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59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416532" cy="37518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6532" cy="375189"/>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2"/>
        <w:rPr>
          <w:rFonts w:ascii="Times New Roman" w:hAnsi="Times New Roman" w:cs="Times New Roman" w:eastAsia="Times New Roman" w:hint="default"/>
          <w:sz w:val="22"/>
          <w:szCs w:val="22"/>
        </w:rPr>
      </w:pPr>
    </w:p>
    <w:p>
      <w:pPr>
        <w:spacing w:line="460" w:lineRule="exact" w:before="0"/>
        <w:ind w:left="135" w:right="1113" w:firstLine="0"/>
        <w:jc w:val="center"/>
        <w:rPr>
          <w:rFonts w:ascii="宋体" w:hAnsi="宋体" w:cs="宋体" w:eastAsia="宋体" w:hint="default"/>
          <w:sz w:val="36"/>
          <w:szCs w:val="36"/>
        </w:rPr>
      </w:pPr>
      <w:r>
        <w:rPr>
          <w:rFonts w:ascii="宋体" w:hAnsi="宋体" w:cs="宋体" w:eastAsia="宋体" w:hint="default"/>
          <w:b/>
          <w:bCs/>
          <w:sz w:val="36"/>
          <w:szCs w:val="36"/>
        </w:rPr>
        <w:t>紫光国芯微电子股份有限公司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4"/>
          <w:szCs w:val="44"/>
        </w:rPr>
      </w:pPr>
    </w:p>
    <w:p>
      <w:pPr>
        <w:spacing w:before="0"/>
        <w:ind w:left="13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304"/>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7" w:footer="979" w:top="1060" w:bottom="116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286" w:right="0"/>
        <w:jc w:val="left"/>
        <w:rPr>
          <w:b w:val="0"/>
          <w:bCs w:val="0"/>
        </w:rPr>
      </w:pPr>
      <w:bookmarkStart w:name="第一节 重要提示、目录" w:id="1"/>
      <w:bookmarkEnd w:id="1"/>
      <w:r>
        <w:rPr>
          <w:b w:val="0"/>
          <w:bCs w:val="0"/>
        </w:rPr>
      </w:r>
      <w:bookmarkStart w:name="_bookmark0" w:id="2"/>
      <w:bookmarkEnd w:id="2"/>
      <w:r>
        <w:rPr>
          <w:b w:val="0"/>
          <w:bCs w:val="0"/>
        </w:rPr>
      </w:r>
      <w:r>
        <w:rPr/>
        <w:t>第一节</w:t>
      </w:r>
      <w:r>
        <w:rPr>
          <w:spacing w:val="-8"/>
        </w:rPr>
        <w:t> </w:t>
      </w:r>
      <w:r>
        <w:rPr/>
        <w:t>重要提示、目录</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98" w:lineRule="auto" w:before="160"/>
        <w:ind w:left="154"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公司负责人董事长刁石京、总裁马道杰、主管会计工作负责人杨秋平及会</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计机构负责人</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会计主管人员</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张典洪声明：保证年度报告中财务报告的真实、准</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确、完整。</w:t>
      </w:r>
      <w:r>
        <w:rPr>
          <w:rFonts w:ascii="宋体" w:hAnsi="宋体" w:cs="宋体" w:eastAsia="宋体" w:hint="default"/>
          <w:sz w:val="28"/>
          <w:szCs w:val="28"/>
        </w:rPr>
      </w:r>
    </w:p>
    <w:p>
      <w:pPr>
        <w:spacing w:before="173"/>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400" w:type="dxa"/>
        <w:tblLayout w:type="fixed"/>
        <w:tblCellMar>
          <w:top w:w="0" w:type="dxa"/>
          <w:left w:w="0" w:type="dxa"/>
          <w:bottom w:w="0" w:type="dxa"/>
          <w:right w:w="0" w:type="dxa"/>
        </w:tblCellMar>
        <w:tblLook w:val="01E0"/>
      </w:tblPr>
      <w:tblGrid>
        <w:gridCol w:w="2411"/>
        <w:gridCol w:w="2123"/>
        <w:gridCol w:w="2129"/>
        <w:gridCol w:w="2268"/>
      </w:tblGrid>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刁石京</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出差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马道杰</w:t>
            </w:r>
          </w:p>
        </w:tc>
      </w:tr>
    </w:tbl>
    <w:p>
      <w:pPr>
        <w:spacing w:line="240" w:lineRule="auto" w:before="2"/>
        <w:rPr>
          <w:rFonts w:ascii="宋体" w:hAnsi="宋体" w:cs="宋体" w:eastAsia="宋体" w:hint="default"/>
          <w:b/>
          <w:bCs/>
          <w:sz w:val="13"/>
          <w:szCs w:val="13"/>
        </w:rPr>
      </w:pPr>
    </w:p>
    <w:p>
      <w:pPr>
        <w:spacing w:before="13"/>
        <w:ind w:left="71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公司经本次董事会审议通过的利润分配预案为：以公司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53"/>
          <w:sz w:val="28"/>
          <w:szCs w:val="28"/>
        </w:rPr>
        <w:t> </w:t>
      </w:r>
      <w:r>
        <w:rPr>
          <w:rFonts w:ascii="宋体" w:hAnsi="宋体" w:cs="宋体" w:eastAsia="宋体" w:hint="default"/>
          <w:b/>
          <w:bCs/>
          <w:spacing w:val="2"/>
          <w:sz w:val="28"/>
          <w:szCs w:val="28"/>
        </w:rPr>
        <w:t>年末总股本</w:t>
      </w:r>
      <w:r>
        <w:rPr>
          <w:rFonts w:ascii="宋体" w:hAnsi="宋体" w:cs="宋体" w:eastAsia="宋体" w:hint="default"/>
          <w:spacing w:val="2"/>
          <w:sz w:val="28"/>
          <w:szCs w:val="28"/>
        </w:rPr>
      </w:r>
    </w:p>
    <w:p>
      <w:pPr>
        <w:spacing w:before="236"/>
        <w:ind w:left="154" w:right="0" w:firstLine="0"/>
        <w:jc w:val="left"/>
        <w:rPr>
          <w:rFonts w:ascii="宋体" w:hAnsi="宋体" w:cs="宋体" w:eastAsia="宋体" w:hint="default"/>
          <w:sz w:val="28"/>
          <w:szCs w:val="28"/>
        </w:rPr>
      </w:pPr>
      <w:r>
        <w:rPr>
          <w:rFonts w:ascii="Times New Roman" w:hAnsi="Times New Roman" w:cs="Times New Roman" w:eastAsia="Times New Roman" w:hint="default"/>
          <w:b/>
          <w:bCs/>
          <w:w w:val="99"/>
          <w:sz w:val="28"/>
          <w:szCs w:val="28"/>
        </w:rPr>
        <w:t>606,817,</w:t>
      </w:r>
      <w:r>
        <w:rPr>
          <w:rFonts w:ascii="Times New Roman" w:hAnsi="Times New Roman" w:cs="Times New Roman" w:eastAsia="Times New Roman" w:hint="default"/>
          <w:b/>
          <w:bCs/>
          <w:spacing w:val="-1"/>
          <w:w w:val="99"/>
          <w:sz w:val="28"/>
          <w:szCs w:val="28"/>
        </w:rPr>
        <w:t>9</w:t>
      </w:r>
      <w:r>
        <w:rPr>
          <w:rFonts w:ascii="Times New Roman" w:hAnsi="Times New Roman" w:cs="Times New Roman" w:eastAsia="Times New Roman" w:hint="default"/>
          <w:b/>
          <w:bCs/>
          <w:w w:val="99"/>
          <w:sz w:val="28"/>
          <w:szCs w:val="28"/>
        </w:rPr>
        <w:t>68</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16"/>
          <w:w w:val="99"/>
          <w:sz w:val="28"/>
          <w:szCs w:val="28"/>
        </w:rPr>
        <w:t>，</w:t>
      </w:r>
      <w:r>
        <w:rPr>
          <w:rFonts w:ascii="宋体" w:hAnsi="宋体" w:cs="宋体" w:eastAsia="宋体" w:hint="default"/>
          <w:b/>
          <w:bCs/>
          <w:w w:val="99"/>
          <w:sz w:val="28"/>
          <w:szCs w:val="28"/>
        </w:rPr>
        <w:t>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0.58</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6"/>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送红</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不以公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金转增</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3"/>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30"/>
          <w:szCs w:val="30"/>
        </w:rPr>
      </w:pPr>
    </w:p>
    <w:sdt>
      <w:sdtPr>
        <w:docPartObj>
          <w:docPartGallery w:val="Table of Contents"/>
          <w:docPartUnique/>
        </w:docPartObj>
      </w:sdtPr>
      <w:sdtEndPr/>
      <w:sdtContent>
        <w:p>
          <w:pPr>
            <w:pStyle w:val="TOC1"/>
            <w:tabs>
              <w:tab w:pos="9787"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w:t>
            </w:r>
            <w:r>
              <w:rPr>
                <w:rFonts w:ascii="Times New Roman" w:hAnsi="Times New Roman" w:cs="Times New Roman" w:eastAsia="Times New Roman" w:hint="default"/>
              </w:rPr>
              <w:tab/>
              <w:t>2</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rPr>
              <w:tab/>
              <w:t>4</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7</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9</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22</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34</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38</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rPr>
              <w:tab/>
              <w:t>39</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46</w:t>
            </w:r>
          </w:hyperlink>
        </w:p>
        <w:p>
          <w:pPr>
            <w:pStyle w:val="TOC1"/>
            <w:tabs>
              <w:tab w:pos="9787"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53</w:t>
            </w:r>
          </w:hyperlink>
        </w:p>
        <w:p>
          <w:pPr>
            <w:pStyle w:val="TOC1"/>
            <w:tabs>
              <w:tab w:pos="9787" w:val="right" w:leader="dot"/>
            </w:tabs>
            <w:spacing w:line="240" w:lineRule="auto" w:before="72"/>
            <w:ind w:right="0"/>
            <w:jc w:val="left"/>
            <w:rPr>
              <w:rFonts w:ascii="Times New Roman" w:hAnsi="Times New Roman" w:cs="Times New Roman" w:eastAsia="Times New Roman" w:hint="default"/>
            </w:rPr>
          </w:pPr>
          <w:hyperlink w:history="true" w:anchor="_bookmark10">
            <w:r>
              <w:rPr/>
              <w:t>第十一节</w:t>
            </w:r>
            <w:r>
              <w:rPr>
                <w:spacing w:val="-2"/>
              </w:rPr>
              <w:t> </w:t>
            </w:r>
            <w:r>
              <w:rPr/>
              <w:t>财务报告</w:t>
            </w:r>
            <w:r>
              <w:rPr>
                <w:rFonts w:ascii="Times New Roman" w:hAnsi="Times New Roman" w:cs="Times New Roman" w:eastAsia="Times New Roman" w:hint="default"/>
              </w:rPr>
              <w:tab/>
              <w:t>56</w:t>
            </w:r>
          </w:hyperlink>
        </w:p>
        <w:p>
          <w:pPr>
            <w:pStyle w:val="TOC1"/>
            <w:tabs>
              <w:tab w:pos="9788"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147</w:t>
            </w:r>
          </w:hyperlink>
        </w:p>
        <w:p>
          <w:pPr/>
          <w:r>
            <w:fldChar w:fldCharType="end"/>
          </w:r>
        </w:p>
      </w:sdtContent>
    </w:sdt>
    <w:p>
      <w:pPr>
        <w:spacing w:after="0"/>
        <w:sectPr>
          <w:pgSz w:w="11910" w:h="16840"/>
          <w:pgMar w:header="877" w:footer="979" w:top="1100" w:bottom="1160" w:left="980" w:right="0"/>
        </w:sectPr>
      </w:pPr>
    </w:p>
    <w:p>
      <w:pPr>
        <w:pStyle w:val="Heading1"/>
        <w:spacing w:line="240" w:lineRule="auto" w:before="597"/>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2"/>
        <w:spacing w:line="240" w:lineRule="auto" w:before="509"/>
        <w:ind w:right="0"/>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紫光国微</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002049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278" w:right="0"/>
              <w:jc w:val="left"/>
              <w:rPr>
                <w:rFonts w:ascii="宋体" w:hAnsi="宋体" w:cs="宋体" w:eastAsia="宋体" w:hint="default"/>
                <w:sz w:val="21"/>
                <w:szCs w:val="21"/>
              </w:rPr>
            </w:pPr>
            <w:r>
              <w:rPr>
                <w:rFonts w:ascii="宋体" w:hAnsi="宋体" w:cs="宋体" w:eastAsia="宋体" w:hint="default"/>
                <w:sz w:val="21"/>
                <w:szCs w:val="21"/>
              </w:rPr>
              <w:t>紫光国芯微电子股份有限公司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紫光国微</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1762" w:right="0"/>
              <w:jc w:val="left"/>
              <w:rPr>
                <w:rFonts w:ascii="Times New Roman" w:hAnsi="Times New Roman" w:cs="Times New Roman" w:eastAsia="Times New Roman" w:hint="default"/>
                <w:sz w:val="21"/>
                <w:szCs w:val="21"/>
              </w:rPr>
            </w:pPr>
            <w:r>
              <w:rPr>
                <w:rFonts w:ascii="Times New Roman"/>
                <w:sz w:val="21"/>
              </w:rPr>
              <w:t>Unigroup Guoxin Microelectronics Co.,</w:t>
            </w:r>
            <w:r>
              <w:rPr>
                <w:rFonts w:ascii="Times New Roman"/>
                <w:spacing w:val="-3"/>
                <w:sz w:val="21"/>
              </w:rPr>
              <w:t> </w:t>
            </w:r>
            <w:r>
              <w:rPr>
                <w:rFonts w:ascii="Times New Roman"/>
                <w:sz w:val="21"/>
              </w:rPr>
              <w:t>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GUOXIN</w:t>
            </w:r>
            <w:r>
              <w:rPr>
                <w:rFonts w:ascii="Times New Roman"/>
                <w:spacing w:val="-1"/>
                <w:sz w:val="21"/>
              </w:rPr>
              <w:t> </w:t>
            </w:r>
            <w:r>
              <w:rPr>
                <w:rFonts w:ascii="Times New Roman"/>
                <w:sz w:val="21"/>
              </w:rPr>
              <w:t>MICRO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刁石京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226"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064100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226"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064100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hyperlink r:id="rId8">
              <w:r>
                <w:rPr>
                  <w:rFonts w:ascii="Times New Roman"/>
                  <w:sz w:val="21"/>
                </w:rPr>
                <w:t>www.gosinoic.com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hyperlink r:id="rId9">
              <w:r>
                <w:rPr>
                  <w:rFonts w:ascii="Times New Roman"/>
                  <w:sz w:val="21"/>
                </w:rPr>
                <w:t>zhengquan@gosinoic.com</w:t>
              </w:r>
            </w:hyperlink>
          </w:p>
        </w:tc>
      </w:tr>
    </w:tbl>
    <w:p>
      <w:pPr>
        <w:spacing w:line="240" w:lineRule="auto" w:before="2"/>
        <w:rPr>
          <w:rFonts w:ascii="宋体" w:hAnsi="宋体" w:cs="宋体" w:eastAsia="宋体" w:hint="default"/>
          <w:b/>
          <w:bCs/>
          <w:sz w:val="20"/>
          <w:szCs w:val="20"/>
        </w:rPr>
      </w:pPr>
    </w:p>
    <w:p>
      <w:pPr>
        <w:pStyle w:val="Heading2"/>
        <w:spacing w:line="240" w:lineRule="auto" w:before="0"/>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董玉沾</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10">
              <w:r>
                <w:rPr>
                  <w:rFonts w:ascii="Times New Roman"/>
                  <w:sz w:val="21"/>
                </w:rPr>
                <w:t>dulh@gosinoic.com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9">
              <w:r>
                <w:rPr>
                  <w:rFonts w:ascii="Times New Roman"/>
                  <w:sz w:val="21"/>
                </w:rPr>
                <w:t>zhengquan@gosinoic.com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504"/>
        <w:gridCol w:w="5065"/>
      </w:tblGrid>
      <w:tr>
        <w:trPr>
          <w:trHeight w:val="40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403"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28"/>
        <w:gridCol w:w="634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统一社会信用代码</w:t>
            </w:r>
          </w:p>
        </w:tc>
        <w:tc>
          <w:tcPr>
            <w:tcW w:w="6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911302006010646915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35"/>
        <w:ind w:left="0" w:right="1054"/>
        <w:jc w:val="right"/>
      </w:pPr>
      <w:r>
        <w:rPr/>
        <w:pict>
          <v:shape style="position:absolute;margin-left:56.459999pt;margin-top:-85.186356pt;width:482.8pt;height:132.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8"/>
                    <w:gridCol w:w="6412"/>
                  </w:tblGrid>
                  <w:tr>
                    <w:trPr>
                      <w:trHeight w:val="145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1"/>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年公司上市时，主营业务为压电石英晶体元器件的开发、生产和 </w:t>
                        </w:r>
                        <w:r>
                          <w:rPr>
                            <w:rFonts w:ascii="宋体" w:hAnsi="宋体" w:cs="宋体" w:eastAsia="宋体" w:hint="default"/>
                            <w:spacing w:val="-6"/>
                            <w:sz w:val="21"/>
                            <w:szCs w:val="21"/>
                          </w:rPr>
                          <w:t>销售。</w:t>
                        </w:r>
                        <w:r>
                          <w:rPr>
                            <w:rFonts w:ascii="Times New Roman" w:hAnsi="Times New Roman" w:cs="Times New Roman" w:eastAsia="Times New Roman" w:hint="default"/>
                            <w:spacing w:val="-6"/>
                            <w:sz w:val="21"/>
                            <w:szCs w:val="21"/>
                          </w:rPr>
                          <w:t>2011 </w:t>
                        </w:r>
                        <w:r>
                          <w:rPr>
                            <w:rFonts w:ascii="宋体" w:hAnsi="宋体" w:cs="宋体" w:eastAsia="宋体" w:hint="default"/>
                            <w:spacing w:val="-3"/>
                            <w:sz w:val="21"/>
                            <w:szCs w:val="21"/>
                          </w:rPr>
                          <w:t>年起，公司开始自筹资金建设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8"/>
                            <w:sz w:val="21"/>
                            <w:szCs w:val="21"/>
                          </w:rPr>
                          <w:t> </w:t>
                        </w:r>
                        <w:r>
                          <w:rPr>
                            <w:rFonts w:ascii="宋体" w:hAnsi="宋体" w:cs="宋体" w:eastAsia="宋体" w:hint="default"/>
                            <w:spacing w:val="-3"/>
                            <w:sz w:val="21"/>
                            <w:szCs w:val="21"/>
                          </w:rPr>
                          <w:t>蓝宝石衬底生产线，进</w:t>
                        </w:r>
                        <w:r>
                          <w:rPr>
                            <w:rFonts w:ascii="宋体" w:hAnsi="宋体" w:cs="宋体" w:eastAsia="宋体" w:hint="default"/>
                            <w:sz w:val="21"/>
                            <w:szCs w:val="21"/>
                          </w:rPr>
                          <w:t> 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产业领域。</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年，公司实施重大资产重组，收购了紫光同芯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微电子有限公司和深圳市国微电子有限公司，将主营业务拓展至集成 电路领域。</w:t>
                        </w:r>
                      </w:p>
                    </w:tc>
                  </w:tr>
                  <w:tr>
                    <w:trPr>
                      <w:trHeight w:val="118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5"/>
                          <w:ind w:left="22"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月，公司控股股东由唐山晶源科技有限公司变更为同方股份 有限公司，实际控制人由自然人阎永江先生变更为清华控股有限公司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月，公司控股股东由同方股份有限公司变更为西藏紫光春华 投资有限公司，公司实际控制人不变，仍为清华控股有限公司。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公司聘请的会计师事务所</w:t>
      </w:r>
    </w:p>
    <w:p>
      <w:pPr>
        <w:spacing w:line="240" w:lineRule="auto" w:before="12"/>
        <w:rPr>
          <w:rFonts w:ascii="黑体" w:hAnsi="黑体" w:cs="黑体" w:eastAsia="黑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北京市西城区裕民路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号北环中心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傅映红、时彦禄</w:t>
            </w:r>
          </w:p>
        </w:tc>
      </w:tr>
    </w:tbl>
    <w:p>
      <w:pPr>
        <w:spacing w:line="240" w:lineRule="auto" w:before="2"/>
        <w:rPr>
          <w:rFonts w:ascii="黑体" w:hAnsi="黑体" w:cs="黑体" w:eastAsia="黑体" w:hint="default"/>
          <w:sz w:val="18"/>
          <w:szCs w:val="18"/>
        </w:rPr>
      </w:pPr>
    </w:p>
    <w:p>
      <w:pPr>
        <w:pStyle w:val="Heading2"/>
        <w:spacing w:line="240" w:lineRule="auto"/>
        <w:ind w:right="0"/>
        <w:jc w:val="left"/>
        <w:rPr>
          <w:b w:val="0"/>
          <w:bCs w:val="0"/>
        </w:rPr>
      </w:pPr>
      <w:r>
        <w:rPr/>
        <w:pict>
          <v:group style="position:absolute;margin-left:188pt;margin-top:109.26561pt;width:86.45pt;height:24.25pt;mso-position-horizontal-relative:page;mso-position-vertical-relative:paragraph;z-index:-1155952" coordorigin="3760,2185" coordsize="1729,485">
            <v:group style="position:absolute;left:3771;top:2197;width:2;height:322" coordorigin="3771,2197" coordsize="2,322">
              <v:shape style="position:absolute;left:3771;top:2197;width:2;height:322" coordorigin="3771,2197" coordsize="0,322" path="m3771,2197l3771,2518e" filled="false" stroked="true" strokeweight="1.140pt" strokecolor="#ffffff">
                <v:path arrowok="t"/>
              </v:shape>
            </v:group>
            <v:group style="position:absolute;left:3760;top:2518;width:1729;height:152" coordorigin="3760,2518" coordsize="1729,152">
              <v:shape style="position:absolute;left:3760;top:2518;width:1729;height:152" coordorigin="3760,2518" coordsize="1729,152" path="m3760,2670l5488,2670,5488,2518,3760,2518,3760,2670xe" filled="true" fillcolor="#ffffff" stroked="false">
                <v:path arrowok="t"/>
                <v:fill type="solid"/>
              </v:shape>
            </v:group>
            <v:group style="position:absolute;left:3783;top:2197;width:1683;height:322" coordorigin="3783,2197" coordsize="1683,322">
              <v:shape style="position:absolute;left:3783;top:2197;width:1683;height:322" coordorigin="3783,2197" coordsize="1683,322" path="m3783,2518l5466,2518,5466,2197,3783,2197,3783,2518xe" filled="true" fillcolor="#ffffff" stroked="false">
                <v:path arrowok="t"/>
                <v:fill type="solid"/>
              </v:shape>
            </v:group>
            <w10:wrap type="none"/>
          </v:group>
        </w:pict>
      </w: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98"/>
        <w:gridCol w:w="249"/>
        <w:gridCol w:w="1502"/>
        <w:gridCol w:w="1736"/>
        <w:gridCol w:w="1738"/>
        <w:gridCol w:w="1735"/>
      </w:tblGrid>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21"/>
                <w:szCs w:val="21"/>
              </w:rPr>
            </w:pPr>
            <w:r>
              <w:rPr>
                <w:rFonts w:ascii="Times New Roman"/>
                <w:sz w:val="21"/>
              </w:rPr>
              <w:t>2,458,423,475.06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1,829,095,734.96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34.41%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1,418,572,250.23</w:t>
            </w:r>
          </w:p>
        </w:tc>
      </w:tr>
      <w:tr>
        <w:trPr>
          <w:trHeight w:val="63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347,973,762.41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279,887,242.88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336,106,379.14</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6"/>
                <w:sz w:val="21"/>
                <w:szCs w:val="21"/>
              </w:rPr>
              <w:t>非经常性损益的净利润（元</w:t>
            </w:r>
          </w:p>
        </w:tc>
        <w:tc>
          <w:tcPr>
            <w:tcW w:w="2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61" w:right="0"/>
              <w:jc w:val="left"/>
              <w:rPr>
                <w:rFonts w:ascii="Times New Roman" w:hAnsi="Times New Roman" w:cs="Times New Roman" w:eastAsia="Times New Roman" w:hint="default"/>
                <w:sz w:val="21"/>
                <w:szCs w:val="21"/>
              </w:rPr>
            </w:pPr>
            <w:r>
              <w:rPr>
                <w:rFonts w:ascii="Times New Roman"/>
                <w:sz w:val="21"/>
              </w:rPr>
              <w:t>195,142,278.58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224,766,468.73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237,988,649.86</w:t>
            </w:r>
          </w:p>
        </w:tc>
      </w:tr>
      <w:tr>
        <w:trPr>
          <w:trHeight w:val="63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318,642,793.88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584,234,715.45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129,983,021.66</w:t>
            </w:r>
          </w:p>
        </w:tc>
      </w:tr>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574" w:right="0"/>
              <w:jc w:val="left"/>
              <w:rPr>
                <w:rFonts w:ascii="Times New Roman" w:hAnsi="Times New Roman" w:cs="Times New Roman" w:eastAsia="Times New Roman" w:hint="default"/>
                <w:sz w:val="21"/>
                <w:szCs w:val="21"/>
              </w:rPr>
            </w:pPr>
            <w:r>
              <w:rPr>
                <w:rFonts w:ascii="Times New Roman"/>
                <w:sz w:val="21"/>
              </w:rPr>
              <w:t>0.5734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74" w:right="0"/>
              <w:jc w:val="left"/>
              <w:rPr>
                <w:rFonts w:ascii="Times New Roman" w:hAnsi="Times New Roman" w:cs="Times New Roman" w:eastAsia="Times New Roman" w:hint="default"/>
                <w:sz w:val="21"/>
                <w:szCs w:val="21"/>
              </w:rPr>
            </w:pPr>
            <w:r>
              <w:rPr>
                <w:rFonts w:ascii="Times New Roman"/>
                <w:sz w:val="21"/>
              </w:rPr>
              <w:t>0.4612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24.33%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73" w:right="0"/>
              <w:jc w:val="left"/>
              <w:rPr>
                <w:rFonts w:ascii="Times New Roman" w:hAnsi="Times New Roman" w:cs="Times New Roman" w:eastAsia="Times New Roman" w:hint="default"/>
                <w:sz w:val="21"/>
                <w:szCs w:val="21"/>
              </w:rPr>
            </w:pPr>
            <w:r>
              <w:rPr>
                <w:rFonts w:ascii="Times New Roman"/>
                <w:sz w:val="21"/>
              </w:rPr>
              <w:t>0.5539</w:t>
            </w:r>
          </w:p>
        </w:tc>
      </w:tr>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574" w:right="0"/>
              <w:jc w:val="left"/>
              <w:rPr>
                <w:rFonts w:ascii="Times New Roman" w:hAnsi="Times New Roman" w:cs="Times New Roman" w:eastAsia="Times New Roman" w:hint="default"/>
                <w:sz w:val="21"/>
                <w:szCs w:val="21"/>
              </w:rPr>
            </w:pPr>
            <w:r>
              <w:rPr>
                <w:rFonts w:ascii="Times New Roman"/>
                <w:sz w:val="21"/>
              </w:rPr>
              <w:t>0.5734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4" w:right="0"/>
              <w:jc w:val="left"/>
              <w:rPr>
                <w:rFonts w:ascii="Times New Roman" w:hAnsi="Times New Roman" w:cs="Times New Roman" w:eastAsia="Times New Roman" w:hint="default"/>
                <w:sz w:val="21"/>
                <w:szCs w:val="21"/>
              </w:rPr>
            </w:pPr>
            <w:r>
              <w:rPr>
                <w:rFonts w:ascii="Times New Roman"/>
                <w:sz w:val="21"/>
              </w:rPr>
              <w:t>0.4612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3" w:right="0"/>
              <w:jc w:val="left"/>
              <w:rPr>
                <w:rFonts w:ascii="Times New Roman" w:hAnsi="Times New Roman" w:cs="Times New Roman" w:eastAsia="Times New Roman" w:hint="default"/>
                <w:sz w:val="21"/>
                <w:szCs w:val="21"/>
              </w:rPr>
            </w:pPr>
            <w:r>
              <w:rPr>
                <w:rFonts w:ascii="Times New Roman"/>
                <w:sz w:val="21"/>
              </w:rPr>
              <w:t>0.5539</w:t>
            </w:r>
          </w:p>
        </w:tc>
      </w:tr>
      <w:tr>
        <w:trPr>
          <w:trHeight w:val="36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9.56%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1.17 </w:t>
            </w:r>
            <w:r>
              <w:rPr>
                <w:rFonts w:ascii="宋体" w:hAnsi="宋体" w:cs="宋体" w:eastAsia="宋体" w:hint="default"/>
                <w:sz w:val="21"/>
                <w:szCs w:val="21"/>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2" w:right="0"/>
              <w:jc w:val="left"/>
              <w:rPr>
                <w:rFonts w:ascii="Times New Roman" w:hAnsi="Times New Roman" w:cs="Times New Roman" w:eastAsia="Times New Roman" w:hint="default"/>
                <w:sz w:val="21"/>
                <w:szCs w:val="21"/>
              </w:rPr>
            </w:pPr>
            <w:r>
              <w:rPr>
                <w:rFonts w:ascii="Times New Roman"/>
                <w:sz w:val="21"/>
              </w:rPr>
              <w:t>11.09%</w:t>
            </w:r>
          </w:p>
        </w:tc>
      </w:tr>
      <w:tr>
        <w:trPr>
          <w:trHeight w:val="149"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4"/>
              <w:ind w:left="758" w:right="23"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37"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5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8" w:lineRule="exact"/>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8" w:lineRule="exact"/>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8" w:lineRule="exact"/>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8"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21"/>
                <w:szCs w:val="21"/>
              </w:rPr>
            </w:pPr>
            <w:r>
              <w:rPr>
                <w:rFonts w:ascii="Times New Roman"/>
                <w:sz w:val="21"/>
              </w:rPr>
              <w:t>5,726,022,465.44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5,207,025,172.45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9.97%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4,466,612,123.14</w:t>
            </w:r>
          </w:p>
        </w:tc>
      </w:tr>
      <w:tr>
        <w:trPr>
          <w:trHeight w:val="63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3,794,380,450.30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3,494,639,839.91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3,192,844,461.90</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Heading3"/>
        <w:spacing w:line="240" w:lineRule="auto" w:before="117"/>
        <w:ind w:right="1152" w:firstLine="480"/>
        <w:jc w:val="left"/>
      </w:pPr>
      <w:r>
        <w:rPr/>
        <w:t>公司报告期不存在按照国际会计准则与按照中国会计准则披露的财务报告中净利润和净 资产差异情况。</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Heading3"/>
        <w:spacing w:line="240" w:lineRule="auto" w:before="117"/>
        <w:ind w:right="1152" w:firstLine="480"/>
        <w:jc w:val="left"/>
      </w:pPr>
      <w:r>
        <w:rPr/>
        <w:t>公司报告期不存在按照境外会计准则与按照中国会计准则披露的财务报告中净利润和净 资产差异情况。</w:t>
      </w:r>
    </w:p>
    <w:p>
      <w:pPr>
        <w:pStyle w:val="Heading2"/>
        <w:spacing w:line="240" w:lineRule="auto" w:before="117"/>
        <w:ind w:right="0"/>
        <w:jc w:val="left"/>
        <w:rPr>
          <w:b w:val="0"/>
          <w:bCs w:val="0"/>
        </w:rPr>
      </w:pPr>
      <w:bookmarkStart w:name="八、分季度主要财务指标" w:id="14"/>
      <w:bookmarkEnd w:id="14"/>
      <w:r>
        <w:rPr>
          <w:b w:val="0"/>
          <w:bCs w:val="0"/>
        </w:rPr>
      </w:r>
      <w:r>
        <w:rPr/>
        <w:t>八、分季度主要财务指标</w:t>
      </w:r>
      <w:r>
        <w:rPr>
          <w:b w:val="0"/>
          <w:bCs w:val="0"/>
        </w:rPr>
      </w:r>
    </w:p>
    <w:p>
      <w:pPr>
        <w:spacing w:before="16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0"/>
        <w:gridCol w:w="1703"/>
        <w:gridCol w:w="1692"/>
        <w:gridCol w:w="1692"/>
        <w:gridCol w:w="1692"/>
      </w:tblGrid>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346" w:right="0"/>
              <w:jc w:val="left"/>
              <w:rPr>
                <w:rFonts w:ascii="Times New Roman" w:hAnsi="Times New Roman" w:cs="Times New Roman" w:eastAsia="Times New Roman" w:hint="default"/>
                <w:sz w:val="21"/>
                <w:szCs w:val="21"/>
              </w:rPr>
            </w:pPr>
            <w:r>
              <w:rPr>
                <w:rFonts w:ascii="Times New Roman"/>
                <w:sz w:val="21"/>
              </w:rPr>
              <w:t>515,527,801.63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537,578,867.12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657,733,938.88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747,582,867.43</w:t>
            </w: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451" w:right="0"/>
              <w:jc w:val="left"/>
              <w:rPr>
                <w:rFonts w:ascii="Times New Roman" w:hAnsi="Times New Roman" w:cs="Times New Roman" w:eastAsia="Times New Roman" w:hint="default"/>
                <w:sz w:val="21"/>
                <w:szCs w:val="21"/>
              </w:rPr>
            </w:pPr>
            <w:r>
              <w:rPr>
                <w:rFonts w:ascii="Times New Roman"/>
                <w:sz w:val="21"/>
              </w:rPr>
              <w:t>47,391,371.88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72,344,220.97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168,006,361.90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60,231,807.66</w:t>
            </w:r>
          </w:p>
        </w:tc>
      </w:tr>
      <w:tr>
        <w:trPr>
          <w:trHeight w:val="71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6"/>
              <w:jc w:val="left"/>
              <w:rPr>
                <w:rFonts w:ascii="宋体" w:hAnsi="宋体" w:cs="宋体" w:eastAsia="宋体" w:hint="default"/>
                <w:sz w:val="21"/>
                <w:szCs w:val="21"/>
              </w:rPr>
            </w:pPr>
            <w:r>
              <w:rPr>
                <w:rFonts w:ascii="宋体" w:hAnsi="宋体" w:cs="宋体" w:eastAsia="宋体" w:hint="default"/>
                <w:sz w:val="21"/>
                <w:szCs w:val="21"/>
              </w:rPr>
              <w:t>归属于上市公司股东的扣除非 经常性损益的净利润</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39,203,234.91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64,269,384.85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48,280,533.81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43,389,125.01</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381" w:right="0"/>
              <w:jc w:val="left"/>
              <w:rPr>
                <w:rFonts w:ascii="Times New Roman" w:hAnsi="Times New Roman" w:cs="Times New Roman" w:eastAsia="Times New Roman" w:hint="default"/>
                <w:sz w:val="21"/>
                <w:szCs w:val="21"/>
              </w:rPr>
            </w:pPr>
            <w:r>
              <w:rPr>
                <w:rFonts w:ascii="Times New Roman"/>
                <w:sz w:val="21"/>
              </w:rPr>
              <w:t>-90,449,944.15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6,369,793.66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-21,154,807.73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423,877,752.10</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上述财务指标或其加总数是否与公司已披露季度报告、半年度报告相关财务指标存在重大差异</w:t>
      </w:r>
    </w:p>
    <w:p>
      <w:pPr>
        <w:pStyle w:val="BodyText"/>
        <w:spacing w:line="240" w:lineRule="auto" w:before="117"/>
        <w:ind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line="240" w:lineRule="auto" w:before="12"/>
        <w:rPr>
          <w:rFonts w:ascii="黑体" w:hAnsi="黑体" w:cs="黑体" w:eastAsia="黑体" w:hint="default"/>
          <w:sz w:val="23"/>
          <w:szCs w:val="23"/>
        </w:rPr>
      </w:pPr>
    </w:p>
    <w:p>
      <w:pPr>
        <w:pStyle w:val="Heading2"/>
        <w:spacing w:line="240" w:lineRule="auto" w:before="0"/>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14"/>
        <w:gridCol w:w="1713"/>
        <w:gridCol w:w="1418"/>
        <w:gridCol w:w="1417"/>
        <w:gridCol w:w="1096"/>
      </w:tblGrid>
      <w:tr>
        <w:trPr>
          <w:trHeight w:val="403"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5"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1" w:right="112"/>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 值准备的冲销部分）</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90,291,424.10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-138,622.71</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-184,451.41</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11" w:right="112"/>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计入当期损益的政府补助（与企业业务密 切相关，按照国家统一标准定额或定量享 受的政府补助除外）</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45,561,285.65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60,509,269.68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120,901,928.10</w:t>
            </w: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848,886.75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145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11" w:right="112"/>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21,280,123.66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121,961.69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2,039,617.33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-7,653,807.36</w:t>
            </w: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3,777,371.98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5,192,069.00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11,748,091.98</w:t>
            </w: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1,494,826.04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2,097,421.15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3,197,848.07</w:t>
            </w: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152,831,483.83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55,120,774.15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98,117,729.28</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13"/>
          <w:szCs w:val="13"/>
        </w:rPr>
      </w:pPr>
    </w:p>
    <w:p>
      <w:pPr>
        <w:pStyle w:val="Heading3"/>
        <w:spacing w:line="314" w:lineRule="exact" w:before="55"/>
        <w:ind w:right="1151"/>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14" w:lineRule="exact"/>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610" w:lineRule="atLeast" w:before="213"/>
        <w:ind w:left="636" w:right="0" w:hanging="483"/>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报告期内，公司的主要业务为集成电路芯片设计与销售，包括智能安全芯片、特种集成</w:t>
      </w:r>
    </w:p>
    <w:p>
      <w:pPr>
        <w:pStyle w:val="Heading3"/>
        <w:spacing w:line="312" w:lineRule="exact" w:before="28"/>
        <w:ind w:right="1008"/>
        <w:jc w:val="left"/>
      </w:pPr>
      <w:r>
        <w:rPr/>
        <w:t>电路和存储器芯片，分别由紫光同芯微电子有限公司（简称“同芯微电子”）、深圳市国微</w:t>
      </w:r>
      <w:r>
        <w:rPr>
          <w:spacing w:val="-110"/>
        </w:rPr>
        <w:t> </w:t>
      </w:r>
      <w:r>
        <w:rPr>
          <w:spacing w:val="-110"/>
        </w:rPr>
      </w:r>
      <w:r>
        <w:rPr>
          <w:spacing w:val="-8"/>
        </w:rPr>
        <w:t>电子有限公司（简称“国微电子”）和西安紫光国芯半导体有限公司（简称“西安紫光国芯”）</w:t>
      </w:r>
      <w:r>
        <w:rPr>
          <w:spacing w:val="-105"/>
        </w:rPr>
        <w:t> </w:t>
      </w:r>
      <w:r>
        <w:rPr>
          <w:spacing w:val="-105"/>
        </w:rPr>
      </w:r>
      <w:r>
        <w:rPr/>
        <w:t>三个核心子公司承担。石英晶体元器件业务由子公司唐山国芯晶源电子有限公司（简称“国</w:t>
      </w:r>
      <w:r>
        <w:rPr>
          <w:spacing w:val="-110"/>
        </w:rPr>
        <w:t> </w:t>
      </w:r>
      <w:r>
        <w:rPr>
          <w:spacing w:val="-110"/>
        </w:rPr>
      </w:r>
      <w:r>
        <w:rPr/>
        <w:t>芯晶源”）承担。未来，公司将继续积极布局半导体芯片产业领域，聚焦芯片设计业务，优</w:t>
      </w:r>
      <w:r>
        <w:rPr>
          <w:spacing w:val="-116"/>
        </w:rPr>
        <w:t> </w:t>
      </w:r>
      <w:r>
        <w:rPr>
          <w:spacing w:val="-116"/>
        </w:rPr>
      </w:r>
      <w:r>
        <w:rPr/>
        <w:t>化业务架构，持续推动公司战略目标的实现。</w:t>
      </w:r>
    </w:p>
    <w:p>
      <w:pPr>
        <w:pStyle w:val="Heading3"/>
        <w:spacing w:line="312" w:lineRule="exact" w:before="62"/>
        <w:ind w:right="0" w:firstLine="482"/>
        <w:jc w:val="left"/>
      </w:pPr>
      <w:r>
        <w:rPr/>
        <w:t>公司原控股子公司深圳市紫光同创电子有限公司主要从事可重构系统芯片的开发与销售， 报告期内完成增资后，公司持股比例降低，成为公司参股子公司，自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月起不再纳入公 司合并报表范围。</w:t>
      </w:r>
    </w:p>
    <w:p>
      <w:pPr>
        <w:spacing w:line="240" w:lineRule="auto" w:before="10"/>
        <w:rPr>
          <w:rFonts w:ascii="宋体" w:hAnsi="宋体" w:cs="宋体" w:eastAsia="宋体" w:hint="default"/>
          <w:sz w:val="20"/>
          <w:szCs w:val="20"/>
        </w:rPr>
      </w:pPr>
    </w:p>
    <w:p>
      <w:pPr>
        <w:pStyle w:val="Heading2"/>
        <w:spacing w:line="240" w:lineRule="auto" w:before="0"/>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3051"/>
        <w:gridCol w:w="6518"/>
      </w:tblGrid>
      <w:tr>
        <w:trPr>
          <w:trHeight w:val="47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b/>
                <w:bCs/>
                <w:sz w:val="21"/>
                <w:szCs w:val="21"/>
              </w:rPr>
              <w:t>主要资产</w:t>
            </w:r>
            <w:r>
              <w:rPr>
                <w:rFonts w:ascii="宋体" w:hAnsi="宋体" w:cs="宋体" w:eastAsia="宋体" w:hint="default"/>
                <w:sz w:val="21"/>
                <w:szCs w:val="21"/>
              </w:rPr>
            </w:r>
          </w:p>
        </w:tc>
        <w:tc>
          <w:tcPr>
            <w:tcW w:w="6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622"/>
              <w:jc w:val="right"/>
              <w:rPr>
                <w:rFonts w:ascii="宋体" w:hAnsi="宋体" w:cs="宋体" w:eastAsia="宋体" w:hint="default"/>
                <w:sz w:val="21"/>
                <w:szCs w:val="21"/>
              </w:rPr>
            </w:pPr>
            <w:r>
              <w:rPr>
                <w:rFonts w:ascii="宋体" w:hAnsi="宋体" w:cs="宋体" w:eastAsia="宋体" w:hint="default"/>
                <w:b/>
                <w:bCs/>
                <w:w w:val="95"/>
                <w:sz w:val="21"/>
                <w:szCs w:val="21"/>
              </w:rPr>
              <w:t>重大变化说明</w:t>
            </w:r>
            <w:r>
              <w:rPr>
                <w:rFonts w:ascii="宋体" w:hAnsi="宋体" w:cs="宋体" w:eastAsia="宋体" w:hint="default"/>
                <w:sz w:val="21"/>
                <w:szCs w:val="21"/>
              </w:rPr>
            </w:r>
          </w:p>
        </w:tc>
      </w:tr>
      <w:tr>
        <w:trPr>
          <w:trHeight w:val="354"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8" w:type="dxa"/>
            <w:vMerge w:val="restart"/>
            <w:tcBorders>
              <w:top w:val="single" w:sz="28" w:space="0" w:color="D2D2D2"/>
              <w:left w:val="single" w:sz="9" w:space="0" w:color="D2D2D2"/>
              <w:right w:val="single" w:sz="4" w:space="0" w:color="000000"/>
            </w:tcBorders>
          </w:tcPr>
          <w:p>
            <w:pPr>
              <w:pStyle w:val="TableParagraph"/>
              <w:spacing w:line="273" w:lineRule="auto" w:before="32"/>
              <w:ind w:left="16" w:right="23"/>
              <w:jc w:val="left"/>
              <w:rPr>
                <w:rFonts w:ascii="宋体" w:hAnsi="宋体" w:cs="宋体" w:eastAsia="宋体" w:hint="default"/>
                <w:sz w:val="21"/>
                <w:szCs w:val="21"/>
              </w:rPr>
            </w:pPr>
            <w:r>
              <w:rPr>
                <w:rFonts w:ascii="宋体" w:hAnsi="宋体" w:cs="宋体" w:eastAsia="宋体" w:hint="default"/>
                <w:sz w:val="21"/>
                <w:szCs w:val="21"/>
              </w:rPr>
              <w:t>深圳市紫光同创电子有限公司报告期内完成增资后，公司持股比例降 </w:t>
            </w:r>
            <w:r>
              <w:rPr>
                <w:rFonts w:ascii="宋体" w:hAnsi="宋体" w:cs="宋体" w:eastAsia="宋体" w:hint="default"/>
                <w:spacing w:val="-2"/>
                <w:sz w:val="21"/>
                <w:szCs w:val="21"/>
              </w:rPr>
              <w:t>低，成为公司参股公司，不再纳入公司合并报表范围，长期股权投资核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算方法由成本法变更为权益法。</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股权资产</w:t>
            </w:r>
          </w:p>
        </w:tc>
        <w:tc>
          <w:tcPr>
            <w:tcW w:w="6518" w:type="dxa"/>
            <w:vMerge/>
            <w:tcBorders>
              <w:left w:val="single" w:sz="9"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8" w:type="dxa"/>
            <w:vMerge/>
            <w:tcBorders>
              <w:left w:val="single" w:sz="9" w:space="0" w:color="D2D2D2"/>
              <w:bottom w:val="single" w:sz="4" w:space="0" w:color="000000"/>
              <w:right w:val="single" w:sz="4" w:space="0" w:color="000000"/>
            </w:tcBorders>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6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622"/>
              <w:jc w:val="righ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6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622"/>
              <w:jc w:val="righ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6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622"/>
              <w:jc w:val="right"/>
              <w:rPr>
                <w:rFonts w:ascii="宋体" w:hAnsi="宋体" w:cs="宋体" w:eastAsia="宋体" w:hint="default"/>
                <w:sz w:val="21"/>
                <w:szCs w:val="21"/>
              </w:rPr>
            </w:pPr>
            <w:r>
              <w:rPr>
                <w:rFonts w:ascii="宋体" w:hAnsi="宋体" w:cs="宋体" w:eastAsia="宋体" w:hint="default"/>
                <w:sz w:val="21"/>
                <w:szCs w:val="21"/>
              </w:rPr>
              <w:t>无重大变化。</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628" w:lineRule="exact" w:before="91"/>
        <w:ind w:left="636" w:right="0" w:hanging="483"/>
        <w:jc w:val="left"/>
        <w:rPr>
          <w:rFonts w:ascii="宋体" w:hAnsi="宋体" w:cs="宋体" w:eastAsia="宋体" w:hint="default"/>
          <w:sz w:val="24"/>
          <w:szCs w:val="24"/>
        </w:rPr>
      </w:pPr>
      <w:bookmarkStart w:name="三、核心竞争力分析" w:id="22"/>
      <w:bookmarkEnd w:id="22"/>
      <w:r>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报告期内，公司聚焦芯片设计业务，积极寻求产业链拓展机会的同时，持续加大技术创</w:t>
      </w:r>
    </w:p>
    <w:p>
      <w:pPr>
        <w:pStyle w:val="Heading3"/>
        <w:spacing w:line="251" w:lineRule="exact"/>
        <w:ind w:right="0"/>
        <w:jc w:val="left"/>
      </w:pPr>
      <w:r>
        <w:rPr/>
        <w:t>新及产品研发力度，推动现有核心业务的健康发展，核心竞争力不断增强。主要体现在以下</w:t>
      </w:r>
    </w:p>
    <w:p>
      <w:pPr>
        <w:pStyle w:val="Heading3"/>
        <w:spacing w:line="240" w:lineRule="auto" w:before="29"/>
        <w:ind w:right="0"/>
        <w:jc w:val="left"/>
      </w:pPr>
      <w:r>
        <w:rPr/>
        <w:t>方面：</w:t>
      </w:r>
    </w:p>
    <w:p>
      <w:pPr>
        <w:pStyle w:val="Heading3"/>
        <w:spacing w:line="309" w:lineRule="auto" w:before="122"/>
        <w:ind w:left="636" w:right="0"/>
        <w:jc w:val="left"/>
      </w:pPr>
      <w:r>
        <w:rPr/>
        <w:t>（一）人才与技术优势 公司拥有集成电路行业内优秀的技术、研发和管理团队，为公司健康持续发展提供了有</w:t>
      </w:r>
    </w:p>
    <w:p>
      <w:pPr>
        <w:pStyle w:val="Heading3"/>
        <w:spacing w:line="274" w:lineRule="exact"/>
        <w:ind w:right="0"/>
        <w:jc w:val="left"/>
      </w:pPr>
      <w:r>
        <w:rPr/>
        <w:t>力保障。公司的技术、研发团队在数字、模拟及数模混合集成电路的设计和产业化方面积累</w:t>
      </w:r>
    </w:p>
    <w:p>
      <w:pPr>
        <w:pStyle w:val="Heading3"/>
        <w:spacing w:line="240" w:lineRule="auto" w:before="29"/>
        <w:ind w:right="0"/>
        <w:jc w:val="left"/>
      </w:pPr>
      <w:r>
        <w:rPr/>
        <w:t>了丰富经验。</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61" w:lineRule="auto" w:before="26"/>
        <w:ind w:right="1139" w:firstLine="482"/>
        <w:jc w:val="both"/>
      </w:pPr>
      <w:r>
        <w:rPr/>
        <w:t>公司深耕集成电路领域多年，凭借不断的技术进步和积累，在智能安全芯片、特种集成 电路、存储器芯片等核心产品方面已形成业内领先的人才与技术优势，为保持产品核心竞争 力奠定了坚实基础。</w:t>
      </w:r>
    </w:p>
    <w:p>
      <w:pPr>
        <w:pStyle w:val="Heading3"/>
        <w:spacing w:line="309" w:lineRule="auto" w:before="100"/>
        <w:ind w:left="636" w:right="0"/>
        <w:jc w:val="left"/>
      </w:pPr>
      <w:r>
        <w:rPr/>
        <w:t>（二）研发与创新优势 公司始终重视技术创新和研发投入，注重科研创新能力与产品开发能力的结合，努力提</w:t>
      </w:r>
    </w:p>
    <w:p>
      <w:pPr>
        <w:pStyle w:val="Heading3"/>
        <w:spacing w:line="274" w:lineRule="exact"/>
        <w:ind w:right="0"/>
        <w:jc w:val="both"/>
      </w:pPr>
      <w:r>
        <w:rPr/>
        <w:t>高公司的综合技术实力，致力于提供差异化、高性价比、安全可信的高质量产品与服务。</w:t>
      </w:r>
    </w:p>
    <w:p>
      <w:pPr>
        <w:pStyle w:val="Heading3"/>
        <w:spacing w:line="256" w:lineRule="auto" w:before="122"/>
        <w:ind w:right="1132" w:firstLine="482"/>
        <w:jc w:val="both"/>
      </w:pPr>
      <w:r>
        <w:rPr>
          <w:spacing w:val="-3"/>
        </w:rPr>
        <w:t>报告期内，公司新申请专利</w:t>
      </w:r>
      <w:r>
        <w:rPr>
          <w:rFonts w:ascii="Times New Roman" w:hAnsi="Times New Roman" w:cs="Times New Roman" w:eastAsia="Times New Roman" w:hint="default"/>
          <w:spacing w:val="-3"/>
        </w:rPr>
        <w:t>122</w:t>
      </w:r>
      <w:r>
        <w:rPr>
          <w:spacing w:val="-3"/>
        </w:rPr>
        <w:t>项，新获授权专利</w:t>
      </w:r>
      <w:r>
        <w:rPr>
          <w:rFonts w:ascii="Times New Roman" w:hAnsi="Times New Roman" w:cs="Times New Roman" w:eastAsia="Times New Roman" w:hint="default"/>
          <w:spacing w:val="-3"/>
        </w:rPr>
        <w:t>112</w:t>
      </w:r>
      <w:r>
        <w:rPr>
          <w:spacing w:val="-3"/>
        </w:rPr>
        <w:t>项，新获得软件著作权</w:t>
      </w:r>
      <w:r>
        <w:rPr>
          <w:rFonts w:ascii="Times New Roman" w:hAnsi="Times New Roman" w:cs="Times New Roman" w:eastAsia="Times New Roman" w:hint="default"/>
          <w:spacing w:val="-3"/>
        </w:rPr>
        <w:t>5</w:t>
      </w:r>
      <w:r>
        <w:rPr>
          <w:spacing w:val="-3"/>
        </w:rPr>
        <w:t>项。在研的</w:t>
      </w:r>
      <w:r>
        <w:rPr/>
        <w:t> 新产品开发项目顺利推进，进一步提升了公司核心产品的技术优势。参与制定的移动支付射 频接口标准，荣获国家标准化领域最高奖“中国标准创新贡献奖”一等奖。高性能生物识别</w:t>
      </w:r>
      <w:r>
        <w:rPr>
          <w:spacing w:val="-111"/>
        </w:rPr>
        <w:t> </w:t>
      </w:r>
      <w:r>
        <w:rPr>
          <w:spacing w:val="-111"/>
        </w:rPr>
      </w:r>
      <w:r>
        <w:rPr/>
        <w:t>安全芯片获国家金卡工程金蚂蚁奖项“创新产品奖”和“信息安全奖”。</w:t>
      </w:r>
    </w:p>
    <w:p>
      <w:pPr>
        <w:pStyle w:val="Heading3"/>
        <w:spacing w:line="309" w:lineRule="auto" w:before="104"/>
        <w:ind w:left="636" w:right="0"/>
        <w:jc w:val="left"/>
      </w:pPr>
      <w:r>
        <w:rPr/>
        <w:t>（三）资质与产品优势 目前公司涉足的智能安全芯片、特种集成电路设计和大容量存储器芯片设计及测试领域</w:t>
      </w:r>
    </w:p>
    <w:p>
      <w:pPr>
        <w:pStyle w:val="Heading3"/>
        <w:spacing w:line="274" w:lineRule="exact"/>
        <w:ind w:right="0"/>
        <w:jc w:val="both"/>
      </w:pPr>
      <w:r>
        <w:rPr/>
        <w:t>所需相关资质完备。</w:t>
      </w:r>
    </w:p>
    <w:p>
      <w:pPr>
        <w:pStyle w:val="Heading3"/>
        <w:spacing w:line="247" w:lineRule="auto" w:before="121"/>
        <w:ind w:right="1130" w:firstLine="482"/>
        <w:jc w:val="both"/>
      </w:pPr>
      <w:r>
        <w:rPr/>
        <w:t>报告期内，公司有多项智能安全芯片产品获得功能认证和安全认证。安全芯片</w:t>
      </w:r>
      <w:r>
        <w:rPr>
          <w:rFonts w:ascii="Times New Roman" w:hAnsi="Times New Roman" w:cs="Times New Roman" w:eastAsia="Times New Roman" w:hint="default"/>
        </w:rPr>
        <w:t>T9</w:t>
      </w:r>
      <w:r>
        <w:rPr/>
        <w:t>集成了 阿里云</w:t>
      </w:r>
      <w:r>
        <w:rPr>
          <w:rFonts w:ascii="Times New Roman" w:hAnsi="Times New Roman" w:cs="Times New Roman" w:eastAsia="Times New Roman" w:hint="default"/>
        </w:rPr>
        <w:t>Link</w:t>
      </w:r>
      <w:r>
        <w:rPr>
          <w:rFonts w:ascii="Times New Roman" w:hAnsi="Times New Roman" w:cs="Times New Roman" w:eastAsia="Times New Roman" w:hint="default"/>
          <w:spacing w:val="-26"/>
        </w:rPr>
        <w:t> </w:t>
      </w:r>
      <w:r>
        <w:rPr>
          <w:rFonts w:ascii="Times New Roman" w:hAnsi="Times New Roman" w:cs="Times New Roman" w:eastAsia="Times New Roman" w:hint="default"/>
        </w:rPr>
        <w:t>ID²</w:t>
      </w:r>
      <w:r>
        <w:rPr/>
        <w:t>设备身份认证服务，获得阿里云</w:t>
      </w:r>
      <w:r>
        <w:rPr>
          <w:rFonts w:ascii="Times New Roman" w:hAnsi="Times New Roman" w:cs="Times New Roman" w:eastAsia="Times New Roman" w:hint="default"/>
        </w:rPr>
        <w:t>ID²</w:t>
      </w:r>
      <w:r>
        <w:rPr>
          <w:rFonts w:ascii="Times New Roman" w:hAnsi="Times New Roman" w:cs="Times New Roman" w:eastAsia="Times New Roman" w:hint="default"/>
          <w:spacing w:val="-28"/>
        </w:rPr>
        <w:t> </w:t>
      </w:r>
      <w:r>
        <w:rPr>
          <w:rFonts w:ascii="Times New Roman" w:hAnsi="Times New Roman" w:cs="Times New Roman" w:eastAsia="Times New Roman" w:hint="default"/>
        </w:rPr>
        <w:t>INSIDE</w:t>
      </w:r>
      <w:r>
        <w:rPr/>
        <w:t>商标授权；新一代金融</w:t>
      </w:r>
      <w:r>
        <w:rPr>
          <w:rFonts w:ascii="Times New Roman" w:hAnsi="Times New Roman" w:cs="Times New Roman" w:eastAsia="Times New Roman" w:hint="default"/>
        </w:rPr>
        <w:t>IC</w:t>
      </w:r>
      <w:r>
        <w:rPr/>
        <w:t>卡芯片获 得国际权威</w:t>
      </w:r>
      <w:r>
        <w:rPr>
          <w:rFonts w:ascii="Times New Roman" w:hAnsi="Times New Roman" w:cs="Times New Roman" w:eastAsia="Times New Roman" w:hint="default"/>
        </w:rPr>
        <w:t>SOGIS CC EAL</w:t>
      </w:r>
      <w:r>
        <w:rPr>
          <w:rFonts w:ascii="Times New Roman" w:hAnsi="Times New Roman" w:cs="Times New Roman" w:eastAsia="Times New Roman" w:hint="default"/>
          <w:spacing w:val="-4"/>
        </w:rPr>
        <w:t> </w:t>
      </w:r>
      <w:r>
        <w:rPr>
          <w:rFonts w:ascii="Times New Roman" w:hAnsi="Times New Roman" w:cs="Times New Roman" w:eastAsia="Times New Roman" w:hint="default"/>
        </w:rPr>
        <w:t>5+</w:t>
      </w:r>
      <w:r>
        <w:rPr/>
        <w:t>安全认证，达到世界领先水平。</w:t>
      </w:r>
    </w:p>
    <w:p>
      <w:pPr>
        <w:pStyle w:val="Heading3"/>
        <w:spacing w:line="309" w:lineRule="auto" w:before="96"/>
        <w:ind w:left="636" w:right="0"/>
        <w:jc w:val="left"/>
      </w:pPr>
      <w:r>
        <w:rPr/>
        <w:t>（四）市场与渠道优势 公司产品应用广泛，涉及众多行业领域。通过多年的市场耕耘，公司积累了深厚的客户</w:t>
      </w:r>
    </w:p>
    <w:p>
      <w:pPr>
        <w:pStyle w:val="Heading3"/>
        <w:spacing w:line="274" w:lineRule="exact"/>
        <w:ind w:right="0"/>
        <w:jc w:val="both"/>
      </w:pPr>
      <w:r>
        <w:rPr/>
        <w:t>资源。目前公司智能卡安全芯片业务的客户包括全球领先智能卡卡商，并服务于国内三大运</w:t>
      </w:r>
    </w:p>
    <w:p>
      <w:pPr>
        <w:pStyle w:val="Heading3"/>
        <w:spacing w:line="261" w:lineRule="auto" w:before="29"/>
        <w:ind w:right="1129"/>
        <w:jc w:val="both"/>
      </w:pPr>
      <w:r>
        <w:rPr/>
        <w:t>营商、各大商业银行以及公安、社保、交通和卫生等行业应用，产品销往全球市场。存储器 芯片设计服务业务的客户涵盖美国、日本和台湾地区的知名半导体公司，测试服务能力也达</w:t>
      </w:r>
      <w:r>
        <w:rPr>
          <w:spacing w:val="-110"/>
        </w:rPr>
        <w:t> </w:t>
      </w:r>
      <w:r>
        <w:rPr>
          <w:spacing w:val="-110"/>
        </w:rPr>
      </w:r>
      <w:r>
        <w:rPr/>
        <w:t>到世界主流水平。</w:t>
      </w:r>
    </w:p>
    <w:p>
      <w:pPr>
        <w:pStyle w:val="Heading3"/>
        <w:spacing w:line="261" w:lineRule="auto" w:before="101"/>
        <w:ind w:right="1139" w:firstLine="482"/>
        <w:jc w:val="both"/>
      </w:pPr>
      <w:r>
        <w:rPr/>
        <w:t>未来，公司将继续密切跟踪市场需求，抓住物联网、人工智能、汽车电子等行业大发展 的机遇，发挥技术、人才方面的优势，提供差异化的安全产品与服务，同时积极开拓集成电 路产业链上下游市场，借助资本市场力量，实现公司战略目标。</w:t>
      </w:r>
    </w:p>
    <w:p>
      <w:pPr>
        <w:spacing w:after="0" w:line="261"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ind w:right="0"/>
        <w:jc w:val="left"/>
        <w:rPr>
          <w:b w:val="0"/>
          <w:bCs w:val="0"/>
        </w:rPr>
      </w:pPr>
      <w:bookmarkStart w:name="一、概述" w:id="25"/>
      <w:bookmarkEnd w:id="25"/>
      <w:r>
        <w:rPr>
          <w:b w:val="0"/>
          <w:bCs w:val="0"/>
        </w:rPr>
      </w:r>
      <w:r>
        <w:rPr/>
        <w:t>一、概述</w:t>
      </w:r>
      <w:r>
        <w:rPr>
          <w:b w:val="0"/>
          <w:bCs w:val="0"/>
        </w:rPr>
      </w:r>
    </w:p>
    <w:p>
      <w:pPr>
        <w:spacing w:line="240" w:lineRule="auto" w:before="13"/>
        <w:rPr>
          <w:rFonts w:ascii="宋体" w:hAnsi="宋体" w:cs="宋体" w:eastAsia="宋体" w:hint="default"/>
          <w:b/>
          <w:bCs/>
          <w:sz w:val="23"/>
          <w:szCs w:val="23"/>
        </w:rPr>
      </w:pPr>
    </w:p>
    <w:p>
      <w:pPr>
        <w:pStyle w:val="Heading3"/>
        <w:spacing w:line="261" w:lineRule="auto"/>
        <w:ind w:right="1133" w:firstLine="482"/>
        <w:jc w:val="both"/>
      </w:pPr>
      <w:r>
        <w:rPr/>
        <w:t>报告期内，在新兴产业需求的推动下，作为新一代信息技术的重要核心，我国集成电路 产业继续保持快速发展，迎来重大发展机遇。但同时，外部竞争环境复杂多变，贸易保护主 </w:t>
      </w:r>
      <w:r>
        <w:rPr>
          <w:spacing w:val="-5"/>
        </w:rPr>
        <w:t>义升温、贸易摩擦加剧等风险因素也给产业发展带来很多不确定性。公司在董事会的领导下，</w:t>
      </w:r>
      <w:r>
        <w:rPr>
          <w:spacing w:val="-117"/>
        </w:rPr>
        <w:t> </w:t>
      </w:r>
      <w:r>
        <w:rPr>
          <w:spacing w:val="-117"/>
        </w:rPr>
      </w:r>
      <w:r>
        <w:rPr/>
        <w:t>聚焦“安全芯片”领域，发扬“二次创业”精神，梳理公司发展战略，凝聚企业发展共识，</w:t>
      </w:r>
      <w:r>
        <w:rPr>
          <w:spacing w:val="-111"/>
        </w:rPr>
        <w:t> </w:t>
      </w:r>
      <w:r>
        <w:rPr>
          <w:spacing w:val="-111"/>
        </w:rPr>
      </w:r>
      <w:r>
        <w:rPr/>
        <w:t>持续加大产品研发及市场开拓，多方位构筑竞争优势，推动核心业务规模和市场地位迈上新 台阶，企业价值实现了稳步提升。</w:t>
      </w:r>
    </w:p>
    <w:p>
      <w:pPr>
        <w:pStyle w:val="Heading3"/>
        <w:spacing w:line="247" w:lineRule="auto" w:before="101"/>
        <w:ind w:right="1129" w:firstLine="482"/>
        <w:jc w:val="both"/>
      </w:pPr>
      <w:r>
        <w:rPr>
          <w:rFonts w:ascii="Times New Roman" w:hAnsi="Times New Roman" w:cs="Times New Roman" w:eastAsia="Times New Roman" w:hint="default"/>
          <w:spacing w:val="-3"/>
        </w:rPr>
        <w:t>2018</w:t>
      </w:r>
      <w:r>
        <w:rPr>
          <w:spacing w:val="-3"/>
        </w:rPr>
        <w:t>年度，公司实现营业收入</w:t>
      </w:r>
      <w:r>
        <w:rPr>
          <w:rFonts w:ascii="Times New Roman" w:hAnsi="Times New Roman" w:cs="Times New Roman" w:eastAsia="Times New Roman" w:hint="default"/>
          <w:spacing w:val="-3"/>
        </w:rPr>
        <w:t>245,842.35</w:t>
      </w:r>
      <w:r>
        <w:rPr>
          <w:spacing w:val="-3"/>
        </w:rPr>
        <w:t>万元，较上年同期增加</w:t>
      </w:r>
      <w:r>
        <w:rPr>
          <w:rFonts w:ascii="Times New Roman" w:hAnsi="Times New Roman" w:cs="Times New Roman" w:eastAsia="Times New Roman" w:hint="default"/>
          <w:spacing w:val="-3"/>
        </w:rPr>
        <w:t>34.41%</w:t>
      </w:r>
      <w:r>
        <w:rPr>
          <w:spacing w:val="-3"/>
        </w:rPr>
        <w:t>；归属于上市公司</w:t>
      </w:r>
      <w:r>
        <w:rPr/>
        <w:t> 股东的净利润</w:t>
      </w:r>
      <w:r>
        <w:rPr>
          <w:rFonts w:ascii="Times New Roman" w:hAnsi="Times New Roman" w:cs="Times New Roman" w:eastAsia="Times New Roman" w:hint="default"/>
        </w:rPr>
        <w:t>34,797.38</w:t>
      </w:r>
      <w:r>
        <w:rPr/>
        <w:t>万元，较上年同期增长了</w:t>
      </w:r>
      <w:r>
        <w:rPr>
          <w:rFonts w:ascii="Times New Roman" w:hAnsi="Times New Roman" w:cs="Times New Roman" w:eastAsia="Times New Roman" w:hint="default"/>
        </w:rPr>
        <w:t>24.33%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spacing w:val="-115"/>
        </w:rPr>
        <w:t> </w:t>
      </w:r>
      <w:r>
        <w:rPr>
          <w:spacing w:val="-115"/>
        </w:rPr>
      </w:r>
      <w:r>
        <w:rPr>
          <w:rFonts w:ascii="Times New Roman" w:hAnsi="Times New Roman" w:cs="Times New Roman" w:eastAsia="Times New Roman" w:hint="default"/>
          <w:spacing w:val="-2"/>
        </w:rPr>
        <w:t>572,602.25</w:t>
      </w:r>
      <w:r>
        <w:rPr>
          <w:spacing w:val="-2"/>
        </w:rPr>
        <w:t>万元，同比增长</w:t>
      </w:r>
      <w:r>
        <w:rPr>
          <w:rFonts w:ascii="Times New Roman" w:hAnsi="Times New Roman" w:cs="Times New Roman" w:eastAsia="Times New Roman" w:hint="default"/>
          <w:spacing w:val="-2"/>
        </w:rPr>
        <w:t>9.97%</w:t>
      </w:r>
      <w:r>
        <w:rPr>
          <w:spacing w:val="-2"/>
        </w:rPr>
        <w:t>；归属于上市公司股东的所有者权益</w:t>
      </w:r>
      <w:r>
        <w:rPr>
          <w:rFonts w:ascii="Times New Roman" w:hAnsi="Times New Roman" w:cs="Times New Roman" w:eastAsia="Times New Roman" w:hint="default"/>
          <w:spacing w:val="-2"/>
        </w:rPr>
        <w:t>379,438.04</w:t>
      </w:r>
      <w:r>
        <w:rPr>
          <w:spacing w:val="-2"/>
        </w:rPr>
        <w:t>万元，同比增</w:t>
      </w:r>
      <w:r>
        <w:rPr>
          <w:spacing w:val="-114"/>
        </w:rPr>
        <w:t> </w:t>
      </w:r>
      <w:r>
        <w:rPr>
          <w:spacing w:val="-114"/>
        </w:rPr>
      </w:r>
      <w:r>
        <w:rPr/>
        <w:t>长</w:t>
      </w:r>
      <w:r>
        <w:rPr>
          <w:rFonts w:ascii="Times New Roman" w:hAnsi="Times New Roman" w:cs="Times New Roman" w:eastAsia="Times New Roman" w:hint="default"/>
        </w:rPr>
        <w:t>8.58%</w:t>
      </w:r>
      <w:r>
        <w:rPr/>
        <w:t>。其中，集成电路业务实现营业收入</w:t>
      </w:r>
      <w:r>
        <w:rPr>
          <w:rFonts w:ascii="Times New Roman" w:hAnsi="Times New Roman" w:cs="Times New Roman" w:eastAsia="Times New Roman" w:hint="default"/>
        </w:rPr>
        <w:t>229,698.98</w:t>
      </w:r>
      <w:r>
        <w:rPr/>
        <w:t>万元，占公司营业收入的</w:t>
      </w:r>
      <w:r>
        <w:rPr>
          <w:rFonts w:ascii="Times New Roman" w:hAnsi="Times New Roman" w:cs="Times New Roman" w:eastAsia="Times New Roman" w:hint="default"/>
        </w:rPr>
        <w:t>93.43%</w:t>
      </w:r>
      <w:r>
        <w:rPr/>
        <w:t>，晶</w:t>
      </w:r>
      <w:r>
        <w:rPr>
          <w:spacing w:val="-2"/>
        </w:rPr>
        <w:t> </w:t>
      </w:r>
      <w:r>
        <w:rPr/>
        <w:t>体业务实现营业收入</w:t>
      </w:r>
      <w:r>
        <w:rPr>
          <w:rFonts w:ascii="Times New Roman" w:hAnsi="Times New Roman" w:cs="Times New Roman" w:eastAsia="Times New Roman" w:hint="default"/>
        </w:rPr>
        <w:t>15,680.63</w:t>
      </w:r>
      <w:r>
        <w:rPr/>
        <w:t>万元，占公司营业收入的</w:t>
      </w:r>
      <w:r>
        <w:rPr>
          <w:rFonts w:ascii="Times New Roman" w:hAnsi="Times New Roman" w:cs="Times New Roman" w:eastAsia="Times New Roman" w:hint="default"/>
        </w:rPr>
        <w:t>6.38%</w:t>
      </w:r>
      <w:r>
        <w:rPr/>
        <w:t>。</w:t>
      </w:r>
    </w:p>
    <w:p>
      <w:pPr>
        <w:spacing w:line="240" w:lineRule="auto" w:before="13"/>
        <w:rPr>
          <w:rFonts w:ascii="宋体" w:hAnsi="宋体" w:cs="宋体" w:eastAsia="宋体" w:hint="default"/>
          <w:sz w:val="21"/>
          <w:szCs w:val="21"/>
        </w:rPr>
      </w:pPr>
    </w:p>
    <w:p>
      <w:pPr>
        <w:pStyle w:val="Heading2"/>
        <w:spacing w:line="240" w:lineRule="auto" w:before="0"/>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4"/>
          <w:szCs w:val="24"/>
        </w:rPr>
      </w:pPr>
    </w:p>
    <w:p>
      <w:pPr>
        <w:pStyle w:val="Heading3"/>
        <w:spacing w:line="261" w:lineRule="auto"/>
        <w:ind w:right="1139" w:firstLine="482"/>
        <w:jc w:val="both"/>
      </w:pPr>
      <w:r>
        <w:rPr/>
        <w:t>报告期内，公司集成电路业务继续保持健康的发展态势，随着新产品、新业务的不断推 出，综合竞争力明显提高，业务规模快速增长，行业地位进一步增强。在业务规模增长及产 品结构变化对综合毛利率的不利影响下，仍然实现了收益的稳定增长。晶体业务行业供需关 系转差，竞争加剧，销售收入与去年同期基本持平，贡献了稳定的毛利。</w:t>
      </w:r>
    </w:p>
    <w:p>
      <w:pPr>
        <w:pStyle w:val="Heading3"/>
        <w:spacing w:line="240" w:lineRule="auto" w:before="100"/>
        <w:ind w:left="636" w:right="0"/>
        <w:jc w:val="left"/>
      </w:pPr>
      <w:r>
        <w:rPr/>
        <w:t>公司各主要业务的具体发展情况如下：</w:t>
      </w:r>
    </w:p>
    <w:p>
      <w:pPr>
        <w:pStyle w:val="Heading3"/>
        <w:spacing w:line="240" w:lineRule="auto" w:before="106"/>
        <w:ind w:left="636" w:right="0"/>
        <w:jc w:val="left"/>
        <w:rPr>
          <w:rFonts w:ascii="黑体" w:hAnsi="黑体" w:cs="黑体" w:eastAsia="黑体" w:hint="default"/>
        </w:rPr>
      </w:pPr>
      <w:r>
        <w:rPr>
          <w:rFonts w:ascii="黑体" w:hAnsi="黑体" w:cs="黑体" w:eastAsia="黑体" w:hint="default"/>
        </w:rPr>
        <w:t>集成电路业务：</w:t>
      </w:r>
    </w:p>
    <w:p>
      <w:pPr>
        <w:pStyle w:val="Heading2"/>
        <w:spacing w:line="240" w:lineRule="auto" w:before="154"/>
        <w:ind w:left="636"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智能安全芯片业务</w:t>
      </w:r>
      <w:r>
        <w:rPr>
          <w:b w:val="0"/>
          <w:bCs w:val="0"/>
        </w:rPr>
      </w:r>
    </w:p>
    <w:p>
      <w:pPr>
        <w:pStyle w:val="Heading3"/>
        <w:spacing w:line="252" w:lineRule="auto" w:before="152"/>
        <w:ind w:right="1133" w:firstLine="482"/>
        <w:jc w:val="both"/>
      </w:pPr>
      <w:r>
        <w:rPr>
          <w:rFonts w:ascii="Times New Roman" w:hAnsi="Times New Roman" w:cs="Times New Roman" w:eastAsia="Times New Roman" w:hint="default"/>
        </w:rPr>
        <w:t>2018</w:t>
      </w:r>
      <w:r>
        <w:rPr/>
        <w:t>年度，公司的智能安全芯片产品市场表现强劲，产品销量及销售额继续保持快速增 </w:t>
      </w:r>
      <w:r>
        <w:rPr>
          <w:spacing w:val="-1"/>
        </w:rPr>
        <w:t>长，营业收入达到</w:t>
      </w:r>
      <w:r>
        <w:rPr>
          <w:rFonts w:ascii="Times New Roman" w:hAnsi="Times New Roman" w:cs="Times New Roman" w:eastAsia="Times New Roman" w:hint="default"/>
          <w:spacing w:val="-1"/>
        </w:rPr>
        <w:t>10.36</w:t>
      </w:r>
      <w:r>
        <w:rPr>
          <w:spacing w:val="-1"/>
        </w:rPr>
        <w:t>亿元，规模化经营能力不断提高。报告期内，多款先进工艺的产品实</w:t>
      </w:r>
      <w:r>
        <w:rPr>
          <w:spacing w:val="-101"/>
        </w:rPr>
        <w:t> </w:t>
      </w:r>
      <w:r>
        <w:rPr>
          <w:spacing w:val="-101"/>
        </w:rPr>
      </w:r>
      <w:r>
        <w:rPr/>
        <w:t>现量产，综合竞争实力进一步增强。此外，公司在安全芯片的射频技术、安全算法和防攻击 技术上有进一步的提升。</w:t>
      </w:r>
    </w:p>
    <w:p>
      <w:pPr>
        <w:pStyle w:val="Heading2"/>
        <w:spacing w:line="240" w:lineRule="auto" w:before="92"/>
        <w:ind w:left="636" w:right="0"/>
        <w:jc w:val="left"/>
        <w:rPr>
          <w:b w:val="0"/>
          <w:bCs w:val="0"/>
        </w:rPr>
      </w:pPr>
      <w:r>
        <w:rPr/>
        <w:t>（</w:t>
      </w:r>
      <w:r>
        <w:rPr>
          <w:rFonts w:ascii="Times New Roman" w:hAnsi="Times New Roman" w:cs="Times New Roman" w:eastAsia="Times New Roman" w:hint="default"/>
        </w:rPr>
        <w:t>1</w:t>
      </w:r>
      <w:r>
        <w:rPr/>
        <w:t>）智能卡安全芯片</w:t>
      </w:r>
      <w:r>
        <w:rPr>
          <w:b w:val="0"/>
          <w:bCs w:val="0"/>
        </w:rPr>
      </w:r>
    </w:p>
    <w:p>
      <w:pPr>
        <w:pStyle w:val="Heading3"/>
        <w:spacing w:line="252" w:lineRule="auto" w:before="90"/>
        <w:ind w:right="1128" w:firstLine="482"/>
        <w:jc w:val="both"/>
      </w:pPr>
      <w:r>
        <w:rPr>
          <w:rFonts w:ascii="Times New Roman" w:hAnsi="Times New Roman" w:cs="Times New Roman" w:eastAsia="Times New Roman" w:hint="default"/>
        </w:rPr>
        <w:t>2018</w:t>
      </w:r>
      <w:r>
        <w:rPr/>
        <w:t>年，公司电信</w:t>
      </w:r>
      <w:r>
        <w:rPr>
          <w:rFonts w:ascii="Times New Roman" w:hAnsi="Times New Roman" w:cs="Times New Roman" w:eastAsia="Times New Roman" w:hint="default"/>
        </w:rPr>
        <w:t>SIM</w:t>
      </w:r>
      <w:r>
        <w:rPr/>
        <w:t>卡芯片顺利完成新工艺升级，推出多款基于先进工艺平台的新产 </w:t>
      </w:r>
      <w:r>
        <w:rPr>
          <w:spacing w:val="-1"/>
        </w:rPr>
        <w:t>品，为保持市场竞争优势提供了保障。受益于拉美和非洲市场</w:t>
      </w:r>
      <w:r>
        <w:rPr>
          <w:rFonts w:ascii="Times New Roman" w:hAnsi="Times New Roman" w:cs="Times New Roman" w:eastAsia="Times New Roman" w:hint="default"/>
          <w:spacing w:val="-1"/>
        </w:rPr>
        <w:t>4G</w:t>
      </w:r>
      <w:r>
        <w:rPr>
          <w:spacing w:val="-1"/>
        </w:rPr>
        <w:t>迁移换卡和物联网安全芯片</w:t>
      </w:r>
      <w:r>
        <w:rPr>
          <w:spacing w:val="-96"/>
        </w:rPr>
        <w:t> </w:t>
      </w:r>
      <w:r>
        <w:rPr/>
        <w:t>需求激增的拉动，全球</w:t>
      </w:r>
      <w:r>
        <w:rPr>
          <w:rFonts w:ascii="Times New Roman" w:hAnsi="Times New Roman" w:cs="Times New Roman" w:eastAsia="Times New Roman" w:hint="default"/>
        </w:rPr>
        <w:t>SIM</w:t>
      </w:r>
      <w:r>
        <w:rPr/>
        <w:t>卡市场稳中有升，其中，中低端卡市场竞争仍非常激烈，高端卡</w:t>
      </w:r>
      <w:r>
        <w:rPr>
          <w:spacing w:val="-43"/>
        </w:rPr>
        <w:t> </w:t>
      </w:r>
      <w:r>
        <w:rPr/>
        <w:t>市场存在上升空间。公司凭借丰富的产品线进一步打开新客户资源，中低端市场稳定出货，</w:t>
      </w:r>
      <w:r>
        <w:rPr/>
        <w:t> 高端卡产品海外出货大幅增长，继续保持着领先的市场地位。此外，公司凭借产业链整合能</w:t>
      </w:r>
    </w:p>
    <w:p>
      <w:pPr>
        <w:spacing w:after="0" w:line="252"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61" w:lineRule="auto" w:before="26"/>
        <w:ind w:right="0"/>
        <w:jc w:val="left"/>
      </w:pPr>
      <w:r>
        <w:rPr/>
        <w:t>力与品牌优势，在物联网安全芯片领域重点发力，获中移物联网招标大单，成功取得市场先 机。通信类产品中物联网应用的比重快速攀升，正成为公司未来市场的有力增长点。</w:t>
      </w:r>
    </w:p>
    <w:p>
      <w:pPr>
        <w:pStyle w:val="Heading3"/>
        <w:spacing w:line="259" w:lineRule="auto" w:before="100"/>
        <w:ind w:right="1130" w:firstLine="482"/>
        <w:jc w:val="both"/>
      </w:pPr>
      <w:r>
        <w:rPr/>
        <w:t>身份识别安全产品包括第二代居民身份证芯片、交通卡芯片和居住证芯片等。</w:t>
      </w:r>
      <w:r>
        <w:rPr>
          <w:rFonts w:ascii="Times New Roman" w:hAnsi="Times New Roman" w:cs="Times New Roman" w:eastAsia="Times New Roman" w:hint="default"/>
        </w:rPr>
        <w:t>2018</w:t>
      </w:r>
      <w:r>
        <w:rPr/>
        <w:t>年，</w:t>
      </w:r>
      <w:r>
        <w:rPr>
          <w:spacing w:val="1"/>
        </w:rPr>
        <w:t> </w:t>
      </w:r>
      <w:r>
        <w:rPr/>
        <w:t>公司身份识别安全产品稳定出货。其中，第二代居民身份证芯片供货平稳增长；交通部标准</w:t>
      </w:r>
      <w:r>
        <w:rPr/>
        <w:t> </w:t>
      </w:r>
      <w:r>
        <w:rPr>
          <w:spacing w:val="-5"/>
        </w:rPr>
        <w:t>的交通卡芯片首批获得测试认证，已在全国多个地市实现批量销售，市场份额继续保持领先；</w:t>
      </w:r>
      <w:r>
        <w:rPr>
          <w:spacing w:val="-117"/>
        </w:rPr>
        <w:t> </w:t>
      </w:r>
      <w:r>
        <w:rPr>
          <w:spacing w:val="-117"/>
        </w:rPr>
      </w:r>
      <w:r>
        <w:rPr/>
        <w:t>居住证芯片产品持续出货。此外，电子证照等新应用市场推广取得突破，成为公司本年度在</w:t>
      </w:r>
      <w:r>
        <w:rPr>
          <w:spacing w:val="-115"/>
        </w:rPr>
        <w:t> </w:t>
      </w:r>
      <w:r>
        <w:rPr>
          <w:spacing w:val="-115"/>
        </w:rPr>
      </w:r>
      <w:r>
        <w:rPr/>
        <w:t>该领域的发展亮点。</w:t>
      </w:r>
    </w:p>
    <w:p>
      <w:pPr>
        <w:pStyle w:val="Heading3"/>
        <w:spacing w:line="252" w:lineRule="auto" w:before="103"/>
        <w:ind w:right="1129" w:firstLine="482"/>
        <w:jc w:val="both"/>
      </w:pPr>
      <w:r>
        <w:rPr/>
        <w:t>金融支付安全产品包括银行</w:t>
      </w:r>
      <w:r>
        <w:rPr>
          <w:rFonts w:ascii="Times New Roman" w:hAnsi="Times New Roman" w:cs="Times New Roman" w:eastAsia="Times New Roman" w:hint="default"/>
        </w:rPr>
        <w:t>IC</w:t>
      </w:r>
      <w:r>
        <w:rPr/>
        <w:t>卡芯片、居民健康卡芯片和社保卡芯片等。在银行</w:t>
      </w:r>
      <w:r>
        <w:rPr>
          <w:rFonts w:ascii="Times New Roman" w:hAnsi="Times New Roman" w:cs="Times New Roman" w:eastAsia="Times New Roman" w:hint="default"/>
        </w:rPr>
        <w:t>IC</w:t>
      </w:r>
      <w:r>
        <w:rPr/>
        <w:t>卡芯</w:t>
      </w:r>
      <w:r>
        <w:rPr>
          <w:spacing w:val="1"/>
        </w:rPr>
        <w:t> </w:t>
      </w:r>
      <w:r>
        <w:rPr/>
        <w:t>片出货量快速增长的带动下，公司金融支付安全产品销量实现了跨越式增长。</w:t>
      </w:r>
      <w:r>
        <w:rPr>
          <w:rFonts w:ascii="Times New Roman" w:hAnsi="Times New Roman" w:cs="Times New Roman" w:eastAsia="Times New Roman" w:hint="default"/>
        </w:rPr>
        <w:t>2018</w:t>
      </w:r>
      <w:r>
        <w:rPr/>
        <w:t>年，国产</w:t>
      </w:r>
      <w:r>
        <w:rPr>
          <w:spacing w:val="-111"/>
        </w:rPr>
        <w:t> </w:t>
      </w:r>
      <w:r>
        <w:rPr>
          <w:spacing w:val="-111"/>
        </w:rPr>
      </w:r>
      <w:r>
        <w:rPr/>
        <w:t>银行</w:t>
      </w:r>
      <w:r>
        <w:rPr>
          <w:rFonts w:ascii="Times New Roman" w:hAnsi="Times New Roman" w:cs="Times New Roman" w:eastAsia="Times New Roman" w:hint="default"/>
        </w:rPr>
        <w:t>IC</w:t>
      </w:r>
      <w:r>
        <w:rPr/>
        <w:t>卡芯片开始全面替代进口芯片，进口芯片占比持续下降。公司新一代金融</w:t>
      </w:r>
      <w:r>
        <w:rPr>
          <w:rFonts w:ascii="Times New Roman" w:hAnsi="Times New Roman" w:cs="Times New Roman" w:eastAsia="Times New Roman" w:hint="default"/>
        </w:rPr>
        <w:t>IC</w:t>
      </w:r>
      <w:r>
        <w:rPr/>
        <w:t>卡芯片采</w:t>
      </w:r>
      <w:r>
        <w:rPr>
          <w:spacing w:val="-108"/>
        </w:rPr>
        <w:t> </w:t>
      </w:r>
      <w:r>
        <w:rPr/>
        <w:t>用更先进的工艺技术，具有更优异的性能，并获得了国际</w:t>
      </w:r>
      <w:r>
        <w:rPr>
          <w:rFonts w:ascii="Times New Roman" w:hAnsi="Times New Roman" w:cs="Times New Roman" w:eastAsia="Times New Roman" w:hint="default"/>
        </w:rPr>
        <w:t>SOGIS CC</w:t>
      </w:r>
      <w:r>
        <w:rPr>
          <w:rFonts w:ascii="Times New Roman" w:hAnsi="Times New Roman" w:cs="Times New Roman" w:eastAsia="Times New Roman" w:hint="default"/>
          <w:spacing w:val="39"/>
        </w:rPr>
        <w:t> </w:t>
      </w:r>
      <w:r>
        <w:rPr>
          <w:rFonts w:ascii="Times New Roman" w:hAnsi="Times New Roman" w:cs="Times New Roman" w:eastAsia="Times New Roman" w:hint="default"/>
        </w:rPr>
        <w:t>EAL5+</w:t>
      </w:r>
      <w:r>
        <w:rPr/>
        <w:t>认证，凭借产品 优势以及积极的市场推广，在六大国有银行全部入围，并在绝大多数商业银行实现了规模供 货，出货量突飞猛进，占据国密银行卡芯片市场领先地位。同时，随着</w:t>
      </w:r>
      <w:r>
        <w:rPr>
          <w:rFonts w:ascii="Times New Roman" w:hAnsi="Times New Roman" w:cs="Times New Roman" w:eastAsia="Times New Roman" w:hint="default"/>
        </w:rPr>
        <w:t>VISA</w:t>
      </w:r>
      <w:r>
        <w:rPr/>
        <w:t>和</w:t>
      </w:r>
      <w:r>
        <w:rPr>
          <w:rFonts w:ascii="Times New Roman" w:hAnsi="Times New Roman" w:cs="Times New Roman" w:eastAsia="Times New Roman" w:hint="default"/>
        </w:rPr>
        <w:t>MasterCard</w:t>
      </w:r>
      <w:r>
        <w:rPr/>
        <w:t>进</w:t>
      </w:r>
      <w:r>
        <w:rPr>
          <w:spacing w:val="-115"/>
        </w:rPr>
        <w:t> </w:t>
      </w:r>
      <w:r>
        <w:rPr>
          <w:spacing w:val="-2"/>
        </w:rPr>
        <w:t>入中国，</w:t>
      </w:r>
      <w:r>
        <w:rPr>
          <w:rFonts w:ascii="Times New Roman" w:hAnsi="Times New Roman" w:cs="Times New Roman" w:eastAsia="Times New Roman" w:hint="default"/>
          <w:spacing w:val="-2"/>
        </w:rPr>
        <w:t>EMV</w:t>
      </w:r>
      <w:r>
        <w:rPr>
          <w:spacing w:val="-2"/>
        </w:rPr>
        <w:t>卡有望成为银行芯片市场新的增长点。公司重拳布局</w:t>
      </w:r>
      <w:r>
        <w:rPr>
          <w:rFonts w:ascii="Times New Roman" w:hAnsi="Times New Roman" w:cs="Times New Roman" w:eastAsia="Times New Roman" w:hint="default"/>
          <w:spacing w:val="-2"/>
        </w:rPr>
        <w:t>EMV</w:t>
      </w:r>
      <w:r>
        <w:rPr>
          <w:spacing w:val="-2"/>
        </w:rPr>
        <w:t>卡市场，积极拓展海</w:t>
      </w:r>
      <w:r>
        <w:rPr>
          <w:spacing w:val="-108"/>
        </w:rPr>
        <w:t> </w:t>
      </w:r>
      <w:r>
        <w:rPr>
          <w:spacing w:val="-108"/>
        </w:rPr>
      </w:r>
      <w:r>
        <w:rPr>
          <w:spacing w:val="-1"/>
        </w:rPr>
        <w:t>外市场，并率先发放使用中国芯的</w:t>
      </w:r>
      <w:r>
        <w:rPr>
          <w:rFonts w:ascii="Times New Roman" w:hAnsi="Times New Roman" w:cs="Times New Roman" w:eastAsia="Times New Roman" w:hint="default"/>
          <w:spacing w:val="-1"/>
        </w:rPr>
        <w:t>EMV</w:t>
      </w:r>
      <w:r>
        <w:rPr>
          <w:spacing w:val="-1"/>
        </w:rPr>
        <w:t>卡。此外，受到“两保合一”政策影响，居民健康卡</w:t>
      </w:r>
      <w:r>
        <w:rPr>
          <w:spacing w:val="-96"/>
        </w:rPr>
        <w:t> </w:t>
      </w:r>
      <w:r>
        <w:rPr>
          <w:spacing w:val="-96"/>
        </w:rPr>
      </w:r>
      <w:r>
        <w:rPr/>
        <w:t>市场不确定性增大，需求缩减。公司社保卡产品继续在多个省市项目中稳定出货，着力推进 参与的第三代社保试点、示范工程已实现多个项目的落地实施，赢得市场先发优势。</w:t>
      </w:r>
    </w:p>
    <w:p>
      <w:pPr>
        <w:pStyle w:val="Heading2"/>
        <w:spacing w:line="240" w:lineRule="auto" w:before="92"/>
        <w:ind w:left="636" w:right="0"/>
        <w:jc w:val="left"/>
        <w:rPr>
          <w:b w:val="0"/>
          <w:bCs w:val="0"/>
        </w:rPr>
      </w:pPr>
      <w:r>
        <w:rPr/>
        <w:t>（</w:t>
      </w:r>
      <w:r>
        <w:rPr>
          <w:rFonts w:ascii="Times New Roman" w:hAnsi="Times New Roman" w:cs="Times New Roman" w:eastAsia="Times New Roman" w:hint="default"/>
        </w:rPr>
        <w:t>2</w:t>
      </w:r>
      <w:r>
        <w:rPr/>
        <w:t>）智能终端安全芯片</w:t>
      </w:r>
      <w:r>
        <w:rPr>
          <w:b w:val="0"/>
          <w:bCs w:val="0"/>
        </w:rPr>
      </w:r>
    </w:p>
    <w:p>
      <w:pPr>
        <w:pStyle w:val="Heading3"/>
        <w:spacing w:line="247" w:lineRule="auto" w:before="90"/>
        <w:ind w:right="1135" w:firstLine="482"/>
        <w:jc w:val="both"/>
      </w:pPr>
      <w:r>
        <w:rPr/>
        <w:t>公司智能终端安全芯片产品包括</w:t>
      </w:r>
      <w:r>
        <w:rPr>
          <w:rFonts w:ascii="Times New Roman" w:hAnsi="Times New Roman" w:cs="Times New Roman" w:eastAsia="Times New Roman" w:hint="default"/>
        </w:rPr>
        <w:t>USB-Key</w:t>
      </w:r>
      <w:r>
        <w:rPr/>
        <w:t>芯片、</w:t>
      </w:r>
      <w:r>
        <w:rPr>
          <w:rFonts w:ascii="Times New Roman" w:hAnsi="Times New Roman" w:cs="Times New Roman" w:eastAsia="Times New Roman" w:hint="default"/>
        </w:rPr>
        <w:t>POS</w:t>
      </w:r>
      <w:r>
        <w:rPr/>
        <w:t>机安全芯片和非接触读写器芯片。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USB-Key</w:t>
      </w:r>
      <w:r>
        <w:rPr/>
        <w:t>芯片整体市场规模略有减少，公司产品稳定出货。随着非接触卡、双界面</w:t>
      </w:r>
      <w:r>
        <w:rPr>
          <w:spacing w:val="-105"/>
        </w:rPr>
        <w:t> </w:t>
      </w:r>
      <w:r>
        <w:rPr>
          <w:spacing w:val="-105"/>
        </w:rPr>
      </w:r>
      <w:r>
        <w:rPr>
          <w:spacing w:val="2"/>
        </w:rPr>
        <w:t>卡的普及，金融</w:t>
      </w:r>
      <w:r>
        <w:rPr>
          <w:rFonts w:ascii="Times New Roman" w:hAnsi="Times New Roman" w:cs="Times New Roman" w:eastAsia="Times New Roman" w:hint="default"/>
          <w:spacing w:val="2"/>
        </w:rPr>
        <w:t>POS</w:t>
      </w:r>
      <w:r>
        <w:rPr>
          <w:spacing w:val="2"/>
        </w:rPr>
        <w:t>、支付终端产品、</w:t>
      </w:r>
      <w:r>
        <w:rPr>
          <w:rFonts w:ascii="Times New Roman" w:hAnsi="Times New Roman" w:cs="Times New Roman" w:eastAsia="Times New Roman" w:hint="default"/>
          <w:spacing w:val="2"/>
        </w:rPr>
        <w:t>ETC</w:t>
      </w:r>
      <w:r>
        <w:rPr>
          <w:spacing w:val="2"/>
        </w:rPr>
        <w:t>及非接触式水电煤表等应用持续增加，对安全芯</w:t>
      </w:r>
      <w:r>
        <w:rPr>
          <w:spacing w:val="-115"/>
        </w:rPr>
        <w:t> </w:t>
      </w:r>
      <w:r>
        <w:rPr>
          <w:spacing w:val="-115"/>
        </w:rPr>
      </w:r>
      <w:r>
        <w:rPr/>
        <w:t>片与非接触读写器芯片需求保持增长势头。其中，传统</w:t>
      </w:r>
      <w:r>
        <w:rPr>
          <w:rFonts w:ascii="Times New Roman" w:hAnsi="Times New Roman" w:cs="Times New Roman" w:eastAsia="Times New Roman" w:hint="default"/>
        </w:rPr>
        <w:t>POS</w:t>
      </w:r>
      <w:r>
        <w:rPr/>
        <w:t>安全模块市场稳健发展，公司保</w:t>
      </w:r>
      <w:r>
        <w:rPr>
          <w:spacing w:val="-63"/>
        </w:rPr>
        <w:t> </w:t>
      </w:r>
      <w:r>
        <w:rPr>
          <w:spacing w:val="-63"/>
        </w:rPr>
      </w:r>
      <w:r>
        <w:rPr/>
        <w:t>持领先优势，加速增长；在新型的</w:t>
      </w:r>
      <w:r>
        <w:rPr>
          <w:rFonts w:ascii="Times New Roman" w:hAnsi="Times New Roman" w:cs="Times New Roman" w:eastAsia="Times New Roman" w:hint="default"/>
        </w:rPr>
        <w:t>mPOS</w:t>
      </w:r>
      <w:r>
        <w:rPr/>
        <w:t>主控芯片和非接触读写器芯片市场稳定增长。</w:t>
      </w:r>
    </w:p>
    <w:p>
      <w:pPr>
        <w:pStyle w:val="Heading3"/>
        <w:spacing w:line="252" w:lineRule="auto" w:before="95"/>
        <w:ind w:right="1133" w:firstLine="482"/>
        <w:jc w:val="both"/>
      </w:pPr>
      <w:r>
        <w:rPr>
          <w:rFonts w:ascii="Times New Roman" w:hAnsi="Times New Roman" w:cs="Times New Roman" w:eastAsia="Times New Roman" w:hint="default"/>
        </w:rPr>
        <w:t>2018</w:t>
      </w:r>
      <w:r>
        <w:rPr/>
        <w:t>年，公司大力拓展新兴业务，进军安全物联网、安全生物识别等领域，推出多款基 </w:t>
      </w:r>
      <w:r>
        <w:rPr>
          <w:spacing w:val="2"/>
        </w:rPr>
        <w:t>于安全芯片的专业解决方案，与多家知名企业达成战略合作，联手推出手机安全</w:t>
      </w:r>
      <w:r>
        <w:rPr>
          <w:rFonts w:ascii="Times New Roman" w:hAnsi="Times New Roman" w:cs="Times New Roman" w:eastAsia="Times New Roman" w:hint="default"/>
          <w:spacing w:val="2"/>
        </w:rPr>
        <w:t>U</w:t>
      </w:r>
      <w:r>
        <w:rPr>
          <w:spacing w:val="2"/>
        </w:rPr>
        <w:t>盾、汽车</w:t>
      </w:r>
      <w:r>
        <w:rPr>
          <w:spacing w:val="-107"/>
        </w:rPr>
        <w:t> </w:t>
      </w:r>
      <w:r>
        <w:rPr>
          <w:spacing w:val="-107"/>
        </w:rPr>
      </w:r>
      <w:r>
        <w:rPr/>
        <w:t>安全大脑等产品，为用户提供了安全放心的使用环境。同时，公司核心参与多项物联网领域</w:t>
      </w:r>
      <w:r>
        <w:rPr>
          <w:spacing w:val="-117"/>
        </w:rPr>
        <w:t> </w:t>
      </w:r>
      <w:r>
        <w:rPr>
          <w:spacing w:val="-117"/>
        </w:rPr>
      </w:r>
      <w:r>
        <w:rPr/>
        <w:t>标准制定，凭借不断坚持的产品与业务创新，有望迎来智能终端的下一个增长点。</w:t>
      </w:r>
    </w:p>
    <w:p>
      <w:pPr>
        <w:spacing w:line="350" w:lineRule="auto" w:before="157"/>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42"/>
          <w:sz w:val="24"/>
          <w:szCs w:val="24"/>
        </w:rPr>
        <w:t> </w:t>
      </w:r>
      <w:r>
        <w:rPr>
          <w:rFonts w:ascii="宋体" w:hAnsi="宋体" w:cs="宋体" w:eastAsia="宋体" w:hint="default"/>
          <w:b/>
          <w:bCs/>
          <w:sz w:val="24"/>
          <w:szCs w:val="24"/>
        </w:rPr>
        <w:t>特种集成电路业务</w:t>
      </w:r>
      <w:r>
        <w:rPr>
          <w:rFonts w:ascii="宋体" w:hAnsi="宋体" w:cs="宋体" w:eastAsia="宋体" w:hint="default"/>
          <w:b/>
          <w:bCs/>
          <w:spacing w:val="1"/>
          <w:w w:val="99"/>
          <w:sz w:val="24"/>
          <w:szCs w:val="24"/>
        </w:rPr>
        <w:t> </w:t>
      </w:r>
      <w:r>
        <w:rPr>
          <w:rFonts w:ascii="宋体" w:hAnsi="宋体" w:cs="宋体" w:eastAsia="宋体" w:hint="default"/>
          <w:sz w:val="24"/>
          <w:szCs w:val="24"/>
        </w:rPr>
        <w:t>公司特种集成电路业务主要产品包括：特种微处理器、特种可编程器件、特种存储器、</w:t>
      </w:r>
    </w:p>
    <w:p>
      <w:pPr>
        <w:pStyle w:val="Heading3"/>
        <w:spacing w:line="251" w:lineRule="exact"/>
        <w:ind w:right="0"/>
        <w:jc w:val="left"/>
      </w:pPr>
      <w:r>
        <w:rPr/>
        <w:t>特种总线及接口、特种电源电路、特种</w:t>
      </w:r>
      <w:r>
        <w:rPr>
          <w:rFonts w:ascii="Times New Roman" w:hAnsi="Times New Roman" w:cs="Times New Roman" w:eastAsia="Times New Roman" w:hint="default"/>
        </w:rPr>
        <w:t>SoPC</w:t>
      </w:r>
      <w:r>
        <w:rPr/>
        <w:t>和定制芯片等几大类。</w:t>
      </w:r>
      <w:r>
        <w:rPr>
          <w:rFonts w:ascii="Times New Roman" w:hAnsi="Times New Roman" w:cs="Times New Roman" w:eastAsia="Times New Roman" w:hint="default"/>
        </w:rPr>
        <w:t>2018</w:t>
      </w:r>
      <w:r>
        <w:rPr/>
        <w:t>年度，该业务各个领</w:t>
      </w:r>
    </w:p>
    <w:p>
      <w:pPr>
        <w:pStyle w:val="Heading3"/>
        <w:spacing w:line="247" w:lineRule="auto" w:before="11"/>
        <w:ind w:right="1128"/>
        <w:jc w:val="left"/>
      </w:pPr>
      <w:r>
        <w:rPr>
          <w:spacing w:val="2"/>
        </w:rPr>
        <w:t>域都实现了高速增长，全年实现营业收入</w:t>
      </w:r>
      <w:r>
        <w:rPr>
          <w:rFonts w:ascii="Times New Roman" w:hAnsi="Times New Roman" w:cs="Times New Roman" w:eastAsia="Times New Roman" w:hint="default"/>
          <w:spacing w:val="2"/>
        </w:rPr>
        <w:t>6.16</w:t>
      </w:r>
      <w:r>
        <w:rPr>
          <w:spacing w:val="2"/>
        </w:rPr>
        <w:t>亿元；大客户数量迅速增长，新产品应用不断</w:t>
      </w:r>
      <w:r>
        <w:rPr/>
        <w:t> 扩大，业务进入高速发展阶段。</w:t>
      </w:r>
    </w:p>
    <w:p>
      <w:pPr>
        <w:pStyle w:val="Heading3"/>
        <w:spacing w:line="252" w:lineRule="auto" w:before="115"/>
        <w:ind w:right="1131" w:firstLine="482"/>
        <w:jc w:val="both"/>
      </w:pPr>
      <w:r>
        <w:rPr/>
        <w:t>科研和产品开发工作方面，报告期内新产品开发项目持续推进，完成</w:t>
      </w:r>
      <w:r>
        <w:rPr>
          <w:rFonts w:ascii="Times New Roman" w:hAnsi="Times New Roman" w:cs="Times New Roman" w:eastAsia="Times New Roman" w:hint="default"/>
        </w:rPr>
        <w:t>43</w:t>
      </w:r>
      <w:r>
        <w:rPr/>
        <w:t>款产品的鉴定， 产品竞争力不断提高。公司的主流成熟产品已获得用户广泛认可，开始被大批量选用，进入 了良性规模应用阶段。公司特种动态存储器产品、高性能及新一代</w:t>
      </w:r>
      <w:r>
        <w:rPr>
          <w:rFonts w:ascii="Times New Roman" w:hAnsi="Times New Roman" w:cs="Times New Roman" w:eastAsia="Times New Roman" w:hint="default"/>
        </w:rPr>
        <w:t>FPGA</w:t>
      </w:r>
      <w:r>
        <w:rPr/>
        <w:t>产品、第二代</w:t>
      </w:r>
      <w:r>
        <w:rPr>
          <w:rFonts w:ascii="Times New Roman" w:hAnsi="Times New Roman" w:cs="Times New Roman" w:eastAsia="Times New Roman" w:hint="default"/>
        </w:rPr>
        <w:t>SoPC</w:t>
      </w:r>
      <w:r>
        <w:rPr>
          <w:rFonts w:ascii="Times New Roman" w:hAnsi="Times New Roman" w:cs="Times New Roman" w:eastAsia="Times New Roman" w:hint="default"/>
          <w:spacing w:val="6"/>
        </w:rPr>
        <w:t> </w:t>
      </w:r>
      <w:r>
        <w:rPr>
          <w:spacing w:val="-1"/>
        </w:rPr>
        <w:t>平台产品都已经开始逐步进入批量应用阶段。新的</w:t>
      </w:r>
      <w:r>
        <w:rPr>
          <w:rFonts w:ascii="Times New Roman" w:hAnsi="Times New Roman" w:cs="Times New Roman" w:eastAsia="Times New Roman" w:hint="default"/>
          <w:spacing w:val="-1"/>
        </w:rPr>
        <w:t>SoPC</w:t>
      </w:r>
      <w:r>
        <w:rPr>
          <w:spacing w:val="-1"/>
        </w:rPr>
        <w:t>产品也已经顺利完成开发，开始被用</w:t>
      </w:r>
      <w:r>
        <w:rPr>
          <w:spacing w:val="-109"/>
        </w:rPr>
        <w:t> </w:t>
      </w:r>
      <w:r>
        <w:rPr>
          <w:spacing w:val="-109"/>
        </w:rPr>
      </w:r>
      <w:r>
        <w:rPr/>
        <w:t>户选型使用。</w:t>
      </w:r>
      <w:r>
        <w:rPr>
          <w:rFonts w:ascii="Times New Roman" w:hAnsi="Times New Roman" w:cs="Times New Roman" w:eastAsia="Times New Roman" w:hint="default"/>
        </w:rPr>
        <w:t>DC/DC</w:t>
      </w:r>
      <w:r>
        <w:rPr/>
        <w:t>电源产品已经被多个用户选型使用，后期将形成批量应用。</w:t>
      </w:r>
    </w:p>
    <w:p>
      <w:pPr>
        <w:spacing w:after="0" w:line="252" w:lineRule="auto"/>
        <w:jc w:val="both"/>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ind w:left="636"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存储器芯片业务</w:t>
      </w:r>
      <w:r>
        <w:rPr>
          <w:b w:val="0"/>
          <w:bCs w:val="0"/>
        </w:rPr>
      </w:r>
    </w:p>
    <w:p>
      <w:pPr>
        <w:pStyle w:val="Heading3"/>
        <w:spacing w:line="247" w:lineRule="auto" w:before="151"/>
        <w:ind w:right="0" w:firstLine="482"/>
        <w:jc w:val="left"/>
      </w:pP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DRAM</w:t>
      </w:r>
      <w:r>
        <w:rPr/>
        <w:t>存储器芯片市场需求先高后低，前三个季度持续高位景气，第四个季 度开始急剧回落。公司存储器业务</w:t>
      </w:r>
      <w:r>
        <w:rPr>
          <w:rFonts w:ascii="Times New Roman" w:hAnsi="Times New Roman" w:cs="Times New Roman" w:eastAsia="Times New Roman" w:hint="default"/>
        </w:rPr>
        <w:t>2018</w:t>
      </w:r>
      <w:r>
        <w:rPr/>
        <w:t>年实现营收</w:t>
      </w:r>
      <w:r>
        <w:rPr>
          <w:rFonts w:ascii="Times New Roman" w:hAnsi="Times New Roman" w:cs="Times New Roman" w:eastAsia="Times New Roman" w:hint="default"/>
        </w:rPr>
        <w:t>6.45</w:t>
      </w:r>
      <w:r>
        <w:rPr/>
        <w:t>亿元，同比增长超过</w:t>
      </w:r>
      <w:r>
        <w:rPr>
          <w:rFonts w:ascii="Times New Roman" w:hAnsi="Times New Roman" w:cs="Times New Roman" w:eastAsia="Times New Roman" w:hint="default"/>
        </w:rPr>
        <w:t>93%</w:t>
      </w:r>
      <w:r>
        <w:rPr/>
        <w:t>。</w:t>
      </w:r>
    </w:p>
    <w:p>
      <w:pPr>
        <w:pStyle w:val="Heading3"/>
        <w:spacing w:line="249" w:lineRule="auto" w:before="96"/>
        <w:ind w:right="1004" w:firstLine="482"/>
        <w:jc w:val="left"/>
      </w:pPr>
      <w:r>
        <w:rPr/>
        <w:t>公司的</w:t>
      </w:r>
      <w:r>
        <w:rPr>
          <w:rFonts w:ascii="Times New Roman" w:hAnsi="Times New Roman" w:cs="Times New Roman" w:eastAsia="Times New Roman" w:hint="default"/>
        </w:rPr>
        <w:t>DRAM</w:t>
      </w:r>
      <w:r>
        <w:rPr/>
        <w:t>存储器芯片和内存模组已形成完整的产品系列，继续深耕国产计算机应用</w:t>
      </w:r>
      <w:r>
        <w:rPr>
          <w:spacing w:val="1"/>
        </w:rPr>
        <w:t> </w:t>
      </w:r>
      <w:r>
        <w:rPr/>
        <w:t>的市场，在服务器、个人计算机、机顶盒、电视机等方面出货稳步增加，进一步强化了国产</w:t>
      </w:r>
      <w:r>
        <w:rPr/>
        <w:t> </w:t>
      </w:r>
      <w:r>
        <w:rPr>
          <w:rFonts w:ascii="Times New Roman" w:hAnsi="Times New Roman" w:cs="Times New Roman" w:eastAsia="Times New Roman" w:hint="default"/>
          <w:spacing w:val="-5"/>
        </w:rPr>
        <w:t>DRAM</w:t>
      </w:r>
      <w:r>
        <w:rPr>
          <w:spacing w:val="-5"/>
        </w:rPr>
        <w:t>存储器供应商的领导地位。目前，公司自主创新的内嵌</w:t>
      </w:r>
      <w:r>
        <w:rPr>
          <w:rFonts w:ascii="Times New Roman" w:hAnsi="Times New Roman" w:cs="Times New Roman" w:eastAsia="Times New Roman" w:hint="default"/>
          <w:spacing w:val="-5"/>
        </w:rPr>
        <w:t>ECC</w:t>
      </w:r>
      <w:r>
        <w:rPr>
          <w:rFonts w:ascii="Times New Roman" w:hAnsi="Times New Roman" w:cs="Times New Roman" w:eastAsia="Times New Roman" w:hint="default"/>
          <w:spacing w:val="16"/>
        </w:rPr>
        <w:t> </w:t>
      </w:r>
      <w:r>
        <w:rPr>
          <w:rFonts w:ascii="Times New Roman" w:hAnsi="Times New Roman" w:cs="Times New Roman" w:eastAsia="Times New Roman" w:hint="default"/>
        </w:rPr>
        <w:t>DRAM</w:t>
      </w:r>
      <w:r>
        <w:rPr/>
        <w:t>存储器产品在工控、</w:t>
      </w:r>
      <w:r>
        <w:rPr>
          <w:spacing w:val="-117"/>
        </w:rPr>
        <w:t> </w:t>
      </w:r>
      <w:r>
        <w:rPr/>
        <w:t>电力、安防、通讯和汽车电子等领域销售稳定；公司开发的</w:t>
      </w:r>
      <w:r>
        <w:rPr>
          <w:rFonts w:ascii="Times New Roman" w:hAnsi="Times New Roman" w:cs="Times New Roman" w:eastAsia="Times New Roman" w:hint="default"/>
        </w:rPr>
        <w:t>DDR4</w:t>
      </w:r>
      <w:r>
        <w:rPr/>
        <w:t>及</w:t>
      </w:r>
      <w:r>
        <w:rPr>
          <w:rFonts w:ascii="Times New Roman" w:hAnsi="Times New Roman" w:cs="Times New Roman" w:eastAsia="Times New Roman" w:hint="default"/>
        </w:rPr>
        <w:t>LPDDR4</w:t>
      </w:r>
      <w:r>
        <w:rPr/>
        <w:t>等产品已经完成 验证，正在客户送样；进行新一代</w:t>
      </w:r>
      <w:r>
        <w:rPr>
          <w:rFonts w:ascii="Times New Roman" w:hAnsi="Times New Roman" w:cs="Times New Roman" w:eastAsia="Times New Roman" w:hint="default"/>
        </w:rPr>
        <w:t>GDDR6 </w:t>
      </w:r>
      <w:r>
        <w:rPr/>
        <w:t>物理接口的开发，并积极布局新一代低功耗、高</w:t>
      </w:r>
      <w:r>
        <w:rPr>
          <w:spacing w:val="-57"/>
        </w:rPr>
        <w:t> </w:t>
      </w:r>
      <w:r>
        <w:rPr>
          <w:spacing w:val="-57"/>
        </w:rPr>
      </w:r>
      <w:r>
        <w:rPr/>
        <w:t>带宽的存储器方案。平面</w:t>
      </w:r>
      <w:r>
        <w:rPr>
          <w:rFonts w:ascii="Times New Roman" w:hAnsi="Times New Roman" w:cs="Times New Roman" w:eastAsia="Times New Roman" w:hint="default"/>
        </w:rPr>
        <w:t>SLC Nand</w:t>
      </w:r>
      <w:r>
        <w:rPr>
          <w:rFonts w:ascii="Times New Roman" w:hAnsi="Times New Roman" w:cs="Times New Roman" w:eastAsia="Times New Roman" w:hint="default"/>
          <w:spacing w:val="-4"/>
        </w:rPr>
        <w:t> </w:t>
      </w:r>
      <w:r>
        <w:rPr>
          <w:rFonts w:ascii="Times New Roman" w:hAnsi="Times New Roman" w:cs="Times New Roman" w:eastAsia="Times New Roman" w:hint="default"/>
        </w:rPr>
        <w:t>Flash</w:t>
      </w:r>
      <w:r>
        <w:rPr/>
        <w:t>产品已经完成试样，实现小批量销售。</w:t>
      </w:r>
    </w:p>
    <w:p>
      <w:pPr>
        <w:pStyle w:val="Heading3"/>
        <w:spacing w:line="261" w:lineRule="auto" w:before="94"/>
        <w:ind w:right="1139" w:firstLine="482"/>
        <w:jc w:val="both"/>
      </w:pPr>
      <w:r>
        <w:rPr/>
        <w:t>另外，基于先进技术的集成电路集成和验证服务业务的需求继续扩大。公司利用现有技 术积累和人才团队的优势，进一步开发了集团内部产业链相关客户，同时积极拓展新的业务 模式并取得初步进展，整个业务发展迅速。</w:t>
      </w:r>
    </w:p>
    <w:p>
      <w:pPr>
        <w:pStyle w:val="Heading2"/>
        <w:spacing w:line="240" w:lineRule="auto" w:before="146"/>
        <w:ind w:left="636"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半导体功率器件业务</w:t>
      </w:r>
      <w:r>
        <w:rPr>
          <w:b w:val="0"/>
          <w:bCs w:val="0"/>
        </w:rPr>
      </w:r>
    </w:p>
    <w:p>
      <w:pPr>
        <w:pStyle w:val="Heading3"/>
        <w:spacing w:line="240" w:lineRule="auto" w:before="152"/>
        <w:ind w:left="636" w:right="0"/>
        <w:jc w:val="left"/>
      </w:pPr>
      <w:r>
        <w:rPr>
          <w:spacing w:val="21"/>
        </w:rPr>
        <w:t>公司半导</w:t>
      </w:r>
      <w:r>
        <w:rPr>
          <w:spacing w:val="-88"/>
        </w:rPr>
        <w:t> </w:t>
      </w:r>
      <w:r>
        <w:rPr>
          <w:spacing w:val="21"/>
        </w:rPr>
        <w:t>体功率器</w:t>
      </w:r>
      <w:r>
        <w:rPr>
          <w:spacing w:val="-88"/>
        </w:rPr>
        <w:t> </w:t>
      </w:r>
      <w:r>
        <w:rPr>
          <w:spacing w:val="21"/>
        </w:rPr>
        <w:t>件业务专</w:t>
      </w:r>
      <w:r>
        <w:rPr>
          <w:spacing w:val="-88"/>
        </w:rPr>
        <w:t> </w:t>
      </w:r>
      <w:r>
        <w:rPr>
          <w:spacing w:val="21"/>
        </w:rPr>
        <w:t>注于先进</w:t>
      </w:r>
      <w:r>
        <w:rPr>
          <w:spacing w:val="-88"/>
        </w:rPr>
        <w:t> </w:t>
      </w:r>
      <w:r>
        <w:rPr>
          <w:spacing w:val="21"/>
        </w:rPr>
        <w:t>半导体功</w:t>
      </w:r>
      <w:r>
        <w:rPr>
          <w:spacing w:val="-88"/>
        </w:rPr>
        <w:t> </w:t>
      </w:r>
      <w:r>
        <w:rPr>
          <w:spacing w:val="21"/>
        </w:rPr>
        <w:t>率器件的</w:t>
      </w:r>
      <w:r>
        <w:rPr>
          <w:spacing w:val="-88"/>
        </w:rPr>
        <w:t> </w:t>
      </w:r>
      <w:r>
        <w:rPr>
          <w:spacing w:val="21"/>
        </w:rPr>
        <w:t>研发和销</w:t>
      </w:r>
      <w:r>
        <w:rPr>
          <w:spacing w:val="-88"/>
        </w:rPr>
        <w:t> </w:t>
      </w:r>
      <w:r>
        <w:rPr>
          <w:spacing w:val="14"/>
        </w:rPr>
        <w:t>售，</w:t>
      </w:r>
      <w:r>
        <w:rPr>
          <w:spacing w:val="-89"/>
        </w:rPr>
        <w:t> </w:t>
      </w:r>
      <w:r>
        <w:rPr>
          <w:spacing w:val="21"/>
        </w:rPr>
        <w:t>产品涵盖</w:t>
      </w:r>
    </w:p>
    <w:p>
      <w:pPr>
        <w:pStyle w:val="Heading3"/>
        <w:spacing w:line="240" w:lineRule="auto" w:before="29"/>
        <w:ind w:right="0"/>
        <w:jc w:val="left"/>
        <w:rPr>
          <w:rFonts w:ascii="Times New Roman" w:hAnsi="Times New Roman" w:cs="Times New Roman" w:eastAsia="Times New Roman" w:hint="default"/>
        </w:rPr>
      </w:pPr>
      <w:r>
        <w:rPr>
          <w:rFonts w:ascii="Times New Roman" w:hAnsi="Times New Roman" w:cs="Times New Roman" w:eastAsia="Times New Roman" w:hint="default"/>
        </w:rPr>
        <w:t>500V-1200V</w:t>
      </w:r>
      <w:r>
        <w:rPr>
          <w:rFonts w:ascii="Times New Roman" w:hAnsi="Times New Roman" w:cs="Times New Roman" w:eastAsia="Times New Roman" w:hint="default"/>
          <w:spacing w:val="-24"/>
        </w:rPr>
        <w:t> </w:t>
      </w:r>
      <w:r>
        <w:rPr/>
        <w:t>高</w:t>
      </w:r>
      <w:r>
        <w:rPr>
          <w:spacing w:val="-82"/>
        </w:rPr>
        <w:t> </w:t>
      </w:r>
      <w:r>
        <w:rPr/>
        <w:t>压</w:t>
      </w:r>
      <w:r>
        <w:rPr>
          <w:spacing w:val="-83"/>
        </w:rPr>
        <w:t> </w:t>
      </w:r>
      <w:r>
        <w:rPr/>
        <w:t>超</w:t>
      </w:r>
      <w:r>
        <w:rPr>
          <w:spacing w:val="-82"/>
        </w:rPr>
        <w:t> </w:t>
      </w:r>
      <w:r>
        <w:rPr/>
        <w:t>结</w:t>
      </w:r>
      <w:r>
        <w:rPr>
          <w:spacing w:val="-82"/>
        </w:rPr>
        <w:t> </w:t>
      </w:r>
      <w:r>
        <w:rPr>
          <w:rFonts w:ascii="Times New Roman" w:hAnsi="Times New Roman" w:cs="Times New Roman" w:eastAsia="Times New Roman" w:hint="default"/>
        </w:rPr>
        <w:t>MOSFET</w:t>
      </w:r>
      <w:r>
        <w:rPr>
          <w:rFonts w:ascii="Times New Roman" w:hAnsi="Times New Roman" w:cs="Times New Roman" w:eastAsia="Times New Roman" w:hint="default"/>
          <w:spacing w:val="-23"/>
        </w:rPr>
        <w:t> </w:t>
      </w:r>
      <w:r>
        <w:rPr/>
        <w:t>、</w:t>
      </w:r>
      <w:r>
        <w:rPr>
          <w:spacing w:val="-83"/>
        </w:rPr>
        <w:t> </w:t>
      </w:r>
      <w:r>
        <w:rPr>
          <w:rFonts w:ascii="Times New Roman" w:hAnsi="Times New Roman" w:cs="Times New Roman" w:eastAsia="Times New Roman" w:hint="default"/>
        </w:rPr>
        <w:t>20V-150V</w:t>
      </w:r>
      <w:r>
        <w:rPr>
          <w:rFonts w:ascii="Times New Roman" w:hAnsi="Times New Roman" w:cs="Times New Roman" w:eastAsia="Times New Roman" w:hint="default"/>
          <w:spacing w:val="-23"/>
        </w:rPr>
        <w:t> </w:t>
      </w:r>
      <w:r>
        <w:rPr/>
        <w:t>中</w:t>
      </w:r>
      <w:r>
        <w:rPr>
          <w:spacing w:val="-82"/>
        </w:rPr>
        <w:t> </w:t>
      </w:r>
      <w:r>
        <w:rPr/>
        <w:t>低</w:t>
      </w:r>
      <w:r>
        <w:rPr>
          <w:spacing w:val="-83"/>
        </w:rPr>
        <w:t> </w:t>
      </w:r>
      <w:r>
        <w:rPr/>
        <w:t>压</w:t>
      </w:r>
      <w:r>
        <w:rPr>
          <w:spacing w:val="-81"/>
        </w:rPr>
        <w:t> </w:t>
      </w:r>
      <w:r>
        <w:rPr>
          <w:rFonts w:ascii="Times New Roman" w:hAnsi="Times New Roman" w:cs="Times New Roman" w:eastAsia="Times New Roman" w:hint="default"/>
        </w:rPr>
        <w:t>SGT/TRENCH </w:t>
      </w:r>
      <w:r>
        <w:rPr>
          <w:rFonts w:ascii="Times New Roman" w:hAnsi="Times New Roman" w:cs="Times New Roman" w:eastAsia="Times New Roman" w:hint="default"/>
          <w:spacing w:val="35"/>
        </w:rPr>
        <w:t> </w:t>
      </w:r>
      <w:r>
        <w:rPr>
          <w:rFonts w:ascii="Times New Roman" w:hAnsi="Times New Roman" w:cs="Times New Roman" w:eastAsia="Times New Roman" w:hint="default"/>
        </w:rPr>
        <w:t>MOSFET</w:t>
      </w:r>
      <w:r>
        <w:rPr>
          <w:rFonts w:ascii="Times New Roman" w:hAnsi="Times New Roman" w:cs="Times New Roman" w:eastAsia="Times New Roman" w:hint="default"/>
          <w:spacing w:val="-22"/>
        </w:rPr>
        <w:t> </w:t>
      </w:r>
      <w:r>
        <w:rPr/>
        <w:t>、</w:t>
      </w:r>
      <w:r>
        <w:rPr>
          <w:spacing w:val="-83"/>
        </w:rPr>
        <w:t> </w:t>
      </w:r>
      <w:r>
        <w:rPr>
          <w:rFonts w:ascii="Times New Roman" w:hAnsi="Times New Roman" w:cs="Times New Roman" w:eastAsia="Times New Roman" w:hint="default"/>
        </w:rPr>
        <w:t>40V-1200V</w:t>
      </w:r>
    </w:p>
    <w:p>
      <w:pPr>
        <w:pStyle w:val="Heading3"/>
        <w:spacing w:line="247" w:lineRule="auto" w:before="11"/>
        <w:ind w:right="1132"/>
        <w:jc w:val="both"/>
      </w:pPr>
      <w:r>
        <w:rPr>
          <w:rFonts w:ascii="Times New Roman" w:hAnsi="Times New Roman" w:cs="Times New Roman" w:eastAsia="Times New Roman" w:hint="default"/>
        </w:rPr>
        <w:t>VDMOS</w:t>
      </w:r>
      <w:r>
        <w:rPr/>
        <w:t>、</w:t>
      </w:r>
      <w:r>
        <w:rPr>
          <w:rFonts w:ascii="Times New Roman" w:hAnsi="Times New Roman" w:cs="Times New Roman" w:eastAsia="Times New Roman" w:hint="default"/>
        </w:rPr>
        <w:t>IGBT</w:t>
      </w:r>
      <w:r>
        <w:rPr/>
        <w:t>、</w:t>
      </w:r>
      <w:r>
        <w:rPr>
          <w:rFonts w:ascii="Times New Roman" w:hAnsi="Times New Roman" w:cs="Times New Roman" w:eastAsia="Times New Roman" w:hint="default"/>
        </w:rPr>
        <w:t>IGTO</w:t>
      </w:r>
      <w:r>
        <w:rPr/>
        <w:t>、</w:t>
      </w:r>
      <w:r>
        <w:rPr>
          <w:rFonts w:ascii="Times New Roman" w:hAnsi="Times New Roman" w:cs="Times New Roman" w:eastAsia="Times New Roman" w:hint="default"/>
        </w:rPr>
        <w:t>SIC</w:t>
      </w:r>
      <w:r>
        <w:rPr/>
        <w:t>等先进半导体功率器件，产品广泛应用于节能、绿色照明、风</w:t>
      </w:r>
      <w:r>
        <w:rPr>
          <w:spacing w:val="-78"/>
        </w:rPr>
        <w:t> </w:t>
      </w:r>
      <w:r>
        <w:rPr>
          <w:spacing w:val="-78"/>
        </w:rPr>
      </w:r>
      <w:r>
        <w:rPr>
          <w:spacing w:val="-1"/>
        </w:rPr>
        <w:t>力发电、智能电网、混合动力</w:t>
      </w:r>
      <w:r>
        <w:rPr>
          <w:rFonts w:ascii="Times New Roman" w:hAnsi="Times New Roman" w:cs="Times New Roman" w:eastAsia="Times New Roman" w:hint="default"/>
          <w:spacing w:val="-1"/>
        </w:rPr>
        <w:t>/</w:t>
      </w:r>
      <w:r>
        <w:rPr>
          <w:spacing w:val="-1"/>
        </w:rPr>
        <w:t>电动汽车、仪器仪表、消费电子等领域，已形成领先的竞争态</w:t>
      </w:r>
      <w:r>
        <w:rPr>
          <w:spacing w:val="-109"/>
        </w:rPr>
        <w:t> </w:t>
      </w:r>
      <w:r>
        <w:rPr>
          <w:spacing w:val="-109"/>
        </w:rPr>
      </w:r>
      <w:r>
        <w:rPr/>
        <w:t>势和市场地位。</w:t>
      </w:r>
    </w:p>
    <w:p>
      <w:pPr>
        <w:pStyle w:val="Heading3"/>
        <w:spacing w:line="247" w:lineRule="auto" w:before="114"/>
        <w:ind w:right="0" w:firstLine="482"/>
        <w:jc w:val="left"/>
      </w:pPr>
      <w:r>
        <w:rPr/>
        <w:t>报告期内，高压超结</w:t>
      </w:r>
      <w:r>
        <w:rPr>
          <w:rFonts w:ascii="Times New Roman" w:hAnsi="Times New Roman" w:cs="Times New Roman" w:eastAsia="Times New Roman" w:hint="default"/>
        </w:rPr>
        <w:t>MOSFET</w:t>
      </w:r>
      <w:r>
        <w:rPr/>
        <w:t>、中低压</w:t>
      </w:r>
      <w:r>
        <w:rPr>
          <w:rFonts w:ascii="Times New Roman" w:hAnsi="Times New Roman" w:cs="Times New Roman" w:eastAsia="Times New Roman" w:hint="default"/>
        </w:rPr>
        <w:t>MOSFET</w:t>
      </w:r>
      <w:r>
        <w:rPr/>
        <w:t>产品的开发取得了明显的进展，形成了 种类齐全、市场适用的产品系列，为未来的快速发展打下了良好的基础。</w:t>
      </w:r>
    </w:p>
    <w:p>
      <w:pPr>
        <w:spacing w:line="480" w:lineRule="atLeast" w:before="14"/>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42"/>
          <w:sz w:val="24"/>
          <w:szCs w:val="24"/>
        </w:rPr>
        <w:t> </w:t>
      </w:r>
      <w:r>
        <w:rPr>
          <w:rFonts w:ascii="宋体" w:hAnsi="宋体" w:cs="宋体" w:eastAsia="宋体" w:hint="default"/>
          <w:b/>
          <w:bCs/>
          <w:sz w:val="24"/>
          <w:szCs w:val="24"/>
        </w:rPr>
        <w:t>可重构系统芯片业务</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报告期内，可编程系统芯片（</w:t>
      </w:r>
      <w:r>
        <w:rPr>
          <w:rFonts w:ascii="Times New Roman" w:hAnsi="Times New Roman" w:cs="Times New Roman" w:eastAsia="Times New Roman" w:hint="default"/>
          <w:spacing w:val="2"/>
          <w:sz w:val="24"/>
          <w:szCs w:val="24"/>
        </w:rPr>
        <w:t>FPGA</w:t>
      </w:r>
      <w:r>
        <w:rPr>
          <w:rFonts w:ascii="宋体" w:hAnsi="宋体" w:cs="宋体" w:eastAsia="宋体" w:hint="default"/>
          <w:spacing w:val="2"/>
          <w:sz w:val="24"/>
          <w:szCs w:val="24"/>
        </w:rPr>
        <w:t>）业务全面开拓通信和工控市场，积极推进</w:t>
      </w:r>
      <w:r>
        <w:rPr>
          <w:rFonts w:ascii="Times New Roman" w:hAnsi="Times New Roman" w:cs="Times New Roman" w:eastAsia="Times New Roman" w:hint="default"/>
          <w:spacing w:val="2"/>
          <w:sz w:val="24"/>
          <w:szCs w:val="24"/>
        </w:rPr>
        <w:t>Titan</w:t>
      </w:r>
      <w:r>
        <w:rPr>
          <w:rFonts w:ascii="宋体" w:hAnsi="宋体" w:cs="宋体" w:eastAsia="宋体" w:hint="default"/>
          <w:spacing w:val="2"/>
          <w:sz w:val="24"/>
          <w:szCs w:val="24"/>
        </w:rPr>
        <w:t>系</w:t>
      </w:r>
    </w:p>
    <w:p>
      <w:pPr>
        <w:pStyle w:val="Heading3"/>
        <w:spacing w:line="247" w:lineRule="auto" w:before="11"/>
        <w:ind w:right="1005"/>
        <w:jc w:val="left"/>
      </w:pPr>
      <w:r>
        <w:rPr/>
        <w:t>列高性能</w:t>
      </w:r>
      <w:r>
        <w:rPr>
          <w:rFonts w:ascii="Times New Roman" w:hAnsi="Times New Roman" w:cs="Times New Roman" w:eastAsia="Times New Roman" w:hint="default"/>
        </w:rPr>
        <w:t>FPGA</w:t>
      </w:r>
      <w:r>
        <w:rPr/>
        <w:t>和</w:t>
      </w:r>
      <w:r>
        <w:rPr>
          <w:rFonts w:ascii="Times New Roman" w:hAnsi="Times New Roman" w:cs="Times New Roman" w:eastAsia="Times New Roman" w:hint="default"/>
        </w:rPr>
        <w:t>Logos</w:t>
      </w:r>
      <w:r>
        <w:rPr/>
        <w:t>系列高性价比</w:t>
      </w:r>
      <w:r>
        <w:rPr>
          <w:rFonts w:ascii="Times New Roman" w:hAnsi="Times New Roman" w:cs="Times New Roman" w:eastAsia="Times New Roman" w:hint="default"/>
        </w:rPr>
        <w:t>FPGA</w:t>
      </w:r>
      <w:r>
        <w:rPr/>
        <w:t>芯片的应用及产业化工作，已开始实现生产销售。 </w:t>
      </w:r>
      <w:r>
        <w:rPr>
          <w:rFonts w:ascii="Times New Roman" w:hAnsi="Times New Roman" w:cs="Times New Roman" w:eastAsia="Times New Roman" w:hint="default"/>
          <w:spacing w:val="5"/>
        </w:rPr>
        <w:t>Compact</w:t>
      </w:r>
      <w:r>
        <w:rPr>
          <w:spacing w:val="5"/>
        </w:rPr>
        <w:t>系列</w:t>
      </w:r>
      <w:r>
        <w:rPr>
          <w:rFonts w:ascii="Times New Roman" w:hAnsi="Times New Roman" w:cs="Times New Roman" w:eastAsia="Times New Roman" w:hint="default"/>
          <w:spacing w:val="5"/>
        </w:rPr>
        <w:t>CPLD</w:t>
      </w:r>
      <w:r>
        <w:rPr>
          <w:spacing w:val="5"/>
        </w:rPr>
        <w:t>新产品已于</w:t>
      </w:r>
      <w:r>
        <w:rPr>
          <w:rFonts w:ascii="Times New Roman" w:hAnsi="Times New Roman" w:cs="Times New Roman" w:eastAsia="Times New Roman" w:hint="default"/>
          <w:spacing w:val="5"/>
        </w:rPr>
        <w:t>2018</w:t>
      </w:r>
      <w:r>
        <w:rPr>
          <w:spacing w:val="5"/>
        </w:rPr>
        <w:t>年推向通信等市场，并已顺利导入部分客户项目。基于</w:t>
      </w:r>
      <w:r>
        <w:rPr>
          <w:spacing w:val="-117"/>
        </w:rPr>
        <w:t> </w:t>
      </w:r>
      <w:r>
        <w:rPr>
          <w:rFonts w:ascii="Times New Roman" w:hAnsi="Times New Roman" w:cs="Times New Roman" w:eastAsia="Times New Roman" w:hint="default"/>
        </w:rPr>
        <w:t>28nm</w:t>
      </w:r>
      <w:r>
        <w:rPr/>
        <w:t>工艺的新一代高性能</w:t>
      </w:r>
      <w:r>
        <w:rPr>
          <w:rFonts w:ascii="Times New Roman" w:hAnsi="Times New Roman" w:cs="Times New Roman" w:eastAsia="Times New Roman" w:hint="default"/>
        </w:rPr>
        <w:t>FPGA</w:t>
      </w:r>
      <w:r>
        <w:rPr/>
        <w:t>研发进展顺利，已完成功能模块研发，争取尽快推向市场。</w:t>
      </w:r>
    </w:p>
    <w:p>
      <w:pPr>
        <w:pStyle w:val="Heading3"/>
        <w:spacing w:line="240" w:lineRule="auto" w:before="80"/>
        <w:ind w:left="636" w:right="0"/>
        <w:jc w:val="left"/>
        <w:rPr>
          <w:rFonts w:ascii="黑体" w:hAnsi="黑体" w:cs="黑体" w:eastAsia="黑体" w:hint="default"/>
        </w:rPr>
      </w:pPr>
      <w:r>
        <w:rPr>
          <w:rFonts w:ascii="黑体" w:hAnsi="黑体" w:cs="黑体" w:eastAsia="黑体" w:hint="default"/>
        </w:rPr>
        <w:t>晶体业务：</w:t>
      </w:r>
    </w:p>
    <w:p>
      <w:pPr>
        <w:pStyle w:val="Heading3"/>
        <w:spacing w:line="252" w:lineRule="auto" w:before="170"/>
        <w:ind w:right="1129" w:firstLine="482"/>
        <w:jc w:val="both"/>
      </w:pPr>
      <w:r>
        <w:rPr/>
        <w:t>公司晶体业务的主要产品包括石英晶体元器件。报告期内，受国内压电晶体行业扩张产 能释放的影响，</w:t>
      </w:r>
      <w:r>
        <w:rPr>
          <w:rFonts w:ascii="Times New Roman" w:hAnsi="Times New Roman" w:cs="Times New Roman" w:eastAsia="Times New Roman" w:hint="default"/>
        </w:rPr>
        <w:t>SMD3225</w:t>
      </w:r>
      <w:r>
        <w:rPr/>
        <w:t>产品出现供过于求，竞争加剧，产品价格下滑。另外，国际贸易摩 </w:t>
      </w:r>
      <w:r>
        <w:rPr>
          <w:spacing w:val="-1"/>
        </w:rPr>
        <w:t>擦也对石英晶体产品的出口产生不利影响。本年度共销售晶体元器件</w:t>
      </w:r>
      <w:r>
        <w:rPr>
          <w:rFonts w:ascii="Times New Roman" w:hAnsi="Times New Roman" w:cs="Times New Roman" w:eastAsia="Times New Roman" w:hint="default"/>
          <w:spacing w:val="-1"/>
        </w:rPr>
        <w:t>2.8</w:t>
      </w:r>
      <w:r>
        <w:rPr>
          <w:spacing w:val="-1"/>
        </w:rPr>
        <w:t>亿件，较去年同期有</w:t>
      </w:r>
      <w:r>
        <w:rPr>
          <w:spacing w:val="-99"/>
        </w:rPr>
        <w:t> </w:t>
      </w:r>
      <w:r>
        <w:rPr>
          <w:spacing w:val="-99"/>
        </w:rPr>
      </w:r>
      <w:r>
        <w:rPr>
          <w:spacing w:val="-3"/>
        </w:rPr>
        <w:t>所减少。市场仍以欧美等地区客户为主，出口占比近</w:t>
      </w:r>
      <w:r>
        <w:rPr>
          <w:rFonts w:ascii="Times New Roman" w:hAnsi="Times New Roman" w:cs="Times New Roman" w:eastAsia="Times New Roman" w:hint="default"/>
          <w:spacing w:val="-3"/>
        </w:rPr>
        <w:t>70%</w:t>
      </w:r>
      <w:r>
        <w:rPr>
          <w:spacing w:val="-3"/>
        </w:rPr>
        <w:t>，实现销售收入</w:t>
      </w:r>
      <w:r>
        <w:rPr>
          <w:rFonts w:ascii="Times New Roman" w:hAnsi="Times New Roman" w:cs="Times New Roman" w:eastAsia="Times New Roman" w:hint="default"/>
          <w:spacing w:val="-3"/>
        </w:rPr>
        <w:t>1.57</w:t>
      </w:r>
      <w:r>
        <w:rPr>
          <w:spacing w:val="-3"/>
        </w:rPr>
        <w:t>亿元，毛利保持</w:t>
      </w:r>
      <w:r>
        <w:rPr>
          <w:spacing w:val="-92"/>
        </w:rPr>
        <w:t> </w:t>
      </w:r>
      <w:r>
        <w:rPr>
          <w:spacing w:val="-92"/>
        </w:rPr>
      </w:r>
      <w:r>
        <w:rPr/>
        <w:t>稳定，但受蓝宝石生产线计提资产减值影响，最终实现净利润</w:t>
      </w:r>
      <w:r>
        <w:rPr>
          <w:rFonts w:ascii="Times New Roman" w:hAnsi="Times New Roman" w:cs="Times New Roman" w:eastAsia="Times New Roman" w:hint="default"/>
        </w:rPr>
        <w:t>-2362</w:t>
      </w:r>
      <w:r>
        <w:rPr/>
        <w:t>万元。</w:t>
      </w:r>
    </w:p>
    <w:p>
      <w:pPr>
        <w:pStyle w:val="Heading3"/>
        <w:spacing w:line="247" w:lineRule="auto" w:before="90"/>
        <w:ind w:right="0" w:firstLine="482"/>
        <w:jc w:val="left"/>
      </w:pPr>
      <w:r>
        <w:rPr>
          <w:spacing w:val="2"/>
        </w:rPr>
        <w:t>报告期内，公司加大自动驾驶用压控频率模块（</w:t>
      </w:r>
      <w:r>
        <w:rPr>
          <w:rFonts w:ascii="Times New Roman" w:hAnsi="Times New Roman" w:cs="Times New Roman" w:eastAsia="Times New Roman" w:hint="default"/>
          <w:spacing w:val="2"/>
        </w:rPr>
        <w:t>FCXO</w:t>
      </w:r>
      <w:r>
        <w:rPr>
          <w:spacing w:val="2"/>
        </w:rPr>
        <w:t>）、</w:t>
      </w:r>
      <w:r>
        <w:rPr>
          <w:rFonts w:ascii="Times New Roman" w:hAnsi="Times New Roman" w:cs="Times New Roman" w:eastAsia="Times New Roman" w:hint="default"/>
          <w:spacing w:val="2"/>
        </w:rPr>
        <w:t>5G</w:t>
      </w:r>
      <w:r>
        <w:rPr>
          <w:spacing w:val="2"/>
        </w:rPr>
        <w:t>通讯用</w:t>
      </w:r>
      <w:r>
        <w:rPr>
          <w:rFonts w:ascii="Times New Roman" w:hAnsi="Times New Roman" w:cs="Times New Roman" w:eastAsia="Times New Roman" w:hint="default"/>
          <w:spacing w:val="2"/>
        </w:rPr>
        <w:t>OCXO1409</w:t>
      </w:r>
      <w:r>
        <w:rPr>
          <w:spacing w:val="2"/>
        </w:rPr>
        <w:t>高稳产</w:t>
      </w:r>
      <w:r>
        <w:rPr>
          <w:spacing w:val="3"/>
        </w:rPr>
        <w:t> </w:t>
      </w:r>
      <w:r>
        <w:rPr/>
        <w:t>品、</w:t>
      </w:r>
      <w:r>
        <w:rPr>
          <w:rFonts w:ascii="Times New Roman" w:hAnsi="Times New Roman" w:cs="Times New Roman" w:eastAsia="Times New Roman" w:hint="default"/>
        </w:rPr>
        <w:t>5G</w:t>
      </w:r>
      <w:r>
        <w:rPr/>
        <w:t>终端用</w:t>
      </w:r>
      <w:r>
        <w:rPr>
          <w:rFonts w:ascii="Times New Roman" w:hAnsi="Times New Roman" w:cs="Times New Roman" w:eastAsia="Times New Roman" w:hint="default"/>
        </w:rPr>
        <w:t>VCXO3225</w:t>
      </w:r>
      <w:r>
        <w:rPr/>
        <w:t>等新产品的开发，积极开拓</w:t>
      </w:r>
      <w:r>
        <w:rPr>
          <w:rFonts w:ascii="Times New Roman" w:hAnsi="Times New Roman" w:cs="Times New Roman" w:eastAsia="Times New Roman" w:hint="default"/>
        </w:rPr>
        <w:t>5G</w:t>
      </w:r>
      <w:r>
        <w:rPr/>
        <w:t>移动通讯、车用电子、工业控制、智 </w:t>
      </w:r>
      <w:r>
        <w:rPr>
          <w:spacing w:val="2"/>
        </w:rPr>
        <w:t>能电表等新市场领域，加强集团内部合作（协作）及外部</w:t>
      </w:r>
      <w:r>
        <w:rPr>
          <w:rFonts w:ascii="Times New Roman" w:hAnsi="Times New Roman" w:cs="Times New Roman" w:eastAsia="Times New Roman" w:hint="default"/>
          <w:spacing w:val="2"/>
        </w:rPr>
        <w:t>OEM</w:t>
      </w:r>
      <w:r>
        <w:rPr>
          <w:spacing w:val="2"/>
        </w:rPr>
        <w:t>合作，推动业务的健康发展。</w:t>
      </w:r>
      <w:r>
        <w:rPr>
          <w:spacing w:val="-110"/>
        </w:rPr>
        <w:t> </w:t>
      </w:r>
      <w:r>
        <w:rPr>
          <w:spacing w:val="-110"/>
        </w:rPr>
      </w:r>
      <w:r>
        <w:rPr/>
        <w:t>此外，公司积极推进信息化管理系统、完善工艺流程和</w:t>
      </w:r>
      <w:r>
        <w:rPr>
          <w:rFonts w:ascii="Times New Roman" w:hAnsi="Times New Roman" w:cs="Times New Roman" w:eastAsia="Times New Roman" w:hint="default"/>
        </w:rPr>
        <w:t>ERP</w:t>
      </w:r>
      <w:r>
        <w:rPr/>
        <w:t>系统，在产品质量控制、生产成</w:t>
      </w:r>
      <w:r>
        <w:rPr>
          <w:spacing w:val="-60"/>
        </w:rPr>
        <w:t> </w:t>
      </w:r>
      <w:r>
        <w:rPr>
          <w:spacing w:val="-60"/>
        </w:rPr>
      </w:r>
      <w:r>
        <w:rPr/>
        <w:t>本管理方面都有新的进步。</w:t>
      </w:r>
    </w:p>
    <w:p>
      <w:pPr>
        <w:spacing w:after="0" w:line="247"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before="0"/>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1"/>
        <w:gridCol w:w="1598"/>
      </w:tblGrid>
      <w:tr>
        <w:trPr>
          <w:trHeight w:val="19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exact"/>
              <w:ind w:left="37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69"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57"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56"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4"/>
              <w:ind w:right="13"/>
              <w:jc w:val="right"/>
              <w:rPr>
                <w:rFonts w:ascii="Times New Roman" w:hAnsi="Times New Roman" w:cs="Times New Roman" w:eastAsia="Times New Roman" w:hint="default"/>
                <w:sz w:val="21"/>
                <w:szCs w:val="21"/>
              </w:rPr>
            </w:pPr>
            <w:r>
              <w:rPr>
                <w:rFonts w:ascii="Times New Roman"/>
                <w:spacing w:val="-1"/>
                <w:sz w:val="21"/>
              </w:rPr>
              <w:t>2,458,423,475.06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100%</w:t>
            </w:r>
          </w:p>
        </w:tc>
        <w:tc>
          <w:tcPr>
            <w:tcW w:w="15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4"/>
              <w:ind w:right="14"/>
              <w:jc w:val="right"/>
              <w:rPr>
                <w:rFonts w:ascii="Times New Roman" w:hAnsi="Times New Roman" w:cs="Times New Roman" w:eastAsia="Times New Roman" w:hint="default"/>
                <w:sz w:val="21"/>
                <w:szCs w:val="21"/>
              </w:rPr>
            </w:pPr>
            <w:r>
              <w:rPr>
                <w:rFonts w:ascii="Times New Roman"/>
                <w:spacing w:val="-1"/>
                <w:sz w:val="21"/>
              </w:rPr>
              <w:t>1,829,095,734.96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7" w:right="0"/>
              <w:jc w:val="left"/>
              <w:rPr>
                <w:rFonts w:ascii="Times New Roman" w:hAnsi="Times New Roman" w:cs="Times New Roman" w:eastAsia="Times New Roman" w:hint="default"/>
                <w:sz w:val="21"/>
                <w:szCs w:val="21"/>
              </w:rPr>
            </w:pPr>
            <w:r>
              <w:rPr>
                <w:rFonts w:ascii="Times New Roman"/>
                <w:sz w:val="21"/>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4"/>
              <w:jc w:val="center"/>
              <w:rPr>
                <w:rFonts w:ascii="Times New Roman" w:hAnsi="Times New Roman" w:cs="Times New Roman" w:eastAsia="Times New Roman" w:hint="default"/>
                <w:sz w:val="21"/>
                <w:szCs w:val="21"/>
              </w:rPr>
            </w:pPr>
            <w:r>
              <w:rPr>
                <w:rFonts w:ascii="Times New Roman"/>
                <w:sz w:val="21"/>
              </w:rPr>
              <w:t>34.41%</w:t>
            </w:r>
          </w:p>
        </w:tc>
      </w:tr>
      <w:tr>
        <w:trPr>
          <w:trHeight w:val="35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2,296,989,770.79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93.43%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1,664,194,840.97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90.98%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38.02%</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156,806,329.10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161,371,672.94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0" w:right="0"/>
              <w:jc w:val="left"/>
              <w:rPr>
                <w:rFonts w:ascii="Times New Roman" w:hAnsi="Times New Roman" w:cs="Times New Roman" w:eastAsia="Times New Roman" w:hint="default"/>
                <w:sz w:val="21"/>
                <w:szCs w:val="21"/>
              </w:rPr>
            </w:pPr>
            <w:r>
              <w:rPr>
                <w:rFonts w:ascii="Times New Roman"/>
                <w:sz w:val="21"/>
              </w:rPr>
              <w:t>8.82%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-2.83%</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4,627,375.17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3,529,221.05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0" w:right="0"/>
              <w:jc w:val="left"/>
              <w:rPr>
                <w:rFonts w:ascii="Times New Roman" w:hAnsi="Times New Roman" w:cs="Times New Roman" w:eastAsia="Times New Roman" w:hint="default"/>
                <w:sz w:val="21"/>
                <w:szCs w:val="21"/>
              </w:rPr>
            </w:pPr>
            <w:r>
              <w:rPr>
                <w:rFonts w:ascii="Times New Roman"/>
                <w:sz w:val="21"/>
              </w:rPr>
              <w:t>0.19%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31.12%</w:t>
            </w:r>
          </w:p>
        </w:tc>
      </w:tr>
      <w:tr>
        <w:trPr>
          <w:trHeight w:val="36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智能安全芯片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1,036,265,184.19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813,355,265.73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44.47%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27.41%</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特种集成电路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615,670,617.60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516,110,127.18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28.22%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19.29%</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存储器芯片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645,053,969.00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334,729,448.06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18.30%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92.71%</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晶体元器件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156,806,329.10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161,371,672.94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0" w:right="0"/>
              <w:jc w:val="left"/>
              <w:rPr>
                <w:rFonts w:ascii="Times New Roman" w:hAnsi="Times New Roman" w:cs="Times New Roman" w:eastAsia="Times New Roman" w:hint="default"/>
                <w:sz w:val="21"/>
                <w:szCs w:val="21"/>
              </w:rPr>
            </w:pPr>
            <w:r>
              <w:rPr>
                <w:rFonts w:ascii="Times New Roman"/>
                <w:sz w:val="21"/>
              </w:rPr>
              <w:t>8.82%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-2.83%</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4,627,375.17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3,529,221.05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0" w:right="0"/>
              <w:jc w:val="left"/>
              <w:rPr>
                <w:rFonts w:ascii="Times New Roman" w:hAnsi="Times New Roman" w:cs="Times New Roman" w:eastAsia="Times New Roman" w:hint="default"/>
                <w:sz w:val="21"/>
                <w:szCs w:val="21"/>
              </w:rPr>
            </w:pPr>
            <w:r>
              <w:rPr>
                <w:rFonts w:ascii="Times New Roman"/>
                <w:sz w:val="21"/>
              </w:rPr>
              <w:t>0.19%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31.12%</w:t>
            </w:r>
          </w:p>
        </w:tc>
      </w:tr>
      <w:tr>
        <w:trPr>
          <w:trHeight w:val="36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1,845,457,217.46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75.07%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1,394,302,557.03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76.23%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32.36%</w:t>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612,966,257.60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434,793,177.93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Times New Roman" w:hAnsi="Times New Roman" w:cs="Times New Roman" w:eastAsia="Times New Roman" w:hint="default"/>
                <w:sz w:val="21"/>
                <w:szCs w:val="21"/>
              </w:rPr>
            </w:pPr>
            <w:r>
              <w:rPr>
                <w:rFonts w:ascii="Times New Roman"/>
                <w:sz w:val="21"/>
              </w:rPr>
              <w:t>23.77%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40.98%</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577"/>
        <w:gridCol w:w="1560"/>
        <w:gridCol w:w="962"/>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z w:val="21"/>
                <w:szCs w:val="21"/>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3"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1" w:right="48"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2,296,989,770.79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1,583,730,861.43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31.05%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38.02%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4" w:right="0"/>
              <w:jc w:val="left"/>
              <w:rPr>
                <w:rFonts w:ascii="Times New Roman" w:hAnsi="Times New Roman" w:cs="Times New Roman" w:eastAsia="Times New Roman" w:hint="default"/>
                <w:sz w:val="21"/>
                <w:szCs w:val="21"/>
              </w:rPr>
            </w:pPr>
            <w:r>
              <w:rPr>
                <w:rFonts w:ascii="Times New Roman"/>
                <w:sz w:val="21"/>
              </w:rPr>
              <w:t>45.60%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-3.59</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156,806,329.10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132,306,382.99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15.62%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1" w:right="0"/>
              <w:jc w:val="left"/>
              <w:rPr>
                <w:rFonts w:ascii="Times New Roman" w:hAnsi="Times New Roman" w:cs="Times New Roman" w:eastAsia="Times New Roman" w:hint="default"/>
                <w:sz w:val="21"/>
                <w:szCs w:val="21"/>
              </w:rPr>
            </w:pPr>
            <w:r>
              <w:rPr>
                <w:rFonts w:ascii="Times New Roman"/>
                <w:sz w:val="21"/>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2" w:right="0"/>
              <w:jc w:val="left"/>
              <w:rPr>
                <w:rFonts w:ascii="Times New Roman" w:hAnsi="Times New Roman" w:cs="Times New Roman" w:eastAsia="Times New Roman" w:hint="default"/>
                <w:sz w:val="21"/>
                <w:szCs w:val="21"/>
              </w:rPr>
            </w:pPr>
            <w:r>
              <w:rPr>
                <w:rFonts w:ascii="Times New Roman"/>
                <w:sz w:val="21"/>
              </w:rPr>
              <w:t>-1.59%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智能安全芯片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1,036,265,184.19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781,375,195.20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24.60%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27.41%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4" w:right="0"/>
              <w:jc w:val="left"/>
              <w:rPr>
                <w:rFonts w:ascii="Times New Roman" w:hAnsi="Times New Roman" w:cs="Times New Roman" w:eastAsia="Times New Roman" w:hint="default"/>
                <w:sz w:val="21"/>
                <w:szCs w:val="21"/>
              </w:rPr>
            </w:pPr>
            <w:r>
              <w:rPr>
                <w:rFonts w:ascii="Times New Roman"/>
                <w:sz w:val="21"/>
              </w:rPr>
              <w:t>33.99%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-3.70</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特种集成电路</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615,670,617.60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206,445,007.66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19.29%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07" w:right="0"/>
              <w:jc w:val="left"/>
              <w:rPr>
                <w:rFonts w:ascii="Times New Roman" w:hAnsi="Times New Roman" w:cs="Times New Roman" w:eastAsia="Times New Roman" w:hint="default"/>
                <w:sz w:val="21"/>
                <w:szCs w:val="21"/>
              </w:rPr>
            </w:pPr>
            <w:r>
              <w:rPr>
                <w:rFonts w:ascii="Times New Roman"/>
                <w:sz w:val="21"/>
              </w:rPr>
              <w:t>6.63%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1"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3.98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存储器芯片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645,053,969.00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595,910,658.57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2"/>
              <w:jc w:val="right"/>
              <w:rPr>
                <w:rFonts w:ascii="Times New Roman" w:hAnsi="Times New Roman" w:cs="Times New Roman" w:eastAsia="Times New Roman" w:hint="default"/>
                <w:sz w:val="21"/>
                <w:szCs w:val="21"/>
              </w:rPr>
            </w:pPr>
            <w:r>
              <w:rPr>
                <w:rFonts w:ascii="Times New Roman"/>
                <w:sz w:val="21"/>
              </w:rPr>
              <w:t>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92.71%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4" w:right="0"/>
              <w:jc w:val="left"/>
              <w:rPr>
                <w:rFonts w:ascii="Times New Roman" w:hAnsi="Times New Roman" w:cs="Times New Roman" w:eastAsia="Times New Roman" w:hint="default"/>
                <w:sz w:val="21"/>
                <w:szCs w:val="21"/>
              </w:rPr>
            </w:pPr>
            <w:r>
              <w:rPr>
                <w:rFonts w:ascii="Times New Roman"/>
                <w:sz w:val="21"/>
              </w:rPr>
              <w:t>91.63%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1"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0.52 </w:t>
            </w:r>
            <w:r>
              <w:rPr>
                <w:rFonts w:ascii="宋体" w:hAnsi="宋体" w:cs="宋体" w:eastAsia="宋体" w:hint="default"/>
                <w:sz w:val="18"/>
                <w:szCs w:val="18"/>
              </w:rPr>
              <w:t>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晶体元器件</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156,806,329.10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132,306,382.99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15.62%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1" w:right="0"/>
              <w:jc w:val="left"/>
              <w:rPr>
                <w:rFonts w:ascii="Times New Roman" w:hAnsi="Times New Roman" w:cs="Times New Roman" w:eastAsia="Times New Roman" w:hint="default"/>
                <w:sz w:val="21"/>
                <w:szCs w:val="21"/>
              </w:rPr>
            </w:pPr>
            <w:r>
              <w:rPr>
                <w:rFonts w:ascii="Times New Roman"/>
                <w:sz w:val="21"/>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2" w:right="0"/>
              <w:jc w:val="left"/>
              <w:rPr>
                <w:rFonts w:ascii="Times New Roman" w:hAnsi="Times New Roman" w:cs="Times New Roman" w:eastAsia="Times New Roman" w:hint="default"/>
                <w:sz w:val="21"/>
                <w:szCs w:val="21"/>
              </w:rPr>
            </w:pPr>
            <w:r>
              <w:rPr>
                <w:rFonts w:ascii="Times New Roman"/>
                <w:sz w:val="21"/>
              </w:rPr>
              <w:t>-1.59%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1,840,829,842.29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1,158,434,925.78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9"/>
              <w:jc w:val="right"/>
              <w:rPr>
                <w:rFonts w:ascii="Times New Roman" w:hAnsi="Times New Roman" w:cs="Times New Roman" w:eastAsia="Times New Roman" w:hint="default"/>
                <w:sz w:val="21"/>
                <w:szCs w:val="21"/>
              </w:rPr>
            </w:pPr>
            <w:r>
              <w:rPr>
                <w:rFonts w:ascii="Times New Roman"/>
                <w:sz w:val="21"/>
              </w:rPr>
              <w:t>37.07%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32.36%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4" w:right="0"/>
              <w:jc w:val="left"/>
              <w:rPr>
                <w:rFonts w:ascii="Times New Roman" w:hAnsi="Times New Roman" w:cs="Times New Roman" w:eastAsia="Times New Roman" w:hint="default"/>
                <w:sz w:val="21"/>
                <w:szCs w:val="21"/>
              </w:rPr>
            </w:pPr>
            <w:r>
              <w:rPr>
                <w:rFonts w:ascii="Times New Roman"/>
                <w:sz w:val="21"/>
              </w:rPr>
              <w:t>37.04%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612,966,257.60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557,602,318.64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2"/>
              <w:jc w:val="right"/>
              <w:rPr>
                <w:rFonts w:ascii="Times New Roman" w:hAnsi="Times New Roman" w:cs="Times New Roman" w:eastAsia="Times New Roman" w:hint="default"/>
                <w:sz w:val="21"/>
                <w:szCs w:val="21"/>
              </w:rPr>
            </w:pPr>
            <w:r>
              <w:rPr>
                <w:rFonts w:ascii="Times New Roman"/>
                <w:sz w:val="21"/>
              </w:rPr>
              <w:t>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3" w:right="0"/>
              <w:jc w:val="left"/>
              <w:rPr>
                <w:rFonts w:ascii="Times New Roman" w:hAnsi="Times New Roman" w:cs="Times New Roman" w:eastAsia="Times New Roman" w:hint="default"/>
                <w:sz w:val="21"/>
                <w:szCs w:val="21"/>
              </w:rPr>
            </w:pPr>
            <w:r>
              <w:rPr>
                <w:rFonts w:ascii="Times New Roman"/>
                <w:sz w:val="21"/>
              </w:rPr>
              <w:t>40.98%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4" w:right="0"/>
              <w:jc w:val="left"/>
              <w:rPr>
                <w:rFonts w:ascii="Times New Roman" w:hAnsi="Times New Roman" w:cs="Times New Roman" w:eastAsia="Times New Roman" w:hint="default"/>
                <w:sz w:val="21"/>
                <w:szCs w:val="21"/>
              </w:rPr>
            </w:pPr>
            <w:r>
              <w:rPr>
                <w:rFonts w:ascii="Times New Roman"/>
                <w:sz w:val="21"/>
              </w:rPr>
              <w:t>47.97%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6"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-4.30</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37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6"/>
              <w:jc w:val="right"/>
              <w:rPr>
                <w:rFonts w:ascii="Times New Roman" w:hAnsi="Times New Roman" w:cs="Times New Roman" w:eastAsia="Times New Roman" w:hint="default"/>
                <w:sz w:val="21"/>
                <w:szCs w:val="21"/>
              </w:rPr>
            </w:pPr>
            <w:r>
              <w:rPr>
                <w:rFonts w:ascii="Times New Roman"/>
                <w:spacing w:val="-1"/>
                <w:sz w:val="21"/>
              </w:rPr>
              <w:t>1,528,663,235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1,505,620,400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1.53%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6"/>
              <w:jc w:val="right"/>
              <w:rPr>
                <w:rFonts w:ascii="Times New Roman" w:hAnsi="Times New Roman" w:cs="Times New Roman" w:eastAsia="Times New Roman" w:hint="default"/>
                <w:sz w:val="21"/>
                <w:szCs w:val="21"/>
              </w:rPr>
            </w:pPr>
            <w:r>
              <w:rPr>
                <w:rFonts w:ascii="Times New Roman"/>
                <w:spacing w:val="-1"/>
                <w:sz w:val="21"/>
              </w:rPr>
              <w:t>1,726,884,178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1,566,381,244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10.25%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5"/>
              <w:jc w:val="right"/>
              <w:rPr>
                <w:rFonts w:ascii="Times New Roman" w:hAnsi="Times New Roman" w:cs="Times New Roman" w:eastAsia="Times New Roman" w:hint="default"/>
                <w:sz w:val="21"/>
                <w:szCs w:val="21"/>
              </w:rPr>
            </w:pPr>
            <w:r>
              <w:rPr>
                <w:rFonts w:ascii="Times New Roman"/>
                <w:spacing w:val="-1"/>
                <w:sz w:val="21"/>
              </w:rPr>
              <w:t>592,357,840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394,136,897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50.29%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267"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5"/>
              <w:jc w:val="right"/>
              <w:rPr>
                <w:rFonts w:ascii="Times New Roman" w:hAnsi="Times New Roman" w:cs="Times New Roman" w:eastAsia="Times New Roman" w:hint="default"/>
                <w:sz w:val="21"/>
                <w:szCs w:val="21"/>
              </w:rPr>
            </w:pPr>
            <w:r>
              <w:rPr>
                <w:rFonts w:ascii="Times New Roman"/>
                <w:spacing w:val="-1"/>
                <w:sz w:val="21"/>
              </w:rPr>
              <w:t>277,664,784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301,278,534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-7.84%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5"/>
              <w:jc w:val="right"/>
              <w:rPr>
                <w:rFonts w:ascii="Times New Roman" w:hAnsi="Times New Roman" w:cs="Times New Roman" w:eastAsia="Times New Roman" w:hint="default"/>
                <w:sz w:val="21"/>
                <w:szCs w:val="21"/>
              </w:rPr>
            </w:pPr>
            <w:r>
              <w:rPr>
                <w:rFonts w:ascii="Times New Roman"/>
                <w:spacing w:val="-1"/>
                <w:sz w:val="21"/>
              </w:rPr>
              <w:t>276,088,942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292,588,351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-5.64%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18,801,735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20,377,577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-7.73%</w:t>
            </w:r>
          </w:p>
        </w:tc>
      </w:tr>
    </w:tbl>
    <w:p>
      <w:pPr>
        <w:pStyle w:val="Heading3"/>
        <w:spacing w:line="240" w:lineRule="auto" w:before="23"/>
        <w:ind w:left="634" w:right="0"/>
        <w:jc w:val="left"/>
      </w:pPr>
      <w:r>
        <w:rPr>
          <w:rFonts w:ascii="Times New Roman" w:hAnsi="Times New Roman" w:cs="Times New Roman" w:eastAsia="Times New Roman" w:hint="default"/>
        </w:rPr>
        <w:t>2018</w:t>
      </w:r>
      <w:r>
        <w:rPr/>
        <w:t>年末，集成电路库存量增幅大于</w:t>
      </w:r>
      <w:r>
        <w:rPr>
          <w:rFonts w:ascii="Times New Roman" w:hAnsi="Times New Roman" w:cs="Times New Roman" w:eastAsia="Times New Roman" w:hint="default"/>
        </w:rPr>
        <w:t>30%</w:t>
      </w:r>
      <w:r>
        <w:rPr/>
        <w:t>，原因为业务规模扩张备货增加所致。</w:t>
      </w:r>
    </w:p>
    <w:p>
      <w:pPr>
        <w:spacing w:line="240" w:lineRule="auto" w:before="4"/>
        <w:rPr>
          <w:rFonts w:ascii="宋体" w:hAnsi="宋体" w:cs="宋体" w:eastAsia="宋体" w:hint="default"/>
          <w:sz w:val="23"/>
          <w:szCs w:val="23"/>
        </w:rPr>
      </w:pPr>
    </w:p>
    <w:p>
      <w:pPr>
        <w:pStyle w:val="Heading4"/>
        <w:spacing w:line="240" w:lineRule="auto" w:before="0"/>
        <w:ind w:right="0"/>
        <w:jc w:val="left"/>
        <w:rPr>
          <w:b w:val="0"/>
          <w:bCs w:val="0"/>
        </w:rPr>
      </w:pPr>
      <w:bookmarkStart w:name="（4）营业成本构成" w:id="32"/>
      <w:bookmarkEnd w:id="32"/>
      <w:r>
        <w:rPr>
          <w:b w:val="0"/>
          <w:bCs w:val="0"/>
        </w:rPr>
      </w:r>
      <w:r>
        <w:rPr/>
        <w:t>（</w:t>
      </w:r>
      <w:r>
        <w:rPr>
          <w:rFonts w:ascii="Times New Roman" w:hAnsi="Times New Roman" w:cs="Times New Roman" w:eastAsia="Times New Roman" w:hint="default"/>
        </w:rPr>
        <w:t>4</w:t>
      </w:r>
      <w:r>
        <w:rPr/>
        <w:t>）营业成本构成</w:t>
      </w:r>
      <w:r>
        <w:rPr>
          <w:b w:val="0"/>
          <w:bCs w:val="0"/>
        </w:rPr>
      </w:r>
    </w:p>
    <w:p>
      <w:pPr>
        <w:spacing w:line="240" w:lineRule="auto" w:before="8"/>
        <w:rPr>
          <w:rFonts w:ascii="宋体" w:hAnsi="宋体" w:cs="宋体" w:eastAsia="宋体" w:hint="default"/>
          <w:b/>
          <w:bCs/>
          <w:sz w:val="26"/>
          <w:szCs w:val="26"/>
        </w:rPr>
      </w:pPr>
    </w:p>
    <w:p>
      <w:pPr>
        <w:spacing w:before="0"/>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717"/>
        <w:gridCol w:w="1701"/>
        <w:gridCol w:w="992"/>
        <w:gridCol w:w="1559"/>
        <w:gridCol w:w="994"/>
        <w:gridCol w:w="1240"/>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7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63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717"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175" w:right="71" w:hanging="105"/>
              <w:jc w:val="left"/>
              <w:rPr>
                <w:rFonts w:ascii="宋体" w:hAnsi="宋体" w:cs="宋体" w:eastAsia="宋体" w:hint="default"/>
                <w:sz w:val="21"/>
                <w:szCs w:val="21"/>
              </w:rPr>
            </w:pPr>
            <w:r>
              <w:rPr>
                <w:rFonts w:ascii="宋体" w:hAnsi="宋体" w:cs="宋体" w:eastAsia="宋体" w:hint="default"/>
                <w:sz w:val="21"/>
                <w:szCs w:val="21"/>
              </w:rPr>
              <w:t>占营业成 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176" w:right="71" w:hanging="106"/>
              <w:jc w:val="left"/>
              <w:rPr>
                <w:rFonts w:ascii="宋体" w:hAnsi="宋体" w:cs="宋体" w:eastAsia="宋体" w:hint="default"/>
                <w:sz w:val="21"/>
                <w:szCs w:val="21"/>
              </w:rPr>
            </w:pPr>
            <w:r>
              <w:rPr>
                <w:rFonts w:ascii="宋体" w:hAnsi="宋体" w:cs="宋体" w:eastAsia="宋体" w:hint="default"/>
                <w:sz w:val="21"/>
                <w:szCs w:val="21"/>
              </w:rPr>
              <w:t>占营业成 本比重</w:t>
            </w:r>
          </w:p>
        </w:tc>
        <w:tc>
          <w:tcPr>
            <w:tcW w:w="12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1,441,564,529.53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91.02%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945,847,569.22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86.96%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52.41%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104,273,833.13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98,682,056.03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9.07%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37,892,498.77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43,218,003.01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3.97%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-12.32%</w:t>
            </w:r>
            <w:r>
              <w:rPr>
                <w:rFonts w:ascii="Times New Roman"/>
                <w:sz w:val="21"/>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54,814,547.34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41.43%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44,262,885.48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32.92%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23.84%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27,837,051.03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21.04%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27,052,059.38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20.12%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49,654,784.62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37.53%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63,127,116.16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46.96%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-21.34%</w:t>
            </w:r>
            <w:r>
              <w:rPr>
                <w:rFonts w:ascii="Times New Roman"/>
                <w:sz w:val="21"/>
              </w:rPr>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5）报告期内合并范围是否发生变动" w:id="33"/>
      <w:bookmarkEnd w:id="33"/>
      <w:r>
        <w:rPr>
          <w:b w:val="0"/>
          <w:bCs w:val="0"/>
        </w:rPr>
      </w:r>
      <w:r>
        <w:rPr/>
        <w:t>（</w:t>
      </w:r>
      <w:r>
        <w:rPr>
          <w:rFonts w:ascii="Times New Roman" w:hAnsi="Times New Roman" w:cs="Times New Roman" w:eastAsia="Times New Roman" w:hint="default"/>
        </w:rPr>
        <w:t>5</w:t>
      </w:r>
      <w:r>
        <w:rPr/>
        <w:t>）报告期内合并范围是否发生变动</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0" w:firstLine="480"/>
        <w:jc w:val="left"/>
      </w:pPr>
      <w:r>
        <w:rPr>
          <w:spacing w:val="-3"/>
        </w:rPr>
        <w:t>公司本期合并范围减少</w:t>
      </w:r>
      <w:r>
        <w:rPr>
          <w:rFonts w:ascii="Times New Roman" w:hAnsi="Times New Roman" w:cs="Times New Roman" w:eastAsia="Times New Roman" w:hint="default"/>
          <w:spacing w:val="-3"/>
        </w:rPr>
        <w:t>4</w:t>
      </w:r>
      <w:r>
        <w:rPr>
          <w:spacing w:val="-3"/>
        </w:rPr>
        <w:t>家子公司，分别为深圳市紫光同创电子有限公司、北京晶智意达</w:t>
      </w:r>
      <w:r>
        <w:rPr/>
        <w:t> 科技有限公司、盘古设计系统有限公司、成都国微电子有限公司。</w:t>
      </w:r>
    </w:p>
    <w:p>
      <w:pPr>
        <w:spacing w:line="240" w:lineRule="auto" w:before="6"/>
        <w:rPr>
          <w:rFonts w:ascii="宋体" w:hAnsi="宋体" w:cs="宋体" w:eastAsia="宋体" w:hint="default"/>
          <w:sz w:val="22"/>
          <w:szCs w:val="22"/>
        </w:rPr>
      </w:pPr>
    </w:p>
    <w:p>
      <w:pPr>
        <w:pStyle w:val="Heading4"/>
        <w:spacing w:line="240" w:lineRule="auto" w:before="0"/>
        <w:ind w:right="0"/>
        <w:jc w:val="left"/>
        <w:rPr>
          <w:b w:val="0"/>
          <w:bCs w:val="0"/>
        </w:rPr>
      </w:pPr>
      <w:bookmarkStart w:name="（6）主要销售客户和主要供应商情况" w:id="34"/>
      <w:bookmarkEnd w:id="34"/>
      <w:r>
        <w:rPr>
          <w:b w:val="0"/>
          <w:bCs w:val="0"/>
        </w:rPr>
      </w:r>
      <w:r>
        <w:rPr/>
        <w:t>（</w:t>
      </w:r>
      <w:r>
        <w:rPr>
          <w:rFonts w:ascii="Times New Roman" w:hAnsi="Times New Roman" w:cs="Times New Roman" w:eastAsia="Times New Roman" w:hint="default"/>
        </w:rPr>
        <w:t>6</w:t>
      </w:r>
      <w:r>
        <w:rPr/>
        <w:t>）主要销售客户和主要供应商情况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公司主要销售客户情况</w:t>
      </w:r>
    </w:p>
    <w:p>
      <w:pPr>
        <w:spacing w:line="240" w:lineRule="auto" w:before="2"/>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5485"/>
        <w:gridCol w:w="4083"/>
      </w:tblGrid>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632,617,247.93</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25.73%</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52"/>
        </w:rPr>
        <w:t> </w:t>
      </w:r>
      <w:r>
        <w:rPr>
          <w:rFonts w:ascii="黑体" w:hAnsi="黑体" w:cs="黑体" w:eastAsia="黑体" w:hint="default"/>
        </w:rPr>
        <w:t>5</w:t>
      </w:r>
      <w:r>
        <w:rPr>
          <w:rFonts w:ascii="黑体" w:hAnsi="黑体" w:cs="黑体" w:eastAsia="黑体" w:hint="default"/>
          <w:spacing w:val="-53"/>
        </w:rPr>
        <w:t> </w:t>
      </w:r>
      <w:r>
        <w:rPr>
          <w:rFonts w:ascii="黑体" w:hAnsi="黑体" w:cs="黑体" w:eastAsia="黑体" w:hint="default"/>
        </w:rPr>
        <w:t>大客户资料</w:t>
      </w:r>
    </w:p>
    <w:p>
      <w:pPr>
        <w:spacing w:line="240" w:lineRule="auto" w:before="1"/>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36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524"/>
              <w:jc w:val="righ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36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Times New Roman" w:hAnsi="Times New Roman" w:cs="Times New Roman" w:eastAsia="Times New Roman" w:hint="default"/>
                <w:sz w:val="21"/>
                <w:szCs w:val="21"/>
              </w:rPr>
            </w:pPr>
            <w:r>
              <w:rPr>
                <w:rFonts w:ascii="Times New Roman"/>
                <w:sz w:val="21"/>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2"/>
              <w:jc w:val="right"/>
              <w:rPr>
                <w:rFonts w:ascii="Times New Roman" w:hAnsi="Times New Roman" w:cs="Times New Roman" w:eastAsia="Times New Roman" w:hint="default"/>
                <w:sz w:val="21"/>
                <w:szCs w:val="21"/>
              </w:rPr>
            </w:pPr>
            <w:r>
              <w:rPr>
                <w:rFonts w:ascii="Times New Roman"/>
                <w:spacing w:val="-1"/>
                <w:sz w:val="21"/>
              </w:rPr>
              <w:t>269,711,525.70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10.97%</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6"/>
        <w:rPr>
          <w:rFonts w:ascii="黑体" w:hAnsi="黑体" w:cs="黑体" w:eastAsia="黑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36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Times New Roman" w:hAnsi="Times New Roman" w:cs="Times New Roman" w:eastAsia="Times New Roman" w:hint="default"/>
                <w:sz w:val="21"/>
                <w:szCs w:val="21"/>
              </w:rPr>
            </w:pPr>
            <w:r>
              <w:rPr>
                <w:rFonts w:ascii="Times New Roman"/>
                <w:sz w:val="21"/>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5"/>
              <w:jc w:val="right"/>
              <w:rPr>
                <w:rFonts w:ascii="Times New Roman" w:hAnsi="Times New Roman" w:cs="Times New Roman" w:eastAsia="Times New Roman" w:hint="default"/>
                <w:sz w:val="21"/>
                <w:szCs w:val="21"/>
              </w:rPr>
            </w:pPr>
            <w:r>
              <w:rPr>
                <w:rFonts w:ascii="Times New Roman"/>
                <w:spacing w:val="-2"/>
                <w:sz w:val="21"/>
              </w:rPr>
              <w:t>111,538,270.63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4.54%</w:t>
            </w:r>
          </w:p>
        </w:tc>
      </w:tr>
      <w:tr>
        <w:trPr>
          <w:trHeight w:val="36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Times New Roman" w:hAnsi="Times New Roman" w:cs="Times New Roman" w:eastAsia="Times New Roman" w:hint="default"/>
                <w:sz w:val="21"/>
                <w:szCs w:val="21"/>
              </w:rPr>
            </w:pPr>
            <w:r>
              <w:rPr>
                <w:rFonts w:ascii="Times New Roman"/>
                <w:sz w:val="21"/>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98"/>
              <w:jc w:val="right"/>
              <w:rPr>
                <w:rFonts w:ascii="Times New Roman" w:hAnsi="Times New Roman" w:cs="Times New Roman" w:eastAsia="Times New Roman" w:hint="default"/>
                <w:sz w:val="21"/>
                <w:szCs w:val="21"/>
              </w:rPr>
            </w:pPr>
            <w:r>
              <w:rPr>
                <w:rFonts w:ascii="Times New Roman"/>
                <w:spacing w:val="-1"/>
                <w:sz w:val="21"/>
              </w:rPr>
              <w:t>109,508,527.45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4.45%</w:t>
            </w:r>
          </w:p>
        </w:tc>
      </w:tr>
      <w:tr>
        <w:trPr>
          <w:trHeight w:val="36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Times New Roman" w:hAnsi="Times New Roman" w:cs="Times New Roman" w:eastAsia="Times New Roman" w:hint="default"/>
                <w:sz w:val="21"/>
                <w:szCs w:val="21"/>
              </w:rPr>
            </w:pPr>
            <w:r>
              <w:rPr>
                <w:rFonts w:ascii="Times New Roman"/>
                <w:sz w:val="21"/>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Times New Roman" w:hAnsi="Times New Roman" w:cs="Times New Roman" w:eastAsia="Times New Roman" w:hint="default"/>
                <w:sz w:val="21"/>
                <w:szCs w:val="21"/>
              </w:rPr>
            </w:pPr>
            <w:r>
              <w:rPr>
                <w:rFonts w:ascii="Times New Roman"/>
                <w:sz w:val="21"/>
              </w:rPr>
              <w:t>73,304,857.49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2.98%</w:t>
            </w:r>
          </w:p>
        </w:tc>
      </w:tr>
      <w:tr>
        <w:trPr>
          <w:trHeight w:val="37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Times New Roman" w:hAnsi="Times New Roman" w:cs="Times New Roman" w:eastAsia="Times New Roman" w:hint="default"/>
                <w:sz w:val="21"/>
                <w:szCs w:val="21"/>
              </w:rPr>
            </w:pPr>
            <w:r>
              <w:rPr>
                <w:rFonts w:ascii="Times New Roman"/>
                <w:sz w:val="21"/>
              </w:rPr>
              <w:t>5</w:t>
            </w:r>
          </w:p>
        </w:tc>
        <w:tc>
          <w:tcPr>
            <w:tcW w:w="3313"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Times New Roman" w:hAnsi="Times New Roman" w:cs="Times New Roman" w:eastAsia="Times New Roman" w:hint="default"/>
                <w:sz w:val="21"/>
                <w:szCs w:val="21"/>
              </w:rPr>
            </w:pPr>
            <w:r>
              <w:rPr>
                <w:rFonts w:ascii="Times New Roman"/>
                <w:sz w:val="21"/>
              </w:rPr>
              <w:t>68,554,066.66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2.79%</w:t>
            </w:r>
          </w:p>
        </w:tc>
      </w:tr>
      <w:tr>
        <w:trPr>
          <w:trHeight w:val="347"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9"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98"/>
              <w:jc w:val="right"/>
              <w:rPr>
                <w:rFonts w:ascii="Times New Roman" w:hAnsi="Times New Roman" w:cs="Times New Roman" w:eastAsia="Times New Roman" w:hint="default"/>
                <w:sz w:val="21"/>
                <w:szCs w:val="21"/>
              </w:rPr>
            </w:pPr>
            <w:r>
              <w:rPr>
                <w:rFonts w:ascii="Times New Roman"/>
                <w:spacing w:val="-1"/>
                <w:sz w:val="21"/>
              </w:rPr>
              <w:t>632,617,247.93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25.73%</w:t>
            </w:r>
          </w:p>
        </w:tc>
      </w:tr>
    </w:tbl>
    <w:p>
      <w:pPr>
        <w:pStyle w:val="BodyText"/>
        <w:spacing w:line="240" w:lineRule="auto" w:before="73"/>
        <w:ind w:right="0"/>
        <w:jc w:val="left"/>
        <w:rPr>
          <w:rFonts w:ascii="黑体" w:hAnsi="黑体" w:cs="黑体" w:eastAsia="黑体" w:hint="default"/>
        </w:rPr>
      </w:pPr>
      <w:r>
        <w:rPr>
          <w:rFonts w:ascii="黑体" w:hAnsi="黑体" w:cs="黑体" w:eastAsia="黑体" w:hint="default"/>
        </w:rPr>
        <w:t>公司主要供应商情况</w:t>
      </w:r>
    </w:p>
    <w:p>
      <w:pPr>
        <w:spacing w:line="240" w:lineRule="auto" w:before="0"/>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5485"/>
        <w:gridCol w:w="4083"/>
      </w:tblGrid>
      <w:tr>
        <w:trPr>
          <w:trHeight w:val="403"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1,158,630,398.09</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60.34%</w:t>
            </w:r>
          </w:p>
        </w:tc>
      </w:tr>
      <w:tr>
        <w:trPr>
          <w:trHeight w:val="403"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0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6.88%</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52"/>
        </w:rPr>
        <w:t> </w:t>
      </w:r>
      <w:r>
        <w:rPr>
          <w:rFonts w:ascii="黑体" w:hAnsi="黑体" w:cs="黑体" w:eastAsia="黑体" w:hint="default"/>
        </w:rPr>
        <w:t>5</w:t>
      </w:r>
      <w:r>
        <w:rPr>
          <w:rFonts w:ascii="黑体" w:hAnsi="黑体" w:cs="黑体" w:eastAsia="黑体" w:hint="default"/>
          <w:spacing w:val="-53"/>
        </w:rPr>
        <w:t> </w:t>
      </w:r>
      <w:r>
        <w:rPr>
          <w:rFonts w:ascii="黑体" w:hAnsi="黑体" w:cs="黑体" w:eastAsia="黑体" w:hint="default"/>
        </w:rPr>
        <w:t>名供应商资料</w:t>
      </w:r>
    </w:p>
    <w:p>
      <w:pPr>
        <w:spacing w:line="240" w:lineRule="auto" w:before="0"/>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924"/>
        <w:gridCol w:w="3180"/>
        <w:gridCol w:w="2322"/>
        <w:gridCol w:w="3143"/>
      </w:tblGrid>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9"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Times New Roman" w:hAnsi="Times New Roman" w:cs="Times New Roman" w:eastAsia="Times New Roman" w:hint="default"/>
                <w:sz w:val="21"/>
                <w:szCs w:val="21"/>
              </w:rPr>
            </w:pPr>
            <w:r>
              <w:rPr>
                <w:rFonts w:ascii="Times New Roman"/>
                <w:sz w:val="21"/>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540,370,273.95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28.14%</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Times New Roman" w:hAnsi="Times New Roman" w:cs="Times New Roman" w:eastAsia="Times New Roman" w:hint="default"/>
                <w:sz w:val="21"/>
                <w:szCs w:val="21"/>
              </w:rPr>
            </w:pPr>
            <w:r>
              <w:rPr>
                <w:rFonts w:ascii="Times New Roman"/>
                <w:sz w:val="21"/>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258,596,292.13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13.47%</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Times New Roman" w:hAnsi="Times New Roman" w:cs="Times New Roman" w:eastAsia="Times New Roman" w:hint="default"/>
                <w:sz w:val="21"/>
                <w:szCs w:val="21"/>
              </w:rPr>
            </w:pPr>
            <w:r>
              <w:rPr>
                <w:rFonts w:ascii="Times New Roman"/>
                <w:sz w:val="21"/>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135,121,695.43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7.04%</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Times New Roman" w:hAnsi="Times New Roman" w:cs="Times New Roman" w:eastAsia="Times New Roman" w:hint="default"/>
                <w:sz w:val="21"/>
                <w:szCs w:val="21"/>
              </w:rPr>
            </w:pPr>
            <w:r>
              <w:rPr>
                <w:rFonts w:ascii="Times New Roman"/>
                <w:sz w:val="21"/>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132,120,734.35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6.88%</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Times New Roman" w:hAnsi="Times New Roman" w:cs="Times New Roman" w:eastAsia="Times New Roman" w:hint="default"/>
                <w:sz w:val="21"/>
                <w:szCs w:val="21"/>
              </w:rPr>
            </w:pPr>
            <w:r>
              <w:rPr>
                <w:rFonts w:ascii="Times New Roman"/>
                <w:sz w:val="21"/>
              </w:rPr>
              <w:t>5</w:t>
            </w:r>
          </w:p>
        </w:tc>
        <w:tc>
          <w:tcPr>
            <w:tcW w:w="318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92,421,402.23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4.81%</w:t>
            </w:r>
          </w:p>
        </w:tc>
      </w:tr>
      <w:tr>
        <w:trPr>
          <w:trHeight w:val="36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1"/>
              <w:jc w:val="center"/>
              <w:rPr>
                <w:rFonts w:ascii="Times New Roman" w:hAnsi="Times New Roman" w:cs="Times New Roman" w:eastAsia="Times New Roman" w:hint="default"/>
                <w:sz w:val="21"/>
                <w:szCs w:val="21"/>
              </w:rPr>
            </w:pPr>
            <w:r>
              <w:rPr>
                <w:rFonts w:ascii="Times New Roman"/>
                <w:sz w:val="21"/>
              </w:rPr>
              <w:t>1,158,630,398.09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60.34%</w:t>
            </w:r>
          </w:p>
        </w:tc>
      </w:tr>
    </w:tbl>
    <w:p>
      <w:pPr>
        <w:spacing w:line="240" w:lineRule="auto" w:before="3"/>
        <w:rPr>
          <w:rFonts w:ascii="黑体" w:hAnsi="黑体" w:cs="黑体" w:eastAsia="黑体" w:hint="default"/>
          <w:sz w:val="19"/>
          <w:szCs w:val="19"/>
        </w:rPr>
      </w:pPr>
    </w:p>
    <w:p>
      <w:pPr>
        <w:pStyle w:val="Heading4"/>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157"/>
        <w:gridCol w:w="3222"/>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77"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9"/>
              <w:jc w:val="center"/>
              <w:rPr>
                <w:rFonts w:ascii="Times New Roman" w:hAnsi="Times New Roman" w:cs="Times New Roman" w:eastAsia="Times New Roman" w:hint="default"/>
                <w:sz w:val="21"/>
                <w:szCs w:val="21"/>
              </w:rPr>
            </w:pPr>
            <w:r>
              <w:rPr>
                <w:rFonts w:ascii="Times New Roman"/>
                <w:sz w:val="21"/>
              </w:rPr>
              <w:t>92,464,972.85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81,632,411.06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13.27%</w:t>
            </w:r>
          </w:p>
        </w:tc>
        <w:tc>
          <w:tcPr>
            <w:tcW w:w="322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232,116,500.70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156,268,875.84</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48.54%</w:t>
            </w:r>
          </w:p>
        </w:tc>
        <w:tc>
          <w:tcPr>
            <w:tcW w:w="3222" w:type="dxa"/>
            <w:vMerge w:val="restart"/>
            <w:tcBorders>
              <w:top w:val="single" w:sz="4" w:space="0" w:color="000000"/>
              <w:left w:val="single" w:sz="4" w:space="0" w:color="000000"/>
              <w:right w:val="single" w:sz="4" w:space="0" w:color="000000"/>
            </w:tcBorders>
          </w:tcPr>
          <w:p>
            <w:pPr>
              <w:pStyle w:val="TableParagraph"/>
              <w:spacing w:line="273" w:lineRule="auto" w:before="27"/>
              <w:ind w:left="24" w:right="36"/>
              <w:jc w:val="left"/>
              <w:rPr>
                <w:rFonts w:ascii="宋体" w:hAnsi="宋体" w:cs="宋体" w:eastAsia="宋体" w:hint="default"/>
                <w:sz w:val="21"/>
                <w:szCs w:val="21"/>
              </w:rPr>
            </w:pPr>
            <w:r>
              <w:rPr>
                <w:rFonts w:ascii="宋体" w:hAnsi="宋体" w:cs="宋体" w:eastAsia="宋体" w:hint="default"/>
                <w:sz w:val="21"/>
                <w:szCs w:val="21"/>
              </w:rPr>
              <w:t>主要是人工成本增加、无形资产摊 销增加所致。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3222"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3222"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1" w:right="0"/>
              <w:jc w:val="left"/>
              <w:rPr>
                <w:rFonts w:ascii="Times New Roman" w:hAnsi="Times New Roman" w:cs="Times New Roman" w:eastAsia="Times New Roman" w:hint="default"/>
                <w:sz w:val="21"/>
                <w:szCs w:val="21"/>
              </w:rPr>
            </w:pPr>
            <w:r>
              <w:rPr>
                <w:rFonts w:ascii="Times New Roman"/>
                <w:sz w:val="21"/>
              </w:rPr>
              <w:t>-98,099.18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0" w:right="0"/>
              <w:jc w:val="left"/>
              <w:rPr>
                <w:rFonts w:ascii="Times New Roman" w:hAnsi="Times New Roman" w:cs="Times New Roman" w:eastAsia="Times New Roman" w:hint="default"/>
                <w:sz w:val="21"/>
                <w:szCs w:val="21"/>
              </w:rPr>
            </w:pPr>
            <w:r>
              <w:rPr>
                <w:rFonts w:ascii="Times New Roman"/>
                <w:sz w:val="21"/>
              </w:rPr>
              <w:t>28,717,653.05</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2" w:right="0"/>
              <w:jc w:val="left"/>
              <w:rPr>
                <w:rFonts w:ascii="Times New Roman" w:hAnsi="Times New Roman" w:cs="Times New Roman" w:eastAsia="Times New Roman" w:hint="default"/>
                <w:sz w:val="21"/>
                <w:szCs w:val="21"/>
              </w:rPr>
            </w:pPr>
            <w:r>
              <w:rPr>
                <w:rFonts w:ascii="Times New Roman"/>
                <w:sz w:val="21"/>
              </w:rPr>
              <w:t>-100.34%</w:t>
            </w:r>
          </w:p>
        </w:tc>
        <w:tc>
          <w:tcPr>
            <w:tcW w:w="3222" w:type="dxa"/>
            <w:vMerge w:val="restart"/>
            <w:tcBorders>
              <w:top w:val="single" w:sz="4" w:space="0" w:color="000000"/>
              <w:left w:val="single" w:sz="4" w:space="0" w:color="000000"/>
              <w:right w:val="single" w:sz="4" w:space="0" w:color="000000"/>
            </w:tcBorders>
          </w:tcPr>
          <w:p>
            <w:pPr>
              <w:pStyle w:val="TableParagraph"/>
              <w:spacing w:line="273" w:lineRule="auto" w:before="27"/>
              <w:ind w:left="24" w:right="36"/>
              <w:jc w:val="left"/>
              <w:rPr>
                <w:rFonts w:ascii="宋体" w:hAnsi="宋体" w:cs="宋体" w:eastAsia="宋体" w:hint="default"/>
                <w:sz w:val="21"/>
                <w:szCs w:val="21"/>
              </w:rPr>
            </w:pPr>
            <w:r>
              <w:rPr>
                <w:rFonts w:ascii="宋体" w:hAnsi="宋体" w:cs="宋体" w:eastAsia="宋体" w:hint="default"/>
                <w:sz w:val="21"/>
                <w:szCs w:val="21"/>
              </w:rPr>
              <w:t>主要原因为美元汇率升值，汇兑收 益增加。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3222"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3222"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1"/>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0"/>
              <w:jc w:val="center"/>
              <w:rPr>
                <w:rFonts w:ascii="Times New Roman" w:hAnsi="Times New Roman" w:cs="Times New Roman" w:eastAsia="Times New Roman" w:hint="default"/>
                <w:sz w:val="21"/>
                <w:szCs w:val="21"/>
              </w:rPr>
            </w:pPr>
            <w:r>
              <w:rPr>
                <w:rFonts w:ascii="Times New Roman"/>
                <w:sz w:val="21"/>
              </w:rPr>
              <w:t>129,220,767.10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82,831,812.36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56.00%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本期费用化研发支出增加。</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5"/>
          <w:szCs w:val="25"/>
        </w:rPr>
      </w:pPr>
    </w:p>
    <w:tbl>
      <w:tblPr>
        <w:tblW w:w="0" w:type="auto"/>
        <w:jc w:val="left"/>
        <w:tblInd w:w="165" w:type="dxa"/>
        <w:tblLayout w:type="fixed"/>
        <w:tblCellMar>
          <w:top w:w="0" w:type="dxa"/>
          <w:left w:w="0" w:type="dxa"/>
          <w:bottom w:w="0" w:type="dxa"/>
          <w:right w:w="0" w:type="dxa"/>
        </w:tblCellMar>
        <w:tblLook w:val="01E0"/>
      </w:tblPr>
      <w:tblGrid>
        <w:gridCol w:w="3483"/>
        <w:gridCol w:w="2031"/>
        <w:gridCol w:w="2020"/>
        <w:gridCol w:w="2018"/>
      </w:tblGrid>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变动比例</w:t>
            </w:r>
          </w:p>
        </w:tc>
      </w:tr>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5" w:right="0"/>
              <w:jc w:val="center"/>
              <w:rPr>
                <w:rFonts w:ascii="Times New Roman" w:hAnsi="Times New Roman" w:cs="Times New Roman" w:eastAsia="Times New Roman" w:hint="default"/>
                <w:sz w:val="21"/>
                <w:szCs w:val="21"/>
              </w:rPr>
            </w:pPr>
            <w:r>
              <w:rPr>
                <w:rFonts w:ascii="Times New Roman"/>
                <w:sz w:val="21"/>
              </w:rPr>
              <w:t>978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1139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-14.14%</w:t>
            </w:r>
          </w:p>
        </w:tc>
      </w:tr>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6" w:right="0"/>
              <w:jc w:val="center"/>
              <w:rPr>
                <w:rFonts w:ascii="Times New Roman" w:hAnsi="Times New Roman" w:cs="Times New Roman" w:eastAsia="Times New Roman" w:hint="default"/>
                <w:sz w:val="21"/>
                <w:szCs w:val="21"/>
              </w:rPr>
            </w:pPr>
            <w:r>
              <w:rPr>
                <w:rFonts w:ascii="Times New Roman"/>
                <w:sz w:val="21"/>
              </w:rPr>
              <w:t>50.33%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54.73%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-4.40</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363"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6"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21"/>
                <w:szCs w:val="21"/>
              </w:rPr>
            </w:pPr>
            <w:r>
              <w:rPr>
                <w:rFonts w:ascii="Times New Roman"/>
                <w:sz w:val="21"/>
              </w:rPr>
              <w:t>491,903,967.90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502,803,398.40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-2.17%</w:t>
            </w:r>
          </w:p>
        </w:tc>
      </w:tr>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5" w:right="0"/>
              <w:jc w:val="center"/>
              <w:rPr>
                <w:rFonts w:ascii="Times New Roman" w:hAnsi="Times New Roman" w:cs="Times New Roman" w:eastAsia="Times New Roman" w:hint="default"/>
                <w:sz w:val="21"/>
                <w:szCs w:val="21"/>
              </w:rPr>
            </w:pPr>
            <w:r>
              <w:rPr>
                <w:rFonts w:ascii="Times New Roman"/>
                <w:sz w:val="21"/>
              </w:rPr>
              <w:t>20.01%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27.49%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-7.48</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228,633,054.96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292,600,004.32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-21.86%</w:t>
            </w:r>
          </w:p>
        </w:tc>
      </w:tr>
      <w:tr>
        <w:trPr>
          <w:trHeight w:val="362"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20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5" w:right="0"/>
              <w:jc w:val="center"/>
              <w:rPr>
                <w:rFonts w:ascii="Times New Roman" w:hAnsi="Times New Roman" w:cs="Times New Roman" w:eastAsia="Times New Roman" w:hint="default"/>
                <w:sz w:val="21"/>
                <w:szCs w:val="21"/>
              </w:rPr>
            </w:pPr>
            <w:r>
              <w:rPr>
                <w:rFonts w:ascii="Times New Roman"/>
                <w:sz w:val="21"/>
              </w:rPr>
              <w:t>46.48%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58.19%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-11.71</w:t>
            </w:r>
            <w:r>
              <w:rPr>
                <w:rFonts w:ascii="Times New Roman" w:hAnsi="Times New Roman" w:cs="Times New Roman" w:eastAsia="Times New Roman" w:hint="default"/>
                <w:spacing w:val="-9"/>
                <w:sz w:val="21"/>
                <w:szCs w:val="21"/>
              </w:rPr>
              <w:t> </w:t>
            </w:r>
            <w:r>
              <w:rPr>
                <w:rFonts w:ascii="宋体" w:hAnsi="宋体" w:cs="宋体" w:eastAsia="宋体" w:hint="default"/>
                <w:sz w:val="18"/>
                <w:szCs w:val="18"/>
              </w:rPr>
              <w:t>百分点</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33"/>
        <w:gridCol w:w="2563"/>
        <w:gridCol w:w="2553"/>
        <w:gridCol w:w="1520"/>
      </w:tblGrid>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2,605,985,730.29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7"/>
              <w:jc w:val="right"/>
              <w:rPr>
                <w:rFonts w:ascii="Times New Roman" w:hAnsi="Times New Roman" w:cs="Times New Roman" w:eastAsia="Times New Roman" w:hint="default"/>
                <w:sz w:val="21"/>
                <w:szCs w:val="21"/>
              </w:rPr>
            </w:pPr>
            <w:r>
              <w:rPr>
                <w:rFonts w:ascii="Times New Roman"/>
                <w:spacing w:val="-1"/>
                <w:sz w:val="21"/>
              </w:rPr>
              <w:t>2,051,465,817.61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27.03%</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2,287,342,936.41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37"/>
              <w:jc w:val="right"/>
              <w:rPr>
                <w:rFonts w:ascii="Times New Roman" w:hAnsi="Times New Roman" w:cs="Times New Roman" w:eastAsia="Times New Roman" w:hint="default"/>
                <w:sz w:val="21"/>
                <w:szCs w:val="21"/>
              </w:rPr>
            </w:pPr>
            <w:r>
              <w:rPr>
                <w:rFonts w:ascii="Times New Roman"/>
                <w:spacing w:val="-1"/>
                <w:sz w:val="21"/>
              </w:rPr>
              <w:t>1,467,231,102.16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55.90%</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318,642,793.88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4"/>
              <w:jc w:val="right"/>
              <w:rPr>
                <w:rFonts w:ascii="Times New Roman" w:hAnsi="Times New Roman" w:cs="Times New Roman" w:eastAsia="Times New Roman" w:hint="default"/>
                <w:sz w:val="21"/>
                <w:szCs w:val="21"/>
              </w:rPr>
            </w:pPr>
            <w:r>
              <w:rPr>
                <w:rFonts w:ascii="Times New Roman"/>
                <w:spacing w:val="-1"/>
                <w:sz w:val="21"/>
              </w:rPr>
              <w:t>584,234,715.45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-45.46%</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64,658,063.66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7" w:right="0"/>
              <w:jc w:val="left"/>
              <w:rPr>
                <w:rFonts w:ascii="Times New Roman" w:hAnsi="Times New Roman" w:cs="Times New Roman" w:eastAsia="Times New Roman" w:hint="default"/>
                <w:sz w:val="21"/>
                <w:szCs w:val="21"/>
              </w:rPr>
            </w:pPr>
            <w:r>
              <w:rPr>
                <w:rFonts w:ascii="Times New Roman"/>
                <w:sz w:val="21"/>
              </w:rPr>
              <w:t>13,274,929.27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387.07%</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307,335,886.19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4"/>
              <w:jc w:val="right"/>
              <w:rPr>
                <w:rFonts w:ascii="Times New Roman" w:hAnsi="Times New Roman" w:cs="Times New Roman" w:eastAsia="Times New Roman" w:hint="default"/>
                <w:sz w:val="21"/>
                <w:szCs w:val="21"/>
              </w:rPr>
            </w:pPr>
            <w:r>
              <w:rPr>
                <w:rFonts w:ascii="Times New Roman"/>
                <w:spacing w:val="-1"/>
                <w:sz w:val="21"/>
              </w:rPr>
              <w:t>306,519,885.60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0.27%</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-242,677,822.53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79"/>
              <w:jc w:val="right"/>
              <w:rPr>
                <w:rFonts w:ascii="Times New Roman" w:hAnsi="Times New Roman" w:cs="Times New Roman" w:eastAsia="Times New Roman" w:hint="default"/>
                <w:sz w:val="21"/>
                <w:szCs w:val="21"/>
              </w:rPr>
            </w:pPr>
            <w:r>
              <w:rPr>
                <w:rFonts w:ascii="Times New Roman"/>
                <w:spacing w:val="-1"/>
                <w:sz w:val="21"/>
              </w:rPr>
              <w:t>-293,244,956.33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17.24%</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464,323,911.69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4"/>
              <w:jc w:val="right"/>
              <w:rPr>
                <w:rFonts w:ascii="Times New Roman" w:hAnsi="Times New Roman" w:cs="Times New Roman" w:eastAsia="Times New Roman" w:hint="default"/>
                <w:sz w:val="21"/>
                <w:szCs w:val="21"/>
              </w:rPr>
            </w:pPr>
            <w:r>
              <w:rPr>
                <w:rFonts w:ascii="Times New Roman"/>
                <w:spacing w:val="-1"/>
                <w:sz w:val="21"/>
              </w:rPr>
              <w:t>252,700,000.00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83.75%</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485,032,426.68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4"/>
              <w:jc w:val="right"/>
              <w:rPr>
                <w:rFonts w:ascii="Times New Roman" w:hAnsi="Times New Roman" w:cs="Times New Roman" w:eastAsia="Times New Roman" w:hint="default"/>
                <w:sz w:val="21"/>
                <w:szCs w:val="21"/>
              </w:rPr>
            </w:pPr>
            <w:r>
              <w:rPr>
                <w:rFonts w:ascii="Times New Roman"/>
                <w:spacing w:val="-1"/>
                <w:sz w:val="21"/>
              </w:rPr>
              <w:t>254,846,499.08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90.32%</w:t>
            </w:r>
          </w:p>
        </w:tc>
      </w:tr>
      <w:tr>
        <w:trPr>
          <w:trHeight w:val="402"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-20,708,514.99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83" w:right="0"/>
              <w:jc w:val="left"/>
              <w:rPr>
                <w:rFonts w:ascii="Times New Roman" w:hAnsi="Times New Roman" w:cs="Times New Roman" w:eastAsia="Times New Roman" w:hint="default"/>
                <w:sz w:val="21"/>
                <w:szCs w:val="21"/>
              </w:rPr>
            </w:pPr>
            <w:r>
              <w:rPr>
                <w:rFonts w:ascii="Times New Roman"/>
                <w:sz w:val="21"/>
              </w:rPr>
              <w:t>-2,146,499.08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-864.76%</w:t>
            </w:r>
          </w:p>
        </w:tc>
      </w:tr>
      <w:tr>
        <w:trPr>
          <w:trHeight w:val="403"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67,057,464.05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4"/>
              <w:jc w:val="right"/>
              <w:rPr>
                <w:rFonts w:ascii="Times New Roman" w:hAnsi="Times New Roman" w:cs="Times New Roman" w:eastAsia="Times New Roman" w:hint="default"/>
                <w:sz w:val="21"/>
                <w:szCs w:val="21"/>
              </w:rPr>
            </w:pPr>
            <w:r>
              <w:rPr>
                <w:rFonts w:ascii="Times New Roman"/>
                <w:spacing w:val="-1"/>
                <w:sz w:val="21"/>
              </w:rPr>
              <w:t>274,610,961.90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-75.58%</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相关数据同比发生重大变动的主要影响因素说明</w:t>
      </w:r>
    </w:p>
    <w:p>
      <w:pPr>
        <w:pStyle w:val="Heading3"/>
        <w:spacing w:line="312" w:lineRule="exact" w:before="123"/>
        <w:ind w:right="1131" w:firstLine="480"/>
        <w:jc w:val="both"/>
      </w:pPr>
      <w:r>
        <w:rPr/>
        <w:t>经营活动产生的现金流量净额大幅下降的主要原因为主要系公司集成电路业务规模增长 应收账款以及存货占用资金增加所致；筹资活动产生的现金流量净额大幅下降的主要原因为</w:t>
      </w:r>
      <w:r>
        <w:rPr>
          <w:spacing w:val="-111"/>
        </w:rPr>
        <w:t> </w:t>
      </w:r>
      <w:r>
        <w:rPr>
          <w:spacing w:val="-111"/>
        </w:rPr>
      </w:r>
      <w:r>
        <w:rPr/>
        <w:t>公司支付的票据保证金增加所致。</w:t>
      </w:r>
    </w:p>
    <w:p>
      <w:pPr>
        <w:spacing w:line="240" w:lineRule="auto" w:before="10"/>
        <w:rPr>
          <w:rFonts w:ascii="宋体" w:hAnsi="宋体" w:cs="宋体" w:eastAsia="宋体" w:hint="default"/>
          <w:sz w:val="20"/>
          <w:szCs w:val="20"/>
        </w:rPr>
      </w:pPr>
    </w:p>
    <w:p>
      <w:pPr>
        <w:pStyle w:val="Heading2"/>
        <w:spacing w:line="240" w:lineRule="auto" w:before="0"/>
        <w:ind w:right="0"/>
        <w:jc w:val="left"/>
        <w:rPr>
          <w:b w:val="0"/>
          <w:bCs w:val="0"/>
        </w:rPr>
      </w:pPr>
      <w:bookmarkStart w:name="三、非主营业务分析" w:id="38"/>
      <w:bookmarkEnd w:id="38"/>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99"/>
        <w:gridCol w:w="1630"/>
        <w:gridCol w:w="1623"/>
        <w:gridCol w:w="3411"/>
        <w:gridCol w:w="1097"/>
      </w:tblGrid>
      <w:tr>
        <w:trPr>
          <w:trHeight w:val="161" w:hRule="exact"/>
        </w:trPr>
        <w:tc>
          <w:tcPr>
            <w:tcW w:w="1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23" w:right="121"/>
              <w:jc w:val="left"/>
              <w:rPr>
                <w:rFonts w:ascii="宋体" w:hAnsi="宋体" w:cs="宋体" w:eastAsia="宋体" w:hint="default"/>
                <w:sz w:val="21"/>
                <w:szCs w:val="21"/>
              </w:rPr>
            </w:pPr>
            <w:r>
              <w:rPr>
                <w:rFonts w:ascii="宋体" w:hAnsi="宋体" w:cs="宋体" w:eastAsia="宋体" w:hint="default"/>
                <w:sz w:val="21"/>
                <w:szCs w:val="21"/>
              </w:rPr>
              <w:t>是否具有 可持续性</w:t>
            </w:r>
          </w:p>
        </w:tc>
      </w:tr>
      <w:tr>
        <w:trPr>
          <w:trHeight w:val="391" w:hRule="exact"/>
        </w:trPr>
        <w:tc>
          <w:tcPr>
            <w:tcW w:w="1799" w:type="dxa"/>
            <w:tcBorders>
              <w:top w:val="nil" w:sz="6" w:space="0" w:color="auto"/>
              <w:left w:val="single" w:sz="4" w:space="0" w:color="000000"/>
              <w:bottom w:val="nil" w:sz="6" w:space="0" w:color="auto"/>
              <w:right w:val="single" w:sz="4" w:space="0" w:color="000000"/>
            </w:tcBorders>
            <w:shd w:val="clear" w:color="auto" w:fill="D2D2D2"/>
          </w:tcPr>
          <w:p>
            <w:pPr/>
          </w:p>
        </w:tc>
        <w:tc>
          <w:tcPr>
            <w:tcW w:w="16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占利润总额比例</w:t>
            </w:r>
          </w:p>
        </w:tc>
        <w:tc>
          <w:tcPr>
            <w:tcW w:w="3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68"/>
              <w:jc w:val="right"/>
              <w:rPr>
                <w:rFonts w:ascii="宋体" w:hAnsi="宋体" w:cs="宋体" w:eastAsia="宋体" w:hint="default"/>
                <w:sz w:val="21"/>
                <w:szCs w:val="21"/>
              </w:rPr>
            </w:pPr>
            <w:r>
              <w:rPr>
                <w:rFonts w:ascii="宋体" w:hAnsi="宋体" w:cs="宋体" w:eastAsia="宋体" w:hint="default"/>
                <w:sz w:val="21"/>
                <w:szCs w:val="21"/>
              </w:rPr>
              <w:t>形成原因说明</w:t>
            </w:r>
          </w:p>
        </w:tc>
        <w:tc>
          <w:tcPr>
            <w:tcW w:w="1097" w:type="dxa"/>
            <w:vMerge/>
            <w:tcBorders>
              <w:left w:val="single" w:sz="4" w:space="0" w:color="000000"/>
              <w:right w:val="single" w:sz="4" w:space="0" w:color="000000"/>
            </w:tcBorders>
            <w:shd w:val="clear" w:color="auto" w:fill="D2D2D2"/>
          </w:tcPr>
          <w:p>
            <w:pPr/>
          </w:p>
        </w:tc>
      </w:tr>
      <w:tr>
        <w:trPr>
          <w:trHeight w:val="161" w:hRule="exact"/>
        </w:trPr>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111,690,583.22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29.94%</w:t>
            </w:r>
          </w:p>
        </w:tc>
        <w:tc>
          <w:tcPr>
            <w:tcW w:w="3411"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225"/>
              <w:jc w:val="both"/>
              <w:rPr>
                <w:rFonts w:ascii="宋体" w:hAnsi="宋体" w:cs="宋体" w:eastAsia="宋体" w:hint="default"/>
                <w:sz w:val="21"/>
                <w:szCs w:val="21"/>
              </w:rPr>
            </w:pPr>
            <w:r>
              <w:rPr>
                <w:rFonts w:ascii="宋体" w:hAnsi="宋体" w:cs="宋体" w:eastAsia="宋体" w:hint="default"/>
                <w:sz w:val="21"/>
                <w:szCs w:val="21"/>
              </w:rPr>
              <w:t>主要为长期股权投资成本法转为权 益法形成的投资收益及出售华虹半 导体股票形成的投资收益。</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1" w:hRule="exact"/>
        </w:trPr>
        <w:tc>
          <w:tcPr>
            <w:tcW w:w="1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30"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3411"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r>
      <w:tr>
        <w:trPr>
          <w:trHeight w:val="317" w:hRule="exact"/>
        </w:trPr>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3411"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r>
      <w:tr>
        <w:trPr>
          <w:trHeight w:val="162" w:hRule="exact"/>
        </w:trPr>
        <w:tc>
          <w:tcPr>
            <w:tcW w:w="1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61,865,240.99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16.58%</w:t>
            </w:r>
          </w:p>
        </w:tc>
        <w:tc>
          <w:tcPr>
            <w:tcW w:w="3411"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225"/>
              <w:jc w:val="left"/>
              <w:rPr>
                <w:rFonts w:ascii="宋体" w:hAnsi="宋体" w:cs="宋体" w:eastAsia="宋体" w:hint="default"/>
                <w:sz w:val="21"/>
                <w:szCs w:val="21"/>
              </w:rPr>
            </w:pPr>
            <w:r>
              <w:rPr>
                <w:rFonts w:ascii="宋体" w:hAnsi="宋体" w:cs="宋体" w:eastAsia="宋体" w:hint="default"/>
                <w:sz w:val="21"/>
                <w:szCs w:val="21"/>
              </w:rPr>
              <w:t>主要为固定资产和存货计提减值准 备形成的资产减值损失。</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1" w:hRule="exact"/>
        </w:trPr>
        <w:tc>
          <w:tcPr>
            <w:tcW w:w="1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630"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3411"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r>
      <w:tr>
        <w:trPr>
          <w:trHeight w:val="161" w:hRule="exact"/>
        </w:trPr>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3411"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125,020.20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0.03%</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65"/>
              <w:jc w:val="right"/>
              <w:rPr>
                <w:rFonts w:ascii="宋体" w:hAnsi="宋体" w:cs="宋体" w:eastAsia="宋体" w:hint="default"/>
                <w:sz w:val="21"/>
                <w:szCs w:val="21"/>
              </w:rPr>
            </w:pPr>
            <w:r>
              <w:rPr>
                <w:rFonts w:ascii="宋体" w:hAnsi="宋体" w:cs="宋体" w:eastAsia="宋体" w:hint="default"/>
                <w:sz w:val="21"/>
                <w:szCs w:val="21"/>
              </w:rPr>
              <w:t>主要为员工违约金收入。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62" w:hRule="exact"/>
        </w:trPr>
        <w:tc>
          <w:tcPr>
            <w:tcW w:w="1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6" w:right="0"/>
              <w:jc w:val="left"/>
              <w:rPr>
                <w:rFonts w:ascii="Times New Roman" w:hAnsi="Times New Roman" w:cs="Times New Roman" w:eastAsia="Times New Roman" w:hint="default"/>
                <w:sz w:val="21"/>
                <w:szCs w:val="21"/>
              </w:rPr>
            </w:pPr>
            <w:r>
              <w:rPr>
                <w:rFonts w:ascii="Times New Roman"/>
                <w:sz w:val="21"/>
              </w:rPr>
              <w:t>177,230.84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0.05%</w:t>
            </w:r>
          </w:p>
        </w:tc>
        <w:tc>
          <w:tcPr>
            <w:tcW w:w="3411" w:type="dxa"/>
            <w:vMerge w:val="restart"/>
            <w:tcBorders>
              <w:top w:val="single" w:sz="4" w:space="0" w:color="000000"/>
              <w:left w:val="single" w:sz="4" w:space="0" w:color="000000"/>
              <w:right w:val="single" w:sz="4" w:space="0" w:color="000000"/>
            </w:tcBorders>
          </w:tcPr>
          <w:p>
            <w:pPr>
              <w:pStyle w:val="TableParagraph"/>
              <w:spacing w:line="273" w:lineRule="auto" w:before="27"/>
              <w:ind w:left="23" w:right="225"/>
              <w:jc w:val="left"/>
              <w:rPr>
                <w:rFonts w:ascii="宋体" w:hAnsi="宋体" w:cs="宋体" w:eastAsia="宋体" w:hint="default"/>
                <w:sz w:val="21"/>
                <w:szCs w:val="21"/>
              </w:rPr>
            </w:pPr>
            <w:r>
              <w:rPr>
                <w:rFonts w:ascii="宋体" w:hAnsi="宋体" w:cs="宋体" w:eastAsia="宋体" w:hint="default"/>
                <w:sz w:val="21"/>
                <w:szCs w:val="21"/>
              </w:rPr>
              <w:t>主要为非流动资产报废损失及核销 的应收款项。</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1" w:hRule="exact"/>
        </w:trPr>
        <w:tc>
          <w:tcPr>
            <w:tcW w:w="1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30"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3411"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r>
      <w:tr>
        <w:trPr>
          <w:trHeight w:val="161" w:hRule="exact"/>
        </w:trPr>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3411"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r>
      <w:tr>
        <w:trPr>
          <w:trHeight w:val="403"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50,522,050.39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13.54%</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65"/>
              <w:jc w:val="right"/>
              <w:rPr>
                <w:rFonts w:ascii="宋体" w:hAnsi="宋体" w:cs="宋体" w:eastAsia="宋体" w:hint="default"/>
                <w:sz w:val="21"/>
                <w:szCs w:val="21"/>
              </w:rPr>
            </w:pPr>
            <w:r>
              <w:rPr>
                <w:rFonts w:ascii="宋体" w:hAnsi="宋体" w:cs="宋体" w:eastAsia="宋体" w:hint="default"/>
                <w:sz w:val="21"/>
                <w:szCs w:val="21"/>
              </w:rPr>
              <w:t>主要为结转的递延收益。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四、资产及负债状况分析" w:id="39"/>
      <w:bookmarkEnd w:id="39"/>
      <w:r>
        <w:rPr>
          <w:b w:val="0"/>
          <w:bCs w:val="0"/>
        </w:rPr>
      </w:r>
      <w:r>
        <w:rPr/>
        <w:t>四、资产及负债状况分析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9"/>
          <w:szCs w:val="9"/>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8"/>
        <w:gridCol w:w="1416"/>
        <w:gridCol w:w="852"/>
        <w:gridCol w:w="1416"/>
        <w:gridCol w:w="852"/>
        <w:gridCol w:w="1167"/>
        <w:gridCol w:w="2410"/>
      </w:tblGrid>
      <w:tr>
        <w:trPr>
          <w:trHeight w:val="306" w:hRule="exact"/>
        </w:trPr>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FFFFFF"/>
            </w:tcBorders>
            <w:shd w:val="clear" w:color="auto" w:fill="D2D2D2"/>
          </w:tcPr>
          <w:p>
            <w:pPr/>
          </w:p>
        </w:tc>
      </w:tr>
      <w:tr>
        <w:trPr>
          <w:trHeight w:val="139" w:hRule="exact"/>
        </w:trPr>
        <w:tc>
          <w:tcPr>
            <w:tcW w:w="1528" w:type="dxa"/>
            <w:vMerge w:val="restart"/>
            <w:tcBorders>
              <w:top w:val="nil" w:sz="6" w:space="0" w:color="auto"/>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41"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41"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21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10" w:type="dxa"/>
            <w:vMerge w:val="restart"/>
            <w:tcBorders>
              <w:top w:val="nil" w:sz="6" w:space="0" w:color="auto"/>
              <w:left w:val="single" w:sz="4" w:space="0" w:color="000000"/>
              <w:right w:val="single" w:sz="4" w:space="0" w:color="FFFFFF"/>
            </w:tcBorders>
            <w:shd w:val="clear" w:color="auto" w:fill="D2D2D2"/>
          </w:tcPr>
          <w:p>
            <w:pPr>
              <w:pStyle w:val="TableParagraph"/>
              <w:spacing w:line="223" w:lineRule="exact"/>
              <w:ind w:left="65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6" w:hRule="exact"/>
        </w:trPr>
        <w:tc>
          <w:tcPr>
            <w:tcW w:w="1528"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2410" w:type="dxa"/>
            <w:vMerge/>
            <w:tcBorders>
              <w:left w:val="single" w:sz="4" w:space="0" w:color="000000"/>
              <w:bottom w:val="nil" w:sz="6" w:space="0" w:color="auto"/>
              <w:right w:val="single" w:sz="4" w:space="0" w:color="FFFFFF"/>
            </w:tcBorders>
            <w:shd w:val="clear" w:color="auto" w:fill="D2D2D2"/>
          </w:tcPr>
          <w:p>
            <w:pPr/>
          </w:p>
        </w:tc>
      </w:tr>
      <w:tr>
        <w:trPr>
          <w:trHeight w:val="290" w:hRule="exact"/>
        </w:trPr>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FFFFFF"/>
            </w:tcBorders>
            <w:shd w:val="clear" w:color="auto" w:fill="D2D2D2"/>
          </w:tcPr>
          <w:p>
            <w:pP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51" w:space="0" w:color="D2D2D2"/>
              <w:left w:val="single" w:sz="13" w:space="0" w:color="D2D2D2"/>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1,130,318,828.20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19.74%</w:t>
            </w:r>
          </w:p>
        </w:tc>
        <w:tc>
          <w:tcPr>
            <w:tcW w:w="1416" w:type="dxa"/>
            <w:tcBorders>
              <w:top w:val="single" w:sz="51" w:space="0" w:color="D2D2D2"/>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1,014,675,181.03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19.49%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102" w:hRule="exact"/>
        </w:trPr>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3" w:space="0" w:color="D2D2D2"/>
              <w:right w:val="single" w:sz="4" w:space="0" w:color="000000"/>
            </w:tcBorders>
          </w:tcPr>
          <w:p>
            <w:pPr>
              <w:pStyle w:val="TableParagraph"/>
              <w:spacing w:line="240" w:lineRule="auto" w:before="145"/>
              <w:ind w:left="111" w:right="0"/>
              <w:jc w:val="left"/>
              <w:rPr>
                <w:rFonts w:ascii="Times New Roman" w:hAnsi="Times New Roman" w:cs="Times New Roman" w:eastAsia="Times New Roman" w:hint="default"/>
                <w:sz w:val="18"/>
                <w:szCs w:val="18"/>
              </w:rPr>
            </w:pPr>
            <w:r>
              <w:rPr>
                <w:rFonts w:ascii="Times New Roman"/>
                <w:sz w:val="18"/>
              </w:rPr>
              <w:t>1,089,483,457.40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19.03%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45"/>
              <w:ind w:left="259" w:right="0"/>
              <w:jc w:val="left"/>
              <w:rPr>
                <w:rFonts w:ascii="Times New Roman" w:hAnsi="Times New Roman" w:cs="Times New Roman" w:eastAsia="Times New Roman" w:hint="default"/>
                <w:sz w:val="18"/>
                <w:szCs w:val="18"/>
              </w:rPr>
            </w:pPr>
            <w:r>
              <w:rPr>
                <w:rFonts w:ascii="Times New Roman"/>
                <w:sz w:val="18"/>
              </w:rPr>
              <w:t>817,022,437.59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15.69%</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07"/>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vMerge w:val="restart"/>
            <w:tcBorders>
              <w:top w:val="single" w:sz="4" w:space="0" w:color="000000"/>
              <w:left w:val="single" w:sz="4" w:space="0" w:color="000000"/>
              <w:right w:val="single" w:sz="4" w:space="0" w:color="FFFFFF"/>
            </w:tcBorders>
          </w:tcPr>
          <w:p>
            <w:pPr>
              <w:pStyle w:val="TableParagraph"/>
              <w:spacing w:line="234" w:lineRule="exact" w:before="13"/>
              <w:ind w:left="22" w:right="35"/>
              <w:jc w:val="left"/>
              <w:rPr>
                <w:rFonts w:ascii="宋体" w:hAnsi="宋体" w:cs="宋体" w:eastAsia="宋体" w:hint="default"/>
                <w:sz w:val="18"/>
                <w:szCs w:val="18"/>
              </w:rPr>
            </w:pPr>
            <w:r>
              <w:rPr>
                <w:rFonts w:ascii="宋体" w:hAnsi="宋体" w:cs="宋体" w:eastAsia="宋体" w:hint="default"/>
                <w:sz w:val="18"/>
                <w:szCs w:val="18"/>
              </w:rPr>
              <w:t>主要系公司集成电路业务销售 增加所致。</w:t>
            </w:r>
          </w:p>
        </w:tc>
      </w:tr>
      <w:tr>
        <w:trPr>
          <w:trHeight w:val="416" w:hRule="exact"/>
        </w:trPr>
        <w:tc>
          <w:tcPr>
            <w:tcW w:w="15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vMerge/>
            <w:tcBorders>
              <w:left w:val="single" w:sz="13"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FFFFFF"/>
            </w:tcBorders>
          </w:tcPr>
          <w:p>
            <w:pP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788,587,868.20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13.77%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600,544,800.94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102" w:hRule="exact"/>
        </w:trPr>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3" w:space="0" w:color="D2D2D2"/>
              <w:right w:val="single" w:sz="4" w:space="0" w:color="000000"/>
            </w:tcBorders>
          </w:tcPr>
          <w:p>
            <w:pPr>
              <w:pStyle w:val="TableParagraph"/>
              <w:spacing w:line="240" w:lineRule="auto" w:before="145"/>
              <w:ind w:left="247" w:right="0"/>
              <w:jc w:val="left"/>
              <w:rPr>
                <w:rFonts w:ascii="Times New Roman" w:hAnsi="Times New Roman" w:cs="Times New Roman" w:eastAsia="Times New Roman" w:hint="default"/>
                <w:sz w:val="18"/>
                <w:szCs w:val="18"/>
              </w:rPr>
            </w:pPr>
            <w:r>
              <w:rPr>
                <w:rFonts w:ascii="Times New Roman"/>
                <w:sz w:val="18"/>
              </w:rPr>
              <w:t>178,513,947.46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Times New Roman" w:hAnsi="Times New Roman" w:cs="Times New Roman" w:eastAsia="Times New Roman" w:hint="default"/>
                <w:sz w:val="18"/>
                <w:szCs w:val="18"/>
              </w:rPr>
            </w:pPr>
            <w:r>
              <w:rPr>
                <w:rFonts w:ascii="Times New Roman"/>
                <w:sz w:val="18"/>
              </w:rPr>
              <w:t>3.12%</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Times New Roman" w:hAnsi="Times New Roman" w:cs="Times New Roman" w:eastAsia="Times New Roman" w:hint="default"/>
                <w:sz w:val="18"/>
                <w:szCs w:val="18"/>
              </w:rPr>
            </w:pPr>
            <w:r>
              <w:rPr>
                <w:rFonts w:ascii="Times New Roman"/>
                <w:sz w:val="18"/>
              </w:rPr>
              <w:t>0.00%</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vMerge w:val="restart"/>
            <w:tcBorders>
              <w:top w:val="single" w:sz="4" w:space="0" w:color="000000"/>
              <w:left w:val="single" w:sz="4" w:space="0" w:color="000000"/>
              <w:right w:val="single" w:sz="4" w:space="0" w:color="FFFFFF"/>
            </w:tcBorders>
          </w:tcPr>
          <w:p>
            <w:pPr>
              <w:pStyle w:val="TableParagraph"/>
              <w:spacing w:line="232" w:lineRule="exact" w:before="16"/>
              <w:ind w:left="22" w:right="35"/>
              <w:jc w:val="left"/>
              <w:rPr>
                <w:rFonts w:ascii="宋体" w:hAnsi="宋体" w:cs="宋体" w:eastAsia="宋体" w:hint="default"/>
                <w:sz w:val="18"/>
                <w:szCs w:val="18"/>
              </w:rPr>
            </w:pPr>
            <w:r>
              <w:rPr>
                <w:rFonts w:ascii="宋体" w:hAnsi="宋体" w:cs="宋体" w:eastAsia="宋体" w:hint="default"/>
                <w:sz w:val="18"/>
                <w:szCs w:val="18"/>
              </w:rPr>
              <w:t>主要系紫光同创的持股比例下 降转为权益法核算所致。</w:t>
            </w:r>
          </w:p>
        </w:tc>
      </w:tr>
      <w:tr>
        <w:trPr>
          <w:trHeight w:val="415" w:hRule="exact"/>
        </w:trPr>
        <w:tc>
          <w:tcPr>
            <w:tcW w:w="15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6" w:type="dxa"/>
            <w:vMerge/>
            <w:tcBorders>
              <w:left w:val="single" w:sz="13"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FFFFFF"/>
            </w:tcBorders>
          </w:tcPr>
          <w:p>
            <w:pPr/>
          </w:p>
        </w:tc>
      </w:tr>
      <w:tr>
        <w:trPr>
          <w:trHeight w:val="324"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200,778,975.11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274,102,558.52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5.26%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59,307,236.71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2,969,053.67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0.06%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102" w:hRule="exact"/>
        </w:trPr>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3" w:space="0" w:color="D2D2D2"/>
              <w:right w:val="single" w:sz="4" w:space="0" w:color="000000"/>
            </w:tcBorders>
          </w:tcPr>
          <w:p>
            <w:pPr>
              <w:pStyle w:val="TableParagraph"/>
              <w:spacing w:line="240" w:lineRule="auto" w:before="145"/>
              <w:ind w:left="337" w:right="0"/>
              <w:jc w:val="left"/>
              <w:rPr>
                <w:rFonts w:ascii="Times New Roman" w:hAnsi="Times New Roman" w:cs="Times New Roman" w:eastAsia="Times New Roman" w:hint="default"/>
                <w:sz w:val="18"/>
                <w:szCs w:val="18"/>
              </w:rPr>
            </w:pPr>
            <w:r>
              <w:rPr>
                <w:rFonts w:ascii="Times New Roman"/>
                <w:sz w:val="18"/>
              </w:rPr>
              <w:t>12,515,883.12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Times New Roman" w:hAnsi="Times New Roman" w:cs="Times New Roman" w:eastAsia="Times New Roman" w:hint="default"/>
                <w:sz w:val="18"/>
                <w:szCs w:val="18"/>
              </w:rPr>
            </w:pPr>
            <w:r>
              <w:rPr>
                <w:rFonts w:ascii="Times New Roman"/>
                <w:sz w:val="18"/>
              </w:rPr>
              <w:t>0.22%</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45"/>
              <w:ind w:left="259" w:right="0"/>
              <w:jc w:val="left"/>
              <w:rPr>
                <w:rFonts w:ascii="Times New Roman" w:hAnsi="Times New Roman" w:cs="Times New Roman" w:eastAsia="Times New Roman" w:hint="default"/>
                <w:sz w:val="18"/>
                <w:szCs w:val="18"/>
              </w:rPr>
            </w:pPr>
            <w:r>
              <w:rPr>
                <w:rFonts w:ascii="Times New Roman"/>
                <w:sz w:val="18"/>
              </w:rPr>
              <w:t>244,700,000.00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Times New Roman" w:hAnsi="Times New Roman" w:cs="Times New Roman" w:eastAsia="Times New Roman" w:hint="default"/>
                <w:sz w:val="18"/>
                <w:szCs w:val="18"/>
              </w:rPr>
            </w:pPr>
            <w:r>
              <w:rPr>
                <w:rFonts w:ascii="Times New Roman"/>
                <w:sz w:val="18"/>
              </w:rPr>
              <w:t>4.70%</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06"/>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百分点</w:t>
            </w:r>
          </w:p>
        </w:tc>
        <w:tc>
          <w:tcPr>
            <w:tcW w:w="2410" w:type="dxa"/>
            <w:vMerge w:val="restart"/>
            <w:tcBorders>
              <w:top w:val="single" w:sz="4" w:space="0" w:color="000000"/>
              <w:left w:val="single" w:sz="4" w:space="0" w:color="000000"/>
              <w:right w:val="single" w:sz="4" w:space="0" w:color="FFFFFF"/>
            </w:tcBorders>
          </w:tcPr>
          <w:p>
            <w:pPr>
              <w:pStyle w:val="TableParagraph"/>
              <w:spacing w:line="232" w:lineRule="exact" w:before="16"/>
              <w:ind w:left="22" w:right="35"/>
              <w:jc w:val="left"/>
              <w:rPr>
                <w:rFonts w:ascii="宋体" w:hAnsi="宋体" w:cs="宋体" w:eastAsia="宋体" w:hint="default"/>
                <w:sz w:val="18"/>
                <w:szCs w:val="18"/>
              </w:rPr>
            </w:pPr>
            <w:r>
              <w:rPr>
                <w:rFonts w:ascii="宋体" w:hAnsi="宋体" w:cs="宋体" w:eastAsia="宋体" w:hint="default"/>
                <w:sz w:val="18"/>
                <w:szCs w:val="18"/>
              </w:rPr>
              <w:t>公司发行债券募集资金后偿还 了大部分短期借款。</w:t>
            </w:r>
          </w:p>
        </w:tc>
      </w:tr>
      <w:tr>
        <w:trPr>
          <w:trHeight w:val="415" w:hRule="exact"/>
        </w:trPr>
        <w:tc>
          <w:tcPr>
            <w:tcW w:w="15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vMerge/>
            <w:tcBorders>
              <w:left w:val="single" w:sz="13"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FFFFFF"/>
            </w:tcBorders>
          </w:tcPr>
          <w:p>
            <w:pP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0.19%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51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722,405,516.98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12.62%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479,132,231.20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9.20%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Style w:val="TableParagraph"/>
              <w:spacing w:line="232" w:lineRule="exact" w:before="16"/>
              <w:ind w:left="22" w:right="35"/>
              <w:jc w:val="left"/>
              <w:rPr>
                <w:rFonts w:ascii="宋体" w:hAnsi="宋体" w:cs="宋体" w:eastAsia="宋体" w:hint="default"/>
                <w:sz w:val="18"/>
                <w:szCs w:val="18"/>
              </w:rPr>
            </w:pPr>
            <w:r>
              <w:rPr>
                <w:rFonts w:ascii="宋体" w:hAnsi="宋体" w:cs="宋体" w:eastAsia="宋体" w:hint="default"/>
                <w:sz w:val="18"/>
                <w:szCs w:val="18"/>
              </w:rPr>
              <w:t>主要系集成电路业务开发支出 转入所致。</w:t>
            </w:r>
          </w:p>
        </w:tc>
      </w:tr>
      <w:tr>
        <w:trPr>
          <w:trHeight w:val="51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228,627,501.09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3.99%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737,783,065.10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14.17%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Style w:val="TableParagraph"/>
              <w:spacing w:line="232" w:lineRule="exact" w:before="16"/>
              <w:ind w:left="22" w:right="35"/>
              <w:jc w:val="left"/>
              <w:rPr>
                <w:rFonts w:ascii="宋体" w:hAnsi="宋体" w:cs="宋体" w:eastAsia="宋体" w:hint="default"/>
                <w:sz w:val="18"/>
                <w:szCs w:val="18"/>
              </w:rPr>
            </w:pPr>
            <w:r>
              <w:rPr>
                <w:rFonts w:ascii="宋体" w:hAnsi="宋体" w:cs="宋体" w:eastAsia="宋体" w:hint="default"/>
                <w:sz w:val="18"/>
                <w:szCs w:val="18"/>
              </w:rPr>
              <w:t>主要系紫光同创持股比例下降 不再纳入报表合并范围所致。</w:t>
            </w:r>
          </w:p>
        </w:tc>
      </w:tr>
      <w:tr>
        <w:trPr>
          <w:trHeight w:val="32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98,896,585.20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146,209,054.10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2.81%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
        </w:tc>
      </w:tr>
      <w:tr>
        <w:trPr>
          <w:trHeight w:val="51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5.24%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410" w:type="dxa"/>
            <w:tcBorders>
              <w:top w:val="single" w:sz="4" w:space="0" w:color="000000"/>
              <w:left w:val="single" w:sz="4" w:space="0" w:color="000000"/>
              <w:bottom w:val="single" w:sz="4" w:space="0" w:color="000000"/>
              <w:right w:val="single" w:sz="4" w:space="0" w:color="FFFFFF"/>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本期发行公司债券，募集资金</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46"/>
        <w:gridCol w:w="1293"/>
        <w:gridCol w:w="1129"/>
        <w:gridCol w:w="1418"/>
        <w:gridCol w:w="850"/>
        <w:gridCol w:w="987"/>
        <w:gridCol w:w="1165"/>
        <w:gridCol w:w="1109"/>
      </w:tblGrid>
      <w:tr>
        <w:trPr>
          <w:trHeight w:val="121" w:hRule="exact"/>
        </w:trPr>
        <w:tc>
          <w:tcPr>
            <w:tcW w:w="16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06"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4"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49" w:right="58"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01" w:right="33"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40" w:hRule="exact"/>
        </w:trPr>
        <w:tc>
          <w:tcPr>
            <w:tcW w:w="164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7"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95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91"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 益的金融资产</w:t>
            </w:r>
          </w:p>
        </w:tc>
        <w:tc>
          <w:tcPr>
            <w:tcW w:w="1293" w:type="dxa"/>
            <w:tcBorders>
              <w:top w:val="single" w:sz="4" w:space="0" w:color="000000"/>
              <w:left w:val="single" w:sz="13" w:space="0" w:color="D2D2D2"/>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93" w:type="dxa"/>
            <w:tcBorders>
              <w:top w:val="single" w:sz="4" w:space="0" w:color="000000"/>
              <w:left w:val="single" w:sz="13" w:space="0" w:color="D2D2D2"/>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285,000.00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143,209,054.14</w:t>
            </w:r>
          </w:p>
        </w:tc>
        <w:tc>
          <w:tcPr>
            <w:tcW w:w="11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45,538,227.63</w:t>
            </w: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51,554,904.41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95,896,585.20</w:t>
            </w: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143,209,054.14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45,538,227.63</w:t>
            </w: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285,000.00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51,554,904.41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95,896,585.20</w:t>
            </w: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143,209,054.14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45,538,227.63</w:t>
            </w: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285,000.00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51,554,904.41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95,896,585.20</w:t>
            </w: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-2,822,200.00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008" w:firstLine="453"/>
        <w:jc w:val="left"/>
      </w:pPr>
      <w:r>
        <w:rPr/>
        <w:t>截止</w:t>
      </w:r>
      <w:r>
        <w:rPr>
          <w:rFonts w:ascii="Times New Roman" w:hAnsi="Times New Roman" w:cs="Times New Roman" w:eastAsia="Times New Roman" w:hint="default"/>
        </w:rPr>
        <w:t>2018</w:t>
      </w:r>
      <w:r>
        <w:rPr/>
        <w:t>年末，受限的货币资金为</w:t>
      </w:r>
      <w:r>
        <w:rPr>
          <w:rFonts w:ascii="Times New Roman" w:hAnsi="Times New Roman" w:cs="Times New Roman" w:eastAsia="Times New Roman" w:hint="default"/>
        </w:rPr>
        <w:t>73,259,316.99</w:t>
      </w:r>
      <w:r>
        <w:rPr/>
        <w:t>元；质押的应收票据为</w:t>
      </w:r>
      <w:r>
        <w:rPr>
          <w:rFonts w:ascii="Times New Roman" w:hAnsi="Times New Roman" w:cs="Times New Roman" w:eastAsia="Times New Roman" w:hint="default"/>
        </w:rPr>
        <w:t>19,753,878.49</w:t>
      </w:r>
      <w:r>
        <w:rPr/>
        <w:t>元，</w:t>
      </w:r>
      <w:r>
        <w:rPr>
          <w:spacing w:val="1"/>
        </w:rPr>
        <w:t> </w:t>
      </w:r>
      <w:r>
        <w:rPr/>
        <w:t>系应付票据保证金；用于公司开立银行承兑汇票，截至本报告披露日，质押的应收票据已经</w:t>
      </w:r>
      <w:r>
        <w:rPr/>
        <w:t> 解付。</w:t>
      </w:r>
    </w:p>
    <w:p>
      <w:pPr>
        <w:spacing w:after="0" w:line="312" w:lineRule="exact"/>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56,338,183.04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607" w:right="0"/>
        <w:jc w:val="left"/>
      </w:pPr>
      <w:r>
        <w:rPr/>
        <w:t>公司报告期无重大的股权投资情况。</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68"/>
        <w:gridCol w:w="709"/>
        <w:gridCol w:w="961"/>
        <w:gridCol w:w="1166"/>
        <w:gridCol w:w="1560"/>
        <w:gridCol w:w="1559"/>
        <w:gridCol w:w="991"/>
        <w:gridCol w:w="1026"/>
      </w:tblGrid>
      <w:tr>
        <w:trPr>
          <w:trHeight w:val="557"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59" w:right="78"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5" w:right="24" w:hanging="90"/>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97" w:right="36" w:hanging="361"/>
              <w:jc w:val="left"/>
              <w:rPr>
                <w:rFonts w:ascii="宋体" w:hAnsi="宋体" w:cs="宋体" w:eastAsia="宋体" w:hint="default"/>
                <w:sz w:val="18"/>
                <w:szCs w:val="18"/>
              </w:rPr>
            </w:pPr>
            <w:r>
              <w:rPr>
                <w:rFonts w:ascii="宋体" w:hAnsi="宋体" w:cs="宋体" w:eastAsia="宋体" w:hint="default"/>
                <w:sz w:val="18"/>
                <w:szCs w:val="18"/>
              </w:rPr>
              <w:t>投资项目涉及 行业</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54"/>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3" w:right="53"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r>
      <w:tr>
        <w:trPr>
          <w:trHeight w:val="46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自建</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集成电路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56,311,775.27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59,280,828.94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债券募集</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9.93%</w:t>
            </w:r>
          </w:p>
        </w:tc>
      </w:tr>
      <w:tr>
        <w:trPr>
          <w:trHeight w:val="46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56,311,775.27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59,280,828.94</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ind w:left="607" w:right="0"/>
        <w:jc w:val="left"/>
      </w:pPr>
      <w:r>
        <w:rPr/>
        <w:t>（续上表）</w:t>
      </w:r>
    </w:p>
    <w:p>
      <w:pPr>
        <w:spacing w:line="240" w:lineRule="auto" w:before="12"/>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668"/>
        <w:gridCol w:w="851"/>
        <w:gridCol w:w="1418"/>
        <w:gridCol w:w="1702"/>
        <w:gridCol w:w="1134"/>
        <w:gridCol w:w="2868"/>
      </w:tblGrid>
      <w:tr>
        <w:trPr>
          <w:trHeight w:val="557"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5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63" w:right="72" w:hanging="90"/>
              <w:jc w:val="left"/>
              <w:rPr>
                <w:rFonts w:ascii="宋体" w:hAnsi="宋体" w:cs="宋体" w:eastAsia="宋体" w:hint="default"/>
                <w:sz w:val="18"/>
                <w:szCs w:val="18"/>
              </w:rPr>
            </w:pPr>
            <w:r>
              <w:rPr>
                <w:rFonts w:ascii="宋体" w:hAnsi="宋体" w:cs="宋体" w:eastAsia="宋体" w:hint="default"/>
                <w:sz w:val="18"/>
                <w:szCs w:val="18"/>
              </w:rPr>
              <w:t>截止报告期末累 计实现的收益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04" w:right="35" w:hanging="270"/>
              <w:jc w:val="left"/>
              <w:rPr>
                <w:rFonts w:ascii="宋体" w:hAnsi="宋体" w:cs="宋体" w:eastAsia="宋体" w:hint="default"/>
                <w:sz w:val="18"/>
                <w:szCs w:val="18"/>
              </w:rPr>
            </w:pPr>
            <w:r>
              <w:rPr>
                <w:rFonts w:ascii="宋体" w:hAnsi="宋体" w:cs="宋体" w:eastAsia="宋体" w:hint="default"/>
                <w:sz w:val="18"/>
                <w:szCs w:val="18"/>
              </w:rPr>
              <w:t>未达到计划进度和预 计收益的原因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0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pacing w:val="-5"/>
                <w:sz w:val="18"/>
                <w:szCs w:val="18"/>
              </w:rPr>
              <w:t>刊登在《中国证券报》及巨潮资讯网</w:t>
            </w:r>
          </w:p>
          <w:p>
            <w:pPr>
              <w:pStyle w:val="TableParagraph"/>
              <w:spacing w:line="232" w:lineRule="exact" w:before="24"/>
              <w:ind w:left="22" w:right="20"/>
              <w:jc w:val="left"/>
              <w:rPr>
                <w:rFonts w:ascii="宋体" w:hAnsi="宋体" w:cs="宋体" w:eastAsia="宋体" w:hint="default"/>
                <w:sz w:val="18"/>
                <w:szCs w:val="18"/>
              </w:rPr>
            </w:pPr>
            <w:r>
              <w:rPr>
                <w:rFonts w:ascii="宋体" w:hAnsi="宋体" w:cs="宋体" w:eastAsia="宋体" w:hint="default"/>
                <w:spacing w:val="-6"/>
                <w:w w:val="99"/>
                <w:sz w:val="18"/>
                <w:szCs w:val="18"/>
              </w:rPr>
              <w:t>（</w:t>
            </w:r>
            <w:hyperlink r:id="rId11">
              <w:r>
                <w:rPr>
                  <w:rFonts w:ascii="Times New Roman" w:hAnsi="Times New Roman" w:cs="Times New Roman" w:eastAsia="Times New Roman" w:hint="default"/>
                  <w:spacing w:val="-6"/>
                  <w:w w:val="99"/>
                  <w:sz w:val="18"/>
                  <w:szCs w:val="18"/>
                </w:rPr>
                <w:t>http://www.cninfo.com.cn</w:t>
              </w:r>
            </w:hyperlink>
            <w:r>
              <w:rPr>
                <w:rFonts w:ascii="宋体" w:hAnsi="宋体" w:cs="宋体" w:eastAsia="宋体" w:hint="default"/>
                <w:spacing w:val="-6"/>
                <w:w w:val="99"/>
                <w:sz w:val="18"/>
                <w:szCs w:val="18"/>
              </w:rPr>
              <w:t>）上的《关</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于投资建设成都研发中心的公告》</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2017-069</w:t>
            </w:r>
            <w:r>
              <w:rPr>
                <w:rFonts w:ascii="宋体" w:hAnsi="宋体" w:cs="宋体" w:eastAsia="宋体" w:hint="default"/>
                <w:sz w:val="18"/>
                <w:szCs w:val="18"/>
              </w:rPr>
              <w:t>）</w:t>
            </w:r>
          </w:p>
        </w:tc>
      </w:tr>
      <w:tr>
        <w:trPr>
          <w:trHeight w:val="46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Heading4"/>
        <w:spacing w:line="240" w:lineRule="auto" w:before="191"/>
        <w:ind w:left="607"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12"/>
          <w:szCs w:val="12"/>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02"/>
        <w:gridCol w:w="1181"/>
        <w:gridCol w:w="804"/>
        <w:gridCol w:w="1134"/>
        <w:gridCol w:w="991"/>
        <w:gridCol w:w="1277"/>
        <w:gridCol w:w="1168"/>
        <w:gridCol w:w="1100"/>
        <w:gridCol w:w="811"/>
      </w:tblGrid>
      <w:tr>
        <w:trPr>
          <w:trHeight w:val="790"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35" w:right="3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1" w:right="11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53" w:right="91"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92,936,356.66</w:t>
            </w:r>
          </w:p>
        </w:tc>
        <w:tc>
          <w:tcPr>
            <w:tcW w:w="8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45,538,227.63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51,554,904.41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32,167,581.58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95,896,585.20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金融衍生工 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-285,000.00</w:t>
            </w:r>
            <w:r>
              <w:rPr>
                <w:rFonts w:ascii="Times New Roman"/>
                <w:sz w:val="18"/>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93,221,356.66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45,538,227.63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51,554,904.41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31,882,581.58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95,896,585.20</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9"/>
          <w:szCs w:val="29"/>
        </w:rPr>
      </w:pPr>
    </w:p>
    <w:p>
      <w:pPr>
        <w:pStyle w:val="Heading4"/>
        <w:spacing w:line="240" w:lineRule="auto" w:before="0"/>
        <w:ind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b/>
          <w:bCs/>
          <w:sz w:val="21"/>
          <w:szCs w:val="21"/>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4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8"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ind w:left="68" w:right="68"/>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累计变更</w:t>
            </w:r>
          </w:p>
          <w:p>
            <w:pPr>
              <w:pStyle w:val="TableParagraph"/>
              <w:spacing w:line="237" w:lineRule="auto"/>
              <w:ind w:left="69" w:right="68"/>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9" w:right="0"/>
              <w:jc w:val="both"/>
              <w:rPr>
                <w:rFonts w:ascii="宋体" w:hAnsi="宋体" w:cs="宋体" w:eastAsia="宋体" w:hint="default"/>
                <w:sz w:val="18"/>
                <w:szCs w:val="18"/>
              </w:rPr>
            </w:pPr>
            <w:r>
              <w:rPr>
                <w:rFonts w:ascii="宋体" w:hAnsi="宋体" w:cs="宋体" w:eastAsia="宋体" w:hint="default"/>
                <w:sz w:val="18"/>
                <w:szCs w:val="18"/>
              </w:rPr>
              <w:t>累计变更</w:t>
            </w:r>
          </w:p>
          <w:p>
            <w:pPr>
              <w:pStyle w:val="TableParagraph"/>
              <w:spacing w:line="237" w:lineRule="auto"/>
              <w:ind w:left="69" w:right="68"/>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尚未使用</w:t>
            </w:r>
          </w:p>
          <w:p>
            <w:pPr>
              <w:pStyle w:val="TableParagraph"/>
              <w:spacing w:line="237" w:lineRule="auto"/>
              <w:ind w:left="69" w:right="68"/>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25,705.03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25,705.03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4,294.97</w:t>
            </w:r>
          </w:p>
        </w:tc>
        <w:tc>
          <w:tcPr>
            <w:tcW w:w="870" w:type="dxa"/>
            <w:tcBorders>
              <w:top w:val="single" w:sz="4" w:space="0" w:color="000000"/>
              <w:left w:val="single" w:sz="4" w:space="0" w:color="000000"/>
              <w:bottom w:val="single" w:sz="9" w:space="0" w:color="D2D2D2"/>
              <w:right w:val="single" w:sz="4" w:space="0" w:color="000000"/>
            </w:tcBorders>
          </w:tcPr>
          <w:p>
            <w:pPr>
              <w:pStyle w:val="TableParagraph"/>
              <w:spacing w:line="237" w:lineRule="auto" w:before="12"/>
              <w:ind w:left="22" w:right="115"/>
              <w:jc w:val="both"/>
              <w:rPr>
                <w:rFonts w:ascii="宋体" w:hAnsi="宋体" w:cs="宋体" w:eastAsia="宋体" w:hint="default"/>
                <w:sz w:val="18"/>
                <w:szCs w:val="18"/>
              </w:rPr>
            </w:pPr>
            <w:r>
              <w:rPr>
                <w:rFonts w:ascii="宋体" w:hAnsi="宋体" w:cs="宋体" w:eastAsia="宋体" w:hint="default"/>
                <w:sz w:val="18"/>
                <w:szCs w:val="18"/>
              </w:rPr>
              <w:t>成都研发 中心项目 工程建设 待用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sz w:val="18"/>
              </w:rPr>
              <w:t>25,705.03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 w:right="0"/>
              <w:jc w:val="center"/>
              <w:rPr>
                <w:rFonts w:ascii="Times New Roman" w:hAnsi="Times New Roman" w:cs="Times New Roman" w:eastAsia="Times New Roman" w:hint="default"/>
                <w:sz w:val="18"/>
                <w:szCs w:val="18"/>
              </w:rPr>
            </w:pPr>
            <w:r>
              <w:rPr>
                <w:rFonts w:ascii="Times New Roman"/>
                <w:sz w:val="18"/>
              </w:rPr>
              <w:t>25,705.03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z w:val="18"/>
              </w:rPr>
              <w:t>4,294.97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9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4"/>
              <w:jc w:val="both"/>
              <w:rPr>
                <w:rFonts w:ascii="宋体" w:hAnsi="宋体" w:cs="宋体" w:eastAsia="宋体" w:hint="default"/>
                <w:sz w:val="18"/>
                <w:szCs w:val="18"/>
              </w:rPr>
            </w:pPr>
            <w:r>
              <w:rPr>
                <w:rFonts w:ascii="宋体" w:hAnsi="宋体" w:cs="宋体" w:eastAsia="宋体" w:hint="default"/>
                <w:spacing w:val="-4"/>
                <w:sz w:val="18"/>
                <w:szCs w:val="18"/>
              </w:rPr>
              <w:t>公司严格按照《公司债券发行与交易管理办法》、《深圳证券交易所中小企业板上市公司规范运作指引》的规定，开立募集</w:t>
            </w:r>
            <w:r>
              <w:rPr>
                <w:rFonts w:ascii="宋体" w:hAnsi="宋体" w:cs="宋体" w:eastAsia="宋体" w:hint="default"/>
                <w:sz w:val="18"/>
                <w:szCs w:val="18"/>
              </w:rPr>
              <w:t> </w:t>
            </w:r>
            <w:r>
              <w:rPr>
                <w:rFonts w:ascii="宋体" w:hAnsi="宋体" w:cs="宋体" w:eastAsia="宋体" w:hint="default"/>
                <w:spacing w:val="-1"/>
                <w:sz w:val="18"/>
                <w:szCs w:val="18"/>
              </w:rPr>
              <w:t>资金专项账户用于债券募集资金的接收、存储、划转和利息收付。公司提取募集资金时，均向监管银行出具了内部审批文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件、资金用途说明和加盖预留印鉴的支付凭证。自开立以来，募集资金专项账户运作正常。</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79"/>
        <w:gridCol w:w="857"/>
        <w:gridCol w:w="850"/>
        <w:gridCol w:w="780"/>
        <w:gridCol w:w="920"/>
        <w:gridCol w:w="710"/>
        <w:gridCol w:w="543"/>
        <w:gridCol w:w="873"/>
      </w:tblGrid>
      <w:tr>
        <w:trPr>
          <w:trHeight w:val="103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6"/>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39"/>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5"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3"/>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3" w:right="9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9" w:right="7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7" w:right="7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82" w:right="5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37" w:hRule="exact"/>
        </w:trPr>
        <w:tc>
          <w:tcPr>
            <w:tcW w:w="96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64" w:hRule="exact"/>
        </w:trPr>
        <w:tc>
          <w:tcPr>
            <w:tcW w:w="177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779"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w:t>
            </w:r>
          </w:p>
        </w:tc>
        <w:tc>
          <w:tcPr>
            <w:tcW w:w="779"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44,000</w:t>
            </w:r>
          </w:p>
        </w:tc>
        <w:tc>
          <w:tcPr>
            <w:tcW w:w="857"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5,705.03</w:t>
            </w:r>
          </w:p>
        </w:tc>
        <w:tc>
          <w:tcPr>
            <w:tcW w:w="85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5,705.03</w:t>
            </w:r>
          </w:p>
        </w:tc>
        <w:tc>
          <w:tcPr>
            <w:tcW w:w="78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w:t>
            </w:r>
          </w:p>
        </w:tc>
        <w:tc>
          <w:tcPr>
            <w:tcW w:w="920" w:type="dxa"/>
            <w:tcBorders>
              <w:top w:val="single" w:sz="5" w:space="0" w:color="D2D2D2"/>
              <w:left w:val="single" w:sz="4" w:space="0" w:color="000000"/>
              <w:bottom w:val="single" w:sz="4" w:space="0" w:color="000000"/>
              <w:right w:val="single" w:sz="4" w:space="0" w:color="000000"/>
            </w:tcBorders>
          </w:tcPr>
          <w:p>
            <w:pPr>
              <w:pStyle w:val="TableParagraph"/>
              <w:spacing w:line="242" w:lineRule="exact" w:before="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5" w:space="0" w:color="D2D2D2"/>
              <w:left w:val="single" w:sz="4" w:space="0" w:color="000000"/>
              <w:bottom w:val="single" w:sz="4" w:space="0" w:color="000000"/>
              <w:right w:val="single" w:sz="4" w:space="0" w:color="000000"/>
            </w:tcBorders>
          </w:tcPr>
          <w:p>
            <w:pPr/>
          </w:p>
        </w:tc>
        <w:tc>
          <w:tcPr>
            <w:tcW w:w="54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33"/>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33"/>
              <w:ind w:left="3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高性能第四代</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DRAM</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存储器项目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偿还公司债务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z w:val="18"/>
              </w:rPr>
              <w:t>20,000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77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79"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47,000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47,000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14,000.00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14,000.00</w:t>
            </w:r>
          </w:p>
        </w:tc>
        <w:tc>
          <w:tcPr>
            <w:tcW w:w="780"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29.79%</w:t>
            </w:r>
          </w:p>
        </w:tc>
        <w:tc>
          <w:tcPr>
            <w:tcW w:w="920" w:type="dxa"/>
            <w:tcBorders>
              <w:top w:val="single" w:sz="4" w:space="0" w:color="000000"/>
              <w:left w:val="single" w:sz="4" w:space="0" w:color="000000"/>
              <w:bottom w:val="single" w:sz="14" w:space="0" w:color="D2D2D2"/>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23"/>
              <w:ind w:left="15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3"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23"/>
              <w:ind w:left="3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130,000</w:t>
            </w:r>
          </w:p>
        </w:tc>
        <w:tc>
          <w:tcPr>
            <w:tcW w:w="77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5"/>
              <w:ind w:left="164" w:right="0"/>
              <w:jc w:val="left"/>
              <w:rPr>
                <w:rFonts w:ascii="Times New Roman" w:hAnsi="Times New Roman" w:cs="Times New Roman" w:eastAsia="Times New Roman" w:hint="default"/>
                <w:sz w:val="18"/>
                <w:szCs w:val="18"/>
              </w:rPr>
            </w:pPr>
            <w:r>
              <w:rPr>
                <w:rFonts w:ascii="Times New Roman"/>
                <w:sz w:val="18"/>
              </w:rPr>
              <w:t>130,000</w:t>
            </w:r>
          </w:p>
        </w:tc>
        <w:tc>
          <w:tcPr>
            <w:tcW w:w="85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25,705.03</w:t>
            </w:r>
          </w:p>
        </w:tc>
        <w:tc>
          <w:tcPr>
            <w:tcW w:w="850" w:type="dxa"/>
            <w:tcBorders>
              <w:top w:val="single" w:sz="4" w:space="0" w:color="000000"/>
              <w:left w:val="single" w:sz="4" w:space="0" w:color="000000"/>
              <w:bottom w:val="single" w:sz="10" w:space="0" w:color="D2D2D2"/>
              <w:right w:val="single" w:sz="9" w:space="0" w:color="D2D2D2"/>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z w:val="18"/>
              </w:rPr>
              <w:t>25,705.03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10" w:space="0" w:color="D2D2D2"/>
              <w:bottom w:val="single" w:sz="10" w:space="0" w:color="D2D2D2"/>
              <w:right w:val="single" w:sz="9" w:space="0" w:color="D2D2D2"/>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83" w:right="0"/>
              <w:jc w:val="left"/>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48" w:right="0"/>
              <w:jc w:val="left"/>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96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4" w:hRule="exact"/>
        </w:trPr>
        <w:tc>
          <w:tcPr>
            <w:tcW w:w="1770" w:type="dxa"/>
            <w:tcBorders>
              <w:top w:val="single" w:sz="5" w:space="0" w:color="D2D2D2"/>
              <w:left w:val="single" w:sz="4" w:space="0" w:color="000000"/>
              <w:bottom w:val="single" w:sz="5" w:space="0" w:color="D2D2D2"/>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5" w:space="0" w:color="D2D2D2"/>
              <w:left w:val="single" w:sz="4" w:space="0" w:color="000000"/>
              <w:bottom w:val="single" w:sz="14" w:space="0" w:color="D2D2D2"/>
              <w:right w:val="single" w:sz="4" w:space="0" w:color="000000"/>
            </w:tcBorders>
          </w:tcPr>
          <w:p>
            <w:pPr/>
          </w:p>
        </w:tc>
        <w:tc>
          <w:tcPr>
            <w:tcW w:w="780" w:type="dxa"/>
            <w:tcBorders>
              <w:top w:val="single" w:sz="5" w:space="0" w:color="D2D2D2"/>
              <w:left w:val="single" w:sz="4" w:space="0" w:color="000000"/>
              <w:bottom w:val="single" w:sz="4" w:space="0" w:color="000000"/>
              <w:right w:val="single" w:sz="4" w:space="0" w:color="000000"/>
            </w:tcBorders>
          </w:tcPr>
          <w:p>
            <w:pPr/>
          </w:p>
        </w:tc>
        <w:tc>
          <w:tcPr>
            <w:tcW w:w="779" w:type="dxa"/>
            <w:tcBorders>
              <w:top w:val="single" w:sz="5" w:space="0" w:color="D2D2D2"/>
              <w:left w:val="single" w:sz="4" w:space="0" w:color="000000"/>
              <w:bottom w:val="single" w:sz="4" w:space="0" w:color="000000"/>
              <w:right w:val="single" w:sz="4" w:space="0" w:color="000000"/>
            </w:tcBorders>
          </w:tcPr>
          <w:p>
            <w:pPr/>
          </w:p>
        </w:tc>
        <w:tc>
          <w:tcPr>
            <w:tcW w:w="857" w:type="dxa"/>
            <w:tcBorders>
              <w:top w:val="single" w:sz="5" w:space="0" w:color="D2D2D2"/>
              <w:left w:val="single" w:sz="4" w:space="0" w:color="000000"/>
              <w:bottom w:val="single" w:sz="4" w:space="0" w:color="000000"/>
              <w:right w:val="single" w:sz="4" w:space="0" w:color="000000"/>
            </w:tcBorders>
          </w:tcPr>
          <w:p>
            <w:pPr/>
          </w:p>
        </w:tc>
        <w:tc>
          <w:tcPr>
            <w:tcW w:w="850" w:type="dxa"/>
            <w:tcBorders>
              <w:top w:val="single" w:sz="5" w:space="0" w:color="D2D2D2"/>
              <w:left w:val="single" w:sz="4" w:space="0" w:color="000000"/>
              <w:bottom w:val="single" w:sz="4" w:space="0" w:color="000000"/>
              <w:right w:val="single" w:sz="4" w:space="0" w:color="000000"/>
            </w:tcBorders>
          </w:tcPr>
          <w:p>
            <w:pPr/>
          </w:p>
        </w:tc>
        <w:tc>
          <w:tcPr>
            <w:tcW w:w="780" w:type="dxa"/>
            <w:tcBorders>
              <w:top w:val="single" w:sz="5" w:space="0" w:color="D2D2D2"/>
              <w:left w:val="single" w:sz="4" w:space="0" w:color="000000"/>
              <w:bottom w:val="single" w:sz="14" w:space="0" w:color="D2D2D2"/>
              <w:right w:val="single" w:sz="4" w:space="0" w:color="000000"/>
            </w:tcBorders>
          </w:tcPr>
          <w:p>
            <w:pPr/>
          </w:p>
        </w:tc>
        <w:tc>
          <w:tcPr>
            <w:tcW w:w="920" w:type="dxa"/>
            <w:tcBorders>
              <w:top w:val="single" w:sz="5" w:space="0" w:color="D2D2D2"/>
              <w:left w:val="single" w:sz="4" w:space="0" w:color="000000"/>
              <w:bottom w:val="single" w:sz="14" w:space="0" w:color="D2D2D2"/>
              <w:right w:val="single" w:sz="4" w:space="0" w:color="000000"/>
            </w:tcBorders>
          </w:tcPr>
          <w:p>
            <w:pPr/>
          </w:p>
        </w:tc>
        <w:tc>
          <w:tcPr>
            <w:tcW w:w="710" w:type="dxa"/>
            <w:tcBorders>
              <w:top w:val="single" w:sz="5" w:space="0" w:color="D2D2D2"/>
              <w:left w:val="single" w:sz="4" w:space="0" w:color="000000"/>
              <w:bottom w:val="single" w:sz="4" w:space="0" w:color="000000"/>
              <w:right w:val="single" w:sz="4" w:space="0" w:color="000000"/>
            </w:tcBorders>
          </w:tcPr>
          <w:p>
            <w:pPr/>
          </w:p>
        </w:tc>
        <w:tc>
          <w:tcPr>
            <w:tcW w:w="543" w:type="dxa"/>
            <w:tcBorders>
              <w:top w:val="single" w:sz="5" w:space="0" w:color="D2D2D2"/>
              <w:left w:val="single" w:sz="4" w:space="0" w:color="000000"/>
              <w:bottom w:val="single" w:sz="14" w:space="0" w:color="D2D2D2"/>
              <w:right w:val="single" w:sz="4" w:space="0" w:color="000000"/>
            </w:tcBorders>
          </w:tcPr>
          <w:p>
            <w:pPr/>
          </w:p>
        </w:tc>
        <w:tc>
          <w:tcPr>
            <w:tcW w:w="873" w:type="dxa"/>
            <w:tcBorders>
              <w:top w:val="single" w:sz="5" w:space="0" w:color="D2D2D2"/>
              <w:left w:val="single" w:sz="4" w:space="0" w:color="000000"/>
              <w:bottom w:val="single" w:sz="14" w:space="0" w:color="D2D2D2"/>
              <w:right w:val="single" w:sz="4" w:space="0" w:color="000000"/>
            </w:tcBorders>
          </w:tcPr>
          <w:p>
            <w:pPr/>
          </w:p>
        </w:tc>
      </w:tr>
      <w:tr>
        <w:trPr>
          <w:trHeight w:val="34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130,000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3" w:right="0"/>
              <w:jc w:val="left"/>
              <w:rPr>
                <w:rFonts w:ascii="Times New Roman" w:hAnsi="Times New Roman" w:cs="Times New Roman" w:eastAsia="Times New Roman" w:hint="default"/>
                <w:sz w:val="18"/>
                <w:szCs w:val="18"/>
              </w:rPr>
            </w:pPr>
            <w:r>
              <w:rPr>
                <w:rFonts w:ascii="Times New Roman"/>
                <w:sz w:val="18"/>
              </w:rPr>
              <w:t>130,000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25,705.03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25,705.03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17" w:right="0"/>
              <w:jc w:val="left"/>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82" w:right="0"/>
              <w:jc w:val="left"/>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8"/>
              <w:jc w:val="left"/>
              <w:rPr>
                <w:rFonts w:ascii="宋体" w:hAnsi="宋体" w:cs="宋体" w:eastAsia="宋体" w:hint="default"/>
                <w:sz w:val="18"/>
                <w:szCs w:val="18"/>
              </w:rPr>
            </w:pPr>
            <w:r>
              <w:rPr>
                <w:rFonts w:ascii="宋体" w:hAnsi="宋体" w:cs="宋体" w:eastAsia="宋体" w:hint="default"/>
                <w:spacing w:val="-4"/>
                <w:sz w:val="18"/>
                <w:szCs w:val="18"/>
              </w:rPr>
              <w:t>未达到计划进度或预计收益的情况和原因（分具体项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5"/>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9"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5"/>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9"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1"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5"/>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34" w:lineRule="exact" w:before="32"/>
              <w:ind w:left="19" w:right="22"/>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4294.97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万元，留存民生银行监管账户，供后续成</w:t>
            </w:r>
            <w:r>
              <w:rPr>
                <w:rFonts w:ascii="宋体" w:hAnsi="宋体" w:cs="宋体" w:eastAsia="宋体" w:hint="default"/>
                <w:sz w:val="18"/>
                <w:szCs w:val="18"/>
              </w:rPr>
              <w:t> 都芯云工程项目建设使用。</w:t>
            </w:r>
          </w:p>
        </w:tc>
      </w:tr>
      <w:tr>
        <w:trPr>
          <w:trHeight w:val="350" w:hRule="exact"/>
        </w:trPr>
        <w:tc>
          <w:tcPr>
            <w:tcW w:w="41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53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2"/>
          <w:szCs w:val="22"/>
        </w:rPr>
      </w:pPr>
    </w:p>
    <w:p>
      <w:pPr>
        <w:spacing w:line="470" w:lineRule="auto" w:before="0"/>
        <w:ind w:left="154" w:right="5739" w:firstLine="453"/>
        <w:jc w:val="left"/>
        <w:rPr>
          <w:rFonts w:ascii="宋体" w:hAnsi="宋体" w:cs="宋体" w:eastAsia="宋体" w:hint="default"/>
          <w:sz w:val="24"/>
          <w:szCs w:val="24"/>
        </w:rPr>
      </w:pPr>
      <w:r>
        <w:rPr>
          <w:rFonts w:ascii="宋体" w:hAnsi="宋体" w:cs="宋体" w:eastAsia="宋体" w:hint="default"/>
          <w:sz w:val="24"/>
          <w:szCs w:val="24"/>
        </w:rPr>
        <w:t>公司报告期不存在募集资金变更项目情况。 </w:t>
      </w:r>
      <w:bookmarkStart w:name="六、重大资产和股权出售" w:id="51"/>
      <w:bookmarkEnd w:id="51"/>
      <w:r>
        <w:rPr>
          <w:rFonts w:ascii="宋体" w:hAnsi="宋体" w:cs="宋体" w:eastAsia="宋体" w:hint="default"/>
          <w:sz w:val="24"/>
          <w:szCs w:val="24"/>
        </w:rPr>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pStyle w:val="Heading4"/>
        <w:spacing w:line="240" w:lineRule="auto" w:before="91"/>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07" w:right="0"/>
        <w:jc w:val="left"/>
      </w:pPr>
      <w:r>
        <w:rPr/>
        <w:t>公司报告期未出售重大资产。</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2"/>
          <w:szCs w:val="22"/>
        </w:rPr>
      </w:pPr>
    </w:p>
    <w:p>
      <w:pPr>
        <w:spacing w:line="470" w:lineRule="auto" w:before="0"/>
        <w:ind w:left="154" w:right="5739" w:firstLine="453"/>
        <w:jc w:val="left"/>
        <w:rPr>
          <w:rFonts w:ascii="宋体" w:hAnsi="宋体" w:cs="宋体" w:eastAsia="宋体" w:hint="default"/>
          <w:sz w:val="24"/>
          <w:szCs w:val="24"/>
        </w:rPr>
      </w:pPr>
      <w:r>
        <w:rPr>
          <w:rFonts w:ascii="宋体" w:hAnsi="宋体" w:cs="宋体" w:eastAsia="宋体" w:hint="default"/>
          <w:sz w:val="24"/>
          <w:szCs w:val="24"/>
        </w:rPr>
        <w:t>公司报告期未出售重大股权。 </w:t>
      </w:r>
      <w:bookmarkStart w:name="七、主要控股参股公司分析" w:id="54"/>
      <w:bookmarkEnd w:id="54"/>
      <w:r>
        <w:rPr>
          <w:rFonts w:ascii="宋体" w:hAnsi="宋体" w:cs="宋体" w:eastAsia="宋体" w:hint="default"/>
          <w:sz w:val="24"/>
          <w:szCs w:val="24"/>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pStyle w:val="BodyText"/>
        <w:spacing w:line="240" w:lineRule="auto" w:before="90"/>
        <w:ind w:right="0"/>
        <w:jc w:val="left"/>
        <w:rPr>
          <w:rFonts w:ascii="黑体" w:hAnsi="黑体" w:cs="黑体" w:eastAsia="黑体" w:hint="default"/>
        </w:rPr>
      </w:pPr>
      <w:r>
        <w:rPr>
          <w:rFonts w:ascii="黑体" w:hAnsi="黑体" w:cs="黑体" w:eastAsia="黑体" w:hint="default"/>
        </w:rPr>
        <w:t>主要子公司及对公司净利润影响达</w:t>
      </w:r>
      <w:r>
        <w:rPr>
          <w:rFonts w:ascii="黑体" w:hAnsi="黑体" w:cs="黑体" w:eastAsia="黑体" w:hint="default"/>
          <w:spacing w:val="-53"/>
        </w:rPr>
        <w:t> </w:t>
      </w:r>
      <w:r>
        <w:rPr>
          <w:rFonts w:ascii="黑体" w:hAnsi="黑体" w:cs="黑体" w:eastAsia="黑体" w:hint="default"/>
        </w:rPr>
        <w:t>10%</w:t>
      </w:r>
      <w:r>
        <w:rPr>
          <w:rFonts w:ascii="黑体" w:hAnsi="黑体" w:cs="黑体" w:eastAsia="黑体" w:hint="default"/>
        </w:rPr>
        <w:t>以上的参股公司情况</w:t>
      </w:r>
    </w:p>
    <w:p>
      <w:pPr>
        <w:spacing w:before="1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1196"/>
        <w:gridCol w:w="3341"/>
        <w:gridCol w:w="2408"/>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设计、开发和销售智能安全芯片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100,000,000.00</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设计、开发和销售特种集成电路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150,000,000.00</w:t>
            </w:r>
          </w:p>
        </w:tc>
      </w:tr>
    </w:tbl>
    <w:p>
      <w:pPr>
        <w:pStyle w:val="BodyText"/>
        <w:spacing w:line="240" w:lineRule="auto" w:before="26"/>
        <w:ind w:right="0"/>
        <w:jc w:val="left"/>
      </w:pPr>
      <w:r>
        <w:rPr/>
        <w:t>（续上表）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19"/>
        <w:gridCol w:w="1418"/>
        <w:gridCol w:w="1418"/>
        <w:gridCol w:w="1417"/>
        <w:gridCol w:w="1418"/>
        <w:gridCol w:w="1418"/>
      </w:tblGrid>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3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1,329,838,200.11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635,654,846.09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9" w:right="0"/>
              <w:jc w:val="left"/>
              <w:rPr>
                <w:rFonts w:ascii="Times New Roman" w:hAnsi="Times New Roman" w:cs="Times New Roman" w:eastAsia="Times New Roman" w:hint="default"/>
                <w:sz w:val="18"/>
                <w:szCs w:val="18"/>
              </w:rPr>
            </w:pPr>
            <w:r>
              <w:rPr>
                <w:rFonts w:ascii="Times New Roman"/>
                <w:sz w:val="18"/>
              </w:rPr>
              <w:t>986,138,626.18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38,106,965.89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36,302,960.10</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2,105,114,475.18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1,350,889,038.58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5" w:right="0"/>
              <w:jc w:val="left"/>
              <w:rPr>
                <w:rFonts w:ascii="Times New Roman" w:hAnsi="Times New Roman" w:cs="Times New Roman" w:eastAsia="Times New Roman" w:hint="default"/>
                <w:sz w:val="18"/>
                <w:szCs w:val="18"/>
              </w:rPr>
            </w:pPr>
            <w:r>
              <w:rPr>
                <w:rFonts w:ascii="Times New Roman"/>
                <w:sz w:val="18"/>
              </w:rPr>
              <w:t>611,530,152.53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279,180,945.17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251,661,617.42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0"/>
        <w:jc w:val="left"/>
        <w:rPr>
          <w:rFonts w:ascii="黑体" w:hAnsi="黑体" w:cs="黑体" w:eastAsia="黑体" w:hint="default"/>
        </w:rPr>
      </w:pPr>
      <w:r>
        <w:rPr>
          <w:rFonts w:ascii="黑体" w:hAnsi="黑体" w:cs="黑体" w:eastAsia="黑体" w:hint="default"/>
        </w:rPr>
        <w:t>报告期内取得和处置子公司的情况</w:t>
      </w:r>
    </w:p>
    <w:p>
      <w:pPr>
        <w:spacing w:line="240" w:lineRule="auto" w:before="1"/>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5"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成都国微电子有限公司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出售全部股权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无影响</w:t>
            </w:r>
          </w:p>
        </w:tc>
      </w:tr>
    </w:tbl>
    <w:p>
      <w:pPr>
        <w:spacing w:line="240" w:lineRule="auto" w:before="2"/>
        <w:rPr>
          <w:rFonts w:ascii="黑体" w:hAnsi="黑体" w:cs="黑体" w:eastAsia="黑体" w:hint="default"/>
          <w:sz w:val="18"/>
          <w:szCs w:val="18"/>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2"/>
        <w:rPr>
          <w:rFonts w:ascii="黑体" w:hAnsi="黑体" w:cs="黑体" w:eastAsia="黑体" w:hint="default"/>
          <w:sz w:val="23"/>
          <w:szCs w:val="23"/>
        </w:rPr>
      </w:pPr>
    </w:p>
    <w:p>
      <w:pPr>
        <w:pStyle w:val="Heading2"/>
        <w:spacing w:line="240" w:lineRule="auto" w:before="0"/>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470" w:lineRule="atLeast" w:before="142"/>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（一）公司所处行业的发展趋势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公司所处的集成电路产业属于新一代信息技术领域，作为我国信息技术产业的基石，集</w:t>
      </w:r>
    </w:p>
    <w:p>
      <w:pPr>
        <w:pStyle w:val="Heading3"/>
        <w:spacing w:line="249" w:lineRule="auto" w:before="13"/>
        <w:ind w:right="0"/>
        <w:jc w:val="left"/>
      </w:pPr>
      <w:r>
        <w:rPr/>
        <w:t>成电路产业是促进国民经济发展的战略性、基础性和先导性产业。近年来陆续颁布的《国家 集成电路产业发展推进纲要》、《国家信息化发展战略纲要》、《信息产业发展指南》以及</w:t>
      </w:r>
    </w:p>
    <w:p>
      <w:pPr>
        <w:spacing w:after="0" w:line="249" w:lineRule="auto"/>
        <w:jc w:val="left"/>
        <w:sectPr>
          <w:pgSz w:w="11910" w:h="16840"/>
          <w:pgMar w:header="877" w:footer="979" w:top="1100" w:bottom="1160" w:left="980" w:right="0"/>
        </w:sectPr>
      </w:pPr>
    </w:p>
    <w:p>
      <w:pPr>
        <w:spacing w:line="240" w:lineRule="auto" w:before="2"/>
        <w:rPr>
          <w:rFonts w:ascii="宋体" w:hAnsi="宋体" w:cs="宋体" w:eastAsia="宋体" w:hint="default"/>
          <w:sz w:val="20"/>
          <w:szCs w:val="20"/>
        </w:rPr>
      </w:pPr>
    </w:p>
    <w:p>
      <w:pPr>
        <w:pStyle w:val="Heading3"/>
        <w:spacing w:line="242" w:lineRule="auto" w:before="26"/>
        <w:ind w:right="1130"/>
        <w:jc w:val="both"/>
      </w:pPr>
      <w:r>
        <w:rPr/>
        <w:t>国家集成电路产业投资基金的设立，为我国集成电路产业发展提供了良好的政策环境。加上 </w:t>
      </w:r>
      <w:r>
        <w:rPr>
          <w:spacing w:val="-3"/>
        </w:rPr>
        <w:t>互联网</w:t>
      </w:r>
      <w:r>
        <w:rPr>
          <w:rFonts w:ascii="Times New Roman" w:hAnsi="Times New Roman" w:cs="Times New Roman" w:eastAsia="Times New Roman" w:hint="default"/>
          <w:spacing w:val="-3"/>
        </w:rPr>
        <w:t>+</w:t>
      </w:r>
      <w:r>
        <w:rPr>
          <w:spacing w:val="-3"/>
        </w:rPr>
        <w:t>、物联网、云计算、大数据、人工智能等多样化创新应用的需求驱动，我国已成为全</w:t>
      </w:r>
      <w:r>
        <w:rPr>
          <w:spacing w:val="-97"/>
        </w:rPr>
        <w:t> </w:t>
      </w:r>
      <w:r>
        <w:rPr>
          <w:spacing w:val="-97"/>
        </w:rPr>
      </w:r>
      <w:r>
        <w:rPr/>
        <w:t>球规模最大、增速最快的集成电路市场，集成电路产业处于发展的黄金期。</w:t>
      </w:r>
    </w:p>
    <w:p>
      <w:pPr>
        <w:pStyle w:val="Heading3"/>
        <w:spacing w:line="244" w:lineRule="auto" w:before="103"/>
        <w:ind w:right="1000" w:firstLine="482"/>
        <w:jc w:val="left"/>
      </w:pPr>
      <w:r>
        <w:rPr/>
        <w:t>集成电路设计业作为产业龙头及技术和产品创新的主要环节，在产业发展中承担重要责 </w:t>
      </w:r>
      <w:r>
        <w:rPr>
          <w:spacing w:val="-6"/>
        </w:rPr>
        <w:t>任。根据市场研究机构的报告，</w:t>
      </w:r>
      <w:r>
        <w:rPr>
          <w:rFonts w:ascii="Times New Roman" w:hAnsi="Times New Roman" w:cs="Times New Roman" w:eastAsia="Times New Roman" w:hint="default"/>
          <w:spacing w:val="-6"/>
        </w:rPr>
        <w:t>2018</w:t>
      </w:r>
      <w:r>
        <w:rPr>
          <w:spacing w:val="-6"/>
        </w:rPr>
        <w:t>年中国</w:t>
      </w:r>
      <w:r>
        <w:rPr>
          <w:rFonts w:ascii="Times New Roman" w:hAnsi="Times New Roman" w:cs="Times New Roman" w:eastAsia="Times New Roman" w:hint="default"/>
          <w:spacing w:val="-6"/>
        </w:rPr>
        <w:t>IC</w:t>
      </w:r>
      <w:r>
        <w:rPr>
          <w:spacing w:val="-6"/>
        </w:rPr>
        <w:t>设计产业产值达到人民币</w:t>
      </w:r>
      <w:r>
        <w:rPr>
          <w:rFonts w:ascii="Times New Roman" w:hAnsi="Times New Roman" w:cs="Times New Roman" w:eastAsia="Times New Roman" w:hint="default"/>
          <w:spacing w:val="-6"/>
        </w:rPr>
        <w:t>2500</w:t>
      </w:r>
      <w:r>
        <w:rPr>
          <w:spacing w:val="-6"/>
        </w:rPr>
        <w:t>亿元，年增近</w:t>
      </w:r>
      <w:r>
        <w:rPr>
          <w:rFonts w:ascii="Times New Roman" w:hAnsi="Times New Roman" w:cs="Times New Roman" w:eastAsia="Times New Roman" w:hint="default"/>
          <w:spacing w:val="-6"/>
        </w:rPr>
        <w:t>23%</w:t>
      </w:r>
      <w:r>
        <w:rPr>
          <w:spacing w:val="-6"/>
        </w:rPr>
        <w:t>。</w:t>
      </w:r>
      <w:r>
        <w:rPr>
          <w:spacing w:val="-115"/>
        </w:rPr>
        <w:t> </w:t>
      </w:r>
      <w:r>
        <w:rPr/>
        <w:t>未来几年，我国的集成电路设计行业仍将保持持续快速发展，为公司战略目标的实现提供了</w:t>
      </w:r>
      <w:r>
        <w:rPr>
          <w:spacing w:val="-114"/>
        </w:rPr>
        <w:t> </w:t>
      </w:r>
      <w:r>
        <w:rPr>
          <w:spacing w:val="-114"/>
        </w:rPr>
      </w:r>
      <w:r>
        <w:rPr/>
        <w:t>坚实基础。</w:t>
      </w:r>
    </w:p>
    <w:p>
      <w:pPr>
        <w:pStyle w:val="Heading3"/>
        <w:spacing w:line="328" w:lineRule="exact" w:before="120"/>
        <w:ind w:right="1131"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国内企业在智能安全芯片领域已占据重要市场地位，未来智能终端及物联网领域的需 求将带来更大发展空间。</w:t>
      </w:r>
    </w:p>
    <w:p>
      <w:pPr>
        <w:pStyle w:val="Heading3"/>
        <w:spacing w:line="249" w:lineRule="auto" w:before="74"/>
        <w:ind w:right="1131" w:firstLine="482"/>
        <w:jc w:val="right"/>
      </w:pPr>
      <w:r>
        <w:rPr/>
        <w:t>近年来，智能安全芯片已在诸多领域实现广泛应用，为信息安全和民生建设提供了基础 保障。产业政策层面目前已经具备了良好的生态环境，同时，随着国内智能安全芯片企业的 </w:t>
      </w:r>
      <w:r>
        <w:rPr>
          <w:spacing w:val="-5"/>
        </w:rPr>
        <w:t>技术实力和生产能力的不断增强，国产芯片已逐步成为市场主力，占据更加主动的竞争地位。</w:t>
      </w:r>
    </w:p>
    <w:p>
      <w:pPr>
        <w:pStyle w:val="Heading3"/>
        <w:spacing w:line="242" w:lineRule="auto" w:before="97"/>
        <w:ind w:right="1132" w:firstLine="482"/>
        <w:jc w:val="both"/>
      </w:pPr>
      <w:r>
        <w:rPr/>
        <w:t>国内各主要银行国密算法升级改造基本完成，开始全面切换到国产银行卡安全芯片，并 </w:t>
      </w:r>
      <w:r>
        <w:rPr>
          <w:spacing w:val="-2"/>
        </w:rPr>
        <w:t>已逐步实现大规模商用。</w:t>
      </w:r>
      <w:r>
        <w:rPr>
          <w:rFonts w:ascii="Times New Roman" w:hAnsi="Times New Roman" w:cs="Times New Roman" w:eastAsia="Times New Roman" w:hint="default"/>
          <w:spacing w:val="-2"/>
        </w:rPr>
        <w:t>VISA</w:t>
      </w:r>
      <w:r>
        <w:rPr>
          <w:spacing w:val="-2"/>
        </w:rPr>
        <w:t>和</w:t>
      </w:r>
      <w:r>
        <w:rPr>
          <w:rFonts w:ascii="Times New Roman" w:hAnsi="Times New Roman" w:cs="Times New Roman" w:eastAsia="Times New Roman" w:hint="default"/>
          <w:spacing w:val="-2"/>
        </w:rPr>
        <w:t>Master</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t>Card</w:t>
      </w:r>
      <w:r>
        <w:rPr>
          <w:spacing w:val="-2"/>
        </w:rPr>
        <w:t>进入中国，</w:t>
      </w:r>
      <w:r>
        <w:rPr>
          <w:rFonts w:ascii="Times New Roman" w:hAnsi="Times New Roman" w:cs="Times New Roman" w:eastAsia="Times New Roman" w:hint="default"/>
          <w:spacing w:val="-2"/>
        </w:rPr>
        <w:t>EMV</w:t>
      </w:r>
      <w:r>
        <w:rPr>
          <w:spacing w:val="-2"/>
        </w:rPr>
        <w:t>卡将是未来银行卡安全芯片市场</w:t>
      </w:r>
      <w:r>
        <w:rPr/>
        <w:t> 上新的增长点。人社部发布了第三代社保规范，国内智能安全芯片将迎来新的发展阶段。</w:t>
      </w:r>
    </w:p>
    <w:p>
      <w:pPr>
        <w:pStyle w:val="Heading3"/>
        <w:spacing w:line="249" w:lineRule="auto" w:before="103"/>
        <w:ind w:right="994" w:firstLine="482"/>
        <w:jc w:val="left"/>
      </w:pPr>
      <w:r>
        <w:rPr/>
        <w:t>此外，随着物联网的广泛应用，除了智能手机及平板电脑等传统终端产品外，日常生活 </w:t>
      </w:r>
      <w:r>
        <w:rPr>
          <w:spacing w:val="-2"/>
        </w:rPr>
        <w:t>中的很多物品都存在智能化的发展趋势，且智能终端产品与物联网的有机融合将是必然趋势，</w:t>
      </w:r>
      <w:r>
        <w:rPr/>
        <w:t> 万物互联对信息和连接的安全需求更将大大拉动智能安全芯片的增长，未来市场空间巨大， 对国内智能安全芯片企业来说是一次重要的发展契机。</w:t>
      </w:r>
    </w:p>
    <w:p>
      <w:pPr>
        <w:pStyle w:val="Heading3"/>
        <w:spacing w:line="302" w:lineRule="auto" w:before="98"/>
        <w:ind w:left="636" w:right="0"/>
        <w:jc w:val="left"/>
      </w:pPr>
      <w:r>
        <w:rPr>
          <w:rFonts w:ascii="Times New Roman" w:hAnsi="Times New Roman" w:cs="Times New Roman" w:eastAsia="Times New Roman" w:hint="default"/>
        </w:rPr>
        <w:t>2. </w:t>
      </w:r>
      <w:r>
        <w:rPr/>
        <w:t>特种装备领域对安全可控的要求，将成为特种集成电路行业快速增长的驱动力。 加快推进自主可控，构建安全可控的信息技术体系，是我国信息产业发展的重要保障。</w:t>
      </w:r>
    </w:p>
    <w:p>
      <w:pPr>
        <w:pStyle w:val="Heading3"/>
        <w:spacing w:line="265" w:lineRule="exact"/>
        <w:ind w:right="0"/>
        <w:jc w:val="both"/>
      </w:pPr>
      <w:r>
        <w:rPr/>
        <w:t>特种集成电路能够满足安全性、可靠性、环境适应性及稳定性的高要求，是决定特种装备信</w:t>
      </w:r>
    </w:p>
    <w:p>
      <w:pPr>
        <w:pStyle w:val="Heading3"/>
        <w:spacing w:line="249" w:lineRule="auto" w:before="13"/>
        <w:ind w:right="1139"/>
        <w:jc w:val="both"/>
      </w:pPr>
      <w:r>
        <w:rPr/>
        <w:t>息化性能的关键因素。当前市场对特种设备的技术应用以及网络化、自动化要求日益提高， 随之特种装备的订货需求高速增长，行业呈爆发式增长态势。</w:t>
      </w:r>
    </w:p>
    <w:p>
      <w:pPr>
        <w:pStyle w:val="Heading3"/>
        <w:spacing w:line="249" w:lineRule="auto" w:before="97"/>
        <w:ind w:right="1139" w:firstLine="482"/>
        <w:jc w:val="both"/>
      </w:pPr>
      <w:r>
        <w:rPr/>
        <w:t>受制于我国技术水平等多种因素，目前作为特种装备核心的特种集成电路产品已经成为 制约发展的瓶颈。为提高特种装备的安全保障能力，市场将激发特种装备生产企业的新一轮 采购需求。</w:t>
      </w:r>
    </w:p>
    <w:p>
      <w:pPr>
        <w:pStyle w:val="Heading3"/>
        <w:spacing w:line="304" w:lineRule="auto" w:before="96"/>
        <w:ind w:left="636" w:right="0"/>
        <w:jc w:val="left"/>
      </w:pPr>
      <w:r>
        <w:rPr>
          <w:rFonts w:ascii="Times New Roman" w:hAnsi="Times New Roman" w:cs="Times New Roman" w:eastAsia="Times New Roman" w:hint="default"/>
        </w:rPr>
        <w:t>3. </w:t>
      </w:r>
      <w:r>
        <w:rPr/>
        <w:t>我国存储器芯片市场需求广阔，将长期保持稳定增长态势。 存储器芯片是全球芯片市场比重最大的产品之一，是信息系统的基础核心部件，也是最</w:t>
      </w:r>
    </w:p>
    <w:p>
      <w:pPr>
        <w:pStyle w:val="Heading3"/>
        <w:spacing w:line="263" w:lineRule="exact"/>
        <w:ind w:right="0"/>
        <w:jc w:val="both"/>
      </w:pPr>
      <w:r>
        <w:rPr/>
        <w:t>能代表集成电路产业规模经济效益和先进制造工艺的芯片产品。随着我国经济结构转型与消</w:t>
      </w:r>
    </w:p>
    <w:p>
      <w:pPr>
        <w:pStyle w:val="Heading3"/>
        <w:spacing w:line="249" w:lineRule="auto" w:before="13"/>
        <w:ind w:right="1139"/>
        <w:jc w:val="both"/>
      </w:pPr>
      <w:r>
        <w:rPr/>
        <w:t>费升级，社会信息化程度日益加深，对信息化产品和服务的需求也与日俱增，存储器芯片作 为信息化产品的关键芯片，将在社会信息化进程快速发展中受益。</w:t>
      </w:r>
    </w:p>
    <w:p>
      <w:pPr>
        <w:pStyle w:val="Heading3"/>
        <w:spacing w:line="244" w:lineRule="auto" w:before="96"/>
        <w:ind w:right="1128" w:firstLine="482"/>
        <w:jc w:val="both"/>
      </w:pPr>
      <w:r>
        <w:rPr/>
        <w:t>近年来，智能手机及平板电脑市场趋于饱和，但产品更新迭代需求迫切，存储容量不断 提升；另外，随着个人、企业及工业应用等对数据存储需求的增加，新型存储介质</w:t>
      </w:r>
      <w:r>
        <w:rPr>
          <w:rFonts w:ascii="Times New Roman" w:hAnsi="Times New Roman" w:cs="Times New Roman" w:eastAsia="Times New Roman" w:hint="default"/>
        </w:rPr>
        <w:t>SSD</w:t>
      </w:r>
      <w:r>
        <w:rPr/>
        <w:t>需求</w:t>
      </w:r>
      <w:r>
        <w:rPr>
          <w:spacing w:val="-58"/>
        </w:rPr>
        <w:t> </w:t>
      </w:r>
      <w:r>
        <w:rPr/>
        <w:t>持续增长，大大刺激了存储器的需求。预计未来几年仍是我国加速发展存储器行业的重要窗</w:t>
      </w:r>
      <w:r>
        <w:rPr/>
        <w:t> 口期，我国存储器芯片市场将长期保持稳定增长态势。</w:t>
      </w:r>
    </w:p>
    <w:p>
      <w:pPr>
        <w:pStyle w:val="Heading3"/>
        <w:spacing w:line="240" w:lineRule="auto" w:before="102"/>
        <w:ind w:left="636" w:right="0"/>
        <w:jc w:val="left"/>
      </w:pPr>
      <w:r>
        <w:rPr>
          <w:rFonts w:ascii="Times New Roman" w:hAnsi="Times New Roman" w:cs="Times New Roman" w:eastAsia="Times New Roman" w:hint="default"/>
        </w:rPr>
        <w:t>4.  </w:t>
      </w:r>
      <w:r>
        <w:rPr/>
        <w:t>石英晶体行业供需波动，中高端产品获利空间较大。</w:t>
      </w:r>
    </w:p>
    <w:p>
      <w:pPr>
        <w:pStyle w:val="Heading3"/>
        <w:spacing w:line="240" w:lineRule="auto" w:before="87"/>
        <w:ind w:left="636" w:right="0"/>
        <w:jc w:val="left"/>
      </w:pPr>
      <w:r>
        <w:rPr>
          <w:rFonts w:ascii="Times New Roman" w:hAnsi="Times New Roman" w:cs="Times New Roman" w:eastAsia="Times New Roman" w:hint="default"/>
        </w:rPr>
        <w:t>2018</w:t>
      </w:r>
      <w:r>
        <w:rPr/>
        <w:t>年，由于主要厂商产能增长较快，下半年开始，中低端产品市场竞争再趋激烈，价</w:t>
      </w:r>
    </w:p>
    <w:p>
      <w:pPr>
        <w:spacing w:after="0" w:line="240" w:lineRule="auto"/>
        <w:jc w:val="left"/>
        <w:sectPr>
          <w:pgSz w:w="11910" w:h="16840"/>
          <w:pgMar w:header="877" w:footer="979" w:top="1100" w:bottom="1160" w:left="980" w:right="0"/>
        </w:sectPr>
      </w:pPr>
    </w:p>
    <w:p>
      <w:pPr>
        <w:spacing w:line="240" w:lineRule="auto" w:before="2"/>
        <w:rPr>
          <w:rFonts w:ascii="宋体" w:hAnsi="宋体" w:cs="宋体" w:eastAsia="宋体" w:hint="default"/>
          <w:sz w:val="20"/>
          <w:szCs w:val="20"/>
        </w:rPr>
      </w:pPr>
    </w:p>
    <w:p>
      <w:pPr>
        <w:pStyle w:val="Heading3"/>
        <w:spacing w:line="249" w:lineRule="auto" w:before="26"/>
        <w:ind w:right="0"/>
        <w:jc w:val="left"/>
      </w:pPr>
      <w:r>
        <w:rPr/>
        <w:t>格承压，行业整体盈利状况不佳。但高精度、超小型化的中高端产品存在较高技术门槛，供</w:t>
      </w:r>
      <w:r>
        <w:rPr>
          <w:spacing w:val="-111"/>
        </w:rPr>
        <w:t> </w:t>
      </w:r>
      <w:r>
        <w:rPr>
          <w:spacing w:val="-111"/>
        </w:rPr>
      </w:r>
      <w:r>
        <w:rPr/>
        <w:t>给不足，仍有较好获利空间。寻求差异化发展，避免无序竞争是产业良性发展面临的课题。</w:t>
      </w:r>
    </w:p>
    <w:p>
      <w:pPr>
        <w:spacing w:line="476" w:lineRule="exact" w:before="51"/>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（二）公司的近期发展规划及重点工作</w:t>
      </w:r>
      <w:r>
        <w:rPr>
          <w:rFonts w:ascii="宋体" w:hAnsi="宋体" w:cs="宋体" w:eastAsia="宋体" w:hint="default"/>
          <w:b/>
          <w:bCs/>
          <w:w w:val="99"/>
          <w:sz w:val="24"/>
          <w:szCs w:val="24"/>
        </w:rPr>
        <w:t> </w:t>
      </w:r>
      <w:r>
        <w:rPr>
          <w:rFonts w:ascii="宋体" w:hAnsi="宋体" w:cs="宋体" w:eastAsia="宋体" w:hint="default"/>
          <w:sz w:val="24"/>
          <w:szCs w:val="24"/>
        </w:rPr>
        <w:t>在国家政策引导、产业资本助力及市场需求推动的共同作用下，集成电路产业迎来重大</w:t>
      </w:r>
    </w:p>
    <w:p>
      <w:pPr>
        <w:pStyle w:val="Heading3"/>
        <w:spacing w:line="282" w:lineRule="exact"/>
        <w:ind w:right="0"/>
        <w:jc w:val="left"/>
      </w:pPr>
      <w:r>
        <w:rPr>
          <w:spacing w:val="-5"/>
        </w:rPr>
        <w:t>发展机遇。</w:t>
      </w:r>
      <w:r>
        <w:rPr>
          <w:rFonts w:ascii="Times New Roman" w:hAnsi="Times New Roman" w:cs="Times New Roman" w:eastAsia="Times New Roman" w:hint="default"/>
          <w:spacing w:val="-5"/>
        </w:rPr>
        <w:t>2019</w:t>
      </w:r>
      <w:r>
        <w:rPr>
          <w:spacing w:val="-5"/>
        </w:rPr>
        <w:t>年，公司将在“聚焦战略、稳中进取”总体原则下，聚焦集成电路设计领域，</w:t>
      </w:r>
    </w:p>
    <w:p>
      <w:pPr>
        <w:pStyle w:val="Heading3"/>
        <w:spacing w:line="249" w:lineRule="auto"/>
        <w:ind w:right="0"/>
        <w:jc w:val="left"/>
      </w:pPr>
      <w:r>
        <w:rPr/>
        <w:t>深入落实紫光集团芯云战略的总体要求，确保经营目标的实现，不断提升企业价值。主要工 作包括以下几个方面：</w:t>
      </w:r>
    </w:p>
    <w:p>
      <w:pPr>
        <w:pStyle w:val="Heading3"/>
        <w:spacing w:line="304" w:lineRule="auto" w:before="96"/>
        <w:ind w:left="636" w:right="0"/>
        <w:jc w:val="left"/>
      </w:pPr>
      <w:r>
        <w:rPr>
          <w:rFonts w:ascii="Times New Roman" w:hAnsi="Times New Roman" w:cs="Times New Roman" w:eastAsia="Times New Roman" w:hint="default"/>
        </w:rPr>
        <w:t>1. </w:t>
      </w:r>
      <w:r>
        <w:rPr/>
        <w:t>推进技术创新及产品升级 持续加大研发投入，加强新技术、新产品的研究与应用，提升技术领先优势和核心竞争</w:t>
      </w:r>
    </w:p>
    <w:p>
      <w:pPr>
        <w:pStyle w:val="Heading3"/>
        <w:spacing w:line="263" w:lineRule="exact"/>
        <w:ind w:right="0"/>
        <w:jc w:val="left"/>
      </w:pPr>
      <w:r>
        <w:rPr/>
        <w:t>力，构筑竞争壁垒。致力于提供差异化的产品和服务，满足客户需求。</w:t>
      </w:r>
    </w:p>
    <w:p>
      <w:pPr>
        <w:pStyle w:val="Heading3"/>
        <w:spacing w:line="304" w:lineRule="auto" w:before="106"/>
        <w:ind w:left="636" w:right="0"/>
        <w:jc w:val="left"/>
      </w:pPr>
      <w:r>
        <w:rPr>
          <w:rFonts w:ascii="Times New Roman" w:hAnsi="Times New Roman" w:cs="Times New Roman" w:eastAsia="Times New Roman" w:hint="default"/>
        </w:rPr>
        <w:t>2. </w:t>
      </w:r>
      <w:r>
        <w:rPr/>
        <w:t>多措并举，实现收入快速增长和毛利率提升 积极开发存量业务的客户增量产品需求，优化产品结构和客户结构，不断提升市占率、</w:t>
      </w:r>
    </w:p>
    <w:p>
      <w:pPr>
        <w:pStyle w:val="Heading3"/>
        <w:spacing w:line="263" w:lineRule="exact"/>
        <w:ind w:right="0"/>
        <w:jc w:val="left"/>
      </w:pPr>
      <w:r>
        <w:rPr/>
        <w:t>毛利率。同时，把握市场节奏，抓住产品升级换代、客户需求变化的关键节点和标杆项目，</w:t>
      </w:r>
    </w:p>
    <w:p>
      <w:pPr>
        <w:pStyle w:val="Heading3"/>
        <w:spacing w:line="328" w:lineRule="exact" w:before="31"/>
        <w:ind w:right="0"/>
        <w:jc w:val="left"/>
      </w:pPr>
      <w:r>
        <w:rPr>
          <w:spacing w:val="-1"/>
        </w:rPr>
        <w:t>突破重点行业，拓展重点客户。关注物联网、汽车电子、</w:t>
      </w:r>
      <w:r>
        <w:rPr>
          <w:rFonts w:ascii="Times New Roman" w:hAnsi="Times New Roman" w:cs="Times New Roman" w:eastAsia="Times New Roman" w:hint="default"/>
          <w:spacing w:val="-1"/>
        </w:rPr>
        <w:t>5G</w:t>
      </w:r>
      <w:r>
        <w:rPr>
          <w:spacing w:val="-1"/>
        </w:rPr>
        <w:t>、人工智能、区块链等科技创新</w:t>
      </w:r>
      <w:r>
        <w:rPr>
          <w:spacing w:val="-97"/>
        </w:rPr>
        <w:t> </w:t>
      </w:r>
      <w:r>
        <w:rPr>
          <w:spacing w:val="-97"/>
        </w:rPr>
      </w:r>
      <w:r>
        <w:rPr/>
        <w:t>带来的变革，开拓新型业务和创新商业模式，快速打造新的业务增长点。</w:t>
      </w:r>
    </w:p>
    <w:p>
      <w:pPr>
        <w:pStyle w:val="Heading3"/>
        <w:spacing w:line="304" w:lineRule="auto" w:before="74"/>
        <w:ind w:left="636" w:right="0"/>
        <w:jc w:val="left"/>
      </w:pPr>
      <w:r>
        <w:rPr>
          <w:rFonts w:ascii="Times New Roman" w:hAnsi="Times New Roman" w:cs="Times New Roman" w:eastAsia="Times New Roman" w:hint="default"/>
        </w:rPr>
        <w:t>3. </w:t>
      </w:r>
      <w:r>
        <w:rPr/>
        <w:t>加大品牌宣传建设，提高行业知名度 以“安全芯片”为主线，围绕新业务、新产品的市场推广，开展品牌传播工作，以新思</w:t>
      </w:r>
    </w:p>
    <w:p>
      <w:pPr>
        <w:pStyle w:val="Heading3"/>
        <w:spacing w:line="263" w:lineRule="exact"/>
        <w:ind w:right="0"/>
        <w:jc w:val="left"/>
      </w:pPr>
      <w:r>
        <w:rPr/>
        <w:t>维、新方法全面提升公司品牌价值和影响力。</w:t>
      </w:r>
    </w:p>
    <w:p>
      <w:pPr>
        <w:pStyle w:val="Heading3"/>
        <w:spacing w:line="304" w:lineRule="auto" w:before="106"/>
        <w:ind w:left="636" w:right="0"/>
        <w:jc w:val="left"/>
      </w:pPr>
      <w:r>
        <w:rPr>
          <w:rFonts w:ascii="Times New Roman" w:hAnsi="Times New Roman" w:cs="Times New Roman" w:eastAsia="Times New Roman" w:hint="default"/>
        </w:rPr>
        <w:t>4. </w:t>
      </w:r>
      <w:r>
        <w:rPr/>
        <w:t>优化管理体系，借助信息化系统，提升管理效能 进一步落实“战略引领、目标导向、预算管理、资源保障、风险可控、绩效激励”六位</w:t>
      </w:r>
    </w:p>
    <w:p>
      <w:pPr>
        <w:pStyle w:val="Heading3"/>
        <w:spacing w:line="263" w:lineRule="exact"/>
        <w:ind w:right="0"/>
        <w:jc w:val="left"/>
      </w:pPr>
      <w:r>
        <w:rPr/>
        <w:t>一体的公司管理体系，以结果导向为核心，以评价体系为保障，以重点工作为突破，提升资</w:t>
      </w:r>
    </w:p>
    <w:p>
      <w:pPr>
        <w:pStyle w:val="Heading3"/>
        <w:spacing w:line="249" w:lineRule="auto" w:before="13"/>
        <w:ind w:right="1139"/>
        <w:jc w:val="both"/>
      </w:pPr>
      <w:r>
        <w:rPr/>
        <w:t>源保障能力，优化预算与绩效激励，强化过程管控。持续加强协调工作组工作机制，优化组 织架构，提升工作推进能力及公司内外互动的管理效率。进一步完善信息化支撑体系，提升 智慧运营水平。</w:t>
      </w:r>
    </w:p>
    <w:p>
      <w:pPr>
        <w:pStyle w:val="Heading3"/>
        <w:spacing w:line="304" w:lineRule="auto" w:before="96"/>
        <w:ind w:left="636" w:right="0"/>
        <w:jc w:val="left"/>
      </w:pPr>
      <w:r>
        <w:rPr>
          <w:rFonts w:ascii="Times New Roman" w:hAnsi="Times New Roman" w:cs="Times New Roman" w:eastAsia="Times New Roman" w:hint="default"/>
        </w:rPr>
        <w:t>5. </w:t>
      </w:r>
      <w:r>
        <w:rPr/>
        <w:t>加强公司文化建设，注重员工发展与关爱 坚持以人为本，优化制度环境，形成统一的企业价值观，增强公司凝聚力和向心力。强</w:t>
      </w:r>
    </w:p>
    <w:p>
      <w:pPr>
        <w:pStyle w:val="Heading3"/>
        <w:spacing w:line="263" w:lineRule="exact"/>
        <w:ind w:right="0"/>
        <w:jc w:val="left"/>
      </w:pPr>
      <w:r>
        <w:rPr/>
        <w:t>化使命感、责任感宣传，积极承担社会责任。搭建赋能平台，完善激励与认可机制，持续探</w:t>
      </w:r>
    </w:p>
    <w:p>
      <w:pPr>
        <w:spacing w:line="480" w:lineRule="auto" w:before="13"/>
        <w:ind w:left="154" w:right="5739" w:firstLine="0"/>
        <w:jc w:val="left"/>
        <w:rPr>
          <w:rFonts w:ascii="宋体" w:hAnsi="宋体" w:cs="宋体" w:eastAsia="宋体" w:hint="default"/>
          <w:sz w:val="21"/>
          <w:szCs w:val="21"/>
        </w:rPr>
      </w:pPr>
      <w:r>
        <w:rPr>
          <w:rFonts w:ascii="宋体" w:hAnsi="宋体" w:cs="宋体" w:eastAsia="宋体" w:hint="default"/>
          <w:sz w:val="24"/>
          <w:szCs w:val="24"/>
        </w:rPr>
        <w:t>索员工激励的创新模式和有效方法。 </w:t>
      </w:r>
      <w:bookmarkStart w:name="十、接待调研、沟通、采访等活动" w:id="57"/>
      <w:bookmarkEnd w:id="57"/>
      <w:r>
        <w:rPr>
          <w:rFonts w:ascii="宋体" w:hAnsi="宋体" w:cs="宋体" w:eastAsia="宋体" w:hint="default"/>
          <w:sz w:val="24"/>
          <w:szCs w:val="24"/>
        </w:rPr>
      </w:r>
      <w:r>
        <w:rPr>
          <w:rFonts w:ascii="宋体" w:hAnsi="宋体" w:cs="宋体" w:eastAsia="宋体" w:hint="default"/>
          <w:b/>
          <w:bCs/>
          <w:sz w:val="24"/>
          <w:szCs w:val="24"/>
        </w:rPr>
        <w:t>十、接待调研、沟通、采访等活动</w:t>
      </w:r>
      <w:r>
        <w:rPr>
          <w:rFonts w:ascii="宋体" w:hAnsi="宋体" w:cs="宋体" w:eastAsia="宋体" w:hint="default"/>
          <w:b/>
          <w:bCs/>
          <w:w w:val="99"/>
          <w:sz w:val="24"/>
          <w:szCs w:val="24"/>
        </w:rPr>
        <w:t> </w:t>
      </w:r>
      <w:bookmarkStart w:name="1、报告期内接待调研、沟通、采访等活动登记表" w:id="58"/>
      <w:bookmarkEnd w:id="58"/>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、报告期内接待调研、沟通、采访等活动登记表</w:t>
      </w:r>
      <w:r>
        <w:rPr>
          <w:rFonts w:ascii="宋体" w:hAnsi="宋体" w:cs="宋体" w:eastAsia="宋体" w:hint="default"/>
          <w:sz w:val="21"/>
          <w:szCs w:val="21"/>
        </w:rPr>
      </w:r>
    </w:p>
    <w:p>
      <w:pPr>
        <w:spacing w:line="240" w:lineRule="auto" w:before="1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953"/>
        <w:gridCol w:w="1844"/>
        <w:gridCol w:w="1842"/>
        <w:gridCol w:w="3932"/>
      </w:tblGrid>
      <w:tr>
        <w:trPr>
          <w:trHeight w:val="402"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51"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5"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102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49"/>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日披露在深交 </w:t>
            </w:r>
            <w:r>
              <w:rPr>
                <w:rFonts w:ascii="宋体" w:hAnsi="宋体" w:cs="宋体" w:eastAsia="宋体" w:hint="default"/>
                <w:spacing w:val="-3"/>
                <w:sz w:val="21"/>
                <w:szCs w:val="21"/>
              </w:rPr>
              <w:t>所互动易平台（</w:t>
            </w:r>
            <w:hyperlink r:id="rId12">
              <w:r>
                <w:rPr>
                  <w:rFonts w:ascii="Times New Roman" w:hAnsi="Times New Roman" w:cs="Times New Roman" w:eastAsia="Times New Roman" w:hint="default"/>
                  <w:spacing w:val="-3"/>
                  <w:sz w:val="21"/>
                  <w:szCs w:val="21"/>
                </w:rPr>
                <w:t>http://irm.cninfo.com.cn</w:t>
              </w:r>
            </w:hyperlink>
            <w:r>
              <w:rPr>
                <w:rFonts w:ascii="宋体" w:hAnsi="宋体" w:cs="宋体" w:eastAsia="宋体" w:hint="default"/>
                <w:spacing w:val="-3"/>
                <w:sz w:val="21"/>
                <w:szCs w:val="21"/>
              </w:rPr>
              <w:t>）上</w:t>
            </w:r>
            <w:r>
              <w:rPr>
                <w:rFonts w:ascii="宋体" w:hAnsi="宋体" w:cs="宋体" w:eastAsia="宋体" w:hint="default"/>
                <w:spacing w:val="-101"/>
                <w:sz w:val="21"/>
                <w:szCs w:val="21"/>
              </w:rPr>
              <w:t> </w:t>
            </w:r>
            <w:r>
              <w:rPr>
                <w:rFonts w:ascii="宋体" w:hAnsi="宋体" w:cs="宋体" w:eastAsia="宋体" w:hint="default"/>
                <w:sz w:val="21"/>
                <w:szCs w:val="21"/>
              </w:rPr>
              <w:t>的投资者关系活动记录表</w:t>
            </w:r>
          </w:p>
        </w:tc>
      </w:tr>
    </w:tbl>
    <w:p>
      <w:pPr>
        <w:spacing w:after="0" w:line="259"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111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630" w:lineRule="atLeast" w:before="193"/>
        <w:ind w:left="607" w:right="0" w:hanging="454"/>
        <w:jc w:val="left"/>
        <w:rPr>
          <w:rFonts w:ascii="宋体" w:hAnsi="宋体" w:cs="宋体" w:eastAsia="宋体" w:hint="default"/>
          <w:sz w:val="24"/>
          <w:szCs w:val="24"/>
        </w:rPr>
      </w:pPr>
      <w:bookmarkStart w:name="一、公司普通股利润分配及资本公积金转增股本情况" w:id="61"/>
      <w:bookmarkEnd w:id="61"/>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报告期内，根据公司</w:t>
      </w:r>
      <w:r>
        <w:rPr>
          <w:rFonts w:ascii="Times New Roman" w:hAnsi="Times New Roman" w:cs="Times New Roman" w:eastAsia="Times New Roman" w:hint="default"/>
          <w:sz w:val="24"/>
          <w:szCs w:val="24"/>
        </w:rPr>
        <w:t>2017</w:t>
      </w:r>
      <w:r>
        <w:rPr>
          <w:rFonts w:ascii="宋体" w:hAnsi="宋体" w:cs="宋体" w:eastAsia="宋体" w:hint="default"/>
          <w:sz w:val="24"/>
          <w:szCs w:val="24"/>
        </w:rPr>
        <w:t>年度股东大会决议，实施了</w:t>
      </w:r>
      <w:r>
        <w:rPr>
          <w:rFonts w:ascii="Times New Roman" w:hAnsi="Times New Roman" w:cs="Times New Roman" w:eastAsia="Times New Roman" w:hint="default"/>
          <w:sz w:val="24"/>
          <w:szCs w:val="24"/>
        </w:rPr>
        <w:t>2017</w:t>
      </w:r>
      <w:r>
        <w:rPr>
          <w:rFonts w:ascii="宋体" w:hAnsi="宋体" w:cs="宋体" w:eastAsia="宋体" w:hint="default"/>
          <w:sz w:val="24"/>
          <w:szCs w:val="24"/>
        </w:rPr>
        <w:t>年度利润分配方案。</w:t>
      </w:r>
    </w:p>
    <w:p>
      <w:pPr>
        <w:pStyle w:val="Heading3"/>
        <w:spacing w:line="247" w:lineRule="auto" w:before="116"/>
        <w:ind w:right="0" w:firstLine="45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w:t>
      </w:r>
      <w:r>
        <w:rPr>
          <w:rFonts w:ascii="Times New Roman" w:hAnsi="Times New Roman" w:cs="Times New Roman" w:eastAsia="Times New Roman" w:hint="default"/>
        </w:rPr>
        <w:t>2017</w:t>
      </w:r>
      <w:r>
        <w:rPr/>
        <w:t>年度股东大会，审议通过了公司</w:t>
      </w:r>
      <w:r>
        <w:rPr>
          <w:rFonts w:ascii="Times New Roman" w:hAnsi="Times New Roman" w:cs="Times New Roman" w:eastAsia="Times New Roman" w:hint="default"/>
        </w:rPr>
        <w:t>2017</w:t>
      </w:r>
      <w:r>
        <w:rPr/>
        <w:t>年度利润分配方案。 具体方案为：以公司</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606,817,968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w:t>
      </w:r>
      <w:r>
        <w:rPr/>
        <w:t>元人民</w:t>
      </w:r>
      <w:r>
        <w:rPr>
          <w:spacing w:val="-33"/>
        </w:rPr>
        <w:t> </w:t>
      </w:r>
      <w:r>
        <w:rPr/>
        <w:t>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。该利润分配方案已于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日实施完毕。</w:t>
      </w:r>
    </w:p>
    <w:p>
      <w:pPr>
        <w:spacing w:line="240" w:lineRule="auto" w:before="7"/>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6064"/>
        <w:gridCol w:w="3504"/>
      </w:tblGrid>
      <w:tr>
        <w:trPr>
          <w:trHeight w:val="490"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520"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3504" w:type="dxa"/>
            <w:tcBorders>
              <w:top w:val="single" w:sz="24" w:space="0" w:color="D2D2D2"/>
              <w:left w:val="single" w:sz="13" w:space="0" w:color="D2D2D2"/>
              <w:bottom w:val="single" w:sz="4" w:space="0" w:color="000000"/>
              <w:right w:val="single" w:sz="4" w:space="0" w:color="000000"/>
            </w:tcBorders>
          </w:tcPr>
          <w:p>
            <w:pPr>
              <w:pStyle w:val="TableParagraph"/>
              <w:spacing w:line="240" w:lineRule="auto" w:before="60"/>
              <w:ind w:right="1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20"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35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20"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35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5"/>
              <w:ind w:right="1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91"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35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5"/>
              <w:ind w:right="1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73"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5"/>
              <w:ind w:left="22" w:right="22"/>
              <w:jc w:val="left"/>
              <w:rPr>
                <w:rFonts w:ascii="宋体" w:hAnsi="宋体" w:cs="宋体" w:eastAsia="宋体" w:hint="default"/>
                <w:sz w:val="21"/>
                <w:szCs w:val="21"/>
              </w:rPr>
            </w:pPr>
            <w:r>
              <w:rPr>
                <w:rFonts w:ascii="宋体" w:hAnsi="宋体" w:cs="宋体" w:eastAsia="宋体" w:hint="default"/>
                <w:spacing w:val="-3"/>
                <w:sz w:val="21"/>
                <w:szCs w:val="21"/>
              </w:rPr>
              <w:t>中小股东是否有充分表达意见和诉求的机会，其合法权益是否得到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了充分保护：</w:t>
            </w:r>
          </w:p>
        </w:tc>
        <w:tc>
          <w:tcPr>
            <w:tcW w:w="35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61" w:hRule="exact"/>
        </w:trPr>
        <w:tc>
          <w:tcPr>
            <w:tcW w:w="6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35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1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rPr>
          <w:rFonts w:ascii="黑体" w:hAnsi="黑体" w:cs="黑体" w:eastAsia="黑体" w:hint="default"/>
        </w:rPr>
      </w:pPr>
      <w:r>
        <w:rPr>
          <w:rFonts w:ascii="黑体" w:hAnsi="黑体" w:cs="黑体" w:eastAsia="黑体" w:hint="default"/>
        </w:rPr>
        <w:t>公司近</w:t>
      </w:r>
      <w:r>
        <w:rPr>
          <w:rFonts w:ascii="黑体" w:hAnsi="黑体" w:cs="黑体" w:eastAsia="黑体" w:hint="default"/>
          <w:spacing w:val="-52"/>
        </w:rPr>
        <w:t> </w:t>
      </w:r>
      <w:r>
        <w:rPr>
          <w:rFonts w:ascii="黑体" w:hAnsi="黑体" w:cs="黑体" w:eastAsia="黑体" w:hint="default"/>
        </w:rPr>
        <w:t>3</w:t>
      </w:r>
      <w:r>
        <w:rPr>
          <w:rFonts w:ascii="黑体" w:hAnsi="黑体" w:cs="黑体" w:eastAsia="黑体" w:hint="default"/>
          <w:spacing w:val="-53"/>
        </w:rPr>
        <w:t> </w:t>
      </w:r>
      <w:r>
        <w:rPr>
          <w:rFonts w:ascii="黑体" w:hAnsi="黑体" w:cs="黑体" w:eastAsia="黑体" w:hint="default"/>
        </w:rPr>
        <w:t>年（包括本报告期）的普通股股利分配方案（预案</w:t>
      </w:r>
      <w:r>
        <w:rPr>
          <w:rFonts w:ascii="黑体" w:hAnsi="黑体" w:cs="黑体" w:eastAsia="黑体" w:hint="default"/>
          <w:spacing w:val="-105"/>
        </w:rPr>
        <w:t>）</w:t>
      </w:r>
      <w:r>
        <w:rPr>
          <w:rFonts w:ascii="黑体" w:hAnsi="黑体" w:cs="黑体" w:eastAsia="黑体" w:hint="default"/>
        </w:rPr>
        <w:t>、资本</w:t>
      </w:r>
      <w:r>
        <w:rPr>
          <w:rFonts w:ascii="黑体" w:hAnsi="黑体" w:cs="黑体" w:eastAsia="黑体" w:hint="default"/>
          <w:spacing w:val="-2"/>
        </w:rPr>
        <w:t>公</w:t>
      </w:r>
      <w:r>
        <w:rPr>
          <w:rFonts w:ascii="黑体" w:hAnsi="黑体" w:cs="黑体" w:eastAsia="黑体" w:hint="default"/>
        </w:rPr>
        <w:t>积金转增股本方案（预案）情况</w:t>
      </w:r>
    </w:p>
    <w:p>
      <w:pPr>
        <w:pStyle w:val="Heading3"/>
        <w:spacing w:line="333" w:lineRule="auto" w:before="148"/>
        <w:ind w:left="607" w:right="123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年度利润分配预案 以公司</w:t>
      </w:r>
      <w:r>
        <w:rPr>
          <w:rFonts w:ascii="Times New Roman" w:hAnsi="Times New Roman" w:cs="Times New Roman" w:eastAsia="Times New Roman" w:hint="default"/>
        </w:rPr>
        <w:t>2018</w:t>
      </w:r>
      <w:r>
        <w:rPr/>
        <w:t>年末总股本</w:t>
      </w:r>
      <w:r>
        <w:rPr>
          <w:rFonts w:ascii="Times New Roman" w:hAnsi="Times New Roman" w:cs="Times New Roman" w:eastAsia="Times New Roman" w:hint="default"/>
        </w:rPr>
        <w:t>606,817,968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0.58</w:t>
      </w:r>
      <w:r>
        <w:rPr/>
        <w:t>元（</w:t>
      </w:r>
    </w:p>
    <w:p>
      <w:pPr>
        <w:pStyle w:val="Heading3"/>
        <w:spacing w:line="240" w:lineRule="exact"/>
        <w:ind w:right="0"/>
        <w:jc w:val="left"/>
      </w:pPr>
      <w:r>
        <w:rPr/>
        <w:t>含税），共计派发现金</w:t>
      </w:r>
      <w:r>
        <w:rPr>
          <w:rFonts w:ascii="Times New Roman" w:hAnsi="Times New Roman" w:cs="Times New Roman" w:eastAsia="Times New Roman" w:hint="default"/>
        </w:rPr>
        <w:t>35,195,442.14</w:t>
      </w:r>
      <w:r>
        <w:rPr/>
        <w:t>元，</w:t>
      </w:r>
      <w:r>
        <w:rPr>
          <w:rFonts w:ascii="Times New Roman" w:hAnsi="Times New Roman" w:cs="Times New Roman" w:eastAsia="Times New Roman" w:hint="default"/>
        </w:rPr>
        <w:t>2018</w:t>
      </w:r>
      <w:r>
        <w:rPr/>
        <w:t>年度，公司不送红股，不实施资本公积金转增</w:t>
      </w:r>
    </w:p>
    <w:p>
      <w:pPr>
        <w:pStyle w:val="Heading3"/>
        <w:spacing w:line="240" w:lineRule="auto" w:before="11"/>
        <w:ind w:right="0"/>
        <w:jc w:val="left"/>
      </w:pPr>
      <w:r>
        <w:rPr/>
        <w:t>股本方案。</w:t>
      </w:r>
    </w:p>
    <w:p>
      <w:pPr>
        <w:spacing w:line="240" w:lineRule="auto" w:before="7"/>
        <w:rPr>
          <w:rFonts w:ascii="宋体" w:hAnsi="宋体" w:cs="宋体" w:eastAsia="宋体" w:hint="default"/>
          <w:sz w:val="20"/>
          <w:szCs w:val="20"/>
        </w:rPr>
      </w:pPr>
    </w:p>
    <w:p>
      <w:pPr>
        <w:pStyle w:val="Heading3"/>
        <w:spacing w:line="333" w:lineRule="auto"/>
        <w:ind w:left="607" w:right="123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 以公司</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606,817,968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w:t>
      </w:r>
    </w:p>
    <w:p>
      <w:pPr>
        <w:pStyle w:val="Heading3"/>
        <w:spacing w:line="240" w:lineRule="exact"/>
        <w:ind w:right="0"/>
        <w:jc w:val="left"/>
      </w:pPr>
      <w:r>
        <w:rPr/>
        <w:t>含税），共计派发现金</w:t>
      </w:r>
      <w:r>
        <w:rPr>
          <w:rFonts w:ascii="Times New Roman" w:hAnsi="Times New Roman" w:cs="Times New Roman" w:eastAsia="Times New Roman" w:hint="default"/>
        </w:rPr>
        <w:t>30,340,898.40</w:t>
      </w:r>
      <w:r>
        <w:rPr/>
        <w:t>元，</w:t>
      </w:r>
      <w:r>
        <w:rPr>
          <w:rFonts w:ascii="Times New Roman" w:hAnsi="Times New Roman" w:cs="Times New Roman" w:eastAsia="Times New Roman" w:hint="default"/>
        </w:rPr>
        <w:t>2017</w:t>
      </w:r>
      <w:r>
        <w:rPr/>
        <w:t>年度，公司不送红股，不实施资本公积金转增</w:t>
      </w:r>
    </w:p>
    <w:p>
      <w:pPr>
        <w:pStyle w:val="Heading3"/>
        <w:spacing w:line="240" w:lineRule="auto" w:before="11"/>
        <w:ind w:right="0"/>
        <w:jc w:val="left"/>
      </w:pPr>
      <w:r>
        <w:rPr/>
        <w:t>股本方案。</w:t>
      </w:r>
    </w:p>
    <w:p>
      <w:pPr>
        <w:spacing w:line="240" w:lineRule="auto" w:before="6"/>
        <w:rPr>
          <w:rFonts w:ascii="宋体" w:hAnsi="宋体" w:cs="宋体" w:eastAsia="宋体" w:hint="default"/>
          <w:sz w:val="20"/>
          <w:szCs w:val="20"/>
        </w:rPr>
      </w:pPr>
    </w:p>
    <w:p>
      <w:pPr>
        <w:pStyle w:val="Heading3"/>
        <w:spacing w:line="336" w:lineRule="auto"/>
        <w:ind w:left="607" w:right="123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年度利润分配方案 以公司</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606,817,968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0.56</w:t>
      </w:r>
      <w:r>
        <w:rPr/>
        <w:t>元（</w:t>
      </w:r>
    </w:p>
    <w:p>
      <w:pPr>
        <w:pStyle w:val="Heading3"/>
        <w:spacing w:line="237" w:lineRule="exact"/>
        <w:ind w:right="0"/>
        <w:jc w:val="left"/>
      </w:pPr>
      <w:r>
        <w:rPr/>
        <w:t>含税），共计派发现金</w:t>
      </w:r>
      <w:r>
        <w:rPr>
          <w:rFonts w:ascii="Times New Roman" w:hAnsi="Times New Roman" w:cs="Times New Roman" w:eastAsia="Times New Roman" w:hint="default"/>
        </w:rPr>
        <w:t>33,981,806.20</w:t>
      </w:r>
      <w:r>
        <w:rPr/>
        <w:t>元，</w:t>
      </w:r>
      <w:r>
        <w:rPr>
          <w:rFonts w:ascii="Times New Roman" w:hAnsi="Times New Roman" w:cs="Times New Roman" w:eastAsia="Times New Roman" w:hint="default"/>
        </w:rPr>
        <w:t>2016</w:t>
      </w:r>
      <w:r>
        <w:rPr/>
        <w:t>年度，公司不送红股，不实施资本公积金转增</w:t>
      </w:r>
    </w:p>
    <w:p>
      <w:pPr>
        <w:pStyle w:val="Heading3"/>
        <w:spacing w:line="240" w:lineRule="auto" w:before="11"/>
        <w:ind w:right="0"/>
        <w:jc w:val="left"/>
      </w:pPr>
      <w:r>
        <w:rPr/>
        <w:t>股本方案。</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黑体" w:hAnsi="黑体" w:cs="黑体" w:eastAsia="黑体" w:hint="default"/>
        </w:rPr>
      </w:pPr>
      <w:r>
        <w:rPr>
          <w:rFonts w:ascii="黑体" w:hAnsi="黑体" w:cs="黑体" w:eastAsia="黑体" w:hint="default"/>
        </w:rPr>
        <w:t>公司近三年（包括本报告期）普通股现金分红情况表</w:t>
      </w:r>
    </w:p>
    <w:p>
      <w:pPr>
        <w:spacing w:before="1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10"/>
        <w:gridCol w:w="1166"/>
        <w:gridCol w:w="1417"/>
        <w:gridCol w:w="1419"/>
        <w:gridCol w:w="850"/>
        <w:gridCol w:w="1560"/>
        <w:gridCol w:w="1134"/>
        <w:gridCol w:w="1526"/>
      </w:tblGrid>
      <w:tr>
        <w:trPr>
          <w:trHeight w:val="122" w:hRule="exact"/>
        </w:trPr>
        <w:tc>
          <w:tcPr>
            <w:tcW w:w="710" w:type="dxa"/>
            <w:vMerge w:val="restart"/>
            <w:tcBorders>
              <w:top w:val="single" w:sz="4" w:space="0" w:color="000000"/>
              <w:left w:val="single" w:sz="4" w:space="0" w:color="000000"/>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73" w:right="75"/>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59"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53" w:right="54"/>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37" w:right="37"/>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16" w:hRule="exact"/>
        </w:trPr>
        <w:tc>
          <w:tcPr>
            <w:tcW w:w="710" w:type="dxa"/>
            <w:vMerge/>
            <w:tcBorders>
              <w:left w:val="single" w:sz="4" w:space="0" w:color="000000"/>
              <w:right w:val="single" w:sz="4" w:space="0" w:color="000000"/>
            </w:tcBorders>
            <w:shd w:val="clear" w:color="auto" w:fill="D2D2D2"/>
          </w:tcPr>
          <w:p>
            <w:pPr/>
          </w:p>
        </w:tc>
        <w:tc>
          <w:tcPr>
            <w:tcW w:w="116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74" w:right="7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r>
      <w:tr>
        <w:trPr>
          <w:trHeight w:val="116" w:hRule="exact"/>
        </w:trPr>
        <w:tc>
          <w:tcPr>
            <w:tcW w:w="710" w:type="dxa"/>
            <w:vMerge/>
            <w:tcBorders>
              <w:left w:val="single" w:sz="4" w:space="0" w:color="000000"/>
              <w:bottom w:val="nil" w:sz="6" w:space="0" w:color="auto"/>
              <w:right w:val="single" w:sz="4" w:space="0" w:color="000000"/>
            </w:tcBorders>
            <w:shd w:val="clear" w:color="auto" w:fill="D2D2D2"/>
          </w:tcPr>
          <w:p>
            <w:pPr/>
          </w:p>
        </w:tc>
        <w:tc>
          <w:tcPr>
            <w:tcW w:w="116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22" w:right="21" w:hanging="1"/>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526" w:type="dxa"/>
            <w:vMerge/>
            <w:tcBorders>
              <w:left w:val="single" w:sz="4" w:space="0" w:color="000000"/>
              <w:right w:val="single" w:sz="4" w:space="0" w:color="000000"/>
            </w:tcBorders>
            <w:shd w:val="clear" w:color="auto" w:fill="D2D2D2"/>
          </w:tcPr>
          <w:p>
            <w:pPr/>
          </w:p>
        </w:tc>
      </w:tr>
      <w:tr>
        <w:trPr>
          <w:trHeight w:val="548"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59" w:right="78"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1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r>
      <w:tr>
        <w:trPr>
          <w:trHeight w:val="116" w:hRule="exact"/>
        </w:trPr>
        <w:tc>
          <w:tcPr>
            <w:tcW w:w="710" w:type="dxa"/>
            <w:vMerge w:val="restart"/>
            <w:tcBorders>
              <w:top w:val="nil" w:sz="6" w:space="0" w:color="auto"/>
              <w:left w:val="single" w:sz="4" w:space="0" w:color="000000"/>
              <w:right w:val="single" w:sz="4" w:space="0" w:color="000000"/>
            </w:tcBorders>
            <w:shd w:val="clear" w:color="auto" w:fill="D2D2D2"/>
          </w:tcPr>
          <w:p>
            <w:pPr/>
          </w:p>
        </w:tc>
        <w:tc>
          <w:tcPr>
            <w:tcW w:w="1166"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526" w:type="dxa"/>
            <w:vMerge/>
            <w:tcBorders>
              <w:left w:val="single" w:sz="4" w:space="0" w:color="000000"/>
              <w:right w:val="single" w:sz="4" w:space="0" w:color="000000"/>
            </w:tcBorders>
            <w:shd w:val="clear" w:color="auto" w:fill="D2D2D2"/>
          </w:tcPr>
          <w:p>
            <w:pPr/>
          </w:p>
        </w:tc>
      </w:tr>
      <w:tr>
        <w:trPr>
          <w:trHeight w:val="277" w:hRule="exact"/>
        </w:trPr>
        <w:tc>
          <w:tcPr>
            <w:tcW w:w="710" w:type="dxa"/>
            <w:vMerge/>
            <w:tcBorders>
              <w:left w:val="single" w:sz="4" w:space="0" w:color="000000"/>
              <w:bottom w:val="single" w:sz="4" w:space="0" w:color="FFFFFF"/>
              <w:right w:val="single" w:sz="4" w:space="0" w:color="000000"/>
            </w:tcBorders>
            <w:shd w:val="clear" w:color="auto" w:fill="D2D2D2"/>
          </w:tcPr>
          <w:p>
            <w:pPr/>
          </w:p>
        </w:tc>
        <w:tc>
          <w:tcPr>
            <w:tcW w:w="1166" w:type="dxa"/>
            <w:vMerge/>
            <w:tcBorders>
              <w:left w:val="single" w:sz="4" w:space="0" w:color="000000"/>
              <w:bottom w:val="single" w:sz="4" w:space="0" w:color="FFFFFF"/>
              <w:right w:val="single" w:sz="4" w:space="0" w:color="000000"/>
            </w:tcBorders>
            <w:shd w:val="clear" w:color="auto" w:fill="D2D2D2"/>
          </w:tcPr>
          <w:p>
            <w:pPr/>
          </w:p>
        </w:tc>
        <w:tc>
          <w:tcPr>
            <w:tcW w:w="1417" w:type="dxa"/>
            <w:vMerge/>
            <w:tcBorders>
              <w:left w:val="single" w:sz="4" w:space="0" w:color="000000"/>
              <w:bottom w:val="single" w:sz="4" w:space="0" w:color="FFFFFF"/>
              <w:right w:val="single" w:sz="4" w:space="0" w:color="000000"/>
            </w:tcBorders>
            <w:shd w:val="clear" w:color="auto" w:fill="D2D2D2"/>
          </w:tcPr>
          <w:p>
            <w:pPr/>
          </w:p>
        </w:tc>
        <w:tc>
          <w:tcPr>
            <w:tcW w:w="1419" w:type="dxa"/>
            <w:vMerge/>
            <w:tcBorders>
              <w:left w:val="single" w:sz="4" w:space="0" w:color="000000"/>
              <w:bottom w:val="single" w:sz="4" w:space="0" w:color="FFFFFF"/>
              <w:right w:val="single" w:sz="4" w:space="0" w:color="000000"/>
            </w:tcBorders>
            <w:shd w:val="clear" w:color="auto" w:fill="D2D2D2"/>
          </w:tcPr>
          <w:p>
            <w:pPr/>
          </w:p>
        </w:tc>
        <w:tc>
          <w:tcPr>
            <w:tcW w:w="850" w:type="dxa"/>
            <w:vMerge/>
            <w:tcBorders>
              <w:left w:val="single" w:sz="4" w:space="0" w:color="000000"/>
              <w:bottom w:val="single" w:sz="4" w:space="0" w:color="FFFFFF"/>
              <w:right w:val="single" w:sz="4" w:space="0" w:color="000000"/>
            </w:tcBorders>
            <w:shd w:val="clear" w:color="auto" w:fill="D2D2D2"/>
          </w:tcPr>
          <w:p>
            <w:pPr/>
          </w:p>
        </w:tc>
        <w:tc>
          <w:tcPr>
            <w:tcW w:w="1560" w:type="dxa"/>
            <w:vMerge/>
            <w:tcBorders>
              <w:left w:val="single" w:sz="4" w:space="0" w:color="000000"/>
              <w:bottom w:val="single" w:sz="4" w:space="0" w:color="FFFFFF"/>
              <w:right w:val="single" w:sz="4" w:space="0" w:color="000000"/>
            </w:tcBorders>
            <w:shd w:val="clear" w:color="auto" w:fill="D2D2D2"/>
          </w:tcPr>
          <w:p>
            <w:pPr/>
          </w:p>
        </w:tc>
        <w:tc>
          <w:tcPr>
            <w:tcW w:w="1134" w:type="dxa"/>
            <w:tcBorders>
              <w:top w:val="nil" w:sz="6" w:space="0" w:color="auto"/>
              <w:left w:val="single" w:sz="4" w:space="0" w:color="000000"/>
              <w:bottom w:val="single" w:sz="4" w:space="0" w:color="FFFFFF"/>
              <w:right w:val="single" w:sz="4" w:space="0" w:color="000000"/>
            </w:tcBorders>
            <w:shd w:val="clear" w:color="auto" w:fill="D2D2D2"/>
          </w:tcPr>
          <w:p>
            <w:pPr/>
          </w:p>
        </w:tc>
        <w:tc>
          <w:tcPr>
            <w:tcW w:w="1526" w:type="dxa"/>
            <w:vMerge/>
            <w:tcBorders>
              <w:left w:val="single" w:sz="4" w:space="0" w:color="000000"/>
              <w:bottom w:val="single" w:sz="4" w:space="0" w:color="FFFFFF"/>
              <w:right w:val="single" w:sz="4" w:space="0" w:color="000000"/>
            </w:tcBorders>
            <w:shd w:val="clear" w:color="auto" w:fill="D2D2D2"/>
          </w:tcPr>
          <w:p>
            <w:pPr/>
          </w:p>
        </w:tc>
      </w:tr>
      <w:tr>
        <w:trPr>
          <w:trHeight w:val="463" w:hRule="exact"/>
        </w:trPr>
        <w:tc>
          <w:tcPr>
            <w:tcW w:w="7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6"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2"/>
              <w:ind w:left="65" w:right="0"/>
              <w:jc w:val="center"/>
              <w:rPr>
                <w:rFonts w:ascii="Times New Roman" w:hAnsi="Times New Roman" w:cs="Times New Roman" w:eastAsia="Times New Roman" w:hint="default"/>
                <w:sz w:val="18"/>
                <w:szCs w:val="18"/>
              </w:rPr>
            </w:pPr>
            <w:r>
              <w:rPr>
                <w:rFonts w:ascii="Times New Roman"/>
                <w:sz w:val="18"/>
              </w:rPr>
              <w:t>35,195,442.14</w:t>
            </w:r>
          </w:p>
        </w:tc>
        <w:tc>
          <w:tcPr>
            <w:tcW w:w="14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347,973,762.41</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429"/>
              <w:jc w:val="right"/>
              <w:rPr>
                <w:rFonts w:ascii="Times New Roman" w:hAnsi="Times New Roman" w:cs="Times New Roman" w:eastAsia="Times New Roman" w:hint="default"/>
                <w:sz w:val="18"/>
                <w:szCs w:val="18"/>
              </w:rPr>
            </w:pPr>
            <w:r>
              <w:rPr>
                <w:rFonts w:ascii="Times New Roman"/>
                <w:spacing w:val="-2"/>
                <w:sz w:val="18"/>
              </w:rPr>
              <w:t>10.11%</w:t>
            </w:r>
          </w:p>
        </w:tc>
        <w:tc>
          <w:tcPr>
            <w:tcW w:w="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left="262" w:right="0"/>
              <w:jc w:val="lef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pacing w:val="-1"/>
                <w:sz w:val="18"/>
              </w:rPr>
              <w:t>35,195,442.14</w:t>
            </w:r>
          </w:p>
        </w:tc>
        <w:tc>
          <w:tcPr>
            <w:tcW w:w="15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10.11%</w:t>
            </w:r>
          </w:p>
        </w:tc>
      </w:tr>
      <w:tr>
        <w:trPr>
          <w:trHeight w:val="464" w:hRule="exact"/>
        </w:trPr>
        <w:tc>
          <w:tcPr>
            <w:tcW w:w="7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6"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2"/>
              <w:ind w:left="65" w:right="0"/>
              <w:jc w:val="center"/>
              <w:rPr>
                <w:rFonts w:ascii="Times New Roman" w:hAnsi="Times New Roman" w:cs="Times New Roman" w:eastAsia="Times New Roman" w:hint="default"/>
                <w:sz w:val="18"/>
                <w:szCs w:val="18"/>
              </w:rPr>
            </w:pPr>
            <w:r>
              <w:rPr>
                <w:rFonts w:ascii="Times New Roman"/>
                <w:sz w:val="18"/>
              </w:rPr>
              <w:t>30,340,898.40</w:t>
            </w:r>
          </w:p>
        </w:tc>
        <w:tc>
          <w:tcPr>
            <w:tcW w:w="14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279,887,242.88</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425"/>
              <w:jc w:val="right"/>
              <w:rPr>
                <w:rFonts w:ascii="Times New Roman" w:hAnsi="Times New Roman" w:cs="Times New Roman" w:eastAsia="Times New Roman" w:hint="default"/>
                <w:sz w:val="18"/>
                <w:szCs w:val="18"/>
              </w:rPr>
            </w:pPr>
            <w:r>
              <w:rPr>
                <w:rFonts w:ascii="Times New Roman"/>
                <w:sz w:val="18"/>
              </w:rPr>
              <w:t>10.84%</w:t>
            </w:r>
          </w:p>
        </w:tc>
        <w:tc>
          <w:tcPr>
            <w:tcW w:w="8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left="262" w:right="0"/>
              <w:jc w:val="lef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pacing w:val="-1"/>
                <w:sz w:val="18"/>
              </w:rPr>
              <w:t>30,340,898.40</w:t>
            </w:r>
          </w:p>
        </w:tc>
        <w:tc>
          <w:tcPr>
            <w:tcW w:w="15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10.84%</w:t>
            </w:r>
          </w:p>
        </w:tc>
      </w:tr>
      <w:tr>
        <w:trPr>
          <w:trHeight w:val="427" w:hRule="exact"/>
        </w:trPr>
        <w:tc>
          <w:tcPr>
            <w:tcW w:w="7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2"/>
              <w:ind w:left="65" w:right="0"/>
              <w:jc w:val="center"/>
              <w:rPr>
                <w:rFonts w:ascii="Times New Roman" w:hAnsi="Times New Roman" w:cs="Times New Roman" w:eastAsia="Times New Roman" w:hint="default"/>
                <w:sz w:val="18"/>
                <w:szCs w:val="18"/>
              </w:rPr>
            </w:pPr>
            <w:r>
              <w:rPr>
                <w:rFonts w:ascii="Times New Roman"/>
                <w:sz w:val="18"/>
              </w:rPr>
              <w:t>33,981,806.20</w:t>
            </w:r>
          </w:p>
        </w:tc>
        <w:tc>
          <w:tcPr>
            <w:tcW w:w="14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336,106,379.14</w:t>
            </w:r>
          </w:p>
        </w:tc>
        <w:tc>
          <w:tcPr>
            <w:tcW w:w="14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right="429"/>
              <w:jc w:val="right"/>
              <w:rPr>
                <w:rFonts w:ascii="Times New Roman" w:hAnsi="Times New Roman" w:cs="Times New Roman" w:eastAsia="Times New Roman" w:hint="default"/>
                <w:sz w:val="18"/>
                <w:szCs w:val="18"/>
              </w:rPr>
            </w:pPr>
            <w:r>
              <w:rPr>
                <w:rFonts w:ascii="Times New Roman"/>
                <w:spacing w:val="-2"/>
                <w:sz w:val="18"/>
              </w:rPr>
              <w:t>10.11%</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left="262" w:right="0"/>
              <w:jc w:val="lef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right="43"/>
              <w:jc w:val="right"/>
              <w:rPr>
                <w:rFonts w:ascii="Times New Roman" w:hAnsi="Times New Roman" w:cs="Times New Roman" w:eastAsia="Times New Roman" w:hint="default"/>
                <w:sz w:val="18"/>
                <w:szCs w:val="18"/>
              </w:rPr>
            </w:pPr>
            <w:r>
              <w:rPr>
                <w:rFonts w:ascii="Times New Roman"/>
                <w:spacing w:val="-1"/>
                <w:sz w:val="18"/>
              </w:rPr>
              <w:t>33,981,806.20</w:t>
            </w:r>
          </w:p>
        </w:tc>
        <w:tc>
          <w:tcPr>
            <w:tcW w:w="15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10.11%</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before="35"/>
        <w:ind w:left="0" w:right="1125"/>
        <w:jc w:val="right"/>
      </w:pPr>
      <w:r>
        <w:rPr/>
        <w:pict>
          <v:shape style="position:absolute;margin-left:56.459999pt;margin-top:-282.406342pt;width:479.2pt;height:45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71"/>
                    <w:gridCol w:w="4498"/>
                  </w:tblGrid>
                  <w:tr>
                    <w:trPr>
                      <w:trHeight w:val="464"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0</w:t>
                        </w:r>
                      </w:p>
                    </w:tc>
                  </w:tr>
                  <w:tr>
                    <w:trPr>
                      <w:trHeight w:val="463"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0.58</w:t>
                        </w:r>
                      </w:p>
                    </w:tc>
                  </w:tr>
                  <w:tr>
                    <w:trPr>
                      <w:trHeight w:val="464"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0</w:t>
                        </w:r>
                      </w:p>
                    </w:tc>
                  </w:tr>
                  <w:tr>
                    <w:trPr>
                      <w:trHeight w:val="464"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606,817,968</w:t>
                        </w:r>
                      </w:p>
                    </w:tc>
                  </w:tr>
                  <w:tr>
                    <w:trPr>
                      <w:trHeight w:val="463"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现金分红金额（元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35,195,442.14</w:t>
                        </w:r>
                      </w:p>
                    </w:tc>
                  </w:tr>
                  <w:tr>
                    <w:trPr>
                      <w:trHeight w:val="465"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以其他方式（如回购股份）现金分红金额（元）</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21"/>
                            <w:szCs w:val="21"/>
                          </w:rPr>
                        </w:pPr>
                        <w:r>
                          <w:rPr>
                            <w:rFonts w:ascii="Times New Roman"/>
                            <w:sz w:val="21"/>
                          </w:rPr>
                          <w:t>0.00</w:t>
                        </w:r>
                      </w:p>
                    </w:tc>
                  </w:tr>
                  <w:tr>
                    <w:trPr>
                      <w:trHeight w:val="464"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现金分红总额（含其他方式</w:t>
                        </w:r>
                        <w:r>
                          <w:rPr>
                            <w:rFonts w:ascii="宋体" w:hAnsi="宋体" w:cs="宋体" w:eastAsia="宋体" w:hint="default"/>
                            <w:spacing w:val="-105"/>
                            <w:sz w:val="21"/>
                            <w:szCs w:val="21"/>
                          </w:rPr>
                          <w:t>）</w:t>
                        </w:r>
                        <w:r>
                          <w:rPr>
                            <w:rFonts w:ascii="宋体" w:hAnsi="宋体" w:cs="宋体" w:eastAsia="宋体" w:hint="default"/>
                            <w:sz w:val="21"/>
                            <w:szCs w:val="21"/>
                          </w:rPr>
                          <w:t>（元）</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35,195,442.14</w:t>
                        </w:r>
                      </w:p>
                    </w:tc>
                  </w:tr>
                  <w:tr>
                    <w:trPr>
                      <w:trHeight w:val="463"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2,418,173,232.02</w:t>
                        </w:r>
                      </w:p>
                    </w:tc>
                  </w:tr>
                  <w:tr>
                    <w:trPr>
                      <w:trHeight w:val="464"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现金分红总额（含其他方式）占利润分配总额的比例</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100%</w:t>
                        </w:r>
                      </w:p>
                    </w:tc>
                  </w:tr>
                  <w:tr>
                    <w:trPr>
                      <w:trHeight w:val="46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6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6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61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105"/>
                          <w:ind w:left="22" w:right="32" w:firstLine="420"/>
                          <w:jc w:val="left"/>
                          <w:rPr>
                            <w:rFonts w:ascii="宋体" w:hAnsi="宋体" w:cs="宋体" w:eastAsia="宋体" w:hint="default"/>
                            <w:sz w:val="21"/>
                            <w:szCs w:val="21"/>
                          </w:rPr>
                        </w:pPr>
                        <w:r>
                          <w:rPr>
                            <w:rFonts w:ascii="宋体" w:hAnsi="宋体" w:cs="宋体" w:eastAsia="宋体" w:hint="default"/>
                            <w:sz w:val="21"/>
                            <w:szCs w:val="21"/>
                          </w:rPr>
                          <w:t>经北京兴华会计师事务所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出具的（</w:t>
                        </w:r>
                        <w:r>
                          <w:rPr>
                            <w:rFonts w:ascii="Times New Roman" w:hAnsi="Times New Roman" w:cs="Times New Roman" w:eastAsia="Times New Roman" w:hint="default"/>
                            <w:sz w:val="21"/>
                            <w:szCs w:val="21"/>
                          </w:rPr>
                          <w:t>2019</w:t>
                        </w:r>
                        <w:r>
                          <w:rPr>
                            <w:rFonts w:ascii="宋体" w:hAnsi="宋体" w:cs="宋体" w:eastAsia="宋体" w:hint="default"/>
                            <w:sz w:val="21"/>
                            <w:szCs w:val="21"/>
                          </w:rPr>
                          <w:t>）京会兴审字第</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0100M0010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号审计报告确认 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年实现归属于母公司所有者的净利润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347,973,762.41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元，根据《公司章程》的有关规定，按母</w:t>
                        </w:r>
                      </w:p>
                      <w:p>
                        <w:pPr>
                          <w:pStyle w:val="TableParagraph"/>
                          <w:spacing w:line="240" w:lineRule="auto" w:before="5"/>
                          <w:ind w:left="22" w:right="0"/>
                          <w:jc w:val="both"/>
                          <w:rPr>
                            <w:rFonts w:ascii="宋体" w:hAnsi="宋体" w:cs="宋体" w:eastAsia="宋体" w:hint="default"/>
                            <w:sz w:val="21"/>
                            <w:szCs w:val="21"/>
                          </w:rPr>
                        </w:pPr>
                        <w:r>
                          <w:rPr>
                            <w:rFonts w:ascii="宋体" w:hAnsi="宋体" w:cs="宋体" w:eastAsia="宋体" w:hint="default"/>
                            <w:sz w:val="21"/>
                            <w:szCs w:val="21"/>
                          </w:rPr>
                          <w:t>公司净利润的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3,424,937.42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元，加上年初未分配利润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2,103,965,305.43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元，减去</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年中已分配股利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30,340,898.40</w:t>
                        </w:r>
                        <w:r>
                          <w:rPr>
                            <w:rFonts w:ascii="Times New Roman" w:hAnsi="Times New Roman" w:cs="Times New Roman" w:eastAsia="Times New Roman" w:hint="default"/>
                            <w:spacing w:val="1"/>
                            <w:sz w:val="21"/>
                            <w:szCs w:val="21"/>
                          </w:rPr>
                          <w:t> </w:t>
                        </w:r>
                        <w:r>
                          <w:rPr>
                            <w:rFonts w:ascii="宋体" w:hAnsi="宋体" w:cs="宋体" w:eastAsia="宋体" w:hint="default"/>
                            <w:spacing w:val="-19"/>
                            <w:sz w:val="21"/>
                            <w:szCs w:val="21"/>
                          </w:rPr>
                          <w:t>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6"/>
                            <w:sz w:val="21"/>
                            <w:szCs w:val="21"/>
                          </w:rPr>
                          <w:t>日，公司可供股东分配的利润为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2,418,173,232.02</w:t>
                        </w:r>
                      </w:p>
                      <w:p>
                        <w:pPr>
                          <w:pStyle w:val="TableParagraph"/>
                          <w:spacing w:line="240" w:lineRule="auto" w:before="21"/>
                          <w:ind w:left="22"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40" w:lineRule="auto" w:before="157"/>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年盈利状况，在兼顾公司长远发展和股东即期回报的原则下，公司董事会提出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p>
                      <w:p>
                        <w:pPr>
                          <w:pStyle w:val="TableParagraph"/>
                          <w:spacing w:line="256" w:lineRule="auto" w:before="21"/>
                          <w:ind w:left="22" w:right="21"/>
                          <w:jc w:val="both"/>
                          <w:rPr>
                            <w:rFonts w:ascii="宋体" w:hAnsi="宋体" w:cs="宋体" w:eastAsia="宋体" w:hint="default"/>
                            <w:sz w:val="21"/>
                            <w:szCs w:val="21"/>
                          </w:rPr>
                        </w:pPr>
                        <w:r>
                          <w:rPr>
                            <w:rFonts w:ascii="宋体" w:hAnsi="宋体" w:cs="宋体" w:eastAsia="宋体" w:hint="default"/>
                            <w:spacing w:val="-9"/>
                            <w:sz w:val="21"/>
                            <w:szCs w:val="21"/>
                          </w:rPr>
                          <w:t>年度利润分配预案：以公司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年末总股本</w:t>
                        </w:r>
                        <w:r>
                          <w:rPr>
                            <w:rFonts w:ascii="宋体" w:hAnsi="宋体" w:cs="宋体" w:eastAsia="宋体" w:hint="default"/>
                            <w:spacing w:val="-56"/>
                            <w:sz w:val="21"/>
                            <w:szCs w:val="21"/>
                          </w:rPr>
                          <w:t> </w:t>
                        </w:r>
                        <w:r>
                          <w:rPr>
                            <w:rFonts w:ascii="Times New Roman" w:hAnsi="Times New Roman" w:cs="Times New Roman" w:eastAsia="Times New Roman" w:hint="default"/>
                            <w:spacing w:val="-1"/>
                            <w:sz w:val="21"/>
                            <w:szCs w:val="21"/>
                          </w:rPr>
                          <w:t>606,817,968</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股为基数，向全体股东每</w:t>
                        </w:r>
                        <w:r>
                          <w:rPr>
                            <w:rFonts w:ascii="宋体" w:hAnsi="宋体" w:cs="宋体" w:eastAsia="宋体" w:hint="default"/>
                            <w:spacing w:val="-56"/>
                            <w:sz w:val="21"/>
                            <w:szCs w:val="21"/>
                          </w:rPr>
                          <w:t> </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股派发现金红利</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0.58 </w:t>
                        </w:r>
                        <w:r>
                          <w:rPr>
                            <w:rFonts w:ascii="宋体" w:hAnsi="宋体" w:cs="宋体" w:eastAsia="宋体" w:hint="default"/>
                            <w:spacing w:val="-9"/>
                            <w:sz w:val="21"/>
                            <w:szCs w:val="21"/>
                          </w:rPr>
                          <w:t>元（含税），共计派发现金</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35,195,442.14</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元，剩余未分配利润结转至下一年度。</w:t>
                        </w:r>
                        <w:r>
                          <w:rPr>
                            <w:rFonts w:ascii="Times New Roman" w:hAnsi="Times New Roman" w:cs="Times New Roman" w:eastAsia="Times New Roman" w:hint="default"/>
                            <w:spacing w:val="-1"/>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年度，公司不送红</w:t>
                        </w:r>
                        <w:r>
                          <w:rPr>
                            <w:rFonts w:ascii="宋体" w:hAnsi="宋体" w:cs="宋体" w:eastAsia="宋体" w:hint="default"/>
                            <w:spacing w:val="-95"/>
                            <w:sz w:val="21"/>
                            <w:szCs w:val="21"/>
                          </w:rPr>
                          <w:t> </w:t>
                        </w:r>
                        <w:r>
                          <w:rPr>
                            <w:rFonts w:ascii="宋体" w:hAnsi="宋体" w:cs="宋体" w:eastAsia="宋体" w:hint="default"/>
                            <w:sz w:val="21"/>
                            <w:szCs w:val="21"/>
                          </w:rPr>
                          <w:t>股，不实施资本公积金转增股本方案。</w:t>
                        </w:r>
                      </w:p>
                      <w:p>
                        <w:pPr>
                          <w:pStyle w:val="TableParagraph"/>
                          <w:spacing w:line="240" w:lineRule="auto" w:before="142"/>
                          <w:ind w:left="442" w:right="0"/>
                          <w:jc w:val="left"/>
                          <w:rPr>
                            <w:rFonts w:ascii="宋体" w:hAnsi="宋体" w:cs="宋体" w:eastAsia="宋体" w:hint="default"/>
                            <w:sz w:val="21"/>
                            <w:szCs w:val="21"/>
                          </w:rPr>
                        </w:pPr>
                        <w:r>
                          <w:rPr>
                            <w:rFonts w:ascii="宋体" w:hAnsi="宋体" w:cs="宋体" w:eastAsia="宋体" w:hint="default"/>
                            <w:sz w:val="21"/>
                            <w:szCs w:val="21"/>
                          </w:rPr>
                          <w:t>上述利润分配预案的拟定符合《公司法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t>券法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司章程》等相关</w:t>
                        </w:r>
                        <w:r>
                          <w:rPr>
                            <w:rFonts w:ascii="宋体" w:hAnsi="宋体" w:cs="宋体" w:eastAsia="宋体" w:hint="default"/>
                            <w:spacing w:val="1"/>
                            <w:sz w:val="21"/>
                            <w:szCs w:val="21"/>
                          </w:rPr>
                          <w:t>规</w:t>
                        </w:r>
                        <w:r>
                          <w:rPr>
                            <w:rFonts w:ascii="宋体" w:hAnsi="宋体" w:cs="宋体" w:eastAsia="宋体" w:hint="default"/>
                            <w:sz w:val="21"/>
                            <w:szCs w:val="21"/>
                          </w:rPr>
                          <w:t>定。</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before="0"/>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68"/>
        <w:gridCol w:w="1985"/>
        <w:gridCol w:w="1418"/>
        <w:gridCol w:w="1560"/>
        <w:gridCol w:w="1134"/>
        <w:gridCol w:w="850"/>
        <w:gridCol w:w="954"/>
      </w:tblGrid>
      <w:tr>
        <w:trPr>
          <w:trHeight w:val="39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6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1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11" w:hRule="exact"/>
        </w:trPr>
        <w:tc>
          <w:tcPr>
            <w:tcW w:w="1668" w:type="dxa"/>
            <w:tcBorders>
              <w:top w:val="single" w:sz="28" w:space="0" w:color="D2D2D2"/>
              <w:left w:val="single" w:sz="4" w:space="0" w:color="000000"/>
              <w:bottom w:val="nil" w:sz="6" w:space="0" w:color="auto"/>
              <w:right w:val="single" w:sz="4" w:space="0" w:color="000000"/>
            </w:tcBorders>
          </w:tcPr>
          <w:p>
            <w:pPr/>
          </w:p>
        </w:tc>
        <w:tc>
          <w:tcPr>
            <w:tcW w:w="1985" w:type="dxa"/>
            <w:vMerge w:val="restart"/>
            <w:tcBorders>
              <w:top w:val="single" w:sz="32" w:space="0" w:color="D2D2D2"/>
              <w:left w:val="single" w:sz="13" w:space="0" w:color="D2D2D2"/>
              <w:right w:val="single" w:sz="4" w:space="0" w:color="000000"/>
            </w:tcBorders>
          </w:tcPr>
          <w:p>
            <w:pPr/>
          </w:p>
        </w:tc>
        <w:tc>
          <w:tcPr>
            <w:tcW w:w="1418" w:type="dxa"/>
            <w:vMerge w:val="restart"/>
            <w:tcBorders>
              <w:top w:val="single" w:sz="32" w:space="0" w:color="D2D2D2"/>
              <w:left w:val="single" w:sz="4" w:space="0" w:color="000000"/>
              <w:right w:val="single" w:sz="4" w:space="0" w:color="000000"/>
            </w:tcBorders>
          </w:tcPr>
          <w:p>
            <w:pPr/>
          </w:p>
        </w:tc>
        <w:tc>
          <w:tcPr>
            <w:tcW w:w="1560" w:type="dxa"/>
            <w:vMerge w:val="restart"/>
            <w:tcBorders>
              <w:top w:val="single" w:sz="32" w:space="0" w:color="D2D2D2"/>
              <w:left w:val="single" w:sz="4" w:space="0" w:color="000000"/>
              <w:right w:val="single" w:sz="4" w:space="0" w:color="000000"/>
            </w:tcBorders>
          </w:tcPr>
          <w:p>
            <w:pPr/>
          </w:p>
        </w:tc>
        <w:tc>
          <w:tcPr>
            <w:tcW w:w="1134" w:type="dxa"/>
            <w:vMerge w:val="restart"/>
            <w:tcBorders>
              <w:top w:val="single" w:sz="32" w:space="0" w:color="D2D2D2"/>
              <w:left w:val="single" w:sz="4" w:space="0" w:color="000000"/>
              <w:right w:val="single" w:sz="4" w:space="0" w:color="000000"/>
            </w:tcBorders>
          </w:tcPr>
          <w:p>
            <w:pPr/>
          </w:p>
        </w:tc>
        <w:tc>
          <w:tcPr>
            <w:tcW w:w="850" w:type="dxa"/>
            <w:vMerge w:val="restart"/>
            <w:tcBorders>
              <w:top w:val="single" w:sz="32" w:space="0" w:color="D2D2D2"/>
              <w:left w:val="single" w:sz="4" w:space="0" w:color="000000"/>
              <w:right w:val="single" w:sz="4" w:space="0" w:color="000000"/>
            </w:tcBorders>
          </w:tcPr>
          <w:p>
            <w:pPr/>
          </w:p>
        </w:tc>
        <w:tc>
          <w:tcPr>
            <w:tcW w:w="954" w:type="dxa"/>
            <w:vMerge w:val="restart"/>
            <w:tcBorders>
              <w:top w:val="single" w:sz="32" w:space="0" w:color="D2D2D2"/>
              <w:left w:val="single" w:sz="4" w:space="0" w:color="000000"/>
              <w:right w:val="single" w:sz="4" w:space="0" w:color="000000"/>
            </w:tcBorders>
          </w:tcPr>
          <w:p>
            <w:pPr/>
          </w:p>
        </w:tc>
      </w:tr>
      <w:tr>
        <w:trPr>
          <w:trHeight w:val="389"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985" w:type="dxa"/>
            <w:vMerge/>
            <w:tcBorders>
              <w:left w:val="single" w:sz="13"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r>
      <w:tr>
        <w:trPr>
          <w:trHeight w:val="634"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 w:right="20"/>
              <w:jc w:val="left"/>
              <w:rPr>
                <w:rFonts w:ascii="宋体" w:hAnsi="宋体" w:cs="宋体" w:eastAsia="宋体" w:hint="default"/>
                <w:sz w:val="18"/>
                <w:szCs w:val="18"/>
              </w:rPr>
            </w:pPr>
            <w:r>
              <w:rPr>
                <w:rFonts w:ascii="宋体" w:hAnsi="宋体" w:cs="宋体" w:eastAsia="宋体" w:hint="default"/>
                <w:spacing w:val="-5"/>
                <w:sz w:val="18"/>
                <w:szCs w:val="18"/>
              </w:rPr>
              <w:t>清华控股有限公司、同方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5"/>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37" w:lineRule="auto" w:before="11"/>
              <w:ind w:left="22" w:right="85"/>
              <w:jc w:val="both"/>
              <w:rPr>
                <w:rFonts w:ascii="宋体" w:hAnsi="宋体" w:cs="宋体" w:eastAsia="宋体" w:hint="default"/>
                <w:sz w:val="18"/>
                <w:szCs w:val="18"/>
              </w:rPr>
            </w:pPr>
            <w:r>
              <w:rPr>
                <w:rFonts w:ascii="宋体" w:hAnsi="宋体" w:cs="宋体" w:eastAsia="宋体" w:hint="default"/>
                <w:sz w:val="18"/>
                <w:szCs w:val="18"/>
              </w:rPr>
              <w:t>避免同业竞争的承 诺；规范关联交易 的承诺；保持公司 独立性的承诺。</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 w:right="198"/>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390" w:hRule="exact"/>
        </w:trPr>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22" w:right="195"/>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985"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r>
      <w:tr>
        <w:trPr>
          <w:trHeight w:val="390" w:hRule="exact"/>
        </w:trPr>
        <w:tc>
          <w:tcPr>
            <w:tcW w:w="1668"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32" w:lineRule="exact"/>
              <w:ind w:left="16" w:right="20"/>
              <w:jc w:val="left"/>
              <w:rPr>
                <w:rFonts w:ascii="宋体" w:hAnsi="宋体" w:cs="宋体" w:eastAsia="宋体" w:hint="default"/>
                <w:sz w:val="18"/>
                <w:szCs w:val="18"/>
              </w:rPr>
            </w:pPr>
            <w:r>
              <w:rPr>
                <w:rFonts w:ascii="宋体" w:hAnsi="宋体" w:cs="宋体" w:eastAsia="宋体" w:hint="default"/>
                <w:spacing w:val="-5"/>
                <w:sz w:val="18"/>
                <w:szCs w:val="18"/>
              </w:rPr>
              <w:t>紫光集团有限公司、西藏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紫光春华投资有限公司</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5"/>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37" w:lineRule="auto" w:before="11"/>
              <w:ind w:left="22" w:right="85"/>
              <w:jc w:val="both"/>
              <w:rPr>
                <w:rFonts w:ascii="宋体" w:hAnsi="宋体" w:cs="宋体" w:eastAsia="宋体" w:hint="default"/>
                <w:sz w:val="18"/>
                <w:szCs w:val="18"/>
              </w:rPr>
            </w:pPr>
            <w:r>
              <w:rPr>
                <w:rFonts w:ascii="宋体" w:hAnsi="宋体" w:cs="宋体" w:eastAsia="宋体" w:hint="default"/>
                <w:sz w:val="18"/>
                <w:szCs w:val="18"/>
              </w:rPr>
              <w:t>避免同业竞争的承 诺；规范关联交易 的承诺；保持公司 独立性的承诺。</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32" w:lineRule="exact"/>
              <w:ind w:left="23" w:right="198"/>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634"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r>
      <w:tr>
        <w:trPr>
          <w:trHeight w:val="121" w:hRule="exact"/>
        </w:trPr>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13" w:space="0" w:color="D2D2D2"/>
              <w:right w:val="single" w:sz="4" w:space="0" w:color="000000"/>
            </w:tcBorders>
          </w:tcPr>
          <w:p>
            <w:pPr>
              <w:pStyle w:val="TableParagraph"/>
              <w:spacing w:line="240" w:lineRule="auto" w:before="9"/>
              <w:ind w:left="11" w:right="20"/>
              <w:jc w:val="left"/>
              <w:rPr>
                <w:rFonts w:ascii="宋体" w:hAnsi="宋体" w:cs="宋体" w:eastAsia="宋体" w:hint="default"/>
                <w:sz w:val="18"/>
                <w:szCs w:val="18"/>
              </w:rPr>
            </w:pPr>
            <w:r>
              <w:rPr>
                <w:rFonts w:ascii="宋体" w:hAnsi="宋体" w:cs="宋体" w:eastAsia="宋体" w:hint="default"/>
                <w:sz w:val="18"/>
                <w:szCs w:val="18"/>
              </w:rPr>
              <w:t>霍尔果斯天惠人股权投 </w:t>
            </w:r>
            <w:r>
              <w:rPr>
                <w:rFonts w:ascii="宋体" w:hAnsi="宋体" w:cs="宋体" w:eastAsia="宋体" w:hint="default"/>
                <w:spacing w:val="-5"/>
                <w:sz w:val="18"/>
                <w:szCs w:val="18"/>
              </w:rPr>
              <w:t>资管理合伙企业（有限合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伙）、黄学良、祝昌华</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85"/>
              <w:jc w:val="both"/>
              <w:rPr>
                <w:rFonts w:ascii="宋体" w:hAnsi="宋体" w:cs="宋体" w:eastAsia="宋体" w:hint="default"/>
                <w:sz w:val="18"/>
                <w:szCs w:val="18"/>
              </w:rPr>
            </w:pPr>
            <w:r>
              <w:rPr>
                <w:rFonts w:ascii="宋体" w:hAnsi="宋体" w:cs="宋体" w:eastAsia="宋体" w:hint="default"/>
                <w:sz w:val="18"/>
                <w:szCs w:val="18"/>
              </w:rPr>
              <w:t>规范关联交易的承 诺；避免同业竞争 的承诺。</w:t>
            </w:r>
          </w:p>
        </w:tc>
        <w:tc>
          <w:tcPr>
            <w:tcW w:w="1134" w:type="dxa"/>
            <w:vMerge w:val="restart"/>
            <w:tcBorders>
              <w:top w:val="single" w:sz="4" w:space="0" w:color="000000"/>
              <w:left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125"/>
              <w:ind w:left="23" w:right="198"/>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668" w:hRule="exact"/>
        </w:trPr>
        <w:tc>
          <w:tcPr>
            <w:tcW w:w="16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95"/>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985" w:type="dxa"/>
            <w:vMerge/>
            <w:tcBorders>
              <w:left w:val="single" w:sz="13"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r>
      <w:tr>
        <w:trPr>
          <w:trHeight w:val="595" w:hRule="exact"/>
        </w:trPr>
        <w:tc>
          <w:tcPr>
            <w:tcW w:w="16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19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985" w:type="dxa"/>
            <w:tcBorders>
              <w:top w:val="single" w:sz="4" w:space="0" w:color="000000"/>
              <w:left w:val="single" w:sz="13" w:space="0" w:color="D2D2D2"/>
              <w:bottom w:val="single" w:sz="4" w:space="0" w:color="FFFFFF"/>
              <w:right w:val="single" w:sz="4" w:space="0" w:color="000000"/>
            </w:tcBorders>
          </w:tcPr>
          <w:p>
            <w:pPr/>
          </w:p>
        </w:tc>
        <w:tc>
          <w:tcPr>
            <w:tcW w:w="1418" w:type="dxa"/>
            <w:tcBorders>
              <w:top w:val="single" w:sz="4" w:space="0" w:color="000000"/>
              <w:left w:val="single" w:sz="4" w:space="0" w:color="000000"/>
              <w:bottom w:val="single" w:sz="4" w:space="0" w:color="FFFFFF"/>
              <w:right w:val="single" w:sz="4" w:space="0" w:color="000000"/>
            </w:tcBorders>
          </w:tcPr>
          <w:p>
            <w:pPr/>
          </w:p>
        </w:tc>
        <w:tc>
          <w:tcPr>
            <w:tcW w:w="1560" w:type="dxa"/>
            <w:tcBorders>
              <w:top w:val="single" w:sz="4" w:space="0" w:color="000000"/>
              <w:left w:val="single" w:sz="4" w:space="0" w:color="000000"/>
              <w:bottom w:val="single" w:sz="4" w:space="0" w:color="FFFFFF"/>
              <w:right w:val="single" w:sz="4" w:space="0" w:color="000000"/>
            </w:tcBorders>
          </w:tcPr>
          <w:p>
            <w:pPr/>
          </w:p>
        </w:tc>
        <w:tc>
          <w:tcPr>
            <w:tcW w:w="1134" w:type="dxa"/>
            <w:tcBorders>
              <w:top w:val="single" w:sz="4" w:space="0" w:color="000000"/>
              <w:left w:val="single" w:sz="4" w:space="0" w:color="000000"/>
              <w:bottom w:val="single" w:sz="4" w:space="0" w:color="FFFFFF"/>
              <w:right w:val="single" w:sz="4" w:space="0" w:color="000000"/>
            </w:tcBorders>
          </w:tcPr>
          <w:p>
            <w:pPr/>
          </w:p>
        </w:tc>
        <w:tc>
          <w:tcPr>
            <w:tcW w:w="850" w:type="dxa"/>
            <w:tcBorders>
              <w:top w:val="single" w:sz="4" w:space="0" w:color="000000"/>
              <w:left w:val="single" w:sz="4" w:space="0" w:color="000000"/>
              <w:bottom w:val="single" w:sz="4" w:space="0" w:color="FFFFFF"/>
              <w:right w:val="single" w:sz="4" w:space="0" w:color="000000"/>
            </w:tcBorders>
          </w:tcPr>
          <w:p>
            <w:pPr/>
          </w:p>
        </w:tc>
        <w:tc>
          <w:tcPr>
            <w:tcW w:w="954" w:type="dxa"/>
            <w:tcBorders>
              <w:top w:val="single" w:sz="4" w:space="0" w:color="000000"/>
              <w:left w:val="single" w:sz="4" w:space="0" w:color="000000"/>
              <w:bottom w:val="single" w:sz="4" w:space="0" w:color="FFFFFF"/>
              <w:right w:val="single" w:sz="4" w:space="0" w:color="000000"/>
            </w:tcBorders>
          </w:tcPr>
          <w:p>
            <w:pPr/>
          </w:p>
        </w:tc>
      </w:tr>
      <w:tr>
        <w:trPr>
          <w:trHeight w:val="427" w:hRule="exact"/>
        </w:trPr>
        <w:tc>
          <w:tcPr>
            <w:tcW w:w="16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FFFFFF"/>
              <w:left w:val="single" w:sz="13" w:space="0" w:color="D2D2D2"/>
              <w:bottom w:val="single" w:sz="4" w:space="0" w:color="000000"/>
              <w:right w:val="single" w:sz="4" w:space="0" w:color="000000"/>
            </w:tcBorders>
          </w:tcPr>
          <w:p>
            <w:pPr/>
          </w:p>
        </w:tc>
        <w:tc>
          <w:tcPr>
            <w:tcW w:w="1418" w:type="dxa"/>
            <w:tcBorders>
              <w:top w:val="single" w:sz="4" w:space="0" w:color="FFFFFF"/>
              <w:left w:val="single" w:sz="4" w:space="0" w:color="000000"/>
              <w:bottom w:val="single" w:sz="4" w:space="0" w:color="000000"/>
              <w:right w:val="single" w:sz="4" w:space="0" w:color="000000"/>
            </w:tcBorders>
          </w:tcPr>
          <w:p>
            <w:pPr/>
          </w:p>
        </w:tc>
        <w:tc>
          <w:tcPr>
            <w:tcW w:w="1560" w:type="dxa"/>
            <w:tcBorders>
              <w:top w:val="single" w:sz="4" w:space="0" w:color="FFFFFF"/>
              <w:left w:val="single" w:sz="4" w:space="0" w:color="000000"/>
              <w:bottom w:val="single" w:sz="4" w:space="0" w:color="000000"/>
              <w:right w:val="single" w:sz="4" w:space="0" w:color="000000"/>
            </w:tcBorders>
          </w:tcPr>
          <w:p>
            <w:pPr/>
          </w:p>
        </w:tc>
        <w:tc>
          <w:tcPr>
            <w:tcW w:w="1134"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954" w:type="dxa"/>
            <w:tcBorders>
              <w:top w:val="single" w:sz="4" w:space="0" w:color="FFFFFF"/>
              <w:left w:val="single" w:sz="4" w:space="0" w:color="000000"/>
              <w:bottom w:val="single" w:sz="4" w:space="0" w:color="000000"/>
              <w:right w:val="single" w:sz="4" w:space="0" w:color="000000"/>
            </w:tcBorders>
          </w:tcPr>
          <w:p>
            <w:pPr/>
          </w:p>
        </w:tc>
      </w:tr>
      <w:tr>
        <w:trPr>
          <w:trHeight w:val="595" w:hRule="exact"/>
        </w:trPr>
        <w:tc>
          <w:tcPr>
            <w:tcW w:w="16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
              <w:ind w:left="22" w:right="195"/>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985" w:type="dxa"/>
            <w:tcBorders>
              <w:top w:val="single" w:sz="4" w:space="0" w:color="000000"/>
              <w:left w:val="single" w:sz="13" w:space="0" w:color="D2D2D2"/>
              <w:bottom w:val="single" w:sz="4" w:space="0" w:color="FFFFFF"/>
              <w:right w:val="single" w:sz="4" w:space="0" w:color="000000"/>
            </w:tcBorders>
          </w:tcPr>
          <w:p>
            <w:pPr/>
          </w:p>
        </w:tc>
        <w:tc>
          <w:tcPr>
            <w:tcW w:w="1418" w:type="dxa"/>
            <w:tcBorders>
              <w:top w:val="single" w:sz="4" w:space="0" w:color="000000"/>
              <w:left w:val="single" w:sz="4" w:space="0" w:color="000000"/>
              <w:bottom w:val="single" w:sz="4" w:space="0" w:color="FFFFFF"/>
              <w:right w:val="single" w:sz="4" w:space="0" w:color="000000"/>
            </w:tcBorders>
          </w:tcPr>
          <w:p>
            <w:pPr/>
          </w:p>
        </w:tc>
        <w:tc>
          <w:tcPr>
            <w:tcW w:w="1560" w:type="dxa"/>
            <w:tcBorders>
              <w:top w:val="single" w:sz="4" w:space="0" w:color="000000"/>
              <w:left w:val="single" w:sz="4" w:space="0" w:color="000000"/>
              <w:bottom w:val="single" w:sz="4" w:space="0" w:color="FFFFFF"/>
              <w:right w:val="single" w:sz="4" w:space="0" w:color="000000"/>
            </w:tcBorders>
          </w:tcPr>
          <w:p>
            <w:pPr/>
          </w:p>
        </w:tc>
        <w:tc>
          <w:tcPr>
            <w:tcW w:w="1134" w:type="dxa"/>
            <w:tcBorders>
              <w:top w:val="single" w:sz="4" w:space="0" w:color="000000"/>
              <w:left w:val="single" w:sz="4" w:space="0" w:color="000000"/>
              <w:bottom w:val="single" w:sz="4" w:space="0" w:color="FFFFFF"/>
              <w:right w:val="single" w:sz="4" w:space="0" w:color="000000"/>
            </w:tcBorders>
          </w:tcPr>
          <w:p>
            <w:pPr/>
          </w:p>
        </w:tc>
        <w:tc>
          <w:tcPr>
            <w:tcW w:w="850" w:type="dxa"/>
            <w:tcBorders>
              <w:top w:val="single" w:sz="4" w:space="0" w:color="000000"/>
              <w:left w:val="single" w:sz="4" w:space="0" w:color="000000"/>
              <w:bottom w:val="single" w:sz="4" w:space="0" w:color="FFFFFF"/>
              <w:right w:val="single" w:sz="4" w:space="0" w:color="000000"/>
            </w:tcBorders>
          </w:tcPr>
          <w:p>
            <w:pPr/>
          </w:p>
        </w:tc>
        <w:tc>
          <w:tcPr>
            <w:tcW w:w="954" w:type="dxa"/>
            <w:tcBorders>
              <w:top w:val="single" w:sz="4" w:space="0" w:color="000000"/>
              <w:left w:val="single" w:sz="4" w:space="0" w:color="000000"/>
              <w:bottom w:val="single" w:sz="4" w:space="0" w:color="FFFFFF"/>
              <w:right w:val="single" w:sz="4" w:space="0" w:color="000000"/>
            </w:tcBorders>
          </w:tcPr>
          <w:p>
            <w:pPr/>
          </w:p>
        </w:tc>
      </w:tr>
      <w:tr>
        <w:trPr>
          <w:trHeight w:val="427" w:hRule="exact"/>
        </w:trPr>
        <w:tc>
          <w:tcPr>
            <w:tcW w:w="16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900" w:type="dxa"/>
            <w:gridSpan w:val="6"/>
            <w:tcBorders>
              <w:top w:val="single" w:sz="4" w:space="0" w:color="FFFFFF"/>
              <w:left w:val="single" w:sz="13" w:space="0" w:color="D2D2D2"/>
              <w:bottom w:val="single" w:sz="4" w:space="0" w:color="000000"/>
              <w:right w:val="single" w:sz="4"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spacing w:line="465" w:lineRule="auto" w:before="26"/>
        <w:ind w:left="634" w:right="2592" w:hanging="480"/>
        <w:jc w:val="left"/>
        <w:rPr>
          <w:rFonts w:ascii="宋体" w:hAnsi="宋体" w:cs="宋体" w:eastAsia="宋体" w:hint="default"/>
          <w:sz w:val="24"/>
          <w:szCs w:val="24"/>
        </w:rPr>
      </w:pPr>
      <w:bookmarkStart w:name="四、控股股东及其关联方对上市公司的非经营性占用资金情况" w:id="65"/>
      <w:bookmarkEnd w:id="65"/>
      <w:r>
        <w:rPr/>
      </w:r>
      <w:r>
        <w:rPr>
          <w:rFonts w:ascii="宋体" w:hAnsi="宋体" w:cs="宋体" w:eastAsia="宋体" w:hint="default"/>
          <w:b/>
          <w:bCs/>
          <w:sz w:val="24"/>
          <w:szCs w:val="24"/>
        </w:rPr>
        <w:t>四、控股股东及其关联方对上市公司的非经营性占用资金情况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公司报告期不存在控股股东及其关联方对上市公司的非经营性占用资金。</w:t>
      </w:r>
    </w:p>
    <w:p>
      <w:pPr>
        <w:pStyle w:val="Heading2"/>
        <w:spacing w:line="240" w:lineRule="auto" w:before="74"/>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pStyle w:val="Heading2"/>
        <w:spacing w:line="240" w:lineRule="auto" w:before="0"/>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388"/>
        <w:gridCol w:w="1985"/>
        <w:gridCol w:w="2126"/>
      </w:tblGrid>
      <w:tr>
        <w:trPr>
          <w:trHeight w:val="761" w:hRule="exact"/>
        </w:trPr>
        <w:tc>
          <w:tcPr>
            <w:tcW w:w="5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422"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126" w:type="dxa"/>
            <w:tcBorders>
              <w:top w:val="single" w:sz="6" w:space="0" w:color="000000"/>
              <w:left w:val="single" w:sz="6" w:space="0" w:color="000000"/>
              <w:bottom w:val="single" w:sz="12" w:space="0" w:color="000000"/>
              <w:right w:val="single" w:sz="4" w:space="0" w:color="000000"/>
            </w:tcBorders>
          </w:tcPr>
          <w:p>
            <w:pPr>
              <w:pStyle w:val="TableParagraph"/>
              <w:spacing w:line="256" w:lineRule="auto" w:before="42"/>
              <w:ind w:left="177" w:right="73" w:hanging="106"/>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受重要影响的报</w:t>
            </w:r>
            <w:r>
              <w:rPr>
                <w:rFonts w:ascii="宋体" w:hAnsi="宋体" w:cs="宋体" w:eastAsia="宋体" w:hint="default"/>
                <w:b/>
                <w:bCs/>
                <w:w w:val="99"/>
                <w:sz w:val="21"/>
                <w:szCs w:val="21"/>
              </w:rPr>
              <w:t> </w:t>
            </w:r>
            <w:r>
              <w:rPr>
                <w:rFonts w:ascii="宋体" w:hAnsi="宋体" w:cs="宋体" w:eastAsia="宋体" w:hint="default"/>
                <w:b/>
                <w:bCs/>
                <w:sz w:val="21"/>
                <w:szCs w:val="21"/>
              </w:rPr>
              <w:t>表项目名称和金额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2036"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30" w:lineRule="auto" w:before="16"/>
              <w:ind w:left="50" w:right="47"/>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日，财政部发布了《关于修订印发</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年度一</w:t>
            </w:r>
            <w:r>
              <w:rPr>
                <w:rFonts w:ascii="宋体" w:hAnsi="宋体" w:cs="宋体" w:eastAsia="宋体" w:hint="default"/>
                <w:spacing w:val="-96"/>
                <w:sz w:val="21"/>
                <w:szCs w:val="21"/>
              </w:rPr>
              <w:t> </w:t>
            </w:r>
            <w:r>
              <w:rPr>
                <w:rFonts w:ascii="宋体" w:hAnsi="宋体" w:cs="宋体" w:eastAsia="宋体" w:hint="default"/>
                <w:sz w:val="21"/>
                <w:szCs w:val="21"/>
              </w:rPr>
              <w:t>般企业财务报表格式的通知》（财会</w:t>
            </w:r>
            <w:r>
              <w:rPr>
                <w:rFonts w:ascii="Times New Roman" w:hAnsi="Times New Roman" w:cs="Times New Roman" w:eastAsia="Times New Roman" w:hint="default"/>
                <w:sz w:val="21"/>
                <w:szCs w:val="21"/>
              </w:rPr>
              <w:t>[2018]15</w:t>
            </w:r>
            <w:r>
              <w:rPr>
                <w:rFonts w:ascii="宋体" w:hAnsi="宋体" w:cs="宋体" w:eastAsia="宋体" w:hint="default"/>
                <w:sz w:val="21"/>
                <w:szCs w:val="21"/>
              </w:rPr>
              <w:t>号），对于 执行企业会计准则的非金融企业中，尚未执行新金融准则 和新收入准则的企业应当按照企业会计准则和本通知附件 </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的要求编制</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年度及以后期间的财务报表。由于上述通</w:t>
            </w:r>
            <w:r>
              <w:rPr>
                <w:rFonts w:ascii="宋体" w:hAnsi="宋体" w:cs="宋体" w:eastAsia="宋体" w:hint="default"/>
                <w:sz w:val="21"/>
                <w:szCs w:val="21"/>
              </w:rPr>
              <w:t> 知的修订，公司需对原会计政策进行相应变更，并按以上 文件规定的起始日开始执行。</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经董事会审议通过</w:t>
            </w:r>
          </w:p>
        </w:tc>
        <w:tc>
          <w:tcPr>
            <w:tcW w:w="212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参见其他说明</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7"/>
        <w:rPr>
          <w:rFonts w:ascii="宋体" w:hAnsi="宋体" w:cs="宋体" w:eastAsia="宋体" w:hint="default"/>
          <w:b/>
          <w:bCs/>
          <w:sz w:val="19"/>
          <w:szCs w:val="19"/>
        </w:rPr>
      </w:pPr>
    </w:p>
    <w:p>
      <w:pPr>
        <w:pStyle w:val="Heading3"/>
        <w:spacing w:line="240" w:lineRule="auto" w:before="26"/>
        <w:ind w:left="574" w:right="0"/>
        <w:jc w:val="left"/>
      </w:pPr>
      <w:r>
        <w:rPr/>
        <w:t>其他说明：</w:t>
      </w:r>
    </w:p>
    <w:p>
      <w:pPr>
        <w:pStyle w:val="Heading3"/>
        <w:spacing w:line="240" w:lineRule="auto" w:before="154"/>
        <w:ind w:left="574" w:right="0"/>
        <w:jc w:val="left"/>
      </w:pPr>
      <w:r>
        <w:rPr/>
        <w:t>（</w:t>
      </w:r>
      <w:r>
        <w:rPr>
          <w:rFonts w:ascii="宋体" w:hAnsi="宋体" w:cs="宋体" w:eastAsia="宋体" w:hint="default"/>
        </w:rPr>
        <w:t>1</w:t>
      </w:r>
      <w:r>
        <w:rPr/>
        <w:t>）该项会计政策变更采用追溯调整法，公司可比年度报表已重新表述。</w:t>
      </w:r>
    </w:p>
    <w:p>
      <w:pPr>
        <w:spacing w:line="240" w:lineRule="auto" w:before="10"/>
        <w:rPr>
          <w:rFonts w:ascii="宋体" w:hAnsi="宋体" w:cs="宋体" w:eastAsia="宋体" w:hint="default"/>
          <w:sz w:val="14"/>
          <w:szCs w:val="14"/>
        </w:rPr>
      </w:pPr>
    </w:p>
    <w:tbl>
      <w:tblPr>
        <w:tblW w:w="0" w:type="auto"/>
        <w:jc w:val="left"/>
        <w:tblInd w:w="575" w:type="dxa"/>
        <w:tblLayout w:type="fixed"/>
        <w:tblCellMar>
          <w:top w:w="0" w:type="dxa"/>
          <w:left w:w="0" w:type="dxa"/>
          <w:bottom w:w="0" w:type="dxa"/>
          <w:right w:w="0" w:type="dxa"/>
        </w:tblCellMar>
        <w:tblLook w:val="01E0"/>
      </w:tblPr>
      <w:tblGrid>
        <w:gridCol w:w="2268"/>
        <w:gridCol w:w="1494"/>
        <w:gridCol w:w="1843"/>
        <w:gridCol w:w="1767"/>
        <w:gridCol w:w="1559"/>
      </w:tblGrid>
      <w:tr>
        <w:trPr>
          <w:trHeight w:val="53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63" w:hRule="exact"/>
        </w:trPr>
        <w:tc>
          <w:tcPr>
            <w:tcW w:w="2268" w:type="dxa"/>
            <w:vMerge/>
            <w:tcBorders>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3" w:right="0"/>
              <w:jc w:val="left"/>
              <w:rPr>
                <w:rFonts w:ascii="宋体" w:hAnsi="宋体" w:cs="宋体" w:eastAsia="宋体" w:hint="default"/>
                <w:sz w:val="18"/>
                <w:szCs w:val="18"/>
              </w:rPr>
            </w:pPr>
            <w:r>
              <w:rPr>
                <w:rFonts w:ascii="宋体" w:hAnsi="宋体" w:cs="宋体" w:eastAsia="宋体" w:hint="default"/>
                <w:b/>
                <w:bCs/>
                <w:sz w:val="18"/>
                <w:szCs w:val="18"/>
              </w:rPr>
              <w:t>合并（经重述）</w:t>
            </w:r>
            <w:r>
              <w:rPr>
                <w:rFonts w:ascii="宋体" w:hAnsi="宋体" w:cs="宋体" w:eastAsia="宋体"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1"/>
              <w:jc w:val="right"/>
              <w:rPr>
                <w:rFonts w:ascii="宋体" w:hAnsi="宋体" w:cs="宋体" w:eastAsia="宋体" w:hint="default"/>
                <w:sz w:val="18"/>
                <w:szCs w:val="18"/>
              </w:rPr>
            </w:pPr>
            <w:r>
              <w:rPr>
                <w:rFonts w:ascii="宋体" w:hAnsi="宋体" w:cs="宋体" w:eastAsia="宋体" w:hint="default"/>
                <w:b/>
                <w:bCs/>
                <w:w w:val="95"/>
                <w:sz w:val="18"/>
                <w:szCs w:val="18"/>
              </w:rPr>
              <w:t>母公司（经重述）</w:t>
            </w:r>
            <w:r>
              <w:rPr>
                <w:rFonts w:ascii="宋体" w:hAnsi="宋体" w:cs="宋体" w:eastAsia="宋体" w:hint="default"/>
                <w:sz w:val="18"/>
                <w:szCs w:val="18"/>
              </w:rPr>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4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1"/>
              <w:jc w:val="right"/>
              <w:rPr>
                <w:rFonts w:ascii="Times New Roman" w:hAnsi="Times New Roman" w:cs="Times New Roman" w:eastAsia="Times New Roman" w:hint="default"/>
                <w:sz w:val="18"/>
                <w:szCs w:val="18"/>
              </w:rPr>
            </w:pPr>
            <w:r>
              <w:rPr>
                <w:rFonts w:ascii="Times New Roman"/>
                <w:spacing w:val="-1"/>
                <w:sz w:val="18"/>
              </w:rPr>
              <w:t>1,087,681,973.74</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2,723,595.84</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270,659,536.15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z w:val="18"/>
              </w:rPr>
              <w:t>519,633.89</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817,022,437.59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2,203,961.95</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3,430,287.05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3,430,287.05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z w:val="18"/>
              </w:rPr>
              <w:t>281,200.00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z w:val="18"/>
              </w:rPr>
              <w:t>281,200.00</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487,132,289.24</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247,907,129.27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239,225,159.97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7,000,000.00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4,353,944.43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4,624,234.53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z w:val="18"/>
              </w:rPr>
              <w:t>692,147.29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z w:val="18"/>
              </w:rPr>
              <w:t>692,147.29</w:t>
            </w:r>
          </w:p>
        </w:tc>
      </w:tr>
      <w:tr>
        <w:trPr>
          <w:trHeight w:val="46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z w:val="18"/>
              </w:rPr>
              <w:t>270,290.10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239,100,688.20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156,268,875.84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11,391,666.91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11,391,666.91</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82,831,812.36</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49"/>
              <w:jc w:val="right"/>
              <w:rPr>
                <w:rFonts w:ascii="Times New Roman" w:hAnsi="Times New Roman" w:cs="Times New Roman" w:eastAsia="Times New Roman" w:hint="default"/>
                <w:sz w:val="18"/>
                <w:szCs w:val="18"/>
              </w:rPr>
            </w:pPr>
            <w:r>
              <w:rPr>
                <w:rFonts w:ascii="Times New Roman"/>
                <w:spacing w:val="-1"/>
                <w:sz w:val="18"/>
              </w:rPr>
              <w:t>28,717,653.05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28,717,653.05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4,085,047.23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0"/>
              <w:jc w:val="right"/>
              <w:rPr>
                <w:rFonts w:ascii="Times New Roman" w:hAnsi="Times New Roman" w:cs="Times New Roman" w:eastAsia="Times New Roman" w:hint="default"/>
                <w:sz w:val="18"/>
                <w:szCs w:val="18"/>
              </w:rPr>
            </w:pPr>
            <w:r>
              <w:rPr>
                <w:rFonts w:ascii="Times New Roman"/>
                <w:spacing w:val="-1"/>
                <w:sz w:val="18"/>
              </w:rPr>
              <w:t>4,085,047.23</w:t>
            </w:r>
          </w:p>
        </w:tc>
      </w:tr>
    </w:tbl>
    <w:p>
      <w:pPr>
        <w:spacing w:line="240" w:lineRule="auto" w:before="12"/>
        <w:rPr>
          <w:rFonts w:ascii="宋体" w:hAnsi="宋体" w:cs="宋体" w:eastAsia="宋体" w:hint="default"/>
          <w:sz w:val="6"/>
          <w:szCs w:val="6"/>
        </w:rPr>
      </w:pPr>
    </w:p>
    <w:p>
      <w:pPr>
        <w:pStyle w:val="Heading3"/>
        <w:spacing w:line="312" w:lineRule="exact" w:before="56"/>
        <w:ind w:right="1131" w:firstLine="420"/>
        <w:jc w:val="both"/>
      </w:pPr>
      <w:r>
        <w:rPr>
          <w:spacing w:val="-1"/>
        </w:rPr>
        <w:t>（</w:t>
      </w:r>
      <w:r>
        <w:rPr>
          <w:rFonts w:ascii="宋体" w:hAnsi="宋体" w:cs="宋体" w:eastAsia="宋体" w:hint="default"/>
          <w:spacing w:val="-1"/>
        </w:rPr>
        <w:t>2</w:t>
      </w:r>
      <w:r>
        <w:rPr>
          <w:spacing w:val="-1"/>
        </w:rPr>
        <w:t>）本次会计政策变更仅对公司财务报表列报产生影响，对公司净利润、净资产均无影</w:t>
      </w:r>
      <w:r>
        <w:rPr/>
        <w:t> 响。</w:t>
      </w:r>
    </w:p>
    <w:p>
      <w:pPr>
        <w:spacing w:line="240" w:lineRule="auto" w:before="10"/>
        <w:rPr>
          <w:rFonts w:ascii="宋体" w:hAnsi="宋体" w:cs="宋体" w:eastAsia="宋体" w:hint="default"/>
          <w:sz w:val="20"/>
          <w:szCs w:val="20"/>
        </w:rPr>
      </w:pPr>
    </w:p>
    <w:p>
      <w:pPr>
        <w:spacing w:line="465" w:lineRule="auto" w:before="0"/>
        <w:ind w:left="634" w:right="0" w:hanging="480"/>
        <w:jc w:val="left"/>
        <w:rPr>
          <w:rFonts w:ascii="宋体" w:hAnsi="宋体" w:cs="宋体" w:eastAsia="宋体" w:hint="default"/>
          <w:sz w:val="24"/>
          <w:szCs w:val="24"/>
        </w:rPr>
      </w:pPr>
      <w:bookmarkStart w:name="七、报告期内发生重大会计差错更正需追溯重述的情况说明" w:id="68"/>
      <w:bookmarkEnd w:id="68"/>
      <w:r>
        <w:rPr/>
      </w:r>
      <w:r>
        <w:rPr>
          <w:rFonts w:ascii="宋体" w:hAnsi="宋体" w:cs="宋体" w:eastAsia="宋体" w:hint="default"/>
          <w:b/>
          <w:bCs/>
          <w:w w:val="95"/>
          <w:sz w:val="24"/>
          <w:szCs w:val="24"/>
        </w:rPr>
        <w:t>七、报告期内发生重大会计差错更正需追溯重述的情况说明</w:t>
      </w:r>
      <w:r>
        <w:rPr>
          <w:rFonts w:ascii="宋体" w:hAnsi="宋体" w:cs="宋体" w:eastAsia="宋体" w:hint="default"/>
          <w:b/>
          <w:bCs/>
          <w:spacing w:val="59"/>
          <w:w w:val="95"/>
          <w:sz w:val="24"/>
          <w:szCs w:val="24"/>
        </w:rPr>
        <w:t> </w:t>
      </w:r>
      <w:r>
        <w:rPr>
          <w:rFonts w:ascii="宋体" w:hAnsi="宋体" w:cs="宋体" w:eastAsia="宋体" w:hint="default"/>
          <w:sz w:val="24"/>
          <w:szCs w:val="24"/>
        </w:rPr>
        <w:t>公司报告期无重大会计差错更正需追溯重述的情况。</w:t>
      </w:r>
    </w:p>
    <w:p>
      <w:pPr>
        <w:pStyle w:val="Heading2"/>
        <w:spacing w:line="240" w:lineRule="auto" w:before="74"/>
        <w:ind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日，西藏紫光新才信息技术有限公司（以下简称“紫光新才”）和深圳市岭</w:t>
      </w:r>
      <w:r>
        <w:rPr/>
        <w:t> </w:t>
      </w:r>
      <w:r>
        <w:rPr>
          <w:spacing w:val="2"/>
        </w:rPr>
        <w:t>南聚仁股权投资合伙企业（以下简称“聚仁投资”）以现金向紫光同创增资</w:t>
      </w:r>
      <w:r>
        <w:rPr>
          <w:rFonts w:ascii="Times New Roman" w:hAnsi="Times New Roman" w:cs="Times New Roman" w:eastAsia="Times New Roman" w:hint="default"/>
          <w:spacing w:val="2"/>
        </w:rPr>
        <w:t>2.51</w:t>
      </w:r>
      <w:r>
        <w:rPr>
          <w:spacing w:val="2"/>
        </w:rPr>
        <w:t>亿元，紫光</w:t>
      </w:r>
      <w:r>
        <w:rPr>
          <w:spacing w:val="-116"/>
        </w:rPr>
        <w:t> </w:t>
      </w:r>
      <w:r>
        <w:rPr>
          <w:spacing w:val="-116"/>
        </w:rPr>
      </w:r>
      <w:r>
        <w:rPr>
          <w:spacing w:val="-2"/>
        </w:rPr>
        <w:t>同创注册资本由</w:t>
      </w:r>
      <w:r>
        <w:rPr>
          <w:rFonts w:ascii="Times New Roman" w:hAnsi="Times New Roman" w:cs="Times New Roman" w:eastAsia="Times New Roman" w:hint="default"/>
          <w:spacing w:val="-2"/>
        </w:rPr>
        <w:t>1.5</w:t>
      </w:r>
      <w:r>
        <w:rPr>
          <w:spacing w:val="-2"/>
        </w:rPr>
        <w:t>亿元增加至</w:t>
      </w:r>
      <w:r>
        <w:rPr>
          <w:rFonts w:ascii="Times New Roman" w:hAnsi="Times New Roman" w:cs="Times New Roman" w:eastAsia="Times New Roman" w:hint="default"/>
          <w:spacing w:val="-2"/>
        </w:rPr>
        <w:t>3.0</w:t>
      </w:r>
      <w:r>
        <w:rPr>
          <w:spacing w:val="-2"/>
        </w:rPr>
        <w:t>亿元，并于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日完成工商变更登记。至此，紫光新</w:t>
      </w:r>
      <w:r>
        <w:rPr>
          <w:spacing w:val="-110"/>
        </w:rPr>
        <w:t> </w:t>
      </w:r>
      <w:r>
        <w:rPr>
          <w:spacing w:val="-110"/>
        </w:rPr>
      </w:r>
      <w:r>
        <w:rPr>
          <w:spacing w:val="-2"/>
        </w:rPr>
        <w:t>才、茂业创芯持股比例均为</w:t>
      </w:r>
      <w:r>
        <w:rPr>
          <w:rFonts w:ascii="Times New Roman" w:hAnsi="Times New Roman" w:cs="Times New Roman" w:eastAsia="Times New Roman" w:hint="default"/>
          <w:spacing w:val="-2"/>
        </w:rPr>
        <w:t>36.5%</w:t>
      </w:r>
      <w:r>
        <w:rPr>
          <w:spacing w:val="-2"/>
        </w:rPr>
        <w:t>，聚仁投资持股比例为</w:t>
      </w:r>
      <w:r>
        <w:rPr>
          <w:rFonts w:ascii="Times New Roman" w:hAnsi="Times New Roman" w:cs="Times New Roman" w:eastAsia="Times New Roman" w:hint="default"/>
          <w:spacing w:val="-2"/>
        </w:rPr>
        <w:t>27%</w:t>
      </w:r>
      <w:r>
        <w:rPr>
          <w:spacing w:val="-2"/>
        </w:rPr>
        <w:t>，鉴于紫光新才在紫光同创董事</w:t>
      </w:r>
      <w:r>
        <w:rPr>
          <w:spacing w:val="-97"/>
        </w:rPr>
        <w:t> </w:t>
      </w:r>
      <w:r>
        <w:rPr>
          <w:spacing w:val="-97"/>
        </w:rPr>
      </w:r>
      <w:r>
        <w:rPr/>
        <w:t>会中拥有多数表决权，紫光同创及其全资子公司北京晶智意达科技有限公司和盘古设计系统 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月起不再纳入本公司的合并报表范围。</w:t>
      </w:r>
    </w:p>
    <w:p>
      <w:pPr>
        <w:pStyle w:val="Heading3"/>
        <w:spacing w:line="322" w:lineRule="exact" w:before="89"/>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月，本公司之全资子公司国微电子转让其全资子公司成都国微电子有限公司</w:t>
      </w:r>
      <w:r>
        <w:rPr>
          <w:rFonts w:ascii="Times New Roman" w:hAnsi="Times New Roman" w:cs="Times New Roman" w:eastAsia="Times New Roman" w:hint="default"/>
        </w:rPr>
        <w:t>100%</w:t>
      </w:r>
    </w:p>
    <w:p>
      <w:pPr>
        <w:pStyle w:val="Heading3"/>
        <w:spacing w:line="304" w:lineRule="exact"/>
        <w:ind w:right="0"/>
        <w:jc w:val="left"/>
      </w:pPr>
      <w:r>
        <w:rPr/>
        <w:t>股权，股权转让后成都国微电子不再纳入公司的合并报表范围。</w:t>
      </w:r>
    </w:p>
    <w:p>
      <w:pPr>
        <w:spacing w:after="0" w:line="304" w:lineRule="exact"/>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现聘任的会计师事务所</w:t>
      </w:r>
    </w:p>
    <w:p>
      <w:pPr>
        <w:spacing w:line="240" w:lineRule="auto" w:before="2"/>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792"/>
        <w:gridCol w:w="4776"/>
      </w:tblGrid>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35</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18</w:t>
            </w:r>
          </w:p>
        </w:tc>
      </w:tr>
      <w:tr>
        <w:trPr>
          <w:trHeight w:val="46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傅映红、时彦禄</w:t>
            </w:r>
          </w:p>
        </w:tc>
      </w:tr>
      <w:tr>
        <w:trPr>
          <w:trHeight w:val="46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3</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当期是否改聘会计师事务所</w:t>
      </w:r>
    </w:p>
    <w:p>
      <w:pPr>
        <w:pStyle w:val="BodyText"/>
        <w:spacing w:line="340" w:lineRule="auto" w:before="117"/>
        <w:ind w:right="5502"/>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r>
        <w:rPr>
          <w:rFonts w:ascii="黑体" w:hAnsi="黑体" w:cs="黑体" w:eastAsia="黑体" w:hint="default"/>
        </w:rPr>
        <w:t> 聘请内部控制审计会计师事务所、财务顾问或保荐人情况</w:t>
      </w:r>
    </w:p>
    <w:p>
      <w:pPr>
        <w:pStyle w:val="BodyText"/>
        <w:spacing w:line="240" w:lineRule="auto" w:before="29"/>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
        <w:rPr>
          <w:rFonts w:ascii="黑体" w:hAnsi="黑体" w:cs="黑体" w:eastAsia="黑体" w:hint="default"/>
          <w:sz w:val="24"/>
          <w:szCs w:val="24"/>
        </w:rPr>
      </w:pPr>
    </w:p>
    <w:p>
      <w:pPr>
        <w:pStyle w:val="Heading2"/>
        <w:spacing w:line="240" w:lineRule="auto" w:before="0"/>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
        <w:rPr>
          <w:rFonts w:ascii="黑体" w:hAnsi="黑体" w:cs="黑体" w:eastAsia="黑体" w:hint="default"/>
          <w:sz w:val="24"/>
          <w:szCs w:val="24"/>
        </w:rPr>
      </w:pPr>
    </w:p>
    <w:p>
      <w:pPr>
        <w:spacing w:line="468" w:lineRule="auto" w:before="0"/>
        <w:ind w:left="634" w:right="6192" w:hanging="480"/>
        <w:jc w:val="left"/>
        <w:rPr>
          <w:rFonts w:ascii="宋体" w:hAnsi="宋体" w:cs="宋体" w:eastAsia="宋体" w:hint="default"/>
          <w:sz w:val="24"/>
          <w:szCs w:val="24"/>
        </w:rPr>
      </w:pPr>
      <w:bookmarkStart w:name="十一、破产重整相关事项" w:id="72"/>
      <w:bookmarkEnd w:id="72"/>
      <w:r>
        <w:rPr/>
      </w:r>
      <w:r>
        <w:rPr>
          <w:rFonts w:ascii="宋体" w:hAnsi="宋体" w:cs="宋体" w:eastAsia="宋体" w:hint="default"/>
          <w:b/>
          <w:bCs/>
          <w:sz w:val="24"/>
          <w:szCs w:val="24"/>
        </w:rPr>
        <w:t>十一、破产重整相关事项</w:t>
      </w:r>
      <w:r>
        <w:rPr>
          <w:rFonts w:ascii="宋体" w:hAnsi="宋体" w:cs="宋体" w:eastAsia="宋体" w:hint="default"/>
          <w:b/>
          <w:bCs/>
          <w:w w:val="99"/>
          <w:sz w:val="24"/>
          <w:szCs w:val="24"/>
        </w:rPr>
        <w:t> </w:t>
      </w:r>
      <w:r>
        <w:rPr>
          <w:rFonts w:ascii="宋体" w:hAnsi="宋体" w:cs="宋体" w:eastAsia="宋体" w:hint="default"/>
          <w:sz w:val="24"/>
          <w:szCs w:val="24"/>
        </w:rPr>
        <w:t>公司报告期未发生破产重整相关事项。</w:t>
      </w:r>
    </w:p>
    <w:p>
      <w:pPr>
        <w:spacing w:line="465" w:lineRule="auto" w:before="72"/>
        <w:ind w:left="634" w:right="6192" w:hanging="480"/>
        <w:jc w:val="left"/>
        <w:rPr>
          <w:rFonts w:ascii="宋体" w:hAnsi="宋体" w:cs="宋体" w:eastAsia="宋体" w:hint="default"/>
          <w:sz w:val="24"/>
          <w:szCs w:val="24"/>
        </w:rPr>
      </w:pPr>
      <w:bookmarkStart w:name="十二、重大诉讼、仲裁事项" w:id="73"/>
      <w:bookmarkEnd w:id="73"/>
      <w:r>
        <w:rPr/>
      </w:r>
      <w:r>
        <w:rPr>
          <w:rFonts w:ascii="宋体" w:hAnsi="宋体" w:cs="宋体" w:eastAsia="宋体" w:hint="default"/>
          <w:b/>
          <w:bCs/>
          <w:sz w:val="24"/>
          <w:szCs w:val="24"/>
        </w:rPr>
        <w:t>十二、重大诉讼、仲裁事项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本报告期公司无重大诉讼、仲裁事项。</w:t>
      </w:r>
    </w:p>
    <w:p>
      <w:pPr>
        <w:spacing w:line="465" w:lineRule="auto" w:before="74"/>
        <w:ind w:left="634" w:right="5952" w:hanging="480"/>
        <w:jc w:val="left"/>
        <w:rPr>
          <w:rFonts w:ascii="宋体" w:hAnsi="宋体" w:cs="宋体" w:eastAsia="宋体" w:hint="default"/>
          <w:sz w:val="24"/>
          <w:szCs w:val="24"/>
        </w:rPr>
      </w:pPr>
      <w:bookmarkStart w:name="十三、处罚及整改情况" w:id="74"/>
      <w:bookmarkEnd w:id="74"/>
      <w:r>
        <w:rPr/>
      </w:r>
      <w:r>
        <w:rPr>
          <w:rFonts w:ascii="宋体" w:hAnsi="宋体" w:cs="宋体" w:eastAsia="宋体" w:hint="default"/>
          <w:b/>
          <w:bCs/>
          <w:sz w:val="24"/>
          <w:szCs w:val="24"/>
        </w:rPr>
        <w:t>十三、处罚及整改情况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公司报告期不存在重要处罚及整改情况。</w:t>
      </w:r>
    </w:p>
    <w:p>
      <w:pPr>
        <w:pStyle w:val="Heading2"/>
        <w:spacing w:line="240" w:lineRule="auto" w:before="74"/>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
        <w:rPr>
          <w:rFonts w:ascii="黑体" w:hAnsi="黑体" w:cs="黑体" w:eastAsia="黑体" w:hint="default"/>
          <w:sz w:val="24"/>
          <w:szCs w:val="24"/>
        </w:rPr>
      </w:pPr>
    </w:p>
    <w:p>
      <w:pPr>
        <w:spacing w:line="468" w:lineRule="auto" w:before="0"/>
        <w:ind w:left="634" w:right="1872" w:hanging="480"/>
        <w:jc w:val="left"/>
        <w:rPr>
          <w:rFonts w:ascii="宋体" w:hAnsi="宋体" w:cs="宋体" w:eastAsia="宋体" w:hint="default"/>
          <w:sz w:val="24"/>
          <w:szCs w:val="24"/>
        </w:rPr>
      </w:pPr>
      <w:bookmarkStart w:name="十五、公司股权激励计划、员工持股计划或其他员工激励措施的实施情况" w:id="76"/>
      <w:bookmarkEnd w:id="76"/>
      <w:r>
        <w:rPr/>
      </w:r>
      <w:r>
        <w:rPr>
          <w:rFonts w:ascii="宋体" w:hAnsi="宋体" w:cs="宋体" w:eastAsia="宋体" w:hint="default"/>
          <w:b/>
          <w:bCs/>
          <w:sz w:val="24"/>
          <w:szCs w:val="24"/>
        </w:rPr>
        <w:t>十五、公司股权激励计划、员工持股计划或其他员工激励措施的实施情况</w:t>
      </w:r>
      <w:r>
        <w:rPr>
          <w:rFonts w:ascii="宋体" w:hAnsi="宋体" w:cs="宋体" w:eastAsia="宋体" w:hint="default"/>
          <w:b/>
          <w:bCs/>
          <w:w w:val="99"/>
          <w:sz w:val="24"/>
          <w:szCs w:val="24"/>
        </w:rPr>
        <w:t> </w:t>
      </w:r>
      <w:r>
        <w:rPr>
          <w:rFonts w:ascii="宋体" w:hAnsi="宋体" w:cs="宋体" w:eastAsia="宋体" w:hint="default"/>
          <w:sz w:val="24"/>
          <w:szCs w:val="24"/>
        </w:rPr>
        <w:t>公司报告期无股权激励计划、员工持股计划或其他员工激励措施及其实施情况。</w:t>
      </w:r>
    </w:p>
    <w:p>
      <w:pPr>
        <w:pStyle w:val="Heading2"/>
        <w:spacing w:line="240" w:lineRule="auto" w:before="72"/>
        <w:ind w:right="0"/>
        <w:jc w:val="left"/>
        <w:rPr>
          <w:b w:val="0"/>
          <w:bCs w:val="0"/>
        </w:rPr>
      </w:pPr>
      <w:bookmarkStart w:name="十六、重大关联交易" w:id="77"/>
      <w:bookmarkEnd w:id="77"/>
      <w:r>
        <w:rPr>
          <w:b w:val="0"/>
          <w:bCs w:val="0"/>
        </w:rPr>
      </w:r>
      <w:r>
        <w:rPr/>
        <w:t>十六、重大关联交易</w:t>
      </w:r>
      <w:r>
        <w:rPr>
          <w:b w:val="0"/>
          <w:bCs w:val="0"/>
        </w:rPr>
      </w:r>
    </w:p>
    <w:p>
      <w:pPr>
        <w:spacing w:after="0" w:line="240" w:lineRule="auto"/>
        <w:jc w:val="left"/>
        <w:sectPr>
          <w:pgSz w:w="11910" w:h="16840"/>
          <w:pgMar w:header="877" w:footer="979" w:top="1100" w:bottom="1160" w:left="980" w:right="0"/>
        </w:sectPr>
      </w:pPr>
    </w:p>
    <w:p>
      <w:pPr>
        <w:spacing w:before="15"/>
        <w:ind w:left="0" w:right="136" w:firstLine="0"/>
        <w:jc w:val="righ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ind w:left="140"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276"/>
        <w:gridCol w:w="993"/>
        <w:gridCol w:w="851"/>
        <w:gridCol w:w="992"/>
        <w:gridCol w:w="680"/>
        <w:gridCol w:w="673"/>
        <w:gridCol w:w="914"/>
        <w:gridCol w:w="850"/>
        <w:gridCol w:w="851"/>
        <w:gridCol w:w="708"/>
        <w:gridCol w:w="852"/>
        <w:gridCol w:w="850"/>
        <w:gridCol w:w="851"/>
        <w:gridCol w:w="2553"/>
      </w:tblGrid>
      <w:tr>
        <w:trPr>
          <w:trHeight w:val="79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00" w:right="41"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1" w:right="9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9" w:right="5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9" w:right="59"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33" w:lineRule="exact"/>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9" w:right="77"/>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61" w:right="5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59"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161"/>
              <w:jc w:val="both"/>
              <w:rPr>
                <w:rFonts w:ascii="宋体" w:hAnsi="宋体" w:cs="宋体" w:eastAsia="宋体" w:hint="default"/>
                <w:sz w:val="18"/>
                <w:szCs w:val="18"/>
              </w:rPr>
            </w:pPr>
            <w:r>
              <w:rPr>
                <w:rFonts w:ascii="宋体" w:hAnsi="宋体" w:cs="宋体" w:eastAsia="宋体" w:hint="default"/>
                <w:sz w:val="18"/>
                <w:szCs w:val="18"/>
              </w:rPr>
              <w:t>山东新恒汇电 子科技有限公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3" w:right="57"/>
              <w:jc w:val="both"/>
              <w:rPr>
                <w:rFonts w:ascii="宋体" w:hAnsi="宋体" w:cs="宋体" w:eastAsia="宋体" w:hint="default"/>
                <w:sz w:val="18"/>
                <w:szCs w:val="18"/>
              </w:rPr>
            </w:pPr>
            <w:r>
              <w:rPr>
                <w:rFonts w:ascii="宋体" w:hAnsi="宋体" w:cs="宋体" w:eastAsia="宋体" w:hint="default"/>
                <w:sz w:val="18"/>
                <w:szCs w:val="18"/>
              </w:rPr>
              <w:t>离任关联自 然人担任董 监高的其他 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采购原材 料、销售 产品、接 受劳务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采购材料、 销售产品、 接受封装和 测试劳务。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13,293.77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61" w:right="59"/>
              <w:jc w:val="left"/>
              <w:rPr>
                <w:rFonts w:ascii="宋体" w:hAnsi="宋体" w:cs="宋体" w:eastAsia="宋体" w:hint="default"/>
                <w:sz w:val="18"/>
                <w:szCs w:val="18"/>
              </w:rPr>
            </w:pPr>
            <w:r>
              <w:rPr>
                <w:rFonts w:ascii="宋体" w:hAnsi="宋体" w:cs="宋体" w:eastAsia="宋体" w:hint="default"/>
                <w:sz w:val="18"/>
                <w:szCs w:val="18"/>
              </w:rPr>
              <w:t>根据进度 分期结算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2" w:lineRule="exact"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《中国证券报》及巨潮资讯网</w:t>
            </w:r>
          </w:p>
          <w:p>
            <w:pPr>
              <w:pStyle w:val="TableParagraph"/>
              <w:spacing w:line="228"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9"/>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w:t>
            </w:r>
            <w:r>
              <w:rPr>
                <w:rFonts w:ascii="宋体" w:hAnsi="宋体" w:cs="宋体" w:eastAsia="宋体" w:hint="default"/>
                <w:spacing w:val="-2"/>
                <w:sz w:val="18"/>
                <w:szCs w:val="18"/>
              </w:rPr>
              <w:t> 的《关于补充确认关联交易及预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 </w:t>
            </w:r>
            <w:r>
              <w:rPr>
                <w:rFonts w:ascii="宋体" w:hAnsi="宋体" w:cs="宋体" w:eastAsia="宋体" w:hint="default"/>
                <w:spacing w:val="-18"/>
                <w:sz w:val="18"/>
                <w:szCs w:val="18"/>
              </w:rPr>
              <w:t>的公告》（公告编号：</w:t>
            </w:r>
            <w:r>
              <w:rPr>
                <w:rFonts w:ascii="Times New Roman" w:hAnsi="Times New Roman" w:cs="Times New Roman" w:eastAsia="Times New Roman" w:hint="default"/>
                <w:spacing w:val="-18"/>
                <w:sz w:val="18"/>
                <w:szCs w:val="18"/>
              </w:rPr>
              <w:t>2018-045</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14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45"/>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Linxens Singapore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及其全资</w:t>
            </w:r>
            <w:r>
              <w:rPr>
                <w:rFonts w:ascii="宋体" w:hAnsi="宋体" w:cs="宋体" w:eastAsia="宋体" w:hint="default"/>
                <w:spacing w:val="-84"/>
                <w:sz w:val="18"/>
                <w:szCs w:val="18"/>
              </w:rPr>
              <w:t> </w:t>
            </w:r>
            <w:r>
              <w:rPr>
                <w:rFonts w:ascii="宋体" w:hAnsi="宋体" w:cs="宋体" w:eastAsia="宋体" w:hint="default"/>
                <w:sz w:val="18"/>
                <w:szCs w:val="18"/>
              </w:rPr>
              <w:t>子公司立联信</w:t>
            </w:r>
          </w:p>
          <w:p>
            <w:pPr>
              <w:pStyle w:val="TableParagraph"/>
              <w:spacing w:line="232" w:lineRule="exact" w:before="24"/>
              <w:ind w:left="22" w:right="20"/>
              <w:jc w:val="left"/>
              <w:rPr>
                <w:rFonts w:ascii="宋体" w:hAnsi="宋体" w:cs="宋体" w:eastAsia="宋体" w:hint="default"/>
                <w:sz w:val="18"/>
                <w:szCs w:val="18"/>
              </w:rPr>
            </w:pPr>
            <w:r>
              <w:rPr>
                <w:rFonts w:ascii="宋体" w:hAnsi="宋体" w:cs="宋体" w:eastAsia="宋体" w:hint="default"/>
                <w:spacing w:val="-6"/>
                <w:sz w:val="18"/>
                <w:szCs w:val="18"/>
              </w:rPr>
              <w:t>（苏州）微连接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器有限公司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37" w:lineRule="auto"/>
              <w:ind w:left="23" w:right="57"/>
              <w:jc w:val="both"/>
              <w:rPr>
                <w:rFonts w:ascii="宋体" w:hAnsi="宋体" w:cs="宋体" w:eastAsia="宋体" w:hint="default"/>
                <w:sz w:val="18"/>
                <w:szCs w:val="18"/>
              </w:rPr>
            </w:pPr>
            <w:r>
              <w:rPr>
                <w:rFonts w:ascii="宋体" w:hAnsi="宋体" w:cs="宋体" w:eastAsia="宋体" w:hint="default"/>
                <w:sz w:val="18"/>
                <w:szCs w:val="18"/>
              </w:rPr>
              <w:t>公司间接控 股股东的间 接控股子公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37" w:lineRule="auto"/>
              <w:ind w:left="22" w:right="96"/>
              <w:jc w:val="both"/>
              <w:rPr>
                <w:rFonts w:ascii="宋体" w:hAnsi="宋体" w:cs="宋体" w:eastAsia="宋体" w:hint="default"/>
                <w:sz w:val="18"/>
                <w:szCs w:val="18"/>
              </w:rPr>
            </w:pPr>
            <w:r>
              <w:rPr>
                <w:rFonts w:ascii="宋体" w:hAnsi="宋体" w:cs="宋体" w:eastAsia="宋体" w:hint="default"/>
                <w:sz w:val="18"/>
                <w:szCs w:val="18"/>
              </w:rPr>
              <w:t>采购原材 料、接受 劳务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2" w:right="59"/>
              <w:jc w:val="left"/>
              <w:rPr>
                <w:rFonts w:ascii="宋体" w:hAnsi="宋体" w:cs="宋体" w:eastAsia="宋体" w:hint="default"/>
                <w:sz w:val="18"/>
                <w:szCs w:val="18"/>
              </w:rPr>
            </w:pPr>
            <w:r>
              <w:rPr>
                <w:rFonts w:ascii="宋体" w:hAnsi="宋体" w:cs="宋体" w:eastAsia="宋体" w:hint="default"/>
                <w:sz w:val="18"/>
                <w:szCs w:val="18"/>
              </w:rPr>
              <w:t>采购材料、 接受劳务。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1,432.95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1" w:right="59"/>
              <w:jc w:val="left"/>
              <w:rPr>
                <w:rFonts w:ascii="宋体" w:hAnsi="宋体" w:cs="宋体" w:eastAsia="宋体" w:hint="default"/>
                <w:sz w:val="18"/>
                <w:szCs w:val="18"/>
              </w:rPr>
            </w:pPr>
            <w:r>
              <w:rPr>
                <w:rFonts w:ascii="宋体" w:hAnsi="宋体" w:cs="宋体" w:eastAsia="宋体" w:hint="default"/>
                <w:sz w:val="18"/>
                <w:szCs w:val="18"/>
              </w:rPr>
              <w:t>根据进度 分期结算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《中国证券报》及巨潮资讯网</w:t>
            </w:r>
          </w:p>
          <w:p>
            <w:pPr>
              <w:pStyle w:val="TableParagraph"/>
              <w:spacing w:line="234" w:lineRule="exact"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8"/>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w:t>
            </w:r>
            <w:r>
              <w:rPr>
                <w:rFonts w:ascii="宋体" w:hAnsi="宋体" w:cs="宋体" w:eastAsia="宋体" w:hint="default"/>
                <w:spacing w:val="-2"/>
                <w:sz w:val="18"/>
                <w:szCs w:val="18"/>
              </w:rPr>
              <w:t> </w:t>
            </w:r>
            <w:r>
              <w:rPr>
                <w:rFonts w:ascii="宋体" w:hAnsi="宋体" w:cs="宋体" w:eastAsia="宋体" w:hint="default"/>
                <w:sz w:val="18"/>
                <w:szCs w:val="18"/>
              </w:rPr>
              <w:t>的《关于日常关联交易的公告》</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2018-064</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03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61"/>
              <w:jc w:val="both"/>
              <w:rPr>
                <w:rFonts w:ascii="宋体" w:hAnsi="宋体" w:cs="宋体" w:eastAsia="宋体" w:hint="default"/>
                <w:sz w:val="18"/>
                <w:szCs w:val="18"/>
              </w:rPr>
            </w:pPr>
            <w:r>
              <w:rPr>
                <w:rFonts w:ascii="宋体" w:hAnsi="宋体" w:cs="宋体" w:eastAsia="宋体" w:hint="default"/>
                <w:sz w:val="18"/>
                <w:szCs w:val="18"/>
              </w:rPr>
              <w:t>同方股份有限 公司及北京同 方物业管理有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3" w:right="57"/>
              <w:jc w:val="both"/>
              <w:rPr>
                <w:rFonts w:ascii="宋体" w:hAnsi="宋体" w:cs="宋体" w:eastAsia="宋体" w:hint="default"/>
                <w:sz w:val="18"/>
                <w:szCs w:val="18"/>
              </w:rPr>
            </w:pPr>
            <w:r>
              <w:rPr>
                <w:rFonts w:ascii="宋体" w:hAnsi="宋体" w:cs="宋体" w:eastAsia="宋体" w:hint="default"/>
                <w:sz w:val="18"/>
                <w:szCs w:val="18"/>
              </w:rPr>
              <w:t>实际控制人 下属控股子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59"/>
              <w:jc w:val="left"/>
              <w:rPr>
                <w:rFonts w:ascii="宋体" w:hAnsi="宋体" w:cs="宋体" w:eastAsia="宋体" w:hint="default"/>
                <w:sz w:val="18"/>
                <w:szCs w:val="18"/>
              </w:rPr>
            </w:pPr>
            <w:r>
              <w:rPr>
                <w:rFonts w:ascii="宋体" w:hAnsi="宋体" w:cs="宋体" w:eastAsia="宋体" w:hint="default"/>
                <w:sz w:val="18"/>
                <w:szCs w:val="18"/>
              </w:rPr>
              <w:t>房屋租赁、 物业管理等</w:t>
            </w:r>
          </w:p>
        </w:tc>
        <w:tc>
          <w:tcPr>
            <w:tcW w:w="68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1,633.63</w:t>
            </w:r>
          </w:p>
        </w:tc>
        <w:tc>
          <w:tcPr>
            <w:tcW w:w="850" w:type="dxa"/>
            <w:tcBorders>
              <w:top w:val="single" w:sz="4" w:space="0" w:color="000000"/>
              <w:left w:val="single" w:sz="4" w:space="0" w:color="000000"/>
              <w:bottom w:val="single" w:sz="10" w:space="0" w:color="D2D2D2"/>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1,648.08</w:t>
            </w:r>
          </w:p>
        </w:tc>
        <w:tc>
          <w:tcPr>
            <w:tcW w:w="70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61" w:right="59"/>
              <w:jc w:val="left"/>
              <w:rPr>
                <w:rFonts w:ascii="宋体" w:hAnsi="宋体" w:cs="宋体" w:eastAsia="宋体" w:hint="default"/>
                <w:sz w:val="18"/>
                <w:szCs w:val="18"/>
              </w:rPr>
            </w:pPr>
            <w:r>
              <w:rPr>
                <w:rFonts w:ascii="宋体" w:hAnsi="宋体" w:cs="宋体" w:eastAsia="宋体" w:hint="default"/>
                <w:sz w:val="18"/>
                <w:szCs w:val="18"/>
              </w:rPr>
              <w:t>根据进度 分期结算</w:t>
            </w:r>
          </w:p>
        </w:tc>
        <w:tc>
          <w:tcPr>
            <w:tcW w:w="85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10" w:space="0" w:color="D2D2D2"/>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《中国证券报》及巨潮资讯网</w:t>
            </w:r>
          </w:p>
          <w:p>
            <w:pPr>
              <w:pStyle w:val="TableParagraph"/>
              <w:spacing w:line="230" w:lineRule="auto" w:before="7"/>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9"/>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w:t>
            </w:r>
            <w:r>
              <w:rPr>
                <w:rFonts w:ascii="宋体" w:hAnsi="宋体" w:cs="宋体" w:eastAsia="宋体" w:hint="default"/>
                <w:spacing w:val="-2"/>
                <w:sz w:val="18"/>
                <w:szCs w:val="18"/>
              </w:rPr>
              <w:t> 的《关于续租写字楼暨关联交易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的公告》（公告编号：</w:t>
            </w:r>
            <w:r>
              <w:rPr>
                <w:rFonts w:ascii="Times New Roman" w:hAnsi="Times New Roman" w:cs="Times New Roman" w:eastAsia="Times New Roman" w:hint="default"/>
                <w:spacing w:val="-18"/>
                <w:sz w:val="18"/>
                <w:szCs w:val="18"/>
              </w:rPr>
              <w:t>2018-004</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310"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16,360.35</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15,648.08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89"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782" w:type="dxa"/>
            <w:gridSpan w:val="10"/>
            <w:tcBorders>
              <w:top w:val="single" w:sz="5" w:space="0" w:color="D2D2D2"/>
              <w:left w:val="single" w:sz="10" w:space="0" w:color="D2D2D2"/>
              <w:bottom w:val="single" w:sz="4" w:space="0" w:color="000000"/>
              <w:right w:val="single" w:sz="4"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17"/>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 计的，在报告期内的实际履行情况（如有）</w:t>
            </w:r>
          </w:p>
        </w:tc>
        <w:tc>
          <w:tcPr>
            <w:tcW w:w="978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33"/>
              <w:jc w:val="left"/>
              <w:rPr>
                <w:rFonts w:ascii="宋体" w:hAnsi="宋体" w:cs="宋体" w:eastAsia="宋体" w:hint="default"/>
                <w:sz w:val="18"/>
                <w:szCs w:val="18"/>
              </w:rPr>
            </w:pPr>
            <w:r>
              <w:rPr>
                <w:rFonts w:ascii="宋体" w:hAnsi="宋体" w:cs="宋体" w:eastAsia="宋体" w:hint="default"/>
                <w:spacing w:val="-2"/>
                <w:sz w:val="18"/>
                <w:szCs w:val="18"/>
              </w:rPr>
              <w:t>交易价格与市场参考价格差异较大的原因（如适用）</w:t>
            </w:r>
            <w:r>
              <w:rPr>
                <w:rFonts w:ascii="宋体" w:hAnsi="宋体" w:cs="宋体" w:eastAsia="宋体" w:hint="default"/>
                <w:sz w:val="18"/>
                <w:szCs w:val="18"/>
              </w:rPr>
            </w:r>
          </w:p>
        </w:tc>
        <w:tc>
          <w:tcPr>
            <w:tcW w:w="978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4"/>
        <w:spacing w:line="240" w:lineRule="auto"/>
        <w:ind w:left="140" w:right="0"/>
        <w:jc w:val="left"/>
        <w:rPr>
          <w:b w:val="0"/>
          <w:bCs w:val="0"/>
        </w:rPr>
      </w:pPr>
      <w:r>
        <w:rPr/>
        <w:pict>
          <v:group style="position:absolute;margin-left:277.820007pt;margin-top:-29.296324pt;width:487.45pt;height:16.8pt;mso-position-horizontal-relative:page;mso-position-vertical-relative:paragraph;z-index:-1155856" coordorigin="5556,-586" coordsize="9749,336">
            <v:group style="position:absolute;left:5568;top:-575;width:2;height:314" coordorigin="5568,-575" coordsize="2,314">
              <v:shape style="position:absolute;left:5568;top:-575;width:2;height:314" coordorigin="5568,-575" coordsize="0,314" path="m5568,-575l5568,-261e" filled="false" stroked="true" strokeweight="1.140pt" strokecolor="#ffffff">
                <v:path arrowok="t"/>
              </v:shape>
            </v:group>
            <v:group style="position:absolute;left:5579;top:-575;width:9726;height:314" coordorigin="5579,-575" coordsize="9726,314">
              <v:shape style="position:absolute;left:5579;top:-575;width:9726;height:314" coordorigin="5579,-575" coordsize="9726,314" path="m5579,-261l15305,-261,15305,-575,5579,-575,5579,-261xe" filled="true" fillcolor="#ffffff" stroked="false">
                <v:path arrowok="t"/>
                <v:fill type="solid"/>
              </v:shape>
            </v:group>
            <w10:wrap type="none"/>
          </v:group>
        </w:pict>
      </w: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20" w:right="0"/>
        <w:jc w:val="left"/>
      </w:pPr>
      <w:r>
        <w:rPr/>
        <w:t>公司报告期未发生资产或股权收购、出售的关联交易。</w:t>
      </w:r>
    </w:p>
    <w:p>
      <w:pPr>
        <w:spacing w:line="240" w:lineRule="auto" w:before="9"/>
        <w:rPr>
          <w:rFonts w:ascii="宋体" w:hAnsi="宋体" w:cs="宋体" w:eastAsia="宋体" w:hint="default"/>
          <w:sz w:val="24"/>
          <w:szCs w:val="24"/>
        </w:rPr>
      </w:pPr>
    </w:p>
    <w:p>
      <w:pPr>
        <w:pStyle w:val="Heading4"/>
        <w:spacing w:line="240" w:lineRule="auto" w:before="0"/>
        <w:ind w:left="140"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20" w:right="0"/>
        <w:jc w:val="left"/>
      </w:pPr>
      <w:r>
        <w:rPr/>
        <w:t>公司报告期未发生共同对外投资的关联交易。</w:t>
      </w:r>
    </w:p>
    <w:p>
      <w:pPr>
        <w:spacing w:line="240" w:lineRule="auto" w:before="2"/>
        <w:rPr>
          <w:rFonts w:ascii="宋体" w:hAnsi="宋体" w:cs="宋体" w:eastAsia="宋体" w:hint="default"/>
          <w:sz w:val="12"/>
          <w:szCs w:val="12"/>
        </w:rPr>
      </w:pPr>
    </w:p>
    <w:p>
      <w:pPr>
        <w:spacing w:before="76"/>
        <w:ind w:left="0" w:right="136" w:firstLine="0"/>
        <w:jc w:val="right"/>
        <w:rPr>
          <w:rFonts w:ascii="Times New Roman" w:hAnsi="Times New Roman" w:cs="Times New Roman" w:eastAsia="Times New Roman" w:hint="default"/>
          <w:sz w:val="18"/>
          <w:szCs w:val="18"/>
        </w:rPr>
      </w:pPr>
      <w:r>
        <w:rPr>
          <w:rFonts w:ascii="Times New Roman"/>
          <w:sz w:val="18"/>
        </w:rPr>
        <w:t>27</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3"/>
          <w:footerReference w:type="default" r:id="rId14"/>
          <w:pgSz w:w="16840" w:h="11910" w:orient="landscape"/>
          <w:pgMar w:header="0" w:footer="0" w:top="800" w:bottom="0" w:left="1300" w:right="130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0"/>
        <w:jc w:val="left"/>
      </w:pPr>
      <w:r>
        <w:rPr/>
        <w:t>公司报告期不存在重大关联债权债务往来。</w:t>
      </w:r>
    </w:p>
    <w:p>
      <w:pPr>
        <w:spacing w:line="240" w:lineRule="auto" w:before="10"/>
        <w:rPr>
          <w:rFonts w:ascii="宋体" w:hAnsi="宋体" w:cs="宋体" w:eastAsia="宋体" w:hint="default"/>
          <w:sz w:val="24"/>
          <w:szCs w:val="24"/>
        </w:rPr>
      </w:pPr>
    </w:p>
    <w:p>
      <w:pPr>
        <w:pStyle w:val="Heading4"/>
        <w:spacing w:line="240" w:lineRule="auto" w:before="0"/>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636" w:right="0"/>
        <w:jc w:val="left"/>
        <w:rPr>
          <w:b w:val="0"/>
          <w:bCs w:val="0"/>
        </w:rPr>
      </w:pPr>
      <w:r>
        <w:rPr/>
        <w:t>（</w:t>
      </w:r>
      <w:r>
        <w:rPr>
          <w:rFonts w:ascii="Times New Roman" w:hAnsi="Times New Roman" w:cs="Times New Roman" w:eastAsia="Times New Roman" w:hint="default"/>
        </w:rPr>
        <w:t>1</w:t>
      </w:r>
      <w:r>
        <w:rPr/>
        <w:t>）间接控股子公司紫光同创增资事项</w:t>
      </w:r>
      <w:r>
        <w:rPr>
          <w:b w:val="0"/>
          <w:bCs w:val="0"/>
        </w:rPr>
      </w:r>
    </w:p>
    <w:p>
      <w:pPr>
        <w:pStyle w:val="Heading3"/>
        <w:spacing w:line="312" w:lineRule="exact" w:before="183"/>
        <w:ind w:right="1132" w:firstLine="482"/>
        <w:jc w:val="both"/>
      </w:pPr>
      <w:r>
        <w:rPr/>
        <w:t>经公司第六届董事会第九次会议和</w:t>
      </w:r>
      <w:r>
        <w:rPr>
          <w:rFonts w:ascii="Times New Roman" w:hAnsi="Times New Roman" w:cs="Times New Roman" w:eastAsia="Times New Roman" w:hint="default"/>
        </w:rPr>
        <w:t>2017</w:t>
      </w:r>
      <w:r>
        <w:rPr/>
        <w:t>年度股东大会审议通过，决定对间接控股子公司 </w:t>
      </w:r>
      <w:r>
        <w:rPr>
          <w:spacing w:val="-2"/>
        </w:rPr>
        <w:t>深圳市紫光同创电子有限公司（以下简称“紫光同创”）进行增资，将其注册资本由</w:t>
      </w:r>
      <w:r>
        <w:rPr>
          <w:rFonts w:ascii="宋体" w:hAnsi="宋体" w:cs="宋体" w:eastAsia="宋体" w:hint="default"/>
          <w:spacing w:val="-2"/>
        </w:rPr>
        <w:t>1.5</w:t>
      </w:r>
      <w:r>
        <w:rPr>
          <w:spacing w:val="-2"/>
        </w:rPr>
        <w:t>亿元</w:t>
      </w:r>
      <w:r>
        <w:rPr/>
        <w:t> </w:t>
      </w:r>
      <w:r>
        <w:rPr>
          <w:spacing w:val="-1"/>
        </w:rPr>
        <w:t>增加至</w:t>
      </w:r>
      <w:r>
        <w:rPr>
          <w:rFonts w:ascii="Times New Roman" w:hAnsi="Times New Roman" w:cs="Times New Roman" w:eastAsia="Times New Roman" w:hint="default"/>
          <w:spacing w:val="-1"/>
        </w:rPr>
        <w:t>3.0</w:t>
      </w:r>
      <w:r>
        <w:rPr>
          <w:spacing w:val="-1"/>
        </w:rPr>
        <w:t>亿元。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日，完成了上述增资及相关工商变更登记事项。增资完成后，紫</w:t>
      </w:r>
      <w:r>
        <w:rPr>
          <w:spacing w:val="-98"/>
        </w:rPr>
        <w:t> </w:t>
      </w:r>
      <w:r>
        <w:rPr>
          <w:spacing w:val="-98"/>
        </w:rPr>
      </w:r>
      <w:r>
        <w:rPr/>
        <w:t>光同创由公司间接控股子公司变更为公司参股子公司。</w:t>
      </w:r>
    </w:p>
    <w:p>
      <w:pPr>
        <w:pStyle w:val="Heading3"/>
        <w:spacing w:line="312" w:lineRule="exact" w:before="156"/>
        <w:ind w:right="1139" w:firstLine="482"/>
        <w:jc w:val="both"/>
      </w:pPr>
      <w:r>
        <w:rPr/>
        <w:t>因紫光同创增资方中西藏紫光新才信息技术有限公司为公司间接控股股东紫光集团下属 全资子公司，为公司的关联法人，因此本次交易构成关联交易。</w:t>
      </w:r>
    </w:p>
    <w:p>
      <w:pPr>
        <w:pStyle w:val="Heading4"/>
        <w:spacing w:line="240" w:lineRule="auto" w:before="149"/>
        <w:ind w:left="636" w:right="0"/>
        <w:jc w:val="left"/>
        <w:rPr>
          <w:b w:val="0"/>
          <w:bCs w:val="0"/>
        </w:rPr>
      </w:pPr>
      <w:r>
        <w:rPr/>
        <w:t>（</w:t>
      </w:r>
      <w:r>
        <w:rPr>
          <w:rFonts w:ascii="Times New Roman" w:hAnsi="Times New Roman" w:cs="Times New Roman" w:eastAsia="Times New Roman" w:hint="default"/>
        </w:rPr>
        <w:t>2</w:t>
      </w:r>
      <w:r>
        <w:rPr/>
        <w:t>）转让西安紫光国芯</w:t>
      </w:r>
      <w:r>
        <w:rPr>
          <w:rFonts w:ascii="Times New Roman" w:hAnsi="Times New Roman" w:cs="Times New Roman" w:eastAsia="Times New Roman" w:hint="default"/>
        </w:rPr>
        <w:t>100%</w:t>
      </w:r>
      <w:r>
        <w:rPr/>
        <w:t>股权暨关联交易事项</w:t>
      </w:r>
      <w:r>
        <w:rPr>
          <w:b w:val="0"/>
          <w:bCs w:val="0"/>
        </w:rPr>
      </w:r>
    </w:p>
    <w:p>
      <w:pPr>
        <w:pStyle w:val="Heading3"/>
        <w:spacing w:line="312" w:lineRule="exact" w:before="183"/>
        <w:ind w:right="1139" w:firstLine="482"/>
        <w:jc w:val="both"/>
      </w:pPr>
      <w:r>
        <w:rPr/>
        <w:t>经公司第六届董事会第二十二次会议和第六届监事会第九次会议审议通过，公司拟将西 </w:t>
      </w:r>
      <w:r>
        <w:rPr>
          <w:spacing w:val="4"/>
        </w:rPr>
        <w:t>安紫光国芯</w:t>
      </w:r>
      <w:r>
        <w:rPr>
          <w:rFonts w:ascii="Times New Roman" w:hAnsi="Times New Roman" w:cs="Times New Roman" w:eastAsia="Times New Roman" w:hint="default"/>
          <w:spacing w:val="4"/>
        </w:rPr>
        <w:t>100%</w:t>
      </w:r>
      <w:r>
        <w:rPr>
          <w:spacing w:val="4"/>
        </w:rPr>
        <w:t>股权转让给北京紫光存储科技有限公司，转让价格经交易双方协商确定为</w:t>
      </w:r>
      <w:r>
        <w:rPr/>
        <w:t> </w:t>
      </w:r>
      <w:r>
        <w:rPr>
          <w:rFonts w:ascii="Times New Roman" w:hAnsi="Times New Roman" w:cs="Times New Roman" w:eastAsia="Times New Roman" w:hint="default"/>
        </w:rPr>
        <w:t>22,009</w:t>
      </w:r>
      <w:r>
        <w:rPr/>
        <w:t>万元人民币。该事项尚需提交公司股东大会审议批准。截至本报告披露日，正在进行</w:t>
      </w:r>
      <w:r>
        <w:rPr>
          <w:spacing w:val="-40"/>
        </w:rPr>
        <w:t> </w:t>
      </w:r>
      <w:r>
        <w:rPr>
          <w:spacing w:val="-40"/>
        </w:rPr>
      </w:r>
      <w:r>
        <w:rPr/>
        <w:t>本次交易标的评估结果的评估备案工作。</w:t>
      </w:r>
    </w:p>
    <w:p>
      <w:pPr>
        <w:pStyle w:val="Heading3"/>
        <w:spacing w:line="312" w:lineRule="exact" w:before="156"/>
        <w:ind w:right="1139" w:firstLine="482"/>
        <w:jc w:val="both"/>
      </w:pPr>
      <w:r>
        <w:rPr/>
        <w:t>因交易对方北京紫光存储科技有限公司为公司间接控股股东紫光集团的全资子公司，为 公司的关联法人，因此本次交易构成关联交易。</w:t>
      </w:r>
    </w:p>
    <w:p>
      <w:pPr>
        <w:pStyle w:val="BodyText"/>
        <w:spacing w:line="240" w:lineRule="auto" w:before="150"/>
        <w:ind w:right="0"/>
        <w:jc w:val="left"/>
        <w:rPr>
          <w:rFonts w:ascii="黑体" w:hAnsi="黑体" w:cs="黑体" w:eastAsia="黑体" w:hint="default"/>
        </w:rPr>
      </w:pPr>
      <w:r>
        <w:rPr>
          <w:rFonts w:ascii="黑体" w:hAnsi="黑体" w:cs="黑体" w:eastAsia="黑体" w:hint="default"/>
        </w:rPr>
        <w:t>重大关联交易临时报告披露网站相关查询</w:t>
      </w:r>
    </w:p>
    <w:p>
      <w:pPr>
        <w:spacing w:line="240" w:lineRule="auto" w:before="9"/>
        <w:rPr>
          <w:rFonts w:ascii="黑体" w:hAnsi="黑体" w:cs="黑体" w:eastAsia="黑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254"/>
        <w:gridCol w:w="2551"/>
        <w:gridCol w:w="2764"/>
      </w:tblGrid>
      <w:tr>
        <w:trPr>
          <w:trHeight w:val="39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23" w:right="0"/>
              <w:jc w:val="left"/>
              <w:rPr>
                <w:rFonts w:ascii="宋体" w:hAnsi="宋体" w:cs="宋体" w:eastAsia="宋体" w:hint="default"/>
                <w:sz w:val="21"/>
                <w:szCs w:val="21"/>
              </w:rPr>
            </w:pPr>
            <w:r>
              <w:rPr>
                <w:rFonts w:ascii="宋体" w:hAnsi="宋体" w:cs="宋体" w:eastAsia="宋体" w:hint="default"/>
                <w:b/>
                <w:bCs/>
                <w:sz w:val="21"/>
                <w:szCs w:val="21"/>
              </w:rPr>
              <w:t>临时公告披露网站名称</w:t>
            </w:r>
            <w:r>
              <w:rPr>
                <w:rFonts w:ascii="宋体" w:hAnsi="宋体" w:cs="宋体" w:eastAsia="宋体" w:hint="default"/>
                <w:sz w:val="21"/>
                <w:szCs w:val="21"/>
              </w:rPr>
            </w:r>
          </w:p>
        </w:tc>
      </w:tr>
      <w:tr>
        <w:trPr>
          <w:trHeight w:val="682" w:hRule="exact"/>
        </w:trPr>
        <w:tc>
          <w:tcPr>
            <w:tcW w:w="4254" w:type="dxa"/>
            <w:tcBorders>
              <w:top w:val="single" w:sz="5" w:space="0" w:color="000000"/>
              <w:left w:val="single" w:sz="4" w:space="0" w:color="000000"/>
              <w:bottom w:val="single" w:sz="4" w:space="0" w:color="000000"/>
              <w:right w:val="single" w:sz="4" w:space="0" w:color="000000"/>
            </w:tcBorders>
          </w:tcPr>
          <w:p>
            <w:pPr>
              <w:pStyle w:val="TableParagraph"/>
              <w:spacing w:line="272" w:lineRule="exact" w:before="58"/>
              <w:ind w:left="80" w:right="77"/>
              <w:jc w:val="left"/>
              <w:rPr>
                <w:rFonts w:ascii="宋体" w:hAnsi="宋体" w:cs="宋体" w:eastAsia="宋体" w:hint="default"/>
                <w:sz w:val="21"/>
                <w:szCs w:val="21"/>
              </w:rPr>
            </w:pPr>
            <w:r>
              <w:rPr>
                <w:rFonts w:ascii="宋体" w:hAnsi="宋体" w:cs="宋体" w:eastAsia="宋体" w:hint="default"/>
                <w:spacing w:val="-6"/>
                <w:sz w:val="21"/>
                <w:szCs w:val="21"/>
              </w:rPr>
              <w:t>《关于子公司增资暨关联交易的公告》（公告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2017-071</w:t>
            </w:r>
            <w:r>
              <w:rPr>
                <w:rFonts w:ascii="宋体" w:hAnsi="宋体" w:cs="宋体" w:eastAsia="宋体" w:hint="default"/>
                <w:sz w:val="21"/>
                <w:szCs w:val="21"/>
              </w:rPr>
              <w:t>）</w:t>
            </w:r>
          </w:p>
        </w:tc>
        <w:tc>
          <w:tcPr>
            <w:tcW w:w="255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764" w:type="dxa"/>
            <w:tcBorders>
              <w:top w:val="single" w:sz="5" w:space="0" w:color="000000"/>
              <w:left w:val="single" w:sz="4" w:space="0" w:color="000000"/>
              <w:bottom w:val="single" w:sz="4" w:space="0" w:color="000000"/>
              <w:right w:val="single" w:sz="4" w:space="0" w:color="000000"/>
            </w:tcBorders>
          </w:tcPr>
          <w:p>
            <w:pPr>
              <w:pStyle w:val="TableParagraph"/>
              <w:spacing w:line="274" w:lineRule="exact" w:before="30"/>
              <w:ind w:left="8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left="80"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7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26"/>
              <w:ind w:left="8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股东大会决议公告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告编号：</w:t>
            </w:r>
          </w:p>
          <w:p>
            <w:pPr>
              <w:pStyle w:val="TableParagraph"/>
              <w:spacing w:line="281" w:lineRule="exact"/>
              <w:ind w:left="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2018-018</w:t>
            </w:r>
            <w:r>
              <w:rPr>
                <w:rFonts w:ascii="宋体" w:hAnsi="宋体" w:cs="宋体" w:eastAsia="宋体" w:hint="default"/>
                <w:sz w:val="21"/>
                <w:szCs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26"/>
              <w:ind w:left="8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left="80"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80" w:right="171"/>
              <w:jc w:val="left"/>
              <w:rPr>
                <w:rFonts w:ascii="宋体" w:hAnsi="宋体" w:cs="宋体" w:eastAsia="宋体" w:hint="default"/>
                <w:sz w:val="21"/>
                <w:szCs w:val="21"/>
              </w:rPr>
            </w:pPr>
            <w:r>
              <w:rPr>
                <w:rFonts w:ascii="宋体" w:hAnsi="宋体" w:cs="宋体" w:eastAsia="宋体" w:hint="default"/>
                <w:sz w:val="21"/>
                <w:szCs w:val="21"/>
              </w:rPr>
              <w:t>《关于转让全资子公司股权暨关联交易的公 </w:t>
            </w:r>
            <w:r>
              <w:rPr>
                <w:rFonts w:ascii="宋体" w:hAnsi="宋体" w:cs="宋体" w:eastAsia="宋体" w:hint="default"/>
                <w:spacing w:val="-7"/>
                <w:sz w:val="21"/>
                <w:szCs w:val="21"/>
              </w:rPr>
              <w:t>告》（公告编号：</w:t>
            </w:r>
            <w:r>
              <w:rPr>
                <w:rFonts w:ascii="Times New Roman" w:hAnsi="Times New Roman" w:cs="Times New Roman" w:eastAsia="Times New Roman" w:hint="default"/>
                <w:spacing w:val="-7"/>
                <w:sz w:val="21"/>
                <w:szCs w:val="21"/>
              </w:rPr>
              <w:t>2018-053</w:t>
            </w:r>
            <w:r>
              <w:rPr>
                <w:rFonts w:ascii="宋体" w:hAnsi="宋体" w:cs="宋体" w:eastAsia="宋体" w:hint="default"/>
                <w:spacing w:val="-7"/>
                <w:sz w:val="21"/>
                <w:szCs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6"/>
              <w:ind w:left="8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left="80"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7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2"/>
              <w:ind w:left="80" w:right="171"/>
              <w:jc w:val="left"/>
              <w:rPr>
                <w:rFonts w:ascii="宋体" w:hAnsi="宋体" w:cs="宋体" w:eastAsia="宋体" w:hint="default"/>
                <w:sz w:val="21"/>
                <w:szCs w:val="21"/>
              </w:rPr>
            </w:pPr>
            <w:r>
              <w:rPr>
                <w:rFonts w:ascii="宋体" w:hAnsi="宋体" w:cs="宋体" w:eastAsia="宋体" w:hint="default"/>
                <w:sz w:val="21"/>
                <w:szCs w:val="21"/>
              </w:rPr>
              <w:t>《关于转让全资子公司股权暨关联交易的补 </w:t>
            </w:r>
            <w:r>
              <w:rPr>
                <w:rFonts w:ascii="宋体" w:hAnsi="宋体" w:cs="宋体" w:eastAsia="宋体" w:hint="default"/>
                <w:spacing w:val="-6"/>
                <w:sz w:val="21"/>
                <w:szCs w:val="21"/>
              </w:rPr>
              <w:t>充公告》（公告编号：</w:t>
            </w:r>
            <w:r>
              <w:rPr>
                <w:rFonts w:ascii="Times New Roman" w:hAnsi="Times New Roman" w:cs="Times New Roman" w:eastAsia="Times New Roman" w:hint="default"/>
                <w:spacing w:val="-6"/>
                <w:sz w:val="21"/>
                <w:szCs w:val="21"/>
              </w:rPr>
              <w:t>2018-054</w:t>
            </w:r>
            <w:r>
              <w:rPr>
                <w:rFonts w:ascii="宋体" w:hAnsi="宋体" w:cs="宋体" w:eastAsia="宋体" w:hint="default"/>
                <w:spacing w:val="-6"/>
                <w:sz w:val="21"/>
                <w:szCs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4"/>
              <w:ind w:left="8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left="80"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spacing w:line="240" w:lineRule="auto" w:before="2"/>
        <w:rPr>
          <w:rFonts w:ascii="黑体" w:hAnsi="黑体" w:cs="黑体" w:eastAsia="黑体" w:hint="default"/>
          <w:sz w:val="18"/>
          <w:szCs w:val="18"/>
        </w:rPr>
      </w:pPr>
    </w:p>
    <w:p>
      <w:pPr>
        <w:pStyle w:val="Heading2"/>
        <w:spacing w:line="240" w:lineRule="auto"/>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634" w:right="0"/>
        <w:jc w:val="left"/>
      </w:pPr>
      <w:r>
        <w:rPr/>
        <w:t>公司报告期不存在托管情况。</w:t>
      </w:r>
    </w:p>
    <w:p>
      <w:pPr>
        <w:spacing w:after="0" w:line="240" w:lineRule="auto"/>
        <w:jc w:val="left"/>
        <w:sectPr>
          <w:footerReference w:type="default" r:id="rId16"/>
          <w:pgSz w:w="11910" w:h="16840"/>
          <w:pgMar w:footer="979" w:header="0" w:top="1100" w:bottom="1160" w:left="980" w:right="0"/>
          <w:pgNumType w:start="28"/>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0"/>
        <w:jc w:val="left"/>
      </w:pPr>
      <w:r>
        <w:rPr/>
        <w:t>公司报告期不存在承包情况。</w:t>
      </w:r>
    </w:p>
    <w:p>
      <w:pPr>
        <w:spacing w:line="240" w:lineRule="auto" w:before="10"/>
        <w:rPr>
          <w:rFonts w:ascii="宋体" w:hAnsi="宋体" w:cs="宋体" w:eastAsia="宋体" w:hint="default"/>
          <w:sz w:val="24"/>
          <w:szCs w:val="24"/>
        </w:rPr>
      </w:pPr>
    </w:p>
    <w:p>
      <w:pPr>
        <w:pStyle w:val="Heading4"/>
        <w:spacing w:line="240" w:lineRule="auto" w:before="0"/>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0"/>
        <w:jc w:val="left"/>
      </w:pPr>
      <w:r>
        <w:rPr/>
        <w:t>公司报告期不存在租赁情况。</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928"/>
        <w:gridCol w:w="924"/>
        <w:gridCol w:w="1305"/>
        <w:gridCol w:w="1054"/>
        <w:gridCol w:w="1038"/>
        <w:gridCol w:w="1051"/>
        <w:gridCol w:w="790"/>
        <w:gridCol w:w="783"/>
      </w:tblGrid>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9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03"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9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7"/>
              <w:jc w:val="left"/>
              <w:rPr>
                <w:rFonts w:ascii="宋体" w:hAnsi="宋体" w:cs="宋体" w:eastAsia="宋体" w:hint="default"/>
                <w:sz w:val="18"/>
                <w:szCs w:val="18"/>
              </w:rPr>
            </w:pPr>
            <w:r>
              <w:rPr>
                <w:rFonts w:ascii="宋体" w:hAnsi="宋体" w:cs="宋体" w:eastAsia="宋体" w:hint="default"/>
                <w:sz w:val="18"/>
                <w:szCs w:val="18"/>
              </w:rPr>
              <w:t>西安紫光国芯半导体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1,090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1,030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8" w:right="57"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7"/>
              <w:jc w:val="left"/>
              <w:rPr>
                <w:rFonts w:ascii="宋体" w:hAnsi="宋体" w:cs="宋体" w:eastAsia="宋体" w:hint="default"/>
                <w:sz w:val="18"/>
                <w:szCs w:val="18"/>
              </w:rPr>
            </w:pPr>
            <w:r>
              <w:rPr>
                <w:rFonts w:ascii="宋体" w:hAnsi="宋体" w:cs="宋体" w:eastAsia="宋体" w:hint="default"/>
                <w:sz w:val="18"/>
                <w:szCs w:val="18"/>
              </w:rPr>
              <w:t>紫光同芯微电子有限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8" w:right="57"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7"/>
              <w:jc w:val="left"/>
              <w:rPr>
                <w:rFonts w:ascii="宋体" w:hAnsi="宋体" w:cs="宋体" w:eastAsia="宋体" w:hint="default"/>
                <w:sz w:val="18"/>
                <w:szCs w:val="18"/>
              </w:rPr>
            </w:pPr>
            <w:r>
              <w:rPr>
                <w:rFonts w:ascii="宋体" w:hAnsi="宋体" w:cs="宋体" w:eastAsia="宋体" w:hint="default"/>
                <w:sz w:val="18"/>
                <w:szCs w:val="18"/>
              </w:rPr>
              <w:t>紫光同芯微电子有限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8,965</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8" w:right="57"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11,030</w:t>
            </w:r>
          </w:p>
        </w:tc>
      </w:tr>
      <w:tr>
        <w:trPr>
          <w:trHeight w:val="56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11,090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9,975</w:t>
            </w:r>
          </w:p>
        </w:tc>
      </w:tr>
      <w:tr>
        <w:trPr>
          <w:trHeight w:val="31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6"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6"/>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8"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23"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305"/>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238"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无锡紫光微电子有限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700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right="11"/>
              <w:jc w:val="center"/>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8"/>
              <w:ind w:right="14"/>
              <w:jc w:val="center"/>
              <w:rPr>
                <w:rFonts w:ascii="Times New Roman" w:hAnsi="Times New Roman" w:cs="Times New Roman" w:eastAsia="Times New Roman" w:hint="default"/>
                <w:sz w:val="18"/>
                <w:szCs w:val="18"/>
              </w:rPr>
            </w:pPr>
            <w:r>
              <w:rPr>
                <w:rFonts w:ascii="Times New Roman"/>
                <w:sz w:val="18"/>
              </w:rPr>
              <w:t>176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67"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70"/>
              <w:ind w:right="8"/>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176</w:t>
            </w:r>
          </w:p>
        </w:tc>
      </w:tr>
      <w:tr>
        <w:trPr>
          <w:trHeight w:val="562"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176</w:t>
            </w:r>
          </w:p>
        </w:tc>
      </w:tr>
      <w:tr>
        <w:trPr>
          <w:trHeight w:val="31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2"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10,700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11,206</w:t>
            </w:r>
          </w:p>
        </w:tc>
      </w:tr>
      <w:tr>
        <w:trPr>
          <w:trHeight w:val="557"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11,790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10,151</w:t>
            </w:r>
          </w:p>
        </w:tc>
      </w:tr>
      <w:tr>
        <w:trPr>
          <w:trHeight w:val="328"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2"/>
              <w:jc w:val="center"/>
              <w:rPr>
                <w:rFonts w:ascii="Times New Roman" w:hAnsi="Times New Roman" w:cs="Times New Roman" w:eastAsia="Times New Roman" w:hint="default"/>
                <w:sz w:val="18"/>
                <w:szCs w:val="18"/>
              </w:rPr>
            </w:pPr>
            <w:r>
              <w:rPr>
                <w:rFonts w:ascii="Times New Roman"/>
                <w:sz w:val="18"/>
              </w:rPr>
              <w:t>2.68%</w:t>
            </w:r>
          </w:p>
        </w:tc>
      </w:tr>
      <w:tr>
        <w:trPr>
          <w:trHeight w:val="31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32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w:t>
            </w:r>
          </w:p>
        </w:tc>
      </w:tr>
      <w:tr>
        <w:trPr>
          <w:trHeight w:val="323"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176</w:t>
            </w:r>
          </w:p>
        </w:tc>
      </w:tr>
      <w:tr>
        <w:trPr>
          <w:trHeight w:val="557"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0"/>
        <w:jc w:val="left"/>
      </w:pPr>
      <w:r>
        <w:rPr/>
        <w:t>公司报告期无违规对外担保情况。</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right="0"/>
        <w:jc w:val="left"/>
        <w:rPr>
          <w:rFonts w:ascii="黑体" w:hAnsi="黑体" w:cs="黑体" w:eastAsia="黑体" w:hint="default"/>
        </w:rPr>
      </w:pPr>
      <w:r>
        <w:rPr>
          <w:rFonts w:ascii="黑体" w:hAnsi="黑体" w:cs="黑体" w:eastAsia="黑体" w:hint="default"/>
        </w:rPr>
        <w:t>报告期内委托理财概况</w:t>
      </w:r>
    </w:p>
    <w:p>
      <w:pPr>
        <w:spacing w:before="143"/>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7"/>
        <w:rPr>
          <w:rFonts w:ascii="宋体" w:hAnsi="宋体" w:cs="宋体" w:eastAsia="宋体" w:hint="default"/>
          <w:sz w:val="14"/>
          <w:szCs w:val="14"/>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18"/>
          <w:szCs w:val="18"/>
        </w:rPr>
      </w:pPr>
    </w:p>
    <w:p>
      <w:pPr>
        <w:pStyle w:val="Heading3"/>
        <w:spacing w:line="240" w:lineRule="auto"/>
        <w:ind w:left="634" w:right="0"/>
        <w:jc w:val="left"/>
      </w:pPr>
      <w:r>
        <w:rPr/>
        <w:t>公司报告期不存在委托贷款。</w:t>
      </w:r>
    </w:p>
    <w:p>
      <w:pPr>
        <w:spacing w:line="240" w:lineRule="auto" w:before="0"/>
        <w:rPr>
          <w:rFonts w:ascii="宋体" w:hAnsi="宋体" w:cs="宋体" w:eastAsia="宋体" w:hint="default"/>
          <w:sz w:val="20"/>
          <w:szCs w:val="20"/>
        </w:rPr>
      </w:pPr>
    </w:p>
    <w:p>
      <w:pPr>
        <w:pStyle w:val="Heading4"/>
        <w:spacing w:line="240" w:lineRule="auto" w:before="0"/>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18"/>
          <w:szCs w:val="18"/>
        </w:rPr>
      </w:pPr>
    </w:p>
    <w:p>
      <w:pPr>
        <w:spacing w:line="477" w:lineRule="auto" w:before="0"/>
        <w:ind w:left="154" w:right="6672" w:firstLine="480"/>
        <w:jc w:val="left"/>
        <w:rPr>
          <w:rFonts w:ascii="宋体" w:hAnsi="宋体" w:cs="宋体" w:eastAsia="宋体" w:hint="default"/>
          <w:sz w:val="21"/>
          <w:szCs w:val="21"/>
        </w:rPr>
      </w:pPr>
      <w:r>
        <w:rPr>
          <w:rFonts w:ascii="宋体" w:hAnsi="宋体" w:cs="宋体" w:eastAsia="宋体" w:hint="default"/>
          <w:sz w:val="24"/>
          <w:szCs w:val="24"/>
        </w:rPr>
        <w:t>公司报告期不存在其他重大合同。 </w:t>
      </w:r>
      <w:bookmarkStart w:name="十八、社会责任情况" w:id="95"/>
      <w:bookmarkEnd w:id="95"/>
      <w:r>
        <w:rPr>
          <w:rFonts w:ascii="宋体" w:hAnsi="宋体" w:cs="宋体" w:eastAsia="宋体" w:hint="default"/>
          <w:sz w:val="24"/>
          <w:szCs w:val="24"/>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96"/>
      <w:bookmarkEnd w:id="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pStyle w:val="Heading3"/>
        <w:spacing w:line="312" w:lineRule="exact" w:before="37"/>
        <w:ind w:right="1139" w:firstLine="480"/>
        <w:jc w:val="both"/>
      </w:pPr>
      <w:r>
        <w:rPr/>
        <w:t>报告期内，公司积极承担社会责任，履行企业应尽的义务，坚持做到经济效益与社会效 益并重，在追求经济效益的同时注重环境保护和节能降耗，促进公司与社会、自然的协调和 谐发展。</w:t>
      </w:r>
    </w:p>
    <w:p>
      <w:pPr>
        <w:pStyle w:val="Heading3"/>
        <w:spacing w:line="237" w:lineRule="auto" w:before="92"/>
        <w:ind w:right="1139" w:firstLine="482"/>
        <w:jc w:val="both"/>
      </w:pPr>
      <w:r>
        <w:rPr/>
        <w:t>公司依法诚信经营，主动接受监管部门、社会各界的监督，持续完善公司治理结构，充 分尊重和维护相关利益者的合法权益。严格按照相关法律法规的要求，及时、真实、准确、 完整地履行信息披露义务，在为股东创造价值的同时，保证全体股东对公司重大事项的知情 权和参与权。</w:t>
      </w:r>
    </w:p>
    <w:p>
      <w:pPr>
        <w:pStyle w:val="Heading3"/>
        <w:spacing w:line="312" w:lineRule="exact" w:before="149"/>
        <w:ind w:right="1139" w:firstLine="482"/>
        <w:jc w:val="both"/>
      </w:pPr>
      <w:r>
        <w:rPr/>
        <w:t>公司始终坚持以人为本的核心价值观，依法保护员工的合法权益，不断改善员工的工作 环境，重视员工的健康与安全，增强员工的归属感和凝聚力，实现员工与企业的共同成长。</w:t>
      </w:r>
    </w:p>
    <w:p>
      <w:pPr>
        <w:spacing w:after="0" w:line="312" w:lineRule="exact"/>
        <w:jc w:val="both"/>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3"/>
        <w:rPr>
          <w:rFonts w:ascii="宋体" w:hAnsi="宋体" w:cs="宋体" w:eastAsia="宋体" w:hint="default"/>
          <w:b/>
          <w:bCs/>
          <w:sz w:val="19"/>
          <w:szCs w:val="19"/>
        </w:rPr>
      </w:pPr>
    </w:p>
    <w:p>
      <w:pPr>
        <w:spacing w:line="439" w:lineRule="auto" w:before="0"/>
        <w:ind w:left="154" w:right="3792" w:firstLine="0"/>
        <w:jc w:val="left"/>
        <w:rPr>
          <w:rFonts w:ascii="宋体" w:hAnsi="宋体" w:cs="宋体" w:eastAsia="宋体" w:hint="default"/>
          <w:sz w:val="21"/>
          <w:szCs w:val="21"/>
        </w:rPr>
      </w:pPr>
      <w:bookmarkStart w:name="（1）精准扶贫规划"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4"/>
          <w:szCs w:val="24"/>
        </w:rPr>
        <w:t>公司报告年度暂未开展精准扶贫工作，也暂无后续精准扶贫计划。 </w:t>
      </w:r>
      <w:bookmarkStart w:name="3、环境保护相关的情况" w:id="99"/>
      <w:bookmarkEnd w:id="99"/>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43" w:lineRule="auto" w:before="68"/>
        <w:ind w:right="4872"/>
        <w:jc w:val="left"/>
        <w:rPr>
          <w:rFonts w:ascii="黑体" w:hAnsi="黑体" w:cs="黑体" w:eastAsia="黑体" w:hint="default"/>
        </w:rPr>
      </w:pPr>
      <w:r>
        <w:rPr>
          <w:rFonts w:ascii="黑体" w:hAnsi="黑体" w:cs="黑体" w:eastAsia="黑体" w:hint="default"/>
        </w:rPr>
        <w:t>上市公司及其子公司是否属于环境保护部门公布的重点排污单位 否</w:t>
      </w:r>
    </w:p>
    <w:p>
      <w:pPr>
        <w:pStyle w:val="Heading2"/>
        <w:spacing w:line="240" w:lineRule="auto" w:before="161"/>
        <w:ind w:right="0"/>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left="607" w:right="0"/>
        <w:jc w:val="left"/>
        <w:rPr>
          <w:b w:val="0"/>
          <w:bCs w:val="0"/>
        </w:rPr>
      </w:pPr>
      <w:r>
        <w:rPr>
          <w:rFonts w:ascii="Times New Roman" w:hAnsi="Times New Roman" w:cs="Times New Roman" w:eastAsia="Times New Roman" w:hint="default"/>
        </w:rPr>
        <w:t>1</w:t>
      </w:r>
      <w:r>
        <w:rPr/>
        <w:t>、发行公司债券事项</w:t>
      </w:r>
      <w:r>
        <w:rPr>
          <w:b w:val="0"/>
          <w:bCs w:val="0"/>
        </w:rPr>
      </w:r>
    </w:p>
    <w:p>
      <w:pPr>
        <w:pStyle w:val="Heading3"/>
        <w:spacing w:line="247" w:lineRule="auto" w:before="134"/>
        <w:ind w:right="1132" w:firstLine="482"/>
        <w:jc w:val="both"/>
      </w:pPr>
      <w:r>
        <w:rPr/>
        <w:t>为拓宽融资渠道、满足资金需求，经公司第六届董事会第九次会议和</w:t>
      </w:r>
      <w:r>
        <w:rPr>
          <w:rFonts w:ascii="Times New Roman" w:hAnsi="Times New Roman" w:cs="Times New Roman" w:eastAsia="Times New Roman" w:hint="default"/>
        </w:rPr>
        <w:t>2017</w:t>
      </w:r>
      <w:r>
        <w:rPr/>
        <w:t>年第三次临时 </w:t>
      </w:r>
      <w:r>
        <w:rPr>
          <w:spacing w:val="-2"/>
        </w:rPr>
        <w:t>股东大会审议通过，公司拟面向合格投资者公开发行公司债券。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日，公司收到中</w:t>
      </w:r>
      <w:r>
        <w:rPr>
          <w:spacing w:val="-115"/>
        </w:rPr>
        <w:t> </w:t>
      </w:r>
      <w:r>
        <w:rPr>
          <w:spacing w:val="-115"/>
        </w:rPr>
      </w:r>
      <w:r>
        <w:rPr/>
        <w:t>国证监会出具的《关于核准紫光国芯股份有限公司向合格投资者公开发行公司债券的批复》</w:t>
      </w:r>
    </w:p>
    <w:p>
      <w:pPr>
        <w:pStyle w:val="Heading3"/>
        <w:spacing w:line="247" w:lineRule="auto" w:before="22"/>
        <w:ind w:right="1131"/>
        <w:jc w:val="both"/>
      </w:pPr>
      <w:r>
        <w:rPr/>
        <w:t>（证监许可</w:t>
      </w:r>
      <w:r>
        <w:rPr>
          <w:rFonts w:ascii="Times New Roman" w:hAnsi="Times New Roman" w:cs="Times New Roman" w:eastAsia="Times New Roman" w:hint="default"/>
        </w:rPr>
        <w:t>[2018]660</w:t>
      </w:r>
      <w:r>
        <w:rPr/>
        <w:t>号），核准公司向合格投资者公开发行面值总额不超过</w:t>
      </w:r>
      <w:r>
        <w:rPr>
          <w:rFonts w:ascii="Times New Roman" w:hAnsi="Times New Roman" w:cs="Times New Roman" w:eastAsia="Times New Roman" w:hint="default"/>
        </w:rPr>
        <w:t>13</w:t>
      </w:r>
      <w:r>
        <w:rPr/>
        <w:t>亿元的公司债 </w:t>
      </w:r>
      <w:r>
        <w:rPr>
          <w:spacing w:val="-2"/>
        </w:rPr>
        <w:t>券。本次公司债券采用分期发行方式，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月，完成本次公司债券第一期的发行工作，发</w:t>
      </w:r>
      <w:r>
        <w:rPr>
          <w:spacing w:val="-117"/>
        </w:rPr>
        <w:t> </w:t>
      </w:r>
      <w:r>
        <w:rPr>
          <w:spacing w:val="-117"/>
        </w:rPr>
      </w:r>
      <w:r>
        <w:rPr/>
        <w:t>行规模为</w:t>
      </w:r>
      <w:r>
        <w:rPr>
          <w:rFonts w:ascii="Times New Roman" w:hAnsi="Times New Roman" w:cs="Times New Roman" w:eastAsia="Times New Roman" w:hint="default"/>
        </w:rPr>
        <w:t>3</w:t>
      </w:r>
      <w:r>
        <w:rPr/>
        <w:t>亿元，票面利率为</w:t>
      </w:r>
      <w:r>
        <w:rPr>
          <w:rFonts w:ascii="Times New Roman" w:hAnsi="Times New Roman" w:cs="Times New Roman" w:eastAsia="Times New Roman" w:hint="default"/>
        </w:rPr>
        <w:t>5.28%</w:t>
      </w:r>
      <w:r>
        <w:rPr/>
        <w:t>。</w:t>
      </w:r>
    </w:p>
    <w:p>
      <w:pPr>
        <w:pStyle w:val="Heading3"/>
        <w:spacing w:line="240" w:lineRule="auto" w:before="63"/>
        <w:ind w:left="636" w:right="0"/>
        <w:jc w:val="left"/>
      </w:pPr>
      <w:r>
        <w:rPr/>
        <w:t>详细内容请查看公司于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p>
    <w:p>
      <w:pPr>
        <w:pStyle w:val="Heading3"/>
        <w:spacing w:line="240" w:lineRule="auto" w:before="11"/>
        <w:ind w:right="0"/>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spacing w:val="25"/>
        </w:rPr>
        <w:t>日至</w:t>
      </w:r>
      <w:r>
        <w:rPr>
          <w:spacing w:val="-71"/>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spacing w:val="25"/>
        </w:rPr>
        <w:t>日、</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spacing w:val="25"/>
        </w:rPr>
        <w:t>日、</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71"/>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spacing w:val="-73"/>
        </w:rPr>
        <w:t> </w:t>
      </w:r>
      <w:r>
        <w:rPr/>
        <w:t>在</w:t>
      </w:r>
      <w:r>
        <w:rPr>
          <w:spacing w:val="-71"/>
        </w:rPr>
        <w:t> </w:t>
      </w:r>
      <w:r>
        <w:rPr/>
        <w:t>《</w:t>
      </w:r>
      <w:r>
        <w:rPr>
          <w:spacing w:val="-71"/>
        </w:rPr>
        <w:t> </w:t>
      </w:r>
      <w:r>
        <w:rPr/>
        <w:t>中</w:t>
      </w:r>
      <w:r>
        <w:rPr>
          <w:spacing w:val="-73"/>
        </w:rPr>
        <w:t> </w:t>
      </w:r>
      <w:r>
        <w:rPr/>
        <w:t>国</w:t>
      </w:r>
      <w:r>
        <w:rPr>
          <w:spacing w:val="-73"/>
        </w:rPr>
        <w:t> </w:t>
      </w:r>
      <w:r>
        <w:rPr/>
        <w:t>证</w:t>
      </w:r>
      <w:r>
        <w:rPr>
          <w:spacing w:val="-71"/>
        </w:rPr>
        <w:t> </w:t>
      </w:r>
      <w:r>
        <w:rPr/>
        <w:t>券</w:t>
      </w:r>
      <w:r>
        <w:rPr>
          <w:spacing w:val="-71"/>
        </w:rPr>
        <w:t> </w:t>
      </w:r>
      <w:r>
        <w:rPr/>
        <w:t>报</w:t>
      </w:r>
      <w:r>
        <w:rPr>
          <w:spacing w:val="-73"/>
        </w:rPr>
        <w:t> </w:t>
      </w:r>
      <w:r>
        <w:rPr/>
        <w:t>》</w:t>
      </w:r>
      <w:r>
        <w:rPr>
          <w:spacing w:val="-73"/>
        </w:rPr>
        <w:t> </w:t>
      </w:r>
      <w:r>
        <w:rPr/>
        <w:t>及</w:t>
      </w:r>
      <w:r>
        <w:rPr>
          <w:spacing w:val="-71"/>
        </w:rPr>
        <w:t> </w:t>
      </w:r>
      <w:r>
        <w:rPr/>
        <w:t>巨</w:t>
      </w:r>
      <w:r>
        <w:rPr>
          <w:spacing w:val="-71"/>
        </w:rPr>
        <w:t> </w:t>
      </w:r>
      <w:r>
        <w:rPr/>
        <w:t>潮</w:t>
      </w:r>
      <w:r>
        <w:rPr>
          <w:spacing w:val="-73"/>
        </w:rPr>
        <w:t> </w:t>
      </w:r>
      <w:r>
        <w:rPr/>
        <w:t>资</w:t>
      </w:r>
      <w:r>
        <w:rPr>
          <w:spacing w:val="-73"/>
        </w:rPr>
        <w:t> </w:t>
      </w:r>
      <w:r>
        <w:rPr/>
        <w:t>讯</w:t>
      </w:r>
      <w:r>
        <w:rPr>
          <w:spacing w:val="-70"/>
        </w:rPr>
        <w:t> </w:t>
      </w:r>
      <w:r>
        <w:rPr/>
        <w:t>网</w:t>
      </w:r>
    </w:p>
    <w:p>
      <w:pPr>
        <w:pStyle w:val="Heading3"/>
        <w:spacing w:line="240" w:lineRule="auto" w:before="11"/>
        <w:ind w:right="0"/>
        <w:jc w:val="left"/>
      </w:pPr>
      <w:r>
        <w:rPr/>
        <w:t>（</w:t>
      </w:r>
      <w:hyperlink r:id="rId11">
        <w:r>
          <w:rPr>
            <w:rFonts w:ascii="Times New Roman" w:hAnsi="Times New Roman" w:cs="Times New Roman" w:eastAsia="Times New Roman" w:hint="default"/>
          </w:rPr>
          <w:t>http://www.cninfo.com.cn</w:t>
        </w:r>
      </w:hyperlink>
      <w:r>
        <w:rPr/>
        <w:t>）上披露的相关公告。</w:t>
      </w:r>
    </w:p>
    <w:p>
      <w:pPr>
        <w:pStyle w:val="Heading4"/>
        <w:spacing w:line="240" w:lineRule="auto" w:before="141"/>
        <w:ind w:left="607" w:right="0"/>
        <w:jc w:val="left"/>
        <w:rPr>
          <w:b w:val="0"/>
          <w:bCs w:val="0"/>
        </w:rPr>
      </w:pPr>
      <w:r>
        <w:rPr>
          <w:rFonts w:ascii="Times New Roman" w:hAnsi="Times New Roman" w:cs="Times New Roman" w:eastAsia="Times New Roman" w:hint="default"/>
        </w:rPr>
        <w:t>2</w:t>
      </w:r>
      <w:r>
        <w:rPr/>
        <w:t>、公司名称变更事项</w:t>
      </w:r>
      <w:r>
        <w:rPr>
          <w:b w:val="0"/>
          <w:bCs w:val="0"/>
        </w:rPr>
      </w:r>
    </w:p>
    <w:p>
      <w:pPr>
        <w:pStyle w:val="Heading3"/>
        <w:spacing w:line="254" w:lineRule="auto" w:before="131"/>
        <w:ind w:right="0" w:firstLine="482"/>
        <w:jc w:val="left"/>
      </w:pPr>
      <w:r>
        <w:rPr/>
        <w:t>为进一步反映公司所处行业，明确核心业务定位，提升市场形象，经公司第六届董事会 第十三次会议和</w:t>
      </w:r>
      <w:r>
        <w:rPr>
          <w:rFonts w:ascii="Times New Roman" w:hAnsi="Times New Roman" w:cs="Times New Roman" w:eastAsia="Times New Roman" w:hint="default"/>
        </w:rPr>
        <w:t>2017</w:t>
      </w:r>
      <w:r>
        <w:rPr/>
        <w:t>年度股东大会审议通过，公司决定将名称由“紫光国芯股份有限公司”</w:t>
      </w:r>
      <w:r>
        <w:rPr>
          <w:spacing w:val="-109"/>
        </w:rPr>
        <w:t> </w:t>
      </w:r>
      <w:r>
        <w:rPr>
          <w:spacing w:val="-109"/>
        </w:rPr>
      </w:r>
      <w:r>
        <w:rPr>
          <w:spacing w:val="-5"/>
        </w:rPr>
        <w:t>变更为“紫光国芯微电子股份有限公司”。</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日，公司办理完毕工商变更登记手续，</w:t>
      </w:r>
      <w:r>
        <w:rPr>
          <w:spacing w:val="-97"/>
        </w:rPr>
        <w:t> </w:t>
      </w:r>
      <w:r>
        <w:rPr>
          <w:spacing w:val="-97"/>
        </w:rPr>
      </w:r>
      <w:r>
        <w:rPr/>
        <w:t>并取得了唐山市工商行政管理局换发的《营业执照》。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日，经公司申请，并经深</w:t>
      </w:r>
      <w:r>
        <w:rPr>
          <w:spacing w:val="-111"/>
        </w:rPr>
        <w:t> </w:t>
      </w:r>
      <w:r>
        <w:rPr/>
        <w:t>圳证券交易所核准，公司中文证券简称由“紫光国芯”变更为“紫光国微”，英文证券简称</w:t>
      </w:r>
      <w:r>
        <w:rPr>
          <w:spacing w:val="-108"/>
        </w:rPr>
        <w:t> </w:t>
      </w:r>
      <w:r>
        <w:rPr>
          <w:spacing w:val="-108"/>
        </w:rPr>
      </w:r>
      <w:r>
        <w:rPr/>
        <w:t>由“</w:t>
      </w:r>
      <w:r>
        <w:rPr>
          <w:rFonts w:ascii="Times New Roman" w:hAnsi="Times New Roman" w:cs="Times New Roman" w:eastAsia="Times New Roman" w:hint="default"/>
        </w:rPr>
        <w:t>UGC</w:t>
      </w:r>
      <w:r>
        <w:rPr/>
        <w:t>”变更为“</w:t>
      </w:r>
      <w:r>
        <w:rPr>
          <w:rFonts w:ascii="Times New Roman" w:hAnsi="Times New Roman" w:cs="Times New Roman" w:eastAsia="Times New Roman" w:hint="default"/>
        </w:rPr>
        <w:t>GUOXIN</w:t>
      </w:r>
      <w:r>
        <w:rPr>
          <w:rFonts w:ascii="Times New Roman" w:hAnsi="Times New Roman" w:cs="Times New Roman" w:eastAsia="Times New Roman" w:hint="default"/>
          <w:spacing w:val="-5"/>
        </w:rPr>
        <w:t> </w:t>
      </w:r>
      <w:r>
        <w:rPr>
          <w:rFonts w:ascii="Times New Roman" w:hAnsi="Times New Roman" w:cs="Times New Roman" w:eastAsia="Times New Roman" w:hint="default"/>
        </w:rPr>
        <w:t>MICRO</w:t>
      </w:r>
      <w:r>
        <w:rPr/>
        <w:t>”，公司证券代码不变，仍为“</w:t>
      </w:r>
      <w:r>
        <w:rPr>
          <w:rFonts w:ascii="Times New Roman" w:hAnsi="Times New Roman" w:cs="Times New Roman" w:eastAsia="Times New Roman" w:hint="default"/>
        </w:rPr>
        <w:t>002049</w:t>
      </w:r>
      <w:r>
        <w:rPr/>
        <w:t>”。</w:t>
      </w:r>
    </w:p>
    <w:p>
      <w:pPr>
        <w:pStyle w:val="Heading3"/>
        <w:spacing w:line="247" w:lineRule="auto" w:before="115"/>
        <w:ind w:right="0" w:firstLine="482"/>
        <w:jc w:val="left"/>
      </w:pPr>
      <w:r>
        <w:rPr>
          <w:spacing w:val="-5"/>
        </w:rPr>
        <w:t>详细内容请查看公司于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30</w:t>
      </w:r>
      <w:r>
        <w:rPr>
          <w:spacing w:val="-5"/>
        </w:rPr>
        <w:t>日和</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20</w:t>
      </w:r>
      <w:r>
        <w:rPr>
          <w:spacing w:val="-5"/>
        </w:rPr>
        <w:t>日、</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8</w:t>
      </w:r>
      <w:r>
        <w:rPr>
          <w:spacing w:val="-5"/>
        </w:rPr>
        <w:t>日在《中国证券报》</w:t>
      </w:r>
      <w:r>
        <w:rPr/>
        <w:t> 及巨潮资讯网（</w:t>
      </w:r>
      <w:hyperlink r:id="rId11">
        <w:r>
          <w:rPr>
            <w:rFonts w:ascii="Times New Roman" w:hAnsi="Times New Roman" w:cs="Times New Roman" w:eastAsia="Times New Roman" w:hint="default"/>
          </w:rPr>
          <w:t>http://www.cninfo.com.cn</w:t>
        </w:r>
      </w:hyperlink>
      <w:r>
        <w:rPr/>
        <w:t>）上披露的相关公告。</w:t>
      </w:r>
    </w:p>
    <w:p>
      <w:pPr>
        <w:pStyle w:val="Heading4"/>
        <w:spacing w:line="240" w:lineRule="auto" w:before="133"/>
        <w:ind w:left="607" w:right="0"/>
        <w:jc w:val="left"/>
        <w:rPr>
          <w:b w:val="0"/>
          <w:bCs w:val="0"/>
        </w:rPr>
      </w:pPr>
      <w:r>
        <w:rPr>
          <w:rFonts w:ascii="Times New Roman" w:hAnsi="Times New Roman" w:cs="Times New Roman" w:eastAsia="Times New Roman" w:hint="default"/>
        </w:rPr>
        <w:t>3</w:t>
      </w:r>
      <w:r>
        <w:rPr/>
        <w:t>、受让西安紫光国芯</w:t>
      </w:r>
      <w:r>
        <w:rPr>
          <w:rFonts w:ascii="Times New Roman" w:hAnsi="Times New Roman" w:cs="Times New Roman" w:eastAsia="Times New Roman" w:hint="default"/>
        </w:rPr>
        <w:t>25%</w:t>
      </w:r>
      <w:r>
        <w:rPr/>
        <w:t>股权事项</w:t>
      </w:r>
      <w:r>
        <w:rPr>
          <w:b w:val="0"/>
          <w:bCs w:val="0"/>
        </w:rPr>
      </w:r>
    </w:p>
    <w:p>
      <w:pPr>
        <w:pStyle w:val="Heading3"/>
        <w:spacing w:line="247" w:lineRule="auto" w:before="131"/>
        <w:ind w:right="1129" w:firstLine="482"/>
        <w:jc w:val="both"/>
      </w:pPr>
      <w:r>
        <w:rPr>
          <w:spacing w:val="-2"/>
        </w:rPr>
        <w:t>根据业务发展的需要，公司决定协议受让全资子公司香港同芯投资有限公司（简称</w:t>
      </w:r>
      <w:r>
        <w:rPr>
          <w:rFonts w:ascii="Times New Roman" w:hAnsi="Times New Roman" w:cs="Times New Roman" w:eastAsia="Times New Roman" w:hint="default"/>
          <w:spacing w:val="-2"/>
        </w:rPr>
        <w:t>“</w:t>
      </w:r>
      <w:r>
        <w:rPr>
          <w:spacing w:val="-2"/>
        </w:rPr>
        <w:t>香港</w:t>
      </w:r>
      <w:r>
        <w:rPr/>
        <w:t> </w:t>
      </w:r>
      <w:r>
        <w:rPr>
          <w:spacing w:val="-1"/>
        </w:rPr>
        <w:t>同芯</w:t>
      </w:r>
      <w:r>
        <w:rPr>
          <w:rFonts w:ascii="Times New Roman" w:hAnsi="Times New Roman" w:cs="Times New Roman" w:eastAsia="Times New Roman" w:hint="default"/>
          <w:spacing w:val="-1"/>
        </w:rPr>
        <w:t>”</w:t>
      </w:r>
      <w:r>
        <w:rPr>
          <w:spacing w:val="-1"/>
        </w:rPr>
        <w:t>）持有的西安紫光国芯半导体有限公司（以下简称“西安紫光国芯”）</w:t>
      </w:r>
      <w:r>
        <w:rPr>
          <w:rFonts w:ascii="Times New Roman" w:hAnsi="Times New Roman" w:cs="Times New Roman" w:eastAsia="Times New Roman" w:hint="default"/>
          <w:spacing w:val="-1"/>
        </w:rPr>
        <w:t>25%</w:t>
      </w:r>
      <w:r>
        <w:rPr>
          <w:spacing w:val="-1"/>
        </w:rPr>
        <w:t>股权。本次</w:t>
      </w:r>
      <w:r>
        <w:rPr>
          <w:spacing w:val="-110"/>
        </w:rPr>
        <w:t> </w:t>
      </w:r>
      <w:r>
        <w:rPr>
          <w:spacing w:val="-110"/>
        </w:rPr>
      </w:r>
      <w:r>
        <w:rPr/>
        <w:t>协议受让以审计值为基础，参考历史股权转让价格，交易价格确定为人民币</w:t>
      </w:r>
      <w:r>
        <w:rPr>
          <w:rFonts w:ascii="Times New Roman" w:hAnsi="Times New Roman" w:cs="Times New Roman" w:eastAsia="Times New Roman" w:hint="default"/>
        </w:rPr>
        <w:t>4375</w:t>
      </w:r>
      <w:r>
        <w:rPr/>
        <w:t>万元。本次</w:t>
      </w:r>
      <w:r>
        <w:rPr>
          <w:spacing w:val="-110"/>
        </w:rPr>
        <w:t> </w:t>
      </w:r>
      <w:r>
        <w:rPr>
          <w:spacing w:val="-110"/>
        </w:rPr>
      </w:r>
      <w:r>
        <w:rPr/>
        <w:t>股权受让完成后，公司直接持有西安紫光国芯</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日，公司与香港同芯</w:t>
      </w:r>
      <w:r>
        <w:rPr>
          <w:spacing w:val="-56"/>
        </w:rPr>
        <w:t> </w:t>
      </w:r>
      <w:r>
        <w:rPr>
          <w:spacing w:val="-56"/>
        </w:rPr>
      </w:r>
      <w:r>
        <w:rPr/>
        <w:t>签署股权转让协议，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日，该交易获得清华大学核准批复，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日，西安</w:t>
      </w:r>
      <w:r>
        <w:rPr>
          <w:spacing w:val="-104"/>
        </w:rPr>
        <w:t> </w:t>
      </w:r>
      <w:r>
        <w:rPr/>
        <w:t>紫光国芯完成工商变更手续并取得了换发的《营业执照》。</w:t>
      </w:r>
    </w:p>
    <w:p>
      <w:pPr>
        <w:pStyle w:val="Heading4"/>
        <w:spacing w:line="240" w:lineRule="auto" w:before="151"/>
        <w:ind w:left="607" w:right="0"/>
        <w:jc w:val="left"/>
        <w:rPr>
          <w:b w:val="0"/>
          <w:bCs w:val="0"/>
        </w:rPr>
      </w:pPr>
      <w:r>
        <w:rPr>
          <w:rFonts w:ascii="Times New Roman" w:hAnsi="Times New Roman" w:cs="Times New Roman" w:eastAsia="Times New Roman" w:hint="default"/>
        </w:rPr>
        <w:t>4</w:t>
      </w:r>
      <w:r>
        <w:rPr/>
        <w:t>、转让西安紫光国芯</w:t>
      </w:r>
      <w:r>
        <w:rPr>
          <w:rFonts w:ascii="Times New Roman" w:hAnsi="Times New Roman" w:cs="Times New Roman" w:eastAsia="Times New Roman" w:hint="default"/>
        </w:rPr>
        <w:t>100%</w:t>
      </w:r>
      <w:r>
        <w:rPr/>
        <w:t>股权暨关联交易事项</w:t>
      </w:r>
      <w:r>
        <w:rPr>
          <w:b w:val="0"/>
          <w:bCs w:val="0"/>
        </w:rPr>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56" w:lineRule="auto" w:before="26"/>
        <w:ind w:right="1137" w:firstLine="482"/>
        <w:jc w:val="both"/>
      </w:pPr>
      <w:r>
        <w:rPr/>
        <w:t>根据公司全资子公司西安紫光国芯的经营现状，为减轻上市公司资金投入压力，改善财 务状况和盈利能力，增强核心竞争力，及保障西安紫光国芯自身的后续发展，公司拟将西安 </w:t>
      </w:r>
      <w:r>
        <w:rPr>
          <w:spacing w:val="4"/>
        </w:rPr>
        <w:t>紫光国芯</w:t>
      </w:r>
      <w:r>
        <w:rPr>
          <w:rFonts w:ascii="Times New Roman" w:hAnsi="Times New Roman" w:cs="Times New Roman" w:eastAsia="Times New Roman" w:hint="default"/>
          <w:spacing w:val="4"/>
        </w:rPr>
        <w:t>100%</w:t>
      </w:r>
      <w:r>
        <w:rPr>
          <w:spacing w:val="4"/>
        </w:rPr>
        <w:t>股权转让给间接控股股东紫光集团下属全资子公司北京紫光存储科技有限公</w:t>
      </w:r>
      <w:r>
        <w:rPr/>
        <w:t> 司，转让价格经交易双方协商确定为</w:t>
      </w:r>
      <w:r>
        <w:rPr>
          <w:rFonts w:ascii="Times New Roman" w:hAnsi="Times New Roman" w:cs="Times New Roman" w:eastAsia="Times New Roman" w:hint="default"/>
        </w:rPr>
        <w:t>22,009</w:t>
      </w:r>
      <w:r>
        <w:rPr/>
        <w:t>万元人民币，该事项已经公司第六届董事会第二</w:t>
      </w:r>
      <w:r>
        <w:rPr>
          <w:spacing w:val="-36"/>
        </w:rPr>
        <w:t> </w:t>
      </w:r>
      <w:r>
        <w:rPr>
          <w:spacing w:val="-36"/>
        </w:rPr>
      </w:r>
      <w:r>
        <w:rPr/>
        <w:t>十二次会议和第六届监事会第九次会议审议通过，尚需提交公司股东大会审议批准。目前， 正在进行本次交易标的评估结果的评估备案工作。本次转让完成后，公司将不再持有西安紫 光国芯股权。</w:t>
      </w:r>
    </w:p>
    <w:p>
      <w:pPr>
        <w:pStyle w:val="Heading3"/>
        <w:spacing w:line="247" w:lineRule="auto" w:before="132"/>
        <w:ind w:right="1134" w:firstLine="482"/>
        <w:jc w:val="both"/>
      </w:pPr>
      <w:r>
        <w:rPr/>
        <w:t>详细内容请查看公司于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日在《中国证券报》及巨潮资讯 网（</w:t>
      </w:r>
      <w:hyperlink r:id="rId11">
        <w:r>
          <w:rPr>
            <w:rFonts w:ascii="Times New Roman" w:hAnsi="Times New Roman" w:cs="Times New Roman" w:eastAsia="Times New Roman" w:hint="default"/>
          </w:rPr>
          <w:t>http://www.cninfo.com.cn</w:t>
        </w:r>
      </w:hyperlink>
      <w:r>
        <w:rPr/>
        <w:t>）上披露的相关公告。</w:t>
      </w:r>
    </w:p>
    <w:p>
      <w:pPr>
        <w:pStyle w:val="Heading4"/>
        <w:spacing w:line="240" w:lineRule="auto" w:before="133"/>
        <w:ind w:left="607" w:right="0"/>
        <w:jc w:val="left"/>
        <w:rPr>
          <w:b w:val="0"/>
          <w:bCs w:val="0"/>
        </w:rPr>
      </w:pPr>
      <w:r>
        <w:rPr>
          <w:rFonts w:ascii="Times New Roman" w:hAnsi="Times New Roman" w:cs="Times New Roman" w:eastAsia="Times New Roman" w:hint="default"/>
        </w:rPr>
        <w:t>5</w:t>
      </w:r>
      <w:r>
        <w:rPr/>
        <w:t>、公司实际控制人清华控股筹划转让紫光集团部分股权事项</w:t>
      </w:r>
      <w:r>
        <w:rPr>
          <w:b w:val="0"/>
          <w:bCs w:val="0"/>
        </w:rPr>
      </w:r>
    </w:p>
    <w:p>
      <w:pPr>
        <w:pStyle w:val="Heading3"/>
        <w:spacing w:line="256" w:lineRule="auto" w:before="131"/>
        <w:ind w:right="1130" w:firstLine="482"/>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10</w:t>
      </w:r>
      <w:r>
        <w:rPr>
          <w:spacing w:val="-3"/>
        </w:rPr>
        <w:t>日，公司收到紫光集团有限公司（以下简称“紫光集团”）的通知，清华控</w:t>
      </w:r>
      <w:r>
        <w:rPr/>
        <w:t> 股有限公司（以下简称“清华控股”）拟转让紫光集团部分股权。因该事项可能涉及到公司 </w:t>
      </w:r>
      <w:r>
        <w:rPr>
          <w:spacing w:val="-2"/>
        </w:rPr>
        <w:t>的实际控制人变更，公司于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日披露《关于实际控制人筹划转让紫光集团有限公司</w:t>
      </w:r>
      <w:r>
        <w:rPr>
          <w:spacing w:val="-114"/>
        </w:rPr>
        <w:t> </w:t>
      </w:r>
      <w:r>
        <w:rPr>
          <w:spacing w:val="-114"/>
        </w:rPr>
      </w:r>
      <w:r>
        <w:rPr/>
        <w:t>部分股权的提示性公告》。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日，根据事项进展情况，公司披露了《关于实际控制</w:t>
      </w:r>
      <w:r>
        <w:rPr>
          <w:spacing w:val="-114"/>
        </w:rPr>
        <w:t> </w:t>
      </w:r>
      <w:r>
        <w:rPr/>
        <w:t>人转让紫光集团有限公司部分股权的提示性公告》和《收购报告书摘要》、《简式权益变动 </w:t>
      </w:r>
      <w:r>
        <w:rPr>
          <w:spacing w:val="-11"/>
        </w:rPr>
        <w:t>报告书》，对清华控股与苏州高铁新城国有资产经营管理有限公司（以下简称“高铁新城”）、</w:t>
      </w:r>
      <w:r>
        <w:rPr>
          <w:spacing w:val="-103"/>
        </w:rPr>
        <w:t> </w:t>
      </w:r>
      <w:r>
        <w:rPr>
          <w:spacing w:val="-103"/>
        </w:rPr>
      </w:r>
      <w:r>
        <w:rPr/>
        <w:t>海南联合资产管理有限公司（以下简称“海南联合”）分别签署《股权转让协议》，拟将其 持有的紫光集团</w:t>
      </w:r>
      <w:r>
        <w:rPr>
          <w:rFonts w:ascii="Times New Roman" w:hAnsi="Times New Roman" w:cs="Times New Roman" w:eastAsia="Times New Roman" w:hint="default"/>
        </w:rPr>
        <w:t>30%</w:t>
      </w:r>
      <w:r>
        <w:rPr/>
        <w:t>、</w:t>
      </w:r>
      <w:r>
        <w:rPr>
          <w:rFonts w:ascii="Times New Roman" w:hAnsi="Times New Roman" w:cs="Times New Roman" w:eastAsia="Times New Roman" w:hint="default"/>
        </w:rPr>
        <w:t>6%</w:t>
      </w:r>
      <w:r>
        <w:rPr/>
        <w:t>的股权分别转让给高铁新城、海南联合的情况进行了公告。</w:t>
      </w:r>
    </w:p>
    <w:p>
      <w:pPr>
        <w:pStyle w:val="Heading3"/>
        <w:spacing w:line="259" w:lineRule="auto" w:before="112"/>
        <w:ind w:right="1133" w:firstLine="482"/>
        <w:jc w:val="both"/>
      </w:pPr>
      <w:r>
        <w:rPr/>
        <w:t>上述股权转让方案随后进行了重大调整，清华控股于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日与高铁新城和海南 联合分别签署了《股权转让协议之终止协议》，与深圳市人民政府国有资产监督管理委员会 全资子公司深圳市投资控股有限公司（以下简称“深投控”）及紫光集团共同签署了《合作 框架协议》，拟向深投控转让紫光集团</w:t>
      </w:r>
      <w:r>
        <w:rPr>
          <w:rFonts w:ascii="Times New Roman" w:hAnsi="Times New Roman" w:cs="Times New Roman" w:eastAsia="Times New Roman" w:hint="default"/>
        </w:rPr>
        <w:t>36%</w:t>
      </w:r>
      <w:r>
        <w:rPr/>
        <w:t>股权，并拟约定在本次股权转让完成后由清华控</w:t>
      </w:r>
      <w:r>
        <w:rPr>
          <w:spacing w:val="-57"/>
        </w:rPr>
        <w:t> </w:t>
      </w:r>
      <w:r>
        <w:rPr>
          <w:spacing w:val="-57"/>
        </w:rPr>
      </w:r>
      <w:r>
        <w:rPr/>
        <w:t>股和深投控一致行动或作出类似安排，达到将紫光集团纳入深投控合并报表范围的条件，以 实现深投控对紫光集团的实际控制。基于这一安排，本次股权转让完成前后，紫光集团的国</w:t>
      </w:r>
      <w:r>
        <w:rPr>
          <w:spacing w:val="-117"/>
        </w:rPr>
        <w:t> </w:t>
      </w:r>
      <w:r>
        <w:rPr>
          <w:spacing w:val="-117"/>
        </w:rPr>
      </w:r>
      <w:r>
        <w:rPr/>
        <w:t>有控股的性质不发生变化。截止本报告披露日，相关股权转让事宜还在进行中，并具有不确</w:t>
      </w:r>
      <w:r>
        <w:rPr>
          <w:spacing w:val="-115"/>
        </w:rPr>
        <w:t> </w:t>
      </w:r>
      <w:r>
        <w:rPr>
          <w:spacing w:val="-115"/>
        </w:rPr>
      </w:r>
      <w:r>
        <w:rPr/>
        <w:t>定性。</w:t>
      </w:r>
    </w:p>
    <w:p>
      <w:pPr>
        <w:pStyle w:val="Heading3"/>
        <w:spacing w:line="247" w:lineRule="auto" w:before="130"/>
        <w:ind w:right="1130" w:firstLine="482"/>
        <w:jc w:val="both"/>
      </w:pPr>
      <w:r>
        <w:rPr>
          <w:spacing w:val="-7"/>
        </w:rPr>
        <w:t>详细内容请查看公司于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11</w:t>
      </w:r>
      <w:r>
        <w:rPr>
          <w:spacing w:val="-7"/>
        </w:rPr>
        <w:t>日、</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5</w:t>
      </w:r>
      <w:r>
        <w:rPr>
          <w:spacing w:val="-7"/>
        </w:rPr>
        <w:t>日、</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26</w:t>
      </w:r>
      <w:r>
        <w:rPr>
          <w:spacing w:val="-7"/>
        </w:rPr>
        <w:t>日在《中国证券报》</w:t>
      </w:r>
      <w:r>
        <w:rPr/>
        <w:t> 及巨潮资讯网（</w:t>
      </w:r>
      <w:hyperlink r:id="rId11">
        <w:r>
          <w:rPr>
            <w:rFonts w:ascii="Times New Roman" w:hAnsi="Times New Roman" w:cs="Times New Roman" w:eastAsia="Times New Roman" w:hint="default"/>
          </w:rPr>
          <w:t>http://www.cninfo.com.cn</w:t>
        </w:r>
      </w:hyperlink>
      <w:r>
        <w:rPr/>
        <w:t>）上披露的相关公告。</w:t>
      </w:r>
    </w:p>
    <w:p>
      <w:pPr>
        <w:spacing w:line="240" w:lineRule="auto" w:before="4"/>
        <w:rPr>
          <w:rFonts w:ascii="宋体" w:hAnsi="宋体" w:cs="宋体" w:eastAsia="宋体" w:hint="default"/>
          <w:sz w:val="17"/>
          <w:szCs w:val="17"/>
        </w:rPr>
      </w:pPr>
    </w:p>
    <w:p>
      <w:pPr>
        <w:pStyle w:val="Heading2"/>
        <w:spacing w:line="240" w:lineRule="auto" w:before="0"/>
        <w:ind w:right="0"/>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3"/>
        <w:rPr>
          <w:rFonts w:ascii="宋体" w:hAnsi="宋体" w:cs="宋体" w:eastAsia="宋体" w:hint="default"/>
          <w:b/>
          <w:bCs/>
          <w:sz w:val="20"/>
          <w:szCs w:val="20"/>
        </w:rPr>
      </w:pPr>
    </w:p>
    <w:p>
      <w:pPr>
        <w:pStyle w:val="Heading4"/>
        <w:spacing w:line="240" w:lineRule="auto" w:before="0"/>
        <w:ind w:left="607" w:right="0"/>
        <w:jc w:val="left"/>
        <w:rPr>
          <w:b w:val="0"/>
          <w:bCs w:val="0"/>
        </w:rPr>
      </w:pPr>
      <w:r>
        <w:rPr>
          <w:rFonts w:ascii="Times New Roman" w:hAnsi="Times New Roman" w:cs="Times New Roman" w:eastAsia="Times New Roman" w:hint="default"/>
        </w:rPr>
        <w:t>1</w:t>
      </w:r>
      <w:r>
        <w:rPr/>
        <w:t>、全资子公司名称变更事项</w:t>
      </w:r>
      <w:r>
        <w:rPr>
          <w:b w:val="0"/>
          <w:bCs w:val="0"/>
        </w:rPr>
      </w:r>
    </w:p>
    <w:p>
      <w:pPr>
        <w:pStyle w:val="Heading3"/>
        <w:spacing w:line="254" w:lineRule="auto" w:before="131"/>
        <w:ind w:right="1129" w:firstLine="482"/>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月，为了更好地贯彻紫光集团的整体发展战略，结合其业务发展需要，公司全资</w:t>
      </w:r>
      <w:r>
        <w:rPr/>
        <w:t> 子公司北京同方微电子有限公司将其公司名称由“北京同方微电子有限公司”变更为“紫光</w:t>
      </w:r>
      <w:r>
        <w:rPr>
          <w:spacing w:val="-107"/>
        </w:rPr>
        <w:t> </w:t>
      </w:r>
      <w:r>
        <w:rPr>
          <w:spacing w:val="-107"/>
        </w:rPr>
      </w:r>
      <w:r>
        <w:rPr/>
        <w:t>同芯微电子有限公司”，并取得了换发的《营业执照》。</w:t>
      </w:r>
    </w:p>
    <w:p>
      <w:pPr>
        <w:pStyle w:val="Heading3"/>
        <w:spacing w:line="240" w:lineRule="auto" w:before="135"/>
        <w:ind w:left="636" w:right="0"/>
        <w:jc w:val="left"/>
      </w:pPr>
      <w:r>
        <w:rPr/>
        <w:t>详</w:t>
      </w:r>
      <w:r>
        <w:rPr>
          <w:spacing w:val="-57"/>
        </w:rPr>
        <w:t> </w:t>
      </w:r>
      <w:r>
        <w:rPr/>
        <w:t>细</w:t>
      </w:r>
      <w:r>
        <w:rPr>
          <w:spacing w:val="-57"/>
        </w:rPr>
        <w:t> </w:t>
      </w:r>
      <w:r>
        <w:rPr/>
        <w:t>内</w:t>
      </w:r>
      <w:r>
        <w:rPr>
          <w:spacing w:val="-57"/>
        </w:rPr>
        <w:t> </w:t>
      </w:r>
      <w:r>
        <w:rPr/>
        <w:t>容</w:t>
      </w:r>
      <w:r>
        <w:rPr>
          <w:spacing w:val="-58"/>
        </w:rPr>
        <w:t> </w:t>
      </w:r>
      <w:r>
        <w:rPr/>
        <w:t>请</w:t>
      </w:r>
      <w:r>
        <w:rPr>
          <w:spacing w:val="-57"/>
        </w:rPr>
        <w:t> </w:t>
      </w:r>
      <w:r>
        <w:rPr/>
        <w:t>查</w:t>
      </w:r>
      <w:r>
        <w:rPr>
          <w:spacing w:val="-57"/>
        </w:rPr>
        <w:t> </w:t>
      </w:r>
      <w:r>
        <w:rPr/>
        <w:t>看</w:t>
      </w:r>
      <w:r>
        <w:rPr>
          <w:spacing w:val="-57"/>
        </w:rPr>
        <w:t> </w:t>
      </w:r>
      <w:r>
        <w:rPr/>
        <w:t>公</w:t>
      </w:r>
      <w:r>
        <w:rPr>
          <w:spacing w:val="-58"/>
        </w:rPr>
        <w:t> </w:t>
      </w:r>
      <w:r>
        <w:rPr/>
        <w:t>司</w:t>
      </w:r>
      <w:r>
        <w:rPr>
          <w:spacing w:val="-57"/>
        </w:rPr>
        <w:t> </w:t>
      </w:r>
      <w:r>
        <w:rPr/>
        <w:t>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w:t>
      </w:r>
      <w:r>
        <w:rPr>
          <w:spacing w:val="-57"/>
        </w:rPr>
        <w:t> </w:t>
      </w:r>
      <w:r>
        <w:rPr/>
        <w:t>在</w:t>
      </w:r>
      <w:r>
        <w:rPr>
          <w:spacing w:val="-57"/>
        </w:rPr>
        <w:t> </w:t>
      </w:r>
      <w:r>
        <w:rPr/>
        <w:t>《</w:t>
      </w:r>
      <w:r>
        <w:rPr>
          <w:spacing w:val="-57"/>
        </w:rPr>
        <w:t> </w:t>
      </w:r>
      <w:r>
        <w:rPr/>
        <w:t>中</w:t>
      </w:r>
      <w:r>
        <w:rPr>
          <w:spacing w:val="-58"/>
        </w:rPr>
        <w:t> </w:t>
      </w:r>
      <w:r>
        <w:rPr/>
        <w:t>国</w:t>
      </w:r>
      <w:r>
        <w:rPr>
          <w:spacing w:val="-57"/>
        </w:rPr>
        <w:t> </w:t>
      </w:r>
      <w:r>
        <w:rPr/>
        <w:t>证</w:t>
      </w:r>
      <w:r>
        <w:rPr>
          <w:spacing w:val="-57"/>
        </w:rPr>
        <w:t> </w:t>
      </w:r>
      <w:r>
        <w:rPr/>
        <w:t>券</w:t>
      </w:r>
      <w:r>
        <w:rPr>
          <w:spacing w:val="-57"/>
        </w:rPr>
        <w:t> </w:t>
      </w:r>
      <w:r>
        <w:rPr/>
        <w:t>报</w:t>
      </w:r>
      <w:r>
        <w:rPr>
          <w:spacing w:val="-58"/>
        </w:rPr>
        <w:t> </w:t>
      </w:r>
      <w:r>
        <w:rPr/>
        <w:t>》</w:t>
      </w:r>
      <w:r>
        <w:rPr>
          <w:spacing w:val="-57"/>
        </w:rPr>
        <w:t> </w:t>
      </w:r>
      <w:r>
        <w:rPr/>
        <w:t>及</w:t>
      </w:r>
      <w:r>
        <w:rPr>
          <w:spacing w:val="-57"/>
        </w:rPr>
        <w:t> </w:t>
      </w:r>
      <w:r>
        <w:rPr/>
        <w:t>巨</w:t>
      </w:r>
      <w:r>
        <w:rPr>
          <w:spacing w:val="-57"/>
        </w:rPr>
        <w:t> </w:t>
      </w:r>
      <w:r>
        <w:rPr/>
        <w:t>潮</w:t>
      </w:r>
      <w:r>
        <w:rPr>
          <w:spacing w:val="-58"/>
        </w:rPr>
        <w:t> </w:t>
      </w:r>
      <w:r>
        <w:rPr/>
        <w:t>资</w:t>
      </w:r>
      <w:r>
        <w:rPr>
          <w:spacing w:val="-57"/>
        </w:rPr>
        <w:t> </w:t>
      </w:r>
      <w:r>
        <w:rPr/>
        <w:t>讯</w:t>
      </w:r>
      <w:r>
        <w:rPr>
          <w:spacing w:val="-57"/>
        </w:rPr>
        <w:t> </w:t>
      </w:r>
      <w:r>
        <w:rPr/>
        <w:t>网</w:t>
      </w:r>
    </w:p>
    <w:p>
      <w:pPr>
        <w:pStyle w:val="Heading3"/>
        <w:spacing w:line="240" w:lineRule="auto" w:before="11"/>
        <w:ind w:right="0"/>
        <w:jc w:val="left"/>
      </w:pPr>
      <w:r>
        <w:rPr/>
        <w:t>（</w:t>
      </w:r>
      <w:hyperlink r:id="rId11">
        <w:r>
          <w:rPr>
            <w:rFonts w:ascii="Times New Roman" w:hAnsi="Times New Roman" w:cs="Times New Roman" w:eastAsia="Times New Roman" w:hint="default"/>
          </w:rPr>
          <w:t>http://www.cninfo.com.cn</w:t>
        </w:r>
      </w:hyperlink>
      <w:r>
        <w:rPr/>
        <w:t>）上披露的相关公告。</w:t>
      </w:r>
    </w:p>
    <w:p>
      <w:pPr>
        <w:pStyle w:val="Heading4"/>
        <w:spacing w:line="240" w:lineRule="auto" w:before="141"/>
        <w:ind w:left="607" w:right="0"/>
        <w:jc w:val="left"/>
        <w:rPr>
          <w:b w:val="0"/>
          <w:bCs w:val="0"/>
        </w:rPr>
      </w:pPr>
      <w:r>
        <w:rPr>
          <w:rFonts w:ascii="Times New Roman" w:hAnsi="Times New Roman" w:cs="Times New Roman" w:eastAsia="Times New Roman" w:hint="default"/>
        </w:rPr>
        <w:t>2</w:t>
      </w:r>
      <w:r>
        <w:rPr/>
        <w:t>、间接控股子公司紫光同创增资事项</w:t>
      </w:r>
      <w:r>
        <w:rPr>
          <w:b w:val="0"/>
          <w:bCs w:val="0"/>
        </w:rPr>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52" w:lineRule="auto" w:before="26"/>
        <w:ind w:right="1129" w:firstLine="482"/>
        <w:jc w:val="both"/>
      </w:pPr>
      <w:r>
        <w:rPr/>
        <w:t>为保证公司间接控股子公司深圳市紫光同创电子有限公司（以下简称</w:t>
      </w:r>
      <w:r>
        <w:rPr>
          <w:rFonts w:ascii="Times New Roman" w:hAnsi="Times New Roman" w:cs="Times New Roman" w:eastAsia="Times New Roman" w:hint="default"/>
        </w:rPr>
        <w:t>“</w:t>
      </w:r>
      <w:r>
        <w:rPr/>
        <w:t>紫光同创</w:t>
      </w:r>
      <w:r>
        <w:rPr>
          <w:rFonts w:ascii="Times New Roman" w:hAnsi="Times New Roman" w:cs="Times New Roman" w:eastAsia="Times New Roman" w:hint="default"/>
        </w:rPr>
        <w:t>”</w:t>
      </w:r>
      <w:r>
        <w:rPr/>
        <w:t>）的持</w:t>
      </w:r>
      <w:r>
        <w:rPr>
          <w:spacing w:val="1"/>
        </w:rPr>
        <w:t> </w:t>
      </w:r>
      <w:r>
        <w:rPr/>
        <w:t>续研发投入，加快其产品市场化进程，经公司第六届董事会第九次会议和</w:t>
      </w:r>
      <w:r>
        <w:rPr>
          <w:rFonts w:ascii="Times New Roman" w:hAnsi="Times New Roman" w:cs="Times New Roman" w:eastAsia="Times New Roman" w:hint="default"/>
        </w:rPr>
        <w:t>2017</w:t>
      </w:r>
      <w:r>
        <w:rPr/>
        <w:t>年度股东大会</w:t>
      </w:r>
      <w:r>
        <w:rPr>
          <w:spacing w:val="-110"/>
        </w:rPr>
        <w:t> </w:t>
      </w:r>
      <w:r>
        <w:rPr>
          <w:spacing w:val="-110"/>
        </w:rPr>
      </w:r>
      <w:r>
        <w:rPr/>
        <w:t>审议通过，公司间接控股股东紫光集团下属全资子公司西藏紫光新才信息技术有限公司（以 下简称</w:t>
      </w:r>
      <w:r>
        <w:rPr>
          <w:rFonts w:ascii="Times New Roman" w:hAnsi="Times New Roman" w:cs="Times New Roman" w:eastAsia="Times New Roman" w:hint="default"/>
        </w:rPr>
        <w:t>“</w:t>
      </w:r>
      <w:r>
        <w:rPr/>
        <w:t>紫光新才</w:t>
      </w:r>
      <w:r>
        <w:rPr>
          <w:rFonts w:ascii="Times New Roman" w:hAnsi="Times New Roman" w:cs="Times New Roman" w:eastAsia="Times New Roman" w:hint="default"/>
        </w:rPr>
        <w:t>”</w:t>
      </w:r>
      <w:r>
        <w:rPr/>
        <w:t>）及紫光同创员工持股平台深圳市岭南聚仁股权投资合伙企业（以下简称</w:t>
      </w:r>
      <w:r>
        <w:rPr>
          <w:spacing w:val="-87"/>
        </w:rPr>
        <w:t> </w:t>
      </w:r>
      <w:r>
        <w:rPr>
          <w:spacing w:val="-87"/>
        </w:rPr>
      </w:r>
      <w:r>
        <w:rPr>
          <w:rFonts w:ascii="Times New Roman" w:hAnsi="Times New Roman" w:cs="Times New Roman" w:eastAsia="Times New Roman" w:hint="default"/>
          <w:spacing w:val="-3"/>
        </w:rPr>
        <w:t>“</w:t>
      </w:r>
      <w:r>
        <w:rPr>
          <w:spacing w:val="-3"/>
        </w:rPr>
        <w:t>聚仁投资</w:t>
      </w:r>
      <w:r>
        <w:rPr>
          <w:rFonts w:ascii="Times New Roman" w:hAnsi="Times New Roman" w:cs="Times New Roman" w:eastAsia="Times New Roman" w:hint="default"/>
          <w:spacing w:val="-3"/>
        </w:rPr>
        <w:t>”</w:t>
      </w:r>
      <w:r>
        <w:rPr>
          <w:spacing w:val="-3"/>
        </w:rPr>
        <w:t>）以现金方式向其增资</w:t>
      </w:r>
      <w:r>
        <w:rPr>
          <w:rFonts w:ascii="Times New Roman" w:hAnsi="Times New Roman" w:cs="Times New Roman" w:eastAsia="Times New Roman" w:hint="default"/>
          <w:spacing w:val="-3"/>
        </w:rPr>
        <w:t>2.51</w:t>
      </w:r>
      <w:r>
        <w:rPr>
          <w:spacing w:val="-3"/>
        </w:rPr>
        <w:t>亿元，将其注册资本由</w:t>
      </w:r>
      <w:r>
        <w:rPr>
          <w:rFonts w:ascii="Times New Roman" w:hAnsi="Times New Roman" w:cs="Times New Roman" w:eastAsia="Times New Roman" w:hint="default"/>
          <w:spacing w:val="-3"/>
        </w:rPr>
        <w:t>1.5</w:t>
      </w:r>
      <w:r>
        <w:rPr>
          <w:spacing w:val="-3"/>
        </w:rPr>
        <w:t>亿元增加至</w:t>
      </w:r>
      <w:r>
        <w:rPr>
          <w:rFonts w:ascii="Times New Roman" w:hAnsi="Times New Roman" w:cs="Times New Roman" w:eastAsia="Times New Roman" w:hint="default"/>
          <w:spacing w:val="-3"/>
        </w:rPr>
        <w:t>3.0</w:t>
      </w:r>
      <w:r>
        <w:rPr>
          <w:spacing w:val="-3"/>
        </w:rPr>
        <w:t>亿元。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27"/>
        </w:rPr>
        <w:t> </w:t>
      </w:r>
      <w:r>
        <w:rPr>
          <w:spacing w:val="-3"/>
        </w:rPr>
        <w:t>月</w:t>
      </w:r>
      <w:r>
        <w:rPr>
          <w:rFonts w:ascii="Times New Roman" w:hAnsi="Times New Roman" w:cs="Times New Roman" w:eastAsia="Times New Roman" w:hint="default"/>
          <w:spacing w:val="-3"/>
        </w:rPr>
        <w:t>6</w:t>
      </w:r>
      <w:r>
        <w:rPr>
          <w:spacing w:val="-3"/>
        </w:rPr>
        <w:t>日，完成了上述增资及相关工商变更登记事项。至此，紫光新才、公司全资子公司西藏茂</w:t>
      </w:r>
      <w:r>
        <w:rPr>
          <w:spacing w:val="-81"/>
        </w:rPr>
        <w:t> </w:t>
      </w:r>
      <w:r>
        <w:rPr>
          <w:spacing w:val="-81"/>
        </w:rPr>
      </w:r>
      <w:r>
        <w:rPr/>
        <w:t>业创芯投资有限公司及聚仁投资分别持有紫光同创</w:t>
      </w:r>
      <w:r>
        <w:rPr>
          <w:rFonts w:ascii="Times New Roman" w:hAnsi="Times New Roman" w:cs="Times New Roman" w:eastAsia="Times New Roman" w:hint="default"/>
        </w:rPr>
        <w:t>36.5%</w:t>
      </w:r>
      <w:r>
        <w:rPr/>
        <w:t>、</w:t>
      </w:r>
      <w:r>
        <w:rPr>
          <w:rFonts w:ascii="Times New Roman" w:hAnsi="Times New Roman" w:cs="Times New Roman" w:eastAsia="Times New Roman" w:hint="default"/>
        </w:rPr>
        <w:t>36.5%</w:t>
      </w:r>
      <w:r>
        <w:rPr/>
        <w:t>和</w:t>
      </w:r>
      <w:r>
        <w:rPr>
          <w:rFonts w:ascii="Times New Roman" w:hAnsi="Times New Roman" w:cs="Times New Roman" w:eastAsia="Times New Roman" w:hint="default"/>
        </w:rPr>
        <w:t>27%</w:t>
      </w:r>
      <w:r>
        <w:rPr/>
        <w:t>的股权。鉴于紫光新</w:t>
      </w:r>
      <w:r>
        <w:rPr>
          <w:spacing w:val="-96"/>
        </w:rPr>
        <w:t> </w:t>
      </w:r>
      <w:r>
        <w:rPr/>
        <w:t>才在紫光同创董事会中拥有多数表决权，紫光同创及其全资子公司北京晶智意达科技有限公 司和盘古设计系统有限公司自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月起不再纳入公司的合并报表范围。</w:t>
      </w:r>
    </w:p>
    <w:p>
      <w:pPr>
        <w:pStyle w:val="Heading3"/>
        <w:spacing w:line="240" w:lineRule="auto" w:before="117"/>
        <w:ind w:left="636" w:right="0"/>
        <w:jc w:val="left"/>
      </w:pPr>
      <w:r>
        <w:rPr/>
        <w:t>详细内容请查看公司于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日在《中国证券报》及巨潮资讯网</w:t>
      </w:r>
    </w:p>
    <w:p>
      <w:pPr>
        <w:pStyle w:val="Heading3"/>
        <w:spacing w:line="240" w:lineRule="auto" w:before="11"/>
        <w:ind w:right="0"/>
        <w:jc w:val="left"/>
      </w:pPr>
      <w:r>
        <w:rPr/>
        <w:t>（</w:t>
      </w:r>
      <w:hyperlink r:id="rId11">
        <w:r>
          <w:rPr>
            <w:rFonts w:ascii="Times New Roman" w:hAnsi="Times New Roman" w:cs="Times New Roman" w:eastAsia="Times New Roman" w:hint="default"/>
          </w:rPr>
          <w:t>http://www.cninfo.com.cn</w:t>
        </w:r>
      </w:hyperlink>
      <w:r>
        <w:rPr/>
        <w:t>）上披露的相关公告。</w:t>
      </w:r>
    </w:p>
    <w:p>
      <w:pPr>
        <w:pStyle w:val="Heading4"/>
        <w:spacing w:line="240" w:lineRule="auto" w:before="141"/>
        <w:ind w:left="607" w:right="0"/>
        <w:jc w:val="left"/>
        <w:rPr>
          <w:b w:val="0"/>
          <w:bCs w:val="0"/>
        </w:rPr>
      </w:pPr>
      <w:r>
        <w:rPr>
          <w:rFonts w:ascii="Times New Roman" w:hAnsi="Times New Roman" w:cs="Times New Roman" w:eastAsia="Times New Roman" w:hint="default"/>
        </w:rPr>
        <w:t>3</w:t>
      </w:r>
      <w:r>
        <w:rPr/>
        <w:t>、全资子公司成都国微科技增资事项</w:t>
      </w:r>
      <w:r>
        <w:rPr>
          <w:b w:val="0"/>
          <w:bCs w:val="0"/>
        </w:rPr>
      </w:r>
    </w:p>
    <w:p>
      <w:pPr>
        <w:pStyle w:val="Heading3"/>
        <w:spacing w:line="254" w:lineRule="auto" w:before="131"/>
        <w:ind w:right="0" w:firstLine="482"/>
        <w:jc w:val="left"/>
      </w:pPr>
      <w:r>
        <w:rPr>
          <w:spacing w:val="-3"/>
        </w:rPr>
        <w:t>根据经营发展需要，公司决定以现金方式对全资子公司成都国微科技有限公司进行增资，</w:t>
      </w:r>
      <w:r>
        <w:rPr/>
        <w:t> 将其注册资本由</w:t>
      </w:r>
      <w:r>
        <w:rPr>
          <w:rFonts w:ascii="Times New Roman" w:hAnsi="Times New Roman" w:cs="Times New Roman" w:eastAsia="Times New Roman" w:hint="default"/>
        </w:rPr>
        <w:t>4100</w:t>
      </w:r>
      <w:r>
        <w:rPr/>
        <w:t>万元人民币增加到</w:t>
      </w:r>
      <w:r>
        <w:rPr>
          <w:rFonts w:ascii="Times New Roman" w:hAnsi="Times New Roman" w:cs="Times New Roman" w:eastAsia="Times New Roman" w:hint="default"/>
        </w:rPr>
        <w:t>10000</w:t>
      </w:r>
      <w:r>
        <w:rPr/>
        <w:t>万元人民币，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日，相关工商变更手 续办理完毕，领取了换发的《营业执照》。</w:t>
      </w:r>
    </w:p>
    <w:p>
      <w:pPr>
        <w:spacing w:after="0" w:line="254"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3"/>
        <w:ind w:left="2966"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74"/>
        <w:gridCol w:w="1077"/>
        <w:gridCol w:w="824"/>
        <w:gridCol w:w="522"/>
        <w:gridCol w:w="566"/>
        <w:gridCol w:w="708"/>
        <w:gridCol w:w="1134"/>
        <w:gridCol w:w="994"/>
        <w:gridCol w:w="1134"/>
        <w:gridCol w:w="850"/>
      </w:tblGrid>
      <w:tr>
        <w:trPr>
          <w:trHeight w:val="324"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8"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9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7" w:space="0" w:color="D2D2D2"/>
              <w:left w:val="single" w:sz="9" w:space="0" w:color="D2D2D2"/>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2,218,320</w:t>
            </w:r>
          </w:p>
        </w:tc>
        <w:tc>
          <w:tcPr>
            <w:tcW w:w="824" w:type="dxa"/>
            <w:tcBorders>
              <w:top w:val="single" w:sz="47" w:space="0" w:color="D2D2D2"/>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0.37%</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7" w:space="0" w:color="D2D2D2"/>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7" w:space="0" w:color="D2D2D2"/>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994" w:type="dxa"/>
            <w:tcBorders>
              <w:top w:val="single" w:sz="47" w:space="0" w:color="D2D2D2"/>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1134" w:type="dxa"/>
            <w:tcBorders>
              <w:top w:val="single" w:sz="47" w:space="0" w:color="D2D2D2"/>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574,323</w:t>
            </w:r>
          </w:p>
        </w:tc>
        <w:tc>
          <w:tcPr>
            <w:tcW w:w="850" w:type="dxa"/>
            <w:tcBorders>
              <w:top w:val="single" w:sz="47" w:space="0" w:color="D2D2D2"/>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0.09%</w:t>
            </w:r>
          </w:p>
        </w:tc>
      </w:tr>
      <w:tr>
        <w:trPr>
          <w:trHeight w:val="32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2,218,320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0.37%</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574,323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0.09%</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2,218,320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0.37%</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-1,643,997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574,323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0.09%</w:t>
            </w:r>
          </w:p>
        </w:tc>
      </w:tr>
      <w:tr>
        <w:trPr>
          <w:trHeight w:val="32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604,599,648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99.63%</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1,643,997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1,643,997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606,243,645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99.91%</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604,599,648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99.63%</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1,643,997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1,643,997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606,243,645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99.91%</w:t>
            </w:r>
          </w:p>
        </w:tc>
      </w:tr>
      <w:tr>
        <w:trPr>
          <w:trHeight w:val="32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606,817,968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606,817,968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股份变动的原因</w:t>
      </w:r>
    </w:p>
    <w:p>
      <w:pPr>
        <w:pStyle w:val="Heading3"/>
        <w:spacing w:line="240" w:lineRule="auto" w:before="92"/>
        <w:ind w:right="1152" w:firstLine="480"/>
        <w:jc w:val="left"/>
      </w:pPr>
      <w:r>
        <w:rPr/>
        <w:t>报告期内，公司离任高管锁定股份数量的变动，从而导致公司限售股份数量与无限售股 份数量发生变化。</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spacing w:before="0"/>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367"/>
        <w:gridCol w:w="1186"/>
        <w:gridCol w:w="1134"/>
        <w:gridCol w:w="1276"/>
        <w:gridCol w:w="1967"/>
        <w:gridCol w:w="1577"/>
      </w:tblGrid>
      <w:tr>
        <w:trPr>
          <w:trHeight w:val="63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期初限售股数</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272" w:right="61" w:hanging="210"/>
              <w:jc w:val="left"/>
              <w:rPr>
                <w:rFonts w:ascii="宋体" w:hAnsi="宋体" w:cs="宋体" w:eastAsia="宋体" w:hint="default"/>
                <w:sz w:val="21"/>
                <w:szCs w:val="21"/>
              </w:rPr>
            </w:pPr>
            <w:r>
              <w:rPr>
                <w:rFonts w:ascii="宋体" w:hAnsi="宋体" w:cs="宋体" w:eastAsia="宋体" w:hint="default"/>
                <w:sz w:val="21"/>
                <w:szCs w:val="21"/>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246" w:right="36" w:hanging="211"/>
              <w:jc w:val="left"/>
              <w:rPr>
                <w:rFonts w:ascii="宋体" w:hAnsi="宋体" w:cs="宋体" w:eastAsia="宋体" w:hint="default"/>
                <w:sz w:val="21"/>
                <w:szCs w:val="21"/>
              </w:rPr>
            </w:pPr>
            <w:r>
              <w:rPr>
                <w:rFonts w:ascii="宋体" w:hAnsi="宋体" w:cs="宋体" w:eastAsia="宋体" w:hint="default"/>
                <w:sz w:val="21"/>
                <w:szCs w:val="21"/>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527" w:right="107" w:hanging="420"/>
              <w:jc w:val="left"/>
              <w:rPr>
                <w:rFonts w:ascii="宋体" w:hAnsi="宋体" w:cs="宋体" w:eastAsia="宋体" w:hint="default"/>
                <w:sz w:val="21"/>
                <w:szCs w:val="21"/>
              </w:rPr>
            </w:pPr>
            <w:r>
              <w:rPr>
                <w:rFonts w:ascii="宋体" w:hAnsi="宋体" w:cs="宋体" w:eastAsia="宋体" w:hint="default"/>
                <w:sz w:val="21"/>
                <w:szCs w:val="21"/>
              </w:rPr>
              <w:t>期末限售股 数</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55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葛元庆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1,643,997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1,643,997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8"/>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42"/>
              <w:jc w:val="left"/>
              <w:rPr>
                <w:rFonts w:ascii="宋体" w:hAnsi="宋体" w:cs="宋体" w:eastAsia="宋体" w:hint="default"/>
                <w:sz w:val="21"/>
                <w:szCs w:val="21"/>
              </w:rPr>
            </w:pPr>
            <w:r>
              <w:rPr>
                <w:rFonts w:ascii="宋体" w:hAnsi="宋体" w:cs="宋体" w:eastAsia="宋体" w:hint="default"/>
                <w:sz w:val="21"/>
                <w:szCs w:val="21"/>
              </w:rPr>
              <w:t>离任高管，所持股份 按相关规定锁定。</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574,323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8"/>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574,323</w:t>
            </w:r>
          </w:p>
        </w:tc>
        <w:tc>
          <w:tcPr>
            <w:tcW w:w="19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57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
              <w:ind w:right="49"/>
              <w:jc w:val="center"/>
              <w:rPr>
                <w:rFonts w:ascii="宋体" w:hAnsi="宋体" w:cs="宋体" w:eastAsia="宋体" w:hint="default"/>
                <w:sz w:val="21"/>
                <w:szCs w:val="21"/>
              </w:rPr>
            </w:pPr>
            <w:r>
              <w:rPr>
                <w:rFonts w:ascii="宋体" w:hAnsi="宋体" w:cs="宋体" w:eastAsia="宋体" w:hint="default"/>
                <w:sz w:val="21"/>
                <w:szCs w:val="21"/>
              </w:rPr>
              <w:t>按规定解除锁定</w:t>
            </w:r>
          </w:p>
        </w:tc>
      </w:tr>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0"/>
              <w:jc w:val="center"/>
              <w:rPr>
                <w:rFonts w:ascii="Times New Roman" w:hAnsi="Times New Roman" w:cs="Times New Roman" w:eastAsia="Times New Roman" w:hint="default"/>
                <w:sz w:val="21"/>
                <w:szCs w:val="21"/>
              </w:rPr>
            </w:pPr>
            <w:r>
              <w:rPr>
                <w:rFonts w:ascii="Times New Roman"/>
                <w:sz w:val="21"/>
              </w:rPr>
              <w:t>2,218,320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1,643,997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8"/>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3"/>
              <w:ind w:left="6" w:right="0"/>
              <w:jc w:val="center"/>
              <w:rPr>
                <w:rFonts w:ascii="Times New Roman" w:hAnsi="Times New Roman" w:cs="Times New Roman" w:eastAsia="Times New Roman" w:hint="default"/>
                <w:sz w:val="21"/>
                <w:szCs w:val="21"/>
              </w:rPr>
            </w:pPr>
            <w:r>
              <w:rPr>
                <w:rFonts w:ascii="Times New Roman"/>
                <w:sz w:val="21"/>
              </w:rPr>
              <w:t>574,323</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4"/>
        <w:rPr>
          <w:rFonts w:ascii="黑体" w:hAnsi="黑体" w:cs="黑体" w:eastAsia="黑体" w:hint="default"/>
          <w:sz w:val="21"/>
          <w:szCs w:val="21"/>
        </w:rPr>
      </w:pPr>
    </w:p>
    <w:p>
      <w:pPr>
        <w:pStyle w:val="Heading4"/>
        <w:spacing w:line="240" w:lineRule="auto" w:before="0"/>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0" w:footer="979" w:top="1100" w:bottom="1160" w:left="980" w:right="0"/>
        </w:sectPr>
      </w:pPr>
    </w:p>
    <w:p>
      <w:pPr>
        <w:spacing w:line="240" w:lineRule="auto" w:before="10"/>
        <w:rPr>
          <w:rFonts w:ascii="黑体" w:hAnsi="黑体" w:cs="黑体" w:eastAsia="黑体" w:hint="default"/>
          <w:sz w:val="20"/>
          <w:szCs w:val="20"/>
        </w:rPr>
      </w:pPr>
    </w:p>
    <w:p>
      <w:pPr>
        <w:pStyle w:val="Heading4"/>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1"/>
        <w:rPr>
          <w:rFonts w:ascii="宋体" w:hAnsi="宋体" w:cs="宋体" w:eastAsia="宋体" w:hint="default"/>
          <w:b/>
          <w:bCs/>
          <w:sz w:val="19"/>
          <w:szCs w:val="19"/>
        </w:rPr>
      </w:pPr>
    </w:p>
    <w:p>
      <w:pPr>
        <w:spacing w:line="501" w:lineRule="auto" w:before="0"/>
        <w:ind w:left="154" w:right="6672"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三、股东和实际控制人情况" w:id="111"/>
      <w:bookmarkEnd w:id="111"/>
      <w:r>
        <w:rPr>
          <w:rFonts w:ascii="黑体" w:hAnsi="黑体" w:cs="黑体" w:eastAsia="黑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12"/>
      <w:bookmarkEnd w:id="11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9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184"/>
        <w:gridCol w:w="802"/>
        <w:gridCol w:w="154"/>
        <w:gridCol w:w="838"/>
        <w:gridCol w:w="599"/>
        <w:gridCol w:w="110"/>
        <w:gridCol w:w="284"/>
        <w:gridCol w:w="825"/>
        <w:gridCol w:w="309"/>
        <w:gridCol w:w="864"/>
        <w:gridCol w:w="270"/>
        <w:gridCol w:w="426"/>
        <w:gridCol w:w="425"/>
        <w:gridCol w:w="99"/>
        <w:gridCol w:w="892"/>
        <w:gridCol w:w="284"/>
        <w:gridCol w:w="562"/>
        <w:gridCol w:w="856"/>
      </w:tblGrid>
      <w:tr>
        <w:trPr>
          <w:trHeight w:val="12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gridSpan w:val="2"/>
            <w:vMerge w:val="restart"/>
            <w:tcBorders>
              <w:top w:val="single" w:sz="4" w:space="0" w:color="000000"/>
              <w:left w:val="single" w:sz="10" w:space="0" w:color="D2D2D2"/>
              <w:right w:val="single" w:sz="9" w:space="0" w:color="D2D2D2"/>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115,403</w:t>
            </w:r>
          </w:p>
        </w:tc>
        <w:tc>
          <w:tcPr>
            <w:tcW w:w="14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3"/>
            <w:vMerge w:val="restart"/>
            <w:tcBorders>
              <w:top w:val="single" w:sz="4" w:space="0" w:color="000000"/>
              <w:left w:val="single" w:sz="13" w:space="0" w:color="D2D2D2"/>
              <w:right w:val="single" w:sz="13" w:space="0" w:color="D2D2D2"/>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93,185</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220" w:type="dxa"/>
            <w:gridSpan w:val="4"/>
            <w:vMerge w:val="restart"/>
            <w:tcBorders>
              <w:top w:val="single" w:sz="4" w:space="0" w:color="000000"/>
              <w:left w:val="single" w:sz="13" w:space="0" w:color="D2D2D2"/>
              <w:right w:val="single" w:sz="9" w:space="0" w:color="D2D2D2"/>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7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11" w:right="9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856" w:type="dxa"/>
            <w:vMerge w:val="restart"/>
            <w:tcBorders>
              <w:top w:val="single" w:sz="4" w:space="0" w:color="000000"/>
              <w:left w:val="single" w:sz="13"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r>
      <w:tr>
        <w:trPr>
          <w:trHeight w:val="67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56" w:type="dxa"/>
            <w:gridSpan w:val="2"/>
            <w:vMerge/>
            <w:tcBorders>
              <w:left w:val="single" w:sz="10" w:space="0" w:color="D2D2D2"/>
              <w:bottom w:val="single" w:sz="4" w:space="0" w:color="000000"/>
              <w:right w:val="single" w:sz="9" w:space="0" w:color="D2D2D2"/>
            </w:tcBorders>
          </w:tcPr>
          <w:p>
            <w:pPr/>
          </w:p>
        </w:tc>
        <w:tc>
          <w:tcPr>
            <w:tcW w:w="1438"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13"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20" w:type="dxa"/>
            <w:gridSpan w:val="4"/>
            <w:vMerge/>
            <w:tcBorders>
              <w:left w:val="single" w:sz="13" w:space="0" w:color="D2D2D2"/>
              <w:bottom w:val="single" w:sz="4" w:space="0" w:color="000000"/>
              <w:right w:val="single" w:sz="9" w:space="0" w:color="D2D2D2"/>
            </w:tcBorders>
          </w:tcPr>
          <w:p>
            <w:pPr/>
          </w:p>
        </w:tc>
        <w:tc>
          <w:tcPr>
            <w:tcW w:w="1738" w:type="dxa"/>
            <w:gridSpan w:val="3"/>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13" w:space="0" w:color="D2D2D2"/>
              <w:bottom w:val="single" w:sz="4" w:space="0" w:color="000000"/>
              <w:right w:val="single" w:sz="4" w:space="0" w:color="000000"/>
            </w:tcBorders>
          </w:tcPr>
          <w:p>
            <w:pPr/>
          </w:p>
        </w:tc>
      </w:tr>
      <w:tr>
        <w:trPr>
          <w:trHeight w:val="353" w:hRule="exact"/>
        </w:trPr>
        <w:tc>
          <w:tcPr>
            <w:tcW w:w="9782"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857"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以上的股东或前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127" w:hRule="exact"/>
        </w:trPr>
        <w:tc>
          <w:tcPr>
            <w:tcW w:w="1985"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993" w:type="dxa"/>
            <w:gridSpan w:val="3"/>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60"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1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6"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3"/>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702" w:type="dxa"/>
            <w:gridSpan w:val="3"/>
            <w:vMerge/>
            <w:tcBorders>
              <w:left w:val="single" w:sz="4" w:space="0" w:color="000000"/>
              <w:right w:val="single" w:sz="4" w:space="0" w:color="000000"/>
            </w:tcBorders>
            <w:shd w:val="clear" w:color="auto" w:fill="D2D2D2"/>
          </w:tcPr>
          <w:p>
            <w:pPr/>
          </w:p>
        </w:tc>
      </w:tr>
      <w:tr>
        <w:trPr>
          <w:trHeight w:val="121" w:hRule="exact"/>
        </w:trPr>
        <w:tc>
          <w:tcPr>
            <w:tcW w:w="198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702"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3"/>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9" w:hRule="exact"/>
        </w:trPr>
        <w:tc>
          <w:tcPr>
            <w:tcW w:w="198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46" w:type="dxa"/>
            <w:gridSpan w:val="2"/>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0"/>
              <w:jc w:val="left"/>
              <w:rPr>
                <w:rFonts w:ascii="宋体" w:hAnsi="宋体" w:cs="宋体" w:eastAsia="宋体" w:hint="default"/>
                <w:sz w:val="18"/>
                <w:szCs w:val="18"/>
              </w:rPr>
            </w:pPr>
            <w:r>
              <w:rPr>
                <w:rFonts w:ascii="宋体" w:hAnsi="宋体" w:cs="宋体" w:eastAsia="宋体" w:hint="default"/>
                <w:sz w:val="18"/>
                <w:szCs w:val="18"/>
              </w:rPr>
              <w:t>西藏紫光春华投资有限 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36.39%</w:t>
            </w:r>
          </w:p>
        </w:tc>
        <w:tc>
          <w:tcPr>
            <w:tcW w:w="1134" w:type="dxa"/>
            <w:gridSpan w:val="2"/>
            <w:tcBorders>
              <w:top w:val="single" w:sz="51" w:space="0" w:color="D2D2D2"/>
              <w:left w:val="single" w:sz="4" w:space="0" w:color="000000"/>
              <w:bottom w:val="single" w:sz="4" w:space="0" w:color="000000"/>
              <w:right w:val="single" w:sz="4" w:space="0" w:color="000000"/>
            </w:tcBorders>
          </w:tcPr>
          <w:p>
            <w:pPr>
              <w:pStyle w:val="TableParagraph"/>
              <w:spacing w:line="240" w:lineRule="auto" w:before="106"/>
              <w:ind w:left="200" w:right="0"/>
              <w:jc w:val="left"/>
              <w:rPr>
                <w:rFonts w:ascii="Times New Roman" w:hAnsi="Times New Roman" w:cs="Times New Roman" w:eastAsia="Times New Roman" w:hint="default"/>
                <w:sz w:val="18"/>
                <w:szCs w:val="18"/>
              </w:rPr>
            </w:pPr>
            <w:r>
              <w:rPr>
                <w:rFonts w:ascii="Times New Roman"/>
                <w:sz w:val="18"/>
              </w:rPr>
              <w:t>220,835,000</w:t>
            </w:r>
          </w:p>
        </w:tc>
        <w:tc>
          <w:tcPr>
            <w:tcW w:w="1134" w:type="dxa"/>
            <w:gridSpan w:val="2"/>
            <w:tcBorders>
              <w:top w:val="single" w:sz="51" w:space="0" w:color="D2D2D2"/>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220,835,000</w:t>
            </w:r>
          </w:p>
        </w:tc>
        <w:tc>
          <w:tcPr>
            <w:tcW w:w="846" w:type="dxa"/>
            <w:gridSpan w:val="2"/>
            <w:tcBorders>
              <w:top w:val="single" w:sz="33" w:space="0" w:color="D2D2D2"/>
              <w:left w:val="single" w:sz="4" w:space="0" w:color="000000"/>
              <w:bottom w:val="single" w:sz="4" w:space="0" w:color="000000"/>
              <w:right w:val="single" w:sz="4" w:space="0" w:color="000000"/>
            </w:tcBorders>
          </w:tcPr>
          <w:p>
            <w:pPr/>
          </w:p>
        </w:tc>
        <w:tc>
          <w:tcPr>
            <w:tcW w:w="856" w:type="dxa"/>
            <w:tcBorders>
              <w:top w:val="single" w:sz="33" w:space="0" w:color="D2D2D2"/>
              <w:left w:val="single" w:sz="4" w:space="0" w:color="000000"/>
              <w:bottom w:val="single" w:sz="4" w:space="0" w:color="000000"/>
              <w:right w:val="single" w:sz="4" w:space="0" w:color="000000"/>
            </w:tcBorders>
          </w:tcPr>
          <w:p>
            <w:pPr/>
          </w:p>
        </w:tc>
      </w:tr>
      <w:tr>
        <w:trPr>
          <w:trHeight w:val="323"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Times New Roman" w:hAnsi="Times New Roman" w:cs="Times New Roman" w:eastAsia="Times New Roman" w:hint="default"/>
                <w:sz w:val="18"/>
                <w:szCs w:val="18"/>
              </w:rPr>
            </w:pPr>
            <w:r>
              <w:rPr>
                <w:rFonts w:ascii="Times New Roman"/>
                <w:sz w:val="18"/>
              </w:rPr>
              <w:t>2.99%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18,147,368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0" w:right="0"/>
              <w:jc w:val="left"/>
              <w:rPr>
                <w:rFonts w:ascii="Times New Roman" w:hAnsi="Times New Roman" w:cs="Times New Roman" w:eastAsia="Times New Roman" w:hint="default"/>
                <w:sz w:val="18"/>
                <w:szCs w:val="18"/>
              </w:rPr>
            </w:pPr>
            <w:r>
              <w:rPr>
                <w:rFonts w:ascii="Times New Roman"/>
                <w:sz w:val="18"/>
              </w:rPr>
              <w:t>-4,873,708</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Times New Roman"/>
                <w:sz w:val="18"/>
              </w:rPr>
              <w:t>18,147,368</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韩军</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2.00%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12,131,818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0" w:right="0"/>
              <w:jc w:val="left"/>
              <w:rPr>
                <w:rFonts w:ascii="Times New Roman" w:hAnsi="Times New Roman" w:cs="Times New Roman" w:eastAsia="Times New Roman" w:hint="default"/>
                <w:sz w:val="18"/>
                <w:szCs w:val="18"/>
              </w:rPr>
            </w:pPr>
            <w:r>
              <w:rPr>
                <w:rFonts w:ascii="Times New Roman"/>
                <w:sz w:val="18"/>
              </w:rPr>
              <w:t>-5,268,261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12,131,818</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Times New Roman" w:hAnsi="Times New Roman" w:cs="Times New Roman" w:eastAsia="Times New Roman" w:hint="default"/>
                <w:sz w:val="18"/>
                <w:szCs w:val="18"/>
              </w:rPr>
            </w:pPr>
            <w:r>
              <w:rPr>
                <w:rFonts w:ascii="Times New Roman"/>
                <w:sz w:val="18"/>
              </w:rPr>
              <w:t>1.51%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9,150,000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0" w:right="0"/>
              <w:jc w:val="left"/>
              <w:rPr>
                <w:rFonts w:ascii="Times New Roman" w:hAnsi="Times New Roman" w:cs="Times New Roman" w:eastAsia="Times New Roman" w:hint="default"/>
                <w:sz w:val="18"/>
                <w:szCs w:val="18"/>
              </w:rPr>
            </w:pPr>
            <w:r>
              <w:rPr>
                <w:rFonts w:ascii="Times New Roman"/>
                <w:sz w:val="18"/>
              </w:rPr>
              <w:t>-6,378,000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8" w:right="0"/>
              <w:jc w:val="left"/>
              <w:rPr>
                <w:rFonts w:ascii="Times New Roman" w:hAnsi="Times New Roman" w:cs="Times New Roman" w:eastAsia="Times New Roman" w:hint="default"/>
                <w:sz w:val="18"/>
                <w:szCs w:val="18"/>
              </w:rPr>
            </w:pPr>
            <w:r>
              <w:rPr>
                <w:rFonts w:ascii="Times New Roman"/>
                <w:sz w:val="18"/>
              </w:rPr>
              <w:t>9,150,000</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50"/>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9,121,700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9,121,700</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0.86%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0" w:right="0"/>
              <w:jc w:val="left"/>
              <w:rPr>
                <w:rFonts w:ascii="Times New Roman" w:hAnsi="Times New Roman" w:cs="Times New Roman" w:eastAsia="Times New Roman" w:hint="default"/>
                <w:sz w:val="18"/>
                <w:szCs w:val="18"/>
              </w:rPr>
            </w:pPr>
            <w:r>
              <w:rPr>
                <w:rFonts w:ascii="Times New Roman"/>
                <w:sz w:val="18"/>
              </w:rPr>
              <w:t>5,238,320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5" w:right="0"/>
              <w:jc w:val="left"/>
              <w:rPr>
                <w:rFonts w:ascii="Times New Roman" w:hAnsi="Times New Roman" w:cs="Times New Roman" w:eastAsia="Times New Roman" w:hint="default"/>
                <w:sz w:val="18"/>
                <w:szCs w:val="18"/>
              </w:rPr>
            </w:pPr>
            <w:r>
              <w:rPr>
                <w:rFonts w:ascii="Times New Roman"/>
                <w:sz w:val="18"/>
              </w:rPr>
              <w:t>108,300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8" w:right="0"/>
              <w:jc w:val="left"/>
              <w:rPr>
                <w:rFonts w:ascii="Times New Roman" w:hAnsi="Times New Roman" w:cs="Times New Roman" w:eastAsia="Times New Roman" w:hint="default"/>
                <w:sz w:val="18"/>
                <w:szCs w:val="18"/>
              </w:rPr>
            </w:pPr>
            <w:r>
              <w:rPr>
                <w:rFonts w:ascii="Times New Roman"/>
                <w:sz w:val="18"/>
              </w:rPr>
              <w:t>5,238,320</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1,372,590</w:t>
            </w:r>
          </w:p>
        </w:tc>
      </w:tr>
      <w:tr>
        <w:trPr>
          <w:trHeight w:val="557"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50"/>
              <w:jc w:val="left"/>
              <w:rPr>
                <w:rFonts w:ascii="宋体" w:hAnsi="宋体" w:cs="宋体" w:eastAsia="宋体" w:hint="default"/>
                <w:sz w:val="18"/>
                <w:szCs w:val="18"/>
              </w:rPr>
            </w:pPr>
            <w:r>
              <w:rPr>
                <w:rFonts w:ascii="宋体" w:hAnsi="宋体" w:cs="宋体" w:eastAsia="宋体" w:hint="default"/>
                <w:sz w:val="18"/>
                <w:szCs w:val="18"/>
              </w:rPr>
              <w:t>共青城清晶微投资管理 合伙企业（有限合伙）</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5,230,940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5,230,940</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150"/>
              <w:jc w:val="both"/>
              <w:rPr>
                <w:rFonts w:ascii="宋体" w:hAnsi="宋体" w:cs="宋体" w:eastAsia="宋体" w:hint="default"/>
                <w:sz w:val="18"/>
                <w:szCs w:val="18"/>
              </w:rPr>
            </w:pPr>
            <w:r>
              <w:rPr>
                <w:rFonts w:ascii="宋体" w:hAnsi="宋体" w:cs="宋体" w:eastAsia="宋体" w:hint="default"/>
                <w:sz w:val="18"/>
                <w:szCs w:val="18"/>
              </w:rPr>
              <w:t>中国农业银行股份有限 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 开放式指数证券投资基 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0.74%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4,514,440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2,975,024</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4,514,440</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王萍</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Times New Roman" w:hAnsi="Times New Roman" w:cs="Times New Roman" w:eastAsia="Times New Roman" w:hint="default"/>
                <w:sz w:val="18"/>
                <w:szCs w:val="18"/>
              </w:rPr>
            </w:pPr>
            <w:r>
              <w:rPr>
                <w:rFonts w:ascii="Times New Roman"/>
                <w:sz w:val="18"/>
              </w:rPr>
              <w:t>0.60%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3,630,000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3,630,000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8" w:right="0"/>
              <w:jc w:val="left"/>
              <w:rPr>
                <w:rFonts w:ascii="Times New Roman" w:hAnsi="Times New Roman" w:cs="Times New Roman" w:eastAsia="Times New Roman" w:hint="default"/>
                <w:sz w:val="18"/>
                <w:szCs w:val="18"/>
              </w:rPr>
            </w:pPr>
            <w:r>
              <w:rPr>
                <w:rFonts w:ascii="Times New Roman"/>
                <w:sz w:val="18"/>
              </w:rPr>
              <w:t>3,630,000</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Times New Roman" w:hAnsi="Times New Roman" w:cs="Times New Roman" w:eastAsia="Times New Roman" w:hint="default"/>
                <w:sz w:val="18"/>
                <w:szCs w:val="18"/>
              </w:rPr>
            </w:pPr>
            <w:r>
              <w:rPr>
                <w:rFonts w:ascii="Times New Roman"/>
                <w:sz w:val="18"/>
              </w:rPr>
              <w:t>0.47%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2,837,387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0" w:right="0"/>
              <w:jc w:val="left"/>
              <w:rPr>
                <w:rFonts w:ascii="Times New Roman" w:hAnsi="Times New Roman" w:cs="Times New Roman" w:eastAsia="Times New Roman" w:hint="default"/>
                <w:sz w:val="18"/>
                <w:szCs w:val="18"/>
              </w:rPr>
            </w:pPr>
            <w:r>
              <w:rPr>
                <w:rFonts w:ascii="Times New Roman"/>
                <w:sz w:val="18"/>
              </w:rPr>
              <w:t>1,108,491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8" w:right="0"/>
              <w:jc w:val="left"/>
              <w:rPr>
                <w:rFonts w:ascii="Times New Roman" w:hAnsi="Times New Roman" w:cs="Times New Roman" w:eastAsia="Times New Roman" w:hint="default"/>
                <w:sz w:val="18"/>
                <w:szCs w:val="18"/>
              </w:rPr>
            </w:pPr>
            <w:r>
              <w:rPr>
                <w:rFonts w:ascii="Times New Roman"/>
                <w:sz w:val="18"/>
              </w:rPr>
              <w:t>2,837,387</w:t>
            </w:r>
          </w:p>
        </w:tc>
        <w:tc>
          <w:tcPr>
            <w:tcW w:w="846"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6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805" w:type="dxa"/>
            <w:gridSpan w:val="1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978" w:type="dxa"/>
            <w:gridSpan w:val="4"/>
            <w:tcBorders>
              <w:top w:val="single" w:sz="51" w:space="0" w:color="D2D2D2"/>
              <w:left w:val="single" w:sz="13" w:space="0" w:color="D2D2D2"/>
              <w:bottom w:val="single" w:sz="50" w:space="0" w:color="D2D2D2"/>
              <w:right w:val="single" w:sz="13" w:space="0" w:color="D2D2D2"/>
            </w:tcBorders>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上述股东关联关系或一致行动的说明</w:t>
            </w:r>
            <w:r>
              <w:rPr>
                <w:rFonts w:ascii="宋体" w:hAnsi="宋体" w:cs="宋体" w:eastAsia="宋体" w:hint="default"/>
                <w:sz w:val="18"/>
                <w:szCs w:val="18"/>
              </w:rPr>
            </w:r>
          </w:p>
        </w:tc>
        <w:tc>
          <w:tcPr>
            <w:tcW w:w="6805" w:type="dxa"/>
            <w:gridSpan w:val="14"/>
            <w:tcBorders>
              <w:top w:val="single" w:sz="4" w:space="0" w:color="000000"/>
              <w:left w:val="single" w:sz="13" w:space="0" w:color="D2D2D2"/>
              <w:bottom w:val="single" w:sz="4" w:space="0" w:color="000000"/>
              <w:right w:val="single" w:sz="4" w:space="0" w:color="000000"/>
            </w:tcBorders>
          </w:tcPr>
          <w:p>
            <w:pPr>
              <w:pStyle w:val="TableParagraph"/>
              <w:spacing w:line="232" w:lineRule="exact" w:before="35"/>
              <w:ind w:left="10" w:right="110"/>
              <w:jc w:val="left"/>
              <w:rPr>
                <w:rFonts w:ascii="宋体" w:hAnsi="宋体" w:cs="宋体" w:eastAsia="宋体" w:hint="default"/>
                <w:sz w:val="18"/>
                <w:szCs w:val="18"/>
              </w:rPr>
            </w:pPr>
            <w:r>
              <w:rPr>
                <w:rFonts w:ascii="宋体" w:hAnsi="宋体" w:cs="宋体" w:eastAsia="宋体" w:hint="default"/>
                <w:sz w:val="18"/>
                <w:szCs w:val="18"/>
              </w:rPr>
              <w:t>上述股东中，西藏紫光春华投资有限公司的实际控制人清华控股有限公司为同方股份 有限公司的控股股东。</w:t>
            </w:r>
          </w:p>
        </w:tc>
      </w:tr>
      <w:tr>
        <w:trPr>
          <w:trHeight w:val="362" w:hRule="exact"/>
        </w:trPr>
        <w:tc>
          <w:tcPr>
            <w:tcW w:w="9782"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166" w:hRule="exact"/>
        </w:trPr>
        <w:tc>
          <w:tcPr>
            <w:tcW w:w="3687"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978"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2" w:hRule="exact"/>
        </w:trPr>
        <w:tc>
          <w:tcPr>
            <w:tcW w:w="3687"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78"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18" w:type="dxa"/>
            <w:gridSpan w:val="6"/>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3687" w:type="dxa"/>
            <w:gridSpan w:val="6"/>
            <w:vMerge/>
            <w:tcBorders>
              <w:left w:val="single" w:sz="4" w:space="0" w:color="000000"/>
              <w:bottom w:val="nil" w:sz="6" w:space="0" w:color="auto"/>
              <w:right w:val="single" w:sz="4" w:space="0" w:color="000000"/>
            </w:tcBorders>
            <w:shd w:val="clear" w:color="auto" w:fill="D2D2D2"/>
          </w:tcPr>
          <w:p>
            <w:pPr/>
          </w:p>
        </w:tc>
        <w:tc>
          <w:tcPr>
            <w:tcW w:w="2978" w:type="dxa"/>
            <w:gridSpan w:val="6"/>
            <w:vMerge/>
            <w:tcBorders>
              <w:left w:val="single" w:sz="4" w:space="0" w:color="000000"/>
              <w:bottom w:val="nil" w:sz="6" w:space="0" w:color="auto"/>
              <w:right w:val="single" w:sz="4" w:space="0" w:color="000000"/>
            </w:tcBorders>
            <w:shd w:val="clear" w:color="auto" w:fill="D2D2D2"/>
          </w:tcPr>
          <w:p>
            <w:pPr/>
          </w:p>
        </w:tc>
        <w:tc>
          <w:tcPr>
            <w:tcW w:w="170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3687"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2978"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gridSpan w:val="4"/>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西藏紫光春华投资有限公司</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220,835,000</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3" w:right="0"/>
              <w:jc w:val="left"/>
              <w:rPr>
                <w:rFonts w:ascii="Times New Roman" w:hAnsi="Times New Roman" w:cs="Times New Roman" w:eastAsia="Times New Roman" w:hint="default"/>
                <w:sz w:val="18"/>
                <w:szCs w:val="18"/>
              </w:rPr>
            </w:pPr>
            <w:r>
              <w:rPr>
                <w:rFonts w:ascii="Times New Roman"/>
                <w:sz w:val="18"/>
              </w:rPr>
              <w:t>220,835,000</w:t>
            </w:r>
          </w:p>
        </w:tc>
      </w:tr>
      <w:tr>
        <w:trPr>
          <w:trHeight w:val="323"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18,147,368</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3" w:right="0"/>
              <w:jc w:val="left"/>
              <w:rPr>
                <w:rFonts w:ascii="Times New Roman" w:hAnsi="Times New Roman" w:cs="Times New Roman" w:eastAsia="Times New Roman" w:hint="default"/>
                <w:sz w:val="18"/>
                <w:szCs w:val="18"/>
              </w:rPr>
            </w:pPr>
            <w:r>
              <w:rPr>
                <w:rFonts w:ascii="Times New Roman"/>
                <w:sz w:val="18"/>
              </w:rPr>
              <w:t>18,147,368</w:t>
            </w:r>
          </w:p>
        </w:tc>
      </w:tr>
      <w:tr>
        <w:trPr>
          <w:trHeight w:val="324"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韩军</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12,131,818</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3" w:right="0"/>
              <w:jc w:val="left"/>
              <w:rPr>
                <w:rFonts w:ascii="Times New Roman" w:hAnsi="Times New Roman" w:cs="Times New Roman" w:eastAsia="Times New Roman" w:hint="default"/>
                <w:sz w:val="18"/>
                <w:szCs w:val="18"/>
              </w:rPr>
            </w:pPr>
            <w:r>
              <w:rPr>
                <w:rFonts w:ascii="Times New Roman"/>
                <w:sz w:val="18"/>
              </w:rPr>
              <w:t>12,131,818</w:t>
            </w:r>
          </w:p>
        </w:tc>
      </w:tr>
      <w:tr>
        <w:trPr>
          <w:trHeight w:val="323"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9,150,000</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9,150,000</w:t>
            </w:r>
          </w:p>
        </w:tc>
      </w:tr>
      <w:tr>
        <w:trPr>
          <w:trHeight w:val="324"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9,121,700</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63" w:right="0"/>
              <w:jc w:val="left"/>
              <w:rPr>
                <w:rFonts w:ascii="Times New Roman" w:hAnsi="Times New Roman" w:cs="Times New Roman" w:eastAsia="Times New Roman" w:hint="default"/>
                <w:sz w:val="18"/>
                <w:szCs w:val="18"/>
              </w:rPr>
            </w:pPr>
            <w:r>
              <w:rPr>
                <w:rFonts w:ascii="Times New Roman"/>
                <w:sz w:val="18"/>
              </w:rPr>
              <w:t>9,121,700</w:t>
            </w:r>
          </w:p>
        </w:tc>
      </w:tr>
      <w:tr>
        <w:trPr>
          <w:trHeight w:val="323"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5,238,320</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5,238,320</w:t>
            </w:r>
          </w:p>
        </w:tc>
      </w:tr>
      <w:tr>
        <w:trPr>
          <w:trHeight w:val="324" w:hRule="exact"/>
        </w:trPr>
        <w:tc>
          <w:tcPr>
            <w:tcW w:w="3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共青城清晶微投资管理合伙企业（有限合伙）</w:t>
            </w:r>
          </w:p>
        </w:tc>
        <w:tc>
          <w:tcPr>
            <w:tcW w:w="29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5,230,940</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63" w:right="0"/>
              <w:jc w:val="left"/>
              <w:rPr>
                <w:rFonts w:ascii="Times New Roman" w:hAnsi="Times New Roman" w:cs="Times New Roman" w:eastAsia="Times New Roman" w:hint="default"/>
                <w:sz w:val="18"/>
                <w:szCs w:val="18"/>
              </w:rPr>
            </w:pPr>
            <w:r>
              <w:rPr>
                <w:rFonts w:ascii="Times New Roman"/>
                <w:sz w:val="18"/>
              </w:rPr>
              <w:t>5,230,940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687"/>
        <w:gridCol w:w="2978"/>
        <w:gridCol w:w="1701"/>
        <w:gridCol w:w="1417"/>
      </w:tblGrid>
      <w:tr>
        <w:trPr>
          <w:trHeight w:val="557"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52"/>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 开放式指数证券投资基金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4,514,440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4,514,440</w:t>
            </w:r>
          </w:p>
        </w:tc>
      </w:tr>
      <w:tr>
        <w:trPr>
          <w:trHeight w:val="32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王萍</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3,630,000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3,630,000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2,837,387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2,837,387</w:t>
            </w:r>
          </w:p>
        </w:tc>
      </w:tr>
      <w:tr>
        <w:trPr>
          <w:trHeight w:val="79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p>
            <w:pPr>
              <w:pStyle w:val="TableParagraph"/>
              <w:spacing w:line="234" w:lineRule="exact" w:before="15"/>
              <w:ind w:left="22" w:right="142"/>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6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2"/>
              <w:jc w:val="left"/>
              <w:rPr>
                <w:rFonts w:ascii="宋体" w:hAnsi="宋体" w:cs="宋体" w:eastAsia="宋体" w:hint="default"/>
                <w:sz w:val="18"/>
                <w:szCs w:val="18"/>
              </w:rPr>
            </w:pPr>
            <w:r>
              <w:rPr>
                <w:rFonts w:ascii="宋体" w:hAnsi="宋体" w:cs="宋体" w:eastAsia="宋体" w:hint="default"/>
                <w:spacing w:val="-3"/>
                <w:sz w:val="18"/>
                <w:szCs w:val="18"/>
              </w:rPr>
              <w:t>上述股东中，西藏紫光春华投资有限公司的实际控制人清华控股有限公司为同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方股份有限公司的控股股东。</w:t>
            </w:r>
          </w:p>
        </w:tc>
      </w:tr>
      <w:tr>
        <w:trPr>
          <w:trHeight w:val="125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7"/>
              <w:ind w:left="22" w:right="14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 明</w:t>
            </w:r>
          </w:p>
        </w:tc>
        <w:tc>
          <w:tcPr>
            <w:tcW w:w="6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名普通股股东中，韩军通过普通证券账户持有公司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3,806,218</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股股份，通</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过长江证券股份有限公司客户信用交易担保证券账户持有公司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w:t>
            </w:r>
          </w:p>
          <w:p>
            <w:pPr>
              <w:pStyle w:val="TableParagraph"/>
              <w:spacing w:line="234" w:lineRule="exact" w:before="15"/>
              <w:ind w:left="22" w:right="23"/>
              <w:jc w:val="left"/>
              <w:rPr>
                <w:rFonts w:ascii="宋体" w:hAnsi="宋体" w:cs="宋体" w:eastAsia="宋体" w:hint="default"/>
                <w:sz w:val="18"/>
                <w:szCs w:val="18"/>
              </w:rPr>
            </w:pPr>
            <w:r>
              <w:rPr>
                <w:rFonts w:ascii="宋体" w:hAnsi="宋体" w:cs="宋体" w:eastAsia="宋体" w:hint="default"/>
                <w:sz w:val="18"/>
                <w:szCs w:val="18"/>
              </w:rPr>
              <w:t>份，实际合计持有公司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12,131,818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股股份。王萍通过普通证券账户持有公司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股股份，通过中信证券股份有限公司客户信用交易担保证券账户持有公司 </w:t>
            </w:r>
            <w:r>
              <w:rPr>
                <w:rFonts w:ascii="Times New Roman" w:hAnsi="Times New Roman" w:cs="Times New Roman" w:eastAsia="Times New Roman" w:hint="default"/>
                <w:sz w:val="18"/>
                <w:szCs w:val="18"/>
              </w:rPr>
              <w:t>3,630,000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股股份，实际合计持有公司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53"/>
        </w:rPr>
        <w:t> </w:t>
      </w:r>
      <w:r>
        <w:rPr>
          <w:rFonts w:ascii="黑体" w:hAnsi="黑体" w:cs="黑体" w:eastAsia="黑体" w:hint="default"/>
        </w:rPr>
        <w:t>10</w:t>
      </w:r>
      <w:r>
        <w:rPr>
          <w:rFonts w:ascii="黑体" w:hAnsi="黑体" w:cs="黑体" w:eastAsia="黑体" w:hint="default"/>
          <w:spacing w:val="-54"/>
        </w:rPr>
        <w:t> </w:t>
      </w:r>
      <w:r>
        <w:rPr>
          <w:rFonts w:ascii="黑体" w:hAnsi="黑体" w:cs="黑体" w:eastAsia="黑体" w:hint="default"/>
        </w:rPr>
        <w:t>名普通股股东、前</w:t>
      </w:r>
      <w:r>
        <w:rPr>
          <w:rFonts w:ascii="黑体" w:hAnsi="黑体" w:cs="黑体" w:eastAsia="黑体" w:hint="default"/>
          <w:spacing w:val="-54"/>
        </w:rPr>
        <w:t> </w:t>
      </w:r>
      <w:r>
        <w:rPr>
          <w:rFonts w:ascii="黑体" w:hAnsi="黑体" w:cs="黑体" w:eastAsia="黑体" w:hint="default"/>
        </w:rPr>
        <w:t>10</w:t>
      </w:r>
      <w:r>
        <w:rPr>
          <w:rFonts w:ascii="黑体" w:hAnsi="黑体" w:cs="黑体" w:eastAsia="黑体" w:hint="default"/>
          <w:spacing w:val="-54"/>
        </w:rPr>
        <w:t> </w:t>
      </w:r>
      <w:r>
        <w:rPr>
          <w:rFonts w:ascii="黑体" w:hAnsi="黑体" w:cs="黑体" w:eastAsia="黑体" w:hint="default"/>
        </w:rPr>
        <w:t>名无限售条件普通股股东在报告期内是否进行约定购回交易</w:t>
      </w:r>
    </w:p>
    <w:p>
      <w:pPr>
        <w:pStyle w:val="Heading3"/>
        <w:spacing w:line="312" w:lineRule="exact" w:before="123"/>
        <w:ind w:right="0" w:firstLine="480"/>
        <w:jc w:val="left"/>
      </w:pPr>
      <w:r>
        <w:rPr/>
        <w:t>报告期内，股东阎永江通过“中信证券股份有限公司约定购回专用账户”进行约定购回 </w:t>
      </w:r>
      <w:r>
        <w:rPr>
          <w:spacing w:val="-3"/>
        </w:rPr>
        <w:t>交易，期初约定购回股份数量为</w:t>
      </w:r>
      <w:r>
        <w:rPr>
          <w:rFonts w:ascii="Times New Roman" w:hAnsi="Times New Roman" w:cs="Times New Roman" w:eastAsia="Times New Roman" w:hint="default"/>
          <w:spacing w:val="-3"/>
        </w:rPr>
        <w:t>1,370,000</w:t>
      </w:r>
      <w:r>
        <w:rPr>
          <w:spacing w:val="-3"/>
        </w:rPr>
        <w:t>股，占公司总股本的</w:t>
      </w:r>
      <w:r>
        <w:rPr>
          <w:rFonts w:ascii="Times New Roman" w:hAnsi="Times New Roman" w:cs="Times New Roman" w:eastAsia="Times New Roman" w:hint="default"/>
          <w:spacing w:val="-3"/>
        </w:rPr>
        <w:t>0.22%</w:t>
      </w:r>
      <w:r>
        <w:rPr>
          <w:spacing w:val="-3"/>
        </w:rPr>
        <w:t>，报告期内购回交易所涉</w:t>
      </w:r>
      <w:r>
        <w:rPr>
          <w:spacing w:val="-78"/>
        </w:rPr>
        <w:t> </w:t>
      </w:r>
      <w:r>
        <w:rPr>
          <w:spacing w:val="-78"/>
        </w:rPr>
      </w:r>
      <w:r>
        <w:rPr/>
        <w:t>股份数量为</w:t>
      </w:r>
      <w:r>
        <w:rPr>
          <w:rFonts w:ascii="Times New Roman" w:hAnsi="Times New Roman" w:cs="Times New Roman" w:eastAsia="Times New Roman" w:hint="default"/>
        </w:rPr>
        <w:t>1,370,000</w:t>
      </w:r>
      <w:r>
        <w:rPr/>
        <w:t>股，占公司总股本的</w:t>
      </w:r>
      <w:r>
        <w:rPr>
          <w:rFonts w:ascii="Times New Roman" w:hAnsi="Times New Roman" w:cs="Times New Roman" w:eastAsia="Times New Roman" w:hint="default"/>
        </w:rPr>
        <w:t>0.22%</w:t>
      </w:r>
      <w:r>
        <w:rPr/>
        <w:t>，截止报告期末，股东阎永江持股</w:t>
      </w:r>
      <w:r>
        <w:rPr>
          <w:rFonts w:ascii="Times New Roman" w:hAnsi="Times New Roman" w:cs="Times New Roman" w:eastAsia="Times New Roman" w:hint="default"/>
        </w:rPr>
        <w:t>5,238,320 </w:t>
      </w:r>
      <w:r>
        <w:rPr/>
        <w:t>股，占公司总股本的</w:t>
      </w:r>
      <w:r>
        <w:rPr>
          <w:rFonts w:ascii="Times New Roman" w:hAnsi="Times New Roman" w:cs="Times New Roman" w:eastAsia="Times New Roman" w:hint="default"/>
        </w:rPr>
        <w:t>0.86%</w:t>
      </w:r>
      <w:r>
        <w:rPr/>
        <w:t>。</w:t>
      </w:r>
    </w:p>
    <w:p>
      <w:pPr>
        <w:spacing w:line="240" w:lineRule="auto" w:before="7"/>
        <w:rPr>
          <w:rFonts w:ascii="宋体" w:hAnsi="宋体" w:cs="宋体" w:eastAsia="宋体" w:hint="default"/>
          <w:sz w:val="22"/>
          <w:szCs w:val="22"/>
        </w:rPr>
      </w:pPr>
    </w:p>
    <w:p>
      <w:pPr>
        <w:pStyle w:val="Heading4"/>
        <w:spacing w:line="240" w:lineRule="auto" w:before="0"/>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4"/>
          <w:szCs w:val="24"/>
        </w:rPr>
      </w:pPr>
    </w:p>
    <w:p>
      <w:pPr>
        <w:pStyle w:val="BodyText"/>
        <w:spacing w:line="343" w:lineRule="auto"/>
        <w:ind w:right="8022"/>
        <w:jc w:val="left"/>
        <w:rPr>
          <w:rFonts w:ascii="黑体" w:hAnsi="黑体" w:cs="黑体" w:eastAsia="黑体" w:hint="default"/>
        </w:rPr>
      </w:pPr>
      <w:r>
        <w:rPr>
          <w:rFonts w:ascii="黑体" w:hAnsi="黑体" w:cs="黑体" w:eastAsia="黑体" w:hint="default"/>
        </w:rPr>
        <w:t>控股股东性质：中央国有控股 控股股东类型：法人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9"/>
          <w:szCs w:val="29"/>
        </w:rPr>
      </w:pPr>
    </w:p>
    <w:p>
      <w:pPr>
        <w:pStyle w:val="BodyText"/>
        <w:spacing w:line="240" w:lineRule="auto" w:before="35"/>
        <w:ind w:left="0" w:right="1194"/>
        <w:jc w:val="right"/>
      </w:pPr>
      <w:r>
        <w:rPr/>
        <w:pict>
          <v:shape style="position:absolute;margin-left:56.459999pt;margin-top:-43.576332pt;width:475.7pt;height:117.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1276"/>
                    <w:gridCol w:w="1844"/>
                    <w:gridCol w:w="2127"/>
                    <w:gridCol w:w="198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07" w:right="77" w:hanging="3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5"/>
                          <w:jc w:val="left"/>
                          <w:rPr>
                            <w:rFonts w:ascii="宋体" w:hAnsi="宋体" w:cs="宋体" w:eastAsia="宋体" w:hint="default"/>
                            <w:sz w:val="21"/>
                            <w:szCs w:val="21"/>
                          </w:rPr>
                        </w:pPr>
                        <w:r>
                          <w:rPr>
                            <w:rFonts w:ascii="宋体" w:hAnsi="宋体" w:cs="宋体" w:eastAsia="宋体" w:hint="default"/>
                            <w:sz w:val="21"/>
                            <w:szCs w:val="21"/>
                          </w:rPr>
                          <w:t>西藏紫光春华投资有限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91540091321397563P</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pacing w:val="-8"/>
                            <w:sz w:val="21"/>
                            <w:szCs w:val="21"/>
                          </w:rPr>
                          <w:t>股权投资；创业投资</w:t>
                        </w:r>
                      </w:p>
                    </w:tc>
                  </w:tr>
                  <w:tr>
                    <w:trPr>
                      <w:trHeight w:val="90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
                          <w:ind w:left="22" w:right="135"/>
                          <w:jc w:val="both"/>
                          <w:rPr>
                            <w:rFonts w:ascii="宋体" w:hAnsi="宋体" w:cs="宋体" w:eastAsia="宋体" w:hint="default"/>
                            <w:sz w:val="21"/>
                            <w:szCs w:val="21"/>
                          </w:rPr>
                        </w:pPr>
                        <w:r>
                          <w:rPr>
                            <w:rFonts w:ascii="宋体" w:hAnsi="宋体" w:cs="宋体" w:eastAsia="宋体" w:hint="default"/>
                            <w:sz w:val="21"/>
                            <w:szCs w:val="21"/>
                          </w:rPr>
                          <w:t>控股股东报告期内控股 和参股的其他境内外上 市公司的股权情况</w:t>
                        </w:r>
                      </w:p>
                    </w:tc>
                    <w:tc>
                      <w:tcPr>
                        <w:tcW w:w="7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 w:right="0"/>
                          <w:jc w:val="left"/>
                          <w:rPr>
                            <w:rFonts w:ascii="宋体" w:hAnsi="宋体" w:cs="宋体" w:eastAsia="宋体" w:hint="default"/>
                            <w:sz w:val="21"/>
                            <w:szCs w:val="21"/>
                          </w:rPr>
                        </w:pPr>
                        <w:r>
                          <w:rPr>
                            <w:rFonts w:ascii="宋体" w:hAnsi="宋体" w:cs="宋体" w:eastAsia="宋体" w:hint="default"/>
                            <w:sz w:val="21"/>
                            <w:szCs w:val="21"/>
                          </w:rPr>
                          <w:t>持有文一三佳科技股份有限公司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万股股份，持有航天通信控股集团股份有</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1276.3241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万股股份。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0"/>
        <w:jc w:val="left"/>
        <w:rPr>
          <w:rFonts w:ascii="黑体" w:hAnsi="黑体" w:cs="黑体" w:eastAsia="黑体" w:hint="default"/>
        </w:rPr>
      </w:pPr>
      <w:r>
        <w:rPr>
          <w:rFonts w:ascii="黑体" w:hAnsi="黑体" w:cs="黑体" w:eastAsia="黑体" w:hint="default"/>
        </w:rPr>
        <w:t>控股股东报告期内变更</w:t>
      </w:r>
    </w:p>
    <w:p>
      <w:pPr>
        <w:pStyle w:val="Heading3"/>
        <w:spacing w:line="240" w:lineRule="auto" w:before="92"/>
        <w:ind w:left="634" w:right="0"/>
        <w:jc w:val="left"/>
      </w:pPr>
      <w:r>
        <w:rPr/>
        <w:t>公司报告期控股股东未发生变更。</w:t>
      </w:r>
    </w:p>
    <w:p>
      <w:pPr>
        <w:spacing w:line="240" w:lineRule="auto" w:before="9"/>
        <w:rPr>
          <w:rFonts w:ascii="宋体" w:hAnsi="宋体" w:cs="宋体" w:eastAsia="宋体" w:hint="default"/>
          <w:sz w:val="24"/>
          <w:szCs w:val="24"/>
        </w:rPr>
      </w:pPr>
    </w:p>
    <w:p>
      <w:pPr>
        <w:pStyle w:val="Heading4"/>
        <w:spacing w:line="240" w:lineRule="auto" w:before="0"/>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4"/>
          <w:szCs w:val="24"/>
        </w:rPr>
      </w:pPr>
    </w:p>
    <w:p>
      <w:pPr>
        <w:pStyle w:val="BodyText"/>
        <w:spacing w:line="343" w:lineRule="auto"/>
        <w:ind w:right="7392"/>
        <w:jc w:val="left"/>
        <w:rPr>
          <w:rFonts w:ascii="黑体" w:hAnsi="黑体" w:cs="黑体" w:eastAsia="黑体" w:hint="default"/>
        </w:rPr>
      </w:pPr>
      <w:r>
        <w:rPr>
          <w:rFonts w:ascii="黑体" w:hAnsi="黑体" w:cs="黑体" w:eastAsia="黑体" w:hint="default"/>
        </w:rPr>
        <w:t>实际控制人性质：中央国资管理机构 实际控制人类型：法人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7"/>
          <w:szCs w:val="17"/>
        </w:rPr>
      </w:pPr>
    </w:p>
    <w:p>
      <w:pPr>
        <w:pStyle w:val="BodyText"/>
        <w:spacing w:line="240" w:lineRule="auto" w:before="35"/>
        <w:ind w:left="0" w:right="1125"/>
        <w:jc w:val="right"/>
      </w:pPr>
      <w:r>
        <w:rPr/>
        <w:pict>
          <v:shape style="position:absolute;margin-left:56.459999pt;margin-top:-35.756306pt;width:479.2pt;height:118.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1264"/>
                    <w:gridCol w:w="1134"/>
                    <w:gridCol w:w="1134"/>
                    <w:gridCol w:w="4038"/>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8"/>
                          <w:jc w:val="right"/>
                          <w:rPr>
                            <w:rFonts w:ascii="宋体" w:hAnsi="宋体" w:cs="宋体" w:eastAsia="宋体" w:hint="default"/>
                            <w:sz w:val="21"/>
                            <w:szCs w:val="21"/>
                          </w:rPr>
                        </w:pPr>
                        <w:r>
                          <w:rPr>
                            <w:rFonts w:ascii="宋体" w:hAnsi="宋体" w:cs="宋体" w:eastAsia="宋体" w:hint="default"/>
                            <w:sz w:val="21"/>
                            <w:szCs w:val="21"/>
                          </w:rPr>
                          <w:t>实际控制人名称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00" w:right="71"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56" w:right="36"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165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85"/>
                          <w:jc w:val="righ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龙大伟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9111000010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1985670J</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5"/>
                          <w:jc w:val="left"/>
                          <w:rPr>
                            <w:rFonts w:ascii="宋体" w:hAnsi="宋体" w:cs="宋体" w:eastAsia="宋体" w:hint="default"/>
                            <w:sz w:val="21"/>
                            <w:szCs w:val="21"/>
                          </w:rPr>
                        </w:pPr>
                        <w:r>
                          <w:rPr>
                            <w:rFonts w:ascii="宋体" w:hAnsi="宋体" w:cs="宋体" w:eastAsia="宋体" w:hint="default"/>
                            <w:spacing w:val="-6"/>
                            <w:sz w:val="21"/>
                            <w:szCs w:val="21"/>
                          </w:rPr>
                          <w:t>资产管理；资产受托管理；实业投资及管理</w:t>
                        </w:r>
                        <w:r>
                          <w:rPr>
                            <w:rFonts w:ascii="宋体" w:hAnsi="宋体" w:cs="宋体" w:eastAsia="宋体" w:hint="default"/>
                            <w:sz w:val="21"/>
                            <w:szCs w:val="21"/>
                          </w:rPr>
                          <w:t> 企业收购、兼并、资产重组的策划；科技、 经济及相关业务的咨询及人员培训；投资、 </w:t>
                        </w:r>
                        <w:r>
                          <w:rPr>
                            <w:rFonts w:ascii="宋体" w:hAnsi="宋体" w:cs="宋体" w:eastAsia="宋体" w:hint="default"/>
                            <w:spacing w:val="-6"/>
                            <w:sz w:val="21"/>
                            <w:szCs w:val="21"/>
                          </w:rPr>
                          <w:t>投资管理、投资咨询；技术开发、技术咨询</w:t>
                        </w:r>
                        <w:r>
                          <w:rPr>
                            <w:rFonts w:ascii="宋体" w:hAnsi="宋体" w:cs="宋体" w:eastAsia="宋体" w:hint="default"/>
                            <w:sz w:val="21"/>
                            <w:szCs w:val="21"/>
                          </w:rPr>
                          <w:t> 技术推广、技术服务；高科技企业孵化。</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5"/>
        <w:ind w:left="0" w:right="1123"/>
        <w:jc w:val="right"/>
      </w:pPr>
      <w:r>
        <w:rPr/>
        <w:t>、</w:t>
      </w:r>
    </w:p>
    <w:p>
      <w:pPr>
        <w:spacing w:after="0" w:line="240" w:lineRule="auto"/>
        <w:jc w:val="righ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7570"/>
      </w:tblGrid>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5"/>
              <w:jc w:val="both"/>
              <w:rPr>
                <w:rFonts w:ascii="宋体" w:hAnsi="宋体" w:cs="宋体" w:eastAsia="宋体" w:hint="default"/>
                <w:sz w:val="21"/>
                <w:szCs w:val="21"/>
              </w:rPr>
            </w:pPr>
            <w:r>
              <w:rPr>
                <w:rFonts w:ascii="宋体" w:hAnsi="宋体" w:cs="宋体" w:eastAsia="宋体" w:hint="default"/>
                <w:sz w:val="21"/>
                <w:szCs w:val="21"/>
              </w:rPr>
              <w:t>实际控制人报告期内 控制的其他境内外上 市公司的股权情况</w:t>
            </w:r>
          </w:p>
        </w:tc>
        <w:tc>
          <w:tcPr>
            <w:tcW w:w="757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53"/>
              <w:jc w:val="left"/>
              <w:rPr>
                <w:rFonts w:ascii="宋体" w:hAnsi="宋体" w:cs="宋体" w:eastAsia="宋体" w:hint="default"/>
                <w:sz w:val="21"/>
                <w:szCs w:val="21"/>
              </w:rPr>
            </w:pPr>
            <w:r>
              <w:rPr>
                <w:rFonts w:ascii="宋体" w:hAnsi="宋体" w:cs="宋体" w:eastAsia="宋体" w:hint="default"/>
                <w:sz w:val="21"/>
                <w:szCs w:val="21"/>
              </w:rPr>
              <w:t>持有同方股份有限公司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25.75%</w:t>
            </w:r>
            <w:r>
              <w:rPr>
                <w:rFonts w:ascii="宋体" w:hAnsi="宋体" w:cs="宋体" w:eastAsia="宋体" w:hint="default"/>
                <w:sz w:val="21"/>
                <w:szCs w:val="21"/>
              </w:rPr>
              <w:t>的股权、持有诚志股份有限公司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11.76%</w:t>
            </w:r>
            <w:r>
              <w:rPr>
                <w:rFonts w:ascii="宋体" w:hAnsi="宋体" w:cs="宋体" w:eastAsia="宋体" w:hint="default"/>
                <w:sz w:val="21"/>
                <w:szCs w:val="21"/>
              </w:rPr>
              <w:t>的股权、持 有启迪桑德环境资源股份有限公司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4.97%</w:t>
            </w:r>
            <w:r>
              <w:rPr>
                <w:rFonts w:ascii="宋体" w:hAnsi="宋体" w:cs="宋体" w:eastAsia="宋体" w:hint="default"/>
                <w:sz w:val="21"/>
                <w:szCs w:val="21"/>
              </w:rPr>
              <w:t>的股权、持有国金证券股份有限公司 </w:t>
            </w:r>
            <w:r>
              <w:rPr>
                <w:rFonts w:ascii="Times New Roman" w:hAnsi="Times New Roman" w:cs="Times New Roman" w:eastAsia="Times New Roman" w:hint="default"/>
                <w:sz w:val="21"/>
                <w:szCs w:val="21"/>
              </w:rPr>
              <w:t>3.04%</w:t>
            </w:r>
            <w:r>
              <w:rPr>
                <w:rFonts w:ascii="宋体" w:hAnsi="宋体" w:cs="宋体" w:eastAsia="宋体" w:hint="default"/>
                <w:sz w:val="21"/>
                <w:szCs w:val="21"/>
              </w:rPr>
              <w:t>的股权、持有北京辰安科技股份有限公司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0.33%</w:t>
            </w:r>
            <w:r>
              <w:rPr>
                <w:rFonts w:ascii="宋体" w:hAnsi="宋体" w:cs="宋体" w:eastAsia="宋体" w:hint="default"/>
                <w:sz w:val="21"/>
                <w:szCs w:val="21"/>
              </w:rPr>
              <w:t>的股权。</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实际控制人报告期内变更</w:t>
      </w:r>
    </w:p>
    <w:p>
      <w:pPr>
        <w:pStyle w:val="Heading3"/>
        <w:spacing w:line="240" w:lineRule="auto" w:before="93"/>
        <w:ind w:left="634" w:right="0"/>
        <w:jc w:val="left"/>
      </w:pPr>
      <w:r>
        <w:rPr/>
        <w:t>公司报告期实际控制人未发生变更。</w:t>
      </w:r>
    </w:p>
    <w:p>
      <w:pPr>
        <w:pStyle w:val="BodyText"/>
        <w:spacing w:line="240" w:lineRule="auto" w:before="102"/>
        <w:ind w:right="0"/>
        <w:jc w:val="left"/>
        <w:rPr>
          <w:rFonts w:ascii="黑体" w:hAnsi="黑体" w:cs="黑体" w:eastAsia="黑体" w:hint="default"/>
        </w:rPr>
      </w:pPr>
      <w:r>
        <w:rPr>
          <w:rFonts w:ascii="黑体" w:hAnsi="黑体" w:cs="黑体" w:eastAsia="黑体" w:hint="default"/>
        </w:rPr>
        <w:t>公司与实际控制人之间的产权及控制关系的方框图</w:t>
      </w:r>
    </w:p>
    <w:p>
      <w:pPr>
        <w:spacing w:line="240" w:lineRule="auto" w:before="12"/>
        <w:rPr>
          <w:rFonts w:ascii="黑体" w:hAnsi="黑体" w:cs="黑体" w:eastAsia="黑体" w:hint="default"/>
          <w:sz w:val="25"/>
          <w:szCs w:val="25"/>
        </w:rPr>
      </w:pPr>
    </w:p>
    <w:p>
      <w:pPr>
        <w:spacing w:line="5722" w:lineRule="exact"/>
        <w:ind w:left="2438" w:right="0" w:firstLine="0"/>
        <w:rPr>
          <w:rFonts w:ascii="黑体" w:hAnsi="黑体" w:cs="黑体" w:eastAsia="黑体" w:hint="default"/>
          <w:sz w:val="20"/>
          <w:szCs w:val="20"/>
        </w:rPr>
      </w:pPr>
      <w:r>
        <w:rPr>
          <w:rFonts w:ascii="黑体" w:hAnsi="黑体" w:cs="黑体" w:eastAsia="黑体" w:hint="default"/>
          <w:position w:val="-113"/>
          <w:sz w:val="20"/>
          <w:szCs w:val="20"/>
        </w:rPr>
        <w:drawing>
          <wp:inline distT="0" distB="0" distL="0" distR="0">
            <wp:extent cx="3212883" cy="363378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3212883" cy="3633787"/>
                    </a:xfrm>
                    <a:prstGeom prst="rect">
                      <a:avLst/>
                    </a:prstGeom>
                  </pic:spPr>
                </pic:pic>
              </a:graphicData>
            </a:graphic>
          </wp:inline>
        </w:drawing>
      </w:r>
      <w:r>
        <w:rPr>
          <w:rFonts w:ascii="黑体" w:hAnsi="黑体" w:cs="黑体" w:eastAsia="黑体" w:hint="default"/>
          <w:position w:val="-113"/>
          <w:sz w:val="20"/>
          <w:szCs w:val="20"/>
        </w:rPr>
      </w:r>
    </w:p>
    <w:p>
      <w:pPr>
        <w:spacing w:line="240" w:lineRule="auto" w:before="5"/>
        <w:rPr>
          <w:rFonts w:ascii="黑体" w:hAnsi="黑体" w:cs="黑体" w:eastAsia="黑体" w:hint="default"/>
          <w:sz w:val="21"/>
          <w:szCs w:val="21"/>
        </w:rPr>
      </w:pPr>
    </w:p>
    <w:p>
      <w:pPr>
        <w:pStyle w:val="Heading3"/>
        <w:spacing w:line="240" w:lineRule="auto"/>
        <w:ind w:left="634" w:right="0"/>
        <w:jc w:val="left"/>
      </w:pPr>
      <w:r>
        <w:rPr/>
        <w:t>公司最终实际控制人为教育部。</w:t>
      </w:r>
    </w:p>
    <w:p>
      <w:pPr>
        <w:pStyle w:val="BodyText"/>
        <w:spacing w:line="240" w:lineRule="auto" w:before="178"/>
        <w:ind w:right="0"/>
        <w:jc w:val="left"/>
        <w:rPr>
          <w:rFonts w:ascii="黑体" w:hAnsi="黑体" w:cs="黑体" w:eastAsia="黑体" w:hint="default"/>
        </w:rPr>
      </w:pPr>
      <w:r>
        <w:rPr>
          <w:rFonts w:ascii="黑体" w:hAnsi="黑体" w:cs="黑体" w:eastAsia="黑体" w:hint="default"/>
        </w:rPr>
        <w:t>实际控制人通过信托或其他资产管理方式控制公司</w:t>
      </w:r>
    </w:p>
    <w:p>
      <w:pPr>
        <w:pStyle w:val="BodyText"/>
        <w:spacing w:line="240" w:lineRule="auto" w:before="116"/>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1"/>
        <w:rPr>
          <w:rFonts w:ascii="黑体" w:hAnsi="黑体" w:cs="黑体" w:eastAsia="黑体" w:hint="default"/>
          <w:sz w:val="25"/>
          <w:szCs w:val="25"/>
        </w:rPr>
      </w:pPr>
    </w:p>
    <w:p>
      <w:pPr>
        <w:pStyle w:val="Heading4"/>
        <w:spacing w:line="240" w:lineRule="auto" w:before="0"/>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1"/>
        <w:rPr>
          <w:rFonts w:ascii="黑体" w:hAnsi="黑体" w:cs="黑体" w:eastAsia="黑体" w:hint="default"/>
          <w:sz w:val="25"/>
          <w:szCs w:val="25"/>
        </w:rPr>
      </w:pPr>
    </w:p>
    <w:p>
      <w:pPr>
        <w:pStyle w:val="Heading4"/>
        <w:spacing w:line="240" w:lineRule="auto" w:before="0"/>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0" w:footer="979" w:top="110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1"/>
        <w:spacing w:line="240" w:lineRule="auto" w:before="173"/>
        <w:ind w:left="3286" w:right="0"/>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634" w:right="0"/>
        <w:jc w:val="left"/>
      </w:pPr>
      <w:r>
        <w:rPr/>
        <w:t>报告期公司不存在优先股。</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709"/>
        <w:gridCol w:w="566"/>
        <w:gridCol w:w="710"/>
        <w:gridCol w:w="850"/>
        <w:gridCol w:w="905"/>
        <w:gridCol w:w="798"/>
        <w:gridCol w:w="798"/>
        <w:gridCol w:w="798"/>
        <w:gridCol w:w="798"/>
        <w:gridCol w:w="798"/>
      </w:tblGrid>
      <w:tr>
        <w:trPr>
          <w:trHeight w:val="79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59" w:right="78"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67" w:right="8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刁石京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马道杰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37" w:right="66" w:hanging="270"/>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高启全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王慧轩</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陈金占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陈贤</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王立彦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王志华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郑铂</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沈立峰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7" w:right="66" w:hanging="360"/>
              <w:jc w:val="left"/>
              <w:rPr>
                <w:rFonts w:ascii="宋体" w:hAnsi="宋体" w:cs="宋体" w:eastAsia="宋体" w:hint="default"/>
                <w:sz w:val="18"/>
                <w:szCs w:val="18"/>
              </w:rPr>
            </w:pPr>
            <w:r>
              <w:rPr>
                <w:rFonts w:ascii="宋体" w:hAnsi="宋体" w:cs="宋体" w:eastAsia="宋体" w:hint="default"/>
                <w:sz w:val="18"/>
                <w:szCs w:val="18"/>
              </w:rPr>
              <w:t>职工代表监 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乔志城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阎立群</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765,764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765,764</w:t>
            </w: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杜林虎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7" w:right="66" w:hanging="360"/>
              <w:jc w:val="left"/>
              <w:rPr>
                <w:rFonts w:ascii="宋体" w:hAnsi="宋体" w:cs="宋体" w:eastAsia="宋体" w:hint="default"/>
                <w:sz w:val="18"/>
                <w:szCs w:val="18"/>
              </w:rPr>
            </w:pPr>
            <w:r>
              <w:rPr>
                <w:rFonts w:ascii="宋体" w:hAnsi="宋体" w:cs="宋体" w:eastAsia="宋体" w:hint="default"/>
                <w:sz w:val="18"/>
                <w:szCs w:val="18"/>
              </w:rPr>
              <w:t>副总裁、董 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杨秋平</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任志军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7" w:right="66" w:hanging="270"/>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赵伟国</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李明</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任奇伟</w:t>
            </w:r>
          </w:p>
        </w:tc>
        <w:tc>
          <w:tcPr>
            <w:tcW w:w="104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10" w:space="0" w:color="D2D2D2"/>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10" w:space="0" w:color="D2D2D2"/>
              <w:right w:val="single" w:sz="4" w:space="0" w:color="000000"/>
            </w:tcBorders>
          </w:tcPr>
          <w:p>
            <w:pPr>
              <w:pStyle w:val="TableParagraph"/>
              <w:spacing w:line="241" w:lineRule="exact"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167" w:right="0"/>
              <w:jc w:val="left"/>
              <w:rPr>
                <w:rFonts w:ascii="Times New Roman" w:hAnsi="Times New Roman" w:cs="Times New Roman" w:eastAsia="Times New Roman" w:hint="default"/>
                <w:sz w:val="18"/>
                <w:szCs w:val="18"/>
              </w:rPr>
            </w:pPr>
            <w:r>
              <w:rPr>
                <w:rFonts w:ascii="Times New Roman"/>
                <w:sz w:val="18"/>
              </w:rPr>
              <w:t>765,764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765,764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1331"/>
        <w:gridCol w:w="1931"/>
        <w:gridCol w:w="1418"/>
        <w:gridCol w:w="2268"/>
        <w:gridCol w:w="2621"/>
      </w:tblGrid>
      <w:tr>
        <w:trPr>
          <w:trHeight w:val="402" w:hRule="exact"/>
        </w:trPr>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任志军</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马道杰</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赵伟国</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工作繁忙。</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马道杰</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马道杰</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董事会选举。</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董事会选举。</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任奇伟</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解聘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刁石京</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刁石京</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92"/>
              <w:jc w:val="right"/>
              <w:rPr>
                <w:rFonts w:ascii="宋体" w:hAnsi="宋体" w:cs="宋体" w:eastAsia="宋体" w:hint="default"/>
                <w:sz w:val="21"/>
                <w:szCs w:val="21"/>
              </w:rPr>
            </w:pPr>
            <w:r>
              <w:rPr>
                <w:rFonts w:ascii="宋体" w:hAnsi="宋体" w:cs="宋体" w:eastAsia="宋体" w:hint="default"/>
                <w:sz w:val="21"/>
                <w:szCs w:val="21"/>
              </w:rPr>
              <w:t>任免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董事会选举。</w:t>
            </w:r>
          </w:p>
        </w:tc>
      </w:tr>
    </w:tbl>
    <w:p>
      <w:pPr>
        <w:spacing w:line="240" w:lineRule="auto" w:before="2"/>
        <w:rPr>
          <w:rFonts w:ascii="宋体" w:hAnsi="宋体" w:cs="宋体" w:eastAsia="宋体" w:hint="default"/>
          <w:b/>
          <w:bCs/>
          <w:sz w:val="18"/>
          <w:szCs w:val="18"/>
        </w:rPr>
      </w:pPr>
    </w:p>
    <w:p>
      <w:pPr>
        <w:pStyle w:val="Heading2"/>
        <w:spacing w:line="240" w:lineRule="auto"/>
        <w:ind w:right="0"/>
        <w:jc w:val="both"/>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rPr>
          <w:rFonts w:ascii="黑体" w:hAnsi="黑体" w:cs="黑体" w:eastAsia="黑体" w:hint="default"/>
        </w:rPr>
      </w:pPr>
      <w:r>
        <w:rPr>
          <w:rFonts w:ascii="黑体" w:hAnsi="黑体" w:cs="黑体" w:eastAsia="黑体" w:hint="default"/>
        </w:rPr>
        <w:t>公司现任董事、监事、高级管理人员专业背景、主要工作经历以及目前在公司的主要职责</w:t>
      </w:r>
    </w:p>
    <w:p>
      <w:pPr>
        <w:pStyle w:val="Heading3"/>
        <w:spacing w:line="568" w:lineRule="exact" w:before="80"/>
        <w:ind w:left="636" w:right="1008" w:hanging="63"/>
        <w:jc w:val="left"/>
      </w:pPr>
      <w:r>
        <w:rPr>
          <w:rFonts w:ascii="宋体" w:hAnsi="宋体" w:cs="宋体" w:eastAsia="宋体" w:hint="default"/>
          <w:b/>
          <w:bCs/>
        </w:rPr>
        <w:t>（一）董事</w:t>
      </w:r>
      <w:r>
        <w:rPr>
          <w:rFonts w:ascii="宋体" w:hAnsi="宋体" w:cs="宋体" w:eastAsia="宋体" w:hint="default"/>
          <w:b/>
          <w:bCs/>
          <w:spacing w:val="1"/>
          <w:w w:val="99"/>
        </w:rPr>
        <w:t> </w:t>
      </w:r>
      <w:r>
        <w:rPr>
          <w:spacing w:val="-3"/>
        </w:rPr>
        <w:t>刁石京先生：</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4</w:t>
      </w:r>
      <w:r>
        <w:rPr>
          <w:spacing w:val="-3"/>
        </w:rPr>
        <w:t>月出生，中国国籍，工商管理硕士，高级工程师。曾任电子工业部</w:t>
      </w:r>
    </w:p>
    <w:p>
      <w:pPr>
        <w:pStyle w:val="Heading3"/>
        <w:spacing w:line="263" w:lineRule="exact"/>
        <w:ind w:right="0"/>
        <w:jc w:val="both"/>
      </w:pPr>
      <w:r>
        <w:rPr/>
        <w:t>办公厅、信息产业部办公厅部长办公室副主任；国务院信息化工作办公室综合组副组长兼机</w:t>
      </w:r>
    </w:p>
    <w:p>
      <w:pPr>
        <w:pStyle w:val="Heading3"/>
        <w:spacing w:line="259" w:lineRule="auto" w:before="29"/>
        <w:ind w:right="1132"/>
        <w:jc w:val="both"/>
      </w:pPr>
      <w:r>
        <w:rPr/>
        <w:t>关党委副书记；工业和信息化部电子信息司副司长、司长。兼任全国信息技术标准化技术委 员会副主任委员、全国音频视频及多媒体系统与设备标准化技术委员会主任委员、工业和信 息化部电子科技委副主任委员及通信科技委委员。现任紫光集团有限公司联席总裁、北京紫 </w:t>
      </w:r>
      <w:r>
        <w:rPr>
          <w:spacing w:val="-2"/>
        </w:rPr>
        <w:t>光展锐科技有限公司副董事长、北京紫光存储科技有限公司董事。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月起，任本公司董</w:t>
      </w:r>
      <w:r>
        <w:rPr>
          <w:spacing w:val="-118"/>
        </w:rPr>
        <w:t> </w:t>
      </w:r>
      <w:r>
        <w:rPr>
          <w:spacing w:val="-118"/>
        </w:rPr>
      </w:r>
      <w:r>
        <w:rPr/>
        <w:t>事长。</w:t>
      </w:r>
    </w:p>
    <w:p>
      <w:pPr>
        <w:pStyle w:val="Heading3"/>
        <w:spacing w:line="252" w:lineRule="auto" w:before="103"/>
        <w:ind w:right="1131" w:firstLine="482"/>
        <w:jc w:val="both"/>
      </w:pPr>
      <w:r>
        <w:rPr>
          <w:spacing w:val="-3"/>
        </w:rPr>
        <w:t>马道杰先生：</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8</w:t>
      </w:r>
      <w:r>
        <w:rPr>
          <w:spacing w:val="-3"/>
        </w:rPr>
        <w:t>月出生，中国国籍，工商管理博士，高级工程师，毕业于北京邮电</w:t>
      </w:r>
      <w:r>
        <w:rPr/>
        <w:t> 大学，</w:t>
      </w:r>
      <w:r>
        <w:rPr>
          <w:rFonts w:ascii="Times New Roman" w:hAnsi="Times New Roman" w:cs="Times New Roman" w:eastAsia="Times New Roman" w:hint="default"/>
        </w:rPr>
        <w:t>2004</w:t>
      </w:r>
      <w:r>
        <w:rPr/>
        <w:t>年获得国家科技进步一等奖，享受国务院政府津贴。曾任中国联通广西分公司副 总经理；联通华盛通信技术有限公司副总经理；天翼电信终端有限公司总经理、中国电信移 </w:t>
      </w:r>
      <w:r>
        <w:rPr>
          <w:spacing w:val="-1"/>
        </w:rPr>
        <w:t>动终端管理中心总经理；中国电信集团工会副主席；联想集团副总裁、</w:t>
      </w:r>
      <w:r>
        <w:rPr>
          <w:rFonts w:ascii="Times New Roman" w:hAnsi="Times New Roman" w:cs="Times New Roman" w:eastAsia="Times New Roman" w:hint="default"/>
          <w:spacing w:val="-1"/>
        </w:rPr>
        <w:t>MBG</w:t>
      </w:r>
      <w:r>
        <w:rPr>
          <w:spacing w:val="-1"/>
        </w:rPr>
        <w:t>中国业务常务副</w:t>
      </w:r>
      <w:r>
        <w:rPr>
          <w:spacing w:val="-110"/>
        </w:rPr>
        <w:t> </w:t>
      </w:r>
      <w:r>
        <w:rPr/>
        <w:t>总裁；紫光集团有限公司高级副总裁。现任北京紫光存储科技有限公司董事长、北京紫光展 锐科技有限公司董事、紫光宏茂微电子（上海）有限公司董事。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月起历任公司常务 副总裁、总裁、副董事长兼总裁。</w:t>
      </w:r>
    </w:p>
    <w:p>
      <w:pPr>
        <w:pStyle w:val="Heading3"/>
        <w:spacing w:line="247" w:lineRule="auto" w:before="110"/>
        <w:ind w:right="0" w:firstLine="482"/>
        <w:jc w:val="left"/>
      </w:pPr>
      <w:r>
        <w:rPr>
          <w:spacing w:val="-3"/>
        </w:rPr>
        <w:t>高启全先生：</w:t>
      </w:r>
      <w:r>
        <w:rPr>
          <w:rFonts w:ascii="Times New Roman" w:hAnsi="Times New Roman" w:cs="Times New Roman" w:eastAsia="Times New Roman" w:hint="default"/>
          <w:spacing w:val="-3"/>
        </w:rPr>
        <w:t>1953</w:t>
      </w:r>
      <w:r>
        <w:rPr>
          <w:spacing w:val="-3"/>
        </w:rPr>
        <w:t>年</w:t>
      </w:r>
      <w:r>
        <w:rPr>
          <w:rFonts w:ascii="Times New Roman" w:hAnsi="Times New Roman" w:cs="Times New Roman" w:eastAsia="Times New Roman" w:hint="default"/>
          <w:spacing w:val="-3"/>
        </w:rPr>
        <w:t>10</w:t>
      </w:r>
      <w:r>
        <w:rPr>
          <w:spacing w:val="-3"/>
        </w:rPr>
        <w:t>月出生，中国台湾地区人，工学硕士。</w:t>
      </w:r>
      <w:r>
        <w:rPr>
          <w:rFonts w:ascii="Times New Roman" w:hAnsi="Times New Roman" w:cs="Times New Roman" w:eastAsia="Times New Roman" w:hint="default"/>
          <w:spacing w:val="-3"/>
        </w:rPr>
        <w:t>1979</w:t>
      </w:r>
      <w:r>
        <w:rPr>
          <w:spacing w:val="-3"/>
        </w:rPr>
        <w:t>年至</w:t>
      </w:r>
      <w:r>
        <w:rPr>
          <w:rFonts w:ascii="Times New Roman" w:hAnsi="Times New Roman" w:cs="Times New Roman" w:eastAsia="Times New Roman" w:hint="default"/>
          <w:spacing w:val="-3"/>
        </w:rPr>
        <w:t>1981</w:t>
      </w:r>
      <w:r>
        <w:rPr>
          <w:spacing w:val="-3"/>
        </w:rPr>
        <w:t>年任美国</w:t>
      </w:r>
      <w:r>
        <w:rPr>
          <w:rFonts w:ascii="Times New Roman" w:hAnsi="Times New Roman" w:cs="Times New Roman" w:eastAsia="Times New Roman" w:hint="default"/>
          <w:spacing w:val="-3"/>
        </w:rPr>
        <w:t>Fair</w:t>
      </w:r>
      <w:r>
        <w:rPr>
          <w:rFonts w:ascii="Times New Roman" w:hAnsi="Times New Roman" w:cs="Times New Roman" w:eastAsia="Times New Roman" w:hint="default"/>
        </w:rPr>
        <w:t> Child</w:t>
      </w:r>
      <w:r>
        <w:rPr/>
        <w:t>电子公司工程师；</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1987</w:t>
      </w:r>
      <w:r>
        <w:rPr/>
        <w:t>年于英特尔</w:t>
      </w:r>
      <w:r>
        <w:rPr>
          <w:rFonts w:ascii="Times New Roman" w:hAnsi="Times New Roman" w:cs="Times New Roman" w:eastAsia="Times New Roman" w:hint="default"/>
        </w:rPr>
        <w:t>Intel</w:t>
      </w:r>
      <w:r>
        <w:rPr/>
        <w:t>记忆体公司担任研发部经理；</w:t>
      </w:r>
      <w:r>
        <w:rPr>
          <w:rFonts w:ascii="Times New Roman" w:hAnsi="Times New Roman" w:cs="Times New Roman" w:eastAsia="Times New Roman" w:hint="default"/>
        </w:rPr>
        <w:t>1987</w:t>
      </w:r>
      <w:r>
        <w:rPr/>
        <w:t>年至 </w:t>
      </w:r>
      <w:r>
        <w:rPr>
          <w:rFonts w:ascii="Times New Roman" w:hAnsi="Times New Roman" w:cs="Times New Roman" w:eastAsia="Times New Roman" w:hint="default"/>
          <w:spacing w:val="-3"/>
        </w:rPr>
        <w:t>1989</w:t>
      </w:r>
      <w:r>
        <w:rPr>
          <w:spacing w:val="-3"/>
        </w:rPr>
        <w:t>年服务于台积电</w:t>
      </w:r>
      <w:r>
        <w:rPr>
          <w:rFonts w:ascii="Times New Roman" w:hAnsi="Times New Roman" w:cs="Times New Roman" w:eastAsia="Times New Roman" w:hint="default"/>
          <w:spacing w:val="-3"/>
        </w:rPr>
        <w:t>TSMC</w:t>
      </w:r>
      <w:r>
        <w:rPr>
          <w:spacing w:val="-3"/>
        </w:rPr>
        <w:t>，担任一厂厂长；</w:t>
      </w:r>
      <w:r>
        <w:rPr>
          <w:rFonts w:ascii="Times New Roman" w:hAnsi="Times New Roman" w:cs="Times New Roman" w:eastAsia="Times New Roman" w:hint="default"/>
          <w:spacing w:val="-3"/>
        </w:rPr>
        <w:t>1989</w:t>
      </w:r>
      <w:r>
        <w:rPr>
          <w:spacing w:val="-3"/>
        </w:rPr>
        <w:t>年至</w:t>
      </w:r>
      <w:r>
        <w:rPr>
          <w:rFonts w:ascii="Times New Roman" w:hAnsi="Times New Roman" w:cs="Times New Roman" w:eastAsia="Times New Roman" w:hint="default"/>
          <w:spacing w:val="-3"/>
        </w:rPr>
        <w:t>1995</w:t>
      </w:r>
      <w:r>
        <w:rPr>
          <w:spacing w:val="-3"/>
        </w:rPr>
        <w:t>年任职旺宏公司</w:t>
      </w:r>
      <w:r>
        <w:rPr>
          <w:rFonts w:ascii="Times New Roman" w:hAnsi="Times New Roman" w:cs="Times New Roman" w:eastAsia="Times New Roman" w:hint="default"/>
          <w:spacing w:val="-3"/>
        </w:rPr>
        <w:t>Macronix</w:t>
      </w:r>
      <w:r>
        <w:rPr>
          <w:spacing w:val="-3"/>
        </w:rPr>
        <w:t>，为创办</w:t>
      </w:r>
      <w:r>
        <w:rPr>
          <w:spacing w:val="-76"/>
        </w:rPr>
        <w:t> </w:t>
      </w:r>
      <w:r>
        <w:rPr>
          <w:spacing w:val="-76"/>
        </w:rPr>
      </w:r>
      <w:r>
        <w:rPr>
          <w:spacing w:val="-8"/>
          <w:w w:val="99"/>
        </w:rPr>
        <w:t>人之一；</w:t>
      </w:r>
      <w:r>
        <w:rPr>
          <w:rFonts w:ascii="Times New Roman" w:hAnsi="Times New Roman" w:cs="Times New Roman" w:eastAsia="Times New Roman" w:hint="default"/>
          <w:spacing w:val="-8"/>
          <w:w w:val="99"/>
        </w:rPr>
        <w:t>1996</w:t>
      </w:r>
      <w:r>
        <w:rPr>
          <w:spacing w:val="-8"/>
          <w:w w:val="99"/>
        </w:rPr>
        <w:t>年至</w:t>
      </w:r>
      <w:r>
        <w:rPr>
          <w:rFonts w:ascii="Times New Roman" w:hAnsi="Times New Roman" w:cs="Times New Roman" w:eastAsia="Times New Roman" w:hint="default"/>
          <w:spacing w:val="-8"/>
          <w:w w:val="99"/>
        </w:rPr>
        <w:t>2015</w:t>
      </w:r>
      <w:r>
        <w:rPr>
          <w:spacing w:val="-8"/>
          <w:w w:val="99"/>
        </w:rPr>
        <w:t>年任职台塑企业旗下的</w:t>
      </w:r>
      <w:r>
        <w:rPr>
          <w:rFonts w:ascii="Times New Roman" w:hAnsi="Times New Roman" w:cs="Times New Roman" w:eastAsia="Times New Roman" w:hint="default"/>
          <w:spacing w:val="-8"/>
          <w:w w:val="99"/>
        </w:rPr>
        <w:t>DRAM</w:t>
      </w:r>
      <w:r>
        <w:rPr>
          <w:spacing w:val="-8"/>
          <w:w w:val="99"/>
        </w:rPr>
        <w:t>存储器芯片公司，曾担任南亚科技（</w:t>
      </w:r>
      <w:r>
        <w:rPr>
          <w:rFonts w:ascii="Times New Roman" w:hAnsi="Times New Roman" w:cs="Times New Roman" w:eastAsia="Times New Roman" w:hint="default"/>
          <w:spacing w:val="-8"/>
          <w:w w:val="99"/>
        </w:rPr>
        <w:t>Nanya</w:t>
      </w:r>
      <w:r>
        <w:rPr>
          <w:spacing w:val="-8"/>
          <w:w w:val="99"/>
        </w:rPr>
        <w:t>）</w:t>
      </w:r>
    </w:p>
    <w:p>
      <w:pPr>
        <w:spacing w:after="0" w:line="247"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26"/>
        <w:ind w:right="0"/>
        <w:jc w:val="both"/>
      </w:pPr>
      <w:r>
        <w:rPr/>
        <w:t>全球业务执行副总与营运执行副总及总经理职务，</w:t>
      </w:r>
      <w:r>
        <w:rPr>
          <w:rFonts w:ascii="Times New Roman" w:hAnsi="Times New Roman" w:cs="Times New Roman" w:eastAsia="Times New Roman" w:hint="default"/>
        </w:rPr>
        <w:t>2004</w:t>
      </w:r>
      <w:r>
        <w:rPr/>
        <w:t>年出任华亚科技（</w:t>
      </w:r>
      <w:r>
        <w:rPr>
          <w:rFonts w:ascii="Times New Roman" w:hAnsi="Times New Roman" w:cs="Times New Roman" w:eastAsia="Times New Roman" w:hint="default"/>
        </w:rPr>
        <w:t>Inotera</w:t>
      </w:r>
      <w:r>
        <w:rPr/>
        <w:t>）总经理，</w:t>
      </w:r>
    </w:p>
    <w:p>
      <w:pPr>
        <w:pStyle w:val="Heading3"/>
        <w:spacing w:line="240" w:lineRule="auto" w:before="11"/>
        <w:ind w:right="0"/>
        <w:jc w:val="both"/>
      </w:pPr>
      <w:r>
        <w:rPr>
          <w:rFonts w:ascii="Times New Roman" w:hAnsi="Times New Roman" w:cs="Times New Roman" w:eastAsia="Times New Roman" w:hint="default"/>
        </w:rPr>
        <w:t>2012</w:t>
      </w:r>
      <w:r>
        <w:rPr/>
        <w:t>年担任南亚科技总经理主导公司策略营运，同时并担任华亚科技董事长等职务；</w:t>
      </w:r>
      <w:r>
        <w:rPr>
          <w:rFonts w:ascii="Times New Roman" w:hAnsi="Times New Roman" w:cs="Times New Roman" w:eastAsia="Times New Roman" w:hint="default"/>
        </w:rPr>
        <w:t>2015</w:t>
      </w:r>
      <w:r>
        <w:rPr/>
        <w:t>年</w:t>
      </w:r>
    </w:p>
    <w:p>
      <w:pPr>
        <w:pStyle w:val="Heading3"/>
        <w:spacing w:line="314" w:lineRule="auto" w:before="11"/>
        <w:ind w:left="636" w:right="1150" w:hanging="483"/>
        <w:jc w:val="left"/>
      </w:pPr>
      <w:r>
        <w:rPr>
          <w:rFonts w:ascii="Times New Roman" w:hAnsi="Times New Roman" w:cs="Times New Roman" w:eastAsia="Times New Roman" w:hint="default"/>
        </w:rPr>
        <w:t>10</w:t>
      </w:r>
      <w:r>
        <w:rPr/>
        <w:t>月加入紫光集团有限公司。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月起任本公司董事。 王慧轩先生：</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月出生，中国国籍，博士，毕业于天津大学管理学院。</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8</w:t>
      </w:r>
      <w:r>
        <w:rPr/>
        <w:t>月</w:t>
      </w:r>
    </w:p>
    <w:p>
      <w:pPr>
        <w:pStyle w:val="Heading3"/>
        <w:spacing w:line="261" w:lineRule="exact"/>
        <w:ind w:right="0"/>
        <w:jc w:val="both"/>
      </w:pPr>
      <w:r>
        <w:rPr/>
        <w:t>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月历任中共乌鲁木齐市委办公室秘书、信息科科长；</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3</w:t>
      </w:r>
      <w:r>
        <w:rPr/>
        <w:t>月任共青</w:t>
      </w:r>
    </w:p>
    <w:p>
      <w:pPr>
        <w:pStyle w:val="Heading3"/>
        <w:spacing w:line="249" w:lineRule="auto" w:before="11"/>
        <w:ind w:right="1130"/>
        <w:jc w:val="both"/>
      </w:pPr>
      <w:r>
        <w:rPr/>
        <w:t>团新疆区委常委；</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月历任中共新疆乌鲁木齐市沙依巴克区委副书记、市 委委员、东山区委书记、米东新区管委会主任、党工委副书记等职务；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 </w:t>
      </w:r>
      <w:r>
        <w:rPr/>
        <w:t>月任中国人寿保险股份有限公司新疆分公司副总经理、党委副书记；</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 历任中国人民人寿保险股份有限公司广东省分公司主要负责人，山东省分公司总经理、党委 书记，中国人民人寿保险股份有限公司执行董事、副总裁；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月任人保资 </w:t>
      </w:r>
      <w:r>
        <w:rPr>
          <w:spacing w:val="-2"/>
        </w:rPr>
        <w:t>本投资管理有限公司董事长、总裁、党委书记、投资决策委员会主任委员。</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月加入紫</w:t>
      </w:r>
      <w:r>
        <w:rPr>
          <w:spacing w:val="-117"/>
        </w:rPr>
        <w:t> </w:t>
      </w:r>
      <w:r>
        <w:rPr>
          <w:spacing w:val="-2"/>
        </w:rPr>
        <w:t>光集团有限公司，现任紫光集团有限公司董事、联席总裁，紫光股份有限公司董事。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58"/>
        </w:rPr>
        <w:t> </w:t>
      </w:r>
      <w:r>
        <w:rPr/>
        <w:t>月起任本公司董事。</w:t>
      </w:r>
    </w:p>
    <w:p>
      <w:pPr>
        <w:pStyle w:val="Heading3"/>
        <w:spacing w:line="252" w:lineRule="auto" w:before="113"/>
        <w:ind w:right="1130" w:firstLine="482"/>
        <w:jc w:val="both"/>
      </w:pPr>
      <w:r>
        <w:rPr>
          <w:spacing w:val="-2"/>
        </w:rPr>
        <w:t>陈金占先生：</w:t>
      </w:r>
      <w:r>
        <w:rPr>
          <w:rFonts w:ascii="Times New Roman" w:hAnsi="Times New Roman" w:cs="Times New Roman" w:eastAsia="Times New Roman" w:hint="default"/>
          <w:spacing w:val="-2"/>
        </w:rPr>
        <w:t>1952</w:t>
      </w:r>
      <w:r>
        <w:rPr>
          <w:spacing w:val="-2"/>
        </w:rPr>
        <w:t>年</w:t>
      </w:r>
      <w:r>
        <w:rPr>
          <w:rFonts w:ascii="Times New Roman" w:hAnsi="Times New Roman" w:cs="Times New Roman" w:eastAsia="Times New Roman" w:hint="default"/>
          <w:spacing w:val="-2"/>
        </w:rPr>
        <w:t>9</w:t>
      </w:r>
      <w:r>
        <w:rPr>
          <w:spacing w:val="-2"/>
        </w:rPr>
        <w:t>月出生，中国国籍，本科学历，律师。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月历</w:t>
      </w:r>
      <w:r>
        <w:rPr/>
        <w:t> 任国都证券有限责任公司副总裁、合规总监，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月曾任中欧基金管理有限 公司董事，曾任同方股份有限公司独立董事、茂名石化实华股份有限公司独立董事，现任职 于北京市经纬律师事务所。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月起任本公司独立董事。</w:t>
      </w:r>
    </w:p>
    <w:p>
      <w:pPr>
        <w:pStyle w:val="Heading3"/>
        <w:spacing w:line="259" w:lineRule="auto" w:before="90"/>
        <w:ind w:right="1131" w:firstLine="482"/>
        <w:jc w:val="both"/>
      </w:pPr>
      <w:r>
        <w:rPr/>
        <w:t>陈贤先生：</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12</w:t>
      </w:r>
      <w:r>
        <w:rPr/>
        <w:t>月出生，中国国籍，高级工程师，享受国务院政府特殊津贴专家。 曾任北京大学微电子学研究所室主任，国家电子工业部副处长、机械电子工业部处长，中国 电子信息产业集团公司微电子事业部经理、规划部经理，华越微电子有限公司董事长、总经 理，中国电子信息产业集团公司信息技术研究院战略部主任、中国华大集成电路设计集团有 限公司董事、上海华虹（集团）有限公司董事、扬州扬杰电子科技股份有限公司独立董事、 嘉兴斯达半导体股份有限公司独立董事、南通富士通微电子股份有限公司独立董事。</w:t>
      </w:r>
      <w:r>
        <w:rPr>
          <w:rFonts w:ascii="Times New Roman" w:hAnsi="Times New Roman" w:cs="Times New Roman" w:eastAsia="Times New Roman" w:hint="default"/>
        </w:rPr>
        <w:t>2006</w:t>
      </w:r>
      <w:r>
        <w:rPr/>
        <w:t>年 至今，在中国半导体行业协会工作，历任协会副秘书长、秘书长、副理事长，现任协会半导 </w:t>
      </w:r>
      <w:r>
        <w:rPr>
          <w:spacing w:val="-5"/>
        </w:rPr>
        <w:t>体专家委员会副主任，兼任气派科技股份有限公司独立董事、华大半导体有限公司独立董事、</w:t>
      </w:r>
      <w:r>
        <w:rPr>
          <w:spacing w:val="-117"/>
        </w:rPr>
        <w:t> </w:t>
      </w:r>
      <w:r>
        <w:rPr>
          <w:spacing w:val="-117"/>
        </w:rPr>
      </w:r>
      <w:r>
        <w:rPr/>
        <w:t>无锡帝科电子材料股份有限公司独立董事。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月起任本公司独立董事。</w:t>
      </w:r>
    </w:p>
    <w:p>
      <w:pPr>
        <w:pStyle w:val="Heading3"/>
        <w:spacing w:line="259" w:lineRule="auto" w:before="83"/>
        <w:ind w:right="1130" w:firstLine="482"/>
        <w:jc w:val="both"/>
      </w:pPr>
      <w:r>
        <w:rPr>
          <w:spacing w:val="-2"/>
        </w:rPr>
        <w:t>王立彦先生：</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2</w:t>
      </w:r>
      <w:r>
        <w:rPr>
          <w:spacing w:val="-2"/>
        </w:rPr>
        <w:t>月出生，中国国籍，注册会计师、经济学博士。</w:t>
      </w:r>
      <w:r>
        <w:rPr>
          <w:rFonts w:ascii="Times New Roman" w:hAnsi="Times New Roman" w:cs="Times New Roman" w:eastAsia="Times New Roman" w:hint="default"/>
          <w:spacing w:val="-2"/>
        </w:rPr>
        <w:t>1988</w:t>
      </w:r>
      <w:r>
        <w:rPr>
          <w:spacing w:val="-2"/>
        </w:rPr>
        <w:t>年至今在北京</w:t>
      </w:r>
      <w:r>
        <w:rPr/>
        <w:t> 大学从事教学、研究工作，曾任广汇能源股份有限公司独立董事、紫光股份有限公司独立董 </w:t>
      </w:r>
      <w:r>
        <w:rPr>
          <w:spacing w:val="-5"/>
        </w:rPr>
        <w:t>事、北京大北农科技集团股份有限公司独立董事、北京天坛生物制品股份有限公司独立董事、</w:t>
      </w:r>
      <w:r>
        <w:rPr>
          <w:spacing w:val="-117"/>
        </w:rPr>
        <w:t> </w:t>
      </w:r>
      <w:r>
        <w:rPr>
          <w:spacing w:val="-117"/>
        </w:rPr>
      </w:r>
      <w:r>
        <w:rPr/>
        <w:t>大秦铁路股份有限公司独立董事、深圳市赛为智能股份有限公司独立董事。现任北京大学光 华管理学院教授，兼任财务部管理会计咨询专家、中国环境科学学会环境审计专业委员会主 任、中国会计学会环境会计专业委员会副主任、中国审计学会环境审计委员会副主任、中国 </w:t>
      </w:r>
      <w:r>
        <w:rPr>
          <w:spacing w:val="-2"/>
        </w:rPr>
        <w:t>注册会计师协会职业道德准则委员会委员、华新水泥股份有限公司独立董事。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月起任</w:t>
      </w:r>
      <w:r>
        <w:rPr>
          <w:spacing w:val="-115"/>
        </w:rPr>
        <w:t> </w:t>
      </w:r>
      <w:r>
        <w:rPr/>
        <w:t>本公司独立董事。</w:t>
      </w:r>
    </w:p>
    <w:p>
      <w:pPr>
        <w:pStyle w:val="Heading3"/>
        <w:spacing w:line="570" w:lineRule="exact" w:before="57"/>
        <w:ind w:left="636" w:right="1008" w:hanging="63"/>
        <w:jc w:val="left"/>
      </w:pPr>
      <w:r>
        <w:rPr>
          <w:rFonts w:ascii="宋体" w:hAnsi="宋体" w:cs="宋体" w:eastAsia="宋体" w:hint="default"/>
          <w:b/>
          <w:bCs/>
        </w:rPr>
        <w:t>（二）监事</w:t>
      </w:r>
      <w:r>
        <w:rPr>
          <w:rFonts w:ascii="宋体" w:hAnsi="宋体" w:cs="宋体" w:eastAsia="宋体" w:hint="default"/>
          <w:b/>
          <w:bCs/>
          <w:spacing w:val="1"/>
          <w:w w:val="99"/>
        </w:rPr>
        <w:t> </w:t>
      </w:r>
      <w:r>
        <w:rPr>
          <w:spacing w:val="-3"/>
        </w:rPr>
        <w:t>王志华先生：</w:t>
      </w:r>
      <w:r>
        <w:rPr>
          <w:rFonts w:ascii="Times New Roman" w:hAnsi="Times New Roman" w:cs="Times New Roman" w:eastAsia="Times New Roman" w:hint="default"/>
          <w:spacing w:val="-3"/>
        </w:rPr>
        <w:t>1960</w:t>
      </w:r>
      <w:r>
        <w:rPr>
          <w:spacing w:val="-3"/>
        </w:rPr>
        <w:t>年</w:t>
      </w:r>
      <w:r>
        <w:rPr>
          <w:rFonts w:ascii="Times New Roman" w:hAnsi="Times New Roman" w:cs="Times New Roman" w:eastAsia="Times New Roman" w:hint="default"/>
          <w:spacing w:val="-3"/>
        </w:rPr>
        <w:t>9</w:t>
      </w:r>
      <w:r>
        <w:rPr>
          <w:spacing w:val="-3"/>
        </w:rPr>
        <w:t>月出生，中国国籍，工学博士，毕业于清华大学微电子与固态电子</w:t>
      </w:r>
    </w:p>
    <w:p>
      <w:pPr>
        <w:pStyle w:val="Heading3"/>
        <w:spacing w:line="281" w:lineRule="exact"/>
        <w:ind w:right="0"/>
        <w:jc w:val="both"/>
      </w:pPr>
      <w:r>
        <w:rPr/>
        <w:t>学专业。</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1992</w:t>
      </w:r>
      <w:r>
        <w:rPr/>
        <w:t>年历任清华大学电子工程系助教、讲师；</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1993</w:t>
      </w:r>
      <w:r>
        <w:rPr/>
        <w:t>年为美国卡内</w:t>
      </w:r>
    </w:p>
    <w:p>
      <w:pPr>
        <w:pStyle w:val="Heading3"/>
        <w:spacing w:line="240" w:lineRule="auto" w:before="11"/>
        <w:ind w:right="0"/>
        <w:jc w:val="both"/>
      </w:pPr>
      <w:r>
        <w:rPr/>
        <w:t>基梅隆大学</w:t>
      </w:r>
      <w:r>
        <w:rPr>
          <w:rFonts w:ascii="Times New Roman" w:hAnsi="Times New Roman" w:cs="Times New Roman" w:eastAsia="Times New Roman" w:hint="default"/>
        </w:rPr>
        <w:t>(Carnegie Mellon</w:t>
      </w:r>
      <w:r>
        <w:rPr>
          <w:rFonts w:ascii="Times New Roman" w:hAnsi="Times New Roman" w:cs="Times New Roman" w:eastAsia="Times New Roman" w:hint="default"/>
          <w:spacing w:val="-6"/>
        </w:rPr>
        <w:t> </w:t>
      </w:r>
      <w:r>
        <w:rPr>
          <w:rFonts w:ascii="Times New Roman" w:hAnsi="Times New Roman" w:cs="Times New Roman" w:eastAsia="Times New Roman" w:hint="default"/>
        </w:rPr>
        <w:t>University)</w:t>
      </w:r>
      <w:r>
        <w:rPr/>
        <w:t>访问学者；</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1994</w:t>
      </w:r>
      <w:r>
        <w:rPr/>
        <w:t>年为比利时鲁汶天主大学</w:t>
      </w:r>
    </w:p>
    <w:p>
      <w:pPr>
        <w:spacing w:after="0" w:line="240" w:lineRule="auto"/>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54" w:lineRule="auto" w:before="26"/>
        <w:ind w:right="1132"/>
        <w:jc w:val="both"/>
      </w:pPr>
      <w:r>
        <w:rPr>
          <w:rFonts w:ascii="Times New Roman" w:hAnsi="Times New Roman" w:cs="Times New Roman" w:eastAsia="Times New Roman" w:hint="default"/>
          <w:w w:val="99"/>
        </w:rPr>
        <w:t>( </w:t>
      </w:r>
      <w:r>
        <w:rPr>
          <w:rFonts w:ascii="Times New Roman" w:hAnsi="Times New Roman" w:cs="Times New Roman" w:eastAsia="Times New Roman" w:hint="default"/>
          <w:w w:val="99"/>
        </w:rPr>
        <w:t>K.U.</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7"/>
        </w:rPr>
        <w:t>Leuven)</w:t>
      </w:r>
      <w:r>
        <w:rPr>
          <w:spacing w:val="-7"/>
        </w:rPr>
        <w:t>访问研究员；</w:t>
      </w:r>
      <w:r>
        <w:rPr>
          <w:rFonts w:ascii="Times New Roman" w:hAnsi="Times New Roman" w:cs="Times New Roman" w:eastAsia="Times New Roman" w:hint="default"/>
          <w:spacing w:val="-7"/>
        </w:rPr>
        <w:t>1994</w:t>
      </w:r>
      <w:r>
        <w:rPr>
          <w:spacing w:val="-7"/>
        </w:rPr>
        <w:t>年至</w:t>
      </w:r>
      <w:r>
        <w:rPr>
          <w:rFonts w:ascii="Times New Roman" w:hAnsi="Times New Roman" w:cs="Times New Roman" w:eastAsia="Times New Roman" w:hint="default"/>
          <w:spacing w:val="-7"/>
        </w:rPr>
        <w:t>1997</w:t>
      </w:r>
      <w:r>
        <w:rPr>
          <w:spacing w:val="-7"/>
        </w:rPr>
        <w:t>年，任清华大学电子工程系副教授；</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9</w:t>
      </w:r>
      <w:r>
        <w:rPr>
          <w:spacing w:val="-7"/>
        </w:rPr>
        <w:t>月至</w:t>
      </w:r>
      <w:r>
        <w:rPr>
          <w:rFonts w:ascii="Times New Roman" w:hAnsi="Times New Roman" w:cs="Times New Roman" w:eastAsia="Times New Roman" w:hint="default"/>
          <w:spacing w:val="-7"/>
        </w:rPr>
        <w:t>2015</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3</w:t>
      </w:r>
      <w:r>
        <w:rPr>
          <w:spacing w:val="-2"/>
        </w:rPr>
        <w:t>月，为香港科技大学访问教授。</w:t>
      </w:r>
      <w:r>
        <w:rPr>
          <w:rFonts w:ascii="Times New Roman" w:hAnsi="Times New Roman" w:cs="Times New Roman" w:eastAsia="Times New Roman" w:hint="default"/>
          <w:spacing w:val="-2"/>
        </w:rPr>
        <w:t>1997</w:t>
      </w:r>
      <w:r>
        <w:rPr>
          <w:spacing w:val="-2"/>
        </w:rPr>
        <w:t>年至今，任清华大学电子工程系及微电与纳电子学系</w:t>
      </w:r>
      <w:r>
        <w:rPr>
          <w:spacing w:val="-118"/>
        </w:rPr>
        <w:t> </w:t>
      </w:r>
      <w:r>
        <w:rPr>
          <w:spacing w:val="-118"/>
        </w:rPr>
      </w:r>
      <w:r>
        <w:rPr/>
        <w:t>教授。现兼任中国通信学会通信集成电路专业委员会副主任委员，中国半导体行业协会集成 电路设计分会副秘书长，“教育部高等学校电子信息类专业教学指导委员会”委员，核心电 子器件、高端通用芯片和基础软件产品重大专项咨询专家组专家，</w:t>
      </w:r>
      <w:r>
        <w:rPr>
          <w:rFonts w:ascii="Times New Roman" w:hAnsi="Times New Roman" w:cs="Times New Roman" w:eastAsia="Times New Roman" w:hint="default"/>
        </w:rPr>
        <w:t>IEEE</w:t>
      </w:r>
      <w:r>
        <w:rPr/>
        <w:t>固态电路学会执行委 员会委员、北京兆易创新科技股份有限公司独立董事。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月起任本公司监事会主席。</w:t>
      </w:r>
    </w:p>
    <w:p>
      <w:pPr>
        <w:pStyle w:val="Heading3"/>
        <w:spacing w:line="252" w:lineRule="auto" w:before="87"/>
        <w:ind w:right="1130" w:firstLine="482"/>
        <w:jc w:val="both"/>
      </w:pPr>
      <w:r>
        <w:rPr/>
        <w:t>郑铂先生：</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12</w:t>
      </w:r>
      <w:r>
        <w:rPr/>
        <w:t>月出生，中国国籍，本科学历。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月于德勤华永 会计师事务所北京分所任顾问，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月于安永（中国）企业咨询有限公司任 </w:t>
      </w:r>
      <w:r>
        <w:rPr>
          <w:spacing w:val="-2"/>
        </w:rPr>
        <w:t>高级顾问，</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月任华锐风电科技（集团）股份有限公司税务经理，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46"/>
        </w:rPr>
        <w:t> </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月于华润医药集团任职财务管理部经理，</w:t>
      </w:r>
      <w:r>
        <w:rPr>
          <w:rFonts w:ascii="Times New Roman" w:hAnsi="Times New Roman" w:cs="Times New Roman" w:eastAsia="Times New Roman" w:hint="default"/>
          <w:spacing w:val="-2"/>
        </w:rPr>
        <w:t>2014</w:t>
      </w:r>
      <w:r>
        <w:rPr>
          <w:spacing w:val="-2"/>
        </w:rPr>
        <w:t>年至今于紫光集团有限公司历任投</w:t>
      </w:r>
      <w:r>
        <w:rPr>
          <w:spacing w:val="-112"/>
        </w:rPr>
        <w:t> </w:t>
      </w:r>
      <w:r>
        <w:rPr/>
        <w:t>资管理部副总经理、投资管理部总经理、投资合作部投资总监，现兼任紫光集团有限公司监 事、厦门紫光学大股份有限公司董事、紫光科技（控股）有限公司执行董事、北京紫光通信 科技集团有限公司董事。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月起任本公司监事。</w:t>
      </w:r>
    </w:p>
    <w:p>
      <w:pPr>
        <w:pStyle w:val="Heading3"/>
        <w:spacing w:line="247" w:lineRule="auto" w:before="91"/>
        <w:ind w:right="1167" w:firstLine="482"/>
        <w:jc w:val="both"/>
      </w:pPr>
      <w:r>
        <w:rPr/>
        <w:t>沈立峰先生：</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4</w:t>
      </w:r>
      <w:r>
        <w:rPr/>
        <w:t>月出生，中国国籍，中专学历，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月加入本公司从事技术工 作，现任唐山国芯晶源电子有限公司五厂生产主管。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月起任本公司职工代表监事。</w:t>
      </w:r>
    </w:p>
    <w:p>
      <w:pPr>
        <w:spacing w:line="568" w:lineRule="exact" w:before="52"/>
        <w:ind w:left="636" w:right="5230" w:hanging="63"/>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w w:val="99"/>
          <w:sz w:val="24"/>
          <w:szCs w:val="24"/>
        </w:rPr>
        <w:t> </w:t>
      </w:r>
      <w:r>
        <w:rPr>
          <w:rFonts w:ascii="宋体" w:hAnsi="宋体" w:cs="宋体" w:eastAsia="宋体" w:hint="default"/>
          <w:sz w:val="24"/>
          <w:szCs w:val="24"/>
        </w:rPr>
        <w:t>马道杰先生：公司副董事长、总裁，简历同上。</w:t>
      </w:r>
    </w:p>
    <w:p>
      <w:pPr>
        <w:pStyle w:val="Heading3"/>
        <w:spacing w:line="247" w:lineRule="auto" w:before="41"/>
        <w:ind w:right="1118" w:firstLine="482"/>
        <w:jc w:val="left"/>
      </w:pPr>
      <w:r>
        <w:rPr>
          <w:spacing w:val="-8"/>
        </w:rPr>
        <w:t>乔志城先生：</w:t>
      </w:r>
      <w:r>
        <w:rPr>
          <w:rFonts w:ascii="Times New Roman" w:hAnsi="Times New Roman" w:cs="Times New Roman" w:eastAsia="Times New Roman" w:hint="default"/>
          <w:spacing w:val="-8"/>
        </w:rPr>
        <w:t>1972</w:t>
      </w:r>
      <w:r>
        <w:rPr>
          <w:spacing w:val="-8"/>
        </w:rPr>
        <w:t>年</w:t>
      </w:r>
      <w:r>
        <w:rPr>
          <w:rFonts w:ascii="Times New Roman" w:hAnsi="Times New Roman" w:cs="Times New Roman" w:eastAsia="Times New Roman" w:hint="default"/>
          <w:spacing w:val="-8"/>
        </w:rPr>
        <w:t>9</w:t>
      </w:r>
      <w:r>
        <w:rPr>
          <w:spacing w:val="-8"/>
        </w:rPr>
        <w:t>月出生，中国国籍，经济学博士。</w:t>
      </w:r>
      <w:r>
        <w:rPr>
          <w:rFonts w:ascii="Times New Roman" w:hAnsi="Times New Roman" w:cs="Times New Roman" w:eastAsia="Times New Roman" w:hint="default"/>
          <w:spacing w:val="-8"/>
        </w:rPr>
        <w:t>1998</w:t>
      </w:r>
      <w:r>
        <w:rPr>
          <w:spacing w:val="-8"/>
        </w:rPr>
        <w:t>年至</w:t>
      </w:r>
      <w:r>
        <w:rPr>
          <w:rFonts w:ascii="Times New Roman" w:hAnsi="Times New Roman" w:cs="Times New Roman" w:eastAsia="Times New Roman" w:hint="default"/>
          <w:spacing w:val="-8"/>
        </w:rPr>
        <w:t>2003</w:t>
      </w:r>
      <w:r>
        <w:rPr>
          <w:spacing w:val="-8"/>
        </w:rPr>
        <w:t>年任职于涌金集团，</w:t>
      </w:r>
      <w:r>
        <w:rPr/>
        <w:t> </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月曾任株洲千金药业股份有限公司投资总监、总经理、副董事长；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 </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月曾任上海复星医药（集团）股份有限公司高级副总裁、首席财务官、董事会秘</w:t>
      </w:r>
      <w:r>
        <w:rPr>
          <w:spacing w:val="-118"/>
        </w:rPr>
        <w:t> </w:t>
      </w:r>
      <w:r>
        <w:rPr>
          <w:spacing w:val="-118"/>
        </w:rPr>
      </w:r>
      <w:r>
        <w:rPr/>
        <w:t>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月曾任紫光古汉集团股份有限公司董事长；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 任紫光集团有限公司高级副总裁；历任厦门紫光学大股份有限公司董事、董事长。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 </w:t>
      </w:r>
      <w:r>
        <w:rPr/>
        <w:t>月至今，任紫光宏茂微电子（上海）有限公司监事。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月起，任本公司副总裁。</w:t>
      </w:r>
    </w:p>
    <w:p>
      <w:pPr>
        <w:pStyle w:val="Heading3"/>
        <w:spacing w:line="252" w:lineRule="auto" w:before="96"/>
        <w:ind w:right="1171" w:firstLine="482"/>
        <w:jc w:val="both"/>
      </w:pPr>
      <w:r>
        <w:rPr/>
        <w:t>阎立群先生：</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2</w:t>
      </w:r>
      <w:r>
        <w:rPr/>
        <w:t>月出生，中国国籍，本科学历，工程师。历任本公司</w:t>
      </w:r>
      <w:r>
        <w:rPr>
          <w:rFonts w:ascii="Times New Roman" w:hAnsi="Times New Roman" w:cs="Times New Roman" w:eastAsia="Times New Roman" w:hint="default"/>
        </w:rPr>
        <w:t>SMD</w:t>
      </w:r>
      <w:r>
        <w:rPr/>
        <w:t>产品制 造部经理、生产总监、董事兼副总裁，唐山晶源电子有限公司总经理，唐山国芯晶源电子有 限公司总经理。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月起任本公司副总裁，现兼任唐山国芯晶源电子有限公司董事、唐 山晶源电子有限公司董事。</w:t>
      </w:r>
    </w:p>
    <w:p>
      <w:pPr>
        <w:pStyle w:val="Heading3"/>
        <w:spacing w:line="247" w:lineRule="auto" w:before="109"/>
        <w:ind w:right="1132" w:firstLine="482"/>
        <w:jc w:val="both"/>
      </w:pPr>
      <w:r>
        <w:rPr>
          <w:spacing w:val="-2"/>
        </w:rPr>
        <w:t>杜林虎先生：</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6</w:t>
      </w:r>
      <w:r>
        <w:rPr>
          <w:spacing w:val="-2"/>
        </w:rPr>
        <w:t>月出生，中国国籍，硕士学历，工程师。</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年，在同方</w:t>
      </w:r>
      <w:r>
        <w:rPr/>
        <w:t> 股份投资发展部工作，主要从事行业分析、公司研究及证券事务工作。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 副总裁兼董事会秘书。</w:t>
      </w:r>
    </w:p>
    <w:p>
      <w:pPr>
        <w:pStyle w:val="Heading3"/>
        <w:spacing w:line="247" w:lineRule="auto" w:before="115"/>
        <w:ind w:right="1131" w:firstLine="482"/>
        <w:jc w:val="both"/>
      </w:pPr>
      <w:r>
        <w:rPr>
          <w:spacing w:val="-3"/>
        </w:rPr>
        <w:t>杨秋平女士：</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8</w:t>
      </w:r>
      <w:r>
        <w:rPr>
          <w:spacing w:val="-3"/>
        </w:rPr>
        <w:t>月出生，中国国籍，本科学历，注册会计师、高级会计师、注册管</w:t>
      </w:r>
      <w:r>
        <w:rPr/>
        <w:t> </w:t>
      </w:r>
      <w:r>
        <w:rPr>
          <w:spacing w:val="-5"/>
        </w:rPr>
        <w:t>理会计师、国际注册内部审计师。</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2008</w:t>
      </w:r>
      <w:r>
        <w:rPr>
          <w:spacing w:val="-5"/>
        </w:rPr>
        <w:t>年在信永中和会计师事务所任高级项目经理。</w:t>
      </w:r>
      <w:r>
        <w:rPr>
          <w:spacing w:val="-97"/>
        </w:rPr>
        <w:t> </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年任同方股份有限公司审计部副总经理。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月起任公司财务总监。</w:t>
      </w:r>
    </w:p>
    <w:p>
      <w:pPr>
        <w:spacing w:line="240" w:lineRule="auto" w:before="2"/>
        <w:rPr>
          <w:rFonts w:ascii="宋体" w:hAnsi="宋体" w:cs="宋体" w:eastAsia="宋体" w:hint="default"/>
          <w:sz w:val="19"/>
          <w:szCs w:val="19"/>
        </w:rPr>
      </w:pPr>
    </w:p>
    <w:p>
      <w:pPr>
        <w:pStyle w:val="BodyText"/>
        <w:spacing w:line="240" w:lineRule="auto"/>
        <w:ind w:right="0"/>
        <w:jc w:val="both"/>
        <w:rPr>
          <w:rFonts w:ascii="黑体" w:hAnsi="黑体" w:cs="黑体" w:eastAsia="黑体" w:hint="default"/>
        </w:rPr>
      </w:pPr>
      <w:r>
        <w:rPr>
          <w:rFonts w:ascii="黑体" w:hAnsi="黑体" w:cs="黑体" w:eastAsia="黑体" w:hint="default"/>
        </w:rPr>
        <w:t>在股东单位任职情况</w:t>
      </w:r>
    </w:p>
    <w:p>
      <w:pPr>
        <w:pStyle w:val="BodyText"/>
        <w:spacing w:line="482" w:lineRule="auto" w:before="116"/>
        <w:ind w:right="8862"/>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r>
        <w:rPr>
          <w:rFonts w:ascii="黑体" w:hAnsi="黑体" w:cs="黑体" w:eastAsia="黑体" w:hint="default"/>
        </w:rPr>
        <w:t> 在其他单位任职情况</w:t>
      </w:r>
    </w:p>
    <w:p>
      <w:pPr>
        <w:spacing w:after="0" w:line="482" w:lineRule="auto"/>
        <w:jc w:val="left"/>
        <w:rPr>
          <w:rFonts w:ascii="黑体" w:hAnsi="黑体" w:cs="黑体" w:eastAsia="黑体" w:hint="default"/>
        </w:rPr>
        <w:sectPr>
          <w:pgSz w:w="11910" w:h="16840"/>
          <w:pgMar w:header="0" w:footer="979" w:top="1100" w:bottom="1160" w:left="980" w:right="0"/>
        </w:sectPr>
      </w:pPr>
    </w:p>
    <w:p>
      <w:pPr>
        <w:spacing w:line="240" w:lineRule="auto" w:before="6"/>
        <w:rPr>
          <w:rFonts w:ascii="黑体" w:hAnsi="黑体" w:cs="黑体" w:eastAsia="黑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4"/>
        <w:gridCol w:w="3260"/>
        <w:gridCol w:w="1417"/>
        <w:gridCol w:w="1844"/>
        <w:gridCol w:w="851"/>
        <w:gridCol w:w="1204"/>
      </w:tblGrid>
      <w:tr>
        <w:trPr>
          <w:trHeight w:val="90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70"/>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994"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70"/>
              <w:ind w:left="283" w:right="72" w:hanging="210"/>
              <w:jc w:val="left"/>
              <w:rPr>
                <w:rFonts w:ascii="宋体" w:hAnsi="宋体" w:cs="宋体" w:eastAsia="宋体" w:hint="default"/>
                <w:sz w:val="21"/>
                <w:szCs w:val="21"/>
              </w:rPr>
            </w:pPr>
            <w:r>
              <w:rPr>
                <w:rFonts w:ascii="宋体" w:hAnsi="宋体" w:cs="宋体" w:eastAsia="宋体" w:hint="default"/>
                <w:sz w:val="21"/>
                <w:szCs w:val="21"/>
              </w:rPr>
              <w:t>在其他单位担 任的职务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70"/>
              <w:ind w:left="105" w:right="103"/>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70" w:right="71"/>
              <w:jc w:val="center"/>
              <w:rPr>
                <w:rFonts w:ascii="宋体" w:hAnsi="宋体" w:cs="宋体" w:eastAsia="宋体" w:hint="default"/>
                <w:sz w:val="21"/>
                <w:szCs w:val="21"/>
              </w:rPr>
            </w:pPr>
            <w:r>
              <w:rPr>
                <w:rFonts w:ascii="宋体" w:hAnsi="宋体" w:cs="宋体" w:eastAsia="宋体" w:hint="default"/>
                <w:sz w:val="21"/>
                <w:szCs w:val="21"/>
              </w:rPr>
              <w:t>在其他单位 是否领取报 酬津贴</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刁石京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联席总裁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刁石京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北京紫光展锐科技有限公司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刁石京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马道杰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马道杰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北京紫光展锐科技有限公司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马道杰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紫光宏茂微电子（上海）有限公司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高启全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597" w:right="72" w:hanging="525"/>
              <w:jc w:val="left"/>
              <w:rPr>
                <w:rFonts w:ascii="宋体" w:hAnsi="宋体" w:cs="宋体" w:eastAsia="宋体" w:hint="default"/>
                <w:sz w:val="21"/>
                <w:szCs w:val="21"/>
              </w:rPr>
            </w:pPr>
            <w:r>
              <w:rPr>
                <w:rFonts w:ascii="宋体" w:hAnsi="宋体" w:cs="宋体" w:eastAsia="宋体" w:hint="default"/>
                <w:sz w:val="21"/>
                <w:szCs w:val="21"/>
              </w:rPr>
              <w:t>董事、联席总 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陈金占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北京市经纬律师事务所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律师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中国半导体行业协会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气派科技股份有限公司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华大半导体有限公司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无锡帝科电子材料股份有限公司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王立彦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北京大学光华管理学院会计系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教授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王立彦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华新水泥股份有限公司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王志华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教授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王志华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北京兆易创新科技股份有限公司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郑铂</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郑铂</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597" w:right="72" w:hanging="525"/>
              <w:jc w:val="left"/>
              <w:rPr>
                <w:rFonts w:ascii="宋体" w:hAnsi="宋体" w:cs="宋体" w:eastAsia="宋体" w:hint="default"/>
                <w:sz w:val="21"/>
                <w:szCs w:val="21"/>
              </w:rPr>
            </w:pPr>
            <w:r>
              <w:rPr>
                <w:rFonts w:ascii="宋体" w:hAnsi="宋体" w:cs="宋体" w:eastAsia="宋体" w:hint="default"/>
                <w:sz w:val="21"/>
                <w:szCs w:val="21"/>
              </w:rPr>
              <w:t>投资合作部总 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郑铂</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厦门紫光学大股份有限公司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郑铂</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紫光科技（控股）有限公司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乔志城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紫光宏茂微电子（上海）有限公司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公司现任及报告期内离任董事、监事和高级管理人员近三年证券监管机构处罚的情况</w:t>
      </w:r>
    </w:p>
    <w:p>
      <w:pPr>
        <w:pStyle w:val="BodyText"/>
        <w:spacing w:line="240" w:lineRule="auto" w:before="117"/>
        <w:ind w:right="0"/>
        <w:jc w:val="left"/>
        <w:rPr>
          <w:rFonts w:ascii="黑体" w:hAnsi="黑体" w:cs="黑体" w:eastAsia="黑体" w:hint="default"/>
        </w:rPr>
      </w:pPr>
      <w:r>
        <w:rPr>
          <w:rFonts w:ascii="Times New Roman" w:hAnsi="Times New Roman" w:cs="Times New Roman" w:eastAsia="Times New Roman" w:hint="default"/>
        </w:rPr>
        <w:t>□  </w:t>
      </w:r>
      <w:r>
        <w:rPr>
          <w:rFonts w:ascii="黑体" w:hAnsi="黑体" w:cs="黑体" w:eastAsia="黑体" w:hint="default"/>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rFonts w:ascii="黑体" w:hAnsi="黑体" w:cs="黑体" w:eastAsia="黑体" w:hint="default"/>
        </w:rPr>
        <w:t>不适用</w:t>
      </w:r>
    </w:p>
    <w:p>
      <w:pPr>
        <w:spacing w:line="240" w:lineRule="auto" w:before="10"/>
        <w:rPr>
          <w:rFonts w:ascii="黑体" w:hAnsi="黑体" w:cs="黑体" w:eastAsia="黑体" w:hint="default"/>
          <w:sz w:val="22"/>
          <w:szCs w:val="22"/>
        </w:rPr>
      </w:pPr>
    </w:p>
    <w:p>
      <w:pPr>
        <w:pStyle w:val="Heading2"/>
        <w:spacing w:line="240" w:lineRule="auto" w:before="0"/>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董事、监事、高级管理人员报酬的决策程序、确定依据、实际支付情况</w:t>
      </w:r>
    </w:p>
    <w:p>
      <w:pPr>
        <w:pStyle w:val="Heading3"/>
        <w:spacing w:line="247" w:lineRule="auto" w:before="110"/>
        <w:ind w:right="0" w:firstLine="482"/>
        <w:jc w:val="left"/>
      </w:pPr>
      <w:r>
        <w:rPr>
          <w:rFonts w:ascii="Times New Roman" w:hAnsi="Times New Roman" w:cs="Times New Roman" w:eastAsia="Times New Roman" w:hint="default"/>
        </w:rPr>
        <w:t>1</w:t>
      </w:r>
      <w:r>
        <w:rPr/>
        <w:t>、根据《公司章程》规定和公司实际经营情况，公司董事、监事的报酬分别由董事会、 监事会提出议案，股东大会批准；高级管理人员的报酬由总裁提出方案，报董事会批准。</w:t>
      </w:r>
    </w:p>
    <w:p>
      <w:pPr>
        <w:pStyle w:val="Heading3"/>
        <w:spacing w:line="247" w:lineRule="auto" w:before="84"/>
        <w:ind w:right="1131" w:firstLine="482"/>
        <w:jc w:val="both"/>
      </w:pPr>
      <w:r>
        <w:rPr>
          <w:rFonts w:ascii="Times New Roman" w:hAnsi="Times New Roman" w:cs="Times New Roman" w:eastAsia="Times New Roman" w:hint="default"/>
          <w:spacing w:val="-9"/>
        </w:rPr>
        <w:t>2</w:t>
      </w:r>
      <w:r>
        <w:rPr>
          <w:spacing w:val="-9"/>
        </w:rPr>
        <w:t>、公司董事、监事、高级管理人员的年度报酬由公司董事会薪酬与考核委员会制定标准，</w:t>
      </w:r>
      <w:r>
        <w:rPr/>
        <w:t> 依据公司的经营状况和个人的岗位职务结合绩效考核结果实际支付。经公司</w:t>
      </w:r>
      <w:r>
        <w:rPr>
          <w:rFonts w:ascii="Times New Roman" w:hAnsi="Times New Roman" w:cs="Times New Roman" w:eastAsia="Times New Roman" w:hint="default"/>
        </w:rPr>
        <w:t>2017</w:t>
      </w:r>
      <w:r>
        <w:rPr/>
        <w:t>年第一次临 时股东大会审议通过，从第六届董事会任期日开始，独立董事津贴为每人每年</w:t>
      </w:r>
      <w:r>
        <w:rPr>
          <w:rFonts w:ascii="Times New Roman" w:hAnsi="Times New Roman" w:cs="Times New Roman" w:eastAsia="Times New Roman" w:hint="default"/>
        </w:rPr>
        <w:t>12</w:t>
      </w:r>
      <w:r>
        <w:rPr/>
        <w:t>万元人民币</w:t>
      </w:r>
    </w:p>
    <w:p>
      <w:pPr>
        <w:spacing w:after="0" w:line="247" w:lineRule="auto"/>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7" w:lineRule="auto" w:before="26"/>
        <w:ind w:right="1152"/>
        <w:jc w:val="left"/>
      </w:pPr>
      <w:r>
        <w:rPr/>
        <w:t>（含税）；从第六届监事会任期日起，外部监事津贴每人每年</w:t>
      </w:r>
      <w:r>
        <w:rPr>
          <w:rFonts w:ascii="Times New Roman" w:hAnsi="Times New Roman" w:cs="Times New Roman" w:eastAsia="Times New Roman" w:hint="default"/>
        </w:rPr>
        <w:t>10</w:t>
      </w:r>
      <w:r>
        <w:rPr/>
        <w:t>万元人民币（含税），职工 代表监事津贴每人每年</w:t>
      </w:r>
      <w:r>
        <w:rPr>
          <w:rFonts w:ascii="Times New Roman" w:hAnsi="Times New Roman" w:cs="Times New Roman" w:eastAsia="Times New Roman" w:hint="default"/>
        </w:rPr>
        <w:t>6000</w:t>
      </w:r>
      <w:r>
        <w:rPr/>
        <w:t>元人民币（含税）。</w:t>
      </w:r>
    </w:p>
    <w:p>
      <w:pPr>
        <w:pStyle w:val="Heading3"/>
        <w:spacing w:line="247" w:lineRule="auto" w:before="65"/>
        <w:ind w:right="1130" w:firstLine="482"/>
        <w:jc w:val="both"/>
      </w:pPr>
      <w:r>
        <w:rPr>
          <w:rFonts w:ascii="Times New Roman" w:hAnsi="Times New Roman" w:cs="Times New Roman" w:eastAsia="Times New Roman" w:hint="default"/>
          <w:spacing w:val="-3"/>
        </w:rPr>
        <w:t>3</w:t>
      </w:r>
      <w:r>
        <w:rPr>
          <w:spacing w:val="-3"/>
        </w:rPr>
        <w:t>、公司高级管理人员按月支付基本薪酬，年终考核结算。独立董事和监事的津贴每季度</w:t>
      </w:r>
      <w:r>
        <w:rPr/>
        <w:t> </w:t>
      </w:r>
      <w:r>
        <w:rPr>
          <w:spacing w:val="-1"/>
        </w:rPr>
        <w:t>支付一次。</w:t>
      </w:r>
      <w:r>
        <w:rPr>
          <w:rFonts w:ascii="Times New Roman" w:hAnsi="Times New Roman" w:cs="Times New Roman" w:eastAsia="Times New Roman" w:hint="default"/>
          <w:spacing w:val="-1"/>
        </w:rPr>
        <w:t>2018</w:t>
      </w:r>
      <w:r>
        <w:rPr>
          <w:spacing w:val="-1"/>
        </w:rPr>
        <w:t>年度，独立董事在公司领取的津贴总额为</w:t>
      </w:r>
      <w:r>
        <w:rPr>
          <w:rFonts w:ascii="Times New Roman" w:hAnsi="Times New Roman" w:cs="Times New Roman" w:eastAsia="Times New Roman" w:hint="default"/>
          <w:spacing w:val="-1"/>
        </w:rPr>
        <w:t>36.00</w:t>
      </w:r>
      <w:r>
        <w:rPr>
          <w:spacing w:val="-1"/>
        </w:rPr>
        <w:t>万元（税前），监事在公司领</w:t>
      </w:r>
      <w:r>
        <w:rPr>
          <w:spacing w:val="-99"/>
        </w:rPr>
        <w:t> </w:t>
      </w:r>
      <w:r>
        <w:rPr>
          <w:spacing w:val="-99"/>
        </w:rPr>
      </w:r>
      <w:r>
        <w:rPr/>
        <w:t>取的报酬总额为</w:t>
      </w:r>
      <w:r>
        <w:rPr>
          <w:rFonts w:ascii="Times New Roman" w:hAnsi="Times New Roman" w:cs="Times New Roman" w:eastAsia="Times New Roman" w:hint="default"/>
        </w:rPr>
        <w:t>16.06</w:t>
      </w:r>
      <w:r>
        <w:rPr/>
        <w:t>万元（税前），高级管理人员在公司领取的报酬总额为</w:t>
      </w:r>
      <w:r>
        <w:rPr>
          <w:rFonts w:ascii="Times New Roman" w:hAnsi="Times New Roman" w:cs="Times New Roman" w:eastAsia="Times New Roman" w:hint="default"/>
        </w:rPr>
        <w:t>673.74</w:t>
      </w:r>
      <w:r>
        <w:rPr/>
        <w:t>万元（税 前</w:t>
      </w:r>
      <w:r>
        <w:rPr>
          <w:rFonts w:ascii="Times New Roman" w:hAnsi="Times New Roman" w:cs="Times New Roman" w:eastAsia="Times New Roman" w:hint="default"/>
        </w:rPr>
        <w:t>)</w:t>
      </w:r>
      <w:r>
        <w:rPr/>
        <w:t>。</w:t>
      </w:r>
    </w:p>
    <w:p>
      <w:pPr>
        <w:pStyle w:val="BodyText"/>
        <w:spacing w:line="240" w:lineRule="auto" w:before="89"/>
        <w:ind w:right="0"/>
        <w:jc w:val="left"/>
        <w:rPr>
          <w:rFonts w:ascii="黑体" w:hAnsi="黑体" w:cs="黑体" w:eastAsia="黑体" w:hint="default"/>
        </w:rPr>
      </w:pPr>
      <w:r>
        <w:rPr>
          <w:rFonts w:ascii="黑体" w:hAnsi="黑体" w:cs="黑体" w:eastAsia="黑体" w:hint="default"/>
        </w:rPr>
        <w:t>公司报告期内董事、监事和高级管理人员报酬情况</w:t>
      </w:r>
    </w:p>
    <w:p>
      <w:pPr>
        <w:spacing w:before="144"/>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892"/>
        <w:gridCol w:w="1134"/>
        <w:gridCol w:w="1074"/>
        <w:gridCol w:w="1368"/>
        <w:gridCol w:w="1367"/>
        <w:gridCol w:w="1367"/>
      </w:tblGrid>
      <w:tr>
        <w:trPr>
          <w:trHeight w:val="63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48" w:right="47"/>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47" w:right="47"/>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刁石京</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马道杰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高启全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王慧轩</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陈贤</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王立彦</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王志华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郑铂</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沈立峰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乔志城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pacing w:val="-3"/>
                <w:sz w:val="21"/>
              </w:rPr>
              <w:t>111.89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副总裁、董秘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91.00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杨秋平</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91.00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任志军</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赵伟国</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李明</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任奇伟</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65.85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725.80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公司董事、高级管理人员报告期内被授予的股权激励情况</w:t>
      </w:r>
    </w:p>
    <w:p>
      <w:pPr>
        <w:spacing w:line="487" w:lineRule="auto" w:before="117"/>
        <w:ind w:left="154" w:right="74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黑体" w:hAnsi="黑体" w:cs="黑体" w:eastAsia="黑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黑体" w:hAnsi="黑体" w:cs="黑体" w:eastAsia="黑体" w:hint="default"/>
          <w:sz w:val="21"/>
          <w:szCs w:val="21"/>
        </w:rPr>
        <w:t>不适用 </w:t>
      </w:r>
      <w:bookmarkStart w:name="五、公司员工情况" w:id="125"/>
      <w:bookmarkEnd w:id="125"/>
      <w:r>
        <w:rPr>
          <w:rFonts w:ascii="黑体" w:hAnsi="黑体" w:cs="黑体" w:eastAsia="黑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6"/>
      <w:bookmarkEnd w:id="1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5246"/>
        <w:gridCol w:w="4323"/>
      </w:tblGrid>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27</w:t>
            </w:r>
          </w:p>
        </w:tc>
      </w:tr>
      <w:tr>
        <w:trPr>
          <w:trHeight w:val="408"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1916</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246"/>
        <w:gridCol w:w="4323"/>
      </w:tblGrid>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1943</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1943</w:t>
            </w:r>
          </w:p>
        </w:tc>
      </w:tr>
      <w:tr>
        <w:trPr>
          <w:trHeight w:val="419" w:hRule="exact"/>
        </w:trPr>
        <w:tc>
          <w:tcPr>
            <w:tcW w:w="5246"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8"/>
              <w:ind w:left="22" w:right="-44"/>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323" w:type="dxa"/>
            <w:tcBorders>
              <w:top w:val="single" w:sz="4" w:space="0" w:color="000000"/>
              <w:left w:val="single" w:sz="9" w:space="0" w:color="FFFFFF"/>
              <w:bottom w:val="single" w:sz="12" w:space="0" w:color="D2D2D2"/>
              <w:right w:val="single" w:sz="4" w:space="0" w:color="000000"/>
            </w:tcBorders>
          </w:tcPr>
          <w:p>
            <w:pPr>
              <w:pStyle w:val="TableParagraph"/>
              <w:spacing w:line="240" w:lineRule="auto" w:before="76"/>
              <w:ind w:right="4"/>
              <w:jc w:val="center"/>
              <w:rPr>
                <w:rFonts w:ascii="Times New Roman" w:hAnsi="Times New Roman" w:cs="Times New Roman" w:eastAsia="Times New Roman" w:hint="default"/>
                <w:sz w:val="21"/>
                <w:szCs w:val="21"/>
              </w:rPr>
            </w:pPr>
            <w:r>
              <w:rPr>
                <w:rFonts w:ascii="Times New Roman"/>
                <w:sz w:val="21"/>
              </w:rPr>
              <w:t>36</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95"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18"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32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628</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137</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978</w:t>
            </w:r>
          </w:p>
        </w:tc>
      </w:tr>
      <w:tr>
        <w:trPr>
          <w:trHeight w:val="408"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70</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130</w:t>
            </w:r>
          </w:p>
        </w:tc>
      </w:tr>
      <w:tr>
        <w:trPr>
          <w:trHeight w:val="418"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23" w:type="dxa"/>
            <w:tcBorders>
              <w:top w:val="single" w:sz="4" w:space="0" w:color="000000"/>
              <w:left w:val="single" w:sz="4" w:space="0" w:color="000000"/>
              <w:bottom w:val="single" w:sz="13" w:space="0" w:color="D2D2D2"/>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1943</w:t>
            </w:r>
          </w:p>
        </w:tc>
      </w:tr>
      <w:tr>
        <w:trPr>
          <w:trHeight w:val="395"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8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33" w:hRule="exact"/>
        </w:trPr>
        <w:tc>
          <w:tcPr>
            <w:tcW w:w="524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21"/>
                <w:szCs w:val="21"/>
              </w:rPr>
            </w:pPr>
            <w:r>
              <w:rPr>
                <w:rFonts w:ascii="宋体" w:hAnsi="宋体" w:cs="宋体" w:eastAsia="宋体" w:hint="default"/>
                <w:sz w:val="21"/>
                <w:szCs w:val="21"/>
              </w:rPr>
              <w:t>硕士及以上学历</w:t>
            </w:r>
          </w:p>
        </w:tc>
        <w:tc>
          <w:tcPr>
            <w:tcW w:w="432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542</w:t>
            </w:r>
          </w:p>
        </w:tc>
      </w:tr>
      <w:tr>
        <w:trPr>
          <w:trHeight w:val="408"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608</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专科学历</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164</w:t>
            </w:r>
          </w:p>
        </w:tc>
      </w:tr>
      <w:tr>
        <w:trPr>
          <w:trHeight w:val="407" w:hRule="exact"/>
        </w:trPr>
        <w:tc>
          <w:tcPr>
            <w:tcW w:w="5246" w:type="dxa"/>
            <w:tcBorders>
              <w:top w:val="single" w:sz="4" w:space="0" w:color="000000"/>
              <w:left w:val="single" w:sz="4" w:space="0" w:color="000000"/>
              <w:bottom w:val="single" w:sz="13" w:space="0" w:color="D2D2D2"/>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专科以下学历</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629</w:t>
            </w:r>
          </w:p>
        </w:tc>
      </w:tr>
      <w:tr>
        <w:trPr>
          <w:trHeight w:val="407"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1943</w:t>
            </w:r>
          </w:p>
        </w:tc>
      </w:tr>
    </w:tbl>
    <w:p>
      <w:pPr>
        <w:spacing w:line="240" w:lineRule="auto" w:before="7"/>
        <w:rPr>
          <w:rFonts w:ascii="宋体" w:hAnsi="宋体" w:cs="宋体" w:eastAsia="宋体" w:hint="default"/>
          <w:b/>
          <w:bCs/>
          <w:sz w:val="14"/>
          <w:szCs w:val="14"/>
        </w:rPr>
      </w:pPr>
    </w:p>
    <w:p>
      <w:pPr>
        <w:pStyle w:val="Heading4"/>
        <w:spacing w:line="240" w:lineRule="auto"/>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19"/>
          <w:szCs w:val="19"/>
        </w:rPr>
      </w:pPr>
    </w:p>
    <w:p>
      <w:pPr>
        <w:pStyle w:val="Heading3"/>
        <w:spacing w:line="261" w:lineRule="auto"/>
        <w:ind w:right="1169" w:firstLine="482"/>
        <w:jc w:val="both"/>
      </w:pPr>
      <w:r>
        <w:rPr/>
        <w:t>公司按照《劳动法》等国家有关法律规定，结合公司的实际情况，制定了科学、规范的 薪酬管理制度。员工薪酬按岗定薪并与绩效考核相结合，按月发放。以公司年度业绩完成情 况和个人业绩考核结果作为员工晋升或调整薪资的重要依据，同时，公司制定了技术和管理 创新奖励办法，鼓励员工立足本职岗位，勇于创新，充分调动员工的积极性和创造性，不断 提高员工的满意度和向心力。</w:t>
      </w:r>
    </w:p>
    <w:p>
      <w:pPr>
        <w:spacing w:line="240" w:lineRule="auto" w:before="8"/>
        <w:rPr>
          <w:rFonts w:ascii="宋体" w:hAnsi="宋体" w:cs="宋体" w:eastAsia="宋体" w:hint="default"/>
          <w:sz w:val="19"/>
          <w:szCs w:val="19"/>
        </w:rPr>
      </w:pPr>
    </w:p>
    <w:p>
      <w:pPr>
        <w:pStyle w:val="Heading4"/>
        <w:spacing w:line="240" w:lineRule="auto" w:before="0"/>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19"/>
          <w:szCs w:val="19"/>
        </w:rPr>
      </w:pPr>
    </w:p>
    <w:p>
      <w:pPr>
        <w:pStyle w:val="Heading3"/>
        <w:spacing w:line="261" w:lineRule="auto"/>
        <w:ind w:right="1169" w:firstLine="482"/>
        <w:jc w:val="both"/>
      </w:pPr>
      <w:r>
        <w:rPr/>
        <w:t>公司重视人才培养和员工整体素质的提高，建立了员工入司培训、入职培训、岗位技能 培训、专业知识和技术提升培训等完整的培训体系，每年根据员工情况及公司发展需要制订 年度培训计划，使员工在个人素质、专业技术知识、工作技能、安全生产等方面得到持续有 效提升，实现公司和员工共同发展。</w:t>
      </w:r>
    </w:p>
    <w:p>
      <w:pPr>
        <w:spacing w:line="240" w:lineRule="auto" w:before="8"/>
        <w:rPr>
          <w:rFonts w:ascii="宋体" w:hAnsi="宋体" w:cs="宋体" w:eastAsia="宋体" w:hint="default"/>
          <w:sz w:val="19"/>
          <w:szCs w:val="19"/>
        </w:rPr>
      </w:pPr>
    </w:p>
    <w:p>
      <w:pPr>
        <w:pStyle w:val="Heading4"/>
        <w:spacing w:line="240" w:lineRule="auto" w:before="0"/>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0" w:footer="979" w:top="110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1"/>
        <w:spacing w:line="240" w:lineRule="auto"/>
        <w:ind w:right="1113"/>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13"/>
        <w:rPr>
          <w:rFonts w:ascii="宋体" w:hAnsi="宋体" w:cs="宋体" w:eastAsia="宋体" w:hint="default"/>
          <w:b/>
          <w:bCs/>
          <w:sz w:val="23"/>
          <w:szCs w:val="23"/>
        </w:rPr>
      </w:pPr>
    </w:p>
    <w:p>
      <w:pPr>
        <w:pStyle w:val="Heading3"/>
        <w:spacing w:line="261" w:lineRule="auto"/>
        <w:ind w:right="1139" w:firstLine="480"/>
        <w:jc w:val="both"/>
      </w:pPr>
      <w:r>
        <w:rPr/>
        <w:t>报告期内，公司严格按照《公司法》、《证券法》、《上市公司治理准则》、《深圳证 券交易所股票上市规则》、《深圳证券交易所中小企业板上市公司规范运作指引》等有关法 律、法规、规范性文件的要求，不断完善公司法人治理结构，建立、健全公司内部管理和控 制制度，持续提升公司治理水平，规范公司运作。</w:t>
      </w:r>
    </w:p>
    <w:p>
      <w:pPr>
        <w:pStyle w:val="Heading3"/>
        <w:spacing w:line="261" w:lineRule="auto" w:before="70"/>
        <w:ind w:right="1140" w:firstLine="480"/>
        <w:jc w:val="both"/>
      </w:pPr>
      <w:r>
        <w:rPr/>
        <w:t>报告期内，结合公司实际情况，对《公司章程》、《股东大会议事规则》、《董事会议 事规则》等相关制度进行了修订，进一步完善了公司制度建设。</w:t>
      </w:r>
    </w:p>
    <w:p>
      <w:pPr>
        <w:pStyle w:val="Heading3"/>
        <w:spacing w:line="261" w:lineRule="auto" w:before="70"/>
        <w:ind w:right="1140" w:firstLine="480"/>
        <w:jc w:val="both"/>
      </w:pPr>
      <w:r>
        <w:rPr/>
        <w:t>报告期末，公司治理实际情况符合中国证监会发布的有关上市公司治理的规范性文件要 求，符合公司已建立制度的规定。</w:t>
      </w:r>
    </w:p>
    <w:p>
      <w:pPr>
        <w:pStyle w:val="Heading3"/>
        <w:spacing w:line="324" w:lineRule="auto" w:before="110"/>
        <w:ind w:left="634" w:right="0" w:hanging="60"/>
        <w:jc w:val="left"/>
      </w:pPr>
      <w:r>
        <w:rPr>
          <w:rFonts w:ascii="Times New Roman" w:hAnsi="Times New Roman" w:cs="Times New Roman" w:eastAsia="Times New Roman" w:hint="default"/>
        </w:rPr>
        <w:t>1</w:t>
      </w:r>
      <w:r>
        <w:rPr/>
        <w:t>、关于股东与股东大会 公司严格按照《上市公司股东大会规则》、《公司章程》和《股东大会议事规则》的规</w:t>
      </w:r>
    </w:p>
    <w:p>
      <w:pPr>
        <w:pStyle w:val="Heading3"/>
        <w:spacing w:line="277" w:lineRule="exact"/>
        <w:ind w:right="0"/>
        <w:jc w:val="both"/>
      </w:pPr>
      <w:r>
        <w:rPr>
          <w:spacing w:val="-3"/>
        </w:rPr>
        <w:t>定和要求，规范股东大会召集、召开、表决程序。报告期内，公司召开</w:t>
      </w:r>
      <w:r>
        <w:rPr>
          <w:rFonts w:ascii="Times New Roman" w:hAnsi="Times New Roman" w:cs="Times New Roman" w:eastAsia="Times New Roman" w:hint="default"/>
          <w:spacing w:val="-3"/>
        </w:rPr>
        <w:t>2</w:t>
      </w:r>
      <w:r>
        <w:rPr>
          <w:spacing w:val="-3"/>
        </w:rPr>
        <w:t>次股东大会，均由公</w:t>
      </w:r>
    </w:p>
    <w:p>
      <w:pPr>
        <w:pStyle w:val="Heading3"/>
        <w:spacing w:line="261" w:lineRule="auto" w:before="11"/>
        <w:ind w:right="1139"/>
        <w:jc w:val="both"/>
      </w:pPr>
      <w:r>
        <w:rPr/>
        <w:t>司董事会召集召开，采用现场投票与网络投票相结合的方式，在审议影响中小投资者利益的 重大事项时，对中小投资者的表决单独计票并披露投票结果，平等对待所有股东，保证全体 股东对公司重大事项的知情权和参与权，确保全体股东能够充分行使自己的权利。</w:t>
      </w:r>
    </w:p>
    <w:p>
      <w:pPr>
        <w:pStyle w:val="Heading3"/>
        <w:spacing w:line="324" w:lineRule="auto" w:before="52"/>
        <w:ind w:left="634" w:right="0" w:hanging="6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、关于董事和董事会 </w:t>
      </w:r>
      <w:r>
        <w:rPr>
          <w:spacing w:val="3"/>
        </w:rPr>
        <w:t>公司严格按照《公司法》和《公司章程》规定的选聘程序选举董事，公司董事会成员</w:t>
      </w:r>
      <w:r>
        <w:rPr>
          <w:rFonts w:ascii="Times New Roman" w:hAnsi="Times New Roman" w:cs="Times New Roman" w:eastAsia="Times New Roman" w:hint="default"/>
          <w:spacing w:val="3"/>
        </w:rPr>
        <w:t>7</w:t>
      </w:r>
    </w:p>
    <w:p>
      <w:pPr>
        <w:pStyle w:val="Heading3"/>
        <w:spacing w:line="250" w:lineRule="exact"/>
        <w:ind w:right="0"/>
        <w:jc w:val="both"/>
      </w:pPr>
      <w:r>
        <w:rPr>
          <w:spacing w:val="-3"/>
        </w:rPr>
        <w:t>人，其中独立董事</w:t>
      </w:r>
      <w:r>
        <w:rPr>
          <w:rFonts w:ascii="Times New Roman" w:hAnsi="Times New Roman" w:cs="Times New Roman" w:eastAsia="Times New Roman" w:hint="default"/>
          <w:spacing w:val="-3"/>
        </w:rPr>
        <w:t>3</w:t>
      </w:r>
      <w:r>
        <w:rPr>
          <w:spacing w:val="-3"/>
        </w:rPr>
        <w:t>人，董事会的人数和人员构成符合法律、法规的要求，董事会下设三个专</w:t>
      </w:r>
    </w:p>
    <w:p>
      <w:pPr>
        <w:pStyle w:val="Heading3"/>
        <w:spacing w:line="261" w:lineRule="auto" w:before="11"/>
        <w:ind w:right="1139"/>
        <w:jc w:val="both"/>
      </w:pPr>
      <w:r>
        <w:rPr/>
        <w:t>门委员会。董事会严格按照《公司章程》、《董事会议事规则》召开会议，依法行使职权， 公司董事认真出席董事会、股东大会，诚实守信、勤勉尽责地履行董事义务和责任。</w:t>
      </w:r>
    </w:p>
    <w:p>
      <w:pPr>
        <w:pStyle w:val="Heading3"/>
        <w:spacing w:line="324" w:lineRule="auto" w:before="53"/>
        <w:ind w:left="634" w:right="0" w:hanging="60"/>
        <w:jc w:val="left"/>
      </w:pPr>
      <w:r>
        <w:rPr>
          <w:rFonts w:ascii="Times New Roman" w:hAnsi="Times New Roman" w:cs="Times New Roman" w:eastAsia="Times New Roman" w:hint="default"/>
        </w:rPr>
        <w:t>3</w:t>
      </w:r>
      <w:r>
        <w:rPr/>
        <w:t>、关于监事和监事会 公司监事会严格按照《公司法》、《公司章程》和《监事会议事规则》的选聘程序选举</w:t>
      </w:r>
    </w:p>
    <w:p>
      <w:pPr>
        <w:pStyle w:val="Heading3"/>
        <w:spacing w:line="277" w:lineRule="exact"/>
        <w:ind w:right="0"/>
        <w:jc w:val="both"/>
      </w:pPr>
      <w:r>
        <w:rPr/>
        <w:t>监事，公司监事会成员</w:t>
      </w:r>
      <w:r>
        <w:rPr>
          <w:rFonts w:ascii="Times New Roman" w:hAnsi="Times New Roman" w:cs="Times New Roman" w:eastAsia="Times New Roman" w:hint="default"/>
        </w:rPr>
        <w:t>3</w:t>
      </w:r>
      <w:r>
        <w:rPr/>
        <w:t>人，其中，职工代表监事</w:t>
      </w:r>
      <w:r>
        <w:rPr>
          <w:rFonts w:ascii="Times New Roman" w:hAnsi="Times New Roman" w:cs="Times New Roman" w:eastAsia="Times New Roman" w:hint="default"/>
        </w:rPr>
        <w:t>1</w:t>
      </w:r>
      <w:r>
        <w:rPr/>
        <w:t>人，监事会的人数和人员构成符合法律、</w:t>
      </w:r>
    </w:p>
    <w:p>
      <w:pPr>
        <w:pStyle w:val="Heading3"/>
        <w:spacing w:line="261" w:lineRule="auto" w:before="11"/>
        <w:ind w:right="1139"/>
        <w:jc w:val="both"/>
      </w:pPr>
      <w:r>
        <w:rPr/>
        <w:t>法规要求。公司监事认真履行自己的职责，本着对全体股东负责的精神，依《公司章程》召 开监事会、出席股东大会，列席董事会，对董事会决策程序、决议事项、公司依法运作情况 及公司财务状况实施监督，对公司董事、高级管理人员履行职责的合法、合规性进行了有效 监督，维护了公司和全体股东的利益。</w:t>
      </w:r>
    </w:p>
    <w:p>
      <w:pPr>
        <w:pStyle w:val="Heading3"/>
        <w:spacing w:line="324" w:lineRule="auto" w:before="52"/>
        <w:ind w:left="634" w:right="0" w:hanging="60"/>
        <w:jc w:val="left"/>
      </w:pPr>
      <w:r>
        <w:rPr>
          <w:rFonts w:ascii="Times New Roman" w:hAnsi="Times New Roman" w:cs="Times New Roman" w:eastAsia="Times New Roman" w:hint="default"/>
        </w:rPr>
        <w:t>4</w:t>
      </w:r>
      <w:r>
        <w:rPr/>
        <w:t>、关于公司与控股股东 公司控股股东行为规范，依法行使其权利并承担相应义务，没有超越股东大会直接或间</w:t>
      </w:r>
    </w:p>
    <w:p>
      <w:pPr>
        <w:pStyle w:val="Heading3"/>
        <w:spacing w:line="260" w:lineRule="exact"/>
        <w:ind w:right="0"/>
        <w:jc w:val="both"/>
      </w:pPr>
      <w:r>
        <w:rPr/>
        <w:t>接干预公司的决策和经营活动，损害公司或其它股东的合法权益。公司与控股股东在人员、</w:t>
      </w:r>
    </w:p>
    <w:p>
      <w:pPr>
        <w:pStyle w:val="Heading3"/>
        <w:spacing w:line="261" w:lineRule="auto" w:before="29"/>
        <w:ind w:right="1137"/>
        <w:jc w:val="both"/>
      </w:pPr>
      <w:r>
        <w:rPr/>
        <w:t>资产、财务、机构和业务方面做到了分开独立，公司董事会、监事会和内部机构能够独立运 作。</w:t>
      </w:r>
    </w:p>
    <w:p>
      <w:pPr>
        <w:pStyle w:val="Heading3"/>
        <w:spacing w:line="240" w:lineRule="auto" w:before="53"/>
        <w:ind w:left="574" w:right="0"/>
        <w:jc w:val="left"/>
      </w:pPr>
      <w:r>
        <w:rPr>
          <w:rFonts w:ascii="Times New Roman" w:hAnsi="Times New Roman" w:cs="Times New Roman" w:eastAsia="Times New Roman" w:hint="default"/>
        </w:rPr>
        <w:t>5</w:t>
      </w:r>
      <w:r>
        <w:rPr/>
        <w:t>、关于绩效评价与激励约束机制</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61" w:lineRule="auto" w:before="26"/>
        <w:ind w:right="1139" w:firstLine="480"/>
        <w:jc w:val="both"/>
      </w:pPr>
      <w:r>
        <w:rPr/>
        <w:t>公司逐步完善高级管理人员的绩效评价体系和考核体系，高级管理人员的聘任公开、透 明，符合有关法律法规的要求。公司董事会、监事会能够严格按照规定向股东大会报告履行 职责的情况。</w:t>
      </w:r>
    </w:p>
    <w:p>
      <w:pPr>
        <w:pStyle w:val="Heading3"/>
        <w:spacing w:line="324" w:lineRule="auto" w:before="53"/>
        <w:ind w:left="634" w:right="0" w:hanging="60"/>
        <w:jc w:val="left"/>
      </w:pPr>
      <w:r>
        <w:rPr>
          <w:rFonts w:ascii="Times New Roman" w:hAnsi="Times New Roman" w:cs="Times New Roman" w:eastAsia="Times New Roman" w:hint="default"/>
        </w:rPr>
        <w:t>6</w:t>
      </w:r>
      <w:r>
        <w:rPr/>
        <w:t>、关于相关利益者 </w:t>
      </w:r>
      <w:r>
        <w:rPr>
          <w:spacing w:val="-6"/>
        </w:rPr>
        <w:t>公司充分尊重和维护相关利益者的合法权益，实现股东、员工、社会等各方利益的均衡，</w:t>
      </w:r>
    </w:p>
    <w:p>
      <w:pPr>
        <w:pStyle w:val="Heading3"/>
        <w:spacing w:line="259" w:lineRule="exact"/>
        <w:ind w:right="0"/>
        <w:jc w:val="both"/>
      </w:pPr>
      <w:r>
        <w:rPr/>
        <w:t>重视社会责任，与利益相关者共同推动公司持续、健康地发展。</w:t>
      </w:r>
    </w:p>
    <w:p>
      <w:pPr>
        <w:pStyle w:val="Heading3"/>
        <w:spacing w:line="324" w:lineRule="auto" w:before="73"/>
        <w:ind w:left="634" w:right="0" w:hanging="60"/>
        <w:jc w:val="left"/>
      </w:pPr>
      <w:r>
        <w:rPr>
          <w:rFonts w:ascii="Times New Roman" w:hAnsi="Times New Roman" w:cs="Times New Roman" w:eastAsia="Times New Roman" w:hint="default"/>
        </w:rPr>
        <w:t>7</w:t>
      </w:r>
      <w:r>
        <w:rPr/>
        <w:t>、关于信息披露与透明度 公司制定了《信息披露管理制度》、《投资者关系管理制度》，指定董事会秘书为公司</w:t>
      </w:r>
    </w:p>
    <w:p>
      <w:pPr>
        <w:pStyle w:val="Heading3"/>
        <w:spacing w:line="259" w:lineRule="exact"/>
        <w:ind w:right="0"/>
        <w:jc w:val="both"/>
      </w:pPr>
      <w:r>
        <w:rPr/>
        <w:t>信息披露工作负责人，协调公司与投资者的关系，接待投资者和调研机构来访，及时回复深</w:t>
      </w:r>
    </w:p>
    <w:p>
      <w:pPr>
        <w:pStyle w:val="Heading3"/>
        <w:spacing w:line="261" w:lineRule="auto" w:before="29"/>
        <w:ind w:right="1139"/>
        <w:jc w:val="both"/>
      </w:pPr>
      <w:r>
        <w:rPr/>
        <w:t>交所互动易投资者的提问。指定《中国证券报》和巨潮资讯网为公司信息披露媒体，认真履 行信息披露义务，严格按照有关法律、法规和要求，真实、准确、完整、及时地披露有关信 息，确保公司所有股东能够以平等的机会获得信息。</w:t>
      </w:r>
    </w:p>
    <w:p>
      <w:pPr>
        <w:pStyle w:val="BodyText"/>
        <w:spacing w:line="240" w:lineRule="auto" w:before="95"/>
        <w:ind w:right="0"/>
        <w:jc w:val="both"/>
        <w:rPr>
          <w:rFonts w:ascii="黑体" w:hAnsi="黑体" w:cs="黑体" w:eastAsia="黑体" w:hint="default"/>
        </w:rPr>
      </w:pPr>
      <w:r>
        <w:rPr>
          <w:rFonts w:ascii="黑体" w:hAnsi="黑体" w:cs="黑体" w:eastAsia="黑体" w:hint="default"/>
        </w:rPr>
        <w:t>公司治理的实际状况与中国证监会发布的有关上市公司治理的规范性文件是否存在重大差异</w:t>
      </w:r>
    </w:p>
    <w:p>
      <w:pPr>
        <w:spacing w:line="480" w:lineRule="auto" w:before="110"/>
        <w:ind w:left="154" w:right="1170" w:firstLine="0"/>
        <w:jc w:val="both"/>
        <w:rPr>
          <w:rFonts w:ascii="宋体" w:hAnsi="宋体" w:cs="宋体" w:eastAsia="宋体" w:hint="default"/>
          <w:sz w:val="24"/>
          <w:szCs w:val="24"/>
        </w:rPr>
      </w:pPr>
      <w:r>
        <w:rPr>
          <w:rFonts w:ascii="宋体" w:hAnsi="宋体" w:cs="宋体" w:eastAsia="宋体" w:hint="default"/>
          <w:sz w:val="24"/>
          <w:szCs w:val="24"/>
        </w:rPr>
        <w:t>公司治理的实际状况与中国证监会发布的有关上市公司治理的规范性文件不存在重大差异。 </w:t>
      </w:r>
      <w:bookmarkStart w:name="二、公司相对于控股股东在业务、人员、资产、机构、财务等方面的独立情况" w:id="133"/>
      <w:bookmarkEnd w:id="133"/>
      <w:r>
        <w:rPr>
          <w:rFonts w:ascii="宋体" w:hAnsi="宋体" w:cs="宋体" w:eastAsia="宋体" w:hint="default"/>
          <w:sz w:val="24"/>
          <w:szCs w:val="24"/>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pStyle w:val="Heading3"/>
        <w:spacing w:line="261" w:lineRule="auto" w:before="74"/>
        <w:ind w:right="1140" w:firstLine="480"/>
        <w:jc w:val="both"/>
      </w:pPr>
      <w:r>
        <w:rPr/>
        <w:t>公司与控股股东在业务、人员、资产、机构、财务等方面完全分开，具有独立完整的业 务及自主经营能力。</w:t>
      </w:r>
    </w:p>
    <w:p>
      <w:pPr>
        <w:pStyle w:val="Heading3"/>
        <w:spacing w:line="343" w:lineRule="auto" w:before="111"/>
        <w:ind w:left="634" w:right="0" w:firstLine="2"/>
        <w:jc w:val="left"/>
      </w:pPr>
      <w:r>
        <w:rPr/>
        <w:t>（一）业务独立方面 公司主要从事集成电路设计、开发、销售与技术服务，公司拥有独立的生产、采购和销</w:t>
      </w:r>
    </w:p>
    <w:p>
      <w:pPr>
        <w:pStyle w:val="Heading3"/>
        <w:spacing w:line="240" w:lineRule="exact"/>
        <w:ind w:right="0"/>
        <w:jc w:val="both"/>
      </w:pPr>
      <w:r>
        <w:rPr/>
        <w:t>售系统，与控股股东及其关联企业之间不存在竞争关系或业务上的依赖，公司业务完全独立</w:t>
      </w:r>
    </w:p>
    <w:p>
      <w:pPr>
        <w:pStyle w:val="Heading3"/>
        <w:spacing w:line="240" w:lineRule="auto" w:before="29"/>
        <w:ind w:right="0"/>
        <w:jc w:val="both"/>
      </w:pPr>
      <w:r>
        <w:rPr/>
        <w:t>于控股股东。</w:t>
      </w:r>
    </w:p>
    <w:p>
      <w:pPr>
        <w:pStyle w:val="Heading3"/>
        <w:spacing w:line="343" w:lineRule="auto" w:before="132"/>
        <w:ind w:left="634" w:right="0" w:firstLine="2"/>
        <w:jc w:val="left"/>
      </w:pPr>
      <w:r>
        <w:rPr/>
        <w:t>（二）人员独立方面 公司拥有独立的员工队伍，设立了独立的行政、财务、经营管理等部门，并建立了完整</w:t>
      </w:r>
    </w:p>
    <w:p>
      <w:pPr>
        <w:pStyle w:val="Heading3"/>
        <w:spacing w:line="240" w:lineRule="exact"/>
        <w:ind w:right="0"/>
        <w:jc w:val="both"/>
      </w:pPr>
      <w:r>
        <w:rPr/>
        <w:t>的劳动、人事及工资管理等制度，公司人员独立于控股股东；公司的总裁、副总裁、财务总</w:t>
      </w:r>
    </w:p>
    <w:p>
      <w:pPr>
        <w:pStyle w:val="Heading3"/>
        <w:spacing w:line="261" w:lineRule="auto" w:before="29"/>
        <w:ind w:right="1133"/>
        <w:jc w:val="both"/>
      </w:pPr>
      <w:r>
        <w:rPr/>
        <w:t>监、董事会秘书等高级管理人员均在公司专职工作并领取薪酬，未在控股股东单位领薪，也 </w:t>
      </w:r>
      <w:r>
        <w:rPr>
          <w:spacing w:val="-5"/>
        </w:rPr>
        <w:t>未在控股股东单位担任任何职务。公司董事、监事及高级管理人员严格按照《公司法》、《公</w:t>
      </w:r>
      <w:r>
        <w:rPr/>
        <w:t> 司章程》的有关规定，通过合法程序产生，不存在控股股东干预公司董事会和股东大会人事 任免决定的现象。</w:t>
      </w:r>
    </w:p>
    <w:p>
      <w:pPr>
        <w:pStyle w:val="Heading3"/>
        <w:spacing w:line="343" w:lineRule="auto" w:before="110"/>
        <w:ind w:left="634" w:right="0" w:firstLine="2"/>
        <w:jc w:val="left"/>
      </w:pPr>
      <w:r>
        <w:rPr/>
        <w:t>（三）资产完整方面 </w:t>
      </w:r>
      <w:r>
        <w:rPr>
          <w:spacing w:val="-6"/>
        </w:rPr>
        <w:t>公司与控股股东之间产权关系明确，公司的资金、资产及其他资源不存在被其违规占用、</w:t>
      </w:r>
    </w:p>
    <w:p>
      <w:pPr>
        <w:pStyle w:val="Heading3"/>
        <w:spacing w:line="240" w:lineRule="exact"/>
        <w:ind w:right="0"/>
        <w:jc w:val="both"/>
      </w:pPr>
      <w:r>
        <w:rPr/>
        <w:t>支配的情况。公司的资产完整，拥有与生产经营范围相适应的生产设备、辅助生产设备和专</w:t>
      </w:r>
    </w:p>
    <w:p>
      <w:pPr>
        <w:pStyle w:val="Heading3"/>
        <w:spacing w:line="240" w:lineRule="auto" w:before="29"/>
        <w:ind w:right="0"/>
        <w:jc w:val="both"/>
      </w:pPr>
      <w:r>
        <w:rPr/>
        <w:t>利等资产，公司对所有资产拥有完全的控制与支配权。</w:t>
      </w:r>
    </w:p>
    <w:p>
      <w:pPr>
        <w:pStyle w:val="Heading3"/>
        <w:spacing w:line="343" w:lineRule="auto" w:before="132"/>
        <w:ind w:left="634" w:right="0" w:firstLine="2"/>
        <w:jc w:val="left"/>
      </w:pPr>
      <w:r>
        <w:rPr/>
        <w:t>（四）机构独立方面 公司董事会、监事会、管理层及其他内部机构独立运作，各职能部门在权责、人员等方</w:t>
      </w:r>
    </w:p>
    <w:p>
      <w:pPr>
        <w:pStyle w:val="Heading3"/>
        <w:spacing w:line="240" w:lineRule="exact"/>
        <w:ind w:right="0"/>
        <w:jc w:val="both"/>
      </w:pPr>
      <w:r>
        <w:rPr/>
        <w:t>面与控股股东之间完全分开，控股股东及其职能部门与本公司及本公司的职能部门之间不存</w:t>
      </w:r>
    </w:p>
    <w:p>
      <w:pPr>
        <w:spacing w:after="0" w:line="240" w:lineRule="exact"/>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26"/>
        <w:ind w:right="0"/>
        <w:jc w:val="left"/>
      </w:pPr>
      <w:r>
        <w:rPr/>
        <w:t>在隶属关系，不存在控股股东影响本公司生产经营管理独立性的现象。</w:t>
      </w:r>
    </w:p>
    <w:p>
      <w:pPr>
        <w:pStyle w:val="Heading3"/>
        <w:spacing w:line="343" w:lineRule="auto" w:before="133"/>
        <w:ind w:left="634" w:right="0" w:firstLine="2"/>
        <w:jc w:val="left"/>
      </w:pPr>
      <w:r>
        <w:rPr/>
        <w:t>（五）财务独立方面 公司设置了独立的财务部门，配备了专职财务人员，并按照相关法律、法规的要求建立</w:t>
      </w:r>
    </w:p>
    <w:p>
      <w:pPr>
        <w:pStyle w:val="Heading3"/>
        <w:spacing w:line="240" w:lineRule="exact"/>
        <w:ind w:right="0"/>
        <w:jc w:val="left"/>
      </w:pPr>
      <w:r>
        <w:rPr/>
        <w:t>了健全的财务会计核算体系和财务管理制度，独立核算，不存在控股股东干预公司财务、会</w:t>
      </w:r>
    </w:p>
    <w:p>
      <w:pPr>
        <w:pStyle w:val="Heading3"/>
        <w:spacing w:line="261" w:lineRule="auto" w:before="29"/>
        <w:ind w:right="0"/>
        <w:jc w:val="left"/>
      </w:pPr>
      <w:r>
        <w:rPr/>
        <w:t>计活动的情况。公司在商业银行独立开户，不存在与控股股东共用银行账户的情况。公司依 法独立进行纳税申报和履行纳税义务。</w:t>
      </w:r>
    </w:p>
    <w:p>
      <w:pPr>
        <w:spacing w:line="240" w:lineRule="auto" w:before="5"/>
        <w:rPr>
          <w:rFonts w:ascii="宋体" w:hAnsi="宋体" w:cs="宋体" w:eastAsia="宋体" w:hint="default"/>
          <w:sz w:val="22"/>
          <w:szCs w:val="22"/>
        </w:rPr>
      </w:pPr>
    </w:p>
    <w:p>
      <w:pPr>
        <w:pStyle w:val="Heading2"/>
        <w:spacing w:line="240" w:lineRule="auto" w:before="0"/>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4"/>
          <w:szCs w:val="24"/>
        </w:rPr>
      </w:pPr>
    </w:p>
    <w:p>
      <w:pPr>
        <w:spacing w:line="501" w:lineRule="auto" w:before="0"/>
        <w:ind w:left="154" w:right="3792"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四、报告期内召开的年度股东大会和临时股东大会的有关情况" w:id="135"/>
      <w:bookmarkEnd w:id="135"/>
      <w:r>
        <w:rPr>
          <w:rFonts w:ascii="黑体" w:hAnsi="黑体" w:cs="黑体" w:eastAsia="黑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6"/>
      <w:bookmarkEnd w:id="136"/>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44"/>
        <w:ind w:left="0" w:right="1141" w:firstLine="0"/>
        <w:jc w:val="right"/>
        <w:rPr>
          <w:rFonts w:ascii="宋体" w:hAnsi="宋体" w:cs="宋体" w:eastAsia="宋体" w:hint="default"/>
          <w:sz w:val="18"/>
          <w:szCs w:val="18"/>
        </w:rPr>
      </w:pPr>
      <w:r>
        <w:rPr/>
        <w:pict>
          <v:shape style="position:absolute;margin-left:56.459999pt;margin-top:-49.95826pt;width:479.1pt;height:130.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381"/>
                    <w:gridCol w:w="851"/>
                    <w:gridCol w:w="1134"/>
                    <w:gridCol w:w="1134"/>
                    <w:gridCol w:w="3471"/>
                  </w:tblGrid>
                  <w:tr>
                    <w:trPr>
                      <w:trHeight w:val="55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32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刊登在《中国证券报》及巨潮资讯网</w:t>
                        </w:r>
                      </w:p>
                      <w:p>
                        <w:pPr>
                          <w:pStyle w:val="TableParagraph"/>
                          <w:spacing w:line="234" w:lineRule="exact" w:before="21"/>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1">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）上的《紫光国芯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年度股东大会决议公告</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刊登在《中国证券报》及巨潮资讯网</w:t>
                        </w:r>
                      </w:p>
                      <w:p>
                        <w:pPr>
                          <w:pStyle w:val="TableParagraph"/>
                          <w:spacing w:line="225" w:lineRule="auto" w:before="12"/>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1">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）上的《紫光国芯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4"/>
                            <w:sz w:val="18"/>
                            <w:szCs w:val="18"/>
                          </w:rPr>
                          <w:t>东大会决议公告》（公告编号：</w:t>
                        </w:r>
                        <w:r>
                          <w:rPr>
                            <w:rFonts w:ascii="Times New Roman" w:hAnsi="Times New Roman" w:cs="Times New Roman" w:eastAsia="Times New Roman" w:hint="default"/>
                            <w:spacing w:val="-4"/>
                            <w:sz w:val="18"/>
                            <w:szCs w:val="18"/>
                          </w:rPr>
                          <w:t>2018-042</w:t>
                        </w:r>
                        <w:r>
                          <w:rPr>
                            <w:rFonts w:ascii="宋体" w:hAnsi="宋体" w:cs="宋体" w:eastAsia="宋体" w:hint="default"/>
                            <w:spacing w:val="-4"/>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4"/>
          <w:szCs w:val="24"/>
        </w:rPr>
      </w:pPr>
    </w:p>
    <w:p>
      <w:pPr>
        <w:spacing w:line="499" w:lineRule="auto" w:before="0"/>
        <w:ind w:left="154" w:right="5739"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五、报告期内独立董事履行职责的情况" w:id="138"/>
      <w:bookmarkEnd w:id="138"/>
      <w:r>
        <w:rPr>
          <w:rFonts w:ascii="黑体" w:hAnsi="黑体" w:cs="黑体" w:eastAsia="黑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39"/>
      <w:bookmarkEnd w:id="139"/>
      <w:r>
        <w:rPr>
          <w:rFonts w:ascii="宋体" w:hAnsi="宋体" w:cs="宋体" w:eastAsia="宋体" w:hint="default"/>
          <w:b/>
          <w:bCs/>
          <w:spacing w:val="73"/>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037"/>
        <w:gridCol w:w="850"/>
        <w:gridCol w:w="1604"/>
        <w:gridCol w:w="1163"/>
      </w:tblGrid>
      <w:tr>
        <w:trPr>
          <w:trHeight w:val="324"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3" w:right="61"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0" w:right="59"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6"/>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陈金占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陈贤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王立彦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b/>
          <w:bCs/>
          <w:sz w:val="19"/>
          <w:szCs w:val="19"/>
        </w:rPr>
      </w:pPr>
    </w:p>
    <w:p>
      <w:pPr>
        <w:pStyle w:val="Heading4"/>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634" w:right="0"/>
        <w:jc w:val="left"/>
      </w:pPr>
      <w:r>
        <w:rPr/>
        <w:t>报告期内独立董事对公司有关事项未提出异议。</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独立董事对公司有关建议被采纳或未被采纳的说明</w:t>
      </w:r>
    </w:p>
    <w:p>
      <w:pPr>
        <w:pStyle w:val="Heading3"/>
        <w:spacing w:line="237" w:lineRule="auto" w:before="135"/>
        <w:ind w:right="1139" w:firstLine="480"/>
        <w:jc w:val="both"/>
      </w:pPr>
      <w:r>
        <w:rPr/>
        <w:t>报告期内，独立董事严格按照《上市公司治理准则》、《深圳证券交易所中小企业板上 市公司规范运作指引》及《公司章程》、《独立董事工作细则》等制度的规定履行职责，积 极出席董事会，股东大会会议，认真审议各项议案，深入公司现场调查，了解公司生产经营 及内部控制制度的建设及股东大会决议、董事会决议的执行情况等，关注外部环境及市场变 化对公司的影响，利用自己的专业知识和经验，从各自专业的角度为公司战略发展、公司治 理、内控建设、重大经营决策等方面提供了专业性意见及合理化建议，为公司发展和规范运 作作出了贡献。</w:t>
      </w:r>
    </w:p>
    <w:p>
      <w:pPr>
        <w:pStyle w:val="Heading3"/>
        <w:spacing w:line="312" w:lineRule="exact" w:before="149"/>
        <w:ind w:right="1130" w:firstLine="480"/>
        <w:jc w:val="both"/>
      </w:pPr>
      <w:r>
        <w:rPr>
          <w:spacing w:val="-5"/>
        </w:rPr>
        <w:t>报告期内，公司独立董事对控股股东及其他关联方资金占用、对外担保、</w:t>
      </w:r>
      <w:r>
        <w:rPr>
          <w:rFonts w:ascii="Times New Roman" w:hAnsi="Times New Roman" w:cs="Times New Roman" w:eastAsia="Times New Roman" w:hint="default"/>
          <w:spacing w:val="-5"/>
        </w:rPr>
        <w:t>2017</w:t>
      </w:r>
      <w:r>
        <w:rPr>
          <w:spacing w:val="-5"/>
        </w:rPr>
        <w:t>年度董事、</w:t>
      </w:r>
      <w:r>
        <w:rPr/>
        <w:t> </w:t>
      </w:r>
      <w:r>
        <w:rPr>
          <w:spacing w:val="-5"/>
        </w:rPr>
        <w:t>高级管理人员薪酬、内部控制评价报告、利润分配预案、总裁辞职、董事长辞职、聘任总裁、</w:t>
      </w:r>
      <w:r>
        <w:rPr/>
        <w:t> 补选董事、变更公司名称、使用自有资金购买保本型理财产品、开展远期外汇交易业务等事 项发表了独立意见；对续聘</w:t>
      </w:r>
      <w:r>
        <w:rPr>
          <w:rFonts w:ascii="Times New Roman" w:hAnsi="Times New Roman" w:cs="Times New Roman" w:eastAsia="Times New Roman" w:hint="default"/>
        </w:rPr>
        <w:t>2018</w:t>
      </w:r>
      <w:r>
        <w:rPr/>
        <w:t>年度审计机构、与同方股份有限公司续签《写字楼租约》、</w:t>
      </w:r>
      <w:r>
        <w:rPr>
          <w:spacing w:val="-115"/>
        </w:rPr>
        <w:t> </w:t>
      </w:r>
      <w:r>
        <w:rPr>
          <w:spacing w:val="-115"/>
        </w:rPr>
      </w:r>
      <w:r>
        <w:rPr>
          <w:spacing w:val="-2"/>
        </w:rPr>
        <w:t>日常关联交易、转让全资子公司西安紫光国芯半导体有限公司</w:t>
      </w:r>
      <w:r>
        <w:rPr>
          <w:rFonts w:ascii="Times New Roman" w:hAnsi="Times New Roman" w:cs="Times New Roman" w:eastAsia="Times New Roman" w:hint="default"/>
          <w:spacing w:val="-2"/>
        </w:rPr>
        <w:t>100%</w:t>
      </w:r>
      <w:r>
        <w:rPr>
          <w:spacing w:val="-2"/>
        </w:rPr>
        <w:t>股权等关联交易事项，发</w:t>
      </w:r>
      <w:r>
        <w:rPr>
          <w:spacing w:val="-81"/>
        </w:rPr>
        <w:t> </w:t>
      </w:r>
      <w:r>
        <w:rPr>
          <w:spacing w:val="-81"/>
        </w:rPr>
      </w:r>
      <w:r>
        <w:rPr/>
        <w:t>表了事前认可和同意的独立意见，为维护公司和全体股东的合法权益发挥了重要作用。</w:t>
      </w:r>
    </w:p>
    <w:p>
      <w:pPr>
        <w:spacing w:line="240" w:lineRule="auto" w:before="10"/>
        <w:rPr>
          <w:rFonts w:ascii="宋体" w:hAnsi="宋体" w:cs="宋体" w:eastAsia="宋体" w:hint="default"/>
          <w:sz w:val="20"/>
          <w:szCs w:val="20"/>
        </w:rPr>
      </w:pPr>
    </w:p>
    <w:p>
      <w:pPr>
        <w:pStyle w:val="Heading2"/>
        <w:spacing w:line="240" w:lineRule="auto" w:before="0"/>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before="0"/>
        <w:ind w:left="636" w:right="0"/>
        <w:jc w:val="left"/>
        <w:rPr>
          <w:b w:val="0"/>
          <w:bCs w:val="0"/>
        </w:rPr>
      </w:pPr>
      <w:r>
        <w:rPr/>
        <w:t>（一）董事会审计委员会的履职情况</w:t>
      </w:r>
      <w:r>
        <w:rPr>
          <w:b w:val="0"/>
          <w:bCs w:val="0"/>
        </w:rPr>
      </w:r>
    </w:p>
    <w:p>
      <w:pPr>
        <w:pStyle w:val="Heading3"/>
        <w:spacing w:line="312" w:lineRule="auto" w:before="118"/>
        <w:ind w:left="634" w:right="0"/>
        <w:jc w:val="left"/>
      </w:pPr>
      <w:r>
        <w:rPr>
          <w:rFonts w:ascii="Times New Roman" w:hAnsi="Times New Roman" w:cs="Times New Roman" w:eastAsia="Times New Roman" w:hint="default"/>
        </w:rPr>
        <w:t>1</w:t>
      </w:r>
      <w:r>
        <w:rPr/>
        <w:t>、日常工作情况 公司董事会审计委员会严格按照《董事会审计委员会工作细则》的相关规定开展工作，</w:t>
      </w:r>
    </w:p>
    <w:p>
      <w:pPr>
        <w:pStyle w:val="Heading3"/>
        <w:spacing w:line="248" w:lineRule="exact"/>
        <w:ind w:right="0"/>
        <w:jc w:val="left"/>
        <w:rPr>
          <w:rFonts w:ascii="Times New Roman" w:hAnsi="Times New Roman" w:cs="Times New Roman" w:eastAsia="Times New Roman" w:hint="default"/>
        </w:rPr>
      </w:pPr>
      <w:r>
        <w:rPr>
          <w:spacing w:val="3"/>
        </w:rPr>
        <w:t>报告期内，董事会审计委员会共召开</w:t>
      </w:r>
      <w:r>
        <w:rPr>
          <w:rFonts w:ascii="Times New Roman" w:hAnsi="Times New Roman" w:cs="Times New Roman" w:eastAsia="Times New Roman" w:hint="default"/>
          <w:spacing w:val="3"/>
        </w:rPr>
        <w:t>5</w:t>
      </w:r>
      <w:r>
        <w:rPr>
          <w:spacing w:val="3"/>
        </w:rPr>
        <w:t>次会议，审议通过了公司内部审计部门提交的《</w:t>
      </w:r>
      <w:r>
        <w:rPr>
          <w:rFonts w:ascii="Times New Roman" w:hAnsi="Times New Roman" w:cs="Times New Roman" w:eastAsia="Times New Roman" w:hint="default"/>
          <w:spacing w:val="3"/>
        </w:rPr>
        <w:t>2017</w:t>
      </w:r>
    </w:p>
    <w:p>
      <w:pPr>
        <w:pStyle w:val="Heading3"/>
        <w:spacing w:line="312" w:lineRule="exact"/>
        <w:ind w:right="0"/>
        <w:jc w:val="left"/>
      </w:pPr>
      <w:r>
        <w:rPr/>
        <w:t>年度内部审计工作总结》和《</w:t>
      </w:r>
      <w:r>
        <w:rPr>
          <w:rFonts w:ascii="Times New Roman" w:hAnsi="Times New Roman" w:cs="Times New Roman" w:eastAsia="Times New Roman" w:hint="default"/>
        </w:rPr>
        <w:t>2018</w:t>
      </w:r>
      <w:r>
        <w:rPr/>
        <w:t>年度内部审计工作计划》；每季度对内部审计部门提交的</w:t>
      </w:r>
    </w:p>
    <w:p>
      <w:pPr>
        <w:pStyle w:val="Heading3"/>
        <w:spacing w:line="321" w:lineRule="auto"/>
        <w:ind w:left="634" w:right="1128" w:hanging="480"/>
        <w:jc w:val="left"/>
      </w:pPr>
      <w:r>
        <w:rPr/>
        <w:t>《内部审计工作报告》进行审议；不定期对内部审计工作进行检查、指导。 </w:t>
      </w:r>
      <w:r>
        <w:rPr>
          <w:rFonts w:ascii="Times New Roman" w:hAnsi="Times New Roman" w:cs="Times New Roman" w:eastAsia="Times New Roman" w:hint="default"/>
        </w:rPr>
        <w:t>2</w:t>
      </w:r>
      <w:r>
        <w:rPr/>
        <w:t>、年报工作情况 </w:t>
      </w:r>
      <w:r>
        <w:rPr>
          <w:spacing w:val="-6"/>
        </w:rPr>
        <w:t>根据中国证监会、深圳证券交易所有关规定及公司《董事会审计委员会工作细则》、《董</w:t>
      </w:r>
    </w:p>
    <w:p>
      <w:pPr>
        <w:pStyle w:val="Heading3"/>
        <w:spacing w:line="229" w:lineRule="exact"/>
        <w:ind w:right="0"/>
        <w:jc w:val="left"/>
      </w:pPr>
      <w:r>
        <w:rPr/>
        <w:t>事会审计委员会年度财务报告审议工作规程》，公司董事会审计委员会积极开展年报工作，</w:t>
      </w:r>
    </w:p>
    <w:p>
      <w:pPr>
        <w:pStyle w:val="Heading3"/>
        <w:spacing w:line="313" w:lineRule="exact"/>
        <w:ind w:right="0"/>
        <w:jc w:val="left"/>
      </w:pPr>
      <w:r>
        <w:rPr/>
        <w:t>履行了以下工作职责：</w:t>
      </w:r>
    </w:p>
    <w:p>
      <w:pPr>
        <w:pStyle w:val="Heading3"/>
        <w:spacing w:line="240" w:lineRule="auto" w:before="118"/>
        <w:ind w:left="634" w:right="0"/>
        <w:jc w:val="left"/>
      </w:pPr>
      <w:r>
        <w:rPr/>
        <w:t>（</w:t>
      </w:r>
      <w:r>
        <w:rPr>
          <w:rFonts w:ascii="Times New Roman" w:hAnsi="Times New Roman" w:cs="Times New Roman" w:eastAsia="Times New Roman" w:hint="default"/>
        </w:rPr>
        <w:t>1</w:t>
      </w:r>
      <w:r>
        <w:rPr/>
        <w:t>）与年度审计会计师事务所协商确定年度财务报告审计工作时间安排。</w:t>
      </w:r>
    </w:p>
    <w:p>
      <w:pPr>
        <w:pStyle w:val="Heading3"/>
        <w:spacing w:line="312" w:lineRule="auto" w:before="99"/>
        <w:ind w:left="634" w:right="0"/>
        <w:jc w:val="left"/>
      </w:pPr>
      <w:r>
        <w:rPr/>
        <w:t>（</w:t>
      </w:r>
      <w:r>
        <w:rPr>
          <w:rFonts w:ascii="Times New Roman" w:hAnsi="Times New Roman" w:cs="Times New Roman" w:eastAsia="Times New Roman" w:hint="default"/>
        </w:rPr>
        <w:t>2</w:t>
      </w:r>
      <w:r>
        <w:rPr/>
        <w:t>）对财务报表的审阅情况 审计委员会对公司编制的</w:t>
      </w:r>
      <w:r>
        <w:rPr>
          <w:rFonts w:ascii="Times New Roman" w:hAnsi="Times New Roman" w:cs="Times New Roman" w:eastAsia="Times New Roman" w:hint="default"/>
        </w:rPr>
        <w:t>2017</w:t>
      </w:r>
      <w:r>
        <w:rPr/>
        <w:t>年度财务会计报表进行了审阅，并形成书面审阅意见；在</w:t>
      </w:r>
    </w:p>
    <w:p>
      <w:pPr>
        <w:pStyle w:val="Heading3"/>
        <w:spacing w:line="213" w:lineRule="exact"/>
        <w:ind w:right="0"/>
        <w:jc w:val="left"/>
      </w:pPr>
      <w:r>
        <w:rPr/>
        <w:t>年审注册会计师出具初步审计意见后，对财务报告进行了审阅，并出具了《关于对年审注册</w:t>
      </w:r>
    </w:p>
    <w:p>
      <w:pPr>
        <w:pStyle w:val="Heading3"/>
        <w:spacing w:line="312" w:lineRule="exact" w:before="29"/>
        <w:ind w:right="1130"/>
        <w:jc w:val="both"/>
      </w:pPr>
      <w:r>
        <w:rPr>
          <w:spacing w:val="-2"/>
        </w:rPr>
        <w:t>会计师</w:t>
      </w:r>
      <w:r>
        <w:rPr>
          <w:rFonts w:ascii="Times New Roman" w:hAnsi="Times New Roman" w:cs="Times New Roman" w:eastAsia="Times New Roman" w:hint="default"/>
          <w:spacing w:val="-2"/>
        </w:rPr>
        <w:t>2017</w:t>
      </w:r>
      <w:r>
        <w:rPr>
          <w:spacing w:val="-2"/>
        </w:rPr>
        <w:t>年度财务报告初审意见的书面审核意见》，认为：北京兴华会计师事务所</w:t>
      </w:r>
      <w:r>
        <w:rPr>
          <w:rFonts w:ascii="Times New Roman" w:hAnsi="Times New Roman" w:cs="Times New Roman" w:eastAsia="Times New Roman" w:hint="default"/>
          <w:spacing w:val="-2"/>
        </w:rPr>
        <w:t>(</w:t>
      </w:r>
      <w:r>
        <w:rPr>
          <w:spacing w:val="-2"/>
        </w:rPr>
        <w:t>特殊普</w:t>
      </w:r>
      <w:r>
        <w:rPr>
          <w:spacing w:val="-78"/>
        </w:rPr>
        <w:t> </w:t>
      </w:r>
      <w:r>
        <w:rPr>
          <w:spacing w:val="-2"/>
        </w:rPr>
        <w:t>通合伙</w:t>
      </w:r>
      <w:r>
        <w:rPr>
          <w:rFonts w:ascii="Times New Roman" w:hAnsi="Times New Roman" w:cs="Times New Roman" w:eastAsia="Times New Roman" w:hint="default"/>
          <w:spacing w:val="-2"/>
        </w:rPr>
        <w:t>)</w:t>
      </w:r>
      <w:r>
        <w:rPr>
          <w:spacing w:val="-2"/>
        </w:rPr>
        <w:t>所出具的初审意见，客观、公允地反映了公司</w:t>
      </w:r>
      <w:r>
        <w:rPr>
          <w:rFonts w:ascii="Times New Roman" w:hAnsi="Times New Roman" w:cs="Times New Roman" w:eastAsia="Times New Roman" w:hint="default"/>
          <w:spacing w:val="-2"/>
        </w:rPr>
        <w:t>2017</w:t>
      </w:r>
      <w:r>
        <w:rPr>
          <w:spacing w:val="-2"/>
        </w:rPr>
        <w:t>年度的财务状况和经营成果，审计</w:t>
      </w:r>
      <w:r>
        <w:rPr>
          <w:spacing w:val="-79"/>
        </w:rPr>
        <w:t> </w:t>
      </w:r>
      <w:r>
        <w:rPr>
          <w:spacing w:val="-79"/>
        </w:rPr>
      </w:r>
      <w:r>
        <w:rPr/>
        <w:t>委员会全体委员无异议。</w:t>
      </w:r>
    </w:p>
    <w:p>
      <w:pPr>
        <w:pStyle w:val="Heading3"/>
        <w:spacing w:line="312" w:lineRule="auto" w:before="89"/>
        <w:ind w:left="634" w:right="0"/>
        <w:jc w:val="left"/>
      </w:pPr>
      <w:r>
        <w:rPr/>
        <w:t>（</w:t>
      </w:r>
      <w:r>
        <w:rPr>
          <w:rFonts w:ascii="Times New Roman" w:hAnsi="Times New Roman" w:cs="Times New Roman" w:eastAsia="Times New Roman" w:hint="default"/>
        </w:rPr>
        <w:t>3</w:t>
      </w:r>
      <w:r>
        <w:rPr/>
        <w:t>）对会计师事务所的督促情况 公司年审注册会计师进场后，审计委员会根据审计工作安排，以电话、邮件、现场交流</w:t>
      </w:r>
    </w:p>
    <w:p>
      <w:pPr>
        <w:pStyle w:val="Heading3"/>
        <w:spacing w:line="239" w:lineRule="exact"/>
        <w:ind w:right="0"/>
        <w:jc w:val="left"/>
      </w:pPr>
      <w:r>
        <w:rPr/>
        <w:t>等形式进行跟踪，关注审计进度，根据公司情况对会计师事务所提出了相关要求，并对审计</w:t>
      </w:r>
    </w:p>
    <w:p>
      <w:pPr>
        <w:pStyle w:val="Heading3"/>
        <w:spacing w:line="313" w:lineRule="exact"/>
        <w:ind w:right="0"/>
        <w:jc w:val="left"/>
      </w:pPr>
      <w:r>
        <w:rPr/>
        <w:t>完成情况和审计报告的提交时间进行督促。</w:t>
      </w:r>
    </w:p>
    <w:p>
      <w:pPr>
        <w:spacing w:after="0" w:line="313" w:lineRule="exact"/>
        <w:jc w:val="left"/>
        <w:sectPr>
          <w:pgSz w:w="11910" w:h="16840"/>
          <w:pgMar w:header="0" w:footer="979" w:top="1100" w:bottom="1160" w:left="980" w:right="0"/>
        </w:sectPr>
      </w:pPr>
    </w:p>
    <w:p>
      <w:pPr>
        <w:spacing w:line="240" w:lineRule="auto" w:before="7"/>
        <w:rPr>
          <w:rFonts w:ascii="宋体" w:hAnsi="宋体" w:cs="宋体" w:eastAsia="宋体" w:hint="default"/>
          <w:sz w:val="19"/>
          <w:szCs w:val="19"/>
        </w:rPr>
      </w:pPr>
    </w:p>
    <w:p>
      <w:pPr>
        <w:pStyle w:val="Heading3"/>
        <w:spacing w:line="312" w:lineRule="auto" w:before="26"/>
        <w:ind w:left="634" w:right="0"/>
        <w:jc w:val="left"/>
      </w:pPr>
      <w:r>
        <w:rPr/>
        <w:t>（</w:t>
      </w:r>
      <w:r>
        <w:rPr>
          <w:rFonts w:ascii="Times New Roman" w:hAnsi="Times New Roman" w:cs="Times New Roman" w:eastAsia="Times New Roman" w:hint="default"/>
        </w:rPr>
        <w:t>4</w:t>
      </w:r>
      <w:r>
        <w:rPr/>
        <w:t>）对</w:t>
      </w:r>
      <w:r>
        <w:rPr>
          <w:rFonts w:ascii="Times New Roman" w:hAnsi="Times New Roman" w:cs="Times New Roman" w:eastAsia="Times New Roman" w:hint="default"/>
        </w:rPr>
        <w:t>2017</w:t>
      </w:r>
      <w:r>
        <w:rPr/>
        <w:t>年财务会计报表、聘任会计师事务所等事项的表决情况 审计委员会审议通过《公司</w:t>
      </w:r>
      <w:r>
        <w:rPr>
          <w:rFonts w:ascii="Times New Roman" w:hAnsi="Times New Roman" w:cs="Times New Roman" w:eastAsia="Times New Roman" w:hint="default"/>
        </w:rPr>
        <w:t>2017</w:t>
      </w:r>
      <w:r>
        <w:rPr/>
        <w:t>年度财务报告》、《关于续聘北京兴华会计师事务所为</w:t>
      </w:r>
    </w:p>
    <w:p>
      <w:pPr>
        <w:pStyle w:val="Heading3"/>
        <w:spacing w:line="222" w:lineRule="exact"/>
        <w:ind w:right="0"/>
        <w:jc w:val="both"/>
      </w:pPr>
      <w:r>
        <w:rPr/>
        <w:t>公司</w:t>
      </w:r>
      <w:r>
        <w:rPr>
          <w:rFonts w:ascii="Times New Roman" w:hAnsi="Times New Roman" w:cs="Times New Roman" w:eastAsia="Times New Roman" w:hint="default"/>
        </w:rPr>
        <w:t>2018</w:t>
      </w:r>
      <w:r>
        <w:rPr/>
        <w:t>年度审计机构的议案》、《董事会审计委员会对北京兴华会计师事务所</w:t>
      </w:r>
      <w:r>
        <w:rPr>
          <w:rFonts w:ascii="Times New Roman" w:hAnsi="Times New Roman" w:cs="Times New Roman" w:eastAsia="Times New Roman" w:hint="default"/>
        </w:rPr>
        <w:t>2017</w:t>
      </w:r>
      <w:r>
        <w:rPr/>
        <w:t>年度审</w:t>
      </w:r>
    </w:p>
    <w:p>
      <w:pPr>
        <w:pStyle w:val="Heading3"/>
        <w:spacing w:line="304" w:lineRule="exact"/>
        <w:ind w:right="0"/>
        <w:jc w:val="both"/>
      </w:pPr>
      <w:r>
        <w:rPr/>
        <w:t>计工作的总结报告》，并提交公司董事会审议。</w:t>
      </w:r>
    </w:p>
    <w:p>
      <w:pPr>
        <w:spacing w:line="331" w:lineRule="auto" w:before="118"/>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（二）董事会提名委员会履职情况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公司董事会提名委员会严格按照《董事会提名委员会工作细则》履行职责。报告期内，</w:t>
      </w:r>
    </w:p>
    <w:p>
      <w:pPr>
        <w:pStyle w:val="Heading3"/>
        <w:spacing w:line="229" w:lineRule="exact"/>
        <w:ind w:right="0"/>
        <w:jc w:val="both"/>
      </w:pPr>
      <w:r>
        <w:rPr/>
        <w:t>董事会提名委员会共召开</w:t>
      </w:r>
      <w:r>
        <w:rPr>
          <w:rFonts w:ascii="Times New Roman" w:hAnsi="Times New Roman" w:cs="Times New Roman" w:eastAsia="Times New Roman" w:hint="default"/>
        </w:rPr>
        <w:t>2</w:t>
      </w:r>
      <w:r>
        <w:rPr/>
        <w:t>次会议。对公司董事长提名的总裁候选人的教育背景、工作经历、</w:t>
      </w:r>
    </w:p>
    <w:p>
      <w:pPr>
        <w:pStyle w:val="Heading3"/>
        <w:spacing w:line="312" w:lineRule="exact" w:before="20"/>
        <w:ind w:right="1139"/>
        <w:jc w:val="both"/>
      </w:pPr>
      <w:r>
        <w:rPr/>
        <w:t>任职资格等综合情况进行审核，认为其具备担任上市公司高级管理人员的资格和能力，建议 董事会聘任其为公司总裁，并同意提交公司董事会审议；两次对控股股东提名的第六届董事 会非独立董事候选人的教育背景、工作经历、任职资格等综合情况进行审核，认为其具备担 任上市公司董事的资格和能力，同意作为第六届董事会非独立董事候选人提交公司董事会审 议。</w:t>
      </w:r>
    </w:p>
    <w:p>
      <w:pPr>
        <w:spacing w:line="331" w:lineRule="auto" w:before="89"/>
        <w:ind w:left="634" w:right="0" w:hanging="27"/>
        <w:jc w:val="left"/>
        <w:rPr>
          <w:rFonts w:ascii="宋体" w:hAnsi="宋体" w:cs="宋体" w:eastAsia="宋体" w:hint="default"/>
          <w:sz w:val="24"/>
          <w:szCs w:val="24"/>
        </w:rPr>
      </w:pPr>
      <w:r>
        <w:rPr>
          <w:rFonts w:ascii="宋体" w:hAnsi="宋体" w:cs="宋体" w:eastAsia="宋体" w:hint="default"/>
          <w:b/>
          <w:bCs/>
          <w:sz w:val="24"/>
          <w:szCs w:val="24"/>
        </w:rPr>
        <w:t>（三）董事会薪酬与考核委员会履职情况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公司董事会薪酬与考核委员会严格按照《薪酬与考核委员会工作细则》履行职责。报告</w:t>
      </w:r>
    </w:p>
    <w:p>
      <w:pPr>
        <w:pStyle w:val="Heading3"/>
        <w:spacing w:line="229" w:lineRule="exact"/>
        <w:ind w:right="0"/>
        <w:jc w:val="both"/>
        <w:rPr>
          <w:rFonts w:ascii="Times New Roman" w:hAnsi="Times New Roman" w:cs="Times New Roman" w:eastAsia="Times New Roman" w:hint="default"/>
        </w:rPr>
      </w:pPr>
      <w:r>
        <w:rPr/>
        <w:t>期内，薪酬与考核委员会共召开</w:t>
      </w:r>
      <w:r>
        <w:rPr>
          <w:rFonts w:ascii="Times New Roman" w:hAnsi="Times New Roman" w:cs="Times New Roman" w:eastAsia="Times New Roman" w:hint="default"/>
        </w:rPr>
        <w:t>1</w:t>
      </w:r>
      <w:r>
        <w:rPr/>
        <w:t>次会议。审议通过了《关于董事、监事、高级管理人员</w:t>
      </w:r>
      <w:r>
        <w:rPr>
          <w:rFonts w:ascii="Times New Roman" w:hAnsi="Times New Roman" w:cs="Times New Roman" w:eastAsia="Times New Roman" w:hint="default"/>
        </w:rPr>
        <w:t>2017</w:t>
      </w:r>
    </w:p>
    <w:p>
      <w:pPr>
        <w:pStyle w:val="Heading3"/>
        <w:spacing w:line="312" w:lineRule="exact" w:before="20"/>
        <w:ind w:right="1131"/>
        <w:jc w:val="both"/>
      </w:pPr>
      <w:r>
        <w:rPr>
          <w:spacing w:val="-5"/>
        </w:rPr>
        <w:t>年度薪酬情况的报告》，并发表了意见，认为：公司高级管理人员认真履行了各项工作职责，</w:t>
      </w:r>
      <w:r>
        <w:rPr/>
        <w:t> 很好地完成了</w:t>
      </w:r>
      <w:r>
        <w:rPr>
          <w:rFonts w:ascii="Times New Roman" w:hAnsi="Times New Roman" w:cs="Times New Roman" w:eastAsia="Times New Roman" w:hint="default"/>
        </w:rPr>
        <w:t>2017</w:t>
      </w:r>
      <w:r>
        <w:rPr/>
        <w:t>年度的业绩，并能严格执行公司相关薪酬管理制度。公司</w:t>
      </w:r>
      <w:r>
        <w:rPr>
          <w:rFonts w:ascii="宋体" w:hAnsi="宋体" w:cs="宋体" w:eastAsia="宋体" w:hint="default"/>
        </w:rPr>
        <w:t>2017</w:t>
      </w:r>
      <w:r>
        <w:rPr/>
        <w:t>年年度报告</w:t>
      </w:r>
      <w:r>
        <w:rPr>
          <w:spacing w:val="-107"/>
        </w:rPr>
        <w:t> </w:t>
      </w:r>
      <w:r>
        <w:rPr>
          <w:spacing w:val="-107"/>
        </w:rPr>
      </w:r>
      <w:r>
        <w:rPr/>
        <w:t>中所披露的公司董事、监事和高级管理人员的薪酬属实。</w:t>
      </w:r>
    </w:p>
    <w:p>
      <w:pPr>
        <w:spacing w:line="240" w:lineRule="auto" w:before="10"/>
        <w:rPr>
          <w:rFonts w:ascii="宋体" w:hAnsi="宋体" w:cs="宋体" w:eastAsia="宋体" w:hint="default"/>
          <w:sz w:val="20"/>
          <w:szCs w:val="20"/>
        </w:rPr>
      </w:pPr>
    </w:p>
    <w:p>
      <w:pPr>
        <w:pStyle w:val="Heading2"/>
        <w:spacing w:line="240" w:lineRule="auto" w:before="0"/>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rPr>
          <w:rFonts w:ascii="黑体" w:hAnsi="黑体" w:cs="黑体" w:eastAsia="黑体" w:hint="default"/>
        </w:rPr>
      </w:pPr>
      <w:r>
        <w:rPr>
          <w:rFonts w:ascii="黑体" w:hAnsi="黑体" w:cs="黑体" w:eastAsia="黑体" w:hint="default"/>
        </w:rPr>
        <w:t>监事会在报告期内的监督活动中发现公司是否存在风险</w:t>
      </w:r>
    </w:p>
    <w:p>
      <w:pPr>
        <w:spacing w:line="470" w:lineRule="auto" w:before="93"/>
        <w:ind w:left="154" w:right="6192" w:firstLine="48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bookmarkStart w:name="八、高级管理人员的考评及激励情况" w:id="144"/>
      <w:bookmarkEnd w:id="144"/>
      <w:r>
        <w:rPr>
          <w:rFonts w:ascii="宋体" w:hAnsi="宋体" w:cs="宋体" w:eastAsia="宋体" w:hint="default"/>
          <w:sz w:val="24"/>
          <w:szCs w:val="24"/>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3"/>
        <w:spacing w:line="312" w:lineRule="exact" w:before="97"/>
        <w:ind w:right="1139" w:firstLine="480"/>
        <w:jc w:val="both"/>
      </w:pPr>
      <w:r>
        <w:rPr/>
        <w:t>报告期内，公司董事会根据公司年度经营目标完成情况以及高级管理人员的工作业绩， 对高级管理人员进行年度绩效考核，并确定高级管理人员的年度薪酬。公司高级管理人员考 评结论为：认真履行了各项工作职责，工作业绩良好，较好地完成了年初制定的各项工作任 务。</w:t>
      </w:r>
    </w:p>
    <w:p>
      <w:pPr>
        <w:pStyle w:val="Heading3"/>
        <w:spacing w:line="312" w:lineRule="exact" w:before="120"/>
        <w:ind w:right="1140" w:firstLine="480"/>
        <w:jc w:val="both"/>
      </w:pPr>
      <w:r>
        <w:rPr/>
        <w:t>为充分发挥和调动公司高级管理人员的工作积极性和创造性，公司将结合实际情况，进 一步完善高级管理人员绩效考核与激励约束机制。</w:t>
      </w:r>
    </w:p>
    <w:p>
      <w:pPr>
        <w:spacing w:line="240" w:lineRule="auto" w:before="2"/>
        <w:rPr>
          <w:rFonts w:ascii="宋体" w:hAnsi="宋体" w:cs="宋体" w:eastAsia="宋体" w:hint="default"/>
          <w:sz w:val="25"/>
          <w:szCs w:val="25"/>
        </w:rPr>
      </w:pPr>
    </w:p>
    <w:p>
      <w:pPr>
        <w:pStyle w:val="Heading2"/>
        <w:spacing w:line="240" w:lineRule="auto" w:before="0"/>
        <w:ind w:right="0"/>
        <w:jc w:val="both"/>
        <w:rPr>
          <w:b w:val="0"/>
          <w:bCs w:val="0"/>
        </w:rPr>
      </w:pPr>
      <w:bookmarkStart w:name="九、内部控制评价报告" w:id="145"/>
      <w:bookmarkEnd w:id="145"/>
      <w:r>
        <w:rPr>
          <w:b w:val="0"/>
          <w:bCs w:val="0"/>
        </w:rPr>
      </w:r>
      <w:r>
        <w:rPr/>
        <w:t>九、内部控制评价报告</w:t>
      </w:r>
      <w:r>
        <w:rPr>
          <w:b w:val="0"/>
          <w:bCs w:val="0"/>
        </w:rPr>
      </w:r>
    </w:p>
    <w:p>
      <w:pPr>
        <w:spacing w:line="240" w:lineRule="auto" w:before="4"/>
        <w:rPr>
          <w:rFonts w:ascii="宋体" w:hAnsi="宋体" w:cs="宋体" w:eastAsia="宋体" w:hint="default"/>
          <w:b/>
          <w:bCs/>
          <w:sz w:val="29"/>
          <w:szCs w:val="29"/>
        </w:rPr>
      </w:pPr>
    </w:p>
    <w:p>
      <w:pPr>
        <w:pStyle w:val="Heading4"/>
        <w:spacing w:line="240" w:lineRule="auto" w:before="0"/>
        <w:ind w:right="0"/>
        <w:jc w:val="both"/>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both"/>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after="0" w:line="240" w:lineRule="auto"/>
        <w:jc w:val="both"/>
        <w:rPr>
          <w:rFonts w:ascii="黑体" w:hAnsi="黑体" w:cs="黑体" w:eastAsia="黑体" w:hint="default"/>
        </w:rPr>
        <w:sectPr>
          <w:pgSz w:w="11910" w:h="16840"/>
          <w:pgMar w:header="0" w:footer="979" w:top="1100" w:bottom="1160" w:left="980" w:right="0"/>
        </w:sectPr>
      </w:pPr>
    </w:p>
    <w:p>
      <w:pPr>
        <w:spacing w:line="240" w:lineRule="auto" w:before="9"/>
        <w:rPr>
          <w:rFonts w:ascii="黑体" w:hAnsi="黑体" w:cs="黑体" w:eastAsia="黑体" w:hint="default"/>
          <w:sz w:val="20"/>
          <w:szCs w:val="20"/>
        </w:rPr>
      </w:pPr>
    </w:p>
    <w:p>
      <w:pPr>
        <w:pStyle w:val="Heading4"/>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4"/>
          <w:szCs w:val="24"/>
        </w:rPr>
      </w:pPr>
    </w:p>
    <w:p>
      <w:pPr>
        <w:pStyle w:val="BodyText"/>
        <w:tabs>
          <w:tab w:pos="5708" w:val="left" w:leader="none"/>
        </w:tabs>
        <w:spacing w:line="240" w:lineRule="auto" w:before="35"/>
        <w:ind w:left="181" w:right="0"/>
        <w:jc w:val="left"/>
      </w:pPr>
      <w:r>
        <w:rPr/>
        <w:pict>
          <v:group style="position:absolute;margin-left:56.459999pt;margin-top:.753662pt;width:482.55pt;height:626.950pt;mso-position-horizontal-relative:page;mso-position-vertical-relative:paragraph;z-index:-1155760" coordorigin="1129,15" coordsize="9651,12539">
            <v:group style="position:absolute;left:1150;top:29;width:2;height:353" coordorigin="1150,29" coordsize="2,353">
              <v:shape style="position:absolute;left:1150;top:29;width:2;height:353" coordorigin="1150,29" coordsize="0,353" path="m1150,29l1150,382e" filled="false" stroked="true" strokeweight="1.140pt" strokecolor="#d2d2d2">
                <v:path arrowok="t"/>
              </v:shape>
            </v:group>
            <v:group style="position:absolute;left:4311;top:29;width:2;height:353" coordorigin="4311,29" coordsize="2,353">
              <v:shape style="position:absolute;left:4311;top:29;width:2;height:353" coordorigin="4311,29" coordsize="0,353" path="m4311,29l4311,382e" filled="false" stroked="true" strokeweight="1.140pt" strokecolor="#d2d2d2">
                <v:path arrowok="t"/>
              </v:shape>
            </v:group>
            <v:group style="position:absolute;left:1162;top:29;width:3139;height:353" coordorigin="1162,29" coordsize="3139,353">
              <v:shape style="position:absolute;left:1162;top:29;width:3139;height:353" coordorigin="1162,29" coordsize="3139,353" path="m1162,382l4300,382,4300,29,1162,29,1162,382xe" filled="true" fillcolor="#d2d2d2" stroked="false">
                <v:path arrowok="t"/>
                <v:fill type="solid"/>
              </v:shape>
            </v:group>
            <v:group style="position:absolute;left:1139;top:25;width:3186;height:2" coordorigin="1139,25" coordsize="3186,2">
              <v:shape style="position:absolute;left:1139;top:25;width:3186;height:2" coordorigin="1139,25" coordsize="3186,0" path="m1139,25l4324,25e" filled="false" stroked="true" strokeweight=".48pt" strokecolor="#000000">
                <v:path arrowok="t"/>
              </v:shape>
            </v:group>
            <v:group style="position:absolute;left:4334;top:25;width:6437;height:2" coordorigin="4334,25" coordsize="6437,2">
              <v:shape style="position:absolute;left:4334;top:25;width:6437;height:2" coordorigin="4334,25" coordsize="6437,0" path="m4334,25l10770,25e" filled="false" stroked="true" strokeweight=".48pt" strokecolor="#000000">
                <v:path arrowok="t"/>
              </v:shape>
            </v:group>
            <v:group style="position:absolute;left:1139;top:392;width:3184;height:137" coordorigin="1139,392" coordsize="3184,137">
              <v:shape style="position:absolute;left:1139;top:392;width:3184;height:137" coordorigin="1139,392" coordsize="3184,137" path="m1139,529l4323,529,4323,392,1139,392,1139,529xe" filled="true" fillcolor="#d2d2d2" stroked="false">
                <v:path arrowok="t"/>
                <v:fill type="solid"/>
              </v:shape>
            </v:group>
            <v:group style="position:absolute;left:1150;top:529;width:2;height:352" coordorigin="1150,529" coordsize="2,352">
              <v:shape style="position:absolute;left:1150;top:529;width:2;height:352" coordorigin="1150,529" coordsize="0,352" path="m1150,529l1150,881e" filled="false" stroked="true" strokeweight="1.140pt" strokecolor="#d2d2d2">
                <v:path arrowok="t"/>
              </v:shape>
            </v:group>
            <v:group style="position:absolute;left:4311;top:529;width:2;height:352" coordorigin="4311,529" coordsize="2,352">
              <v:shape style="position:absolute;left:4311;top:529;width:2;height:352" coordorigin="4311,529" coordsize="0,352" path="m4311,529l4311,881e" filled="false" stroked="true" strokeweight="1.140pt" strokecolor="#d2d2d2">
                <v:path arrowok="t"/>
              </v:shape>
            </v:group>
            <v:group style="position:absolute;left:1139;top:881;width:3184;height:137" coordorigin="1139,881" coordsize="3184,137">
              <v:shape style="position:absolute;left:1139;top:881;width:3184;height:137" coordorigin="1139,881" coordsize="3184,137" path="m1139,1017l4323,1017,4323,881,1139,881,1139,1017xe" filled="true" fillcolor="#d2d2d2" stroked="false">
                <v:path arrowok="t"/>
                <v:fill type="solid"/>
              </v:shape>
            </v:group>
            <v:group style="position:absolute;left:1162;top:529;width:3139;height:352" coordorigin="1162,529" coordsize="3139,352">
              <v:shape style="position:absolute;left:1162;top:529;width:3139;height:352" coordorigin="1162,529" coordsize="3139,352" path="m1162,881l4300,881,4300,529,1162,529,1162,881xe" filled="true" fillcolor="#d2d2d2" stroked="false">
                <v:path arrowok="t"/>
                <v:fill type="solid"/>
              </v:shape>
            </v:group>
            <v:group style="position:absolute;left:1139;top:387;width:3186;height:2" coordorigin="1139,387" coordsize="3186,2">
              <v:shape style="position:absolute;left:1139;top:387;width:3186;height:2" coordorigin="1139,387" coordsize="3186,0" path="m1139,387l4324,387e" filled="false" stroked="true" strokeweight=".48pt" strokecolor="#000000">
                <v:path arrowok="t"/>
              </v:shape>
            </v:group>
            <v:group style="position:absolute;left:4334;top:387;width:6437;height:2" coordorigin="4334,387" coordsize="6437,2">
              <v:shape style="position:absolute;left:4334;top:387;width:6437;height:2" coordorigin="4334,387" coordsize="6437,0" path="m4334,387l10770,387e" filled="false" stroked="true" strokeweight=".48pt" strokecolor="#000000">
                <v:path arrowok="t"/>
              </v:shape>
            </v:group>
            <v:group style="position:absolute;left:1150;top:1027;width:2;height:626" coordorigin="1150,1027" coordsize="2,626">
              <v:shape style="position:absolute;left:1150;top:1027;width:2;height:626" coordorigin="1150,1027" coordsize="0,626" path="m1150,1027l1150,1652e" filled="false" stroked="true" strokeweight="1.140pt" strokecolor="#d2d2d2">
                <v:path arrowok="t"/>
              </v:shape>
            </v:group>
            <v:group style="position:absolute;left:4311;top:1027;width:2;height:626" coordorigin="4311,1027" coordsize="2,626">
              <v:shape style="position:absolute;left:4311;top:1027;width:2;height:626" coordorigin="4311,1027" coordsize="0,626" path="m4311,1027l4311,1652e" filled="false" stroked="true" strokeweight="1.140pt" strokecolor="#d2d2d2">
                <v:path arrowok="t"/>
              </v:shape>
            </v:group>
            <v:group style="position:absolute;left:1162;top:1027;width:3139;height:314" coordorigin="1162,1027" coordsize="3139,314">
              <v:shape style="position:absolute;left:1162;top:1027;width:3139;height:314" coordorigin="1162,1027" coordsize="3139,314" path="m1162,1340l4300,1340,4300,1027,1162,1027,1162,1340xe" filled="true" fillcolor="#d2d2d2" stroked="false">
                <v:path arrowok="t"/>
                <v:fill type="solid"/>
              </v:shape>
            </v:group>
            <v:group style="position:absolute;left:1162;top:1340;width:3139;height:312" coordorigin="1162,1340" coordsize="3139,312">
              <v:shape style="position:absolute;left:1162;top:1340;width:3139;height:312" coordorigin="1162,1340" coordsize="3139,312" path="m1162,1652l4300,1652,4300,1340,1162,1340,1162,1652xe" filled="true" fillcolor="#d2d2d2" stroked="false">
                <v:path arrowok="t"/>
                <v:fill type="solid"/>
              </v:shape>
            </v:group>
            <v:group style="position:absolute;left:1139;top:1022;width:3186;height:2" coordorigin="1139,1022" coordsize="3186,2">
              <v:shape style="position:absolute;left:1139;top:1022;width:3186;height:2" coordorigin="1139,1022" coordsize="3186,0" path="m1139,1022l4324,1022e" filled="false" stroked="true" strokeweight=".48pt" strokecolor="#000000">
                <v:path arrowok="t"/>
              </v:shape>
            </v:group>
            <v:group style="position:absolute;left:4334;top:1022;width:6437;height:2" coordorigin="4334,1022" coordsize="6437,2">
              <v:shape style="position:absolute;left:4334;top:1022;width:6437;height:2" coordorigin="4334,1022" coordsize="6437,0" path="m4334,1022l10770,1022e" filled="false" stroked="true" strokeweight=".48pt" strokecolor="#000000">
                <v:path arrowok="t"/>
              </v:shape>
            </v:group>
            <v:group style="position:absolute;left:1150;top:1662;width:2;height:626" coordorigin="1150,1662" coordsize="2,626">
              <v:shape style="position:absolute;left:1150;top:1662;width:2;height:626" coordorigin="1150,1662" coordsize="0,626" path="m1150,1662l1150,2287e" filled="false" stroked="true" strokeweight="1.140pt" strokecolor="#d2d2d2">
                <v:path arrowok="t"/>
              </v:shape>
            </v:group>
            <v:group style="position:absolute;left:4311;top:1662;width:2;height:626" coordorigin="4311,1662" coordsize="2,626">
              <v:shape style="position:absolute;left:4311;top:1662;width:2;height:626" coordorigin="4311,1662" coordsize="0,626" path="m4311,1662l4311,2287e" filled="false" stroked="true" strokeweight="1.140pt" strokecolor="#d2d2d2">
                <v:path arrowok="t"/>
              </v:shape>
            </v:group>
            <v:group style="position:absolute;left:1162;top:1662;width:3139;height:312" coordorigin="1162,1662" coordsize="3139,312">
              <v:shape style="position:absolute;left:1162;top:1662;width:3139;height:312" coordorigin="1162,1662" coordsize="3139,312" path="m1162,1974l4300,1974,4300,1662,1162,1662,1162,1974xe" filled="true" fillcolor="#d2d2d2" stroked="false">
                <v:path arrowok="t"/>
                <v:fill type="solid"/>
              </v:shape>
            </v:group>
            <v:group style="position:absolute;left:1162;top:1974;width:3139;height:314" coordorigin="1162,1974" coordsize="3139,314">
              <v:shape style="position:absolute;left:1162;top:1974;width:3139;height:314" coordorigin="1162,1974" coordsize="3139,314" path="m1162,2287l4300,2287,4300,1974,1162,1974,1162,2287xe" filled="true" fillcolor="#d2d2d2" stroked="false">
                <v:path arrowok="t"/>
                <v:fill type="solid"/>
              </v:shape>
            </v:group>
            <v:group style="position:absolute;left:1139;top:1657;width:3186;height:2" coordorigin="1139,1657" coordsize="3186,2">
              <v:shape style="position:absolute;left:1139;top:1657;width:3186;height:2" coordorigin="1139,1657" coordsize="3186,0" path="m1139,1657l4324,1657e" filled="false" stroked="true" strokeweight=".48pt" strokecolor="#000000">
                <v:path arrowok="t"/>
              </v:shape>
            </v:group>
            <v:group style="position:absolute;left:4334;top:1657;width:6437;height:2" coordorigin="4334,1657" coordsize="6437,2">
              <v:shape style="position:absolute;left:4334;top:1657;width:6437;height:2" coordorigin="4334,1657" coordsize="6437,0" path="m4334,1657l10770,1657e" filled="false" stroked="true" strokeweight=".48pt" strokecolor="#000000">
                <v:path arrowok="t"/>
              </v:shape>
            </v:group>
            <v:group style="position:absolute;left:4329;top:20;width:2;height:2277" coordorigin="4329,20" coordsize="2,2277">
              <v:shape style="position:absolute;left:4329;top:20;width:2;height:2277" coordorigin="4329,20" coordsize="0,2277" path="m4329,20l4329,2297e" filled="false" stroked="true" strokeweight=".48pt" strokecolor="#000000">
                <v:path arrowok="t"/>
              </v:shape>
            </v:group>
            <v:group style="position:absolute;left:1150;top:2297;width:2;height:353" coordorigin="1150,2297" coordsize="2,353">
              <v:shape style="position:absolute;left:1150;top:2297;width:2;height:353" coordorigin="1150,2297" coordsize="0,353" path="m1150,2297l1150,2649e" filled="false" stroked="true" strokeweight="1.140pt" strokecolor="#d2d2d2">
                <v:path arrowok="t"/>
              </v:shape>
            </v:group>
            <v:group style="position:absolute;left:10757;top:2297;width:2;height:353" coordorigin="10757,2297" coordsize="2,353">
              <v:shape style="position:absolute;left:10757;top:2297;width:2;height:353" coordorigin="10757,2297" coordsize="0,353" path="m10757,2297l10757,2649e" filled="false" stroked="true" strokeweight="1.140pt" strokecolor="#d2d2d2">
                <v:path arrowok="t"/>
              </v:shape>
            </v:group>
            <v:group style="position:absolute;left:1162;top:2297;width:9585;height:353" coordorigin="1162,2297" coordsize="9585,353">
              <v:shape style="position:absolute;left:1162;top:2297;width:9585;height:353" coordorigin="1162,2297" coordsize="9585,353" path="m1162,2649l10746,2649,10746,2297,1162,2297,1162,2649xe" filled="true" fillcolor="#d2d2d2" stroked="false">
                <v:path arrowok="t"/>
                <v:fill type="solid"/>
              </v:shape>
            </v:group>
            <v:group style="position:absolute;left:1139;top:2292;width:3186;height:2" coordorigin="1139,2292" coordsize="3186,2">
              <v:shape style="position:absolute;left:1139;top:2292;width:3186;height:2" coordorigin="1139,2292" coordsize="3186,0" path="m1139,2292l4324,2292e" filled="false" stroked="true" strokeweight=".48001pt" strokecolor="#000000">
                <v:path arrowok="t"/>
              </v:shape>
            </v:group>
            <v:group style="position:absolute;left:4334;top:2292;width:6437;height:2" coordorigin="4334,2292" coordsize="6437,2">
              <v:shape style="position:absolute;left:4334;top:2292;width:6437;height:2" coordorigin="4334,2292" coordsize="6437,0" path="m4334,2292l10770,2292e" filled="false" stroked="true" strokeweight=".48001pt" strokecolor="#000000">
                <v:path arrowok="t"/>
              </v:shape>
            </v:group>
            <v:group style="position:absolute;left:1150;top:2659;width:2;height:353" coordorigin="1150,2659" coordsize="2,353">
              <v:shape style="position:absolute;left:1150;top:2659;width:2;height:353" coordorigin="1150,2659" coordsize="0,353" path="m1150,2659l1150,3012e" filled="false" stroked="true" strokeweight="1.140pt" strokecolor="#d2d2d2">
                <v:path arrowok="t"/>
              </v:shape>
            </v:group>
            <v:group style="position:absolute;left:3953;top:2659;width:2;height:353" coordorigin="3953,2659" coordsize="2,353">
              <v:shape style="position:absolute;left:3953;top:2659;width:2;height:353" coordorigin="3953,2659" coordsize="0,353" path="m3953,2659l3953,3012e" filled="false" stroked="true" strokeweight="1.140pt" strokecolor="#d2d2d2">
                <v:path arrowok="t"/>
              </v:shape>
            </v:group>
            <v:group style="position:absolute;left:1162;top:2659;width:2780;height:353" coordorigin="1162,2659" coordsize="2780,353">
              <v:shape style="position:absolute;left:1162;top:2659;width:2780;height:353" coordorigin="1162,2659" coordsize="2780,353" path="m1162,3012l3941,3012,3941,2659,1162,2659,1162,3012xe" filled="true" fillcolor="#d2d2d2" stroked="false">
                <v:path arrowok="t"/>
                <v:fill type="solid"/>
              </v:shape>
            </v:group>
            <v:group style="position:absolute;left:3986;top:2659;width:2;height:353" coordorigin="3986,2659" coordsize="2,353">
              <v:shape style="position:absolute;left:3986;top:2659;width:2;height:353" coordorigin="3986,2659" coordsize="0,353" path="m3986,2659l3986,3012e" filled="false" stroked="true" strokeweight="1.140pt" strokecolor="#d2d2d2">
                <v:path arrowok="t"/>
              </v:shape>
            </v:group>
            <v:group style="position:absolute;left:7497;top:2659;width:2;height:353" coordorigin="7497,2659" coordsize="2,353">
              <v:shape style="position:absolute;left:7497;top:2659;width:2;height:353" coordorigin="7497,2659" coordsize="0,353" path="m7497,2659l7497,3012e" filled="false" stroked="true" strokeweight="1.2pt" strokecolor="#d2d2d2">
                <v:path arrowok="t"/>
              </v:shape>
            </v:group>
            <v:group style="position:absolute;left:3998;top:2659;width:3488;height:353" coordorigin="3998,2659" coordsize="3488,353">
              <v:shape style="position:absolute;left:3998;top:2659;width:3488;height:353" coordorigin="3998,2659" coordsize="3488,353" path="m3998,3012l7485,3012,7485,2659,3998,2659,3998,3012xe" filled="true" fillcolor="#d2d2d2" stroked="false">
                <v:path arrowok="t"/>
                <v:fill type="solid"/>
              </v:shape>
            </v:group>
            <v:group style="position:absolute;left:7530;top:2659;width:2;height:353" coordorigin="7530,2659" coordsize="2,353">
              <v:shape style="position:absolute;left:7530;top:2659;width:2;height:353" coordorigin="7530,2659" coordsize="0,353" path="m7530,2659l7530,3012e" filled="false" stroked="true" strokeweight="1.140pt" strokecolor="#d2d2d2">
                <v:path arrowok="t"/>
              </v:shape>
            </v:group>
            <v:group style="position:absolute;left:10757;top:2659;width:2;height:353" coordorigin="10757,2659" coordsize="2,353">
              <v:shape style="position:absolute;left:10757;top:2659;width:2;height:353" coordorigin="10757,2659" coordsize="0,353" path="m10757,2659l10757,3012e" filled="false" stroked="true" strokeweight="1.140pt" strokecolor="#d2d2d2">
                <v:path arrowok="t"/>
              </v:shape>
            </v:group>
            <v:group style="position:absolute;left:7542;top:2659;width:3205;height:353" coordorigin="7542,2659" coordsize="3205,353">
              <v:shape style="position:absolute;left:7542;top:2659;width:3205;height:353" coordorigin="7542,2659" coordsize="3205,353" path="m7542,3012l10746,3012,10746,2659,7542,2659,7542,3012xe" filled="true" fillcolor="#d2d2d2" stroked="false">
                <v:path arrowok="t"/>
                <v:fill type="solid"/>
              </v:shape>
            </v:group>
            <v:group style="position:absolute;left:1139;top:2654;width:2827;height:2" coordorigin="1139,2654" coordsize="2827,2">
              <v:shape style="position:absolute;left:1139;top:2654;width:2827;height:2" coordorigin="1139,2654" coordsize="2827,0" path="m1139,2654l3965,2654e" filled="false" stroked="true" strokeweight=".48pt" strokecolor="#000000">
                <v:path arrowok="t"/>
              </v:shape>
            </v:group>
            <v:group style="position:absolute;left:3975;top:2654;width:3535;height:2" coordorigin="3975,2654" coordsize="3535,2">
              <v:shape style="position:absolute;left:3975;top:2654;width:3535;height:2" coordorigin="3975,2654" coordsize="3535,0" path="m3975,2654l7509,2654e" filled="false" stroked="true" strokeweight=".48pt" strokecolor="#000000">
                <v:path arrowok="t"/>
              </v:shape>
            </v:group>
            <v:group style="position:absolute;left:7519;top:2654;width:3252;height:2" coordorigin="7519,2654" coordsize="3252,2">
              <v:shape style="position:absolute;left:7519;top:2654;width:3252;height:2" coordorigin="7519,2654" coordsize="3252,0" path="m7519,2654l10770,2654e" filled="false" stroked="true" strokeweight=".48pt" strokecolor="#000000">
                <v:path arrowok="t"/>
              </v:shape>
            </v:group>
            <v:group style="position:absolute;left:1139;top:3021;width:2826;height:2043" coordorigin="1139,3021" coordsize="2826,2043">
              <v:shape style="position:absolute;left:1139;top:3021;width:2826;height:2043" coordorigin="1139,3021" coordsize="2826,2043" path="m1139,5064l3964,5064,3964,3021,1139,3021,1139,5064xe" filled="true" fillcolor="#d2d2d2" stroked="false">
                <v:path arrowok="t"/>
                <v:fill type="solid"/>
              </v:shape>
            </v:group>
            <v:group style="position:absolute;left:1150;top:5064;width:2;height:353" coordorigin="1150,5064" coordsize="2,353">
              <v:shape style="position:absolute;left:1150;top:5064;width:2;height:353" coordorigin="1150,5064" coordsize="0,353" path="m1150,5064l1150,5417e" filled="false" stroked="true" strokeweight="1.140pt" strokecolor="#d2d2d2">
                <v:path arrowok="t"/>
              </v:shape>
            </v:group>
            <v:group style="position:absolute;left:3953;top:5064;width:2;height:353" coordorigin="3953,5064" coordsize="2,353">
              <v:shape style="position:absolute;left:3953;top:5064;width:2;height:353" coordorigin="3953,5064" coordsize="0,353" path="m3953,5064l3953,5417e" filled="false" stroked="true" strokeweight="1.140pt" strokecolor="#d2d2d2">
                <v:path arrowok="t"/>
              </v:shape>
            </v:group>
            <v:group style="position:absolute;left:1139;top:5417;width:2826;height:2043" coordorigin="1139,5417" coordsize="2826,2043">
              <v:shape style="position:absolute;left:1139;top:5417;width:2826;height:2043" coordorigin="1139,5417" coordsize="2826,2043" path="m1139,7459l3964,7459,3964,5417,1139,5417,1139,7459xe" filled="true" fillcolor="#d2d2d2" stroked="false">
                <v:path arrowok="t"/>
                <v:fill type="solid"/>
              </v:shape>
            </v:group>
            <v:group style="position:absolute;left:1162;top:5064;width:2780;height:353" coordorigin="1162,5064" coordsize="2780,353">
              <v:shape style="position:absolute;left:1162;top:5064;width:2780;height:353" coordorigin="1162,5064" coordsize="2780,353" path="m1162,5417l3941,5417,3941,5064,1162,5064,1162,5417xe" filled="true" fillcolor="#d2d2d2" stroked="false">
                <v:path arrowok="t"/>
                <v:fill type="solid"/>
              </v:shape>
            </v:group>
            <v:group style="position:absolute;left:7530;top:3021;width:2;height:4438" coordorigin="7530,3021" coordsize="2,4438">
              <v:shape style="position:absolute;left:7530;top:3021;width:2;height:4438" coordorigin="7530,3021" coordsize="0,4438" path="m7530,3021l7530,7459e" filled="false" stroked="true" strokeweight="1.140pt" strokecolor="#ffffff">
                <v:path arrowok="t"/>
              </v:shape>
            </v:group>
            <v:group style="position:absolute;left:7542;top:3878;width:3205;height:273" coordorigin="7542,3878" coordsize="3205,273">
              <v:shape style="position:absolute;left:7542;top:3878;width:3205;height:273" coordorigin="7542,3878" coordsize="3205,273" path="m7542,4151l10746,4151,10746,3878,7542,3878,7542,4151xe" filled="true" fillcolor="#ffffff" stroked="false">
                <v:path arrowok="t"/>
                <v:fill type="solid"/>
              </v:shape>
            </v:group>
            <v:group style="position:absolute;left:7542;top:4151;width:3205;height:273" coordorigin="7542,4151" coordsize="3205,273">
              <v:shape style="position:absolute;left:7542;top:4151;width:3205;height:273" coordorigin="7542,4151" coordsize="3205,273" path="m7542,4423l10746,4423,10746,4151,7542,4151,7542,4423xe" filled="true" fillcolor="#ffffff" stroked="false">
                <v:path arrowok="t"/>
                <v:fill type="solid"/>
              </v:shape>
            </v:group>
            <v:group style="position:absolute;left:7542;top:7147;width:3205;height:312" coordorigin="7542,7147" coordsize="3205,312">
              <v:shape style="position:absolute;left:7542;top:7147;width:3205;height:312" coordorigin="7542,7147" coordsize="3205,312" path="m7542,7459l10746,7459,10746,7147,7542,7147,7542,7459xe" filled="true" fillcolor="#ffffff" stroked="false">
                <v:path arrowok="t"/>
                <v:fill type="solid"/>
              </v:shape>
            </v:group>
            <v:group style="position:absolute;left:1139;top:3017;width:2827;height:2" coordorigin="1139,3017" coordsize="2827,2">
              <v:shape style="position:absolute;left:1139;top:3017;width:2827;height:2" coordorigin="1139,3017" coordsize="2827,0" path="m1139,3017l3965,3017e" filled="false" stroked="true" strokeweight=".48pt" strokecolor="#000000">
                <v:path arrowok="t"/>
              </v:shape>
            </v:group>
            <v:group style="position:absolute;left:3975;top:3017;width:3535;height:2" coordorigin="3975,3017" coordsize="3535,2">
              <v:shape style="position:absolute;left:3975;top:3017;width:3535;height:2" coordorigin="3975,3017" coordsize="3535,0" path="m3975,3017l7509,3017e" filled="false" stroked="true" strokeweight=".48pt" strokecolor="#000000">
                <v:path arrowok="t"/>
              </v:shape>
            </v:group>
            <v:group style="position:absolute;left:7519;top:3017;width:3252;height:2" coordorigin="7519,3017" coordsize="3252,2">
              <v:shape style="position:absolute;left:7519;top:3017;width:3252;height:2" coordorigin="7519,3017" coordsize="3252,0" path="m7519,3017l10770,3017e" filled="false" stroked="true" strokeweight=".48pt" strokecolor="#000000">
                <v:path arrowok="t"/>
              </v:shape>
            </v:group>
            <v:group style="position:absolute;left:1139;top:7469;width:2826;height:1635" coordorigin="1139,7469" coordsize="2826,1635">
              <v:shape style="position:absolute;left:1139;top:7469;width:2826;height:1635" coordorigin="1139,7469" coordsize="2826,1635" path="m1139,9103l3964,9103,3964,7469,1139,7469,1139,9103xe" filled="true" fillcolor="#d2d2d2" stroked="false">
                <v:path arrowok="t"/>
                <v:fill type="solid"/>
              </v:shape>
            </v:group>
            <v:group style="position:absolute;left:1150;top:9103;width:2;height:353" coordorigin="1150,9103" coordsize="2,353">
              <v:shape style="position:absolute;left:1150;top:9103;width:2;height:353" coordorigin="1150,9103" coordsize="0,353" path="m1150,9103l1150,9456e" filled="false" stroked="true" strokeweight="1.140pt" strokecolor="#d2d2d2">
                <v:path arrowok="t"/>
              </v:shape>
            </v:group>
            <v:group style="position:absolute;left:3953;top:9103;width:2;height:353" coordorigin="3953,9103" coordsize="2,353">
              <v:shape style="position:absolute;left:3953;top:9103;width:2;height:353" coordorigin="3953,9103" coordsize="0,353" path="m3953,9103l3953,9456e" filled="false" stroked="true" strokeweight="1.140pt" strokecolor="#d2d2d2">
                <v:path arrowok="t"/>
              </v:shape>
            </v:group>
            <v:group style="position:absolute;left:1139;top:9456;width:2826;height:1634" coordorigin="1139,9456" coordsize="2826,1634">
              <v:shape style="position:absolute;left:1139;top:9456;width:2826;height:1634" coordorigin="1139,9456" coordsize="2826,1634" path="m1139,11089l3964,11089,3964,9456,1139,9456,1139,11089xe" filled="true" fillcolor="#d2d2d2" stroked="false">
                <v:path arrowok="t"/>
                <v:fill type="solid"/>
              </v:shape>
            </v:group>
            <v:group style="position:absolute;left:1162;top:9103;width:2780;height:353" coordorigin="1162,9103" coordsize="2780,353">
              <v:shape style="position:absolute;left:1162;top:9103;width:2780;height:353" coordorigin="1162,9103" coordsize="2780,353" path="m1162,9456l3941,9456,3941,9103,1162,9103,1162,9456xe" filled="true" fillcolor="#d2d2d2" stroked="false">
                <v:path arrowok="t"/>
                <v:fill type="solid"/>
              </v:shape>
            </v:group>
            <v:group style="position:absolute;left:1139;top:7464;width:2827;height:2" coordorigin="1139,7464" coordsize="2827,2">
              <v:shape style="position:absolute;left:1139;top:7464;width:2827;height:2" coordorigin="1139,7464" coordsize="2827,0" path="m1139,7464l3965,7464e" filled="false" stroked="true" strokeweight=".48001pt" strokecolor="#000000">
                <v:path arrowok="t"/>
              </v:shape>
            </v:group>
            <v:group style="position:absolute;left:3975;top:7464;width:3535;height:2" coordorigin="3975,7464" coordsize="3535,2">
              <v:shape style="position:absolute;left:3975;top:7464;width:3535;height:2" coordorigin="3975,7464" coordsize="3535,0" path="m3975,7464l7509,7464e" filled="false" stroked="true" strokeweight=".48001pt" strokecolor="#000000">
                <v:path arrowok="t"/>
              </v:shape>
            </v:group>
            <v:group style="position:absolute;left:7519;top:7464;width:3252;height:2" coordorigin="7519,7464" coordsize="3252,2">
              <v:shape style="position:absolute;left:7519;top:7464;width:3252;height:2" coordorigin="7519,7464" coordsize="3252,0" path="m7519,7464l10770,7464e" filled="false" stroked="true" strokeweight=".48001pt" strokecolor="#000000">
                <v:path arrowok="t"/>
              </v:shape>
            </v:group>
            <v:group style="position:absolute;left:7514;top:2649;width:2;height:8450" coordorigin="7514,2649" coordsize="2,8450">
              <v:shape style="position:absolute;left:7514;top:2649;width:2;height:8450" coordorigin="7514,2649" coordsize="0,8450" path="m7514,2649l7514,11099e" filled="false" stroked="true" strokeweight=".48001pt" strokecolor="#000000">
                <v:path arrowok="t"/>
              </v:shape>
            </v:group>
            <v:group style="position:absolute;left:1150;top:11100;width:2;height:352" coordorigin="1150,11100" coordsize="2,352">
              <v:shape style="position:absolute;left:1150;top:11100;width:2;height:352" coordorigin="1150,11100" coordsize="0,352" path="m1150,11100l1150,11452e" filled="false" stroked="true" strokeweight="1.140pt" strokecolor="#d2d2d2">
                <v:path arrowok="t"/>
              </v:shape>
            </v:group>
            <v:group style="position:absolute;left:3953;top:11100;width:2;height:352" coordorigin="3953,11100" coordsize="2,352">
              <v:shape style="position:absolute;left:3953;top:11100;width:2;height:352" coordorigin="3953,11100" coordsize="0,352" path="m3953,11100l3953,11452e" filled="false" stroked="true" strokeweight="1.140pt" strokecolor="#d2d2d2">
                <v:path arrowok="t"/>
              </v:shape>
            </v:group>
            <v:group style="position:absolute;left:1162;top:11100;width:2780;height:352" coordorigin="1162,11100" coordsize="2780,352">
              <v:shape style="position:absolute;left:1162;top:11100;width:2780;height:352" coordorigin="1162,11100" coordsize="2780,352" path="m1162,11452l3941,11452,3941,11100,1162,11100,1162,11452xe" filled="true" fillcolor="#d2d2d2" stroked="false">
                <v:path arrowok="t"/>
                <v:fill type="solid"/>
              </v:shape>
            </v:group>
            <v:group style="position:absolute;left:1139;top:11094;width:2827;height:2" coordorigin="1139,11094" coordsize="2827,2">
              <v:shape style="position:absolute;left:1139;top:11094;width:2827;height:2" coordorigin="1139,11094" coordsize="2827,0" path="m1139,11094l3965,11094e" filled="false" stroked="true" strokeweight=".47998pt" strokecolor="#000000">
                <v:path arrowok="t"/>
              </v:shape>
            </v:group>
            <v:group style="position:absolute;left:3975;top:11094;width:3535;height:2" coordorigin="3975,11094" coordsize="3535,2">
              <v:shape style="position:absolute;left:3975;top:11094;width:3535;height:2" coordorigin="3975,11094" coordsize="3535,0" path="m3975,11094l7509,11094e" filled="false" stroked="true" strokeweight=".47998pt" strokecolor="#000000">
                <v:path arrowok="t"/>
              </v:shape>
            </v:group>
            <v:group style="position:absolute;left:7519;top:11094;width:3252;height:2" coordorigin="7519,11094" coordsize="3252,2">
              <v:shape style="position:absolute;left:7519;top:11094;width:3252;height:2" coordorigin="7519,11094" coordsize="3252,0" path="m7519,11094l10770,11094e" filled="false" stroked="true" strokeweight=".47998pt" strokecolor="#000000">
                <v:path arrowok="t"/>
              </v:shape>
            </v:group>
            <v:group style="position:absolute;left:1150;top:11463;width:2;height:352" coordorigin="1150,11463" coordsize="2,352">
              <v:shape style="position:absolute;left:1150;top:11463;width:2;height:352" coordorigin="1150,11463" coordsize="0,352" path="m1150,11463l1150,11814e" filled="false" stroked="true" strokeweight="1.140pt" strokecolor="#d2d2d2">
                <v:path arrowok="t"/>
              </v:shape>
            </v:group>
            <v:group style="position:absolute;left:3953;top:11463;width:2;height:352" coordorigin="3953,11463" coordsize="2,352">
              <v:shape style="position:absolute;left:3953;top:11463;width:2;height:352" coordorigin="3953,11463" coordsize="0,352" path="m3953,11463l3953,11814e" filled="false" stroked="true" strokeweight="1.140pt" strokecolor="#d2d2d2">
                <v:path arrowok="t"/>
              </v:shape>
            </v:group>
            <v:group style="position:absolute;left:1162;top:11463;width:2780;height:352" coordorigin="1162,11463" coordsize="2780,352">
              <v:shape style="position:absolute;left:1162;top:11463;width:2780;height:352" coordorigin="1162,11463" coordsize="2780,352" path="m1162,11814l3941,11814,3941,11463,1162,11463,1162,11814xe" filled="true" fillcolor="#d2d2d2" stroked="false">
                <v:path arrowok="t"/>
                <v:fill type="solid"/>
              </v:shape>
            </v:group>
            <v:group style="position:absolute;left:3986;top:11477;width:2;height:322" coordorigin="3986,11477" coordsize="2,322">
              <v:shape style="position:absolute;left:3986;top:11477;width:2;height:322" coordorigin="3986,11477" coordsize="0,322" path="m3986,11477l3986,11799e" filled="false" stroked="true" strokeweight="1.140pt" strokecolor="#ffffff">
                <v:path arrowok="t"/>
              </v:shape>
            </v:group>
            <v:group style="position:absolute;left:3998;top:11477;width:6749;height:322" coordorigin="3998,11477" coordsize="6749,322">
              <v:shape style="position:absolute;left:3998;top:11477;width:6749;height:322" coordorigin="3998,11477" coordsize="6749,322" path="m3998,11799l10746,11799,10746,11477,3998,11477,3998,11799xe" filled="true" fillcolor="#ffffff" stroked="false">
                <v:path arrowok="t"/>
                <v:fill type="solid"/>
              </v:shape>
            </v:group>
            <v:group style="position:absolute;left:1139;top:11457;width:2827;height:2" coordorigin="1139,11457" coordsize="2827,2">
              <v:shape style="position:absolute;left:1139;top:11457;width:2827;height:2" coordorigin="1139,11457" coordsize="2827,0" path="m1139,11457l3965,11457e" filled="false" stroked="true" strokeweight=".47998pt" strokecolor="#000000">
                <v:path arrowok="t"/>
              </v:shape>
            </v:group>
            <v:group style="position:absolute;left:3975;top:11457;width:6796;height:2" coordorigin="3975,11457" coordsize="6796,2">
              <v:shape style="position:absolute;left:3975;top:11457;width:6796;height:2" coordorigin="3975,11457" coordsize="6796,0" path="m3975,11457l10770,11457e" filled="false" stroked="true" strokeweight=".47998pt" strokecolor="#000000">
                <v:path arrowok="t"/>
              </v:shape>
            </v:group>
            <v:group style="position:absolute;left:1150;top:11825;width:2;height:352" coordorigin="1150,11825" coordsize="2,352">
              <v:shape style="position:absolute;left:1150;top:11825;width:2;height:352" coordorigin="1150,11825" coordsize="0,352" path="m1150,11825l1150,12177e" filled="false" stroked="true" strokeweight="1.140pt" strokecolor="#d2d2d2">
                <v:path arrowok="t"/>
              </v:shape>
            </v:group>
            <v:group style="position:absolute;left:3953;top:11825;width:2;height:352" coordorigin="3953,11825" coordsize="2,352">
              <v:shape style="position:absolute;left:3953;top:11825;width:2;height:352" coordorigin="3953,11825" coordsize="0,352" path="m3953,11825l3953,12177e" filled="false" stroked="true" strokeweight="1.140pt" strokecolor="#d2d2d2">
                <v:path arrowok="t"/>
              </v:shape>
            </v:group>
            <v:group style="position:absolute;left:1162;top:11825;width:2780;height:352" coordorigin="1162,11825" coordsize="2780,352">
              <v:shape style="position:absolute;left:1162;top:11825;width:2780;height:352" coordorigin="1162,11825" coordsize="2780,352" path="m1162,12177l3941,12177,3941,11825,1162,11825,1162,12177xe" filled="true" fillcolor="#d2d2d2" stroked="false">
                <v:path arrowok="t"/>
                <v:fill type="solid"/>
              </v:shape>
            </v:group>
            <v:group style="position:absolute;left:1139;top:11819;width:2827;height:2" coordorigin="1139,11819" coordsize="2827,2">
              <v:shape style="position:absolute;left:1139;top:11819;width:2827;height:2" coordorigin="1139,11819" coordsize="2827,0" path="m1139,11819l3965,11819e" filled="false" stroked="true" strokeweight=".47998pt" strokecolor="#000000">
                <v:path arrowok="t"/>
              </v:shape>
            </v:group>
            <v:group style="position:absolute;left:3975;top:11819;width:6796;height:2" coordorigin="3975,11819" coordsize="6796,2">
              <v:shape style="position:absolute;left:3975;top:11819;width:6796;height:2" coordorigin="3975,11819" coordsize="6796,0" path="m3975,11819l10770,11819e" filled="false" stroked="true" strokeweight=".47998pt" strokecolor="#000000">
                <v:path arrowok="t"/>
              </v:shape>
            </v:group>
            <v:group style="position:absolute;left:1150;top:12187;width:2;height:353" coordorigin="1150,12187" coordsize="2,353">
              <v:shape style="position:absolute;left:1150;top:12187;width:2;height:353" coordorigin="1150,12187" coordsize="0,353" path="m1150,12187l1150,12539e" filled="false" stroked="true" strokeweight="1.140pt" strokecolor="#d2d2d2">
                <v:path arrowok="t"/>
              </v:shape>
            </v:group>
            <v:group style="position:absolute;left:3953;top:12187;width:2;height:353" coordorigin="3953,12187" coordsize="2,353">
              <v:shape style="position:absolute;left:3953;top:12187;width:2;height:353" coordorigin="3953,12187" coordsize="0,353" path="m3953,12187l3953,12539e" filled="false" stroked="true" strokeweight="1.140pt" strokecolor="#d2d2d2">
                <v:path arrowok="t"/>
              </v:shape>
            </v:group>
            <v:group style="position:absolute;left:1162;top:12187;width:2780;height:353" coordorigin="1162,12187" coordsize="2780,353">
              <v:shape style="position:absolute;left:1162;top:12187;width:2780;height:353" coordorigin="1162,12187" coordsize="2780,353" path="m1162,12539l3941,12539,3941,12187,1162,12187,1162,12539xe" filled="true" fillcolor="#d2d2d2" stroked="false">
                <v:path arrowok="t"/>
                <v:fill type="solid"/>
              </v:shape>
            </v:group>
            <v:group style="position:absolute;left:3986;top:12202;width:2;height:322" coordorigin="3986,12202" coordsize="2,322">
              <v:shape style="position:absolute;left:3986;top:12202;width:2;height:322" coordorigin="3986,12202" coordsize="0,322" path="m3986,12202l3986,12524e" filled="false" stroked="true" strokeweight="1.140pt" strokecolor="#ffffff">
                <v:path arrowok="t"/>
              </v:shape>
            </v:group>
            <v:group style="position:absolute;left:3998;top:12202;width:6749;height:322" coordorigin="3998,12202" coordsize="6749,322">
              <v:shape style="position:absolute;left:3998;top:12202;width:6749;height:322" coordorigin="3998,12202" coordsize="6749,322" path="m3998,12524l10746,12524,10746,12202,3998,12202,3998,12524xe" filled="true" fillcolor="#ffffff" stroked="false">
                <v:path arrowok="t"/>
                <v:fill type="solid"/>
              </v:shape>
            </v:group>
            <v:group style="position:absolute;left:1139;top:12182;width:2827;height:2" coordorigin="1139,12182" coordsize="2827,2">
              <v:shape style="position:absolute;left:1139;top:12182;width:2827;height:2" coordorigin="1139,12182" coordsize="2827,0" path="m1139,12182l3965,12182e" filled="false" stroked="true" strokeweight=".48004pt" strokecolor="#000000">
                <v:path arrowok="t"/>
              </v:shape>
            </v:group>
            <v:group style="position:absolute;left:3975;top:12182;width:6796;height:2" coordorigin="3975,12182" coordsize="6796,2">
              <v:shape style="position:absolute;left:3975;top:12182;width:6796;height:2" coordorigin="3975,12182" coordsize="6796,0" path="m3975,12182l10770,12182e" filled="false" stroked="true" strokeweight=".48004pt" strokecolor="#000000">
                <v:path arrowok="t"/>
              </v:shape>
            </v:group>
            <v:group style="position:absolute;left:1134;top:20;width:2;height:12530" coordorigin="1134,20" coordsize="2,12530">
              <v:shape style="position:absolute;left:1134;top:20;width:2;height:12530" coordorigin="1134,20" coordsize="0,12530" path="m1134,20l1134,12549e" filled="false" stroked="true" strokeweight=".48pt" strokecolor="#000000">
                <v:path arrowok="t"/>
              </v:shape>
            </v:group>
            <v:group style="position:absolute;left:1139;top:12544;width:2827;height:2" coordorigin="1139,12544" coordsize="2827,2">
              <v:shape style="position:absolute;left:1139;top:12544;width:2827;height:2" coordorigin="1139,12544" coordsize="2827,0" path="m1139,12544l3965,12544e" filled="false" stroked="true" strokeweight=".48004pt" strokecolor="#000000">
                <v:path arrowok="t"/>
              </v:shape>
            </v:group>
            <v:group style="position:absolute;left:3970;top:2649;width:2;height:9900" coordorigin="3970,2649" coordsize="2,9900">
              <v:shape style="position:absolute;left:3970;top:2649;width:2;height:9900" coordorigin="3970,2649" coordsize="0,9900" path="m3970,2649l3970,12549e" filled="false" stroked="true" strokeweight=".48pt" strokecolor="#000000">
                <v:path arrowok="t"/>
              </v:shape>
            </v:group>
            <v:group style="position:absolute;left:3975;top:12544;width:6796;height:2" coordorigin="3975,12544" coordsize="6796,2">
              <v:shape style="position:absolute;left:3975;top:12544;width:6796;height:2" coordorigin="3975,12544" coordsize="6796,0" path="m3975,12544l10770,12544e" filled="false" stroked="true" strokeweight=".48004pt" strokecolor="#000000">
                <v:path arrowok="t"/>
              </v:shape>
            </v:group>
            <v:group style="position:absolute;left:10775;top:20;width:2;height:12530" coordorigin="10775,20" coordsize="2,12530">
              <v:shape style="position:absolute;left:10775;top:20;width:2;height:12530" coordorigin="10775,20" coordsize="0,12530" path="m10775,20l10775,12549e" filled="false" stroked="true" strokeweight=".47998pt" strokecolor="#000000">
                <v:path arrowok="t"/>
              </v:shape>
            </v:group>
            <w10:wrap type="none"/>
          </v:group>
        </w:pict>
      </w:r>
      <w:r>
        <w:rPr/>
        <w:t>内部控制评价报告全文披露日期</w:t>
        <w:tab/>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w:t>
      </w:r>
    </w:p>
    <w:p>
      <w:pPr>
        <w:pStyle w:val="BodyText"/>
        <w:tabs>
          <w:tab w:pos="3376" w:val="left" w:leader="none"/>
        </w:tabs>
        <w:spacing w:line="344" w:lineRule="exact" w:before="71"/>
        <w:ind w:left="181" w:right="0"/>
        <w:jc w:val="left"/>
      </w:pPr>
      <w:r>
        <w:rPr>
          <w:position w:val="-13"/>
        </w:rPr>
        <w:t>内部控制评价报告全文披露索引</w:t>
        <w:tab/>
      </w:r>
      <w:r>
        <w:rPr/>
        <w:t>公司《</w:t>
      </w:r>
      <w:r>
        <w:rPr>
          <w:rFonts w:ascii="Times New Roman" w:hAnsi="Times New Roman" w:cs="Times New Roman" w:eastAsia="Times New Roman" w:hint="default"/>
        </w:rPr>
        <w:t>2018 </w:t>
      </w:r>
      <w:r>
        <w:rPr/>
        <w:t>年度内部控制评价报告》刊登在巨潮资讯网</w:t>
      </w:r>
    </w:p>
    <w:p>
      <w:pPr>
        <w:pStyle w:val="BodyText"/>
        <w:spacing w:line="220" w:lineRule="exact"/>
        <w:ind w:left="3376" w:right="0"/>
        <w:jc w:val="left"/>
      </w:pPr>
      <w:r>
        <w:rPr/>
        <w:t>（</w:t>
      </w:r>
      <w:hyperlink r:id="rId11">
        <w:r>
          <w:rPr>
            <w:rFonts w:ascii="Times New Roman" w:hAnsi="Times New Roman" w:cs="Times New Roman" w:eastAsia="Times New Roman" w:hint="default"/>
          </w:rPr>
          <w:t>ht</w:t>
        </w:r>
        <w:r>
          <w:rPr>
            <w:rFonts w:ascii="Times New Roman" w:hAnsi="Times New Roman" w:cs="Times New Roman" w:eastAsia="Times New Roman" w:hint="default"/>
            <w:spacing w:val="-1"/>
          </w:rPr>
          <w:t>t</w:t>
        </w:r>
        <w:r>
          <w:rPr>
            <w:rFonts w:ascii="Times New Roman" w:hAnsi="Times New Roman" w:cs="Times New Roman" w:eastAsia="Times New Roman" w:hint="default"/>
          </w:rPr>
          <w:t>p://</w:t>
        </w:r>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rPr>
          <w:t>.cninfo</w:t>
        </w:r>
        <w:r>
          <w:rPr>
            <w:rFonts w:ascii="Times New Roman" w:hAnsi="Times New Roman" w:cs="Times New Roman" w:eastAsia="Times New Roman" w:hint="default"/>
            <w:spacing w:val="-1"/>
          </w:rPr>
          <w:t>.</w:t>
        </w:r>
        <w:r>
          <w:rPr>
            <w:rFonts w:ascii="Times New Roman" w:hAnsi="Times New Roman" w:cs="Times New Roman" w:eastAsia="Times New Roman" w:hint="default"/>
          </w:rPr>
          <w:t>co</w:t>
        </w:r>
        <w:r>
          <w:rPr>
            <w:rFonts w:ascii="Times New Roman" w:hAnsi="Times New Roman" w:cs="Times New Roman" w:eastAsia="Times New Roman" w:hint="default"/>
            <w:spacing w:val="-3"/>
          </w:rPr>
          <w:t>m</w:t>
        </w:r>
        <w:r>
          <w:rPr>
            <w:rFonts w:ascii="Times New Roman" w:hAnsi="Times New Roman" w:cs="Times New Roman" w:eastAsia="Times New Roman" w:hint="default"/>
          </w:rPr>
          <w:t>.c</w:t>
        </w:r>
        <w:r>
          <w:rPr>
            <w:rFonts w:ascii="Times New Roman" w:hAnsi="Times New Roman" w:cs="Times New Roman" w:eastAsia="Times New Roman" w:hint="default"/>
            <w:spacing w:val="2"/>
          </w:rPr>
          <w:t>n</w:t>
        </w:r>
      </w:hyperlink>
      <w:r>
        <w:rPr>
          <w:spacing w:val="-105"/>
        </w:rPr>
        <w:t>）。</w:t>
      </w:r>
      <w:r>
        <w:rPr/>
      </w:r>
    </w:p>
    <w:p>
      <w:pPr>
        <w:pStyle w:val="BodyText"/>
        <w:spacing w:line="229" w:lineRule="exact" w:before="70"/>
        <w:ind w:left="181" w:right="0"/>
        <w:jc w:val="left"/>
      </w:pPr>
      <w:r>
        <w:rPr/>
        <w:t>纳入评价范围单位资产总额占公</w:t>
      </w:r>
    </w:p>
    <w:p>
      <w:pPr>
        <w:pStyle w:val="BodyText"/>
        <w:tabs>
          <w:tab w:pos="6194" w:val="left" w:leader="none"/>
        </w:tabs>
        <w:spacing w:line="320" w:lineRule="exact"/>
        <w:ind w:left="181" w:right="0"/>
        <w:jc w:val="left"/>
        <w:rPr>
          <w:rFonts w:ascii="Times New Roman" w:hAnsi="Times New Roman" w:cs="Times New Roman" w:eastAsia="Times New Roman" w:hint="default"/>
        </w:rPr>
      </w:pPr>
      <w:r>
        <w:rPr/>
        <w:t>司合并财务报表资产总额的比例</w:t>
        <w:tab/>
      </w:r>
      <w:r>
        <w:rPr>
          <w:rFonts w:ascii="Times New Roman" w:hAnsi="Times New Roman" w:cs="Times New Roman" w:eastAsia="Times New Roman" w:hint="default"/>
          <w:position w:val="14"/>
        </w:rPr>
        <w:t>100.00%</w:t>
      </w:r>
      <w:r>
        <w:rPr>
          <w:rFonts w:ascii="Times New Roman" w:hAnsi="Times New Roman" w:cs="Times New Roman" w:eastAsia="Times New Roman" w:hint="default"/>
        </w:rPr>
      </w:r>
    </w:p>
    <w:p>
      <w:pPr>
        <w:pStyle w:val="BodyText"/>
        <w:spacing w:line="228" w:lineRule="exact" w:before="86"/>
        <w:ind w:left="181" w:right="0"/>
        <w:jc w:val="left"/>
      </w:pPr>
      <w:r>
        <w:rPr/>
        <w:t>纳入评价范围单位营业收入占公</w:t>
      </w:r>
    </w:p>
    <w:p>
      <w:pPr>
        <w:pStyle w:val="BodyText"/>
        <w:tabs>
          <w:tab w:pos="6194" w:val="left" w:leader="none"/>
        </w:tabs>
        <w:spacing w:line="319" w:lineRule="exact"/>
        <w:ind w:left="181" w:right="0"/>
        <w:jc w:val="left"/>
        <w:rPr>
          <w:rFonts w:ascii="Times New Roman" w:hAnsi="Times New Roman" w:cs="Times New Roman" w:eastAsia="Times New Roman" w:hint="default"/>
        </w:rPr>
      </w:pPr>
      <w:r>
        <w:rPr/>
        <w:t>司合并财务报表营业收入的比例</w:t>
        <w:tab/>
      </w:r>
      <w:r>
        <w:rPr>
          <w:rFonts w:ascii="Times New Roman" w:hAnsi="Times New Roman" w:cs="Times New Roman" w:eastAsia="Times New Roman" w:hint="default"/>
          <w:position w:val="14"/>
        </w:rPr>
        <w:t>100.00%</w:t>
      </w:r>
      <w:r>
        <w:rPr>
          <w:rFonts w:ascii="Times New Roman" w:hAnsi="Times New Roman" w:cs="Times New Roman" w:eastAsia="Times New Roman" w:hint="default"/>
        </w:rPr>
      </w:r>
    </w:p>
    <w:p>
      <w:pPr>
        <w:pStyle w:val="BodyText"/>
        <w:spacing w:line="240" w:lineRule="auto" w:before="87"/>
        <w:ind w:left="135" w:right="1111"/>
        <w:jc w:val="center"/>
      </w:pPr>
      <w:r>
        <w:rPr/>
        <w:t>缺陷认定标准</w:t>
      </w:r>
    </w:p>
    <w:p>
      <w:pPr>
        <w:pStyle w:val="BodyText"/>
        <w:tabs>
          <w:tab w:pos="4341" w:val="left" w:leader="none"/>
          <w:tab w:pos="7638" w:val="left" w:leader="none"/>
        </w:tabs>
        <w:spacing w:line="362" w:lineRule="exact" w:before="43"/>
        <w:ind w:left="3017" w:right="1252" w:hanging="1656"/>
        <w:jc w:val="left"/>
      </w:pPr>
      <w:r>
        <w:rPr/>
        <w:t>类别</w:t>
        <w:tab/>
        <w:tab/>
        <w:t>财务报告</w:t>
        <w:tab/>
        <w:t>非财务报告 </w:t>
      </w:r>
      <w:r>
        <w:rPr>
          <w:spacing w:val="-5"/>
        </w:rPr>
        <w:t>重大缺陷：一项内部控制缺陷单独或连</w:t>
      </w:r>
      <w:r>
        <w:rPr>
          <w:spacing w:val="-50"/>
        </w:rPr>
        <w:t> </w:t>
      </w:r>
      <w:r>
        <w:rPr/>
        <w:t>重大缺陷：公司缺乏</w:t>
      </w:r>
      <w:r>
        <w:rPr>
          <w:rFonts w:ascii="Times New Roman" w:hAnsi="Times New Roman" w:cs="Times New Roman" w:eastAsia="Times New Roman" w:hint="default"/>
        </w:rPr>
        <w:t>"</w:t>
      </w:r>
      <w:r>
        <w:rPr/>
        <w:t>三重一大</w:t>
      </w:r>
      <w:r>
        <w:rPr>
          <w:rFonts w:ascii="Times New Roman" w:hAnsi="Times New Roman" w:cs="Times New Roman" w:eastAsia="Times New Roman" w:hint="default"/>
        </w:rPr>
        <w:t>"</w:t>
      </w:r>
      <w:r>
        <w:rPr/>
        <w:t>决</w:t>
      </w:r>
    </w:p>
    <w:p>
      <w:pPr>
        <w:spacing w:after="0" w:line="362" w:lineRule="exact"/>
        <w:jc w:val="left"/>
        <w:sectPr>
          <w:pgSz w:w="11910" w:h="16840"/>
          <w:pgMar w:header="0" w:footer="979" w:top="1100" w:bottom="1160" w:left="980" w:right="0"/>
        </w:sectPr>
      </w:pPr>
    </w:p>
    <w:p>
      <w:pPr>
        <w:pStyle w:val="BodyText"/>
        <w:spacing w:line="227" w:lineRule="exact"/>
        <w:ind w:left="3017" w:right="-20"/>
        <w:jc w:val="left"/>
      </w:pPr>
      <w:r>
        <w:rPr/>
        <w:t>同其他缺陷具备合理可能性导致不能</w:t>
      </w:r>
    </w:p>
    <w:p>
      <w:pPr>
        <w:pStyle w:val="BodyText"/>
        <w:spacing w:line="274" w:lineRule="exact"/>
        <w:ind w:left="3017" w:right="-20"/>
        <w:jc w:val="left"/>
      </w:pPr>
      <w:r>
        <w:rPr/>
        <w:t>及时防止或发现并纠正财务报告中的</w:t>
      </w:r>
    </w:p>
    <w:p>
      <w:pPr>
        <w:pStyle w:val="BodyText"/>
        <w:spacing w:line="227" w:lineRule="exact"/>
        <w:ind w:left="143" w:right="0"/>
        <w:jc w:val="left"/>
      </w:pPr>
      <w:r>
        <w:rPr/>
        <w:br w:type="column"/>
      </w:r>
      <w:r>
        <w:rPr/>
        <w:t>策程序；公司决策程序不科学，如</w:t>
      </w:r>
    </w:p>
    <w:p>
      <w:pPr>
        <w:pStyle w:val="BodyText"/>
        <w:spacing w:line="274" w:lineRule="exact"/>
        <w:ind w:left="143" w:right="0"/>
        <w:jc w:val="left"/>
      </w:pPr>
      <w:r>
        <w:rPr/>
        <w:t>决策失误，导致公司并购后未能达</w:t>
      </w:r>
    </w:p>
    <w:p>
      <w:pPr>
        <w:spacing w:after="0" w:line="274" w:lineRule="exact"/>
        <w:jc w:val="left"/>
        <w:sectPr>
          <w:type w:val="continuous"/>
          <w:pgSz w:w="11910" w:h="16840"/>
          <w:pgMar w:top="1060" w:bottom="1160" w:left="980" w:right="0"/>
          <w:cols w:num="2" w:equalWidth="0">
            <w:col w:w="6378" w:space="40"/>
            <w:col w:w="4512"/>
          </w:cols>
        </w:sectPr>
      </w:pPr>
    </w:p>
    <w:p>
      <w:pPr>
        <w:pStyle w:val="BodyText"/>
        <w:spacing w:line="272" w:lineRule="exact" w:before="25"/>
        <w:ind w:left="3017" w:right="1042"/>
        <w:jc w:val="left"/>
      </w:pPr>
      <w:r>
        <w:rPr/>
        <w:t>重大错报</w:t>
      </w:r>
      <w:r>
        <w:rPr>
          <w:spacing w:val="-47"/>
        </w:rPr>
        <w:t>。</w:t>
      </w:r>
      <w:r>
        <w:rPr/>
        <w:t>如</w:t>
      </w:r>
      <w:r>
        <w:rPr>
          <w:spacing w:val="-152"/>
        </w:rPr>
        <w:t>：</w:t>
      </w:r>
      <w:r>
        <w:rPr/>
        <w:t>（</w:t>
      </w:r>
      <w:r>
        <w:rPr>
          <w:rFonts w:ascii="Times New Roman" w:hAnsi="Times New Roman" w:cs="Times New Roman" w:eastAsia="Times New Roman" w:hint="default"/>
        </w:rPr>
        <w:t>1</w:t>
      </w:r>
      <w:r>
        <w:rPr>
          <w:spacing w:val="-47"/>
        </w:rPr>
        <w:t>）</w:t>
      </w:r>
      <w:r>
        <w:rPr/>
        <w:t>控制</w:t>
      </w:r>
      <w:r>
        <w:rPr>
          <w:spacing w:val="-2"/>
        </w:rPr>
        <w:t>环</w:t>
      </w:r>
      <w:r>
        <w:rPr/>
        <w:t>境无效</w:t>
      </w:r>
      <w:r>
        <w:rPr>
          <w:spacing w:val="-152"/>
        </w:rPr>
        <w:t>；</w:t>
      </w:r>
      <w:r>
        <w:rPr/>
        <w:t>（</w:t>
      </w:r>
      <w:r>
        <w:rPr>
          <w:rFonts w:ascii="Times New Roman" w:hAnsi="Times New Roman" w:cs="Times New Roman" w:eastAsia="Times New Roman" w:hint="default"/>
        </w:rPr>
        <w:t>2</w:t>
      </w:r>
      <w:r>
        <w:rPr>
          <w:spacing w:val="-51"/>
        </w:rPr>
        <w:t>）</w:t>
      </w:r>
      <w:r>
        <w:rPr/>
        <w:t>到预期目标</w:t>
      </w:r>
      <w:r>
        <w:rPr>
          <w:spacing w:val="-26"/>
        </w:rPr>
        <w:t>；</w:t>
      </w:r>
      <w:r>
        <w:rPr/>
        <w:t>违犯国家法律</w:t>
      </w:r>
      <w:r>
        <w:rPr>
          <w:spacing w:val="-26"/>
        </w:rPr>
        <w:t>、</w:t>
      </w:r>
      <w:r>
        <w:rPr/>
        <w:t>法规；</w:t>
      </w:r>
      <w:r>
        <w:rPr/>
        <w:t> 董事、监事和高级管理人员舞弊</w:t>
      </w:r>
      <w:r>
        <w:rPr>
          <w:spacing w:val="-105"/>
        </w:rPr>
        <w:t>；</w:t>
      </w:r>
      <w:r>
        <w:rPr>
          <w:spacing w:val="-1"/>
        </w:rPr>
        <w:t>（</w:t>
      </w:r>
      <w:r>
        <w:rPr>
          <w:rFonts w:ascii="Times New Roman" w:hAnsi="Times New Roman" w:cs="Times New Roman" w:eastAsia="Times New Roman" w:hint="default"/>
        </w:rPr>
        <w:t>3</w:t>
      </w:r>
      <w:r>
        <w:rPr>
          <w:spacing w:val="-27"/>
        </w:rPr>
        <w:t>）</w:t>
      </w:r>
      <w:r>
        <w:rPr/>
        <w:t>管理人员或关键技术人员纷纷流</w:t>
      </w:r>
    </w:p>
    <w:p>
      <w:pPr>
        <w:pStyle w:val="BodyText"/>
        <w:spacing w:line="248" w:lineRule="exact"/>
        <w:ind w:left="3017" w:right="0"/>
        <w:jc w:val="left"/>
      </w:pPr>
      <w:r>
        <w:rPr/>
        <w:t>外部审计发现当期财务报告存在重大</w:t>
      </w:r>
      <w:r>
        <w:rPr>
          <w:spacing w:val="79"/>
        </w:rPr>
        <w:t> </w:t>
      </w:r>
      <w:r>
        <w:rPr/>
        <w:t>失；媒体负面新闻频现；内部控制</w:t>
      </w:r>
    </w:p>
    <w:p>
      <w:pPr>
        <w:spacing w:after="0" w:line="248" w:lineRule="exact"/>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45"/>
        <w:ind w:left="1151" w:right="-20"/>
        <w:jc w:val="left"/>
      </w:pPr>
      <w:r>
        <w:rPr/>
        <w:t>定性标准</w:t>
      </w:r>
    </w:p>
    <w:p>
      <w:pPr>
        <w:pStyle w:val="BodyText"/>
        <w:spacing w:line="272" w:lineRule="exact" w:before="25"/>
        <w:ind w:left="985" w:right="1212"/>
        <w:jc w:val="both"/>
      </w:pPr>
      <w:r>
        <w:rPr>
          <w:spacing w:val="-5"/>
        </w:rPr>
        <w:br w:type="column"/>
      </w:r>
      <w:r>
        <w:rPr>
          <w:spacing w:val="-5"/>
        </w:rPr>
        <w:t>错报，公司在运行过程中未能发现该错</w:t>
      </w:r>
      <w:r>
        <w:rPr>
          <w:spacing w:val="-48"/>
        </w:rPr>
        <w:t> </w:t>
      </w:r>
      <w:r>
        <w:rPr/>
        <w:t>评价的结果特别是重大或重要缺陷</w:t>
      </w:r>
      <w:r>
        <w:rPr/>
        <w:t> </w:t>
      </w:r>
      <w:r>
        <w:rPr>
          <w:spacing w:val="-11"/>
        </w:rPr>
        <w:t>报；（</w:t>
      </w:r>
      <w:r>
        <w:rPr>
          <w:rFonts w:ascii="Times New Roman" w:hAnsi="Times New Roman" w:cs="Times New Roman" w:eastAsia="Times New Roman" w:hint="default"/>
          <w:spacing w:val="-11"/>
        </w:rPr>
        <w:t>4</w:t>
      </w:r>
      <w:r>
        <w:rPr>
          <w:spacing w:val="-11"/>
        </w:rPr>
        <w:t>）审计委员会和内部审计机构对</w:t>
      </w:r>
      <w:r>
        <w:rPr>
          <w:spacing w:val="-44"/>
        </w:rPr>
        <w:t> </w:t>
      </w:r>
      <w:r>
        <w:rPr/>
        <w:t>未得到整改；重要业务缺乏制度控</w:t>
      </w:r>
      <w:r>
        <w:rPr/>
        <w:t> </w:t>
      </w:r>
      <w:r>
        <w:rPr>
          <w:spacing w:val="-11"/>
        </w:rPr>
        <w:t>内部控制的监督无效；（</w:t>
      </w:r>
      <w:r>
        <w:rPr>
          <w:rFonts w:ascii="Times New Roman" w:hAnsi="Times New Roman" w:cs="Times New Roman" w:eastAsia="Times New Roman" w:hint="default"/>
          <w:spacing w:val="-11"/>
        </w:rPr>
        <w:t>5</w:t>
      </w:r>
      <w:r>
        <w:rPr>
          <w:spacing w:val="-11"/>
        </w:rPr>
        <w:t>）其他可能影</w:t>
      </w:r>
      <w:r>
        <w:rPr>
          <w:spacing w:val="-42"/>
        </w:rPr>
        <w:t> </w:t>
      </w:r>
      <w:r>
        <w:rPr/>
        <w:t>制或制度系统性失效。重要缺陷：</w:t>
      </w:r>
      <w:r>
        <w:rPr/>
        <w:t> </w:t>
      </w:r>
      <w:r>
        <w:rPr>
          <w:spacing w:val="-5"/>
        </w:rPr>
        <w:t>响报表使用者正确判断的缺陷。重要缺</w:t>
      </w:r>
      <w:r>
        <w:rPr>
          <w:spacing w:val="-48"/>
        </w:rPr>
        <w:t> </w:t>
      </w:r>
      <w:r>
        <w:rPr/>
        <w:t>重要业务制度或系统存在的缺陷；</w:t>
      </w:r>
      <w:r>
        <w:rPr/>
        <w:t> </w:t>
      </w:r>
      <w:r>
        <w:rPr>
          <w:spacing w:val="-5"/>
        </w:rPr>
        <w:t>陷：内部控制缺陷单独或连同其他缺陷</w:t>
      </w:r>
      <w:r>
        <w:rPr>
          <w:spacing w:val="-47"/>
        </w:rPr>
        <w:t> </w:t>
      </w:r>
      <w:r>
        <w:rPr/>
        <w:t>内部控制内部监督发现的重要缺陷</w:t>
      </w:r>
    </w:p>
    <w:p>
      <w:pPr>
        <w:spacing w:after="0" w:line="272" w:lineRule="exact"/>
        <w:jc w:val="both"/>
        <w:sectPr>
          <w:type w:val="continuous"/>
          <w:pgSz w:w="11910" w:h="16840"/>
          <w:pgMar w:top="1060" w:bottom="1160" w:left="980" w:right="0"/>
          <w:cols w:num="2" w:equalWidth="0">
            <w:col w:w="1992" w:space="40"/>
            <w:col w:w="8898"/>
          </w:cols>
        </w:sectPr>
      </w:pPr>
    </w:p>
    <w:p>
      <w:pPr>
        <w:pStyle w:val="BodyText"/>
        <w:spacing w:line="247" w:lineRule="exact"/>
        <w:ind w:left="3017" w:right="-20"/>
        <w:jc w:val="left"/>
      </w:pPr>
      <w:r>
        <w:rPr/>
        <w:t>具备合理可能性导致不能及时防止或</w:t>
      </w:r>
    </w:p>
    <w:p>
      <w:pPr>
        <w:pStyle w:val="BodyText"/>
        <w:spacing w:line="274" w:lineRule="exact"/>
        <w:ind w:left="3017" w:right="-20"/>
        <w:jc w:val="left"/>
      </w:pPr>
      <w:r>
        <w:rPr/>
        <w:t>发现并纠正财务报告中虽然未达到和</w:t>
      </w:r>
    </w:p>
    <w:p>
      <w:pPr>
        <w:pStyle w:val="BodyText"/>
        <w:spacing w:line="247" w:lineRule="exact"/>
        <w:ind w:left="143" w:right="0"/>
        <w:jc w:val="left"/>
      </w:pPr>
      <w:r>
        <w:rPr/>
        <w:br w:type="column"/>
      </w:r>
      <w:r>
        <w:rPr/>
        <w:t>未及时整改；其他对公司产生较大</w:t>
      </w:r>
    </w:p>
    <w:p>
      <w:pPr>
        <w:pStyle w:val="BodyText"/>
        <w:spacing w:line="274" w:lineRule="exact"/>
        <w:ind w:left="143" w:right="0"/>
        <w:jc w:val="left"/>
      </w:pPr>
      <w:r>
        <w:rPr/>
        <w:t>负面影响的情形。一般缺陷：一般</w:t>
      </w:r>
    </w:p>
    <w:p>
      <w:pPr>
        <w:spacing w:after="0" w:line="274" w:lineRule="exact"/>
        <w:jc w:val="left"/>
        <w:sectPr>
          <w:type w:val="continuous"/>
          <w:pgSz w:w="11910" w:h="16840"/>
          <w:pgMar w:top="1060" w:bottom="1160" w:left="980" w:right="0"/>
          <w:cols w:num="2" w:equalWidth="0">
            <w:col w:w="6378" w:space="40"/>
            <w:col w:w="4512"/>
          </w:cols>
        </w:sectPr>
      </w:pPr>
    </w:p>
    <w:p>
      <w:pPr>
        <w:pStyle w:val="BodyText"/>
        <w:spacing w:line="237" w:lineRule="auto"/>
        <w:ind w:left="3017" w:right="1212"/>
        <w:jc w:val="both"/>
      </w:pPr>
      <w:r>
        <w:rPr>
          <w:spacing w:val="-5"/>
        </w:rPr>
        <w:t>超过重要性水平、但仍应引起董事会和</w:t>
      </w:r>
      <w:r>
        <w:rPr>
          <w:spacing w:val="-48"/>
        </w:rPr>
        <w:t> </w:t>
      </w:r>
      <w:r>
        <w:rPr/>
        <w:t>业务制度或系统存在缺陷；内部控</w:t>
      </w:r>
      <w:r>
        <w:rPr/>
        <w:t> </w:t>
      </w:r>
      <w:r>
        <w:rPr>
          <w:spacing w:val="-5"/>
        </w:rPr>
        <w:t>管理层重视的错报。一般缺陷：不构成</w:t>
      </w:r>
      <w:r>
        <w:rPr>
          <w:spacing w:val="-48"/>
        </w:rPr>
        <w:t> </w:t>
      </w:r>
      <w:r>
        <w:rPr/>
        <w:t>制内部监督发现的一般缺陷未及时</w:t>
      </w:r>
      <w:r>
        <w:rPr/>
        <w:t> 重大缺陷和重要缺陷的内部控制缺陷。整改。</w:t>
      </w:r>
    </w:p>
    <w:p>
      <w:pPr>
        <w:pStyle w:val="BodyText"/>
        <w:spacing w:line="228" w:lineRule="auto" w:before="99"/>
        <w:ind w:left="3017" w:right="4418"/>
        <w:jc w:val="both"/>
      </w:pPr>
      <w:r>
        <w:rPr>
          <w:spacing w:val="-5"/>
        </w:rPr>
        <w:t>重大缺陷：营业收入潜在错报大于等于</w:t>
      </w:r>
      <w:r>
        <w:rPr>
          <w:spacing w:val="-102"/>
        </w:rPr>
        <w:t> </w:t>
      </w:r>
      <w:r>
        <w:rPr>
          <w:spacing w:val="-102"/>
        </w:rPr>
      </w:r>
      <w:r>
        <w:rPr/>
        <w:t>营业收入的</w:t>
      </w:r>
      <w:r>
        <w:rPr>
          <w:spacing w:val="-53"/>
        </w:rPr>
        <w:t> </w:t>
      </w:r>
      <w:r>
        <w:rPr>
          <w:rFonts w:ascii="Times New Roman" w:hAnsi="Times New Roman" w:cs="Times New Roman" w:eastAsia="Times New Roman" w:hint="default"/>
        </w:rPr>
        <w:t>5%</w:t>
      </w:r>
      <w:r>
        <w:rPr/>
        <w:t>，利润总额潜在错报大 于等于利润总额的</w:t>
      </w:r>
      <w:r>
        <w:rPr>
          <w:spacing w:val="-54"/>
        </w:rPr>
        <w:t> </w:t>
      </w:r>
      <w:r>
        <w:rPr>
          <w:rFonts w:ascii="Times New Roman" w:hAnsi="Times New Roman" w:cs="Times New Roman" w:eastAsia="Times New Roman" w:hint="default"/>
        </w:rPr>
        <w:t>5%</w:t>
      </w:r>
      <w:r>
        <w:rPr/>
        <w:t>，资产总额潜在 错报大于等于资产总额的</w:t>
      </w:r>
      <w:r>
        <w:rPr>
          <w:spacing w:val="-54"/>
        </w:rPr>
        <w:t> </w:t>
      </w:r>
      <w:r>
        <w:rPr>
          <w:rFonts w:ascii="Times New Roman" w:hAnsi="Times New Roman" w:cs="Times New Roman" w:eastAsia="Times New Roman" w:hint="default"/>
        </w:rPr>
        <w:t>3%</w:t>
      </w:r>
      <w:r>
        <w:rPr/>
        <w:t>。重要缺 </w:t>
      </w:r>
      <w:r>
        <w:rPr>
          <w:spacing w:val="-5"/>
        </w:rPr>
        <w:t>陷：营业收入潜在错报大于等于营业收</w:t>
      </w:r>
    </w:p>
    <w:p>
      <w:pPr>
        <w:spacing w:after="0" w:line="228" w:lineRule="auto"/>
        <w:jc w:val="both"/>
        <w:sectPr>
          <w:type w:val="continuous"/>
          <w:pgSz w:w="11910" w:h="16840"/>
          <w:pgMar w:top="1060" w:bottom="1160" w:left="980" w:right="0"/>
        </w:sectPr>
      </w:pPr>
    </w:p>
    <w:p>
      <w:pPr>
        <w:pStyle w:val="BodyText"/>
        <w:spacing w:line="201" w:lineRule="exact"/>
        <w:ind w:left="3017" w:right="-16"/>
        <w:jc w:val="left"/>
      </w:pPr>
      <w:r>
        <w:rPr/>
        <w:t>入的</w:t>
      </w:r>
      <w:r>
        <w:rPr>
          <w:spacing w:val="-54"/>
        </w:rPr>
        <w:t> </w:t>
      </w:r>
      <w:r>
        <w:rPr>
          <w:rFonts w:ascii="Times New Roman" w:hAnsi="Times New Roman" w:cs="Times New Roman" w:eastAsia="Times New Roman" w:hint="default"/>
        </w:rPr>
        <w:t>3%</w:t>
      </w:r>
      <w:r>
        <w:rPr/>
        <w:t>且小于营业收入的</w:t>
      </w:r>
      <w:r>
        <w:rPr>
          <w:spacing w:val="-53"/>
        </w:rPr>
        <w:t> </w:t>
      </w:r>
      <w:r>
        <w:rPr>
          <w:rFonts w:ascii="Times New Roman" w:hAnsi="Times New Roman" w:cs="Times New Roman" w:eastAsia="Times New Roman" w:hint="default"/>
        </w:rPr>
        <w:t>5%</w:t>
      </w:r>
      <w:r>
        <w:rPr/>
        <w:t>，利润</w:t>
      </w:r>
    </w:p>
    <w:p>
      <w:pPr>
        <w:pStyle w:val="BodyText"/>
        <w:spacing w:line="155" w:lineRule="exact"/>
        <w:ind w:left="107" w:right="0"/>
        <w:jc w:val="left"/>
      </w:pPr>
      <w:r>
        <w:rPr/>
        <w:br w:type="column"/>
      </w:r>
      <w:r>
        <w:rPr/>
        <w:t>重大缺陷：导致损失</w:t>
      </w:r>
      <w:r>
        <w:rPr>
          <w:rFonts w:ascii="Times New Roman" w:hAnsi="Times New Roman" w:cs="Times New Roman" w:eastAsia="Times New Roman" w:hint="default"/>
        </w:rPr>
        <w:t>≥</w:t>
      </w:r>
      <w:r>
        <w:rPr/>
        <w:t>营业收入的</w:t>
      </w:r>
    </w:p>
    <w:p>
      <w:pPr>
        <w:spacing w:after="0" w:line="155" w:lineRule="exact"/>
        <w:jc w:val="left"/>
        <w:sectPr>
          <w:type w:val="continuous"/>
          <w:pgSz w:w="11910" w:h="16840"/>
          <w:pgMar w:top="1060" w:bottom="1160" w:left="980" w:right="0"/>
          <w:cols w:num="2" w:equalWidth="0">
            <w:col w:w="6415" w:space="40"/>
            <w:col w:w="4475"/>
          </w:cols>
        </w:sectPr>
      </w:pPr>
    </w:p>
    <w:p>
      <w:pPr>
        <w:pStyle w:val="BodyText"/>
        <w:spacing w:line="240" w:lineRule="auto" w:before="72"/>
        <w:ind w:left="1151" w:right="-20"/>
        <w:jc w:val="left"/>
      </w:pPr>
      <w:r>
        <w:rPr/>
        <w:t>定量标准</w:t>
      </w:r>
    </w:p>
    <w:p>
      <w:pPr>
        <w:pStyle w:val="BodyText"/>
        <w:spacing w:line="153" w:lineRule="auto" w:before="69"/>
        <w:ind w:left="985" w:right="1054"/>
        <w:jc w:val="both"/>
      </w:pPr>
      <w:r>
        <w:rPr/>
        <w:br w:type="column"/>
      </w:r>
      <w:r>
        <w:rPr/>
        <w:t>总额潜在错报大于等于利润总额的</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rFonts w:ascii="Times New Roman" w:hAnsi="Times New Roman" w:cs="Times New Roman" w:eastAsia="Times New Roman" w:hint="default"/>
          <w:position w:val="14"/>
        </w:rPr>
        <w:t>1%</w:t>
      </w:r>
      <w:r>
        <w:rPr>
          <w:position w:val="14"/>
        </w:rPr>
        <w:t>；重要缺陷：营业收入的</w:t>
      </w:r>
      <w:r>
        <w:rPr>
          <w:spacing w:val="-53"/>
          <w:position w:val="14"/>
        </w:rPr>
        <w:t> </w:t>
      </w:r>
      <w:r>
        <w:rPr>
          <w:rFonts w:ascii="Times New Roman" w:hAnsi="Times New Roman" w:cs="Times New Roman" w:eastAsia="Times New Roman" w:hint="default"/>
          <w:position w:val="14"/>
        </w:rPr>
        <w:t>1%</w:t>
      </w:r>
      <w:r>
        <w:rPr>
          <w:position w:val="14"/>
        </w:rPr>
        <w:t>﹥ </w:t>
      </w:r>
      <w:r>
        <w:rPr>
          <w:position w:val="-13"/>
        </w:rPr>
        <w:t>且小于利润总额的</w:t>
      </w:r>
      <w:r>
        <w:rPr>
          <w:spacing w:val="-53"/>
          <w:position w:val="-13"/>
        </w:rPr>
        <w:t> </w:t>
      </w:r>
      <w:r>
        <w:rPr>
          <w:rFonts w:ascii="Times New Roman" w:hAnsi="Times New Roman" w:cs="Times New Roman" w:eastAsia="Times New Roman" w:hint="default"/>
          <w:position w:val="-13"/>
        </w:rPr>
        <w:t>5%</w:t>
      </w:r>
      <w:r>
        <w:rPr>
          <w:position w:val="-13"/>
        </w:rPr>
        <w:t>，资产总额潜在</w:t>
      </w:r>
      <w:r>
        <w:rPr>
          <w:spacing w:val="-45"/>
          <w:position w:val="-13"/>
        </w:rPr>
        <w:t> </w:t>
      </w:r>
      <w:r>
        <w:rPr/>
        <w:t>导致损失</w:t>
      </w:r>
      <w:r>
        <w:rPr>
          <w:rFonts w:ascii="Times New Roman" w:hAnsi="Times New Roman" w:cs="Times New Roman" w:eastAsia="Times New Roman" w:hint="default"/>
        </w:rPr>
        <w:t>≥</w:t>
      </w:r>
      <w:r>
        <w:rPr/>
        <w:t>营业收入的</w:t>
      </w:r>
      <w:r>
        <w:rPr>
          <w:spacing w:val="-54"/>
        </w:rPr>
        <w:t> </w:t>
      </w:r>
      <w:r>
        <w:rPr>
          <w:rFonts w:ascii="Times New Roman" w:hAnsi="Times New Roman" w:cs="Times New Roman" w:eastAsia="Times New Roman" w:hint="default"/>
        </w:rPr>
        <w:t>0.5%</w:t>
      </w:r>
      <w:r>
        <w:rPr/>
        <w:t>；一般 </w:t>
      </w:r>
      <w:r>
        <w:rPr>
          <w:position w:val="-12"/>
        </w:rPr>
        <w:t>错报大于等于资产总额的</w:t>
      </w:r>
      <w:r>
        <w:rPr>
          <w:spacing w:val="-46"/>
          <w:position w:val="-12"/>
        </w:rPr>
        <w:t> </w:t>
      </w:r>
      <w:r>
        <w:rPr>
          <w:rFonts w:ascii="Times New Roman" w:hAnsi="Times New Roman" w:cs="Times New Roman" w:eastAsia="Times New Roman" w:hint="default"/>
          <w:spacing w:val="-1"/>
          <w:position w:val="-12"/>
        </w:rPr>
        <w:t>1%</w:t>
      </w:r>
      <w:r>
        <w:rPr>
          <w:spacing w:val="-1"/>
          <w:position w:val="-12"/>
        </w:rPr>
        <w:t>且小于资</w:t>
      </w:r>
      <w:r>
        <w:rPr>
          <w:spacing w:val="-37"/>
          <w:position w:val="-12"/>
        </w:rPr>
        <w:t> </w:t>
      </w:r>
      <w:r>
        <w:rPr>
          <w:spacing w:val="-9"/>
        </w:rPr>
        <w:t>缺陷：导致损失﹤营业收入的</w:t>
      </w:r>
      <w:r>
        <w:rPr>
          <w:spacing w:val="-65"/>
        </w:rPr>
        <w:t> </w:t>
      </w:r>
      <w:r>
        <w:rPr>
          <w:rFonts w:ascii="Times New Roman" w:hAnsi="Times New Roman" w:cs="Times New Roman" w:eastAsia="Times New Roman" w:hint="default"/>
          <w:spacing w:val="-1"/>
        </w:rPr>
        <w:t>0.5%</w:t>
      </w:r>
      <w:r>
        <w:rPr>
          <w:spacing w:val="-1"/>
        </w:rPr>
        <w:t>。</w:t>
      </w:r>
    </w:p>
    <w:p>
      <w:pPr>
        <w:pStyle w:val="BodyText"/>
        <w:spacing w:line="225" w:lineRule="auto" w:before="64"/>
        <w:ind w:left="985" w:right="4424"/>
        <w:jc w:val="both"/>
      </w:pPr>
      <w:r>
        <w:rPr/>
        <w:t>产总额的</w:t>
      </w:r>
      <w:r>
        <w:rPr>
          <w:spacing w:val="-53"/>
        </w:rPr>
        <w:t> </w:t>
      </w:r>
      <w:r>
        <w:rPr>
          <w:rFonts w:ascii="Times New Roman" w:hAnsi="Times New Roman" w:cs="Times New Roman" w:eastAsia="Times New Roman" w:hint="default"/>
        </w:rPr>
        <w:t>3%</w:t>
      </w:r>
      <w:r>
        <w:rPr/>
        <w:t>。一般缺陷：营业收入潜 在错报小于营业收入的</w:t>
      </w:r>
      <w:r>
        <w:rPr>
          <w:spacing w:val="-53"/>
        </w:rPr>
        <w:t> </w:t>
      </w:r>
      <w:r>
        <w:rPr>
          <w:rFonts w:ascii="Times New Roman" w:hAnsi="Times New Roman" w:cs="Times New Roman" w:eastAsia="Times New Roman" w:hint="default"/>
        </w:rPr>
        <w:t>3%</w:t>
      </w:r>
      <w:r>
        <w:rPr/>
        <w:t>，利润总额 潜在错报小于利润总额的</w:t>
      </w:r>
      <w:r>
        <w:rPr>
          <w:spacing w:val="-54"/>
        </w:rPr>
        <w:t> </w:t>
      </w:r>
      <w:r>
        <w:rPr>
          <w:rFonts w:ascii="Times New Roman" w:hAnsi="Times New Roman" w:cs="Times New Roman" w:eastAsia="Times New Roman" w:hint="default"/>
        </w:rPr>
        <w:t>3%</w:t>
      </w:r>
      <w:r>
        <w:rPr/>
        <w:t>，资产总 额潜在错报小于资产总额的</w:t>
      </w:r>
      <w:r>
        <w:rPr>
          <w:spacing w:val="-52"/>
        </w:rPr>
        <w:t> </w:t>
      </w:r>
      <w:r>
        <w:rPr>
          <w:rFonts w:ascii="Times New Roman" w:hAnsi="Times New Roman" w:cs="Times New Roman" w:eastAsia="Times New Roman" w:hint="default"/>
        </w:rPr>
        <w:t>1%</w:t>
      </w:r>
      <w:r>
        <w:rPr/>
        <w:t>。</w:t>
      </w:r>
    </w:p>
    <w:p>
      <w:pPr>
        <w:spacing w:after="0" w:line="225" w:lineRule="auto"/>
        <w:jc w:val="both"/>
        <w:sectPr>
          <w:type w:val="continuous"/>
          <w:pgSz w:w="11910" w:h="16840"/>
          <w:pgMar w:top="1060" w:bottom="1160" w:left="980" w:right="0"/>
          <w:cols w:num="2" w:equalWidth="0">
            <w:col w:w="1992" w:space="40"/>
            <w:col w:w="8898"/>
          </w:cols>
        </w:sectPr>
      </w:pPr>
    </w:p>
    <w:p>
      <w:pPr>
        <w:pStyle w:val="BodyText"/>
        <w:tabs>
          <w:tab w:pos="6339" w:val="left" w:leader="none"/>
        </w:tabs>
        <w:spacing w:line="240" w:lineRule="auto" w:before="74"/>
        <w:ind w:left="181" w:right="0"/>
        <w:jc w:val="left"/>
        <w:rPr>
          <w:rFonts w:ascii="Times New Roman" w:hAnsi="Times New Roman" w:cs="Times New Roman" w:eastAsia="Times New Roman" w:hint="default"/>
        </w:rPr>
      </w:pPr>
      <w:r>
        <w:rPr/>
        <w:t>财务报告重大缺陷数量（个）</w:t>
      </w:r>
      <w:r>
        <w:rPr>
          <w:rFonts w:ascii="Times New Roman" w:hAnsi="Times New Roman" w:cs="Times New Roman" w:eastAsia="Times New Roman" w:hint="default"/>
        </w:rPr>
        <w:tab/>
        <w:t>0</w:t>
      </w:r>
    </w:p>
    <w:p>
      <w:pPr>
        <w:pStyle w:val="BodyText"/>
        <w:tabs>
          <w:tab w:pos="6339" w:val="left" w:leader="none"/>
        </w:tabs>
        <w:spacing w:line="240" w:lineRule="auto" w:before="71"/>
        <w:ind w:left="181" w:right="0"/>
        <w:jc w:val="left"/>
        <w:rPr>
          <w:rFonts w:ascii="Times New Roman" w:hAnsi="Times New Roman" w:cs="Times New Roman" w:eastAsia="Times New Roman" w:hint="default"/>
        </w:rPr>
      </w:pPr>
      <w:r>
        <w:rPr>
          <w:spacing w:val="-5"/>
        </w:rPr>
        <w:t>非财务报告重大缺陷数量（个）</w:t>
      </w:r>
      <w:r>
        <w:rPr>
          <w:rFonts w:ascii="Times New Roman" w:hAnsi="Times New Roman" w:cs="Times New Roman" w:eastAsia="Times New Roman" w:hint="default"/>
          <w:spacing w:val="-5"/>
        </w:rPr>
        <w:tab/>
      </w:r>
      <w:r>
        <w:rPr>
          <w:rFonts w:ascii="Times New Roman" w:hAnsi="Times New Roman" w:cs="Times New Roman" w:eastAsia="Times New Roman" w:hint="default"/>
        </w:rPr>
        <w:t>0</w:t>
      </w:r>
    </w:p>
    <w:p>
      <w:pPr>
        <w:pStyle w:val="BodyText"/>
        <w:tabs>
          <w:tab w:pos="6339" w:val="left" w:leader="none"/>
        </w:tabs>
        <w:spacing w:line="240" w:lineRule="auto" w:before="72"/>
        <w:ind w:left="181" w:right="0"/>
        <w:jc w:val="left"/>
        <w:rPr>
          <w:rFonts w:ascii="Times New Roman" w:hAnsi="Times New Roman" w:cs="Times New Roman" w:eastAsia="Times New Roman" w:hint="default"/>
        </w:rPr>
      </w:pPr>
      <w:r>
        <w:rPr/>
        <w:t>财务报告重要缺陷数量（个）</w:t>
      </w:r>
      <w:r>
        <w:rPr>
          <w:rFonts w:ascii="Times New Roman" w:hAnsi="Times New Roman" w:cs="Times New Roman" w:eastAsia="Times New Roman" w:hint="default"/>
        </w:rPr>
        <w:tab/>
        <w:t>0</w:t>
      </w:r>
    </w:p>
    <w:p>
      <w:pPr>
        <w:pStyle w:val="BodyText"/>
        <w:tabs>
          <w:tab w:pos="6339" w:val="left" w:leader="none"/>
        </w:tabs>
        <w:spacing w:line="240" w:lineRule="auto" w:before="70"/>
        <w:ind w:left="181" w:right="0"/>
        <w:jc w:val="left"/>
        <w:rPr>
          <w:rFonts w:ascii="Times New Roman" w:hAnsi="Times New Roman" w:cs="Times New Roman" w:eastAsia="Times New Roman" w:hint="default"/>
        </w:rPr>
      </w:pPr>
      <w:r>
        <w:rPr>
          <w:spacing w:val="-5"/>
        </w:rPr>
        <w:t>非财务报告重要缺陷数量（个）</w:t>
      </w:r>
      <w:r>
        <w:rPr>
          <w:rFonts w:ascii="Times New Roman" w:hAnsi="Times New Roman" w:cs="Times New Roman" w:eastAsia="Times New Roman" w:hint="default"/>
          <w:spacing w:val="-5"/>
        </w:rPr>
        <w:tab/>
      </w:r>
      <w:r>
        <w:rPr>
          <w:rFonts w:ascii="Times New Roman" w:hAnsi="Times New Roman" w:cs="Times New Roman" w:eastAsia="Times New Roman" w:hint="default"/>
        </w:rPr>
        <w:t>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内部控制鉴证报告</w:t>
      </w:r>
    </w:p>
    <w:p>
      <w:pPr>
        <w:spacing w:line="240" w:lineRule="auto" w:before="4"/>
        <w:rPr>
          <w:rFonts w:ascii="黑体" w:hAnsi="黑体" w:cs="黑体" w:eastAsia="黑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44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我们认为，贵公司按照财政部等五部委颁发的《企业内部控制基本规范》及相关规定于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日在所有重大方面保持了与财务报表相关的有效的内部控制。</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5"/>
              <w:jc w:val="left"/>
              <w:rPr>
                <w:rFonts w:ascii="宋体" w:hAnsi="宋体" w:cs="宋体" w:eastAsia="宋体" w:hint="default"/>
                <w:sz w:val="21"/>
                <w:szCs w:val="21"/>
              </w:rPr>
            </w:pPr>
            <w:r>
              <w:rPr>
                <w:rFonts w:ascii="宋体" w:hAnsi="宋体" w:cs="宋体" w:eastAsia="宋体" w:hint="default"/>
                <w:sz w:val="21"/>
                <w:szCs w:val="21"/>
              </w:rPr>
              <w:t>《紫光国芯微电子股份有限公司内部控制鉴证报告》刊登在巨潮资讯 </w:t>
            </w:r>
            <w:r>
              <w:rPr>
                <w:rFonts w:ascii="宋体" w:hAnsi="宋体" w:cs="宋体" w:eastAsia="宋体" w:hint="default"/>
                <w:spacing w:val="-9"/>
                <w:w w:val="99"/>
                <w:sz w:val="21"/>
                <w:szCs w:val="21"/>
              </w:rPr>
              <w:t>网（</w:t>
            </w:r>
            <w:hyperlink r:id="rId11">
              <w:r>
                <w:rPr>
                  <w:rFonts w:ascii="Times New Roman" w:hAnsi="Times New Roman" w:cs="Times New Roman" w:eastAsia="Times New Roman" w:hint="default"/>
                  <w:spacing w:val="-9"/>
                  <w:w w:val="99"/>
                  <w:sz w:val="21"/>
                  <w:szCs w:val="21"/>
                </w:rPr>
                <w:t>http://www.cninfo.com.cn</w:t>
              </w:r>
            </w:hyperlink>
            <w:r>
              <w:rPr>
                <w:rFonts w:ascii="宋体" w:hAnsi="宋体" w:cs="宋体" w:eastAsia="宋体" w:hint="default"/>
                <w:spacing w:val="-9"/>
                <w:w w:val="99"/>
                <w:sz w:val="21"/>
                <w:szCs w:val="21"/>
              </w:rPr>
              <w:t>）。</w:t>
            </w:r>
            <w:r>
              <w:rPr>
                <w:rFonts w:ascii="宋体" w:hAnsi="宋体" w:cs="宋体" w:eastAsia="宋体" w:hint="default"/>
                <w:w w:val="99"/>
                <w:sz w:val="21"/>
                <w:szCs w:val="21"/>
              </w:rPr>
            </w: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65"/>
        <w:ind w:right="0"/>
        <w:jc w:val="left"/>
        <w:rPr>
          <w:rFonts w:ascii="黑体" w:hAnsi="黑体" w:cs="黑体" w:eastAsia="黑体" w:hint="default"/>
        </w:rPr>
      </w:pPr>
      <w:r>
        <w:rPr>
          <w:rFonts w:ascii="黑体" w:hAnsi="黑体" w:cs="黑体" w:eastAsia="黑体" w:hint="default"/>
        </w:rPr>
        <w:t>会计师事务所是否出具非标准意见的内部控制鉴证报告</w:t>
      </w:r>
    </w:p>
    <w:p>
      <w:pPr>
        <w:pStyle w:val="BodyText"/>
        <w:spacing w:line="376" w:lineRule="auto" w:before="158"/>
        <w:ind w:right="3612"/>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r>
        <w:rPr>
          <w:rFonts w:ascii="黑体" w:hAnsi="黑体" w:cs="黑体" w:eastAsia="黑体" w:hint="default"/>
        </w:rPr>
        <w:t> 会计师事务所出具的内部控制鉴证报告与董事会的自我评价报告意见是否一致</w:t>
      </w:r>
    </w:p>
    <w:p>
      <w:pPr>
        <w:pStyle w:val="BodyText"/>
        <w:spacing w:line="240" w:lineRule="auto" w:before="38"/>
        <w:ind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after="0" w:line="240" w:lineRule="auto"/>
        <w:jc w:val="left"/>
        <w:rPr>
          <w:rFonts w:ascii="黑体" w:hAnsi="黑体" w:cs="黑体" w:eastAsia="黑体" w:hint="default"/>
        </w:rPr>
        <w:sectPr>
          <w:pgSz w:w="11910" w:h="16840"/>
          <w:pgMar w:header="0" w:footer="979" w:top="110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pStyle w:val="Heading1"/>
        <w:spacing w:line="240" w:lineRule="auto"/>
        <w:ind w:left="3126" w:right="0"/>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债券基本信息" w:id="151"/>
      <w:bookmarkEnd w:id="151"/>
      <w:r>
        <w:rPr>
          <w:b w:val="0"/>
          <w:bCs w:val="0"/>
        </w:rPr>
      </w:r>
      <w:r>
        <w:rPr/>
        <w:t>一、公司债券基本信息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708"/>
        <w:gridCol w:w="710"/>
        <w:gridCol w:w="851"/>
        <w:gridCol w:w="568"/>
        <w:gridCol w:w="4038"/>
      </w:tblGrid>
      <w:tr>
        <w:trPr>
          <w:trHeight w:val="55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9"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0"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7"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59"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34" w:lineRule="exact"/>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72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紫光国芯微 电子股份有 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年面向合格 投资者公开 发行公司债 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国微</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112708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5.28%</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both"/>
              <w:rPr>
                <w:rFonts w:ascii="宋体" w:hAnsi="宋体" w:cs="宋体" w:eastAsia="宋体" w:hint="default"/>
                <w:sz w:val="18"/>
                <w:szCs w:val="18"/>
              </w:rPr>
            </w:pPr>
            <w:r>
              <w:rPr>
                <w:rFonts w:ascii="宋体" w:hAnsi="宋体" w:cs="宋体" w:eastAsia="宋体" w:hint="default"/>
                <w:sz w:val="18"/>
                <w:szCs w:val="18"/>
              </w:rPr>
              <w:t>本期债券采用单利按年计息，不计复利。每年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0" w:lineRule="auto" w:before="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日付息一次，到期一次还本，最后一期利息随本 金的兑付一起支付。若债券持有人在本期债券存续 期的第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年末行使回售选择权，回售部分债券的票</w:t>
            </w:r>
          </w:p>
          <w:p>
            <w:pPr>
              <w:pStyle w:val="TableParagraph"/>
              <w:spacing w:line="230" w:lineRule="auto"/>
              <w:ind w:left="22" w:right="45"/>
              <w:jc w:val="both"/>
              <w:rPr>
                <w:rFonts w:ascii="宋体" w:hAnsi="宋体" w:cs="宋体" w:eastAsia="宋体" w:hint="default"/>
                <w:sz w:val="18"/>
                <w:szCs w:val="18"/>
              </w:rPr>
            </w:pPr>
            <w:r>
              <w:rPr>
                <w:rFonts w:ascii="宋体" w:hAnsi="宋体" w:cs="宋体" w:eastAsia="宋体" w:hint="default"/>
                <w:sz w:val="18"/>
                <w:szCs w:val="18"/>
              </w:rPr>
              <w:t>面面值加第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年的利息在投资者回售支付日一起支 付。如遇法定节假日或休息日，则顺延至其后的第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个交易日；顺延期间付息款项不另计利息。</w:t>
            </w:r>
          </w:p>
        </w:tc>
      </w:tr>
      <w:tr>
        <w:trPr>
          <w:trHeight w:val="32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90"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both"/>
              <w:rPr>
                <w:rFonts w:ascii="宋体" w:hAnsi="宋体" w:cs="宋体" w:eastAsia="宋体" w:hint="default"/>
                <w:sz w:val="18"/>
                <w:szCs w:val="18"/>
              </w:rPr>
            </w:pPr>
            <w:r>
              <w:rPr>
                <w:rFonts w:ascii="宋体" w:hAnsi="宋体" w:cs="宋体" w:eastAsia="宋体" w:hint="default"/>
                <w:spacing w:val="-1"/>
                <w:sz w:val="18"/>
                <w:szCs w:val="18"/>
              </w:rPr>
              <w:t>根据《公司债券发行与交易管理办法》相关规定，本期债券仅面向合格投资者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发行，公众投资者不得参与发行认购。本期债券上市后将被实施投资者适当性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管理，仅限合格投资者参与交易，公众投资者认购或买入的交易行为无效。</w:t>
            </w:r>
          </w:p>
        </w:tc>
      </w:tr>
      <w:tr>
        <w:trPr>
          <w:trHeight w:val="32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r>
              <w:rPr>
                <w:rFonts w:ascii="宋体" w:hAnsi="宋体" w:cs="宋体" w:eastAsia="宋体" w:hint="default"/>
                <w:sz w:val="18"/>
                <w:szCs w:val="18"/>
              </w:rPr>
              <w:t>尚未到约定的付息日。</w:t>
            </w:r>
          </w:p>
        </w:tc>
      </w:tr>
      <w:tr>
        <w:trPr>
          <w:trHeight w:val="791"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2"/>
              <w:jc w:val="both"/>
              <w:rPr>
                <w:rFonts w:ascii="宋体" w:hAnsi="宋体" w:cs="宋体" w:eastAsia="宋体" w:hint="default"/>
                <w:sz w:val="18"/>
                <w:szCs w:val="18"/>
              </w:rPr>
            </w:pPr>
            <w:r>
              <w:rPr>
                <w:rFonts w:ascii="宋体" w:hAnsi="宋体" w:cs="宋体" w:eastAsia="宋体" w:hint="default"/>
                <w:spacing w:val="-4"/>
                <w:sz w:val="18"/>
                <w:szCs w:val="18"/>
              </w:rPr>
              <w:t>公司债券附发行人或投资者选择权条款、可</w:t>
            </w:r>
            <w:r>
              <w:rPr>
                <w:rFonts w:ascii="宋体" w:hAnsi="宋体" w:cs="宋体" w:eastAsia="宋体" w:hint="default"/>
                <w:sz w:val="18"/>
                <w:szCs w:val="18"/>
              </w:rPr>
              <w:t> </w:t>
            </w:r>
            <w:r>
              <w:rPr>
                <w:rFonts w:ascii="宋体" w:hAnsi="宋体" w:cs="宋体" w:eastAsia="宋体" w:hint="default"/>
                <w:spacing w:val="-4"/>
                <w:sz w:val="18"/>
                <w:szCs w:val="18"/>
              </w:rPr>
              <w:t>交换条款等特殊条款的，报告期内相关条款</w:t>
            </w:r>
            <w:r>
              <w:rPr>
                <w:rFonts w:ascii="宋体" w:hAnsi="宋体" w:cs="宋体" w:eastAsia="宋体" w:hint="default"/>
                <w:sz w:val="18"/>
                <w:szCs w:val="18"/>
              </w:rPr>
              <w:t> 的执行情况。</w:t>
            </w:r>
          </w:p>
        </w:tc>
        <w:tc>
          <w:tcPr>
            <w:tcW w:w="6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债券设置了第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年末调整票面利率和投资者回售选择权。报告期内 均不满足行权条件。</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二、债券受托管理人和资信评级机构信息" w:id="152"/>
      <w:bookmarkEnd w:id="152"/>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03"/>
        <w:gridCol w:w="1195"/>
        <w:gridCol w:w="785"/>
        <w:gridCol w:w="412"/>
        <w:gridCol w:w="1197"/>
        <w:gridCol w:w="1195"/>
        <w:gridCol w:w="1196"/>
        <w:gridCol w:w="1196"/>
        <w:gridCol w:w="1196"/>
      </w:tblGrid>
      <w:tr>
        <w:trPr>
          <w:trHeight w:val="31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244"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tcPr>
          <w:p>
            <w:pPr>
              <w:pStyle w:val="TableParagraph"/>
              <w:spacing w:line="240" w:lineRule="auto" w:before="131"/>
              <w:ind w:left="15" w:right="73"/>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230" w:lineRule="auto" w:before="23"/>
              <w:ind w:left="16" w:right="75"/>
              <w:jc w:val="both"/>
              <w:rPr>
                <w:rFonts w:ascii="宋体" w:hAnsi="宋体" w:cs="宋体" w:eastAsia="宋体" w:hint="default"/>
                <w:sz w:val="18"/>
                <w:szCs w:val="18"/>
              </w:rPr>
            </w:pPr>
            <w:r>
              <w:rPr>
                <w:rFonts w:ascii="宋体" w:hAnsi="宋体" w:cs="宋体" w:eastAsia="宋体" w:hint="default"/>
                <w:sz w:val="18"/>
                <w:szCs w:val="18"/>
              </w:rPr>
              <w:t>上海市静安区 南京西路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 </w:t>
            </w:r>
            <w:r>
              <w:rPr>
                <w:rFonts w:ascii="宋体" w:hAnsi="宋体" w:cs="宋体" w:eastAsia="宋体" w:hint="default"/>
                <w:sz w:val="18"/>
                <w:szCs w:val="18"/>
              </w:rPr>
              <w:t>号</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9" w:space="0" w:color="D2D2D2"/>
              <w:right w:val="single" w:sz="9" w:space="0" w:color="D2D2D2"/>
            </w:tcBorders>
          </w:tcPr>
          <w:p>
            <w:pPr>
              <w:pStyle w:val="TableParagraph"/>
              <w:spacing w:line="240" w:lineRule="auto" w:before="131"/>
              <w:ind w:left="16" w:right="74"/>
              <w:jc w:val="left"/>
              <w:rPr>
                <w:rFonts w:ascii="宋体" w:hAnsi="宋体" w:cs="宋体" w:eastAsia="宋体" w:hint="default"/>
                <w:sz w:val="18"/>
                <w:szCs w:val="18"/>
              </w:rPr>
            </w:pPr>
            <w:r>
              <w:rPr>
                <w:rFonts w:ascii="宋体" w:hAnsi="宋体" w:cs="宋体" w:eastAsia="宋体" w:hint="default"/>
                <w:sz w:val="18"/>
                <w:szCs w:val="18"/>
              </w:rPr>
              <w:t>江志强、邵凯 杰、王梓</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021-38676666</w:t>
            </w:r>
          </w:p>
        </w:tc>
      </w:tr>
      <w:tr>
        <w:trPr>
          <w:trHeight w:val="313"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vMerge/>
            <w:tcBorders>
              <w:left w:val="single" w:sz="9"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244"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65"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51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上海市青浦区工业园区郏一工业区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2" w:lineRule="exact"/>
              <w:ind w:left="10"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791"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45"/>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w:t>
            </w:r>
            <w:r>
              <w:rPr>
                <w:rFonts w:ascii="宋体" w:hAnsi="宋体" w:cs="宋体" w:eastAsia="宋体" w:hint="default"/>
                <w:spacing w:val="-3"/>
                <w:sz w:val="18"/>
                <w:szCs w:val="18"/>
              </w:rPr>
              <w:t>资信评级机构发生变更的，变更的原因、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履行的程序、对投资者利益的影响等</w:t>
            </w:r>
          </w:p>
        </w:tc>
        <w:tc>
          <w:tcPr>
            <w:tcW w:w="1608"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95" w:type="dxa"/>
            <w:tcBorders>
              <w:top w:val="single" w:sz="50" w:space="0" w:color="D2D2D2"/>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pict>
          <v:group style="position:absolute;margin-left:216.679993pt;margin-top:-40.274384pt;width:317.350pt;height:16.8pt;mso-position-horizontal-relative:page;mso-position-vertical-relative:paragraph;z-index:-1155736" coordorigin="4334,-805" coordsize="6347,336">
            <v:group style="position:absolute;left:4345;top:-794;width:2;height:314" coordorigin="4345,-794" coordsize="2,314">
              <v:shape style="position:absolute;left:4345;top:-794;width:2;height:314" coordorigin="4345,-794" coordsize="0,314" path="m4345,-794l4345,-481e" filled="false" stroked="true" strokeweight="1.140pt" strokecolor="#ffffff">
                <v:path arrowok="t"/>
              </v:shape>
            </v:group>
            <v:group style="position:absolute;left:4356;top:-794;width:6324;height:314" coordorigin="4356,-794" coordsize="6324,314">
              <v:shape style="position:absolute;left:4356;top:-794;width:6324;height:314" coordorigin="4356,-794" coordsize="6324,314" path="m4356,-481l10680,-481,10680,-794,4356,-794,4356,-481xe" filled="true" fillcolor="#ffffff" stroked="false">
                <v:path arrowok="t"/>
                <v:fill type="solid"/>
              </v:shape>
            </v:group>
            <w10:wrap type="none"/>
          </v:group>
        </w:pict>
      </w:r>
      <w:bookmarkStart w:name="三、公司债券募集资金使用情况" w:id="153"/>
      <w:bookmarkEnd w:id="153"/>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7016"/>
      </w:tblGrid>
      <w:tr>
        <w:trPr>
          <w:trHeight w:val="125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50"/>
              <w:ind w:left="22" w:right="178"/>
              <w:jc w:val="left"/>
              <w:rPr>
                <w:rFonts w:ascii="宋体" w:hAnsi="宋体" w:cs="宋体" w:eastAsia="宋体" w:hint="default"/>
                <w:sz w:val="18"/>
                <w:szCs w:val="18"/>
              </w:rPr>
            </w:pPr>
            <w:r>
              <w:rPr>
                <w:rFonts w:ascii="宋体" w:hAnsi="宋体" w:cs="宋体" w:eastAsia="宋体" w:hint="default"/>
                <w:sz w:val="18"/>
                <w:szCs w:val="18"/>
              </w:rPr>
              <w:t>公司债券募集资金使用情况及 履行的程序</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公司债券募集资金严格按照《募集说明书》承诺的用途，用于发行人及下属子公司项目投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资、偿还公司债务及补充营运资金。截止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日，公司累计使用募集资金</w:t>
            </w:r>
          </w:p>
          <w:p>
            <w:pPr>
              <w:pStyle w:val="TableParagraph"/>
              <w:spacing w:line="22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25,705.03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万元，其中：用于项目投资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7705.03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万元、偿还公司债务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万元、补充营</w:t>
            </w:r>
          </w:p>
          <w:p>
            <w:pPr>
              <w:pStyle w:val="TableParagraph"/>
              <w:spacing w:line="232" w:lineRule="exact" w:before="17"/>
              <w:ind w:left="22" w:right="53"/>
              <w:jc w:val="left"/>
              <w:rPr>
                <w:rFonts w:ascii="宋体" w:hAnsi="宋体" w:cs="宋体" w:eastAsia="宋体" w:hint="default"/>
                <w:sz w:val="18"/>
                <w:szCs w:val="18"/>
              </w:rPr>
            </w:pPr>
            <w:r>
              <w:rPr>
                <w:rFonts w:ascii="宋体" w:hAnsi="宋体" w:cs="宋体" w:eastAsia="宋体" w:hint="default"/>
                <w:sz w:val="18"/>
                <w:szCs w:val="18"/>
              </w:rPr>
              <w:t>运资金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万元。募集资金专项账户余额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4,294.97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万元。所有支出均履行了支出审 批程序。</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4,294.97</w:t>
            </w:r>
          </w:p>
        </w:tc>
      </w:tr>
      <w:tr>
        <w:trPr>
          <w:trHeight w:val="10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1"/>
              <w:jc w:val="both"/>
              <w:rPr>
                <w:rFonts w:ascii="宋体" w:hAnsi="宋体" w:cs="宋体" w:eastAsia="宋体" w:hint="default"/>
                <w:sz w:val="18"/>
                <w:szCs w:val="18"/>
              </w:rPr>
            </w:pPr>
            <w:r>
              <w:rPr>
                <w:rFonts w:ascii="宋体" w:hAnsi="宋体" w:cs="宋体" w:eastAsia="宋体" w:hint="default"/>
                <w:spacing w:val="-7"/>
                <w:sz w:val="18"/>
                <w:szCs w:val="18"/>
              </w:rPr>
              <w:t>公司严格按照《公司债券发行与交易管理办法》、《深圳证券交易所中小企业板上市公司规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范运作指引》的规定，开立募集资金专项账户用于债券募集资金的接收、存储、划转和利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息收付。公司提取募集资金时，均向监管银行出具了内部审批文件、资金用途说明和加盖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预留印鉴的支付凭证。自开立以来，募集资金专项账户运作正常。</w:t>
            </w:r>
          </w:p>
        </w:tc>
      </w:tr>
    </w:tbl>
    <w:p>
      <w:pPr>
        <w:spacing w:after="0" w:line="237" w:lineRule="auto"/>
        <w:jc w:val="both"/>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541"/>
        <w:gridCol w:w="7028"/>
      </w:tblGrid>
      <w:tr>
        <w:trPr>
          <w:trHeight w:val="332" w:hRule="exact"/>
        </w:trPr>
        <w:tc>
          <w:tcPr>
            <w:tcW w:w="2541" w:type="dxa"/>
            <w:tcBorders>
              <w:top w:val="nil" w:sz="6" w:space="0" w:color="auto"/>
              <w:left w:val="nil" w:sz="6" w:space="0" w:color="auto"/>
              <w:bottom w:val="single" w:sz="4" w:space="0" w:color="000000"/>
              <w:right w:val="nil" w:sz="6" w:space="0" w:color="auto"/>
            </w:tcBorders>
          </w:tcPr>
          <w:p>
            <w:pPr/>
          </w:p>
        </w:tc>
        <w:tc>
          <w:tcPr>
            <w:tcW w:w="7028" w:type="dxa"/>
            <w:tcBorders>
              <w:top w:val="nil" w:sz="6" w:space="0" w:color="auto"/>
              <w:left w:val="nil" w:sz="6" w:space="0" w:color="auto"/>
              <w:bottom w:val="single" w:sz="4" w:space="0" w:color="000000"/>
              <w:right w:val="nil" w:sz="6" w:space="0" w:color="auto"/>
            </w:tcBorders>
          </w:tcPr>
          <w:p>
            <w:pPr/>
          </w:p>
        </w:tc>
      </w:tr>
      <w:tr>
        <w:trPr>
          <w:trHeight w:val="791"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0"/>
              <w:jc w:val="left"/>
              <w:rPr>
                <w:rFonts w:ascii="宋体" w:hAnsi="宋体" w:cs="宋体" w:eastAsia="宋体" w:hint="default"/>
                <w:sz w:val="18"/>
                <w:szCs w:val="18"/>
              </w:rPr>
            </w:pPr>
            <w:r>
              <w:rPr>
                <w:rFonts w:ascii="宋体" w:hAnsi="宋体" w:cs="宋体" w:eastAsia="宋体" w:hint="default"/>
                <w:sz w:val="18"/>
                <w:szCs w:val="18"/>
              </w:rPr>
              <w:t>募集资金使用是否与募集说明 </w:t>
            </w:r>
            <w:r>
              <w:rPr>
                <w:rFonts w:ascii="宋体" w:hAnsi="宋体" w:cs="宋体" w:eastAsia="宋体" w:hint="default"/>
                <w:spacing w:val="-2"/>
                <w:sz w:val="18"/>
                <w:szCs w:val="18"/>
              </w:rPr>
              <w:t>书承诺的用途、使用计划及其他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约定一致</w:t>
            </w:r>
          </w:p>
        </w:tc>
        <w:tc>
          <w:tcPr>
            <w:tcW w:w="70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募集资金使用与募集说明书承诺的用途、使用计划及其他约定一致。</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pict>
          <v:group style="position:absolute;margin-left:55.200001pt;margin-top:-68.264404pt;width:485pt;height:.1pt;mso-position-horizontal-relative:page;mso-position-vertical-relative:paragraph;z-index:-1155712" coordorigin="1104,-1365" coordsize="9700,2">
            <v:shape style="position:absolute;left:1104;top:-1365;width:9700;height:2" coordorigin="1104,-1365" coordsize="9700,0" path="m1104,-1365l10804,-1365e" filled="false" stroked="true" strokeweight=".72pt" strokecolor="#000000">
              <v:path arrowok="t"/>
            </v:shape>
            <w10:wrap type="none"/>
          </v:group>
        </w:pict>
      </w:r>
      <w:bookmarkStart w:name="四、公司债券信息评级情况" w:id="154"/>
      <w:bookmarkEnd w:id="154"/>
      <w:r>
        <w:rPr>
          <w:b w:val="0"/>
          <w:bCs w:val="0"/>
        </w:rPr>
      </w:r>
      <w:r>
        <w:rPr/>
        <w:t>四、公司债券信息评级情况</w:t>
      </w:r>
      <w:r>
        <w:rPr>
          <w:b w:val="0"/>
          <w:bCs w:val="0"/>
        </w:rPr>
      </w:r>
    </w:p>
    <w:p>
      <w:pPr>
        <w:spacing w:line="240" w:lineRule="auto" w:before="13"/>
        <w:rPr>
          <w:rFonts w:ascii="宋体" w:hAnsi="宋体" w:cs="宋体" w:eastAsia="宋体" w:hint="default"/>
          <w:b/>
          <w:bCs/>
          <w:sz w:val="23"/>
          <w:szCs w:val="23"/>
        </w:rPr>
      </w:pPr>
    </w:p>
    <w:p>
      <w:pPr>
        <w:pStyle w:val="Heading3"/>
        <w:spacing w:line="225" w:lineRule="auto"/>
        <w:ind w:right="1130"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月，中诚信证券评估有限公司出具了《紫光国芯微电子股份有限公司面向合格投</w:t>
      </w:r>
      <w:r>
        <w:rPr/>
        <w:t> </w:t>
      </w:r>
      <w:r>
        <w:rPr>
          <w:spacing w:val="-1"/>
        </w:rPr>
        <w:t>资者公开发行</w:t>
      </w:r>
      <w:r>
        <w:rPr>
          <w:rFonts w:ascii="Times New Roman" w:hAnsi="Times New Roman" w:cs="Times New Roman" w:eastAsia="Times New Roman" w:hint="default"/>
          <w:spacing w:val="-1"/>
        </w:rPr>
        <w:t>2018</w:t>
      </w:r>
      <w:r>
        <w:rPr>
          <w:spacing w:val="-1"/>
        </w:rPr>
        <w:t>年公司债券（第一期）信用评级报告》，公司主体信用评级为</w:t>
      </w:r>
      <w:r>
        <w:rPr>
          <w:rFonts w:ascii="Times New Roman" w:hAnsi="Times New Roman" w:cs="Times New Roman" w:eastAsia="Times New Roman" w:hint="default"/>
          <w:spacing w:val="-1"/>
        </w:rPr>
        <w:t>AA+,</w:t>
      </w:r>
      <w:r>
        <w:rPr>
          <w:spacing w:val="-1"/>
        </w:rPr>
        <w:t>评级展</w:t>
      </w:r>
      <w:r>
        <w:rPr>
          <w:spacing w:val="-102"/>
        </w:rPr>
        <w:t> </w:t>
      </w:r>
      <w:r>
        <w:rPr>
          <w:spacing w:val="-6"/>
        </w:rPr>
        <w:t>望稳定，本期债券的信用等级为</w:t>
      </w:r>
      <w:r>
        <w:rPr>
          <w:rFonts w:ascii="Times New Roman" w:hAnsi="Times New Roman" w:cs="Times New Roman" w:eastAsia="Times New Roman" w:hint="default"/>
          <w:spacing w:val="-6"/>
        </w:rPr>
        <w:t>AAA</w:t>
      </w:r>
      <w:r>
        <w:rPr>
          <w:spacing w:val="-6"/>
        </w:rPr>
        <w:t>，该级别反映了本期债券信用质量极高，信用风险极低。</w:t>
      </w:r>
    </w:p>
    <w:p>
      <w:pPr>
        <w:spacing w:line="612" w:lineRule="exact" w:before="73"/>
        <w:ind w:left="634" w:right="1152" w:hanging="480"/>
        <w:jc w:val="left"/>
        <w:rPr>
          <w:rFonts w:ascii="宋体" w:hAnsi="宋体" w:cs="宋体" w:eastAsia="宋体" w:hint="default"/>
          <w:sz w:val="24"/>
          <w:szCs w:val="24"/>
        </w:rPr>
      </w:pPr>
      <w:bookmarkStart w:name="五、公司债券增信机制、偿债计划及其他偿债保障措施" w:id="155"/>
      <w:bookmarkEnd w:id="155"/>
      <w:r>
        <w:rPr/>
      </w:r>
      <w:r>
        <w:rPr>
          <w:rFonts w:ascii="宋体" w:hAnsi="宋体" w:cs="宋体" w:eastAsia="宋体" w:hint="default"/>
          <w:b/>
          <w:bCs/>
          <w:sz w:val="24"/>
          <w:szCs w:val="24"/>
        </w:rPr>
        <w:t>五、公司债券增信机制、偿债计划及其他偿债保障措施</w:t>
      </w:r>
      <w:r>
        <w:rPr>
          <w:rFonts w:ascii="宋体" w:hAnsi="宋体" w:cs="宋体" w:eastAsia="宋体" w:hint="default"/>
          <w:b/>
          <w:bCs/>
          <w:w w:val="99"/>
          <w:sz w:val="24"/>
          <w:szCs w:val="24"/>
        </w:rPr>
        <w:t> </w:t>
      </w:r>
      <w:r>
        <w:rPr>
          <w:rFonts w:ascii="宋体" w:hAnsi="宋体" w:cs="宋体" w:eastAsia="宋体" w:hint="default"/>
          <w:sz w:val="24"/>
          <w:szCs w:val="24"/>
        </w:rPr>
        <w:t>报告期内，公司债券增信机制、偿债计划及其他偿债保障措施未发生变更，与募集说明</w:t>
      </w:r>
    </w:p>
    <w:p>
      <w:pPr>
        <w:pStyle w:val="Heading3"/>
        <w:spacing w:line="223" w:lineRule="exact"/>
        <w:ind w:right="0"/>
        <w:jc w:val="left"/>
      </w:pPr>
      <w:r>
        <w:rPr/>
        <w:t>书的相关承诺一致。本期债券仍由紫光集团有限公司提供全额无条件不可撤销的连带责任保</w:t>
      </w:r>
    </w:p>
    <w:p>
      <w:pPr>
        <w:pStyle w:val="Heading3"/>
        <w:spacing w:line="314" w:lineRule="exact"/>
        <w:ind w:right="0"/>
        <w:jc w:val="left"/>
      </w:pPr>
      <w:r>
        <w:rPr/>
        <w:t>证担保。</w:t>
      </w:r>
    </w:p>
    <w:p>
      <w:pPr>
        <w:pStyle w:val="Heading3"/>
        <w:spacing w:line="240" w:lineRule="auto" w:before="36"/>
        <w:ind w:right="1170" w:firstLine="480"/>
        <w:jc w:val="both"/>
      </w:pPr>
      <w:r>
        <w:rPr/>
        <w:t>报告期内，债券受托管理人国泰君安证券股份有限公司按照《受托管理协议》的规定对 公司及担保人紫光集团有限公司的经营状况和财务状况进行了持续监督，特别关注了公司及 担保人的资信状况，未发现出现可能影响债券持有人重大权益的事项。</w:t>
      </w:r>
    </w:p>
    <w:p>
      <w:pPr>
        <w:pStyle w:val="Heading3"/>
        <w:spacing w:line="225" w:lineRule="auto" w:before="54"/>
        <w:ind w:right="1132" w:firstLine="480"/>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日，紫光集团有限公司净资产为</w:t>
      </w:r>
      <w:r>
        <w:rPr>
          <w:rFonts w:ascii="Times New Roman" w:hAnsi="Times New Roman" w:cs="Times New Roman" w:eastAsia="Times New Roman" w:hint="default"/>
          <w:spacing w:val="-1"/>
        </w:rPr>
        <w:t>779.67</w:t>
      </w:r>
      <w:r>
        <w:rPr>
          <w:spacing w:val="-1"/>
        </w:rPr>
        <w:t>亿元，资产负债率</w:t>
      </w:r>
      <w:r>
        <w:rPr>
          <w:rFonts w:ascii="Times New Roman" w:hAnsi="Times New Roman" w:cs="Times New Roman" w:eastAsia="Times New Roman" w:hint="default"/>
          <w:spacing w:val="-1"/>
        </w:rPr>
        <w:t>70.72%</w:t>
      </w:r>
      <w:r>
        <w:rPr>
          <w:spacing w:val="-1"/>
        </w:rPr>
        <w:t>，净资</w:t>
      </w:r>
      <w:r>
        <w:rPr/>
        <w:t> </w:t>
      </w:r>
      <w:r>
        <w:rPr>
          <w:spacing w:val="-2"/>
        </w:rPr>
        <w:t>产收益率</w:t>
      </w:r>
      <w:r>
        <w:rPr>
          <w:rFonts w:ascii="Times New Roman" w:hAnsi="Times New Roman" w:cs="Times New Roman" w:eastAsia="Times New Roman" w:hint="default"/>
          <w:spacing w:val="-2"/>
        </w:rPr>
        <w:t>-1.92%</w:t>
      </w:r>
      <w:r>
        <w:rPr>
          <w:spacing w:val="-2"/>
        </w:rPr>
        <w:t>，流动比率</w:t>
      </w:r>
      <w:r>
        <w:rPr>
          <w:rFonts w:ascii="Times New Roman" w:hAnsi="Times New Roman" w:cs="Times New Roman" w:eastAsia="Times New Roman" w:hint="default"/>
          <w:spacing w:val="-2"/>
        </w:rPr>
        <w:t>1.81</w:t>
      </w:r>
      <w:r>
        <w:rPr>
          <w:spacing w:val="-2"/>
        </w:rPr>
        <w:t>，速动比率</w:t>
      </w:r>
      <w:r>
        <w:rPr>
          <w:rFonts w:ascii="Times New Roman" w:hAnsi="Times New Roman" w:cs="Times New Roman" w:eastAsia="Times New Roman" w:hint="default"/>
          <w:spacing w:val="-2"/>
        </w:rPr>
        <w:t>1.51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1-9</w:t>
      </w:r>
      <w:r>
        <w:rPr>
          <w:spacing w:val="-2"/>
        </w:rPr>
        <w:t>月，实现营业收入</w:t>
      </w:r>
      <w:r>
        <w:rPr>
          <w:rFonts w:ascii="Times New Roman" w:hAnsi="Times New Roman" w:cs="Times New Roman" w:eastAsia="Times New Roman" w:hint="default"/>
          <w:spacing w:val="-2"/>
        </w:rPr>
        <w:t>476.15</w:t>
      </w:r>
      <w:r>
        <w:rPr>
          <w:spacing w:val="-2"/>
        </w:rPr>
        <w:t>亿元，实</w:t>
      </w:r>
      <w:r>
        <w:rPr>
          <w:spacing w:val="-95"/>
        </w:rPr>
        <w:t> </w:t>
      </w:r>
      <w:r>
        <w:rPr>
          <w:spacing w:val="-95"/>
        </w:rPr>
      </w:r>
      <w:r>
        <w:rPr/>
        <w:t>现净利润</w:t>
      </w:r>
      <w:r>
        <w:rPr>
          <w:rFonts w:ascii="Times New Roman" w:hAnsi="Times New Roman" w:cs="Times New Roman" w:eastAsia="Times New Roman" w:hint="default"/>
        </w:rPr>
        <w:t>-15.05</w:t>
      </w:r>
      <w:r>
        <w:rPr/>
        <w:t>亿元。</w:t>
      </w:r>
    </w:p>
    <w:p>
      <w:pPr>
        <w:pStyle w:val="Heading3"/>
        <w:spacing w:line="314" w:lineRule="exact" w:before="50"/>
        <w:ind w:right="1189" w:firstLine="48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日，紫光集团有限公司主体评级为</w:t>
      </w:r>
      <w:r>
        <w:rPr>
          <w:rFonts w:ascii="Times New Roman" w:hAnsi="Times New Roman" w:cs="Times New Roman" w:eastAsia="Times New Roman" w:hint="default"/>
        </w:rPr>
        <w:t>AAA</w:t>
      </w:r>
      <w:r>
        <w:rPr/>
        <w:t>，累计对外担保余额为</w:t>
      </w:r>
      <w:r>
        <w:rPr>
          <w:rFonts w:ascii="Times New Roman" w:hAnsi="Times New Roman" w:cs="Times New Roman" w:eastAsia="Times New Roman" w:hint="default"/>
        </w:rPr>
        <w:t>16.50</w:t>
      </w:r>
      <w:r>
        <w:rPr/>
        <w:t>亿 元，占净资产比例为</w:t>
      </w:r>
      <w:r>
        <w:rPr>
          <w:rFonts w:ascii="Times New Roman" w:hAnsi="Times New Roman" w:cs="Times New Roman" w:eastAsia="Times New Roman" w:hint="default"/>
        </w:rPr>
        <w:t>2.12%</w:t>
      </w:r>
      <w:r>
        <w:rPr/>
        <w:t>。</w:t>
      </w:r>
    </w:p>
    <w:p>
      <w:pPr>
        <w:pStyle w:val="BodyText"/>
        <w:spacing w:line="240" w:lineRule="auto" w:before="32"/>
        <w:ind w:left="574" w:right="0"/>
        <w:jc w:val="left"/>
        <w:rPr>
          <w:rFonts w:ascii="Times New Roman" w:hAnsi="Times New Roman" w:cs="Times New Roman" w:eastAsia="Times New Roman" w:hint="default"/>
        </w:rPr>
      </w:pPr>
      <w:r>
        <w:rPr/>
        <w:t>注：净资产收益率</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期初所有者权益</w:t>
      </w:r>
      <w:r>
        <w:rPr>
          <w:rFonts w:ascii="Times New Roman" w:hAnsi="Times New Roman" w:cs="Times New Roman" w:eastAsia="Times New Roman" w:hint="default"/>
        </w:rPr>
        <w:t>+</w:t>
      </w:r>
      <w:r>
        <w:rPr/>
        <w:t>期末所有者权益</w:t>
      </w:r>
      <w:r>
        <w:rPr>
          <w:rFonts w:ascii="Times New Roman" w:hAnsi="Times New Roman" w:cs="Times New Roman" w:eastAsia="Times New Roman" w:hint="default"/>
        </w:rPr>
        <w:t>)*2</w:t>
      </w:r>
    </w:p>
    <w:p>
      <w:pPr>
        <w:spacing w:line="240" w:lineRule="auto" w:before="11"/>
        <w:rPr>
          <w:rFonts w:ascii="Times New Roman" w:hAnsi="Times New Roman" w:cs="Times New Roman" w:eastAsia="Times New Roman" w:hint="default"/>
          <w:sz w:val="25"/>
          <w:szCs w:val="25"/>
        </w:rPr>
      </w:pPr>
    </w:p>
    <w:p>
      <w:pPr>
        <w:spacing w:line="468" w:lineRule="auto" w:before="0"/>
        <w:ind w:left="634" w:right="6432" w:hanging="480"/>
        <w:jc w:val="left"/>
        <w:rPr>
          <w:rFonts w:ascii="宋体" w:hAnsi="宋体" w:cs="宋体" w:eastAsia="宋体" w:hint="default"/>
          <w:sz w:val="24"/>
          <w:szCs w:val="24"/>
        </w:rPr>
      </w:pPr>
      <w:bookmarkStart w:name="六、报告期内债券持有人会议的召开情况" w:id="156"/>
      <w:bookmarkEnd w:id="156"/>
      <w:r>
        <w:rPr/>
      </w:r>
      <w:r>
        <w:rPr>
          <w:rFonts w:ascii="宋体" w:hAnsi="宋体" w:cs="宋体" w:eastAsia="宋体" w:hint="default"/>
          <w:b/>
          <w:bCs/>
          <w:w w:val="95"/>
          <w:sz w:val="24"/>
          <w:szCs w:val="24"/>
        </w:rPr>
        <w:t>六、报告期内债券持有人会议的召开情况</w:t>
      </w:r>
      <w:r>
        <w:rPr>
          <w:rFonts w:ascii="宋体" w:hAnsi="宋体" w:cs="宋体" w:eastAsia="宋体" w:hint="default"/>
          <w:b/>
          <w:bCs/>
          <w:spacing w:val="85"/>
          <w:w w:val="95"/>
          <w:sz w:val="24"/>
          <w:szCs w:val="24"/>
        </w:rPr>
        <w:t> </w:t>
      </w:r>
      <w:r>
        <w:rPr>
          <w:rFonts w:ascii="宋体" w:hAnsi="宋体" w:cs="宋体" w:eastAsia="宋体" w:hint="default"/>
          <w:sz w:val="24"/>
          <w:szCs w:val="24"/>
        </w:rPr>
        <w:t>报告期内，未召开债券持有人会议。</w:t>
      </w:r>
    </w:p>
    <w:p>
      <w:pPr>
        <w:pStyle w:val="Heading2"/>
        <w:spacing w:line="240" w:lineRule="auto" w:before="71"/>
        <w:ind w:right="0"/>
        <w:jc w:val="left"/>
        <w:rPr>
          <w:b w:val="0"/>
          <w:bCs w:val="0"/>
        </w:rPr>
      </w:pPr>
      <w:bookmarkStart w:name="七、报告期内债券受托管理人履行职责的情况" w:id="157"/>
      <w:bookmarkEnd w:id="157"/>
      <w:r>
        <w:rPr>
          <w:b w:val="0"/>
          <w:bCs w:val="0"/>
        </w:rPr>
      </w:r>
      <w:r>
        <w:rPr/>
        <w:t>七、报告期内债券受托管理人履行职责的情况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1170" w:firstLine="480"/>
        <w:jc w:val="both"/>
      </w:pPr>
      <w:r>
        <w:rPr/>
        <w:t>报告期内，公司债券受托管理人国泰君安证券股份有限公司严格按照相关法律、法规的 规定，积极履行受托管理职责，持续关注公司日常生产经营及财务状况，全力维护债券持有 人的合法权益。</w:t>
      </w:r>
    </w:p>
    <w:p>
      <w:pPr>
        <w:spacing w:line="468" w:lineRule="auto" w:before="37"/>
        <w:ind w:left="154" w:right="3552" w:firstLine="480"/>
        <w:jc w:val="left"/>
        <w:rPr>
          <w:rFonts w:ascii="宋体" w:hAnsi="宋体" w:cs="宋体" w:eastAsia="宋体" w:hint="default"/>
          <w:sz w:val="24"/>
          <w:szCs w:val="24"/>
        </w:rPr>
      </w:pPr>
      <w:r>
        <w:rPr>
          <w:rFonts w:ascii="宋体" w:hAnsi="宋体" w:cs="宋体" w:eastAsia="宋体" w:hint="default"/>
          <w:sz w:val="24"/>
          <w:szCs w:val="24"/>
        </w:rPr>
        <w:t>国泰君安证券股份有限公司在履行职责时不存在利益冲突情形。 </w:t>
      </w:r>
      <w:bookmarkStart w:name="八、截至报告期末公司近2年的主要会计数据和财务指标" w:id="158"/>
      <w:bookmarkEnd w:id="158"/>
      <w:r>
        <w:rPr>
          <w:rFonts w:ascii="宋体" w:hAnsi="宋体" w:cs="宋体" w:eastAsia="宋体" w:hint="default"/>
          <w:sz w:val="24"/>
          <w:szCs w:val="24"/>
        </w:rPr>
      </w:r>
      <w:r>
        <w:rPr>
          <w:rFonts w:ascii="宋体" w:hAnsi="宋体" w:cs="宋体" w:eastAsia="宋体" w:hint="default"/>
          <w:b/>
          <w:bCs/>
          <w:sz w:val="24"/>
          <w:szCs w:val="24"/>
        </w:rPr>
        <w:t>八、截至报告期末公司近</w:t>
      </w:r>
      <w:r>
        <w:rPr>
          <w:rFonts w:ascii="宋体" w:hAnsi="宋体" w:cs="宋体" w:eastAsia="宋体" w:hint="default"/>
          <w:b/>
          <w:bCs/>
          <w:spacing w:val="-70"/>
          <w:sz w:val="24"/>
          <w:szCs w:val="24"/>
        </w:rPr>
        <w:t> </w:t>
      </w: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11"/>
          <w:sz w:val="24"/>
          <w:szCs w:val="24"/>
        </w:rPr>
        <w:t> </w:t>
      </w:r>
      <w:r>
        <w:rPr>
          <w:rFonts w:ascii="宋体" w:hAnsi="宋体" w:cs="宋体" w:eastAsia="宋体" w:hint="default"/>
          <w:b/>
          <w:bCs/>
          <w:sz w:val="24"/>
          <w:szCs w:val="24"/>
        </w:rPr>
        <w:t>年的主要会计数据和财务指标</w:t>
      </w:r>
      <w:r>
        <w:rPr>
          <w:rFonts w:ascii="宋体" w:hAnsi="宋体" w:cs="宋体" w:eastAsia="宋体" w:hint="default"/>
          <w:sz w:val="24"/>
          <w:szCs w:val="24"/>
        </w:rPr>
      </w:r>
    </w:p>
    <w:p>
      <w:pPr>
        <w:spacing w:before="78"/>
        <w:ind w:left="0" w:right="14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55,001.35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46,045.87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331.25%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301.08%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58"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30.17</w:t>
            </w:r>
            <w:r>
              <w:rPr>
                <w:rFonts w:ascii="Times New Roman" w:hAnsi="Times New Roman" w:cs="Times New Roman" w:eastAsia="Times New Roman" w:hint="default"/>
                <w:spacing w:val="-1"/>
                <w:sz w:val="21"/>
                <w:szCs w:val="21"/>
              </w:rPr>
              <w:t> </w:t>
            </w:r>
            <w:r>
              <w:rPr>
                <w:rFonts w:ascii="宋体" w:hAnsi="宋体" w:cs="宋体" w:eastAsia="宋体" w:hint="default"/>
                <w:sz w:val="18"/>
                <w:szCs w:val="18"/>
              </w:rPr>
              <w:t>百分点</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1.50 </w:t>
            </w:r>
            <w:r>
              <w:rPr>
                <w:rFonts w:ascii="宋体" w:hAnsi="宋体" w:cs="宋体" w:eastAsia="宋体" w:hint="default"/>
                <w:sz w:val="18"/>
                <w:szCs w:val="18"/>
              </w:rPr>
              <w:t>百分点</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254.54%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58"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19.38 </w:t>
            </w:r>
            <w:r>
              <w:rPr>
                <w:rFonts w:ascii="宋体" w:hAnsi="宋体" w:cs="宋体" w:eastAsia="宋体" w:hint="default"/>
                <w:sz w:val="18"/>
                <w:szCs w:val="18"/>
              </w:rPr>
              <w:t>百分点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-29.41%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63.01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-26.69%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45.44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-29.14%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468" w:lineRule="auto"/>
        <w:ind w:left="634" w:right="4872" w:hanging="480"/>
        <w:jc w:val="left"/>
        <w:rPr>
          <w:rFonts w:ascii="宋体" w:hAnsi="宋体" w:cs="宋体" w:eastAsia="宋体" w:hint="default"/>
          <w:b w:val="0"/>
          <w:bCs w:val="0"/>
        </w:rPr>
      </w:pPr>
      <w:bookmarkStart w:name="九、报告期内对其他债券和债务融资工具的付息兑付情况" w:id="159"/>
      <w:bookmarkEnd w:id="159"/>
      <w:r>
        <w:rPr>
          <w:b w:val="0"/>
          <w:bCs w:val="0"/>
        </w:rPr>
      </w:r>
      <w:r>
        <w:rPr>
          <w:w w:val="95"/>
        </w:rPr>
        <w:t>九、报告期内对其他债券和债务融资工具的付息兑付情况</w:t>
      </w:r>
      <w:r>
        <w:rPr>
          <w:spacing w:val="47"/>
          <w:w w:val="95"/>
        </w:rPr>
        <w:t> </w:t>
      </w:r>
      <w:r>
        <w:rPr>
          <w:rFonts w:ascii="宋体" w:hAnsi="宋体" w:cs="宋体" w:eastAsia="宋体" w:hint="default"/>
          <w:b w:val="0"/>
          <w:bCs w:val="0"/>
        </w:rPr>
        <w:t>无。</w:t>
      </w:r>
    </w:p>
    <w:p>
      <w:pPr>
        <w:pStyle w:val="Heading2"/>
        <w:spacing w:line="240" w:lineRule="auto" w:before="71"/>
        <w:ind w:right="0"/>
        <w:jc w:val="left"/>
        <w:rPr>
          <w:b w:val="0"/>
          <w:bCs w:val="0"/>
        </w:rPr>
      </w:pPr>
      <w:bookmarkStart w:name="十、报告期内获得的银行授信情况、使用情况以及偿还银行贷款的情况" w:id="160"/>
      <w:bookmarkEnd w:id="160"/>
      <w:r>
        <w:rPr>
          <w:b w:val="0"/>
          <w:bCs w:val="0"/>
        </w:rPr>
      </w:r>
      <w:r>
        <w:rPr/>
        <w:t>十、报告期内获得的银行授信情况、使用情况以及偿还银行贷款的情况</w:t>
      </w:r>
      <w:r>
        <w:rPr>
          <w:b w:val="0"/>
          <w:bCs w:val="0"/>
        </w:rPr>
      </w:r>
    </w:p>
    <w:p>
      <w:pPr>
        <w:spacing w:line="240" w:lineRule="auto" w:before="12"/>
        <w:rPr>
          <w:rFonts w:ascii="宋体" w:hAnsi="宋体" w:cs="宋体" w:eastAsia="宋体" w:hint="default"/>
          <w:b/>
          <w:bCs/>
          <w:sz w:val="24"/>
          <w:szCs w:val="24"/>
        </w:rPr>
      </w:pPr>
    </w:p>
    <w:p>
      <w:pPr>
        <w:pStyle w:val="Heading3"/>
        <w:spacing w:line="314" w:lineRule="exact"/>
        <w:ind w:right="1169" w:firstLine="480"/>
        <w:jc w:val="both"/>
      </w:pPr>
      <w:r>
        <w:rPr/>
        <w:t>报告期内，公司银行授信减少</w:t>
      </w:r>
      <w:r>
        <w:rPr>
          <w:rFonts w:ascii="Times New Roman" w:hAnsi="Times New Roman" w:cs="Times New Roman" w:eastAsia="Times New Roman" w:hint="default"/>
        </w:rPr>
        <w:t>2.14</w:t>
      </w:r>
      <w:r>
        <w:rPr/>
        <w:t>亿元。截至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日，共获得银行授信</w:t>
      </w:r>
      <w:r>
        <w:rPr>
          <w:rFonts w:ascii="Times New Roman" w:hAnsi="Times New Roman" w:cs="Times New Roman" w:eastAsia="Times New Roman" w:hint="default"/>
        </w:rPr>
        <w:t>13.14</w:t>
      </w:r>
      <w:r>
        <w:rPr/>
        <w:t>亿 元，已使用</w:t>
      </w:r>
      <w:r>
        <w:rPr>
          <w:rFonts w:ascii="Times New Roman" w:hAnsi="Times New Roman" w:cs="Times New Roman" w:eastAsia="Times New Roman" w:hint="default"/>
        </w:rPr>
        <w:t>2.93</w:t>
      </w:r>
      <w:r>
        <w:rPr/>
        <w:t>亿元。</w:t>
      </w:r>
    </w:p>
    <w:p>
      <w:pPr>
        <w:spacing w:line="441" w:lineRule="auto" w:before="9"/>
        <w:ind w:left="154" w:right="2172" w:firstLine="480"/>
        <w:jc w:val="left"/>
        <w:rPr>
          <w:rFonts w:ascii="宋体" w:hAnsi="宋体" w:cs="宋体" w:eastAsia="宋体" w:hint="default"/>
          <w:sz w:val="24"/>
          <w:szCs w:val="24"/>
        </w:rPr>
      </w:pPr>
      <w:r>
        <w:rPr>
          <w:rFonts w:ascii="宋体" w:hAnsi="宋体" w:cs="宋体" w:eastAsia="宋体" w:hint="default"/>
          <w:sz w:val="24"/>
          <w:szCs w:val="24"/>
        </w:rPr>
        <w:t>报告期内，公司偿还银行贷款</w:t>
      </w:r>
      <w:r>
        <w:rPr>
          <w:rFonts w:ascii="Times New Roman" w:hAnsi="Times New Roman" w:cs="Times New Roman" w:eastAsia="Times New Roman" w:hint="default"/>
          <w:sz w:val="24"/>
          <w:szCs w:val="24"/>
        </w:rPr>
        <w:t>3.25</w:t>
      </w:r>
      <w:r>
        <w:rPr>
          <w:rFonts w:ascii="宋体" w:hAnsi="宋体" w:cs="宋体" w:eastAsia="宋体" w:hint="default"/>
          <w:sz w:val="24"/>
          <w:szCs w:val="24"/>
        </w:rPr>
        <w:t>亿元，未发生银行贷款展期、减免的情况。 </w:t>
      </w:r>
      <w:bookmarkStart w:name="十一、报告期内执行公司债券募集说明书相关约定或承诺的情况" w:id="161"/>
      <w:bookmarkEnd w:id="161"/>
      <w:r>
        <w:rPr>
          <w:rFonts w:ascii="宋体" w:hAnsi="宋体" w:cs="宋体" w:eastAsia="宋体" w:hint="default"/>
          <w:sz w:val="24"/>
          <w:szCs w:val="24"/>
        </w:rPr>
      </w:r>
      <w:r>
        <w:rPr>
          <w:rFonts w:ascii="宋体" w:hAnsi="宋体" w:cs="宋体" w:eastAsia="宋体" w:hint="default"/>
          <w:b/>
          <w:bCs/>
          <w:sz w:val="24"/>
          <w:szCs w:val="24"/>
        </w:rPr>
        <w:t>十一、报告期内执行公司债券募集说明书相关约定或承诺的情况</w:t>
      </w:r>
      <w:r>
        <w:rPr>
          <w:rFonts w:ascii="宋体" w:hAnsi="宋体" w:cs="宋体" w:eastAsia="宋体" w:hint="default"/>
          <w:sz w:val="24"/>
          <w:szCs w:val="24"/>
        </w:rPr>
      </w:r>
    </w:p>
    <w:p>
      <w:pPr>
        <w:pStyle w:val="Heading3"/>
        <w:spacing w:line="240" w:lineRule="auto" w:before="96"/>
        <w:ind w:right="1170" w:firstLine="480"/>
        <w:jc w:val="both"/>
      </w:pPr>
      <w:r>
        <w:rPr/>
        <w:t>报告期内，公司及公司债券受托管理人、资信评级机构均严格执行相关法律法规及《债 券募集说明书》的相关约定，勤勉尽责地履行相关权利、义务。公司将按时足额兑付利息， 并及时披露公司债相关信息，保证债券持有人的权益不受侵害。</w:t>
      </w:r>
    </w:p>
    <w:p>
      <w:pPr>
        <w:spacing w:line="240" w:lineRule="auto" w:before="10"/>
        <w:rPr>
          <w:rFonts w:ascii="宋体" w:hAnsi="宋体" w:cs="宋体" w:eastAsia="宋体" w:hint="default"/>
          <w:sz w:val="22"/>
          <w:szCs w:val="22"/>
        </w:rPr>
      </w:pPr>
    </w:p>
    <w:p>
      <w:pPr>
        <w:spacing w:line="468" w:lineRule="auto" w:before="0"/>
        <w:ind w:left="634" w:right="1392" w:hanging="480"/>
        <w:jc w:val="left"/>
        <w:rPr>
          <w:rFonts w:ascii="宋体" w:hAnsi="宋体" w:cs="宋体" w:eastAsia="宋体" w:hint="default"/>
          <w:sz w:val="24"/>
          <w:szCs w:val="24"/>
        </w:rPr>
      </w:pPr>
      <w:bookmarkStart w:name="十二、报告期内发生的重大事项" w:id="162"/>
      <w:bookmarkEnd w:id="162"/>
      <w:r>
        <w:rPr/>
      </w:r>
      <w:r>
        <w:rPr>
          <w:rFonts w:ascii="宋体" w:hAnsi="宋体" w:cs="宋体" w:eastAsia="宋体" w:hint="default"/>
          <w:b/>
          <w:bCs/>
          <w:sz w:val="24"/>
          <w:szCs w:val="24"/>
        </w:rPr>
        <w:t>十二、报告期内发生的重大事项</w:t>
      </w:r>
      <w:r>
        <w:rPr>
          <w:rFonts w:ascii="宋体" w:hAnsi="宋体" w:cs="宋体" w:eastAsia="宋体" w:hint="default"/>
          <w:b/>
          <w:bCs/>
          <w:w w:val="99"/>
          <w:sz w:val="24"/>
          <w:szCs w:val="24"/>
        </w:rPr>
        <w:t> </w:t>
      </w:r>
      <w:r>
        <w:rPr>
          <w:rFonts w:ascii="宋体" w:hAnsi="宋体" w:cs="宋体" w:eastAsia="宋体" w:hint="default"/>
          <w:sz w:val="24"/>
          <w:szCs w:val="24"/>
        </w:rPr>
        <w:t>报告期内，未发生《公司债券发行与交易管理办法》第四十五条所列示的重大事项。</w:t>
      </w:r>
    </w:p>
    <w:p>
      <w:pPr>
        <w:pStyle w:val="Heading2"/>
        <w:spacing w:line="240" w:lineRule="auto" w:before="70"/>
        <w:ind w:right="0"/>
        <w:jc w:val="left"/>
        <w:rPr>
          <w:b w:val="0"/>
          <w:bCs w:val="0"/>
        </w:rPr>
      </w:pPr>
      <w:bookmarkStart w:name="十三、公司债券是否存在保证人" w:id="163"/>
      <w:bookmarkEnd w:id="163"/>
      <w:r>
        <w:rPr>
          <w:b w:val="0"/>
          <w:bCs w:val="0"/>
        </w:rPr>
      </w:r>
      <w:r>
        <w:rPr/>
        <w:t>十三、公司债券是否存在保证人</w:t>
      </w:r>
      <w:r>
        <w:rPr>
          <w:b w:val="0"/>
          <w:bCs w:val="0"/>
        </w:rPr>
      </w:r>
    </w:p>
    <w:p>
      <w:pPr>
        <w:spacing w:line="240" w:lineRule="auto" w:before="9"/>
        <w:rPr>
          <w:rFonts w:ascii="宋体" w:hAnsi="宋体" w:cs="宋体" w:eastAsia="宋体" w:hint="default"/>
          <w:b/>
          <w:bCs/>
          <w:sz w:val="24"/>
          <w:szCs w:val="24"/>
        </w:rPr>
      </w:pPr>
    </w:p>
    <w:p>
      <w:pPr>
        <w:pStyle w:val="BodyText"/>
        <w:spacing w:line="340" w:lineRule="auto"/>
        <w:ind w:right="6972"/>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r>
        <w:rPr>
          <w:rFonts w:ascii="黑体" w:hAnsi="黑体" w:cs="黑体" w:eastAsia="黑体" w:hint="default"/>
        </w:rPr>
        <w:t> 公司债券的保证人是否为法人或其他组织</w:t>
      </w:r>
    </w:p>
    <w:p>
      <w:pPr>
        <w:pStyle w:val="BodyText"/>
        <w:spacing w:line="240" w:lineRule="auto" w:before="30"/>
        <w:ind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pStyle w:val="BodyText"/>
        <w:spacing w:line="271" w:lineRule="auto" w:before="117"/>
        <w:ind w:right="1115"/>
        <w:jc w:val="left"/>
        <w:rPr>
          <w:rFonts w:ascii="黑体" w:hAnsi="黑体" w:cs="黑体" w:eastAsia="黑体" w:hint="default"/>
        </w:rPr>
      </w:pPr>
      <w:r>
        <w:rPr>
          <w:rFonts w:ascii="黑体" w:hAnsi="黑体" w:cs="黑体" w:eastAsia="黑体" w:hint="default"/>
        </w:rPr>
        <w:t>是否在每个会计年度结束之日起</w:t>
      </w:r>
      <w:r>
        <w:rPr>
          <w:rFonts w:ascii="黑体" w:hAnsi="黑体" w:cs="黑体" w:eastAsia="黑体" w:hint="default"/>
          <w:spacing w:val="-64"/>
        </w:rPr>
        <w:t> </w:t>
      </w:r>
      <w:r>
        <w:rPr>
          <w:rFonts w:ascii="黑体" w:hAnsi="黑体" w:cs="黑体" w:eastAsia="黑体" w:hint="default"/>
        </w:rPr>
        <w:t>4</w:t>
      </w:r>
      <w:r>
        <w:rPr>
          <w:rFonts w:ascii="黑体" w:hAnsi="黑体" w:cs="黑体" w:eastAsia="黑体" w:hint="default"/>
          <w:spacing w:val="-64"/>
        </w:rPr>
        <w:t> </w:t>
      </w:r>
      <w:r>
        <w:rPr>
          <w:rFonts w:ascii="黑体" w:hAnsi="黑体" w:cs="黑体" w:eastAsia="黑体" w:hint="default"/>
        </w:rPr>
        <w:t>个月内单独披露保证人报告期财务报表，包括资产负债表、利润表、现 金流量表、所有者权益（股东权益）变动表和财务报表附注</w:t>
      </w:r>
    </w:p>
    <w:p>
      <w:pPr>
        <w:pStyle w:val="BodyText"/>
        <w:spacing w:line="240" w:lineRule="auto" w:before="90"/>
        <w:ind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after="0" w:line="240" w:lineRule="auto"/>
        <w:jc w:val="left"/>
        <w:rPr>
          <w:rFonts w:ascii="黑体" w:hAnsi="黑体" w:cs="黑体" w:eastAsia="黑体" w:hint="default"/>
        </w:rPr>
        <w:sectPr>
          <w:pgSz w:w="11910" w:h="16840"/>
          <w:pgMar w:header="0" w:footer="979" w:top="106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Heading1"/>
        <w:spacing w:line="240" w:lineRule="auto"/>
        <w:ind w:left="3608" w:right="0"/>
        <w:jc w:val="left"/>
        <w:rPr>
          <w:b w:val="0"/>
          <w:bCs w:val="0"/>
        </w:rPr>
      </w:pPr>
      <w:bookmarkStart w:name="第十一节 财务报告" w:id="164"/>
      <w:bookmarkEnd w:id="164"/>
      <w:r>
        <w:rPr>
          <w:b w:val="0"/>
          <w:bCs w:val="0"/>
        </w:rPr>
      </w:r>
      <w:bookmarkStart w:name="_bookmark10" w:id="165"/>
      <w:bookmarkEnd w:id="16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bookmarkStart w:name="一、 审计报告" w:id="166"/>
      <w:bookmarkEnd w:id="166"/>
      <w:r>
        <w:rPr>
          <w:b w:val="0"/>
          <w:bCs w:val="0"/>
        </w:rPr>
      </w:r>
      <w:r>
        <w:rPr/>
        <w:t>一、</w:t>
      </w:r>
      <w:r>
        <w:rPr>
          <w:spacing w:val="-36"/>
        </w:rPr>
        <w:t> </w:t>
      </w:r>
      <w:r>
        <w:rPr/>
        <w:t>审计报告</w:t>
      </w:r>
      <w:r>
        <w:rPr>
          <w:b w:val="0"/>
          <w:bCs w:val="0"/>
        </w:rPr>
      </w:r>
    </w:p>
    <w:p>
      <w:pPr>
        <w:spacing w:line="240" w:lineRule="auto" w:before="1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6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6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6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京会兴审字第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0100M0010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6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傅映红、时彦禄</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before="7"/>
        <w:ind w:left="135" w:right="1111" w:firstLine="0"/>
        <w:jc w:val="center"/>
        <w:rPr>
          <w:rFonts w:ascii="宋体" w:hAnsi="宋体" w:cs="宋体" w:eastAsia="宋体" w:hint="default"/>
          <w:sz w:val="30"/>
          <w:szCs w:val="30"/>
        </w:rPr>
      </w:pPr>
      <w:r>
        <w:rPr>
          <w:rFonts w:ascii="宋体" w:hAnsi="宋体" w:cs="宋体" w:eastAsia="宋体" w:hint="default"/>
          <w:b/>
          <w:bCs/>
          <w:sz w:val="30"/>
          <w:szCs w:val="30"/>
        </w:rPr>
        <w:t>审计报告正文</w:t>
      </w:r>
      <w:r>
        <w:rPr>
          <w:rFonts w:ascii="宋体" w:hAnsi="宋体" w:cs="宋体" w:eastAsia="宋体" w:hint="default"/>
          <w:sz w:val="30"/>
          <w:szCs w:val="30"/>
        </w:rPr>
      </w:r>
    </w:p>
    <w:p>
      <w:pPr>
        <w:spacing w:line="240" w:lineRule="auto" w:before="7"/>
        <w:rPr>
          <w:rFonts w:ascii="宋体" w:hAnsi="宋体" w:cs="宋体" w:eastAsia="宋体" w:hint="default"/>
          <w:b/>
          <w:bCs/>
          <w:sz w:val="21"/>
          <w:szCs w:val="21"/>
        </w:rPr>
      </w:pPr>
    </w:p>
    <w:p>
      <w:pPr>
        <w:pStyle w:val="Heading2"/>
        <w:spacing w:line="240" w:lineRule="auto" w:before="0"/>
        <w:ind w:right="0"/>
        <w:jc w:val="both"/>
        <w:rPr>
          <w:b w:val="0"/>
          <w:bCs w:val="0"/>
        </w:rPr>
      </w:pPr>
      <w:r>
        <w:rPr/>
        <w:t>紫光国芯微电子股份有限公司全体股东：</w:t>
      </w:r>
      <w:r>
        <w:rPr>
          <w:b w:val="0"/>
          <w:bCs w:val="0"/>
        </w:rPr>
      </w:r>
    </w:p>
    <w:p>
      <w:pPr>
        <w:pStyle w:val="Heading3"/>
        <w:spacing w:line="510" w:lineRule="atLeast" w:before="166"/>
        <w:ind w:left="624" w:right="1117" w:firstLine="12"/>
        <w:jc w:val="left"/>
      </w:pPr>
      <w:bookmarkStart w:name="（一）审计意见" w:id="167"/>
      <w:bookmarkEnd w:id="167"/>
      <w:r>
        <w:rPr/>
      </w:r>
      <w:r>
        <w:rPr>
          <w:rFonts w:ascii="宋体" w:hAnsi="宋体" w:cs="宋体" w:eastAsia="宋体" w:hint="default"/>
          <w:b/>
          <w:bCs/>
        </w:rPr>
        <w:t>（一）审计意见</w:t>
      </w:r>
      <w:r>
        <w:rPr>
          <w:rFonts w:ascii="宋体" w:hAnsi="宋体" w:cs="宋体" w:eastAsia="宋体" w:hint="default"/>
          <w:b/>
          <w:bCs/>
          <w:w w:val="99"/>
        </w:rPr>
        <w:t> </w:t>
      </w:r>
      <w:r>
        <w:rPr>
          <w:spacing w:val="-5"/>
        </w:rPr>
        <w:t>我们审计了紫光国芯微电子股份有限公司（以下简称贵公司）合并及母公司财务报表（以</w:t>
      </w:r>
    </w:p>
    <w:p>
      <w:pPr>
        <w:pStyle w:val="Heading3"/>
        <w:spacing w:line="312" w:lineRule="exact" w:before="29"/>
        <w:ind w:right="1130"/>
        <w:jc w:val="both"/>
      </w:pPr>
      <w:r>
        <w:rPr>
          <w:spacing w:val="-12"/>
        </w:rPr>
        <w:t>下简称财务报表），包括</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日的合并及母公司资产负债表，</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 </w:t>
      </w:r>
      <w:r>
        <w:rPr/>
        <w:t>年度的合并及 母公司利润表、合并及母公司现金流量表、合并及母公司所有者权益变动表以及相关财务报 表附注。</w:t>
      </w:r>
    </w:p>
    <w:p>
      <w:pPr>
        <w:pStyle w:val="Heading3"/>
        <w:spacing w:line="312" w:lineRule="exact" w:before="156"/>
        <w:ind w:right="1131" w:firstLine="470"/>
        <w:jc w:val="both"/>
      </w:pPr>
      <w:r>
        <w:rPr/>
        <w:t>我们认为，后附的财务报表在所有重大方面按照企业会计准则的规定编制，公允反映了 贵公司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日的合并及母公司财务状况以及</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年度的合并及母公司经营成果 和现金流量。</w:t>
      </w:r>
    </w:p>
    <w:p>
      <w:pPr>
        <w:spacing w:line="510" w:lineRule="atLeast" w:before="135"/>
        <w:ind w:left="624" w:right="0" w:firstLine="12"/>
        <w:jc w:val="left"/>
        <w:rPr>
          <w:rFonts w:ascii="宋体" w:hAnsi="宋体" w:cs="宋体" w:eastAsia="宋体" w:hint="default"/>
          <w:sz w:val="24"/>
          <w:szCs w:val="24"/>
        </w:rPr>
      </w:pPr>
      <w:bookmarkStart w:name="（二）形成审计意见的基础" w:id="168"/>
      <w:bookmarkEnd w:id="168"/>
      <w:r>
        <w:rPr/>
      </w: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312" w:lineRule="exact" w:before="28"/>
        <w:ind w:right="1137"/>
        <w:jc w:val="both"/>
      </w:pPr>
      <w:r>
        <w:rPr/>
        <w:t>财务报表审计的责任”部分进一步阐述了我们在这些准则下的责任。按照中国注册会计师职</w:t>
      </w:r>
      <w:r>
        <w:rPr>
          <w:spacing w:val="-117"/>
        </w:rPr>
        <w:t> </w:t>
      </w:r>
      <w:r>
        <w:rPr>
          <w:spacing w:val="-117"/>
        </w:rPr>
      </w:r>
      <w:r>
        <w:rPr/>
        <w:t>业道德守则，我们独立于贵公司，并履行了职业道德方面的其他责任。我们相信，我们获取 的审计证据是充分、适当的，为发表审计意见提供了基础。</w:t>
      </w:r>
    </w:p>
    <w:p>
      <w:pPr>
        <w:spacing w:line="510" w:lineRule="atLeast" w:before="135"/>
        <w:ind w:left="624" w:right="0" w:firstLine="12"/>
        <w:jc w:val="left"/>
        <w:rPr>
          <w:rFonts w:ascii="宋体" w:hAnsi="宋体" w:cs="宋体" w:eastAsia="宋体" w:hint="default"/>
          <w:sz w:val="24"/>
          <w:szCs w:val="24"/>
        </w:rPr>
      </w:pPr>
      <w:bookmarkStart w:name="（三）关键审计事项" w:id="169"/>
      <w:bookmarkEnd w:id="169"/>
      <w:r>
        <w:rPr/>
      </w:r>
      <w:r>
        <w:rPr>
          <w:rFonts w:ascii="宋体" w:hAnsi="宋体" w:cs="宋体" w:eastAsia="宋体" w:hint="default"/>
          <w:b/>
          <w:bCs/>
          <w:sz w:val="24"/>
          <w:szCs w:val="24"/>
        </w:rPr>
        <w:t>（三）关键审计事项</w:t>
      </w:r>
      <w:r>
        <w:rPr>
          <w:rFonts w:ascii="宋体" w:hAnsi="宋体" w:cs="宋体" w:eastAsia="宋体" w:hint="default"/>
          <w:b/>
          <w:bCs/>
          <w:w w:val="99"/>
          <w:sz w:val="24"/>
          <w:szCs w:val="24"/>
        </w:rPr>
        <w:t> </w:t>
      </w:r>
      <w:r>
        <w:rPr>
          <w:rFonts w:ascii="宋体" w:hAnsi="宋体" w:cs="宋体" w:eastAsia="宋体" w:hint="default"/>
          <w:sz w:val="24"/>
          <w:szCs w:val="24"/>
        </w:rPr>
        <w:t>关键审计事项是我们根据职业判断，认为对本期财务报表审计最为重要的事项。这些事</w:t>
      </w:r>
    </w:p>
    <w:p>
      <w:pPr>
        <w:pStyle w:val="Heading3"/>
        <w:spacing w:line="312" w:lineRule="exact" w:before="28"/>
        <w:ind w:right="1139"/>
        <w:jc w:val="both"/>
      </w:pPr>
      <w:r>
        <w:rPr/>
        <w:t>项的应对以对财务报表整体进行审计并形成审计意见为背景，我们不对这些事项单独发表意 见。</w:t>
      </w:r>
    </w:p>
    <w:p>
      <w:pPr>
        <w:pStyle w:val="Heading3"/>
        <w:spacing w:line="240" w:lineRule="auto" w:before="125"/>
        <w:ind w:left="624" w:right="0"/>
        <w:jc w:val="left"/>
      </w:pPr>
      <w:r>
        <w:rPr/>
        <w:t>我们在本期财务报表审计中识别出的关键审计事项如下：</w:t>
      </w:r>
    </w:p>
    <w:p>
      <w:pPr>
        <w:spacing w:after="0" w:line="240" w:lineRule="auto"/>
        <w:jc w:val="left"/>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929"/>
        <w:gridCol w:w="4820"/>
      </w:tblGrid>
      <w:tr>
        <w:trPr>
          <w:trHeight w:val="536"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8"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4690"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一、应收账款的减值</w:t>
            </w:r>
          </w:p>
          <w:p>
            <w:pPr>
              <w:pStyle w:val="TableParagraph"/>
              <w:spacing w:line="273"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、事项描述 </w:t>
            </w:r>
            <w:r>
              <w:rPr>
                <w:rFonts w:ascii="宋体" w:hAnsi="宋体" w:cs="宋体" w:eastAsia="宋体" w:hint="default"/>
                <w:spacing w:val="-18"/>
                <w:sz w:val="21"/>
                <w:szCs w:val="21"/>
              </w:rPr>
              <w:t>参见贵公司财务报表附注四、（十一）与附注六、（三）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所述。</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日，合并财务报表中应收账款</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账面余额为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1,106,679,069.35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元，坏账准备余额为</w:t>
            </w:r>
          </w:p>
          <w:p>
            <w:pPr>
              <w:pStyle w:val="TableParagraph"/>
              <w:spacing w:line="271" w:lineRule="auto" w:before="21"/>
              <w:ind w:left="103"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17,195,611.95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元。管理层对单项金额重大的应收款 项和单项金额不重大但存在客观证据表明发生减值 的应收账款单独进行减值测试，根据预计其未来现 </w:t>
            </w:r>
            <w:r>
              <w:rPr>
                <w:rFonts w:ascii="宋体" w:hAnsi="宋体" w:cs="宋体" w:eastAsia="宋体" w:hint="default"/>
                <w:spacing w:val="-1"/>
                <w:sz w:val="21"/>
                <w:szCs w:val="21"/>
              </w:rPr>
              <w:t>金流量现值低于其账面价值的差额，计提坏账准备；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除已单独计提坏账准备的应收款项外，根据账龄并 结合现时情况确定应计提的坏账准备。应收账款可 收回金额的计算需要管理层的判断和估计，对财务 报表影响较为重大，为此，我们将应收账款的坏账 准备确认为关键审计事项。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p>
          <w:p>
            <w:pPr>
              <w:pStyle w:val="TableParagraph"/>
              <w:spacing w:line="273" w:lineRule="auto" w:before="37"/>
              <w:ind w:left="103" w:right="84"/>
              <w:jc w:val="left"/>
              <w:rPr>
                <w:rFonts w:ascii="宋体" w:hAnsi="宋体" w:cs="宋体" w:eastAsia="宋体" w:hint="default"/>
                <w:sz w:val="21"/>
                <w:szCs w:val="21"/>
              </w:rPr>
            </w:pPr>
            <w:r>
              <w:rPr>
                <w:rFonts w:ascii="宋体" w:hAnsi="宋体" w:cs="宋体" w:eastAsia="宋体" w:hint="default"/>
                <w:sz w:val="21"/>
                <w:szCs w:val="21"/>
              </w:rPr>
              <w:t>对于应收账款的减值，我们执行的主要审计程序包 括： 了解和测试与贵公司应收账款坏账准备计提相关 的内部控制流程； 复核应收账款的性质、分类、账龄及坏账准备的计 提过程等，关注账龄在一年以上的应收账款余额； 通过对客户的工商信息、经营状态等方面的检查， 了解历史交易和还款情况等程序中获得的证据来 验证及比较贵公司本年度及以前年度应收账款坏 账准备计提的合理及一致性； 与管理层讨论应收账款回收情况及可能存在的回 收风险； 对期末大额应收账款余额进行函证，且相关函证程 序能够有效控制。</w:t>
            </w:r>
          </w:p>
        </w:tc>
      </w:tr>
      <w:tr>
        <w:trPr>
          <w:trHeight w:val="5314"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二、营业收入的确认</w:t>
            </w:r>
          </w:p>
          <w:p>
            <w:pPr>
              <w:pStyle w:val="TableParagraph"/>
              <w:spacing w:line="273" w:lineRule="auto" w:before="37"/>
              <w:ind w:left="103" w:right="9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、事项描述 </w:t>
            </w:r>
            <w:r>
              <w:rPr>
                <w:rFonts w:ascii="宋体" w:hAnsi="宋体" w:cs="宋体" w:eastAsia="宋体" w:hint="default"/>
                <w:spacing w:val="-5"/>
                <w:sz w:val="21"/>
                <w:szCs w:val="21"/>
              </w:rPr>
              <w:t>参见贵公司财务报表附注四、（二十六）与附注六、</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（三十四）所述。</w:t>
            </w:r>
          </w:p>
          <w:p>
            <w:pPr>
              <w:pStyle w:val="TableParagraph"/>
              <w:spacing w:line="268" w:lineRule="auto" w:before="37"/>
              <w:ind w:left="103" w:right="-1"/>
              <w:jc w:val="left"/>
              <w:rPr>
                <w:rFonts w:ascii="宋体" w:hAnsi="宋体" w:cs="宋体" w:eastAsia="宋体" w:hint="default"/>
                <w:sz w:val="21"/>
                <w:szCs w:val="21"/>
              </w:rPr>
            </w:pPr>
            <w:r>
              <w:rPr>
                <w:rFonts w:ascii="宋体" w:hAnsi="宋体" w:cs="宋体" w:eastAsia="宋体" w:hint="default"/>
                <w:sz w:val="21"/>
                <w:szCs w:val="21"/>
              </w:rPr>
              <w:t>贵公司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年度营业收入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2,458,423,475.06 </w:t>
            </w:r>
            <w:r>
              <w:rPr>
                <w:rFonts w:ascii="宋体" w:hAnsi="宋体" w:cs="宋体" w:eastAsia="宋体" w:hint="default"/>
                <w:sz w:val="21"/>
                <w:szCs w:val="21"/>
              </w:rPr>
              <w:t>元，主 </w:t>
            </w:r>
            <w:r>
              <w:rPr>
                <w:rFonts w:ascii="宋体" w:hAnsi="宋体" w:cs="宋体" w:eastAsia="宋体" w:hint="default"/>
                <w:spacing w:val="-1"/>
                <w:sz w:val="21"/>
                <w:szCs w:val="21"/>
              </w:rPr>
              <w:t>要为产品销售收入。产品销售收入的发生和完整性，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会对贵公司经营成果产生很大影响。为此，我们将 产品销售收入的发生和完整性确定为关键审计事 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p>
          <w:p>
            <w:pPr>
              <w:pStyle w:val="TableParagraph"/>
              <w:spacing w:line="273" w:lineRule="auto" w:before="37"/>
              <w:ind w:left="103" w:right="84"/>
              <w:jc w:val="left"/>
              <w:rPr>
                <w:rFonts w:ascii="宋体" w:hAnsi="宋体" w:cs="宋体" w:eastAsia="宋体" w:hint="default"/>
                <w:sz w:val="21"/>
                <w:szCs w:val="21"/>
              </w:rPr>
            </w:pPr>
            <w:r>
              <w:rPr>
                <w:rFonts w:ascii="宋体" w:hAnsi="宋体" w:cs="宋体" w:eastAsia="宋体" w:hint="default"/>
                <w:sz w:val="21"/>
                <w:szCs w:val="21"/>
              </w:rPr>
              <w:t>对于产品销售收入的发生和完整性，我们执行的主 要审计程序包括： 了解贵公司的收入确认政策，对与收入相关的内部 控制的设计和执行进行评估； 检查与产品销售收入相关的销售合同、销售发票、 出库单、运输单、客户验收单等，确认产品销售收 入的发生； 将本期的营业收入与上期的营业收入进行比较，分 析产品销售的结构和价格变动的原因</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 将月度毛利率进行比较，分析毛利率变动原因；将 各类产品本期毛利率与上期进行比较，分析变动的 原因； 对资产负债表日前后确认的产品销售收入，核对出 库单、运输单、客户验收单等资料，确认产品销售 收入的完整性； 对本期大额收入、重要客户收入进行函证。</w:t>
            </w:r>
          </w:p>
        </w:tc>
      </w:tr>
      <w:tr>
        <w:trPr>
          <w:trHeight w:val="3131"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三、商誉的确认</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、事项描述 </w:t>
            </w:r>
            <w:r>
              <w:rPr>
                <w:rFonts w:ascii="宋体" w:hAnsi="宋体" w:cs="宋体" w:eastAsia="宋体" w:hint="default"/>
                <w:spacing w:val="-14"/>
                <w:sz w:val="21"/>
                <w:szCs w:val="21"/>
              </w:rPr>
              <w:t>参见贵公司财务报表附注四、（二十）与附注六、（十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三）所述。</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贵公司截至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日商誉的余额为</w:t>
            </w:r>
          </w:p>
          <w:p>
            <w:pPr>
              <w:pStyle w:val="TableParagraph"/>
              <w:spacing w:line="268" w:lineRule="auto" w:before="21"/>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806,682,282.14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元。由于商誉金额重大，如商誉发生 减值情况，对财务报表可能产生重大影响，且管理 层需要作出重大判断，我们将商誉的减值确定为关 键审计事项。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p>
          <w:p>
            <w:pPr>
              <w:pStyle w:val="TableParagraph"/>
              <w:spacing w:line="273" w:lineRule="auto" w:before="37"/>
              <w:ind w:left="103" w:right="84"/>
              <w:jc w:val="left"/>
              <w:rPr>
                <w:rFonts w:ascii="宋体" w:hAnsi="宋体" w:cs="宋体" w:eastAsia="宋体" w:hint="default"/>
                <w:sz w:val="21"/>
                <w:szCs w:val="21"/>
              </w:rPr>
            </w:pPr>
            <w:r>
              <w:rPr>
                <w:rFonts w:ascii="宋体" w:hAnsi="宋体" w:cs="宋体" w:eastAsia="宋体" w:hint="default"/>
                <w:sz w:val="21"/>
                <w:szCs w:val="21"/>
              </w:rPr>
              <w:t>对于商誉的减值，我们执行的主要审计程序如下： 与管理层讨论商誉减值评估的方法，包括每个组成 部分的预测未来收入、现金流折现率等假设的合理 性及每个组成部分盈利状况的判断和评估； </w:t>
            </w:r>
            <w:r>
              <w:rPr>
                <w:rFonts w:ascii="宋体" w:hAnsi="宋体" w:cs="宋体" w:eastAsia="宋体" w:hint="default"/>
                <w:spacing w:val="8"/>
                <w:sz w:val="21"/>
                <w:szCs w:val="21"/>
              </w:rPr>
              <w:t>将相关组成部分本年度的实际经营成果与以前年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度相应的预测数据进行比较，以评价管理层对现金</w:t>
            </w:r>
            <w:r>
              <w:rPr>
                <w:rFonts w:ascii="宋体" w:hAnsi="宋体" w:cs="宋体" w:eastAsia="宋体" w:hint="default"/>
                <w:sz w:val="21"/>
                <w:szCs w:val="21"/>
              </w:rPr>
              <w:t> 流量的预测是否可靠； 根据管理层提供的数据和支出凭证，包括每个组成 部分的预算，关注管理层对该等预算的合理性；</w:t>
            </w:r>
          </w:p>
        </w:tc>
      </w:tr>
    </w:tbl>
    <w:p>
      <w:pPr>
        <w:spacing w:after="0" w:line="273" w:lineRule="auto"/>
        <w:jc w:val="left"/>
        <w:rPr>
          <w:rFonts w:ascii="宋体" w:hAnsi="宋体" w:cs="宋体" w:eastAsia="宋体" w:hint="default"/>
          <w:sz w:val="21"/>
          <w:szCs w:val="21"/>
        </w:rPr>
        <w:sectPr>
          <w:pgSz w:w="11910" w:h="16840"/>
          <w:pgMar w:header="0"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590" w:lineRule="exact"/>
        <w:ind w:left="1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487.95pt;height:79.55pt;mso-position-horizontal-relative:char;mso-position-vertical-relative:line" coordorigin="0,0" coordsize="9759,1591">
            <v:group style="position:absolute;left:10;top:10;width:4920;height:2" coordorigin="10,10" coordsize="4920,2">
              <v:shape style="position:absolute;left:10;top:10;width:4920;height:2" coordorigin="10,10" coordsize="4920,0" path="m10,10l4929,10e" filled="false" stroked="true" strokeweight=".48pt" strokecolor="#000000">
                <v:path arrowok="t"/>
              </v:shape>
            </v:group>
            <v:group style="position:absolute;left:4939;top:10;width:4810;height:2" coordorigin="4939,10" coordsize="4810,2">
              <v:shape style="position:absolute;left:4939;top:10;width:4810;height:2" coordorigin="4939,10" coordsize="4810,0" path="m4939,10l9749,10e" filled="false" stroked="true" strokeweight=".48pt" strokecolor="#000000">
                <v:path arrowok="t"/>
              </v:shape>
            </v:group>
            <v:group style="position:absolute;left:5;top:5;width:2;height:1581" coordorigin="5,5" coordsize="2,1581">
              <v:shape style="position:absolute;left:5;top:5;width:2;height:1581" coordorigin="5,5" coordsize="0,1581" path="m5,5l5,1586e" filled="false" stroked="true" strokeweight=".48pt" strokecolor="#000000">
                <v:path arrowok="t"/>
              </v:shape>
            </v:group>
            <v:group style="position:absolute;left:10;top:1581;width:4920;height:2" coordorigin="10,1581" coordsize="4920,2">
              <v:shape style="position:absolute;left:10;top:1581;width:4920;height:2" coordorigin="10,1581" coordsize="4920,0" path="m10,1581l4929,1581e" filled="false" stroked="true" strokeweight=".48pt" strokecolor="#000000">
                <v:path arrowok="t"/>
              </v:shape>
            </v:group>
            <v:group style="position:absolute;left:4934;top:5;width:2;height:1581" coordorigin="4934,5" coordsize="2,1581">
              <v:shape style="position:absolute;left:4934;top:5;width:2;height:1581" coordorigin="4934,5" coordsize="0,1581" path="m4934,5l4934,1586e" filled="false" stroked="true" strokeweight=".48001pt" strokecolor="#000000">
                <v:path arrowok="t"/>
              </v:shape>
            </v:group>
            <v:group style="position:absolute;left:4939;top:1581;width:4810;height:2" coordorigin="4939,1581" coordsize="4810,2">
              <v:shape style="position:absolute;left:4939;top:1581;width:4810;height:2" coordorigin="4939,1581" coordsize="4810,0" path="m4939,1581l9749,1581e" filled="false" stroked="true" strokeweight=".48pt" strokecolor="#000000">
                <v:path arrowok="t"/>
              </v:shape>
            </v:group>
            <v:group style="position:absolute;left:9754;top:5;width:2;height:1581" coordorigin="9754,5" coordsize="2,1581">
              <v:shape style="position:absolute;left:9754;top:5;width:2;height:1581" coordorigin="9754,5" coordsize="0,1581" path="m9754,5l9754,1586e" filled="false" stroked="true" strokeweight=".47998pt" strokecolor="#000000">
                <v:path arrowok="t"/>
              </v:shape>
              <v:shape style="position:absolute;left:4934;top:10;width:4820;height:1572" type="#_x0000_t202" filled="false" stroked="false">
                <v:textbox inset="0,0,0,0">
                  <w:txbxContent>
                    <w:p>
                      <w:pPr>
                        <w:spacing w:line="273" w:lineRule="auto" w:before="0"/>
                        <w:ind w:left="107" w:right="105" w:firstLine="0"/>
                        <w:jc w:val="left"/>
                        <w:rPr>
                          <w:rFonts w:ascii="宋体" w:hAnsi="宋体" w:cs="宋体" w:eastAsia="宋体" w:hint="default"/>
                          <w:sz w:val="21"/>
                          <w:szCs w:val="21"/>
                        </w:rPr>
                      </w:pPr>
                      <w:r>
                        <w:rPr>
                          <w:rFonts w:ascii="宋体" w:hAnsi="宋体" w:cs="宋体" w:eastAsia="宋体" w:hint="default"/>
                          <w:spacing w:val="-1"/>
                          <w:sz w:val="21"/>
                          <w:szCs w:val="21"/>
                        </w:rPr>
                        <w:t>将现金流量预测所使用的数据与历史数据、经审批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的预算及经营计划进行比较； 测试未来现金流量净现值的计算是否准确； </w:t>
                      </w:r>
                      <w:r>
                        <w:rPr>
                          <w:rFonts w:ascii="宋体" w:hAnsi="宋体" w:cs="宋体" w:eastAsia="宋体" w:hint="default"/>
                          <w:spacing w:val="-1"/>
                          <w:sz w:val="21"/>
                          <w:szCs w:val="21"/>
                        </w:rPr>
                        <w:t>基于所实施的审计程序，发现管理层在商誉减值测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试中作出的判断是否可以被获取的证据支持。</w:t>
                      </w:r>
                    </w:p>
                  </w:txbxContent>
                </v:textbox>
                <w10:wrap type="none"/>
              </v:shape>
            </v:group>
          </v:group>
        </w:pict>
      </w:r>
      <w:r>
        <w:rPr>
          <w:rFonts w:ascii="Times New Roman" w:hAnsi="Times New Roman" w:cs="Times New Roman" w:eastAsia="Times New Roman" w:hint="default"/>
          <w:position w:val="-31"/>
          <w:sz w:val="20"/>
          <w:szCs w:val="20"/>
        </w:rPr>
      </w:r>
    </w:p>
    <w:p>
      <w:pPr>
        <w:spacing w:line="240" w:lineRule="auto" w:before="10"/>
        <w:rPr>
          <w:rFonts w:ascii="Times New Roman" w:hAnsi="Times New Roman" w:cs="Times New Roman" w:eastAsia="Times New Roman" w:hint="default"/>
          <w:sz w:val="11"/>
          <w:szCs w:val="11"/>
        </w:rPr>
      </w:pPr>
    </w:p>
    <w:p>
      <w:pPr>
        <w:pStyle w:val="Heading2"/>
        <w:spacing w:line="240" w:lineRule="auto"/>
        <w:ind w:left="696" w:right="0"/>
        <w:jc w:val="left"/>
        <w:rPr>
          <w:b w:val="0"/>
          <w:bCs w:val="0"/>
        </w:rPr>
      </w:pPr>
      <w:bookmarkStart w:name="（四）其他信息" w:id="170"/>
      <w:bookmarkEnd w:id="170"/>
      <w:r>
        <w:rPr>
          <w:b w:val="0"/>
          <w:bCs w:val="0"/>
        </w:rPr>
      </w:r>
      <w:r>
        <w:rPr/>
        <w:t>（四）其他信息</w:t>
      </w:r>
      <w:r>
        <w:rPr>
          <w:b w:val="0"/>
          <w:bCs w:val="0"/>
        </w:rPr>
      </w:r>
    </w:p>
    <w:p>
      <w:pPr>
        <w:spacing w:line="240" w:lineRule="auto" w:before="3"/>
        <w:rPr>
          <w:rFonts w:ascii="宋体" w:hAnsi="宋体" w:cs="宋体" w:eastAsia="宋体" w:hint="default"/>
          <w:b/>
          <w:bCs/>
          <w:sz w:val="17"/>
          <w:szCs w:val="17"/>
        </w:rPr>
      </w:pPr>
    </w:p>
    <w:p>
      <w:pPr>
        <w:pStyle w:val="Heading3"/>
        <w:spacing w:line="312" w:lineRule="exact"/>
        <w:ind w:left="214" w:right="1130" w:firstLine="470"/>
        <w:jc w:val="both"/>
      </w:pPr>
      <w:r>
        <w:rPr>
          <w:spacing w:val="-3"/>
        </w:rPr>
        <w:t>贵公司管理层（以下简称管理层）对其他信息负责。其他信息包括贵公司 </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年年度报 告中涵盖的信息，但不包括财务报表和我们的审计报告。</w:t>
      </w:r>
    </w:p>
    <w:p>
      <w:pPr>
        <w:pStyle w:val="Heading3"/>
        <w:spacing w:line="312" w:lineRule="exact" w:before="156"/>
        <w:ind w:left="214" w:right="1133" w:firstLine="470"/>
        <w:jc w:val="both"/>
      </w:pPr>
      <w:r>
        <w:rPr/>
        <w:t>我们对财务报表发表的审计意见不涵盖其他信息，我们也不对其他信息发表任何形式的 鉴证结论。</w:t>
      </w:r>
    </w:p>
    <w:p>
      <w:pPr>
        <w:pStyle w:val="Heading3"/>
        <w:spacing w:line="312" w:lineRule="exact" w:before="156"/>
        <w:ind w:left="214" w:right="1133" w:firstLine="47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Heading3"/>
        <w:spacing w:line="312" w:lineRule="exact" w:before="156"/>
        <w:ind w:left="214" w:right="1133" w:firstLine="470"/>
        <w:jc w:val="both"/>
      </w:pPr>
      <w:r>
        <w:rPr/>
        <w:t>基于我们已执行的工作，如果我们确定其他信息存在重大错报，我们应当报告该事实。 在这方面，我们无任何事项需要报告。</w:t>
      </w:r>
    </w:p>
    <w:p>
      <w:pPr>
        <w:spacing w:line="510" w:lineRule="atLeast" w:before="135"/>
        <w:ind w:left="684" w:right="0" w:firstLine="12"/>
        <w:jc w:val="left"/>
        <w:rPr>
          <w:rFonts w:ascii="宋体" w:hAnsi="宋体" w:cs="宋体" w:eastAsia="宋体" w:hint="default"/>
          <w:sz w:val="24"/>
          <w:szCs w:val="24"/>
        </w:rPr>
      </w:pPr>
      <w:bookmarkStart w:name="（五）管理层和治理层对财务报表的责任" w:id="171"/>
      <w:bookmarkEnd w:id="171"/>
      <w:r>
        <w:rPr/>
      </w: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Heading3"/>
        <w:spacing w:line="312" w:lineRule="exact"/>
        <w:ind w:left="214" w:right="0"/>
        <w:jc w:val="both"/>
      </w:pPr>
      <w:r>
        <w:rPr/>
        <w:t>和维护必要的内部控制，以使财务报表不存在由于舞弊或错误导致的重大错报。</w:t>
      </w:r>
    </w:p>
    <w:p>
      <w:pPr>
        <w:pStyle w:val="Heading3"/>
        <w:spacing w:line="312" w:lineRule="exact" w:before="185"/>
        <w:ind w:left="214" w:right="1131" w:firstLine="470"/>
        <w:jc w:val="both"/>
      </w:pPr>
      <w:r>
        <w:rPr/>
        <w:t>在编制财务报表时，管理层负责评估贵公司的持续经营能力，披露与持续经营相关的事 </w:t>
      </w:r>
      <w:r>
        <w:rPr>
          <w:spacing w:val="-5"/>
        </w:rPr>
        <w:t>项（如适用），并运用持续经营假设，除非管理层计划清算贵公司、终止运营或别无其他现实</w:t>
      </w:r>
      <w:r>
        <w:rPr>
          <w:spacing w:val="-118"/>
        </w:rPr>
        <w:t> </w:t>
      </w:r>
      <w:r>
        <w:rPr>
          <w:spacing w:val="-118"/>
        </w:rPr>
      </w:r>
      <w:r>
        <w:rPr/>
        <w:t>的选择。</w:t>
      </w:r>
    </w:p>
    <w:p>
      <w:pPr>
        <w:pStyle w:val="Heading3"/>
        <w:spacing w:line="240" w:lineRule="auto" w:before="125"/>
        <w:ind w:left="684" w:right="0"/>
        <w:jc w:val="left"/>
      </w:pPr>
      <w:r>
        <w:rPr/>
        <w:t>治理层负责监督贵公司的财务报告过程。</w:t>
      </w:r>
    </w:p>
    <w:p>
      <w:pPr>
        <w:spacing w:line="510" w:lineRule="atLeast" w:before="164"/>
        <w:ind w:left="684" w:right="0" w:firstLine="12"/>
        <w:jc w:val="left"/>
        <w:rPr>
          <w:rFonts w:ascii="宋体" w:hAnsi="宋体" w:cs="宋体" w:eastAsia="宋体" w:hint="default"/>
          <w:sz w:val="24"/>
          <w:szCs w:val="24"/>
        </w:rPr>
      </w:pPr>
      <w:bookmarkStart w:name="（六）注册会计师对财务报表审计的责任" w:id="172"/>
      <w:bookmarkEnd w:id="172"/>
      <w:r>
        <w:rPr/>
      </w: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Heading3"/>
        <w:spacing w:line="312" w:lineRule="exact" w:before="28"/>
        <w:ind w:left="214" w:right="1136"/>
        <w:jc w:val="both"/>
      </w:pPr>
      <w:r>
        <w:rPr/>
        <w:t>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w:t>
      </w:r>
      <w:r>
        <w:rPr>
          <w:spacing w:val="-116"/>
        </w:rPr>
        <w:t> </w:t>
      </w:r>
      <w:r>
        <w:rPr>
          <w:spacing w:val="-116"/>
        </w:rPr>
      </w:r>
      <w:r>
        <w:rPr/>
        <w:t>是重大的。</w:t>
      </w:r>
    </w:p>
    <w:p>
      <w:pPr>
        <w:pStyle w:val="Heading3"/>
        <w:spacing w:line="312" w:lineRule="exact" w:before="156"/>
        <w:ind w:left="214" w:right="1133" w:firstLine="470"/>
        <w:jc w:val="both"/>
      </w:pPr>
      <w:r>
        <w:rPr/>
        <w:t>在按照审计准则执行审计工作的过程中，我们运用职业判断，并保持职业怀疑。同时， 我们也执行以下工作：</w:t>
      </w:r>
    </w:p>
    <w:p>
      <w:pPr>
        <w:pStyle w:val="Heading3"/>
        <w:spacing w:line="235" w:lineRule="auto" w:before="131"/>
        <w:ind w:left="214" w:right="1131" w:firstLine="470"/>
        <w:jc w:val="both"/>
      </w:pP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w:t>
      </w:r>
      <w:r>
        <w:rPr/>
        <w:t>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Heading3"/>
        <w:spacing w:line="240" w:lineRule="auto" w:before="154"/>
        <w:ind w:left="684" w:right="0"/>
        <w:jc w:val="left"/>
      </w:pPr>
      <w:r>
        <w:rPr>
          <w:rFonts w:ascii="Times New Roman" w:hAnsi="Times New Roman" w:cs="Times New Roman" w:eastAsia="Times New Roman" w:hint="default"/>
        </w:rPr>
        <w:t>2</w:t>
      </w:r>
      <w:r>
        <w:rPr/>
        <w:t>、了解与审计相关的内部控制，以设计恰当的审计程序。</w:t>
      </w:r>
    </w:p>
    <w:p>
      <w:pPr>
        <w:pStyle w:val="Heading3"/>
        <w:spacing w:line="240" w:lineRule="auto" w:before="135"/>
        <w:ind w:left="68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0" w:footer="979" w:top="1060" w:bottom="1160" w:left="920" w:right="0"/>
        </w:sectPr>
      </w:pPr>
    </w:p>
    <w:p>
      <w:pPr>
        <w:spacing w:line="240" w:lineRule="auto" w:before="7"/>
        <w:rPr>
          <w:rFonts w:ascii="宋体" w:hAnsi="宋体" w:cs="宋体" w:eastAsia="宋体" w:hint="default"/>
          <w:sz w:val="23"/>
          <w:szCs w:val="23"/>
        </w:rPr>
      </w:pPr>
    </w:p>
    <w:p>
      <w:pPr>
        <w:pStyle w:val="Heading3"/>
        <w:spacing w:line="235" w:lineRule="auto" w:before="31"/>
        <w:ind w:right="1131" w:firstLine="470"/>
        <w:jc w:val="both"/>
      </w:pP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w:t>
      </w:r>
      <w:r>
        <w:rPr/>
        <w:t> 导致对贵公司持续经营能力产生重大疑虑的事项或情况是否存在重大不确定性得出结论。如 果我们得出结论认为存在重大不确定性，审计准则要求我们在审计报告中提请报表使用者注 意财务报表中的相关披露；如果披露不充分，我们应当发表非无保留意见。我们的结论基于 截至审计报告日可获得的信息。然而，未来的事项或情况可能导致贵公司不能持续经营。</w:t>
      </w:r>
    </w:p>
    <w:p>
      <w:pPr>
        <w:pStyle w:val="Heading3"/>
        <w:spacing w:line="312" w:lineRule="exact" w:before="185"/>
        <w:ind w:right="1133" w:firstLine="470"/>
        <w:jc w:val="both"/>
      </w:pPr>
      <w:r>
        <w:rPr>
          <w:rFonts w:ascii="Times New Roman" w:hAnsi="Times New Roman" w:cs="Times New Roman" w:eastAsia="Times New Roman" w:hint="default"/>
          <w:spacing w:val="-3"/>
        </w:rPr>
        <w:t>5</w:t>
      </w:r>
      <w:r>
        <w:rPr>
          <w:spacing w:val="-3"/>
        </w:rPr>
        <w:t>、评价财务报表的总体列报、结构和内容（包括披露），并评价财务报表是否公允反映</w:t>
      </w:r>
      <w:r>
        <w:rPr/>
        <w:t> 相关交易和事项。</w:t>
      </w:r>
    </w:p>
    <w:p>
      <w:pPr>
        <w:pStyle w:val="Heading3"/>
        <w:spacing w:line="312" w:lineRule="exact" w:before="156"/>
        <w:ind w:right="1131" w:firstLine="470"/>
        <w:jc w:val="both"/>
      </w:pPr>
      <w:r>
        <w:rPr>
          <w:rFonts w:ascii="Times New Roman" w:hAnsi="Times New Roman" w:cs="Times New Roman" w:eastAsia="Times New Roman" w:hint="default"/>
          <w:spacing w:val="-2"/>
        </w:rPr>
        <w:t>6</w:t>
      </w:r>
      <w:r>
        <w:rPr>
          <w:spacing w:val="-2"/>
        </w:rPr>
        <w:t>、就贵公司中实体或业务活动的财务信息获取充分、适当的审计证据，以对财务报表发</w:t>
      </w:r>
      <w:r>
        <w:rPr/>
        <w:t> 表审计意见。我们负责指导、监督和执行集团审计，并对审计意见承担全部责任。</w:t>
      </w:r>
    </w:p>
    <w:p>
      <w:pPr>
        <w:pStyle w:val="Heading3"/>
        <w:spacing w:line="312" w:lineRule="exact" w:before="156"/>
        <w:ind w:right="1133" w:firstLine="470"/>
        <w:jc w:val="both"/>
      </w:pPr>
      <w:r>
        <w:rPr/>
        <w:t>我们与治理层就计划的审计范围、时间安排和重大审计发现等事项进行沟通，包括沟通 我们在审计中识别出的值得关注的内部控制缺陷。</w:t>
      </w:r>
    </w:p>
    <w:p>
      <w:pPr>
        <w:pStyle w:val="Heading3"/>
        <w:spacing w:line="312" w:lineRule="exact" w:before="156"/>
        <w:ind w:right="1133" w:firstLine="470"/>
        <w:jc w:val="both"/>
      </w:pPr>
      <w:r>
        <w:rPr/>
        <w:t>我们还就已遵守与独立性相关的职业道德要求向治理层提供声明，并与治理层沟通可能 </w:t>
      </w:r>
      <w:r>
        <w:rPr>
          <w:spacing w:val="-4"/>
        </w:rPr>
        <w:t>被合理认为影响我们独立性的所有关系和其他事项，以及相关的防范措施（如适用）。</w:t>
      </w:r>
    </w:p>
    <w:p>
      <w:pPr>
        <w:pStyle w:val="Heading3"/>
        <w:spacing w:line="312" w:lineRule="exact" w:before="156"/>
        <w:ind w:right="1133" w:firstLine="47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Heading3"/>
        <w:tabs>
          <w:tab w:pos="4705" w:val="left" w:leader="none"/>
        </w:tabs>
        <w:spacing w:line="313" w:lineRule="exact"/>
        <w:ind w:left="624" w:right="0"/>
        <w:jc w:val="left"/>
      </w:pPr>
      <w:r>
        <w:rPr/>
        <w:t>北京兴华会计师事务所</w:t>
        <w:tab/>
        <w:t>中国注册会计师：傅映红</w:t>
      </w:r>
    </w:p>
    <w:p>
      <w:pPr>
        <w:pStyle w:val="Heading3"/>
        <w:spacing w:line="313" w:lineRule="exact"/>
        <w:ind w:left="862" w:right="0"/>
        <w:jc w:val="left"/>
      </w:pPr>
      <w:r>
        <w:rPr/>
        <w:t>（特殊普通合伙）</w:t>
      </w:r>
    </w:p>
    <w:p>
      <w:pPr>
        <w:pStyle w:val="Heading3"/>
        <w:spacing w:line="312" w:lineRule="exact"/>
        <w:ind w:left="4702" w:right="0"/>
        <w:jc w:val="left"/>
      </w:pPr>
      <w:r>
        <w:rPr/>
        <w:t>中国注册会计师：时彦禄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338" w:lineRule="auto"/>
        <w:ind w:left="5884" w:right="2622" w:firstLine="680"/>
        <w:jc w:val="left"/>
      </w:pPr>
      <w:r>
        <w:rPr/>
        <w:t>中国</w:t>
      </w:r>
      <w:r>
        <w:rPr>
          <w:rFonts w:ascii="Times New Roman" w:hAnsi="Times New Roman" w:cs="Times New Roman" w:eastAsia="Times New Roman" w:hint="default"/>
        </w:rPr>
        <w:t>·</w:t>
      </w:r>
      <w:r>
        <w:rPr/>
        <w:t>北京 二○一九年四月十一日</w:t>
      </w:r>
    </w:p>
    <w:p>
      <w:pPr>
        <w:spacing w:after="0" w:line="338" w:lineRule="auto"/>
        <w:jc w:val="left"/>
        <w:sectPr>
          <w:pgSz w:w="11910" w:h="16840"/>
          <w:pgMar w:header="0"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right="0"/>
        <w:jc w:val="left"/>
        <w:rPr>
          <w:b w:val="0"/>
          <w:bCs w:val="0"/>
        </w:rPr>
      </w:pPr>
      <w:bookmarkStart w:name="二、 财务报表" w:id="173"/>
      <w:bookmarkEnd w:id="173"/>
      <w:r>
        <w:rPr>
          <w:b w:val="0"/>
          <w:bCs w:val="0"/>
        </w:rPr>
      </w:r>
      <w:r>
        <w:rPr/>
        <w:t>二、</w:t>
      </w:r>
      <w:r>
        <w:rPr>
          <w:spacing w:val="-36"/>
        </w:rPr>
        <w:t> </w:t>
      </w:r>
      <w:r>
        <w:rPr/>
        <w:t>财务报表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bookmarkStart w:name="1、合并资产负债表" w:id="174"/>
      <w:bookmarkEnd w:id="17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8"/>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26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13" w:space="0" w:color="D2D2D2"/>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pacing w:val="-1"/>
                <w:sz w:val="18"/>
              </w:rPr>
              <w:t>1,130,318,828.20</w:t>
            </w:r>
          </w:p>
        </w:tc>
        <w:tc>
          <w:tcPr>
            <w:tcW w:w="2968"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pacing w:val="-1"/>
                <w:sz w:val="18"/>
              </w:rPr>
              <w:t>1,014,675,181.03</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1,421,765,393.87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1,087,681,973.74</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332,281,936.47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270,659,536.15</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1,089,483,457.40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817,022,437.59</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55,104,737.30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28,637,473.71</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3,650,968.14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3,430,287.05</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788,587,868.20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600,544,800.94</w:t>
            </w:r>
          </w:p>
        </w:tc>
      </w:tr>
      <w:tr>
        <w:trPr>
          <w:trHeight w:val="26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5,591,375.42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7,860,214.25</w:t>
            </w: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13" w:space="0" w:color="D2D2D2"/>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3,405,019,171.13</w:t>
            </w:r>
            <w:r>
              <w:rPr>
                <w:rFonts w:ascii="Times New Roman"/>
                <w:spacing w:val="-1"/>
                <w:sz w:val="18"/>
              </w:rPr>
            </w:r>
          </w:p>
        </w:tc>
        <w:tc>
          <w:tcPr>
            <w:tcW w:w="2968" w:type="dxa"/>
            <w:tcBorders>
              <w:top w:val="single" w:sz="4" w:space="0" w:color="000000"/>
              <w:left w:val="single" w:sz="4" w:space="0" w:color="000000"/>
              <w:bottom w:val="single" w:sz="13" w:space="0" w:color="D2D2D2"/>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2,742,829,930.72</w:t>
            </w:r>
            <w:r>
              <w:rPr>
                <w:rFonts w:ascii="Times New Roman"/>
                <w:spacing w:val="-1"/>
                <w:sz w:val="18"/>
              </w:rPr>
            </w:r>
          </w:p>
        </w:tc>
      </w:tr>
      <w:tr>
        <w:trPr>
          <w:trHeight w:val="25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10" w:space="0" w:color="D2D2D2"/>
              <w:left w:val="single" w:sz="13" w:space="0" w:color="D2D2D2"/>
              <w:bottom w:val="single" w:sz="4" w:space="0" w:color="000000"/>
              <w:right w:val="single" w:sz="4" w:space="0" w:color="000000"/>
            </w:tcBorders>
          </w:tcPr>
          <w:p>
            <w:pPr/>
          </w:p>
        </w:tc>
        <w:tc>
          <w:tcPr>
            <w:tcW w:w="2968" w:type="dxa"/>
            <w:tcBorders>
              <w:top w:val="single" w:sz="10" w:space="0" w:color="D2D2D2"/>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98,896,585.20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146,209,054.14</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178,513,947.46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200,778,975.11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274,102,558.52</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59,307,236.71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2,969,053.67</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722,405,516.98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479,132,231.18</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228,627,501.09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737,783,065.13</w:t>
            </w: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806,682,282.14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806,682,282.14</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8,318,870.99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10,562,511.57</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14,989,556.31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6,754,485.38</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2,482,822.32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2,321,003,294.31</w:t>
            </w:r>
            <w:r>
              <w:rPr>
                <w:rFonts w:ascii="Times New Roman"/>
                <w:spacing w:val="-1"/>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2,464,195,241.73</w:t>
            </w:r>
            <w:r>
              <w:rPr>
                <w:rFonts w:ascii="Times New Roman"/>
                <w:spacing w:val="-1"/>
                <w:sz w:val="18"/>
              </w:rPr>
            </w: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3418" w:type="dxa"/>
            <w:tcBorders>
              <w:top w:val="single" w:sz="4" w:space="0" w:color="000000"/>
              <w:left w:val="single" w:sz="13" w:space="0" w:color="D2D2D2"/>
              <w:bottom w:val="single" w:sz="13" w:space="0" w:color="D2D2D2"/>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5,726,022,465.44</w:t>
            </w:r>
            <w:r>
              <w:rPr>
                <w:rFonts w:ascii="Times New Roman"/>
                <w:spacing w:val="-1"/>
                <w:sz w:val="18"/>
              </w:rPr>
            </w:r>
          </w:p>
        </w:tc>
        <w:tc>
          <w:tcPr>
            <w:tcW w:w="2968" w:type="dxa"/>
            <w:tcBorders>
              <w:top w:val="single" w:sz="4" w:space="0" w:color="000000"/>
              <w:left w:val="single" w:sz="4" w:space="0" w:color="000000"/>
              <w:bottom w:val="single" w:sz="13" w:space="0" w:color="D2D2D2"/>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5,207,025,172.45</w:t>
            </w:r>
            <w:r>
              <w:rPr>
                <w:rFonts w:ascii="Times New Roman"/>
                <w:spacing w:val="-1"/>
                <w:sz w:val="18"/>
              </w:rPr>
            </w:r>
          </w:p>
        </w:tc>
      </w:tr>
      <w:tr>
        <w:trPr>
          <w:trHeight w:val="25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13" w:space="0" w:color="D2D2D2"/>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12,515,883.12</w:t>
            </w:r>
          </w:p>
        </w:tc>
        <w:tc>
          <w:tcPr>
            <w:tcW w:w="2968"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244,700,000.00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736,562,593.80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487,132,289.24</w:t>
            </w:r>
          </w:p>
        </w:tc>
      </w:tr>
      <w:tr>
        <w:trPr>
          <w:trHeight w:val="26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24,954,544.22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18,372,965.09</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140,147,769.90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114,152,248.50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66,502,907.96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41,883,097.54</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14,272,310.82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4,624,234.53</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9,724,000.00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z w:val="18"/>
              </w:rPr>
              <w:t>270,290.10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z w:val="18"/>
              </w:rPr>
              <w:t>137,273.00</w:t>
            </w: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22,962,286.45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14" w:space="0" w:color="D2D2D2"/>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1,027,918,296.27</w:t>
            </w:r>
            <w:r>
              <w:rPr>
                <w:rFonts w:ascii="Times New Roman"/>
                <w:spacing w:val="-1"/>
                <w:sz w:val="18"/>
              </w:rPr>
            </w:r>
          </w:p>
        </w:tc>
        <w:tc>
          <w:tcPr>
            <w:tcW w:w="2968" w:type="dxa"/>
            <w:tcBorders>
              <w:top w:val="single" w:sz="4" w:space="0" w:color="000000"/>
              <w:left w:val="single" w:sz="4" w:space="0" w:color="000000"/>
              <w:bottom w:val="single" w:sz="14" w:space="0" w:color="D2D2D2"/>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911,002,107.90</w:t>
            </w:r>
            <w:r>
              <w:rPr>
                <w:rFonts w:ascii="Times New Roman"/>
                <w:spacing w:val="-1"/>
                <w:sz w:val="18"/>
              </w:rPr>
            </w:r>
          </w:p>
        </w:tc>
      </w:tr>
      <w:tr>
        <w:trPr>
          <w:trHeight w:val="25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10" w:space="0" w:color="D2D2D2"/>
              <w:left w:val="single" w:sz="13" w:space="0" w:color="D2D2D2"/>
              <w:bottom w:val="single" w:sz="4" w:space="0" w:color="000000"/>
              <w:right w:val="single" w:sz="4" w:space="0" w:color="000000"/>
            </w:tcBorders>
          </w:tcPr>
          <w:p>
            <w:pP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z w:val="18"/>
              </w:rPr>
              <w:t>800,000.00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581,240,965.97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732,357,985.67</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15,140,818.13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18,342,271.16</w:t>
            </w: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897,181,784.10</w:t>
            </w:r>
            <w:r>
              <w:rPr>
                <w:rFonts w:ascii="Times New Roman"/>
                <w:spacing w:val="-1"/>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761,500,256.83</w:t>
            </w:r>
            <w:r>
              <w:rPr>
                <w:rFonts w:ascii="Times New Roman"/>
                <w:spacing w:val="-1"/>
                <w:sz w:val="18"/>
              </w:rPr>
            </w: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1,925,100,080.37</w:t>
            </w:r>
            <w:r>
              <w:rPr>
                <w:rFonts w:ascii="Times New Roman"/>
                <w:spacing w:val="-1"/>
                <w:sz w:val="18"/>
              </w:rPr>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1,672,502,364.73</w:t>
            </w:r>
            <w:r>
              <w:rPr>
                <w:rFonts w:ascii="Times New Roman"/>
                <w:spacing w:val="-1"/>
                <w:sz w:val="18"/>
              </w:rPr>
            </w:r>
          </w:p>
        </w:tc>
      </w:tr>
      <w:tr>
        <w:trPr>
          <w:trHeight w:val="25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13" w:space="0" w:color="D2D2D2"/>
              <w:left w:val="single" w:sz="13" w:space="0" w:color="D2D2D2"/>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2968"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18"/>
                <w:szCs w:val="18"/>
              </w:rPr>
            </w:pPr>
            <w:r>
              <w:rPr>
                <w:rFonts w:ascii="Times New Roman"/>
                <w:spacing w:val="-1"/>
                <w:sz w:val="18"/>
              </w:rPr>
              <w:t>606,817,968.00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619,021,334.29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619,021,334.29</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32,443,239.67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50,335,493.29</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117,924,676.32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114,499,738.90</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2,418,173,232.02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2,103,965,305.43</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3,794,380,450.30</w:t>
            </w:r>
            <w:r>
              <w:rPr>
                <w:rFonts w:ascii="Times New Roman"/>
                <w:spacing w:val="-1"/>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3,494,639,839.91</w:t>
            </w:r>
            <w:r>
              <w:rPr>
                <w:rFonts w:ascii="Times New Roman"/>
                <w:spacing w:val="-1"/>
                <w:sz w:val="18"/>
              </w:rPr>
            </w:r>
          </w:p>
        </w:tc>
      </w:tr>
      <w:tr>
        <w:trPr>
          <w:trHeight w:val="26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6,541,934.77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39,882,967.81</w:t>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3,800,922,385.07</w:t>
            </w:r>
            <w:r>
              <w:rPr>
                <w:rFonts w:ascii="Times New Roman"/>
                <w:spacing w:val="-1"/>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3,534,522,807.72</w:t>
            </w:r>
            <w:r>
              <w:rPr>
                <w:rFonts w:ascii="Times New Roman"/>
                <w:spacing w:val="-1"/>
                <w:sz w:val="18"/>
              </w:rPr>
            </w:r>
          </w:p>
        </w:tc>
      </w:tr>
      <w:tr>
        <w:trPr>
          <w:trHeight w:val="26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5,726,022,465.44</w:t>
            </w:r>
            <w:r>
              <w:rPr>
                <w:rFonts w:ascii="Times New Roman"/>
                <w:spacing w:val="-1"/>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5,207,025,172.45</w:t>
            </w:r>
            <w:r>
              <w:rPr>
                <w:rFonts w:ascii="Times New Roman"/>
                <w:spacing w:val="-1"/>
                <w:sz w:val="18"/>
              </w:rPr>
            </w: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母公司资产负债表" w:id="175"/>
      <w:bookmarkEnd w:id="17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4476"/>
        <w:gridCol w:w="2550"/>
        <w:gridCol w:w="2532"/>
      </w:tblGrid>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105,769,683.62</w:t>
            </w:r>
          </w:p>
        </w:tc>
        <w:tc>
          <w:tcPr>
            <w:tcW w:w="253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170,475,846.80</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32"/>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4,197,856.26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2,723,595.84</w:t>
            </w: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2,625,740.25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519,633.89</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1,572,116.01</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2,203,961.95</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2,463,587.41</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370,177,356.15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281,200.00</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9,496,825.04</w:t>
            </w: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314,283.43</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61,114.73</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1,546,533.17</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550"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b/>
                <w:spacing w:val="-1"/>
                <w:sz w:val="18"/>
              </w:rPr>
              <w:t>480,206,010.76</w:t>
            </w:r>
            <w:r>
              <w:rPr>
                <w:rFonts w:ascii="Times New Roman"/>
                <w:spacing w:val="-1"/>
                <w:sz w:val="18"/>
              </w:rPr>
            </w:r>
          </w:p>
        </w:tc>
        <w:tc>
          <w:tcPr>
            <w:tcW w:w="2532"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18"/>
                <w:szCs w:val="18"/>
              </w:rPr>
            </w:pPr>
            <w:r>
              <w:rPr>
                <w:rFonts w:ascii="Times New Roman"/>
                <w:b/>
                <w:spacing w:val="-1"/>
                <w:sz w:val="18"/>
              </w:rPr>
              <w:t>177,805,046.65</w:t>
            </w:r>
            <w:r>
              <w:rPr>
                <w:rFonts w:ascii="Times New Roman"/>
                <w:spacing w:val="-1"/>
                <w:sz w:val="18"/>
              </w:rPr>
            </w: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0" w:type="dxa"/>
            <w:tcBorders>
              <w:top w:val="single" w:sz="9" w:space="0" w:color="D2D2D2"/>
              <w:left w:val="single" w:sz="13" w:space="0" w:color="D2D2D2"/>
              <w:bottom w:val="single" w:sz="4" w:space="0" w:color="000000"/>
              <w:right w:val="single" w:sz="4" w:space="0" w:color="000000"/>
            </w:tcBorders>
          </w:tcPr>
          <w:p>
            <w:pPr/>
          </w:p>
        </w:tc>
        <w:tc>
          <w:tcPr>
            <w:tcW w:w="2532" w:type="dxa"/>
            <w:tcBorders>
              <w:top w:val="single" w:sz="9" w:space="0" w:color="D2D2D2"/>
              <w:left w:val="single" w:sz="4" w:space="0" w:color="000000"/>
              <w:bottom w:val="single" w:sz="4" w:space="0" w:color="000000"/>
              <w:right w:val="single" w:sz="4" w:space="0" w:color="000000"/>
            </w:tcBorders>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2,492,604,747.77</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2,430,371,980.32</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5,092,476.66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5,578,543.68</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294,208.70</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14,866,002.68</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2,108,019.24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2,536,776.12</w:t>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18"/>
                <w:szCs w:val="18"/>
              </w:rPr>
            </w:pPr>
            <w:r>
              <w:rPr>
                <w:rFonts w:ascii="Times New Roman"/>
                <w:b/>
                <w:spacing w:val="-1"/>
                <w:sz w:val="18"/>
              </w:rPr>
              <w:t>2,499,805,243.67</w:t>
            </w:r>
            <w:r>
              <w:rPr>
                <w:rFonts w:ascii="Times New Roman"/>
                <w:spacing w:val="-1"/>
                <w:sz w:val="18"/>
              </w:rPr>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b/>
                <w:spacing w:val="-1"/>
                <w:sz w:val="18"/>
              </w:rPr>
              <w:t>2,453,647,511.50</w:t>
            </w:r>
            <w:r>
              <w:rPr>
                <w:rFonts w:ascii="Times New Roman"/>
                <w:spacing w:val="-1"/>
                <w:sz w:val="18"/>
              </w:rPr>
            </w: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55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18"/>
                <w:szCs w:val="18"/>
              </w:rPr>
            </w:pPr>
            <w:r>
              <w:rPr>
                <w:rFonts w:ascii="Times New Roman"/>
                <w:b/>
                <w:spacing w:val="-1"/>
                <w:sz w:val="18"/>
              </w:rPr>
              <w:t>2,980,011,254.43</w:t>
            </w:r>
            <w:r>
              <w:rPr>
                <w:rFonts w:ascii="Times New Roman"/>
                <w:spacing w:val="-1"/>
                <w:sz w:val="18"/>
              </w:rPr>
            </w:r>
          </w:p>
        </w:tc>
        <w:tc>
          <w:tcPr>
            <w:tcW w:w="253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b/>
                <w:spacing w:val="-1"/>
                <w:sz w:val="18"/>
              </w:rPr>
              <w:t>2,631,452,558.15</w:t>
            </w:r>
            <w:r>
              <w:rPr>
                <w:rFonts w:ascii="Times New Roman"/>
                <w:spacing w:val="-1"/>
                <w:sz w:val="18"/>
              </w:rPr>
            </w:r>
          </w:p>
        </w:tc>
      </w:tr>
      <w:tr>
        <w:trPr>
          <w:trHeight w:val="335"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0" w:type="dxa"/>
            <w:tcBorders>
              <w:top w:val="single" w:sz="9" w:space="0" w:color="D2D2D2"/>
              <w:left w:val="single" w:sz="13" w:space="0" w:color="D2D2D2"/>
              <w:bottom w:val="single" w:sz="4" w:space="0" w:color="000000"/>
              <w:right w:val="single" w:sz="4" w:space="0" w:color="000000"/>
            </w:tcBorders>
          </w:tcPr>
          <w:p>
            <w:pPr/>
          </w:p>
        </w:tc>
        <w:tc>
          <w:tcPr>
            <w:tcW w:w="2532" w:type="dxa"/>
            <w:tcBorders>
              <w:top w:val="single" w:sz="9" w:space="0" w:color="D2D2D2"/>
              <w:left w:val="single" w:sz="4" w:space="0" w:color="000000"/>
              <w:bottom w:val="single" w:sz="4" w:space="0" w:color="000000"/>
              <w:right w:val="single" w:sz="4" w:space="0" w:color="000000"/>
            </w:tcBorders>
          </w:tcPr>
          <w:p>
            <w:pPr/>
          </w:p>
        </w:tc>
      </w:tr>
      <w:tr>
        <w:trPr>
          <w:trHeight w:val="336" w:hRule="exact"/>
        </w:trPr>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32"/>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50"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481"/>
        <w:gridCol w:w="2544"/>
        <w:gridCol w:w="2532"/>
      </w:tblGrid>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600,000.00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168,071.70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124,230.97</w:t>
            </w: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395,910.79</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32,921.79</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22,515,538.00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692,147.29</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9,724,000.00</w:t>
            </w: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54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b/>
                <w:spacing w:val="-1"/>
                <w:sz w:val="18"/>
              </w:rPr>
              <w:t>23,679,520.49</w:t>
            </w:r>
            <w:r>
              <w:rPr>
                <w:rFonts w:ascii="Times New Roman"/>
                <w:spacing w:val="-1"/>
                <w:sz w:val="18"/>
              </w:rPr>
            </w:r>
          </w:p>
        </w:tc>
        <w:tc>
          <w:tcPr>
            <w:tcW w:w="253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b/>
                <w:spacing w:val="-1"/>
                <w:sz w:val="18"/>
              </w:rPr>
              <w:t>7,849,300.05</w:t>
            </w:r>
            <w:r>
              <w:rPr>
                <w:rFonts w:ascii="Times New Roman"/>
                <w:spacing w:val="-1"/>
                <w:sz w:val="18"/>
              </w:rPr>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44" w:type="dxa"/>
            <w:tcBorders>
              <w:top w:val="single" w:sz="5" w:space="0" w:color="D2D2D2"/>
              <w:left w:val="single" w:sz="13" w:space="0" w:color="D2D2D2"/>
              <w:bottom w:val="single" w:sz="4" w:space="0" w:color="000000"/>
              <w:right w:val="single" w:sz="4" w:space="0" w:color="000000"/>
            </w:tcBorders>
          </w:tcPr>
          <w:p>
            <w:pPr/>
          </w:p>
        </w:tc>
        <w:tc>
          <w:tcPr>
            <w:tcW w:w="2532" w:type="dxa"/>
            <w:tcBorders>
              <w:top w:val="single" w:sz="5" w:space="0" w:color="D2D2D2"/>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28,820,000.00</w:t>
            </w: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b/>
                <w:spacing w:val="-1"/>
                <w:sz w:val="18"/>
              </w:rPr>
              <w:t>328,820,000.00</w:t>
            </w:r>
            <w:r>
              <w:rPr>
                <w:rFonts w:ascii="Times New Roman"/>
                <w:spacing w:val="-1"/>
                <w:sz w:val="18"/>
              </w:rPr>
            </w: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54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b/>
                <w:spacing w:val="-1"/>
                <w:sz w:val="18"/>
              </w:rPr>
              <w:t>352,499,520.49</w:t>
            </w:r>
            <w:r>
              <w:rPr>
                <w:rFonts w:ascii="Times New Roman"/>
                <w:spacing w:val="-1"/>
                <w:sz w:val="18"/>
              </w:rPr>
            </w:r>
          </w:p>
        </w:tc>
        <w:tc>
          <w:tcPr>
            <w:tcW w:w="253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b/>
                <w:spacing w:val="-1"/>
                <w:sz w:val="18"/>
              </w:rPr>
              <w:t>7,849,300.05</w:t>
            </w:r>
            <w:r>
              <w:rPr>
                <w:rFonts w:ascii="Times New Roman"/>
                <w:spacing w:val="-1"/>
                <w:sz w:val="18"/>
              </w:rPr>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4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606,817,968.00</w:t>
            </w:r>
          </w:p>
        </w:tc>
        <w:tc>
          <w:tcPr>
            <w:tcW w:w="253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606,817,968.00</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1,219,044,082.85</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44" w:type="dxa"/>
            <w:tcBorders>
              <w:top w:val="single" w:sz="4" w:space="0" w:color="000000"/>
              <w:left w:val="single" w:sz="13" w:space="0" w:color="D2D2D2"/>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115,597,701.45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112,172,764.03</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686,051,981.64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685,568,443.22</w:t>
            </w:r>
          </w:p>
        </w:tc>
      </w:tr>
      <w:tr>
        <w:trPr>
          <w:trHeight w:val="335"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18"/>
                <w:szCs w:val="18"/>
              </w:rPr>
            </w:pPr>
            <w:r>
              <w:rPr>
                <w:rFonts w:ascii="Times New Roman"/>
                <w:b/>
                <w:spacing w:val="-1"/>
                <w:sz w:val="18"/>
              </w:rPr>
              <w:t>2,627,511,733.94</w:t>
            </w:r>
            <w:r>
              <w:rPr>
                <w:rFonts w:ascii="Times New Roman"/>
                <w:spacing w:val="-1"/>
                <w:sz w:val="18"/>
              </w:rPr>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b/>
                <w:spacing w:val="-1"/>
                <w:sz w:val="18"/>
              </w:rPr>
              <w:t>2,623,603,258.10</w:t>
            </w:r>
            <w:r>
              <w:rPr>
                <w:rFonts w:ascii="Times New Roman"/>
                <w:spacing w:val="-1"/>
                <w:sz w:val="18"/>
              </w:rPr>
            </w:r>
          </w:p>
        </w:tc>
      </w:tr>
      <w:tr>
        <w:trPr>
          <w:trHeight w:val="336" w:hRule="exact"/>
        </w:trPr>
        <w:tc>
          <w:tcPr>
            <w:tcW w:w="4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5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18"/>
                <w:szCs w:val="18"/>
              </w:rPr>
            </w:pPr>
            <w:r>
              <w:rPr>
                <w:rFonts w:ascii="Times New Roman"/>
                <w:b/>
                <w:spacing w:val="-1"/>
                <w:sz w:val="18"/>
              </w:rPr>
              <w:t>2,980,011,254.43</w:t>
            </w:r>
            <w:r>
              <w:rPr>
                <w:rFonts w:ascii="Times New Roman"/>
                <w:spacing w:val="-1"/>
                <w:sz w:val="18"/>
              </w:rPr>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b/>
                <w:spacing w:val="-1"/>
                <w:sz w:val="18"/>
              </w:rPr>
              <w:t>2,631,452,558.15</w:t>
            </w:r>
            <w:r>
              <w:rPr>
                <w:rFonts w:ascii="Times New Roman"/>
                <w:spacing w:val="-1"/>
                <w:sz w:val="18"/>
              </w:rPr>
            </w: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合并利润表" w:id="176"/>
      <w:bookmarkEnd w:id="17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4623"/>
        <w:gridCol w:w="2565"/>
        <w:gridCol w:w="2370"/>
      </w:tblGrid>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2,458,423,475.06</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1,829,095,734.96</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2,458,423,475.06</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1,829,095,734.96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2,247,634,822.06</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1,588,533,042.97</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1,717,269,779.75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1,222,978,463.86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14,795,659.85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16,225,571.31</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92,464,972.85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81,632,411.06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232,116,500.70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156,268,875.84</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129,220,767.10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82,831,812.36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-98,099.18</w:t>
            </w:r>
            <w:r>
              <w:rPr>
                <w:rFonts w:ascii="Times New Roman"/>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28,717,653.05</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15,211,072.22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10,133,891.03</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627"/>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7,997,182.88</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6,429,058.65</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61,865,240.99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-121,744.51</w:t>
            </w:r>
            <w:r>
              <w:rPr>
                <w:rFonts w:ascii="Times New Roman"/>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50,522,050.39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70,851,984.33</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111,690,583.22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2,688,450.27</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9"/>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-3,489,719.55</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80,594.62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-123,913.65</w:t>
            </w:r>
            <w:r>
              <w:rPr>
                <w:rFonts w:ascii="Times New Roman"/>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373,081,881.23</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b/>
                <w:spacing w:val="-1"/>
                <w:sz w:val="18"/>
              </w:rPr>
              <w:t>313,979,212.94</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125,020.20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2,579,666.06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177,230.84</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339,029.37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623"/>
        <w:gridCol w:w="2565"/>
        <w:gridCol w:w="2370"/>
      </w:tblGrid>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373,029,670.59</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316,219,849.63</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24,476,620.85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37,486,331.91</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348,553,049.74</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278,733,517.72</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348,553,049.74</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278,733,517.72</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347,973,762.41</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279,887,242.88</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579,287.33</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-1,153,725.16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六、其他综合收益的税后净额</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-17,892,253.62</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62,297,650.31</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-17,892,253.62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62,308,715.45</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-17,892,253.62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62,308,715.45</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-25,560,856.84</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70,975,087.21</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7,668,603.22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-8,666,371.76</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5" w:type="dxa"/>
            <w:tcBorders>
              <w:top w:val="single" w:sz="4" w:space="0" w:color="000000"/>
              <w:left w:val="single" w:sz="13" w:space="0" w:color="D2D2D2"/>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-11,065.14</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330,660,796.12</w:t>
            </w:r>
            <w:r>
              <w:rPr>
                <w:rFonts w:ascii="Times New Roman"/>
                <w:spacing w:val="-1"/>
                <w:sz w:val="18"/>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341,031,168.03</w:t>
            </w:r>
            <w:r>
              <w:rPr>
                <w:rFonts w:ascii="Times New Roman"/>
                <w:spacing w:val="-1"/>
                <w:sz w:val="18"/>
              </w:rPr>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330,081,508.79</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342,195,958.33</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579,287.33</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-1,164,790.30</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八、每股收益：</w:t>
            </w:r>
            <w:r>
              <w:rPr>
                <w:rFonts w:ascii="宋体" w:hAnsi="宋体" w:cs="宋体" w:eastAsia="宋体" w:hint="default"/>
                <w:sz w:val="18"/>
                <w:szCs w:val="18"/>
              </w:rPr>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0.5734</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0.4612</w:t>
            </w:r>
          </w:p>
        </w:tc>
      </w:tr>
      <w:tr>
        <w:trPr>
          <w:trHeight w:val="402"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0.5734</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0.4612</w:t>
            </w: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母公司利润表" w:id="177"/>
      <w:bookmarkEnd w:id="17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4765"/>
        <w:gridCol w:w="2563"/>
        <w:gridCol w:w="2230"/>
      </w:tblGrid>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b/>
                <w:spacing w:val="-1"/>
                <w:sz w:val="18"/>
              </w:rPr>
              <w:t>50,040,169.39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17,801,335.80</w:t>
            </w:r>
            <w:r>
              <w:rPr>
                <w:rFonts w:ascii="Times New Roman"/>
                <w:spacing w:val="-1"/>
                <w:sz w:val="18"/>
              </w:rPr>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48,842,696.29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17,617,185.10</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100,926.87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347,225.12</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52,102.54</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16,392,976.52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11,391,666.91</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6,603,773.60</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-4,882,707.51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4,085,047.23</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11,261,881.94</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12,995,016.87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1,462,880.26</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-1,308.22</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-572,322.20</w:t>
            </w:r>
            <w:r>
              <w:rPr>
                <w:rFonts w:ascii="Times New Roman"/>
                <w:sz w:val="18"/>
              </w:rPr>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19,714.98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855,646.62</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50,156,486.75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1,093,295.49</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b/>
                <w:spacing w:val="-1"/>
                <w:sz w:val="18"/>
              </w:rPr>
              <w:t>34,253,309.06</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175,736,077.72</w:t>
            </w:r>
            <w:r>
              <w:rPr>
                <w:rFonts w:ascii="Times New Roman"/>
                <w:spacing w:val="-1"/>
                <w:sz w:val="18"/>
              </w:rPr>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3,934.82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9,450.64</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b/>
                <w:spacing w:val="-1"/>
                <w:sz w:val="18"/>
              </w:rPr>
              <w:t>34,249,374.24</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175,726,627.08</w:t>
            </w:r>
            <w:r>
              <w:rPr>
                <w:rFonts w:ascii="Times New Roman"/>
                <w:spacing w:val="-1"/>
                <w:sz w:val="18"/>
              </w:rPr>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1,505,158.66</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b/>
                <w:spacing w:val="-1"/>
                <w:sz w:val="18"/>
              </w:rPr>
              <w:t>34,249,374.24</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174,221,468.42</w:t>
            </w:r>
            <w:r>
              <w:rPr>
                <w:rFonts w:ascii="Times New Roman"/>
                <w:spacing w:val="-1"/>
                <w:sz w:val="18"/>
              </w:rPr>
            </w: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34,249,374.24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174,221,468.42</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3"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34,249,374.24</w:t>
            </w:r>
          </w:p>
        </w:tc>
        <w:tc>
          <w:tcPr>
            <w:tcW w:w="223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174,221,468.42</w:t>
            </w: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3" w:type="dxa"/>
            <w:tcBorders>
              <w:top w:val="single" w:sz="5" w:space="0" w:color="D2D2D2"/>
              <w:left w:val="single" w:sz="13" w:space="0" w:color="D2D2D2"/>
              <w:bottom w:val="single" w:sz="4" w:space="0" w:color="000000"/>
              <w:right w:val="single" w:sz="4" w:space="0" w:color="000000"/>
            </w:tcBorders>
          </w:tcPr>
          <w:p>
            <w:pPr/>
          </w:p>
        </w:tc>
        <w:tc>
          <w:tcPr>
            <w:tcW w:w="2230" w:type="dxa"/>
            <w:tcBorders>
              <w:top w:val="single" w:sz="5" w:space="0" w:color="D2D2D2"/>
              <w:left w:val="single" w:sz="4" w:space="0" w:color="000000"/>
              <w:bottom w:val="single" w:sz="4" w:space="0" w:color="000000"/>
              <w:right w:val="single" w:sz="4" w:space="0" w:color="000000"/>
            </w:tcBorders>
          </w:tcPr>
          <w:p>
            <w:pPr/>
          </w:p>
        </w:tc>
      </w:tr>
      <w:tr>
        <w:trPr>
          <w:trHeight w:val="32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3"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合并现金流量表" w:id="178"/>
      <w:bookmarkEnd w:id="17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4907"/>
        <w:gridCol w:w="2421"/>
        <w:gridCol w:w="2230"/>
      </w:tblGrid>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2,392,166,344.40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1,802,578,836.44</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27,165,550.39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22,849,073.34</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186,653,835.50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226,037,907.83</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b/>
                <w:spacing w:val="-1"/>
                <w:sz w:val="18"/>
              </w:rPr>
              <w:t>2,605,985,730.29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2,051,465,817.61</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1,746,778,851.52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1,006,257,854.23</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326,741,465.82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258,750,787.15</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111,279,080.46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125,234,673.42</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102,543,538.61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76,987,787.36</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b/>
                <w:spacing w:val="-1"/>
                <w:sz w:val="18"/>
              </w:rPr>
              <w:t>2,287,342,936.41</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1,467,231,102.16</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318,642,793.88</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584,234,715.45</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31,413,437.84</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23,341,004.61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2,688,450.27</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1,016,098.53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586,479.00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0" w:top="1060" w:bottom="1160" w:left="980" w:right="0"/>
          <w:pgNumType w:start="67"/>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907"/>
        <w:gridCol w:w="2421"/>
        <w:gridCol w:w="2230"/>
      </w:tblGrid>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7,631,211.81</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1,256,310.87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64,658,063.66</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13,274,929.27</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304,228,686.19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303,419,885.60</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3,107,200.00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307,335,886.19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306,519,885.60</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-242,677,822.53</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-293,244,956.33</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92,815,883.12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252,700,000.00</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71,508,028.57</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464,323,911.69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252,700,000.00</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325,137,273.00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138,130,909.00</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38,513,991.82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43,682,456.21</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121,381,161.86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73,033,133.87</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485,032,426.68</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254,846,499.08</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-20,708,514.99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-2,146,499.08</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11,801,007.69</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-14,232,298.14</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67,057,464.05</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274,610,961.90</w:t>
            </w:r>
            <w:r>
              <w:rPr>
                <w:rFonts w:ascii="Times New Roman"/>
                <w:spacing w:val="-1"/>
                <w:sz w:val="18"/>
              </w:rPr>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990,002,047.16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715,391,085.26</w:t>
            </w:r>
          </w:p>
        </w:tc>
      </w:tr>
      <w:tr>
        <w:trPr>
          <w:trHeight w:val="402" w:hRule="exact"/>
        </w:trPr>
        <w:tc>
          <w:tcPr>
            <w:tcW w:w="4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b/>
                <w:spacing w:val="-1"/>
                <w:sz w:val="18"/>
              </w:rPr>
              <w:t>1,057,059,511.21</w:t>
            </w:r>
            <w:r>
              <w:rPr>
                <w:rFonts w:ascii="Times New Roman"/>
                <w:spacing w:val="-1"/>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990,002,047.16</w:t>
            </w:r>
            <w:r>
              <w:rPr>
                <w:rFonts w:ascii="Times New Roman"/>
                <w:spacing w:val="-1"/>
                <w:sz w:val="18"/>
              </w:rPr>
            </w: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母公司现金流量表" w:id="179"/>
      <w:bookmarkEnd w:id="17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23"/>
          <w:szCs w:val="23"/>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5043"/>
        <w:gridCol w:w="2265"/>
        <w:gridCol w:w="2249"/>
      </w:tblGrid>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6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5"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42,899,785.70</w:t>
            </w:r>
          </w:p>
        </w:tc>
        <w:tc>
          <w:tcPr>
            <w:tcW w:w="2249"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21,560,016.17</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1,618,004.26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413,664.81</w:t>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54,090,359.52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3,386,673.06</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98,608,149.48</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25,360,354.04</w:t>
            </w:r>
            <w:r>
              <w:rPr>
                <w:rFonts w:ascii="Times New Roman"/>
                <w:spacing w:val="-1"/>
                <w:sz w:val="18"/>
              </w:rPr>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33,303,684.59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32,797,861.63</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4,991,621.84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789,612.60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373,067.39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965,457.80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65,298,884.22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10,419,062.32</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103,967,258.04</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44,971,994.35</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265"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-5,359,108.56</w:t>
            </w:r>
            <w:r>
              <w:rPr>
                <w:rFonts w:ascii="Times New Roman"/>
                <w:spacing w:val="-1"/>
                <w:sz w:val="18"/>
              </w:rPr>
            </w:r>
          </w:p>
        </w:tc>
        <w:tc>
          <w:tcPr>
            <w:tcW w:w="224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-19,611,640.31</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5" w:type="dxa"/>
            <w:tcBorders>
              <w:top w:val="single" w:sz="5" w:space="0" w:color="D2D2D2"/>
              <w:left w:val="single" w:sz="13" w:space="0" w:color="D2D2D2"/>
              <w:bottom w:val="single" w:sz="4" w:space="0" w:color="000000"/>
              <w:right w:val="single" w:sz="4" w:space="0" w:color="000000"/>
            </w:tcBorders>
          </w:tcPr>
          <w:p>
            <w:pPr/>
          </w:p>
        </w:tc>
        <w:tc>
          <w:tcPr>
            <w:tcW w:w="2249" w:type="dxa"/>
            <w:tcBorders>
              <w:top w:val="single" w:sz="5" w:space="0" w:color="D2D2D2"/>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50,859,188.33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185,500,000.00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16,962,921.38</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5" w:type="dxa"/>
            <w:tcBorders>
              <w:top w:val="single" w:sz="4" w:space="0" w:color="000000"/>
              <w:left w:val="single" w:sz="13" w:space="0" w:color="D2D2D2"/>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172,020,793.26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239,842,902.97</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195,500,000.00</w:t>
            </w:r>
            <w:r>
              <w:rPr>
                <w:rFonts w:ascii="Times New Roman"/>
                <w:spacing w:val="-1"/>
                <w:sz w:val="18"/>
              </w:rPr>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19,458,541.32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2,737,463.27</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60,332,767.45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171,972,288.56</w:t>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5" w:type="dxa"/>
            <w:tcBorders>
              <w:top w:val="single" w:sz="4" w:space="0" w:color="000000"/>
              <w:left w:val="single" w:sz="13" w:space="0" w:color="D2D2D2"/>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490,692,400.00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570,483,708.77</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177,809,751.83</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265"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-330,640,805.80</w:t>
            </w:r>
            <w:r>
              <w:rPr>
                <w:rFonts w:ascii="Times New Roman"/>
                <w:spacing w:val="-1"/>
                <w:sz w:val="18"/>
              </w:rPr>
            </w:r>
          </w:p>
        </w:tc>
        <w:tc>
          <w:tcPr>
            <w:tcW w:w="224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17,690,248.17</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5" w:type="dxa"/>
            <w:tcBorders>
              <w:top w:val="single" w:sz="5" w:space="0" w:color="D2D2D2"/>
              <w:left w:val="single" w:sz="13" w:space="0" w:color="D2D2D2"/>
              <w:bottom w:val="single" w:sz="4" w:space="0" w:color="000000"/>
              <w:right w:val="single" w:sz="4" w:space="0" w:color="000000"/>
            </w:tcBorders>
          </w:tcPr>
          <w:p>
            <w:pPr/>
          </w:p>
        </w:tc>
        <w:tc>
          <w:tcPr>
            <w:tcW w:w="2249" w:type="dxa"/>
            <w:tcBorders>
              <w:top w:val="single" w:sz="5" w:space="0" w:color="D2D2D2"/>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55,450,000.00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5" w:type="dxa"/>
            <w:tcBorders>
              <w:top w:val="single" w:sz="4" w:space="0" w:color="000000"/>
              <w:left w:val="single" w:sz="13" w:space="0" w:color="D2D2D2"/>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355,450,000.00</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z w:val="18"/>
              </w:rPr>
              <w:t>50,000.00</w:t>
            </w:r>
            <w:r>
              <w:rPr>
                <w:rFonts w:ascii="Times New Roman"/>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55,450,000.00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31,878,780.34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33,981,806.20</w:t>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5" w:type="dxa"/>
            <w:tcBorders>
              <w:top w:val="single" w:sz="4" w:space="0" w:color="000000"/>
              <w:left w:val="single" w:sz="13" w:space="0" w:color="D2D2D2"/>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87,328,780.34</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33,981,806.20</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268,121,219.66</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-33,931,806.20</w:t>
            </w:r>
            <w:r>
              <w:rPr>
                <w:rFonts w:ascii="Times New Roman"/>
                <w:spacing w:val="-1"/>
                <w:sz w:val="18"/>
              </w:rPr>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3,172,531.52</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-5,508,392.31</w:t>
            </w:r>
            <w:r>
              <w:rPr>
                <w:rFonts w:ascii="Times New Roman"/>
                <w:spacing w:val="-1"/>
                <w:sz w:val="18"/>
              </w:rPr>
            </w:r>
          </w:p>
        </w:tc>
      </w:tr>
      <w:tr>
        <w:trPr>
          <w:trHeight w:val="305"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-64,706,163.18</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-41,361,590.65</w:t>
            </w:r>
            <w:r>
              <w:rPr>
                <w:rFonts w:ascii="Times New Roman"/>
                <w:spacing w:val="-1"/>
                <w:sz w:val="18"/>
              </w:rPr>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170,475,846.80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211,837,437.45</w:t>
            </w:r>
          </w:p>
        </w:tc>
      </w:tr>
      <w:tr>
        <w:trPr>
          <w:trHeight w:val="306" w:hRule="exact"/>
        </w:trPr>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105,769,683.62</w:t>
            </w:r>
            <w:r>
              <w:rPr>
                <w:rFonts w:ascii="Times New Roman"/>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b/>
                <w:spacing w:val="-1"/>
                <w:sz w:val="18"/>
              </w:rPr>
              <w:t>170,475,846.80</w:t>
            </w:r>
            <w:r>
              <w:rPr>
                <w:rFonts w:ascii="Times New Roman"/>
                <w:spacing w:val="-1"/>
                <w:sz w:val="18"/>
              </w:rPr>
            </w:r>
          </w:p>
        </w:tc>
      </w:tr>
    </w:tbl>
    <w:p>
      <w:pPr>
        <w:spacing w:line="240" w:lineRule="auto" w:before="4"/>
        <w:rPr>
          <w:rFonts w:ascii="宋体" w:hAnsi="宋体" w:cs="宋体" w:eastAsia="宋体" w:hint="default"/>
          <w:b/>
          <w:bCs/>
          <w:sz w:val="9"/>
          <w:szCs w:val="9"/>
        </w:rPr>
      </w:pPr>
    </w:p>
    <w:p>
      <w:pPr>
        <w:tabs>
          <w:tab w:pos="3556" w:val="left" w:leader="none"/>
          <w:tab w:pos="724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140" w:right="0"/>
        <w:jc w:val="left"/>
        <w:rPr>
          <w:b w:val="0"/>
          <w:bCs w:val="0"/>
        </w:rPr>
      </w:pPr>
      <w:bookmarkStart w:name="7、合并所有者权益变动表" w:id="180"/>
      <w:bookmarkEnd w:id="18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23"/>
          <w:szCs w:val="23"/>
        </w:rPr>
      </w:pPr>
    </w:p>
    <w:p>
      <w:pPr>
        <w:tabs>
          <w:tab w:pos="7229" w:val="left" w:leader="none"/>
          <w:tab w:pos="11622" w:val="left" w:leader="none"/>
        </w:tabs>
        <w:spacing w:before="0"/>
        <w:ind w:left="292"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46" w:type="dxa"/>
        <w:tblLayout w:type="fixed"/>
        <w:tblCellMar>
          <w:top w:w="0" w:type="dxa"/>
          <w:left w:w="0" w:type="dxa"/>
          <w:bottom w:w="0" w:type="dxa"/>
          <w:right w:w="0" w:type="dxa"/>
        </w:tblCellMar>
        <w:tblLook w:val="01E0"/>
      </w:tblPr>
      <w:tblGrid>
        <w:gridCol w:w="2496"/>
        <w:gridCol w:w="1145"/>
        <w:gridCol w:w="568"/>
        <w:gridCol w:w="566"/>
        <w:gridCol w:w="425"/>
        <w:gridCol w:w="1134"/>
        <w:gridCol w:w="568"/>
        <w:gridCol w:w="1134"/>
        <w:gridCol w:w="425"/>
        <w:gridCol w:w="1134"/>
        <w:gridCol w:w="568"/>
        <w:gridCol w:w="1276"/>
        <w:gridCol w:w="1275"/>
        <w:gridCol w:w="1277"/>
      </w:tblGrid>
      <w:tr>
        <w:trPr>
          <w:trHeight w:val="245" w:hRule="exact"/>
        </w:trPr>
        <w:tc>
          <w:tcPr>
            <w:tcW w:w="2496" w:type="dxa"/>
            <w:vMerge w:val="restart"/>
            <w:tcBorders>
              <w:top w:val="single" w:sz="4" w:space="0" w:color="000000"/>
              <w:left w:val="single" w:sz="4" w:space="0" w:color="000000"/>
              <w:right w:val="single" w:sz="4" w:space="0" w:color="000000"/>
            </w:tcBorders>
            <w:shd w:val="clear" w:color="auto" w:fill="D2D2D2"/>
          </w:tcPr>
          <w:p>
            <w:pPr/>
          </w:p>
        </w:tc>
        <w:tc>
          <w:tcPr>
            <w:tcW w:w="1149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9"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127" w:hRule="exact"/>
        </w:trPr>
        <w:tc>
          <w:tcPr>
            <w:tcW w:w="2496" w:type="dxa"/>
            <w:vMerge/>
            <w:tcBorders>
              <w:left w:val="single" w:sz="4" w:space="0" w:color="000000"/>
              <w:bottom w:val="nil" w:sz="6" w:space="0" w:color="auto"/>
              <w:right w:val="single" w:sz="4" w:space="0" w:color="000000"/>
            </w:tcBorders>
            <w:shd w:val="clear" w:color="auto" w:fill="D2D2D2"/>
          </w:tcPr>
          <w:p>
            <w:pPr/>
          </w:p>
        </w:tc>
        <w:tc>
          <w:tcPr>
            <w:tcW w:w="894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190" w:lineRule="exact"/>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12" w:hRule="exact"/>
        </w:trPr>
        <w:tc>
          <w:tcPr>
            <w:tcW w:w="2496" w:type="dxa"/>
            <w:vMerge w:val="restart"/>
            <w:tcBorders>
              <w:top w:val="nil" w:sz="6" w:space="0" w:color="auto"/>
              <w:left w:val="single" w:sz="4" w:space="0" w:color="000000"/>
              <w:right w:val="single" w:sz="4" w:space="0" w:color="000000"/>
            </w:tcBorders>
            <w:shd w:val="clear" w:color="auto" w:fill="D2D2D2"/>
          </w:tcPr>
          <w:p>
            <w:pPr>
              <w:pStyle w:val="TableParagraph"/>
              <w:spacing w:line="190" w:lineRule="exact"/>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8942" w:type="dxa"/>
            <w:gridSpan w:val="11"/>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97" w:hRule="exact"/>
        </w:trPr>
        <w:tc>
          <w:tcPr>
            <w:tcW w:w="2496" w:type="dxa"/>
            <w:vMerge/>
            <w:tcBorders>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left="32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45"/>
              <w:ind w:left="129" w:right="53"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45"/>
              <w:ind w:left="56" w:right="5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45"/>
              <w:ind w:left="52" w:right="53"/>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0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72" w:hRule="exact"/>
        </w:trPr>
        <w:tc>
          <w:tcPr>
            <w:tcW w:w="2496"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0"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59"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6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247" w:hRule="exact"/>
        </w:trPr>
        <w:tc>
          <w:tcPr>
            <w:tcW w:w="2496"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5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5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5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一、上年期末余额</w:t>
            </w:r>
            <w:r>
              <w:rPr>
                <w:rFonts w:ascii="宋体" w:hAnsi="宋体" w:cs="宋体" w:eastAsia="宋体" w:hint="default"/>
                <w:sz w:val="15"/>
                <w:szCs w:val="15"/>
              </w:rPr>
            </w:r>
          </w:p>
        </w:tc>
        <w:tc>
          <w:tcPr>
            <w:tcW w:w="1145" w:type="dxa"/>
            <w:tcBorders>
              <w:top w:val="single" w:sz="49" w:space="0" w:color="D2D2D2"/>
              <w:left w:val="single" w:sz="9" w:space="0" w:color="D2D2D2"/>
              <w:bottom w:val="single" w:sz="4" w:space="0" w:color="000000"/>
              <w:right w:val="single" w:sz="4" w:space="0" w:color="000000"/>
            </w:tcBorders>
          </w:tcPr>
          <w:p>
            <w:pPr>
              <w:pStyle w:val="TableParagraph"/>
              <w:spacing w:line="148" w:lineRule="exact"/>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0"/>
              <w:jc w:val="right"/>
              <w:rPr>
                <w:rFonts w:ascii="Times New Roman" w:hAnsi="Times New Roman" w:cs="Times New Roman" w:eastAsia="Times New Roman" w:hint="default"/>
                <w:sz w:val="15"/>
                <w:szCs w:val="15"/>
              </w:rPr>
            </w:pPr>
            <w:r>
              <w:rPr>
                <w:rFonts w:ascii="Times New Roman"/>
                <w:b/>
                <w:spacing w:val="-1"/>
                <w:sz w:val="15"/>
              </w:rPr>
              <w:t>619,021,334.29</w:t>
            </w:r>
            <w:r>
              <w:rPr>
                <w:rFonts w:ascii="Times New Roman"/>
                <w:spacing w:val="-1"/>
                <w:sz w:val="15"/>
              </w:rPr>
            </w:r>
          </w:p>
        </w:tc>
        <w:tc>
          <w:tcPr>
            <w:tcW w:w="568" w:type="dxa"/>
            <w:tcBorders>
              <w:top w:val="single" w:sz="10" w:space="0" w:color="D2D2D2"/>
              <w:left w:val="single" w:sz="4" w:space="0" w:color="000000"/>
              <w:bottom w:val="single" w:sz="4" w:space="0" w:color="000000"/>
              <w:right w:val="single" w:sz="4" w:space="0" w:color="000000"/>
            </w:tcBorders>
          </w:tcPr>
          <w:p>
            <w:pPr/>
          </w:p>
        </w:tc>
        <w:tc>
          <w:tcPr>
            <w:tcW w:w="1134"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2"/>
              <w:jc w:val="right"/>
              <w:rPr>
                <w:rFonts w:ascii="Times New Roman" w:hAnsi="Times New Roman" w:cs="Times New Roman" w:eastAsia="Times New Roman" w:hint="default"/>
                <w:sz w:val="15"/>
                <w:szCs w:val="15"/>
              </w:rPr>
            </w:pPr>
            <w:r>
              <w:rPr>
                <w:rFonts w:ascii="Times New Roman"/>
                <w:b/>
                <w:spacing w:val="-1"/>
                <w:sz w:val="15"/>
              </w:rPr>
              <w:t>50,335,493.29</w:t>
            </w:r>
            <w:r>
              <w:rPr>
                <w:rFonts w:ascii="Times New Roman"/>
                <w:spacing w:val="-1"/>
                <w:sz w:val="15"/>
              </w:rPr>
            </w:r>
          </w:p>
        </w:tc>
        <w:tc>
          <w:tcPr>
            <w:tcW w:w="425" w:type="dxa"/>
            <w:tcBorders>
              <w:top w:val="single" w:sz="10" w:space="0" w:color="D2D2D2"/>
              <w:left w:val="single" w:sz="4" w:space="0" w:color="000000"/>
              <w:bottom w:val="single" w:sz="4" w:space="0" w:color="000000"/>
              <w:right w:val="single" w:sz="4" w:space="0" w:color="000000"/>
            </w:tcBorders>
          </w:tcPr>
          <w:p>
            <w:pPr/>
          </w:p>
        </w:tc>
        <w:tc>
          <w:tcPr>
            <w:tcW w:w="1134"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3"/>
              <w:jc w:val="right"/>
              <w:rPr>
                <w:rFonts w:ascii="Times New Roman" w:hAnsi="Times New Roman" w:cs="Times New Roman" w:eastAsia="Times New Roman" w:hint="default"/>
                <w:sz w:val="15"/>
                <w:szCs w:val="15"/>
              </w:rPr>
            </w:pPr>
            <w:r>
              <w:rPr>
                <w:rFonts w:ascii="Times New Roman"/>
                <w:b/>
                <w:spacing w:val="-1"/>
                <w:sz w:val="15"/>
              </w:rPr>
              <w:t>114,499,738.90</w:t>
            </w:r>
            <w:r>
              <w:rPr>
                <w:rFonts w:ascii="Times New Roman"/>
                <w:spacing w:val="-1"/>
                <w:sz w:val="15"/>
              </w:rPr>
            </w:r>
          </w:p>
        </w:tc>
        <w:tc>
          <w:tcPr>
            <w:tcW w:w="568" w:type="dxa"/>
            <w:tcBorders>
              <w:top w:val="single" w:sz="10" w:space="0" w:color="D2D2D2"/>
              <w:left w:val="single" w:sz="4" w:space="0" w:color="000000"/>
              <w:bottom w:val="single" w:sz="4" w:space="0" w:color="000000"/>
              <w:right w:val="single" w:sz="4" w:space="0" w:color="000000"/>
            </w:tcBorders>
          </w:tcPr>
          <w:p>
            <w:pPr/>
          </w:p>
        </w:tc>
        <w:tc>
          <w:tcPr>
            <w:tcW w:w="1276"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1"/>
              <w:jc w:val="right"/>
              <w:rPr>
                <w:rFonts w:ascii="Times New Roman" w:hAnsi="Times New Roman" w:cs="Times New Roman" w:eastAsia="Times New Roman" w:hint="default"/>
                <w:sz w:val="15"/>
                <w:szCs w:val="15"/>
              </w:rPr>
            </w:pPr>
            <w:r>
              <w:rPr>
                <w:rFonts w:ascii="Times New Roman"/>
                <w:b/>
                <w:spacing w:val="-1"/>
                <w:sz w:val="15"/>
              </w:rPr>
              <w:t>2,103,965,305.43</w:t>
            </w:r>
            <w:r>
              <w:rPr>
                <w:rFonts w:ascii="Times New Roman"/>
                <w:spacing w:val="-1"/>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b/>
                <w:spacing w:val="-1"/>
                <w:sz w:val="15"/>
              </w:rPr>
              <w:t>39,882,967.81</w:t>
            </w:r>
            <w:r>
              <w:rPr>
                <w:rFonts w:ascii="Times New Roman"/>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b/>
                <w:spacing w:val="-1"/>
                <w:sz w:val="15"/>
              </w:rPr>
              <w:t>3,534,522,807.72</w:t>
            </w:r>
            <w:r>
              <w:rPr>
                <w:rFonts w:ascii="Times New Roman"/>
                <w:spacing w:val="-1"/>
                <w:sz w:val="15"/>
              </w:rPr>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31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6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611"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6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二、本年期初余额</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5"/>
                <w:szCs w:val="15"/>
              </w:rPr>
            </w:pPr>
            <w:r>
              <w:rPr>
                <w:rFonts w:ascii="Times New Roman"/>
                <w:b/>
                <w:spacing w:val="-1"/>
                <w:sz w:val="15"/>
              </w:rPr>
              <w:t>619,021,334.29</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15"/>
                <w:szCs w:val="15"/>
              </w:rPr>
            </w:pPr>
            <w:r>
              <w:rPr>
                <w:rFonts w:ascii="Times New Roman"/>
                <w:b/>
                <w:spacing w:val="-1"/>
                <w:sz w:val="15"/>
              </w:rPr>
              <w:t>50,335,493.29</w:t>
            </w:r>
            <w:r>
              <w:rPr>
                <w:rFonts w:ascii="Times New Roman"/>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b/>
                <w:spacing w:val="-1"/>
                <w:sz w:val="15"/>
              </w:rPr>
              <w:t>114,499,738.90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2,103,965,305.43</w:t>
            </w:r>
            <w:r>
              <w:rPr>
                <w:rFonts w:ascii="Times New Roman"/>
                <w:spacing w:val="-1"/>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39,882,967.81</w:t>
            </w:r>
            <w:r>
              <w:rPr>
                <w:rFonts w:ascii="Times New Roman"/>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3,534,522,807.72</w:t>
            </w:r>
            <w:r>
              <w:rPr>
                <w:rFonts w:ascii="Times New Roman"/>
                <w:spacing w:val="-1"/>
                <w:sz w:val="15"/>
              </w:rPr>
            </w:r>
          </w:p>
        </w:tc>
      </w:tr>
      <w:tr>
        <w:trPr>
          <w:trHeight w:val="440"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before="14"/>
              <w:ind w:left="11" w:right="65"/>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 </w:t>
            </w:r>
            <w:r>
              <w:rPr>
                <w:rFonts w:ascii="宋体" w:hAnsi="宋体" w:cs="宋体" w:eastAsia="宋体" w:hint="default"/>
                <w:b/>
                <w:bCs/>
                <w:sz w:val="15"/>
                <w:szCs w:val="15"/>
              </w:rPr>
              <w:t>号填列）</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-17,892,253.62</w:t>
            </w:r>
            <w:r>
              <w:rPr>
                <w:rFonts w:ascii="Times New Roman"/>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b/>
                <w:spacing w:val="-1"/>
                <w:sz w:val="15"/>
              </w:rPr>
              <w:t>3,424,937.42</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b/>
                <w:spacing w:val="-1"/>
                <w:sz w:val="15"/>
              </w:rPr>
              <w:t>314,207,926.59</w:t>
            </w:r>
            <w:r>
              <w:rPr>
                <w:rFonts w:ascii="Times New Roman"/>
                <w:spacing w:val="-1"/>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b/>
                <w:spacing w:val="-1"/>
                <w:sz w:val="15"/>
              </w:rPr>
              <w:t>-33,341,033.04</w:t>
            </w:r>
            <w:r>
              <w:rPr>
                <w:rFonts w:ascii="Times New Roman"/>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b/>
                <w:spacing w:val="-1"/>
                <w:sz w:val="15"/>
              </w:rPr>
              <w:t>266,399,577.35</w:t>
            </w:r>
            <w:r>
              <w:rPr>
                <w:rFonts w:ascii="Times New Roman"/>
                <w:spacing w:val="-1"/>
                <w:sz w:val="15"/>
              </w:rPr>
            </w: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-17,892,253.62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spacing w:val="-1"/>
                <w:sz w:val="15"/>
              </w:rPr>
              <w:t>347,973,762.41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spacing w:val="-1"/>
                <w:sz w:val="15"/>
              </w:rPr>
              <w:t>579,287.33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spacing w:val="-1"/>
                <w:sz w:val="15"/>
              </w:rPr>
              <w:t>330,660,796.12</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1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-33,920,320.37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5"/>
                <w:szCs w:val="15"/>
              </w:rPr>
            </w:pPr>
            <w:r>
              <w:rPr>
                <w:rFonts w:ascii="Times New Roman"/>
                <w:spacing w:val="-1"/>
                <w:sz w:val="15"/>
              </w:rPr>
              <w:t>-33,920,320.37</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-33,920,320.37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5"/>
                <w:szCs w:val="15"/>
              </w:rPr>
            </w:pPr>
            <w:r>
              <w:rPr>
                <w:rFonts w:ascii="Times New Roman"/>
                <w:spacing w:val="-1"/>
                <w:sz w:val="15"/>
              </w:rPr>
              <w:t>-33,920,320.37</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1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3,424,937.42</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5"/>
                <w:szCs w:val="15"/>
              </w:rPr>
            </w:pPr>
            <w:r>
              <w:rPr>
                <w:rFonts w:ascii="Times New Roman"/>
                <w:spacing w:val="-1"/>
                <w:sz w:val="15"/>
              </w:rPr>
              <w:t>-33,765,835.82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5"/>
                <w:szCs w:val="15"/>
              </w:rPr>
            </w:pPr>
            <w:r>
              <w:rPr>
                <w:rFonts w:ascii="Times New Roman"/>
                <w:spacing w:val="-1"/>
                <w:sz w:val="15"/>
              </w:rPr>
              <w:t>-30,340,898.40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3,424,937.42</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-3,424,937.42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spacing w:val="-1"/>
                <w:sz w:val="15"/>
              </w:rPr>
              <w:t>-30,340,898.40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spacing w:val="-1"/>
                <w:sz w:val="15"/>
              </w:rPr>
              <w:t>-30,340,898.40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5"/>
                <w:szCs w:val="15"/>
              </w:rPr>
            </w:pPr>
            <w:r>
              <w:rPr>
                <w:rFonts w:ascii="Times New Roman"/>
                <w:b/>
                <w:spacing w:val="-1"/>
                <w:sz w:val="15"/>
              </w:rPr>
              <w:t>619,021,334.29</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15"/>
                <w:szCs w:val="15"/>
              </w:rPr>
            </w:pPr>
            <w:r>
              <w:rPr>
                <w:rFonts w:ascii="Times New Roman"/>
                <w:b/>
                <w:spacing w:val="-1"/>
                <w:sz w:val="15"/>
              </w:rPr>
              <w:t>32,443,239.67</w:t>
            </w:r>
            <w:r>
              <w:rPr>
                <w:rFonts w:ascii="Times New Roman"/>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b/>
                <w:spacing w:val="-1"/>
                <w:sz w:val="15"/>
              </w:rPr>
              <w:t>117,924,676.32</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2,418,173,232.02</w:t>
            </w:r>
            <w:r>
              <w:rPr>
                <w:rFonts w:ascii="Times New Roman"/>
                <w:spacing w:val="-1"/>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6,541,934.77</w:t>
            </w:r>
            <w:r>
              <w:rPr>
                <w:rFonts w:ascii="Times New Roman"/>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3,800,922,385.07</w:t>
            </w:r>
            <w:r>
              <w:rPr>
                <w:rFonts w:ascii="Times New Roman"/>
                <w:spacing w:val="-1"/>
                <w:sz w:val="15"/>
              </w:rPr>
            </w:r>
          </w:p>
        </w:tc>
      </w:tr>
    </w:tbl>
    <w:p>
      <w:pPr>
        <w:spacing w:before="51"/>
        <w:ind w:left="14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after="0"/>
        <w:jc w:val="left"/>
        <w:rPr>
          <w:rFonts w:ascii="宋体" w:hAnsi="宋体" w:cs="宋体" w:eastAsia="宋体" w:hint="default"/>
          <w:sz w:val="18"/>
          <w:szCs w:val="18"/>
        </w:rPr>
        <w:sectPr>
          <w:headerReference w:type="default" r:id="rId19"/>
          <w:footerReference w:type="default" r:id="rId20"/>
          <w:pgSz w:w="16840" w:h="11910" w:orient="landscape"/>
          <w:pgMar w:header="867" w:footer="979" w:top="1060" w:bottom="1160" w:left="1300" w:right="1280"/>
          <w:pgNumType w:start="7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96"/>
        <w:gridCol w:w="1145"/>
        <w:gridCol w:w="568"/>
        <w:gridCol w:w="530"/>
        <w:gridCol w:w="532"/>
        <w:gridCol w:w="1063"/>
        <w:gridCol w:w="666"/>
        <w:gridCol w:w="1036"/>
        <w:gridCol w:w="665"/>
        <w:gridCol w:w="1036"/>
        <w:gridCol w:w="568"/>
        <w:gridCol w:w="1134"/>
        <w:gridCol w:w="1276"/>
        <w:gridCol w:w="1266"/>
      </w:tblGrid>
      <w:tr>
        <w:trPr>
          <w:trHeight w:val="259" w:hRule="exact"/>
        </w:trPr>
        <w:tc>
          <w:tcPr>
            <w:tcW w:w="2496" w:type="dxa"/>
            <w:vMerge w:val="restart"/>
            <w:tcBorders>
              <w:top w:val="single" w:sz="15" w:space="0" w:color="000000"/>
              <w:left w:val="single" w:sz="4" w:space="0" w:color="000000"/>
              <w:right w:val="single" w:sz="4" w:space="0" w:color="000000"/>
            </w:tcBorders>
            <w:shd w:val="clear" w:color="auto" w:fill="D2D2D2"/>
          </w:tcPr>
          <w:p>
            <w:pPr/>
          </w:p>
        </w:tc>
        <w:tc>
          <w:tcPr>
            <w:tcW w:w="11484"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9"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127" w:hRule="exact"/>
        </w:trPr>
        <w:tc>
          <w:tcPr>
            <w:tcW w:w="2496" w:type="dxa"/>
            <w:vMerge/>
            <w:tcBorders>
              <w:left w:val="single" w:sz="4" w:space="0" w:color="000000"/>
              <w:bottom w:val="nil" w:sz="6" w:space="0" w:color="auto"/>
              <w:right w:val="single" w:sz="4" w:space="0" w:color="000000"/>
            </w:tcBorders>
            <w:shd w:val="clear" w:color="auto" w:fill="D2D2D2"/>
          </w:tcPr>
          <w:p>
            <w:pPr/>
          </w:p>
        </w:tc>
        <w:tc>
          <w:tcPr>
            <w:tcW w:w="894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190" w:lineRule="exact"/>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66" w:type="dxa"/>
            <w:vMerge w:val="restart"/>
            <w:tcBorders>
              <w:top w:val="single" w:sz="4" w:space="0" w:color="000000"/>
              <w:left w:val="single" w:sz="4" w:space="0" w:color="000000"/>
              <w:right w:val="single" w:sz="4" w:space="0" w:color="000000"/>
            </w:tcBorders>
            <w:shd w:val="clear" w:color="auto" w:fill="D2D2D2"/>
          </w:tcPr>
          <w:p>
            <w:pPr/>
          </w:p>
        </w:tc>
      </w:tr>
      <w:tr>
        <w:trPr>
          <w:trHeight w:val="113" w:hRule="exact"/>
        </w:trPr>
        <w:tc>
          <w:tcPr>
            <w:tcW w:w="2496"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8942" w:type="dxa"/>
            <w:gridSpan w:val="11"/>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2496" w:type="dxa"/>
            <w:vMerge/>
            <w:tcBorders>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195" w:lineRule="exact"/>
              <w:ind w:left="35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44"/>
              <w:ind w:left="253" w:right="27" w:hanging="226"/>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44"/>
              <w:ind w:left="54" w:right="53"/>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left="10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69" w:hRule="exact"/>
        </w:trPr>
        <w:tc>
          <w:tcPr>
            <w:tcW w:w="2496"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0"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30"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2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66" w:type="dxa"/>
            <w:vMerge/>
            <w:tcBorders>
              <w:left w:val="single" w:sz="4" w:space="0" w:color="000000"/>
              <w:right w:val="single" w:sz="4" w:space="0" w:color="000000"/>
            </w:tcBorders>
            <w:shd w:val="clear" w:color="auto" w:fill="D2D2D2"/>
          </w:tcPr>
          <w:p>
            <w:pPr/>
          </w:p>
        </w:tc>
        <w:tc>
          <w:tcPr>
            <w:tcW w:w="1036" w:type="dxa"/>
            <w:vMerge w:val="restart"/>
            <w:tcBorders>
              <w:top w:val="single" w:sz="49" w:space="0" w:color="D2D2D2"/>
              <w:left w:val="single" w:sz="9" w:space="0" w:color="D2D2D2"/>
              <w:right w:val="single" w:sz="9" w:space="0" w:color="D2D2D2"/>
            </w:tcBorders>
          </w:tcPr>
          <w:p>
            <w:pPr>
              <w:pStyle w:val="TableParagraph"/>
              <w:spacing w:line="184" w:lineRule="exact"/>
              <w:ind w:left="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2"/>
                <w:sz w:val="15"/>
                <w:szCs w:val="15"/>
                <w:shd w:fill="D2D2D2" w:color="auto" w:val="clear"/>
              </w:rPr>
              <w:t> </w:t>
            </w:r>
            <w:r>
              <w:rPr>
                <w:rFonts w:ascii="宋体" w:hAnsi="宋体" w:cs="宋体" w:eastAsia="宋体" w:hint="default"/>
                <w:sz w:val="15"/>
                <w:szCs w:val="15"/>
                <w:shd w:fill="D2D2D2" w:color="auto" w:val="clear"/>
              </w:rPr>
              <w:t>其他综合收益</w:t>
            </w:r>
            <w:r>
              <w:rPr>
                <w:rFonts w:ascii="宋体" w:hAnsi="宋体" w:cs="宋体" w:eastAsia="宋体" w:hint="default"/>
                <w:sz w:val="15"/>
                <w:szCs w:val="15"/>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r>
      <w:tr>
        <w:trPr>
          <w:trHeight w:val="247" w:hRule="exact"/>
        </w:trPr>
        <w:tc>
          <w:tcPr>
            <w:tcW w:w="2496"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5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3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63"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9" w:space="0" w:color="D2D2D2"/>
              <w:bottom w:val="single" w:sz="49" w:space="0" w:color="D2D2D2"/>
              <w:right w:val="single" w:sz="9" w:space="0" w:color="D2D2D2"/>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一、上年期末余额</w:t>
            </w:r>
            <w:r>
              <w:rPr>
                <w:rFonts w:ascii="宋体" w:hAnsi="宋体" w:cs="宋体" w:eastAsia="宋体" w:hint="default"/>
                <w:sz w:val="15"/>
                <w:szCs w:val="15"/>
              </w:rPr>
            </w:r>
          </w:p>
        </w:tc>
        <w:tc>
          <w:tcPr>
            <w:tcW w:w="1145" w:type="dxa"/>
            <w:tcBorders>
              <w:top w:val="single" w:sz="49" w:space="0" w:color="D2D2D2"/>
              <w:left w:val="single" w:sz="9" w:space="0" w:color="D2D2D2"/>
              <w:bottom w:val="single" w:sz="4" w:space="0" w:color="000000"/>
              <w:right w:val="single" w:sz="4" w:space="0" w:color="000000"/>
            </w:tcBorders>
          </w:tcPr>
          <w:p>
            <w:pPr>
              <w:pStyle w:val="TableParagraph"/>
              <w:spacing w:line="148" w:lineRule="exact"/>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0"/>
              <w:jc w:val="right"/>
              <w:rPr>
                <w:rFonts w:ascii="Times New Roman" w:hAnsi="Times New Roman" w:cs="Times New Roman" w:eastAsia="Times New Roman" w:hint="default"/>
                <w:sz w:val="15"/>
                <w:szCs w:val="15"/>
              </w:rPr>
            </w:pPr>
            <w:r>
              <w:rPr>
                <w:rFonts w:ascii="Times New Roman"/>
                <w:b/>
                <w:spacing w:val="-1"/>
                <w:sz w:val="15"/>
              </w:rPr>
              <w:t>625,440,108.41</w:t>
            </w:r>
            <w:r>
              <w:rPr>
                <w:rFonts w:ascii="Times New Roman"/>
                <w:spacing w:val="-1"/>
                <w:sz w:val="15"/>
              </w:rPr>
            </w:r>
          </w:p>
        </w:tc>
        <w:tc>
          <w:tcPr>
            <w:tcW w:w="666" w:type="dxa"/>
            <w:tcBorders>
              <w:top w:val="single" w:sz="10" w:space="0" w:color="D2D2D2"/>
              <w:left w:val="single" w:sz="4" w:space="0" w:color="000000"/>
              <w:bottom w:val="single" w:sz="4" w:space="0" w:color="000000"/>
              <w:right w:val="single" w:sz="4" w:space="0" w:color="000000"/>
            </w:tcBorders>
          </w:tcPr>
          <w:p>
            <w:pPr/>
          </w:p>
        </w:tc>
        <w:tc>
          <w:tcPr>
            <w:tcW w:w="1036"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left="76" w:right="0"/>
              <w:jc w:val="center"/>
              <w:rPr>
                <w:rFonts w:ascii="Times New Roman" w:hAnsi="Times New Roman" w:cs="Times New Roman" w:eastAsia="Times New Roman" w:hint="default"/>
                <w:sz w:val="15"/>
                <w:szCs w:val="15"/>
              </w:rPr>
            </w:pPr>
            <w:r>
              <w:rPr>
                <w:rFonts w:ascii="Times New Roman"/>
                <w:b/>
                <w:sz w:val="15"/>
              </w:rPr>
              <w:t>-11,973,222.16</w:t>
            </w:r>
            <w:r>
              <w:rPr>
                <w:rFonts w:ascii="Times New Roman"/>
                <w:sz w:val="15"/>
              </w:rPr>
            </w:r>
          </w:p>
        </w:tc>
        <w:tc>
          <w:tcPr>
            <w:tcW w:w="665" w:type="dxa"/>
            <w:tcBorders>
              <w:top w:val="single" w:sz="49" w:space="0" w:color="D2D2D2"/>
              <w:left w:val="single" w:sz="4" w:space="0" w:color="000000"/>
              <w:bottom w:val="single" w:sz="4" w:space="0" w:color="000000"/>
              <w:right w:val="single" w:sz="4" w:space="0" w:color="000000"/>
            </w:tcBorders>
          </w:tcPr>
          <w:p>
            <w:pPr/>
          </w:p>
        </w:tc>
        <w:tc>
          <w:tcPr>
            <w:tcW w:w="1036"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1"/>
              <w:jc w:val="right"/>
              <w:rPr>
                <w:rFonts w:ascii="Times New Roman" w:hAnsi="Times New Roman" w:cs="Times New Roman" w:eastAsia="Times New Roman" w:hint="default"/>
                <w:sz w:val="15"/>
                <w:szCs w:val="15"/>
              </w:rPr>
            </w:pPr>
            <w:r>
              <w:rPr>
                <w:rFonts w:ascii="Times New Roman"/>
                <w:b/>
                <w:spacing w:val="-1"/>
                <w:sz w:val="15"/>
              </w:rPr>
              <w:t>97,077,592.06</w:t>
            </w:r>
            <w:r>
              <w:rPr>
                <w:rFonts w:ascii="Times New Roman"/>
                <w:spacing w:val="-1"/>
                <w:sz w:val="15"/>
              </w:rPr>
            </w:r>
          </w:p>
        </w:tc>
        <w:tc>
          <w:tcPr>
            <w:tcW w:w="568" w:type="dxa"/>
            <w:tcBorders>
              <w:top w:val="single" w:sz="10" w:space="0" w:color="D2D2D2"/>
              <w:left w:val="single" w:sz="4" w:space="0" w:color="000000"/>
              <w:bottom w:val="single" w:sz="4" w:space="0" w:color="000000"/>
              <w:right w:val="single" w:sz="4" w:space="0" w:color="000000"/>
            </w:tcBorders>
          </w:tcPr>
          <w:p>
            <w:pPr/>
          </w:p>
        </w:tc>
        <w:tc>
          <w:tcPr>
            <w:tcW w:w="1134" w:type="dxa"/>
            <w:tcBorders>
              <w:top w:val="single" w:sz="49" w:space="0" w:color="D2D2D2"/>
              <w:left w:val="single" w:sz="4" w:space="0" w:color="000000"/>
              <w:bottom w:val="single" w:sz="4" w:space="0" w:color="000000"/>
              <w:right w:val="single" w:sz="4" w:space="0" w:color="000000"/>
            </w:tcBorders>
          </w:tcPr>
          <w:p>
            <w:pPr>
              <w:pStyle w:val="TableParagraph"/>
              <w:spacing w:line="148" w:lineRule="exact"/>
              <w:ind w:right="22"/>
              <w:jc w:val="right"/>
              <w:rPr>
                <w:rFonts w:ascii="Times New Roman" w:hAnsi="Times New Roman" w:cs="Times New Roman" w:eastAsia="Times New Roman" w:hint="default"/>
                <w:sz w:val="15"/>
                <w:szCs w:val="15"/>
              </w:rPr>
            </w:pPr>
            <w:r>
              <w:rPr>
                <w:rFonts w:ascii="Times New Roman"/>
                <w:b/>
                <w:spacing w:val="-1"/>
                <w:sz w:val="15"/>
              </w:rPr>
              <w:t>1,875,482,015.59</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b/>
                <w:spacing w:val="-1"/>
                <w:sz w:val="15"/>
              </w:rPr>
              <w:t>82,988,983.99</w:t>
            </w:r>
            <w:r>
              <w:rPr>
                <w:rFonts w:ascii="Times New Roman"/>
                <w:spacing w:val="-1"/>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Times New Roman" w:hAnsi="Times New Roman" w:cs="Times New Roman" w:eastAsia="Times New Roman" w:hint="default"/>
                <w:sz w:val="15"/>
                <w:szCs w:val="15"/>
              </w:rPr>
            </w:pPr>
            <w:r>
              <w:rPr>
                <w:rFonts w:ascii="Times New Roman"/>
                <w:b/>
                <w:spacing w:val="-1"/>
                <w:sz w:val="15"/>
              </w:rPr>
              <w:t>3,275,833,445.89</w:t>
            </w:r>
            <w:r>
              <w:rPr>
                <w:rFonts w:ascii="Times New Roman"/>
                <w:spacing w:val="-1"/>
                <w:sz w:val="15"/>
              </w:rPr>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31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6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611"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6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二、本年期初余额</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1"/>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Times New Roman" w:hAnsi="Times New Roman" w:cs="Times New Roman" w:eastAsia="Times New Roman" w:hint="default"/>
                <w:sz w:val="15"/>
                <w:szCs w:val="15"/>
              </w:rPr>
            </w:pPr>
            <w:r>
              <w:rPr>
                <w:rFonts w:ascii="Times New Roman"/>
                <w:b/>
                <w:spacing w:val="-1"/>
                <w:sz w:val="15"/>
              </w:rPr>
              <w:t>625,440,108.41</w:t>
            </w:r>
            <w:r>
              <w:rPr>
                <w:rFonts w:ascii="Times New Roman"/>
                <w:spacing w:val="-1"/>
                <w:sz w:val="15"/>
              </w:rPr>
            </w: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6" w:right="0"/>
              <w:jc w:val="center"/>
              <w:rPr>
                <w:rFonts w:ascii="Times New Roman" w:hAnsi="Times New Roman" w:cs="Times New Roman" w:eastAsia="Times New Roman" w:hint="default"/>
                <w:sz w:val="15"/>
                <w:szCs w:val="15"/>
              </w:rPr>
            </w:pPr>
            <w:r>
              <w:rPr>
                <w:rFonts w:ascii="Times New Roman"/>
                <w:b/>
                <w:sz w:val="15"/>
              </w:rPr>
              <w:t>-11,973,222.16</w:t>
            </w:r>
            <w:r>
              <w:rPr>
                <w:rFonts w:ascii="Times New Roman"/>
                <w:sz w:val="15"/>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b/>
                <w:spacing w:val="-1"/>
                <w:sz w:val="15"/>
              </w:rPr>
              <w:t>97,077,592.06</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Times New Roman" w:hAnsi="Times New Roman" w:cs="Times New Roman" w:eastAsia="Times New Roman" w:hint="default"/>
                <w:sz w:val="15"/>
                <w:szCs w:val="15"/>
              </w:rPr>
            </w:pPr>
            <w:r>
              <w:rPr>
                <w:rFonts w:ascii="Times New Roman"/>
                <w:b/>
                <w:spacing w:val="-1"/>
                <w:sz w:val="15"/>
              </w:rPr>
              <w:t>1,875,482,015.59</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Times New Roman" w:hAnsi="Times New Roman" w:cs="Times New Roman" w:eastAsia="Times New Roman" w:hint="default"/>
                <w:sz w:val="15"/>
                <w:szCs w:val="15"/>
              </w:rPr>
            </w:pPr>
            <w:r>
              <w:rPr>
                <w:rFonts w:ascii="Times New Roman"/>
                <w:b/>
                <w:spacing w:val="-1"/>
                <w:sz w:val="15"/>
              </w:rPr>
              <w:t>82,988,983.99</w:t>
            </w:r>
            <w:r>
              <w:rPr>
                <w:rFonts w:ascii="Times New Roman"/>
                <w:spacing w:val="-1"/>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Times New Roman" w:hAnsi="Times New Roman" w:cs="Times New Roman" w:eastAsia="Times New Roman" w:hint="default"/>
                <w:sz w:val="15"/>
                <w:szCs w:val="15"/>
              </w:rPr>
            </w:pPr>
            <w:r>
              <w:rPr>
                <w:rFonts w:ascii="Times New Roman"/>
                <w:b/>
                <w:spacing w:val="-1"/>
                <w:sz w:val="15"/>
              </w:rPr>
              <w:t>3,275,833,445.89</w:t>
            </w:r>
            <w:r>
              <w:rPr>
                <w:rFonts w:ascii="Times New Roman"/>
                <w:spacing w:val="-1"/>
                <w:sz w:val="15"/>
              </w:rPr>
            </w:r>
          </w:p>
        </w:tc>
      </w:tr>
      <w:tr>
        <w:trPr>
          <w:trHeight w:val="439"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before="14"/>
              <w:ind w:left="11" w:right="65"/>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 </w:t>
            </w:r>
            <w:r>
              <w:rPr>
                <w:rFonts w:ascii="宋体" w:hAnsi="宋体" w:cs="宋体" w:eastAsia="宋体" w:hint="default"/>
                <w:b/>
                <w:bCs/>
                <w:sz w:val="15"/>
                <w:szCs w:val="15"/>
              </w:rPr>
              <w:t>号填列）</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b/>
                <w:spacing w:val="-1"/>
                <w:sz w:val="15"/>
              </w:rPr>
              <w:t>-6,418,774.12</w:t>
            </w:r>
            <w:r>
              <w:rPr>
                <w:rFonts w:ascii="Times New Roman"/>
                <w:spacing w:val="-1"/>
                <w:sz w:val="15"/>
              </w:rPr>
            </w: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b/>
                <w:sz w:val="15"/>
              </w:rPr>
              <w:t>62,308,715.45</w:t>
            </w:r>
            <w:r>
              <w:rPr>
                <w:rFonts w:ascii="Times New Roman"/>
                <w:sz w:val="15"/>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b/>
                <w:spacing w:val="-1"/>
                <w:sz w:val="15"/>
              </w:rPr>
              <w:t>17,422,146.84</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228,483,289.84</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b/>
                <w:spacing w:val="-1"/>
                <w:sz w:val="15"/>
              </w:rPr>
              <w:t>-43,106,016.18</w:t>
            </w:r>
            <w:r>
              <w:rPr>
                <w:rFonts w:ascii="Times New Roman"/>
                <w:spacing w:val="-1"/>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258,689,361.83</w:t>
            </w:r>
            <w:r>
              <w:rPr>
                <w:rFonts w:ascii="Times New Roman"/>
                <w:spacing w:val="-1"/>
                <w:sz w:val="15"/>
              </w:rPr>
            </w: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7" w:right="0"/>
              <w:jc w:val="center"/>
              <w:rPr>
                <w:rFonts w:ascii="Times New Roman" w:hAnsi="Times New Roman" w:cs="Times New Roman" w:eastAsia="Times New Roman" w:hint="default"/>
                <w:sz w:val="15"/>
                <w:szCs w:val="15"/>
              </w:rPr>
            </w:pPr>
            <w:r>
              <w:rPr>
                <w:rFonts w:ascii="Times New Roman"/>
                <w:sz w:val="15"/>
              </w:rPr>
              <w:t>62,308,715.45</w:t>
            </w: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279,887,242.88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spacing w:val="-1"/>
                <w:sz w:val="15"/>
              </w:rPr>
              <w:t>-1,164,790.30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341,031,168.03</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1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-6,418,774.12</w:t>
            </w: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-41,941,225.88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5"/>
                <w:szCs w:val="15"/>
              </w:rPr>
            </w:pPr>
            <w:r>
              <w:rPr>
                <w:rFonts w:ascii="Times New Roman"/>
                <w:spacing w:val="-1"/>
                <w:sz w:val="15"/>
              </w:rPr>
              <w:t>-48,360,000.00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spacing w:val="-1"/>
                <w:sz w:val="15"/>
              </w:rPr>
              <w:t>-6,418,774.12</w:t>
            </w: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spacing w:val="-1"/>
                <w:sz w:val="15"/>
              </w:rPr>
              <w:t>-41,941,225.88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-48,360,000.00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1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17,422,146.84</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5"/>
                <w:szCs w:val="15"/>
              </w:rPr>
            </w:pPr>
            <w:r>
              <w:rPr>
                <w:rFonts w:ascii="Times New Roman"/>
                <w:spacing w:val="-1"/>
                <w:sz w:val="15"/>
              </w:rPr>
              <w:t>-51,403,953.04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5"/>
                <w:szCs w:val="15"/>
              </w:rPr>
            </w:pPr>
            <w:r>
              <w:rPr>
                <w:rFonts w:ascii="Times New Roman"/>
                <w:spacing w:val="-1"/>
                <w:sz w:val="15"/>
              </w:rPr>
              <w:t>-33,981,806.20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5"/>
                <w:szCs w:val="15"/>
              </w:rPr>
            </w:pPr>
            <w:r>
              <w:rPr>
                <w:rFonts w:ascii="Times New Roman"/>
                <w:spacing w:val="-1"/>
                <w:sz w:val="15"/>
              </w:rPr>
              <w:t>17,422,146.84</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5"/>
                <w:szCs w:val="15"/>
              </w:rPr>
            </w:pPr>
            <w:r>
              <w:rPr>
                <w:rFonts w:ascii="Times New Roman"/>
                <w:spacing w:val="-1"/>
                <w:sz w:val="15"/>
              </w:rPr>
              <w:t>-17,422,146.84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-33,981,806.20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spacing w:val="-1"/>
                <w:sz w:val="15"/>
              </w:rPr>
              <w:t>-33,981,806.20</w:t>
            </w: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1" w:lineRule="exact"/>
              <w:ind w:left="1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2"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5" w:type="dxa"/>
            <w:tcBorders>
              <w:top w:val="single" w:sz="4" w:space="0" w:color="000000"/>
              <w:left w:val="single" w:sz="9"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5"/>
                <w:szCs w:val="15"/>
              </w:rPr>
            </w:pPr>
            <w:r>
              <w:rPr>
                <w:rFonts w:ascii="Times New Roman"/>
                <w:b/>
                <w:spacing w:val="-1"/>
                <w:sz w:val="15"/>
              </w:rPr>
              <w:t>619,021,334.29</w:t>
            </w:r>
            <w:r>
              <w:rPr>
                <w:rFonts w:ascii="Times New Roman"/>
                <w:spacing w:val="-1"/>
                <w:sz w:val="15"/>
              </w:rPr>
            </w:r>
          </w:p>
        </w:tc>
        <w:tc>
          <w:tcPr>
            <w:tcW w:w="666"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7" w:right="0"/>
              <w:jc w:val="center"/>
              <w:rPr>
                <w:rFonts w:ascii="Times New Roman" w:hAnsi="Times New Roman" w:cs="Times New Roman" w:eastAsia="Times New Roman" w:hint="default"/>
                <w:sz w:val="15"/>
                <w:szCs w:val="15"/>
              </w:rPr>
            </w:pPr>
            <w:r>
              <w:rPr>
                <w:rFonts w:ascii="Times New Roman"/>
                <w:b/>
                <w:sz w:val="15"/>
              </w:rPr>
              <w:t>50,335,493.29</w:t>
            </w:r>
            <w:r>
              <w:rPr>
                <w:rFonts w:ascii="Times New Roman"/>
                <w:sz w:val="15"/>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15"/>
                <w:szCs w:val="15"/>
              </w:rPr>
            </w:pPr>
            <w:r>
              <w:rPr>
                <w:rFonts w:ascii="Times New Roman"/>
                <w:b/>
                <w:spacing w:val="-1"/>
                <w:sz w:val="15"/>
              </w:rPr>
              <w:t>114,499,738.90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15"/>
                <w:szCs w:val="15"/>
              </w:rPr>
            </w:pPr>
            <w:r>
              <w:rPr>
                <w:rFonts w:ascii="Times New Roman"/>
                <w:b/>
                <w:spacing w:val="-1"/>
                <w:sz w:val="15"/>
              </w:rPr>
              <w:t>2,103,965,305.43</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b/>
                <w:spacing w:val="-1"/>
                <w:sz w:val="15"/>
              </w:rPr>
              <w:t>39,882,967.81</w:t>
            </w:r>
            <w:r>
              <w:rPr>
                <w:rFonts w:ascii="Times New Roman"/>
                <w:spacing w:val="-1"/>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15"/>
                <w:szCs w:val="15"/>
              </w:rPr>
            </w:pPr>
            <w:r>
              <w:rPr>
                <w:rFonts w:ascii="Times New Roman"/>
                <w:b/>
                <w:spacing w:val="-1"/>
                <w:sz w:val="15"/>
              </w:rPr>
              <w:t>3,534,522,807.72</w:t>
            </w:r>
            <w:r>
              <w:rPr>
                <w:rFonts w:ascii="Times New Roman"/>
                <w:spacing w:val="-1"/>
                <w:sz w:val="15"/>
              </w:rPr>
            </w:r>
          </w:p>
        </w:tc>
      </w:tr>
    </w:tbl>
    <w:p>
      <w:pPr>
        <w:spacing w:line="240" w:lineRule="auto" w:before="4"/>
        <w:rPr>
          <w:rFonts w:ascii="宋体" w:hAnsi="宋体" w:cs="宋体" w:eastAsia="宋体" w:hint="default"/>
          <w:sz w:val="9"/>
          <w:szCs w:val="9"/>
        </w:rPr>
      </w:pPr>
    </w:p>
    <w:p>
      <w:pPr>
        <w:tabs>
          <w:tab w:pos="5770" w:val="left" w:leader="none"/>
          <w:tab w:pos="11157" w:val="left" w:leader="none"/>
        </w:tabs>
        <w:spacing w:before="44"/>
        <w:ind w:left="100"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67" w:footer="979" w:top="1060" w:bottom="1160" w:left="1340" w:right="128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140" w:right="0"/>
        <w:jc w:val="left"/>
        <w:rPr>
          <w:b w:val="0"/>
          <w:bCs w:val="0"/>
        </w:rPr>
      </w:pPr>
      <w:bookmarkStart w:name="8、母公司所有者权益变动表" w:id="181"/>
      <w:bookmarkEnd w:id="18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3"/>
          <w:szCs w:val="23"/>
        </w:rPr>
      </w:pPr>
    </w:p>
    <w:p>
      <w:pPr>
        <w:tabs>
          <w:tab w:pos="7229" w:val="left" w:leader="none"/>
          <w:tab w:pos="11622" w:val="left" w:leader="none"/>
        </w:tabs>
        <w:spacing w:before="0"/>
        <w:ind w:left="292"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编制单位：紫光国芯微电子股份有限公司</w:t>
        <w:tab/>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46" w:type="dxa"/>
        <w:tblLayout w:type="fixed"/>
        <w:tblCellMar>
          <w:top w:w="0" w:type="dxa"/>
          <w:left w:w="0" w:type="dxa"/>
          <w:bottom w:w="0" w:type="dxa"/>
          <w:right w:w="0" w:type="dxa"/>
        </w:tblCellMar>
        <w:tblLook w:val="01E0"/>
      </w:tblPr>
      <w:tblGrid>
        <w:gridCol w:w="3063"/>
        <w:gridCol w:w="1286"/>
        <w:gridCol w:w="709"/>
        <w:gridCol w:w="709"/>
        <w:gridCol w:w="426"/>
        <w:gridCol w:w="1418"/>
        <w:gridCol w:w="798"/>
        <w:gridCol w:w="797"/>
        <w:gridCol w:w="574"/>
        <w:gridCol w:w="1234"/>
        <w:gridCol w:w="1375"/>
        <w:gridCol w:w="1476"/>
      </w:tblGrid>
      <w:tr>
        <w:trPr>
          <w:trHeight w:val="299"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3"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1"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193" w:lineRule="exact"/>
              <w:ind w:right="1"/>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193" w:lineRule="exact"/>
              <w:ind w:left="101"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2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2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6"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r>
      <w:tr>
        <w:trPr>
          <w:trHeight w:val="286"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6" w:type="dxa"/>
            <w:tcBorders>
              <w:top w:val="single" w:sz="53" w:space="0" w:color="D2D2D2"/>
              <w:left w:val="single" w:sz="13" w:space="0" w:color="D2D2D2"/>
              <w:bottom w:val="single" w:sz="4" w:space="0" w:color="000000"/>
              <w:right w:val="single" w:sz="4" w:space="0" w:color="000000"/>
            </w:tcBorders>
          </w:tcPr>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53" w:space="0" w:color="D2D2D2"/>
              <w:left w:val="single" w:sz="4" w:space="0" w:color="000000"/>
              <w:bottom w:val="single" w:sz="4" w:space="0" w:color="000000"/>
              <w:right w:val="single" w:sz="4" w:space="0" w:color="000000"/>
            </w:tcBorders>
          </w:tcPr>
          <w:p>
            <w:pPr>
              <w:pStyle w:val="TableParagraph"/>
              <w:spacing w:line="188" w:lineRule="exact"/>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6" w:space="0" w:color="D2D2D2"/>
              <w:left w:val="single" w:sz="4" w:space="0" w:color="000000"/>
              <w:bottom w:val="single" w:sz="4" w:space="0" w:color="000000"/>
              <w:right w:val="single" w:sz="4" w:space="0" w:color="000000"/>
            </w:tcBorders>
          </w:tcPr>
          <w:p>
            <w:pPr/>
          </w:p>
        </w:tc>
        <w:tc>
          <w:tcPr>
            <w:tcW w:w="797" w:type="dxa"/>
            <w:tcBorders>
              <w:top w:val="single" w:sz="6" w:space="0" w:color="D2D2D2"/>
              <w:left w:val="single" w:sz="4" w:space="0" w:color="000000"/>
              <w:bottom w:val="single" w:sz="4" w:space="0" w:color="000000"/>
              <w:right w:val="single" w:sz="4" w:space="0" w:color="000000"/>
            </w:tcBorders>
          </w:tcPr>
          <w:p>
            <w:pPr/>
          </w:p>
        </w:tc>
        <w:tc>
          <w:tcPr>
            <w:tcW w:w="574" w:type="dxa"/>
            <w:tcBorders>
              <w:top w:val="single" w:sz="6" w:space="0" w:color="D2D2D2"/>
              <w:left w:val="single" w:sz="4" w:space="0" w:color="000000"/>
              <w:bottom w:val="single" w:sz="4" w:space="0" w:color="000000"/>
              <w:right w:val="single" w:sz="4" w:space="0" w:color="000000"/>
            </w:tcBorders>
          </w:tcPr>
          <w:p>
            <w:pPr/>
          </w:p>
        </w:tc>
        <w:tc>
          <w:tcPr>
            <w:tcW w:w="1234" w:type="dxa"/>
            <w:tcBorders>
              <w:top w:val="single" w:sz="53" w:space="0" w:color="D2D2D2"/>
              <w:left w:val="single" w:sz="4" w:space="0" w:color="000000"/>
              <w:bottom w:val="single" w:sz="4" w:space="0" w:color="000000"/>
              <w:right w:val="single" w:sz="4" w:space="0" w:color="000000"/>
            </w:tcBorders>
          </w:tcPr>
          <w:p>
            <w:pPr>
              <w:pStyle w:val="TableParagraph"/>
              <w:spacing w:line="188" w:lineRule="exact"/>
              <w:ind w:right="21"/>
              <w:jc w:val="right"/>
              <w:rPr>
                <w:rFonts w:ascii="Times New Roman" w:hAnsi="Times New Roman" w:cs="Times New Roman" w:eastAsia="Times New Roman" w:hint="default"/>
                <w:sz w:val="18"/>
                <w:szCs w:val="18"/>
              </w:rPr>
            </w:pPr>
            <w:r>
              <w:rPr>
                <w:rFonts w:ascii="Times New Roman"/>
                <w:spacing w:val="-1"/>
                <w:sz w:val="18"/>
              </w:rPr>
              <w:t>112,172,764.03</w:t>
            </w:r>
          </w:p>
        </w:tc>
        <w:tc>
          <w:tcPr>
            <w:tcW w:w="1375" w:type="dxa"/>
            <w:tcBorders>
              <w:top w:val="single" w:sz="53" w:space="0" w:color="D2D2D2"/>
              <w:left w:val="single" w:sz="4" w:space="0" w:color="000000"/>
              <w:bottom w:val="single" w:sz="4" w:space="0" w:color="000000"/>
              <w:right w:val="single" w:sz="4" w:space="0" w:color="000000"/>
            </w:tcBorders>
          </w:tcPr>
          <w:p>
            <w:pPr>
              <w:pStyle w:val="TableParagraph"/>
              <w:spacing w:line="188" w:lineRule="exact"/>
              <w:ind w:right="21"/>
              <w:jc w:val="right"/>
              <w:rPr>
                <w:rFonts w:ascii="Times New Roman" w:hAnsi="Times New Roman" w:cs="Times New Roman" w:eastAsia="Times New Roman" w:hint="default"/>
                <w:sz w:val="18"/>
                <w:szCs w:val="18"/>
              </w:rPr>
            </w:pPr>
            <w:r>
              <w:rPr>
                <w:rFonts w:ascii="Times New Roman"/>
                <w:spacing w:val="-1"/>
                <w:sz w:val="18"/>
              </w:rPr>
              <w:t>685,568,443.22</w:t>
            </w:r>
          </w:p>
        </w:tc>
        <w:tc>
          <w:tcPr>
            <w:tcW w:w="1476" w:type="dxa"/>
            <w:tcBorders>
              <w:top w:val="single" w:sz="53" w:space="0" w:color="D2D2D2"/>
              <w:left w:val="single" w:sz="4" w:space="0" w:color="000000"/>
              <w:bottom w:val="single" w:sz="4" w:space="0" w:color="000000"/>
              <w:right w:val="single" w:sz="4" w:space="0" w:color="000000"/>
            </w:tcBorders>
          </w:tcPr>
          <w:p>
            <w:pPr>
              <w:pStyle w:val="TableParagraph"/>
              <w:spacing w:line="188" w:lineRule="exact"/>
              <w:ind w:right="21"/>
              <w:jc w:val="right"/>
              <w:rPr>
                <w:rFonts w:ascii="Times New Roman" w:hAnsi="Times New Roman" w:cs="Times New Roman" w:eastAsia="Times New Roman" w:hint="default"/>
                <w:sz w:val="18"/>
                <w:szCs w:val="18"/>
              </w:rPr>
            </w:pPr>
            <w:r>
              <w:rPr>
                <w:rFonts w:ascii="Times New Roman"/>
                <w:spacing w:val="-1"/>
                <w:sz w:val="18"/>
              </w:rPr>
              <w:t>2,623,603,258.10</w:t>
            </w: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112,172,764.03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685,568,443.22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2,623,603,258.10</w:t>
            </w:r>
          </w:p>
        </w:tc>
      </w:tr>
      <w:tr>
        <w:trPr>
          <w:trHeight w:val="497"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
              <w:ind w:left="11" w:right="11"/>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3"/>
                <w:sz w:val="18"/>
                <w:szCs w:val="18"/>
              </w:rPr>
              <w:t> </w:t>
            </w:r>
            <w:r>
              <w:rPr>
                <w:rFonts w:ascii="宋体" w:hAnsi="宋体" w:cs="宋体" w:eastAsia="宋体" w:hint="default"/>
                <w:sz w:val="18"/>
                <w:szCs w:val="18"/>
              </w:rPr>
              <w:t>填列）</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3,424,937.42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483,538.42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3,908,475.84</w:t>
            </w: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34,249,374.24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34,249,374.24</w:t>
            </w: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3,424,937.42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-33,765,835.82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-30,340,898.40</w:t>
            </w: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3,424,937.42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-3,424,937.42</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-30,340,898.40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-30,340,898.40</w:t>
            </w: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115,597,701.45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686,051,981.64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2,627,511,733.94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63"/>
        <w:gridCol w:w="1288"/>
        <w:gridCol w:w="665"/>
        <w:gridCol w:w="665"/>
        <w:gridCol w:w="512"/>
        <w:gridCol w:w="1419"/>
        <w:gridCol w:w="798"/>
        <w:gridCol w:w="797"/>
        <w:gridCol w:w="530"/>
        <w:gridCol w:w="1277"/>
        <w:gridCol w:w="1417"/>
        <w:gridCol w:w="1418"/>
      </w:tblGrid>
      <w:tr>
        <w:trPr>
          <w:trHeight w:val="284"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46" w:hRule="exact"/>
        </w:trPr>
        <w:tc>
          <w:tcPr>
            <w:tcW w:w="3063"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2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40"/>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4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40"/>
              <w:ind w:left="80" w:right="7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2" w:hRule="exact"/>
        </w:trPr>
        <w:tc>
          <w:tcPr>
            <w:tcW w:w="3063"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2" w:hRule="exact"/>
        </w:trPr>
        <w:tc>
          <w:tcPr>
            <w:tcW w:w="3063"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12"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3063"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14" w:space="0" w:color="D2D2D2"/>
              <w:left w:val="single" w:sz="4" w:space="0" w:color="000000"/>
              <w:bottom w:val="single" w:sz="4" w:space="0" w:color="000000"/>
              <w:right w:val="single" w:sz="4" w:space="0" w:color="000000"/>
            </w:tcBorders>
          </w:tcPr>
          <w:p>
            <w:pPr/>
          </w:p>
        </w:tc>
        <w:tc>
          <w:tcPr>
            <w:tcW w:w="797" w:type="dxa"/>
            <w:tcBorders>
              <w:top w:val="single" w:sz="14" w:space="0" w:color="D2D2D2"/>
              <w:left w:val="single" w:sz="4" w:space="0" w:color="000000"/>
              <w:bottom w:val="single" w:sz="4" w:space="0" w:color="000000"/>
              <w:right w:val="single" w:sz="4" w:space="0" w:color="000000"/>
            </w:tcBorders>
          </w:tcPr>
          <w:p>
            <w:pPr/>
          </w:p>
        </w:tc>
        <w:tc>
          <w:tcPr>
            <w:tcW w:w="530" w:type="dxa"/>
            <w:tcBorders>
              <w:top w:val="single" w:sz="14" w:space="0" w:color="D2D2D2"/>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94,750,617.19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562,750,927.84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2,483,363,595.88</w:t>
            </w: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94,750,617.19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562,750,927.84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2,483,363,595.88</w:t>
            </w:r>
          </w:p>
        </w:tc>
      </w:tr>
      <w:tr>
        <w:trPr>
          <w:trHeight w:val="517"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
              <w:ind w:left="11" w:right="11"/>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3"/>
                <w:sz w:val="18"/>
                <w:szCs w:val="18"/>
              </w:rPr>
              <w:t> </w:t>
            </w:r>
            <w:r>
              <w:rPr>
                <w:rFonts w:ascii="宋体" w:hAnsi="宋体" w:cs="宋体" w:eastAsia="宋体" w:hint="default"/>
                <w:sz w:val="18"/>
                <w:szCs w:val="18"/>
              </w:rPr>
              <w:t>填列）</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17,422,146.84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122,817,515.38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140,239,662.22</w:t>
            </w: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174,221,468.42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174,221,468.42</w:t>
            </w: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17,422,146.84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-51,403,953.04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-33,981,806.20</w:t>
            </w: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17,422,146.84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-17,422,146.84</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-33,981,806.20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-33,981,806.20</w:t>
            </w: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18"/>
                <w:szCs w:val="18"/>
              </w:rPr>
            </w:pPr>
            <w:r>
              <w:rPr>
                <w:rFonts w:ascii="Times New Roman"/>
                <w:spacing w:val="-1"/>
                <w:sz w:val="18"/>
              </w:rPr>
              <w:t>1,219,044,082.85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8"/>
                <w:szCs w:val="18"/>
              </w:rPr>
            </w:pPr>
            <w:r>
              <w:rPr>
                <w:rFonts w:ascii="Times New Roman"/>
                <w:spacing w:val="-1"/>
                <w:sz w:val="18"/>
              </w:rPr>
              <w:t>112,172,764.03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18"/>
                <w:szCs w:val="18"/>
              </w:rPr>
            </w:pPr>
            <w:r>
              <w:rPr>
                <w:rFonts w:ascii="Times New Roman"/>
                <w:spacing w:val="-1"/>
                <w:sz w:val="18"/>
              </w:rPr>
              <w:t>685,568,443.22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2,623,603,258.10</w:t>
            </w:r>
          </w:p>
        </w:tc>
      </w:tr>
    </w:tbl>
    <w:p>
      <w:pPr>
        <w:spacing w:line="240" w:lineRule="auto" w:before="4"/>
        <w:rPr>
          <w:rFonts w:ascii="宋体" w:hAnsi="宋体" w:cs="宋体" w:eastAsia="宋体" w:hint="default"/>
          <w:sz w:val="9"/>
          <w:szCs w:val="9"/>
        </w:rPr>
      </w:pPr>
    </w:p>
    <w:p>
      <w:pPr>
        <w:tabs>
          <w:tab w:pos="5810" w:val="left" w:leader="none"/>
          <w:tab w:pos="11197"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2"/>
        <w:spacing w:line="240" w:lineRule="auto"/>
        <w:ind w:right="0"/>
        <w:jc w:val="both"/>
        <w:rPr>
          <w:b w:val="0"/>
          <w:bCs w:val="0"/>
        </w:rPr>
      </w:pPr>
      <w:bookmarkStart w:name="三、 公司基本情况" w:id="182"/>
      <w:bookmarkEnd w:id="182"/>
      <w:r>
        <w:rPr>
          <w:b w:val="0"/>
          <w:bCs w:val="0"/>
        </w:rPr>
      </w:r>
      <w:r>
        <w:rPr/>
        <w:t>三、</w:t>
      </w:r>
      <w:r>
        <w:rPr>
          <w:spacing w:val="-42"/>
        </w:rPr>
        <w:t> </w:t>
      </w:r>
      <w:r>
        <w:rPr/>
        <w:t>公司基本情况</w:t>
      </w:r>
      <w:r>
        <w:rPr>
          <w:b w:val="0"/>
          <w:bCs w:val="0"/>
        </w:rPr>
      </w:r>
    </w:p>
    <w:p>
      <w:pPr>
        <w:pStyle w:val="BodyText"/>
        <w:spacing w:line="261" w:lineRule="auto" w:before="178"/>
        <w:ind w:right="1130" w:firstLine="420"/>
        <w:jc w:val="both"/>
      </w:pPr>
      <w:r>
        <w:rPr/>
        <w:t>紫光国芯微电子股份有限公司（以下简称“本公司”或“公司”）系</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日经河北省人民 政府以冀股办</w:t>
      </w:r>
      <w:r>
        <w:rPr>
          <w:rFonts w:ascii="Times New Roman" w:hAnsi="Times New Roman" w:cs="Times New Roman" w:eastAsia="Times New Roman" w:hint="default"/>
        </w:rPr>
        <w:t>(2001)88 </w:t>
      </w:r>
      <w:r>
        <w:rPr/>
        <w:t>号文批准，由唐山晶源裕丰电子有限公司整体变更而成的股份有限公司。</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5 </w:t>
      </w:r>
      <w:r>
        <w:rPr>
          <w:spacing w:val="-1"/>
        </w:rPr>
        <w:t>月，经中国证券监督管理委员会《关于核准唐山晶源裕丰电子股份有限公司公开发行股票的通知》（证监</w:t>
      </w:r>
      <w:r>
        <w:rPr>
          <w:spacing w:val="-84"/>
        </w:rPr>
        <w:t> </w:t>
      </w:r>
      <w:r>
        <w:rPr>
          <w:spacing w:val="-84"/>
        </w:rPr>
      </w:r>
      <w:r>
        <w:rPr/>
        <w:t>发行字</w:t>
      </w:r>
      <w:r>
        <w:rPr>
          <w:rFonts w:ascii="Times New Roman" w:hAnsi="Times New Roman" w:cs="Times New Roman" w:eastAsia="Times New Roman" w:hint="default"/>
        </w:rPr>
        <w:t>[2005]18</w:t>
      </w:r>
      <w:r>
        <w:rPr>
          <w:rFonts w:ascii="Times New Roman" w:hAnsi="Times New Roman" w:cs="Times New Roman" w:eastAsia="Times New Roman" w:hint="default"/>
          <w:spacing w:val="-4"/>
        </w:rPr>
        <w:t> </w:t>
      </w:r>
      <w:r>
        <w:rPr/>
        <w:t>号）核准，本公司首次向社会公开发行人民币普通股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w:t>
      </w:r>
      <w:r>
        <w:rPr/>
        <w:t>并于</w:t>
      </w:r>
      <w:r>
        <w:rPr>
          <w:spacing w:val="-5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日在深圳证 券交易所正式挂牌上市。</w:t>
      </w:r>
    </w:p>
    <w:p>
      <w:pPr>
        <w:pStyle w:val="BodyText"/>
        <w:spacing w:line="256" w:lineRule="auto" w:before="174"/>
        <w:ind w:right="1132"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日经过</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3"/>
        </w:rPr>
        <w:t>年度股东大会审议通过并报唐山市工商行政管理局核准同意，本公司名称</w:t>
      </w:r>
      <w:r>
        <w:rPr/>
        <w:t> 由原“紫光国芯股份有限公司”变更为“紫光国芯微电子股份有限公司”。</w:t>
      </w:r>
    </w:p>
    <w:p>
      <w:pPr>
        <w:pStyle w:val="BodyText"/>
        <w:spacing w:line="240" w:lineRule="auto" w:before="178"/>
        <w:ind w:left="5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日公司股本结构为：有限售条件的流通股股份</w:t>
      </w:r>
      <w:r>
        <w:rPr>
          <w:spacing w:val="-56"/>
        </w:rPr>
        <w:t> </w:t>
      </w:r>
      <w:r>
        <w:rPr>
          <w:rFonts w:ascii="Times New Roman" w:hAnsi="Times New Roman" w:cs="Times New Roman" w:eastAsia="Times New Roman" w:hint="default"/>
        </w:rPr>
        <w:t>574,323</w:t>
      </w:r>
      <w:r>
        <w:rPr>
          <w:rFonts w:ascii="Times New Roman" w:hAnsi="Times New Roman" w:cs="Times New Roman" w:eastAsia="Times New Roman" w:hint="default"/>
          <w:spacing w:val="-5"/>
        </w:rPr>
        <w:t> </w:t>
      </w:r>
      <w:r>
        <w:rPr/>
        <w:t>股，无限售条件的流通股股份</w:t>
      </w:r>
    </w:p>
    <w:p>
      <w:pPr>
        <w:pStyle w:val="BodyText"/>
        <w:spacing w:line="240" w:lineRule="auto" w:before="21"/>
        <w:ind w:right="0"/>
        <w:jc w:val="both"/>
      </w:pPr>
      <w:r>
        <w:rPr>
          <w:rFonts w:ascii="Times New Roman" w:hAnsi="Times New Roman" w:cs="Times New Roman" w:eastAsia="Times New Roman" w:hint="default"/>
        </w:rPr>
        <w:t>606,243,645</w:t>
      </w:r>
      <w:r>
        <w:rPr>
          <w:rFonts w:ascii="Times New Roman" w:hAnsi="Times New Roman" w:cs="Times New Roman" w:eastAsia="Times New Roman" w:hint="default"/>
          <w:spacing w:val="-1"/>
        </w:rPr>
        <w:t> </w:t>
      </w:r>
      <w:r>
        <w:rPr/>
        <w:t>股。</w:t>
      </w:r>
    </w:p>
    <w:p>
      <w:pPr>
        <w:pStyle w:val="BodyText"/>
        <w:spacing w:line="240" w:lineRule="auto" w:before="177"/>
        <w:ind w:left="574" w:right="0"/>
        <w:jc w:val="left"/>
      </w:pPr>
      <w:r>
        <w:rPr/>
        <w:t>公司属于电子元器件制造业，主营业务为集成电路设计、开发、销售与技术服务；高亮度发光二级管</w:t>
      </w:r>
    </w:p>
    <w:p>
      <w:pPr>
        <w:pStyle w:val="BodyText"/>
        <w:spacing w:line="264" w:lineRule="auto" w:before="37"/>
        <w:ind w:right="1131"/>
        <w:jc w:val="both"/>
      </w:pPr>
      <w:r>
        <w:rPr>
          <w:spacing w:val="-1"/>
        </w:rPr>
        <w:t>（</w:t>
      </w:r>
      <w:r>
        <w:rPr>
          <w:rFonts w:ascii="Times New Roman" w:hAnsi="Times New Roman" w:cs="Times New Roman" w:eastAsia="Times New Roman" w:hint="default"/>
          <w:spacing w:val="-1"/>
        </w:rPr>
        <w:t>LED</w:t>
      </w:r>
      <w:r>
        <w:rPr>
          <w:spacing w:val="-1"/>
        </w:rPr>
        <w:t>）衬底材料开发、生产、销售；生产和销售压电石英晶体器件；经营本公司自产产品和技术的出口</w:t>
      </w:r>
      <w:r>
        <w:rPr>
          <w:spacing w:val="-72"/>
        </w:rPr>
        <w:t> </w:t>
      </w:r>
      <w:r>
        <w:rPr>
          <w:spacing w:val="-72"/>
        </w:rPr>
      </w:r>
      <w:r>
        <w:rPr>
          <w:spacing w:val="-1"/>
        </w:rPr>
        <w:t>业务；经营本公司生产、科研所需的原辅材料、仪器仪表、机器设备、零配件及技术的进口业务（国家限</w:t>
      </w:r>
      <w:r>
        <w:rPr>
          <w:spacing w:val="-83"/>
        </w:rPr>
        <w:t> </w:t>
      </w:r>
      <w:r>
        <w:rPr>
          <w:spacing w:val="-83"/>
        </w:rPr>
      </w:r>
      <w:r>
        <w:rPr/>
        <w:t>定公司经营和禁止进出口的商品除外）；经营进料加工和“三来一补”业务。</w:t>
      </w:r>
    </w:p>
    <w:p>
      <w:pPr>
        <w:pStyle w:val="BodyText"/>
        <w:spacing w:line="256" w:lineRule="auto" w:before="172"/>
        <w:ind w:right="1132" w:firstLine="420"/>
        <w:jc w:val="both"/>
      </w:pPr>
      <w:r>
        <w:rPr/>
        <w:t>企业统一社会信用代码号为</w:t>
      </w:r>
      <w:r>
        <w:rPr>
          <w:spacing w:val="-49"/>
        </w:rPr>
        <w:t> </w:t>
      </w:r>
      <w:r>
        <w:rPr>
          <w:rFonts w:ascii="Times New Roman" w:hAnsi="Times New Roman" w:cs="Times New Roman" w:eastAsia="Times New Roman" w:hint="default"/>
          <w:spacing w:val="-2"/>
        </w:rPr>
        <w:t>911302006010646915</w:t>
      </w:r>
      <w:r>
        <w:rPr>
          <w:spacing w:val="-2"/>
        </w:rPr>
        <w:t>；法定代表人为刁石京；公司注册地址为河北省玉田</w:t>
      </w:r>
      <w:r>
        <w:rPr/>
        <w:t> 县无终西街</w:t>
      </w:r>
      <w:r>
        <w:rPr>
          <w:spacing w:val="-52"/>
        </w:rPr>
        <w:t> </w:t>
      </w:r>
      <w:r>
        <w:rPr>
          <w:rFonts w:ascii="Times New Roman" w:hAnsi="Times New Roman" w:cs="Times New Roman" w:eastAsia="Times New Roman" w:hint="default"/>
        </w:rPr>
        <w:t>3129 </w:t>
      </w:r>
      <w:r>
        <w:rPr/>
        <w:t>号。</w:t>
      </w:r>
    </w:p>
    <w:p>
      <w:pPr>
        <w:pStyle w:val="BodyText"/>
        <w:spacing w:line="240" w:lineRule="auto" w:before="161"/>
        <w:ind w:left="574" w:right="0"/>
        <w:jc w:val="left"/>
      </w:pPr>
      <w:r>
        <w:rPr/>
        <w:t>本财务报告业经公司董事会于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日批准报出。</w:t>
      </w:r>
    </w:p>
    <w:p>
      <w:pPr>
        <w:pStyle w:val="BodyText"/>
        <w:spacing w:line="240" w:lineRule="auto" w:before="177"/>
        <w:ind w:left="574" w:right="0"/>
        <w:jc w:val="left"/>
        <w:rPr>
          <w:rFonts w:ascii="黑体" w:hAnsi="黑体" w:cs="黑体" w:eastAsia="黑体" w:hint="default"/>
        </w:rPr>
      </w:pPr>
      <w:r>
        <w:rPr>
          <w:rFonts w:ascii="黑体" w:hAnsi="黑体" w:cs="黑体" w:eastAsia="黑体" w:hint="default"/>
        </w:rPr>
        <w:t>本年度合并财务报表范围：</w:t>
      </w:r>
    </w:p>
    <w:p>
      <w:pPr>
        <w:spacing w:line="240" w:lineRule="auto" w:before="10"/>
        <w:rPr>
          <w:rFonts w:ascii="黑体" w:hAnsi="黑体" w:cs="黑体" w:eastAsia="黑体" w:hint="default"/>
          <w:sz w:val="14"/>
          <w:szCs w:val="14"/>
        </w:rPr>
      </w:pPr>
    </w:p>
    <w:p>
      <w:pPr>
        <w:pStyle w:val="BodyText"/>
        <w:spacing w:line="240" w:lineRule="auto"/>
        <w:ind w:left="574" w:right="0"/>
        <w:jc w:val="left"/>
      </w:pPr>
      <w:r>
        <w:rPr/>
        <w:t>本期纳入合并范围的子公司共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户，详见本附注九“在其他主体中的权益”。本公司本年度合并范</w:t>
      </w:r>
    </w:p>
    <w:p>
      <w:pPr>
        <w:pStyle w:val="BodyText"/>
        <w:spacing w:line="240" w:lineRule="auto" w:before="21"/>
        <w:ind w:right="0"/>
        <w:jc w:val="both"/>
      </w:pPr>
      <w:r>
        <w:rPr/>
        <w:t>围比上年度减少</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户，详见本附注八“合并范围的变更”。</w:t>
      </w:r>
    </w:p>
    <w:p>
      <w:pPr>
        <w:pStyle w:val="Heading2"/>
        <w:spacing w:line="240" w:lineRule="auto" w:before="153"/>
        <w:ind w:right="0"/>
        <w:jc w:val="both"/>
        <w:rPr>
          <w:b w:val="0"/>
          <w:bCs w:val="0"/>
        </w:rPr>
      </w:pPr>
      <w:bookmarkStart w:name="四、 财务报表的编制基础" w:id="183"/>
      <w:bookmarkEnd w:id="183"/>
      <w:r>
        <w:rPr>
          <w:b w:val="0"/>
          <w:bCs w:val="0"/>
        </w:rPr>
      </w:r>
      <w:r>
        <w:rPr/>
        <w:t>四、</w:t>
      </w:r>
      <w:r>
        <w:rPr>
          <w:spacing w:val="-45"/>
        </w:rPr>
        <w:t> </w:t>
      </w:r>
      <w:r>
        <w:rPr/>
        <w:t>财务报表的编制基础</w:t>
      </w:r>
      <w:r>
        <w:rPr>
          <w:b w:val="0"/>
          <w:bCs w:val="0"/>
        </w:rPr>
      </w:r>
    </w:p>
    <w:p>
      <w:pPr>
        <w:pStyle w:val="BodyText"/>
        <w:spacing w:line="468" w:lineRule="exact" w:before="49"/>
        <w:ind w:left="574" w:right="0" w:firstLine="2"/>
        <w:jc w:val="left"/>
      </w:pPr>
      <w:bookmarkStart w:name="（一） 编制基础" w:id="184"/>
      <w:bookmarkEnd w:id="184"/>
      <w:r>
        <w:rPr/>
      </w:r>
      <w:r>
        <w:rPr>
          <w:rFonts w:ascii="宋体" w:hAnsi="宋体" w:cs="宋体" w:eastAsia="宋体" w:hint="default"/>
          <w:b/>
          <w:bCs/>
        </w:rPr>
        <w:t>（一）编制基础</w:t>
      </w:r>
      <w:r>
        <w:rPr>
          <w:rFonts w:ascii="宋体" w:hAnsi="宋体" w:cs="宋体" w:eastAsia="宋体" w:hint="default"/>
          <w:b/>
          <w:bCs/>
          <w:spacing w:val="1"/>
          <w:w w:val="99"/>
        </w:rPr>
        <w:t> </w:t>
      </w:r>
      <w:r>
        <w:rPr>
          <w:spacing w:val="-6"/>
        </w:rPr>
        <w:t>公司以持续经营为基础，根据实际发生的交易和事项，按照财政部发布的《企业会计准则—基本准则》</w:t>
      </w:r>
    </w:p>
    <w:p>
      <w:pPr>
        <w:pStyle w:val="BodyText"/>
        <w:spacing w:line="264" w:lineRule="exact"/>
        <w:ind w:right="0"/>
        <w:jc w:val="both"/>
      </w:pPr>
      <w:r>
        <w:rPr/>
        <w:t>及</w:t>
      </w:r>
      <w:r>
        <w:rPr>
          <w:rFonts w:ascii="Times New Roman" w:hAnsi="Times New Roman" w:cs="Times New Roman" w:eastAsia="Times New Roman" w:hint="default"/>
        </w:rPr>
        <w:t>42</w:t>
      </w:r>
      <w:r>
        <w:rPr/>
        <w:t>项具体会计准则、企业会计准则应用指南、企业会计准则解释及其他相关规定（以下简称“企业会计</w:t>
      </w:r>
    </w:p>
    <w:p>
      <w:pPr>
        <w:pStyle w:val="BodyText"/>
        <w:spacing w:line="256" w:lineRule="auto" w:before="21"/>
        <w:ind w:right="0"/>
        <w:jc w:val="left"/>
      </w:pPr>
      <w:r>
        <w:rPr>
          <w:spacing w:val="-1"/>
        </w:rPr>
        <w:t>准则”），以及中国证券监督管理委员会《公开发行证券的公司信息披露编报规则第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w:t>
      </w:r>
      <w:r>
        <w:rPr>
          <w:spacing w:val="-85"/>
        </w:rPr>
        <w:t> </w:t>
      </w:r>
      <w:r>
        <w:rPr/>
        <w:t>一般规定》（</w:t>
      </w:r>
      <w:r>
        <w:rPr>
          <w:rFonts w:ascii="Times New Roman" w:hAnsi="Times New Roman" w:cs="Times New Roman" w:eastAsia="Times New Roman" w:hint="default"/>
        </w:rPr>
        <w:t>2014</w:t>
      </w:r>
      <w:r>
        <w:rPr/>
        <w:t>年修订）的披露规定编制财务报表。</w:t>
      </w:r>
    </w:p>
    <w:p>
      <w:pPr>
        <w:pStyle w:val="Heading4"/>
        <w:spacing w:line="240" w:lineRule="auto" w:before="161"/>
        <w:ind w:left="576" w:right="0"/>
        <w:jc w:val="left"/>
        <w:rPr>
          <w:b w:val="0"/>
          <w:bCs w:val="0"/>
        </w:rPr>
      </w:pPr>
      <w:bookmarkStart w:name="（二） 持续经营" w:id="185"/>
      <w:bookmarkEnd w:id="185"/>
      <w:r>
        <w:rPr>
          <w:b w:val="0"/>
          <w:bCs w:val="0"/>
        </w:rPr>
      </w:r>
      <w:r>
        <w:rPr/>
        <w:t>（二）持续经营</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4" w:right="0"/>
        <w:jc w:val="left"/>
      </w:pPr>
      <w:r>
        <w:rPr/>
        <w:t>公司自本报告期末至少</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个月内具备持续经营能力，无影响持续经营能力的重大事项。</w:t>
      </w:r>
    </w:p>
    <w:p>
      <w:pPr>
        <w:pStyle w:val="Heading2"/>
        <w:spacing w:line="240" w:lineRule="auto" w:before="153"/>
        <w:ind w:right="0"/>
        <w:jc w:val="both"/>
        <w:rPr>
          <w:b w:val="0"/>
          <w:bCs w:val="0"/>
        </w:rPr>
      </w:pPr>
      <w:bookmarkStart w:name="五、 重要会计政策及会计估计" w:id="186"/>
      <w:bookmarkEnd w:id="186"/>
      <w:r>
        <w:rPr>
          <w:b w:val="0"/>
          <w:bCs w:val="0"/>
        </w:rPr>
      </w:r>
      <w:r>
        <w:rPr/>
        <w:t>五、</w:t>
      </w:r>
      <w:r>
        <w:rPr>
          <w:spacing w:val="-47"/>
        </w:rPr>
        <w:t> </w:t>
      </w:r>
      <w:r>
        <w:rPr/>
        <w:t>重要会计政策及会计估计</w:t>
      </w:r>
      <w:r>
        <w:rPr>
          <w:b w:val="0"/>
          <w:bCs w:val="0"/>
        </w:rPr>
      </w:r>
    </w:p>
    <w:p>
      <w:pPr>
        <w:pStyle w:val="BodyText"/>
        <w:spacing w:line="273" w:lineRule="auto" w:before="178"/>
        <w:ind w:right="1129" w:firstLine="420"/>
        <w:jc w:val="both"/>
      </w:pPr>
      <w:r>
        <w:rPr>
          <w:spacing w:val="-1"/>
        </w:rPr>
        <w:t>本公司主要从事集成电路的设计与销售，根据实际生产经营特点，依据相关企业会计准则的规定，制</w:t>
      </w:r>
      <w:r>
        <w:rPr/>
        <w:t> </w:t>
      </w:r>
      <w:r>
        <w:rPr>
          <w:spacing w:val="-5"/>
        </w:rPr>
        <w:t>定的具体会计政策和会计估计包括收入确认和计量、应收款项坏账准备的确认和计量等，详见本附注五“重</w:t>
      </w:r>
      <w:r>
        <w:rPr>
          <w:spacing w:val="-100"/>
        </w:rPr>
        <w:t> </w:t>
      </w:r>
      <w:r>
        <w:rPr>
          <w:spacing w:val="-100"/>
        </w:rPr>
      </w:r>
      <w:r>
        <w:rPr/>
        <w:t>要会计政策及会计估计”相关政策描述。</w:t>
      </w:r>
    </w:p>
    <w:p>
      <w:pPr>
        <w:spacing w:line="468" w:lineRule="exact" w:before="35"/>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BodyText"/>
        <w:spacing w:line="248" w:lineRule="exact"/>
        <w:ind w:right="0"/>
        <w:jc w:val="both"/>
      </w:pPr>
      <w:r>
        <w:rPr/>
        <w:t>营成果、现金流量等有关信息。</w:t>
      </w:r>
    </w:p>
    <w:p>
      <w:pPr>
        <w:spacing w:after="0" w:line="248" w:lineRule="exact"/>
        <w:jc w:val="both"/>
        <w:sectPr>
          <w:headerReference w:type="default" r:id="rId21"/>
          <w:footerReference w:type="default" r:id="rId22"/>
          <w:pgSz w:w="11910" w:h="16840"/>
          <w:pgMar w:header="877" w:footer="979" w:top="1060" w:bottom="1160" w:left="980" w:right="0"/>
          <w:pgNumType w:start="74"/>
        </w:sectPr>
      </w:pPr>
    </w:p>
    <w:p>
      <w:pPr>
        <w:spacing w:line="240" w:lineRule="auto" w:before="9"/>
        <w:rPr>
          <w:rFonts w:ascii="宋体" w:hAnsi="宋体" w:cs="宋体" w:eastAsia="宋体" w:hint="default"/>
          <w:sz w:val="20"/>
          <w:szCs w:val="20"/>
        </w:rPr>
      </w:pPr>
    </w:p>
    <w:p>
      <w:pPr>
        <w:pStyle w:val="Heading4"/>
        <w:spacing w:line="240" w:lineRule="auto"/>
        <w:ind w:left="576" w:right="0"/>
        <w:jc w:val="left"/>
        <w:rPr>
          <w:b w:val="0"/>
          <w:bCs w:val="0"/>
        </w:rPr>
      </w:pPr>
      <w:r>
        <w:rPr/>
        <w:t>（二）会计期间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4" w:right="0"/>
        <w:jc w:val="left"/>
      </w:pPr>
      <w:r>
        <w:rPr/>
        <w:t>本公司会计年度采用公历年，自公历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日止为一个会计年度。</w:t>
      </w:r>
    </w:p>
    <w:p>
      <w:pPr>
        <w:pStyle w:val="Heading4"/>
        <w:spacing w:line="240" w:lineRule="auto" w:before="177"/>
        <w:ind w:left="576" w:right="0"/>
        <w:jc w:val="left"/>
        <w:rPr>
          <w:b w:val="0"/>
          <w:bCs w:val="0"/>
        </w:rPr>
      </w:pPr>
      <w:r>
        <w:rPr/>
        <w:t>（三）营业周期</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4" w:right="0"/>
        <w:jc w:val="left"/>
      </w:pPr>
      <w:r>
        <w:rPr/>
        <w:t>本公司以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个月作为一个营业周期，并以其作为资产和负债的流动性划分标准。</w:t>
      </w:r>
    </w:p>
    <w:p>
      <w:pPr>
        <w:pStyle w:val="BodyText"/>
        <w:spacing w:line="468" w:lineRule="exact" w:before="48"/>
        <w:ind w:left="574" w:right="0" w:firstLine="2"/>
        <w:jc w:val="left"/>
      </w:pPr>
      <w:r>
        <w:rPr>
          <w:rFonts w:ascii="宋体" w:hAnsi="宋体" w:cs="宋体" w:eastAsia="宋体" w:hint="default"/>
          <w:b/>
          <w:bCs/>
        </w:rPr>
        <w:t>（四）记账本位币</w:t>
      </w:r>
      <w:r>
        <w:rPr>
          <w:rFonts w:ascii="宋体" w:hAnsi="宋体" w:cs="宋体" w:eastAsia="宋体" w:hint="default"/>
          <w:b/>
          <w:bCs/>
          <w:w w:val="99"/>
        </w:rPr>
        <w:t> </w:t>
      </w:r>
      <w:r>
        <w:rPr>
          <w:spacing w:val="-1"/>
        </w:rPr>
        <w:t>本公司的记账本位币为人民币，编制财务报表采用的货币为人民币。本公司之境外子公司根据其经营</w:t>
      </w:r>
    </w:p>
    <w:p>
      <w:pPr>
        <w:pStyle w:val="BodyText"/>
        <w:spacing w:line="248" w:lineRule="exact"/>
        <w:ind w:right="0"/>
        <w:jc w:val="left"/>
      </w:pPr>
      <w:r>
        <w:rPr/>
        <w:t>所处的主要经济环境中的货币确定其记账本位币。</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t>（五）同一控制下和非同一控制下企业合并的会计处理方法</w:t>
      </w:r>
      <w:r>
        <w:rPr>
          <w:b w:val="0"/>
          <w:bCs w:val="0"/>
        </w:rPr>
      </w:r>
    </w:p>
    <w:p>
      <w:pPr>
        <w:spacing w:line="450" w:lineRule="atLeast" w:before="3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参与合并的企业在合并前后均受同一方或相同的多方最终控制且该控制并非暂时性的，为同一控制下</w:t>
      </w:r>
    </w:p>
    <w:p>
      <w:pPr>
        <w:pStyle w:val="BodyText"/>
        <w:spacing w:line="240" w:lineRule="auto" w:before="37"/>
        <w:ind w:right="0"/>
        <w:jc w:val="left"/>
      </w:pPr>
      <w:r>
        <w:rPr/>
        <w:t>的企业合并。合并日为合并方实际取得对被合并方控制权的日期。</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在企业合并中取得的资产和负债，按照合并日被合并方在最终控制方合并财务报表中的账面价值计量。</w:t>
      </w:r>
      <w:r>
        <w:rPr/>
        <w:t> 被合并各方采用的会计政策与本公司不一致的，在合并日按照本公司会计政策进行调整，在此基础上按照 调整后的账面价值确认。</w:t>
      </w:r>
    </w:p>
    <w:p>
      <w:pPr>
        <w:pStyle w:val="BodyText"/>
        <w:spacing w:line="273" w:lineRule="auto" w:before="163"/>
        <w:ind w:right="0" w:firstLine="420"/>
        <w:jc w:val="left"/>
      </w:pPr>
      <w:r>
        <w:rPr>
          <w:spacing w:val="-1"/>
        </w:rPr>
        <w:t>在合并中取得的净资产账面价值与支付的合并对价账面价值（或发行股份面值总额）的差额，调整资</w:t>
      </w:r>
      <w:r>
        <w:rPr/>
        <w:t> 本公积中的股本溢价，资本公积中的股本溢价不足冲减的，调整留存收益。</w:t>
      </w:r>
    </w:p>
    <w:p>
      <w:pPr>
        <w:pStyle w:val="BodyText"/>
        <w:spacing w:line="273" w:lineRule="auto" w:before="163"/>
        <w:ind w:right="0" w:firstLine="420"/>
        <w:jc w:val="left"/>
      </w:pPr>
      <w:r>
        <w:rPr>
          <w:spacing w:val="-1"/>
        </w:rPr>
        <w:t>为进行企业合并而发生的各项直接相关费用，包括为进行合并而支付的审计费用、评估费用、法律服</w:t>
      </w:r>
      <w:r>
        <w:rPr/>
        <w:t> 务费等，于发生时计入当期损益。</w:t>
      </w:r>
    </w:p>
    <w:p>
      <w:pPr>
        <w:pStyle w:val="BodyText"/>
        <w:spacing w:line="273" w:lineRule="auto" w:before="163"/>
        <w:ind w:right="0" w:firstLine="420"/>
        <w:jc w:val="left"/>
      </w:pPr>
      <w:r>
        <w:rPr>
          <w:spacing w:val="-6"/>
        </w:rPr>
        <w:t>企业合并中发行权益性证券发生的手续费、佣金等，抵减权益性证券溢价收入，溢价收入不足冲减的，</w:t>
      </w:r>
      <w:r>
        <w:rPr/>
        <w:t> 冲减留存收益。</w:t>
      </w:r>
    </w:p>
    <w:p>
      <w:pPr>
        <w:pStyle w:val="BodyText"/>
        <w:spacing w:line="273" w:lineRule="auto" w:before="163"/>
        <w:ind w:right="1116" w:firstLine="420"/>
        <w:jc w:val="left"/>
      </w:pPr>
      <w:r>
        <w:rPr>
          <w:spacing w:val="-1"/>
        </w:rPr>
        <w:t>通过多次交易分步实现的同一控制下企业合并，属于“一揽子交易”的，本公司将各项交易作为一项</w:t>
      </w:r>
      <w:r>
        <w:rPr/>
        <w:t> 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256" w:lineRule="auto" w:before="144"/>
        <w:ind w:right="0" w:firstLine="420"/>
        <w:jc w:val="left"/>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 被合并方净资产在最终控制方合并财务报表中的账面价值的份额，确定长期股权投资的初始投资成本。</w:t>
      </w:r>
    </w:p>
    <w:p>
      <w:pPr>
        <w:pStyle w:val="BodyText"/>
        <w:spacing w:line="266" w:lineRule="auto" w:before="178"/>
        <w:ind w:right="1132" w:firstLine="42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 </w:t>
      </w:r>
      <w:r>
        <w:rPr>
          <w:spacing w:val="-1"/>
        </w:rPr>
        <w:t>始投资成本，与达到合并前的长期股权投资账面价值加上合并日进一步取得股份新支付对价的账面价值之</w:t>
      </w:r>
      <w:r>
        <w:rPr>
          <w:spacing w:val="-81"/>
        </w:rPr>
        <w:t> </w:t>
      </w:r>
      <w:r>
        <w:rPr>
          <w:spacing w:val="-81"/>
        </w:rPr>
      </w:r>
      <w:r>
        <w:rPr>
          <w:spacing w:val="-1"/>
        </w:rPr>
        <w:t>和的差额，调整资本公积（资本溢价或股本溢价），资本公积（资本溢价或股本溢价）不足冲减的，冲减</w:t>
      </w:r>
      <w:r>
        <w:rPr>
          <w:spacing w:val="-85"/>
        </w:rPr>
        <w:t> </w:t>
      </w:r>
      <w:r>
        <w:rPr>
          <w:spacing w:val="-85"/>
        </w:rPr>
      </w:r>
      <w:r>
        <w:rPr/>
        <w:t>留存收益。</w:t>
      </w:r>
    </w:p>
    <w:p>
      <w:pPr>
        <w:pStyle w:val="BodyText"/>
        <w:spacing w:line="268" w:lineRule="auto" w:before="170"/>
        <w:ind w:right="1128" w:firstLine="42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w:t>
      </w:r>
      <w:r>
        <w:rPr>
          <w:spacing w:val="2"/>
        </w:rPr>
        <w:t> </w:t>
      </w:r>
      <w:r>
        <w:rPr>
          <w:spacing w:val="-1"/>
        </w:rPr>
        <w:t>综合收益，暂不进行会计处理，直至处置该项投资时采用与被投资单位直接处置相关资产或负债相同的基</w:t>
      </w:r>
      <w:r>
        <w:rPr>
          <w:spacing w:val="-81"/>
        </w:rPr>
        <w:t> </w:t>
      </w:r>
      <w:r>
        <w:rPr>
          <w:spacing w:val="-81"/>
        </w:rPr>
      </w:r>
      <w:r>
        <w:rPr>
          <w:spacing w:val="-1"/>
        </w:rPr>
        <w:t>础进行会计处理；因采用权益法核算而确认的被投资单位净资产中除净损益、其他综合收益和利润分配以</w:t>
      </w:r>
      <w:r>
        <w:rPr>
          <w:spacing w:val="-81"/>
        </w:rPr>
        <w:t> </w:t>
      </w:r>
      <w:r>
        <w:rPr>
          <w:spacing w:val="-81"/>
        </w:rPr>
      </w:r>
      <w:r>
        <w:rPr>
          <w:spacing w:val="-1"/>
        </w:rPr>
        <w:t>外的所有者权益其他变动，暂不进行会计处理，直至处置该项投资时转入当期损益。其中，处置后的剩余</w:t>
      </w:r>
      <w:r>
        <w:rPr>
          <w:spacing w:val="-85"/>
        </w:rPr>
        <w:t> </w:t>
      </w:r>
      <w:r>
        <w:rPr>
          <w:spacing w:val="-85"/>
        </w:rPr>
      </w:r>
      <w:r>
        <w:rPr>
          <w:spacing w:val="-1"/>
        </w:rPr>
        <w:t>股权采用成本法或权益法核算的，其他综合收益和其他所有者权益应按比例结转，处置后的剩余股权改按</w:t>
      </w:r>
      <w:r>
        <w:rPr>
          <w:spacing w:val="-81"/>
        </w:rPr>
        <w:t> </w:t>
      </w:r>
      <w:r>
        <w:rPr>
          <w:spacing w:val="-81"/>
        </w:rPr>
      </w:r>
      <w:r>
        <w:rPr/>
        <w:t>金融工具确认和计量准则进行会计处理的，其他综合收益和其他所有者权益应全部结转。</w:t>
      </w:r>
    </w:p>
    <w:p>
      <w:pPr>
        <w:pStyle w:val="BodyText"/>
        <w:spacing w:line="240" w:lineRule="auto" w:before="168"/>
        <w:ind w:left="574" w:right="0"/>
        <w:jc w:val="left"/>
      </w:pPr>
      <w:r>
        <w:rPr/>
        <w:t>（</w:t>
      </w:r>
      <w:r>
        <w:rPr>
          <w:rFonts w:ascii="Times New Roman" w:hAnsi="Times New Roman" w:cs="Times New Roman" w:eastAsia="Times New Roman" w:hint="default"/>
        </w:rPr>
        <w:t>4</w:t>
      </w:r>
      <w:r>
        <w:rPr/>
        <w:t>）在合并财务报表中的会计处理见本附注五（六）“合并财务报表的编制方法”。</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line="386" w:lineRule="auto" w:before="3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参与合并的各方在合并前后不受同一方或相同的多方最终控制的，为非同一控制下的企业合并。</w:t>
      </w:r>
    </w:p>
    <w:p>
      <w:pPr>
        <w:pStyle w:val="BodyText"/>
        <w:spacing w:line="273" w:lineRule="auto" w:before="65"/>
        <w:ind w:right="0" w:firstLine="420"/>
        <w:jc w:val="left"/>
      </w:pPr>
      <w:r>
        <w:rPr>
          <w:spacing w:val="-1"/>
        </w:rPr>
        <w:t>购买方在购买日对作为企业合并对价付出的资产、发生或承担的负债按照公允价值计量。公允价值与</w:t>
      </w:r>
      <w:r>
        <w:rPr/>
        <w:t> 其账面价值的差额，计入当期损益。</w:t>
      </w:r>
    </w:p>
    <w:p>
      <w:pPr>
        <w:pStyle w:val="BodyText"/>
        <w:spacing w:line="273" w:lineRule="auto" w:before="163"/>
        <w:ind w:right="1008" w:firstLine="420"/>
        <w:jc w:val="left"/>
      </w:pPr>
      <w:r>
        <w:rPr>
          <w:spacing w:val="-1"/>
        </w:rPr>
        <w:t>购买方在购买日对合并成本进行分配，确认所取得的被购买方各项可辨认资产、负债及或有负债的公</w:t>
      </w:r>
      <w:r>
        <w:rPr/>
        <w:t> 允价值。</w:t>
      </w:r>
    </w:p>
    <w:p>
      <w:pPr>
        <w:pStyle w:val="BodyText"/>
        <w:spacing w:line="273" w:lineRule="auto" w:before="163"/>
        <w:ind w:right="0" w:firstLine="420"/>
        <w:jc w:val="left"/>
      </w:pPr>
      <w:r>
        <w:rPr>
          <w:spacing w:val="-1"/>
        </w:rPr>
        <w:t>购买方对合并成本大于合并中取得的被购买方可辨认净资产公允价值份额的差额，确认为商誉；合并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273" w:lineRule="auto" w:before="163"/>
        <w:ind w:right="1131" w:firstLine="420"/>
        <w:jc w:val="both"/>
      </w:pPr>
      <w:r>
        <w:rPr>
          <w:spacing w:val="-1"/>
        </w:rPr>
        <w:t>购买方为企业合并发生的审计、法律服务、评估咨询等中介费用以及其他相关管理费用，于发生时计</w:t>
      </w:r>
      <w:r>
        <w:rPr/>
        <w:t> </w:t>
      </w:r>
      <w:r>
        <w:rPr>
          <w:spacing w:val="-1"/>
        </w:rPr>
        <w:t>入当期损益；购买方作为合并对价发行的权益性证券或债务性证券的交易费用，计入权益性证券或债务性</w:t>
      </w:r>
      <w:r>
        <w:rPr>
          <w:spacing w:val="-81"/>
        </w:rPr>
        <w:t> </w:t>
      </w:r>
      <w:r>
        <w:rPr>
          <w:spacing w:val="-81"/>
        </w:rPr>
      </w:r>
      <w:r>
        <w:rPr/>
        <w:t>证券的初始确认金额。</w:t>
      </w:r>
    </w:p>
    <w:p>
      <w:pPr>
        <w:pStyle w:val="BodyText"/>
        <w:spacing w:line="256" w:lineRule="auto" w:before="163"/>
        <w:ind w:right="1132" w:firstLine="420"/>
        <w:jc w:val="both"/>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 相关会计处理。</w:t>
      </w:r>
    </w:p>
    <w:p>
      <w:pPr>
        <w:pStyle w:val="BodyText"/>
        <w:spacing w:line="273" w:lineRule="auto" w:before="178"/>
        <w:ind w:right="0" w:firstLine="420"/>
        <w:jc w:val="left"/>
      </w:pPr>
      <w:r>
        <w:rPr/>
        <w:t>在个别财务报表中，以购买日之前所持被购买方的股权投资的账面价值与购买日新增投资成本之和， 作为改按成本法核算的初始投资成本；购买日之前持有的被购买方的股权投资因采用权益法核算而确认的 其他综合收益，在处置该项投资时采用与被投资单位直接处置相关资产或负债相同的基础进行会计处理，</w:t>
      </w:r>
      <w:r>
        <w:rPr>
          <w:spacing w:val="-35"/>
        </w:rPr>
        <w:t> </w:t>
      </w:r>
      <w:r>
        <w:rPr>
          <w:spacing w:val="-35"/>
        </w:rPr>
      </w:r>
      <w:r>
        <w:rPr/>
        <w:t>因被投资方除净损益、其他综合收益和利润分配以外的其他所有者权益变动而确认的所有者权益，在处置</w:t>
      </w:r>
      <w:r>
        <w:rPr/>
        <w:t> 该项投资时转入处置期间的当期损益。其中，处置后的剩余股权根据长期股权投资准则采用成本法或权益 法核算的，其他综合收益和其他所有者权益应按比例结转，处置后的剩余股权改按金融工具确认和计量准 则进行会计处理的，其他综合收益和其他所有者权益应全部结转。购买日之前持有的股权投资，采用金融 工具确认和计量准则进行会计处理的，将该股权投资的公允价值加上新增投资成本之和，作为改按成本法 核算的初始投资成本，原持有股权的公允价值与账面价值的差额与原计入其他综合收益的累计公允价值变 动全部转入改按成本法核算的当期投资损益。</w:t>
      </w:r>
    </w:p>
    <w:p>
      <w:pPr>
        <w:spacing w:line="398" w:lineRule="auto" w:before="163"/>
        <w:ind w:left="574" w:right="2982" w:firstLine="0"/>
        <w:jc w:val="left"/>
        <w:rPr>
          <w:rFonts w:ascii="宋体" w:hAnsi="宋体" w:cs="宋体" w:eastAsia="宋体" w:hint="default"/>
          <w:sz w:val="21"/>
          <w:szCs w:val="21"/>
        </w:rPr>
      </w:pPr>
      <w:r>
        <w:rPr>
          <w:rFonts w:ascii="宋体" w:hAnsi="宋体" w:cs="宋体" w:eastAsia="宋体" w:hint="default"/>
          <w:sz w:val="21"/>
          <w:szCs w:val="21"/>
        </w:rPr>
        <w:t>在合并财务报表中的会计处理见本附注五（六）“合并财务报表的编制方法”。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、将多次交易事项判断为一揽子交易的判断标准</w:t>
      </w:r>
      <w:r>
        <w:rPr>
          <w:rFonts w:ascii="宋体" w:hAnsi="宋体" w:cs="宋体" w:eastAsia="宋体" w:hint="default"/>
          <w:b/>
          <w:bCs/>
          <w:w w:val="99"/>
          <w:sz w:val="21"/>
          <w:szCs w:val="21"/>
        </w:rPr>
        <w:t> </w:t>
      </w:r>
      <w:r>
        <w:rPr>
          <w:rFonts w:ascii="宋体" w:hAnsi="宋体" w:cs="宋体" w:eastAsia="宋体" w:hint="default"/>
          <w:sz w:val="21"/>
          <w:szCs w:val="21"/>
        </w:rPr>
        <w:t>本公司将多次交易事项判断为一揽子交易的判断标准如下：</w:t>
      </w:r>
    </w:p>
    <w:p>
      <w:pPr>
        <w:pStyle w:val="BodyText"/>
        <w:spacing w:line="240" w:lineRule="auto" w:before="54"/>
        <w:ind w:left="57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77"/>
        <w:ind w:left="57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77"/>
        <w:ind w:left="57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77"/>
        <w:ind w:left="574" w:right="0"/>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468" w:lineRule="exact" w:before="4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本公司合并财务报表的合并范围以控制为基础确定，控制是指投资方拥有被投资方的权力，通过参与</w:t>
      </w:r>
    </w:p>
    <w:p>
      <w:pPr>
        <w:pStyle w:val="BodyText"/>
        <w:spacing w:line="248" w:lineRule="exact"/>
        <w:ind w:right="0"/>
        <w:jc w:val="left"/>
      </w:pPr>
      <w:r>
        <w:rPr/>
        <w:t>被投资方的相关活动而享有可变回报，并且有能力运用对被投资方的权力影响其回报金额。相关活动，是</w:t>
      </w:r>
    </w:p>
    <w:p>
      <w:pPr>
        <w:pStyle w:val="BodyText"/>
        <w:spacing w:line="240" w:lineRule="auto" w:before="37"/>
        <w:ind w:right="0"/>
        <w:jc w:val="left"/>
      </w:pPr>
      <w:r>
        <w:rPr/>
        <w:t>指对被投资方的回报产生重大影响的活动。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本公司以自身和子公司的财务报表为基础，根据其他有关资料将整个企业集团视为一个会计主体，依</w:t>
      </w:r>
      <w:r>
        <w:rPr/>
        <w:t> </w:t>
      </w:r>
      <w:r>
        <w:rPr>
          <w:spacing w:val="-1"/>
        </w:rPr>
        <w:t>据相关企业会计准则的确认、计量和列报要求，已按照统一的会计政策及会计期间，反映企业集团整体财</w:t>
      </w:r>
      <w:r>
        <w:rPr>
          <w:spacing w:val="-83"/>
        </w:rPr>
        <w:t> </w:t>
      </w:r>
      <w:r>
        <w:rPr>
          <w:spacing w:val="-83"/>
        </w:rPr>
      </w:r>
      <w:r>
        <w:rPr>
          <w:spacing w:val="-1"/>
        </w:rPr>
        <w:t>务状况、经营成果和现金流量。合并程序具体包括：合并母公司与子公司的资产、负债、所有者权益、收</w:t>
      </w:r>
      <w:r>
        <w:rPr>
          <w:spacing w:val="-83"/>
        </w:rPr>
        <w:t> </w:t>
      </w:r>
      <w:r>
        <w:rPr>
          <w:spacing w:val="-83"/>
        </w:rPr>
      </w:r>
      <w:r>
        <w:rPr>
          <w:spacing w:val="-1"/>
        </w:rPr>
        <w:t>入、费用和现金流等项目；抵销母公司对子公司的长期股权投资与母公司在子公司所有者权益中所享有的</w:t>
      </w:r>
      <w:r>
        <w:rPr>
          <w:spacing w:val="-81"/>
        </w:rPr>
        <w:t> </w:t>
      </w:r>
      <w:r>
        <w:rPr>
          <w:spacing w:val="-81"/>
        </w:rPr>
      </w:r>
      <w:r>
        <w:rPr>
          <w:spacing w:val="-1"/>
        </w:rPr>
        <w:t>份额；抵销母公司与子公司、子公司相互之间发生的内部交易的影响，内部交易表明相关资产发生减值损</w:t>
      </w:r>
      <w:r>
        <w:rPr>
          <w:spacing w:val="-83"/>
        </w:rPr>
        <w:t> </w:t>
      </w:r>
      <w:r>
        <w:rPr>
          <w:spacing w:val="-83"/>
        </w:rPr>
      </w:r>
      <w:r>
        <w:rPr/>
        <w:t>失的，全额确认该部分损失；站在企业集团角度对特殊交易事项予以调整。</w:t>
      </w:r>
    </w:p>
    <w:p>
      <w:pPr>
        <w:pStyle w:val="BodyText"/>
        <w:spacing w:line="273" w:lineRule="auto" w:before="163"/>
        <w:ind w:right="1131" w:firstLine="420"/>
        <w:jc w:val="both"/>
      </w:pPr>
      <w:r>
        <w:rPr>
          <w:spacing w:val="-1"/>
        </w:rPr>
        <w:t>子公司所有者权益中不属于母公司的份额，作为少数股东权益，在合并资产负债表中所有者权益项目</w:t>
      </w:r>
      <w:r>
        <w:rPr/>
        <w:t> 下以“少数股东权益”项目列示。</w:t>
      </w:r>
    </w:p>
    <w:p>
      <w:pPr>
        <w:pStyle w:val="BodyText"/>
        <w:spacing w:line="264" w:lineRule="auto" w:before="163"/>
        <w:ind w:right="1126" w:firstLine="420"/>
        <w:jc w:val="both"/>
      </w:pPr>
      <w:r>
        <w:rPr>
          <w:spacing w:val="-1"/>
        </w:rPr>
        <w:t>子公司当期净损益中属于少数股东权益的份额，在合并利润表中净利润项目下以“少数股东损益”项</w:t>
      </w:r>
      <w:r>
        <w:rPr/>
        <w:t> </w:t>
      </w:r>
      <w:r>
        <w:rPr>
          <w:spacing w:val="2"/>
        </w:rPr>
        <w:t>目列示。子公司当期综合收益中属于少数股东权益的份额，在合并利润表中综合收益总额项目下以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w:t>
      </w:r>
      <w:r>
        <w:rPr>
          <w:spacing w:val="-103"/>
        </w:rPr>
        <w:t> </w:t>
      </w:r>
      <w:r>
        <w:rPr/>
        <w:t>于少数股东的综合收益总额</w:t>
      </w:r>
      <w:r>
        <w:rPr>
          <w:rFonts w:ascii="Times New Roman" w:hAnsi="Times New Roman" w:cs="Times New Roman" w:eastAsia="Times New Roman" w:hint="default"/>
        </w:rPr>
        <w:t>”</w:t>
      </w:r>
      <w:r>
        <w:rPr/>
        <w:t>项目列示。</w:t>
      </w:r>
    </w:p>
    <w:p>
      <w:pPr>
        <w:pStyle w:val="BodyText"/>
        <w:spacing w:line="273" w:lineRule="auto" w:before="154"/>
        <w:ind w:right="1132" w:firstLine="420"/>
        <w:jc w:val="both"/>
      </w:pPr>
      <w:r>
        <w:rPr>
          <w:spacing w:val="-1"/>
        </w:rPr>
        <w:t>子公司少数股东分担的当期亏损超过了少数股东在该子公司期初所有者权益中所享有的份额的，其余</w:t>
      </w:r>
      <w:r>
        <w:rPr/>
        <w:t> 额仍冲减少数股东权益。</w:t>
      </w:r>
    </w:p>
    <w:p>
      <w:pPr>
        <w:pStyle w:val="BodyText"/>
        <w:spacing w:line="273" w:lineRule="auto" w:before="163"/>
        <w:ind w:right="367" w:firstLine="420"/>
        <w:jc w:val="left"/>
      </w:pPr>
      <w:r>
        <w:rPr/>
        <w:t>向子公司出售资产所发生的未实现内部交易损益，全额抵销“归属于母公司所有者的净利润”。子公 司向母公司出售资产所发生的未实现内部交易损益，按照母公司对该子公司的分配比例在“归属于母公司 </w:t>
      </w:r>
      <w:r>
        <w:rPr>
          <w:spacing w:val="-1"/>
        </w:rPr>
        <w:t>所有者的净利润”和“少数股东损益”之间分配抵销。子公司之间出售资产所发生的未实现内部交易损益，</w:t>
      </w:r>
      <w:r>
        <w:rPr>
          <w:spacing w:val="-80"/>
        </w:rPr>
        <w:t> </w:t>
      </w:r>
      <w:r>
        <w:rPr>
          <w:spacing w:val="-80"/>
        </w:rPr>
      </w:r>
      <w:r>
        <w:rPr>
          <w:spacing w:val="3"/>
        </w:rPr>
        <w:t>按照母公司对出售方子公司的分配比例在“归属于母公司所有者的净利润”和“少数股东损益”之间分</w:t>
      </w:r>
      <w:r>
        <w:rPr>
          <w:spacing w:val="-73"/>
        </w:rPr>
        <w:t> </w:t>
      </w:r>
      <w:r>
        <w:rPr>
          <w:spacing w:val="-73"/>
        </w:rPr>
      </w:r>
      <w:r>
        <w:rPr/>
        <w:t>配抵销。</w:t>
      </w:r>
    </w:p>
    <w:p>
      <w:pPr>
        <w:pStyle w:val="BodyText"/>
        <w:spacing w:line="273" w:lineRule="auto" w:before="163"/>
        <w:ind w:right="1131" w:firstLine="420"/>
        <w:jc w:val="both"/>
      </w:pPr>
      <w:r>
        <w:rPr>
          <w:spacing w:val="-1"/>
        </w:rPr>
        <w:t>本公司在报告期内因同一控制下企业合并增加的子公司以及业务，编制合并报表时，调整合并资产负</w:t>
      </w:r>
      <w:r>
        <w:rPr/>
        <w:t> </w:t>
      </w:r>
      <w:r>
        <w:rPr>
          <w:spacing w:val="-1"/>
        </w:rPr>
        <w:t>债表的期初数，将该子公司以及业务合并当期期初至报告期末的收入、费用、利润纳入合并利润表，现金</w:t>
      </w:r>
      <w:r>
        <w:rPr>
          <w:spacing w:val="-85"/>
        </w:rPr>
        <w:t> </w:t>
      </w:r>
      <w:r>
        <w:rPr>
          <w:spacing w:val="-85"/>
        </w:rPr>
      </w:r>
      <w:r>
        <w:rPr>
          <w:spacing w:val="-1"/>
        </w:rPr>
        <w:t>流量纳入合并现金流量表，同时对比较报表的相关项目进行调整，视同合并后的报告主体自最终控制方开</w:t>
      </w:r>
      <w:r>
        <w:rPr>
          <w:spacing w:val="-81"/>
        </w:rPr>
        <w:t> </w:t>
      </w:r>
      <w:r>
        <w:rPr>
          <w:spacing w:val="-81"/>
        </w:rPr>
      </w:r>
      <w:r>
        <w:rPr/>
        <w:t>始控制时点起一直存在。</w:t>
      </w:r>
    </w:p>
    <w:p>
      <w:pPr>
        <w:pStyle w:val="BodyText"/>
        <w:spacing w:line="273" w:lineRule="auto" w:before="163"/>
        <w:ind w:right="1132" w:firstLine="420"/>
        <w:jc w:val="both"/>
      </w:pPr>
      <w:r>
        <w:rPr>
          <w:spacing w:val="-1"/>
        </w:rPr>
        <w:t>本公司在报告期内因非同一控制下企业合并或其他方式增加的子公司以及业务，编制合并资产负债表</w:t>
      </w:r>
      <w:r>
        <w:rPr/>
        <w:t> </w:t>
      </w:r>
      <w:r>
        <w:rPr>
          <w:spacing w:val="-1"/>
        </w:rPr>
        <w:t>时，不调整合并资产负债表的期初数，将该子公司以及业务购买日至报告期末的收入、费用、利润、现金</w:t>
      </w:r>
      <w:r>
        <w:rPr>
          <w:spacing w:val="-83"/>
        </w:rPr>
        <w:t> </w:t>
      </w:r>
      <w:r>
        <w:rPr>
          <w:spacing w:val="-83"/>
        </w:rPr>
      </w:r>
      <w:r>
        <w:rPr/>
        <w:t>流量纳入合并利润表和合并现金流量表。</w:t>
      </w:r>
    </w:p>
    <w:p>
      <w:pPr>
        <w:pStyle w:val="BodyText"/>
        <w:spacing w:line="273" w:lineRule="auto" w:before="163"/>
        <w:ind w:right="1037"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BodyText"/>
        <w:spacing w:line="273" w:lineRule="auto" w:before="163"/>
        <w:ind w:right="0" w:firstLine="420"/>
        <w:jc w:val="left"/>
      </w:pPr>
      <w:r>
        <w:rPr/>
        <w:t>母公司购买子公司少数股东拥有的子公司股权，在合并财务报表中，因购买少数股权新取得的长期股 权投资与按照新增持股比例计算应享有子公司自购买日或合并日开始持续计算的净资产份额之间的差额，</w:t>
      </w:r>
      <w:r>
        <w:rPr>
          <w:spacing w:val="-35"/>
        </w:rPr>
        <w:t> </w:t>
      </w:r>
      <w:r>
        <w:rPr>
          <w:spacing w:val="-35"/>
        </w:rPr>
      </w:r>
      <w:r>
        <w:rPr/>
        <w:t>调整资本公积（资本溢价或股本溢价），资本公积不足冲减的，调整留存收益。</w:t>
      </w:r>
    </w:p>
    <w:p>
      <w:pPr>
        <w:pStyle w:val="BodyText"/>
        <w:spacing w:line="266" w:lineRule="auto" w:before="163"/>
        <w:ind w:right="1130" w:firstLine="420"/>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 </w:t>
      </w:r>
      <w:r>
        <w:rPr>
          <w:spacing w:val="-1"/>
        </w:rPr>
        <w:t>到合并之前持有的长期股权投资，在取得日与合并方与被合并方同处于同一方最终控制之日熟晚日与合并</w:t>
      </w:r>
      <w:r>
        <w:rPr>
          <w:spacing w:val="-81"/>
        </w:rPr>
        <w:t> </w:t>
      </w:r>
      <w:r>
        <w:rPr>
          <w:spacing w:val="-81"/>
        </w:rPr>
      </w:r>
      <w:r>
        <w:rPr>
          <w:spacing w:val="-1"/>
        </w:rPr>
        <w:t>日之间已确认的有关损益、其他综合收益和其他所有者权益变动，分别冲减比较报表期间的期初留存收益</w:t>
      </w:r>
      <w:r>
        <w:rPr>
          <w:spacing w:val="-80"/>
        </w:rPr>
        <w:t> </w:t>
      </w:r>
      <w:r>
        <w:rPr>
          <w:spacing w:val="-80"/>
        </w:rPr>
      </w:r>
      <w:r>
        <w:rPr/>
        <w:t>或当期损益。</w:t>
      </w:r>
    </w:p>
    <w:p>
      <w:pPr>
        <w:pStyle w:val="BodyText"/>
        <w:spacing w:line="268" w:lineRule="auto" w:before="170"/>
        <w:ind w:right="1131" w:firstLine="420"/>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 </w:t>
      </w:r>
      <w:r>
        <w:rPr>
          <w:spacing w:val="-1"/>
        </w:rPr>
        <w:t>买日之前持有的被购买方的股权，按照该股权在购买日的公允价值进行重新计量，公允价值与其账面价值</w:t>
      </w:r>
      <w:r>
        <w:rPr>
          <w:spacing w:val="-81"/>
        </w:rPr>
        <w:t> </w:t>
      </w:r>
      <w:r>
        <w:rPr>
          <w:spacing w:val="-81"/>
        </w:rPr>
      </w:r>
      <w:r>
        <w:rPr>
          <w:spacing w:val="-1"/>
        </w:rPr>
        <w:t>的差额计入当期投资收益；购买日之前持有的被购买方的股权涉及权益法核算下的其他综合收益等的，与</w:t>
      </w:r>
      <w:r>
        <w:rPr>
          <w:spacing w:val="-81"/>
        </w:rPr>
        <w:t> </w:t>
      </w:r>
      <w:r>
        <w:rPr>
          <w:spacing w:val="-81"/>
        </w:rPr>
      </w:r>
      <w:r>
        <w:rPr>
          <w:spacing w:val="-1"/>
        </w:rPr>
        <w:t>其相关的其他综合收益等转为购买日所属当期收益。由于被投资方重新计量设定收益计划净负债或资产变</w:t>
      </w:r>
      <w:r>
        <w:rPr>
          <w:spacing w:val="-81"/>
        </w:rPr>
        <w:t> </w:t>
      </w:r>
      <w:r>
        <w:rPr>
          <w:spacing w:val="-81"/>
        </w:rPr>
      </w:r>
      <w:r>
        <w:rPr/>
        <w:t>动而产生的其他综合收益除外。</w:t>
      </w:r>
    </w:p>
    <w:p>
      <w:pPr>
        <w:spacing w:after="0" w:line="268"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0" w:firstLine="420"/>
        <w:jc w:val="both"/>
      </w:pPr>
      <w:r>
        <w:rPr>
          <w:spacing w:val="-1"/>
        </w:rPr>
        <w:t>母公司在不丧失控制权的情况下部分处置对子公司的长期股权投资，在合并财务报表中，处置价款与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t>公积（资本溢价或股本溢价），资本公积不足冲减的，调整留存收益。</w:t>
      </w:r>
    </w:p>
    <w:p>
      <w:pPr>
        <w:pStyle w:val="BodyText"/>
        <w:spacing w:line="273" w:lineRule="auto" w:before="163"/>
        <w:ind w:right="0" w:firstLine="420"/>
        <w:jc w:val="left"/>
      </w:pPr>
      <w:r>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BodyText"/>
        <w:spacing w:line="273" w:lineRule="auto" w:before="163"/>
        <w:ind w:right="0" w:firstLine="420"/>
        <w:jc w:val="left"/>
      </w:pPr>
      <w:r>
        <w:rPr/>
        <w:t>通过多次交易分步处置对子公司股权投资直至丧失控制权的，如果处置对子公司股权投资直至丧失控 制权的各项交易属于一揽子交易的，将各项交易作为一项处置子公司并丧失控制权的交易进行会计处理；</w:t>
      </w:r>
      <w:r>
        <w:rPr>
          <w:spacing w:val="-35"/>
        </w:rPr>
        <w:t> </w:t>
      </w:r>
      <w:r>
        <w:rPr>
          <w:spacing w:val="-35"/>
        </w:rPr>
      </w:r>
      <w:r>
        <w:rPr/>
        <w:t>但是，在丧失控制权之前每一次处置价款与处置投资对应的享有该子公司净资产份额的差额，在合并财务</w:t>
      </w:r>
      <w:r>
        <w:rPr/>
        <w:t> 报表中确认为其他综合收益，在丧失控制权时一并转入丧失控制权当期的损益。</w:t>
      </w:r>
    </w:p>
    <w:p>
      <w:pPr>
        <w:pStyle w:val="BodyText"/>
        <w:spacing w:line="240" w:lineRule="auto" w:before="163"/>
        <w:ind w:left="574" w:right="0"/>
        <w:jc w:val="left"/>
      </w:pPr>
      <w:r>
        <w:rPr/>
        <w:t>合并所有者权益变动表根据合并资产负债表和合并利润表编制。</w:t>
      </w:r>
    </w:p>
    <w:p>
      <w:pPr>
        <w:spacing w:line="460" w:lineRule="atLeast" w:before="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（七）合营安排的分类及共同经营的会计处理方法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合营安排指一项由两个或两个以上的参与方共同控制的安排。共同控制，是指按照相关约定对某项安</w:t>
      </w:r>
    </w:p>
    <w:p>
      <w:pPr>
        <w:pStyle w:val="BodyText"/>
        <w:spacing w:line="408" w:lineRule="auto" w:before="37"/>
        <w:ind w:left="574" w:right="0" w:hanging="420"/>
        <w:jc w:val="left"/>
      </w:pPr>
      <w:r>
        <w:rPr/>
        <w:t>排所共有的控制，并且该安排的相关活动必须经过分享控制权的参与方一致同意后才能决策。 本公司根据在合营安排中享有的权利和承担的义务将合营安排分为共同经营和合营企业。</w:t>
      </w:r>
    </w:p>
    <w:p>
      <w:pPr>
        <w:pStyle w:val="BodyText"/>
        <w:spacing w:line="273" w:lineRule="auto" w:before="46"/>
        <w:ind w:right="1130" w:firstLine="420"/>
        <w:jc w:val="both"/>
      </w:pPr>
      <w:r>
        <w:rPr>
          <w:spacing w:val="-1"/>
        </w:rPr>
        <w:t>共同经营，是指合营方享有该安排相关资产且承担该安排相关负债的合营安排。本公司作为共同经营</w:t>
      </w:r>
      <w:r>
        <w:rPr/>
        <w:t> </w:t>
      </w:r>
      <w:r>
        <w:rPr>
          <w:spacing w:val="-1"/>
        </w:rPr>
        <w:t>中的合营方按照相关企业会计准则的规定确认单独持有的资产和承担的负债，以及按份额确认持有的资产</w:t>
      </w:r>
      <w:r>
        <w:rPr>
          <w:spacing w:val="-81"/>
        </w:rPr>
        <w:t> </w:t>
      </w:r>
      <w:r>
        <w:rPr>
          <w:spacing w:val="-81"/>
        </w:rPr>
      </w:r>
      <w:r>
        <w:rPr>
          <w:spacing w:val="-1"/>
        </w:rPr>
        <w:t>和承担的负债，根据相关约定单独或按份额确认相关的收入和费用。与共同经营发生购买、销售不构成业</w:t>
      </w:r>
      <w:r>
        <w:rPr>
          <w:spacing w:val="-82"/>
        </w:rPr>
        <w:t> </w:t>
      </w:r>
      <w:r>
        <w:rPr>
          <w:spacing w:val="-82"/>
        </w:rPr>
      </w:r>
      <w:r>
        <w:rPr/>
        <w:t>务的资产交易的，仅确认因该交易产生的损益中归属于共同经营其他参与方的部分。</w:t>
      </w:r>
    </w:p>
    <w:p>
      <w:pPr>
        <w:pStyle w:val="BodyText"/>
        <w:spacing w:line="240" w:lineRule="auto" w:before="163"/>
        <w:ind w:left="574" w:right="0"/>
        <w:jc w:val="left"/>
      </w:pPr>
      <w:r>
        <w:rPr>
          <w:spacing w:val="3"/>
        </w:rPr>
        <w:t>合营企业是指合营方仅对该安排的净资产享有权利的合营安排。本公司作为合营企业的合营方按照</w:t>
      </w:r>
    </w:p>
    <w:p>
      <w:pPr>
        <w:pStyle w:val="BodyText"/>
        <w:spacing w:line="240" w:lineRule="auto" w:before="37"/>
        <w:ind w:right="0"/>
        <w:jc w:val="left"/>
      </w:pPr>
      <w:r>
        <w:rPr/>
        <w:t>《企业会计准则第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长期股权投资》的规定对合营企业的投资进行会计处理。</w:t>
      </w:r>
    </w:p>
    <w:p>
      <w:pPr>
        <w:spacing w:line="468" w:lineRule="exact" w:before="4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（八）现金及现金等价物的确定标准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8" w:lineRule="exact"/>
        <w:ind w:right="0"/>
        <w:jc w:val="left"/>
      </w:pPr>
      <w:r>
        <w:rPr/>
        <w:t>从购买日起，三个月内到期）、流动性强、易于转换为已知金额的现金、价值变动风险很小的投资。</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t>（九）外币业务和外币报表折算</w:t>
      </w:r>
      <w:r>
        <w:rPr>
          <w:b w:val="0"/>
          <w:bCs w:val="0"/>
        </w:rPr>
      </w:r>
    </w:p>
    <w:p>
      <w:pPr>
        <w:pStyle w:val="BodyText"/>
        <w:spacing w:line="450" w:lineRule="atLeast" w:before="34"/>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、外币业务折算</w:t>
      </w:r>
      <w:r>
        <w:rPr>
          <w:rFonts w:ascii="宋体" w:hAnsi="宋体" w:cs="宋体" w:eastAsia="宋体" w:hint="default"/>
          <w:b/>
          <w:bCs/>
          <w:w w:val="99"/>
        </w:rPr>
        <w:t> </w:t>
      </w:r>
      <w:r>
        <w:rPr>
          <w:spacing w:val="-1"/>
        </w:rPr>
        <w:t>外币业务按交易发生日的即期汇率或所属当月期初汇率折合成记账本位币记账，期末分外币货币性项</w:t>
      </w:r>
    </w:p>
    <w:p>
      <w:pPr>
        <w:pStyle w:val="BodyText"/>
        <w:spacing w:line="240" w:lineRule="auto" w:before="37"/>
        <w:ind w:right="0"/>
        <w:jc w:val="left"/>
      </w:pPr>
      <w:r>
        <w:rPr/>
        <w:t>目和外币非货币性项目进行处理。</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外币货币性项目余额按资产负债表日即期汇率折算，由此产生的汇兑差额，除属于与购建符合资本化</w:t>
      </w:r>
      <w:r>
        <w:rPr/>
        <w:t> </w:t>
      </w: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r>
        <w:rPr>
          <w:spacing w:val="-83"/>
        </w:rPr>
        <w:t> </w:t>
      </w:r>
      <w:r>
        <w:rPr>
          <w:spacing w:val="-83"/>
        </w:rPr>
      </w:r>
      <w:r>
        <w:rPr>
          <w:spacing w:val="-1"/>
        </w:rPr>
        <w:t>允价值计量的外币非货币性项目，采用公允价值确定日的即期汇率折算，由此产生的汇兑差额计入当期损</w:t>
      </w:r>
      <w:r>
        <w:rPr>
          <w:spacing w:val="-81"/>
        </w:rPr>
        <w:t> </w:t>
      </w:r>
      <w:r>
        <w:rPr>
          <w:spacing w:val="-81"/>
        </w:rPr>
      </w:r>
      <w:r>
        <w:rPr/>
        <w:t>益或其他综合收益。</w:t>
      </w:r>
    </w:p>
    <w:p>
      <w:pPr>
        <w:pStyle w:val="Heading4"/>
        <w:spacing w:line="240" w:lineRule="auto" w:before="163"/>
        <w:ind w:left="576" w:right="0"/>
        <w:jc w:val="left"/>
        <w:rPr>
          <w:b w:val="0"/>
          <w:bCs w:val="0"/>
        </w:rPr>
      </w:pPr>
      <w:r>
        <w:rPr>
          <w:rFonts w:ascii="Times New Roman" w:hAnsi="Times New Roman" w:cs="Times New Roman" w:eastAsia="Times New Roman" w:hint="default"/>
        </w:rPr>
        <w:t>2</w:t>
      </w:r>
      <w:r>
        <w:rPr/>
        <w:t>、外币报表折算</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BodyText"/>
        <w:spacing w:line="268" w:lineRule="auto" w:before="35"/>
        <w:ind w:right="1130" w:firstLine="420"/>
        <w:jc w:val="both"/>
      </w:pPr>
      <w:r>
        <w:rPr>
          <w:spacing w:val="-1"/>
        </w:rPr>
        <w:t>资产负债表中的资产和负债项目，采用资产负债表日的即期汇率折算；所有者权益项目除“未分配利</w:t>
      </w:r>
      <w:r>
        <w:rPr/>
        <w:t> </w:t>
      </w:r>
      <w:r>
        <w:rPr>
          <w:spacing w:val="-1"/>
        </w:rPr>
        <w:t>润”、“其他综合收益”项目外，其他项目采用发生时的即期汇率折算。利润表中的收入和费用项目，采</w:t>
      </w:r>
      <w:r>
        <w:rPr>
          <w:spacing w:val="-84"/>
        </w:rPr>
        <w:t> </w:t>
      </w:r>
      <w:r>
        <w:rPr>
          <w:spacing w:val="-84"/>
        </w:rPr>
      </w:r>
      <w:r>
        <w:rPr>
          <w:spacing w:val="-1"/>
        </w:rPr>
        <w:t>用交易发生日的即期汇率的近似汇率折算。按照上述折算产生的外币财务报表折算差额，在其他综合收益</w:t>
      </w:r>
      <w:r>
        <w:rPr>
          <w:spacing w:val="-81"/>
        </w:rPr>
        <w:t> </w:t>
      </w:r>
      <w:r>
        <w:rPr>
          <w:spacing w:val="-81"/>
        </w:rPr>
      </w:r>
      <w:r>
        <w:rPr/>
        <w:t>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项目。外币现金流量以及境外子公司的现金流量采用现金流量发生日 的即期汇率的近似汇率折算。汇率变动对现金的影响额，在现金流量表中单独列示。</w:t>
      </w:r>
    </w:p>
    <w:p>
      <w:pPr>
        <w:pStyle w:val="BodyText"/>
        <w:spacing w:line="273" w:lineRule="auto" w:before="168"/>
        <w:ind w:right="1131" w:firstLine="420"/>
        <w:jc w:val="both"/>
      </w:pPr>
      <w:r>
        <w:rPr>
          <w:spacing w:val="-1"/>
        </w:rPr>
        <w:t>处置境外经营时，将资产负债表中其他综合收益项目下列示的、与该境外经营相关的外币财务报表折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408" w:lineRule="auto" w:before="163"/>
        <w:ind w:left="574" w:right="5922" w:firstLine="2"/>
        <w:jc w:val="left"/>
        <w:rPr>
          <w:rFonts w:ascii="宋体" w:hAnsi="宋体" w:cs="宋体" w:eastAsia="宋体" w:hint="default"/>
          <w:sz w:val="21"/>
          <w:szCs w:val="21"/>
        </w:rPr>
      </w:pPr>
      <w:r>
        <w:rPr>
          <w:rFonts w:ascii="宋体" w:hAnsi="宋体" w:cs="宋体" w:eastAsia="宋体" w:hint="default"/>
          <w:b/>
          <w:bCs/>
          <w:sz w:val="21"/>
          <w:szCs w:val="21"/>
        </w:rPr>
        <w:t>（十）金融工具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61" w:lineRule="auto" w:before="14"/>
        <w:ind w:right="0" w:firstLine="420"/>
        <w:jc w:val="left"/>
      </w:pPr>
      <w:r>
        <w:rPr>
          <w:spacing w:val="-6"/>
        </w:rPr>
        <w:t>本公司根据投资目的和经济实质以及风险管理的要求，将金融资产在初始确认时划分为下列四类：（</w:t>
      </w:r>
      <w:r>
        <w:rPr>
          <w:rFonts w:ascii="Times New Roman" w:hAnsi="Times New Roman" w:cs="Times New Roman" w:eastAsia="Times New Roman" w:hint="default"/>
          <w:spacing w:val="-6"/>
        </w:rPr>
        <w:t>1</w:t>
      </w:r>
      <w:r>
        <w:rPr>
          <w:spacing w:val="-6"/>
        </w:rPr>
        <w:t>）</w:t>
      </w:r>
      <w:r>
        <w:rPr/>
        <w:t> 以公允价值计量且其变动计入当期损益的金融资产，包括交易性金融资产和指定为以公允价值计量且其变</w:t>
      </w:r>
      <w:r>
        <w:rPr/>
        <w:t> 动计入当期损益的金融资产；（</w:t>
      </w:r>
      <w:r>
        <w:rPr>
          <w:rFonts w:ascii="Times New Roman" w:hAnsi="Times New Roman" w:cs="Times New Roman" w:eastAsia="Times New Roman" w:hint="default"/>
        </w:rPr>
        <w:t>2</w:t>
      </w:r>
      <w:r>
        <w:rPr/>
        <w:t>）持有至到期投资；（</w:t>
      </w:r>
      <w:r>
        <w:rPr>
          <w:rFonts w:ascii="Times New Roman" w:hAnsi="Times New Roman" w:cs="Times New Roman" w:eastAsia="Times New Roman" w:hint="default"/>
        </w:rPr>
        <w:t>3</w:t>
      </w:r>
      <w:r>
        <w:rPr/>
        <w:t>）应收款项；（</w:t>
      </w:r>
      <w:r>
        <w:rPr>
          <w:rFonts w:ascii="Times New Roman" w:hAnsi="Times New Roman" w:cs="Times New Roman" w:eastAsia="Times New Roman" w:hint="default"/>
        </w:rPr>
        <w:t>4</w:t>
      </w:r>
      <w:r>
        <w:rPr/>
        <w:t>）可供出售金融资产。将金融</w:t>
      </w:r>
      <w:r>
        <w:rPr>
          <w:spacing w:val="-31"/>
        </w:rPr>
        <w:t> </w:t>
      </w:r>
      <w:r>
        <w:rPr>
          <w:spacing w:val="-31"/>
        </w:rPr>
      </w:r>
      <w:r>
        <w:rPr/>
        <w:t>负债在初始确认时划分为下列两类：（</w:t>
      </w:r>
      <w:r>
        <w:rPr>
          <w:rFonts w:ascii="Times New Roman" w:hAnsi="Times New Roman" w:cs="Times New Roman" w:eastAsia="Times New Roman" w:hint="default"/>
        </w:rPr>
        <w:t>1</w:t>
      </w:r>
      <w:r>
        <w:rPr/>
        <w:t>）以公允价值计量且其变动计入当期损益的金融负债，包括交易</w:t>
      </w:r>
      <w:r>
        <w:rPr>
          <w:spacing w:val="-30"/>
        </w:rPr>
        <w:t> </w:t>
      </w:r>
      <w:r>
        <w:rPr>
          <w:spacing w:val="-30"/>
        </w:rPr>
      </w:r>
      <w:r>
        <w:rPr/>
        <w:t>性金融负债和指定为以公允价值计量且其变动计入当期损益的金融负债；（</w:t>
      </w:r>
      <w:r>
        <w:rPr>
          <w:rFonts w:ascii="Times New Roman" w:hAnsi="Times New Roman" w:cs="Times New Roman" w:eastAsia="Times New Roman" w:hint="default"/>
        </w:rPr>
        <w:t>2</w:t>
      </w:r>
      <w:r>
        <w:rPr/>
        <w:t>）其他金融负债。</w:t>
      </w:r>
    </w:p>
    <w:p>
      <w:pPr>
        <w:spacing w:line="468" w:lineRule="exact" w:before="2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本公司在成为金融工具合同的一方时，确认一项金融资产或金融负债。对各项金融工具的计量方法如</w:t>
      </w:r>
    </w:p>
    <w:p>
      <w:pPr>
        <w:pStyle w:val="BodyText"/>
        <w:spacing w:line="248" w:lineRule="exact"/>
        <w:ind w:right="0"/>
        <w:jc w:val="left"/>
      </w:pPr>
      <w:r>
        <w:rPr/>
        <w:t>下：</w:t>
      </w:r>
    </w:p>
    <w:p>
      <w:pPr>
        <w:pStyle w:val="BodyText"/>
        <w:spacing w:line="460" w:lineRule="atLeast" w:before="8"/>
        <w:ind w:left="574" w:right="0"/>
        <w:jc w:val="left"/>
      </w:pPr>
      <w:r>
        <w:rPr/>
        <w:t>（</w:t>
      </w:r>
      <w:r>
        <w:rPr>
          <w:rFonts w:ascii="宋体" w:hAnsi="宋体" w:cs="宋体" w:eastAsia="宋体"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37"/>
        <w:ind w:left="574" w:right="1512"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08" w:lineRule="auto" w:before="46"/>
        <w:ind w:left="574" w:right="1017"/>
        <w:jc w:val="left"/>
      </w:pPr>
      <w:r>
        <w:rPr/>
        <w:t>（</w:t>
      </w:r>
      <w:r>
        <w:rPr>
          <w:rFonts w:ascii="宋体" w:hAnsi="宋体" w:cs="宋体" w:eastAsia="宋体" w:hint="default"/>
        </w:rPr>
        <w:t>2</w:t>
      </w:r>
      <w:r>
        <w:rPr/>
        <w:t>）持有至到期投资 </w:t>
      </w:r>
      <w:r>
        <w:rPr>
          <w:spacing w:val="-3"/>
        </w:rPr>
        <w:t>取得时按公允价值（扣除已到付息期但尚未领取的债券利息）和相关交易费用之和作为初始确认金额。</w:t>
      </w:r>
    </w:p>
    <w:p>
      <w:pPr>
        <w:pStyle w:val="BodyText"/>
        <w:spacing w:line="273" w:lineRule="auto" w:before="46"/>
        <w:ind w:right="1131" w:firstLine="420"/>
        <w:jc w:val="both"/>
      </w:pPr>
      <w:r>
        <w:rPr>
          <w:spacing w:val="-1"/>
        </w:rPr>
        <w:t>持有期间按照摊余成本和实际利率计算确认利息收入，计入投资收益。实际利率在取得时确定，在该</w:t>
      </w:r>
      <w:r>
        <w:rPr/>
        <w:t> 预期存续期间或适用的更短期间内保持不变。</w:t>
      </w:r>
    </w:p>
    <w:p>
      <w:pPr>
        <w:pStyle w:val="BodyText"/>
        <w:spacing w:line="240" w:lineRule="auto" w:before="163"/>
        <w:ind w:left="574" w:right="0"/>
        <w:jc w:val="left"/>
      </w:pPr>
      <w:r>
        <w:rPr/>
        <w:t>处置时，将所取得价款与该投资账面价值之间的差额计入投资收益。</w:t>
      </w:r>
    </w:p>
    <w:p>
      <w:pPr>
        <w:pStyle w:val="BodyText"/>
        <w:spacing w:line="470" w:lineRule="atLeast"/>
        <w:ind w:left="574" w:right="0"/>
        <w:jc w:val="left"/>
      </w:pPr>
      <w:r>
        <w:rPr/>
        <w:t>（</w:t>
      </w:r>
      <w:r>
        <w:rPr>
          <w:rFonts w:ascii="宋体" w:hAnsi="宋体" w:cs="宋体" w:eastAsia="宋体" w:hint="default"/>
        </w:rPr>
        <w:t>3</w:t>
      </w:r>
      <w:r>
        <w:rPr/>
        <w:t>）应收款项 </w:t>
      </w:r>
      <w:r>
        <w:rPr>
          <w:spacing w:val="-1"/>
        </w:rPr>
        <w:t>对外销售商品或提供劳务形成的应收债权，以及持有的其他企业的不包括在活跃市场上有报价的债务</w:t>
      </w:r>
    </w:p>
    <w:p>
      <w:pPr>
        <w:pStyle w:val="BodyText"/>
        <w:spacing w:line="273" w:lineRule="auto" w:before="37"/>
        <w:ind w:right="0"/>
        <w:jc w:val="left"/>
      </w:pPr>
      <w:r>
        <w:rPr>
          <w:spacing w:val="-1"/>
        </w:rPr>
        <w:t>工具的债权，包括应收账款、应收票据、预付账款、其他应收款等，以向购货方应收的合同或协议价款作</w:t>
      </w:r>
      <w:r>
        <w:rPr>
          <w:spacing w:val="-83"/>
        </w:rPr>
        <w:t> </w:t>
      </w:r>
      <w:r>
        <w:rPr>
          <w:spacing w:val="-83"/>
        </w:rPr>
      </w:r>
      <w:r>
        <w:rPr/>
        <w:t>为初始确认金额；具有融资性质的，按其现值进行初始确认。</w:t>
      </w:r>
    </w:p>
    <w:p>
      <w:pPr>
        <w:pStyle w:val="BodyText"/>
        <w:spacing w:line="240" w:lineRule="auto" w:before="163"/>
        <w:ind w:left="574"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4</w:t>
      </w:r>
      <w:r>
        <w:rPr/>
        <w:t>）可供出售金融资产</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取得时按公允价值（扣除已宣告但尚未发放的现金股利或已到付息期但尚未领取的债券利息）和相关</w:t>
      </w:r>
      <w:r>
        <w:rPr/>
        <w:t> 交易费用之和作为初始确认金额。</w:t>
      </w:r>
    </w:p>
    <w:p>
      <w:pPr>
        <w:pStyle w:val="BodyText"/>
        <w:spacing w:line="273" w:lineRule="auto" w:before="163"/>
        <w:ind w:right="1131" w:firstLine="420"/>
        <w:jc w:val="both"/>
      </w:pPr>
      <w:r>
        <w:rPr>
          <w:spacing w:val="-1"/>
        </w:rPr>
        <w:t>持有期间将取得的利息或现金股利确认为投资收益。期末以公允价值计量且将公允价值变动计入其他</w:t>
      </w:r>
      <w:r>
        <w:rPr/>
        <w:t> </w:t>
      </w:r>
      <w:r>
        <w:rPr>
          <w:spacing w:val="-1"/>
        </w:rPr>
        <w:t>综合收益。对被投资单位不具有控制、共同控制或重大影响并且在活跃市场中没有报价、公允价值不能可</w:t>
      </w:r>
      <w:r>
        <w:rPr>
          <w:spacing w:val="-83"/>
        </w:rPr>
        <w:t> </w:t>
      </w:r>
      <w:r>
        <w:rPr>
          <w:spacing w:val="-83"/>
        </w:rPr>
      </w:r>
      <w:r>
        <w:rPr/>
        <w:t>靠计量的股权投资，作为可供出售金融资产列报，按成本进行后续计量。</w:t>
      </w:r>
    </w:p>
    <w:p>
      <w:pPr>
        <w:pStyle w:val="BodyText"/>
        <w:spacing w:line="273" w:lineRule="auto" w:before="163"/>
        <w:ind w:right="1133" w:firstLine="420"/>
        <w:jc w:val="both"/>
      </w:pPr>
      <w:r>
        <w:rPr>
          <w:spacing w:val="-1"/>
        </w:rPr>
        <w:t>处置时，将取得的价款与该金融资产账面价值之间的差额，计入投资损益；同时，将原其他综合收益</w:t>
      </w:r>
      <w:r>
        <w:rPr/>
        <w:t> 的公允价值变动累计额对应处置部分的金额转出，计入投资损益。</w:t>
      </w:r>
    </w:p>
    <w:p>
      <w:pPr>
        <w:pStyle w:val="BodyText"/>
        <w:spacing w:line="468" w:lineRule="exact" w:before="34"/>
        <w:ind w:left="574" w:right="1008"/>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发生金融资产转移时，如已将金融资产所有权上几乎所有的风险和报酬转移给转入方，则终止确认该</w:t>
      </w:r>
    </w:p>
    <w:p>
      <w:pPr>
        <w:pStyle w:val="BodyText"/>
        <w:spacing w:line="248" w:lineRule="exact"/>
        <w:ind w:right="0"/>
        <w:jc w:val="left"/>
      </w:pPr>
      <w:r>
        <w:rPr/>
        <w:t>金融资产；如既保留了金融资产所有权上几乎所有的风险和报酬又没有失去对金融资产的控制，则不终止</w:t>
      </w:r>
    </w:p>
    <w:p>
      <w:pPr>
        <w:pStyle w:val="BodyText"/>
        <w:spacing w:line="240" w:lineRule="auto" w:before="37"/>
        <w:ind w:right="0"/>
        <w:jc w:val="left"/>
      </w:pPr>
      <w:r>
        <w:rPr/>
        <w:t>确认该金融资产。</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163"/>
        <w:ind w:left="574" w:right="0"/>
        <w:jc w:val="left"/>
      </w:pPr>
      <w:r>
        <w:rPr/>
        <w:t>（</w:t>
      </w:r>
      <w:r>
        <w:rPr>
          <w:rFonts w:ascii="宋体" w:hAnsi="宋体" w:cs="宋体" w:eastAsia="宋体" w:hint="default"/>
        </w:rPr>
        <w:t>1</w:t>
      </w:r>
      <w:r>
        <w:rPr/>
        <w:t>）所转移金融资产的账面价值；</w:t>
      </w:r>
    </w:p>
    <w:p>
      <w:pPr>
        <w:pStyle w:val="BodyText"/>
        <w:spacing w:line="273" w:lineRule="auto" w:before="37"/>
        <w:ind w:right="1141" w:firstLine="420"/>
        <w:jc w:val="both"/>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pStyle w:val="BodyText"/>
        <w:spacing w:line="273" w:lineRule="auto" w:before="163"/>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163"/>
        <w:ind w:left="574" w:right="0"/>
        <w:jc w:val="left"/>
      </w:pPr>
      <w:r>
        <w:rPr/>
        <w:t>（</w:t>
      </w:r>
      <w:r>
        <w:rPr>
          <w:rFonts w:ascii="宋体" w:hAnsi="宋体" w:cs="宋体" w:eastAsia="宋体" w:hint="default"/>
        </w:rPr>
        <w:t>1</w:t>
      </w:r>
      <w:r>
        <w:rPr/>
        <w:t>）终止确认部分的账面价值。</w:t>
      </w:r>
    </w:p>
    <w:p>
      <w:pPr>
        <w:pStyle w:val="BodyText"/>
        <w:spacing w:line="273" w:lineRule="auto" w:before="37"/>
        <w:ind w:right="1141" w:firstLine="420"/>
        <w:jc w:val="both"/>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468" w:lineRule="exact" w:before="34"/>
        <w:ind w:left="574"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w:t>
      </w:r>
    </w:p>
    <w:p>
      <w:pPr>
        <w:pStyle w:val="BodyText"/>
        <w:spacing w:line="248" w:lineRule="exact"/>
        <w:ind w:right="0"/>
        <w:jc w:val="left"/>
      </w:pPr>
      <w:r>
        <w:rPr/>
        <w:t>签订协议，以承担新金融负债方式替换现存金融负债，且新金融负债与现存金融负债的合同条款实质上不</w:t>
      </w:r>
    </w:p>
    <w:p>
      <w:pPr>
        <w:pStyle w:val="BodyText"/>
        <w:spacing w:line="240" w:lineRule="auto" w:before="37"/>
        <w:ind w:right="0"/>
        <w:jc w:val="left"/>
      </w:pPr>
      <w:r>
        <w:rPr/>
        <w:t>同的，则终止确认现存金融负债，并同时确认新金融负债。</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before="163"/>
        <w:ind w:right="1130"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164"/>
        <w:ind w:right="1131" w:firstLine="420"/>
        <w:jc w:val="both"/>
      </w:pPr>
      <w:r>
        <w:rPr>
          <w:spacing w:val="-1"/>
        </w:rPr>
        <w:t>若回购部分金融负债的，在回购日按照继续确认部分与终止确认部分的相对公允价值，将该金融负债</w:t>
      </w:r>
      <w:r>
        <w:rPr/>
        <w:t> </w:t>
      </w:r>
      <w:r>
        <w:rPr>
          <w:spacing w:val="-1"/>
        </w:rPr>
        <w:t>整体的账面价值进行分配。分配给终止确认部分的账面价值与支付的对价（包括转出的非现金资产或承担</w:t>
      </w:r>
      <w:r>
        <w:rPr>
          <w:spacing w:val="-81"/>
        </w:rPr>
        <w:t> </w:t>
      </w:r>
      <w:r>
        <w:rPr>
          <w:spacing w:val="-81"/>
        </w:rPr>
      </w:r>
      <w:r>
        <w:rPr/>
        <w:t>的新金融负债）之间的差额，计入当期损益。</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ind w:left="576" w:right="0"/>
        <w:jc w:val="left"/>
        <w:rPr>
          <w:b w:val="0"/>
          <w:bCs w:val="0"/>
        </w:rPr>
      </w:pPr>
      <w:r>
        <w:rPr>
          <w:rFonts w:ascii="Times New Roman" w:hAnsi="Times New Roman" w:cs="Times New Roman" w:eastAsia="Times New Roman" w:hint="default"/>
        </w:rPr>
        <w:t>5</w:t>
      </w:r>
      <w:r>
        <w:rPr/>
        <w:t>、金融资产和金融负债公允价值的确定方法</w:t>
      </w:r>
      <w:r>
        <w:rPr>
          <w:b w:val="0"/>
          <w:bCs w:val="0"/>
        </w:rPr>
      </w:r>
    </w:p>
    <w:p>
      <w:pPr>
        <w:pStyle w:val="BodyText"/>
        <w:spacing w:line="273" w:lineRule="auto" w:before="177"/>
        <w:ind w:right="1027" w:firstLine="420"/>
        <w:jc w:val="both"/>
      </w:pPr>
      <w:r>
        <w:rPr/>
        <w:t>采用公允价值计量的金融资产和金融负债全部直接参考活跃市场中的报价。金融工具不存在活跃市场 的，本公司采用估值技术确定其公允价值。估值技术包括参考熟悉情况并自愿交易的各方最近进行的市场 </w:t>
      </w:r>
      <w:r>
        <w:rPr>
          <w:spacing w:val="-3"/>
        </w:rPr>
        <w:t>交易中使用的价格、参照实质上相同的其他金融工具当前的公允价值、现金流量折现法和期权定价模型等。</w:t>
      </w:r>
    </w:p>
    <w:p>
      <w:pPr>
        <w:spacing w:line="450" w:lineRule="atLeast" w:before="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除以公允价值计量且其变动计入当期损益的金融资产外，于资产负债表日对金融资产的账面价值进行</w:t>
      </w:r>
    </w:p>
    <w:p>
      <w:pPr>
        <w:pStyle w:val="BodyText"/>
        <w:spacing w:line="240" w:lineRule="auto" w:before="37"/>
        <w:ind w:right="0"/>
        <w:jc w:val="left"/>
      </w:pPr>
      <w:r>
        <w:rPr/>
        <w:t>检查，如果有客观证据表明某项金融资产发生减值的，计提减值准备。</w:t>
      </w:r>
    </w:p>
    <w:p>
      <w:pPr>
        <w:pStyle w:val="BodyText"/>
        <w:spacing w:line="450" w:lineRule="atLeast" w:before="34"/>
        <w:ind w:left="574" w:right="0"/>
        <w:jc w:val="left"/>
      </w:pPr>
      <w:r>
        <w:rPr/>
        <w:t>（</w:t>
      </w:r>
      <w:r>
        <w:rPr>
          <w:rFonts w:ascii="Times New Roman" w:hAnsi="Times New Roman" w:cs="Times New Roman" w:eastAsia="Times New Roman" w:hint="default"/>
        </w:rPr>
        <w:t>1</w:t>
      </w:r>
      <w:r>
        <w:rPr/>
        <w:t>）可供出售金融资产的减值 </w:t>
      </w:r>
      <w:r>
        <w:rPr>
          <w:spacing w:val="-1"/>
        </w:rPr>
        <w:t>期末如果可供出售金融资产的公允价值发生较大幅度下降，或在综合考虑各种相关因素后，预期这种</w:t>
      </w:r>
    </w:p>
    <w:p>
      <w:pPr>
        <w:pStyle w:val="BodyText"/>
        <w:spacing w:line="273" w:lineRule="auto" w:before="37"/>
        <w:ind w:right="0"/>
        <w:jc w:val="left"/>
      </w:pPr>
      <w:r>
        <w:rPr>
          <w:spacing w:val="-1"/>
        </w:rPr>
        <w:t>下降趋势属于非暂时性的，就认定其已发生减值，将原直接计入其他综合收益的公允价值下降形成的累计</w:t>
      </w:r>
      <w:r>
        <w:rPr>
          <w:spacing w:val="-81"/>
        </w:rPr>
        <w:t> </w:t>
      </w:r>
      <w:r>
        <w:rPr>
          <w:spacing w:val="-81"/>
        </w:rPr>
      </w:r>
      <w:r>
        <w:rPr/>
        <w:t>损失一并转出，确认减值损失。</w:t>
      </w:r>
    </w:p>
    <w:p>
      <w:pPr>
        <w:pStyle w:val="BodyText"/>
        <w:spacing w:line="256" w:lineRule="auto" w:before="163"/>
        <w:ind w:right="1129" w:firstLine="420"/>
        <w:jc w:val="left"/>
      </w:pPr>
      <w:r>
        <w:rPr>
          <w:spacing w:val="-2"/>
        </w:rPr>
        <w:t>对于可供出售金融资产由于下列损失事项影响其预计未来现金流量减少</w:t>
      </w:r>
      <w:r>
        <w:rPr>
          <w:rFonts w:ascii="Times New Roman" w:hAnsi="Times New Roman" w:cs="Times New Roman" w:eastAsia="Times New Roman" w:hint="default"/>
          <w:spacing w:val="-2"/>
        </w:rPr>
        <w:t>,</w:t>
      </w:r>
      <w:r>
        <w:rPr>
          <w:spacing w:val="-2"/>
        </w:rPr>
        <w:t>并且能够可靠计量，将认定其</w:t>
      </w:r>
      <w:r>
        <w:rPr/>
        <w:t> 发生减值：</w:t>
      </w:r>
    </w:p>
    <w:p>
      <w:pPr>
        <w:pStyle w:val="BodyText"/>
        <w:spacing w:line="240" w:lineRule="auto" w:before="178"/>
        <w:ind w:left="574" w:right="0"/>
        <w:jc w:val="left"/>
      </w:pPr>
      <w:r>
        <w:rPr/>
        <w:t>①债务人发生严重财务困难；</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②债务人违反了合同条款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77"/>
        <w:ind w:left="574" w:right="0"/>
        <w:jc w:val="left"/>
      </w:pPr>
      <w:r>
        <w:rPr/>
        <w:t>③本公司出于经济或法律等方面因素的考虑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77"/>
        <w:ind w:left="574" w:right="0"/>
        <w:jc w:val="left"/>
      </w:pPr>
      <w:r>
        <w:rPr/>
        <w:t>④债务人很可能倒闭或进行其他财务重组；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⑤因发行方发生重大财务困难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273" w:lineRule="auto" w:before="177"/>
        <w:ind w:right="0" w:firstLine="420"/>
        <w:jc w:val="left"/>
      </w:pPr>
      <w:r>
        <w:rPr>
          <w:spacing w:val="-1"/>
        </w:rPr>
        <w:t>⑥权益工具发行方经营所处的技术、市场、经济或法律环境等发生重大不利变化，使权益工具投资人</w:t>
      </w:r>
      <w:r>
        <w:rPr/>
        <w:t> 可能无法收回投资成本；</w:t>
      </w:r>
    </w:p>
    <w:p>
      <w:pPr>
        <w:pStyle w:val="BodyText"/>
        <w:spacing w:line="468" w:lineRule="exact" w:before="34"/>
        <w:ind w:left="574" w:right="0"/>
        <w:jc w:val="left"/>
      </w:pPr>
      <w:r>
        <w:rPr/>
        <w:t>⑦权益工具投资的公允价值发生严重或非暂时性下跌。 </w:t>
      </w:r>
      <w:r>
        <w:rPr>
          <w:spacing w:val="-1"/>
        </w:rPr>
        <w:t>对于已确认减值损失的可供出售债务工具，在随后的会计期间公允价值已上升且客观上与确认原减值</w:t>
      </w:r>
    </w:p>
    <w:p>
      <w:pPr>
        <w:pStyle w:val="BodyText"/>
        <w:spacing w:line="248" w:lineRule="exact"/>
        <w:ind w:right="0"/>
        <w:jc w:val="left"/>
      </w:pPr>
      <w:r>
        <w:rPr/>
        <w:t>损失确认后发生的事项有关的，原确认的减值损失予以转回，计入当期损益。可供出售权益工具投资发生</w:t>
      </w:r>
    </w:p>
    <w:p>
      <w:pPr>
        <w:pStyle w:val="BodyText"/>
        <w:spacing w:line="240" w:lineRule="auto" w:before="37"/>
        <w:ind w:right="0"/>
        <w:jc w:val="left"/>
      </w:pPr>
      <w:r>
        <w:rPr/>
        <w:t>的减值损失，不得通过损益转回。</w:t>
      </w:r>
    </w:p>
    <w:p>
      <w:pPr>
        <w:spacing w:line="240" w:lineRule="auto" w:before="10"/>
        <w:rPr>
          <w:rFonts w:ascii="宋体" w:hAnsi="宋体" w:cs="宋体" w:eastAsia="宋体" w:hint="default"/>
          <w:sz w:val="14"/>
          <w:szCs w:val="14"/>
        </w:rPr>
      </w:pPr>
    </w:p>
    <w:p>
      <w:pPr>
        <w:pStyle w:val="BodyText"/>
        <w:spacing w:line="386" w:lineRule="auto"/>
        <w:ind w:left="574" w:right="38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pStyle w:val="Heading4"/>
        <w:spacing w:line="240" w:lineRule="auto" w:before="65"/>
        <w:ind w:left="576" w:right="0"/>
        <w:jc w:val="left"/>
        <w:rPr>
          <w:b w:val="0"/>
          <w:bCs w:val="0"/>
        </w:rPr>
      </w:pPr>
      <w:r>
        <w:rPr/>
        <w:t>（十一）应收款项坏账准备</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1023" w:firstLine="420"/>
        <w:jc w:val="left"/>
      </w:pPr>
      <w:r>
        <w:rPr/>
        <w:t>期末如果有客观证据表明应收款项发生减值，则将其账面价值减记至可收回金额，减记的金额确认为 资产减值损失，计入当期损益。可收回金额是通过对其未来现金流量（不包括尚未发生的信用损失）按原 实际利率折现确定，并考虑相关担保物的价值（扣除预计处置费用等）。原实际利率是初始确认该应收款 </w:t>
      </w:r>
      <w:r>
        <w:rPr>
          <w:spacing w:val="-3"/>
        </w:rPr>
        <w:t>项时计算确定的实际利率。短期应收款项的预计未来现金流量与其现值相差很小，在确定相关减值损失时，</w:t>
      </w:r>
      <w:r>
        <w:rPr>
          <w:spacing w:val="-92"/>
        </w:rPr>
        <w:t> </w:t>
      </w:r>
      <w:r>
        <w:rPr>
          <w:spacing w:val="-92"/>
        </w:rPr>
      </w:r>
      <w:r>
        <w:rPr/>
        <w:t>不对其预计未来现金流量进行折现。对于有确凿证据表明确实无法收回的应收款项，本公司按规定程序批</w:t>
      </w:r>
      <w:r>
        <w:rPr/>
        <w:t> 准后作为坏账损失，冲销提取的坏账准备。</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left="254" w:right="1130" w:firstLine="420"/>
        <w:jc w:val="both"/>
      </w:pPr>
      <w:r>
        <w:rPr/>
        <w:t>本公司计提坏账准备时，首先对单项金额重大的应收款项单独进行减值测试，并按下述</w:t>
      </w:r>
      <w:r>
        <w:rPr>
          <w:spacing w:val="-21"/>
        </w:rPr>
        <w:t> </w:t>
      </w:r>
      <w:r>
        <w:rPr>
          <w:rFonts w:ascii="Times New Roman" w:hAnsi="Times New Roman" w:cs="Times New Roman" w:eastAsia="Times New Roman" w:hint="default"/>
        </w:rPr>
        <w:t>1</w:t>
      </w:r>
      <w:r>
        <w:rPr/>
        <w:t>、中所述方 法处理；其次，可以考虑单项金额不重大的应收款项是否需要单独计提，需要单独计提的则按下述</w:t>
      </w:r>
      <w:r>
        <w:rPr>
          <w:spacing w:val="-22"/>
        </w:rPr>
        <w:t> </w:t>
      </w:r>
      <w:r>
        <w:rPr>
          <w:rFonts w:ascii="Times New Roman" w:hAnsi="Times New Roman" w:cs="Times New Roman" w:eastAsia="Times New Roman" w:hint="default"/>
        </w:rPr>
        <w:t>3</w:t>
      </w:r>
      <w:r>
        <w:rPr/>
        <w:t>、中 所述方法处理；除上述以外的应收款项，按照信用风险特征组合计提并按下述</w:t>
      </w:r>
      <w:r>
        <w:rPr>
          <w:spacing w:val="-53"/>
        </w:rPr>
        <w:t> </w:t>
      </w:r>
      <w:r>
        <w:rPr>
          <w:rFonts w:ascii="Times New Roman" w:hAnsi="Times New Roman" w:cs="Times New Roman" w:eastAsia="Times New Roman" w:hint="default"/>
        </w:rPr>
        <w:t>2</w:t>
      </w:r>
      <w:r>
        <w:rPr/>
        <w:t>、中所述方法处理。</w:t>
      </w:r>
    </w:p>
    <w:p>
      <w:pPr>
        <w:pStyle w:val="Heading4"/>
        <w:spacing w:line="240" w:lineRule="auto" w:before="161"/>
        <w:ind w:left="676" w:right="0"/>
        <w:jc w:val="left"/>
        <w:rPr>
          <w:b w:val="0"/>
          <w:bCs w:val="0"/>
        </w:rPr>
      </w:pPr>
      <w:r>
        <w:rPr>
          <w:rFonts w:ascii="Times New Roman" w:hAnsi="Times New Roman" w:cs="Times New Roman" w:eastAsia="Times New Roman" w:hint="default"/>
        </w:rPr>
        <w:t>1</w:t>
      </w:r>
      <w:r>
        <w:rPr/>
        <w:t>、单项金额重大并单项计提坏账准备的应收款项</w:t>
      </w:r>
      <w:r>
        <w:rPr>
          <w:b w:val="0"/>
          <w:bCs w:val="0"/>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4317"/>
        <w:gridCol w:w="5553"/>
      </w:tblGrid>
      <w:tr>
        <w:trPr>
          <w:trHeight w:val="473" w:hRule="exact"/>
        </w:trPr>
        <w:tc>
          <w:tcPr>
            <w:tcW w:w="43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应收款项金额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万元以上（含）</w:t>
            </w:r>
          </w:p>
        </w:tc>
      </w:tr>
      <w:tr>
        <w:trPr>
          <w:trHeight w:val="957" w:hRule="exact"/>
        </w:trPr>
        <w:tc>
          <w:tcPr>
            <w:tcW w:w="4317"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142"/>
              <w:ind w:left="122" w:right="199"/>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 法：</w:t>
            </w:r>
          </w:p>
        </w:tc>
        <w:tc>
          <w:tcPr>
            <w:tcW w:w="5553" w:type="dxa"/>
            <w:tcBorders>
              <w:top w:val="single" w:sz="4" w:space="0" w:color="000000"/>
              <w:left w:val="single" w:sz="4" w:space="0" w:color="000000"/>
              <w:bottom w:val="single" w:sz="12"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对于单项金额重大的应收款项单独进行减值测试，有客观</w:t>
            </w:r>
          </w:p>
          <w:p>
            <w:pPr>
              <w:pStyle w:val="TableParagraph"/>
              <w:spacing w:line="273" w:lineRule="auto" w:before="37"/>
              <w:ind w:left="103" w:right="192"/>
              <w:jc w:val="left"/>
              <w:rPr>
                <w:rFonts w:ascii="宋体" w:hAnsi="宋体" w:cs="宋体" w:eastAsia="宋体" w:hint="default"/>
                <w:sz w:val="21"/>
                <w:szCs w:val="21"/>
              </w:rPr>
            </w:pPr>
            <w:r>
              <w:rPr>
                <w:rFonts w:ascii="宋体" w:hAnsi="宋体" w:cs="宋体" w:eastAsia="宋体" w:hint="default"/>
                <w:sz w:val="21"/>
                <w:szCs w:val="21"/>
              </w:rPr>
              <w:t>证据表明发生了减值，根据其未来现金流量现值低于其账 面价值的差额计提坏账准备。</w:t>
            </w:r>
          </w:p>
        </w:tc>
      </w:tr>
    </w:tbl>
    <w:p>
      <w:pPr>
        <w:spacing w:line="240" w:lineRule="auto" w:before="1"/>
        <w:rPr>
          <w:rFonts w:ascii="宋体" w:hAnsi="宋体" w:cs="宋体" w:eastAsia="宋体" w:hint="default"/>
          <w:b/>
          <w:bCs/>
          <w:sz w:val="8"/>
          <w:szCs w:val="8"/>
        </w:rPr>
      </w:pPr>
    </w:p>
    <w:p>
      <w:pPr>
        <w:pStyle w:val="Heading4"/>
        <w:spacing w:line="240" w:lineRule="auto"/>
        <w:ind w:left="676" w:right="0"/>
        <w:jc w:val="left"/>
        <w:rPr>
          <w:b w:val="0"/>
          <w:bCs w:val="0"/>
        </w:rPr>
      </w:pPr>
      <w:r>
        <w:rPr>
          <w:rFonts w:ascii="Times New Roman" w:hAnsi="Times New Roman" w:cs="Times New Roman" w:eastAsia="Times New Roman" w:hint="default"/>
        </w:rPr>
        <w:t>2</w:t>
      </w:r>
      <w:r>
        <w:rPr/>
        <w:t>、按信用风险特征组合计提坏账准备应收款项</w:t>
      </w:r>
      <w:r>
        <w:rPr>
          <w:b w:val="0"/>
          <w:bCs w:val="0"/>
        </w:rPr>
      </w:r>
    </w:p>
    <w:p>
      <w:pPr>
        <w:pStyle w:val="BodyText"/>
        <w:spacing w:line="273" w:lineRule="auto" w:before="177"/>
        <w:ind w:left="254" w:right="0" w:firstLine="420"/>
        <w:jc w:val="left"/>
      </w:pPr>
      <w:r>
        <w:rPr/>
        <w:t>对于单项金额不重大的应收款项，与经单独测试后未减值的应收款项一起按信用风险特征划分为账龄 组合，根据以前年度与之相同或相类似的、具有类似信用风险特征的应收账款组合的实际损失率为基础，</w:t>
      </w:r>
      <w:r>
        <w:rPr>
          <w:spacing w:val="-35"/>
        </w:rPr>
        <w:t> </w:t>
      </w:r>
      <w:r>
        <w:rPr>
          <w:spacing w:val="-35"/>
        </w:rPr>
      </w:r>
      <w:r>
        <w:rPr/>
        <w:t>结合现时情况确定本期账龄组合计提坏账准备的比例，据此计算本期应计提的坏账准备。</w:t>
      </w:r>
    </w:p>
    <w:p>
      <w:pPr>
        <w:spacing w:line="240" w:lineRule="auto" w:before="9"/>
        <w:rPr>
          <w:rFonts w:ascii="宋体" w:hAnsi="宋体" w:cs="宋体" w:eastAsia="宋体"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3978"/>
        <w:gridCol w:w="5878"/>
      </w:tblGrid>
      <w:tr>
        <w:trPr>
          <w:trHeight w:val="473" w:hRule="exact"/>
        </w:trPr>
        <w:tc>
          <w:tcPr>
            <w:tcW w:w="39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418"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58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2302"/>
              <w:jc w:val="right"/>
              <w:rPr>
                <w:rFonts w:ascii="宋体" w:hAnsi="宋体" w:cs="宋体" w:eastAsia="宋体" w:hint="default"/>
                <w:sz w:val="21"/>
                <w:szCs w:val="21"/>
              </w:rPr>
            </w:pPr>
            <w:r>
              <w:rPr>
                <w:rFonts w:ascii="宋体" w:hAnsi="宋体" w:cs="宋体" w:eastAsia="宋体" w:hint="default"/>
                <w:sz w:val="21"/>
                <w:szCs w:val="21"/>
              </w:rPr>
              <w:t>账龄组合</w:t>
            </w:r>
          </w:p>
        </w:tc>
      </w:tr>
      <w:tr>
        <w:trPr>
          <w:trHeight w:val="475" w:hRule="exact"/>
        </w:trPr>
        <w:tc>
          <w:tcPr>
            <w:tcW w:w="3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420" w:right="0"/>
              <w:jc w:val="center"/>
              <w:rPr>
                <w:rFonts w:ascii="宋体" w:hAnsi="宋体" w:cs="宋体" w:eastAsia="宋体" w:hint="default"/>
                <w:sz w:val="21"/>
                <w:szCs w:val="21"/>
              </w:rPr>
            </w:pPr>
            <w:r>
              <w:rPr>
                <w:rFonts w:ascii="宋体" w:hAnsi="宋体" w:cs="宋体" w:eastAsia="宋体" w:hint="default"/>
                <w:sz w:val="21"/>
                <w:szCs w:val="21"/>
              </w:rPr>
              <w:t>坏账准备计提方法</w:t>
            </w:r>
          </w:p>
        </w:tc>
        <w:tc>
          <w:tcPr>
            <w:tcW w:w="5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2199"/>
              <w:jc w:val="righ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sz w:val="9"/>
          <w:szCs w:val="9"/>
        </w:rPr>
      </w:pPr>
    </w:p>
    <w:p>
      <w:pPr>
        <w:pStyle w:val="BodyText"/>
        <w:spacing w:line="240" w:lineRule="auto" w:before="35"/>
        <w:ind w:left="674" w:right="0"/>
        <w:jc w:val="left"/>
      </w:pPr>
      <w:r>
        <w:rPr/>
        <w:pict>
          <v:shape style="position:absolute;margin-left:51.060001pt;margin-top:-30.686325pt;width:.47999pt;height:.48pt;mso-position-horizontal-relative:page;mso-position-vertical-relative:paragraph;z-index:1432" type="#_x0000_t75" stroked="false">
            <v:imagedata r:id="rId23" o:title=""/>
          </v:shape>
        </w:pict>
      </w:r>
      <w:r>
        <w:rPr/>
        <w:pict>
          <v:shape style="position:absolute;margin-left:543.840027pt;margin-top:-30.686325pt;width:.47997pt;height:.48pt;mso-position-horizontal-relative:page;mso-position-vertical-relative:paragraph;z-index:1456" type="#_x0000_t75" stroked="false">
            <v:imagedata r:id="rId23" o:title=""/>
          </v:shape>
        </w:pict>
      </w:r>
      <w:r>
        <w:rPr/>
        <w:pict>
          <v:shape style="position:absolute;margin-left:51.060001pt;margin-top:39.693684pt;width:.48pt;height:1.140pt;mso-position-horizontal-relative:page;mso-position-vertical-relative:paragraph;z-index:1480" type="#_x0000_t75" stroked="false">
            <v:imagedata r:id="rId24" o:title=""/>
          </v:shape>
        </w:pict>
      </w:r>
      <w:r>
        <w:rPr/>
        <w:pict>
          <v:shape style="position:absolute;margin-left:543.840027pt;margin-top:39.693684pt;width:.47998pt;height:1.140pt;mso-position-horizontal-relative:page;mso-position-vertical-relative:paragraph;z-index:1504" type="#_x0000_t75" stroked="false">
            <v:imagedata r:id="rId25" o:title=""/>
          </v:shape>
        </w:pict>
      </w:r>
      <w:r>
        <w:rPr/>
        <w:pict>
          <v:shape style="position:absolute;margin-left:51.060001pt;margin-top:60.053684pt;width:.48pt;height:1.140pt;mso-position-horizontal-relative:page;mso-position-vertical-relative:paragraph;z-index:1528" type="#_x0000_t75" stroked="false">
            <v:imagedata r:id="rId24" o:title=""/>
          </v:shape>
        </w:pict>
      </w:r>
      <w:r>
        <w:rPr/>
        <w:pict>
          <v:shape style="position:absolute;margin-left:543.840027pt;margin-top:60.053684pt;width:.47998pt;height:1.140pt;mso-position-horizontal-relative:page;mso-position-vertical-relative:paragraph;z-index:1552" type="#_x0000_t75" stroked="false">
            <v:imagedata r:id="rId24" o:title=""/>
          </v:shape>
        </w:pict>
      </w:r>
      <w:r>
        <w:rPr/>
        <w:pict>
          <v:shape style="position:absolute;margin-left:51.060001pt;margin-top:80.393684pt;width:.48pt;height:1.140pt;mso-position-horizontal-relative:page;mso-position-vertical-relative:paragraph;z-index:1576" type="#_x0000_t75" stroked="false">
            <v:imagedata r:id="rId24" o:title=""/>
          </v:shape>
        </w:pict>
      </w:r>
      <w:r>
        <w:rPr/>
        <w:pict>
          <v:shape style="position:absolute;margin-left:543.840027pt;margin-top:80.393684pt;width:.47998pt;height:1.140pt;mso-position-horizontal-relative:page;mso-position-vertical-relative:paragraph;z-index:1600" type="#_x0000_t75" stroked="false">
            <v:imagedata r:id="rId25" o:title=""/>
          </v:shape>
        </w:pict>
      </w:r>
      <w:r>
        <w:rPr/>
        <w:t>组合中，采用账龄分析法计提坏账准备的：</w:t>
      </w:r>
    </w:p>
    <w:p>
      <w:pPr>
        <w:spacing w:line="240" w:lineRule="auto" w:before="5"/>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3402"/>
        <w:gridCol w:w="3231"/>
        <w:gridCol w:w="3222"/>
      </w:tblGrid>
      <w:tr>
        <w:trPr>
          <w:trHeight w:val="417" w:hRule="exact"/>
        </w:trPr>
        <w:tc>
          <w:tcPr>
            <w:tcW w:w="3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2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w:t>
            </w:r>
          </w:p>
        </w:tc>
      </w:tr>
      <w:tr>
        <w:trPr>
          <w:trHeight w:val="4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w:t>
            </w:r>
          </w:p>
        </w:tc>
      </w:tr>
      <w:tr>
        <w:trPr>
          <w:trHeight w:val="40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15</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15</w:t>
            </w:r>
          </w:p>
        </w:tc>
      </w:tr>
      <w:tr>
        <w:trPr>
          <w:trHeight w:val="4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40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50</w:t>
            </w:r>
          </w:p>
        </w:tc>
      </w:tr>
      <w:tr>
        <w:trPr>
          <w:trHeight w:val="417" w:hRule="exact"/>
        </w:trPr>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100</w:t>
            </w:r>
          </w:p>
        </w:tc>
        <w:tc>
          <w:tcPr>
            <w:tcW w:w="3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8"/>
          <w:szCs w:val="8"/>
        </w:rPr>
      </w:pPr>
    </w:p>
    <w:p>
      <w:pPr>
        <w:pStyle w:val="Heading4"/>
        <w:spacing w:line="240" w:lineRule="auto"/>
        <w:ind w:left="676" w:right="0"/>
        <w:jc w:val="left"/>
        <w:rPr>
          <w:b w:val="0"/>
          <w:bCs w:val="0"/>
        </w:rPr>
      </w:pPr>
      <w:r>
        <w:rPr/>
        <w:pict>
          <v:shape style="position:absolute;margin-left:51.060001pt;margin-top:-68.546318pt;width:.477pt;height:1.192500pt;mso-position-horizontal-relative:page;mso-position-vertical-relative:paragraph;z-index:1624" type="#_x0000_t75" stroked="false">
            <v:imagedata r:id="rId26" o:title=""/>
          </v:shape>
        </w:pict>
      </w:r>
      <w:r>
        <w:rPr/>
        <w:pict>
          <v:shape style="position:absolute;margin-left:543.840027pt;margin-top:-68.546318pt;width:.47698pt;height:1.192500pt;mso-position-horizontal-relative:page;mso-position-vertical-relative:paragraph;z-index:1648" type="#_x0000_t75" stroked="false">
            <v:imagedata r:id="rId26" o:title=""/>
          </v:shape>
        </w:pict>
      </w:r>
      <w:r>
        <w:rPr/>
        <w:pict>
          <v:shape style="position:absolute;margin-left:51.060001pt;margin-top:-48.146317pt;width:.48pt;height:1.140pt;mso-position-horizontal-relative:page;mso-position-vertical-relative:paragraph;z-index:1672" type="#_x0000_t75" stroked="false">
            <v:imagedata r:id="rId24" o:title=""/>
          </v:shape>
        </w:pict>
      </w:r>
      <w:r>
        <w:rPr/>
        <w:pict>
          <v:shape style="position:absolute;margin-left:543.840027pt;margin-top:-48.146317pt;width:.47998pt;height:1.140pt;mso-position-horizontal-relative:page;mso-position-vertical-relative:paragraph;z-index:1696" type="#_x0000_t75" stroked="false">
            <v:imagedata r:id="rId25" o:title=""/>
          </v:shape>
        </w:pict>
      </w:r>
      <w:r>
        <w:rPr/>
        <w:pict>
          <v:shape style="position:absolute;margin-left:51.060001pt;margin-top:-27.806314pt;width:.48pt;height:1.140pt;mso-position-horizontal-relative:page;mso-position-vertical-relative:paragraph;z-index:1720" type="#_x0000_t75" stroked="false">
            <v:imagedata r:id="rId24" o:title=""/>
          </v:shape>
        </w:pict>
      </w:r>
      <w:r>
        <w:rPr/>
        <w:pict>
          <v:shape style="position:absolute;margin-left:543.840027pt;margin-top:-27.806314pt;width:.47998pt;height:1.140pt;mso-position-horizontal-relative:page;mso-position-vertical-relative:paragraph;z-index:1744" type="#_x0000_t75" stroked="false">
            <v:imagedata r:id="rId24" o:title=""/>
          </v:shape>
        </w:pict>
      </w:r>
      <w:r>
        <w:rPr/>
        <w:pict>
          <v:shape style="position:absolute;margin-left:51.060001pt;margin-top:50.073704pt;width:.48002pt;height:.48pt;mso-position-horizontal-relative:page;mso-position-vertical-relative:paragraph;z-index:1768" type="#_x0000_t75" stroked="false">
            <v:imagedata r:id="rId27" o:title=""/>
          </v:shape>
        </w:pict>
      </w:r>
      <w:r>
        <w:rPr/>
        <w:pict>
          <v:shape style="position:absolute;margin-left:543.840027pt;margin-top:50.073704pt;width:.48pt;height:.48pt;mso-position-horizontal-relative:page;mso-position-vertical-relative:paragraph;z-index:1792" type="#_x0000_t75" stroked="false">
            <v:imagedata r:id="rId27" o:title=""/>
          </v:shape>
        </w:pic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14"/>
          <w:szCs w:val="14"/>
        </w:rPr>
      </w:pPr>
    </w:p>
    <w:tbl>
      <w:tblPr>
        <w:tblW w:w="0" w:type="auto"/>
        <w:jc w:val="left"/>
        <w:tblInd w:w="141" w:type="dxa"/>
        <w:tblLayout w:type="fixed"/>
        <w:tblCellMar>
          <w:top w:w="0" w:type="dxa"/>
          <w:left w:w="0" w:type="dxa"/>
          <w:bottom w:w="0" w:type="dxa"/>
          <w:right w:w="0" w:type="dxa"/>
        </w:tblCellMar>
        <w:tblLook w:val="01E0"/>
      </w:tblPr>
      <w:tblGrid>
        <w:gridCol w:w="3387"/>
        <w:gridCol w:w="6469"/>
      </w:tblGrid>
      <w:tr>
        <w:trPr>
          <w:trHeight w:val="473" w:hRule="exact"/>
        </w:trPr>
        <w:tc>
          <w:tcPr>
            <w:tcW w:w="3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419" w:right="0"/>
              <w:jc w:val="center"/>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根据款项性质或者有客观表明发生了减值</w:t>
            </w:r>
          </w:p>
        </w:tc>
      </w:tr>
      <w:tr>
        <w:trPr>
          <w:trHeight w:val="645" w:hRule="exact"/>
        </w:trPr>
        <w:tc>
          <w:tcPr>
            <w:tcW w:w="3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left="419" w:right="0"/>
              <w:jc w:val="center"/>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469"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有客观证据表明发生了减值，根据其未来现金流量现值低于其账面价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值的差额计提坏账准备。</w:t>
            </w:r>
          </w:p>
        </w:tc>
      </w:tr>
    </w:tbl>
    <w:p>
      <w:pPr>
        <w:spacing w:line="240" w:lineRule="auto" w:before="1"/>
        <w:rPr>
          <w:rFonts w:ascii="宋体" w:hAnsi="宋体" w:cs="宋体" w:eastAsia="宋体" w:hint="default"/>
          <w:b/>
          <w:bCs/>
          <w:sz w:val="8"/>
          <w:szCs w:val="8"/>
        </w:rPr>
      </w:pPr>
    </w:p>
    <w:p>
      <w:pPr>
        <w:pStyle w:val="Heading4"/>
        <w:spacing w:line="240" w:lineRule="auto"/>
        <w:ind w:left="676" w:right="0"/>
        <w:jc w:val="left"/>
        <w:rPr>
          <w:b w:val="0"/>
          <w:bCs w:val="0"/>
        </w:rPr>
      </w:pPr>
      <w:r>
        <w:rPr/>
        <w:pict>
          <v:shape style="position:absolute;margin-left:51.060001pt;margin-top:-6.866323pt;width:.480016pt;height:.1pt;mso-position-horizontal-relative:page;mso-position-vertical-relative:paragraph;z-index:-1155160" type="#_x0000_t75" stroked="false">
            <v:imagedata r:id="rId27" o:title=""/>
          </v:shape>
        </w:pict>
      </w:r>
      <w:r>
        <w:rPr/>
        <w:pict>
          <v:shape style="position:absolute;margin-left:543.840027pt;margin-top:-6.866323pt;width:.479996pt;height:.1pt;mso-position-horizontal-relative:page;mso-position-vertical-relative:paragraph;z-index:-1155136" type="#_x0000_t75" stroked="false">
            <v:imagedata r:id="rId27" o:title=""/>
          </v:shape>
        </w:pict>
      </w:r>
      <w:r>
        <w:rPr/>
        <w:t>（十二）存货</w:t>
      </w:r>
      <w:r>
        <w:rPr>
          <w:b w:val="0"/>
          <w:bCs w:val="0"/>
        </w:rPr>
      </w:r>
    </w:p>
    <w:p>
      <w:pPr>
        <w:pStyle w:val="BodyText"/>
        <w:spacing w:line="450" w:lineRule="atLeast" w:before="34"/>
        <w:ind w:left="674" w:right="0" w:firstLine="6"/>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存货分类为：原材料、周转材料、库存商品、在产品、产成品、发出商品、委托加工物资、开发成本</w:t>
      </w:r>
    </w:p>
    <w:p>
      <w:pPr>
        <w:pStyle w:val="BodyText"/>
        <w:spacing w:line="240" w:lineRule="auto" w:before="37"/>
        <w:ind w:left="254" w:right="0"/>
        <w:jc w:val="left"/>
      </w:pPr>
      <w:r>
        <w:rPr/>
        <w:t>等。</w:t>
      </w:r>
    </w:p>
    <w:p>
      <w:pPr>
        <w:spacing w:line="450" w:lineRule="atLeast" w:before="34"/>
        <w:ind w:left="674"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原材料以实际成本计价；产品成本计算主要采用品种法、批次法，发出计价按产品特点分别采用移动</w:t>
      </w:r>
    </w:p>
    <w:p>
      <w:pPr>
        <w:pStyle w:val="BodyText"/>
        <w:spacing w:line="240" w:lineRule="auto" w:before="37"/>
        <w:ind w:left="254" w:right="0"/>
        <w:jc w:val="left"/>
      </w:pPr>
      <w:r>
        <w:rPr/>
        <w:t>加权平均法或加权平均法；开发成本项目按完工百分比法结转成本。</w:t>
      </w:r>
    </w:p>
    <w:p>
      <w:pPr>
        <w:spacing w:after="0" w:line="240" w:lineRule="auto"/>
        <w:jc w:val="left"/>
        <w:sectPr>
          <w:pgSz w:w="11910" w:h="16840"/>
          <w:pgMar w:header="877" w:footer="979" w:top="1100" w:bottom="1160" w:left="880" w:right="0"/>
        </w:sectPr>
      </w:pPr>
    </w:p>
    <w:p>
      <w:pPr>
        <w:spacing w:line="240" w:lineRule="auto" w:before="9"/>
        <w:rPr>
          <w:rFonts w:ascii="宋体" w:hAnsi="宋体" w:cs="宋体" w:eastAsia="宋体" w:hint="default"/>
          <w:sz w:val="20"/>
          <w:szCs w:val="20"/>
        </w:rPr>
      </w:pPr>
    </w:p>
    <w:p>
      <w:pPr>
        <w:spacing w:line="386" w:lineRule="auto" w:before="35"/>
        <w:ind w:left="574"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273" w:lineRule="auto" w:before="65"/>
        <w:ind w:right="1131" w:firstLine="420"/>
        <w:jc w:val="both"/>
      </w:pPr>
      <w:r>
        <w:rPr>
          <w:spacing w:val="-1"/>
        </w:rPr>
        <w:t>产成品、库存商品和用于出售的原材料等存货，在正常生产经营过程中，以该存货的估计售价减去估</w:t>
      </w:r>
      <w:r>
        <w:rPr/>
        <w:t> </w:t>
      </w:r>
      <w:r>
        <w:rPr>
          <w:spacing w:val="-1"/>
        </w:rPr>
        <w:t>计的销售费用和相关税费后的金额，确定其可变现净值；需要经过加工的材料存货，在正常生产经营过程</w:t>
      </w:r>
      <w:r>
        <w:rPr>
          <w:spacing w:val="-83"/>
        </w:rPr>
        <w:t> </w:t>
      </w:r>
      <w:r>
        <w:rPr>
          <w:spacing w:val="-83"/>
        </w:rPr>
      </w:r>
      <w:r>
        <w:rPr>
          <w:spacing w:val="-1"/>
        </w:rPr>
        <w:t>中，以所生产的产成品的估计售价减去至完工时估计将要发生的成本、估计的销售费用和相关税费后的金</w:t>
      </w:r>
      <w:r>
        <w:rPr>
          <w:spacing w:val="-81"/>
        </w:rPr>
        <w:t> </w:t>
      </w:r>
      <w:r>
        <w:rPr>
          <w:spacing w:val="-81"/>
        </w:rPr>
      </w:r>
      <w:r>
        <w:rPr>
          <w:spacing w:val="-1"/>
        </w:rPr>
        <w:t>额，确定其可变现净值；为执行销售合同或者劳务合同而持有的存货，其可变现净值以合同价格为基础计</w:t>
      </w:r>
      <w:r>
        <w:rPr>
          <w:spacing w:val="-83"/>
        </w:rPr>
        <w:t> </w:t>
      </w:r>
      <w:r>
        <w:rPr>
          <w:spacing w:val="-83"/>
        </w:rPr>
      </w:r>
      <w:r>
        <w:rPr>
          <w:spacing w:val="-1"/>
        </w:rPr>
        <w:t>算，若持有存货的数量多于销售合同订购数量的，超出部分的存货的可变现净值以一般销售价格为基础计</w:t>
      </w:r>
      <w:r>
        <w:rPr>
          <w:spacing w:val="-81"/>
        </w:rPr>
        <w:t> </w:t>
      </w:r>
      <w:r>
        <w:rPr>
          <w:spacing w:val="-81"/>
        </w:rPr>
      </w:r>
      <w:r>
        <w:rPr/>
        <w:t>算。</w:t>
      </w:r>
    </w:p>
    <w:p>
      <w:pPr>
        <w:pStyle w:val="BodyText"/>
        <w:spacing w:line="273" w:lineRule="auto" w:before="163"/>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before="163"/>
        <w:ind w:right="1131" w:firstLine="420"/>
        <w:jc w:val="both"/>
      </w:pPr>
      <w:r>
        <w:rPr>
          <w:spacing w:val="-1"/>
        </w:rPr>
        <w:t>如果以前减记存货价值的影响因素已经消失的，减记的金额予以恢复，并在原已计提的存货跌价准备</w:t>
      </w:r>
      <w:r>
        <w:rPr/>
        <w:t> 金额内转回，转回的金额计入当期损益。</w:t>
      </w:r>
    </w:p>
    <w:p>
      <w:pPr>
        <w:spacing w:line="398" w:lineRule="auto" w:before="163"/>
        <w:ind w:left="574" w:right="8022"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本公司采用永续盘存制。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、周转材料的摊销方法</w:t>
      </w:r>
      <w:r>
        <w:rPr>
          <w:rFonts w:ascii="宋体" w:hAnsi="宋体" w:cs="宋体" w:eastAsia="宋体" w:hint="default"/>
          <w:sz w:val="21"/>
          <w:szCs w:val="21"/>
        </w:rPr>
      </w:r>
    </w:p>
    <w:p>
      <w:pPr>
        <w:pStyle w:val="BodyText"/>
        <w:spacing w:line="273" w:lineRule="auto" w:before="24"/>
        <w:ind w:right="1132" w:firstLine="420"/>
        <w:jc w:val="both"/>
      </w:pPr>
      <w:r>
        <w:rPr>
          <w:spacing w:val="-1"/>
        </w:rPr>
        <w:t>本公司周转材料包括模具、探针卡、低值易耗品等。低值易耗品采用“一次摊销法”进行分摊，其他</w:t>
      </w:r>
      <w:r>
        <w:rPr/>
        <w:t> 周转材料按预计使用年限进行摊销。</w:t>
      </w:r>
    </w:p>
    <w:p>
      <w:pPr>
        <w:pStyle w:val="Heading4"/>
        <w:spacing w:line="240" w:lineRule="auto" w:before="164"/>
        <w:ind w:left="576" w:right="0"/>
        <w:jc w:val="left"/>
        <w:rPr>
          <w:b w:val="0"/>
          <w:bCs w:val="0"/>
        </w:rPr>
      </w:pPr>
      <w:r>
        <w:rPr/>
        <w:t>（十三）持有待售资产</w:t>
      </w:r>
      <w:r>
        <w:rPr>
          <w:b w:val="0"/>
          <w:bCs w:val="0"/>
        </w:rPr>
      </w:r>
    </w:p>
    <w:p>
      <w:pPr>
        <w:spacing w:line="450" w:lineRule="atLeast" w:before="3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、持有待售的非流动资产或处置组的确认标准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公司主要通过出售（包括具有商业实质的非货币性资产交换，下同）而非持续使用一项非流动资产或</w:t>
      </w:r>
    </w:p>
    <w:p>
      <w:pPr>
        <w:pStyle w:val="BodyText"/>
        <w:spacing w:line="408" w:lineRule="auto" w:before="37"/>
        <w:ind w:left="574" w:right="3822" w:hanging="420"/>
        <w:jc w:val="left"/>
      </w:pPr>
      <w:r>
        <w:rPr/>
        <w:t>处置组收回其账面价值的，应当将其划分为持有待售类别。 公司将同时满足下列条件的非流动资产或处置组划分为持有待售类别：</w:t>
      </w:r>
    </w:p>
    <w:p>
      <w:pPr>
        <w:pStyle w:val="BodyText"/>
        <w:spacing w:line="240" w:lineRule="auto" w:before="46"/>
        <w:ind w:left="574"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73" w:lineRule="auto" w:before="37"/>
        <w:ind w:right="1141" w:firstLine="420"/>
        <w:jc w:val="both"/>
      </w:pPr>
      <w:r>
        <w:rPr/>
        <w:t>（</w:t>
      </w:r>
      <w:r>
        <w:rPr>
          <w:rFonts w:ascii="宋体" w:hAnsi="宋体" w:cs="宋体" w:eastAsia="宋体" w:hint="default"/>
        </w:rPr>
        <w:t>2</w:t>
      </w:r>
      <w:r>
        <w:rPr/>
        <w:t>）出售极可能发生，即公司已经就一项出售计划作出决议且获得确定的购买承诺，预计出售将在 一年内完成。有关规定要求公司相关权力机构或者监管部门批准后方可出售的，已经获得批准。</w:t>
      </w:r>
    </w:p>
    <w:p>
      <w:pPr>
        <w:pStyle w:val="BodyText"/>
        <w:spacing w:line="273" w:lineRule="auto" w:before="163"/>
        <w:ind w:right="1131" w:firstLine="420"/>
        <w:jc w:val="both"/>
      </w:pPr>
      <w:r>
        <w:rPr>
          <w:spacing w:val="-1"/>
        </w:rPr>
        <w:t>确定的购买承诺，是指公司与其他方签订的具有法律约束力的购买协议，该协议包含交易价格、时间</w:t>
      </w:r>
      <w:r>
        <w:rPr/>
        <w:t> 和足够严厉的违约惩罚等重要条款，使协议出现重大调整或者撤销的可能性极小。</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、持有待售的非流动资产或处置组的会计处理方法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公司初始计量或在资产负债表日重新计量持有待售的非流动资产或处置组时，其账面价值高于公允价</w:t>
      </w:r>
    </w:p>
    <w:p>
      <w:pPr>
        <w:pStyle w:val="BodyText"/>
        <w:spacing w:line="273" w:lineRule="auto" w:before="37"/>
        <w:ind w:right="0"/>
        <w:jc w:val="left"/>
      </w:pPr>
      <w:r>
        <w:rPr>
          <w:spacing w:val="-1"/>
        </w:rPr>
        <w:t>值减去出售费用后的净额的，将账面价值减记至公允价值减去出售费用后的净额，减记的金额确认为资产</w:t>
      </w:r>
      <w:r>
        <w:rPr>
          <w:spacing w:val="-81"/>
        </w:rPr>
        <w:t> </w:t>
      </w:r>
      <w:r>
        <w:rPr>
          <w:spacing w:val="-81"/>
        </w:rPr>
      </w:r>
      <w:r>
        <w:rPr/>
        <w:t>减值损失，计入当期损益，同时计提持有待售资产减值准备。</w:t>
      </w:r>
    </w:p>
    <w:p>
      <w:pPr>
        <w:pStyle w:val="BodyText"/>
        <w:spacing w:line="273" w:lineRule="auto" w:before="164"/>
        <w:ind w:right="0" w:firstLine="420"/>
        <w:jc w:val="left"/>
      </w:pPr>
      <w:r>
        <w:rPr>
          <w:rFonts w:ascii="宋体" w:hAnsi="宋体" w:cs="宋体" w:eastAsia="宋体" w:hint="default"/>
        </w:rPr>
        <w:t>(1)</w:t>
      </w:r>
      <w:r>
        <w:rPr>
          <w:rFonts w:ascii="宋体" w:hAnsi="宋体" w:cs="宋体" w:eastAsia="宋体" w:hint="default"/>
          <w:spacing w:val="-7"/>
        </w:rPr>
        <w:t> </w:t>
      </w:r>
      <w:r>
        <w:rPr/>
        <w:t>对于持有待售的固定资产，应当调整该项固定资产的预计净残值，使该项固定资产的预计净残值 </w:t>
      </w:r>
      <w:r>
        <w:rPr>
          <w:spacing w:val="-1"/>
        </w:rPr>
        <w:t>能够反映其公允价值减去处置费用后的金额，但不得超过符合持有待售条件时该项固定资产的原账面价值，</w:t>
      </w:r>
      <w:r>
        <w:rPr>
          <w:spacing w:val="-80"/>
        </w:rPr>
        <w:t> </w:t>
      </w:r>
      <w:r>
        <w:rPr>
          <w:spacing w:val="-80"/>
        </w:rPr>
      </w:r>
      <w:r>
        <w:rPr/>
        <w:t>原账面价值高于调整后预计净残值的差额，应作为资产减值损失计入当期损益。持有待售的固定资产不计</w:t>
      </w:r>
      <w:r>
        <w:rPr/>
        <w:t> 提折旧，按照账面价值与公允价值减去处置费用后的净额孰低进行计量。</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14" w:firstLine="420"/>
        <w:jc w:val="left"/>
      </w:pPr>
      <w:r>
        <w:rPr>
          <w:rFonts w:ascii="宋体" w:hAnsi="宋体" w:cs="宋体" w:eastAsia="宋体" w:hint="default"/>
        </w:rPr>
        <w:t>(2)</w:t>
      </w:r>
      <w:r>
        <w:rPr>
          <w:rFonts w:ascii="宋体" w:hAnsi="宋体" w:cs="宋体" w:eastAsia="宋体" w:hint="default"/>
          <w:spacing w:val="-22"/>
        </w:rPr>
        <w:t> </w:t>
      </w:r>
      <w:r>
        <w:rPr/>
        <w:t>对于持有待售的联营企业或合营企业的权益性投资，自划分至持有待售之日起，停止按权益法核 算。</w:t>
      </w:r>
    </w:p>
    <w:p>
      <w:pPr>
        <w:pStyle w:val="BodyText"/>
        <w:spacing w:line="273" w:lineRule="auto" w:before="7"/>
        <w:ind w:right="1131" w:firstLine="420"/>
        <w:jc w:val="both"/>
      </w:pPr>
      <w:r>
        <w:rPr>
          <w:rFonts w:ascii="宋体" w:hAnsi="宋体" w:cs="宋体" w:eastAsia="宋体" w:hint="default"/>
        </w:rPr>
        <w:t>(3)</w:t>
      </w:r>
      <w:r>
        <w:rPr>
          <w:rFonts w:ascii="宋体" w:hAnsi="宋体" w:cs="宋体" w:eastAsia="宋体" w:hint="default"/>
          <w:spacing w:val="-22"/>
        </w:rPr>
        <w:t> </w:t>
      </w:r>
      <w:r>
        <w:rPr/>
        <w:t>对于出售的对子公司的投资将导致本公司丧失对子公司的控制权的，无论出售后本公司是否保留 </w:t>
      </w:r>
      <w:r>
        <w:rPr>
          <w:spacing w:val="-1"/>
        </w:rPr>
        <w:t>少数股东权益，本公司在拟出售的对子公司投资满足持有待售类别划分条件时，在母公司个别财务报表中</w:t>
      </w:r>
      <w:r>
        <w:rPr>
          <w:spacing w:val="-81"/>
        </w:rPr>
        <w:t> </w:t>
      </w:r>
      <w:r>
        <w:rPr>
          <w:spacing w:val="-81"/>
        </w:rPr>
      </w:r>
      <w:r>
        <w:rPr>
          <w:spacing w:val="-1"/>
        </w:rPr>
        <w:t>将对子公司投资整体划分为持有待售类别，在合并财务报表中将子公司所有资产和负债划分为持有待售类</w:t>
      </w:r>
      <w:r>
        <w:rPr>
          <w:spacing w:val="-81"/>
        </w:rPr>
        <w:t> </w:t>
      </w:r>
      <w:r>
        <w:rPr>
          <w:spacing w:val="-81"/>
        </w:rPr>
      </w:r>
      <w:r>
        <w:rPr/>
        <w:t>别。</w:t>
      </w:r>
    </w:p>
    <w:p>
      <w:pPr>
        <w:pStyle w:val="Heading4"/>
        <w:spacing w:line="240" w:lineRule="auto" w:before="163"/>
        <w:ind w:left="576" w:right="0"/>
        <w:jc w:val="left"/>
        <w:rPr>
          <w:b w:val="0"/>
          <w:bCs w:val="0"/>
        </w:rPr>
      </w:pPr>
      <w:r>
        <w:rPr>
          <w:rFonts w:ascii="Times New Roman" w:hAnsi="Times New Roman" w:cs="Times New Roman" w:eastAsia="Times New Roman" w:hint="default"/>
        </w:rPr>
        <w:t>3</w:t>
      </w:r>
      <w:r>
        <w:rPr/>
        <w:t>、不再满足持有待售确认条件时的会计处理</w:t>
      </w:r>
      <w:r>
        <w:rPr>
          <w:b w:val="0"/>
          <w:bCs w:val="0"/>
        </w:rPr>
      </w:r>
    </w:p>
    <w:p>
      <w:pPr>
        <w:pStyle w:val="BodyText"/>
        <w:spacing w:line="256" w:lineRule="auto" w:before="177"/>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某项资产或处置组被划归为持有待售，但后来不再满足持有待售固定资产确认条件的，本公司停</w:t>
      </w:r>
      <w:r>
        <w:rPr>
          <w:spacing w:val="1"/>
          <w:w w:val="99"/>
        </w:rPr>
        <w:t> </w:t>
      </w:r>
      <w:r>
        <w:rPr/>
        <w:t>止将其划归为持有待售，并按照下列两项金额中较低者计量：</w:t>
      </w:r>
    </w:p>
    <w:p>
      <w:pPr>
        <w:pStyle w:val="BodyText"/>
        <w:spacing w:line="273" w:lineRule="auto" w:before="178"/>
        <w:ind w:right="0" w:firstLine="420"/>
        <w:jc w:val="left"/>
      </w:pPr>
      <w:r>
        <w:rPr>
          <w:spacing w:val="-1"/>
        </w:rPr>
        <w:t>①该资产或处置组被划归为持有待售之前的账面价值，按照其假定在没有被划归为持有待售的情况下</w:t>
      </w:r>
      <w:r>
        <w:rPr/>
        <w:t> 原应确认的折旧、摊销或减值进行调整后的金额；</w:t>
      </w:r>
    </w:p>
    <w:p>
      <w:pPr>
        <w:pStyle w:val="BodyText"/>
        <w:spacing w:line="240" w:lineRule="auto" w:before="163"/>
        <w:ind w:left="574" w:right="0"/>
        <w:jc w:val="left"/>
      </w:pPr>
      <w:r>
        <w:rPr/>
        <w:t>②决定不再出售之日的再收回金额。</w:t>
      </w:r>
    </w:p>
    <w:p>
      <w:pPr>
        <w:spacing w:line="240" w:lineRule="auto" w:before="10"/>
        <w:rPr>
          <w:rFonts w:ascii="宋体" w:hAnsi="宋体" w:cs="宋体" w:eastAsia="宋体" w:hint="default"/>
          <w:sz w:val="14"/>
          <w:szCs w:val="14"/>
        </w:rPr>
      </w:pPr>
    </w:p>
    <w:p>
      <w:pPr>
        <w:pStyle w:val="BodyText"/>
        <w:spacing w:line="256" w:lineRule="auto"/>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已划分为持有待售的对联营企业或合营企业的权益性投资，不再符合持有待售资产分类条件的，</w:t>
      </w:r>
      <w:r>
        <w:rPr>
          <w:w w:val="99"/>
        </w:rPr>
        <w:t> </w:t>
      </w:r>
      <w:r>
        <w:rPr/>
        <w:t>本公司从其被分类为持有待售资产之日起采用权益法进行追溯调整。</w:t>
      </w:r>
    </w:p>
    <w:p>
      <w:pPr>
        <w:spacing w:line="450" w:lineRule="atLeast" w:before="19"/>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、其他持有待售非流动资产的会计处理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符合持有待售条件的无形资产等其他非流动资产，比照上述原则处理，此处所指其他非流动资产不包</w:t>
      </w:r>
    </w:p>
    <w:p>
      <w:pPr>
        <w:pStyle w:val="BodyText"/>
        <w:spacing w:line="256" w:lineRule="auto" w:before="37"/>
        <w:ind w:right="1114"/>
        <w:jc w:val="left"/>
      </w:pPr>
      <w:r>
        <w:rPr/>
        <w:t>括递延所得税资产、职工薪酬形成的资产、《企业会计准则第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0"/>
        </w:rPr>
        <w:t> </w:t>
      </w:r>
      <w:r>
        <w:rPr/>
        <w:t>号——金融工具确认和计量》规范的金 融资产、以公允价值计量的投资性房地产和生物资产、保险合同中产生的合同权利。</w:t>
      </w:r>
    </w:p>
    <w:p>
      <w:pPr>
        <w:pStyle w:val="Heading4"/>
        <w:spacing w:line="240" w:lineRule="auto" w:before="179"/>
        <w:ind w:left="576" w:right="0"/>
        <w:jc w:val="left"/>
        <w:rPr>
          <w:b w:val="0"/>
          <w:bCs w:val="0"/>
        </w:rPr>
      </w:pPr>
      <w:r>
        <w:rPr/>
        <w:t>（十四）长期股权投资</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1</w:t>
      </w:r>
      <w:r>
        <w:rPr/>
        <w:t>、长期股权投资的分类及其判断依据</w:t>
      </w:r>
      <w:r>
        <w:rPr>
          <w:b w:val="0"/>
          <w:bCs w:val="0"/>
        </w:rPr>
      </w:r>
    </w:p>
    <w:p>
      <w:pPr>
        <w:pStyle w:val="BodyText"/>
        <w:spacing w:line="468" w:lineRule="exact" w:before="48"/>
        <w:ind w:left="574" w:right="0"/>
        <w:jc w:val="left"/>
      </w:pPr>
      <w:r>
        <w:rPr/>
        <w:t>（</w:t>
      </w:r>
      <w:r>
        <w:rPr>
          <w:rFonts w:ascii="宋体" w:hAnsi="宋体" w:cs="宋体" w:eastAsia="宋体" w:hint="default"/>
        </w:rPr>
        <w:t>1</w:t>
      </w:r>
      <w:r>
        <w:rPr/>
        <w:t>）长期股权投资的分类 </w:t>
      </w:r>
      <w:r>
        <w:rPr>
          <w:spacing w:val="-1"/>
        </w:rPr>
        <w:t>本公司将长期股权投资分为对被投资单位实施控制的权益性投资（即对子公司的投资），对被投资单</w:t>
      </w:r>
    </w:p>
    <w:p>
      <w:pPr>
        <w:pStyle w:val="BodyText"/>
        <w:spacing w:line="248" w:lineRule="exact"/>
        <w:ind w:right="0"/>
        <w:jc w:val="left"/>
      </w:pPr>
      <w:r>
        <w:rPr/>
        <w:t>位实施重大影响的权益性投资（即对联营企业的投资），对被投资单位实施共同控制的权益性投资（即对</w:t>
      </w:r>
    </w:p>
    <w:p>
      <w:pPr>
        <w:pStyle w:val="BodyText"/>
        <w:spacing w:line="240" w:lineRule="auto" w:before="37"/>
        <w:ind w:right="0"/>
        <w:jc w:val="left"/>
      </w:pPr>
      <w:r>
        <w:rPr/>
        <w:t>合营企业的投资）三类。</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2</w:t>
      </w:r>
      <w:r>
        <w:rPr/>
        <w:t>）长期股权投资类别的判断依据</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①确定对被投资单位控制的依据详见本附注五（六）“合并财务报表的编制方法”；</w:t>
      </w:r>
    </w:p>
    <w:p>
      <w:pPr>
        <w:pStyle w:val="BodyText"/>
        <w:spacing w:line="460" w:lineRule="atLeast" w:before="8"/>
        <w:ind w:left="574" w:right="0"/>
        <w:jc w:val="left"/>
      </w:pPr>
      <w:r>
        <w:rPr/>
        <w:t>②确定对被投资单位具有重大影响的依据： </w:t>
      </w:r>
      <w:r>
        <w:rPr>
          <w:spacing w:val="-1"/>
        </w:rPr>
        <w:t>重大影响，是指对一个企业的财务和经营决策有参与决策的权力，但并不能够控制或者与其他方一起</w:t>
      </w:r>
    </w:p>
    <w:p>
      <w:pPr>
        <w:pStyle w:val="BodyText"/>
        <w:spacing w:line="398" w:lineRule="auto" w:before="37"/>
        <w:ind w:left="574" w:right="3402" w:hanging="420"/>
        <w:jc w:val="left"/>
      </w:pPr>
      <w:r>
        <w:rPr/>
        <w:t>共同控制这些政策的制定。 本公司通常通过以下一种或几种情形判断是否对被投资单位具有重大影响： </w:t>
      </w:r>
      <w:r>
        <w:rPr>
          <w:rFonts w:ascii="Times New Roman" w:hAnsi="Times New Roman" w:cs="Times New Roman" w:eastAsia="Times New Roman" w:hint="default"/>
        </w:rPr>
        <w:t>A</w:t>
      </w:r>
      <w:r>
        <w:rPr/>
        <w:t>、在被投资单位的董事会或类似权力机构中派有代表。 </w:t>
      </w:r>
      <w:r>
        <w:rPr>
          <w:rFonts w:ascii="Times New Roman" w:hAnsi="Times New Roman" w:cs="Times New Roman" w:eastAsia="Times New Roman" w:hint="default"/>
        </w:rPr>
        <w:t>B</w:t>
      </w:r>
      <w:r>
        <w:rPr/>
        <w:t>、参与被投资单位财务和经营政策制定过程。 </w:t>
      </w:r>
      <w:r>
        <w:rPr>
          <w:rFonts w:ascii="Times New Roman" w:hAnsi="Times New Roman" w:cs="Times New Roman" w:eastAsia="Times New Roman" w:hint="default"/>
        </w:rPr>
        <w:t>C</w:t>
      </w:r>
      <w:r>
        <w:rPr/>
        <w:t>、与被投资单位之间发生重要交易。</w:t>
      </w:r>
    </w:p>
    <w:p>
      <w:pPr>
        <w:pStyle w:val="BodyText"/>
        <w:spacing w:line="240" w:lineRule="auto" w:before="24"/>
        <w:ind w:left="574" w:right="0"/>
        <w:jc w:val="left"/>
      </w:pPr>
      <w:r>
        <w:rPr>
          <w:rFonts w:ascii="Times New Roman" w:hAnsi="Times New Roman" w:cs="Times New Roman" w:eastAsia="Times New Roman" w:hint="default"/>
        </w:rPr>
        <w:t>D</w:t>
      </w:r>
      <w:r>
        <w:rPr/>
        <w:t>、向被投资单位派出管理人员。</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rFonts w:ascii="Times New Roman" w:hAnsi="Times New Roman" w:cs="Times New Roman" w:eastAsia="Times New Roman" w:hint="default"/>
        </w:rPr>
        <w:t>E</w:t>
      </w:r>
      <w:r>
        <w:rPr/>
        <w:t>、向被投资单位提供关键技术资料。</w:t>
      </w:r>
    </w:p>
    <w:p>
      <w:pPr>
        <w:pStyle w:val="BodyText"/>
        <w:spacing w:line="273" w:lineRule="auto" w:before="177"/>
        <w:ind w:right="0" w:firstLine="420"/>
        <w:jc w:val="left"/>
      </w:pPr>
      <w:r>
        <w:rPr>
          <w:spacing w:val="-1"/>
        </w:rPr>
        <w:t>公司在判断是否对被投资方具有重大影响时，不限于是否存在上述一种或多种情形，还需要综合考虑</w:t>
      </w:r>
      <w:r>
        <w:rPr/>
        <w:t> 所有事实和情况来做出综合的判断。</w:t>
      </w:r>
    </w:p>
    <w:p>
      <w:pPr>
        <w:pStyle w:val="BodyText"/>
        <w:spacing w:line="468" w:lineRule="exact" w:before="35"/>
        <w:ind w:left="574" w:right="0"/>
        <w:jc w:val="left"/>
      </w:pPr>
      <w:r>
        <w:rPr/>
        <w:t>③确定被投资单位是否为共同控制的依据： </w:t>
      </w:r>
      <w:r>
        <w:rPr>
          <w:spacing w:val="-1"/>
        </w:rPr>
        <w:t>合营安排的定义、分类以及共同控制的判断标准详见本附注五（七）“合营安排的分类及共同经营的</w:t>
      </w:r>
    </w:p>
    <w:p>
      <w:pPr>
        <w:pStyle w:val="BodyText"/>
        <w:spacing w:line="248" w:lineRule="exact"/>
        <w:ind w:right="0"/>
        <w:jc w:val="both"/>
      </w:pPr>
      <w:r>
        <w:rPr/>
        <w:t>会计处理方法”。</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2</w:t>
      </w:r>
      <w:r>
        <w:rPr/>
        <w:t>、长期股权投资初始成本的确定</w:t>
      </w:r>
      <w:r>
        <w:rPr>
          <w:b w:val="0"/>
          <w:bCs w:val="0"/>
        </w:rPr>
      </w:r>
    </w:p>
    <w:p>
      <w:pPr>
        <w:pStyle w:val="BodyText"/>
        <w:spacing w:line="468" w:lineRule="exact" w:before="48"/>
        <w:ind w:left="574" w:right="0"/>
        <w:jc w:val="left"/>
      </w:pPr>
      <w:r>
        <w:rPr/>
        <w:t>（</w:t>
      </w:r>
      <w:r>
        <w:rPr>
          <w:rFonts w:ascii="宋体" w:hAnsi="宋体" w:cs="宋体" w:eastAsia="宋体" w:hint="default"/>
        </w:rPr>
        <w:t>1</w:t>
      </w:r>
      <w:r>
        <w:rPr/>
        <w:t>）企业合并形成的长期股权投资 </w:t>
      </w:r>
      <w:r>
        <w:rPr>
          <w:spacing w:val="-1"/>
        </w:rPr>
        <w:t>对于同一控制下的企业合并，本公司以支付现金、转让非现金资产或承担债务方式以及以发行权益性</w:t>
      </w:r>
    </w:p>
    <w:p>
      <w:pPr>
        <w:pStyle w:val="BodyText"/>
        <w:spacing w:line="248" w:lineRule="exact"/>
        <w:ind w:right="0"/>
        <w:jc w:val="both"/>
      </w:pPr>
      <w:r>
        <w:rPr/>
        <w:t>证券作为合并对价的，在合并日按照取得被合并方所有者权益在最终控制方合并财务报表中的账面价值的</w:t>
      </w:r>
    </w:p>
    <w:p>
      <w:pPr>
        <w:pStyle w:val="BodyText"/>
        <w:spacing w:line="273" w:lineRule="auto" w:before="37"/>
        <w:ind w:right="1131"/>
        <w:jc w:val="both"/>
      </w:pPr>
      <w:r>
        <w:rPr>
          <w:spacing w:val="-1"/>
        </w:rPr>
        <w:t>份额作为长期股权投资的初始投资成本。长期股权投资初始投资成本与支付合并对价之间的差额，调整资</w:t>
      </w:r>
      <w:r>
        <w:rPr>
          <w:spacing w:val="-81"/>
        </w:rPr>
        <w:t> </w:t>
      </w:r>
      <w:r>
        <w:rPr>
          <w:spacing w:val="-81"/>
        </w:rPr>
      </w:r>
      <w:r>
        <w:rPr>
          <w:spacing w:val="-1"/>
        </w:rPr>
        <w:t>本公积（资本溢价或股本溢价），资本公积（资本溢价或股本溢价）不足冲减的，调整留存收益。合并方</w:t>
      </w:r>
      <w:r>
        <w:rPr>
          <w:spacing w:val="-85"/>
        </w:rPr>
        <w:t> </w:t>
      </w:r>
      <w:r>
        <w:rPr>
          <w:spacing w:val="-85"/>
        </w:rPr>
      </w:r>
      <w:r>
        <w:rPr>
          <w:spacing w:val="-1"/>
        </w:rPr>
        <w:t>以发行权益性证券作为合并对价的，按照发行股份的面值总额作为股本，长期股权投资初始投资成本与所</w:t>
      </w:r>
      <w:r>
        <w:rPr>
          <w:spacing w:val="-81"/>
        </w:rPr>
        <w:t> </w:t>
      </w:r>
      <w:r>
        <w:rPr>
          <w:spacing w:val="-81"/>
        </w:rPr>
      </w:r>
      <w:r>
        <w:rPr>
          <w:spacing w:val="-5"/>
        </w:rPr>
        <w:t>发行股份面值总额之间的差额，调整资本公积（资本溢价或股本溢价），资本公积（资本溢价或股本溢价）</w:t>
      </w:r>
      <w:r>
        <w:rPr/>
        <w:t> 不足冲减的，调整留存收益。</w:t>
      </w:r>
    </w:p>
    <w:p>
      <w:pPr>
        <w:pStyle w:val="BodyText"/>
        <w:spacing w:line="273" w:lineRule="auto" w:before="163"/>
        <w:ind w:right="0" w:firstLine="420"/>
        <w:jc w:val="left"/>
      </w:pPr>
      <w:r>
        <w:rPr>
          <w:spacing w:val="-1"/>
        </w:rPr>
        <w:t>对于非同一控制下的企业合并，本公司按照购买日确定的合并成本作为长期股权投资的初始投资成本。</w:t>
      </w:r>
      <w:r>
        <w:rPr/>
        <w:t> 合并成本为购买日购买方为取得对被购买方的控制权而付出的资产、发生或承担的负债以及发行的权益性 证券的公允价值。购买方作为合并对价发行的权益性证券或债务性证券的交易费用，计入权益性证券或债 务性证券的初始确认金额。通过多次交易分步实现的非同一控制下企业合并，以购买日之前所持被购买方 的股权投资的账面价值与购买日新增投资成本之和，作为该项投资的初始投资成本。本公司将合并协议约 定的或有对价作为企业合并转移对价的一部分，按照其在购买日的公允价值计入企业合并成本。</w:t>
      </w:r>
    </w:p>
    <w:p>
      <w:pPr>
        <w:pStyle w:val="BodyText"/>
        <w:spacing w:line="273" w:lineRule="auto" w:before="163"/>
        <w:ind w:right="1008" w:firstLine="420"/>
        <w:jc w:val="left"/>
      </w:pPr>
      <w:r>
        <w:rPr>
          <w:spacing w:val="-1"/>
        </w:rPr>
        <w:t>为企业合并而发生的审计、法律服务、评估咨询等中介费用以及其他相关管理费用于发生时计入当期</w:t>
      </w:r>
      <w:r>
        <w:rPr/>
        <w:t> 损益。</w:t>
      </w:r>
    </w:p>
    <w:p>
      <w:pPr>
        <w:pStyle w:val="BodyText"/>
        <w:spacing w:line="468" w:lineRule="exact" w:before="34"/>
        <w:ind w:left="574" w:right="0"/>
        <w:jc w:val="left"/>
      </w:pPr>
      <w:r>
        <w:rPr/>
        <w:t>（</w:t>
      </w:r>
      <w:r>
        <w:rPr>
          <w:rFonts w:ascii="宋体" w:hAnsi="宋体" w:cs="宋体" w:eastAsia="宋体"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248" w:lineRule="exact"/>
        <w:ind w:right="0"/>
        <w:jc w:val="both"/>
      </w:pPr>
      <w:r>
        <w:rPr/>
        <w:t>括与取得长期股权投资直接相关的费用、税金及其他必要支出。</w:t>
      </w:r>
    </w:p>
    <w:p>
      <w:pPr>
        <w:pStyle w:val="BodyText"/>
        <w:spacing w:line="460" w:lineRule="atLeast" w:before="8"/>
        <w:ind w:left="574" w:right="0"/>
        <w:jc w:val="left"/>
      </w:pPr>
      <w:r>
        <w:rPr/>
        <w:t>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73" w:lineRule="auto" w:before="37"/>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spacing w:line="398" w:lineRule="auto" w:before="163"/>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本公司通过债务重组取得的长期股权投资，其初始投资成本按照公允价值为基础确定。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本公司能够对被投资单位实施控制的长期股权投资采用成本法核算。</w:t>
      </w:r>
    </w:p>
    <w:p>
      <w:pPr>
        <w:pStyle w:val="BodyText"/>
        <w:spacing w:line="273" w:lineRule="auto" w:before="54"/>
        <w:ind w:right="0" w:firstLine="420"/>
        <w:jc w:val="left"/>
      </w:pPr>
      <w:r>
        <w:rPr/>
        <w:t>采用成本法核算的长期股权投资按照初始投资成本计价，追加或收回投资调整长期股权投资的成本。 被投资单位宣告分派的现金股利或利润，确认为当期投资收益。</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对合营企业和联营企业的长期股权投资，采用权益法核算。初始投资成本大于投资时应享有被投资单</w:t>
      </w:r>
      <w:r>
        <w:rPr/>
        <w:t> </w:t>
      </w: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享有被投资单位可辨认净资产公允价值份额的差额，计入当期损益，同时调整长期股权投资的成本。</w:t>
      </w:r>
    </w:p>
    <w:p>
      <w:pPr>
        <w:pStyle w:val="BodyText"/>
        <w:tabs>
          <w:tab w:pos="7483" w:val="left" w:leader="none"/>
        </w:tabs>
        <w:spacing w:line="273" w:lineRule="auto" w:before="163"/>
        <w:ind w:right="922" w:firstLine="420"/>
        <w:jc w:val="left"/>
      </w:pPr>
      <w:r>
        <w:rPr>
          <w:spacing w:val="-1"/>
        </w:rPr>
        <w:t>本公司取得长期股权投资后，按照应享有或应分担的被投资单位实现的净损益和其他综合收益的份额，</w:t>
      </w:r>
      <w:r>
        <w:rPr/>
        <w:t> 分别确认投资收益和其他综合收益，同时调整长期股权投资的账面价值；本公司按照被投资单位宣告分派 </w:t>
      </w:r>
      <w:r>
        <w:rPr>
          <w:spacing w:val="-1"/>
        </w:rPr>
        <w:t>的利润或现金股利计算应享有的部分，相应减少长期股权投资的账面价值；</w:t>
        <w:tab/>
      </w:r>
      <w:r>
        <w:rPr/>
        <w:t>本公司对于被投资单位除</w:t>
      </w:r>
      <w:r>
        <w:rPr/>
        <w:t> 净损益、其他综合收益和利润分配以外所有者权益的其他变动，调整长期股权投资的账面价值并计入所有 者权益。</w:t>
      </w:r>
    </w:p>
    <w:p>
      <w:pPr>
        <w:pStyle w:val="BodyText"/>
        <w:spacing w:line="273" w:lineRule="auto" w:before="163"/>
        <w:ind w:right="1132" w:firstLine="420"/>
        <w:jc w:val="both"/>
      </w:pPr>
      <w:r>
        <w:rPr>
          <w:spacing w:val="-1"/>
        </w:rPr>
        <w:t>本公司在确认应享有被投资单位净损益的份额时，以取得投资时被投资单位可辨认净资产的公允价值</w:t>
      </w:r>
      <w:r>
        <w:rPr/>
        <w:t> 为基础，对被投资单位的净利润进行调整后确认。</w:t>
      </w:r>
    </w:p>
    <w:p>
      <w:pPr>
        <w:pStyle w:val="BodyText"/>
        <w:spacing w:line="273" w:lineRule="auto" w:before="163"/>
        <w:ind w:right="1132" w:firstLine="420"/>
        <w:jc w:val="both"/>
      </w:pPr>
      <w:r>
        <w:rPr>
          <w:spacing w:val="-1"/>
        </w:rPr>
        <w:t>被投资单位采用的会计政策及会计期间与本公司不一致的，按照本公司的会计政策及会计期间对被投</w:t>
      </w:r>
      <w:r>
        <w:rPr/>
        <w:t> 资单位的财务报表进行调整，并据以确认投资收益和其他综合收益等。</w:t>
      </w:r>
    </w:p>
    <w:p>
      <w:pPr>
        <w:pStyle w:val="BodyText"/>
        <w:spacing w:line="273" w:lineRule="auto" w:before="163"/>
        <w:ind w:right="1132" w:firstLine="420"/>
        <w:jc w:val="both"/>
      </w:pPr>
      <w:r>
        <w:rPr>
          <w:spacing w:val="-1"/>
        </w:rPr>
        <w:t>本公司确认被投资单位发生的净亏损，以长期股权投资的账面价值以及其他实质上构成对被投资单位</w:t>
      </w:r>
      <w:r>
        <w:rPr/>
        <w:t> 净投资的长期权益减记至零为限，本公司负有承担额外损失义务的除外。</w:t>
      </w:r>
    </w:p>
    <w:p>
      <w:pPr>
        <w:pStyle w:val="BodyText"/>
        <w:spacing w:line="273" w:lineRule="auto" w:before="163"/>
        <w:ind w:right="1131" w:firstLine="420"/>
        <w:jc w:val="both"/>
      </w:pPr>
      <w:r>
        <w:rPr>
          <w:spacing w:val="-1"/>
        </w:rPr>
        <w:t>被投资单位以后实现净利润的，本公司在其收益分享额弥补未确认的亏损分担额后，恢复确认收益分</w:t>
      </w:r>
      <w:r>
        <w:rPr/>
        <w:t> 享额。</w:t>
      </w:r>
    </w:p>
    <w:p>
      <w:pPr>
        <w:pStyle w:val="BodyText"/>
        <w:spacing w:line="273" w:lineRule="auto" w:before="163"/>
        <w:ind w:right="1131" w:firstLine="420"/>
        <w:jc w:val="both"/>
      </w:pPr>
      <w:r>
        <w:rPr>
          <w:spacing w:val="-1"/>
        </w:rPr>
        <w:t>本公司计算确认应享有或应分担被投资单位的净损益时，与联营企业、合营企业之间发生的未实现内</w:t>
      </w:r>
      <w:r>
        <w:rPr/>
        <w:t> 部交易损益按照应享有的比例计算归属于本公司的部分，予以抵销，在此基础上确认投资收益。</w:t>
      </w:r>
    </w:p>
    <w:p>
      <w:pPr>
        <w:pStyle w:val="BodyText"/>
        <w:spacing w:line="256" w:lineRule="auto" w:before="163"/>
        <w:ind w:right="1130" w:firstLine="420"/>
        <w:jc w:val="both"/>
      </w:pPr>
      <w:r>
        <w:rPr/>
        <w:t>本公司与被投资单位发生的未实现内部交易损失，按照《企业会计准则第</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资产减值》等的有 关规定属于资产减值损失的，全额确认交易损失。</w:t>
      </w:r>
    </w:p>
    <w:p>
      <w:pPr>
        <w:pStyle w:val="BodyText"/>
        <w:spacing w:line="266" w:lineRule="auto" w:before="178"/>
        <w:ind w:right="1131" w:firstLine="420"/>
        <w:jc w:val="both"/>
      </w:pPr>
      <w:r>
        <w:rPr>
          <w:spacing w:val="-1"/>
        </w:rPr>
        <w:t>本公司因追加投资等原因能够对被投资单位施加重大影响或实施共同控制但不构成控制的，按照《企</w:t>
      </w:r>
      <w:r>
        <w:rPr/>
        <w:t> 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金融工具确认和计量》确定的原持有的股权投资的公允价值加上新增投资成本之 </w:t>
      </w:r>
      <w:r>
        <w:rPr>
          <w:spacing w:val="-1"/>
        </w:rPr>
        <w:t>和，作为改按权益法核算的初始投资成本。原持有的股权投资分类为可供出售金融资产的，其公允价值与</w:t>
      </w:r>
      <w:r>
        <w:rPr>
          <w:spacing w:val="-83"/>
        </w:rPr>
        <w:t> </w:t>
      </w:r>
      <w:r>
        <w:rPr>
          <w:spacing w:val="-83"/>
        </w:rPr>
      </w:r>
      <w:r>
        <w:rPr/>
        <w:t>账面价值之间的差额，以及原计入其他综合收益的累计公允价值变动转入改按权益法核算的当期损益。</w:t>
      </w:r>
    </w:p>
    <w:p>
      <w:pPr>
        <w:pStyle w:val="BodyText"/>
        <w:spacing w:line="266" w:lineRule="auto" w:before="170"/>
        <w:ind w:right="1131" w:firstLine="420"/>
        <w:jc w:val="both"/>
      </w:pPr>
      <w:r>
        <w:rPr>
          <w:spacing w:val="-1"/>
        </w:rPr>
        <w:t>本公司因处置部分股权投资等原因丧失了对被投资单位的共同控制或重大影响的，处置后的剩余股权</w:t>
      </w:r>
      <w:r>
        <w:rPr/>
        <w:t> 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金融工具确认和计量》核算，其在丧失共同控制或重大影响之日的公允 </w:t>
      </w:r>
      <w:r>
        <w:rPr>
          <w:spacing w:val="-1"/>
        </w:rPr>
        <w:t>价值与账面价值之间的差额计入当期损益。原股权投资因采用权益法核算而确认的其他综合收益，在终止</w:t>
      </w:r>
      <w:r>
        <w:rPr>
          <w:spacing w:val="-81"/>
        </w:rPr>
        <w:t> </w:t>
      </w:r>
      <w:r>
        <w:rPr>
          <w:spacing w:val="-81"/>
        </w:rPr>
      </w:r>
      <w:r>
        <w:rPr/>
        <w:t>采用权益法核算时采用与被投资单位直接处置相关资产或负债相同的基础进行会计处理。</w:t>
      </w:r>
    </w:p>
    <w:p>
      <w:pPr>
        <w:pStyle w:val="BodyText"/>
        <w:spacing w:line="273" w:lineRule="auto" w:before="170"/>
        <w:ind w:right="0" w:firstLine="420"/>
        <w:jc w:val="left"/>
      </w:pPr>
      <w:r>
        <w:rPr/>
        <w:t>本公司因处置部分权益性投资等原因丧失了对被投资单位的控制的，在编制个别财务报表时，处置后 的剩余股权能够对被投资单位实施共同控制或施加重大影响的，改按权益法核算，并对该剩余股权视同自 </w:t>
      </w:r>
      <w:r>
        <w:rPr>
          <w:spacing w:val="-1"/>
        </w:rPr>
        <w:t>取得时即采用权益法核算进行调整；处置后的剩余股权不能对被投资单位实施共同控制或施加重大影响的，</w:t>
      </w:r>
      <w:r>
        <w:rPr>
          <w:spacing w:val="-79"/>
        </w:rPr>
        <w:t> </w:t>
      </w:r>
      <w:r>
        <w:rPr>
          <w:spacing w:val="-79"/>
        </w:rPr>
      </w:r>
      <w:r>
        <w:rPr/>
        <w:t>改按《企业会计准则第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金融工具确认和计量》的有关规定进行会计处理。</w:t>
      </w:r>
    </w:p>
    <w:p>
      <w:pPr>
        <w:pStyle w:val="BodyText"/>
        <w:spacing w:line="273" w:lineRule="auto" w:before="144"/>
        <w:ind w:right="1131" w:firstLine="420"/>
        <w:jc w:val="both"/>
      </w:pPr>
      <w:r>
        <w:rPr>
          <w:spacing w:val="-1"/>
        </w:rPr>
        <w:t>处置长期股权投资，其账面价值与实际取得价款之间的差额，计入当期损益。采用权益法核算的长期</w:t>
      </w:r>
      <w:r>
        <w:rPr/>
        <w:t> </w:t>
      </w: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pStyle w:val="BodyText"/>
        <w:spacing w:line="468" w:lineRule="exact" w:before="35"/>
        <w:ind w:left="574" w:right="0" w:firstLine="2"/>
        <w:jc w:val="left"/>
      </w:pPr>
      <w:r>
        <w:rPr>
          <w:rFonts w:ascii="宋体" w:hAnsi="宋体" w:cs="宋体" w:eastAsia="宋体" w:hint="default"/>
          <w:b/>
          <w:bCs/>
        </w:rPr>
        <w:t>（十五）投资性房地产</w:t>
      </w:r>
      <w:r>
        <w:rPr>
          <w:rFonts w:ascii="宋体" w:hAnsi="宋体" w:cs="宋体" w:eastAsia="宋体" w:hint="default"/>
          <w:b/>
          <w:bCs/>
          <w:w w:val="99"/>
        </w:rPr>
        <w:t> </w:t>
      </w:r>
      <w:r>
        <w:rPr>
          <w:spacing w:val="-1"/>
        </w:rPr>
        <w:t>公司对投资性房地产采用成本模式计量。对按照成本模式计量的投资性房地产－出租用建筑物采用与</w:t>
      </w:r>
    </w:p>
    <w:p>
      <w:pPr>
        <w:pStyle w:val="BodyText"/>
        <w:spacing w:line="248" w:lineRule="exact"/>
        <w:ind w:right="0"/>
        <w:jc w:val="left"/>
      </w:pPr>
      <w:r>
        <w:rPr/>
        <w:t>本公司固定资产相同的折旧政策，出租用土地使用权采用与本公司与无形资产相同的摊销政策。</w:t>
      </w:r>
    </w:p>
    <w:p>
      <w:pPr>
        <w:spacing w:after="0" w:line="248" w:lineRule="exact"/>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ind w:left="576" w:right="0"/>
        <w:jc w:val="left"/>
        <w:rPr>
          <w:b w:val="0"/>
          <w:bCs w:val="0"/>
        </w:rPr>
      </w:pPr>
      <w:r>
        <w:rPr/>
        <w:t>（十六）固定资产</w:t>
      </w:r>
      <w:r>
        <w:rPr>
          <w:b w:val="0"/>
          <w:bCs w:val="0"/>
        </w:rPr>
      </w:r>
    </w:p>
    <w:p>
      <w:pPr>
        <w:pStyle w:val="BodyText"/>
        <w:spacing w:line="450" w:lineRule="atLeast" w:before="34"/>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、固定资产确认条件</w:t>
      </w:r>
      <w:r>
        <w:rPr>
          <w:rFonts w:ascii="宋体" w:hAnsi="宋体" w:cs="宋体" w:eastAsia="宋体" w:hint="default"/>
          <w:b/>
          <w:bCs/>
          <w:w w:val="99"/>
        </w:rPr>
        <w:t> </w:t>
      </w:r>
      <w:r>
        <w:rPr>
          <w:spacing w:val="-1"/>
        </w:rPr>
        <w:t>固定资产指为生产商品、提供劳务、出租或经营管理而持有，并且使用寿命超过一个会计年度的有形</w:t>
      </w:r>
    </w:p>
    <w:p>
      <w:pPr>
        <w:pStyle w:val="BodyText"/>
        <w:spacing w:line="264" w:lineRule="auto" w:before="37"/>
        <w:ind w:right="1131"/>
        <w:jc w:val="both"/>
      </w:pPr>
      <w:r>
        <w:rPr>
          <w:spacing w:val="-1"/>
        </w:rPr>
        <w:t>资产。固定资产分类为：房屋及建筑物、机器设备、运输工具、电子设备及其他。本公司固定资产在同时</w:t>
      </w:r>
      <w:r>
        <w:rPr>
          <w:spacing w:val="-83"/>
        </w:rPr>
        <w:t> </w:t>
      </w:r>
      <w:r>
        <w:rPr>
          <w:spacing w:val="-83"/>
        </w:rPr>
      </w:r>
      <w:r>
        <w:rPr>
          <w:spacing w:val="-1"/>
        </w:rPr>
        <w:t>满足下列条件时予以确认：（</w:t>
      </w:r>
      <w:r>
        <w:rPr>
          <w:rFonts w:ascii="Times New Roman" w:hAnsi="Times New Roman" w:cs="Times New Roman" w:eastAsia="Times New Roman" w:hint="default"/>
          <w:spacing w:val="-1"/>
        </w:rPr>
        <w:t>1</w:t>
      </w:r>
      <w:r>
        <w:rPr>
          <w:spacing w:val="-1"/>
        </w:rPr>
        <w:t>）与该固定资产有关的经济利益很可能流入企业；（</w:t>
      </w:r>
      <w:r>
        <w:rPr>
          <w:rFonts w:ascii="Times New Roman" w:hAnsi="Times New Roman" w:cs="Times New Roman" w:eastAsia="Times New Roman" w:hint="default"/>
          <w:spacing w:val="-1"/>
        </w:rPr>
        <w:t>2</w:t>
      </w:r>
      <w:r>
        <w:rPr>
          <w:spacing w:val="-1"/>
        </w:rPr>
        <w:t>）该固定资产的成本</w:t>
      </w:r>
      <w:r>
        <w:rPr>
          <w:spacing w:val="-86"/>
        </w:rPr>
        <w:t> </w:t>
      </w:r>
      <w:r>
        <w:rPr>
          <w:spacing w:val="-86"/>
        </w:rPr>
      </w:r>
      <w:r>
        <w:rPr/>
        <w:t>能够可靠地计量。</w:t>
      </w:r>
    </w:p>
    <w:p>
      <w:pPr>
        <w:pStyle w:val="BodyText"/>
        <w:spacing w:line="450" w:lineRule="atLeast" w:before="13"/>
        <w:ind w:left="574" w:right="1008" w:firstLine="2"/>
        <w:jc w:val="left"/>
      </w:pPr>
      <w:r>
        <w:rPr>
          <w:rFonts w:ascii="Times New Roman" w:hAnsi="Times New Roman" w:cs="Times New Roman" w:eastAsia="Times New Roman" w:hint="default"/>
          <w:b/>
          <w:bCs/>
        </w:rPr>
        <w:t>2</w:t>
      </w:r>
      <w:r>
        <w:rPr>
          <w:rFonts w:ascii="宋体" w:hAnsi="宋体" w:cs="宋体" w:eastAsia="宋体" w:hint="default"/>
          <w:b/>
          <w:bCs/>
        </w:rPr>
        <w:t>、折旧方法</w:t>
      </w:r>
      <w:r>
        <w:rPr>
          <w:rFonts w:ascii="宋体" w:hAnsi="宋体" w:cs="宋体" w:eastAsia="宋体" w:hint="default"/>
          <w:b/>
          <w:bCs/>
          <w:spacing w:val="1"/>
          <w:w w:val="99"/>
        </w:rPr>
        <w:t> </w:t>
      </w:r>
      <w:r>
        <w:rPr>
          <w:spacing w:val="-1"/>
        </w:rPr>
        <w:t>本公司固定资产折旧采用年限平均法分类计提，根据固定资产类别、预计使用寿命和预计净残值率确</w:t>
      </w:r>
    </w:p>
    <w:p>
      <w:pPr>
        <w:pStyle w:val="BodyText"/>
        <w:spacing w:line="240" w:lineRule="auto" w:before="37"/>
        <w:ind w:right="0"/>
        <w:jc w:val="both"/>
      </w:pPr>
      <w:r>
        <w:rPr/>
        <w:pict>
          <v:shape style="position:absolute;margin-left:543.840027pt;margin-top:44.293747pt;width:.480031pt;height:.66pt;mso-position-horizontal-relative:page;mso-position-vertical-relative:paragraph;z-index:1864" type="#_x0000_t75" stroked="false">
            <v:imagedata r:id="rId28" o:title=""/>
          </v:shape>
        </w:pict>
      </w:r>
      <w:r>
        <w:rPr/>
        <w:pict>
          <v:shape style="position:absolute;margin-left:543.840027pt;margin-top:61.753685pt;width:.479987pt;height:.72pt;mso-position-horizontal-relative:page;mso-position-vertical-relative:paragraph;z-index:1888" type="#_x0000_t75" stroked="false">
            <v:imagedata r:id="rId26" o:title=""/>
          </v:shape>
        </w:pict>
      </w:r>
      <w:r>
        <w:rPr/>
        <w:t>定折旧率。</w:t>
      </w:r>
    </w:p>
    <w:p>
      <w:pPr>
        <w:spacing w:line="240" w:lineRule="auto" w:before="1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2865"/>
        <w:gridCol w:w="2188"/>
        <w:gridCol w:w="1947"/>
        <w:gridCol w:w="2763"/>
      </w:tblGrid>
      <w:tr>
        <w:trPr>
          <w:trHeight w:val="359" w:hRule="exact"/>
        </w:trPr>
        <w:tc>
          <w:tcPr>
            <w:tcW w:w="2865"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33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8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318"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47" w:type="dxa"/>
            <w:tcBorders>
              <w:top w:val="single" w:sz="12" w:space="0" w:color="000000"/>
              <w:left w:val="single" w:sz="4" w:space="0" w:color="000000"/>
              <w:bottom w:val="single" w:sz="4" w:space="0" w:color="000000"/>
              <w:right w:val="single" w:sz="4" w:space="0" w:color="000000"/>
            </w:tcBorders>
          </w:tcPr>
          <w:p>
            <w:pPr>
              <w:pStyle w:val="TableParagraph"/>
              <w:spacing w:line="290" w:lineRule="exact"/>
              <w:ind w:left="320"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63" w:type="dxa"/>
            <w:tcBorders>
              <w:top w:val="single" w:sz="12" w:space="0" w:color="000000"/>
              <w:left w:val="single" w:sz="4" w:space="0" w:color="000000"/>
              <w:bottom w:val="single" w:sz="4" w:space="0" w:color="000000"/>
              <w:right w:val="single" w:sz="4" w:space="0" w:color="000000"/>
            </w:tcBorders>
          </w:tcPr>
          <w:p>
            <w:pPr>
              <w:pStyle w:val="TableParagraph"/>
              <w:spacing w:line="290" w:lineRule="exact"/>
              <w:ind w:left="321"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31"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0" w:right="0"/>
              <w:jc w:val="center"/>
              <w:rPr>
                <w:rFonts w:ascii="Times New Roman" w:hAnsi="Times New Roman" w:cs="Times New Roman" w:eastAsia="Times New Roman" w:hint="default"/>
                <w:sz w:val="21"/>
                <w:szCs w:val="21"/>
              </w:rPr>
            </w:pPr>
            <w:r>
              <w:rPr>
                <w:rFonts w:ascii="Times New Roman"/>
                <w:sz w:val="21"/>
              </w:rPr>
              <w:t>30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1" w:right="0"/>
              <w:jc w:val="center"/>
              <w:rPr>
                <w:rFonts w:ascii="Times New Roman" w:hAnsi="Times New Roman" w:cs="Times New Roman" w:eastAsia="Times New Roman" w:hint="default"/>
                <w:sz w:val="21"/>
                <w:szCs w:val="21"/>
              </w:rPr>
            </w:pPr>
            <w:r>
              <w:rPr>
                <w:rFonts w:ascii="Times New Roman"/>
                <w:sz w:val="21"/>
              </w:rPr>
              <w:t>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2" w:right="0"/>
              <w:jc w:val="center"/>
              <w:rPr>
                <w:rFonts w:ascii="Times New Roman" w:hAnsi="Times New Roman" w:cs="Times New Roman" w:eastAsia="Times New Roman" w:hint="default"/>
                <w:sz w:val="21"/>
                <w:szCs w:val="21"/>
              </w:rPr>
            </w:pPr>
            <w:r>
              <w:rPr>
                <w:rFonts w:ascii="Times New Roman"/>
                <w:sz w:val="21"/>
              </w:rPr>
              <w:t>3.17</w:t>
            </w:r>
          </w:p>
        </w:tc>
      </w:tr>
      <w:tr>
        <w:trPr>
          <w:trHeight w:val="350"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30"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0" w:right="0"/>
              <w:jc w:val="center"/>
              <w:rPr>
                <w:rFonts w:ascii="Times New Roman" w:hAnsi="Times New Roman" w:cs="Times New Roman" w:eastAsia="Times New Roman" w:hint="default"/>
                <w:sz w:val="21"/>
                <w:szCs w:val="21"/>
              </w:rPr>
            </w:pPr>
            <w:r>
              <w:rPr>
                <w:rFonts w:ascii="Times New Roman"/>
                <w:sz w:val="21"/>
              </w:rPr>
              <w:t>5-10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1" w:right="0"/>
              <w:jc w:val="center"/>
              <w:rPr>
                <w:rFonts w:ascii="Times New Roman" w:hAnsi="Times New Roman" w:cs="Times New Roman" w:eastAsia="Times New Roman" w:hint="default"/>
                <w:sz w:val="21"/>
                <w:szCs w:val="21"/>
              </w:rPr>
            </w:pPr>
            <w:r>
              <w:rPr>
                <w:rFonts w:ascii="Times New Roman"/>
                <w:sz w:val="21"/>
              </w:rPr>
              <w:t>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2" w:right="0"/>
              <w:jc w:val="center"/>
              <w:rPr>
                <w:rFonts w:ascii="Times New Roman" w:hAnsi="Times New Roman" w:cs="Times New Roman" w:eastAsia="Times New Roman" w:hint="default"/>
                <w:sz w:val="21"/>
                <w:szCs w:val="21"/>
              </w:rPr>
            </w:pPr>
            <w:r>
              <w:rPr>
                <w:rFonts w:ascii="Times New Roman"/>
                <w:sz w:val="21"/>
              </w:rPr>
              <w:t>9.50-19.00</w:t>
            </w:r>
          </w:p>
        </w:tc>
      </w:tr>
      <w:tr>
        <w:trPr>
          <w:trHeight w:val="349" w:hRule="exact"/>
        </w:trPr>
        <w:tc>
          <w:tcPr>
            <w:tcW w:w="286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30"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0" w:right="0"/>
              <w:jc w:val="center"/>
              <w:rPr>
                <w:rFonts w:ascii="Times New Roman" w:hAnsi="Times New Roman" w:cs="Times New Roman" w:eastAsia="Times New Roman" w:hint="default"/>
                <w:sz w:val="21"/>
                <w:szCs w:val="21"/>
              </w:rPr>
            </w:pPr>
            <w:r>
              <w:rPr>
                <w:rFonts w:ascii="Times New Roman"/>
                <w:sz w:val="21"/>
              </w:rPr>
              <w:t>5-10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1" w:right="0"/>
              <w:jc w:val="center"/>
              <w:rPr>
                <w:rFonts w:ascii="Times New Roman" w:hAnsi="Times New Roman" w:cs="Times New Roman" w:eastAsia="Times New Roman" w:hint="default"/>
                <w:sz w:val="21"/>
                <w:szCs w:val="21"/>
              </w:rPr>
            </w:pPr>
            <w:r>
              <w:rPr>
                <w:rFonts w:ascii="Times New Roman"/>
                <w:sz w:val="21"/>
              </w:rPr>
              <w:t>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2" w:right="0"/>
              <w:jc w:val="center"/>
              <w:rPr>
                <w:rFonts w:ascii="Times New Roman" w:hAnsi="Times New Roman" w:cs="Times New Roman" w:eastAsia="Times New Roman" w:hint="default"/>
                <w:sz w:val="21"/>
                <w:szCs w:val="21"/>
              </w:rPr>
            </w:pPr>
            <w:r>
              <w:rPr>
                <w:rFonts w:ascii="Times New Roman"/>
                <w:sz w:val="21"/>
              </w:rPr>
              <w:t>9.50-19.00</w:t>
            </w:r>
          </w:p>
        </w:tc>
      </w:tr>
      <w:tr>
        <w:trPr>
          <w:trHeight w:val="361" w:hRule="exact"/>
        </w:trPr>
        <w:tc>
          <w:tcPr>
            <w:tcW w:w="2865"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331" w:right="0"/>
              <w:jc w:val="center"/>
              <w:rPr>
                <w:rFonts w:ascii="宋体" w:hAnsi="宋体" w:cs="宋体" w:eastAsia="宋体" w:hint="default"/>
                <w:sz w:val="21"/>
                <w:szCs w:val="21"/>
              </w:rPr>
            </w:pPr>
            <w:r>
              <w:rPr>
                <w:rFonts w:ascii="宋体" w:hAnsi="宋体" w:cs="宋体" w:eastAsia="宋体" w:hint="default"/>
                <w:sz w:val="21"/>
                <w:szCs w:val="21"/>
              </w:rPr>
              <w:t>电子设备及其他</w:t>
            </w:r>
          </w:p>
        </w:tc>
        <w:tc>
          <w:tcPr>
            <w:tcW w:w="21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320" w:right="0"/>
              <w:jc w:val="center"/>
              <w:rPr>
                <w:rFonts w:ascii="Times New Roman" w:hAnsi="Times New Roman" w:cs="Times New Roman" w:eastAsia="Times New Roman" w:hint="default"/>
                <w:sz w:val="21"/>
                <w:szCs w:val="21"/>
              </w:rPr>
            </w:pPr>
            <w:r>
              <w:rPr>
                <w:rFonts w:ascii="Times New Roman"/>
                <w:sz w:val="21"/>
              </w:rPr>
              <w:t>3-5</w:t>
            </w:r>
          </w:p>
        </w:tc>
        <w:tc>
          <w:tcPr>
            <w:tcW w:w="19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321" w:right="0"/>
              <w:jc w:val="center"/>
              <w:rPr>
                <w:rFonts w:ascii="Times New Roman" w:hAnsi="Times New Roman" w:cs="Times New Roman" w:eastAsia="Times New Roman" w:hint="default"/>
                <w:sz w:val="21"/>
                <w:szCs w:val="21"/>
              </w:rPr>
            </w:pPr>
            <w:r>
              <w:rPr>
                <w:rFonts w:ascii="Times New Roman"/>
                <w:sz w:val="21"/>
              </w:rPr>
              <w:t>5</w:t>
            </w:r>
          </w:p>
        </w:tc>
        <w:tc>
          <w:tcPr>
            <w:tcW w:w="27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321" w:right="0"/>
              <w:jc w:val="center"/>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1"/>
        <w:rPr>
          <w:rFonts w:ascii="宋体" w:hAnsi="宋体" w:cs="宋体" w:eastAsia="宋体" w:hint="default"/>
          <w:sz w:val="8"/>
          <w:szCs w:val="8"/>
        </w:rPr>
      </w:pPr>
    </w:p>
    <w:p>
      <w:pPr>
        <w:pStyle w:val="Heading4"/>
        <w:spacing w:line="240" w:lineRule="auto"/>
        <w:ind w:left="576" w:right="0"/>
        <w:jc w:val="left"/>
        <w:rPr>
          <w:b w:val="0"/>
          <w:bCs w:val="0"/>
        </w:rPr>
      </w:pPr>
      <w:r>
        <w:rPr/>
        <w:pict>
          <v:shape style="position:absolute;margin-left:543.840027pt;margin-top:-42.026325pt;width:.479987pt;height:.72pt;mso-position-horizontal-relative:page;mso-position-vertical-relative:paragraph;z-index:1912" type="#_x0000_t75" stroked="false">
            <v:imagedata r:id="rId29" o:title=""/>
          </v:shape>
        </w:pict>
      </w:r>
      <w:r>
        <w:rPr/>
        <w:pict>
          <v:shape style="position:absolute;margin-left:543.840027pt;margin-top:-24.506266pt;width:.480031pt;height:.66pt;mso-position-horizontal-relative:page;mso-position-vertical-relative:paragraph;z-index:1936" type="#_x0000_t75" stroked="false">
            <v:imagedata r:id="rId28" o:title=""/>
          </v:shape>
        </w:pict>
      </w:r>
      <w:r>
        <w:rPr>
          <w:rFonts w:ascii="Times New Roman" w:hAnsi="Times New Roman" w:cs="Times New Roman" w:eastAsia="Times New Roman" w:hint="default"/>
        </w:rPr>
        <w:t>3</w:t>
      </w:r>
      <w:r>
        <w:rPr/>
        <w:t>、其他</w:t>
      </w:r>
      <w:r>
        <w:rPr>
          <w:b w:val="0"/>
          <w:bCs w:val="0"/>
        </w:rPr>
      </w:r>
    </w:p>
    <w:p>
      <w:pPr>
        <w:pStyle w:val="BodyText"/>
        <w:spacing w:line="273" w:lineRule="auto" w:before="177"/>
        <w:ind w:right="1131" w:firstLine="420"/>
        <w:jc w:val="both"/>
      </w:pPr>
      <w:r>
        <w:rPr>
          <w:spacing w:val="-1"/>
        </w:rPr>
        <w:t>本公司对符合固定资产确认条件的、与固定资产有关的更新改造等后续支出，计入固定资产成本，同</w:t>
      </w:r>
      <w:r>
        <w:rPr/>
        <w:t> </w:t>
      </w:r>
      <w:r>
        <w:rPr>
          <w:spacing w:val="-1"/>
        </w:rPr>
        <w:t>时将被替换部分的账面价值扣除；对不符合上述固定资产确认条件的、与固定资产有关的修理费用等后续</w:t>
      </w:r>
      <w:r>
        <w:rPr>
          <w:spacing w:val="-81"/>
        </w:rPr>
        <w:t> </w:t>
      </w:r>
      <w:r>
        <w:rPr>
          <w:spacing w:val="-81"/>
        </w:rPr>
      </w:r>
      <w:r>
        <w:rPr/>
        <w:t>支出，计入当期损益。</w:t>
      </w:r>
    </w:p>
    <w:p>
      <w:pPr>
        <w:pStyle w:val="BodyText"/>
        <w:spacing w:line="240" w:lineRule="auto" w:before="164"/>
        <w:ind w:left="574" w:right="0"/>
        <w:jc w:val="left"/>
      </w:pPr>
      <w:r>
        <w:rPr/>
        <w:t>本公司采用与自有固定资产相一致的折旧政策计提融资租入固定资产折旧。</w:t>
      </w:r>
    </w:p>
    <w:p>
      <w:pPr>
        <w:pStyle w:val="BodyText"/>
        <w:spacing w:line="470" w:lineRule="atLeast"/>
        <w:ind w:left="574" w:right="0" w:firstLine="2"/>
        <w:jc w:val="left"/>
      </w:pPr>
      <w:r>
        <w:rPr>
          <w:rFonts w:ascii="宋体" w:hAnsi="宋体" w:cs="宋体" w:eastAsia="宋体" w:hint="default"/>
          <w:b/>
          <w:bCs/>
        </w:rPr>
        <w:t>（十七）在建工程</w:t>
      </w:r>
      <w:r>
        <w:rPr>
          <w:rFonts w:ascii="宋体" w:hAnsi="宋体" w:cs="宋体" w:eastAsia="宋体" w:hint="default"/>
          <w:b/>
          <w:bCs/>
          <w:spacing w:val="1"/>
          <w:w w:val="99"/>
        </w:rPr>
        <w:t> </w:t>
      </w:r>
      <w:r>
        <w:rPr/>
        <w:t>本公司在建工程指为建造或更新改造固定资产而进行的各项建筑和安装工程，按成本进行初始计量，</w:t>
      </w:r>
    </w:p>
    <w:p>
      <w:pPr>
        <w:pStyle w:val="BodyText"/>
        <w:spacing w:line="240" w:lineRule="auto" w:before="37"/>
        <w:ind w:right="0"/>
        <w:jc w:val="left"/>
      </w:pPr>
      <w:r>
        <w:rPr/>
        <w:t>工程成本包括在建期间发生的各项工程支出以及符合资本化条件的借款费用等。</w:t>
      </w:r>
    </w:p>
    <w:p>
      <w:pPr>
        <w:spacing w:line="240" w:lineRule="auto" w:before="10"/>
        <w:rPr>
          <w:rFonts w:ascii="宋体" w:hAnsi="宋体" w:cs="宋体" w:eastAsia="宋体" w:hint="default"/>
          <w:sz w:val="14"/>
          <w:szCs w:val="14"/>
        </w:rPr>
      </w:pPr>
    </w:p>
    <w:p>
      <w:pPr>
        <w:pStyle w:val="BodyText"/>
        <w:spacing w:line="273" w:lineRule="auto"/>
        <w:ind w:right="1130" w:firstLine="420"/>
        <w:jc w:val="both"/>
      </w:pPr>
      <w:r>
        <w:rPr>
          <w:spacing w:val="-1"/>
        </w:rPr>
        <w:t>本公司在工程完工、验收合格交付使用的当月结转固定资产，并按建造该项资产达到预定可使用状态</w:t>
      </w:r>
      <w:r>
        <w:rPr/>
        <w:t> </w:t>
      </w:r>
      <w:r>
        <w:rPr>
          <w:spacing w:val="-1"/>
        </w:rPr>
        <w:t>前所发生的全部支出，作为固定资产的入账价值。对已达到预定可使用状态但尚未办理竣工决算的，自达</w:t>
      </w:r>
      <w:r>
        <w:rPr>
          <w:spacing w:val="-83"/>
        </w:rPr>
        <w:t> </w:t>
      </w:r>
      <w:r>
        <w:rPr>
          <w:spacing w:val="-83"/>
        </w:rPr>
      </w:r>
      <w:r>
        <w:rPr>
          <w:spacing w:val="-1"/>
        </w:rPr>
        <w:t>到预定可使用状态之日起，根据工程预算、造价或者工程实际成本等，按估计的价值转入固定资产，并按</w:t>
      </w:r>
      <w:r>
        <w:rPr>
          <w:spacing w:val="-86"/>
        </w:rPr>
        <w:t> </w:t>
      </w:r>
      <w:r>
        <w:rPr>
          <w:spacing w:val="-86"/>
        </w:rPr>
      </w:r>
      <w:r>
        <w:rPr>
          <w:spacing w:val="-1"/>
        </w:rPr>
        <w:t>本公司固定资产折旧政策计提固定资产折旧，待办理竣工决算后，再按实际成本调整原来的暂估价值，但</w:t>
      </w:r>
      <w:r>
        <w:rPr>
          <w:spacing w:val="-82"/>
        </w:rPr>
        <w:t> </w:t>
      </w:r>
      <w:r>
        <w:rPr>
          <w:spacing w:val="-82"/>
        </w:rPr>
      </w:r>
      <w:r>
        <w:rPr/>
        <w:t>不调整原已计提的折旧额。</w:t>
      </w:r>
    </w:p>
    <w:p>
      <w:pPr>
        <w:pStyle w:val="Heading4"/>
        <w:spacing w:line="240" w:lineRule="auto" w:before="163"/>
        <w:ind w:left="576" w:right="0"/>
        <w:jc w:val="left"/>
        <w:rPr>
          <w:b w:val="0"/>
          <w:bCs w:val="0"/>
        </w:rPr>
      </w:pPr>
      <w:r>
        <w:rPr/>
        <w:t>（十八）借款费用</w:t>
      </w:r>
      <w:r>
        <w:rPr>
          <w:b w:val="0"/>
          <w:bCs w:val="0"/>
        </w:rPr>
      </w:r>
    </w:p>
    <w:p>
      <w:pPr>
        <w:pStyle w:val="BodyText"/>
        <w:spacing w:line="468" w:lineRule="exact" w:before="64"/>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248" w:lineRule="exact"/>
        <w:ind w:right="0"/>
        <w:jc w:val="left"/>
      </w:pPr>
      <w:r>
        <w:rPr/>
        <w:t>相关资产成本；其他借款费用，在发生时根据其发生额确认为费用，计入当期损益。</w:t>
      </w:r>
    </w:p>
    <w:p>
      <w:pPr>
        <w:spacing w:line="240" w:lineRule="auto" w:before="10"/>
        <w:rPr>
          <w:rFonts w:ascii="宋体" w:hAnsi="宋体" w:cs="宋体" w:eastAsia="宋体" w:hint="default"/>
          <w:sz w:val="14"/>
          <w:szCs w:val="14"/>
        </w:rPr>
      </w:pPr>
    </w:p>
    <w:p>
      <w:pPr>
        <w:pStyle w:val="BodyText"/>
        <w:spacing w:line="273" w:lineRule="auto"/>
        <w:ind w:right="1132" w:firstLine="420"/>
        <w:jc w:val="both"/>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before="163"/>
        <w:ind w:left="574" w:right="0"/>
        <w:jc w:val="left"/>
      </w:pPr>
      <w:r>
        <w:rPr/>
        <w:t>借款费用同时满足下列条件时开始资本化：</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178"/>
        <w:ind w:left="574" w:right="0"/>
        <w:jc w:val="left"/>
      </w:pPr>
      <w:r>
        <w:rPr/>
        <w:t>（</w:t>
      </w:r>
      <w:r>
        <w:rPr>
          <w:rFonts w:ascii="Times New Roman" w:hAnsi="Times New Roman" w:cs="Times New Roman" w:eastAsia="Times New Roman" w:hint="default"/>
        </w:rPr>
        <w:t>2</w:t>
      </w:r>
      <w:r>
        <w:rPr/>
        <w:t>）借款费用已经发生；</w:t>
      </w:r>
    </w:p>
    <w:p>
      <w:pPr>
        <w:pStyle w:val="BodyText"/>
        <w:spacing w:line="468" w:lineRule="exact" w:before="48"/>
        <w:ind w:left="574" w:right="100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w:t>
      </w:r>
    </w:p>
    <w:p>
      <w:pPr>
        <w:pStyle w:val="BodyText"/>
        <w:spacing w:line="248" w:lineRule="exact"/>
        <w:ind w:right="0"/>
        <w:jc w:val="left"/>
      </w:pPr>
      <w:r>
        <w:rPr/>
        <w:t>包括在内。</w:t>
      </w:r>
    </w:p>
    <w:p>
      <w:pPr>
        <w:pStyle w:val="BodyText"/>
        <w:spacing w:line="460" w:lineRule="atLeast" w:before="8"/>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37"/>
        <w:ind w:right="0"/>
        <w:jc w:val="left"/>
      </w:pPr>
      <w:r>
        <w:rPr/>
        <w:t>止资本化。</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购建或者生产的资产的各部分分别完工，但必须等到整体完工后才可使用或可对外销售的，在该资产</w:t>
      </w:r>
      <w:r>
        <w:rPr/>
        <w:t> 整体完工时停止借款费用资本化。</w:t>
      </w:r>
    </w:p>
    <w:p>
      <w:pPr>
        <w:spacing w:line="468" w:lineRule="exact" w:before="34"/>
        <w:ind w:left="574"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个月的，则借</w:t>
      </w:r>
    </w:p>
    <w:p>
      <w:pPr>
        <w:pStyle w:val="BodyText"/>
        <w:spacing w:line="248" w:lineRule="exact"/>
        <w:ind w:right="0"/>
        <w:jc w:val="left"/>
      </w:pPr>
      <w:r>
        <w:rPr/>
        <w:t>款费用暂停资本化；该项中断如是所购建或生产的符合资本化条件的资产达到预定可使用状态或者可销售</w:t>
      </w:r>
    </w:p>
    <w:p>
      <w:pPr>
        <w:pStyle w:val="BodyText"/>
        <w:spacing w:line="273" w:lineRule="auto" w:before="37"/>
        <w:ind w:right="0"/>
        <w:jc w:val="left"/>
      </w:pP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450" w:lineRule="atLeast" w:before="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273" w:lineRule="auto" w:before="37"/>
        <w:ind w:right="0"/>
        <w:jc w:val="left"/>
      </w:pPr>
      <w:r>
        <w:rPr>
          <w:spacing w:val="-1"/>
        </w:rPr>
        <w:t>及其辅助费，减去尚未动用的借款资金存入银行取得的利息收入或进行暂时性投资取得的投资收益后的金</w:t>
      </w:r>
      <w:r>
        <w:rPr>
          <w:spacing w:val="-81"/>
        </w:rPr>
        <w:t> </w:t>
      </w:r>
      <w:r>
        <w:rPr>
          <w:spacing w:val="-81"/>
        </w:rPr>
      </w:r>
      <w:r>
        <w:rPr/>
        <w:t>额，来确定借款费用的资本化金额。</w:t>
      </w:r>
    </w:p>
    <w:p>
      <w:pPr>
        <w:pStyle w:val="BodyText"/>
        <w:spacing w:line="273" w:lineRule="auto" w:before="163"/>
        <w:ind w:right="1131" w:firstLine="420"/>
        <w:jc w:val="both"/>
      </w:pPr>
      <w:r>
        <w:rPr>
          <w:spacing w:val="-1"/>
        </w:rPr>
        <w:t>对于为购建或者生产符合资本化条件的资产而占用的一般借款，根据累计资产支出超过专门借款部分</w:t>
      </w:r>
      <w:r>
        <w:rPr/>
        <w:t> </w:t>
      </w:r>
      <w:r>
        <w:rPr>
          <w:spacing w:val="-1"/>
        </w:rPr>
        <w:t>的资产支出加权平均数乘以所占用一般借款的资本化率，计算确定一般借款应予资本化的利息金额。资本</w:t>
      </w:r>
      <w:r>
        <w:rPr>
          <w:spacing w:val="-81"/>
        </w:rPr>
        <w:t> </w:t>
      </w:r>
      <w:r>
        <w:rPr>
          <w:spacing w:val="-81"/>
        </w:rPr>
      </w:r>
      <w:r>
        <w:rPr/>
        <w:t>化率根据一般借款加权平均利率计算确定。</w:t>
      </w:r>
    </w:p>
    <w:p>
      <w:pPr>
        <w:pStyle w:val="BodyText"/>
        <w:spacing w:line="273" w:lineRule="auto" w:before="163"/>
        <w:ind w:right="1008" w:firstLine="420"/>
        <w:jc w:val="left"/>
      </w:pPr>
      <w:r>
        <w:rPr>
          <w:spacing w:val="-1"/>
        </w:rPr>
        <w:t>借款存在折价或者溢价的，按照实际利率法确定每一会计期间应摊销的折价或者溢价金额，调整每期</w:t>
      </w:r>
      <w:r>
        <w:rPr/>
        <w:t> 利息金额。</w:t>
      </w:r>
    </w:p>
    <w:p>
      <w:pPr>
        <w:pStyle w:val="BodyText"/>
        <w:spacing w:line="240" w:lineRule="auto" w:before="163"/>
        <w:ind w:left="574"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t>（十九）无形资产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468" w:lineRule="exact" w:before="48"/>
        <w:ind w:left="574" w:right="0"/>
        <w:jc w:val="left"/>
      </w:pPr>
      <w:r>
        <w:rPr/>
        <w:t>（</w:t>
      </w:r>
      <w:r>
        <w:rPr>
          <w:rFonts w:ascii="宋体" w:hAnsi="宋体" w:cs="宋体" w:eastAsia="宋体" w:hint="default"/>
        </w:rPr>
        <w:t>1</w:t>
      </w:r>
      <w:r>
        <w:rPr/>
        <w:t>）取得无形资产时按成本进行初始计量 </w:t>
      </w:r>
      <w:r>
        <w:rPr>
          <w:spacing w:val="-1"/>
        </w:rPr>
        <w:t>本公司外购无形资产的成本，包括购买价款、相关税费以及直接归属于使该项资产达到预定用途所发</w:t>
      </w:r>
    </w:p>
    <w:p>
      <w:pPr>
        <w:pStyle w:val="BodyText"/>
        <w:spacing w:line="248" w:lineRule="exact"/>
        <w:ind w:right="0"/>
        <w:jc w:val="left"/>
      </w:pPr>
      <w:r>
        <w:rPr/>
        <w:t>生的其他支出。购买无形资产的价款超过正常信用条件延期支付，实质上具有融资性质的，无形资产的成</w:t>
      </w:r>
    </w:p>
    <w:p>
      <w:pPr>
        <w:pStyle w:val="BodyText"/>
        <w:spacing w:line="240" w:lineRule="auto" w:before="37"/>
        <w:ind w:right="0"/>
        <w:jc w:val="left"/>
      </w:pPr>
      <w:r>
        <w:rPr/>
        <w:t>本以购买价款的现值为基础确定。</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对债务重组取得债务人用以抵债的无形资产，以该无形资产的公允价值为基础确定其入账价值，并将</w:t>
      </w:r>
      <w:r>
        <w:rPr/>
        <w:t> 重组债务的账面价值与该用以抵债的无形资产公允价值之间的差额，计入当期损益。</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before="164"/>
        <w:ind w:right="1132"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273" w:lineRule="auto" w:before="163"/>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BodyText"/>
        <w:spacing w:line="468" w:lineRule="exact" w:before="34"/>
        <w:ind w:left="574" w:right="0"/>
        <w:jc w:val="left"/>
      </w:pPr>
      <w:r>
        <w:rPr/>
        <w:t>（</w:t>
      </w:r>
      <w:r>
        <w:rPr>
          <w:rFonts w:ascii="宋体" w:hAnsi="宋体" w:cs="宋体" w:eastAsia="宋体" w:hint="default"/>
        </w:rPr>
        <w:t>2</w:t>
      </w:r>
      <w:r>
        <w:rPr/>
        <w:t>）后续计量 </w:t>
      </w:r>
      <w:r>
        <w:rPr>
          <w:spacing w:val="3"/>
        </w:rPr>
        <w:t>本公司对使用寿命有限的无形资产自其可供使用时起至不再作为无形资产确认时止在无形资产使用</w:t>
      </w:r>
    </w:p>
    <w:p>
      <w:pPr>
        <w:pStyle w:val="BodyText"/>
        <w:spacing w:line="248" w:lineRule="exact"/>
        <w:ind w:right="0"/>
        <w:jc w:val="left"/>
      </w:pPr>
      <w:r>
        <w:rPr/>
        <w:t>寿命内采用直线法摊销，摊销金额按其受益对象计入相关资产成本和当期损益。本公司对已提减值准备的</w:t>
      </w:r>
    </w:p>
    <w:p>
      <w:pPr>
        <w:pStyle w:val="BodyText"/>
        <w:spacing w:line="240" w:lineRule="auto" w:before="37"/>
        <w:ind w:right="0"/>
        <w:jc w:val="left"/>
      </w:pPr>
      <w:r>
        <w:rPr/>
        <w:t>无形资产计算应摊销金额时，还需扣除该无形资产已计提的减值准备累计金额。</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对于使用寿命不确定的无形资产，本公司不对其进行摊销，但在每个会计期末，对该部分无形资产的</w:t>
      </w:r>
      <w:r>
        <w:rPr/>
        <w:t> 使用寿命进行复核，如使用寿命仍不能确定，则对其进行减值测试。</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本公司对来源于合同性权利或其他法定权利的无形资产，认定其使用寿命不超过合同性权利或其他法</w:t>
      </w:r>
    </w:p>
    <w:p>
      <w:pPr>
        <w:pStyle w:val="BodyText"/>
        <w:spacing w:line="273" w:lineRule="auto" w:before="37"/>
        <w:ind w:right="0"/>
        <w:jc w:val="left"/>
      </w:pPr>
      <w:r>
        <w:rPr>
          <w:spacing w:val="-1"/>
        </w:rPr>
        <w:t>定权利的期限；对合同或法律没有规定使用寿命的无形资产，通常综合同行业比较、历史经验、相关专家</w:t>
      </w:r>
      <w:r>
        <w:rPr>
          <w:spacing w:val="-86"/>
        </w:rPr>
        <w:t> </w:t>
      </w:r>
      <w:r>
        <w:rPr>
          <w:spacing w:val="-86"/>
        </w:rPr>
      </w:r>
      <w:r>
        <w:rPr/>
        <w:t>论证等各方面因素判断，确定无形资产为公司带来经济利益的期限。</w:t>
      </w:r>
    </w:p>
    <w:p>
      <w:pPr>
        <w:pStyle w:val="BodyText"/>
        <w:spacing w:line="273" w:lineRule="auto" w:before="164"/>
        <w:ind w:right="1131" w:firstLine="420"/>
        <w:jc w:val="both"/>
      </w:pPr>
      <w:r>
        <w:rPr>
          <w:spacing w:val="-1"/>
        </w:rPr>
        <w:t>每期末，本公司对使用寿命有限的无形资产的使用寿命及摊销方法进行复核，如发生变更则作为会计</w:t>
      </w:r>
      <w:r>
        <w:rPr/>
        <w:t> 估计变更处理。</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pacing w:val="-1"/>
          <w:sz w:val="21"/>
          <w:szCs w:val="21"/>
        </w:rPr>
        <w:t>无法合理确定无形资产为公司带来经济利益期限的，本公司将其视为使用寿命不确定的无形资产。本</w:t>
      </w:r>
    </w:p>
    <w:p>
      <w:pPr>
        <w:spacing w:line="398" w:lineRule="auto" w:before="37"/>
        <w:ind w:left="574" w:right="3822" w:hanging="420"/>
        <w:jc w:val="left"/>
        <w:rPr>
          <w:rFonts w:ascii="宋体" w:hAnsi="宋体" w:cs="宋体" w:eastAsia="宋体" w:hint="default"/>
          <w:sz w:val="21"/>
          <w:szCs w:val="21"/>
        </w:rPr>
      </w:pPr>
      <w:r>
        <w:rPr>
          <w:rFonts w:ascii="宋体" w:hAnsi="宋体" w:cs="宋体" w:eastAsia="宋体" w:hint="default"/>
          <w:sz w:val="21"/>
          <w:szCs w:val="21"/>
        </w:rPr>
        <w:t>公司无使用寿命不确定的无形资产。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本公司对内部研究开发项目的支出分为研究阶段支出和开发阶段支出。</w:t>
      </w:r>
    </w:p>
    <w:p>
      <w:pPr>
        <w:pStyle w:val="BodyText"/>
        <w:spacing w:line="240" w:lineRule="auto" w:before="54"/>
        <w:ind w:left="574" w:right="0"/>
        <w:jc w:val="left"/>
      </w:pPr>
      <w:r>
        <w:rPr/>
        <w:t>研究阶段：为获取并理解新的科学或技术知识等而进行的独创性的有计划调查、研究活动的阶段。</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开发阶段：在进行商业性生产或使用前，将研究成果或其他知识应用于某项计划或设计，以生产出新</w:t>
      </w:r>
      <w:r>
        <w:rPr/>
        <w:t> 的或具有实质性改进的材料、装置、产品等活动的阶段。</w:t>
      </w:r>
    </w:p>
    <w:p>
      <w:pPr>
        <w:spacing w:line="386" w:lineRule="auto" w:before="163"/>
        <w:ind w:left="574" w:right="256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本公司对内部研究开发项目开发阶段的支出，同时满足下列条件时确认为无形资产：</w:t>
      </w:r>
    </w:p>
    <w:p>
      <w:pPr>
        <w:pStyle w:val="BodyText"/>
        <w:spacing w:line="240" w:lineRule="auto" w:before="65"/>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177"/>
        <w:ind w:right="1141"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spacing w:after="0" w:line="256"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right="1140"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450" w:lineRule="atLeast" w:before="19"/>
        <w:ind w:left="57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37"/>
        <w:ind w:right="0"/>
        <w:jc w:val="left"/>
      </w:pPr>
      <w:r>
        <w:rPr/>
        <w:t>期损益。</w:t>
      </w:r>
    </w:p>
    <w:p>
      <w:pPr>
        <w:spacing w:line="460" w:lineRule="atLeast" w:before="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（二十）长期资产的减值测试方法及会计处理方法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在每个资产负债表日判断长期股权投资、采用成本模式计量的投资性房地产、固定资产、在建工程、</w:t>
      </w:r>
    </w:p>
    <w:p>
      <w:pPr>
        <w:pStyle w:val="BodyText"/>
        <w:spacing w:line="273" w:lineRule="auto" w:before="37"/>
        <w:ind w:right="0"/>
        <w:jc w:val="left"/>
      </w:pPr>
      <w:r>
        <w:rPr/>
        <w:t>使用寿命确定的无形资产等是否存在减值迹象，对存在减值迹象的，估计其可收回金额，可收回金额低于 其账面价值的，将资产的账面价值减记至可收回金额，减记的金额确认相应的减值损失，计入当期损益，</w:t>
      </w:r>
      <w:r>
        <w:rPr>
          <w:spacing w:val="-29"/>
        </w:rPr>
        <w:t> </w:t>
      </w:r>
      <w:r>
        <w:rPr>
          <w:spacing w:val="-29"/>
        </w:rPr>
      </w:r>
      <w:r>
        <w:rPr/>
        <w:t>同时计提相应的减值准备。</w:t>
      </w:r>
    </w:p>
    <w:p>
      <w:pPr>
        <w:pStyle w:val="BodyText"/>
        <w:spacing w:line="273" w:lineRule="auto" w:before="163"/>
        <w:ind w:right="1131" w:firstLine="420"/>
        <w:jc w:val="both"/>
      </w:pPr>
      <w:r>
        <w:rPr>
          <w:spacing w:val="-1"/>
        </w:rPr>
        <w:t>资产可收回金额的估计，根据其公允价值减去处置费用后的净额与其预计未来现金流量的现值两者之</w:t>
      </w:r>
      <w:r>
        <w:rPr/>
        <w:t> </w:t>
      </w:r>
      <w:r>
        <w:rPr>
          <w:spacing w:val="-1"/>
        </w:rPr>
        <w:t>间较高者确定。本公司以单项资产为基础估计其可收回金额，在难以对单项资产可回收金额进行估计的情</w:t>
      </w:r>
      <w:r>
        <w:rPr>
          <w:spacing w:val="-81"/>
        </w:rPr>
        <w:t> </w:t>
      </w:r>
      <w:r>
        <w:rPr>
          <w:spacing w:val="-81"/>
        </w:rPr>
      </w:r>
      <w:r>
        <w:rPr/>
        <w:t>况下，以资产所属的资产组为基础确定资产组的可收回金额。</w:t>
      </w:r>
    </w:p>
    <w:p>
      <w:pPr>
        <w:pStyle w:val="BodyText"/>
        <w:spacing w:line="273" w:lineRule="auto" w:before="163"/>
        <w:ind w:right="1037" w:firstLine="420"/>
        <w:jc w:val="both"/>
      </w:pPr>
      <w:r>
        <w:rPr/>
        <w:t>资产减值损失确认后，减值资产的折旧或者摊销费用在未来期间做相应调整，使资产在剩余寿命内， 系统地分摊调整后的资产账面价值。</w:t>
      </w:r>
    </w:p>
    <w:p>
      <w:pPr>
        <w:pStyle w:val="BodyText"/>
        <w:spacing w:line="273" w:lineRule="auto" w:before="163"/>
        <w:ind w:right="1132" w:firstLine="420"/>
        <w:jc w:val="both"/>
      </w:pPr>
      <w:r>
        <w:rPr>
          <w:spacing w:val="-1"/>
        </w:rPr>
        <w:t>对于使用寿命不确定的无形资产、尚未达到使用状态的无形资产以及合并所形成的商誉每年年度终了</w:t>
      </w:r>
      <w:r>
        <w:rPr/>
        <w:t> 进行减值测试。</w:t>
      </w:r>
    </w:p>
    <w:p>
      <w:pPr>
        <w:pStyle w:val="BodyText"/>
        <w:spacing w:line="273" w:lineRule="auto" w:before="163"/>
        <w:ind w:right="0" w:firstLine="420"/>
        <w:jc w:val="left"/>
      </w:pPr>
      <w:r>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pStyle w:val="BodyText"/>
        <w:spacing w:line="273" w:lineRule="auto" w:before="163"/>
        <w:ind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73" w:lineRule="auto" w:before="163"/>
        <w:ind w:right="1131" w:firstLine="420"/>
        <w:jc w:val="both"/>
      </w:pPr>
      <w:r>
        <w:rPr>
          <w:spacing w:val="-1"/>
        </w:rPr>
        <w:t>除对资产进行处置、出售、对外投资等情况外，本公司对前期已确认的长期资产减值损失在以后会计</w:t>
      </w:r>
      <w:r>
        <w:rPr/>
        <w:t> 期间不予转回。</w:t>
      </w:r>
    </w:p>
    <w:p>
      <w:pPr>
        <w:pStyle w:val="Heading4"/>
        <w:spacing w:line="240" w:lineRule="auto" w:before="163"/>
        <w:ind w:left="576" w:right="0"/>
        <w:jc w:val="left"/>
        <w:rPr>
          <w:b w:val="0"/>
          <w:bCs w:val="0"/>
        </w:rPr>
      </w:pPr>
      <w:r>
        <w:rPr/>
        <w:t>（二十一）长期待摊费用</w:t>
      </w:r>
      <w:r>
        <w:rPr>
          <w:b w:val="0"/>
          <w:bCs w:val="0"/>
        </w:rPr>
      </w:r>
    </w:p>
    <w:p>
      <w:pPr>
        <w:spacing w:line="240" w:lineRule="auto" w:before="10"/>
        <w:rPr>
          <w:rFonts w:ascii="宋体" w:hAnsi="宋体" w:cs="宋体" w:eastAsia="宋体" w:hint="default"/>
          <w:b/>
          <w:bCs/>
          <w:sz w:val="14"/>
          <w:szCs w:val="14"/>
        </w:rPr>
      </w:pPr>
    </w:p>
    <w:p>
      <w:pPr>
        <w:pStyle w:val="BodyText"/>
        <w:spacing w:line="264" w:lineRule="auto"/>
        <w:ind w:right="1131" w:firstLine="420"/>
        <w:jc w:val="both"/>
      </w:pPr>
      <w:r>
        <w:rPr/>
        <w:t>本公司对于已经发生但应由本期和以后各期负担的分摊期限在</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年以上的各项费用作为长期待摊费用 </w:t>
      </w:r>
      <w:r>
        <w:rPr>
          <w:spacing w:val="-1"/>
        </w:rPr>
        <w:t>核算，按预计受益年限分期平均摊销。如果长期待摊费用项目不能使以后会计期间受益的，则将其尚未摊</w:t>
      </w:r>
      <w:r>
        <w:rPr>
          <w:spacing w:val="-83"/>
        </w:rPr>
        <w:t> </w:t>
      </w:r>
      <w:r>
        <w:rPr>
          <w:spacing w:val="-83"/>
        </w:rPr>
      </w:r>
      <w:r>
        <w:rPr/>
        <w:t>销的摊余价值全部转入当期损益。</w:t>
      </w:r>
    </w:p>
    <w:p>
      <w:pPr>
        <w:pStyle w:val="BodyText"/>
        <w:spacing w:line="468" w:lineRule="exact" w:before="43"/>
        <w:ind w:left="574" w:right="0" w:firstLine="2"/>
        <w:jc w:val="left"/>
      </w:pPr>
      <w:r>
        <w:rPr>
          <w:rFonts w:ascii="宋体" w:hAnsi="宋体" w:cs="宋体" w:eastAsia="宋体" w:hint="default"/>
          <w:b/>
          <w:bCs/>
        </w:rPr>
        <w:t>（二十二）职工薪酬</w:t>
      </w:r>
      <w:r>
        <w:rPr>
          <w:rFonts w:ascii="宋体" w:hAnsi="宋体" w:cs="宋体" w:eastAsia="宋体" w:hint="default"/>
          <w:b/>
          <w:bCs/>
          <w:spacing w:val="1"/>
          <w:w w:val="99"/>
        </w:rPr>
        <w:t> </w:t>
      </w:r>
      <w:r>
        <w:rPr>
          <w:spacing w:val="-1"/>
        </w:rPr>
        <w:t>职工薪酬是指为获得职工提供的服务或解除劳动关系而给予的各种形式的报酬或补偿。包括短期薪酬、</w:t>
      </w:r>
    </w:p>
    <w:p>
      <w:pPr>
        <w:pStyle w:val="BodyText"/>
        <w:spacing w:line="248" w:lineRule="exact"/>
        <w:ind w:right="0"/>
        <w:jc w:val="left"/>
      </w:pPr>
      <w:r>
        <w:rPr/>
        <w:t>离职后福利、辞退福利和其他长期职工福利。</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1</w:t>
      </w:r>
      <w:r>
        <w:rPr/>
        <w:t>、短期薪酬的会计处理方法</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BodyText"/>
        <w:spacing w:line="273" w:lineRule="auto" w:before="35"/>
        <w:ind w:right="0" w:firstLine="420"/>
        <w:jc w:val="left"/>
      </w:pPr>
      <w:r>
        <w:rPr/>
        <w:t>短期薪酬主要包括工资、奖金、津贴和补贴、职工福利费、医疗保险费、生育保险费、工伤保险费、 住房公积金、工会经费和职工教育经费、非货币性福利等。在职工为公司提供服务的会计期间，将实际发 生的短期薪酬确认为负债，并计入当期损益或相关资产成本。</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离职后福利计划分类为设定提存计划和设定受益计划。本公司的离职后福利计划是设定提存计划，主</w:t>
      </w:r>
    </w:p>
    <w:p>
      <w:pPr>
        <w:pStyle w:val="BodyText"/>
        <w:spacing w:line="273" w:lineRule="auto" w:before="37"/>
        <w:ind w:right="1131"/>
        <w:jc w:val="both"/>
      </w:pPr>
      <w:r>
        <w:rPr>
          <w:spacing w:val="-1"/>
        </w:rPr>
        <w:t>要包括基本养老保险、失业保险。在职工为公司提供服务的会计期间，将根据设定提存计划计算的应缴存</w:t>
      </w:r>
      <w:r>
        <w:rPr>
          <w:spacing w:val="-83"/>
        </w:rPr>
        <w:t> </w:t>
      </w:r>
      <w:r>
        <w:rPr>
          <w:spacing w:val="-83"/>
        </w:rPr>
      </w:r>
      <w:r>
        <w:rPr/>
        <w:t>金额确认为负债，并计入当期损益或相关资产成本。</w:t>
      </w:r>
    </w:p>
    <w:p>
      <w:pPr>
        <w:spacing w:line="386" w:lineRule="auto" w:before="163"/>
        <w:ind w:left="574" w:right="36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在下列两者孰早日确认辞退福利产生的职工薪酬负债，并计入当期损益：</w:t>
      </w:r>
    </w:p>
    <w:p>
      <w:pPr>
        <w:pStyle w:val="BodyText"/>
        <w:spacing w:line="240" w:lineRule="auto" w:before="65"/>
        <w:ind w:left="574" w:right="0"/>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450" w:lineRule="atLeast" w:before="18"/>
        <w:ind w:left="574" w:right="0"/>
        <w:jc w:val="left"/>
      </w:pPr>
      <w:r>
        <w:rPr/>
        <w:t>（</w:t>
      </w:r>
      <w:r>
        <w:rPr>
          <w:rFonts w:ascii="Times New Roman" w:hAnsi="Times New Roman" w:cs="Times New Roman" w:eastAsia="Times New Roman" w:hint="default"/>
        </w:rPr>
        <w:t>2</w:t>
      </w:r>
      <w:r>
        <w:rPr/>
        <w:t>）企业确认与涉及支付辞退福利的重组相关的成本或费用时。 </w:t>
      </w:r>
      <w:r>
        <w:rPr>
          <w:spacing w:val="-1"/>
        </w:rPr>
        <w:t>辞退福利预期在其确认的年度报告期结束后十二个月内完全支付的，适用短期薪酬的相关规定；辞退</w:t>
      </w:r>
    </w:p>
    <w:p>
      <w:pPr>
        <w:pStyle w:val="BodyText"/>
        <w:spacing w:line="240" w:lineRule="auto" w:before="37"/>
        <w:ind w:right="0"/>
        <w:jc w:val="both"/>
      </w:pPr>
      <w:r>
        <w:rPr/>
        <w:t>福利预期在年度报告期结束后十二个月内不能完全支付的，适用其他长期职工福利的有关规定。</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4</w:t>
      </w:r>
      <w:r>
        <w:rPr/>
        <w:t>、其他长期职工福利的会计处理方法</w:t>
      </w:r>
      <w:r>
        <w:rPr>
          <w:b w:val="0"/>
          <w:bCs w:val="0"/>
        </w:rPr>
      </w:r>
    </w:p>
    <w:p>
      <w:pPr>
        <w:pStyle w:val="BodyText"/>
        <w:spacing w:line="266" w:lineRule="auto" w:before="177"/>
        <w:ind w:right="1130" w:firstLine="420"/>
        <w:jc w:val="both"/>
      </w:pPr>
      <w:r>
        <w:rPr/>
        <w:t>其他长期职工福利，符合设定提存计划条件的，根据上述</w:t>
      </w:r>
      <w:r>
        <w:rPr>
          <w:spacing w:val="-24"/>
        </w:rPr>
        <w:t> </w:t>
      </w:r>
      <w:r>
        <w:rPr>
          <w:rFonts w:ascii="Times New Roman" w:hAnsi="Times New Roman" w:cs="Times New Roman" w:eastAsia="Times New Roman" w:hint="default"/>
        </w:rPr>
        <w:t>2</w:t>
      </w:r>
      <w:r>
        <w:rPr/>
        <w:t>、处理。不符合设定提存计划的，适用关 </w:t>
      </w:r>
      <w:r>
        <w:rPr>
          <w:spacing w:val="-1"/>
        </w:rPr>
        <w:t>于设定受益计划的有关规定，确认和计量其他长期职工福利净负债或净资产。在报告期末，将其他长期职</w:t>
      </w:r>
      <w:r>
        <w:rPr>
          <w:spacing w:val="-82"/>
        </w:rPr>
        <w:t> </w:t>
      </w:r>
      <w:r>
        <w:rPr>
          <w:spacing w:val="-82"/>
        </w:rPr>
      </w:r>
      <w:r>
        <w:rPr>
          <w:spacing w:val="-1"/>
        </w:rPr>
        <w:t>工福利中的服务成本、净负债或净资产的利息净额、重新计量其他长期职工福利净负债或净资产所产生的</w:t>
      </w:r>
      <w:r>
        <w:rPr>
          <w:spacing w:val="-81"/>
        </w:rPr>
        <w:t> </w:t>
      </w:r>
      <w:r>
        <w:rPr>
          <w:spacing w:val="-81"/>
        </w:rPr>
      </w:r>
      <w:r>
        <w:rPr/>
        <w:t>变动的总净额计入当期损益或相关资产成本。</w:t>
      </w:r>
    </w:p>
    <w:p>
      <w:pPr>
        <w:pStyle w:val="BodyText"/>
        <w:spacing w:line="468" w:lineRule="exact" w:before="41"/>
        <w:ind w:left="574" w:right="0" w:firstLine="2"/>
        <w:jc w:val="left"/>
      </w:pPr>
      <w:r>
        <w:rPr>
          <w:rFonts w:ascii="宋体" w:hAnsi="宋体" w:cs="宋体" w:eastAsia="宋体" w:hint="default"/>
          <w:b/>
          <w:bCs/>
        </w:rPr>
        <w:t>（二十三）预计负债</w:t>
      </w:r>
      <w:r>
        <w:rPr>
          <w:rFonts w:ascii="宋体" w:hAnsi="宋体" w:cs="宋体" w:eastAsia="宋体" w:hint="default"/>
          <w:b/>
          <w:bCs/>
          <w:spacing w:val="1"/>
          <w:w w:val="99"/>
        </w:rPr>
        <w:t> </w:t>
      </w:r>
      <w:r>
        <w:rPr>
          <w:spacing w:val="-1"/>
        </w:rPr>
        <w:t>本公司对于涉及诉讼、债务担保、亏损合同、重组等或有事项同时符合以下条件时，将其确认为预计</w:t>
      </w:r>
    </w:p>
    <w:p>
      <w:pPr>
        <w:pStyle w:val="BodyText"/>
        <w:spacing w:line="248" w:lineRule="exact"/>
        <w:ind w:right="0"/>
        <w:jc w:val="both"/>
      </w:pPr>
      <w:r>
        <w:rPr/>
        <w:t>负债：</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）该义务是公司承担的现时义务；</w:t>
      </w:r>
    </w:p>
    <w:p>
      <w:pPr>
        <w:pStyle w:val="BodyText"/>
        <w:spacing w:line="240" w:lineRule="auto" w:before="177"/>
        <w:ind w:left="574" w:right="0"/>
        <w:jc w:val="left"/>
      </w:pPr>
      <w:r>
        <w:rPr/>
        <w:t>（</w:t>
      </w:r>
      <w:r>
        <w:rPr>
          <w:rFonts w:ascii="Times New Roman" w:hAnsi="Times New Roman" w:cs="Times New Roman" w:eastAsia="Times New Roman" w:hint="default"/>
        </w:rPr>
        <w:t>2</w:t>
      </w:r>
      <w:r>
        <w:rPr/>
        <w:t>）该义务的执行很可能导致经济利益流出本公司；</w:t>
      </w:r>
    </w:p>
    <w:p>
      <w:pPr>
        <w:pStyle w:val="BodyText"/>
        <w:spacing w:line="450" w:lineRule="atLeast" w:before="18"/>
        <w:ind w:left="574" w:right="0"/>
        <w:jc w:val="left"/>
      </w:pPr>
      <w:r>
        <w:rPr/>
        <w:t>（</w:t>
      </w:r>
      <w:r>
        <w:rPr>
          <w:rFonts w:ascii="Times New Roman" w:hAnsi="Times New Roman" w:cs="Times New Roman" w:eastAsia="Times New Roman" w:hint="default"/>
        </w:rPr>
        <w:t>3</w:t>
      </w:r>
      <w:r>
        <w:rPr/>
        <w:t>）该义务的金额能够可靠计量。 </w:t>
      </w:r>
      <w:r>
        <w:rPr>
          <w:spacing w:val="-1"/>
        </w:rPr>
        <w:t>预计负债按照履行相关现时义务所需支出的最佳估计数进行初始计量，并综合考虑与或有事项有关的</w:t>
      </w:r>
    </w:p>
    <w:p>
      <w:pPr>
        <w:pStyle w:val="BodyText"/>
        <w:spacing w:line="273" w:lineRule="auto" w:before="37"/>
        <w:ind w:right="1131"/>
        <w:jc w:val="both"/>
      </w:pP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468" w:lineRule="exact" w:before="34"/>
        <w:ind w:left="574" w:right="0"/>
        <w:jc w:val="left"/>
      </w:pPr>
      <w:r>
        <w:rPr/>
        <w:t>资产负债表日，对预计负债的账面价值进行复核并作适当调整，以反映当前的最佳估计数。 </w:t>
      </w:r>
      <w:r>
        <w:rPr>
          <w:spacing w:val="-1"/>
        </w:rPr>
        <w:t>对过去的交易或事项形成的潜在义务，其存在需通过未来不确定事项的发生或不发生予以证实；或过</w:t>
      </w:r>
    </w:p>
    <w:p>
      <w:pPr>
        <w:pStyle w:val="BodyText"/>
        <w:spacing w:line="248" w:lineRule="exact"/>
        <w:ind w:right="0"/>
        <w:jc w:val="both"/>
      </w:pPr>
      <w:r>
        <w:rPr/>
        <w:t>去的交易或者事项形成的现时义务，履行该义务不是很可能导致经济利益流出本公司或该义务的金额不能</w:t>
      </w:r>
    </w:p>
    <w:p>
      <w:pPr>
        <w:pStyle w:val="BodyText"/>
        <w:spacing w:line="240" w:lineRule="auto" w:before="37"/>
        <w:ind w:right="0"/>
        <w:jc w:val="both"/>
      </w:pPr>
      <w:r>
        <w:rPr/>
        <w:t>可靠计量，则本公司会将该潜在义务或现时义务披露为或有负债。</w:t>
      </w:r>
    </w:p>
    <w:p>
      <w:pPr>
        <w:spacing w:line="240" w:lineRule="auto" w:before="10"/>
        <w:rPr>
          <w:rFonts w:ascii="宋体" w:hAnsi="宋体" w:cs="宋体" w:eastAsia="宋体" w:hint="default"/>
          <w:sz w:val="14"/>
          <w:szCs w:val="14"/>
        </w:rPr>
      </w:pPr>
    </w:p>
    <w:p>
      <w:pPr>
        <w:pStyle w:val="Heading4"/>
        <w:spacing w:line="240" w:lineRule="auto" w:before="0"/>
        <w:ind w:left="576" w:right="0"/>
        <w:jc w:val="left"/>
        <w:rPr>
          <w:b w:val="0"/>
          <w:bCs w:val="0"/>
        </w:rPr>
      </w:pPr>
      <w:r>
        <w:rPr/>
        <w:t>（二十四）股份支付</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1</w:t>
      </w:r>
      <w:r>
        <w:rPr/>
        <w:t>、股份支付的种类及会计处理</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BodyText"/>
        <w:spacing w:line="273" w:lineRule="auto" w:before="35"/>
        <w:ind w:right="1137" w:firstLine="420"/>
        <w:jc w:val="both"/>
      </w:pPr>
      <w:r>
        <w:rPr>
          <w:spacing w:val="3"/>
        </w:rPr>
        <w:t>股份支付是公司为了获取职工提供服务而授予权益工具或者承担以权益工具为基础确定的负债的交</w:t>
      </w:r>
      <w:r>
        <w:rPr/>
        <w:t> 易。股份支付分为以权益结算的股份支付和以现金结算的股份支付。</w:t>
      </w:r>
    </w:p>
    <w:p>
      <w:pPr>
        <w:pStyle w:val="BodyText"/>
        <w:spacing w:line="468" w:lineRule="exact" w:before="34"/>
        <w:ind w:left="574" w:right="0"/>
        <w:jc w:val="left"/>
      </w:pPr>
      <w:r>
        <w:rPr/>
        <w:t>（</w:t>
      </w:r>
      <w:r>
        <w:rPr>
          <w:rFonts w:ascii="宋体" w:hAnsi="宋体" w:cs="宋体" w:eastAsia="宋体" w:hint="default"/>
        </w:rPr>
        <w:t>1</w:t>
      </w:r>
      <w:r>
        <w:rPr/>
        <w:t>）以权益结算的股份支付 </w:t>
      </w:r>
      <w:r>
        <w:rPr>
          <w:spacing w:val="-1"/>
        </w:rPr>
        <w:t>以权益结算的股份支付是指公司为获取服务以股份或其他权益工具作为对价进行结算的交易。以换取</w:t>
      </w:r>
    </w:p>
    <w:p>
      <w:pPr>
        <w:pStyle w:val="BodyText"/>
        <w:spacing w:line="248" w:lineRule="exact"/>
        <w:ind w:right="0"/>
        <w:jc w:val="both"/>
      </w:pPr>
      <w:r>
        <w:rPr/>
        <w:t>职工提供服务的权益结算的股份支付，以授予职工的权益工具在授予日的公允价值计量。在完成等待期内</w:t>
      </w:r>
    </w:p>
    <w:p>
      <w:pPr>
        <w:pStyle w:val="BodyText"/>
        <w:spacing w:line="273" w:lineRule="auto" w:before="37"/>
        <w:ind w:right="1131"/>
        <w:jc w:val="both"/>
      </w:pPr>
      <w:r>
        <w:rPr>
          <w:spacing w:val="-1"/>
        </w:rPr>
        <w:t>的服务或达到规定业绩条件才可行权，在等待期内以对可行权权益工具数量的最佳估计为基础，按照权益</w:t>
      </w:r>
      <w:r>
        <w:rPr>
          <w:spacing w:val="-81"/>
        </w:rPr>
        <w:t> </w:t>
      </w:r>
      <w:r>
        <w:rPr>
          <w:spacing w:val="-81"/>
        </w:rPr>
      </w:r>
      <w:r>
        <w:rPr>
          <w:spacing w:val="-1"/>
        </w:rPr>
        <w:t>工具授予日的公允价值，将当期取得的服务计入相关成本或费用，相应增加资本公积，不确认后续公允价</w:t>
      </w:r>
      <w:r>
        <w:rPr>
          <w:spacing w:val="-83"/>
        </w:rPr>
        <w:t> </w:t>
      </w:r>
      <w:r>
        <w:rPr>
          <w:spacing w:val="-83"/>
        </w:rPr>
      </w:r>
      <w:r>
        <w:rPr/>
        <w:t>值变动。</w:t>
      </w:r>
    </w:p>
    <w:p>
      <w:pPr>
        <w:pStyle w:val="BodyText"/>
        <w:spacing w:line="468" w:lineRule="exact" w:before="34"/>
        <w:ind w:left="574" w:right="0"/>
        <w:jc w:val="left"/>
      </w:pPr>
      <w:r>
        <w:rPr/>
        <w:t>（</w:t>
      </w:r>
      <w:r>
        <w:rPr>
          <w:rFonts w:ascii="宋体" w:hAnsi="宋体" w:cs="宋体" w:eastAsia="宋体" w:hint="default"/>
        </w:rPr>
        <w:t>2</w:t>
      </w:r>
      <w:r>
        <w:rPr/>
        <w:t>）以现金结算的股份支付 </w:t>
      </w:r>
      <w:r>
        <w:rPr>
          <w:spacing w:val="3"/>
        </w:rPr>
        <w:t>以现金结算的股份支付是指公司为获取服务承担以股份或其他权益工具为基础计算确定的支付现金</w:t>
      </w:r>
    </w:p>
    <w:p>
      <w:pPr>
        <w:pStyle w:val="BodyText"/>
        <w:spacing w:line="248" w:lineRule="exact"/>
        <w:ind w:right="0"/>
        <w:jc w:val="both"/>
      </w:pPr>
      <w:r>
        <w:rPr/>
        <w:t>或其他资产义务的交易。以现金结算的股份支付，按照公司承担的以本公司股份数量为基础确定的负债的</w:t>
      </w:r>
    </w:p>
    <w:p>
      <w:pPr>
        <w:pStyle w:val="BodyText"/>
        <w:spacing w:line="273" w:lineRule="auto" w:before="37"/>
        <w:ind w:right="1131"/>
        <w:jc w:val="both"/>
      </w:pPr>
      <w:r>
        <w:rPr>
          <w:spacing w:val="-1"/>
        </w:rPr>
        <w:t>公允价值计量。该以现金结算的股份支付须完成等待期内的服务或达到规定业绩条件以后才可行权，在等</w:t>
      </w:r>
      <w:r>
        <w:rPr>
          <w:spacing w:val="-81"/>
        </w:rPr>
        <w:t> </w:t>
      </w:r>
      <w:r>
        <w:rPr>
          <w:spacing w:val="-81"/>
        </w:rPr>
      </w:r>
      <w:r>
        <w:rPr>
          <w:spacing w:val="-1"/>
        </w:rPr>
        <w:t>待期的每个资产负债表日以对可行权情况的最佳估计为基础，按照公司承担负债的公允价值金额，将当期</w:t>
      </w:r>
      <w:r>
        <w:rPr>
          <w:spacing w:val="-81"/>
        </w:rPr>
        <w:t> </w:t>
      </w:r>
      <w:r>
        <w:rPr>
          <w:spacing w:val="-81"/>
        </w:rPr>
      </w:r>
      <w:r>
        <w:rPr>
          <w:spacing w:val="-1"/>
        </w:rPr>
        <w:t>取得的服务计入成本或费用，相应增加负债。在相关负债结算前的每个资产负债表日以及结算日，对负债</w:t>
      </w:r>
      <w:r>
        <w:rPr>
          <w:spacing w:val="-83"/>
        </w:rPr>
        <w:t> </w:t>
      </w:r>
      <w:r>
        <w:rPr>
          <w:spacing w:val="-83"/>
        </w:rPr>
      </w:r>
      <w:r>
        <w:rPr/>
        <w:t>的公允价值重新计量，其变动计入当期损益。</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对于授予职工的股份，其公允价值按公司股份的市场价格计量，同时考虑授予股份所依据的条款和条</w:t>
      </w:r>
    </w:p>
    <w:p>
      <w:pPr>
        <w:spacing w:line="408" w:lineRule="auto" w:before="37"/>
        <w:ind w:left="574" w:right="0" w:hanging="420"/>
        <w:jc w:val="left"/>
        <w:rPr>
          <w:rFonts w:ascii="宋体" w:hAnsi="宋体" w:cs="宋体" w:eastAsia="宋体" w:hint="default"/>
          <w:sz w:val="21"/>
          <w:szCs w:val="21"/>
        </w:rPr>
      </w:pPr>
      <w:r>
        <w:rPr>
          <w:rFonts w:ascii="宋体" w:hAnsi="宋体" w:cs="宋体" w:eastAsia="宋体" w:hint="default"/>
          <w:sz w:val="21"/>
          <w:szCs w:val="21"/>
        </w:rPr>
        <w:t>件（不包括市场条件之外的可行权条件）进行调整。 对于授予职工的股票期权，通过期权定价模型估计所授予的期权的公允价值。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pStyle w:val="BodyText"/>
        <w:spacing w:line="273" w:lineRule="auto" w:before="14"/>
        <w:ind w:right="1131" w:firstLine="420"/>
        <w:jc w:val="both"/>
      </w:pPr>
      <w:r>
        <w:rPr>
          <w:spacing w:val="-1"/>
        </w:rPr>
        <w:t>在等待期内每个资产负债表日，根据最新取得的可行权职工人数变动等后续信息做出最佳估计，修正</w:t>
      </w:r>
      <w:r>
        <w:rPr/>
        <w:t> 预计可行权的权益工具数量。</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、修改和终止股份支付计划的处理</w:t>
      </w:r>
      <w:r>
        <w:rPr>
          <w:rFonts w:ascii="宋体" w:hAnsi="宋体" w:cs="宋体" w:eastAsia="宋体" w:hint="default"/>
          <w:b/>
          <w:bCs/>
          <w:w w:val="99"/>
          <w:sz w:val="21"/>
          <w:szCs w:val="21"/>
        </w:rPr>
        <w:t> </w:t>
      </w:r>
      <w:r>
        <w:rPr>
          <w:rFonts w:ascii="宋体" w:hAnsi="宋体" w:cs="宋体" w:eastAsia="宋体" w:hint="default"/>
          <w:spacing w:val="-1"/>
          <w:sz w:val="21"/>
          <w:szCs w:val="21"/>
        </w:rPr>
        <w:t>如果股份支付计划的修改增加了所授予的权益工具的公允价值，应按照权益工具公允价值的增加相应</w:t>
      </w:r>
    </w:p>
    <w:p>
      <w:pPr>
        <w:pStyle w:val="BodyText"/>
        <w:spacing w:line="240" w:lineRule="auto" w:before="37"/>
        <w:ind w:right="0"/>
        <w:jc w:val="both"/>
      </w:pPr>
      <w:r>
        <w:rPr/>
        <w:t>地确认取得服务的增加。</w:t>
      </w:r>
    </w:p>
    <w:p>
      <w:pPr>
        <w:spacing w:line="240" w:lineRule="auto" w:before="10"/>
        <w:rPr>
          <w:rFonts w:ascii="宋体" w:hAnsi="宋体" w:cs="宋体" w:eastAsia="宋体" w:hint="default"/>
          <w:sz w:val="14"/>
          <w:szCs w:val="14"/>
        </w:rPr>
      </w:pPr>
    </w:p>
    <w:p>
      <w:pPr>
        <w:pStyle w:val="BodyText"/>
        <w:spacing w:line="273" w:lineRule="auto"/>
        <w:ind w:right="1132" w:firstLine="420"/>
        <w:jc w:val="both"/>
      </w:pPr>
      <w:r>
        <w:rPr>
          <w:spacing w:val="-1"/>
        </w:rPr>
        <w:t>如果股份支付计划的修改增加了所授予的权益工具的数量，应将增加的权益工具的公允价值相应地确</w:t>
      </w:r>
      <w:r>
        <w:rPr/>
        <w:t> 认为取得服务的增加。</w:t>
      </w:r>
    </w:p>
    <w:p>
      <w:pPr>
        <w:pStyle w:val="BodyText"/>
        <w:spacing w:line="273" w:lineRule="auto" w:before="163"/>
        <w:ind w:right="1130" w:firstLine="420"/>
        <w:jc w:val="both"/>
      </w:pPr>
      <w:r>
        <w:rPr>
          <w:spacing w:val="-6"/>
        </w:rPr>
        <w:t>如果按照有利于职工的方式修改可行权条件，如缩短等待期、变更或取消业绩条件（而非市场条件），</w:t>
      </w:r>
      <w:r>
        <w:rPr/>
        <w:t> 公司在处理可行权条件时，考虑修改后的可行权条件。</w:t>
      </w:r>
    </w:p>
    <w:p>
      <w:pPr>
        <w:pStyle w:val="BodyText"/>
        <w:spacing w:line="273" w:lineRule="auto" w:before="163"/>
        <w:ind w:right="1131" w:firstLine="420"/>
        <w:jc w:val="both"/>
      </w:pPr>
      <w:r>
        <w:rPr>
          <w:spacing w:val="-1"/>
        </w:rPr>
        <w:t>如果以减少股份支付公允价值总额的方式或其他不利于职工的方式修改条款和条件，仍应继续对取得</w:t>
      </w:r>
      <w:r>
        <w:rPr/>
        <w:t> 的服务进行会计处理，如同该变更从未发生，除非取消了部分或全部已授予的权益工具。</w:t>
      </w:r>
    </w:p>
    <w:p>
      <w:pPr>
        <w:pStyle w:val="BodyText"/>
        <w:spacing w:line="273" w:lineRule="auto" w:before="163"/>
        <w:ind w:right="1131" w:firstLine="420"/>
        <w:jc w:val="both"/>
      </w:pPr>
      <w:r>
        <w:rPr>
          <w:spacing w:val="-1"/>
        </w:rPr>
        <w:t>在等待期内如果取消了授予的权益工具，对取消所授予的权益性工具作为加速行权处理，剩余等待期</w:t>
      </w:r>
      <w:r>
        <w:rPr/>
        <w:t> </w:t>
      </w:r>
      <w:r>
        <w:rPr>
          <w:spacing w:val="-1"/>
        </w:rPr>
        <w:t>内应确认的金额立即计入当期损益，同时确认资本公积。职工或其他方能够选择满足非可行权条件但在等</w:t>
      </w:r>
      <w:r>
        <w:rPr>
          <w:spacing w:val="-81"/>
        </w:rPr>
        <w:t> </w:t>
      </w:r>
      <w:r>
        <w:rPr>
          <w:spacing w:val="-81"/>
        </w:rPr>
      </w:r>
      <w:r>
        <w:rPr/>
        <w:t>待期内未满足的，将其作为授予权益工具的取消处理。</w:t>
      </w:r>
    </w:p>
    <w:p>
      <w:pPr>
        <w:pStyle w:val="Heading4"/>
        <w:spacing w:line="240" w:lineRule="auto" w:before="163"/>
        <w:ind w:left="576" w:right="0"/>
        <w:jc w:val="left"/>
        <w:rPr>
          <w:b w:val="0"/>
          <w:bCs w:val="0"/>
        </w:rPr>
      </w:pPr>
      <w:r>
        <w:rPr/>
        <w:t>（二十五）优先股与永续债</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BodyText"/>
        <w:spacing w:line="273" w:lineRule="auto" w:before="35"/>
        <w:ind w:right="0" w:firstLine="420"/>
        <w:jc w:val="left"/>
      </w:pPr>
      <w:r>
        <w:rPr>
          <w:spacing w:val="-1"/>
        </w:rPr>
        <w:t>公司发行的优先股或永续债根据所发行金融工具的合同条款及其所反映的经济实质，结合金融负债和</w:t>
      </w:r>
      <w:r>
        <w:rPr/>
        <w:t> 权益工具的定义，在初始确认时将其分类为金融负债或权益工具。</w:t>
      </w:r>
    </w:p>
    <w:p>
      <w:pPr>
        <w:pStyle w:val="BodyText"/>
        <w:spacing w:line="273" w:lineRule="auto" w:before="163"/>
        <w:ind w:right="1131" w:firstLine="420"/>
        <w:jc w:val="both"/>
      </w:pPr>
      <w:r>
        <w:rPr>
          <w:spacing w:val="-1"/>
        </w:rPr>
        <w:t>优先股或永续债属于金融负债的，按其公允价值扣除交易费用后的金额进行初始计量，并采用实际利</w:t>
      </w:r>
      <w:r>
        <w:rPr/>
        <w:t> </w:t>
      </w:r>
      <w:r>
        <w:rPr>
          <w:spacing w:val="-1"/>
        </w:rPr>
        <w:t>率法按摊余成本进行后续计量。相关利息、股利（或股息）、利得或损失，以及赎回或再融资产生的利得</w:t>
      </w:r>
      <w:r>
        <w:rPr>
          <w:spacing w:val="-83"/>
        </w:rPr>
        <w:t> </w:t>
      </w:r>
      <w:r>
        <w:rPr>
          <w:spacing w:val="-83"/>
        </w:rPr>
      </w:r>
      <w:r>
        <w:rPr/>
        <w:t>或损失等，计入当期损益。</w:t>
      </w:r>
    </w:p>
    <w:p>
      <w:pPr>
        <w:pStyle w:val="BodyText"/>
        <w:spacing w:line="273" w:lineRule="auto" w:before="163"/>
        <w:ind w:right="0" w:firstLine="420"/>
        <w:jc w:val="left"/>
      </w:pPr>
      <w:r>
        <w:rPr>
          <w:spacing w:val="-8"/>
        </w:rPr>
        <w:t>优先股或永续债属于权益工具的，在发行时收到的对价扣除交易费用后增加权益，其发行（含再融资）、</w:t>
      </w:r>
      <w:r>
        <w:rPr/>
        <w:t> 回购、出售或注销时，作为权益的变动处理。对权益工具持有方的分配应作利润分配处理，发放的股票股 利不影响所有者权益总额。终止的未完成的权益性交易所发生的交易费用计入当期损益。</w:t>
      </w:r>
    </w:p>
    <w:p>
      <w:pPr>
        <w:pStyle w:val="Heading4"/>
        <w:spacing w:line="240" w:lineRule="auto" w:before="163"/>
        <w:ind w:left="576" w:right="0"/>
        <w:jc w:val="left"/>
        <w:rPr>
          <w:b w:val="0"/>
          <w:bCs w:val="0"/>
        </w:rPr>
      </w:pPr>
      <w:r>
        <w:rPr/>
        <w:t>（二十六）收入</w:t>
      </w:r>
      <w:r>
        <w:rPr>
          <w:b w:val="0"/>
          <w:bCs w:val="0"/>
        </w:rPr>
      </w:r>
    </w:p>
    <w:p>
      <w:pPr>
        <w:spacing w:line="450" w:lineRule="atLeast" w:before="34"/>
        <w:ind w:left="5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、销售商品收入的确认</w:t>
      </w:r>
      <w:r>
        <w:rPr>
          <w:rFonts w:ascii="宋体" w:hAnsi="宋体" w:cs="宋体" w:eastAsia="宋体" w:hint="default"/>
          <w:b/>
          <w:bCs/>
          <w:w w:val="99"/>
          <w:sz w:val="21"/>
          <w:szCs w:val="21"/>
        </w:rPr>
        <w:t> </w:t>
      </w:r>
      <w:r>
        <w:rPr>
          <w:rFonts w:ascii="宋体" w:hAnsi="宋体" w:cs="宋体" w:eastAsia="宋体" w:hint="default"/>
          <w:sz w:val="21"/>
          <w:szCs w:val="21"/>
        </w:rPr>
        <w:t>公司已将商品所有权上的主要风险和报酬转移给购买方；既没有保留与所有权相联系的继续管理权，</w:t>
      </w:r>
    </w:p>
    <w:p>
      <w:pPr>
        <w:pStyle w:val="BodyText"/>
        <w:spacing w:line="273" w:lineRule="auto" w:before="37"/>
        <w:ind w:right="0"/>
        <w:jc w:val="left"/>
      </w:pPr>
      <w:r>
        <w:rPr>
          <w:spacing w:val="-1"/>
        </w:rPr>
        <w:t>也没有对已售出的商品实施有效控制；收入的金额能够可靠地计量；相关的经济利益很可能流入企业；相</w:t>
      </w:r>
      <w:r>
        <w:rPr>
          <w:spacing w:val="-83"/>
        </w:rPr>
        <w:t> </w:t>
      </w:r>
      <w:r>
        <w:rPr>
          <w:spacing w:val="-83"/>
        </w:rPr>
      </w:r>
      <w:r>
        <w:rPr/>
        <w:t>关的已发生或将发生的成本能够可靠地计量时，确认商品销售收入实现。</w:t>
      </w:r>
    </w:p>
    <w:p>
      <w:pPr>
        <w:pStyle w:val="BodyText"/>
        <w:spacing w:line="273" w:lineRule="auto" w:before="163"/>
        <w:ind w:right="0" w:firstLine="420"/>
        <w:jc w:val="left"/>
      </w:pPr>
      <w:r>
        <w:rPr>
          <w:spacing w:val="-1"/>
        </w:rPr>
        <w:t>本公司按照上述收入确认原则结合公司生产模式、产品特点、客户等信息以产品发出并得到客户验收</w:t>
      </w:r>
      <w:r>
        <w:rPr/>
        <w:t> 确认作为收入实现条件。</w:t>
      </w:r>
    </w:p>
    <w:p>
      <w:pPr>
        <w:spacing w:line="450" w:lineRule="atLeast" w:before="4"/>
        <w:ind w:left="5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08" w:lineRule="auto" w:before="37"/>
        <w:ind w:left="574" w:right="3402" w:hanging="420"/>
        <w:jc w:val="left"/>
      </w:pPr>
      <w:r>
        <w:rPr/>
        <w:t>务交易的完工进度，依据已经发生的成本占预计总成本的比例确定。 在资产负债表日提供劳务交易结果不能够可靠估计的，分别下列情况处理：</w:t>
      </w:r>
    </w:p>
    <w:p>
      <w:pPr>
        <w:pStyle w:val="BodyText"/>
        <w:spacing w:line="256" w:lineRule="auto" w:before="46"/>
        <w:ind w:right="0" w:firstLine="420"/>
        <w:jc w:val="left"/>
      </w:pPr>
      <w:r>
        <w:rPr/>
        <w:t>（</w:t>
      </w:r>
      <w:r>
        <w:rPr>
          <w:rFonts w:ascii="Times New Roman" w:hAnsi="Times New Roman" w:cs="Times New Roman" w:eastAsia="Times New Roman" w:hint="default"/>
        </w:rPr>
        <w:t>1</w:t>
      </w:r>
      <w:r>
        <w:rPr/>
        <w:t>）已发生的劳务成本预计能够得到补偿，应按已经发生的劳务成本金额确认提供劳务收入，并按 相同金额结转劳务成本。</w:t>
      </w:r>
    </w:p>
    <w:p>
      <w:pPr>
        <w:pStyle w:val="BodyText"/>
        <w:spacing w:line="256" w:lineRule="auto" w:before="178"/>
        <w:ind w:right="0"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spacing w:line="450" w:lineRule="atLeast" w:before="19"/>
        <w:ind w:left="5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37"/>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7"/>
        <w:ind w:left="57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468" w:lineRule="exact" w:before="48"/>
        <w:ind w:left="574" w:right="0" w:firstLine="2"/>
        <w:jc w:val="left"/>
      </w:pPr>
      <w:r>
        <w:rPr>
          <w:rFonts w:ascii="宋体" w:hAnsi="宋体" w:cs="宋体" w:eastAsia="宋体" w:hint="default"/>
          <w:b/>
          <w:bCs/>
        </w:rPr>
        <w:t>（二十七）政府补助</w:t>
      </w:r>
      <w:r>
        <w:rPr>
          <w:rFonts w:ascii="宋体" w:hAnsi="宋体" w:cs="宋体" w:eastAsia="宋体" w:hint="default"/>
          <w:b/>
          <w:bCs/>
          <w:spacing w:val="1"/>
          <w:w w:val="99"/>
        </w:rPr>
        <w:t> </w:t>
      </w:r>
      <w:r>
        <w:rPr>
          <w:spacing w:val="-1"/>
        </w:rPr>
        <w:t>本公司对政府补助分为与资产相关的政府补助和与收益相关的政府补助。本公司从政府有关部门无偿</w:t>
      </w:r>
    </w:p>
    <w:p>
      <w:pPr>
        <w:pStyle w:val="BodyText"/>
        <w:spacing w:line="248" w:lineRule="exact"/>
        <w:ind w:right="0"/>
        <w:jc w:val="left"/>
      </w:pPr>
      <w:r>
        <w:rPr/>
        <w:t>取得的货币性资产或非货币性资产，于本公司能够满足政府补助所附条件，且能够收到政府补助时予以确</w:t>
      </w:r>
    </w:p>
    <w:p>
      <w:pPr>
        <w:pStyle w:val="BodyText"/>
        <w:spacing w:line="273" w:lineRule="auto" w:before="37"/>
        <w:ind w:right="0"/>
        <w:jc w:val="left"/>
      </w:pPr>
      <w:r>
        <w:rPr>
          <w:spacing w:val="-1"/>
        </w:rPr>
        <w:t>认。本公司将与日常活动相关的政府补助，按照经济业务的实质计入其他收益；与公司日常活动无关的政</w:t>
      </w:r>
      <w:r>
        <w:rPr>
          <w:spacing w:val="-83"/>
        </w:rPr>
        <w:t> </w:t>
      </w:r>
      <w:r>
        <w:rPr>
          <w:spacing w:val="-83"/>
        </w:rPr>
      </w:r>
      <w:r>
        <w:rPr/>
        <w:t>府补助，计入营业外收支。</w:t>
      </w:r>
    </w:p>
    <w:p>
      <w:pPr>
        <w:spacing w:line="386" w:lineRule="auto" w:before="163"/>
        <w:ind w:left="574" w:right="193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公司取得的、用于购建或以其他方式形成长期资产的政府补助属于与资产相关的政府补助。</w:t>
      </w:r>
    </w:p>
    <w:p>
      <w:pPr>
        <w:spacing w:after="0" w:line="38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与资产相关的政府补助，确认为递延收益，并在相关资产使用寿命内按照系统、合理的方法计入当期</w:t>
      </w:r>
      <w:r>
        <w:rPr/>
        <w:t> 损益。</w:t>
      </w:r>
    </w:p>
    <w:p>
      <w:pPr>
        <w:spacing w:line="450" w:lineRule="atLeast" w:before="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除与资产相关的政府补助之外的政府补助为与收益相关的政府补助。与收益相关的政府补助，分别下</w:t>
      </w:r>
    </w:p>
    <w:p>
      <w:pPr>
        <w:pStyle w:val="BodyText"/>
        <w:spacing w:line="240" w:lineRule="auto" w:before="37"/>
        <w:ind w:right="0"/>
        <w:jc w:val="left"/>
      </w:pPr>
      <w:r>
        <w:rPr/>
        <w:t>列情况处理：</w:t>
      </w:r>
    </w:p>
    <w:p>
      <w:pPr>
        <w:spacing w:line="240" w:lineRule="auto" w:before="10"/>
        <w:rPr>
          <w:rFonts w:ascii="宋体" w:hAnsi="宋体" w:cs="宋体" w:eastAsia="宋体" w:hint="default"/>
          <w:sz w:val="14"/>
          <w:szCs w:val="14"/>
        </w:rPr>
      </w:pPr>
    </w:p>
    <w:p>
      <w:pPr>
        <w:pStyle w:val="BodyText"/>
        <w:spacing w:line="256" w:lineRule="auto"/>
        <w:ind w:right="1141" w:firstLine="420"/>
        <w:jc w:val="both"/>
      </w:pPr>
      <w:r>
        <w:rPr/>
        <w:t>（</w:t>
      </w:r>
      <w:r>
        <w:rPr>
          <w:rFonts w:ascii="Times New Roman" w:hAnsi="Times New Roman" w:cs="Times New Roman" w:eastAsia="Times New Roman" w:hint="default"/>
        </w:rPr>
        <w:t>1</w:t>
      </w:r>
      <w:r>
        <w:rPr/>
        <w:t>）用于补偿公司以后期间的相关费用或损失的，确认为递延收益，并在确认相关费用的期间，计 入当期损益。</w:t>
      </w:r>
    </w:p>
    <w:p>
      <w:pPr>
        <w:pStyle w:val="BodyText"/>
        <w:spacing w:line="240" w:lineRule="auto" w:before="22"/>
        <w:ind w:left="574" w:right="0"/>
        <w:jc w:val="left"/>
      </w:pPr>
      <w:r>
        <w:rPr/>
        <w:t>（</w:t>
      </w:r>
      <w:r>
        <w:rPr>
          <w:rFonts w:ascii="Times New Roman" w:hAnsi="Times New Roman" w:cs="Times New Roman" w:eastAsia="Times New Roman" w:hint="default"/>
        </w:rPr>
        <w:t>2</w:t>
      </w:r>
      <w:r>
        <w:rPr/>
        <w:t>）用于补偿公司已发生的相关费用或损失的，直接计入当期损益。</w:t>
      </w:r>
    </w:p>
    <w:p>
      <w:pPr>
        <w:spacing w:line="468" w:lineRule="exact" w:before="4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（二十八）递延所得税资产和递延所得税负债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本公司对于某些资产、负债项目的账面价值与其计税基础之间的差额，以及未作为资产和负债确认但</w:t>
      </w:r>
    </w:p>
    <w:p>
      <w:pPr>
        <w:pStyle w:val="BodyText"/>
        <w:spacing w:line="248" w:lineRule="exact"/>
        <w:ind w:right="0"/>
        <w:jc w:val="left"/>
      </w:pPr>
      <w:r>
        <w:rPr/>
        <w:t>按照税法规定可以确定其计税基础的项目的账面价值与计税基础之间的差额产生的暂时性差异，采用资产</w:t>
      </w:r>
    </w:p>
    <w:p>
      <w:pPr>
        <w:pStyle w:val="BodyText"/>
        <w:spacing w:line="240" w:lineRule="auto" w:before="37"/>
        <w:ind w:right="0"/>
        <w:jc w:val="left"/>
      </w:pPr>
      <w:r>
        <w:rPr/>
        <w:t>负债表债务法确认递延所得税资产及递延所得税负债。</w:t>
      </w:r>
    </w:p>
    <w:p>
      <w:pPr>
        <w:spacing w:line="240" w:lineRule="auto" w:before="10"/>
        <w:rPr>
          <w:rFonts w:ascii="宋体" w:hAnsi="宋体" w:cs="宋体" w:eastAsia="宋体" w:hint="default"/>
          <w:sz w:val="14"/>
          <w:szCs w:val="14"/>
        </w:rPr>
      </w:pPr>
    </w:p>
    <w:p>
      <w:pPr>
        <w:pStyle w:val="BodyText"/>
        <w:spacing w:line="266" w:lineRule="auto"/>
        <w:ind w:right="1131" w:firstLine="420"/>
        <w:jc w:val="both"/>
      </w:pPr>
      <w:r>
        <w:rPr>
          <w:spacing w:val="-1"/>
        </w:rPr>
        <w:t>一般情况下所有暂时性差异均确认相关的递延所得税。但对于可抵扣暂时性差异，以很可能取得用来</w:t>
      </w:r>
      <w:r>
        <w:rPr/>
        <w:t> </w:t>
      </w:r>
      <w:r>
        <w:rPr>
          <w:spacing w:val="-1"/>
        </w:rPr>
        <w:t>抵扣可抵扣暂时性差异的应纳税所得额为限，确认相关的递延所得税资产。此外，与商誉的初始确认相关</w:t>
      </w:r>
      <w:r>
        <w:rPr>
          <w:spacing w:val="-83"/>
        </w:rPr>
        <w:t> </w:t>
      </w:r>
      <w:r>
        <w:rPr>
          <w:spacing w:val="-83"/>
        </w:rPr>
      </w:r>
      <w:r>
        <w:rPr/>
        <w:t>的，以及与既不是企业合并、发生时也不影响会计利润和应纳税所得额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w:t>
      </w:r>
      <w:r>
        <w:rPr>
          <w:spacing w:val="-62"/>
        </w:rPr>
        <w:t> </w:t>
      </w:r>
      <w:r>
        <w:rPr>
          <w:spacing w:val="-62"/>
        </w:rPr>
      </w:r>
      <w:r>
        <w:rPr/>
        <w:t>产或负债的初始确认有关的暂时性差异，不予确认有关的递延所得税资产或负债。</w:t>
      </w:r>
    </w:p>
    <w:p>
      <w:pPr>
        <w:pStyle w:val="BodyText"/>
        <w:spacing w:line="273" w:lineRule="auto" w:before="170"/>
        <w:ind w:right="1132" w:firstLine="420"/>
        <w:jc w:val="both"/>
      </w:pPr>
      <w:r>
        <w:rPr>
          <w:spacing w:val="-1"/>
        </w:rPr>
        <w:t>对于能够结转以后年度的可抵扣亏损及税款抵减，以很可能获得用来抵扣可抵扣亏损和税款抵减的未</w:t>
      </w:r>
      <w:r>
        <w:rPr/>
        <w:t> 来应纳税所得额为限，确认相应的递延所得税资产。</w:t>
      </w:r>
    </w:p>
    <w:p>
      <w:pPr>
        <w:pStyle w:val="BodyText"/>
        <w:spacing w:line="273" w:lineRule="auto" w:before="164"/>
        <w:ind w:right="1008" w:firstLine="420"/>
        <w:jc w:val="left"/>
      </w:pPr>
      <w:r>
        <w:rPr/>
        <w:t>确认与子公司、联营企业及合营企业投资相关的应纳税暂时性差异产生的递延所得税负债，除非本公 司能够控制暂时性差异转回的时间，而且该暂时性差异在可预见的未来很可能不会转回。对于与子公司、</w:t>
      </w:r>
      <w:r>
        <w:rPr>
          <w:spacing w:val="-35"/>
        </w:rPr>
        <w:t> </w:t>
      </w:r>
      <w:r>
        <w:rPr>
          <w:spacing w:val="-35"/>
        </w:rPr>
      </w:r>
      <w:r>
        <w:rPr/>
        <w:t>联营企业及合营企业投资相关的可抵扣暂时性差异，只有当暂时性差异在可预见的未来很可能转回，且未</w:t>
      </w:r>
      <w:r>
        <w:rPr/>
        <w:t>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BodyText"/>
        <w:spacing w:line="273" w:lineRule="auto" w:before="163"/>
        <w:ind w:right="1131" w:firstLine="420"/>
        <w:jc w:val="both"/>
      </w:pPr>
      <w:r>
        <w:rPr>
          <w:spacing w:val="3"/>
        </w:rPr>
        <w:t>除与直接计入其他综合收益或股东权益的交易和事项相关的当期所得税和递延所得税计入其他综合</w:t>
      </w:r>
      <w:r>
        <w:rPr/>
        <w:t>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pStyle w:val="BodyText"/>
        <w:spacing w:line="273" w:lineRule="auto" w:before="163"/>
        <w:ind w:right="1131" w:firstLine="420"/>
        <w:jc w:val="both"/>
      </w:pPr>
      <w:r>
        <w:rPr>
          <w:spacing w:val="-1"/>
        </w:rPr>
        <w:t>资产负债表日，对递延所得税资产的账面价值进行复核，如果未来很可能无法获得足够的应纳税所得</w:t>
      </w:r>
      <w:r>
        <w:rPr/>
        <w:t> </w:t>
      </w:r>
      <w:r>
        <w:rPr>
          <w:spacing w:val="-1"/>
        </w:rPr>
        <w:t>额用以抵扣递延所得税资产的利益，则减记递延所得税资产的账面价值。在很可能获得足够的应纳税所得</w:t>
      </w:r>
      <w:r>
        <w:rPr>
          <w:spacing w:val="-81"/>
        </w:rPr>
        <w:t> </w:t>
      </w:r>
      <w:r>
        <w:rPr>
          <w:spacing w:val="-81"/>
        </w:rPr>
      </w:r>
      <w:r>
        <w:rPr/>
        <w:t>额时，减记的金额予以转回。</w:t>
      </w:r>
    </w:p>
    <w:p>
      <w:pPr>
        <w:pStyle w:val="BodyText"/>
        <w:spacing w:line="273" w:lineRule="auto" w:before="163"/>
        <w:ind w:right="1131" w:firstLine="420"/>
        <w:jc w:val="both"/>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273" w:lineRule="auto" w:before="163"/>
        <w:ind w:right="1130"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0"/>
        </w:rPr>
        <w:t> </w:t>
      </w:r>
      <w:r>
        <w:rPr>
          <w:spacing w:val="-80"/>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pStyle w:val="Heading4"/>
        <w:spacing w:line="240" w:lineRule="auto" w:before="163"/>
        <w:ind w:left="576" w:right="0"/>
        <w:jc w:val="left"/>
        <w:rPr>
          <w:b w:val="0"/>
          <w:bCs w:val="0"/>
        </w:rPr>
      </w:pPr>
      <w:r>
        <w:rPr/>
        <w:t>（二十九）租赁</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20"/>
          <w:szCs w:val="20"/>
        </w:rPr>
      </w:pPr>
    </w:p>
    <w:p>
      <w:pPr>
        <w:pStyle w:val="Heading4"/>
        <w:spacing w:line="240" w:lineRule="auto"/>
        <w:ind w:left="576" w:right="0"/>
        <w:jc w:val="left"/>
        <w:rPr>
          <w:b w:val="0"/>
          <w:bCs w:val="0"/>
        </w:rPr>
      </w:pPr>
      <w:r>
        <w:rPr>
          <w:rFonts w:ascii="Times New Roman" w:hAnsi="Times New Roman" w:cs="Times New Roman" w:eastAsia="Times New Roman" w:hint="default"/>
        </w:rPr>
        <w:t>1</w:t>
      </w:r>
      <w:r>
        <w:rPr/>
        <w:t>、经营租赁会计处理</w:t>
      </w:r>
      <w:r>
        <w:rPr>
          <w:b w:val="0"/>
          <w:bCs w:val="0"/>
        </w:rPr>
      </w:r>
    </w:p>
    <w:p>
      <w:pPr>
        <w:pStyle w:val="BodyText"/>
        <w:spacing w:line="273" w:lineRule="auto" w:before="177"/>
        <w:ind w:right="0" w:firstLine="420"/>
        <w:jc w:val="left"/>
      </w:pPr>
      <w:r>
        <w:rPr/>
        <w:t>（</w:t>
      </w:r>
      <w:r>
        <w:rPr>
          <w:rFonts w:ascii="宋体" w:hAnsi="宋体" w:cs="宋体" w:eastAsia="宋体" w:hint="default"/>
        </w:rPr>
        <w:t>1</w:t>
      </w:r>
      <w:r>
        <w:rPr/>
        <w:t>）租入资产所支付的租赁费，在不扣除免租期的整个租赁期内，按直线法进行分摊，计入当期费 用。支付的与租赁交易相关的初始直接费用，计入当期费用。</w:t>
      </w:r>
    </w:p>
    <w:p>
      <w:pPr>
        <w:pStyle w:val="BodyText"/>
        <w:spacing w:line="273" w:lineRule="auto" w:before="164"/>
        <w:ind w:right="0" w:firstLine="420"/>
        <w:jc w:val="left"/>
      </w:pPr>
      <w:r>
        <w:rPr>
          <w:spacing w:val="-1"/>
        </w:rPr>
        <w:t>资产出租方承担了应由承租方承担的与租赁相关的费用时，将该部分费用从租金总额中扣除，按扣除</w:t>
      </w:r>
      <w:r>
        <w:rPr/>
        <w:t> 后的租金费用在租赁期内分摊，计入当期费用。</w:t>
      </w:r>
    </w:p>
    <w:p>
      <w:pPr>
        <w:pStyle w:val="BodyText"/>
        <w:spacing w:line="273" w:lineRule="auto" w:before="163"/>
        <w:ind w:right="1133" w:firstLine="420"/>
        <w:jc w:val="both"/>
      </w:pPr>
      <w:r>
        <w:rPr/>
        <w:t>（</w:t>
      </w:r>
      <w:r>
        <w:rPr>
          <w:rFonts w:ascii="宋体" w:hAnsi="宋体" w:cs="宋体" w:eastAsia="宋体" w:hint="default"/>
        </w:rPr>
        <w:t>2</w:t>
      </w:r>
      <w:r>
        <w:rPr/>
        <w:t>）出租资产所收取的租赁费，在不扣除免租期的整个租赁期内，按直线法进行分摊，确认为租赁 </w:t>
      </w:r>
      <w:r>
        <w:rPr>
          <w:spacing w:val="-1"/>
        </w:rPr>
        <w:t>收入。支付的与租赁交易相关的初始直接费用，计入当期费用；如金额较大的，则予以资本化，在整个租</w:t>
      </w:r>
      <w:r>
        <w:rPr>
          <w:spacing w:val="-83"/>
        </w:rPr>
        <w:t> </w:t>
      </w:r>
      <w:r>
        <w:rPr>
          <w:spacing w:val="-83"/>
        </w:rPr>
      </w:r>
      <w:r>
        <w:rPr/>
        <w:t>赁期间内按照与租赁收入确认相同的基础分期计入当期收益。</w:t>
      </w:r>
    </w:p>
    <w:p>
      <w:pPr>
        <w:pStyle w:val="BodyText"/>
        <w:spacing w:line="273" w:lineRule="auto" w:before="163"/>
        <w:ind w:right="0" w:firstLine="420"/>
        <w:jc w:val="left"/>
      </w:pPr>
      <w:r>
        <w:rPr>
          <w:spacing w:val="-1"/>
        </w:rPr>
        <w:t>出租人承担了应由承租方承担的与租赁相关的费用时，将该部分费用从租金收入总额中扣除，按扣除</w:t>
      </w:r>
      <w:r>
        <w:rPr/>
        <w:t> 后的租金费用在租赁期内分配。</w:t>
      </w:r>
    </w:p>
    <w:p>
      <w:pPr>
        <w:pStyle w:val="Heading4"/>
        <w:spacing w:line="240" w:lineRule="auto" w:before="163"/>
        <w:ind w:left="576" w:right="0"/>
        <w:jc w:val="left"/>
        <w:rPr>
          <w:b w:val="0"/>
          <w:bCs w:val="0"/>
        </w:rPr>
      </w:pPr>
      <w:r>
        <w:rPr>
          <w:rFonts w:ascii="Times New Roman" w:hAnsi="Times New Roman" w:cs="Times New Roman" w:eastAsia="Times New Roman" w:hint="default"/>
        </w:rPr>
        <w:t>2</w:t>
      </w:r>
      <w:r>
        <w:rPr/>
        <w:t>、融资租赁会计处理</w:t>
      </w:r>
      <w:r>
        <w:rPr>
          <w:b w:val="0"/>
          <w:bCs w:val="0"/>
        </w:rPr>
      </w:r>
    </w:p>
    <w:p>
      <w:pPr>
        <w:pStyle w:val="BodyText"/>
        <w:spacing w:line="273" w:lineRule="auto" w:before="177"/>
        <w:ind w:right="1023" w:firstLine="420"/>
        <w:jc w:val="left"/>
      </w:pPr>
      <w:r>
        <w:rPr/>
        <w:t>（</w:t>
      </w:r>
      <w:r>
        <w:rPr>
          <w:rFonts w:ascii="宋体" w:hAnsi="宋体" w:cs="宋体" w:eastAsia="宋体"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BodyText"/>
        <w:spacing w:line="273" w:lineRule="auto" w:before="163"/>
        <w:ind w:right="0" w:firstLine="420"/>
        <w:jc w:val="left"/>
      </w:pPr>
      <w:r>
        <w:rPr>
          <w:spacing w:val="-1"/>
        </w:rPr>
        <w:t>采用实际利率法对未确认的融资费用，在资产租赁期间内摊销，计入财务费用。公司发生的初始直接</w:t>
      </w:r>
      <w:r>
        <w:rPr/>
        <w:t> 费用，计入租入资产价值。</w:t>
      </w:r>
    </w:p>
    <w:p>
      <w:pPr>
        <w:pStyle w:val="BodyText"/>
        <w:spacing w:line="273" w:lineRule="auto" w:before="163"/>
        <w:ind w:right="1131" w:firstLine="420"/>
        <w:jc w:val="both"/>
      </w:pPr>
      <w:r>
        <w:rPr/>
        <w:t>（</w:t>
      </w:r>
      <w:r>
        <w:rPr>
          <w:rFonts w:ascii="宋体" w:hAnsi="宋体" w:cs="宋体" w:eastAsia="宋体"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pStyle w:val="BodyText"/>
        <w:spacing w:line="468" w:lineRule="exact" w:before="35"/>
        <w:ind w:left="574" w:right="0" w:firstLine="2"/>
        <w:jc w:val="left"/>
      </w:pPr>
      <w:r>
        <w:rPr>
          <w:rFonts w:ascii="宋体" w:hAnsi="宋体" w:cs="宋体" w:eastAsia="宋体" w:hint="default"/>
          <w:b/>
          <w:bCs/>
        </w:rPr>
        <w:t>（三十）终止经营</w:t>
      </w:r>
      <w:r>
        <w:rPr>
          <w:rFonts w:ascii="宋体" w:hAnsi="宋体" w:cs="宋体" w:eastAsia="宋体" w:hint="default"/>
          <w:b/>
          <w:bCs/>
          <w:spacing w:val="1"/>
          <w:w w:val="99"/>
        </w:rPr>
        <w:t> </w:t>
      </w:r>
      <w:r>
        <w:rPr>
          <w:spacing w:val="-1"/>
        </w:rPr>
        <w:t>终止经营，是指满足下列条件之一的已被企业处置或被企业划归为持有待售的、在经营和编制财务报</w:t>
      </w:r>
    </w:p>
    <w:p>
      <w:pPr>
        <w:pStyle w:val="BodyText"/>
        <w:spacing w:line="248" w:lineRule="exact"/>
        <w:ind w:left="135" w:right="7811"/>
        <w:jc w:val="center"/>
      </w:pPr>
      <w:r>
        <w:rPr/>
        <w:t>表时能够单独区分的组成部分：</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77"/>
        <w:ind w:left="574" w:right="0"/>
        <w:jc w:val="left"/>
      </w:pPr>
      <w:r>
        <w:rPr/>
        <w:t>（</w:t>
      </w: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386" w:lineRule="auto" w:before="177"/>
        <w:ind w:left="574" w:right="3612"/>
        <w:jc w:val="left"/>
      </w:pPr>
      <w:r>
        <w:rPr/>
        <w:t>（</w:t>
      </w:r>
      <w:r>
        <w:rPr>
          <w:rFonts w:ascii="Times New Roman" w:hAnsi="Times New Roman" w:cs="Times New Roman" w:eastAsia="Times New Roman" w:hint="default"/>
        </w:rPr>
        <w:t>3</w:t>
      </w:r>
      <w:r>
        <w:rPr/>
        <w:t>）该组成部分是仅仅为了再出售而取得的子公司。 符合持有待售的资产的会计处理见本附注五（十三）“持有待售资产”。</w:t>
      </w:r>
    </w:p>
    <w:p>
      <w:pPr>
        <w:pStyle w:val="Heading4"/>
        <w:spacing w:line="240" w:lineRule="auto" w:before="65"/>
        <w:ind w:left="576" w:right="0"/>
        <w:jc w:val="left"/>
        <w:rPr>
          <w:b w:val="0"/>
          <w:bCs w:val="0"/>
        </w:rPr>
      </w:pPr>
      <w:r>
        <w:rPr/>
        <w:t>（三十一）关联方</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0" w:firstLine="420"/>
        <w:jc w:val="left"/>
      </w:pPr>
      <w:r>
        <w:rPr/>
        <w:t>一方控制、共同控制另一方或对另一方施加重大影响，以及两方或两方以上同受一方控制、共同控制 的，构成本公司的关联方。关联方可为个人或企业。仅仅同受国家控制而不存在其他关联方关系的企业，</w:t>
      </w:r>
      <w:r>
        <w:rPr>
          <w:spacing w:val="-35"/>
        </w:rPr>
        <w:t> </w:t>
      </w:r>
      <w:r>
        <w:rPr>
          <w:spacing w:val="-35"/>
        </w:rPr>
      </w:r>
      <w:r>
        <w:rPr/>
        <w:t>不构成的关联方。</w:t>
      </w:r>
    </w:p>
    <w:p>
      <w:pPr>
        <w:pStyle w:val="BodyText"/>
        <w:spacing w:line="240" w:lineRule="auto" w:before="163"/>
        <w:ind w:left="574" w:right="0"/>
        <w:jc w:val="left"/>
      </w:pPr>
      <w:r>
        <w:rPr/>
        <w:t>本公司关联方包括但不限于：</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）母公司；</w:t>
      </w:r>
    </w:p>
    <w:p>
      <w:pPr>
        <w:pStyle w:val="BodyText"/>
        <w:spacing w:line="240" w:lineRule="auto" w:before="177"/>
        <w:ind w:left="574" w:right="0"/>
        <w:jc w:val="left"/>
      </w:pPr>
      <w:r>
        <w:rPr/>
        <w:t>（</w:t>
      </w:r>
      <w:r>
        <w:rPr>
          <w:rFonts w:ascii="Times New Roman" w:hAnsi="Times New Roman" w:cs="Times New Roman" w:eastAsia="Times New Roman" w:hint="default"/>
        </w:rPr>
        <w:t>2</w:t>
      </w:r>
      <w:r>
        <w:rPr/>
        <w:t>）子公司；</w:t>
      </w:r>
    </w:p>
    <w:p>
      <w:pPr>
        <w:pStyle w:val="BodyText"/>
        <w:spacing w:line="240" w:lineRule="auto" w:before="177"/>
        <w:ind w:left="574" w:right="0"/>
        <w:jc w:val="left"/>
      </w:pPr>
      <w:r>
        <w:rPr/>
        <w:t>（</w:t>
      </w:r>
      <w:r>
        <w:rPr>
          <w:rFonts w:ascii="Times New Roman" w:hAnsi="Times New Roman" w:cs="Times New Roman" w:eastAsia="Times New Roman" w:hint="default"/>
        </w:rPr>
        <w:t>3</w:t>
      </w:r>
      <w:r>
        <w:rPr/>
        <w:t>）受同一母公司控制的其他企业；</w:t>
      </w:r>
    </w:p>
    <w:p>
      <w:pPr>
        <w:pStyle w:val="BodyText"/>
        <w:spacing w:line="240" w:lineRule="auto" w:before="177"/>
        <w:ind w:left="574" w:right="0"/>
        <w:jc w:val="left"/>
      </w:pPr>
      <w:r>
        <w:rPr/>
        <w:t>（</w:t>
      </w:r>
      <w:r>
        <w:rPr>
          <w:rFonts w:ascii="Times New Roman" w:hAnsi="Times New Roman" w:cs="Times New Roman" w:eastAsia="Times New Roman" w:hint="default"/>
        </w:rPr>
        <w:t>4</w:t>
      </w:r>
      <w:r>
        <w:rPr/>
        <w:t>）实施共同控制的投资方；</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t>（</w:t>
      </w:r>
      <w:r>
        <w:rPr>
          <w:rFonts w:ascii="Times New Roman" w:hAnsi="Times New Roman" w:cs="Times New Roman" w:eastAsia="Times New Roman" w:hint="default"/>
        </w:rPr>
        <w:t>5</w:t>
      </w:r>
      <w:r>
        <w:rPr/>
        <w:t>）施加重大影响的投资方；</w:t>
      </w:r>
    </w:p>
    <w:p>
      <w:pPr>
        <w:pStyle w:val="BodyText"/>
        <w:spacing w:line="240" w:lineRule="auto" w:before="177"/>
        <w:ind w:left="574" w:right="0"/>
        <w:jc w:val="left"/>
      </w:pPr>
      <w:r>
        <w:rPr/>
        <w:t>（</w:t>
      </w:r>
      <w:r>
        <w:rPr>
          <w:rFonts w:ascii="Times New Roman" w:hAnsi="Times New Roman" w:cs="Times New Roman" w:eastAsia="Times New Roman" w:hint="default"/>
        </w:rPr>
        <w:t>6</w:t>
      </w:r>
      <w:r>
        <w:rPr/>
        <w:t>）合营企业，包括合营企业的子公司；</w:t>
      </w:r>
    </w:p>
    <w:p>
      <w:pPr>
        <w:pStyle w:val="BodyText"/>
        <w:spacing w:line="240" w:lineRule="auto" w:before="177"/>
        <w:ind w:left="574" w:right="0"/>
        <w:jc w:val="left"/>
      </w:pPr>
      <w:r>
        <w:rPr/>
        <w:t>（</w:t>
      </w:r>
      <w:r>
        <w:rPr>
          <w:rFonts w:ascii="Times New Roman" w:hAnsi="Times New Roman" w:cs="Times New Roman" w:eastAsia="Times New Roman" w:hint="default"/>
        </w:rPr>
        <w:t>7</w:t>
      </w:r>
      <w:r>
        <w:rPr/>
        <w:t>）联营企业，包括联营企业的子公司；</w:t>
      </w:r>
    </w:p>
    <w:p>
      <w:pPr>
        <w:pStyle w:val="BodyText"/>
        <w:spacing w:line="240" w:lineRule="auto" w:before="177"/>
        <w:ind w:left="574" w:right="0"/>
        <w:jc w:val="left"/>
      </w:pPr>
      <w:r>
        <w:rPr/>
        <w:t>（</w:t>
      </w:r>
      <w:r>
        <w:rPr>
          <w:rFonts w:ascii="Times New Roman" w:hAnsi="Times New Roman" w:cs="Times New Roman" w:eastAsia="Times New Roman" w:hint="default"/>
        </w:rPr>
        <w:t>8</w:t>
      </w:r>
      <w:r>
        <w:rPr/>
        <w:t>）主要投资者个人及与其关系密切的家庭成员</w:t>
      </w:r>
      <w:r>
        <w:rPr>
          <w:spacing w:val="-1"/>
        </w:rPr>
        <w:t> </w:t>
      </w:r>
      <w:r>
        <w:rPr/>
        <w:t>；</w:t>
      </w:r>
    </w:p>
    <w:p>
      <w:pPr>
        <w:pStyle w:val="BodyText"/>
        <w:spacing w:line="240" w:lineRule="auto" w:before="177"/>
        <w:ind w:left="57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450" w:lineRule="atLeast" w:before="18"/>
        <w:ind w:left="574" w:right="0"/>
        <w:jc w:val="left"/>
      </w:pPr>
      <w:r>
        <w:rPr>
          <w:spacing w:val="-6"/>
        </w:rPr>
        <w:t>（</w:t>
      </w:r>
      <w:r>
        <w:rPr>
          <w:rFonts w:ascii="Times New Roman" w:hAnsi="Times New Roman" w:cs="Times New Roman" w:eastAsia="Times New Roman" w:hint="default"/>
          <w:spacing w:val="-6"/>
        </w:rPr>
        <w:t>10</w:t>
      </w:r>
      <w:r>
        <w:rPr>
          <w:spacing w:val="-6"/>
        </w:rPr>
        <w:t>）本公司主要投资者个人、关键管理人员或与其关系密切的家庭成员控制、共同控制的其他企业。</w:t>
      </w:r>
      <w:r>
        <w:rPr>
          <w:spacing w:val="-62"/>
        </w:rPr>
        <w:t> </w:t>
      </w:r>
      <w:r>
        <w:rPr>
          <w:spacing w:val="-62"/>
        </w:rPr>
      </w:r>
      <w:r>
        <w:rPr>
          <w:spacing w:val="-1"/>
        </w:rPr>
        <w:t>除上述按照企业会计准则的有关要求被确定为本公司的关联方以外，根据证监会颁布的《上市公司信</w:t>
      </w:r>
    </w:p>
    <w:p>
      <w:pPr>
        <w:pStyle w:val="BodyText"/>
        <w:spacing w:line="240" w:lineRule="auto" w:before="37"/>
        <w:ind w:right="0"/>
        <w:jc w:val="left"/>
      </w:pPr>
      <w:r>
        <w:rPr/>
        <w:t>息披露管理办法》的要求，以下企业或个人</w:t>
      </w:r>
      <w:r>
        <w:rPr>
          <w:spacing w:val="-53"/>
        </w:rPr>
        <w:t>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也属于本公司的关联方：</w:t>
      </w:r>
    </w:p>
    <w:p>
      <w:pPr>
        <w:pStyle w:val="BodyText"/>
        <w:spacing w:line="240" w:lineRule="auto" w:before="177"/>
        <w:ind w:left="574" w:right="0"/>
        <w:jc w:val="left"/>
      </w:pPr>
      <w:r>
        <w:rPr/>
        <w:t>（</w:t>
      </w:r>
      <w:r>
        <w:rPr>
          <w:rFonts w:ascii="Times New Roman" w:hAnsi="Times New Roman" w:cs="Times New Roman" w:eastAsia="Times New Roman" w:hint="default"/>
        </w:rPr>
        <w:t>11</w:t>
      </w:r>
      <w:r>
        <w:rPr/>
        <w:t>）持有本公司</w:t>
      </w:r>
      <w:r>
        <w:rPr>
          <w:spacing w:val="-57"/>
        </w:rPr>
        <w:t> </w:t>
      </w:r>
      <w:r>
        <w:rPr>
          <w:rFonts w:ascii="Times New Roman" w:hAnsi="Times New Roman" w:cs="Times New Roman" w:eastAsia="Times New Roman" w:hint="default"/>
        </w:rPr>
        <w:t>5%</w:t>
      </w:r>
      <w:r>
        <w:rPr/>
        <w:t>以上股份的企业或者一致行动人；</w:t>
      </w:r>
    </w:p>
    <w:p>
      <w:pPr>
        <w:pStyle w:val="BodyText"/>
        <w:spacing w:line="256" w:lineRule="auto" w:before="177"/>
        <w:ind w:right="1116" w:firstLine="420"/>
        <w:jc w:val="left"/>
      </w:pPr>
      <w:r>
        <w:rPr/>
        <w:t>（</w:t>
      </w:r>
      <w:r>
        <w:rPr>
          <w:rFonts w:ascii="Times New Roman" w:hAnsi="Times New Roman" w:cs="Times New Roman" w:eastAsia="Times New Roman" w:hint="default"/>
        </w:rPr>
        <w:t>12</w:t>
      </w:r>
      <w:r>
        <w:rPr/>
        <w:t>）直接或者间接持有本公司</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以上股份的个人及与其关系密切的家庭成员，上市公司监事及与 其关系密切的家庭成员；</w:t>
      </w:r>
    </w:p>
    <w:p>
      <w:pPr>
        <w:pStyle w:val="BodyText"/>
        <w:spacing w:line="256" w:lineRule="auto" w:before="178"/>
        <w:ind w:right="1008" w:firstLine="420"/>
        <w:jc w:val="left"/>
      </w:pPr>
      <w:r>
        <w:rPr/>
        <w:t>（</w:t>
      </w:r>
      <w:r>
        <w:rPr>
          <w:rFonts w:ascii="Times New Roman" w:hAnsi="Times New Roman" w:cs="Times New Roman" w:eastAsia="Times New Roman" w:hint="default"/>
        </w:rPr>
        <w:t>13</w:t>
      </w:r>
      <w:r>
        <w:rPr/>
        <w:t>）在过去</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个月内或者根据相关协议安排在未来</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月内，存在上述第</w:t>
      </w:r>
      <w:r>
        <w:rPr>
          <w:spacing w:val="-56"/>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4"/>
        </w:rPr>
        <w:t> </w:t>
      </w:r>
      <w:r>
        <w:rPr/>
        <w:t>和</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项情形之一的 企业；</w:t>
      </w:r>
    </w:p>
    <w:p>
      <w:pPr>
        <w:pStyle w:val="BodyText"/>
        <w:spacing w:line="240" w:lineRule="auto" w:before="178"/>
        <w:ind w:left="574" w:right="0"/>
        <w:jc w:val="left"/>
      </w:pPr>
      <w:r>
        <w:rPr>
          <w:spacing w:val="-12"/>
        </w:rPr>
        <w:t>（</w:t>
      </w:r>
      <w:r>
        <w:rPr>
          <w:rFonts w:ascii="Times New Roman" w:hAnsi="Times New Roman" w:cs="Times New Roman" w:eastAsia="Times New Roman" w:hint="default"/>
          <w:spacing w:val="-12"/>
        </w:rPr>
        <w:t>14</w:t>
      </w:r>
      <w:r>
        <w:rPr>
          <w:spacing w:val="-12"/>
        </w:rPr>
        <w:t>）在过去</w:t>
      </w:r>
      <w:r>
        <w:rPr>
          <w:spacing w:val="-53"/>
        </w:rPr>
        <w:t> </w:t>
      </w:r>
      <w:r>
        <w:rPr>
          <w:rFonts w:ascii="Times New Roman" w:hAnsi="Times New Roman" w:cs="Times New Roman" w:eastAsia="Times New Roman" w:hint="default"/>
        </w:rPr>
        <w:t>12 </w:t>
      </w:r>
      <w:r>
        <w:rPr/>
        <w:t>个月内或者根据相关协议安排在未来</w:t>
      </w:r>
      <w:r>
        <w:rPr>
          <w:spacing w:val="-52"/>
        </w:rPr>
        <w:t> </w:t>
      </w:r>
      <w:r>
        <w:rPr>
          <w:rFonts w:ascii="Times New Roman" w:hAnsi="Times New Roman" w:cs="Times New Roman" w:eastAsia="Times New Roman" w:hint="default"/>
        </w:rPr>
        <w:t>12 </w:t>
      </w:r>
      <w:r>
        <w:rPr>
          <w:spacing w:val="-10"/>
        </w:rPr>
        <w:t>月内，存在上述第</w:t>
      </w:r>
      <w:r>
        <w:rPr>
          <w:spacing w:val="-52"/>
        </w:rPr>
        <w:t> </w:t>
      </w:r>
      <w:r>
        <w:rPr>
          <w:rFonts w:ascii="Times New Roman" w:hAnsi="Times New Roman" w:cs="Times New Roman" w:eastAsia="Times New Roman" w:hint="default"/>
          <w:spacing w:val="-20"/>
        </w:rPr>
        <w:t>9</w:t>
      </w:r>
      <w:r>
        <w:rPr>
          <w:spacing w:val="-20"/>
        </w:rPr>
        <w:t>、</w:t>
      </w:r>
      <w:r>
        <w:rPr>
          <w:rFonts w:ascii="Times New Roman" w:hAnsi="Times New Roman" w:cs="Times New Roman" w:eastAsia="Times New Roman" w:hint="default"/>
          <w:spacing w:val="-20"/>
        </w:rPr>
        <w:t>12</w:t>
      </w:r>
      <w:r>
        <w:rPr>
          <w:rFonts w:ascii="Times New Roman" w:hAnsi="Times New Roman" w:cs="Times New Roman" w:eastAsia="Times New Roman" w:hint="default"/>
        </w:rPr>
        <w:t> </w:t>
      </w:r>
      <w:r>
        <w:rPr/>
        <w:t>项情形之一的个人；</w:t>
      </w:r>
    </w:p>
    <w:p>
      <w:pPr>
        <w:pStyle w:val="BodyText"/>
        <w:spacing w:line="256" w:lineRule="auto" w:before="177"/>
        <w:ind w:right="1119" w:firstLine="420"/>
        <w:jc w:val="left"/>
      </w:pPr>
      <w:r>
        <w:rPr/>
        <w:t>（</w:t>
      </w:r>
      <w:r>
        <w:rPr>
          <w:rFonts w:ascii="Times New Roman" w:hAnsi="Times New Roman" w:cs="Times New Roman" w:eastAsia="Times New Roman" w:hint="default"/>
        </w:rPr>
        <w:t>15</w:t>
      </w:r>
      <w:r>
        <w:rPr/>
        <w:t>）由上述第 </w:t>
      </w:r>
      <w:r>
        <w:rPr>
          <w:rFonts w:ascii="Times New Roman" w:hAnsi="Times New Roman" w:cs="Times New Roman" w:eastAsia="Times New Roman" w:hint="default"/>
        </w:rPr>
        <w:t>9</w:t>
      </w:r>
      <w:r>
        <w:rPr/>
        <w:t>、</w:t>
      </w:r>
      <w:r>
        <w:rPr>
          <w:rFonts w:ascii="Times New Roman" w:hAnsi="Times New Roman" w:cs="Times New Roman" w:eastAsia="Times New Roman" w:hint="default"/>
        </w:rPr>
        <w:t>12 </w:t>
      </w:r>
      <w:r>
        <w:rPr/>
        <w:t>和 </w:t>
      </w:r>
      <w:r>
        <w:rPr>
          <w:rFonts w:ascii="Times New Roman" w:hAnsi="Times New Roman" w:cs="Times New Roman" w:eastAsia="Times New Roman" w:hint="default"/>
        </w:rPr>
        <w:t>14</w:t>
      </w:r>
      <w:r>
        <w:rPr>
          <w:rFonts w:ascii="Times New Roman" w:hAnsi="Times New Roman" w:cs="Times New Roman" w:eastAsia="Times New Roman" w:hint="default"/>
          <w:spacing w:val="-27"/>
        </w:rPr>
        <w:t> </w:t>
      </w:r>
      <w:r>
        <w:rPr/>
        <w:t>项直接或者间接控制的、或者担任董事、高级管理人员的，除本公司及 其控股子公司以外的企业。</w:t>
      </w:r>
    </w:p>
    <w:p>
      <w:pPr>
        <w:pStyle w:val="BodyText"/>
        <w:spacing w:line="468" w:lineRule="exact" w:before="49"/>
        <w:ind w:left="574" w:right="0" w:firstLine="2"/>
        <w:jc w:val="left"/>
      </w:pPr>
      <w:r>
        <w:rPr>
          <w:rFonts w:ascii="宋体" w:hAnsi="宋体" w:cs="宋体" w:eastAsia="宋体" w:hint="default"/>
          <w:b/>
          <w:bCs/>
        </w:rPr>
        <w:t>（三十二）分部报告</w:t>
      </w:r>
      <w:r>
        <w:rPr>
          <w:rFonts w:ascii="宋体" w:hAnsi="宋体" w:cs="宋体" w:eastAsia="宋体" w:hint="default"/>
          <w:b/>
          <w:bCs/>
          <w:spacing w:val="1"/>
          <w:w w:val="99"/>
        </w:rPr>
        <w:t> </w:t>
      </w:r>
      <w:r>
        <w:rPr/>
        <w:t>本公司根据产品所属的细分行业，以内部组织结构、管理要求、内部报告制度为依据确定经营分部，</w:t>
      </w:r>
    </w:p>
    <w:p>
      <w:pPr>
        <w:pStyle w:val="BodyText"/>
        <w:spacing w:line="248" w:lineRule="exact"/>
        <w:ind w:right="0"/>
        <w:jc w:val="left"/>
      </w:pPr>
      <w:r>
        <w:rPr/>
        <w:t>以经营分部为基础确定报告分部。经营分部，是指公司内同时满足下列条件的组成部分：</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77"/>
        <w:ind w:left="574" w:right="0"/>
        <w:jc w:val="left"/>
      </w:pPr>
      <w:r>
        <w:rPr>
          <w:rFonts w:ascii="Times New Roman" w:hAnsi="Times New Roman" w:cs="Times New Roman" w:eastAsia="Times New Roman" w:hint="default"/>
        </w:rPr>
        <w:t>2</w:t>
      </w:r>
      <w:r>
        <w:rPr/>
        <w:t>、公司管理层能够定期评价该组成部分的经营成果，以决定向其配置资源、评价其业绩；</w:t>
      </w:r>
    </w:p>
    <w:p>
      <w:pPr>
        <w:pStyle w:val="BodyText"/>
        <w:spacing w:line="450" w:lineRule="atLeast" w:before="18"/>
        <w:ind w:left="574" w:right="0"/>
        <w:jc w:val="left"/>
      </w:pPr>
      <w:r>
        <w:rPr>
          <w:rFonts w:ascii="Times New Roman" w:hAnsi="Times New Roman" w:cs="Times New Roman" w:eastAsia="Times New Roman" w:hint="default"/>
        </w:rPr>
        <w:t>3</w:t>
      </w:r>
      <w:r>
        <w:rPr/>
        <w:t>、公司能够取得该组成部分的财务状况、经营成果和现金流量等有关会计信息。 </w:t>
      </w:r>
      <w:r>
        <w:rPr>
          <w:spacing w:val="-1"/>
        </w:rPr>
        <w:t>如果两个或多个经营分部存在相似经济特征且同时在以下方面具有相同或相似性的，可以合并为一个</w:t>
      </w:r>
    </w:p>
    <w:p>
      <w:pPr>
        <w:pStyle w:val="BodyText"/>
        <w:spacing w:line="240" w:lineRule="auto" w:before="37"/>
        <w:ind w:right="0"/>
        <w:jc w:val="left"/>
      </w:pPr>
      <w:r>
        <w:rPr/>
        <w:t>经营分部：</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）各单项产品或劳务的性质；</w:t>
      </w:r>
    </w:p>
    <w:p>
      <w:pPr>
        <w:pStyle w:val="BodyText"/>
        <w:spacing w:line="240" w:lineRule="auto" w:before="177"/>
        <w:ind w:left="574" w:right="0"/>
        <w:jc w:val="left"/>
      </w:pPr>
      <w:r>
        <w:rPr/>
        <w:t>（</w:t>
      </w:r>
      <w:r>
        <w:rPr>
          <w:rFonts w:ascii="Times New Roman" w:hAnsi="Times New Roman" w:cs="Times New Roman" w:eastAsia="Times New Roman" w:hint="default"/>
        </w:rPr>
        <w:t>2</w:t>
      </w:r>
      <w:r>
        <w:rPr/>
        <w:t>）生产过程的性质；</w:t>
      </w:r>
    </w:p>
    <w:p>
      <w:pPr>
        <w:pStyle w:val="BodyText"/>
        <w:spacing w:line="240" w:lineRule="auto" w:before="177"/>
        <w:ind w:left="574" w:right="0"/>
        <w:jc w:val="left"/>
      </w:pPr>
      <w:r>
        <w:rPr/>
        <w:t>（</w:t>
      </w:r>
      <w:r>
        <w:rPr>
          <w:rFonts w:ascii="Times New Roman" w:hAnsi="Times New Roman" w:cs="Times New Roman" w:eastAsia="Times New Roman" w:hint="default"/>
        </w:rPr>
        <w:t>3</w:t>
      </w:r>
      <w:r>
        <w:rPr/>
        <w:t>）产品或劳务的客户类型；</w:t>
      </w:r>
    </w:p>
    <w:p>
      <w:pPr>
        <w:pStyle w:val="BodyText"/>
        <w:spacing w:line="240" w:lineRule="auto" w:before="177"/>
        <w:ind w:left="574" w:right="0"/>
        <w:jc w:val="left"/>
      </w:pPr>
      <w:r>
        <w:rPr/>
        <w:t>（</w:t>
      </w:r>
      <w:r>
        <w:rPr>
          <w:rFonts w:ascii="Times New Roman" w:hAnsi="Times New Roman" w:cs="Times New Roman" w:eastAsia="Times New Roman" w:hint="default"/>
        </w:rPr>
        <w:t>4</w:t>
      </w:r>
      <w:r>
        <w:rPr/>
        <w:t>）销售产品或提供劳务的方式；</w:t>
      </w:r>
    </w:p>
    <w:p>
      <w:pPr>
        <w:pStyle w:val="BodyText"/>
        <w:spacing w:line="240" w:lineRule="auto" w:before="177"/>
        <w:ind w:left="574" w:right="0"/>
        <w:jc w:val="left"/>
      </w:pPr>
      <w:r>
        <w:rPr/>
        <w:t>（</w:t>
      </w:r>
      <w:r>
        <w:rPr>
          <w:rFonts w:ascii="Times New Roman" w:hAnsi="Times New Roman" w:cs="Times New Roman" w:eastAsia="Times New Roman" w:hint="default"/>
        </w:rPr>
        <w:t>5</w:t>
      </w:r>
      <w:r>
        <w:rPr/>
        <w:t>）生产产品及提供劳务受法律、行政法规的影响。</w:t>
      </w:r>
    </w:p>
    <w:p>
      <w:pPr>
        <w:pStyle w:val="Heading4"/>
        <w:spacing w:line="240" w:lineRule="auto" w:before="177"/>
        <w:ind w:left="576" w:right="0"/>
        <w:jc w:val="left"/>
        <w:rPr>
          <w:b w:val="0"/>
          <w:bCs w:val="0"/>
        </w:rPr>
      </w:pPr>
      <w:r>
        <w:rPr/>
        <w:t>（三十三）重要会计政策、会计估计的变更</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576" w:right="0"/>
        <w:jc w:val="left"/>
        <w:rPr>
          <w:b w:val="0"/>
          <w:bCs w:val="0"/>
        </w:rPr>
      </w:pPr>
      <w:r>
        <w:rPr>
          <w:rFonts w:ascii="Times New Roman" w:hAnsi="Times New Roman" w:cs="Times New Roman" w:eastAsia="Times New Roman" w:hint="default"/>
        </w:rPr>
        <w:t>1</w:t>
      </w:r>
      <w:r>
        <w:rPr/>
        <w:t>、重要会计政策变更</w:t>
      </w:r>
      <w:r>
        <w:rPr>
          <w:b w:val="0"/>
          <w:bCs w:val="0"/>
        </w:rPr>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r>
        <w:rPr/>
        <w:pict>
          <v:shape style="position:absolute;margin-left:304.720001pt;margin-top:104.220001pt;width:.48003pt;height:.48pt;mso-position-horizontal-relative:page;mso-position-vertical-relative:page;z-index:1960" type="#_x0000_t75" stroked="false">
            <v:imagedata r:id="rId30" o:title=""/>
          </v:shape>
        </w:pict>
      </w:r>
      <w:r>
        <w:rPr/>
        <w:pict>
          <v:shape style="position:absolute;margin-left:406.079987pt;margin-top:104.220001pt;width:.48003pt;height:.48pt;mso-position-horizontal-relative:page;mso-position-vertical-relative:page;z-index:1984" type="#_x0000_t75" stroked="false">
            <v:imagedata r:id="rId30" o:title=""/>
          </v:shape>
        </w:pict>
      </w:r>
      <w:r>
        <w:rPr/>
        <w:pict>
          <v:group style="position:absolute;margin-left:68.580002pt;margin-top:395.179962pt;width:458.2pt;height:.5pt;mso-position-horizontal-relative:page;mso-position-vertical-relative:page;z-index:-1154800" coordorigin="1372,7904" coordsize="9164,10">
            <v:shape style="position:absolute;left:1372;top:7904;width:2123;height:10" type="#_x0000_t75" stroked="false">
              <v:imagedata r:id="rId31" o:title=""/>
            </v:shape>
            <v:shape style="position:absolute;left:3490;top:7904;width:3548;height:10" type="#_x0000_t75" stroked="false">
              <v:imagedata r:id="rId32" o:title=""/>
            </v:shape>
            <v:shape style="position:absolute;left:7033;top:7904;width:1707;height:10" type="#_x0000_t75" stroked="false">
              <v:imagedata r:id="rId33" o:title=""/>
            </v:shape>
            <v:shape style="position:absolute;left:8735;top:7904;width:1800;height:10" type="#_x0000_t75" stroked="false">
              <v:imagedata r:id="rId34" o:title=""/>
            </v:shape>
            <w10:wrap type="none"/>
          </v:group>
        </w:pict>
      </w:r>
      <w:r>
        <w:rPr/>
        <w:pict>
          <v:group style="position:absolute;margin-left:68.580002pt;margin-top:414.200012pt;width:458.2pt;height:.5pt;mso-position-horizontal-relative:page;mso-position-vertical-relative:page;z-index:-1154776" coordorigin="1372,8284" coordsize="9164,10">
            <v:shape style="position:absolute;left:1372;top:8284;width:2123;height:10" type="#_x0000_t75" stroked="false">
              <v:imagedata r:id="rId31" o:title=""/>
            </v:shape>
            <v:shape style="position:absolute;left:3490;top:8284;width:3548;height:10" type="#_x0000_t75" stroked="false">
              <v:imagedata r:id="rId35" o:title=""/>
            </v:shape>
            <v:shape style="position:absolute;left:7033;top:8284;width:1707;height:10" type="#_x0000_t75" stroked="false">
              <v:imagedata r:id="rId36" o:title=""/>
            </v:shape>
            <v:shape style="position:absolute;left:8735;top:8284;width:1800;height:10" type="#_x0000_t75" stroked="false">
              <v:imagedata r:id="rId37" o:title=""/>
            </v:shape>
            <w10:wrap type="none"/>
          </v:group>
        </w:pict>
      </w:r>
      <w:r>
        <w:rPr/>
        <w:pict>
          <v:group style="position:absolute;margin-left:68.580002pt;margin-top:433.299988pt;width:458.2pt;height:.5pt;mso-position-horizontal-relative:page;mso-position-vertical-relative:page;z-index:-1154752" coordorigin="1372,8666" coordsize="9164,10">
            <v:shape style="position:absolute;left:1372;top:8666;width:2123;height:10" type="#_x0000_t75" stroked="false">
              <v:imagedata r:id="rId31" o:title=""/>
            </v:shape>
            <v:shape style="position:absolute;left:3490;top:8666;width:3548;height:10" type="#_x0000_t75" stroked="false">
              <v:imagedata r:id="rId38" o:title=""/>
            </v:shape>
            <v:shape style="position:absolute;left:7033;top:8666;width:1707;height:10" type="#_x0000_t75" stroked="false">
              <v:imagedata r:id="rId36" o:title=""/>
            </v:shape>
            <v:shape style="position:absolute;left:8735;top:8666;width:1800;height:10" type="#_x0000_t75" stroked="false">
              <v:imagedata r:id="rId39" o:title=""/>
            </v:shape>
            <w10:wrap type="none"/>
          </v:group>
        </w:pict>
      </w:r>
      <w:r>
        <w:rPr/>
        <w:pict>
          <v:group style="position:absolute;margin-left:68.580002pt;margin-top:452.320007pt;width:458.2pt;height:.5pt;mso-position-horizontal-relative:page;mso-position-vertical-relative:page;z-index:-1154728" coordorigin="1372,9046" coordsize="9164,10">
            <v:shape style="position:absolute;left:1372;top:9046;width:2123;height:10" type="#_x0000_t75" stroked="false">
              <v:imagedata r:id="rId31" o:title=""/>
            </v:shape>
            <v:shape style="position:absolute;left:3490;top:9046;width:3548;height:10" type="#_x0000_t75" stroked="false">
              <v:imagedata r:id="rId40" o:title=""/>
            </v:shape>
            <v:shape style="position:absolute;left:7033;top:9046;width:1707;height:10" type="#_x0000_t75" stroked="false">
              <v:imagedata r:id="rId33" o:title=""/>
            </v:shape>
            <v:shape style="position:absolute;left:8735;top:9046;width:1800;height:10" type="#_x0000_t75" stroked="false">
              <v:imagedata r:id="rId41" o:title=""/>
            </v:shape>
            <w10:wrap type="none"/>
          </v:group>
        </w:pict>
      </w:r>
      <w:r>
        <w:rPr/>
        <w:pict>
          <v:group style="position:absolute;margin-left:68.580002pt;margin-top:471.399963pt;width:458.2pt;height:.5pt;mso-position-horizontal-relative:page;mso-position-vertical-relative:page;z-index:-1154704" coordorigin="1372,9428" coordsize="9164,10">
            <v:shape style="position:absolute;left:1372;top:9428;width:2123;height:10" type="#_x0000_t75" stroked="false">
              <v:imagedata r:id="rId31" o:title=""/>
            </v:shape>
            <v:shape style="position:absolute;left:3490;top:9428;width:3548;height:10" type="#_x0000_t75" stroked="false">
              <v:imagedata r:id="rId32" o:title=""/>
            </v:shape>
            <v:shape style="position:absolute;left:7033;top:9428;width:1707;height:10" type="#_x0000_t75" stroked="false">
              <v:imagedata r:id="rId33" o:title=""/>
            </v:shape>
            <v:shape style="position:absolute;left:8735;top:9428;width:1800;height:10" type="#_x0000_t75" stroked="false">
              <v:imagedata r:id="rId34" o:title=""/>
            </v:shape>
            <w10:wrap type="none"/>
          </v:group>
        </w:pict>
      </w:r>
      <w:r>
        <w:rPr/>
        <w:pict>
          <v:group style="position:absolute;margin-left:68.580002pt;margin-top:490.420013pt;width:458.2pt;height:.5pt;mso-position-horizontal-relative:page;mso-position-vertical-relative:page;z-index:-1154680" coordorigin="1372,9808" coordsize="9164,10">
            <v:shape style="position:absolute;left:1372;top:9808;width:2123;height:10" type="#_x0000_t75" stroked="false">
              <v:imagedata r:id="rId31" o:title=""/>
            </v:shape>
            <v:shape style="position:absolute;left:3490;top:9808;width:3548;height:10" type="#_x0000_t75" stroked="false">
              <v:imagedata r:id="rId40" o:title=""/>
            </v:shape>
            <v:shape style="position:absolute;left:7033;top:9808;width:1707;height:10" type="#_x0000_t75" stroked="false">
              <v:imagedata r:id="rId33" o:title=""/>
            </v:shape>
            <v:shape style="position:absolute;left:8735;top:9808;width:1800;height:10" type="#_x0000_t75" stroked="false">
              <v:imagedata r:id="rId41" o:title=""/>
            </v:shape>
            <w10:wrap type="none"/>
          </v:group>
        </w:pict>
      </w:r>
      <w:r>
        <w:rPr/>
        <w:pict>
          <v:group style="position:absolute;margin-left:68.580002pt;margin-top:509.499969pt;width:458.2pt;height:.5pt;mso-position-horizontal-relative:page;mso-position-vertical-relative:page;z-index:-1154656" coordorigin="1372,10190" coordsize="9164,10">
            <v:shape style="position:absolute;left:1372;top:10190;width:2123;height:10" type="#_x0000_t75" stroked="false">
              <v:imagedata r:id="rId31" o:title=""/>
            </v:shape>
            <v:shape style="position:absolute;left:3490;top:10190;width:3548;height:10" type="#_x0000_t75" stroked="false">
              <v:imagedata r:id="rId32" o:title=""/>
            </v:shape>
            <v:shape style="position:absolute;left:7033;top:10190;width:1707;height:10" type="#_x0000_t75" stroked="false">
              <v:imagedata r:id="rId33" o:title=""/>
            </v:shape>
            <v:shape style="position:absolute;left:8735;top:10190;width:1800;height:10" type="#_x0000_t75" stroked="false">
              <v:imagedata r:id="rId34" o:title=""/>
            </v:shape>
            <w10:wrap type="none"/>
          </v:group>
        </w:pict>
      </w:r>
      <w:r>
        <w:rPr/>
        <w:pict>
          <v:group style="position:absolute;margin-left:68.580002pt;margin-top:528.520020pt;width:458.2pt;height:.5pt;mso-position-horizontal-relative:page;mso-position-vertical-relative:page;z-index:-1154632" coordorigin="1372,10570" coordsize="9164,10">
            <v:shape style="position:absolute;left:1372;top:10570;width:2123;height:10" type="#_x0000_t75" stroked="false">
              <v:imagedata r:id="rId31" o:title=""/>
            </v:shape>
            <v:shape style="position:absolute;left:3490;top:10570;width:3548;height:10" type="#_x0000_t75" stroked="false">
              <v:imagedata r:id="rId35" o:title=""/>
            </v:shape>
            <v:shape style="position:absolute;left:7033;top:10570;width:1707;height:10" type="#_x0000_t75" stroked="false">
              <v:imagedata r:id="rId36" o:title=""/>
            </v:shape>
            <v:shape style="position:absolute;left:8735;top:10570;width:1800;height:10" type="#_x0000_t75" stroked="false">
              <v:imagedata r:id="rId37" o:title=""/>
            </v:shape>
            <w10:wrap type="none"/>
          </v:group>
        </w:pict>
      </w:r>
    </w:p>
    <w:tbl>
      <w:tblPr>
        <w:tblW w:w="0" w:type="auto"/>
        <w:jc w:val="left"/>
        <w:tblInd w:w="467" w:type="dxa"/>
        <w:tblLayout w:type="fixed"/>
        <w:tblCellMar>
          <w:top w:w="0" w:type="dxa"/>
          <w:left w:w="0" w:type="dxa"/>
          <w:bottom w:w="0" w:type="dxa"/>
          <w:right w:w="0" w:type="dxa"/>
        </w:tblCellMar>
        <w:tblLook w:val="01E0"/>
      </w:tblPr>
      <w:tblGrid>
        <w:gridCol w:w="4652"/>
        <w:gridCol w:w="2027"/>
        <w:gridCol w:w="2318"/>
      </w:tblGrid>
      <w:tr>
        <w:trPr>
          <w:trHeight w:val="644" w:hRule="exact"/>
        </w:trPr>
        <w:tc>
          <w:tcPr>
            <w:tcW w:w="46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1"/>
              <w:ind w:left="1068"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20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sz w:val="21"/>
                <w:szCs w:val="21"/>
              </w:rPr>
              <w:t>(</w:t>
            </w:r>
            <w:r>
              <w:rPr>
                <w:rFonts w:ascii="宋体" w:hAnsi="宋体" w:cs="宋体" w:eastAsia="宋体" w:hint="default"/>
                <w:b/>
                <w:bCs/>
                <w:sz w:val="21"/>
                <w:szCs w:val="21"/>
              </w:rPr>
              <w:t>受重要影响的报</w:t>
            </w:r>
            <w:r>
              <w:rPr>
                <w:rFonts w:ascii="宋体" w:hAnsi="宋体" w:cs="宋体" w:eastAsia="宋体" w:hint="default"/>
                <w:sz w:val="21"/>
                <w:szCs w:val="21"/>
              </w:rPr>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b/>
                <w:bCs/>
                <w:sz w:val="21"/>
                <w:szCs w:val="21"/>
              </w:rPr>
              <w:t>表项目名称和金额</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677" w:hRule="exact"/>
        </w:trPr>
        <w:tc>
          <w:tcPr>
            <w:tcW w:w="4652" w:type="dxa"/>
            <w:tcBorders>
              <w:top w:val="single" w:sz="4" w:space="0" w:color="000000"/>
              <w:left w:val="nil" w:sz="6" w:space="0" w:color="auto"/>
              <w:bottom w:val="single" w:sz="12" w:space="0" w:color="000000"/>
              <w:right w:val="single" w:sz="4" w:space="0" w:color="000000"/>
            </w:tcBorders>
          </w:tcPr>
          <w:p>
            <w:pPr>
              <w:pStyle w:val="TableParagraph"/>
              <w:spacing w:line="261" w:lineRule="auto" w:before="65"/>
              <w:ind w:left="122" w:right="95"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日，财政部发布了《关于修订印</w:t>
            </w:r>
            <w:r>
              <w:rPr>
                <w:rFonts w:ascii="宋体" w:hAnsi="宋体" w:cs="宋体" w:eastAsia="宋体" w:hint="default"/>
                <w:sz w:val="21"/>
                <w:szCs w:val="21"/>
              </w:rPr>
              <w:t> 发</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年度一般企业财务报表格式的通知》（财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会</w:t>
            </w:r>
            <w:r>
              <w:rPr>
                <w:rFonts w:ascii="Times New Roman" w:hAnsi="Times New Roman" w:cs="Times New Roman" w:eastAsia="Times New Roman" w:hint="default"/>
                <w:spacing w:val="2"/>
                <w:sz w:val="21"/>
                <w:szCs w:val="21"/>
              </w:rPr>
              <w:t>[2018]15</w:t>
            </w:r>
            <w:r>
              <w:rPr>
                <w:rFonts w:ascii="宋体" w:hAnsi="宋体" w:cs="宋体" w:eastAsia="宋体" w:hint="default"/>
                <w:spacing w:val="2"/>
                <w:sz w:val="21"/>
                <w:szCs w:val="21"/>
              </w:rPr>
              <w:t>号），对于执行企业会计准则的非金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融企业中，尚未执行新金融准则和新收入准则的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企业应当按照企业会计准则和本通知附件</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的要</w:t>
            </w:r>
            <w:r>
              <w:rPr>
                <w:rFonts w:ascii="宋体" w:hAnsi="宋体" w:cs="宋体" w:eastAsia="宋体" w:hint="default"/>
                <w:spacing w:val="-103"/>
                <w:sz w:val="21"/>
                <w:szCs w:val="21"/>
              </w:rPr>
              <w:t> </w:t>
            </w:r>
            <w:r>
              <w:rPr>
                <w:rFonts w:ascii="宋体" w:hAnsi="宋体" w:cs="宋体" w:eastAsia="宋体" w:hint="default"/>
                <w:sz w:val="21"/>
                <w:szCs w:val="21"/>
              </w:rPr>
              <w:t>求编制</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年度及以后期间的财务报表。由于上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述通知的修订，公司需对原会计政策进行相应变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更，并按以上文件规定的起始日开始执行。</w:t>
            </w:r>
          </w:p>
        </w:tc>
        <w:tc>
          <w:tcPr>
            <w:tcW w:w="2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129"/>
              <w:jc w:val="center"/>
              <w:rPr>
                <w:rFonts w:ascii="宋体" w:hAnsi="宋体" w:cs="宋体" w:eastAsia="宋体" w:hint="default"/>
                <w:sz w:val="21"/>
                <w:szCs w:val="21"/>
              </w:rPr>
            </w:pPr>
            <w:r>
              <w:rPr>
                <w:rFonts w:ascii="宋体" w:hAnsi="宋体" w:cs="宋体" w:eastAsia="宋体" w:hint="default"/>
                <w:sz w:val="21"/>
                <w:szCs w:val="21"/>
              </w:rPr>
              <w:t>经董事会审议通过</w:t>
            </w:r>
          </w:p>
        </w:tc>
        <w:tc>
          <w:tcPr>
            <w:tcW w:w="231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参见其他说明</w:t>
            </w:r>
          </w:p>
        </w:tc>
      </w:tr>
    </w:tbl>
    <w:p>
      <w:pPr>
        <w:spacing w:line="240" w:lineRule="auto" w:before="1"/>
        <w:rPr>
          <w:rFonts w:ascii="宋体" w:hAnsi="宋体" w:cs="宋体" w:eastAsia="宋体" w:hint="default"/>
          <w:b/>
          <w:bCs/>
          <w:sz w:val="8"/>
          <w:szCs w:val="8"/>
        </w:rPr>
      </w:pPr>
    </w:p>
    <w:p>
      <w:pPr>
        <w:pStyle w:val="BodyText"/>
        <w:spacing w:line="240" w:lineRule="auto" w:before="35"/>
        <w:ind w:left="574" w:right="0"/>
        <w:jc w:val="left"/>
      </w:pPr>
      <w:r>
        <w:rPr/>
        <w:t>其他说明：</w:t>
      </w:r>
    </w:p>
    <w:p>
      <w:pPr>
        <w:spacing w:line="240" w:lineRule="auto" w:before="1"/>
        <w:rPr>
          <w:rFonts w:ascii="宋体" w:hAnsi="宋体" w:cs="宋体" w:eastAsia="宋体" w:hint="default"/>
          <w:sz w:val="12"/>
          <w:szCs w:val="12"/>
        </w:rPr>
      </w:pPr>
    </w:p>
    <w:p>
      <w:pPr>
        <w:pStyle w:val="BodyText"/>
        <w:spacing w:line="240" w:lineRule="auto" w:before="35"/>
        <w:ind w:left="574" w:right="0"/>
        <w:jc w:val="left"/>
      </w:pPr>
      <w:r>
        <w:rPr/>
        <w:pict>
          <v:group style="position:absolute;margin-left:175.220001pt;margin-top:50.733665pt;width:351.55pt;height:.5pt;mso-position-horizontal-relative:page;mso-position-vertical-relative:paragraph;z-index:-1154968" coordorigin="3504,1015" coordsize="7031,10">
            <v:shape style="position:absolute;left:3504;top:1015;width:3533;height:10" type="#_x0000_t75" stroked="false">
              <v:imagedata r:id="rId42" o:title=""/>
            </v:shape>
            <v:shape style="position:absolute;left:7033;top:1015;width:1707;height:10" type="#_x0000_t75" stroked="false">
              <v:imagedata r:id="rId36" o:title=""/>
            </v:shape>
            <v:shape style="position:absolute;left:8735;top:1015;width:1800;height:10" type="#_x0000_t75" stroked="false">
              <v:imagedata r:id="rId37" o:title=""/>
            </v:shape>
            <w10:wrap type="none"/>
          </v:group>
        </w:pict>
      </w:r>
      <w:r>
        <w:rPr/>
        <w:pict>
          <v:shape style="position:absolute;margin-left:174.740005pt;margin-top:69.453651pt;width:.480016pt;height:.3pt;mso-position-horizontal-relative:page;mso-position-vertical-relative:paragraph;z-index:2032" type="#_x0000_t75" stroked="false">
            <v:imagedata r:id="rId30" o:title=""/>
          </v:shape>
        </w:pict>
      </w:r>
      <w:r>
        <w:rPr/>
        <w:pict>
          <v:shape style="position:absolute;margin-left:259.779999pt;margin-top:69.453651pt;width:.480026pt;height:.3pt;mso-position-horizontal-relative:page;mso-position-vertical-relative:paragraph;z-index:2056" type="#_x0000_t75" stroked="false">
            <v:imagedata r:id="rId30" o:title=""/>
          </v:shape>
        </w:pict>
      </w:r>
      <w:r>
        <w:rPr/>
        <w:pict>
          <v:shape style="position:absolute;margin-left:351.880005pt;margin-top:69.453651pt;width:.479996pt;height:.3pt;mso-position-horizontal-relative:page;mso-position-vertical-relative:paragraph;z-index:2080" type="#_x0000_t75" stroked="false">
            <v:imagedata r:id="rId30" o:title=""/>
          </v:shape>
        </w:pict>
      </w:r>
      <w:r>
        <w:rPr/>
        <w:pict>
          <v:shape style="position:absolute;margin-left:436.980011pt;margin-top:69.453651pt;width:.479996pt;height:.3pt;mso-position-horizontal-relative:page;mso-position-vertical-relative:paragraph;z-index:2104" type="#_x0000_t75" stroked="false">
            <v:imagedata r:id="rId30" o:title=""/>
          </v:shape>
        </w:pict>
      </w:r>
      <w:r>
        <w:rPr/>
        <w:pict>
          <v:group style="position:absolute;margin-left:68.580002pt;margin-top:88.833633pt;width:458.2pt;height:.5pt;mso-position-horizontal-relative:page;mso-position-vertical-relative:paragraph;z-index:-1154848" coordorigin="1372,1777" coordsize="9164,10">
            <v:shape style="position:absolute;left:1372;top:1777;width:2123;height:10" type="#_x0000_t75" stroked="false">
              <v:imagedata r:id="rId31" o:title=""/>
            </v:shape>
            <v:shape style="position:absolute;left:3490;top:1777;width:3548;height:10" type="#_x0000_t75" stroked="false">
              <v:imagedata r:id="rId32" o:title=""/>
            </v:shape>
            <v:shape style="position:absolute;left:7033;top:1777;width:1707;height:10" type="#_x0000_t75" stroked="false">
              <v:imagedata r:id="rId33" o:title=""/>
            </v:shape>
            <v:shape style="position:absolute;left:8735;top:1777;width:1800;height:10" type="#_x0000_t75" stroked="false">
              <v:imagedata r:id="rId34" o:title=""/>
            </v:shape>
            <w10:wrap type="none"/>
          </v:group>
        </w:pict>
      </w:r>
      <w:r>
        <w:rPr/>
        <w:pict>
          <v:group style="position:absolute;margin-left:68.580002pt;margin-top:107.853668pt;width:458.2pt;height:.5pt;mso-position-horizontal-relative:page;mso-position-vertical-relative:paragraph;z-index:-1154824" coordorigin="1372,2157" coordsize="9164,10">
            <v:shape style="position:absolute;left:1372;top:2157;width:2123;height:10" type="#_x0000_t75" stroked="false">
              <v:imagedata r:id="rId31" o:title=""/>
            </v:shape>
            <v:shape style="position:absolute;left:3490;top:2157;width:3548;height:10" type="#_x0000_t75" stroked="false">
              <v:imagedata r:id="rId40" o:title=""/>
            </v:shape>
            <v:shape style="position:absolute;left:7033;top:2157;width:1707;height:10" type="#_x0000_t75" stroked="false">
              <v:imagedata r:id="rId33" o:title=""/>
            </v:shape>
            <v:shape style="position:absolute;left:8735;top:2157;width:1800;height:10" type="#_x0000_t75" stroked="false">
              <v:imagedata r:id="rId41" o:title=""/>
            </v:shape>
            <w10:wrap type="none"/>
          </v:group>
        </w:pict>
      </w:r>
      <w:r>
        <w:rPr/>
        <w:t>（</w:t>
      </w:r>
      <w:r>
        <w:rPr>
          <w:rFonts w:ascii="Times New Roman" w:hAnsi="Times New Roman" w:cs="Times New Roman" w:eastAsia="Times New Roman" w:hint="default"/>
        </w:rPr>
        <w:t>1</w:t>
      </w:r>
      <w:r>
        <w:rPr/>
        <w:t>）该项会计政策变更采用追溯调整法，公司可比年度报表已重新表述。</w:t>
      </w:r>
    </w:p>
    <w:p>
      <w:pPr>
        <w:spacing w:line="240" w:lineRule="auto" w:before="9"/>
        <w:rPr>
          <w:rFonts w:ascii="宋体" w:hAnsi="宋体" w:cs="宋体" w:eastAsia="宋体" w:hint="default"/>
          <w:sz w:val="14"/>
          <w:szCs w:val="14"/>
        </w:rPr>
      </w:pPr>
    </w:p>
    <w:tbl>
      <w:tblPr>
        <w:tblW w:w="0" w:type="auto"/>
        <w:jc w:val="left"/>
        <w:tblInd w:w="377" w:type="dxa"/>
        <w:tblLayout w:type="fixed"/>
        <w:tblCellMar>
          <w:top w:w="0" w:type="dxa"/>
          <w:left w:w="0" w:type="dxa"/>
          <w:bottom w:w="0" w:type="dxa"/>
          <w:right w:w="0" w:type="dxa"/>
        </w:tblCellMar>
        <w:tblLook w:val="01E0"/>
      </w:tblPr>
      <w:tblGrid>
        <w:gridCol w:w="2142"/>
        <w:gridCol w:w="1701"/>
        <w:gridCol w:w="1842"/>
        <w:gridCol w:w="1702"/>
        <w:gridCol w:w="1790"/>
      </w:tblGrid>
      <w:tr>
        <w:trPr>
          <w:trHeight w:val="525" w:hRule="exact"/>
        </w:trPr>
        <w:tc>
          <w:tcPr>
            <w:tcW w:w="214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1" w:type="dxa"/>
            <w:tcBorders>
              <w:top w:val="single" w:sz="12"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842" w:type="dxa"/>
            <w:tcBorders>
              <w:top w:val="single" w:sz="12"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790" w:type="dxa"/>
            <w:tcBorders>
              <w:top w:val="single" w:sz="12" w:space="0" w:color="000000"/>
              <w:left w:val="single" w:sz="4" w:space="0" w:color="000000"/>
              <w:bottom w:val="nil" w:sz="6" w:space="0" w:color="auto"/>
              <w:right w:val="nil" w:sz="6" w:space="0" w:color="auto"/>
            </w:tcBorders>
          </w:tcPr>
          <w:p>
            <w:pPr>
              <w:pStyle w:val="TableParagraph"/>
              <w:spacing w:line="211" w:lineRule="exact"/>
              <w:ind w:right="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2" w:hRule="exact"/>
        </w:trPr>
        <w:tc>
          <w:tcPr>
            <w:tcW w:w="2142" w:type="dxa"/>
            <w:vMerge/>
            <w:tcBorders>
              <w:left w:val="nil" w:sz="6" w:space="0" w:color="auto"/>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83" w:right="0"/>
              <w:jc w:val="left"/>
              <w:rPr>
                <w:rFonts w:ascii="宋体" w:hAnsi="宋体" w:cs="宋体" w:eastAsia="宋体" w:hint="default"/>
                <w:sz w:val="18"/>
                <w:szCs w:val="18"/>
              </w:rPr>
            </w:pPr>
            <w:r>
              <w:rPr>
                <w:rFonts w:ascii="宋体" w:hAnsi="宋体" w:cs="宋体" w:eastAsia="宋体" w:hint="default"/>
                <w:b/>
                <w:bCs/>
                <w:sz w:val="18"/>
                <w:szCs w:val="18"/>
              </w:rPr>
              <w:t>合并（经重述）</w:t>
            </w:r>
            <w:r>
              <w:rPr>
                <w:rFonts w:ascii="宋体" w:hAnsi="宋体" w:cs="宋体" w:eastAsia="宋体" w:hint="default"/>
                <w:sz w:val="18"/>
                <w:szCs w:val="18"/>
              </w:rPr>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790"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171"/>
              <w:jc w:val="right"/>
              <w:rPr>
                <w:rFonts w:ascii="宋体" w:hAnsi="宋体" w:cs="宋体" w:eastAsia="宋体" w:hint="default"/>
                <w:sz w:val="18"/>
                <w:szCs w:val="18"/>
              </w:rPr>
            </w:pPr>
            <w:r>
              <w:rPr>
                <w:rFonts w:ascii="宋体" w:hAnsi="宋体" w:cs="宋体" w:eastAsia="宋体" w:hint="default"/>
                <w:b/>
                <w:bCs/>
                <w:w w:val="95"/>
                <w:sz w:val="18"/>
                <w:szCs w:val="18"/>
              </w:rPr>
              <w:t>母公司（经重述）</w:t>
            </w:r>
            <w:r>
              <w:rPr>
                <w:rFonts w:ascii="宋体" w:hAnsi="宋体" w:cs="宋体" w:eastAsia="宋体" w:hint="default"/>
                <w:sz w:val="18"/>
                <w:szCs w:val="18"/>
              </w:rPr>
            </w:r>
          </w:p>
        </w:tc>
      </w:tr>
      <w:tr>
        <w:trPr>
          <w:trHeight w:val="385" w:hRule="exact"/>
        </w:trPr>
        <w:tc>
          <w:tcPr>
            <w:tcW w:w="2142" w:type="dxa"/>
            <w:tcBorders>
              <w:top w:val="single" w:sz="4" w:space="0" w:color="000000"/>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1,087,681,973.74</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tc>
        <w:tc>
          <w:tcPr>
            <w:tcW w:w="1790"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2,723,595.84</w:t>
            </w: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270,659,536.15</w:t>
            </w:r>
          </w:p>
        </w:tc>
        <w:tc>
          <w:tcPr>
            <w:tcW w:w="184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519,633.89</w:t>
            </w: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817,022,437.59</w:t>
            </w:r>
          </w:p>
        </w:tc>
        <w:tc>
          <w:tcPr>
            <w:tcW w:w="184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2,203,961.95</w:t>
            </w: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487,132,289.24</w:t>
            </w: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247,907,129.27</w:t>
            </w:r>
          </w:p>
        </w:tc>
        <w:tc>
          <w:tcPr>
            <w:tcW w:w="184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239,225,159.97</w:t>
            </w:r>
          </w:p>
        </w:tc>
        <w:tc>
          <w:tcPr>
            <w:tcW w:w="184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4,353,944.43</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4,624,234.53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692,147.29</w:t>
            </w:r>
          </w:p>
        </w:tc>
        <w:tc>
          <w:tcPr>
            <w:tcW w:w="179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692,147.29</w:t>
            </w: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z w:val="18"/>
              </w:rPr>
              <w:t>270,290.10</w:t>
            </w:r>
          </w:p>
        </w:tc>
        <w:tc>
          <w:tcPr>
            <w:tcW w:w="184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239,100,688.20</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156,268,875.84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11,391,666.91</w:t>
            </w:r>
          </w:p>
        </w:tc>
        <w:tc>
          <w:tcPr>
            <w:tcW w:w="179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11,391,666.91</w:t>
            </w: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82,831,812.36</w:t>
            </w: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28,717,653.05</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28,717,653.05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4,085,047.23</w:t>
            </w:r>
          </w:p>
        </w:tc>
        <w:tc>
          <w:tcPr>
            <w:tcW w:w="179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4,085,047.23</w:t>
            </w: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70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10,133,891.03</w:t>
            </w: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0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6,429,058.65</w:t>
            </w: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pacing w:val="-1"/>
                <w:sz w:val="18"/>
              </w:rPr>
              <w:t>1,462,880.26</w:t>
            </w:r>
          </w:p>
        </w:tc>
      </w:tr>
      <w:tr>
        <w:trPr>
          <w:trHeight w:val="377"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1"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800,000.00</w:t>
            </w:r>
          </w:p>
        </w:tc>
        <w:tc>
          <w:tcPr>
            <w:tcW w:w="170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nil" w:sz="6" w:space="0" w:color="auto"/>
            </w:tcBorders>
          </w:tcPr>
          <w:p>
            <w:pPr/>
          </w:p>
        </w:tc>
      </w:tr>
      <w:tr>
        <w:trPr>
          <w:trHeight w:val="391" w:hRule="exact"/>
        </w:trPr>
        <w:tc>
          <w:tcPr>
            <w:tcW w:w="2142" w:type="dxa"/>
            <w:tcBorders>
              <w:top w:val="nil" w:sz="6" w:space="0" w:color="auto"/>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z w:val="18"/>
              </w:rPr>
              <w:t>800,000.00</w:t>
            </w:r>
          </w:p>
        </w:tc>
        <w:tc>
          <w:tcPr>
            <w:tcW w:w="1842" w:type="dxa"/>
            <w:tcBorders>
              <w:top w:val="nil" w:sz="6" w:space="0" w:color="auto"/>
              <w:left w:val="single" w:sz="4" w:space="0" w:color="000000"/>
              <w:bottom w:val="single" w:sz="12" w:space="0" w:color="000000"/>
              <w:right w:val="single" w:sz="4" w:space="0" w:color="000000"/>
            </w:tcBorders>
          </w:tcPr>
          <w:p>
            <w:pPr/>
          </w:p>
        </w:tc>
        <w:tc>
          <w:tcPr>
            <w:tcW w:w="1702" w:type="dxa"/>
            <w:tcBorders>
              <w:top w:val="nil" w:sz="6" w:space="0" w:color="auto"/>
              <w:left w:val="single" w:sz="4" w:space="0" w:color="000000"/>
              <w:bottom w:val="single" w:sz="12" w:space="0" w:color="000000"/>
              <w:right w:val="single" w:sz="4" w:space="0" w:color="000000"/>
            </w:tcBorders>
          </w:tcPr>
          <w:p>
            <w:pPr/>
          </w:p>
        </w:tc>
        <w:tc>
          <w:tcPr>
            <w:tcW w:w="1790"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pict>
          <v:group style="position:absolute;margin-left:68.580002pt;margin-top:-83.006363pt;width:458.2pt;height:.5pt;mso-position-horizontal-relative:page;mso-position-vertical-relative:paragraph;z-index:-1154608" coordorigin="1372,-1660" coordsize="9164,10">
            <v:shape style="position:absolute;left:1372;top:-1660;width:2123;height:10" type="#_x0000_t75" stroked="false">
              <v:imagedata r:id="rId31" o:title=""/>
            </v:shape>
            <v:shape style="position:absolute;left:3490;top:-1660;width:3548;height:10" type="#_x0000_t75" stroked="false">
              <v:imagedata r:id="rId32" o:title=""/>
            </v:shape>
            <v:shape style="position:absolute;left:7033;top:-1660;width:1707;height:10" type="#_x0000_t75" stroked="false">
              <v:imagedata r:id="rId33" o:title=""/>
            </v:shape>
            <v:shape style="position:absolute;left:8735;top:-1660;width:1800;height:10" type="#_x0000_t75" stroked="false">
              <v:imagedata r:id="rId34" o:title=""/>
            </v:shape>
            <w10:wrap type="none"/>
          </v:group>
        </w:pict>
      </w:r>
      <w:r>
        <w:rPr/>
        <w:pict>
          <v:group style="position:absolute;margin-left:68.580002pt;margin-top:-63.986305pt;width:458.2pt;height:.5pt;mso-position-horizontal-relative:page;mso-position-vertical-relative:paragraph;z-index:-1154584" coordorigin="1372,-1280" coordsize="9164,10">
            <v:shape style="position:absolute;left:1372;top:-1280;width:2123;height:10" type="#_x0000_t75" stroked="false">
              <v:imagedata r:id="rId31" o:title=""/>
            </v:shape>
            <v:shape style="position:absolute;left:3490;top:-1280;width:3548;height:10" type="#_x0000_t75" stroked="false">
              <v:imagedata r:id="rId40" o:title=""/>
            </v:shape>
            <v:shape style="position:absolute;left:7033;top:-1280;width:1707;height:10" type="#_x0000_t75" stroked="false">
              <v:imagedata r:id="rId33" o:title=""/>
            </v:shape>
            <v:shape style="position:absolute;left:8735;top:-1280;width:1800;height:10" type="#_x0000_t75" stroked="false">
              <v:imagedata r:id="rId41" o:title=""/>
            </v:shape>
            <w10:wrap type="none"/>
          </v:group>
        </w:pict>
      </w:r>
      <w:r>
        <w:rPr/>
        <w:pict>
          <v:group style="position:absolute;margin-left:68.580002pt;margin-top:-44.906303pt;width:458.2pt;height:.5pt;mso-position-horizontal-relative:page;mso-position-vertical-relative:paragraph;z-index:-1154560" coordorigin="1372,-898" coordsize="9164,10">
            <v:shape style="position:absolute;left:1372;top:-898;width:2123;height:10" type="#_x0000_t75" stroked="false">
              <v:imagedata r:id="rId31" o:title=""/>
            </v:shape>
            <v:shape style="position:absolute;left:3490;top:-898;width:3548;height:10" type="#_x0000_t75" stroked="false">
              <v:imagedata r:id="rId40" o:title=""/>
            </v:shape>
            <v:shape style="position:absolute;left:7033;top:-898;width:1707;height:10" type="#_x0000_t75" stroked="false">
              <v:imagedata r:id="rId33" o:title=""/>
            </v:shape>
            <v:shape style="position:absolute;left:8735;top:-898;width:1800;height:10" type="#_x0000_t75" stroked="false">
              <v:imagedata r:id="rId41" o:title=""/>
            </v:shape>
            <w10:wrap type="none"/>
          </v:group>
        </w:pict>
      </w:r>
      <w:r>
        <w:rPr/>
        <w:pict>
          <v:group style="position:absolute;margin-left:68.580002pt;margin-top:-25.886366pt;width:458.2pt;height:.5pt;mso-position-horizontal-relative:page;mso-position-vertical-relative:paragraph;z-index:-1154536" coordorigin="1372,-518" coordsize="9164,10">
            <v:shape style="position:absolute;left:1372;top:-518;width:2123;height:10" type="#_x0000_t75" stroked="false">
              <v:imagedata r:id="rId31" o:title=""/>
            </v:shape>
            <v:shape style="position:absolute;left:3490;top:-518;width:3548;height:10" type="#_x0000_t75" stroked="false">
              <v:imagedata r:id="rId38" o:title=""/>
            </v:shape>
            <v:shape style="position:absolute;left:7033;top:-518;width:1707;height:10" type="#_x0000_t75" stroked="false">
              <v:imagedata r:id="rId36" o:title=""/>
            </v:shape>
            <v:shape style="position:absolute;left:8735;top:-518;width:1800;height:10" type="#_x0000_t75" stroked="false">
              <v:imagedata r:id="rId39" o:title=""/>
            </v:shape>
            <w10:wrap type="none"/>
          </v:group>
        </w:pict>
      </w:r>
      <w:r>
        <w:rPr/>
        <w:t>（</w:t>
      </w:r>
      <w:r>
        <w:rPr>
          <w:rFonts w:ascii="Times New Roman" w:hAnsi="Times New Roman" w:cs="Times New Roman" w:eastAsia="Times New Roman" w:hint="default"/>
        </w:rPr>
        <w:t>2</w:t>
      </w:r>
      <w:r>
        <w:rPr/>
        <w:t>）本次会计政策变更仅对公司财务报表列报产生影响，对公司净利润、净资产均无影响。</w:t>
      </w:r>
    </w:p>
    <w:p>
      <w:pPr>
        <w:pStyle w:val="Heading4"/>
        <w:spacing w:line="386" w:lineRule="auto" w:before="177"/>
        <w:ind w:left="574" w:right="8328" w:firstLine="2"/>
        <w:jc w:val="left"/>
        <w:rPr>
          <w:rFonts w:ascii="宋体" w:hAnsi="宋体" w:cs="宋体" w:eastAsia="宋体" w:hint="default"/>
          <w:b w:val="0"/>
          <w:bCs w:val="0"/>
        </w:rPr>
      </w:pPr>
      <w:r>
        <w:rPr>
          <w:rFonts w:ascii="Times New Roman" w:hAnsi="Times New Roman" w:cs="Times New Roman" w:eastAsia="Times New Roman" w:hint="default"/>
        </w:rPr>
        <w:t>2</w:t>
      </w:r>
      <w:r>
        <w:rPr/>
        <w:t>、重要会计估计变更</w:t>
      </w:r>
      <w:r>
        <w:rPr>
          <w:w w:val="99"/>
        </w:rPr>
        <w:t> </w:t>
      </w:r>
      <w:r>
        <w:rPr>
          <w:rFonts w:ascii="宋体" w:hAnsi="宋体" w:cs="宋体" w:eastAsia="宋体" w:hint="default"/>
          <w:b w:val="0"/>
          <w:bCs w:val="0"/>
        </w:rPr>
        <w:t>无。</w:t>
      </w:r>
    </w:p>
    <w:p>
      <w:pPr>
        <w:pStyle w:val="Heading2"/>
        <w:spacing w:line="240" w:lineRule="auto" w:before="41"/>
        <w:ind w:right="0"/>
        <w:jc w:val="left"/>
        <w:rPr>
          <w:b w:val="0"/>
          <w:bCs w:val="0"/>
        </w:rPr>
      </w:pPr>
      <w:bookmarkStart w:name="六、 税项" w:id="187"/>
      <w:bookmarkEnd w:id="187"/>
      <w:r>
        <w:rPr>
          <w:b w:val="0"/>
          <w:bCs w:val="0"/>
        </w:rPr>
      </w:r>
      <w:r>
        <w:rPr/>
        <w:t>六、</w:t>
      </w:r>
      <w:r>
        <w:rPr>
          <w:spacing w:val="-36"/>
        </w:rPr>
        <w:t> </w:t>
      </w:r>
      <w:r>
        <w:rPr/>
        <w:t>税项</w:t>
      </w:r>
      <w:r>
        <w:rPr>
          <w:b w:val="0"/>
          <w:bCs w:val="0"/>
        </w:rPr>
      </w:r>
    </w:p>
    <w:p>
      <w:pPr>
        <w:spacing w:line="408" w:lineRule="auto" w:before="178"/>
        <w:ind w:left="574" w:right="5922" w:firstLine="6"/>
        <w:jc w:val="left"/>
        <w:rPr>
          <w:rFonts w:ascii="宋体" w:hAnsi="宋体" w:cs="宋体" w:eastAsia="宋体" w:hint="default"/>
          <w:sz w:val="21"/>
          <w:szCs w:val="21"/>
        </w:rPr>
      </w:pPr>
      <w:bookmarkStart w:name="（一） 主要税种及税率" w:id="188"/>
      <w:bookmarkEnd w:id="188"/>
      <w:r>
        <w:rPr/>
      </w:r>
      <w:r>
        <w:rPr>
          <w:rFonts w:ascii="宋体" w:hAnsi="宋体" w:cs="宋体" w:eastAsia="宋体" w:hint="default"/>
          <w:b/>
          <w:bCs/>
          <w:sz w:val="21"/>
          <w:szCs w:val="21"/>
        </w:rPr>
        <w:t>（一）主要税种及税率</w:t>
      </w:r>
      <w:r>
        <w:rPr>
          <w:rFonts w:ascii="宋体" w:hAnsi="宋体" w:cs="宋体" w:eastAsia="宋体" w:hint="default"/>
          <w:b/>
          <w:bCs/>
          <w:w w:val="99"/>
          <w:sz w:val="21"/>
          <w:szCs w:val="21"/>
        </w:rPr>
        <w:t> </w:t>
      </w:r>
      <w:r>
        <w:rPr>
          <w:rFonts w:ascii="宋体" w:hAnsi="宋体" w:cs="宋体" w:eastAsia="宋体" w:hint="default"/>
          <w:sz w:val="21"/>
          <w:szCs w:val="21"/>
        </w:rPr>
        <w:t>本公司本期适用的主要税种及其税率列示如下：</w:t>
      </w:r>
    </w:p>
    <w:p>
      <w:pPr>
        <w:spacing w:after="0" w:line="408"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51.299999pt;margin-top:84.059959pt;width:482.05pt;height:5.05pt;mso-position-horizontal-relative:page;mso-position-vertical-relative:page;z-index:-1154512" coordorigin="1026,1681" coordsize="9641,101">
            <v:shape style="position:absolute;left:1026;top:1681;width:2000;height:101" type="#_x0000_t75" stroked="false">
              <v:imagedata r:id="rId43" o:title=""/>
            </v:shape>
            <v:shape style="position:absolute;left:3002;top:1772;width:4541;height:10" type="#_x0000_t75" stroked="false">
              <v:imagedata r:id="rId44" o:title=""/>
            </v:shape>
            <v:shape style="position:absolute;left:7538;top:1772;width:3129;height:10" type="#_x0000_t75" stroked="false">
              <v:imagedata r:id="rId45"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000"/>
        <w:gridCol w:w="4536"/>
        <w:gridCol w:w="3119"/>
      </w:tblGrid>
      <w:tr>
        <w:trPr>
          <w:trHeight w:val="226" w:hRule="exact"/>
        </w:trPr>
        <w:tc>
          <w:tcPr>
            <w:tcW w:w="2000" w:type="dxa"/>
            <w:tcBorders>
              <w:top w:val="single" w:sz="12" w:space="0" w:color="000000"/>
              <w:left w:val="nil" w:sz="6" w:space="0" w:color="auto"/>
              <w:bottom w:val="nil" w:sz="6" w:space="0" w:color="auto"/>
              <w:right w:val="single" w:sz="4" w:space="0" w:color="000000"/>
            </w:tcBorders>
          </w:tcPr>
          <w:p>
            <w:pPr>
              <w:pStyle w:val="TableParagraph"/>
              <w:spacing w:line="251"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4536" w:type="dxa"/>
            <w:tcBorders>
              <w:top w:val="single" w:sz="12" w:space="0" w:color="000000"/>
              <w:left w:val="single" w:sz="4" w:space="0" w:color="000000"/>
              <w:bottom w:val="nil" w:sz="6" w:space="0" w:color="auto"/>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3119" w:type="dxa"/>
            <w:tcBorders>
              <w:top w:val="single" w:sz="12" w:space="0" w:color="000000"/>
              <w:left w:val="single" w:sz="4" w:space="0" w:color="000000"/>
              <w:bottom w:val="nil" w:sz="6" w:space="0" w:color="auto"/>
              <w:right w:val="nil" w:sz="6" w:space="0" w:color="auto"/>
            </w:tcBorders>
          </w:tcPr>
          <w:p>
            <w:pPr>
              <w:pStyle w:val="TableParagraph"/>
              <w:spacing w:line="251" w:lineRule="exact"/>
              <w:ind w:right="3"/>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1172"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37" w:lineRule="auto" w:before="174"/>
              <w:ind w:left="103" w:right="101"/>
              <w:jc w:val="both"/>
              <w:rPr>
                <w:rFonts w:ascii="宋体" w:hAnsi="宋体" w:cs="宋体" w:eastAsia="宋体" w:hint="default"/>
                <w:sz w:val="21"/>
                <w:szCs w:val="21"/>
              </w:rPr>
            </w:pPr>
            <w:r>
              <w:rPr>
                <w:rFonts w:ascii="宋体" w:hAnsi="宋体" w:cs="宋体" w:eastAsia="宋体" w:hint="default"/>
                <w:spacing w:val="-5"/>
                <w:sz w:val="21"/>
                <w:szCs w:val="21"/>
              </w:rPr>
              <w:t>按税法规定计算的销售货物和应税劳务、应税服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务收入为基础计算销项税额，在扣除当期允许抵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扣的进项税额后，差额部分为应交增值税</w:t>
            </w:r>
          </w:p>
        </w:tc>
        <w:tc>
          <w:tcPr>
            <w:tcW w:w="3119"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日前</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w:t>
            </w:r>
          </w:p>
          <w:p>
            <w:pPr>
              <w:pStyle w:val="TableParagraph"/>
              <w:spacing w:line="225" w:lineRule="exact" w:before="15"/>
              <w:ind w:left="103"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7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日后</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w:t>
            </w:r>
          </w:p>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16%</w:t>
            </w:r>
          </w:p>
        </w:tc>
      </w:tr>
      <w:tr>
        <w:trPr>
          <w:trHeight w:val="352"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w:t>
            </w:r>
          </w:p>
        </w:tc>
        <w:tc>
          <w:tcPr>
            <w:tcW w:w="3119" w:type="dxa"/>
            <w:tcBorders>
              <w:top w:val="nil" w:sz="6" w:space="0" w:color="auto"/>
              <w:left w:val="single" w:sz="4" w:space="0" w:color="000000"/>
              <w:bottom w:val="nil" w:sz="6" w:space="0" w:color="auto"/>
              <w:right w:val="nil" w:sz="6" w:space="0" w:color="auto"/>
            </w:tcBorders>
          </w:tcPr>
          <w:p>
            <w:pPr>
              <w:pStyle w:val="TableParagraph"/>
              <w:spacing w:line="274"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85"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或租金收入</w:t>
            </w:r>
          </w:p>
        </w:tc>
        <w:tc>
          <w:tcPr>
            <w:tcW w:w="3119"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或</w:t>
            </w:r>
            <w:r>
              <w:rPr>
                <w:rFonts w:ascii="Times New Roman" w:hAnsi="Times New Roman" w:cs="Times New Roman" w:eastAsia="Times New Roman" w:hint="default"/>
                <w:sz w:val="21"/>
                <w:szCs w:val="21"/>
              </w:rPr>
              <w:t>12%</w:t>
            </w:r>
          </w:p>
        </w:tc>
      </w:tr>
      <w:tr>
        <w:trPr>
          <w:trHeight w:val="391" w:hRule="exact"/>
        </w:trPr>
        <w:tc>
          <w:tcPr>
            <w:tcW w:w="20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5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19" w:type="dxa"/>
            <w:tcBorders>
              <w:top w:val="nil" w:sz="6" w:space="0" w:color="auto"/>
              <w:left w:val="single" w:sz="4" w:space="0" w:color="000000"/>
              <w:bottom w:val="single" w:sz="12"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spacing w:line="240" w:lineRule="auto" w:before="1"/>
        <w:rPr>
          <w:rFonts w:ascii="宋体" w:hAnsi="宋体" w:cs="宋体" w:eastAsia="宋体" w:hint="default"/>
          <w:sz w:val="8"/>
          <w:szCs w:val="8"/>
        </w:rPr>
      </w:pPr>
    </w:p>
    <w:p>
      <w:pPr>
        <w:pStyle w:val="BodyText"/>
        <w:spacing w:line="240" w:lineRule="auto" w:before="35"/>
        <w:ind w:left="654" w:right="1127"/>
        <w:jc w:val="left"/>
      </w:pPr>
      <w:r>
        <w:rPr/>
        <w:pict>
          <v:group style="position:absolute;margin-left:51.299999pt;margin-top:-64.586342pt;width:482.05pt;height:.5pt;mso-position-horizontal-relative:page;mso-position-vertical-relative:paragraph;z-index:-1154488" coordorigin="1026,-1292" coordsize="9641,10">
            <v:shape style="position:absolute;left:1026;top:-1292;width:1980;height:10" type="#_x0000_t75" stroked="false">
              <v:imagedata r:id="rId46" o:title=""/>
            </v:shape>
            <v:shape style="position:absolute;left:3002;top:-1292;width:4541;height:10" type="#_x0000_t75" stroked="false">
              <v:imagedata r:id="rId44" o:title=""/>
            </v:shape>
            <v:shape style="position:absolute;left:7538;top:-1292;width:3129;height:10" type="#_x0000_t75" stroked="false">
              <v:imagedata r:id="rId45" o:title=""/>
            </v:shape>
            <w10:wrap type="none"/>
          </v:group>
        </w:pict>
      </w:r>
      <w:r>
        <w:rPr/>
        <w:pict>
          <v:group style="position:absolute;margin-left:51.299999pt;margin-top:-45.326279pt;width:482.05pt;height:.5pt;mso-position-horizontal-relative:page;mso-position-vertical-relative:paragraph;z-index:-1154464" coordorigin="1026,-907" coordsize="9641,10">
            <v:shape style="position:absolute;left:1026;top:-907;width:1980;height:10" type="#_x0000_t75" stroked="false">
              <v:imagedata r:id="rId46" o:title=""/>
            </v:shape>
            <v:shape style="position:absolute;left:3002;top:-907;width:4541;height:10" type="#_x0000_t75" stroked="false">
              <v:imagedata r:id="rId44" o:title=""/>
            </v:shape>
            <v:shape style="position:absolute;left:7538;top:-907;width:3129;height:10" type="#_x0000_t75" stroked="false">
              <v:imagedata r:id="rId45" o:title=""/>
            </v:shape>
            <w10:wrap type="none"/>
          </v:group>
        </w:pict>
      </w:r>
      <w:r>
        <w:rPr/>
        <w:pict>
          <v:group style="position:absolute;margin-left:51.299999pt;margin-top:-26.066278pt;width:482.05pt;height:.5pt;mso-position-horizontal-relative:page;mso-position-vertical-relative:paragraph;z-index:-1154440" coordorigin="1026,-521" coordsize="9641,10">
            <v:shape style="position:absolute;left:1026;top:-521;width:1980;height:10" type="#_x0000_t75" stroked="false">
              <v:imagedata r:id="rId46" o:title=""/>
            </v:shape>
            <v:shape style="position:absolute;left:3002;top:-521;width:4541;height:10" type="#_x0000_t75" stroked="false">
              <v:imagedata r:id="rId47" o:title=""/>
            </v:shape>
            <v:shape style="position:absolute;left:7538;top:-521;width:3129;height:10" type="#_x0000_t75" stroked="false">
              <v:imagedata r:id="rId48" o:title=""/>
            </v:shape>
            <w10:wrap type="none"/>
          </v:group>
        </w:pict>
      </w:r>
      <w:r>
        <w:rPr/>
        <w:t>存在不同企业所得税税率的纳税主体：</w:t>
      </w:r>
    </w:p>
    <w:p>
      <w:pPr>
        <w:spacing w:line="240" w:lineRule="auto" w:before="12"/>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842"/>
        <w:gridCol w:w="4799"/>
      </w:tblGrid>
      <w:tr>
        <w:trPr>
          <w:trHeight w:val="406" w:hRule="exact"/>
        </w:trPr>
        <w:tc>
          <w:tcPr>
            <w:tcW w:w="4842"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260" w:right="0"/>
              <w:jc w:val="center"/>
              <w:rPr>
                <w:rFonts w:ascii="宋体" w:hAnsi="宋体" w:cs="宋体" w:eastAsia="宋体" w:hint="default"/>
                <w:sz w:val="21"/>
                <w:szCs w:val="21"/>
              </w:rPr>
            </w:pPr>
            <w:r>
              <w:rPr>
                <w:rFonts w:ascii="宋体" w:hAnsi="宋体" w:cs="宋体" w:eastAsia="宋体" w:hint="default"/>
                <w:b/>
                <w:bCs/>
                <w:sz w:val="21"/>
                <w:szCs w:val="21"/>
              </w:rPr>
              <w:t>纳税主体名称</w:t>
            </w:r>
            <w:r>
              <w:rPr>
                <w:rFonts w:ascii="宋体" w:hAnsi="宋体" w:cs="宋体" w:eastAsia="宋体" w:hint="default"/>
                <w:sz w:val="21"/>
                <w:szCs w:val="21"/>
              </w:rPr>
            </w:r>
          </w:p>
        </w:tc>
        <w:tc>
          <w:tcPr>
            <w:tcW w:w="4799"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260" w:right="0"/>
              <w:jc w:val="center"/>
              <w:rPr>
                <w:rFonts w:ascii="宋体" w:hAnsi="宋体" w:cs="宋体" w:eastAsia="宋体" w:hint="default"/>
                <w:sz w:val="21"/>
                <w:szCs w:val="21"/>
              </w:rPr>
            </w:pPr>
            <w:r>
              <w:rPr>
                <w:rFonts w:ascii="宋体" w:hAnsi="宋体" w:cs="宋体" w:eastAsia="宋体" w:hint="default"/>
                <w:b/>
                <w:bCs/>
                <w:sz w:val="21"/>
                <w:szCs w:val="21"/>
              </w:rPr>
              <w:t>所得税税率</w:t>
            </w:r>
            <w:r>
              <w:rPr>
                <w:rFonts w:ascii="宋体" w:hAnsi="宋体" w:cs="宋体" w:eastAsia="宋体" w:hint="default"/>
                <w:sz w:val="21"/>
                <w:szCs w:val="21"/>
              </w:rPr>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left="260" w:right="0"/>
              <w:jc w:val="center"/>
              <w:rPr>
                <w:rFonts w:ascii="Times New Roman" w:hAnsi="Times New Roman" w:cs="Times New Roman" w:eastAsia="Times New Roman" w:hint="default"/>
                <w:sz w:val="21"/>
                <w:szCs w:val="21"/>
              </w:rPr>
            </w:pPr>
            <w:r>
              <w:rPr>
                <w:rFonts w:ascii="Times New Roman"/>
                <w:sz w:val="21"/>
              </w:rPr>
              <w:t>10%</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无锡紫光微电子有限公司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left="260" w:right="0"/>
              <w:jc w:val="center"/>
              <w:rPr>
                <w:rFonts w:ascii="Times New Roman" w:hAnsi="Times New Roman" w:cs="Times New Roman" w:eastAsia="Times New Roman" w:hint="default"/>
                <w:sz w:val="21"/>
                <w:szCs w:val="21"/>
              </w:rPr>
            </w:pPr>
            <w:r>
              <w:rPr>
                <w:rFonts w:ascii="Times New Roman"/>
                <w:sz w:val="21"/>
              </w:rPr>
              <w:t>15%</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left="260" w:right="0"/>
              <w:jc w:val="center"/>
              <w:rPr>
                <w:rFonts w:ascii="Times New Roman" w:hAnsi="Times New Roman" w:cs="Times New Roman" w:eastAsia="Times New Roman" w:hint="default"/>
                <w:sz w:val="21"/>
                <w:szCs w:val="21"/>
              </w:rPr>
            </w:pPr>
            <w:r>
              <w:rPr>
                <w:rFonts w:ascii="Times New Roman"/>
                <w:sz w:val="21"/>
              </w:rPr>
              <w:t>10%</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left="260" w:right="0"/>
              <w:jc w:val="center"/>
              <w:rPr>
                <w:rFonts w:ascii="Times New Roman" w:hAnsi="Times New Roman" w:cs="Times New Roman" w:eastAsia="Times New Roman" w:hint="default"/>
                <w:sz w:val="21"/>
                <w:szCs w:val="21"/>
              </w:rPr>
            </w:pPr>
            <w:r>
              <w:rPr>
                <w:rFonts w:ascii="Times New Roman"/>
                <w:sz w:val="21"/>
              </w:rPr>
              <w:t>10%</w:t>
            </w:r>
          </w:p>
        </w:tc>
      </w:tr>
      <w:tr>
        <w:trPr>
          <w:trHeight w:val="396"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香港同芯投资有限公司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left="260" w:right="0"/>
              <w:jc w:val="center"/>
              <w:rPr>
                <w:rFonts w:ascii="Times New Roman" w:hAnsi="Times New Roman" w:cs="Times New Roman" w:eastAsia="Times New Roman" w:hint="default"/>
                <w:sz w:val="21"/>
                <w:szCs w:val="21"/>
              </w:rPr>
            </w:pPr>
            <w:r>
              <w:rPr>
                <w:rFonts w:ascii="Times New Roman"/>
                <w:sz w:val="21"/>
              </w:rPr>
              <w:t>16.5%</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紫光国芯先进集成电路技术有限公司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left="260" w:right="0"/>
              <w:jc w:val="center"/>
              <w:rPr>
                <w:rFonts w:ascii="Times New Roman" w:hAnsi="Times New Roman" w:cs="Times New Roman" w:eastAsia="Times New Roman" w:hint="default"/>
                <w:sz w:val="21"/>
                <w:szCs w:val="21"/>
              </w:rPr>
            </w:pPr>
            <w:r>
              <w:rPr>
                <w:rFonts w:ascii="Times New Roman"/>
                <w:sz w:val="21"/>
              </w:rPr>
              <w:t>16.5%</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深圳市紫光同创电子有限公司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left="260" w:right="0"/>
              <w:jc w:val="center"/>
              <w:rPr>
                <w:rFonts w:ascii="Times New Roman" w:hAnsi="Times New Roman" w:cs="Times New Roman" w:eastAsia="Times New Roman" w:hint="default"/>
                <w:sz w:val="21"/>
                <w:szCs w:val="21"/>
              </w:rPr>
            </w:pPr>
            <w:r>
              <w:rPr>
                <w:rFonts w:ascii="Times New Roman"/>
                <w:sz w:val="21"/>
              </w:rPr>
              <w:t>15%</w:t>
            </w:r>
          </w:p>
        </w:tc>
      </w:tr>
      <w:tr>
        <w:trPr>
          <w:trHeight w:val="397" w:hRule="exact"/>
        </w:trPr>
        <w:tc>
          <w:tcPr>
            <w:tcW w:w="4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唐山国芯晶源电子有限公司</w:t>
            </w:r>
          </w:p>
        </w:tc>
        <w:tc>
          <w:tcPr>
            <w:tcW w:w="4799" w:type="dxa"/>
            <w:tcBorders>
              <w:top w:val="single" w:sz="8" w:space="0" w:color="000000"/>
              <w:left w:val="nil" w:sz="6" w:space="0" w:color="auto"/>
              <w:bottom w:val="single" w:sz="8" w:space="0" w:color="000000"/>
              <w:right w:val="nil" w:sz="6" w:space="0" w:color="auto"/>
            </w:tcBorders>
          </w:tcPr>
          <w:p>
            <w:pPr>
              <w:pStyle w:val="TableParagraph"/>
              <w:spacing w:line="240" w:lineRule="auto" w:before="68"/>
              <w:ind w:left="260" w:right="0"/>
              <w:jc w:val="center"/>
              <w:rPr>
                <w:rFonts w:ascii="Times New Roman" w:hAnsi="Times New Roman" w:cs="Times New Roman" w:eastAsia="Times New Roman" w:hint="default"/>
                <w:sz w:val="21"/>
                <w:szCs w:val="21"/>
              </w:rPr>
            </w:pPr>
            <w:r>
              <w:rPr>
                <w:rFonts w:ascii="Times New Roman"/>
                <w:sz w:val="21"/>
              </w:rPr>
              <w:t>15%</w:t>
            </w:r>
          </w:p>
        </w:tc>
      </w:tr>
      <w:tr>
        <w:trPr>
          <w:trHeight w:val="408" w:hRule="exact"/>
        </w:trPr>
        <w:tc>
          <w:tcPr>
            <w:tcW w:w="4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盘古设计系统有限公司</w:t>
            </w:r>
          </w:p>
        </w:tc>
        <w:tc>
          <w:tcPr>
            <w:tcW w:w="4799" w:type="dxa"/>
            <w:tcBorders>
              <w:top w:val="single" w:sz="8" w:space="0" w:color="000000"/>
              <w:left w:val="nil" w:sz="6" w:space="0" w:color="auto"/>
              <w:bottom w:val="single" w:sz="12" w:space="0" w:color="000000"/>
              <w:right w:val="nil" w:sz="6" w:space="0" w:color="auto"/>
            </w:tcBorders>
          </w:tcPr>
          <w:p>
            <w:pPr>
              <w:pStyle w:val="TableParagraph"/>
              <w:spacing w:line="240" w:lineRule="auto" w:before="18"/>
              <w:ind w:left="258" w:right="0"/>
              <w:jc w:val="center"/>
              <w:rPr>
                <w:rFonts w:ascii="宋体" w:hAnsi="宋体" w:cs="宋体" w:eastAsia="宋体" w:hint="default"/>
                <w:sz w:val="21"/>
                <w:szCs w:val="21"/>
              </w:rPr>
            </w:pPr>
            <w:r>
              <w:rPr>
                <w:rFonts w:ascii="宋体" w:hAnsi="宋体" w:cs="宋体" w:eastAsia="宋体" w:hint="default"/>
                <w:sz w:val="21"/>
                <w:szCs w:val="21"/>
              </w:rPr>
              <w:t>执行美国加州的税收政策</w:t>
            </w:r>
          </w:p>
        </w:tc>
      </w:tr>
    </w:tbl>
    <w:p>
      <w:pPr>
        <w:spacing w:line="240" w:lineRule="auto" w:before="1"/>
        <w:rPr>
          <w:rFonts w:ascii="宋体" w:hAnsi="宋体" w:cs="宋体" w:eastAsia="宋体" w:hint="default"/>
          <w:sz w:val="8"/>
          <w:szCs w:val="8"/>
        </w:rPr>
      </w:pPr>
    </w:p>
    <w:p>
      <w:pPr>
        <w:pStyle w:val="Heading4"/>
        <w:spacing w:line="240" w:lineRule="auto"/>
        <w:ind w:left="660" w:right="1127"/>
        <w:jc w:val="left"/>
        <w:rPr>
          <w:b w:val="0"/>
          <w:bCs w:val="0"/>
        </w:rPr>
      </w:pPr>
      <w:r>
        <w:rPr/>
        <w:pict>
          <v:group style="position:absolute;margin-left:306.279999pt;margin-top:-203.866348pt;width:.5pt;height:195.95pt;mso-position-horizontal-relative:page;mso-position-vertical-relative:paragraph;z-index:-1154416" coordorigin="6126,-4077" coordsize="10,3919">
            <v:group style="position:absolute;left:6126;top:-4077;width:10;height:20" coordorigin="6126,-4077" coordsize="10,20">
              <v:shape style="position:absolute;left:6126;top:-4077;width:10;height:20" coordorigin="6126,-4077" coordsize="10,20" path="m6126,-4058l6135,-4058,6135,-4077,6126,-4077,6126,-4058xe" filled="true" fillcolor="#000000" stroked="false">
                <v:path arrowok="t"/>
                <v:fill type="solid"/>
              </v:shape>
            </v:group>
            <v:group style="position:absolute;left:6126;top:-4058;width:10;height:20" coordorigin="6126,-4058" coordsize="10,20">
              <v:shape style="position:absolute;left:6126;top:-4058;width:10;height:20" coordorigin="6126,-4058" coordsize="10,20" path="m6126,-4039l6135,-4039,6135,-4058,6126,-4058,6126,-4039xe" filled="true" fillcolor="#000000" stroked="false">
                <v:path arrowok="t"/>
                <v:fill type="solid"/>
              </v:shape>
            </v:group>
            <v:group style="position:absolute;left:6126;top:-4039;width:10;height:20" coordorigin="6126,-4039" coordsize="10,20">
              <v:shape style="position:absolute;left:6126;top:-4039;width:10;height:20" coordorigin="6126,-4039" coordsize="10,20" path="m6126,-4020l6135,-4020,6135,-4039,6126,-4039,6126,-4020xe" filled="true" fillcolor="#000000" stroked="false">
                <v:path arrowok="t"/>
                <v:fill type="solid"/>
              </v:shape>
            </v:group>
            <v:group style="position:absolute;left:6126;top:-4020;width:10;height:20" coordorigin="6126,-4020" coordsize="10,20">
              <v:shape style="position:absolute;left:6126;top:-4020;width:10;height:20" coordorigin="6126,-4020" coordsize="10,20" path="m6126,-4001l6135,-4001,6135,-4020,6126,-4020,6126,-4001xe" filled="true" fillcolor="#000000" stroked="false">
                <v:path arrowok="t"/>
                <v:fill type="solid"/>
              </v:shape>
            </v:group>
            <v:group style="position:absolute;left:6126;top:-4001;width:10;height:20" coordorigin="6126,-4001" coordsize="10,20">
              <v:shape style="position:absolute;left:6126;top:-4001;width:10;height:20" coordorigin="6126,-4001" coordsize="10,20" path="m6126,-3981l6135,-3981,6135,-4001,6126,-4001,6126,-3981xe" filled="true" fillcolor="#000000" stroked="false">
                <v:path arrowok="t"/>
                <v:fill type="solid"/>
              </v:shape>
            </v:group>
            <v:group style="position:absolute;left:6126;top:-3981;width:10;height:20" coordorigin="6126,-3981" coordsize="10,20">
              <v:shape style="position:absolute;left:6126;top:-3981;width:10;height:20" coordorigin="6126,-3981" coordsize="10,20" path="m6126,-3962l6135,-3962,6135,-3981,6126,-3981,6126,-3962xe" filled="true" fillcolor="#000000" stroked="false">
                <v:path arrowok="t"/>
                <v:fill type="solid"/>
              </v:shape>
            </v:group>
            <v:group style="position:absolute;left:6126;top:-3962;width:10;height:20" coordorigin="6126,-3962" coordsize="10,20">
              <v:shape style="position:absolute;left:6126;top:-3962;width:10;height:20" coordorigin="6126,-3962" coordsize="10,20" path="m6126,-3943l6135,-3943,6135,-3962,6126,-3962,6126,-3943xe" filled="true" fillcolor="#000000" stroked="false">
                <v:path arrowok="t"/>
                <v:fill type="solid"/>
              </v:shape>
            </v:group>
            <v:group style="position:absolute;left:6126;top:-3943;width:10;height:20" coordorigin="6126,-3943" coordsize="10,20">
              <v:shape style="position:absolute;left:6126;top:-3943;width:10;height:20" coordorigin="6126,-3943" coordsize="10,20" path="m6126,-3924l6135,-3924,6135,-3943,6126,-3943,6126,-3924xe" filled="true" fillcolor="#000000" stroked="false">
                <v:path arrowok="t"/>
                <v:fill type="solid"/>
              </v:shape>
            </v:group>
            <v:group style="position:absolute;left:6126;top:-3924;width:10;height:20" coordorigin="6126,-3924" coordsize="10,20">
              <v:shape style="position:absolute;left:6126;top:-3924;width:10;height:20" coordorigin="6126,-3924" coordsize="10,20" path="m6126,-3905l6135,-3905,6135,-3924,6126,-3924,6126,-3905xe" filled="true" fillcolor="#000000" stroked="false">
                <v:path arrowok="t"/>
                <v:fill type="solid"/>
              </v:shape>
            </v:group>
            <v:group style="position:absolute;left:6126;top:-3905;width:10;height:20" coordorigin="6126,-3905" coordsize="10,20">
              <v:shape style="position:absolute;left:6126;top:-3905;width:10;height:20" coordorigin="6126,-3905" coordsize="10,20" path="m6126,-3885l6135,-3885,6135,-3905,6126,-3905,6126,-3885xe" filled="true" fillcolor="#000000" stroked="false">
                <v:path arrowok="t"/>
                <v:fill type="solid"/>
              </v:shape>
            </v:group>
            <v:group style="position:absolute;left:6126;top:-3885;width:10;height:20" coordorigin="6126,-3885" coordsize="10,20">
              <v:shape style="position:absolute;left:6126;top:-3885;width:10;height:20" coordorigin="6126,-3885" coordsize="10,20" path="m6126,-3866l6135,-3866,6135,-3885,6126,-3885,6126,-3866xe" filled="true" fillcolor="#000000" stroked="false">
                <v:path arrowok="t"/>
                <v:fill type="solid"/>
              </v:shape>
            </v:group>
            <v:group style="position:absolute;left:6126;top:-3866;width:10;height:20" coordorigin="6126,-3866" coordsize="10,20">
              <v:shape style="position:absolute;left:6126;top:-3866;width:10;height:20" coordorigin="6126,-3866" coordsize="10,20" path="m6126,-3847l6135,-3847,6135,-3866,6126,-3866,6126,-3847xe" filled="true" fillcolor="#000000" stroked="false">
                <v:path arrowok="t"/>
                <v:fill type="solid"/>
              </v:shape>
            </v:group>
            <v:group style="position:absolute;left:6126;top:-3847;width:10;height:20" coordorigin="6126,-3847" coordsize="10,20">
              <v:shape style="position:absolute;left:6126;top:-3847;width:10;height:20" coordorigin="6126,-3847" coordsize="10,20" path="m6126,-3828l6135,-3828,6135,-3847,6126,-3847,6126,-3828xe" filled="true" fillcolor="#000000" stroked="false">
                <v:path arrowok="t"/>
                <v:fill type="solid"/>
              </v:shape>
            </v:group>
            <v:group style="position:absolute;left:6126;top:-3828;width:10;height:20" coordorigin="6126,-3828" coordsize="10,20">
              <v:shape style="position:absolute;left:6126;top:-3828;width:10;height:20" coordorigin="6126,-3828" coordsize="10,20" path="m6126,-3809l6135,-3809,6135,-3828,6126,-3828,6126,-3809xe" filled="true" fillcolor="#000000" stroked="false">
                <v:path arrowok="t"/>
                <v:fill type="solid"/>
              </v:shape>
            </v:group>
            <v:group style="position:absolute;left:6126;top:-3809;width:10;height:20" coordorigin="6126,-3809" coordsize="10,20">
              <v:shape style="position:absolute;left:6126;top:-3809;width:10;height:20" coordorigin="6126,-3809" coordsize="10,20" path="m6126,-3789l6135,-3789,6135,-3809,6126,-3809,6126,-3789xe" filled="true" fillcolor="#000000" stroked="false">
                <v:path arrowok="t"/>
                <v:fill type="solid"/>
              </v:shape>
            </v:group>
            <v:group style="position:absolute;left:6126;top:-3789;width:10;height:20" coordorigin="6126,-3789" coordsize="10,20">
              <v:shape style="position:absolute;left:6126;top:-3789;width:10;height:20" coordorigin="6126,-3789" coordsize="10,20" path="m6126,-3770l6135,-3770,6135,-3789,6126,-3789,6126,-3770xe" filled="true" fillcolor="#000000" stroked="false">
                <v:path arrowok="t"/>
                <v:fill type="solid"/>
              </v:shape>
            </v:group>
            <v:group style="position:absolute;left:6126;top:-3770;width:10;height:20" coordorigin="6126,-3770" coordsize="10,20">
              <v:shape style="position:absolute;left:6126;top:-3770;width:10;height:20" coordorigin="6126,-3770" coordsize="10,20" path="m6126,-3751l6135,-3751,6135,-3770,6126,-3770,6126,-3751xe" filled="true" fillcolor="#000000" stroked="false">
                <v:path arrowok="t"/>
                <v:fill type="solid"/>
              </v:shape>
            </v:group>
            <v:group style="position:absolute;left:6126;top:-3751;width:10;height:20" coordorigin="6126,-3751" coordsize="10,20">
              <v:shape style="position:absolute;left:6126;top:-3751;width:10;height:20" coordorigin="6126,-3751" coordsize="10,20" path="m6126,-3732l6135,-3732,6135,-3751,6126,-3751,6126,-3732xe" filled="true" fillcolor="#000000" stroked="false">
                <v:path arrowok="t"/>
                <v:fill type="solid"/>
              </v:shape>
              <v:shape style="position:absolute;left:6126;top:-3713;width:10;height:2" type="#_x0000_t75" stroked="false">
                <v:imagedata r:id="rId49" o:title=""/>
              </v:shape>
            </v:group>
            <v:group style="position:absolute;left:6126;top:-3681;width:10;height:20" coordorigin="6126,-3681" coordsize="10,20">
              <v:shape style="position:absolute;left:6126;top:-3681;width:10;height:20" coordorigin="6126,-3681" coordsize="10,20" path="m6126,-3662l6135,-3662,6135,-3681,6126,-3681,6126,-3662xe" filled="true" fillcolor="#000000" stroked="false">
                <v:path arrowok="t"/>
                <v:fill type="solid"/>
              </v:shape>
            </v:group>
            <v:group style="position:absolute;left:6126;top:-3662;width:10;height:20" coordorigin="6126,-3662" coordsize="10,20">
              <v:shape style="position:absolute;left:6126;top:-3662;width:10;height:20" coordorigin="6126,-3662" coordsize="10,20" path="m6126,-3643l6135,-3643,6135,-3662,6126,-3662,6126,-3643xe" filled="true" fillcolor="#000000" stroked="false">
                <v:path arrowok="t"/>
                <v:fill type="solid"/>
              </v:shape>
            </v:group>
            <v:group style="position:absolute;left:6126;top:-3643;width:10;height:20" coordorigin="6126,-3643" coordsize="10,20">
              <v:shape style="position:absolute;left:6126;top:-3643;width:10;height:20" coordorigin="6126,-3643" coordsize="10,20" path="m6126,-3624l6135,-3624,6135,-3643,6126,-3643,6126,-3624xe" filled="true" fillcolor="#000000" stroked="false">
                <v:path arrowok="t"/>
                <v:fill type="solid"/>
              </v:shape>
            </v:group>
            <v:group style="position:absolute;left:6126;top:-3624;width:10;height:20" coordorigin="6126,-3624" coordsize="10,20">
              <v:shape style="position:absolute;left:6126;top:-3624;width:10;height:20" coordorigin="6126,-3624" coordsize="10,20" path="m6126,-3605l6135,-3605,6135,-3624,6126,-3624,6126,-3605xe" filled="true" fillcolor="#000000" stroked="false">
                <v:path arrowok="t"/>
                <v:fill type="solid"/>
              </v:shape>
            </v:group>
            <v:group style="position:absolute;left:6126;top:-3605;width:10;height:20" coordorigin="6126,-3605" coordsize="10,20">
              <v:shape style="position:absolute;left:6126;top:-3605;width:10;height:20" coordorigin="6126,-3605" coordsize="10,20" path="m6126,-3585l6135,-3585,6135,-3605,6126,-3605,6126,-3585xe" filled="true" fillcolor="#000000" stroked="false">
                <v:path arrowok="t"/>
                <v:fill type="solid"/>
              </v:shape>
            </v:group>
            <v:group style="position:absolute;left:6126;top:-3585;width:10;height:20" coordorigin="6126,-3585" coordsize="10,20">
              <v:shape style="position:absolute;left:6126;top:-3585;width:10;height:20" coordorigin="6126,-3585" coordsize="10,20" path="m6126,-3566l6135,-3566,6135,-3585,6126,-3585,6126,-3566xe" filled="true" fillcolor="#000000" stroked="false">
                <v:path arrowok="t"/>
                <v:fill type="solid"/>
              </v:shape>
            </v:group>
            <v:group style="position:absolute;left:6126;top:-3566;width:10;height:20" coordorigin="6126,-3566" coordsize="10,20">
              <v:shape style="position:absolute;left:6126;top:-3566;width:10;height:20" coordorigin="6126,-3566" coordsize="10,20" path="m6126,-3547l6135,-3547,6135,-3566,6126,-3566,6126,-3547xe" filled="true" fillcolor="#000000" stroked="false">
                <v:path arrowok="t"/>
                <v:fill type="solid"/>
              </v:shape>
            </v:group>
            <v:group style="position:absolute;left:6126;top:-3547;width:10;height:20" coordorigin="6126,-3547" coordsize="10,20">
              <v:shape style="position:absolute;left:6126;top:-3547;width:10;height:20" coordorigin="6126,-3547" coordsize="10,20" path="m6126,-3528l6135,-3528,6135,-3547,6126,-3547,6126,-3528xe" filled="true" fillcolor="#000000" stroked="false">
                <v:path arrowok="t"/>
                <v:fill type="solid"/>
              </v:shape>
            </v:group>
            <v:group style="position:absolute;left:6126;top:-3528;width:10;height:20" coordorigin="6126,-3528" coordsize="10,20">
              <v:shape style="position:absolute;left:6126;top:-3528;width:10;height:20" coordorigin="6126,-3528" coordsize="10,20" path="m6126,-3509l6135,-3509,6135,-3528,6126,-3528,6126,-3509xe" filled="true" fillcolor="#000000" stroked="false">
                <v:path arrowok="t"/>
                <v:fill type="solid"/>
              </v:shape>
            </v:group>
            <v:group style="position:absolute;left:6126;top:-3509;width:10;height:20" coordorigin="6126,-3509" coordsize="10,20">
              <v:shape style="position:absolute;left:6126;top:-3509;width:10;height:20" coordorigin="6126,-3509" coordsize="10,20" path="m6126,-3489l6135,-3489,6135,-3509,6126,-3509,6126,-3489xe" filled="true" fillcolor="#000000" stroked="false">
                <v:path arrowok="t"/>
                <v:fill type="solid"/>
              </v:shape>
            </v:group>
            <v:group style="position:absolute;left:6126;top:-3489;width:10;height:20" coordorigin="6126,-3489" coordsize="10,20">
              <v:shape style="position:absolute;left:6126;top:-3489;width:10;height:20" coordorigin="6126,-3489" coordsize="10,20" path="m6126,-3470l6135,-3470,6135,-3489,6126,-3489,6126,-3470xe" filled="true" fillcolor="#000000" stroked="false">
                <v:path arrowok="t"/>
                <v:fill type="solid"/>
              </v:shape>
            </v:group>
            <v:group style="position:absolute;left:6126;top:-3470;width:10;height:20" coordorigin="6126,-3470" coordsize="10,20">
              <v:shape style="position:absolute;left:6126;top:-3470;width:10;height:20" coordorigin="6126,-3470" coordsize="10,20" path="m6126,-3451l6135,-3451,6135,-3470,6126,-3470,6126,-3451xe" filled="true" fillcolor="#000000" stroked="false">
                <v:path arrowok="t"/>
                <v:fill type="solid"/>
              </v:shape>
            </v:group>
            <v:group style="position:absolute;left:6126;top:-3451;width:10;height:20" coordorigin="6126,-3451" coordsize="10,20">
              <v:shape style="position:absolute;left:6126;top:-3451;width:10;height:20" coordorigin="6126,-3451" coordsize="10,20" path="m6126,-3432l6135,-3432,6135,-3451,6126,-3451,6126,-3432xe" filled="true" fillcolor="#000000" stroked="false">
                <v:path arrowok="t"/>
                <v:fill type="solid"/>
              </v:shape>
            </v:group>
            <v:group style="position:absolute;left:6126;top:-3432;width:10;height:20" coordorigin="6126,-3432" coordsize="10,20">
              <v:shape style="position:absolute;left:6126;top:-3432;width:10;height:20" coordorigin="6126,-3432" coordsize="10,20" path="m6126,-3413l6135,-3413,6135,-3432,6126,-3432,6126,-3413xe" filled="true" fillcolor="#000000" stroked="false">
                <v:path arrowok="t"/>
                <v:fill type="solid"/>
              </v:shape>
            </v:group>
            <v:group style="position:absolute;left:6126;top:-3413;width:10;height:20" coordorigin="6126,-3413" coordsize="10,20">
              <v:shape style="position:absolute;left:6126;top:-3413;width:10;height:20" coordorigin="6126,-3413" coordsize="10,20" path="m6126,-3393l6135,-3393,6135,-3413,6126,-3413,6126,-3393xe" filled="true" fillcolor="#000000" stroked="false">
                <v:path arrowok="t"/>
                <v:fill type="solid"/>
              </v:shape>
            </v:group>
            <v:group style="position:absolute;left:6126;top:-3393;width:10;height:20" coordorigin="6126,-3393" coordsize="10,20">
              <v:shape style="position:absolute;left:6126;top:-3393;width:10;height:20" coordorigin="6126,-3393" coordsize="10,20" path="m6126,-3374l6135,-3374,6135,-3393,6126,-3393,6126,-3374xe" filled="true" fillcolor="#000000" stroked="false">
                <v:path arrowok="t"/>
                <v:fill type="solid"/>
              </v:shape>
            </v:group>
            <v:group style="position:absolute;left:6126;top:-3374;width:10;height:20" coordorigin="6126,-3374" coordsize="10,20">
              <v:shape style="position:absolute;left:6126;top:-3374;width:10;height:20" coordorigin="6126,-3374" coordsize="10,20" path="m6126,-3355l6135,-3355,6135,-3374,6126,-3374,6126,-3355xe" filled="true" fillcolor="#000000" stroked="false">
                <v:path arrowok="t"/>
                <v:fill type="solid"/>
              </v:shape>
            </v:group>
            <v:group style="position:absolute;left:6126;top:-3355;width:10;height:20" coordorigin="6126,-3355" coordsize="10,20">
              <v:shape style="position:absolute;left:6126;top:-3355;width:10;height:20" coordorigin="6126,-3355" coordsize="10,20" path="m6126,-3336l6135,-3336,6135,-3355,6126,-3355,6126,-3336xe" filled="true" fillcolor="#000000" stroked="false">
                <v:path arrowok="t"/>
                <v:fill type="solid"/>
              </v:shape>
              <v:shape style="position:absolute;left:6126;top:-3317;width:10;height:4" type="#_x0000_t75" stroked="false">
                <v:imagedata r:id="rId50" o:title=""/>
              </v:shape>
            </v:group>
            <v:group style="position:absolute;left:6126;top:-3284;width:10;height:20" coordorigin="6126,-3284" coordsize="10,20">
              <v:shape style="position:absolute;left:6126;top:-3284;width:10;height:20" coordorigin="6126,-3284" coordsize="10,20" path="m6126,-3265l6135,-3265,6135,-3284,6126,-3284,6126,-3265xe" filled="true" fillcolor="#000000" stroked="false">
                <v:path arrowok="t"/>
                <v:fill type="solid"/>
              </v:shape>
            </v:group>
            <v:group style="position:absolute;left:6126;top:-3265;width:10;height:20" coordorigin="6126,-3265" coordsize="10,20">
              <v:shape style="position:absolute;left:6126;top:-3265;width:10;height:20" coordorigin="6126,-3265" coordsize="10,20" path="m6126,-3246l6135,-3246,6135,-3265,6126,-3265,6126,-3246xe" filled="true" fillcolor="#000000" stroked="false">
                <v:path arrowok="t"/>
                <v:fill type="solid"/>
              </v:shape>
            </v:group>
            <v:group style="position:absolute;left:6126;top:-3246;width:10;height:20" coordorigin="6126,-3246" coordsize="10,20">
              <v:shape style="position:absolute;left:6126;top:-3246;width:10;height:20" coordorigin="6126,-3246" coordsize="10,20" path="m6126,-3227l6135,-3227,6135,-3246,6126,-3246,6126,-3227xe" filled="true" fillcolor="#000000" stroked="false">
                <v:path arrowok="t"/>
                <v:fill type="solid"/>
              </v:shape>
            </v:group>
            <v:group style="position:absolute;left:6126;top:-3227;width:10;height:20" coordorigin="6126,-3227" coordsize="10,20">
              <v:shape style="position:absolute;left:6126;top:-3227;width:10;height:20" coordorigin="6126,-3227" coordsize="10,20" path="m6126,-3207l6135,-3207,6135,-3227,6126,-3227,6126,-3207xe" filled="true" fillcolor="#000000" stroked="false">
                <v:path arrowok="t"/>
                <v:fill type="solid"/>
              </v:shape>
            </v:group>
            <v:group style="position:absolute;left:6126;top:-3207;width:10;height:20" coordorigin="6126,-3207" coordsize="10,20">
              <v:shape style="position:absolute;left:6126;top:-3207;width:10;height:20" coordorigin="6126,-3207" coordsize="10,20" path="m6126,-3188l6135,-3188,6135,-3207,6126,-3207,6126,-3188xe" filled="true" fillcolor="#000000" stroked="false">
                <v:path arrowok="t"/>
                <v:fill type="solid"/>
              </v:shape>
            </v:group>
            <v:group style="position:absolute;left:6126;top:-3188;width:10;height:20" coordorigin="6126,-3188" coordsize="10,20">
              <v:shape style="position:absolute;left:6126;top:-3188;width:10;height:20" coordorigin="6126,-3188" coordsize="10,20" path="m6126,-3169l6135,-3169,6135,-3188,6126,-3188,6126,-3169xe" filled="true" fillcolor="#000000" stroked="false">
                <v:path arrowok="t"/>
                <v:fill type="solid"/>
              </v:shape>
            </v:group>
            <v:group style="position:absolute;left:6126;top:-3169;width:10;height:20" coordorigin="6126,-3169" coordsize="10,20">
              <v:shape style="position:absolute;left:6126;top:-3169;width:10;height:20" coordorigin="6126,-3169" coordsize="10,20" path="m6126,-3150l6135,-3150,6135,-3169,6126,-3169,6126,-3150xe" filled="true" fillcolor="#000000" stroked="false">
                <v:path arrowok="t"/>
                <v:fill type="solid"/>
              </v:shape>
            </v:group>
            <v:group style="position:absolute;left:6126;top:-3150;width:10;height:20" coordorigin="6126,-3150" coordsize="10,20">
              <v:shape style="position:absolute;left:6126;top:-3150;width:10;height:20" coordorigin="6126,-3150" coordsize="10,20" path="m6126,-3131l6135,-3131,6135,-3150,6126,-3150,6126,-3131xe" filled="true" fillcolor="#000000" stroked="false">
                <v:path arrowok="t"/>
                <v:fill type="solid"/>
              </v:shape>
            </v:group>
            <v:group style="position:absolute;left:6126;top:-3131;width:10;height:20" coordorigin="6126,-3131" coordsize="10,20">
              <v:shape style="position:absolute;left:6126;top:-3131;width:10;height:20" coordorigin="6126,-3131" coordsize="10,20" path="m6126,-3111l6135,-3111,6135,-3131,6126,-3131,6126,-3111xe" filled="true" fillcolor="#000000" stroked="false">
                <v:path arrowok="t"/>
                <v:fill type="solid"/>
              </v:shape>
            </v:group>
            <v:group style="position:absolute;left:6126;top:-3111;width:10;height:20" coordorigin="6126,-3111" coordsize="10,20">
              <v:shape style="position:absolute;left:6126;top:-3111;width:10;height:20" coordorigin="6126,-3111" coordsize="10,20" path="m6126,-3092l6135,-3092,6135,-3111,6126,-3111,6126,-3092xe" filled="true" fillcolor="#000000" stroked="false">
                <v:path arrowok="t"/>
                <v:fill type="solid"/>
              </v:shape>
            </v:group>
            <v:group style="position:absolute;left:6126;top:-3092;width:10;height:20" coordorigin="6126,-3092" coordsize="10,20">
              <v:shape style="position:absolute;left:6126;top:-3092;width:10;height:20" coordorigin="6126,-3092" coordsize="10,20" path="m6126,-3073l6135,-3073,6135,-3092,6126,-3092,6126,-3073xe" filled="true" fillcolor="#000000" stroked="false">
                <v:path arrowok="t"/>
                <v:fill type="solid"/>
              </v:shape>
            </v:group>
            <v:group style="position:absolute;left:6126;top:-3073;width:10;height:20" coordorigin="6126,-3073" coordsize="10,20">
              <v:shape style="position:absolute;left:6126;top:-3073;width:10;height:20" coordorigin="6126,-3073" coordsize="10,20" path="m6126,-3054l6135,-3054,6135,-3073,6126,-3073,6126,-3054xe" filled="true" fillcolor="#000000" stroked="false">
                <v:path arrowok="t"/>
                <v:fill type="solid"/>
              </v:shape>
            </v:group>
            <v:group style="position:absolute;left:6126;top:-3054;width:10;height:20" coordorigin="6126,-3054" coordsize="10,20">
              <v:shape style="position:absolute;left:6126;top:-3054;width:10;height:20" coordorigin="6126,-3054" coordsize="10,20" path="m6126,-3035l6135,-3035,6135,-3054,6126,-3054,6126,-3035xe" filled="true" fillcolor="#000000" stroked="false">
                <v:path arrowok="t"/>
                <v:fill type="solid"/>
              </v:shape>
            </v:group>
            <v:group style="position:absolute;left:6126;top:-3035;width:10;height:20" coordorigin="6126,-3035" coordsize="10,20">
              <v:shape style="position:absolute;left:6126;top:-3035;width:10;height:20" coordorigin="6126,-3035" coordsize="10,20" path="m6126,-3015l6135,-3015,6135,-3035,6126,-3035,6126,-3015xe" filled="true" fillcolor="#000000" stroked="false">
                <v:path arrowok="t"/>
                <v:fill type="solid"/>
              </v:shape>
            </v:group>
            <v:group style="position:absolute;left:6126;top:-3015;width:10;height:20" coordorigin="6126,-3015" coordsize="10,20">
              <v:shape style="position:absolute;left:6126;top:-3015;width:10;height:20" coordorigin="6126,-3015" coordsize="10,20" path="m6126,-2996l6135,-2996,6135,-3015,6126,-3015,6126,-2996xe" filled="true" fillcolor="#000000" stroked="false">
                <v:path arrowok="t"/>
                <v:fill type="solid"/>
              </v:shape>
            </v:group>
            <v:group style="position:absolute;left:6126;top:-2996;width:10;height:20" coordorigin="6126,-2996" coordsize="10,20">
              <v:shape style="position:absolute;left:6126;top:-2996;width:10;height:20" coordorigin="6126,-2996" coordsize="10,20" path="m6126,-2977l6135,-2977,6135,-2996,6126,-2996,6126,-2977xe" filled="true" fillcolor="#000000" stroked="false">
                <v:path arrowok="t"/>
                <v:fill type="solid"/>
              </v:shape>
            </v:group>
            <v:group style="position:absolute;left:6126;top:-2977;width:10;height:20" coordorigin="6126,-2977" coordsize="10,20">
              <v:shape style="position:absolute;left:6126;top:-2977;width:10;height:20" coordorigin="6126,-2977" coordsize="10,20" path="m6126,-2958l6135,-2958,6135,-2977,6126,-2977,6126,-2958xe" filled="true" fillcolor="#000000" stroked="false">
                <v:path arrowok="t"/>
                <v:fill type="solid"/>
              </v:shape>
            </v:group>
            <v:group style="position:absolute;left:6126;top:-2958;width:10;height:20" coordorigin="6126,-2958" coordsize="10,20">
              <v:shape style="position:absolute;left:6126;top:-2958;width:10;height:20" coordorigin="6126,-2958" coordsize="10,20" path="m6126,-2939l6135,-2939,6135,-2958,6126,-2958,6126,-2939xe" filled="true" fillcolor="#000000" stroked="false">
                <v:path arrowok="t"/>
                <v:fill type="solid"/>
              </v:shape>
              <v:shape style="position:absolute;left:6126;top:-2919;width:10;height:4" type="#_x0000_t75" stroked="false">
                <v:imagedata r:id="rId50" o:title=""/>
              </v:shape>
            </v:group>
            <v:group style="position:absolute;left:6126;top:-2887;width:10;height:20" coordorigin="6126,-2887" coordsize="10,20">
              <v:shape style="position:absolute;left:6126;top:-2887;width:10;height:20" coordorigin="6126,-2887" coordsize="10,20" path="m6126,-2868l6135,-2868,6135,-2887,6126,-2887,6126,-2868xe" filled="true" fillcolor="#000000" stroked="false">
                <v:path arrowok="t"/>
                <v:fill type="solid"/>
              </v:shape>
            </v:group>
            <v:group style="position:absolute;left:6126;top:-2868;width:10;height:20" coordorigin="6126,-2868" coordsize="10,20">
              <v:shape style="position:absolute;left:6126;top:-2868;width:10;height:20" coordorigin="6126,-2868" coordsize="10,20" path="m6126,-2849l6135,-2849,6135,-2868,6126,-2868,6126,-2849xe" filled="true" fillcolor="#000000" stroked="false">
                <v:path arrowok="t"/>
                <v:fill type="solid"/>
              </v:shape>
            </v:group>
            <v:group style="position:absolute;left:6126;top:-2849;width:10;height:20" coordorigin="6126,-2849" coordsize="10,20">
              <v:shape style="position:absolute;left:6126;top:-2849;width:10;height:20" coordorigin="6126,-2849" coordsize="10,20" path="m6126,-2829l6135,-2829,6135,-2849,6126,-2849,6126,-2829xe" filled="true" fillcolor="#000000" stroked="false">
                <v:path arrowok="t"/>
                <v:fill type="solid"/>
              </v:shape>
            </v:group>
            <v:group style="position:absolute;left:6126;top:-2829;width:10;height:20" coordorigin="6126,-2829" coordsize="10,20">
              <v:shape style="position:absolute;left:6126;top:-2829;width:10;height:20" coordorigin="6126,-2829" coordsize="10,20" path="m6126,-2810l6135,-2810,6135,-2829,6126,-2829,6126,-2810xe" filled="true" fillcolor="#000000" stroked="false">
                <v:path arrowok="t"/>
                <v:fill type="solid"/>
              </v:shape>
            </v:group>
            <v:group style="position:absolute;left:6126;top:-2810;width:10;height:20" coordorigin="6126,-2810" coordsize="10,20">
              <v:shape style="position:absolute;left:6126;top:-2810;width:10;height:20" coordorigin="6126,-2810" coordsize="10,20" path="m6126,-2791l6135,-2791,6135,-2810,6126,-2810,6126,-2791xe" filled="true" fillcolor="#000000" stroked="false">
                <v:path arrowok="t"/>
                <v:fill type="solid"/>
              </v:shape>
            </v:group>
            <v:group style="position:absolute;left:6126;top:-2791;width:10;height:20" coordorigin="6126,-2791" coordsize="10,20">
              <v:shape style="position:absolute;left:6126;top:-2791;width:10;height:20" coordorigin="6126,-2791" coordsize="10,20" path="m6126,-2772l6135,-2772,6135,-2791,6126,-2791,6126,-2772xe" filled="true" fillcolor="#000000" stroked="false">
                <v:path arrowok="t"/>
                <v:fill type="solid"/>
              </v:shape>
            </v:group>
            <v:group style="position:absolute;left:6126;top:-2772;width:10;height:20" coordorigin="6126,-2772" coordsize="10,20">
              <v:shape style="position:absolute;left:6126;top:-2772;width:10;height:20" coordorigin="6126,-2772" coordsize="10,20" path="m6126,-2753l6135,-2753,6135,-2772,6126,-2772,6126,-2753xe" filled="true" fillcolor="#000000" stroked="false">
                <v:path arrowok="t"/>
                <v:fill type="solid"/>
              </v:shape>
            </v:group>
            <v:group style="position:absolute;left:6126;top:-2753;width:10;height:20" coordorigin="6126,-2753" coordsize="10,20">
              <v:shape style="position:absolute;left:6126;top:-2753;width:10;height:20" coordorigin="6126,-2753" coordsize="10,20" path="m6126,-2733l6135,-2733,6135,-2753,6126,-2753,6126,-2733xe" filled="true" fillcolor="#000000" stroked="false">
                <v:path arrowok="t"/>
                <v:fill type="solid"/>
              </v:shape>
            </v:group>
            <v:group style="position:absolute;left:6126;top:-2733;width:10;height:20" coordorigin="6126,-2733" coordsize="10,20">
              <v:shape style="position:absolute;left:6126;top:-2733;width:10;height:20" coordorigin="6126,-2733" coordsize="10,20" path="m6126,-2714l6135,-2714,6135,-2733,6126,-2733,6126,-2714xe" filled="true" fillcolor="#000000" stroked="false">
                <v:path arrowok="t"/>
                <v:fill type="solid"/>
              </v:shape>
            </v:group>
            <v:group style="position:absolute;left:6126;top:-2714;width:10;height:20" coordorigin="6126,-2714" coordsize="10,20">
              <v:shape style="position:absolute;left:6126;top:-2714;width:10;height:20" coordorigin="6126,-2714" coordsize="10,20" path="m6126,-2695l6135,-2695,6135,-2714,6126,-2714,6126,-2695xe" filled="true" fillcolor="#000000" stroked="false">
                <v:path arrowok="t"/>
                <v:fill type="solid"/>
              </v:shape>
            </v:group>
            <v:group style="position:absolute;left:6126;top:-2695;width:10;height:20" coordorigin="6126,-2695" coordsize="10,20">
              <v:shape style="position:absolute;left:6126;top:-2695;width:10;height:20" coordorigin="6126,-2695" coordsize="10,20" path="m6126,-2676l6135,-2676,6135,-2695,6126,-2695,6126,-2676xe" filled="true" fillcolor="#000000" stroked="false">
                <v:path arrowok="t"/>
                <v:fill type="solid"/>
              </v:shape>
            </v:group>
            <v:group style="position:absolute;left:6126;top:-2676;width:10;height:20" coordorigin="6126,-2676" coordsize="10,20">
              <v:shape style="position:absolute;left:6126;top:-2676;width:10;height:20" coordorigin="6126,-2676" coordsize="10,20" path="m6126,-2657l6135,-2657,6135,-2676,6126,-2676,6126,-2657xe" filled="true" fillcolor="#000000" stroked="false">
                <v:path arrowok="t"/>
                <v:fill type="solid"/>
              </v:shape>
            </v:group>
            <v:group style="position:absolute;left:6126;top:-2657;width:10;height:20" coordorigin="6126,-2657" coordsize="10,20">
              <v:shape style="position:absolute;left:6126;top:-2657;width:10;height:20" coordorigin="6126,-2657" coordsize="10,20" path="m6126,-2637l6135,-2637,6135,-2657,6126,-2657,6126,-2637xe" filled="true" fillcolor="#000000" stroked="false">
                <v:path arrowok="t"/>
                <v:fill type="solid"/>
              </v:shape>
            </v:group>
            <v:group style="position:absolute;left:6126;top:-2637;width:10;height:20" coordorigin="6126,-2637" coordsize="10,20">
              <v:shape style="position:absolute;left:6126;top:-2637;width:10;height:20" coordorigin="6126,-2637" coordsize="10,20" path="m6126,-2618l6135,-2618,6135,-2637,6126,-2637,6126,-2618xe" filled="true" fillcolor="#000000" stroked="false">
                <v:path arrowok="t"/>
                <v:fill type="solid"/>
              </v:shape>
            </v:group>
            <v:group style="position:absolute;left:6126;top:-2618;width:10;height:20" coordorigin="6126,-2618" coordsize="10,20">
              <v:shape style="position:absolute;left:6126;top:-2618;width:10;height:20" coordorigin="6126,-2618" coordsize="10,20" path="m6126,-2599l6135,-2599,6135,-2618,6126,-2618,6126,-2599xe" filled="true" fillcolor="#000000" stroked="false">
                <v:path arrowok="t"/>
                <v:fill type="solid"/>
              </v:shape>
            </v:group>
            <v:group style="position:absolute;left:6126;top:-2599;width:10;height:20" coordorigin="6126,-2599" coordsize="10,20">
              <v:shape style="position:absolute;left:6126;top:-2599;width:10;height:20" coordorigin="6126,-2599" coordsize="10,20" path="m6126,-2580l6135,-2580,6135,-2599,6126,-2599,6126,-2580xe" filled="true" fillcolor="#000000" stroked="false">
                <v:path arrowok="t"/>
                <v:fill type="solid"/>
              </v:shape>
            </v:group>
            <v:group style="position:absolute;left:6126;top:-2580;width:10;height:20" coordorigin="6126,-2580" coordsize="10,20">
              <v:shape style="position:absolute;left:6126;top:-2580;width:10;height:20" coordorigin="6126,-2580" coordsize="10,20" path="m6126,-2561l6135,-2561,6135,-2580,6126,-2580,6126,-2561xe" filled="true" fillcolor="#000000" stroked="false">
                <v:path arrowok="t"/>
                <v:fill type="solid"/>
              </v:shape>
            </v:group>
            <v:group style="position:absolute;left:6126;top:-2561;width:10;height:20" coordorigin="6126,-2561" coordsize="10,20">
              <v:shape style="position:absolute;left:6126;top:-2561;width:10;height:20" coordorigin="6126,-2561" coordsize="10,20" path="m6126,-2541l6135,-2541,6135,-2561,6126,-2561,6126,-2541xe" filled="true" fillcolor="#000000" stroked="false">
                <v:path arrowok="t"/>
                <v:fill type="solid"/>
              </v:shape>
              <v:shape style="position:absolute;left:6126;top:-2522;width:10;height:4" type="#_x0000_t75" stroked="false">
                <v:imagedata r:id="rId51" o:title=""/>
              </v:shape>
            </v:group>
            <v:group style="position:absolute;left:6126;top:-2490;width:10;height:20" coordorigin="6126,-2490" coordsize="10,20">
              <v:shape style="position:absolute;left:6126;top:-2490;width:10;height:20" coordorigin="6126,-2490" coordsize="10,20" path="m6126,-2471l6135,-2471,6135,-2490,6126,-2490,6126,-2471xe" filled="true" fillcolor="#000000" stroked="false">
                <v:path arrowok="t"/>
                <v:fill type="solid"/>
              </v:shape>
            </v:group>
            <v:group style="position:absolute;left:6126;top:-2471;width:10;height:20" coordorigin="6126,-2471" coordsize="10,20">
              <v:shape style="position:absolute;left:6126;top:-2471;width:10;height:20" coordorigin="6126,-2471" coordsize="10,20" path="m6126,-2451l6135,-2451,6135,-2471,6126,-2471,6126,-2451xe" filled="true" fillcolor="#000000" stroked="false">
                <v:path arrowok="t"/>
                <v:fill type="solid"/>
              </v:shape>
            </v:group>
            <v:group style="position:absolute;left:6126;top:-2451;width:10;height:20" coordorigin="6126,-2451" coordsize="10,20">
              <v:shape style="position:absolute;left:6126;top:-2451;width:10;height:20" coordorigin="6126,-2451" coordsize="10,20" path="m6126,-2432l6135,-2432,6135,-2451,6126,-2451,6126,-2432xe" filled="true" fillcolor="#000000" stroked="false">
                <v:path arrowok="t"/>
                <v:fill type="solid"/>
              </v:shape>
            </v:group>
            <v:group style="position:absolute;left:6126;top:-2432;width:10;height:20" coordorigin="6126,-2432" coordsize="10,20">
              <v:shape style="position:absolute;left:6126;top:-2432;width:10;height:20" coordorigin="6126,-2432" coordsize="10,20" path="m6126,-2413l6135,-2413,6135,-2432,6126,-2432,6126,-2413xe" filled="true" fillcolor="#000000" stroked="false">
                <v:path arrowok="t"/>
                <v:fill type="solid"/>
              </v:shape>
            </v:group>
            <v:group style="position:absolute;left:6126;top:-2413;width:10;height:20" coordorigin="6126,-2413" coordsize="10,20">
              <v:shape style="position:absolute;left:6126;top:-2413;width:10;height:20" coordorigin="6126,-2413" coordsize="10,20" path="m6126,-2394l6135,-2394,6135,-2413,6126,-2413,6126,-2394xe" filled="true" fillcolor="#000000" stroked="false">
                <v:path arrowok="t"/>
                <v:fill type="solid"/>
              </v:shape>
            </v:group>
            <v:group style="position:absolute;left:6126;top:-2394;width:10;height:20" coordorigin="6126,-2394" coordsize="10,20">
              <v:shape style="position:absolute;left:6126;top:-2394;width:10;height:20" coordorigin="6126,-2394" coordsize="10,20" path="m6126,-2375l6135,-2375,6135,-2394,6126,-2394,6126,-2375xe" filled="true" fillcolor="#000000" stroked="false">
                <v:path arrowok="t"/>
                <v:fill type="solid"/>
              </v:shape>
            </v:group>
            <v:group style="position:absolute;left:6126;top:-2375;width:10;height:20" coordorigin="6126,-2375" coordsize="10,20">
              <v:shape style="position:absolute;left:6126;top:-2375;width:10;height:20" coordorigin="6126,-2375" coordsize="10,20" path="m6126,-2355l6135,-2355,6135,-2375,6126,-2375,6126,-2355xe" filled="true" fillcolor="#000000" stroked="false">
                <v:path arrowok="t"/>
                <v:fill type="solid"/>
              </v:shape>
            </v:group>
            <v:group style="position:absolute;left:6126;top:-2355;width:10;height:20" coordorigin="6126,-2355" coordsize="10,20">
              <v:shape style="position:absolute;left:6126;top:-2355;width:10;height:20" coordorigin="6126,-2355" coordsize="10,20" path="m6126,-2336l6135,-2336,6135,-2355,6126,-2355,6126,-2336xe" filled="true" fillcolor="#000000" stroked="false">
                <v:path arrowok="t"/>
                <v:fill type="solid"/>
              </v:shape>
            </v:group>
            <v:group style="position:absolute;left:6126;top:-2336;width:10;height:20" coordorigin="6126,-2336" coordsize="10,20">
              <v:shape style="position:absolute;left:6126;top:-2336;width:10;height:20" coordorigin="6126,-2336" coordsize="10,20" path="m6126,-2317l6135,-2317,6135,-2336,6126,-2336,6126,-2317xe" filled="true" fillcolor="#000000" stroked="false">
                <v:path arrowok="t"/>
                <v:fill type="solid"/>
              </v:shape>
            </v:group>
            <v:group style="position:absolute;left:6126;top:-2317;width:10;height:20" coordorigin="6126,-2317" coordsize="10,20">
              <v:shape style="position:absolute;left:6126;top:-2317;width:10;height:20" coordorigin="6126,-2317" coordsize="10,20" path="m6126,-2298l6135,-2298,6135,-2317,6126,-2317,6126,-2298xe" filled="true" fillcolor="#000000" stroked="false">
                <v:path arrowok="t"/>
                <v:fill type="solid"/>
              </v:shape>
            </v:group>
            <v:group style="position:absolute;left:6126;top:-2298;width:10;height:20" coordorigin="6126,-2298" coordsize="10,20">
              <v:shape style="position:absolute;left:6126;top:-2298;width:10;height:20" coordorigin="6126,-2298" coordsize="10,20" path="m6126,-2279l6135,-2279,6135,-2298,6126,-2298,6126,-2279xe" filled="true" fillcolor="#000000" stroked="false">
                <v:path arrowok="t"/>
                <v:fill type="solid"/>
              </v:shape>
            </v:group>
            <v:group style="position:absolute;left:6126;top:-2279;width:10;height:20" coordorigin="6126,-2279" coordsize="10,20">
              <v:shape style="position:absolute;left:6126;top:-2279;width:10;height:20" coordorigin="6126,-2279" coordsize="10,20" path="m6126,-2259l6135,-2259,6135,-2279,6126,-2279,6126,-2259xe" filled="true" fillcolor="#000000" stroked="false">
                <v:path arrowok="t"/>
                <v:fill type="solid"/>
              </v:shape>
            </v:group>
            <v:group style="position:absolute;left:6126;top:-2259;width:10;height:20" coordorigin="6126,-2259" coordsize="10,20">
              <v:shape style="position:absolute;left:6126;top:-2259;width:10;height:20" coordorigin="6126,-2259" coordsize="10,20" path="m6126,-2240l6135,-2240,6135,-2259,6126,-2259,6126,-2240xe" filled="true" fillcolor="#000000" stroked="false">
                <v:path arrowok="t"/>
                <v:fill type="solid"/>
              </v:shape>
            </v:group>
            <v:group style="position:absolute;left:6126;top:-2240;width:10;height:20" coordorigin="6126,-2240" coordsize="10,20">
              <v:shape style="position:absolute;left:6126;top:-2240;width:10;height:20" coordorigin="6126,-2240" coordsize="10,20" path="m6126,-2221l6135,-2221,6135,-2240,6126,-2240,6126,-2221xe" filled="true" fillcolor="#000000" stroked="false">
                <v:path arrowok="t"/>
                <v:fill type="solid"/>
              </v:shape>
            </v:group>
            <v:group style="position:absolute;left:6126;top:-2221;width:10;height:20" coordorigin="6126,-2221" coordsize="10,20">
              <v:shape style="position:absolute;left:6126;top:-2221;width:10;height:20" coordorigin="6126,-2221" coordsize="10,20" path="m6126,-2202l6135,-2202,6135,-2221,6126,-2221,6126,-2202xe" filled="true" fillcolor="#000000" stroked="false">
                <v:path arrowok="t"/>
                <v:fill type="solid"/>
              </v:shape>
            </v:group>
            <v:group style="position:absolute;left:6126;top:-2202;width:10;height:20" coordorigin="6126,-2202" coordsize="10,20">
              <v:shape style="position:absolute;left:6126;top:-2202;width:10;height:20" coordorigin="6126,-2202" coordsize="10,20" path="m6126,-2183l6135,-2183,6135,-2202,6126,-2202,6126,-2183xe" filled="true" fillcolor="#000000" stroked="false">
                <v:path arrowok="t"/>
                <v:fill type="solid"/>
              </v:shape>
            </v:group>
            <v:group style="position:absolute;left:6126;top:-2183;width:10;height:20" coordorigin="6126,-2183" coordsize="10,20">
              <v:shape style="position:absolute;left:6126;top:-2183;width:10;height:20" coordorigin="6126,-2183" coordsize="10,20" path="m6126,-2163l6135,-2163,6135,-2183,6126,-2183,6126,-2163xe" filled="true" fillcolor="#000000" stroked="false">
                <v:path arrowok="t"/>
                <v:fill type="solid"/>
              </v:shape>
            </v:group>
            <v:group style="position:absolute;left:6126;top:-2163;width:10;height:20" coordorigin="6126,-2163" coordsize="10,20">
              <v:shape style="position:absolute;left:6126;top:-2163;width:10;height:20" coordorigin="6126,-2163" coordsize="10,20" path="m6126,-2144l6135,-2144,6135,-2163,6126,-2163,6126,-2144xe" filled="true" fillcolor="#000000" stroked="false">
                <v:path arrowok="t"/>
                <v:fill type="solid"/>
              </v:shape>
              <v:shape style="position:absolute;left:6126;top:-2125;width:10;height:4" type="#_x0000_t75" stroked="false">
                <v:imagedata r:id="rId52" o:title=""/>
              </v:shape>
            </v:group>
            <v:group style="position:absolute;left:6126;top:-2093;width:10;height:20" coordorigin="6126,-2093" coordsize="10,20">
              <v:shape style="position:absolute;left:6126;top:-2093;width:10;height:20" coordorigin="6126,-2093" coordsize="10,20" path="m6126,-2073l6135,-2073,6135,-2093,6126,-2093,6126,-2073xe" filled="true" fillcolor="#000000" stroked="false">
                <v:path arrowok="t"/>
                <v:fill type="solid"/>
              </v:shape>
            </v:group>
            <v:group style="position:absolute;left:6126;top:-2073;width:10;height:20" coordorigin="6126,-2073" coordsize="10,20">
              <v:shape style="position:absolute;left:6126;top:-2073;width:10;height:20" coordorigin="6126,-2073" coordsize="10,20" path="m6126,-2054l6135,-2054,6135,-2073,6126,-2073,6126,-2054xe" filled="true" fillcolor="#000000" stroked="false">
                <v:path arrowok="t"/>
                <v:fill type="solid"/>
              </v:shape>
            </v:group>
            <v:group style="position:absolute;left:6126;top:-2054;width:10;height:20" coordorigin="6126,-2054" coordsize="10,20">
              <v:shape style="position:absolute;left:6126;top:-2054;width:10;height:20" coordorigin="6126,-2054" coordsize="10,20" path="m6126,-2035l6135,-2035,6135,-2054,6126,-2054,6126,-2035xe" filled="true" fillcolor="#000000" stroked="false">
                <v:path arrowok="t"/>
                <v:fill type="solid"/>
              </v:shape>
            </v:group>
            <v:group style="position:absolute;left:6126;top:-2035;width:10;height:20" coordorigin="6126,-2035" coordsize="10,20">
              <v:shape style="position:absolute;left:6126;top:-2035;width:10;height:20" coordorigin="6126,-2035" coordsize="10,20" path="m6126,-2016l6135,-2016,6135,-2035,6126,-2035,6126,-2016xe" filled="true" fillcolor="#000000" stroked="false">
                <v:path arrowok="t"/>
                <v:fill type="solid"/>
              </v:shape>
            </v:group>
            <v:group style="position:absolute;left:6126;top:-2016;width:10;height:20" coordorigin="6126,-2016" coordsize="10,20">
              <v:shape style="position:absolute;left:6126;top:-2016;width:10;height:20" coordorigin="6126,-2016" coordsize="10,20" path="m6126,-1997l6135,-1997,6135,-2016,6126,-2016,6126,-1997xe" filled="true" fillcolor="#000000" stroked="false">
                <v:path arrowok="t"/>
                <v:fill type="solid"/>
              </v:shape>
            </v:group>
            <v:group style="position:absolute;left:6126;top:-1997;width:10;height:20" coordorigin="6126,-1997" coordsize="10,20">
              <v:shape style="position:absolute;left:6126;top:-1997;width:10;height:20" coordorigin="6126,-1997" coordsize="10,20" path="m6126,-1977l6135,-1977,6135,-1997,6126,-1997,6126,-1977xe" filled="true" fillcolor="#000000" stroked="false">
                <v:path arrowok="t"/>
                <v:fill type="solid"/>
              </v:shape>
            </v:group>
            <v:group style="position:absolute;left:6126;top:-1977;width:10;height:20" coordorigin="6126,-1977" coordsize="10,20">
              <v:shape style="position:absolute;left:6126;top:-1977;width:10;height:20" coordorigin="6126,-1977" coordsize="10,20" path="m6126,-1958l6135,-1958,6135,-1977,6126,-1977,6126,-1958xe" filled="true" fillcolor="#000000" stroked="false">
                <v:path arrowok="t"/>
                <v:fill type="solid"/>
              </v:shape>
            </v:group>
            <v:group style="position:absolute;left:6126;top:-1958;width:10;height:20" coordorigin="6126,-1958" coordsize="10,20">
              <v:shape style="position:absolute;left:6126;top:-1958;width:10;height:20" coordorigin="6126,-1958" coordsize="10,20" path="m6126,-1939l6135,-1939,6135,-1958,6126,-1958,6126,-1939xe" filled="true" fillcolor="#000000" stroked="false">
                <v:path arrowok="t"/>
                <v:fill type="solid"/>
              </v:shape>
            </v:group>
            <v:group style="position:absolute;left:6126;top:-1939;width:10;height:20" coordorigin="6126,-1939" coordsize="10,20">
              <v:shape style="position:absolute;left:6126;top:-1939;width:10;height:20" coordorigin="6126,-1939" coordsize="10,20" path="m6126,-1920l6135,-1920,6135,-1939,6126,-1939,6126,-1920xe" filled="true" fillcolor="#000000" stroked="false">
                <v:path arrowok="t"/>
                <v:fill type="solid"/>
              </v:shape>
            </v:group>
            <v:group style="position:absolute;left:6126;top:-1920;width:10;height:20" coordorigin="6126,-1920" coordsize="10,20">
              <v:shape style="position:absolute;left:6126;top:-1920;width:10;height:20" coordorigin="6126,-1920" coordsize="10,20" path="m6126,-1901l6135,-1901,6135,-1920,6126,-1920,6126,-1901xe" filled="true" fillcolor="#000000" stroked="false">
                <v:path arrowok="t"/>
                <v:fill type="solid"/>
              </v:shape>
            </v:group>
            <v:group style="position:absolute;left:6126;top:-1901;width:10;height:20" coordorigin="6126,-1901" coordsize="10,20">
              <v:shape style="position:absolute;left:6126;top:-1901;width:10;height:20" coordorigin="6126,-1901" coordsize="10,20" path="m6126,-1881l6135,-1881,6135,-1901,6126,-1901,6126,-1881xe" filled="true" fillcolor="#000000" stroked="false">
                <v:path arrowok="t"/>
                <v:fill type="solid"/>
              </v:shape>
            </v:group>
            <v:group style="position:absolute;left:6126;top:-1881;width:10;height:20" coordorigin="6126,-1881" coordsize="10,20">
              <v:shape style="position:absolute;left:6126;top:-1881;width:10;height:20" coordorigin="6126,-1881" coordsize="10,20" path="m6126,-1862l6135,-1862,6135,-1881,6126,-1881,6126,-1862xe" filled="true" fillcolor="#000000" stroked="false">
                <v:path arrowok="t"/>
                <v:fill type="solid"/>
              </v:shape>
            </v:group>
            <v:group style="position:absolute;left:6126;top:-1862;width:10;height:20" coordorigin="6126,-1862" coordsize="10,20">
              <v:shape style="position:absolute;left:6126;top:-1862;width:10;height:20" coordorigin="6126,-1862" coordsize="10,20" path="m6126,-1843l6135,-1843,6135,-1862,6126,-1862,6126,-1843xe" filled="true" fillcolor="#000000" stroked="false">
                <v:path arrowok="t"/>
                <v:fill type="solid"/>
              </v:shape>
            </v:group>
            <v:group style="position:absolute;left:6126;top:-1843;width:10;height:20" coordorigin="6126,-1843" coordsize="10,20">
              <v:shape style="position:absolute;left:6126;top:-1843;width:10;height:20" coordorigin="6126,-1843" coordsize="10,20" path="m6126,-1824l6135,-1824,6135,-1843,6126,-1843,6126,-1824xe" filled="true" fillcolor="#000000" stroked="false">
                <v:path arrowok="t"/>
                <v:fill type="solid"/>
              </v:shape>
            </v:group>
            <v:group style="position:absolute;left:6126;top:-1824;width:10;height:20" coordorigin="6126,-1824" coordsize="10,20">
              <v:shape style="position:absolute;left:6126;top:-1824;width:10;height:20" coordorigin="6126,-1824" coordsize="10,20" path="m6126,-1805l6135,-1805,6135,-1824,6126,-1824,6126,-1805xe" filled="true" fillcolor="#000000" stroked="false">
                <v:path arrowok="t"/>
                <v:fill type="solid"/>
              </v:shape>
            </v:group>
            <v:group style="position:absolute;left:6126;top:-1805;width:10;height:20" coordorigin="6126,-1805" coordsize="10,20">
              <v:shape style="position:absolute;left:6126;top:-1805;width:10;height:20" coordorigin="6126,-1805" coordsize="10,20" path="m6126,-1785l6135,-1785,6135,-1805,6126,-1805,6126,-1785xe" filled="true" fillcolor="#000000" stroked="false">
                <v:path arrowok="t"/>
                <v:fill type="solid"/>
              </v:shape>
            </v:group>
            <v:group style="position:absolute;left:6126;top:-1785;width:10;height:20" coordorigin="6126,-1785" coordsize="10,20">
              <v:shape style="position:absolute;left:6126;top:-1785;width:10;height:20" coordorigin="6126,-1785" coordsize="10,20" path="m6126,-1766l6135,-1766,6135,-1785,6126,-1785,6126,-1766xe" filled="true" fillcolor="#000000" stroked="false">
                <v:path arrowok="t"/>
                <v:fill type="solid"/>
              </v:shape>
            </v:group>
            <v:group style="position:absolute;left:6126;top:-1766;width:10;height:20" coordorigin="6126,-1766" coordsize="10,20">
              <v:shape style="position:absolute;left:6126;top:-1766;width:10;height:20" coordorigin="6126,-1766" coordsize="10,20" path="m6126,-1747l6135,-1747,6135,-1766,6126,-1766,6126,-1747xe" filled="true" fillcolor="#000000" stroked="false">
                <v:path arrowok="t"/>
                <v:fill type="solid"/>
              </v:shape>
              <v:shape style="position:absolute;left:6126;top:-1728;width:10;height:2" type="#_x0000_t75" stroked="false">
                <v:imagedata r:id="rId52" o:title=""/>
              </v:shape>
            </v:group>
            <v:group style="position:absolute;left:6126;top:-1697;width:10;height:20" coordorigin="6126,-1697" coordsize="10,20">
              <v:shape style="position:absolute;left:6126;top:-1697;width:10;height:20" coordorigin="6126,-1697" coordsize="10,20" path="m6126,-1677l6135,-1677,6135,-1697,6126,-1697,6126,-1677xe" filled="true" fillcolor="#000000" stroked="false">
                <v:path arrowok="t"/>
                <v:fill type="solid"/>
              </v:shape>
            </v:group>
            <v:group style="position:absolute;left:6126;top:-1677;width:10;height:20" coordorigin="6126,-1677" coordsize="10,20">
              <v:shape style="position:absolute;left:6126;top:-1677;width:10;height:20" coordorigin="6126,-1677" coordsize="10,20" path="m6126,-1658l6135,-1658,6135,-1677,6126,-1677,6126,-1658xe" filled="true" fillcolor="#000000" stroked="false">
                <v:path arrowok="t"/>
                <v:fill type="solid"/>
              </v:shape>
            </v:group>
            <v:group style="position:absolute;left:6126;top:-1658;width:10;height:20" coordorigin="6126,-1658" coordsize="10,20">
              <v:shape style="position:absolute;left:6126;top:-1658;width:10;height:20" coordorigin="6126,-1658" coordsize="10,20" path="m6126,-1639l6135,-1639,6135,-1658,6126,-1658,6126,-1639xe" filled="true" fillcolor="#000000" stroked="false">
                <v:path arrowok="t"/>
                <v:fill type="solid"/>
              </v:shape>
            </v:group>
            <v:group style="position:absolute;left:6126;top:-1639;width:10;height:20" coordorigin="6126,-1639" coordsize="10,20">
              <v:shape style="position:absolute;left:6126;top:-1639;width:10;height:20" coordorigin="6126,-1639" coordsize="10,20" path="m6126,-1620l6135,-1620,6135,-1639,6126,-1639,6126,-1620xe" filled="true" fillcolor="#000000" stroked="false">
                <v:path arrowok="t"/>
                <v:fill type="solid"/>
              </v:shape>
            </v:group>
            <v:group style="position:absolute;left:6126;top:-1620;width:10;height:20" coordorigin="6126,-1620" coordsize="10,20">
              <v:shape style="position:absolute;left:6126;top:-1620;width:10;height:20" coordorigin="6126,-1620" coordsize="10,20" path="m6126,-1601l6135,-1601,6135,-1620,6126,-1620,6126,-1601xe" filled="true" fillcolor="#000000" stroked="false">
                <v:path arrowok="t"/>
                <v:fill type="solid"/>
              </v:shape>
            </v:group>
            <v:group style="position:absolute;left:6126;top:-1601;width:10;height:20" coordorigin="6126,-1601" coordsize="10,20">
              <v:shape style="position:absolute;left:6126;top:-1601;width:10;height:20" coordorigin="6126,-1601" coordsize="10,20" path="m6126,-1581l6135,-1581,6135,-1601,6126,-1601,6126,-1581xe" filled="true" fillcolor="#000000" stroked="false">
                <v:path arrowok="t"/>
                <v:fill type="solid"/>
              </v:shape>
            </v:group>
            <v:group style="position:absolute;left:6126;top:-1581;width:10;height:20" coordorigin="6126,-1581" coordsize="10,20">
              <v:shape style="position:absolute;left:6126;top:-1581;width:10;height:20" coordorigin="6126,-1581" coordsize="10,20" path="m6126,-1562l6135,-1562,6135,-1581,6126,-1581,6126,-1562xe" filled="true" fillcolor="#000000" stroked="false">
                <v:path arrowok="t"/>
                <v:fill type="solid"/>
              </v:shape>
            </v:group>
            <v:group style="position:absolute;left:6126;top:-1562;width:10;height:20" coordorigin="6126,-1562" coordsize="10,20">
              <v:shape style="position:absolute;left:6126;top:-1562;width:10;height:20" coordorigin="6126,-1562" coordsize="10,20" path="m6126,-1543l6135,-1543,6135,-1562,6126,-1562,6126,-1543xe" filled="true" fillcolor="#000000" stroked="false">
                <v:path arrowok="t"/>
                <v:fill type="solid"/>
              </v:shape>
            </v:group>
            <v:group style="position:absolute;left:6126;top:-1543;width:10;height:20" coordorigin="6126,-1543" coordsize="10,20">
              <v:shape style="position:absolute;left:6126;top:-1543;width:10;height:20" coordorigin="6126,-1543" coordsize="10,20" path="m6126,-1524l6135,-1524,6135,-1543,6126,-1543,6126,-1524xe" filled="true" fillcolor="#000000" stroked="false">
                <v:path arrowok="t"/>
                <v:fill type="solid"/>
              </v:shape>
            </v:group>
            <v:group style="position:absolute;left:6126;top:-1524;width:10;height:20" coordorigin="6126,-1524" coordsize="10,20">
              <v:shape style="position:absolute;left:6126;top:-1524;width:10;height:20" coordorigin="6126,-1524" coordsize="10,20" path="m6126,-1505l6135,-1505,6135,-1524,6126,-1524,6126,-1505xe" filled="true" fillcolor="#000000" stroked="false">
                <v:path arrowok="t"/>
                <v:fill type="solid"/>
              </v:shape>
            </v:group>
            <v:group style="position:absolute;left:6126;top:-1505;width:10;height:20" coordorigin="6126,-1505" coordsize="10,20">
              <v:shape style="position:absolute;left:6126;top:-1505;width:10;height:20" coordorigin="6126,-1505" coordsize="10,20" path="m6126,-1485l6135,-1485,6135,-1505,6126,-1505,6126,-1485xe" filled="true" fillcolor="#000000" stroked="false">
                <v:path arrowok="t"/>
                <v:fill type="solid"/>
              </v:shape>
            </v:group>
            <v:group style="position:absolute;left:6126;top:-1485;width:10;height:20" coordorigin="6126,-1485" coordsize="10,20">
              <v:shape style="position:absolute;left:6126;top:-1485;width:10;height:20" coordorigin="6126,-1485" coordsize="10,20" path="m6126,-1466l6135,-1466,6135,-1485,6126,-1485,6126,-1466xe" filled="true" fillcolor="#000000" stroked="false">
                <v:path arrowok="t"/>
                <v:fill type="solid"/>
              </v:shape>
            </v:group>
            <v:group style="position:absolute;left:6126;top:-1466;width:10;height:20" coordorigin="6126,-1466" coordsize="10,20">
              <v:shape style="position:absolute;left:6126;top:-1466;width:10;height:20" coordorigin="6126,-1466" coordsize="10,20" path="m6126,-1447l6135,-1447,6135,-1466,6126,-1466,6126,-1447xe" filled="true" fillcolor="#000000" stroked="false">
                <v:path arrowok="t"/>
                <v:fill type="solid"/>
              </v:shape>
            </v:group>
            <v:group style="position:absolute;left:6126;top:-1447;width:10;height:20" coordorigin="6126,-1447" coordsize="10,20">
              <v:shape style="position:absolute;left:6126;top:-1447;width:10;height:20" coordorigin="6126,-1447" coordsize="10,20" path="m6126,-1428l6135,-1428,6135,-1447,6126,-1447,6126,-1428xe" filled="true" fillcolor="#000000" stroked="false">
                <v:path arrowok="t"/>
                <v:fill type="solid"/>
              </v:shape>
            </v:group>
            <v:group style="position:absolute;left:6126;top:-1428;width:10;height:20" coordorigin="6126,-1428" coordsize="10,20">
              <v:shape style="position:absolute;left:6126;top:-1428;width:10;height:20" coordorigin="6126,-1428" coordsize="10,20" path="m6126,-1409l6135,-1409,6135,-1428,6126,-1428,6126,-1409xe" filled="true" fillcolor="#000000" stroked="false">
                <v:path arrowok="t"/>
                <v:fill type="solid"/>
              </v:shape>
            </v:group>
            <v:group style="position:absolute;left:6126;top:-1409;width:10;height:20" coordorigin="6126,-1409" coordsize="10,20">
              <v:shape style="position:absolute;left:6126;top:-1409;width:10;height:20" coordorigin="6126,-1409" coordsize="10,20" path="m6126,-1389l6135,-1389,6135,-1409,6126,-1409,6126,-1389xe" filled="true" fillcolor="#000000" stroked="false">
                <v:path arrowok="t"/>
                <v:fill type="solid"/>
              </v:shape>
            </v:group>
            <v:group style="position:absolute;left:6126;top:-1389;width:10;height:20" coordorigin="6126,-1389" coordsize="10,20">
              <v:shape style="position:absolute;left:6126;top:-1389;width:10;height:20" coordorigin="6126,-1389" coordsize="10,20" path="m6126,-1370l6135,-1370,6135,-1389,6126,-1389,6126,-1370xe" filled="true" fillcolor="#000000" stroked="false">
                <v:path arrowok="t"/>
                <v:fill type="solid"/>
              </v:shape>
            </v:group>
            <v:group style="position:absolute;left:6126;top:-1370;width:10;height:20" coordorigin="6126,-1370" coordsize="10,20">
              <v:shape style="position:absolute;left:6126;top:-1370;width:10;height:20" coordorigin="6126,-1370" coordsize="10,20" path="m6126,-1351l6135,-1351,6135,-1370,6126,-1370,6126,-1351xe" filled="true" fillcolor="#000000" stroked="false">
                <v:path arrowok="t"/>
                <v:fill type="solid"/>
              </v:shape>
              <v:shape style="position:absolute;left:6126;top:-1332;width:10;height:4" type="#_x0000_t75" stroked="false">
                <v:imagedata r:id="rId53" o:title=""/>
              </v:shape>
            </v:group>
            <v:group style="position:absolute;left:6126;top:-1299;width:10;height:20" coordorigin="6126,-1299" coordsize="10,20">
              <v:shape style="position:absolute;left:6126;top:-1299;width:10;height:20" coordorigin="6126,-1299" coordsize="10,20" path="m6126,-1280l6135,-1280,6135,-1299,6126,-1299,6126,-1280xe" filled="true" fillcolor="#000000" stroked="false">
                <v:path arrowok="t"/>
                <v:fill type="solid"/>
              </v:shape>
            </v:group>
            <v:group style="position:absolute;left:6126;top:-1280;width:10;height:20" coordorigin="6126,-1280" coordsize="10,20">
              <v:shape style="position:absolute;left:6126;top:-1280;width:10;height:20" coordorigin="6126,-1280" coordsize="10,20" path="m6126,-1261l6135,-1261,6135,-1280,6126,-1280,6126,-1261xe" filled="true" fillcolor="#000000" stroked="false">
                <v:path arrowok="t"/>
                <v:fill type="solid"/>
              </v:shape>
            </v:group>
            <v:group style="position:absolute;left:6126;top:-1261;width:10;height:20" coordorigin="6126,-1261" coordsize="10,20">
              <v:shape style="position:absolute;left:6126;top:-1261;width:10;height:20" coordorigin="6126,-1261" coordsize="10,20" path="m6126,-1242l6135,-1242,6135,-1261,6126,-1261,6126,-1242xe" filled="true" fillcolor="#000000" stroked="false">
                <v:path arrowok="t"/>
                <v:fill type="solid"/>
              </v:shape>
            </v:group>
            <v:group style="position:absolute;left:6126;top:-1242;width:10;height:20" coordorigin="6126,-1242" coordsize="10,20">
              <v:shape style="position:absolute;left:6126;top:-1242;width:10;height:20" coordorigin="6126,-1242" coordsize="10,20" path="m6126,-1223l6135,-1223,6135,-1242,6126,-1242,6126,-1223xe" filled="true" fillcolor="#000000" stroked="false">
                <v:path arrowok="t"/>
                <v:fill type="solid"/>
              </v:shape>
            </v:group>
            <v:group style="position:absolute;left:6126;top:-1223;width:10;height:20" coordorigin="6126,-1223" coordsize="10,20">
              <v:shape style="position:absolute;left:6126;top:-1223;width:10;height:20" coordorigin="6126,-1223" coordsize="10,20" path="m6126,-1203l6135,-1203,6135,-1223,6126,-1223,6126,-1203xe" filled="true" fillcolor="#000000" stroked="false">
                <v:path arrowok="t"/>
                <v:fill type="solid"/>
              </v:shape>
            </v:group>
            <v:group style="position:absolute;left:6126;top:-1203;width:10;height:20" coordorigin="6126,-1203" coordsize="10,20">
              <v:shape style="position:absolute;left:6126;top:-1203;width:10;height:20" coordorigin="6126,-1203" coordsize="10,20" path="m6126,-1184l6135,-1184,6135,-1203,6126,-1203,6126,-1184xe" filled="true" fillcolor="#000000" stroked="false">
                <v:path arrowok="t"/>
                <v:fill type="solid"/>
              </v:shape>
            </v:group>
            <v:group style="position:absolute;left:6126;top:-1184;width:10;height:20" coordorigin="6126,-1184" coordsize="10,20">
              <v:shape style="position:absolute;left:6126;top:-1184;width:10;height:20" coordorigin="6126,-1184" coordsize="10,20" path="m6126,-1165l6135,-1165,6135,-1184,6126,-1184,6126,-1165xe" filled="true" fillcolor="#000000" stroked="false">
                <v:path arrowok="t"/>
                <v:fill type="solid"/>
              </v:shape>
            </v:group>
            <v:group style="position:absolute;left:6126;top:-1165;width:10;height:20" coordorigin="6126,-1165" coordsize="10,20">
              <v:shape style="position:absolute;left:6126;top:-1165;width:10;height:20" coordorigin="6126,-1165" coordsize="10,20" path="m6126,-1146l6135,-1146,6135,-1165,6126,-1165,6126,-1146xe" filled="true" fillcolor="#000000" stroked="false">
                <v:path arrowok="t"/>
                <v:fill type="solid"/>
              </v:shape>
            </v:group>
            <v:group style="position:absolute;left:6126;top:-1146;width:10;height:20" coordorigin="6126,-1146" coordsize="10,20">
              <v:shape style="position:absolute;left:6126;top:-1146;width:10;height:20" coordorigin="6126,-1146" coordsize="10,20" path="m6126,-1127l6135,-1127,6135,-1146,6126,-1146,6126,-1127xe" filled="true" fillcolor="#000000" stroked="false">
                <v:path arrowok="t"/>
                <v:fill type="solid"/>
              </v:shape>
            </v:group>
            <v:group style="position:absolute;left:6126;top:-1127;width:10;height:20" coordorigin="6126,-1127" coordsize="10,20">
              <v:shape style="position:absolute;left:6126;top:-1127;width:10;height:20" coordorigin="6126,-1127" coordsize="10,20" path="m6126,-1107l6135,-1107,6135,-1127,6126,-1127,6126,-1107xe" filled="true" fillcolor="#000000" stroked="false">
                <v:path arrowok="t"/>
                <v:fill type="solid"/>
              </v:shape>
            </v:group>
            <v:group style="position:absolute;left:6126;top:-1107;width:10;height:20" coordorigin="6126,-1107" coordsize="10,20">
              <v:shape style="position:absolute;left:6126;top:-1107;width:10;height:20" coordorigin="6126,-1107" coordsize="10,20" path="m6126,-1088l6135,-1088,6135,-1107,6126,-1107,6126,-1088xe" filled="true" fillcolor="#000000" stroked="false">
                <v:path arrowok="t"/>
                <v:fill type="solid"/>
              </v:shape>
            </v:group>
            <v:group style="position:absolute;left:6126;top:-1088;width:10;height:20" coordorigin="6126,-1088" coordsize="10,20">
              <v:shape style="position:absolute;left:6126;top:-1088;width:10;height:20" coordorigin="6126,-1088" coordsize="10,20" path="m6126,-1069l6135,-1069,6135,-1088,6126,-1088,6126,-1069xe" filled="true" fillcolor="#000000" stroked="false">
                <v:path arrowok="t"/>
                <v:fill type="solid"/>
              </v:shape>
            </v:group>
            <v:group style="position:absolute;left:6126;top:-1069;width:10;height:20" coordorigin="6126,-1069" coordsize="10,20">
              <v:shape style="position:absolute;left:6126;top:-1069;width:10;height:20" coordorigin="6126,-1069" coordsize="10,20" path="m6126,-1050l6135,-1050,6135,-1069,6126,-1069,6126,-1050xe" filled="true" fillcolor="#000000" stroked="false">
                <v:path arrowok="t"/>
                <v:fill type="solid"/>
              </v:shape>
            </v:group>
            <v:group style="position:absolute;left:6126;top:-1050;width:10;height:20" coordorigin="6126,-1050" coordsize="10,20">
              <v:shape style="position:absolute;left:6126;top:-1050;width:10;height:20" coordorigin="6126,-1050" coordsize="10,20" path="m6126,-1031l6135,-1031,6135,-1050,6126,-1050,6126,-1031xe" filled="true" fillcolor="#000000" stroked="false">
                <v:path arrowok="t"/>
                <v:fill type="solid"/>
              </v:shape>
            </v:group>
            <v:group style="position:absolute;left:6126;top:-1031;width:10;height:20" coordorigin="6126,-1031" coordsize="10,20">
              <v:shape style="position:absolute;left:6126;top:-1031;width:10;height:20" coordorigin="6126,-1031" coordsize="10,20" path="m6126,-1011l6135,-1011,6135,-1031,6126,-1031,6126,-1011xe" filled="true" fillcolor="#000000" stroked="false">
                <v:path arrowok="t"/>
                <v:fill type="solid"/>
              </v:shape>
            </v:group>
            <v:group style="position:absolute;left:6126;top:-1011;width:10;height:20" coordorigin="6126,-1011" coordsize="10,20">
              <v:shape style="position:absolute;left:6126;top:-1011;width:10;height:20" coordorigin="6126,-1011" coordsize="10,20" path="m6126,-992l6135,-992,6135,-1011,6126,-1011,6126,-992xe" filled="true" fillcolor="#000000" stroked="false">
                <v:path arrowok="t"/>
                <v:fill type="solid"/>
              </v:shape>
            </v:group>
            <v:group style="position:absolute;left:6126;top:-992;width:10;height:20" coordorigin="6126,-992" coordsize="10,20">
              <v:shape style="position:absolute;left:6126;top:-992;width:10;height:20" coordorigin="6126,-992" coordsize="10,20" path="m6126,-973l6135,-973,6135,-992,6126,-992,6126,-973xe" filled="true" fillcolor="#000000" stroked="false">
                <v:path arrowok="t"/>
                <v:fill type="solid"/>
              </v:shape>
            </v:group>
            <v:group style="position:absolute;left:6126;top:-973;width:10;height:20" coordorigin="6126,-973" coordsize="10,20">
              <v:shape style="position:absolute;left:6126;top:-973;width:10;height:20" coordorigin="6126,-973" coordsize="10,20" path="m6126,-954l6135,-954,6135,-973,6126,-973,6126,-954xe" filled="true" fillcolor="#000000" stroked="false">
                <v:path arrowok="t"/>
                <v:fill type="solid"/>
              </v:shape>
              <v:shape style="position:absolute;left:6126;top:-935;width:10;height:4" type="#_x0000_t75" stroked="false">
                <v:imagedata r:id="rId54" o:title=""/>
              </v:shape>
            </v:group>
            <v:group style="position:absolute;left:6126;top:-902;width:10;height:20" coordorigin="6126,-902" coordsize="10,20">
              <v:shape style="position:absolute;left:6126;top:-902;width:10;height:20" coordorigin="6126,-902" coordsize="10,20" path="m6126,-883l6135,-883,6135,-902,6126,-902,6126,-883xe" filled="true" fillcolor="#000000" stroked="false">
                <v:path arrowok="t"/>
                <v:fill type="solid"/>
              </v:shape>
            </v:group>
            <v:group style="position:absolute;left:6126;top:-883;width:10;height:20" coordorigin="6126,-883" coordsize="10,20">
              <v:shape style="position:absolute;left:6126;top:-883;width:10;height:20" coordorigin="6126,-883" coordsize="10,20" path="m6126,-864l6135,-864,6135,-883,6126,-883,6126,-864xe" filled="true" fillcolor="#000000" stroked="false">
                <v:path arrowok="t"/>
                <v:fill type="solid"/>
              </v:shape>
            </v:group>
            <v:group style="position:absolute;left:6126;top:-864;width:10;height:20" coordorigin="6126,-864" coordsize="10,20">
              <v:shape style="position:absolute;left:6126;top:-864;width:10;height:20" coordorigin="6126,-864" coordsize="10,20" path="m6126,-845l6135,-845,6135,-864,6126,-864,6126,-845xe" filled="true" fillcolor="#000000" stroked="false">
                <v:path arrowok="t"/>
                <v:fill type="solid"/>
              </v:shape>
            </v:group>
            <v:group style="position:absolute;left:6126;top:-845;width:10;height:20" coordorigin="6126,-845" coordsize="10,20">
              <v:shape style="position:absolute;left:6126;top:-845;width:10;height:20" coordorigin="6126,-845" coordsize="10,20" path="m6126,-825l6135,-825,6135,-845,6126,-845,6126,-825xe" filled="true" fillcolor="#000000" stroked="false">
                <v:path arrowok="t"/>
                <v:fill type="solid"/>
              </v:shape>
            </v:group>
            <v:group style="position:absolute;left:6126;top:-825;width:10;height:20" coordorigin="6126,-825" coordsize="10,20">
              <v:shape style="position:absolute;left:6126;top:-825;width:10;height:20" coordorigin="6126,-825" coordsize="10,20" path="m6126,-806l6135,-806,6135,-825,6126,-825,6126,-806xe" filled="true" fillcolor="#000000" stroked="false">
                <v:path arrowok="t"/>
                <v:fill type="solid"/>
              </v:shape>
            </v:group>
            <v:group style="position:absolute;left:6126;top:-806;width:10;height:20" coordorigin="6126,-806" coordsize="10,20">
              <v:shape style="position:absolute;left:6126;top:-806;width:10;height:20" coordorigin="6126,-806" coordsize="10,20" path="m6126,-787l6135,-787,6135,-806,6126,-806,6126,-787xe" filled="true" fillcolor="#000000" stroked="false">
                <v:path arrowok="t"/>
                <v:fill type="solid"/>
              </v:shape>
            </v:group>
            <v:group style="position:absolute;left:6126;top:-787;width:10;height:20" coordorigin="6126,-787" coordsize="10,20">
              <v:shape style="position:absolute;left:6126;top:-787;width:10;height:20" coordorigin="6126,-787" coordsize="10,20" path="m6126,-768l6135,-768,6135,-787,6126,-787,6126,-768xe" filled="true" fillcolor="#000000" stroked="false">
                <v:path arrowok="t"/>
                <v:fill type="solid"/>
              </v:shape>
            </v:group>
            <v:group style="position:absolute;left:6126;top:-768;width:10;height:20" coordorigin="6126,-768" coordsize="10,20">
              <v:shape style="position:absolute;left:6126;top:-768;width:10;height:20" coordorigin="6126,-768" coordsize="10,20" path="m6126,-749l6135,-749,6135,-768,6126,-768,6126,-749xe" filled="true" fillcolor="#000000" stroked="false">
                <v:path arrowok="t"/>
                <v:fill type="solid"/>
              </v:shape>
            </v:group>
            <v:group style="position:absolute;left:6126;top:-749;width:10;height:20" coordorigin="6126,-749" coordsize="10,20">
              <v:shape style="position:absolute;left:6126;top:-749;width:10;height:20" coordorigin="6126,-749" coordsize="10,20" path="m6126,-729l6135,-729,6135,-749,6126,-749,6126,-729xe" filled="true" fillcolor="#000000" stroked="false">
                <v:path arrowok="t"/>
                <v:fill type="solid"/>
              </v:shape>
            </v:group>
            <v:group style="position:absolute;left:6126;top:-729;width:10;height:20" coordorigin="6126,-729" coordsize="10,20">
              <v:shape style="position:absolute;left:6126;top:-729;width:10;height:20" coordorigin="6126,-729" coordsize="10,20" path="m6126,-710l6135,-710,6135,-729,6126,-729,6126,-710xe" filled="true" fillcolor="#000000" stroked="false">
                <v:path arrowok="t"/>
                <v:fill type="solid"/>
              </v:shape>
            </v:group>
            <v:group style="position:absolute;left:6126;top:-710;width:10;height:20" coordorigin="6126,-710" coordsize="10,20">
              <v:shape style="position:absolute;left:6126;top:-710;width:10;height:20" coordorigin="6126,-710" coordsize="10,20" path="m6126,-691l6135,-691,6135,-710,6126,-710,6126,-691xe" filled="true" fillcolor="#000000" stroked="false">
                <v:path arrowok="t"/>
                <v:fill type="solid"/>
              </v:shape>
            </v:group>
            <v:group style="position:absolute;left:6126;top:-691;width:10;height:20" coordorigin="6126,-691" coordsize="10,20">
              <v:shape style="position:absolute;left:6126;top:-691;width:10;height:20" coordorigin="6126,-691" coordsize="10,20" path="m6126,-672l6135,-672,6135,-691,6126,-691,6126,-672xe" filled="true" fillcolor="#000000" stroked="false">
                <v:path arrowok="t"/>
                <v:fill type="solid"/>
              </v:shape>
            </v:group>
            <v:group style="position:absolute;left:6126;top:-672;width:10;height:20" coordorigin="6126,-672" coordsize="10,20">
              <v:shape style="position:absolute;left:6126;top:-672;width:10;height:20" coordorigin="6126,-672" coordsize="10,20" path="m6126,-653l6135,-653,6135,-672,6126,-672,6126,-653xe" filled="true" fillcolor="#000000" stroked="false">
                <v:path arrowok="t"/>
                <v:fill type="solid"/>
              </v:shape>
            </v:group>
            <v:group style="position:absolute;left:6126;top:-653;width:10;height:20" coordorigin="6126,-653" coordsize="10,20">
              <v:shape style="position:absolute;left:6126;top:-653;width:10;height:20" coordorigin="6126,-653" coordsize="10,20" path="m6126,-633l6135,-633,6135,-653,6126,-653,6126,-633xe" filled="true" fillcolor="#000000" stroked="false">
                <v:path arrowok="t"/>
                <v:fill type="solid"/>
              </v:shape>
            </v:group>
            <v:group style="position:absolute;left:6126;top:-633;width:10;height:20" coordorigin="6126,-633" coordsize="10,20">
              <v:shape style="position:absolute;left:6126;top:-633;width:10;height:20" coordorigin="6126,-633" coordsize="10,20" path="m6126,-614l6135,-614,6135,-633,6126,-633,6126,-614xe" filled="true" fillcolor="#000000" stroked="false">
                <v:path arrowok="t"/>
                <v:fill type="solid"/>
              </v:shape>
            </v:group>
            <v:group style="position:absolute;left:6126;top:-614;width:10;height:20" coordorigin="6126,-614" coordsize="10,20">
              <v:shape style="position:absolute;left:6126;top:-614;width:10;height:20" coordorigin="6126,-614" coordsize="10,20" path="m6126,-595l6135,-595,6135,-614,6126,-614,6126,-595xe" filled="true" fillcolor="#000000" stroked="false">
                <v:path arrowok="t"/>
                <v:fill type="solid"/>
              </v:shape>
            </v:group>
            <v:group style="position:absolute;left:6126;top:-595;width:10;height:20" coordorigin="6126,-595" coordsize="10,20">
              <v:shape style="position:absolute;left:6126;top:-595;width:10;height:20" coordorigin="6126,-595" coordsize="10,20" path="m6126,-576l6135,-576,6135,-595,6126,-595,6126,-576xe" filled="true" fillcolor="#000000" stroked="false">
                <v:path arrowok="t"/>
                <v:fill type="solid"/>
              </v:shape>
            </v:group>
            <v:group style="position:absolute;left:6126;top:-576;width:10;height:20" coordorigin="6126,-576" coordsize="10,20">
              <v:shape style="position:absolute;left:6126;top:-576;width:10;height:20" coordorigin="6126,-576" coordsize="10,20" path="m6126,-557l6135,-557,6135,-576,6126,-576,6126,-557xe" filled="true" fillcolor="#000000" stroked="false">
                <v:path arrowok="t"/>
                <v:fill type="solid"/>
              </v:shape>
              <v:shape style="position:absolute;left:6126;top:-537;width:10;height:4" type="#_x0000_t75" stroked="false">
                <v:imagedata r:id="rId54" o:title=""/>
              </v:shape>
            </v:group>
            <v:group style="position:absolute;left:6126;top:-505;width:10;height:20" coordorigin="6126,-505" coordsize="10,20">
              <v:shape style="position:absolute;left:6126;top:-505;width:10;height:20" coordorigin="6126,-505" coordsize="10,20" path="m6126,-486l6135,-486,6135,-505,6126,-505,6126,-486xe" filled="true" fillcolor="#000000" stroked="false">
                <v:path arrowok="t"/>
                <v:fill type="solid"/>
              </v:shape>
            </v:group>
            <v:group style="position:absolute;left:6126;top:-486;width:10;height:20" coordorigin="6126,-486" coordsize="10,20">
              <v:shape style="position:absolute;left:6126;top:-486;width:10;height:20" coordorigin="6126,-486" coordsize="10,20" path="m6126,-467l6135,-467,6135,-486,6126,-486,6126,-467xe" filled="true" fillcolor="#000000" stroked="false">
                <v:path arrowok="t"/>
                <v:fill type="solid"/>
              </v:shape>
            </v:group>
            <v:group style="position:absolute;left:6126;top:-467;width:10;height:20" coordorigin="6126,-467" coordsize="10,20">
              <v:shape style="position:absolute;left:6126;top:-467;width:10;height:20" coordorigin="6126,-467" coordsize="10,20" path="m6126,-447l6135,-447,6135,-467,6126,-467,6126,-447xe" filled="true" fillcolor="#000000" stroked="false">
                <v:path arrowok="t"/>
                <v:fill type="solid"/>
              </v:shape>
            </v:group>
            <v:group style="position:absolute;left:6126;top:-447;width:10;height:20" coordorigin="6126,-447" coordsize="10,20">
              <v:shape style="position:absolute;left:6126;top:-447;width:10;height:20" coordorigin="6126,-447" coordsize="10,20" path="m6126,-428l6135,-428,6135,-447,6126,-447,6126,-428xe" filled="true" fillcolor="#000000" stroked="false">
                <v:path arrowok="t"/>
                <v:fill type="solid"/>
              </v:shape>
            </v:group>
            <v:group style="position:absolute;left:6126;top:-428;width:10;height:20" coordorigin="6126,-428" coordsize="10,20">
              <v:shape style="position:absolute;left:6126;top:-428;width:10;height:20" coordorigin="6126,-428" coordsize="10,20" path="m6126,-409l6135,-409,6135,-428,6126,-428,6126,-409xe" filled="true" fillcolor="#000000" stroked="false">
                <v:path arrowok="t"/>
                <v:fill type="solid"/>
              </v:shape>
            </v:group>
            <v:group style="position:absolute;left:6126;top:-409;width:10;height:20" coordorigin="6126,-409" coordsize="10,20">
              <v:shape style="position:absolute;left:6126;top:-409;width:10;height:20" coordorigin="6126,-409" coordsize="10,20" path="m6126,-390l6135,-390,6135,-409,6126,-409,6126,-390xe" filled="true" fillcolor="#000000" stroked="false">
                <v:path arrowok="t"/>
                <v:fill type="solid"/>
              </v:shape>
            </v:group>
            <v:group style="position:absolute;left:6126;top:-390;width:10;height:20" coordorigin="6126,-390" coordsize="10,20">
              <v:shape style="position:absolute;left:6126;top:-390;width:10;height:20" coordorigin="6126,-390" coordsize="10,20" path="m6126,-371l6135,-371,6135,-390,6126,-390,6126,-371xe" filled="true" fillcolor="#000000" stroked="false">
                <v:path arrowok="t"/>
                <v:fill type="solid"/>
              </v:shape>
            </v:group>
            <v:group style="position:absolute;left:6126;top:-371;width:10;height:20" coordorigin="6126,-371" coordsize="10,20">
              <v:shape style="position:absolute;left:6126;top:-371;width:10;height:20" coordorigin="6126,-371" coordsize="10,20" path="m6126,-351l6135,-351,6135,-371,6126,-371,6126,-351xe" filled="true" fillcolor="#000000" stroked="false">
                <v:path arrowok="t"/>
                <v:fill type="solid"/>
              </v:shape>
            </v:group>
            <v:group style="position:absolute;left:6126;top:-351;width:10;height:20" coordorigin="6126,-351" coordsize="10,20">
              <v:shape style="position:absolute;left:6126;top:-351;width:10;height:20" coordorigin="6126,-351" coordsize="10,20" path="m6126,-332l6135,-332,6135,-351,6126,-351,6126,-332xe" filled="true" fillcolor="#000000" stroked="false">
                <v:path arrowok="t"/>
                <v:fill type="solid"/>
              </v:shape>
            </v:group>
            <v:group style="position:absolute;left:6126;top:-332;width:10;height:20" coordorigin="6126,-332" coordsize="10,20">
              <v:shape style="position:absolute;left:6126;top:-332;width:10;height:20" coordorigin="6126,-332" coordsize="10,20" path="m6126,-313l6135,-313,6135,-332,6126,-332,6126,-313xe" filled="true" fillcolor="#000000" stroked="false">
                <v:path arrowok="t"/>
                <v:fill type="solid"/>
              </v:shape>
            </v:group>
            <v:group style="position:absolute;left:6126;top:-313;width:10;height:20" coordorigin="6126,-313" coordsize="10,20">
              <v:shape style="position:absolute;left:6126;top:-313;width:10;height:20" coordorigin="6126,-313" coordsize="10,20" path="m6126,-293l6135,-293,6135,-313,6126,-313,6126,-293xe" filled="true" fillcolor="#000000" stroked="false">
                <v:path arrowok="t"/>
                <v:fill type="solid"/>
              </v:shape>
            </v:group>
            <v:group style="position:absolute;left:6126;top:-293;width:10;height:20" coordorigin="6126,-293" coordsize="10,20">
              <v:shape style="position:absolute;left:6126;top:-293;width:10;height:20" coordorigin="6126,-293" coordsize="10,20" path="m6126,-274l6135,-274,6135,-293,6126,-293,6126,-274xe" filled="true" fillcolor="#000000" stroked="false">
                <v:path arrowok="t"/>
                <v:fill type="solid"/>
              </v:shape>
            </v:group>
            <v:group style="position:absolute;left:6126;top:-274;width:10;height:20" coordorigin="6126,-274" coordsize="10,20">
              <v:shape style="position:absolute;left:6126;top:-274;width:10;height:20" coordorigin="6126,-274" coordsize="10,20" path="m6126,-255l6135,-255,6135,-274,6126,-274,6126,-255xe" filled="true" fillcolor="#000000" stroked="false">
                <v:path arrowok="t"/>
                <v:fill type="solid"/>
              </v:shape>
            </v:group>
            <v:group style="position:absolute;left:6126;top:-255;width:10;height:20" coordorigin="6126,-255" coordsize="10,20">
              <v:shape style="position:absolute;left:6126;top:-255;width:10;height:20" coordorigin="6126,-255" coordsize="10,20" path="m6126,-236l6135,-236,6135,-255,6126,-255,6126,-236xe" filled="true" fillcolor="#000000" stroked="false">
                <v:path arrowok="t"/>
                <v:fill type="solid"/>
              </v:shape>
            </v:group>
            <v:group style="position:absolute;left:6126;top:-236;width:10;height:20" coordorigin="6126,-236" coordsize="10,20">
              <v:shape style="position:absolute;left:6126;top:-236;width:10;height:20" coordorigin="6126,-236" coordsize="10,20" path="m6126,-217l6135,-217,6135,-236,6126,-236,6126,-217xe" filled="true" fillcolor="#000000" stroked="false">
                <v:path arrowok="t"/>
                <v:fill type="solid"/>
              </v:shape>
            </v:group>
            <v:group style="position:absolute;left:6126;top:-217;width:10;height:20" coordorigin="6126,-217" coordsize="10,20">
              <v:shape style="position:absolute;left:6126;top:-217;width:10;height:20" coordorigin="6126,-217" coordsize="10,20" path="m6126,-197l6135,-197,6135,-217,6126,-217,6126,-197xe" filled="true" fillcolor="#000000" stroked="false">
                <v:path arrowok="t"/>
                <v:fill type="solid"/>
              </v:shape>
            </v:group>
            <v:group style="position:absolute;left:6126;top:-197;width:10;height:20" coordorigin="6126,-197" coordsize="10,20">
              <v:shape style="position:absolute;left:6126;top:-197;width:10;height:20" coordorigin="6126,-197" coordsize="10,20" path="m6126,-178l6135,-178,6135,-197,6126,-197,6126,-178xe" filled="true" fillcolor="#000000" stroked="false">
                <v:path arrowok="t"/>
                <v:fill type="solid"/>
              </v:shape>
            </v:group>
            <v:group style="position:absolute;left:6126;top:-178;width:10;height:20" coordorigin="6126,-178" coordsize="10,20">
              <v:shape style="position:absolute;left:6126;top:-178;width:10;height:20" coordorigin="6126,-178" coordsize="10,20" path="m6126,-159l6135,-159,6135,-178,6126,-178,6126,-159xe" filled="true" fillcolor="#000000" stroked="false">
                <v:path arrowok="t"/>
                <v:fill type="solid"/>
              </v:shape>
            </v:group>
            <w10:wrap type="none"/>
          </v:group>
        </w:pict>
      </w:r>
      <w:bookmarkStart w:name="（二） 税收优惠及批文" w:id="189"/>
      <w:bookmarkEnd w:id="189"/>
      <w:r>
        <w:rPr>
          <w:b w:val="0"/>
          <w:bCs w:val="0"/>
        </w:rPr>
      </w:r>
      <w:r>
        <w:rPr/>
        <w:t>（二）税收优惠及批文</w:t>
      </w:r>
      <w:r>
        <w:rPr>
          <w:b w:val="0"/>
          <w:bCs w:val="0"/>
        </w:rPr>
      </w:r>
    </w:p>
    <w:p>
      <w:pPr>
        <w:pStyle w:val="BodyText"/>
        <w:spacing w:line="460" w:lineRule="atLeast" w:before="8"/>
        <w:ind w:left="654" w:right="1127"/>
        <w:jc w:val="left"/>
      </w:pPr>
      <w:r>
        <w:rPr/>
        <w:t>（</w:t>
      </w:r>
      <w:r>
        <w:rPr>
          <w:rFonts w:ascii="宋体" w:hAnsi="宋体" w:cs="宋体" w:eastAsia="宋体" w:hint="default"/>
        </w:rPr>
        <w:t>1</w:t>
      </w:r>
      <w:r>
        <w:rPr/>
        <w:t>）企业所得税税收优惠 </w:t>
      </w:r>
      <w:r>
        <w:rPr>
          <w:spacing w:val="-6"/>
        </w:rPr>
        <w:t>本公司的子公司紫光同芯微电子有限公司（以下简称“同芯微电子”）、深圳市国微电子有限公司（以</w:t>
      </w:r>
    </w:p>
    <w:p>
      <w:pPr>
        <w:pStyle w:val="BodyText"/>
        <w:spacing w:line="261" w:lineRule="auto" w:before="37"/>
        <w:ind w:left="234" w:right="1129"/>
        <w:jc w:val="both"/>
      </w:pPr>
      <w:r>
        <w:rPr>
          <w:spacing w:val="-1"/>
        </w:rPr>
        <w:t>下简称“国微电子”）、西安紫光国芯半导体有限公司（以下简称“西安紫光国芯”）、深圳市紫光同创</w:t>
      </w:r>
      <w:r>
        <w:rPr>
          <w:spacing w:val="-86"/>
        </w:rPr>
        <w:t> </w:t>
      </w:r>
      <w:r>
        <w:rPr>
          <w:spacing w:val="-86"/>
        </w:rPr>
      </w:r>
      <w:r>
        <w:rPr>
          <w:spacing w:val="-2"/>
        </w:rPr>
        <w:t>电子有限公司（以下简称</w:t>
      </w:r>
      <w:r>
        <w:rPr>
          <w:rFonts w:ascii="Times New Roman" w:hAnsi="Times New Roman" w:cs="Times New Roman" w:eastAsia="Times New Roman" w:hint="default"/>
          <w:spacing w:val="-2"/>
        </w:rPr>
        <w:t>“</w:t>
      </w:r>
      <w:r>
        <w:rPr>
          <w:spacing w:val="-2"/>
        </w:rPr>
        <w:t>紫光同创</w:t>
      </w:r>
      <w:r>
        <w:rPr>
          <w:rFonts w:ascii="Times New Roman" w:hAnsi="Times New Roman" w:cs="Times New Roman" w:eastAsia="Times New Roman" w:hint="default"/>
          <w:spacing w:val="-2"/>
        </w:rPr>
        <w:t>”</w:t>
      </w:r>
      <w:r>
        <w:rPr>
          <w:spacing w:val="-2"/>
        </w:rPr>
        <w:t>）、</w:t>
      </w:r>
      <w:r>
        <w:rPr/>
        <w:t> </w:t>
      </w:r>
      <w:r>
        <w:rPr>
          <w:spacing w:val="-2"/>
        </w:rPr>
        <w:t>唐山国芯晶源电子有限公司（以下简称</w:t>
      </w:r>
      <w:r>
        <w:rPr>
          <w:rFonts w:ascii="Times New Roman" w:hAnsi="Times New Roman" w:cs="Times New Roman" w:eastAsia="Times New Roman" w:hint="default"/>
          <w:spacing w:val="-2"/>
        </w:rPr>
        <w:t>“</w:t>
      </w:r>
      <w:r>
        <w:rPr>
          <w:spacing w:val="-2"/>
        </w:rPr>
        <w:t>国芯晶源</w:t>
      </w:r>
      <w:r>
        <w:rPr>
          <w:rFonts w:ascii="Times New Roman" w:hAnsi="Times New Roman" w:cs="Times New Roman" w:eastAsia="Times New Roman" w:hint="default"/>
          <w:spacing w:val="-2"/>
        </w:rPr>
        <w:t>”</w:t>
      </w:r>
      <w:r>
        <w:rPr>
          <w:spacing w:val="-2"/>
        </w:rPr>
        <w:t>）、无锡紫光</w:t>
      </w:r>
      <w:r>
        <w:rPr>
          <w:spacing w:val="-95"/>
        </w:rPr>
        <w:t> </w:t>
      </w:r>
      <w:r>
        <w:rPr>
          <w:spacing w:val="-95"/>
        </w:rPr>
      </w:r>
      <w:r>
        <w:rPr/>
        <w:t>微电子有限公司（以下简称</w:t>
      </w:r>
      <w:r>
        <w:rPr>
          <w:rFonts w:ascii="Times New Roman" w:hAnsi="Times New Roman" w:cs="Times New Roman" w:eastAsia="Times New Roman" w:hint="default"/>
        </w:rPr>
        <w:t>“</w:t>
      </w:r>
      <w:r>
        <w:rPr/>
        <w:t>无锡微电子</w:t>
      </w:r>
      <w:r>
        <w:rPr>
          <w:rFonts w:ascii="Times New Roman" w:hAnsi="Times New Roman" w:cs="Times New Roman" w:eastAsia="Times New Roman" w:hint="default"/>
        </w:rPr>
        <w:t>”</w:t>
      </w:r>
      <w:r>
        <w:rPr/>
        <w:t>）为高新技术企业，执行</w:t>
      </w:r>
      <w:r>
        <w:rPr>
          <w:spacing w:val="-70"/>
        </w:rPr>
        <w:t> </w:t>
      </w:r>
      <w:r>
        <w:rPr>
          <w:rFonts w:ascii="Times New Roman" w:hAnsi="Times New Roman" w:cs="Times New Roman" w:eastAsia="Times New Roman" w:hint="default"/>
        </w:rPr>
        <w:t>15%</w:t>
      </w:r>
      <w:r>
        <w:rPr/>
        <w:t>的企业所得税优惠税率。同时，同 </w:t>
      </w:r>
      <w:r>
        <w:rPr>
          <w:spacing w:val="-1"/>
        </w:rPr>
        <w:t>芯微电子、国微电子、西安紫光国芯符合国家规划布局内的集成电路设计企业资质，根据财税【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7"/>
        </w:rPr>
        <w:t> </w:t>
      </w:r>
      <w:r>
        <w:rPr>
          <w:spacing w:val="-2"/>
        </w:rPr>
        <w:t>号《关于软件和集成电路产业企业所得税优惠政策有关问题的通知》文件及财税【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rFonts w:ascii="Times New Roman" w:hAnsi="Times New Roman" w:cs="Times New Roman" w:eastAsia="Times New Roman" w:hint="default"/>
          <w:spacing w:val="21"/>
        </w:rPr>
        <w:t> </w:t>
      </w:r>
      <w:r>
        <w:rPr>
          <w:spacing w:val="-3"/>
        </w:rPr>
        <w:t>号《关于进一</w:t>
      </w:r>
      <w:r>
        <w:rPr>
          <w:spacing w:val="-100"/>
        </w:rPr>
        <w:t> </w:t>
      </w:r>
      <w:r>
        <w:rPr>
          <w:spacing w:val="-100"/>
        </w:rPr>
      </w:r>
      <w:r>
        <w:rPr/>
        <w:t>步鼓励软件产业和集成电路产业发展企业所得税政策的通知》文件的规定，减按</w:t>
      </w:r>
      <w:r>
        <w:rPr>
          <w:spacing w:val="-53"/>
        </w:rPr>
        <w:t> </w:t>
      </w:r>
      <w:r>
        <w:rPr>
          <w:rFonts w:ascii="Times New Roman" w:hAnsi="Times New Roman" w:cs="Times New Roman" w:eastAsia="Times New Roman" w:hint="default"/>
        </w:rPr>
        <w:t>10%</w:t>
      </w:r>
      <w:r>
        <w:rPr/>
        <w:t>征收企业所得税。</w:t>
      </w:r>
    </w:p>
    <w:p>
      <w:pPr>
        <w:pStyle w:val="BodyText"/>
        <w:spacing w:line="468" w:lineRule="exact" w:before="27"/>
        <w:ind w:left="654" w:right="1127"/>
        <w:jc w:val="left"/>
      </w:pPr>
      <w:r>
        <w:rPr/>
        <w:t>（</w:t>
      </w:r>
      <w:r>
        <w:rPr>
          <w:rFonts w:ascii="宋体" w:hAnsi="宋体" w:cs="宋体" w:eastAsia="宋体" w:hint="default"/>
        </w:rPr>
        <w:t>2</w:t>
      </w:r>
      <w:r>
        <w:rPr/>
        <w:t>）增值税税收优惠 </w:t>
      </w:r>
      <w:r>
        <w:rPr>
          <w:spacing w:val="-2"/>
        </w:rPr>
        <w:t>根据财政部、国家税务总局《关于全面推开营业税改征增值税试点的通知》（财税【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36</w:t>
      </w:r>
      <w:r>
        <w:rPr>
          <w:rFonts w:ascii="Times New Roman" w:hAnsi="Times New Roman" w:cs="Times New Roman" w:eastAsia="Times New Roman" w:hint="default"/>
          <w:spacing w:val="24"/>
        </w:rPr>
        <w:t> </w:t>
      </w:r>
      <w:r>
        <w:rPr>
          <w:spacing w:val="-8"/>
        </w:rPr>
        <w:t>号）文</w:t>
      </w:r>
      <w:r>
        <w:rPr/>
      </w:r>
    </w:p>
    <w:p>
      <w:pPr>
        <w:pStyle w:val="BodyText"/>
        <w:spacing w:line="248" w:lineRule="exact"/>
        <w:ind w:left="234" w:right="0"/>
        <w:jc w:val="both"/>
      </w:pPr>
      <w:r>
        <w:rPr/>
        <w:t>件规定，本公司之子公司国微电子的委托科研项目，经深圳市科技主管部门进行认定、深圳主管税务部门</w:t>
      </w:r>
    </w:p>
    <w:p>
      <w:pPr>
        <w:pStyle w:val="BodyText"/>
        <w:spacing w:line="240" w:lineRule="auto" w:before="37"/>
        <w:ind w:left="234" w:right="0"/>
        <w:jc w:val="both"/>
      </w:pPr>
      <w:r>
        <w:rPr/>
        <w:t>备案，其委托开发收入免征增值税。</w:t>
      </w:r>
    </w:p>
    <w:p>
      <w:pPr>
        <w:spacing w:line="240" w:lineRule="auto" w:before="10"/>
        <w:rPr>
          <w:rFonts w:ascii="宋体" w:hAnsi="宋体" w:cs="宋体" w:eastAsia="宋体" w:hint="default"/>
          <w:sz w:val="14"/>
          <w:szCs w:val="14"/>
        </w:rPr>
      </w:pPr>
    </w:p>
    <w:p>
      <w:pPr>
        <w:pStyle w:val="BodyText"/>
        <w:spacing w:line="266" w:lineRule="auto"/>
        <w:ind w:left="234" w:right="1130" w:firstLine="420"/>
        <w:jc w:val="both"/>
      </w:pPr>
      <w:r>
        <w:rPr>
          <w:spacing w:val="-2"/>
        </w:rPr>
        <w:t>根据财政部、国家税务总局《关于全面推开营业税改征增值税试点的通知》（财税【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36</w:t>
      </w:r>
      <w:r>
        <w:rPr>
          <w:rFonts w:ascii="Times New Roman" w:hAnsi="Times New Roman" w:cs="Times New Roman" w:eastAsia="Times New Roman" w:hint="default"/>
          <w:spacing w:val="19"/>
        </w:rPr>
        <w:t> </w:t>
      </w:r>
      <w:r>
        <w:rPr>
          <w:spacing w:val="-4"/>
        </w:rPr>
        <w:t>号）文</w:t>
      </w:r>
      <w:r>
        <w:rPr/>
        <w:t> </w:t>
      </w:r>
      <w:r>
        <w:rPr>
          <w:spacing w:val="-1"/>
        </w:rPr>
        <w:t>件规定，本公司之子公司西安紫光国芯的委托科研项目，经西安市科技主管部门进行认定、西安主管税务</w:t>
      </w:r>
      <w:r>
        <w:rPr>
          <w:spacing w:val="-83"/>
        </w:rPr>
        <w:t> </w:t>
      </w:r>
      <w:r>
        <w:rPr>
          <w:spacing w:val="-83"/>
        </w:rPr>
      </w:r>
      <w:r>
        <w:rPr/>
        <w:t>部门备案，其委托开发收入免征增值税。</w:t>
      </w:r>
    </w:p>
    <w:p>
      <w:pPr>
        <w:spacing w:after="0" w:line="266" w:lineRule="auto"/>
        <w:jc w:val="both"/>
        <w:sectPr>
          <w:pgSz w:w="11910" w:h="16840"/>
          <w:pgMar w:header="877" w:footer="979" w:top="1100" w:bottom="1160" w:left="900" w:right="0"/>
        </w:sectPr>
      </w:pPr>
    </w:p>
    <w:p>
      <w:pPr>
        <w:spacing w:line="240" w:lineRule="auto" w:before="9"/>
        <w:rPr>
          <w:rFonts w:ascii="宋体" w:hAnsi="宋体" w:cs="宋体" w:eastAsia="宋体" w:hint="default"/>
          <w:sz w:val="20"/>
          <w:szCs w:val="20"/>
        </w:rPr>
      </w:pPr>
    </w:p>
    <w:p>
      <w:pPr>
        <w:pStyle w:val="BodyText"/>
        <w:spacing w:line="240" w:lineRule="auto" w:before="35"/>
        <w:ind w:left="654" w:right="1127"/>
        <w:jc w:val="left"/>
      </w:pPr>
      <w:r>
        <w:rPr/>
        <w:t>根据《财政部、国家税务总局关于软件产品增值税政策的通知》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以及海国税批</w:t>
      </w:r>
    </w:p>
    <w:p>
      <w:pPr>
        <w:pStyle w:val="BodyText"/>
        <w:spacing w:line="256" w:lineRule="auto" w:before="21"/>
        <w:ind w:left="234" w:right="1119"/>
        <w:jc w:val="left"/>
      </w:pPr>
      <w:r>
        <w:rPr>
          <w:spacing w:val="-2"/>
        </w:rPr>
        <w:t>【</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411072</w:t>
      </w:r>
      <w:r>
        <w:rPr>
          <w:rFonts w:ascii="Times New Roman" w:hAnsi="Times New Roman" w:cs="Times New Roman" w:eastAsia="Times New Roman" w:hint="default"/>
          <w:spacing w:val="22"/>
        </w:rPr>
        <w:t> </w:t>
      </w:r>
      <w:r>
        <w:rPr>
          <w:spacing w:val="-2"/>
        </w:rPr>
        <w:t>号，本公司之子公司同芯微电子的“智能卡操作系统”和“智能卡启动下载器软件”产品</w:t>
      </w:r>
      <w:r>
        <w:rPr>
          <w:spacing w:val="-101"/>
        </w:rPr>
        <w:t> </w:t>
      </w:r>
      <w:r>
        <w:rPr>
          <w:spacing w:val="-101"/>
        </w:rPr>
      </w:r>
      <w:r>
        <w:rPr/>
        <w:t>自</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日起享受增值税实际税负超过</w:t>
      </w:r>
      <w:r>
        <w:rPr>
          <w:spacing w:val="-53"/>
        </w:rPr>
        <w:t> </w:t>
      </w:r>
      <w:r>
        <w:rPr>
          <w:rFonts w:ascii="Times New Roman" w:hAnsi="Times New Roman" w:cs="Times New Roman" w:eastAsia="Times New Roman" w:hint="default"/>
        </w:rPr>
        <w:t>3%</w:t>
      </w:r>
      <w:r>
        <w:rPr/>
        <w:t>的部分即征即退政策。</w:t>
      </w:r>
    </w:p>
    <w:p>
      <w:pPr>
        <w:pStyle w:val="Heading4"/>
        <w:spacing w:line="240" w:lineRule="auto" w:before="161"/>
        <w:ind w:left="660" w:right="1127"/>
        <w:jc w:val="left"/>
        <w:rPr>
          <w:b w:val="0"/>
          <w:bCs w:val="0"/>
        </w:rPr>
      </w:pPr>
      <w:bookmarkStart w:name="（三） 其他" w:id="190"/>
      <w:bookmarkEnd w:id="190"/>
      <w:r>
        <w:rPr>
          <w:b w:val="0"/>
          <w:bCs w:val="0"/>
        </w:rPr>
      </w:r>
      <w:r>
        <w:rPr/>
        <w:t>（三）其他</w:t>
      </w:r>
      <w:r>
        <w:rPr>
          <w:b w:val="0"/>
          <w:bCs w:val="0"/>
        </w:rPr>
      </w:r>
    </w:p>
    <w:p>
      <w:pPr>
        <w:spacing w:line="240" w:lineRule="auto" w:before="10"/>
        <w:rPr>
          <w:rFonts w:ascii="宋体" w:hAnsi="宋体" w:cs="宋体" w:eastAsia="宋体" w:hint="default"/>
          <w:b/>
          <w:bCs/>
          <w:sz w:val="14"/>
          <w:szCs w:val="14"/>
        </w:rPr>
      </w:pPr>
    </w:p>
    <w:p>
      <w:pPr>
        <w:pStyle w:val="BodyText"/>
        <w:spacing w:line="256" w:lineRule="auto"/>
        <w:ind w:left="234" w:right="1129" w:firstLine="420"/>
        <w:jc w:val="both"/>
      </w:pPr>
      <w:r>
        <w:rPr>
          <w:spacing w:val="-3"/>
        </w:rPr>
        <w:t>本公司出口货物增值税采用免、抵、退的计算办法，其中，</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日前石英晶体出口货物退税 率为</w:t>
      </w:r>
      <w:r>
        <w:rPr>
          <w:spacing w:val="-59"/>
        </w:rPr>
        <w:t> </w:t>
      </w:r>
      <w:r>
        <w:rPr>
          <w:rFonts w:ascii="Times New Roman" w:hAnsi="Times New Roman" w:cs="Times New Roman" w:eastAsia="Times New Roman" w:hint="default"/>
        </w:rPr>
        <w:t>17%</w:t>
      </w:r>
      <w:r>
        <w:rPr/>
        <w:t>，蓝宝石衬底退税率为</w:t>
      </w:r>
      <w:r>
        <w:rPr>
          <w:spacing w:val="-59"/>
        </w:rPr>
        <w:t> </w:t>
      </w:r>
      <w:r>
        <w:rPr>
          <w:rFonts w:ascii="Times New Roman" w:hAnsi="Times New Roman" w:cs="Times New Roman" w:eastAsia="Times New Roman" w:hint="default"/>
        </w:rPr>
        <w:t>5%</w:t>
      </w:r>
      <w:r>
        <w:rPr/>
        <w:t>，配套材料退税率为</w:t>
      </w:r>
      <w:r>
        <w:rPr>
          <w:spacing w:val="-59"/>
        </w:rPr>
        <w:t> </w:t>
      </w:r>
      <w:r>
        <w:rPr>
          <w:rFonts w:ascii="Times New Roman" w:hAnsi="Times New Roman" w:cs="Times New Roman" w:eastAsia="Times New Roman" w:hint="default"/>
        </w:rPr>
        <w:t>11%</w:t>
      </w:r>
      <w:r>
        <w:rPr/>
        <w:t>，集成电路产品退税率为</w:t>
      </w:r>
      <w:r>
        <w:rPr>
          <w:spacing w:val="-59"/>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 </w:t>
      </w:r>
      <w:r>
        <w:rPr>
          <w:rFonts w:ascii="Times New Roman" w:hAnsi="Times New Roman" w:cs="Times New Roman" w:eastAsia="Times New Roman" w:hint="default"/>
        </w:rPr>
        <w:t>1 </w:t>
      </w:r>
      <w:r>
        <w:rPr/>
        <w:t>日后石英晶体出口货物退税率为 </w:t>
      </w:r>
      <w:r>
        <w:rPr>
          <w:rFonts w:ascii="Times New Roman" w:hAnsi="Times New Roman" w:cs="Times New Roman" w:eastAsia="Times New Roman" w:hint="default"/>
        </w:rPr>
        <w:t>16%</w:t>
      </w:r>
      <w:r>
        <w:rPr/>
        <w:t>，蓝宝石衬底退税率为 </w:t>
      </w:r>
      <w:r>
        <w:rPr>
          <w:rFonts w:ascii="Times New Roman" w:hAnsi="Times New Roman" w:cs="Times New Roman" w:eastAsia="Times New Roman" w:hint="default"/>
        </w:rPr>
        <w:t>5%</w:t>
      </w:r>
      <w:r>
        <w:rPr/>
        <w:t>，配套材料退税率为</w:t>
      </w:r>
      <w:r>
        <w:rPr>
          <w:spacing w:val="-81"/>
        </w:rPr>
        <w:t> </w:t>
      </w:r>
      <w:r>
        <w:rPr>
          <w:rFonts w:ascii="Times New Roman" w:hAnsi="Times New Roman" w:cs="Times New Roman" w:eastAsia="Times New Roman" w:hint="default"/>
        </w:rPr>
        <w:t>10%</w:t>
      </w:r>
      <w:r>
        <w:rPr/>
        <w:t>，集成电路产 品退税率为</w:t>
      </w:r>
      <w:r>
        <w:rPr>
          <w:spacing w:val="-53"/>
        </w:rPr>
        <w:t> </w:t>
      </w:r>
      <w:r>
        <w:rPr>
          <w:rFonts w:ascii="Times New Roman" w:hAnsi="Times New Roman" w:cs="Times New Roman" w:eastAsia="Times New Roman" w:hint="default"/>
        </w:rPr>
        <w:t>16%</w:t>
      </w:r>
      <w:r>
        <w:rPr/>
        <w:t>。</w:t>
      </w:r>
    </w:p>
    <w:p>
      <w:pPr>
        <w:pStyle w:val="BodyText"/>
        <w:spacing w:line="240" w:lineRule="auto" w:before="161"/>
        <w:ind w:left="654" w:right="1127"/>
        <w:jc w:val="left"/>
      </w:pPr>
      <w:r>
        <w:rPr/>
        <w:t>本公司的其他税项按照国家有关规定计算缴纳。</w:t>
      </w:r>
    </w:p>
    <w:p>
      <w:pPr>
        <w:pStyle w:val="Heading2"/>
        <w:spacing w:line="240" w:lineRule="auto" w:before="169"/>
        <w:ind w:left="234" w:right="1127"/>
        <w:jc w:val="left"/>
        <w:rPr>
          <w:b w:val="0"/>
          <w:bCs w:val="0"/>
        </w:rPr>
      </w:pPr>
      <w:bookmarkStart w:name="七、 合并财务报表主要项目注释" w:id="191"/>
      <w:bookmarkEnd w:id="191"/>
      <w:r>
        <w:rPr>
          <w:b w:val="0"/>
          <w:bCs w:val="0"/>
        </w:rPr>
      </w:r>
      <w:r>
        <w:rPr/>
        <w:t>七、</w:t>
      </w:r>
      <w:r>
        <w:rPr>
          <w:spacing w:val="-48"/>
        </w:rPr>
        <w:t> </w:t>
      </w:r>
      <w:r>
        <w:rPr/>
        <w:t>合并财务报表主要项目注释</w:t>
      </w:r>
      <w:r>
        <w:rPr>
          <w:b w:val="0"/>
          <w:bCs w:val="0"/>
        </w:rPr>
      </w:r>
    </w:p>
    <w:p>
      <w:pPr>
        <w:pStyle w:val="BodyText"/>
        <w:spacing w:line="240" w:lineRule="auto" w:before="178"/>
        <w:ind w:left="654" w:right="1127"/>
        <w:jc w:val="left"/>
      </w:pPr>
      <w:r>
        <w:rPr/>
        <w:t>（如无特别说明，以下货币单位均为人民币元，期末余额指</w:t>
      </w:r>
      <w:r>
        <w:rPr>
          <w:spacing w:val="-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日账面余额，期初余额</w:t>
      </w:r>
    </w:p>
    <w:p>
      <w:pPr>
        <w:pStyle w:val="BodyText"/>
        <w:spacing w:line="256" w:lineRule="auto" w:before="21"/>
        <w:ind w:left="234" w:right="1210"/>
        <w:jc w:val="left"/>
      </w:pPr>
      <w:r>
        <w:rPr/>
        <w:t>指</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日账面余额，本期指</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年度，上期指</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年度，凡未注明期初余额的均为期末余 额。）</w:t>
      </w:r>
    </w:p>
    <w:p>
      <w:pPr>
        <w:spacing w:line="240" w:lineRule="auto" w:before="1"/>
        <w:rPr>
          <w:rFonts w:ascii="宋体" w:hAnsi="宋体" w:cs="宋体" w:eastAsia="宋体" w:hint="default"/>
          <w:sz w:val="20"/>
          <w:szCs w:val="20"/>
        </w:rPr>
      </w:pPr>
    </w:p>
    <w:p>
      <w:pPr>
        <w:pStyle w:val="Heading4"/>
        <w:spacing w:line="240" w:lineRule="auto" w:before="0"/>
        <w:ind w:left="240" w:right="1127"/>
        <w:jc w:val="left"/>
        <w:rPr>
          <w:b w:val="0"/>
          <w:bCs w:val="0"/>
        </w:rPr>
      </w:pPr>
      <w:r>
        <w:rPr/>
        <w:pict>
          <v:shape style="position:absolute;margin-left:198.559998pt;margin-top:41.063679pt;width:.48002pt;height:.48pt;mso-position-horizontal-relative:page;mso-position-vertical-relative:paragraph;z-index:2584" type="#_x0000_t75" stroked="false">
            <v:imagedata r:id="rId54" o:title=""/>
          </v:shape>
        </w:pict>
      </w:r>
      <w:r>
        <w:rPr/>
        <w:pict>
          <v:shape style="position:absolute;margin-left:351.519989pt;margin-top:41.063679pt;width:.48003pt;height:.48pt;mso-position-horizontal-relative:page;mso-position-vertical-relative:paragraph;z-index:2608" type="#_x0000_t75" stroked="false">
            <v:imagedata r:id="rId54" o:title=""/>
          </v:shape>
        </w:pict>
      </w:r>
      <w:r>
        <w:rPr/>
        <w:pict>
          <v:group style="position:absolute;margin-left:51.299999pt;margin-top:60.743679pt;width:460.75pt;height:.5pt;mso-position-horizontal-relative:page;mso-position-vertical-relative:paragraph;z-index:-1154344" coordorigin="1026,1215" coordsize="9215,10">
            <v:shape style="position:absolute;left:1026;top:1215;width:2945;height:10" type="#_x0000_t75" stroked="false">
              <v:imagedata r:id="rId55" o:title=""/>
            </v:shape>
            <v:shape style="position:absolute;left:3966;top:1215;width:3064;height:10" type="#_x0000_t75" stroked="false">
              <v:imagedata r:id="rId56" o:title=""/>
            </v:shape>
            <v:shape style="position:absolute;left:7026;top:1215;width:3215;height:10" type="#_x0000_t75" stroked="false">
              <v:imagedata r:id="rId57" o:title=""/>
            </v:shape>
            <w10:wrap type="none"/>
          </v:group>
        </w:pict>
      </w:r>
      <w:bookmarkStart w:name="（一） 货币资金" w:id="192"/>
      <w:bookmarkEnd w:id="192"/>
      <w:r>
        <w:rPr>
          <w:b w:val="0"/>
          <w:bCs w:val="0"/>
        </w:rPr>
      </w:r>
      <w:r>
        <w:rPr/>
        <w:t>（一）货币资金</w:t>
      </w:r>
      <w:r>
        <w:rPr>
          <w:b w:val="0"/>
          <w:bCs w:val="0"/>
        </w:rPr>
      </w:r>
    </w:p>
    <w:p>
      <w:pPr>
        <w:spacing w:line="240" w:lineRule="auto" w:before="8"/>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2964"/>
        <w:gridCol w:w="3059"/>
        <w:gridCol w:w="3206"/>
      </w:tblGrid>
      <w:tr>
        <w:trPr>
          <w:trHeight w:val="394" w:hRule="exact"/>
        </w:trPr>
        <w:tc>
          <w:tcPr>
            <w:tcW w:w="29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88" w:hRule="exact"/>
        </w:trPr>
        <w:tc>
          <w:tcPr>
            <w:tcW w:w="2964" w:type="dxa"/>
            <w:tcBorders>
              <w:top w:val="single" w:sz="4" w:space="0" w:color="000000"/>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93,794.45</w:t>
            </w:r>
          </w:p>
        </w:tc>
        <w:tc>
          <w:tcPr>
            <w:tcW w:w="3206" w:type="dxa"/>
            <w:tcBorders>
              <w:top w:val="single" w:sz="4" w:space="0" w:color="000000"/>
              <w:left w:val="single" w:sz="4" w:space="0" w:color="000000"/>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z w:val="18"/>
              </w:rPr>
              <w:t>170,231.97</w:t>
            </w:r>
          </w:p>
        </w:tc>
      </w:tr>
      <w:tr>
        <w:trPr>
          <w:trHeight w:val="384" w:hRule="exact"/>
        </w:trPr>
        <w:tc>
          <w:tcPr>
            <w:tcW w:w="2964"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pacing w:val="-1"/>
                <w:sz w:val="18"/>
              </w:rPr>
              <w:t>1,056,965,716.76</w:t>
            </w:r>
          </w:p>
        </w:tc>
        <w:tc>
          <w:tcPr>
            <w:tcW w:w="3206"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989,831,815.19</w:t>
            </w:r>
          </w:p>
        </w:tc>
      </w:tr>
      <w:tr>
        <w:trPr>
          <w:trHeight w:val="384" w:hRule="exact"/>
        </w:trPr>
        <w:tc>
          <w:tcPr>
            <w:tcW w:w="2964"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73,259,316.99</w:t>
            </w:r>
          </w:p>
        </w:tc>
        <w:tc>
          <w:tcPr>
            <w:tcW w:w="3206"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24,673,133.87</w:t>
            </w:r>
          </w:p>
        </w:tc>
      </w:tr>
      <w:tr>
        <w:trPr>
          <w:trHeight w:val="385" w:hRule="exact"/>
        </w:trPr>
        <w:tc>
          <w:tcPr>
            <w:tcW w:w="29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b/>
                <w:spacing w:val="-1"/>
                <w:sz w:val="18"/>
              </w:rPr>
              <w:t>1,130,318,828.20</w:t>
            </w:r>
            <w:r>
              <w:rPr>
                <w:rFonts w:ascii="Times New Roman"/>
                <w:spacing w:val="-1"/>
                <w:sz w:val="18"/>
              </w:rPr>
            </w:r>
          </w:p>
        </w:tc>
        <w:tc>
          <w:tcPr>
            <w:tcW w:w="3206"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b/>
                <w:spacing w:val="-1"/>
                <w:sz w:val="18"/>
              </w:rPr>
              <w:t>1,014,675,181.03</w:t>
            </w:r>
            <w:r>
              <w:rPr>
                <w:rFonts w:ascii="Times New Roman"/>
                <w:spacing w:val="-1"/>
                <w:sz w:val="18"/>
              </w:rPr>
            </w:r>
          </w:p>
        </w:tc>
      </w:tr>
      <w:tr>
        <w:trPr>
          <w:trHeight w:val="389" w:hRule="exact"/>
        </w:trPr>
        <w:tc>
          <w:tcPr>
            <w:tcW w:w="2964" w:type="dxa"/>
            <w:tcBorders>
              <w:top w:val="nil" w:sz="6" w:space="0" w:color="auto"/>
              <w:left w:val="nil" w:sz="6" w:space="0" w:color="auto"/>
              <w:bottom w:val="single" w:sz="12"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0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106,531,971.49</w:t>
            </w:r>
          </w:p>
        </w:tc>
        <w:tc>
          <w:tcPr>
            <w:tcW w:w="3206" w:type="dxa"/>
            <w:tcBorders>
              <w:top w:val="nil" w:sz="6" w:space="0" w:color="auto"/>
              <w:left w:val="single" w:sz="4" w:space="0" w:color="000000"/>
              <w:bottom w:val="single" w:sz="12" w:space="0" w:color="000000"/>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7,872,506.73</w:t>
            </w:r>
          </w:p>
        </w:tc>
      </w:tr>
    </w:tbl>
    <w:p>
      <w:pPr>
        <w:spacing w:line="240" w:lineRule="auto" w:before="1"/>
        <w:rPr>
          <w:rFonts w:ascii="宋体" w:hAnsi="宋体" w:cs="宋体" w:eastAsia="宋体" w:hint="default"/>
          <w:b/>
          <w:bCs/>
          <w:sz w:val="8"/>
          <w:szCs w:val="8"/>
        </w:rPr>
      </w:pPr>
    </w:p>
    <w:p>
      <w:pPr>
        <w:pStyle w:val="BodyText"/>
        <w:spacing w:line="240" w:lineRule="auto" w:before="35"/>
        <w:ind w:left="654" w:right="1127"/>
        <w:jc w:val="left"/>
      </w:pPr>
      <w:r>
        <w:rPr/>
        <w:pict>
          <v:group style="position:absolute;margin-left:51.299999pt;margin-top:-64.426346pt;width:460.75pt;height:.5pt;mso-position-horizontal-relative:page;mso-position-vertical-relative:paragraph;z-index:-1154320" coordorigin="1026,-1289" coordsize="9215,10">
            <v:shape style="position:absolute;left:1026;top:-1289;width:2945;height:10" type="#_x0000_t75" stroked="false">
              <v:imagedata r:id="rId55" o:title=""/>
            </v:shape>
            <v:shape style="position:absolute;left:3966;top:-1289;width:3064;height:10" type="#_x0000_t75" stroked="false">
              <v:imagedata r:id="rId56" o:title=""/>
            </v:shape>
            <v:shape style="position:absolute;left:7026;top:-1289;width:3215;height:10" type="#_x0000_t75" stroked="false">
              <v:imagedata r:id="rId57" o:title=""/>
            </v:shape>
            <w10:wrap type="none"/>
          </v:group>
        </w:pict>
      </w:r>
      <w:r>
        <w:rPr/>
        <w:pict>
          <v:group style="position:absolute;margin-left:51.299999pt;margin-top:-45.206348pt;width:460.75pt;height:.5pt;mso-position-horizontal-relative:page;mso-position-vertical-relative:paragraph;z-index:-1154296" coordorigin="1026,-904" coordsize="9215,10">
            <v:shape style="position:absolute;left:1026;top:-904;width:2945;height:10" type="#_x0000_t75" stroked="false">
              <v:imagedata r:id="rId55" o:title=""/>
            </v:shape>
            <v:shape style="position:absolute;left:3966;top:-904;width:3064;height:10" type="#_x0000_t75" stroked="false">
              <v:imagedata r:id="rId56" o:title=""/>
            </v:shape>
            <v:shape style="position:absolute;left:7026;top:-904;width:3215;height:10" type="#_x0000_t75" stroked="false">
              <v:imagedata r:id="rId57" o:title=""/>
            </v:shape>
            <w10:wrap type="none"/>
          </v:group>
        </w:pict>
      </w:r>
      <w:r>
        <w:rPr/>
        <w:pict>
          <v:group style="position:absolute;margin-left:51.299999pt;margin-top:-26.006346pt;width:460.75pt;height:.5pt;mso-position-horizontal-relative:page;mso-position-vertical-relative:paragraph;z-index:-1154272" coordorigin="1026,-520" coordsize="9215,10">
            <v:shape style="position:absolute;left:1026;top:-520;width:2945;height:10" type="#_x0000_t75" stroked="false">
              <v:imagedata r:id="rId55" o:title=""/>
            </v:shape>
            <v:shape style="position:absolute;left:3966;top:-520;width:3064;height:10" type="#_x0000_t75" stroked="false">
              <v:imagedata r:id="rId58" o:title=""/>
            </v:shape>
            <v:shape style="position:absolute;left:7026;top:-520;width:3215;height:10" type="#_x0000_t75" stroked="false">
              <v:imagedata r:id="rId59" o:title=""/>
            </v:shape>
            <w10:wrap type="none"/>
          </v:group>
        </w:pict>
      </w:r>
      <w:r>
        <w:rPr/>
        <w:pict>
          <v:shape style="position:absolute;margin-left:199.940002pt;margin-top:46.593632pt;width:.47998pt;height:.72pt;mso-position-horizontal-relative:page;mso-position-vertical-relative:paragraph;z-index:2728" type="#_x0000_t75" stroked="false">
            <v:imagedata r:id="rId60" o:title=""/>
          </v:shape>
        </w:pict>
      </w:r>
      <w:r>
        <w:rPr/>
        <w:pict>
          <v:shape style="position:absolute;margin-left:355.899994pt;margin-top:46.593632pt;width:.47999pt;height:.72pt;mso-position-horizontal-relative:page;mso-position-vertical-relative:paragraph;z-index:2752" type="#_x0000_t75" stroked="false">
            <v:imagedata r:id="rId60" o:title=""/>
          </v:shape>
        </w:pict>
      </w:r>
      <w:r>
        <w:rPr/>
        <w:pict>
          <v:group style="position:absolute;margin-left:51.299999pt;margin-top:63.153645pt;width:463.35pt;height:5.1pt;mso-position-horizontal-relative:page;mso-position-vertical-relative:paragraph;z-index:-1154200" coordorigin="1026,1263" coordsize="9267,102">
            <v:shape style="position:absolute;left:1026;top:1263;width:2992;height:102" type="#_x0000_t75" stroked="false">
              <v:imagedata r:id="rId61" o:title=""/>
            </v:shape>
            <v:shape style="position:absolute;left:3994;top:1355;width:6298;height:10" type="#_x0000_t75" stroked="false">
              <v:imagedata r:id="rId62" o:title=""/>
            </v:shape>
            <w10:wrap type="none"/>
          </v:group>
        </w:pict>
      </w:r>
      <w:r>
        <w:rPr/>
        <w:t>其中，受限制的货币资金明细如下：</w:t>
      </w:r>
    </w:p>
    <w:p>
      <w:pPr>
        <w:spacing w:line="240" w:lineRule="auto" w:before="1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992"/>
        <w:gridCol w:w="3119"/>
        <w:gridCol w:w="3170"/>
      </w:tblGrid>
      <w:tr>
        <w:trPr>
          <w:trHeight w:val="418"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right="130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应付票据保证金</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68,713,379.42</w:t>
            </w:r>
          </w:p>
        </w:tc>
        <w:tc>
          <w:tcPr>
            <w:tcW w:w="3170" w:type="dxa"/>
            <w:tcBorders>
              <w:top w:val="single" w:sz="4" w:space="0" w:color="000000"/>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24,673,133.87</w:t>
            </w:r>
          </w:p>
        </w:tc>
      </w:tr>
      <w:tr>
        <w:trPr>
          <w:trHeight w:val="409"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1,545,937.57</w:t>
            </w:r>
          </w:p>
        </w:tc>
        <w:tc>
          <w:tcPr>
            <w:tcW w:w="3170" w:type="dxa"/>
            <w:tcBorders>
              <w:top w:val="nil" w:sz="6" w:space="0" w:color="auto"/>
              <w:left w:val="single" w:sz="4" w:space="0" w:color="000000"/>
              <w:bottom w:val="nil" w:sz="6" w:space="0" w:color="auto"/>
              <w:right w:val="nil" w:sz="6" w:space="0" w:color="auto"/>
            </w:tcBorders>
          </w:tcPr>
          <w:p>
            <w:pPr/>
          </w:p>
        </w:tc>
      </w:tr>
      <w:tr>
        <w:trPr>
          <w:trHeight w:val="102" w:hRule="exact"/>
        </w:trPr>
        <w:tc>
          <w:tcPr>
            <w:tcW w:w="2992"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3170" w:type="dxa"/>
            <w:tcBorders>
              <w:top w:val="nil" w:sz="6" w:space="0" w:color="auto"/>
              <w:left w:val="single" w:sz="4" w:space="0" w:color="000000"/>
              <w:bottom w:val="nil" w:sz="6" w:space="0" w:color="auto"/>
              <w:right w:val="nil" w:sz="6" w:space="0" w:color="auto"/>
            </w:tcBorders>
          </w:tcPr>
          <w:p>
            <w:pPr/>
          </w:p>
        </w:tc>
      </w:tr>
      <w:tr>
        <w:trPr>
          <w:trHeight w:val="409"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170" w:type="dxa"/>
            <w:tcBorders>
              <w:top w:val="nil" w:sz="6" w:space="0" w:color="auto"/>
              <w:left w:val="single" w:sz="4" w:space="0" w:color="000000"/>
              <w:bottom w:val="nil" w:sz="6" w:space="0" w:color="auto"/>
              <w:right w:val="nil" w:sz="6" w:space="0" w:color="auto"/>
            </w:tcBorders>
          </w:tcPr>
          <w:p>
            <w:pPr/>
          </w:p>
        </w:tc>
      </w:tr>
      <w:tr>
        <w:trPr>
          <w:trHeight w:val="415"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55"/>
              <w:ind w:right="13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b/>
                <w:spacing w:val="-1"/>
                <w:sz w:val="18"/>
              </w:rPr>
              <w:t>73,259,316.99</w:t>
            </w:r>
            <w:r>
              <w:rPr>
                <w:rFonts w:ascii="Times New Roman"/>
                <w:spacing w:val="-1"/>
                <w:sz w:val="18"/>
              </w:rPr>
            </w:r>
          </w:p>
        </w:tc>
        <w:tc>
          <w:tcPr>
            <w:tcW w:w="3170"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24,673,133.87</w:t>
            </w:r>
            <w:r>
              <w:rPr>
                <w:rFonts w:ascii="Times New Roman"/>
                <w:spacing w:val="-1"/>
                <w:sz w:val="18"/>
              </w:rPr>
            </w:r>
          </w:p>
        </w:tc>
      </w:tr>
    </w:tbl>
    <w:p>
      <w:pPr>
        <w:spacing w:line="240" w:lineRule="auto" w:before="10"/>
        <w:rPr>
          <w:rFonts w:ascii="宋体" w:hAnsi="宋体" w:cs="宋体" w:eastAsia="宋体" w:hint="default"/>
          <w:sz w:val="11"/>
          <w:szCs w:val="11"/>
        </w:rPr>
      </w:pPr>
    </w:p>
    <w:p>
      <w:pPr>
        <w:pStyle w:val="Heading4"/>
        <w:spacing w:line="240" w:lineRule="auto"/>
        <w:ind w:left="240" w:right="1127"/>
        <w:jc w:val="left"/>
        <w:rPr>
          <w:b w:val="0"/>
          <w:bCs w:val="0"/>
        </w:rPr>
      </w:pPr>
      <w:r>
        <w:rPr/>
        <w:pict>
          <v:group style="position:absolute;margin-left:51.299999pt;margin-top:-54.746342pt;width:463.35pt;height:5.1pt;mso-position-horizontal-relative:page;mso-position-vertical-relative:paragraph;z-index:-1154176" coordorigin="1026,-1095" coordsize="9267,102">
            <v:shape style="position:absolute;left:1026;top:-1095;width:2992;height:102" type="#_x0000_t75" stroked="false">
              <v:imagedata r:id="rId63" o:title=""/>
            </v:shape>
            <v:shape style="position:absolute;left:3994;top:-1003;width:6298;height:10" type="#_x0000_t75" stroked="false">
              <v:imagedata r:id="rId64" o:title=""/>
            </v:shape>
            <w10:wrap type="none"/>
          </v:group>
        </w:pict>
      </w:r>
      <w:r>
        <w:rPr/>
        <w:pict>
          <v:group style="position:absolute;margin-left:51.299999pt;margin-top:-34.286282pt;width:463.35pt;height:5.1pt;mso-position-horizontal-relative:page;mso-position-vertical-relative:paragraph;z-index:-1154152" coordorigin="1026,-686" coordsize="9267,102">
            <v:shape style="position:absolute;left:1026;top:-686;width:2992;height:102" type="#_x0000_t75" stroked="false">
              <v:imagedata r:id="rId65" o:title=""/>
            </v:shape>
            <v:shape style="position:absolute;left:3994;top:-593;width:6298;height:10" type="#_x0000_t75" stroked="false">
              <v:imagedata r:id="rId64" o:title=""/>
            </v:shape>
            <w10:wrap type="none"/>
          </v:group>
        </w:pict>
      </w:r>
      <w:bookmarkStart w:name="（二） 应收票据及应收账款" w:id="193"/>
      <w:bookmarkEnd w:id="193"/>
      <w:r>
        <w:rPr>
          <w:b w:val="0"/>
          <w:bCs w:val="0"/>
        </w:rPr>
      </w:r>
      <w:r>
        <w:rPr/>
        <w:t>（二）应收票据及应收账款</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234" w:right="1127"/>
        <w:jc w:val="left"/>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656" w:right="1127"/>
        <w:jc w:val="left"/>
        <w:rPr>
          <w:b w:val="0"/>
          <w:bCs w:val="0"/>
        </w:rPr>
      </w:pPr>
      <w:r>
        <w:rPr/>
        <w:pict>
          <v:shape style="position:absolute;margin-left:219.740005pt;margin-top:36.983616pt;width:.481729pt;height:.6825pt;mso-position-horizontal-relative:page;mso-position-vertical-relative:paragraph;z-index:2848" type="#_x0000_t75" stroked="false">
            <v:imagedata r:id="rId66" o:title=""/>
          </v:shape>
        </w:pict>
      </w:r>
      <w:r>
        <w:rPr/>
        <w:pict>
          <v:shape style="position:absolute;margin-left:367.179993pt;margin-top:36.983616pt;width:.481739pt;height:.6825pt;mso-position-horizontal-relative:page;mso-position-vertical-relative:paragraph;z-index:2872" type="#_x0000_t75" stroked="false">
            <v:imagedata r:id="rId66" o:title=""/>
          </v:shape>
        </w:pict>
      </w:r>
      <w:r>
        <w:rPr/>
        <w:pict>
          <v:shape style="position:absolute;margin-left:51.299999pt;margin-top:52.543644pt;width:466.257068pt;height:5.07pt;mso-position-horizontal-relative:page;mso-position-vertical-relative:paragraph;z-index:-1154080" type="#_x0000_t75" stroked="false">
            <v:imagedata r:id="rId67" o:title=""/>
          </v:shape>
        </w:pict>
      </w:r>
      <w:r>
        <w:rPr/>
        <w:pict>
          <v:shape style="position:absolute;margin-left:51.299999pt;margin-top:76.483627pt;width:463.461368pt;height:.48pt;mso-position-horizontal-relative:page;mso-position-vertical-relative:paragraph;z-index:-1154056" type="#_x0000_t75" stroked="false">
            <v:imagedata r:id="rId68" o:title=""/>
          </v:shape>
        </w:pict>
      </w:r>
      <w:r>
        <w:rPr/>
        <w:t>（</w:t>
      </w:r>
      <w:r>
        <w:rPr>
          <w:rFonts w:ascii="Times New Roman" w:hAnsi="Times New Roman" w:cs="Times New Roman" w:eastAsia="Times New Roman" w:hint="default"/>
        </w:rPr>
        <w:t>1</w:t>
      </w:r>
      <w:r>
        <w:rPr/>
        <w:t>）分类列示</w:t>
      </w:r>
      <w:r>
        <w:rPr>
          <w:b w:val="0"/>
          <w:bCs w:val="0"/>
        </w:rPr>
      </w:r>
    </w:p>
    <w:p>
      <w:pPr>
        <w:spacing w:line="240" w:lineRule="auto" w:before="2"/>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3388"/>
        <w:gridCol w:w="2949"/>
        <w:gridCol w:w="2948"/>
      </w:tblGrid>
      <w:tr>
        <w:trPr>
          <w:trHeight w:val="398" w:hRule="exact"/>
        </w:trPr>
        <w:tc>
          <w:tcPr>
            <w:tcW w:w="33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3"/>
              <w:ind w:right="149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3388" w:type="dxa"/>
            <w:tcBorders>
              <w:top w:val="single" w:sz="4" w:space="0" w:color="000000"/>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332,281,936.47</w:t>
            </w:r>
          </w:p>
        </w:tc>
        <w:tc>
          <w:tcPr>
            <w:tcW w:w="2948" w:type="dxa"/>
            <w:tcBorders>
              <w:top w:val="single" w:sz="4" w:space="0" w:color="000000"/>
              <w:left w:val="single" w:sz="4" w:space="0" w:color="000000"/>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270,659,536.15</w:t>
            </w:r>
          </w:p>
        </w:tc>
      </w:tr>
      <w:tr>
        <w:trPr>
          <w:trHeight w:val="486" w:hRule="exact"/>
        </w:trPr>
        <w:tc>
          <w:tcPr>
            <w:tcW w:w="3388"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1,089,483,457.40</w:t>
            </w:r>
          </w:p>
        </w:tc>
        <w:tc>
          <w:tcPr>
            <w:tcW w:w="2948"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817,022,437.59</w:t>
            </w:r>
          </w:p>
        </w:tc>
      </w:tr>
      <w:tr>
        <w:trPr>
          <w:trHeight w:val="396" w:hRule="exact"/>
        </w:trPr>
        <w:tc>
          <w:tcPr>
            <w:tcW w:w="3388"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49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b/>
                <w:spacing w:val="-1"/>
                <w:sz w:val="18"/>
              </w:rPr>
              <w:t>1,421,765,393.87</w:t>
            </w:r>
            <w:r>
              <w:rPr>
                <w:rFonts w:ascii="Times New Roman"/>
                <w:spacing w:val="-1"/>
                <w:sz w:val="18"/>
              </w:rPr>
            </w:r>
          </w:p>
        </w:tc>
        <w:tc>
          <w:tcPr>
            <w:tcW w:w="2948" w:type="dxa"/>
            <w:tcBorders>
              <w:top w:val="nil" w:sz="6" w:space="0" w:color="auto"/>
              <w:left w:val="single"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b/>
                <w:spacing w:val="-1"/>
                <w:sz w:val="18"/>
              </w:rPr>
              <w:t>1,087,681,973.74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00" w:right="0"/>
        </w:sectPr>
      </w:pPr>
    </w:p>
    <w:p>
      <w:pPr>
        <w:spacing w:line="240" w:lineRule="auto" w:before="0"/>
        <w:rPr>
          <w:rFonts w:ascii="宋体" w:hAnsi="宋体" w:cs="宋体" w:eastAsia="宋体" w:hint="default"/>
          <w:b/>
          <w:bCs/>
          <w:sz w:val="20"/>
          <w:szCs w:val="20"/>
        </w:rPr>
      </w:pPr>
      <w:r>
        <w:rPr/>
        <w:pict>
          <v:group style="position:absolute;margin-left:55.139999pt;margin-top:747.719971pt;width:453.7pt;height:.5pt;mso-position-horizontal-relative:page;mso-position-vertical-relative:page;z-index:-1153312" coordorigin="1103,14954" coordsize="9074,10">
            <v:shape style="position:absolute;left:1103;top:14954;width:2264;height:10" type="#_x0000_t75" stroked="false">
              <v:imagedata r:id="rId70" o:title=""/>
            </v:shape>
            <v:shape style="position:absolute;left:3362;top:14954;width:1565;height:10" type="#_x0000_t75" stroked="false">
              <v:imagedata r:id="rId71" o:title=""/>
            </v:shape>
            <v:shape style="position:absolute;left:4922;top:14954;width:5254;height:10" type="#_x0000_t75" stroked="false">
              <v:imagedata r:id="rId72" o:title=""/>
            </v:shape>
            <w10:wrap type="none"/>
          </v:group>
        </w:pict>
      </w:r>
      <w:r>
        <w:rPr/>
        <w:pict>
          <v:shape style="position:absolute;margin-left:168.320007pt;margin-top:763.559998pt;width:.48002pt;height:.24pt;mso-position-horizontal-relative:page;mso-position-vertical-relative:page;z-index:-1153288" type="#_x0000_t75" stroked="false">
            <v:imagedata r:id="rId66" o:title=""/>
          </v:shape>
        </w:pict>
      </w:r>
      <w:r>
        <w:rPr/>
        <w:pict>
          <v:shape style="position:absolute;margin-left:246.339996pt;margin-top:763.559998pt;width:.48003pt;height:.24pt;mso-position-horizontal-relative:page;mso-position-vertical-relative:page;z-index:-1153264" type="#_x0000_t75" stroked="false">
            <v:imagedata r:id="rId66" o:title=""/>
          </v:shape>
        </w:pict>
      </w:r>
      <w:r>
        <w:rPr/>
        <w:pict>
          <v:shape style="position:absolute;margin-left:295.959991pt;margin-top:763.559998pt;width:.48003pt;height:.24pt;mso-position-horizontal-relative:page;mso-position-vertical-relative:page;z-index:-1153240" type="#_x0000_t75" stroked="false">
            <v:imagedata r:id="rId66" o:title=""/>
          </v:shape>
        </w:pict>
      </w:r>
      <w:r>
        <w:rPr/>
        <w:pict>
          <v:shape style="position:absolute;margin-left:359.73999pt;margin-top:763.559998pt;width:.48003pt;height:.24pt;mso-position-horizontal-relative:page;mso-position-vertical-relative:page;z-index:-1153216" type="#_x0000_t75" stroked="false">
            <v:imagedata r:id="rId66" o:title=""/>
          </v:shape>
        </w:pict>
      </w:r>
      <w:r>
        <w:rPr/>
        <w:pict>
          <v:shape style="position:absolute;margin-left:430.619995pt;margin-top:763.559998pt;width:.48003pt;height:.24pt;mso-position-horizontal-relative:page;mso-position-vertical-relative:page;z-index:-1153192" type="#_x0000_t75" stroked="false">
            <v:imagedata r:id="rId66" o:title=""/>
          </v:shape>
        </w:pict>
      </w:r>
    </w:p>
    <w:p>
      <w:pPr>
        <w:spacing w:line="240" w:lineRule="auto" w:before="4"/>
        <w:rPr>
          <w:rFonts w:ascii="宋体" w:hAnsi="宋体" w:cs="宋体" w:eastAsia="宋体" w:hint="default"/>
          <w:b/>
          <w:bCs/>
          <w:sz w:val="16"/>
          <w:szCs w:val="16"/>
        </w:rPr>
      </w:pPr>
    </w:p>
    <w:p>
      <w:pPr>
        <w:pStyle w:val="Heading4"/>
        <w:spacing w:line="240" w:lineRule="auto" w:before="0"/>
        <w:ind w:left="234" w:right="1127"/>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656" w:right="1127"/>
        <w:jc w:val="left"/>
        <w:rPr>
          <w:b w:val="0"/>
          <w:bCs w:val="0"/>
        </w:rPr>
      </w:pPr>
      <w:r>
        <w:rPr/>
        <w:pict>
          <v:shape style="position:absolute;margin-left:214.160004pt;margin-top:35.063663pt;width:.476763pt;height:.735pt;mso-position-horizontal-relative:page;mso-position-vertical-relative:paragraph;z-index:2992" type="#_x0000_t75" stroked="false">
            <v:imagedata r:id="rId73" o:title=""/>
          </v:shape>
        </w:pict>
      </w:r>
      <w:r>
        <w:rPr/>
        <w:pict>
          <v:shape style="position:absolute;margin-left:362.980011pt;margin-top:35.063663pt;width:.476743pt;height:.735pt;mso-position-horizontal-relative:page;mso-position-vertical-relative:paragraph;z-index:3016" type="#_x0000_t75" stroked="false">
            <v:imagedata r:id="rId73" o:title=""/>
          </v:shape>
        </w:pict>
      </w:r>
      <w:r>
        <w:rPr/>
        <w:pict>
          <v:group style="position:absolute;margin-left:51.299999pt;margin-top:53.263676pt;width:453.7pt;height:.5pt;mso-position-horizontal-relative:page;mso-position-vertical-relative:paragraph;z-index:-1153936" coordorigin="1026,1065" coordsize="9074,10">
            <v:shape style="position:absolute;left:1026;top:1065;width:3257;height:10" type="#_x0000_t75" stroked="false">
              <v:imagedata r:id="rId74" o:title=""/>
            </v:shape>
            <v:shape style="position:absolute;left:4278;top:1065;width:2981;height:10" type="#_x0000_t75" stroked="false">
              <v:imagedata r:id="rId75" o:title=""/>
            </v:shape>
            <v:shape style="position:absolute;left:7255;top:1065;width:2844;height:10" type="#_x0000_t75" stroked="false">
              <v:imagedata r:id="rId76" o:title=""/>
            </v:shape>
            <w10:wrap type="none"/>
          </v:group>
        </w:pict>
      </w:r>
      <w:r>
        <w:rPr/>
        <w:t>（</w:t>
      </w:r>
      <w:r>
        <w:rPr>
          <w:rFonts w:ascii="Times New Roman" w:hAnsi="Times New Roman" w:cs="Times New Roman" w:eastAsia="Times New Roman" w:hint="default"/>
        </w:rPr>
        <w:t>1</w:t>
      </w:r>
      <w:r>
        <w:rPr/>
        <w:t>）应收票据分类</w:t>
      </w:r>
      <w:r>
        <w:rPr>
          <w:b w:val="0"/>
          <w:bCs w:val="0"/>
        </w:rPr>
      </w:r>
    </w:p>
    <w:p>
      <w:pPr>
        <w:spacing w:line="240" w:lineRule="auto" w:before="2"/>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3276"/>
        <w:gridCol w:w="2976"/>
        <w:gridCol w:w="2835"/>
      </w:tblGrid>
      <w:tr>
        <w:trPr>
          <w:trHeight w:val="361" w:hRule="exact"/>
        </w:trPr>
        <w:tc>
          <w:tcPr>
            <w:tcW w:w="32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442"/>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3" w:hRule="exact"/>
        </w:trPr>
        <w:tc>
          <w:tcPr>
            <w:tcW w:w="327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53,215,497.09</w:t>
            </w:r>
          </w:p>
        </w:tc>
        <w:tc>
          <w:tcPr>
            <w:tcW w:w="2835"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35,073,247.86</w:t>
            </w:r>
          </w:p>
        </w:tc>
      </w:tr>
      <w:tr>
        <w:trPr>
          <w:trHeight w:val="251" w:hRule="exact"/>
        </w:trPr>
        <w:tc>
          <w:tcPr>
            <w:tcW w:w="327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279,066,439.38</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235,586,288.29</w:t>
            </w:r>
          </w:p>
        </w:tc>
      </w:tr>
      <w:tr>
        <w:trPr>
          <w:trHeight w:val="457" w:hRule="exact"/>
        </w:trPr>
        <w:tc>
          <w:tcPr>
            <w:tcW w:w="327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44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332,281,936.47</w:t>
            </w:r>
            <w:r>
              <w:rPr>
                <w:rFonts w:ascii="Times New Roman"/>
                <w:spacing w:val="-1"/>
                <w:sz w:val="18"/>
              </w:rPr>
            </w:r>
          </w:p>
        </w:tc>
        <w:tc>
          <w:tcPr>
            <w:tcW w:w="28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270,659,536.15</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left="656" w:right="1127"/>
        <w:jc w:val="left"/>
        <w:rPr>
          <w:b w:val="0"/>
          <w:bCs w:val="0"/>
        </w:rPr>
      </w:pPr>
      <w:r>
        <w:rPr/>
        <w:pict>
          <v:group style="position:absolute;margin-left:51.299999pt;margin-top:-29.546265pt;width:453.7pt;height:5.05pt;mso-position-horizontal-relative:page;mso-position-vertical-relative:paragraph;z-index:-1153912" coordorigin="1026,-591" coordsize="9074,101">
            <v:shape style="position:absolute;left:1026;top:-591;width:3276;height:101" type="#_x0000_t75" stroked="false">
              <v:imagedata r:id="rId77" o:title=""/>
            </v:shape>
            <v:shape style="position:absolute;left:4278;top:-500;width:2981;height:10" type="#_x0000_t75" stroked="false">
              <v:imagedata r:id="rId75" o:title=""/>
            </v:shape>
            <v:shape style="position:absolute;left:7255;top:-500;width:2844;height:10" type="#_x0000_t75" stroked="false">
              <v:imagedata r:id="rId76" o:title=""/>
            </v:shape>
            <w10:wrap type="none"/>
          </v:group>
        </w:pict>
      </w:r>
      <w:r>
        <w:rPr/>
        <w:pict>
          <v:group style="position:absolute;margin-left:214.160004pt;margin-top:21.453735pt;width:.5pt;height:32.9pt;mso-position-horizontal-relative:page;mso-position-vertical-relative:paragraph;z-index:-1153888" coordorigin="4283,429" coordsize="10,658">
            <v:group style="position:absolute;left:4283;top:429;width:10;height:20" coordorigin="4283,429" coordsize="10,20">
              <v:shape style="position:absolute;left:4283;top:429;width:10;height:20" coordorigin="4283,429" coordsize="10,20" path="m4283,448l4293,448,4293,429,4283,429,4283,448xe" filled="true" fillcolor="#000000" stroked="false">
                <v:path arrowok="t"/>
                <v:fill type="solid"/>
              </v:shape>
            </v:group>
            <v:group style="position:absolute;left:4283;top:448;width:10;height:20" coordorigin="4283,448" coordsize="10,20">
              <v:shape style="position:absolute;left:4283;top:448;width:10;height:20" coordorigin="4283,448" coordsize="10,20" path="m4283,467l4293,467,4293,448,4283,448,4283,467xe" filled="true" fillcolor="#000000" stroked="false">
                <v:path arrowok="t"/>
                <v:fill type="solid"/>
              </v:shape>
            </v:group>
            <v:group style="position:absolute;left:4283;top:467;width:10;height:20" coordorigin="4283,467" coordsize="10,20">
              <v:shape style="position:absolute;left:4283;top:467;width:10;height:20" coordorigin="4283,467" coordsize="10,20" path="m4283,487l4293,487,4293,467,4283,467,4283,487xe" filled="true" fillcolor="#000000" stroked="false">
                <v:path arrowok="t"/>
                <v:fill type="solid"/>
              </v:shape>
            </v:group>
            <v:group style="position:absolute;left:4283;top:487;width:10;height:20" coordorigin="4283,487" coordsize="10,20">
              <v:shape style="position:absolute;left:4283;top:487;width:10;height:20" coordorigin="4283,487" coordsize="10,20" path="m4283,506l4293,506,4293,487,4283,487,4283,506xe" filled="true" fillcolor="#000000" stroked="false">
                <v:path arrowok="t"/>
                <v:fill type="solid"/>
              </v:shape>
            </v:group>
            <v:group style="position:absolute;left:4283;top:506;width:10;height:20" coordorigin="4283,506" coordsize="10,20">
              <v:shape style="position:absolute;left:4283;top:506;width:10;height:20" coordorigin="4283,506" coordsize="10,20" path="m4283,525l4293,525,4293,506,4283,506,4283,525xe" filled="true" fillcolor="#000000" stroked="false">
                <v:path arrowok="t"/>
                <v:fill type="solid"/>
              </v:shape>
            </v:group>
            <v:group style="position:absolute;left:4283;top:525;width:10;height:20" coordorigin="4283,525" coordsize="10,20">
              <v:shape style="position:absolute;left:4283;top:525;width:10;height:20" coordorigin="4283,525" coordsize="10,20" path="m4283,544l4293,544,4293,525,4283,525,4283,544xe" filled="true" fillcolor="#000000" stroked="false">
                <v:path arrowok="t"/>
                <v:fill type="solid"/>
              </v:shape>
            </v:group>
            <v:group style="position:absolute;left:4283;top:544;width:10;height:20" coordorigin="4283,544" coordsize="10,20">
              <v:shape style="position:absolute;left:4283;top:544;width:10;height:20" coordorigin="4283,544" coordsize="10,20" path="m4283,563l4293,563,4293,544,4283,544,4283,563xe" filled="true" fillcolor="#000000" stroked="false">
                <v:path arrowok="t"/>
                <v:fill type="solid"/>
              </v:shape>
            </v:group>
            <v:group style="position:absolute;left:4283;top:563;width:10;height:20" coordorigin="4283,563" coordsize="10,20">
              <v:shape style="position:absolute;left:4283;top:563;width:10;height:20" coordorigin="4283,563" coordsize="10,20" path="m4283,583l4293,583,4293,563,4283,563,4283,583xe" filled="true" fillcolor="#000000" stroked="false">
                <v:path arrowok="t"/>
                <v:fill type="solid"/>
              </v:shape>
            </v:group>
            <v:group style="position:absolute;left:4283;top:583;width:10;height:20" coordorigin="4283,583" coordsize="10,20">
              <v:shape style="position:absolute;left:4283;top:583;width:10;height:20" coordorigin="4283,583" coordsize="10,20" path="m4283,602l4293,602,4293,583,4283,583,4283,602xe" filled="true" fillcolor="#000000" stroked="false">
                <v:path arrowok="t"/>
                <v:fill type="solid"/>
              </v:shape>
            </v:group>
            <v:group style="position:absolute;left:4283;top:602;width:10;height:20" coordorigin="4283,602" coordsize="10,20">
              <v:shape style="position:absolute;left:4283;top:602;width:10;height:20" coordorigin="4283,602" coordsize="10,20" path="m4283,621l4293,621,4293,602,4283,602,4283,621xe" filled="true" fillcolor="#000000" stroked="false">
                <v:path arrowok="t"/>
                <v:fill type="solid"/>
              </v:shape>
            </v:group>
            <v:group style="position:absolute;left:4283;top:621;width:10;height:20" coordorigin="4283,621" coordsize="10,20">
              <v:shape style="position:absolute;left:4283;top:621;width:10;height:20" coordorigin="4283,621" coordsize="10,20" path="m4283,640l4293,640,4293,621,4283,621,4283,640xe" filled="true" fillcolor="#000000" stroked="false">
                <v:path arrowok="t"/>
                <v:fill type="solid"/>
              </v:shape>
            </v:group>
            <v:group style="position:absolute;left:4283;top:640;width:10;height:20" coordorigin="4283,640" coordsize="10,20">
              <v:shape style="position:absolute;left:4283;top:640;width:10;height:20" coordorigin="4283,640" coordsize="10,20" path="m4283,659l4293,659,4293,640,4283,640,4283,659xe" filled="true" fillcolor="#000000" stroked="false">
                <v:path arrowok="t"/>
                <v:fill type="solid"/>
              </v:shape>
            </v:group>
            <v:group style="position:absolute;left:4283;top:659;width:10;height:20" coordorigin="4283,659" coordsize="10,20">
              <v:shape style="position:absolute;left:4283;top:659;width:10;height:20" coordorigin="4283,659" coordsize="10,20" path="m4283,679l4293,679,4293,659,4283,659,4283,679xe" filled="true" fillcolor="#000000" stroked="false">
                <v:path arrowok="t"/>
                <v:fill type="solid"/>
              </v:shape>
            </v:group>
            <v:group style="position:absolute;left:4283;top:679;width:10;height:20" coordorigin="4283,679" coordsize="10,20">
              <v:shape style="position:absolute;left:4283;top:679;width:10;height:20" coordorigin="4283,679" coordsize="10,20" path="m4283,698l4293,698,4293,679,4283,679,4283,698xe" filled="true" fillcolor="#000000" stroked="false">
                <v:path arrowok="t"/>
                <v:fill type="solid"/>
              </v:shape>
            </v:group>
            <v:group style="position:absolute;left:4283;top:698;width:10;height:20" coordorigin="4283,698" coordsize="10,20">
              <v:shape style="position:absolute;left:4283;top:698;width:10;height:20" coordorigin="4283,698" coordsize="10,20" path="m4283,717l4293,717,4293,698,4283,698,4283,717xe" filled="true" fillcolor="#000000" stroked="false">
                <v:path arrowok="t"/>
                <v:fill type="solid"/>
              </v:shape>
            </v:group>
            <v:group style="position:absolute;left:4283;top:779;width:10;height:20" coordorigin="4283,779" coordsize="10,20">
              <v:shape style="position:absolute;left:4283;top:779;width:10;height:20" coordorigin="4283,779" coordsize="10,20" path="m4283,799l4293,799,4293,779,4283,779,4283,799xe" filled="true" fillcolor="#000000" stroked="false">
                <v:path arrowok="t"/>
                <v:fill type="solid"/>
              </v:shape>
            </v:group>
            <v:group style="position:absolute;left:4283;top:799;width:10;height:20" coordorigin="4283,799" coordsize="10,20">
              <v:shape style="position:absolute;left:4283;top:799;width:10;height:20" coordorigin="4283,799" coordsize="10,20" path="m4283,818l4293,818,4293,799,4283,799,4283,818xe" filled="true" fillcolor="#000000" stroked="false">
                <v:path arrowok="t"/>
                <v:fill type="solid"/>
              </v:shape>
            </v:group>
            <v:group style="position:absolute;left:4283;top:818;width:10;height:20" coordorigin="4283,818" coordsize="10,20">
              <v:shape style="position:absolute;left:4283;top:818;width:10;height:20" coordorigin="4283,818" coordsize="10,20" path="m4283,837l4293,837,4293,818,4283,818,4283,837xe" filled="true" fillcolor="#000000" stroked="false">
                <v:path arrowok="t"/>
                <v:fill type="solid"/>
              </v:shape>
            </v:group>
            <v:group style="position:absolute;left:4283;top:837;width:10;height:20" coordorigin="4283,837" coordsize="10,20">
              <v:shape style="position:absolute;left:4283;top:837;width:10;height:20" coordorigin="4283,837" coordsize="10,20" path="m4283,856l4293,856,4293,837,4283,837,4283,856xe" filled="true" fillcolor="#000000" stroked="false">
                <v:path arrowok="t"/>
                <v:fill type="solid"/>
              </v:shape>
            </v:group>
            <v:group style="position:absolute;left:4283;top:856;width:10;height:20" coordorigin="4283,856" coordsize="10,20">
              <v:shape style="position:absolute;left:4283;top:856;width:10;height:20" coordorigin="4283,856" coordsize="10,20" path="m4283,875l4293,875,4293,856,4283,856,4283,875xe" filled="true" fillcolor="#000000" stroked="false">
                <v:path arrowok="t"/>
                <v:fill type="solid"/>
              </v:shape>
            </v:group>
            <v:group style="position:absolute;left:4283;top:875;width:10;height:20" coordorigin="4283,875" coordsize="10,20">
              <v:shape style="position:absolute;left:4283;top:875;width:10;height:20" coordorigin="4283,875" coordsize="10,20" path="m4283,895l4293,895,4293,875,4283,875,4283,895xe" filled="true" fillcolor="#000000" stroked="false">
                <v:path arrowok="t"/>
                <v:fill type="solid"/>
              </v:shape>
            </v:group>
            <v:group style="position:absolute;left:4283;top:895;width:10;height:20" coordorigin="4283,895" coordsize="10,20">
              <v:shape style="position:absolute;left:4283;top:895;width:10;height:20" coordorigin="4283,895" coordsize="10,20" path="m4283,914l4293,914,4293,895,4283,895,4283,914xe" filled="true" fillcolor="#000000" stroked="false">
                <v:path arrowok="t"/>
                <v:fill type="solid"/>
              </v:shape>
            </v:group>
            <v:group style="position:absolute;left:4283;top:914;width:10;height:20" coordorigin="4283,914" coordsize="10,20">
              <v:shape style="position:absolute;left:4283;top:914;width:10;height:20" coordorigin="4283,914" coordsize="10,20" path="m4283,933l4293,933,4293,914,4283,914,4283,933xe" filled="true" fillcolor="#000000" stroked="false">
                <v:path arrowok="t"/>
                <v:fill type="solid"/>
              </v:shape>
            </v:group>
            <v:group style="position:absolute;left:4283;top:933;width:10;height:20" coordorigin="4283,933" coordsize="10,20">
              <v:shape style="position:absolute;left:4283;top:933;width:10;height:20" coordorigin="4283,933" coordsize="10,20" path="m4283,952l4293,952,4293,933,4283,933,4283,952xe" filled="true" fillcolor="#000000" stroked="false">
                <v:path arrowok="t"/>
                <v:fill type="solid"/>
              </v:shape>
            </v:group>
            <v:group style="position:absolute;left:4283;top:952;width:10;height:20" coordorigin="4283,952" coordsize="10,20">
              <v:shape style="position:absolute;left:4283;top:952;width:10;height:20" coordorigin="4283,952" coordsize="10,20" path="m4283,971l4293,971,4293,952,4283,952,4283,971xe" filled="true" fillcolor="#000000" stroked="false">
                <v:path arrowok="t"/>
                <v:fill type="solid"/>
              </v:shape>
            </v:group>
            <v:group style="position:absolute;left:4283;top:971;width:10;height:20" coordorigin="4283,971" coordsize="10,20">
              <v:shape style="position:absolute;left:4283;top:971;width:10;height:20" coordorigin="4283,971" coordsize="10,20" path="m4283,991l4293,991,4293,971,4283,971,4283,991xe" filled="true" fillcolor="#000000" stroked="false">
                <v:path arrowok="t"/>
                <v:fill type="solid"/>
              </v:shape>
            </v:group>
            <v:group style="position:absolute;left:4283;top:991;width:10;height:20" coordorigin="4283,991" coordsize="10,20">
              <v:shape style="position:absolute;left:4283;top:991;width:10;height:20" coordorigin="4283,991" coordsize="10,20" path="m4283,1010l4293,1010,4293,991,4283,991,4283,1010xe" filled="true" fillcolor="#000000" stroked="false">
                <v:path arrowok="t"/>
                <v:fill type="solid"/>
              </v:shape>
            </v:group>
            <v:group style="position:absolute;left:4283;top:1010;width:10;height:20" coordorigin="4283,1010" coordsize="10,20">
              <v:shape style="position:absolute;left:4283;top:1010;width:10;height:20" coordorigin="4283,1010" coordsize="10,20" path="m4283,1029l4293,1029,4293,1010,4283,1010,4283,1029xe" filled="true" fillcolor="#000000" stroked="false">
                <v:path arrowok="t"/>
                <v:fill type="solid"/>
              </v:shape>
            </v:group>
            <v:group style="position:absolute;left:4283;top:1029;width:10;height:20" coordorigin="4283,1029" coordsize="10,20">
              <v:shape style="position:absolute;left:4283;top:1029;width:10;height:20" coordorigin="4283,1029" coordsize="10,20" path="m4283,1048l4293,1048,4293,1029,4283,1029,4283,1048xe" filled="true" fillcolor="#000000" stroked="false">
                <v:path arrowok="t"/>
                <v:fill type="solid"/>
              </v:shape>
            </v:group>
            <v:group style="position:absolute;left:4283;top:1048;width:10;height:20" coordorigin="4283,1048" coordsize="10,20">
              <v:shape style="position:absolute;left:4283;top:1048;width:10;height:20" coordorigin="4283,1048" coordsize="10,20" path="m4283,1067l4293,1067,4293,1048,4283,1048,4283,1067xe" filled="true" fillcolor="#000000" stroked="false">
                <v:path arrowok="t"/>
                <v:fill type="solid"/>
              </v:shape>
            </v:group>
            <v:group style="position:absolute;left:4283;top:1067;width:10;height:20" coordorigin="4283,1067" coordsize="10,20">
              <v:shape style="position:absolute;left:4283;top:1067;width:10;height:20" coordorigin="4283,1067" coordsize="10,20" path="m4283,1087l4293,1087,4293,1067,4283,1067,4283,1087xe" filled="true" fillcolor="#000000" stroked="false">
                <v:path arrowok="t"/>
                <v:fill type="solid"/>
              </v:shape>
            </v:group>
            <w10:wrap type="none"/>
          </v:group>
        </w:pict>
      </w:r>
      <w:r>
        <w:rPr/>
        <w:t>（</w:t>
      </w:r>
      <w:r>
        <w:rPr>
          <w:rFonts w:ascii="Times New Roman" w:hAnsi="Times New Roman" w:cs="Times New Roman" w:eastAsia="Times New Roman" w:hint="default"/>
        </w:rPr>
        <w:t>2</w:t>
      </w:r>
      <w:r>
        <w:rPr/>
        <w:t>）期末已质押的应收票据：</w:t>
      </w:r>
      <w:r>
        <w:rPr>
          <w:b w:val="0"/>
          <w:bCs w:val="0"/>
        </w:rPr>
      </w:r>
    </w:p>
    <w:p>
      <w:pPr>
        <w:spacing w:line="240" w:lineRule="auto" w:before="2"/>
        <w:rPr>
          <w:rFonts w:ascii="宋体" w:hAnsi="宋体" w:cs="宋体" w:eastAsia="宋体" w:hint="default"/>
          <w:b/>
          <w:bCs/>
          <w:sz w:val="4"/>
          <w:szCs w:val="4"/>
        </w:rPr>
      </w:pPr>
    </w:p>
    <w:tbl>
      <w:tblPr>
        <w:tblW w:w="0" w:type="auto"/>
        <w:jc w:val="left"/>
        <w:tblInd w:w="126" w:type="dxa"/>
        <w:tblLayout w:type="fixed"/>
        <w:tblCellMar>
          <w:top w:w="0" w:type="dxa"/>
          <w:left w:w="0" w:type="dxa"/>
          <w:bottom w:w="0" w:type="dxa"/>
          <w:right w:w="0" w:type="dxa"/>
        </w:tblCellMar>
        <w:tblLook w:val="01E0"/>
      </w:tblPr>
      <w:tblGrid>
        <w:gridCol w:w="3673"/>
        <w:gridCol w:w="5400"/>
      </w:tblGrid>
      <w:tr>
        <w:trPr>
          <w:trHeight w:val="361" w:hRule="exact"/>
        </w:trPr>
        <w:tc>
          <w:tcPr>
            <w:tcW w:w="3673" w:type="dxa"/>
            <w:tcBorders>
              <w:top w:val="single" w:sz="12" w:space="0" w:color="000000"/>
              <w:left w:val="nil" w:sz="6" w:space="0" w:color="auto"/>
              <w:bottom w:val="single" w:sz="8" w:space="0" w:color="000000"/>
              <w:right w:val="nil" w:sz="6" w:space="0" w:color="auto"/>
            </w:tcBorders>
          </w:tcPr>
          <w:p>
            <w:pPr>
              <w:pStyle w:val="TableParagraph"/>
              <w:spacing w:line="240" w:lineRule="auto" w:before="23"/>
              <w:ind w:right="40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400"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left="1860" w:right="0"/>
              <w:jc w:val="left"/>
              <w:rPr>
                <w:rFonts w:ascii="宋体" w:hAnsi="宋体" w:cs="宋体" w:eastAsia="宋体" w:hint="default"/>
                <w:sz w:val="18"/>
                <w:szCs w:val="18"/>
              </w:rPr>
            </w:pPr>
            <w:r>
              <w:rPr>
                <w:rFonts w:ascii="宋体" w:hAnsi="宋体" w:cs="宋体" w:eastAsia="宋体" w:hint="default"/>
                <w:b/>
                <w:bCs/>
                <w:sz w:val="18"/>
                <w:szCs w:val="18"/>
              </w:rPr>
              <w:t>期末已质押金额</w:t>
            </w:r>
            <w:r>
              <w:rPr>
                <w:rFonts w:ascii="宋体" w:hAnsi="宋体" w:cs="宋体" w:eastAsia="宋体" w:hint="default"/>
                <w:sz w:val="18"/>
                <w:szCs w:val="18"/>
              </w:rPr>
            </w:r>
          </w:p>
        </w:tc>
      </w:tr>
      <w:tr>
        <w:trPr>
          <w:trHeight w:val="359" w:hRule="exact"/>
        </w:trPr>
        <w:tc>
          <w:tcPr>
            <w:tcW w:w="3673" w:type="dxa"/>
            <w:tcBorders>
              <w:top w:val="single" w:sz="8" w:space="0" w:color="000000"/>
              <w:left w:val="nil" w:sz="6" w:space="0" w:color="auto"/>
              <w:bottom w:val="single" w:sz="12" w:space="0" w:color="000000"/>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540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1975" w:right="0"/>
              <w:jc w:val="left"/>
              <w:rPr>
                <w:rFonts w:ascii="Times New Roman" w:hAnsi="Times New Roman" w:cs="Times New Roman" w:eastAsia="Times New Roman" w:hint="default"/>
                <w:sz w:val="18"/>
                <w:szCs w:val="18"/>
              </w:rPr>
            </w:pPr>
            <w:r>
              <w:rPr>
                <w:rFonts w:ascii="Times New Roman"/>
                <w:sz w:val="18"/>
              </w:rPr>
              <w:t>19,753,878.49</w:t>
            </w:r>
          </w:p>
        </w:tc>
      </w:tr>
    </w:tbl>
    <w:p>
      <w:pPr>
        <w:pStyle w:val="BodyText"/>
        <w:spacing w:line="273" w:lineRule="auto" w:before="78"/>
        <w:ind w:left="234" w:right="1127" w:firstLine="420"/>
        <w:jc w:val="left"/>
        <w:rPr>
          <w:rFonts w:ascii="楷体" w:hAnsi="楷体" w:cs="楷体" w:eastAsia="楷体" w:hint="default"/>
        </w:rPr>
      </w:pPr>
      <w:r>
        <w:rPr>
          <w:rFonts w:ascii="楷体" w:hAnsi="楷体" w:cs="楷体" w:eastAsia="楷体" w:hint="default"/>
          <w:spacing w:val="-1"/>
        </w:rPr>
        <w:t>注：期末已质押的应收票据系用于公司开立银行承兑汇票，截至本报告披露日，已质押的应收票据已</w:t>
      </w:r>
      <w:r>
        <w:rPr>
          <w:rFonts w:ascii="楷体" w:hAnsi="楷体" w:cs="楷体" w:eastAsia="楷体" w:hint="default"/>
        </w:rPr>
        <w:t> 经解付。</w:t>
      </w:r>
    </w:p>
    <w:p>
      <w:pPr>
        <w:pStyle w:val="Heading4"/>
        <w:spacing w:line="240" w:lineRule="auto" w:before="163"/>
        <w:ind w:left="656" w:right="1127"/>
        <w:jc w:val="left"/>
        <w:rPr>
          <w:b w:val="0"/>
          <w:bCs w:val="0"/>
        </w:rPr>
      </w:pPr>
      <w:r>
        <w:rPr/>
        <w:pict>
          <v:shape style="position:absolute;margin-left:199.940002pt;margin-top:50.113644pt;width:.48pt;height:1.44pt;mso-position-horizontal-relative:page;mso-position-vertical-relative:paragraph;z-index:3112" type="#_x0000_t75" stroked="false">
            <v:imagedata r:id="rId78" o:title=""/>
          </v:shape>
        </w:pict>
      </w:r>
      <w:r>
        <w:rPr/>
        <w:pict>
          <v:shape style="position:absolute;margin-left:354.040009pt;margin-top:50.113644pt;width:.47998pt;height:1.44pt;mso-position-horizontal-relative:page;mso-position-vertical-relative:paragraph;z-index:3136" type="#_x0000_t75" stroked="false">
            <v:imagedata r:id="rId78" o:title=""/>
          </v:shape>
        </w:pict>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992"/>
        <w:gridCol w:w="3082"/>
        <w:gridCol w:w="3014"/>
      </w:tblGrid>
      <w:tr>
        <w:trPr>
          <w:trHeight w:val="362" w:hRule="exact"/>
        </w:trPr>
        <w:tc>
          <w:tcPr>
            <w:tcW w:w="299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22"/>
              <w:ind w:right="130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22"/>
              <w:ind w:left="813"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sz w:val="18"/>
                <w:szCs w:val="18"/>
              </w:rPr>
            </w:r>
          </w:p>
        </w:tc>
        <w:tc>
          <w:tcPr>
            <w:tcW w:w="301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2"/>
              <w:ind w:left="688"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sz w:val="18"/>
                <w:szCs w:val="18"/>
              </w:rPr>
            </w:r>
          </w:p>
        </w:tc>
      </w:tr>
      <w:tr>
        <w:trPr>
          <w:trHeight w:val="356" w:hRule="exact"/>
        </w:trPr>
        <w:tc>
          <w:tcPr>
            <w:tcW w:w="2992" w:type="dxa"/>
            <w:tcBorders>
              <w:top w:val="single" w:sz="6"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08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90,278,940.23</w:t>
            </w:r>
          </w:p>
        </w:tc>
        <w:tc>
          <w:tcPr>
            <w:tcW w:w="3014" w:type="dxa"/>
            <w:vMerge w:val="restart"/>
            <w:tcBorders>
              <w:top w:val="single" w:sz="6" w:space="0" w:color="000000"/>
              <w:left w:val="single" w:sz="4" w:space="0" w:color="000000"/>
              <w:right w:val="nil" w:sz="6" w:space="0" w:color="auto"/>
            </w:tcBorders>
          </w:tcPr>
          <w:p>
            <w:pPr/>
          </w:p>
        </w:tc>
      </w:tr>
      <w:tr>
        <w:trPr>
          <w:trHeight w:val="251"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08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spacing w:val="-1"/>
                <w:sz w:val="18"/>
              </w:rPr>
              <w:t>23,895,899.00</w:t>
            </w:r>
          </w:p>
        </w:tc>
        <w:tc>
          <w:tcPr>
            <w:tcW w:w="3014" w:type="dxa"/>
            <w:vMerge/>
            <w:tcBorders>
              <w:left w:val="single" w:sz="4" w:space="0" w:color="000000"/>
              <w:right w:val="nil" w:sz="6" w:space="0" w:color="auto"/>
            </w:tcBorders>
          </w:tcPr>
          <w:p>
            <w:pPr/>
          </w:p>
        </w:tc>
      </w:tr>
      <w:tr>
        <w:trPr>
          <w:trHeight w:val="455"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123"/>
              <w:ind w:right="13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114,174,839.23</w:t>
            </w:r>
            <w:r>
              <w:rPr>
                <w:rFonts w:ascii="Times New Roman"/>
                <w:spacing w:val="-1"/>
                <w:sz w:val="18"/>
              </w:rPr>
            </w:r>
          </w:p>
        </w:tc>
        <w:tc>
          <w:tcPr>
            <w:tcW w:w="3014" w:type="dxa"/>
            <w:vMerge/>
            <w:tcBorders>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9"/>
          <w:szCs w:val="9"/>
        </w:rPr>
      </w:pPr>
    </w:p>
    <w:p>
      <w:pPr>
        <w:pStyle w:val="Heading4"/>
        <w:spacing w:line="240" w:lineRule="auto"/>
        <w:ind w:left="656" w:right="1127"/>
        <w:jc w:val="left"/>
        <w:rPr>
          <w:b w:val="0"/>
          <w:bCs w:val="0"/>
        </w:rPr>
      </w:pPr>
      <w:r>
        <w:rPr/>
        <w:pict>
          <v:group style="position:absolute;margin-left:51.299999pt;margin-top:-42.446293pt;width:453.7pt;height:.5pt;mso-position-horizontal-relative:page;mso-position-vertical-relative:paragraph;z-index:-1153816" coordorigin="1026,-849" coordsize="9074,10">
            <v:shape style="position:absolute;left:1026;top:-849;width:2973;height:10" type="#_x0000_t75" stroked="false">
              <v:imagedata r:id="rId79" o:title=""/>
            </v:shape>
            <v:shape style="position:absolute;left:3994;top:-849;width:3087;height:10" type="#_x0000_t75" stroked="false">
              <v:imagedata r:id="rId80" o:title=""/>
            </v:shape>
            <v:shape style="position:absolute;left:7076;top:-849;width:3023;height:10" type="#_x0000_t75" stroked="false">
              <v:imagedata r:id="rId81" o:title=""/>
            </v:shape>
            <w10:wrap type="none"/>
          </v:group>
        </w:pict>
      </w:r>
      <w:r>
        <w:rPr/>
        <w:pict>
          <v:group style="position:absolute;margin-left:51.299999pt;margin-top:-29.486303pt;width:453.7pt;height:5.05pt;mso-position-horizontal-relative:page;mso-position-vertical-relative:paragraph;z-index:-1153792" coordorigin="1026,-590" coordsize="9074,101">
            <v:shape style="position:absolute;left:1026;top:-590;width:2992;height:101" type="#_x0000_t75" stroked="false">
              <v:imagedata r:id="rId82" o:title=""/>
            </v:shape>
            <v:shape style="position:absolute;left:3994;top:-499;width:3087;height:10" type="#_x0000_t75" stroked="false">
              <v:imagedata r:id="rId83" o:title=""/>
            </v:shape>
            <v:shape style="position:absolute;left:7076;top:-499;width:3023;height:10" type="#_x0000_t75" stroked="false">
              <v:imagedata r:id="rId84" o:title=""/>
            </v:shape>
            <w10:wrap type="none"/>
          </v:group>
        </w:pict>
      </w:r>
      <w:r>
        <w:rPr/>
        <w:t>（</w:t>
      </w:r>
      <w:r>
        <w:rPr>
          <w:rFonts w:ascii="Times New Roman" w:hAnsi="Times New Roman" w:cs="Times New Roman" w:eastAsia="Times New Roman" w:hint="default"/>
        </w:rPr>
        <w:t>4</w:t>
      </w:r>
      <w:r>
        <w:rPr/>
        <w:t>）期末公司无因出票人未履约而将其转应收账款的票据。</w:t>
      </w:r>
      <w:r>
        <w:rPr>
          <w:b w:val="0"/>
          <w:bCs w:val="0"/>
        </w:rPr>
      </w:r>
    </w:p>
    <w:p>
      <w:pPr>
        <w:spacing w:line="240" w:lineRule="auto" w:before="1"/>
        <w:rPr>
          <w:rFonts w:ascii="宋体" w:hAnsi="宋体" w:cs="宋体" w:eastAsia="宋体" w:hint="default"/>
          <w:b/>
          <w:bCs/>
          <w:sz w:val="16"/>
          <w:szCs w:val="16"/>
        </w:rPr>
      </w:pPr>
    </w:p>
    <w:p>
      <w:pPr>
        <w:pStyle w:val="Heading4"/>
        <w:spacing w:line="240" w:lineRule="auto" w:before="0"/>
        <w:ind w:left="234" w:right="1127"/>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656" w:right="1127"/>
        <w:jc w:val="left"/>
        <w:rPr>
          <w:b w:val="0"/>
          <w:bCs w:val="0"/>
        </w:rPr>
      </w:pPr>
      <w:r>
        <w:rPr/>
        <w:pict>
          <v:group style="position:absolute;margin-left:54.389999pt;margin-top:17.243658pt;width:455.2pt;height:16.2pt;mso-position-horizontal-relative:page;mso-position-vertical-relative:paragraph;z-index:-1153744" coordorigin="1088,345" coordsize="9104,324">
            <v:group style="position:absolute;left:1103;top:360;width:2264;height:2" coordorigin="1103,360" coordsize="2264,2">
              <v:shape style="position:absolute;left:1103;top:360;width:2264;height:2" coordorigin="1103,360" coordsize="2264,0" path="m1103,360l3366,360e" filled="false" stroked="true" strokeweight="1.5pt" strokecolor="#000000">
                <v:path arrowok="t"/>
              </v:shape>
            </v:group>
            <v:group style="position:absolute;left:3366;top:360;width:30;height:2" coordorigin="3366,360" coordsize="30,2">
              <v:shape style="position:absolute;left:3366;top:360;width:30;height:2" coordorigin="3366,360" coordsize="30,0" path="m3366,360l3396,360e" filled="false" stroked="true" strokeweight="1.5pt" strokecolor="#000000">
                <v:path arrowok="t"/>
              </v:shape>
            </v:group>
            <v:group style="position:absolute;left:3396;top:360;width:6780;height:2" coordorigin="3396,360" coordsize="6780,2">
              <v:shape style="position:absolute;left:3396;top:360;width:6780;height:2" coordorigin="3396,360" coordsize="6780,0" path="m3396,360l10176,360e" filled="false" stroked="true" strokeweight="1.5pt" strokecolor="#000000">
                <v:path arrowok="t"/>
              </v:shape>
            </v:group>
            <v:group style="position:absolute;left:3366;top:375;width:10;height:20" coordorigin="3366,375" coordsize="10,20">
              <v:shape style="position:absolute;left:3366;top:375;width:10;height:20" coordorigin="3366,375" coordsize="10,20" path="m3366,394l3376,394,3376,375,3366,375,3366,394xe" filled="true" fillcolor="#000000" stroked="false">
                <v:path arrowok="t"/>
                <v:fill type="solid"/>
              </v:shape>
            </v:group>
            <v:group style="position:absolute;left:3366;top:394;width:10;height:20" coordorigin="3366,394" coordsize="10,20">
              <v:shape style="position:absolute;left:3366;top:394;width:10;height:20" coordorigin="3366,394" coordsize="10,20" path="m3366,413l3376,413,3376,394,3366,394,3366,413xe" filled="true" fillcolor="#000000" stroked="false">
                <v:path arrowok="t"/>
                <v:fill type="solid"/>
              </v:shape>
            </v:group>
            <v:group style="position:absolute;left:3366;top:413;width:10;height:20" coordorigin="3366,413" coordsize="10,20">
              <v:shape style="position:absolute;left:3366;top:413;width:10;height:20" coordorigin="3366,413" coordsize="10,20" path="m3366,432l3376,432,3376,413,3366,413,3366,432xe" filled="true" fillcolor="#000000" stroked="false">
                <v:path arrowok="t"/>
                <v:fill type="solid"/>
              </v:shape>
            </v:group>
            <v:group style="position:absolute;left:3366;top:432;width:10;height:20" coordorigin="3366,432" coordsize="10,20">
              <v:shape style="position:absolute;left:3366;top:432;width:10;height:20" coordorigin="3366,432" coordsize="10,20" path="m3366,452l3376,452,3376,432,3366,432,3366,452xe" filled="true" fillcolor="#000000" stroked="false">
                <v:path arrowok="t"/>
                <v:fill type="solid"/>
              </v:shape>
            </v:group>
            <v:group style="position:absolute;left:3366;top:452;width:10;height:20" coordorigin="3366,452" coordsize="10,20">
              <v:shape style="position:absolute;left:3366;top:452;width:10;height:20" coordorigin="3366,452" coordsize="10,20" path="m3366,471l3376,471,3376,452,3366,452,3366,471xe" filled="true" fillcolor="#000000" stroked="false">
                <v:path arrowok="t"/>
                <v:fill type="solid"/>
              </v:shape>
            </v:group>
            <v:group style="position:absolute;left:3366;top:471;width:10;height:20" coordorigin="3366,471" coordsize="10,20">
              <v:shape style="position:absolute;left:3366;top:471;width:10;height:20" coordorigin="3366,471" coordsize="10,20" path="m3366,490l3376,490,3376,471,3366,471,3366,490xe" filled="true" fillcolor="#000000" stroked="false">
                <v:path arrowok="t"/>
                <v:fill type="solid"/>
              </v:shape>
            </v:group>
            <v:group style="position:absolute;left:3366;top:490;width:10;height:20" coordorigin="3366,490" coordsize="10,20">
              <v:shape style="position:absolute;left:3366;top:490;width:10;height:20" coordorigin="3366,490" coordsize="10,20" path="m3366,509l3376,509,3376,490,3366,490,3366,509xe" filled="true" fillcolor="#000000" stroked="false">
                <v:path arrowok="t"/>
                <v:fill type="solid"/>
              </v:shape>
            </v:group>
            <v:group style="position:absolute;left:3366;top:509;width:10;height:20" coordorigin="3366,509" coordsize="10,20">
              <v:shape style="position:absolute;left:3366;top:509;width:10;height:20" coordorigin="3366,509" coordsize="10,20" path="m3366,528l3376,528,3376,509,3366,509,3366,528xe" filled="true" fillcolor="#000000" stroked="false">
                <v:path arrowok="t"/>
                <v:fill type="solid"/>
              </v:shape>
            </v:group>
            <v:group style="position:absolute;left:3366;top:528;width:10;height:20" coordorigin="3366,528" coordsize="10,20">
              <v:shape style="position:absolute;left:3366;top:528;width:10;height:20" coordorigin="3366,528" coordsize="10,20" path="m3366,548l3376,548,3376,528,3366,528,3366,548xe" filled="true" fillcolor="#000000" stroked="false">
                <v:path arrowok="t"/>
                <v:fill type="solid"/>
              </v:shape>
            </v:group>
            <v:group style="position:absolute;left:3366;top:548;width:10;height:20" coordorigin="3366,548" coordsize="10,20">
              <v:shape style="position:absolute;left:3366;top:548;width:10;height:20" coordorigin="3366,548" coordsize="10,20" path="m3366,567l3376,567,3376,548,3366,548,3366,567xe" filled="true" fillcolor="#000000" stroked="false">
                <v:path arrowok="t"/>
                <v:fill type="solid"/>
              </v:shape>
              <v:shape style="position:absolute;left:3357;top:567;width:5256;height:102" type="#_x0000_t75" stroked="false">
                <v:imagedata r:id="rId85" o:title=""/>
              </v:shape>
              <v:shape style="position:absolute;left:8608;top:659;width:1568;height:10" type="#_x0000_t75" stroked="false">
                <v:imagedata r:id="rId86" o:title=""/>
              </v:shape>
              <v:shape style="position:absolute;left:6412;top:425;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group>
            <w10:wrap type="none"/>
          </v:group>
        </w:pict>
      </w:r>
      <w:r>
        <w:rPr/>
        <w:pict>
          <v:group style="position:absolute;margin-left:167.839996pt;margin-top:43.043667pt;width:262.8pt;height:5.1pt;mso-position-horizontal-relative:page;mso-position-vertical-relative:paragraph;z-index:-1153720" coordorigin="3357,861" coordsize="5256,102">
            <v:shape style="position:absolute;left:3357;top:861;width:1570;height:102" type="#_x0000_t75" stroked="false">
              <v:imagedata r:id="rId87" o:title=""/>
            </v:shape>
            <v:shape style="position:absolute;left:4922;top:953;width:3690;height:10" type="#_x0000_t75" stroked="false">
              <v:imagedata r:id="rId88" o:title=""/>
            </v:shape>
            <w10:wrap type="none"/>
          </v:group>
        </w:pict>
      </w:r>
      <w:r>
        <w:rPr/>
        <w:pict>
          <v:shape style="position:absolute;margin-left:168.320007pt;margin-top:61.58363pt;width:.479982pt;height:.78pt;mso-position-horizontal-relative:page;mso-position-vertical-relative:paragraph;z-index:3280" type="#_x0000_t75" stroked="false">
            <v:imagedata r:id="rId73" o:title=""/>
          </v:shape>
        </w:pict>
      </w:r>
      <w:r>
        <w:rPr/>
        <w:pict>
          <v:shape style="position:absolute;margin-left:246.339996pt;margin-top:61.58363pt;width:.479992pt;height:.78pt;mso-position-horizontal-relative:page;mso-position-vertical-relative:paragraph;z-index:3304" type="#_x0000_t75" stroked="false">
            <v:imagedata r:id="rId73" o:title=""/>
          </v:shape>
        </w:pict>
      </w:r>
      <w:r>
        <w:rPr/>
        <w:pict>
          <v:shape style="position:absolute;margin-left:295.959991pt;margin-top:61.58363pt;width:.479992pt;height:.78pt;mso-position-horizontal-relative:page;mso-position-vertical-relative:paragraph;z-index:3328" type="#_x0000_t75" stroked="false">
            <v:imagedata r:id="rId73" o:title=""/>
          </v:shape>
        </w:pict>
      </w:r>
      <w:r>
        <w:rPr/>
        <w:pict>
          <v:shape style="position:absolute;margin-left:359.73999pt;margin-top:61.58363pt;width:.479992pt;height:.78pt;mso-position-horizontal-relative:page;mso-position-vertical-relative:paragraph;z-index:3352" type="#_x0000_t75" stroked="false">
            <v:imagedata r:id="rId73" o:title=""/>
          </v:shape>
        </w:pict>
      </w:r>
      <w:r>
        <w:rPr/>
        <w:pict>
          <v:shape style="position:absolute;margin-left:430.619995pt;margin-top:61.58363pt;width:.479992pt;height:.78pt;mso-position-horizontal-relative:page;mso-position-vertical-relative:paragraph;z-index:3376" type="#_x0000_t75" stroked="false">
            <v:imagedata r:id="rId73" o:title=""/>
          </v:shape>
        </w:pict>
      </w:r>
      <w:r>
        <w:rPr/>
        <w:pict>
          <v:group style="position:absolute;margin-left:55.139999pt;margin-top:86.183678pt;width:453.7pt;height:.5pt;mso-position-horizontal-relative:page;mso-position-vertical-relative:paragraph;z-index:-1153576" coordorigin="1103,1724" coordsize="9074,10">
            <v:shape style="position:absolute;left:1103;top:1724;width:2264;height:10" type="#_x0000_t75" stroked="false">
              <v:imagedata r:id="rId70" o:title=""/>
            </v:shape>
            <v:shape style="position:absolute;left:3362;top:1724;width:1565;height:10" type="#_x0000_t75" stroked="false">
              <v:imagedata r:id="rId71" o:title=""/>
            </v:shape>
            <v:shape style="position:absolute;left:4922;top:1724;width:5254;height:10" type="#_x0000_t75" stroked="false">
              <v:imagedata r:id="rId72" o:title=""/>
            </v:shape>
            <w10:wrap type="none"/>
          </v:group>
        </w:pict>
      </w:r>
      <w:r>
        <w:rPr/>
        <w:t>（</w:t>
      </w:r>
      <w:r>
        <w:rPr>
          <w:rFonts w:ascii="Times New Roman" w:hAnsi="Times New Roman" w:cs="Times New Roman" w:eastAsia="Times New Roman" w:hint="default"/>
        </w:rPr>
        <w:t>1</w:t>
      </w:r>
      <w:r>
        <w:rPr/>
        <w:t>）应收账款分类及披露</w:t>
      </w:r>
      <w:r>
        <w:rPr>
          <w:b w:val="0"/>
          <w:bCs w:val="0"/>
        </w:rPr>
      </w:r>
    </w:p>
    <w:p>
      <w:pPr>
        <w:spacing w:line="240" w:lineRule="auto" w:before="12"/>
        <w:rPr>
          <w:rFonts w:ascii="宋体" w:hAnsi="宋体" w:cs="宋体" w:eastAsia="宋体" w:hint="default"/>
          <w:b/>
          <w:bCs/>
          <w:sz w:val="28"/>
          <w:szCs w:val="28"/>
        </w:rPr>
      </w:pPr>
    </w:p>
    <w:tbl>
      <w:tblPr>
        <w:tblW w:w="0" w:type="auto"/>
        <w:jc w:val="left"/>
        <w:tblInd w:w="188" w:type="dxa"/>
        <w:tblLayout w:type="fixed"/>
        <w:tblCellMar>
          <w:top w:w="0" w:type="dxa"/>
          <w:left w:w="0" w:type="dxa"/>
          <w:bottom w:w="0" w:type="dxa"/>
          <w:right w:w="0" w:type="dxa"/>
        </w:tblCellMar>
        <w:tblLook w:val="01E0"/>
      </w:tblPr>
      <w:tblGrid>
        <w:gridCol w:w="2283"/>
        <w:gridCol w:w="1560"/>
        <w:gridCol w:w="992"/>
        <w:gridCol w:w="1276"/>
        <w:gridCol w:w="1418"/>
        <w:gridCol w:w="1559"/>
      </w:tblGrid>
      <w:tr>
        <w:trPr>
          <w:trHeight w:val="294"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53" w:type="dxa"/>
            <w:gridSpan w:val="2"/>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vMerge w:val="restart"/>
            <w:tcBorders>
              <w:top w:val="nil" w:sz="6" w:space="0" w:color="auto"/>
              <w:left w:val="single" w:sz="4" w:space="0" w:color="000000"/>
              <w:right w:val="nil" w:sz="6" w:space="0" w:color="auto"/>
            </w:tcBorders>
          </w:tcPr>
          <w:p>
            <w:pPr>
              <w:pStyle w:val="TableParagraph"/>
              <w:spacing w:line="240" w:lineRule="auto" w:before="142"/>
              <w:ind w:left="4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9" w:hRule="exact"/>
        </w:trPr>
        <w:tc>
          <w:tcPr>
            <w:tcW w:w="2283"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right="3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right="7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59" w:type="dxa"/>
            <w:vMerge/>
            <w:tcBorders>
              <w:left w:val="single" w:sz="4" w:space="0" w:color="000000"/>
              <w:bottom w:val="single" w:sz="4" w:space="0" w:color="000000"/>
              <w:right w:val="nil" w:sz="6" w:space="0" w:color="auto"/>
            </w:tcBorders>
          </w:tcPr>
          <w:p>
            <w:pPr/>
          </w:p>
        </w:tc>
      </w:tr>
      <w:tr>
        <w:trPr>
          <w:trHeight w:val="476" w:hRule="exact"/>
        </w:trPr>
        <w:tc>
          <w:tcPr>
            <w:tcW w:w="228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w:t>
            </w:r>
          </w:p>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24"/>
              <w:jc w:val="right"/>
              <w:rPr>
                <w:rFonts w:ascii="Times New Roman" w:hAnsi="Times New Roman" w:cs="Times New Roman" w:eastAsia="Times New Roman" w:hint="default"/>
                <w:sz w:val="18"/>
                <w:szCs w:val="18"/>
              </w:rPr>
            </w:pPr>
            <w:r>
              <w:rPr>
                <w:rFonts w:ascii="Times New Roman"/>
                <w:spacing w:val="-1"/>
                <w:sz w:val="18"/>
              </w:rPr>
              <w:t>1,030,289.65</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0.09</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1,030,289.65</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nil" w:sz="6" w:space="0" w:color="auto"/>
              <w:right w:val="nil" w:sz="6" w:space="0" w:color="auto"/>
            </w:tcBorders>
          </w:tcPr>
          <w:p>
            <w:pPr>
              <w:pStyle w:val="TableParagraph"/>
              <w:spacing w:line="240" w:lineRule="auto" w:before="128"/>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45" w:right="7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5"/>
              <w:jc w:val="right"/>
              <w:rPr>
                <w:rFonts w:ascii="Times New Roman" w:hAnsi="Times New Roman" w:cs="Times New Roman" w:eastAsia="Times New Roman" w:hint="default"/>
                <w:sz w:val="18"/>
                <w:szCs w:val="18"/>
              </w:rPr>
            </w:pPr>
            <w:r>
              <w:rPr>
                <w:rFonts w:ascii="Times New Roman"/>
                <w:spacing w:val="-1"/>
                <w:sz w:val="18"/>
              </w:rPr>
              <w:t>1,105,648,779.70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sz w:val="18"/>
              </w:rPr>
              <w:t>99.91</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Times New Roman" w:hAnsi="Times New Roman" w:cs="Times New Roman" w:eastAsia="Times New Roman" w:hint="default"/>
                <w:sz w:val="18"/>
                <w:szCs w:val="18"/>
              </w:rPr>
            </w:pPr>
            <w:r>
              <w:rPr>
                <w:rFonts w:ascii="Times New Roman"/>
                <w:spacing w:val="-1"/>
                <w:sz w:val="18"/>
              </w:rPr>
              <w:t>16,165,322.30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sz w:val="18"/>
              </w:rPr>
              <w:t>1.46</w:t>
            </w: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29"/>
              <w:jc w:val="right"/>
              <w:rPr>
                <w:rFonts w:ascii="Times New Roman" w:hAnsi="Times New Roman" w:cs="Times New Roman" w:eastAsia="Times New Roman" w:hint="default"/>
                <w:sz w:val="18"/>
                <w:szCs w:val="18"/>
              </w:rPr>
            </w:pPr>
            <w:r>
              <w:rPr>
                <w:rFonts w:ascii="Times New Roman"/>
                <w:spacing w:val="-1"/>
                <w:sz w:val="18"/>
              </w:rPr>
              <w:t>1,089,483,457.40</w:t>
            </w:r>
          </w:p>
        </w:tc>
      </w:tr>
      <w:tr>
        <w:trPr>
          <w:trHeight w:val="497"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11" w:lineRule="exact"/>
              <w:ind w:left="45"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w:t>
            </w:r>
          </w:p>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25"/>
              <w:jc w:val="right"/>
              <w:rPr>
                <w:rFonts w:ascii="Times New Roman" w:hAnsi="Times New Roman" w:cs="Times New Roman" w:eastAsia="Times New Roman" w:hint="default"/>
                <w:sz w:val="18"/>
                <w:szCs w:val="18"/>
              </w:rPr>
            </w:pPr>
            <w:r>
              <w:rPr>
                <w:rFonts w:ascii="Times New Roman"/>
                <w:b/>
                <w:spacing w:val="-1"/>
                <w:sz w:val="18"/>
              </w:rPr>
              <w:t>1,106,679,069.35</w:t>
            </w:r>
            <w:r>
              <w:rPr>
                <w:rFonts w:ascii="Times New Roman"/>
                <w:spacing w:val="-1"/>
                <w:sz w:val="18"/>
              </w:rPr>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b/>
                <w:spacing w:val="-1"/>
                <w:sz w:val="18"/>
              </w:rPr>
              <w:t>17,195,611.95</w:t>
            </w:r>
            <w:r>
              <w:rPr>
                <w:rFonts w:ascii="Times New Roman"/>
                <w:spacing w:val="-1"/>
                <w:sz w:val="18"/>
              </w:rPr>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18"/>
                <w:szCs w:val="18"/>
              </w:rPr>
            </w:pPr>
            <w:r>
              <w:rPr>
                <w:rFonts w:ascii="Times New Roman"/>
                <w:b/>
                <w:sz w:val="18"/>
              </w:rPr>
              <w:t>1.55</w:t>
            </w:r>
            <w:r>
              <w:rPr>
                <w:rFonts w:ascii="Times New Roman"/>
                <w:sz w:val="18"/>
              </w:rPr>
            </w:r>
          </w:p>
        </w:tc>
        <w:tc>
          <w:tcPr>
            <w:tcW w:w="1559" w:type="dxa"/>
            <w:tcBorders>
              <w:top w:val="nil" w:sz="6" w:space="0" w:color="auto"/>
              <w:left w:val="single" w:sz="4" w:space="0" w:color="000000"/>
              <w:bottom w:val="single" w:sz="12" w:space="0" w:color="000000"/>
              <w:right w:val="nil" w:sz="6" w:space="0" w:color="auto"/>
            </w:tcBorders>
          </w:tcPr>
          <w:p>
            <w:pPr>
              <w:pStyle w:val="TableParagraph"/>
              <w:spacing w:line="240" w:lineRule="auto" w:before="41"/>
              <w:ind w:right="29"/>
              <w:jc w:val="right"/>
              <w:rPr>
                <w:rFonts w:ascii="Times New Roman" w:hAnsi="Times New Roman" w:cs="Times New Roman" w:eastAsia="Times New Roman" w:hint="default"/>
                <w:sz w:val="18"/>
                <w:szCs w:val="18"/>
              </w:rPr>
            </w:pPr>
            <w:r>
              <w:rPr>
                <w:rFonts w:ascii="Times New Roman"/>
                <w:b/>
                <w:spacing w:val="-1"/>
                <w:sz w:val="18"/>
              </w:rPr>
              <w:t>1,089,483,457.40</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BodyText"/>
        <w:spacing w:line="240" w:lineRule="auto" w:before="35"/>
        <w:ind w:left="654" w:right="1127"/>
        <w:jc w:val="left"/>
      </w:pPr>
      <w:r>
        <w:rPr/>
        <w:pict>
          <v:group style="position:absolute;margin-left:55.139999pt;margin-top:-47.426311pt;width:453.7pt;height:.5pt;mso-position-horizontal-relative:page;mso-position-vertical-relative:paragraph;z-index:-1153552" coordorigin="1103,-949" coordsize="9074,10">
            <v:shape style="position:absolute;left:1103;top:-949;width:2264;height:10" type="#_x0000_t75" stroked="false">
              <v:imagedata r:id="rId70" o:title=""/>
            </v:shape>
            <v:shape style="position:absolute;left:3362;top:-949;width:1565;height:10" type="#_x0000_t75" stroked="false">
              <v:imagedata r:id="rId71" o:title=""/>
            </v:shape>
            <v:shape style="position:absolute;left:4922;top:-949;width:5254;height:10" type="#_x0000_t75" stroked="false">
              <v:imagedata r:id="rId72" o:title=""/>
            </v:shape>
            <w10:wrap type="none"/>
          </v:group>
        </w:pict>
      </w:r>
      <w:r>
        <w:rPr/>
        <w:pict>
          <v:group style="position:absolute;margin-left:55.139999pt;margin-top:-23.606312pt;width:453.7pt;height:.5pt;mso-position-horizontal-relative:page;mso-position-vertical-relative:paragraph;z-index:-1153528" coordorigin="1103,-472" coordsize="9074,10">
            <v:shape style="position:absolute;left:1103;top:-472;width:2264;height:10" type="#_x0000_t75" stroked="false">
              <v:imagedata r:id="rId70" o:title=""/>
            </v:shape>
            <v:shape style="position:absolute;left:3362;top:-472;width:1565;height:10" type="#_x0000_t75" stroked="false">
              <v:imagedata r:id="rId71" o:title=""/>
            </v:shape>
            <v:shape style="position:absolute;left:4922;top:-472;width:5254;height:10" type="#_x0000_t75" stroked="false">
              <v:imagedata r:id="rId72" o:title=""/>
            </v:shape>
            <w10:wrap type="none"/>
          </v:group>
        </w:pict>
      </w:r>
      <w:r>
        <w:rPr/>
        <w:pict>
          <v:group style="position:absolute;margin-left:167.839996pt;margin-top:44.793648pt;width:262.8pt;height:5.1pt;mso-position-horizontal-relative:page;mso-position-vertical-relative:paragraph;z-index:-1153504" coordorigin="3357,896" coordsize="5256,102">
            <v:shape style="position:absolute;left:3357;top:896;width:1570;height:102" type="#_x0000_t75" stroked="false">
              <v:imagedata r:id="rId89" o:title=""/>
            </v:shape>
            <v:shape style="position:absolute;left:4922;top:988;width:3690;height:10" type="#_x0000_t75" stroked="false">
              <v:imagedata r:id="rId88" o:title=""/>
            </v:shape>
            <w10:wrap type="none"/>
          </v:group>
        </w:pict>
      </w:r>
      <w:r>
        <w:rPr/>
        <w:pict>
          <v:shape style="position:absolute;margin-left:168.320007pt;margin-top:63.333698pt;width:.480018pt;height:.78pt;mso-position-horizontal-relative:page;mso-position-vertical-relative:paragraph;z-index:3496" type="#_x0000_t75" stroked="false">
            <v:imagedata r:id="rId73" o:title=""/>
          </v:shape>
        </w:pict>
      </w:r>
      <w:r>
        <w:rPr/>
        <w:pict>
          <v:shape style="position:absolute;margin-left:246.339996pt;margin-top:63.333698pt;width:.480028pt;height:.78pt;mso-position-horizontal-relative:page;mso-position-vertical-relative:paragraph;z-index:3520" type="#_x0000_t75" stroked="false">
            <v:imagedata r:id="rId73" o:title=""/>
          </v:shape>
        </w:pict>
      </w:r>
      <w:r>
        <w:rPr/>
        <w:pict>
          <v:shape style="position:absolute;margin-left:295.959991pt;margin-top:63.333698pt;width:.480028pt;height:.78pt;mso-position-horizontal-relative:page;mso-position-vertical-relative:paragraph;z-index:3544" type="#_x0000_t75" stroked="false">
            <v:imagedata r:id="rId73" o:title=""/>
          </v:shape>
        </w:pict>
      </w:r>
      <w:r>
        <w:rPr/>
        <w:pict>
          <v:shape style="position:absolute;margin-left:359.73999pt;margin-top:63.333698pt;width:.480028pt;height:.78pt;mso-position-horizontal-relative:page;mso-position-vertical-relative:paragraph;z-index:3568" type="#_x0000_t75" stroked="false">
            <v:imagedata r:id="rId73" o:title=""/>
          </v:shape>
        </w:pict>
      </w:r>
      <w:r>
        <w:rPr/>
        <w:pict>
          <v:shape style="position:absolute;margin-left:430.619995pt;margin-top:63.333698pt;width:.480028pt;height:.78pt;mso-position-horizontal-relative:page;mso-position-vertical-relative:paragraph;z-index:3592" type="#_x0000_t75" stroked="false">
            <v:imagedata r:id="rId73" o:title=""/>
          </v:shape>
        </w:pict>
      </w:r>
      <w:r>
        <w:rPr/>
        <w:pict>
          <v:group style="position:absolute;margin-left:55.139999pt;margin-top:87.933685pt;width:453.7pt;height:.5pt;mso-position-horizontal-relative:page;mso-position-vertical-relative:paragraph;z-index:-1153360" coordorigin="1103,1759" coordsize="9074,10">
            <v:shape style="position:absolute;left:1103;top:1759;width:2264;height:10" type="#_x0000_t75" stroked="false">
              <v:imagedata r:id="rId70" o:title=""/>
            </v:shape>
            <v:shape style="position:absolute;left:3362;top:1759;width:1565;height:10" type="#_x0000_t75" stroked="false">
              <v:imagedata r:id="rId71" o:title=""/>
            </v:shape>
            <v:shape style="position:absolute;left:4922;top:1759;width:5254;height:10" type="#_x0000_t75" stroked="false">
              <v:imagedata r:id="rId72" o:title=""/>
            </v:shape>
            <w10:wrap type="none"/>
          </v:group>
        </w:pict>
      </w:r>
      <w:r>
        <w:rPr/>
        <w:pict>
          <v:group style="position:absolute;margin-left:55.139999pt;margin-top:111.833687pt;width:453.7pt;height:.5pt;mso-position-horizontal-relative:page;mso-position-vertical-relative:paragraph;z-index:-1153336" coordorigin="1103,2237" coordsize="9074,10">
            <v:shape style="position:absolute;left:1103;top:2237;width:2264;height:10" type="#_x0000_t75" stroked="false">
              <v:imagedata r:id="rId70" o:title=""/>
            </v:shape>
            <v:shape style="position:absolute;left:3362;top:2237;width:1565;height:10" type="#_x0000_t75" stroked="false">
              <v:imagedata r:id="rId90" o:title=""/>
            </v:shape>
            <v:shape style="position:absolute;left:4922;top:2237;width:5254;height:10" type="#_x0000_t75" stroked="false">
              <v:imagedata r:id="rId91" o:title=""/>
            </v:shape>
            <w10:wrap type="none"/>
          </v:group>
        </w:pict>
      </w:r>
      <w:r>
        <w:rPr/>
        <w:t>（续）</w:t>
      </w:r>
    </w:p>
    <w:p>
      <w:pPr>
        <w:spacing w:line="240" w:lineRule="auto" w:before="5"/>
        <w:rPr>
          <w:rFonts w:ascii="宋体" w:hAnsi="宋体" w:cs="宋体" w:eastAsia="宋体" w:hint="default"/>
          <w:sz w:val="5"/>
          <w:szCs w:val="5"/>
        </w:rPr>
      </w:pPr>
    </w:p>
    <w:p>
      <w:pPr>
        <w:spacing w:line="324" w:lineRule="exact"/>
        <w:ind w:left="18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5.2pt;height:16.2pt;mso-position-horizontal-relative:char;mso-position-vertical-relative:line" coordorigin="0,0" coordsize="9104,324">
            <v:group style="position:absolute;left:15;top:15;width:2264;height:2" coordorigin="15,15" coordsize="2264,2">
              <v:shape style="position:absolute;left:15;top:15;width:2264;height:2" coordorigin="15,15" coordsize="2264,0" path="m15,15l2279,15e" filled="false" stroked="true" strokeweight="1.5pt" strokecolor="#000000">
                <v:path arrowok="t"/>
              </v:shape>
            </v:group>
            <v:group style="position:absolute;left:2279;top:15;width:30;height:2" coordorigin="2279,15" coordsize="30,2">
              <v:shape style="position:absolute;left:2279;top:15;width:30;height:2" coordorigin="2279,15" coordsize="30,0" path="m2279,15l2309,15e" filled="false" stroked="true" strokeweight="1.5pt" strokecolor="#000000">
                <v:path arrowok="t"/>
              </v:shape>
            </v:group>
            <v:group style="position:absolute;left:2309;top:15;width:6780;height:2" coordorigin="2309,15" coordsize="6780,2">
              <v:shape style="position:absolute;left:2309;top:15;width:6780;height:2" coordorigin="2309,15" coordsize="6780,0" path="m2309,15l9088,15e" filled="false" stroked="true" strokeweight="1.5pt" strokecolor="#000000">
                <v:path arrowok="t"/>
              </v:shape>
            </v:group>
            <v:group style="position:absolute;left:2279;top:30;width:10;height:20" coordorigin="2279,30" coordsize="10,20">
              <v:shape style="position:absolute;left:2279;top:30;width:10;height:20" coordorigin="2279,30" coordsize="10,20" path="m2279,49l2288,49,2288,30,2279,30,2279,49xe" filled="true" fillcolor="#000000" stroked="false">
                <v:path arrowok="t"/>
                <v:fill type="solid"/>
              </v:shape>
            </v:group>
            <v:group style="position:absolute;left:2279;top:49;width:10;height:20" coordorigin="2279,49" coordsize="10,20">
              <v:shape style="position:absolute;left:2279;top:49;width:10;height:20" coordorigin="2279,49" coordsize="10,20" path="m2279,68l2288,68,2288,49,2279,49,2279,68xe" filled="true" fillcolor="#000000" stroked="false">
                <v:path arrowok="t"/>
                <v:fill type="solid"/>
              </v:shape>
            </v:group>
            <v:group style="position:absolute;left:2279;top:68;width:10;height:20" coordorigin="2279,68" coordsize="10,20">
              <v:shape style="position:absolute;left:2279;top:68;width:10;height:20" coordorigin="2279,68" coordsize="10,20" path="m2279,88l2288,88,2288,68,2279,68,2279,88xe" filled="true" fillcolor="#000000" stroked="false">
                <v:path arrowok="t"/>
                <v:fill type="solid"/>
              </v:shape>
            </v:group>
            <v:group style="position:absolute;left:2279;top:88;width:10;height:20" coordorigin="2279,88" coordsize="10,20">
              <v:shape style="position:absolute;left:2279;top:88;width:10;height:20" coordorigin="2279,88" coordsize="10,20" path="m2279,107l2288,107,2288,88,2279,88,2279,107xe" filled="true" fillcolor="#000000" stroked="false">
                <v:path arrowok="t"/>
                <v:fill type="solid"/>
              </v:shape>
            </v:group>
            <v:group style="position:absolute;left:2279;top:107;width:10;height:20" coordorigin="2279,107" coordsize="10,20">
              <v:shape style="position:absolute;left:2279;top:107;width:10;height:20" coordorigin="2279,107" coordsize="10,20" path="m2279,126l2288,126,2288,107,2279,107,2279,126xe" filled="true" fillcolor="#000000" stroked="false">
                <v:path arrowok="t"/>
                <v:fill type="solid"/>
              </v:shape>
            </v:group>
            <v:group style="position:absolute;left:2279;top:126;width:10;height:20" coordorigin="2279,126" coordsize="10,20">
              <v:shape style="position:absolute;left:2279;top:126;width:10;height:20" coordorigin="2279,126" coordsize="10,20" path="m2279,145l2288,145,2288,126,2279,126,2279,145xe" filled="true" fillcolor="#000000" stroked="false">
                <v:path arrowok="t"/>
                <v:fill type="solid"/>
              </v:shape>
            </v:group>
            <v:group style="position:absolute;left:2279;top:145;width:10;height:20" coordorigin="2279,145" coordsize="10,20">
              <v:shape style="position:absolute;left:2279;top:145;width:10;height:20" coordorigin="2279,145" coordsize="10,20" path="m2279,164l2288,164,2288,145,2279,145,2279,164xe" filled="true" fillcolor="#000000" stroked="false">
                <v:path arrowok="t"/>
                <v:fill type="solid"/>
              </v:shape>
            </v:group>
            <v:group style="position:absolute;left:2279;top:164;width:10;height:20" coordorigin="2279,164" coordsize="10,20">
              <v:shape style="position:absolute;left:2279;top:164;width:10;height:20" coordorigin="2279,164" coordsize="10,20" path="m2279,184l2288,184,2288,164,2279,164,2279,184xe" filled="true" fillcolor="#000000" stroked="false">
                <v:path arrowok="t"/>
                <v:fill type="solid"/>
              </v:shape>
            </v:group>
            <v:group style="position:absolute;left:2279;top:184;width:10;height:20" coordorigin="2279,184" coordsize="10,20">
              <v:shape style="position:absolute;left:2279;top:184;width:10;height:20" coordorigin="2279,184" coordsize="10,20" path="m2279,203l2288,203,2288,184,2279,184,2279,203xe" filled="true" fillcolor="#000000" stroked="false">
                <v:path arrowok="t"/>
                <v:fill type="solid"/>
              </v:shape>
            </v:group>
            <v:group style="position:absolute;left:2279;top:203;width:10;height:20" coordorigin="2279,203" coordsize="10,20">
              <v:shape style="position:absolute;left:2279;top:203;width:10;height:20" coordorigin="2279,203" coordsize="10,20" path="m2279,222l2288,222,2288,203,2279,203,2279,222xe" filled="true" fillcolor="#000000" stroked="false">
                <v:path arrowok="t"/>
                <v:fill type="solid"/>
              </v:shape>
              <v:shape style="position:absolute;left:2269;top:222;width:2571;height:102" type="#_x0000_t75" stroked="false">
                <v:imagedata r:id="rId92" o:title=""/>
              </v:shape>
              <v:shape style="position:absolute;left:4835;top:314;width:4253;height:10" type="#_x0000_t75" stroked="false">
                <v:imagedata r:id="rId93" o:title=""/>
              </v:shape>
              <v:shape style="position:absolute;left:5325;top:81;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5"/>
          <w:sz w:val="20"/>
          <w:szCs w:val="20"/>
        </w:rPr>
      </w:r>
    </w:p>
    <w:tbl>
      <w:tblPr>
        <w:tblW w:w="0" w:type="auto"/>
        <w:jc w:val="left"/>
        <w:tblInd w:w="188" w:type="dxa"/>
        <w:tblLayout w:type="fixed"/>
        <w:tblCellMar>
          <w:top w:w="0" w:type="dxa"/>
          <w:left w:w="0" w:type="dxa"/>
          <w:bottom w:w="0" w:type="dxa"/>
          <w:right w:w="0" w:type="dxa"/>
        </w:tblCellMar>
        <w:tblLook w:val="01E0"/>
      </w:tblPr>
      <w:tblGrid>
        <w:gridCol w:w="2283"/>
        <w:gridCol w:w="1560"/>
        <w:gridCol w:w="992"/>
        <w:gridCol w:w="1276"/>
        <w:gridCol w:w="1418"/>
        <w:gridCol w:w="1559"/>
      </w:tblGrid>
      <w:tr>
        <w:trPr>
          <w:trHeight w:val="294"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53" w:type="dxa"/>
            <w:gridSpan w:val="2"/>
            <w:tcBorders>
              <w:top w:val="nil" w:sz="6" w:space="0" w:color="auto"/>
              <w:left w:val="single" w:sz="4" w:space="0" w:color="000000"/>
              <w:bottom w:val="nil" w:sz="6" w:space="0" w:color="auto"/>
              <w:right w:val="single" w:sz="4" w:space="0" w:color="000000"/>
            </w:tcBorders>
          </w:tcPr>
          <w:p>
            <w:pPr>
              <w:pStyle w:val="TableParagraph"/>
              <w:spacing w:line="231"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nil" w:sz="6" w:space="0" w:color="auto"/>
              <w:left w:val="single" w:sz="4" w:space="0" w:color="000000"/>
              <w:bottom w:val="nil" w:sz="6" w:space="0" w:color="auto"/>
              <w:right w:val="single" w:sz="4" w:space="0" w:color="000000"/>
            </w:tcBorders>
          </w:tcPr>
          <w:p>
            <w:pPr>
              <w:pStyle w:val="TableParagraph"/>
              <w:spacing w:line="231"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vMerge w:val="restart"/>
            <w:tcBorders>
              <w:top w:val="nil" w:sz="6" w:space="0" w:color="auto"/>
              <w:left w:val="single" w:sz="4" w:space="0" w:color="000000"/>
              <w:right w:val="nil" w:sz="6" w:space="0" w:color="auto"/>
            </w:tcBorders>
          </w:tcPr>
          <w:p>
            <w:pPr>
              <w:pStyle w:val="TableParagraph"/>
              <w:spacing w:line="240" w:lineRule="auto" w:before="142"/>
              <w:ind w:left="4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9" w:hRule="exact"/>
        </w:trPr>
        <w:tc>
          <w:tcPr>
            <w:tcW w:w="2283"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right="3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right="7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59" w:type="dxa"/>
            <w:vMerge/>
            <w:tcBorders>
              <w:left w:val="single" w:sz="4" w:space="0" w:color="000000"/>
              <w:bottom w:val="single" w:sz="4" w:space="0" w:color="000000"/>
              <w:right w:val="nil" w:sz="6" w:space="0" w:color="auto"/>
            </w:tcBorders>
          </w:tcPr>
          <w:p>
            <w:pPr/>
          </w:p>
        </w:tc>
      </w:tr>
      <w:tr>
        <w:trPr>
          <w:trHeight w:val="476" w:hRule="exact"/>
        </w:trPr>
        <w:tc>
          <w:tcPr>
            <w:tcW w:w="228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w:t>
            </w:r>
          </w:p>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6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nil" w:sz="6" w:space="0" w:color="auto"/>
            </w:tcBorders>
          </w:tcPr>
          <w:p>
            <w:pPr/>
          </w:p>
        </w:tc>
      </w:tr>
      <w:tr>
        <w:trPr>
          <w:trHeight w:val="477"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45" w:right="70"/>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18"/>
                <w:szCs w:val="18"/>
              </w:rPr>
            </w:pPr>
            <w:r>
              <w:rPr>
                <w:rFonts w:ascii="Times New Roman"/>
                <w:spacing w:val="-1"/>
                <w:sz w:val="18"/>
              </w:rPr>
              <w:t>829,238,966.21</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z w:val="18"/>
              </w:rPr>
              <w:t>99.88</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spacing w:val="-1"/>
                <w:sz w:val="18"/>
              </w:rPr>
              <w:t>12,216,528.62</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z w:val="18"/>
              </w:rPr>
              <w:t>1.47</w:t>
            </w: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27"/>
              <w:jc w:val="right"/>
              <w:rPr>
                <w:rFonts w:ascii="Times New Roman" w:hAnsi="Times New Roman" w:cs="Times New Roman" w:eastAsia="Times New Roman" w:hint="default"/>
                <w:sz w:val="18"/>
                <w:szCs w:val="18"/>
              </w:rPr>
            </w:pPr>
            <w:r>
              <w:rPr>
                <w:rFonts w:ascii="Times New Roman"/>
                <w:spacing w:val="-1"/>
                <w:sz w:val="18"/>
              </w:rPr>
              <w:t>817,022,437.59</w:t>
            </w:r>
          </w:p>
        </w:tc>
      </w:tr>
      <w:tr>
        <w:trPr>
          <w:trHeight w:val="49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45" w:right="70"/>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4"/>
              <w:jc w:val="right"/>
              <w:rPr>
                <w:rFonts w:ascii="Times New Roman" w:hAnsi="Times New Roman" w:cs="Times New Roman" w:eastAsia="Times New Roman" w:hint="default"/>
                <w:sz w:val="18"/>
                <w:szCs w:val="18"/>
              </w:rPr>
            </w:pPr>
            <w:r>
              <w:rPr>
                <w:rFonts w:ascii="Times New Roman"/>
                <w:sz w:val="18"/>
              </w:rPr>
              <w:t>980,900.84</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sz w:val="18"/>
              </w:rPr>
              <w:t>0.12</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2"/>
              <w:jc w:val="right"/>
              <w:rPr>
                <w:rFonts w:ascii="Times New Roman" w:hAnsi="Times New Roman" w:cs="Times New Roman" w:eastAsia="Times New Roman" w:hint="default"/>
                <w:sz w:val="18"/>
                <w:szCs w:val="18"/>
              </w:rPr>
            </w:pPr>
            <w:r>
              <w:rPr>
                <w:rFonts w:ascii="Times New Roman"/>
                <w:sz w:val="18"/>
              </w:rPr>
              <w:t>980,900.84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23"/>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24"/>
              <w:jc w:val="right"/>
              <w:rPr>
                <w:rFonts w:ascii="Times New Roman" w:hAnsi="Times New Roman" w:cs="Times New Roman" w:eastAsia="Times New Roman" w:hint="default"/>
                <w:sz w:val="18"/>
                <w:szCs w:val="18"/>
              </w:rPr>
            </w:pPr>
            <w:r>
              <w:rPr>
                <w:rFonts w:ascii="Times New Roman"/>
                <w:b/>
                <w:spacing w:val="-1"/>
                <w:sz w:val="18"/>
              </w:rPr>
              <w:t>830,219,867.05</w:t>
            </w:r>
            <w:r>
              <w:rPr>
                <w:rFonts w:ascii="Times New Roman"/>
                <w:spacing w:val="-1"/>
                <w:sz w:val="18"/>
              </w:rPr>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b/>
                <w:spacing w:val="-1"/>
                <w:sz w:val="18"/>
              </w:rPr>
              <w:t>13,197,429.46</w:t>
            </w:r>
            <w:r>
              <w:rPr>
                <w:rFonts w:ascii="Times New Roman"/>
                <w:spacing w:val="-1"/>
                <w:sz w:val="18"/>
              </w:rPr>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b/>
                <w:sz w:val="18"/>
              </w:rPr>
              <w:t>1.59</w:t>
            </w:r>
            <w:r>
              <w:rPr>
                <w:rFonts w:ascii="Times New Roman"/>
                <w:sz w:val="18"/>
              </w:rPr>
            </w:r>
          </w:p>
        </w:tc>
        <w:tc>
          <w:tcPr>
            <w:tcW w:w="1559" w:type="dxa"/>
            <w:tcBorders>
              <w:top w:val="nil" w:sz="6" w:space="0" w:color="auto"/>
              <w:left w:val="single" w:sz="4" w:space="0" w:color="000000"/>
              <w:bottom w:val="single" w:sz="12" w:space="0" w:color="000000"/>
              <w:right w:val="nil" w:sz="6" w:space="0" w:color="auto"/>
            </w:tcBorders>
          </w:tcPr>
          <w:p>
            <w:pPr>
              <w:pStyle w:val="TableParagraph"/>
              <w:spacing w:line="240" w:lineRule="auto" w:before="40"/>
              <w:ind w:right="27"/>
              <w:jc w:val="right"/>
              <w:rPr>
                <w:rFonts w:ascii="Times New Roman" w:hAnsi="Times New Roman" w:cs="Times New Roman" w:eastAsia="Times New Roman" w:hint="default"/>
                <w:sz w:val="18"/>
                <w:szCs w:val="18"/>
              </w:rPr>
            </w:pPr>
            <w:r>
              <w:rPr>
                <w:rFonts w:ascii="Times New Roman"/>
                <w:b/>
                <w:spacing w:val="-1"/>
                <w:sz w:val="18"/>
              </w:rPr>
              <w:t>817,022,437.59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9"/>
          <w:pgSz w:w="11910" w:h="16840"/>
          <w:pgMar w:footer="979" w:header="877" w:top="1100" w:bottom="1160" w:left="900" w:right="0"/>
        </w:sectPr>
      </w:pPr>
    </w:p>
    <w:p>
      <w:pPr>
        <w:spacing w:line="240" w:lineRule="auto" w:before="9"/>
        <w:rPr>
          <w:rFonts w:ascii="宋体" w:hAnsi="宋体" w:cs="宋体" w:eastAsia="宋体" w:hint="default"/>
          <w:sz w:val="20"/>
          <w:szCs w:val="20"/>
        </w:rPr>
      </w:pPr>
      <w:r>
        <w:rPr/>
        <w:pict>
          <v:group style="position:absolute;margin-left:56.700001pt;margin-top:306.200012pt;width:456.85pt;height:5.05pt;mso-position-horizontal-relative:page;mso-position-vertical-relative:page;z-index:-1152880" coordorigin="1134,6124" coordsize="9137,101">
            <v:shape style="position:absolute;left:1134;top:6124;width:2601;height:101" type="#_x0000_t75" stroked="false">
              <v:imagedata r:id="rId95" o:title=""/>
            </v:shape>
            <v:shape style="position:absolute;left:3711;top:6215;width:2213;height:10" type="#_x0000_t75" stroked="false">
              <v:imagedata r:id="rId96" o:title=""/>
            </v:shape>
            <v:shape style="position:absolute;left:5919;top:6215;width:4352;height:10" type="#_x0000_t75" stroked="false">
              <v:imagedata r:id="rId97" o:title=""/>
            </v:shape>
            <w10:wrap type="none"/>
          </v:group>
        </w:pict>
      </w:r>
      <w:r>
        <w:rPr/>
        <w:pict>
          <v:group style="position:absolute;margin-left:56.700001pt;margin-top:323.720032pt;width:456.85pt;height:5.05pt;mso-position-horizontal-relative:page;mso-position-vertical-relative:page;z-index:-1152856" coordorigin="1134,6474" coordsize="9137,101">
            <v:shape style="position:absolute;left:1134;top:6474;width:2601;height:101" type="#_x0000_t75" stroked="false">
              <v:imagedata r:id="rId95" o:title=""/>
            </v:shape>
            <v:shape style="position:absolute;left:3711;top:6566;width:2213;height:10" type="#_x0000_t75" stroked="false">
              <v:imagedata r:id="rId98" o:title=""/>
            </v:shape>
            <v:shape style="position:absolute;left:5919;top:6566;width:4352;height:10" type="#_x0000_t75" stroked="false">
              <v:imagedata r:id="rId99" o:title=""/>
            </v:shape>
            <w10:wrap type="none"/>
          </v:group>
        </w:pict>
      </w:r>
      <w:r>
        <w:rPr/>
        <w:pict>
          <v:group style="position:absolute;margin-left:56.700001pt;margin-top:345.73996pt;width:456.85pt;height:.5pt;mso-position-horizontal-relative:page;mso-position-vertical-relative:page;z-index:-1152832" coordorigin="1134,6915" coordsize="9137,10">
            <v:shape style="position:absolute;left:1134;top:6915;width:2582;height:10" type="#_x0000_t75" stroked="false">
              <v:imagedata r:id="rId100" o:title=""/>
            </v:shape>
            <v:shape style="position:absolute;left:3711;top:6915;width:2213;height:10" type="#_x0000_t75" stroked="false">
              <v:imagedata r:id="rId96" o:title=""/>
            </v:shape>
            <v:shape style="position:absolute;left:5919;top:6915;width:4352;height:10" type="#_x0000_t75" stroked="false">
              <v:imagedata r:id="rId97" o:title=""/>
            </v:shape>
            <w10:wrap type="none"/>
          </v:group>
        </w:pict>
      </w:r>
      <w:r>
        <w:rPr/>
        <w:pict>
          <v:shape style="position:absolute;margin-left:186.259995pt;margin-top:408.26001pt;width:332.39384pt;height:.48pt;mso-position-horizontal-relative:page;mso-position-vertical-relative:page;z-index:-1152808" type="#_x0000_t75" stroked="false">
            <v:imagedata r:id="rId101" o:title=""/>
          </v:shape>
        </w:pict>
      </w:r>
      <w:r>
        <w:rPr/>
        <w:pict>
          <v:shape style="position:absolute;margin-left:185.779999pt;margin-top:425.079987pt;width:.48pt;height:.72pt;mso-position-horizontal-relative:page;mso-position-vertical-relative:page;z-index:-1152784" type="#_x0000_t75" stroked="false">
            <v:imagedata r:id="rId73" o:title=""/>
          </v:shape>
        </w:pict>
      </w:r>
      <w:r>
        <w:rPr/>
        <w:pict>
          <v:shape style="position:absolute;margin-left:298.059998pt;margin-top:425.079987pt;width:.48001pt;height:.72pt;mso-position-horizontal-relative:page;mso-position-vertical-relative:page;z-index:-1152760" type="#_x0000_t75" stroked="false">
            <v:imagedata r:id="rId73" o:title=""/>
          </v:shape>
        </w:pict>
      </w:r>
      <w:r>
        <w:rPr/>
        <w:pict>
          <v:shape style="position:absolute;margin-left:410.339996pt;margin-top:425.079987pt;width:.48001pt;height:.72pt;mso-position-horizontal-relative:page;mso-position-vertical-relative:page;z-index:-1152736" type="#_x0000_t75" stroked="false">
            <v:imagedata r:id="rId73" o:title=""/>
          </v:shape>
        </w:pict>
      </w:r>
      <w:r>
        <w:rPr/>
        <w:pict>
          <v:group style="position:absolute;margin-left:56.700001pt;margin-top:443.26001pt;width:461.95pt;height:.5pt;mso-position-horizontal-relative:page;mso-position-vertical-relative:page;z-index:-1152712" coordorigin="1134,8865" coordsize="9239,10">
            <v:shape style="position:absolute;left:1134;top:8865;width:2582;height:10" type="#_x0000_t75" stroked="false">
              <v:imagedata r:id="rId100" o:title=""/>
            </v:shape>
            <v:shape style="position:absolute;left:3711;top:8865;width:6662;height:10" type="#_x0000_t75" stroked="false">
              <v:imagedata r:id="rId102" o:title=""/>
            </v:shape>
            <w10:wrap type="none"/>
          </v:group>
        </w:pict>
      </w:r>
    </w:p>
    <w:p>
      <w:pPr>
        <w:pStyle w:val="BodyText"/>
        <w:spacing w:line="240" w:lineRule="auto" w:before="35"/>
        <w:ind w:left="674" w:right="0"/>
        <w:jc w:val="left"/>
      </w:pPr>
      <w:r>
        <w:rPr/>
        <w:pict>
          <v:group style="position:absolute;margin-left:191.419998pt;margin-top:44.373714pt;width:320.650pt;height:.5pt;mso-position-horizontal-relative:page;mso-position-vertical-relative:paragraph;z-index:-1153168" coordorigin="3828,887" coordsize="6413,10">
            <v:shape style="position:absolute;left:3828;top:887;width:4424;height:10" type="#_x0000_t75" stroked="false">
              <v:imagedata r:id="rId103" o:title=""/>
            </v:shape>
            <v:shape style="position:absolute;left:8248;top:887;width:1993;height:10" type="#_x0000_t75" stroked="false">
              <v:imagedata r:id="rId104" o:title=""/>
            </v:shape>
            <w10:wrap type="none"/>
          </v:group>
        </w:pict>
      </w:r>
      <w:r>
        <w:rPr>
          <w:rFonts w:ascii="Times New Roman" w:hAnsi="Times New Roman" w:cs="Times New Roman" w:eastAsia="Times New Roman" w:hint="default"/>
        </w:rPr>
        <w:t>A</w:t>
      </w:r>
      <w:r>
        <w:rPr/>
        <w:t>、期末单项金额重大并单项计提坏账准备的应收账款：</w:t>
      </w:r>
    </w:p>
    <w:p>
      <w:pPr>
        <w:spacing w:line="240" w:lineRule="auto" w:before="9"/>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812"/>
        <w:gridCol w:w="1456"/>
        <w:gridCol w:w="1379"/>
        <w:gridCol w:w="1599"/>
        <w:gridCol w:w="1984"/>
      </w:tblGrid>
      <w:tr>
        <w:trPr>
          <w:trHeight w:val="355" w:hRule="exact"/>
        </w:trPr>
        <w:tc>
          <w:tcPr>
            <w:tcW w:w="281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6417" w:type="dxa"/>
            <w:gridSpan w:val="4"/>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3" w:hRule="exact"/>
        </w:trPr>
        <w:tc>
          <w:tcPr>
            <w:tcW w:w="2812" w:type="dxa"/>
            <w:vMerge/>
            <w:tcBorders>
              <w:left w:val="nil" w:sz="6" w:space="0" w:color="auto"/>
              <w:bottom w:val="nil" w:sz="6" w:space="0" w:color="auto"/>
              <w:right w:val="single" w:sz="4" w:space="0" w:color="000000"/>
            </w:tcBorders>
          </w:tcPr>
          <w:p>
            <w:pPr/>
          </w:p>
        </w:tc>
        <w:tc>
          <w:tcPr>
            <w:tcW w:w="1456"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left="36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37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left="3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9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84" w:type="dxa"/>
            <w:tcBorders>
              <w:top w:val="nil" w:sz="6" w:space="0" w:color="auto"/>
              <w:left w:val="single" w:sz="4" w:space="0" w:color="000000"/>
              <w:bottom w:val="single" w:sz="2" w:space="0" w:color="000000"/>
              <w:right w:val="nil" w:sz="6" w:space="0" w:color="auto"/>
            </w:tcBorders>
          </w:tcPr>
          <w:p>
            <w:pPr>
              <w:pStyle w:val="TableParagraph"/>
              <w:spacing w:line="240" w:lineRule="auto" w:before="33"/>
              <w:ind w:right="4"/>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7" w:hRule="exact"/>
        </w:trPr>
        <w:tc>
          <w:tcPr>
            <w:tcW w:w="2812" w:type="dxa"/>
            <w:tcBorders>
              <w:top w:val="nil" w:sz="6" w:space="0" w:color="auto"/>
              <w:left w:val="nil" w:sz="6" w:space="0" w:color="auto"/>
              <w:bottom w:val="single" w:sz="12" w:space="0" w:color="000000"/>
              <w:right w:val="single" w:sz="4" w:space="0" w:color="000000"/>
            </w:tcBorders>
          </w:tcPr>
          <w:p>
            <w:pPr>
              <w:pStyle w:val="TableParagraph"/>
              <w:spacing w:line="240" w:lineRule="auto" w:before="67"/>
              <w:ind w:left="122" w:right="0"/>
              <w:jc w:val="left"/>
              <w:rPr>
                <w:rFonts w:ascii="Times New Roman" w:hAnsi="Times New Roman" w:cs="Times New Roman" w:eastAsia="Times New Roman" w:hint="default"/>
                <w:sz w:val="18"/>
                <w:szCs w:val="18"/>
              </w:rPr>
            </w:pPr>
            <w:r>
              <w:rPr>
                <w:rFonts w:ascii="Times New Roman"/>
                <w:sz w:val="18"/>
              </w:rPr>
              <w:t>NuTune Singapore Pte</w:t>
            </w:r>
            <w:r>
              <w:rPr>
                <w:rFonts w:ascii="Times New Roman"/>
                <w:spacing w:val="-12"/>
                <w:sz w:val="18"/>
              </w:rPr>
              <w:t> </w:t>
            </w:r>
            <w:r>
              <w:rPr>
                <w:rFonts w:ascii="Times New Roman"/>
                <w:sz w:val="18"/>
              </w:rPr>
              <w:t>Ltd.</w:t>
            </w:r>
          </w:p>
        </w:tc>
        <w:tc>
          <w:tcPr>
            <w:tcW w:w="1456"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5"/>
              <w:ind w:left="398" w:right="0"/>
              <w:jc w:val="left"/>
              <w:rPr>
                <w:rFonts w:ascii="Times New Roman" w:hAnsi="Times New Roman" w:cs="Times New Roman" w:eastAsia="Times New Roman" w:hint="default"/>
                <w:sz w:val="18"/>
                <w:szCs w:val="18"/>
              </w:rPr>
            </w:pPr>
            <w:r>
              <w:rPr>
                <w:rFonts w:ascii="Times New Roman"/>
                <w:sz w:val="18"/>
              </w:rPr>
              <w:t>1,030,289.65</w:t>
            </w:r>
          </w:p>
        </w:tc>
        <w:tc>
          <w:tcPr>
            <w:tcW w:w="1379"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5"/>
              <w:ind w:left="321" w:right="0"/>
              <w:jc w:val="left"/>
              <w:rPr>
                <w:rFonts w:ascii="Times New Roman" w:hAnsi="Times New Roman" w:cs="Times New Roman" w:eastAsia="Times New Roman" w:hint="default"/>
                <w:sz w:val="18"/>
                <w:szCs w:val="18"/>
              </w:rPr>
            </w:pPr>
            <w:r>
              <w:rPr>
                <w:rFonts w:ascii="Times New Roman"/>
                <w:sz w:val="18"/>
              </w:rPr>
              <w:t>1,030,289.65</w:t>
            </w:r>
          </w:p>
        </w:tc>
        <w:tc>
          <w:tcPr>
            <w:tcW w:w="1599"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100.00</w:t>
            </w:r>
          </w:p>
        </w:tc>
        <w:tc>
          <w:tcPr>
            <w:tcW w:w="1984"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该企业已破产清算</w:t>
            </w:r>
          </w:p>
        </w:tc>
      </w:tr>
    </w:tbl>
    <w:p>
      <w:pPr>
        <w:spacing w:line="240" w:lineRule="auto" w:before="1"/>
        <w:rPr>
          <w:rFonts w:ascii="宋体" w:hAnsi="宋体" w:cs="宋体" w:eastAsia="宋体" w:hint="default"/>
          <w:sz w:val="8"/>
          <w:szCs w:val="8"/>
        </w:rPr>
      </w:pPr>
    </w:p>
    <w:p>
      <w:pPr>
        <w:pStyle w:val="BodyText"/>
        <w:spacing w:line="386" w:lineRule="auto" w:before="35"/>
        <w:ind w:left="674" w:right="4522"/>
        <w:jc w:val="left"/>
      </w:pPr>
      <w:r>
        <w:rPr/>
        <w:pict>
          <v:shape style="position:absolute;margin-left:190.940002pt;margin-top:-24.766275pt;width:.48002pt;height:.72pt;mso-position-horizontal-relative:page;mso-position-vertical-relative:paragraph;z-index:3832" type="#_x0000_t75" stroked="false">
            <v:imagedata r:id="rId105" o:title=""/>
          </v:shape>
        </w:pict>
      </w:r>
      <w:r>
        <w:rPr/>
        <w:pict>
          <v:shape style="position:absolute;margin-left:263.739990pt;margin-top:-24.766275pt;width:.48003pt;height:.72pt;mso-position-horizontal-relative:page;mso-position-vertical-relative:paragraph;z-index:3856" type="#_x0000_t75" stroked="false">
            <v:imagedata r:id="rId105" o:title=""/>
          </v:shape>
        </w:pict>
      </w:r>
      <w:r>
        <w:rPr/>
        <w:pict>
          <v:shape style="position:absolute;margin-left:332.679993pt;margin-top:-24.766275pt;width:.48003pt;height:.72pt;mso-position-horizontal-relative:page;mso-position-vertical-relative:paragraph;z-index:3880" type="#_x0000_t75" stroked="false">
            <v:imagedata r:id="rId105" o:title=""/>
          </v:shape>
        </w:pict>
      </w:r>
      <w:r>
        <w:rPr/>
        <w:pict>
          <v:shape style="position:absolute;margin-left:412.619995pt;margin-top:-24.766275pt;width:.48003pt;height:.72pt;mso-position-horizontal-relative:page;mso-position-vertical-relative:paragraph;z-index:3904" type="#_x0000_t75" stroked="false">
            <v:imagedata r:id="rId105" o:title=""/>
          </v:shape>
        </w:pict>
      </w:r>
      <w:r>
        <w:rPr/>
        <w:pict>
          <v:group style="position:absolute;margin-left:185.420013pt;margin-top:51.753735pt;width:328.4pt;height:17.55pt;mso-position-horizontal-relative:page;mso-position-vertical-relative:paragraph;z-index:-1153048" coordorigin="3708,1035" coordsize="6568,351">
            <v:group style="position:absolute;left:3716;top:1035;width:10;height:20" coordorigin="3716,1035" coordsize="10,20">
              <v:shape style="position:absolute;left:3716;top:1035;width:10;height:20" coordorigin="3716,1035" coordsize="10,20" path="m3716,1054l3725,1054,3725,1035,3716,1035,3716,1054xe" filled="true" fillcolor="#000000" stroked="false">
                <v:path arrowok="t"/>
                <v:fill type="solid"/>
              </v:shape>
            </v:group>
            <v:group style="position:absolute;left:3716;top:1054;width:10;height:20" coordorigin="3716,1054" coordsize="10,20">
              <v:shape style="position:absolute;left:3716;top:1054;width:10;height:20" coordorigin="3716,1054" coordsize="10,20" path="m3716,1073l3725,1073,3725,1054,3716,1054,3716,1073xe" filled="true" fillcolor="#000000" stroked="false">
                <v:path arrowok="t"/>
                <v:fill type="solid"/>
              </v:shape>
            </v:group>
            <v:group style="position:absolute;left:3716;top:1073;width:10;height:20" coordorigin="3716,1073" coordsize="10,20">
              <v:shape style="position:absolute;left:3716;top:1073;width:10;height:20" coordorigin="3716,1073" coordsize="10,20" path="m3716,1093l3725,1093,3725,1073,3716,1073,3716,1093xe" filled="true" fillcolor="#000000" stroked="false">
                <v:path arrowok="t"/>
                <v:fill type="solid"/>
              </v:shape>
            </v:group>
            <v:group style="position:absolute;left:3716;top:1093;width:10;height:20" coordorigin="3716,1093" coordsize="10,20">
              <v:shape style="position:absolute;left:3716;top:1093;width:10;height:20" coordorigin="3716,1093" coordsize="10,20" path="m3716,1112l3725,1112,3725,1093,3716,1093,3716,1112xe" filled="true" fillcolor="#000000" stroked="false">
                <v:path arrowok="t"/>
                <v:fill type="solid"/>
              </v:shape>
            </v:group>
            <v:group style="position:absolute;left:3716;top:1112;width:10;height:20" coordorigin="3716,1112" coordsize="10,20">
              <v:shape style="position:absolute;left:3716;top:1112;width:10;height:20" coordorigin="3716,1112" coordsize="10,20" path="m3716,1131l3725,1131,3725,1112,3716,1112,3716,1131xe" filled="true" fillcolor="#000000" stroked="false">
                <v:path arrowok="t"/>
                <v:fill type="solid"/>
              </v:shape>
            </v:group>
            <v:group style="position:absolute;left:3716;top:1131;width:10;height:20" coordorigin="3716,1131" coordsize="10,20">
              <v:shape style="position:absolute;left:3716;top:1131;width:10;height:20" coordorigin="3716,1131" coordsize="10,20" path="m3716,1150l3725,1150,3725,1131,3716,1131,3716,1150xe" filled="true" fillcolor="#000000" stroked="false">
                <v:path arrowok="t"/>
                <v:fill type="solid"/>
              </v:shape>
            </v:group>
            <v:group style="position:absolute;left:3716;top:1150;width:10;height:20" coordorigin="3716,1150" coordsize="10,20">
              <v:shape style="position:absolute;left:3716;top:1150;width:10;height:20" coordorigin="3716,1150" coordsize="10,20" path="m3716,1169l3725,1169,3725,1150,3716,1150,3716,1169xe" filled="true" fillcolor="#000000" stroked="false">
                <v:path arrowok="t"/>
                <v:fill type="solid"/>
              </v:shape>
            </v:group>
            <v:group style="position:absolute;left:3716;top:1169;width:10;height:20" coordorigin="3716,1169" coordsize="10,20">
              <v:shape style="position:absolute;left:3716;top:1169;width:10;height:20" coordorigin="3716,1169" coordsize="10,20" path="m3716,1189l3725,1189,3725,1169,3716,1169,3716,1189xe" filled="true" fillcolor="#000000" stroked="false">
                <v:path arrowok="t"/>
                <v:fill type="solid"/>
              </v:shape>
            </v:group>
            <v:group style="position:absolute;left:3716;top:1189;width:10;height:20" coordorigin="3716,1189" coordsize="10,20">
              <v:shape style="position:absolute;left:3716;top:1189;width:10;height:20" coordorigin="3716,1189" coordsize="10,20" path="m3716,1208l3725,1208,3725,1189,3716,1189,3716,1208xe" filled="true" fillcolor="#000000" stroked="false">
                <v:path arrowok="t"/>
                <v:fill type="solid"/>
              </v:shape>
            </v:group>
            <v:group style="position:absolute;left:3716;top:1208;width:10;height:20" coordorigin="3716,1208" coordsize="10,20">
              <v:shape style="position:absolute;left:3716;top:1208;width:10;height:20" coordorigin="3716,1208" coordsize="10,20" path="m3716,1227l3725,1227,3725,1208,3716,1208,3716,1227xe" filled="true" fillcolor="#000000" stroked="false">
                <v:path arrowok="t"/>
                <v:fill type="solid"/>
              </v:shape>
            </v:group>
            <v:group style="position:absolute;left:3716;top:1227;width:10;height:20" coordorigin="3716,1227" coordsize="10,20">
              <v:shape style="position:absolute;left:3716;top:1227;width:10;height:20" coordorigin="3716,1227" coordsize="10,20" path="m3716,1246l3725,1246,3725,1227,3716,1227,3716,1246xe" filled="true" fillcolor="#000000" stroked="false">
                <v:path arrowok="t"/>
                <v:fill type="solid"/>
              </v:shape>
            </v:group>
            <v:group style="position:absolute;left:3716;top:1246;width:10;height:20" coordorigin="3716,1246" coordsize="10,20">
              <v:shape style="position:absolute;left:3716;top:1246;width:10;height:20" coordorigin="3716,1246" coordsize="10,20" path="m3716,1265l3725,1265,3725,1246,3716,1246,3716,1265xe" filled="true" fillcolor="#000000" stroked="false">
                <v:path arrowok="t"/>
                <v:fill type="solid"/>
              </v:shape>
            </v:group>
            <v:group style="position:absolute;left:3716;top:1265;width:10;height:20" coordorigin="3716,1265" coordsize="10,20">
              <v:shape style="position:absolute;left:3716;top:1265;width:10;height:20" coordorigin="3716,1265" coordsize="10,20" path="m3716,1285l3725,1285,3725,1265,3716,1265,3716,1285xe" filled="true" fillcolor="#000000" stroked="false">
                <v:path arrowok="t"/>
                <v:fill type="solid"/>
              </v:shape>
            </v:group>
            <v:group style="position:absolute;left:3716;top:1285;width:10;height:20" coordorigin="3716,1285" coordsize="10,20">
              <v:shape style="position:absolute;left:3716;top:1285;width:10;height:20" coordorigin="3716,1285" coordsize="10,20" path="m3716,1304l3725,1304,3725,1285,3716,1285,3716,1304xe" filled="true" fillcolor="#000000" stroked="false">
                <v:path arrowok="t"/>
                <v:fill type="solid"/>
              </v:shape>
            </v:group>
            <v:group style="position:absolute;left:3716;top:1304;width:10;height:20" coordorigin="3716,1304" coordsize="10,20">
              <v:shape style="position:absolute;left:3716;top:1304;width:10;height:20" coordorigin="3716,1304" coordsize="10,20" path="m3716,1323l3725,1323,3725,1304,3716,1304,3716,1323xe" filled="true" fillcolor="#000000" stroked="false">
                <v:path arrowok="t"/>
                <v:fill type="solid"/>
              </v:shape>
            </v:group>
            <v:group style="position:absolute;left:3716;top:1323;width:10;height:20" coordorigin="3716,1323" coordsize="10,20">
              <v:shape style="position:absolute;left:3716;top:1323;width:10;height:20" coordorigin="3716,1323" coordsize="10,20" path="m3716,1342l3725,1342,3725,1323,3716,1323,3716,1342xe" filled="true" fillcolor="#000000" stroked="false">
                <v:path arrowok="t"/>
                <v:fill type="solid"/>
              </v:shape>
            </v:group>
            <v:group style="position:absolute;left:3716;top:1349;width:10;height:2" coordorigin="3716,1349" coordsize="10,2">
              <v:shape style="position:absolute;left:3716;top:1349;width:10;height:2" coordorigin="3716,1349" coordsize="10,0" path="m3716,1349l3725,1349e" filled="false" stroked="true" strokeweight=".71997pt" strokecolor="#000000">
                <v:path arrowok="t"/>
              </v:shape>
            </v:group>
            <v:group style="position:absolute;left:3716;top:1361;width:10;height:2" coordorigin="3716,1361" coordsize="10,2">
              <v:shape style="position:absolute;left:3716;top:1361;width:10;height:2" coordorigin="3716,1361" coordsize="10,0" path="m3716,1361l3725,1361e" filled="false" stroked="true" strokeweight=".48004pt" strokecolor="#000000">
                <v:path arrowok="t"/>
              </v:shape>
            </v:group>
            <v:group style="position:absolute;left:3725;top:1361;width:20;height:2" coordorigin="3725,1361" coordsize="20,2">
              <v:shape style="position:absolute;left:3725;top:1361;width:20;height:2" coordorigin="3725,1361" coordsize="20,0" path="m3725,1361l3744,1361e" filled="false" stroked="true" strokeweight=".48004pt" strokecolor="#000000">
                <v:path arrowok="t"/>
              </v:shape>
            </v:group>
            <v:group style="position:absolute;left:3744;top:1361;width:20;height:2" coordorigin="3744,1361" coordsize="20,2">
              <v:shape style="position:absolute;left:3744;top:1361;width:20;height:2" coordorigin="3744,1361" coordsize="20,0" path="m3744,1361l3764,1361e" filled="false" stroked="true" strokeweight=".48004pt" strokecolor="#000000">
                <v:path arrowok="t"/>
              </v:shape>
            </v:group>
            <v:group style="position:absolute;left:3764;top:1361;width:20;height:2" coordorigin="3764,1361" coordsize="20,2">
              <v:shape style="position:absolute;left:3764;top:1361;width:20;height:2" coordorigin="3764,1361" coordsize="20,0" path="m3764,1361l3783,1361e" filled="false" stroked="true" strokeweight=".48004pt" strokecolor="#000000">
                <v:path arrowok="t"/>
              </v:shape>
            </v:group>
            <v:group style="position:absolute;left:3783;top:1361;width:20;height:2" coordorigin="3783,1361" coordsize="20,2">
              <v:shape style="position:absolute;left:3783;top:1361;width:20;height:2" coordorigin="3783,1361" coordsize="20,0" path="m3783,1361l3802,1361e" filled="false" stroked="true" strokeweight=".48004pt" strokecolor="#000000">
                <v:path arrowok="t"/>
              </v:shape>
            </v:group>
            <v:group style="position:absolute;left:3802;top:1361;width:20;height:2" coordorigin="3802,1361" coordsize="20,2">
              <v:shape style="position:absolute;left:3802;top:1361;width:20;height:2" coordorigin="3802,1361" coordsize="20,0" path="m3802,1361l3821,1361e" filled="false" stroked="true" strokeweight=".48004pt" strokecolor="#000000">
                <v:path arrowok="t"/>
              </v:shape>
            </v:group>
            <v:group style="position:absolute;left:3821;top:1361;width:20;height:2" coordorigin="3821,1361" coordsize="20,2">
              <v:shape style="position:absolute;left:3821;top:1361;width:20;height:2" coordorigin="3821,1361" coordsize="20,0" path="m3821,1361l3840,1361e" filled="false" stroked="true" strokeweight=".48004pt" strokecolor="#000000">
                <v:path arrowok="t"/>
              </v:shape>
            </v:group>
            <v:group style="position:absolute;left:3840;top:1361;width:20;height:2" coordorigin="3840,1361" coordsize="20,2">
              <v:shape style="position:absolute;left:3840;top:1361;width:20;height:2" coordorigin="3840,1361" coordsize="20,0" path="m3840,1361l3860,1361e" filled="false" stroked="true" strokeweight=".48004pt" strokecolor="#000000">
                <v:path arrowok="t"/>
              </v:shape>
            </v:group>
            <v:group style="position:absolute;left:3860;top:1361;width:20;height:2" coordorigin="3860,1361" coordsize="20,2">
              <v:shape style="position:absolute;left:3860;top:1361;width:20;height:2" coordorigin="3860,1361" coordsize="20,0" path="m3860,1361l3879,1361e" filled="false" stroked="true" strokeweight=".48004pt" strokecolor="#000000">
                <v:path arrowok="t"/>
              </v:shape>
            </v:group>
            <v:group style="position:absolute;left:3879;top:1361;width:20;height:2" coordorigin="3879,1361" coordsize="20,2">
              <v:shape style="position:absolute;left:3879;top:1361;width:20;height:2" coordorigin="3879,1361" coordsize="20,0" path="m3879,1361l3898,1361e" filled="false" stroked="true" strokeweight=".48004pt" strokecolor="#000000">
                <v:path arrowok="t"/>
              </v:shape>
            </v:group>
            <v:group style="position:absolute;left:3898;top:1361;width:20;height:2" coordorigin="3898,1361" coordsize="20,2">
              <v:shape style="position:absolute;left:3898;top:1361;width:20;height:2" coordorigin="3898,1361" coordsize="20,0" path="m3898,1361l3917,1361e" filled="false" stroked="true" strokeweight=".48004pt" strokecolor="#000000">
                <v:path arrowok="t"/>
              </v:shape>
            </v:group>
            <v:group style="position:absolute;left:3917;top:1361;width:20;height:2" coordorigin="3917,1361" coordsize="20,2">
              <v:shape style="position:absolute;left:3917;top:1361;width:20;height:2" coordorigin="3917,1361" coordsize="20,0" path="m3917,1361l3936,1361e" filled="false" stroked="true" strokeweight=".48004pt" strokecolor="#000000">
                <v:path arrowok="t"/>
              </v:shape>
            </v:group>
            <v:group style="position:absolute;left:3936;top:1361;width:20;height:2" coordorigin="3936,1361" coordsize="20,2">
              <v:shape style="position:absolute;left:3936;top:1361;width:20;height:2" coordorigin="3936,1361" coordsize="20,0" path="m3936,1361l3956,1361e" filled="false" stroked="true" strokeweight=".48004pt" strokecolor="#000000">
                <v:path arrowok="t"/>
              </v:shape>
            </v:group>
            <v:group style="position:absolute;left:3956;top:1361;width:20;height:2" coordorigin="3956,1361" coordsize="20,2">
              <v:shape style="position:absolute;left:3956;top:1361;width:20;height:2" coordorigin="3956,1361" coordsize="20,0" path="m3956,1361l3975,1361e" filled="false" stroked="true" strokeweight=".48004pt" strokecolor="#000000">
                <v:path arrowok="t"/>
              </v:shape>
            </v:group>
            <v:group style="position:absolute;left:3975;top:1361;width:20;height:2" coordorigin="3975,1361" coordsize="20,2">
              <v:shape style="position:absolute;left:3975;top:1361;width:20;height:2" coordorigin="3975,1361" coordsize="20,0" path="m3975,1361l3994,1361e" filled="false" stroked="true" strokeweight=".48004pt" strokecolor="#000000">
                <v:path arrowok="t"/>
              </v:shape>
            </v:group>
            <v:group style="position:absolute;left:3994;top:1361;width:20;height:2" coordorigin="3994,1361" coordsize="20,2">
              <v:shape style="position:absolute;left:3994;top:1361;width:20;height:2" coordorigin="3994,1361" coordsize="20,0" path="m3994,1361l4013,1361e" filled="false" stroked="true" strokeweight=".48004pt" strokecolor="#000000">
                <v:path arrowok="t"/>
              </v:shape>
            </v:group>
            <v:group style="position:absolute;left:4013;top:1361;width:20;height:2" coordorigin="4013,1361" coordsize="20,2">
              <v:shape style="position:absolute;left:4013;top:1361;width:20;height:2" coordorigin="4013,1361" coordsize="20,0" path="m4013,1361l4032,1361e" filled="false" stroked="true" strokeweight=".48004pt" strokecolor="#000000">
                <v:path arrowok="t"/>
              </v:shape>
            </v:group>
            <v:group style="position:absolute;left:4032;top:1361;width:20;height:2" coordorigin="4032,1361" coordsize="20,2">
              <v:shape style="position:absolute;left:4032;top:1361;width:20;height:2" coordorigin="4032,1361" coordsize="20,0" path="m4032,1361l4052,1361e" filled="false" stroked="true" strokeweight=".48004pt" strokecolor="#000000">
                <v:path arrowok="t"/>
              </v:shape>
            </v:group>
            <v:group style="position:absolute;left:4052;top:1361;width:20;height:2" coordorigin="4052,1361" coordsize="20,2">
              <v:shape style="position:absolute;left:4052;top:1361;width:20;height:2" coordorigin="4052,1361" coordsize="20,0" path="m4052,1361l4071,1361e" filled="false" stroked="true" strokeweight=".48004pt" strokecolor="#000000">
                <v:path arrowok="t"/>
              </v:shape>
            </v:group>
            <v:group style="position:absolute;left:4071;top:1361;width:20;height:2" coordorigin="4071,1361" coordsize="20,2">
              <v:shape style="position:absolute;left:4071;top:1361;width:20;height:2" coordorigin="4071,1361" coordsize="20,0" path="m4071,1361l4090,1361e" filled="false" stroked="true" strokeweight=".48004pt" strokecolor="#000000">
                <v:path arrowok="t"/>
              </v:shape>
            </v:group>
            <v:group style="position:absolute;left:4090;top:1361;width:20;height:2" coordorigin="4090,1361" coordsize="20,2">
              <v:shape style="position:absolute;left:4090;top:1361;width:20;height:2" coordorigin="4090,1361" coordsize="20,0" path="m4090,1361l4109,1361e" filled="false" stroked="true" strokeweight=".48004pt" strokecolor="#000000">
                <v:path arrowok="t"/>
              </v:shape>
            </v:group>
            <v:group style="position:absolute;left:4109;top:1361;width:20;height:2" coordorigin="4109,1361" coordsize="20,2">
              <v:shape style="position:absolute;left:4109;top:1361;width:20;height:2" coordorigin="4109,1361" coordsize="20,0" path="m4109,1361l4128,1361e" filled="false" stroked="true" strokeweight=".48004pt" strokecolor="#000000">
                <v:path arrowok="t"/>
              </v:shape>
            </v:group>
            <v:group style="position:absolute;left:4128;top:1361;width:20;height:2" coordorigin="4128,1361" coordsize="20,2">
              <v:shape style="position:absolute;left:4128;top:1361;width:20;height:2" coordorigin="4128,1361" coordsize="20,0" path="m4128,1361l4148,1361e" filled="false" stroked="true" strokeweight=".48004pt" strokecolor="#000000">
                <v:path arrowok="t"/>
              </v:shape>
            </v:group>
            <v:group style="position:absolute;left:4148;top:1361;width:20;height:2" coordorigin="4148,1361" coordsize="20,2">
              <v:shape style="position:absolute;left:4148;top:1361;width:20;height:2" coordorigin="4148,1361" coordsize="20,0" path="m4148,1361l4167,1361e" filled="false" stroked="true" strokeweight=".48004pt" strokecolor="#000000">
                <v:path arrowok="t"/>
              </v:shape>
            </v:group>
            <v:group style="position:absolute;left:4167;top:1361;width:20;height:2" coordorigin="4167,1361" coordsize="20,2">
              <v:shape style="position:absolute;left:4167;top:1361;width:20;height:2" coordorigin="4167,1361" coordsize="20,0" path="m4167,1361l4186,1361e" filled="false" stroked="true" strokeweight=".48004pt" strokecolor="#000000">
                <v:path arrowok="t"/>
              </v:shape>
            </v:group>
            <v:group style="position:absolute;left:4186;top:1361;width:20;height:2" coordorigin="4186,1361" coordsize="20,2">
              <v:shape style="position:absolute;left:4186;top:1361;width:20;height:2" coordorigin="4186,1361" coordsize="20,0" path="m4186,1361l4205,1361e" filled="false" stroked="true" strokeweight=".48004pt" strokecolor="#000000">
                <v:path arrowok="t"/>
              </v:shape>
            </v:group>
            <v:group style="position:absolute;left:4205;top:1361;width:20;height:2" coordorigin="4205,1361" coordsize="20,2">
              <v:shape style="position:absolute;left:4205;top:1361;width:20;height:2" coordorigin="4205,1361" coordsize="20,0" path="m4205,1361l4224,1361e" filled="false" stroked="true" strokeweight=".48004pt" strokecolor="#000000">
                <v:path arrowok="t"/>
              </v:shape>
            </v:group>
            <v:group style="position:absolute;left:4224;top:1361;width:20;height:2" coordorigin="4224,1361" coordsize="20,2">
              <v:shape style="position:absolute;left:4224;top:1361;width:20;height:2" coordorigin="4224,1361" coordsize="20,0" path="m4224,1361l4244,1361e" filled="false" stroked="true" strokeweight=".48004pt" strokecolor="#000000">
                <v:path arrowok="t"/>
              </v:shape>
            </v:group>
            <v:group style="position:absolute;left:4244;top:1361;width:20;height:2" coordorigin="4244,1361" coordsize="20,2">
              <v:shape style="position:absolute;left:4244;top:1361;width:20;height:2" coordorigin="4244,1361" coordsize="20,0" path="m4244,1361l4263,1361e" filled="false" stroked="true" strokeweight=".48004pt" strokecolor="#000000">
                <v:path arrowok="t"/>
              </v:shape>
            </v:group>
            <v:group style="position:absolute;left:4263;top:1361;width:20;height:2" coordorigin="4263,1361" coordsize="20,2">
              <v:shape style="position:absolute;left:4263;top:1361;width:20;height:2" coordorigin="4263,1361" coordsize="20,0" path="m4263,1361l4282,1361e" filled="false" stroked="true" strokeweight=".48004pt" strokecolor="#000000">
                <v:path arrowok="t"/>
              </v:shape>
            </v:group>
            <v:group style="position:absolute;left:4282;top:1361;width:20;height:2" coordorigin="4282,1361" coordsize="20,2">
              <v:shape style="position:absolute;left:4282;top:1361;width:20;height:2" coordorigin="4282,1361" coordsize="20,0" path="m4282,1361l4301,1361e" filled="false" stroked="true" strokeweight=".48004pt" strokecolor="#000000">
                <v:path arrowok="t"/>
              </v:shape>
            </v:group>
            <v:group style="position:absolute;left:4301;top:1361;width:20;height:2" coordorigin="4301,1361" coordsize="20,2">
              <v:shape style="position:absolute;left:4301;top:1361;width:20;height:2" coordorigin="4301,1361" coordsize="20,0" path="m4301,1361l4320,1361e" filled="false" stroked="true" strokeweight=".48004pt" strokecolor="#000000">
                <v:path arrowok="t"/>
              </v:shape>
            </v:group>
            <v:group style="position:absolute;left:4320;top:1361;width:20;height:2" coordorigin="4320,1361" coordsize="20,2">
              <v:shape style="position:absolute;left:4320;top:1361;width:20;height:2" coordorigin="4320,1361" coordsize="20,0" path="m4320,1361l4340,1361e" filled="false" stroked="true" strokeweight=".48004pt" strokecolor="#000000">
                <v:path arrowok="t"/>
              </v:shape>
            </v:group>
            <v:group style="position:absolute;left:4340;top:1361;width:20;height:2" coordorigin="4340,1361" coordsize="20,2">
              <v:shape style="position:absolute;left:4340;top:1361;width:20;height:2" coordorigin="4340,1361" coordsize="20,0" path="m4340,1361l4359,1361e" filled="false" stroked="true" strokeweight=".48004pt" strokecolor="#000000">
                <v:path arrowok="t"/>
              </v:shape>
            </v:group>
            <v:group style="position:absolute;left:4359;top:1361;width:20;height:2" coordorigin="4359,1361" coordsize="20,2">
              <v:shape style="position:absolute;left:4359;top:1361;width:20;height:2" coordorigin="4359,1361" coordsize="20,0" path="m4359,1361l4378,1361e" filled="false" stroked="true" strokeweight=".48004pt" strokecolor="#000000">
                <v:path arrowok="t"/>
              </v:shape>
            </v:group>
            <v:group style="position:absolute;left:4378;top:1361;width:20;height:2" coordorigin="4378,1361" coordsize="20,2">
              <v:shape style="position:absolute;left:4378;top:1361;width:20;height:2" coordorigin="4378,1361" coordsize="20,0" path="m4378,1361l4397,1361e" filled="false" stroked="true" strokeweight=".48004pt" strokecolor="#000000">
                <v:path arrowok="t"/>
              </v:shape>
            </v:group>
            <v:group style="position:absolute;left:4397;top:1361;width:20;height:2" coordorigin="4397,1361" coordsize="20,2">
              <v:shape style="position:absolute;left:4397;top:1361;width:20;height:2" coordorigin="4397,1361" coordsize="20,0" path="m4397,1361l4416,1361e" filled="false" stroked="true" strokeweight=".48004pt" strokecolor="#000000">
                <v:path arrowok="t"/>
              </v:shape>
            </v:group>
            <v:group style="position:absolute;left:4416;top:1361;width:20;height:2" coordorigin="4416,1361" coordsize="20,2">
              <v:shape style="position:absolute;left:4416;top:1361;width:20;height:2" coordorigin="4416,1361" coordsize="20,0" path="m4416,1361l4436,1361e" filled="false" stroked="true" strokeweight=".48004pt" strokecolor="#000000">
                <v:path arrowok="t"/>
              </v:shape>
            </v:group>
            <v:group style="position:absolute;left:4436;top:1361;width:20;height:2" coordorigin="4436,1361" coordsize="20,2">
              <v:shape style="position:absolute;left:4436;top:1361;width:20;height:2" coordorigin="4436,1361" coordsize="20,0" path="m4436,1361l4455,1361e" filled="false" stroked="true" strokeweight=".48004pt" strokecolor="#000000">
                <v:path arrowok="t"/>
              </v:shape>
            </v:group>
            <v:group style="position:absolute;left:4455;top:1361;width:20;height:2" coordorigin="4455,1361" coordsize="20,2">
              <v:shape style="position:absolute;left:4455;top:1361;width:20;height:2" coordorigin="4455,1361" coordsize="20,0" path="m4455,1361l4474,1361e" filled="false" stroked="true" strokeweight=".48004pt" strokecolor="#000000">
                <v:path arrowok="t"/>
              </v:shape>
            </v:group>
            <v:group style="position:absolute;left:4474;top:1361;width:20;height:2" coordorigin="4474,1361" coordsize="20,2">
              <v:shape style="position:absolute;left:4474;top:1361;width:20;height:2" coordorigin="4474,1361" coordsize="20,0" path="m4474,1361l4493,1361e" filled="false" stroked="true" strokeweight=".48004pt" strokecolor="#000000">
                <v:path arrowok="t"/>
              </v:shape>
            </v:group>
            <v:group style="position:absolute;left:4493;top:1361;width:20;height:2" coordorigin="4493,1361" coordsize="20,2">
              <v:shape style="position:absolute;left:4493;top:1361;width:20;height:2" coordorigin="4493,1361" coordsize="20,0" path="m4493,1361l4512,1361e" filled="false" stroked="true" strokeweight=".48004pt" strokecolor="#000000">
                <v:path arrowok="t"/>
              </v:shape>
            </v:group>
            <v:group style="position:absolute;left:4512;top:1361;width:20;height:2" coordorigin="4512,1361" coordsize="20,2">
              <v:shape style="position:absolute;left:4512;top:1361;width:20;height:2" coordorigin="4512,1361" coordsize="20,0" path="m4512,1361l4532,1361e" filled="false" stroked="true" strokeweight=".48004pt" strokecolor="#000000">
                <v:path arrowok="t"/>
              </v:shape>
            </v:group>
            <v:group style="position:absolute;left:4532;top:1361;width:20;height:2" coordorigin="4532,1361" coordsize="20,2">
              <v:shape style="position:absolute;left:4532;top:1361;width:20;height:2" coordorigin="4532,1361" coordsize="20,0" path="m4532,1361l4551,1361e" filled="false" stroked="true" strokeweight=".48004pt" strokecolor="#000000">
                <v:path arrowok="t"/>
              </v:shape>
            </v:group>
            <v:group style="position:absolute;left:4551;top:1361;width:20;height:2" coordorigin="4551,1361" coordsize="20,2">
              <v:shape style="position:absolute;left:4551;top:1361;width:20;height:2" coordorigin="4551,1361" coordsize="20,0" path="m4551,1361l4570,1361e" filled="false" stroked="true" strokeweight=".48004pt" strokecolor="#000000">
                <v:path arrowok="t"/>
              </v:shape>
            </v:group>
            <v:group style="position:absolute;left:4570;top:1361;width:20;height:2" coordorigin="4570,1361" coordsize="20,2">
              <v:shape style="position:absolute;left:4570;top:1361;width:20;height:2" coordorigin="4570,1361" coordsize="20,0" path="m4570,1361l4589,1361e" filled="false" stroked="true" strokeweight=".48004pt" strokecolor="#000000">
                <v:path arrowok="t"/>
              </v:shape>
            </v:group>
            <v:group style="position:absolute;left:4589;top:1361;width:20;height:2" coordorigin="4589,1361" coordsize="20,2">
              <v:shape style="position:absolute;left:4589;top:1361;width:20;height:2" coordorigin="4589,1361" coordsize="20,0" path="m4589,1361l4608,1361e" filled="false" stroked="true" strokeweight=".48004pt" strokecolor="#000000">
                <v:path arrowok="t"/>
              </v:shape>
            </v:group>
            <v:group style="position:absolute;left:4608;top:1361;width:20;height:2" coordorigin="4608,1361" coordsize="20,2">
              <v:shape style="position:absolute;left:4608;top:1361;width:20;height:2" coordorigin="4608,1361" coordsize="20,0" path="m4608,1361l4628,1361e" filled="false" stroked="true" strokeweight=".48004pt" strokecolor="#000000">
                <v:path arrowok="t"/>
              </v:shape>
            </v:group>
            <v:group style="position:absolute;left:4628;top:1361;width:20;height:2" coordorigin="4628,1361" coordsize="20,2">
              <v:shape style="position:absolute;left:4628;top:1361;width:20;height:2" coordorigin="4628,1361" coordsize="20,0" path="m4628,1361l4647,1361e" filled="false" stroked="true" strokeweight=".48004pt" strokecolor="#000000">
                <v:path arrowok="t"/>
              </v:shape>
            </v:group>
            <v:group style="position:absolute;left:4647;top:1361;width:20;height:2" coordorigin="4647,1361" coordsize="20,2">
              <v:shape style="position:absolute;left:4647;top:1361;width:20;height:2" coordorigin="4647,1361" coordsize="20,0" path="m4647,1361l4666,1361e" filled="false" stroked="true" strokeweight=".48004pt" strokecolor="#000000">
                <v:path arrowok="t"/>
              </v:shape>
            </v:group>
            <v:group style="position:absolute;left:4666;top:1361;width:20;height:2" coordorigin="4666,1361" coordsize="20,2">
              <v:shape style="position:absolute;left:4666;top:1361;width:20;height:2" coordorigin="4666,1361" coordsize="20,0" path="m4666,1361l4685,1361e" filled="false" stroked="true" strokeweight=".48004pt" strokecolor="#000000">
                <v:path arrowok="t"/>
              </v:shape>
            </v:group>
            <v:group style="position:absolute;left:4685;top:1361;width:20;height:2" coordorigin="4685,1361" coordsize="20,2">
              <v:shape style="position:absolute;left:4685;top:1361;width:20;height:2" coordorigin="4685,1361" coordsize="20,0" path="m4685,1361l4704,1361e" filled="false" stroked="true" strokeweight=".48004pt" strokecolor="#000000">
                <v:path arrowok="t"/>
              </v:shape>
            </v:group>
            <v:group style="position:absolute;left:4704;top:1361;width:20;height:2" coordorigin="4704,1361" coordsize="20,2">
              <v:shape style="position:absolute;left:4704;top:1361;width:20;height:2" coordorigin="4704,1361" coordsize="20,0" path="m4704,1361l4724,1361e" filled="false" stroked="true" strokeweight=".48004pt" strokecolor="#000000">
                <v:path arrowok="t"/>
              </v:shape>
            </v:group>
            <v:group style="position:absolute;left:4724;top:1361;width:20;height:2" coordorigin="4724,1361" coordsize="20,2">
              <v:shape style="position:absolute;left:4724;top:1361;width:20;height:2" coordorigin="4724,1361" coordsize="20,0" path="m4724,1361l4743,1361e" filled="false" stroked="true" strokeweight=".48004pt" strokecolor="#000000">
                <v:path arrowok="t"/>
              </v:shape>
            </v:group>
            <v:group style="position:absolute;left:4743;top:1361;width:20;height:2" coordorigin="4743,1361" coordsize="20,2">
              <v:shape style="position:absolute;left:4743;top:1361;width:20;height:2" coordorigin="4743,1361" coordsize="20,0" path="m4743,1361l4762,1361e" filled="false" stroked="true" strokeweight=".48004pt" strokecolor="#000000">
                <v:path arrowok="t"/>
              </v:shape>
            </v:group>
            <v:group style="position:absolute;left:4762;top:1361;width:20;height:2" coordorigin="4762,1361" coordsize="20,2">
              <v:shape style="position:absolute;left:4762;top:1361;width:20;height:2" coordorigin="4762,1361" coordsize="20,0" path="m4762,1361l4781,1361e" filled="false" stroked="true" strokeweight=".48004pt" strokecolor="#000000">
                <v:path arrowok="t"/>
              </v:shape>
            </v:group>
            <v:group style="position:absolute;left:4781;top:1361;width:20;height:2" coordorigin="4781,1361" coordsize="20,2">
              <v:shape style="position:absolute;left:4781;top:1361;width:20;height:2" coordorigin="4781,1361" coordsize="20,0" path="m4781,1361l4800,1361e" filled="false" stroked="true" strokeweight=".48004pt" strokecolor="#000000">
                <v:path arrowok="t"/>
              </v:shape>
            </v:group>
            <v:group style="position:absolute;left:4800;top:1361;width:20;height:2" coordorigin="4800,1361" coordsize="20,2">
              <v:shape style="position:absolute;left:4800;top:1361;width:20;height:2" coordorigin="4800,1361" coordsize="20,0" path="m4800,1361l4820,1361e" filled="false" stroked="true" strokeweight=".48004pt" strokecolor="#000000">
                <v:path arrowok="t"/>
              </v:shape>
            </v:group>
            <v:group style="position:absolute;left:4820;top:1361;width:20;height:2" coordorigin="4820,1361" coordsize="20,2">
              <v:shape style="position:absolute;left:4820;top:1361;width:20;height:2" coordorigin="4820,1361" coordsize="20,0" path="m4820,1361l4839,1361e" filled="false" stroked="true" strokeweight=".48004pt" strokecolor="#000000">
                <v:path arrowok="t"/>
              </v:shape>
            </v:group>
            <v:group style="position:absolute;left:4839;top:1361;width:20;height:2" coordorigin="4839,1361" coordsize="20,2">
              <v:shape style="position:absolute;left:4839;top:1361;width:20;height:2" coordorigin="4839,1361" coordsize="20,0" path="m4839,1361l4858,1361e" filled="false" stroked="true" strokeweight=".48004pt" strokecolor="#000000">
                <v:path arrowok="t"/>
              </v:shape>
            </v:group>
            <v:group style="position:absolute;left:4858;top:1361;width:20;height:2" coordorigin="4858,1361" coordsize="20,2">
              <v:shape style="position:absolute;left:4858;top:1361;width:20;height:2" coordorigin="4858,1361" coordsize="20,0" path="m4858,1361l4878,1361e" filled="false" stroked="true" strokeweight=".48004pt" strokecolor="#000000">
                <v:path arrowok="t"/>
              </v:shape>
            </v:group>
            <v:group style="position:absolute;left:4878;top:1361;width:20;height:2" coordorigin="4878,1361" coordsize="20,2">
              <v:shape style="position:absolute;left:4878;top:1361;width:20;height:2" coordorigin="4878,1361" coordsize="20,0" path="m4878,1361l4897,1361e" filled="false" stroked="true" strokeweight=".48004pt" strokecolor="#000000">
                <v:path arrowok="t"/>
              </v:shape>
            </v:group>
            <v:group style="position:absolute;left:4897;top:1361;width:20;height:2" coordorigin="4897,1361" coordsize="20,2">
              <v:shape style="position:absolute;left:4897;top:1361;width:20;height:2" coordorigin="4897,1361" coordsize="20,0" path="m4897,1361l4916,1361e" filled="false" stroked="true" strokeweight=".48004pt" strokecolor="#000000">
                <v:path arrowok="t"/>
              </v:shape>
            </v:group>
            <v:group style="position:absolute;left:4916;top:1361;width:20;height:2" coordorigin="4916,1361" coordsize="20,2">
              <v:shape style="position:absolute;left:4916;top:1361;width:20;height:2" coordorigin="4916,1361" coordsize="20,0" path="m4916,1361l4935,1361e" filled="false" stroked="true" strokeweight=".48004pt" strokecolor="#000000">
                <v:path arrowok="t"/>
              </v:shape>
            </v:group>
            <v:group style="position:absolute;left:4935;top:1361;width:20;height:2" coordorigin="4935,1361" coordsize="20,2">
              <v:shape style="position:absolute;left:4935;top:1361;width:20;height:2" coordorigin="4935,1361" coordsize="20,0" path="m4935,1361l4954,1361e" filled="false" stroked="true" strokeweight=".48004pt" strokecolor="#000000">
                <v:path arrowok="t"/>
              </v:shape>
            </v:group>
            <v:group style="position:absolute;left:4954;top:1361;width:20;height:2" coordorigin="4954,1361" coordsize="20,2">
              <v:shape style="position:absolute;left:4954;top:1361;width:20;height:2" coordorigin="4954,1361" coordsize="20,0" path="m4954,1361l4974,1361e" filled="false" stroked="true" strokeweight=".48004pt" strokecolor="#000000">
                <v:path arrowok="t"/>
              </v:shape>
            </v:group>
            <v:group style="position:absolute;left:4974;top:1361;width:20;height:2" coordorigin="4974,1361" coordsize="20,2">
              <v:shape style="position:absolute;left:4974;top:1361;width:20;height:2" coordorigin="4974,1361" coordsize="20,0" path="m4974,1361l4993,1361e" filled="false" stroked="true" strokeweight=".48004pt" strokecolor="#000000">
                <v:path arrowok="t"/>
              </v:shape>
            </v:group>
            <v:group style="position:absolute;left:4993;top:1361;width:20;height:2" coordorigin="4993,1361" coordsize="20,2">
              <v:shape style="position:absolute;left:4993;top:1361;width:20;height:2" coordorigin="4993,1361" coordsize="20,0" path="m4993,1361l5012,1361e" filled="false" stroked="true" strokeweight=".48004pt" strokecolor="#000000">
                <v:path arrowok="t"/>
              </v:shape>
            </v:group>
            <v:group style="position:absolute;left:5012;top:1361;width:20;height:2" coordorigin="5012,1361" coordsize="20,2">
              <v:shape style="position:absolute;left:5012;top:1361;width:20;height:2" coordorigin="5012,1361" coordsize="20,0" path="m5012,1361l5031,1361e" filled="false" stroked="true" strokeweight=".48004pt" strokecolor="#000000">
                <v:path arrowok="t"/>
              </v:shape>
            </v:group>
            <v:group style="position:absolute;left:5031;top:1361;width:20;height:2" coordorigin="5031,1361" coordsize="20,2">
              <v:shape style="position:absolute;left:5031;top:1361;width:20;height:2" coordorigin="5031,1361" coordsize="20,0" path="m5031,1361l5050,1361e" filled="false" stroked="true" strokeweight=".48004pt" strokecolor="#000000">
                <v:path arrowok="t"/>
              </v:shape>
            </v:group>
            <v:group style="position:absolute;left:5050;top:1361;width:20;height:2" coordorigin="5050,1361" coordsize="20,2">
              <v:shape style="position:absolute;left:5050;top:1361;width:20;height:2" coordorigin="5050,1361" coordsize="20,0" path="m5050,1361l5070,1361e" filled="false" stroked="true" strokeweight=".48004pt" strokecolor="#000000">
                <v:path arrowok="t"/>
              </v:shape>
            </v:group>
            <v:group style="position:absolute;left:5070;top:1361;width:20;height:2" coordorigin="5070,1361" coordsize="20,2">
              <v:shape style="position:absolute;left:5070;top:1361;width:20;height:2" coordorigin="5070,1361" coordsize="20,0" path="m5070,1361l5089,1361e" filled="false" stroked="true" strokeweight=".48004pt" strokecolor="#000000">
                <v:path arrowok="t"/>
              </v:shape>
            </v:group>
            <v:group style="position:absolute;left:5089;top:1361;width:20;height:2" coordorigin="5089,1361" coordsize="20,2">
              <v:shape style="position:absolute;left:5089;top:1361;width:20;height:2" coordorigin="5089,1361" coordsize="20,0" path="m5089,1361l5108,1361e" filled="false" stroked="true" strokeweight=".48004pt" strokecolor="#000000">
                <v:path arrowok="t"/>
              </v:shape>
            </v:group>
            <v:group style="position:absolute;left:5108;top:1361;width:20;height:2" coordorigin="5108,1361" coordsize="20,2">
              <v:shape style="position:absolute;left:5108;top:1361;width:20;height:2" coordorigin="5108,1361" coordsize="20,0" path="m5108,1361l5127,1361e" filled="false" stroked="true" strokeweight=".48004pt" strokecolor="#000000">
                <v:path arrowok="t"/>
              </v:shape>
            </v:group>
            <v:group style="position:absolute;left:5127;top:1361;width:20;height:2" coordorigin="5127,1361" coordsize="20,2">
              <v:shape style="position:absolute;left:5127;top:1361;width:20;height:2" coordorigin="5127,1361" coordsize="20,0" path="m5127,1361l5146,1361e" filled="false" stroked="true" strokeweight=".48004pt" strokecolor="#000000">
                <v:path arrowok="t"/>
              </v:shape>
            </v:group>
            <v:group style="position:absolute;left:5146;top:1361;width:20;height:2" coordorigin="5146,1361" coordsize="20,2">
              <v:shape style="position:absolute;left:5146;top:1361;width:20;height:2" coordorigin="5146,1361" coordsize="20,0" path="m5146,1361l5166,1361e" filled="false" stroked="true" strokeweight=".48004pt" strokecolor="#000000">
                <v:path arrowok="t"/>
              </v:shape>
            </v:group>
            <v:group style="position:absolute;left:5166;top:1361;width:20;height:2" coordorigin="5166,1361" coordsize="20,2">
              <v:shape style="position:absolute;left:5166;top:1361;width:20;height:2" coordorigin="5166,1361" coordsize="20,0" path="m5166,1361l5185,1361e" filled="false" stroked="true" strokeweight=".48004pt" strokecolor="#000000">
                <v:path arrowok="t"/>
              </v:shape>
            </v:group>
            <v:group style="position:absolute;left:5185;top:1361;width:20;height:2" coordorigin="5185,1361" coordsize="20,2">
              <v:shape style="position:absolute;left:5185;top:1361;width:20;height:2" coordorigin="5185,1361" coordsize="20,0" path="m5185,1361l5204,1361e" filled="false" stroked="true" strokeweight=".48004pt" strokecolor="#000000">
                <v:path arrowok="t"/>
              </v:shape>
            </v:group>
            <v:group style="position:absolute;left:5204;top:1361;width:20;height:2" coordorigin="5204,1361" coordsize="20,2">
              <v:shape style="position:absolute;left:5204;top:1361;width:20;height:2" coordorigin="5204,1361" coordsize="20,0" path="m5204,1361l5223,1361e" filled="false" stroked="true" strokeweight=".48004pt" strokecolor="#000000">
                <v:path arrowok="t"/>
              </v:shape>
            </v:group>
            <v:group style="position:absolute;left:5223;top:1361;width:20;height:2" coordorigin="5223,1361" coordsize="20,2">
              <v:shape style="position:absolute;left:5223;top:1361;width:20;height:2" coordorigin="5223,1361" coordsize="20,0" path="m5223,1361l5242,1361e" filled="false" stroked="true" strokeweight=".48004pt" strokecolor="#000000">
                <v:path arrowok="t"/>
              </v:shape>
            </v:group>
            <v:group style="position:absolute;left:5242;top:1361;width:20;height:2" coordorigin="5242,1361" coordsize="20,2">
              <v:shape style="position:absolute;left:5242;top:1361;width:20;height:2" coordorigin="5242,1361" coordsize="20,0" path="m5242,1361l5262,1361e" filled="false" stroked="true" strokeweight=".48004pt" strokecolor="#000000">
                <v:path arrowok="t"/>
              </v:shape>
            </v:group>
            <v:group style="position:absolute;left:5262;top:1361;width:20;height:2" coordorigin="5262,1361" coordsize="20,2">
              <v:shape style="position:absolute;left:5262;top:1361;width:20;height:2" coordorigin="5262,1361" coordsize="20,0" path="m5262,1361l5281,1361e" filled="false" stroked="true" strokeweight=".48004pt" strokecolor="#000000">
                <v:path arrowok="t"/>
              </v:shape>
            </v:group>
            <v:group style="position:absolute;left:5281;top:1361;width:20;height:2" coordorigin="5281,1361" coordsize="20,2">
              <v:shape style="position:absolute;left:5281;top:1361;width:20;height:2" coordorigin="5281,1361" coordsize="20,0" path="m5281,1361l5300,1361e" filled="false" stroked="true" strokeweight=".48004pt" strokecolor="#000000">
                <v:path arrowok="t"/>
              </v:shape>
            </v:group>
            <v:group style="position:absolute;left:5300;top:1361;width:20;height:2" coordorigin="5300,1361" coordsize="20,2">
              <v:shape style="position:absolute;left:5300;top:1361;width:20;height:2" coordorigin="5300,1361" coordsize="20,0" path="m5300,1361l5319,1361e" filled="false" stroked="true" strokeweight=".48004pt" strokecolor="#000000">
                <v:path arrowok="t"/>
              </v:shape>
            </v:group>
            <v:group style="position:absolute;left:5319;top:1361;width:20;height:2" coordorigin="5319,1361" coordsize="20,2">
              <v:shape style="position:absolute;left:5319;top:1361;width:20;height:2" coordorigin="5319,1361" coordsize="20,0" path="m5319,1361l5338,1361e" filled="false" stroked="true" strokeweight=".48004pt" strokecolor="#000000">
                <v:path arrowok="t"/>
              </v:shape>
            </v:group>
            <v:group style="position:absolute;left:5338;top:1361;width:20;height:2" coordorigin="5338,1361" coordsize="20,2">
              <v:shape style="position:absolute;left:5338;top:1361;width:20;height:2" coordorigin="5338,1361" coordsize="20,0" path="m5338,1361l5358,1361e" filled="false" stroked="true" strokeweight=".48004pt" strokecolor="#000000">
                <v:path arrowok="t"/>
              </v:shape>
            </v:group>
            <v:group style="position:absolute;left:5358;top:1361;width:20;height:2" coordorigin="5358,1361" coordsize="20,2">
              <v:shape style="position:absolute;left:5358;top:1361;width:20;height:2" coordorigin="5358,1361" coordsize="20,0" path="m5358,1361l5377,1361e" filled="false" stroked="true" strokeweight=".48004pt" strokecolor="#000000">
                <v:path arrowok="t"/>
              </v:shape>
            </v:group>
            <v:group style="position:absolute;left:5377;top:1361;width:20;height:2" coordorigin="5377,1361" coordsize="20,2">
              <v:shape style="position:absolute;left:5377;top:1361;width:20;height:2" coordorigin="5377,1361" coordsize="20,0" path="m5377,1361l5396,1361e" filled="false" stroked="true" strokeweight=".48004pt" strokecolor="#000000">
                <v:path arrowok="t"/>
              </v:shape>
            </v:group>
            <v:group style="position:absolute;left:5396;top:1361;width:20;height:2" coordorigin="5396,1361" coordsize="20,2">
              <v:shape style="position:absolute;left:5396;top:1361;width:20;height:2" coordorigin="5396,1361" coordsize="20,0" path="m5396,1361l5415,1361e" filled="false" stroked="true" strokeweight=".48004pt" strokecolor="#000000">
                <v:path arrowok="t"/>
              </v:shape>
            </v:group>
            <v:group style="position:absolute;left:5415;top:1361;width:20;height:2" coordorigin="5415,1361" coordsize="20,2">
              <v:shape style="position:absolute;left:5415;top:1361;width:20;height:2" coordorigin="5415,1361" coordsize="20,0" path="m5415,1361l5434,1361e" filled="false" stroked="true" strokeweight=".48004pt" strokecolor="#000000">
                <v:path arrowok="t"/>
              </v:shape>
            </v:group>
            <v:group style="position:absolute;left:5434;top:1361;width:20;height:2" coordorigin="5434,1361" coordsize="20,2">
              <v:shape style="position:absolute;left:5434;top:1361;width:20;height:2" coordorigin="5434,1361" coordsize="20,0" path="m5434,1361l5454,1361e" filled="false" stroked="true" strokeweight=".48004pt" strokecolor="#000000">
                <v:path arrowok="t"/>
              </v:shape>
            </v:group>
            <v:group style="position:absolute;left:5454;top:1361;width:20;height:2" coordorigin="5454,1361" coordsize="20,2">
              <v:shape style="position:absolute;left:5454;top:1361;width:20;height:2" coordorigin="5454,1361" coordsize="20,0" path="m5454,1361l5473,1361e" filled="false" stroked="true" strokeweight=".48004pt" strokecolor="#000000">
                <v:path arrowok="t"/>
              </v:shape>
            </v:group>
            <v:group style="position:absolute;left:5473;top:1361;width:20;height:2" coordorigin="5473,1361" coordsize="20,2">
              <v:shape style="position:absolute;left:5473;top:1361;width:20;height:2" coordorigin="5473,1361" coordsize="20,0" path="m5473,1361l5492,1361e" filled="false" stroked="true" strokeweight=".48004pt" strokecolor="#000000">
                <v:path arrowok="t"/>
              </v:shape>
            </v:group>
            <v:group style="position:absolute;left:5492;top:1361;width:20;height:2" coordorigin="5492,1361" coordsize="20,2">
              <v:shape style="position:absolute;left:5492;top:1361;width:20;height:2" coordorigin="5492,1361" coordsize="20,0" path="m5492,1361l5511,1361e" filled="false" stroked="true" strokeweight=".48004pt" strokecolor="#000000">
                <v:path arrowok="t"/>
              </v:shape>
            </v:group>
            <v:group style="position:absolute;left:5511;top:1361;width:20;height:2" coordorigin="5511,1361" coordsize="20,2">
              <v:shape style="position:absolute;left:5511;top:1361;width:20;height:2" coordorigin="5511,1361" coordsize="20,0" path="m5511,1361l5530,1361e" filled="false" stroked="true" strokeweight=".48004pt" strokecolor="#000000">
                <v:path arrowok="t"/>
              </v:shape>
            </v:group>
            <v:group style="position:absolute;left:5530;top:1361;width:20;height:2" coordorigin="5530,1361" coordsize="20,2">
              <v:shape style="position:absolute;left:5530;top:1361;width:20;height:2" coordorigin="5530,1361" coordsize="20,0" path="m5530,1361l5550,1361e" filled="false" stroked="true" strokeweight=".48004pt" strokecolor="#000000">
                <v:path arrowok="t"/>
              </v:shape>
            </v:group>
            <v:group style="position:absolute;left:5550;top:1361;width:20;height:2" coordorigin="5550,1361" coordsize="20,2">
              <v:shape style="position:absolute;left:5550;top:1361;width:20;height:2" coordorigin="5550,1361" coordsize="20,0" path="m5550,1361l5569,1361e" filled="false" stroked="true" strokeweight=".48004pt" strokecolor="#000000">
                <v:path arrowok="t"/>
              </v:shape>
            </v:group>
            <v:group style="position:absolute;left:5569;top:1361;width:20;height:2" coordorigin="5569,1361" coordsize="20,2">
              <v:shape style="position:absolute;left:5569;top:1361;width:20;height:2" coordorigin="5569,1361" coordsize="20,0" path="m5569,1361l5588,1361e" filled="false" stroked="true" strokeweight=".48004pt" strokecolor="#000000">
                <v:path arrowok="t"/>
              </v:shape>
            </v:group>
            <v:group style="position:absolute;left:5588;top:1361;width:20;height:2" coordorigin="5588,1361" coordsize="20,2">
              <v:shape style="position:absolute;left:5588;top:1361;width:20;height:2" coordorigin="5588,1361" coordsize="20,0" path="m5588,1361l5607,1361e" filled="false" stroked="true" strokeweight=".48004pt" strokecolor="#000000">
                <v:path arrowok="t"/>
              </v:shape>
            </v:group>
            <v:group style="position:absolute;left:5607;top:1361;width:20;height:2" coordorigin="5607,1361" coordsize="20,2">
              <v:shape style="position:absolute;left:5607;top:1361;width:20;height:2" coordorigin="5607,1361" coordsize="20,0" path="m5607,1361l5626,1361e" filled="false" stroked="true" strokeweight=".48004pt" strokecolor="#000000">
                <v:path arrowok="t"/>
              </v:shape>
            </v:group>
            <v:group style="position:absolute;left:5626;top:1361;width:20;height:2" coordorigin="5626,1361" coordsize="20,2">
              <v:shape style="position:absolute;left:5626;top:1361;width:20;height:2" coordorigin="5626,1361" coordsize="20,0" path="m5626,1361l5646,1361e" filled="false" stroked="true" strokeweight=".48004pt" strokecolor="#000000">
                <v:path arrowok="t"/>
              </v:shape>
            </v:group>
            <v:group style="position:absolute;left:5646;top:1361;width:20;height:2" coordorigin="5646,1361" coordsize="20,2">
              <v:shape style="position:absolute;left:5646;top:1361;width:20;height:2" coordorigin="5646,1361" coordsize="20,0" path="m5646,1361l5665,1361e" filled="false" stroked="true" strokeweight=".48004pt" strokecolor="#000000">
                <v:path arrowok="t"/>
              </v:shape>
            </v:group>
            <v:group style="position:absolute;left:5665;top:1361;width:20;height:2" coordorigin="5665,1361" coordsize="20,2">
              <v:shape style="position:absolute;left:5665;top:1361;width:20;height:2" coordorigin="5665,1361" coordsize="20,0" path="m5665,1361l5684,1361e" filled="false" stroked="true" strokeweight=".48004pt" strokecolor="#000000">
                <v:path arrowok="t"/>
              </v:shape>
            </v:group>
            <v:group style="position:absolute;left:5684;top:1361;width:20;height:2" coordorigin="5684,1361" coordsize="20,2">
              <v:shape style="position:absolute;left:5684;top:1361;width:20;height:2" coordorigin="5684,1361" coordsize="20,0" path="m5684,1361l5703,1361e" filled="false" stroked="true" strokeweight=".48004pt" strokecolor="#000000">
                <v:path arrowok="t"/>
              </v:shape>
            </v:group>
            <v:group style="position:absolute;left:5703;top:1361;width:20;height:2" coordorigin="5703,1361" coordsize="20,2">
              <v:shape style="position:absolute;left:5703;top:1361;width:20;height:2" coordorigin="5703,1361" coordsize="20,0" path="m5703,1361l5722,1361e" filled="false" stroked="true" strokeweight=".48004pt" strokecolor="#000000">
                <v:path arrowok="t"/>
              </v:shape>
            </v:group>
            <v:group style="position:absolute;left:5722;top:1361;width:20;height:2" coordorigin="5722,1361" coordsize="20,2">
              <v:shape style="position:absolute;left:5722;top:1361;width:20;height:2" coordorigin="5722,1361" coordsize="20,0" path="m5722,1361l5742,1361e" filled="false" stroked="true" strokeweight=".48004pt" strokecolor="#000000">
                <v:path arrowok="t"/>
              </v:shape>
            </v:group>
            <v:group style="position:absolute;left:5742;top:1361;width:20;height:2" coordorigin="5742,1361" coordsize="20,2">
              <v:shape style="position:absolute;left:5742;top:1361;width:20;height:2" coordorigin="5742,1361" coordsize="20,0" path="m5742,1361l5761,1361e" filled="false" stroked="true" strokeweight=".48004pt" strokecolor="#000000">
                <v:path arrowok="t"/>
              </v:shape>
            </v:group>
            <v:group style="position:absolute;left:5761;top:1361;width:20;height:2" coordorigin="5761,1361" coordsize="20,2">
              <v:shape style="position:absolute;left:5761;top:1361;width:20;height:2" coordorigin="5761,1361" coordsize="20,0" path="m5761,1361l5780,1361e" filled="false" stroked="true" strokeweight=".48004pt" strokecolor="#000000">
                <v:path arrowok="t"/>
              </v:shape>
            </v:group>
            <v:group style="position:absolute;left:5780;top:1361;width:20;height:2" coordorigin="5780,1361" coordsize="20,2">
              <v:shape style="position:absolute;left:5780;top:1361;width:20;height:2" coordorigin="5780,1361" coordsize="20,0" path="m5780,1361l5799,1361e" filled="false" stroked="true" strokeweight=".48004pt" strokecolor="#000000">
                <v:path arrowok="t"/>
              </v:shape>
            </v:group>
            <v:group style="position:absolute;left:5799;top:1361;width:20;height:2" coordorigin="5799,1361" coordsize="20,2">
              <v:shape style="position:absolute;left:5799;top:1361;width:20;height:2" coordorigin="5799,1361" coordsize="20,0" path="m5799,1361l5818,1361e" filled="false" stroked="true" strokeweight=".48004pt" strokecolor="#000000">
                <v:path arrowok="t"/>
              </v:shape>
            </v:group>
            <v:group style="position:absolute;left:5818;top:1361;width:20;height:2" coordorigin="5818,1361" coordsize="20,2">
              <v:shape style="position:absolute;left:5818;top:1361;width:20;height:2" coordorigin="5818,1361" coordsize="20,0" path="m5818,1361l5838,1361e" filled="false" stroked="true" strokeweight=".48004pt" strokecolor="#000000">
                <v:path arrowok="t"/>
              </v:shape>
            </v:group>
            <v:group style="position:absolute;left:5838;top:1361;width:20;height:2" coordorigin="5838,1361" coordsize="20,2">
              <v:shape style="position:absolute;left:5838;top:1361;width:20;height:2" coordorigin="5838,1361" coordsize="20,0" path="m5838,1361l5857,1361e" filled="false" stroked="true" strokeweight=".48004pt" strokecolor="#000000">
                <v:path arrowok="t"/>
              </v:shape>
            </v:group>
            <v:group style="position:absolute;left:5857;top:1361;width:20;height:2" coordorigin="5857,1361" coordsize="20,2">
              <v:shape style="position:absolute;left:5857;top:1361;width:20;height:2" coordorigin="5857,1361" coordsize="20,0" path="m5857,1361l5876,1361e" filled="false" stroked="true" strokeweight=".48004pt" strokecolor="#000000">
                <v:path arrowok="t"/>
              </v:shape>
            </v:group>
            <v:group style="position:absolute;left:5876;top:1361;width:20;height:2" coordorigin="5876,1361" coordsize="20,2">
              <v:shape style="position:absolute;left:5876;top:1361;width:20;height:2" coordorigin="5876,1361" coordsize="20,0" path="m5876,1361l5895,1361e" filled="false" stroked="true" strokeweight=".48004pt" strokecolor="#000000">
                <v:path arrowok="t"/>
              </v:shape>
            </v:group>
            <v:group style="position:absolute;left:5895;top:1361;width:20;height:2" coordorigin="5895,1361" coordsize="20,2">
              <v:shape style="position:absolute;left:5895;top:1361;width:20;height:2" coordorigin="5895,1361" coordsize="20,0" path="m5895,1361l5914,1361e" filled="false" stroked="true" strokeweight=".48004pt" strokecolor="#000000">
                <v:path arrowok="t"/>
              </v:shape>
            </v:group>
            <v:group style="position:absolute;left:5914;top:1361;width:10;height:2" coordorigin="5914,1361" coordsize="10,2">
              <v:shape style="position:absolute;left:5914;top:1361;width:10;height:2" coordorigin="5914,1361" coordsize="10,0" path="m5914,1361l5924,1361e" filled="false" stroked="true" strokeweight=".48004pt" strokecolor="#000000">
                <v:path arrowok="t"/>
              </v:shape>
            </v:group>
            <v:group style="position:absolute;left:5924;top:1361;width:10;height:2" coordorigin="5924,1361" coordsize="10,2">
              <v:shape style="position:absolute;left:5924;top:1361;width:10;height:2" coordorigin="5924,1361" coordsize="10,0" path="m5924,1361l5934,1361e" filled="false" stroked="true" strokeweight=".48004pt" strokecolor="#000000">
                <v:path arrowok="t"/>
              </v:shape>
            </v:group>
            <v:group style="position:absolute;left:5934;top:1361;width:20;height:2" coordorigin="5934,1361" coordsize="20,2">
              <v:shape style="position:absolute;left:5934;top:1361;width:20;height:2" coordorigin="5934,1361" coordsize="20,0" path="m5934,1361l5953,1361e" filled="false" stroked="true" strokeweight=".48004pt" strokecolor="#000000">
                <v:path arrowok="t"/>
              </v:shape>
            </v:group>
            <v:group style="position:absolute;left:5953;top:1361;width:20;height:2" coordorigin="5953,1361" coordsize="20,2">
              <v:shape style="position:absolute;left:5953;top:1361;width:20;height:2" coordorigin="5953,1361" coordsize="20,0" path="m5953,1361l5972,1361e" filled="false" stroked="true" strokeweight=".48004pt" strokecolor="#000000">
                <v:path arrowok="t"/>
              </v:shape>
            </v:group>
            <v:group style="position:absolute;left:5972;top:1361;width:20;height:2" coordorigin="5972,1361" coordsize="20,2">
              <v:shape style="position:absolute;left:5972;top:1361;width:20;height:2" coordorigin="5972,1361" coordsize="20,0" path="m5972,1361l5991,1361e" filled="false" stroked="true" strokeweight=".48004pt" strokecolor="#000000">
                <v:path arrowok="t"/>
              </v:shape>
            </v:group>
            <v:group style="position:absolute;left:5991;top:1361;width:20;height:2" coordorigin="5991,1361" coordsize="20,2">
              <v:shape style="position:absolute;left:5991;top:1361;width:20;height:2" coordorigin="5991,1361" coordsize="20,0" path="m5991,1361l6010,1361e" filled="false" stroked="true" strokeweight=".48004pt" strokecolor="#000000">
                <v:path arrowok="t"/>
              </v:shape>
            </v:group>
            <v:group style="position:absolute;left:6010;top:1361;width:20;height:2" coordorigin="6010,1361" coordsize="20,2">
              <v:shape style="position:absolute;left:6010;top:1361;width:20;height:2" coordorigin="6010,1361" coordsize="20,0" path="m6010,1361l6030,1361e" filled="false" stroked="true" strokeweight=".48004pt" strokecolor="#000000">
                <v:path arrowok="t"/>
              </v:shape>
            </v:group>
            <v:group style="position:absolute;left:6030;top:1361;width:20;height:2" coordorigin="6030,1361" coordsize="20,2">
              <v:shape style="position:absolute;left:6030;top:1361;width:20;height:2" coordorigin="6030,1361" coordsize="20,0" path="m6030,1361l6049,1361e" filled="false" stroked="true" strokeweight=".48004pt" strokecolor="#000000">
                <v:path arrowok="t"/>
              </v:shape>
            </v:group>
            <v:group style="position:absolute;left:6049;top:1361;width:20;height:2" coordorigin="6049,1361" coordsize="20,2">
              <v:shape style="position:absolute;left:6049;top:1361;width:20;height:2" coordorigin="6049,1361" coordsize="20,0" path="m6049,1361l6068,1361e" filled="false" stroked="true" strokeweight=".48004pt" strokecolor="#000000">
                <v:path arrowok="t"/>
              </v:shape>
            </v:group>
            <v:group style="position:absolute;left:6068;top:1361;width:20;height:2" coordorigin="6068,1361" coordsize="20,2">
              <v:shape style="position:absolute;left:6068;top:1361;width:20;height:2" coordorigin="6068,1361" coordsize="20,0" path="m6068,1361l6087,1361e" filled="false" stroked="true" strokeweight=".48004pt" strokecolor="#000000">
                <v:path arrowok="t"/>
              </v:shape>
            </v:group>
            <v:group style="position:absolute;left:6087;top:1361;width:20;height:2" coordorigin="6087,1361" coordsize="20,2">
              <v:shape style="position:absolute;left:6087;top:1361;width:20;height:2" coordorigin="6087,1361" coordsize="20,0" path="m6087,1361l6106,1361e" filled="false" stroked="true" strokeweight=".48004pt" strokecolor="#000000">
                <v:path arrowok="t"/>
              </v:shape>
            </v:group>
            <v:group style="position:absolute;left:6106;top:1361;width:20;height:2" coordorigin="6106,1361" coordsize="20,2">
              <v:shape style="position:absolute;left:6106;top:1361;width:20;height:2" coordorigin="6106,1361" coordsize="20,0" path="m6106,1361l6126,1361e" filled="false" stroked="true" strokeweight=".48004pt" strokecolor="#000000">
                <v:path arrowok="t"/>
              </v:shape>
            </v:group>
            <v:group style="position:absolute;left:6126;top:1361;width:20;height:2" coordorigin="6126,1361" coordsize="20,2">
              <v:shape style="position:absolute;left:6126;top:1361;width:20;height:2" coordorigin="6126,1361" coordsize="20,0" path="m6126,1361l6145,1361e" filled="false" stroked="true" strokeweight=".48004pt" strokecolor="#000000">
                <v:path arrowok="t"/>
              </v:shape>
            </v:group>
            <v:group style="position:absolute;left:6145;top:1361;width:20;height:2" coordorigin="6145,1361" coordsize="20,2">
              <v:shape style="position:absolute;left:6145;top:1361;width:20;height:2" coordorigin="6145,1361" coordsize="20,0" path="m6145,1361l6164,1361e" filled="false" stroked="true" strokeweight=".48004pt" strokecolor="#000000">
                <v:path arrowok="t"/>
              </v:shape>
            </v:group>
            <v:group style="position:absolute;left:6164;top:1361;width:20;height:2" coordorigin="6164,1361" coordsize="20,2">
              <v:shape style="position:absolute;left:6164;top:1361;width:20;height:2" coordorigin="6164,1361" coordsize="20,0" path="m6164,1361l6183,1361e" filled="false" stroked="true" strokeweight=".48004pt" strokecolor="#000000">
                <v:path arrowok="t"/>
              </v:shape>
            </v:group>
            <v:group style="position:absolute;left:6183;top:1361;width:20;height:2" coordorigin="6183,1361" coordsize="20,2">
              <v:shape style="position:absolute;left:6183;top:1361;width:20;height:2" coordorigin="6183,1361" coordsize="20,0" path="m6183,1361l6202,1361e" filled="false" stroked="true" strokeweight=".48004pt" strokecolor="#000000">
                <v:path arrowok="t"/>
              </v:shape>
            </v:group>
            <v:group style="position:absolute;left:6202;top:1361;width:20;height:2" coordorigin="6202,1361" coordsize="20,2">
              <v:shape style="position:absolute;left:6202;top:1361;width:20;height:2" coordorigin="6202,1361" coordsize="20,0" path="m6202,1361l6222,1361e" filled="false" stroked="true" strokeweight=".48004pt" strokecolor="#000000">
                <v:path arrowok="t"/>
              </v:shape>
            </v:group>
            <v:group style="position:absolute;left:6222;top:1361;width:20;height:2" coordorigin="6222,1361" coordsize="20,2">
              <v:shape style="position:absolute;left:6222;top:1361;width:20;height:2" coordorigin="6222,1361" coordsize="20,0" path="m6222,1361l6241,1361e" filled="false" stroked="true" strokeweight=".48004pt" strokecolor="#000000">
                <v:path arrowok="t"/>
              </v:shape>
            </v:group>
            <v:group style="position:absolute;left:6241;top:1361;width:20;height:2" coordorigin="6241,1361" coordsize="20,2">
              <v:shape style="position:absolute;left:6241;top:1361;width:20;height:2" coordorigin="6241,1361" coordsize="20,0" path="m6241,1361l6260,1361e" filled="false" stroked="true" strokeweight=".48004pt" strokecolor="#000000">
                <v:path arrowok="t"/>
              </v:shape>
            </v:group>
            <v:group style="position:absolute;left:6260;top:1361;width:20;height:2" coordorigin="6260,1361" coordsize="20,2">
              <v:shape style="position:absolute;left:6260;top:1361;width:20;height:2" coordorigin="6260,1361" coordsize="20,0" path="m6260,1361l6279,1361e" filled="false" stroked="true" strokeweight=".48004pt" strokecolor="#000000">
                <v:path arrowok="t"/>
              </v:shape>
            </v:group>
            <v:group style="position:absolute;left:6279;top:1361;width:20;height:2" coordorigin="6279,1361" coordsize="20,2">
              <v:shape style="position:absolute;left:6279;top:1361;width:20;height:2" coordorigin="6279,1361" coordsize="20,0" path="m6279,1361l6298,1361e" filled="false" stroked="true" strokeweight=".48004pt" strokecolor="#000000">
                <v:path arrowok="t"/>
              </v:shape>
            </v:group>
            <v:group style="position:absolute;left:6298;top:1361;width:20;height:2" coordorigin="6298,1361" coordsize="20,2">
              <v:shape style="position:absolute;left:6298;top:1361;width:20;height:2" coordorigin="6298,1361" coordsize="20,0" path="m6298,1361l6318,1361e" filled="false" stroked="true" strokeweight=".48004pt" strokecolor="#000000">
                <v:path arrowok="t"/>
              </v:shape>
            </v:group>
            <v:group style="position:absolute;left:6318;top:1361;width:20;height:2" coordorigin="6318,1361" coordsize="20,2">
              <v:shape style="position:absolute;left:6318;top:1361;width:20;height:2" coordorigin="6318,1361" coordsize="20,0" path="m6318,1361l6337,1361e" filled="false" stroked="true" strokeweight=".48004pt" strokecolor="#000000">
                <v:path arrowok="t"/>
              </v:shape>
            </v:group>
            <v:group style="position:absolute;left:6337;top:1361;width:20;height:2" coordorigin="6337,1361" coordsize="20,2">
              <v:shape style="position:absolute;left:6337;top:1361;width:20;height:2" coordorigin="6337,1361" coordsize="20,0" path="m6337,1361l6356,1361e" filled="false" stroked="true" strokeweight=".48004pt" strokecolor="#000000">
                <v:path arrowok="t"/>
              </v:shape>
            </v:group>
            <v:group style="position:absolute;left:6356;top:1361;width:20;height:2" coordorigin="6356,1361" coordsize="20,2">
              <v:shape style="position:absolute;left:6356;top:1361;width:20;height:2" coordorigin="6356,1361" coordsize="20,0" path="m6356,1361l6375,1361e" filled="false" stroked="true" strokeweight=".48004pt" strokecolor="#000000">
                <v:path arrowok="t"/>
              </v:shape>
            </v:group>
            <v:group style="position:absolute;left:6375;top:1361;width:20;height:2" coordorigin="6375,1361" coordsize="20,2">
              <v:shape style="position:absolute;left:6375;top:1361;width:20;height:2" coordorigin="6375,1361" coordsize="20,0" path="m6375,1361l6394,1361e" filled="false" stroked="true" strokeweight=".48004pt" strokecolor="#000000">
                <v:path arrowok="t"/>
              </v:shape>
            </v:group>
            <v:group style="position:absolute;left:6394;top:1361;width:20;height:2" coordorigin="6394,1361" coordsize="20,2">
              <v:shape style="position:absolute;left:6394;top:1361;width:20;height:2" coordorigin="6394,1361" coordsize="20,0" path="m6394,1361l6414,1361e" filled="false" stroked="true" strokeweight=".48004pt" strokecolor="#000000">
                <v:path arrowok="t"/>
              </v:shape>
            </v:group>
            <v:group style="position:absolute;left:6414;top:1361;width:20;height:2" coordorigin="6414,1361" coordsize="20,2">
              <v:shape style="position:absolute;left:6414;top:1361;width:20;height:2" coordorigin="6414,1361" coordsize="20,0" path="m6414,1361l6433,1361e" filled="false" stroked="true" strokeweight=".48004pt" strokecolor="#000000">
                <v:path arrowok="t"/>
              </v:shape>
            </v:group>
            <v:group style="position:absolute;left:6433;top:1361;width:20;height:2" coordorigin="6433,1361" coordsize="20,2">
              <v:shape style="position:absolute;left:6433;top:1361;width:20;height:2" coordorigin="6433,1361" coordsize="20,0" path="m6433,1361l6452,1361e" filled="false" stroked="true" strokeweight=".48004pt" strokecolor="#000000">
                <v:path arrowok="t"/>
              </v:shape>
            </v:group>
            <v:group style="position:absolute;left:6452;top:1361;width:20;height:2" coordorigin="6452,1361" coordsize="20,2">
              <v:shape style="position:absolute;left:6452;top:1361;width:20;height:2" coordorigin="6452,1361" coordsize="20,0" path="m6452,1361l6471,1361e" filled="false" stroked="true" strokeweight=".48004pt" strokecolor="#000000">
                <v:path arrowok="t"/>
              </v:shape>
            </v:group>
            <v:group style="position:absolute;left:6471;top:1361;width:20;height:2" coordorigin="6471,1361" coordsize="20,2">
              <v:shape style="position:absolute;left:6471;top:1361;width:20;height:2" coordorigin="6471,1361" coordsize="20,0" path="m6471,1361l6490,1361e" filled="false" stroked="true" strokeweight=".48004pt" strokecolor="#000000">
                <v:path arrowok="t"/>
              </v:shape>
            </v:group>
            <v:group style="position:absolute;left:6490;top:1361;width:20;height:2" coordorigin="6490,1361" coordsize="20,2">
              <v:shape style="position:absolute;left:6490;top:1361;width:20;height:2" coordorigin="6490,1361" coordsize="20,0" path="m6490,1361l6510,1361e" filled="false" stroked="true" strokeweight=".48004pt" strokecolor="#000000">
                <v:path arrowok="t"/>
              </v:shape>
            </v:group>
            <v:group style="position:absolute;left:6510;top:1361;width:20;height:2" coordorigin="6510,1361" coordsize="20,2">
              <v:shape style="position:absolute;left:6510;top:1361;width:20;height:2" coordorigin="6510,1361" coordsize="20,0" path="m6510,1361l6529,1361e" filled="false" stroked="true" strokeweight=".48004pt" strokecolor="#000000">
                <v:path arrowok="t"/>
              </v:shape>
            </v:group>
            <v:group style="position:absolute;left:6529;top:1361;width:20;height:2" coordorigin="6529,1361" coordsize="20,2">
              <v:shape style="position:absolute;left:6529;top:1361;width:20;height:2" coordorigin="6529,1361" coordsize="20,0" path="m6529,1361l6548,1361e" filled="false" stroked="true" strokeweight=".48004pt" strokecolor="#000000">
                <v:path arrowok="t"/>
              </v:shape>
            </v:group>
            <v:group style="position:absolute;left:6548;top:1361;width:20;height:2" coordorigin="6548,1361" coordsize="20,2">
              <v:shape style="position:absolute;left:6548;top:1361;width:20;height:2" coordorigin="6548,1361" coordsize="20,0" path="m6548,1361l6567,1361e" filled="false" stroked="true" strokeweight=".48004pt" strokecolor="#000000">
                <v:path arrowok="t"/>
              </v:shape>
            </v:group>
            <v:group style="position:absolute;left:6567;top:1361;width:20;height:2" coordorigin="6567,1361" coordsize="20,2">
              <v:shape style="position:absolute;left:6567;top:1361;width:20;height:2" coordorigin="6567,1361" coordsize="20,0" path="m6567,1361l6586,1361e" filled="false" stroked="true" strokeweight=".48004pt" strokecolor="#000000">
                <v:path arrowok="t"/>
              </v:shape>
            </v:group>
            <v:group style="position:absolute;left:6586;top:1361;width:20;height:2" coordorigin="6586,1361" coordsize="20,2">
              <v:shape style="position:absolute;left:6586;top:1361;width:20;height:2" coordorigin="6586,1361" coordsize="20,0" path="m6586,1361l6606,1361e" filled="false" stroked="true" strokeweight=".48004pt" strokecolor="#000000">
                <v:path arrowok="t"/>
              </v:shape>
            </v:group>
            <v:group style="position:absolute;left:6606;top:1361;width:20;height:2" coordorigin="6606,1361" coordsize="20,2">
              <v:shape style="position:absolute;left:6606;top:1361;width:20;height:2" coordorigin="6606,1361" coordsize="20,0" path="m6606,1361l6625,1361e" filled="false" stroked="true" strokeweight=".48004pt" strokecolor="#000000">
                <v:path arrowok="t"/>
              </v:shape>
            </v:group>
            <v:group style="position:absolute;left:6625;top:1361;width:20;height:2" coordorigin="6625,1361" coordsize="20,2">
              <v:shape style="position:absolute;left:6625;top:1361;width:20;height:2" coordorigin="6625,1361" coordsize="20,0" path="m6625,1361l6644,1361e" filled="false" stroked="true" strokeweight=".48004pt" strokecolor="#000000">
                <v:path arrowok="t"/>
              </v:shape>
            </v:group>
            <v:group style="position:absolute;left:6644;top:1361;width:20;height:2" coordorigin="6644,1361" coordsize="20,2">
              <v:shape style="position:absolute;left:6644;top:1361;width:20;height:2" coordorigin="6644,1361" coordsize="20,0" path="m6644,1361l6663,1361e" filled="false" stroked="true" strokeweight=".48004pt" strokecolor="#000000">
                <v:path arrowok="t"/>
              </v:shape>
            </v:group>
            <v:group style="position:absolute;left:6663;top:1361;width:20;height:2" coordorigin="6663,1361" coordsize="20,2">
              <v:shape style="position:absolute;left:6663;top:1361;width:20;height:2" coordorigin="6663,1361" coordsize="20,0" path="m6663,1361l6682,1361e" filled="false" stroked="true" strokeweight=".48004pt" strokecolor="#000000">
                <v:path arrowok="t"/>
              </v:shape>
            </v:group>
            <v:group style="position:absolute;left:6682;top:1361;width:20;height:2" coordorigin="6682,1361" coordsize="20,2">
              <v:shape style="position:absolute;left:6682;top:1361;width:20;height:2" coordorigin="6682,1361" coordsize="20,0" path="m6682,1361l6702,1361e" filled="false" stroked="true" strokeweight=".48004pt" strokecolor="#000000">
                <v:path arrowok="t"/>
              </v:shape>
            </v:group>
            <v:group style="position:absolute;left:6702;top:1361;width:20;height:2" coordorigin="6702,1361" coordsize="20,2">
              <v:shape style="position:absolute;left:6702;top:1361;width:20;height:2" coordorigin="6702,1361" coordsize="20,0" path="m6702,1361l6721,1361e" filled="false" stroked="true" strokeweight=".48004pt" strokecolor="#000000">
                <v:path arrowok="t"/>
              </v:shape>
            </v:group>
            <v:group style="position:absolute;left:6721;top:1361;width:20;height:2" coordorigin="6721,1361" coordsize="20,2">
              <v:shape style="position:absolute;left:6721;top:1361;width:20;height:2" coordorigin="6721,1361" coordsize="20,0" path="m6721,1361l6740,1361e" filled="false" stroked="true" strokeweight=".48004pt" strokecolor="#000000">
                <v:path arrowok="t"/>
              </v:shape>
            </v:group>
            <v:group style="position:absolute;left:6740;top:1361;width:20;height:2" coordorigin="6740,1361" coordsize="20,2">
              <v:shape style="position:absolute;left:6740;top:1361;width:20;height:2" coordorigin="6740,1361" coordsize="20,0" path="m6740,1361l6759,1361e" filled="false" stroked="true" strokeweight=".48004pt" strokecolor="#000000">
                <v:path arrowok="t"/>
              </v:shape>
            </v:group>
            <v:group style="position:absolute;left:6759;top:1361;width:20;height:2" coordorigin="6759,1361" coordsize="20,2">
              <v:shape style="position:absolute;left:6759;top:1361;width:20;height:2" coordorigin="6759,1361" coordsize="20,0" path="m6759,1361l6778,1361e" filled="false" stroked="true" strokeweight=".48004pt" strokecolor="#000000">
                <v:path arrowok="t"/>
              </v:shape>
            </v:group>
            <v:group style="position:absolute;left:6778;top:1361;width:20;height:2" coordorigin="6778,1361" coordsize="20,2">
              <v:shape style="position:absolute;left:6778;top:1361;width:20;height:2" coordorigin="6778,1361" coordsize="20,0" path="m6778,1361l6798,1361e" filled="false" stroked="true" strokeweight=".48004pt" strokecolor="#000000">
                <v:path arrowok="t"/>
              </v:shape>
            </v:group>
            <v:group style="position:absolute;left:6798;top:1361;width:20;height:2" coordorigin="6798,1361" coordsize="20,2">
              <v:shape style="position:absolute;left:6798;top:1361;width:20;height:2" coordorigin="6798,1361" coordsize="20,0" path="m6798,1361l6817,1361e" filled="false" stroked="true" strokeweight=".48004pt" strokecolor="#000000">
                <v:path arrowok="t"/>
              </v:shape>
            </v:group>
            <v:group style="position:absolute;left:6817;top:1361;width:20;height:2" coordorigin="6817,1361" coordsize="20,2">
              <v:shape style="position:absolute;left:6817;top:1361;width:20;height:2" coordorigin="6817,1361" coordsize="20,0" path="m6817,1361l6836,1361e" filled="false" stroked="true" strokeweight=".48004pt" strokecolor="#000000">
                <v:path arrowok="t"/>
              </v:shape>
            </v:group>
            <v:group style="position:absolute;left:6836;top:1361;width:20;height:2" coordorigin="6836,1361" coordsize="20,2">
              <v:shape style="position:absolute;left:6836;top:1361;width:20;height:2" coordorigin="6836,1361" coordsize="20,0" path="m6836,1361l6855,1361e" filled="false" stroked="true" strokeweight=".48004pt" strokecolor="#000000">
                <v:path arrowok="t"/>
              </v:shape>
            </v:group>
            <v:group style="position:absolute;left:6855;top:1361;width:20;height:2" coordorigin="6855,1361" coordsize="20,2">
              <v:shape style="position:absolute;left:6855;top:1361;width:20;height:2" coordorigin="6855,1361" coordsize="20,0" path="m6855,1361l6874,1361e" filled="false" stroked="true" strokeweight=".48004pt" strokecolor="#000000">
                <v:path arrowok="t"/>
              </v:shape>
            </v:group>
            <v:group style="position:absolute;left:6874;top:1361;width:20;height:2" coordorigin="6874,1361" coordsize="20,2">
              <v:shape style="position:absolute;left:6874;top:1361;width:20;height:2" coordorigin="6874,1361" coordsize="20,0" path="m6874,1361l6894,1361e" filled="false" stroked="true" strokeweight=".48004pt" strokecolor="#000000">
                <v:path arrowok="t"/>
              </v:shape>
            </v:group>
            <v:group style="position:absolute;left:6894;top:1361;width:20;height:2" coordorigin="6894,1361" coordsize="20,2">
              <v:shape style="position:absolute;left:6894;top:1361;width:20;height:2" coordorigin="6894,1361" coordsize="20,0" path="m6894,1361l6913,1361e" filled="false" stroked="true" strokeweight=".48004pt" strokecolor="#000000">
                <v:path arrowok="t"/>
              </v:shape>
            </v:group>
            <v:group style="position:absolute;left:6913;top:1361;width:20;height:2" coordorigin="6913,1361" coordsize="20,2">
              <v:shape style="position:absolute;left:6913;top:1361;width:20;height:2" coordorigin="6913,1361" coordsize="20,0" path="m6913,1361l6932,1361e" filled="false" stroked="true" strokeweight=".48004pt" strokecolor="#000000">
                <v:path arrowok="t"/>
              </v:shape>
            </v:group>
            <v:group style="position:absolute;left:6932;top:1361;width:20;height:2" coordorigin="6932,1361" coordsize="20,2">
              <v:shape style="position:absolute;left:6932;top:1361;width:20;height:2" coordorigin="6932,1361" coordsize="20,0" path="m6932,1361l6951,1361e" filled="false" stroked="true" strokeweight=".48004pt" strokecolor="#000000">
                <v:path arrowok="t"/>
              </v:shape>
            </v:group>
            <v:group style="position:absolute;left:6951;top:1361;width:20;height:2" coordorigin="6951,1361" coordsize="20,2">
              <v:shape style="position:absolute;left:6951;top:1361;width:20;height:2" coordorigin="6951,1361" coordsize="20,0" path="m6951,1361l6970,1361e" filled="false" stroked="true" strokeweight=".48004pt" strokecolor="#000000">
                <v:path arrowok="t"/>
              </v:shape>
            </v:group>
            <v:group style="position:absolute;left:6970;top:1361;width:20;height:2" coordorigin="6970,1361" coordsize="20,2">
              <v:shape style="position:absolute;left:6970;top:1361;width:20;height:2" coordorigin="6970,1361" coordsize="20,0" path="m6970,1361l6990,1361e" filled="false" stroked="true" strokeweight=".48004pt" strokecolor="#000000">
                <v:path arrowok="t"/>
              </v:shape>
            </v:group>
            <v:group style="position:absolute;left:6990;top:1361;width:20;height:2" coordorigin="6990,1361" coordsize="20,2">
              <v:shape style="position:absolute;left:6990;top:1361;width:20;height:2" coordorigin="6990,1361" coordsize="20,0" path="m6990,1361l7009,1361e" filled="false" stroked="true" strokeweight=".48004pt" strokecolor="#000000">
                <v:path arrowok="t"/>
              </v:shape>
            </v:group>
            <v:group style="position:absolute;left:7009;top:1361;width:20;height:2" coordorigin="7009,1361" coordsize="20,2">
              <v:shape style="position:absolute;left:7009;top:1361;width:20;height:2" coordorigin="7009,1361" coordsize="20,0" path="m7009,1361l7028,1361e" filled="false" stroked="true" strokeweight=".48004pt" strokecolor="#000000">
                <v:path arrowok="t"/>
              </v:shape>
            </v:group>
            <v:group style="position:absolute;left:7028;top:1361;width:20;height:2" coordorigin="7028,1361" coordsize="20,2">
              <v:shape style="position:absolute;left:7028;top:1361;width:20;height:2" coordorigin="7028,1361" coordsize="20,0" path="m7028,1361l7047,1361e" filled="false" stroked="true" strokeweight=".48004pt" strokecolor="#000000">
                <v:path arrowok="t"/>
              </v:shape>
            </v:group>
            <v:group style="position:absolute;left:7047;top:1361;width:20;height:2" coordorigin="7047,1361" coordsize="20,2">
              <v:shape style="position:absolute;left:7047;top:1361;width:20;height:2" coordorigin="7047,1361" coordsize="20,0" path="m7047,1361l7066,1361e" filled="false" stroked="true" strokeweight=".48004pt" strokecolor="#000000">
                <v:path arrowok="t"/>
              </v:shape>
            </v:group>
            <v:group style="position:absolute;left:7066;top:1361;width:20;height:2" coordorigin="7066,1361" coordsize="20,2">
              <v:shape style="position:absolute;left:7066;top:1361;width:20;height:2" coordorigin="7066,1361" coordsize="20,0" path="m7066,1361l7086,1361e" filled="false" stroked="true" strokeweight=".48004pt" strokecolor="#000000">
                <v:path arrowok="t"/>
              </v:shape>
            </v:group>
            <v:group style="position:absolute;left:7086;top:1361;width:20;height:2" coordorigin="7086,1361" coordsize="20,2">
              <v:shape style="position:absolute;left:7086;top:1361;width:20;height:2" coordorigin="7086,1361" coordsize="20,0" path="m7086,1361l7105,1361e" filled="false" stroked="true" strokeweight=".48004pt" strokecolor="#000000">
                <v:path arrowok="t"/>
              </v:shape>
            </v:group>
            <v:group style="position:absolute;left:7105;top:1361;width:20;height:2" coordorigin="7105,1361" coordsize="20,2">
              <v:shape style="position:absolute;left:7105;top:1361;width:20;height:2" coordorigin="7105,1361" coordsize="20,0" path="m7105,1361l7124,1361e" filled="false" stroked="true" strokeweight=".48004pt" strokecolor="#000000">
                <v:path arrowok="t"/>
              </v:shape>
            </v:group>
            <v:group style="position:absolute;left:7124;top:1361;width:20;height:2" coordorigin="7124,1361" coordsize="20,2">
              <v:shape style="position:absolute;left:7124;top:1361;width:20;height:2" coordorigin="7124,1361" coordsize="20,0" path="m7124,1361l7143,1361e" filled="false" stroked="true" strokeweight=".48004pt" strokecolor="#000000">
                <v:path arrowok="t"/>
              </v:shape>
            </v:group>
            <v:group style="position:absolute;left:7143;top:1361;width:20;height:2" coordorigin="7143,1361" coordsize="20,2">
              <v:shape style="position:absolute;left:7143;top:1361;width:20;height:2" coordorigin="7143,1361" coordsize="20,0" path="m7143,1361l7162,1361e" filled="false" stroked="true" strokeweight=".48004pt" strokecolor="#000000">
                <v:path arrowok="t"/>
              </v:shape>
            </v:group>
            <v:group style="position:absolute;left:7162;top:1361;width:20;height:2" coordorigin="7162,1361" coordsize="20,2">
              <v:shape style="position:absolute;left:7162;top:1361;width:20;height:2" coordorigin="7162,1361" coordsize="20,0" path="m7162,1361l7182,1361e" filled="false" stroked="true" strokeweight=".48004pt" strokecolor="#000000">
                <v:path arrowok="t"/>
              </v:shape>
            </v:group>
            <v:group style="position:absolute;left:7182;top:1361;width:20;height:2" coordorigin="7182,1361" coordsize="20,2">
              <v:shape style="position:absolute;left:7182;top:1361;width:20;height:2" coordorigin="7182,1361" coordsize="20,0" path="m7182,1361l7201,1361e" filled="false" stroked="true" strokeweight=".48004pt" strokecolor="#000000">
                <v:path arrowok="t"/>
              </v:shape>
            </v:group>
            <v:group style="position:absolute;left:7201;top:1361;width:20;height:2" coordorigin="7201,1361" coordsize="20,2">
              <v:shape style="position:absolute;left:7201;top:1361;width:20;height:2" coordorigin="7201,1361" coordsize="20,0" path="m7201,1361l7220,1361e" filled="false" stroked="true" strokeweight=".48004pt" strokecolor="#000000">
                <v:path arrowok="t"/>
              </v:shape>
            </v:group>
            <v:group style="position:absolute;left:7220;top:1361;width:20;height:2" coordorigin="7220,1361" coordsize="20,2">
              <v:shape style="position:absolute;left:7220;top:1361;width:20;height:2" coordorigin="7220,1361" coordsize="20,0" path="m7220,1361l7239,1361e" filled="false" stroked="true" strokeweight=".48004pt" strokecolor="#000000">
                <v:path arrowok="t"/>
              </v:shape>
            </v:group>
            <v:group style="position:absolute;left:7239;top:1361;width:20;height:2" coordorigin="7239,1361" coordsize="20,2">
              <v:shape style="position:absolute;left:7239;top:1361;width:20;height:2" coordorigin="7239,1361" coordsize="20,0" path="m7239,1361l7258,1361e" filled="false" stroked="true" strokeweight=".48004pt" strokecolor="#000000">
                <v:path arrowok="t"/>
              </v:shape>
            </v:group>
            <v:group style="position:absolute;left:7258;top:1361;width:20;height:2" coordorigin="7258,1361" coordsize="20,2">
              <v:shape style="position:absolute;left:7258;top:1361;width:20;height:2" coordorigin="7258,1361" coordsize="20,0" path="m7258,1361l7278,1361e" filled="false" stroked="true" strokeweight=".48004pt" strokecolor="#000000">
                <v:path arrowok="t"/>
              </v:shape>
            </v:group>
            <v:group style="position:absolute;left:7278;top:1361;width:20;height:2" coordorigin="7278,1361" coordsize="20,2">
              <v:shape style="position:absolute;left:7278;top:1361;width:20;height:2" coordorigin="7278,1361" coordsize="20,0" path="m7278,1361l7297,1361e" filled="false" stroked="true" strokeweight=".48004pt" strokecolor="#000000">
                <v:path arrowok="t"/>
              </v:shape>
            </v:group>
            <v:group style="position:absolute;left:7297;top:1361;width:20;height:2" coordorigin="7297,1361" coordsize="20,2">
              <v:shape style="position:absolute;left:7297;top:1361;width:20;height:2" coordorigin="7297,1361" coordsize="20,0" path="m7297,1361l7316,1361e" filled="false" stroked="true" strokeweight=".48004pt" strokecolor="#000000">
                <v:path arrowok="t"/>
              </v:shape>
            </v:group>
            <v:group style="position:absolute;left:7316;top:1361;width:20;height:2" coordorigin="7316,1361" coordsize="20,2">
              <v:shape style="position:absolute;left:7316;top:1361;width:20;height:2" coordorigin="7316,1361" coordsize="20,0" path="m7316,1361l7335,1361e" filled="false" stroked="true" strokeweight=".48004pt" strokecolor="#000000">
                <v:path arrowok="t"/>
              </v:shape>
            </v:group>
            <v:group style="position:absolute;left:7335;top:1361;width:20;height:2" coordorigin="7335,1361" coordsize="20,2">
              <v:shape style="position:absolute;left:7335;top:1361;width:20;height:2" coordorigin="7335,1361" coordsize="20,0" path="m7335,1361l7354,1361e" filled="false" stroked="true" strokeweight=".48004pt" strokecolor="#000000">
                <v:path arrowok="t"/>
              </v:shape>
            </v:group>
            <v:group style="position:absolute;left:7354;top:1361;width:20;height:2" coordorigin="7354,1361" coordsize="20,2">
              <v:shape style="position:absolute;left:7354;top:1361;width:20;height:2" coordorigin="7354,1361" coordsize="20,0" path="m7354,1361l7374,1361e" filled="false" stroked="true" strokeweight=".48004pt" strokecolor="#000000">
                <v:path arrowok="t"/>
              </v:shape>
            </v:group>
            <v:group style="position:absolute;left:7374;top:1361;width:20;height:2" coordorigin="7374,1361" coordsize="20,2">
              <v:shape style="position:absolute;left:7374;top:1361;width:20;height:2" coordorigin="7374,1361" coordsize="20,0" path="m7374,1361l7393,1361e" filled="false" stroked="true" strokeweight=".48004pt" strokecolor="#000000">
                <v:path arrowok="t"/>
              </v:shape>
            </v:group>
            <v:group style="position:absolute;left:7393;top:1361;width:20;height:2" coordorigin="7393,1361" coordsize="20,2">
              <v:shape style="position:absolute;left:7393;top:1361;width:20;height:2" coordorigin="7393,1361" coordsize="20,0" path="m7393,1361l7412,1361e" filled="false" stroked="true" strokeweight=".48004pt" strokecolor="#000000">
                <v:path arrowok="t"/>
              </v:shape>
            </v:group>
            <v:group style="position:absolute;left:7412;top:1361;width:20;height:2" coordorigin="7412,1361" coordsize="20,2">
              <v:shape style="position:absolute;left:7412;top:1361;width:20;height:2" coordorigin="7412,1361" coordsize="20,0" path="m7412,1361l7431,1361e" filled="false" stroked="true" strokeweight=".48004pt" strokecolor="#000000">
                <v:path arrowok="t"/>
              </v:shape>
            </v:group>
            <v:group style="position:absolute;left:7431;top:1361;width:20;height:2" coordorigin="7431,1361" coordsize="20,2">
              <v:shape style="position:absolute;left:7431;top:1361;width:20;height:2" coordorigin="7431,1361" coordsize="20,0" path="m7431,1361l7450,1361e" filled="false" stroked="true" strokeweight=".48004pt" strokecolor="#000000">
                <v:path arrowok="t"/>
              </v:shape>
            </v:group>
            <v:group style="position:absolute;left:7450;top:1361;width:20;height:2" coordorigin="7450,1361" coordsize="20,2">
              <v:shape style="position:absolute;left:7450;top:1361;width:20;height:2" coordorigin="7450,1361" coordsize="20,0" path="m7450,1361l7470,1361e" filled="false" stroked="true" strokeweight=".48004pt" strokecolor="#000000">
                <v:path arrowok="t"/>
              </v:shape>
            </v:group>
            <v:group style="position:absolute;left:7470;top:1361;width:20;height:2" coordorigin="7470,1361" coordsize="20,2">
              <v:shape style="position:absolute;left:7470;top:1361;width:20;height:2" coordorigin="7470,1361" coordsize="20,0" path="m7470,1361l7489,1361e" filled="false" stroked="true" strokeweight=".48004pt" strokecolor="#000000">
                <v:path arrowok="t"/>
              </v:shape>
            </v:group>
            <v:group style="position:absolute;left:7489;top:1361;width:20;height:2" coordorigin="7489,1361" coordsize="20,2">
              <v:shape style="position:absolute;left:7489;top:1361;width:20;height:2" coordorigin="7489,1361" coordsize="20,0" path="m7489,1361l7508,1361e" filled="false" stroked="true" strokeweight=".48004pt" strokecolor="#000000">
                <v:path arrowok="t"/>
              </v:shape>
            </v:group>
            <v:group style="position:absolute;left:7508;top:1361;width:20;height:2" coordorigin="7508,1361" coordsize="20,2">
              <v:shape style="position:absolute;left:7508;top:1361;width:20;height:2" coordorigin="7508,1361" coordsize="20,0" path="m7508,1361l7527,1361e" filled="false" stroked="true" strokeweight=".48004pt" strokecolor="#000000">
                <v:path arrowok="t"/>
              </v:shape>
            </v:group>
            <v:group style="position:absolute;left:7527;top:1361;width:20;height:2" coordorigin="7527,1361" coordsize="20,2">
              <v:shape style="position:absolute;left:7527;top:1361;width:20;height:2" coordorigin="7527,1361" coordsize="20,0" path="m7527,1361l7546,1361e" filled="false" stroked="true" strokeweight=".48004pt" strokecolor="#000000">
                <v:path arrowok="t"/>
              </v:shape>
            </v:group>
            <v:group style="position:absolute;left:7546;top:1361;width:20;height:2" coordorigin="7546,1361" coordsize="20,2">
              <v:shape style="position:absolute;left:7546;top:1361;width:20;height:2" coordorigin="7546,1361" coordsize="20,0" path="m7546,1361l7566,1361e" filled="false" stroked="true" strokeweight=".48004pt" strokecolor="#000000">
                <v:path arrowok="t"/>
              </v:shape>
            </v:group>
            <v:group style="position:absolute;left:7566;top:1361;width:20;height:2" coordorigin="7566,1361" coordsize="20,2">
              <v:shape style="position:absolute;left:7566;top:1361;width:20;height:2" coordorigin="7566,1361" coordsize="20,0" path="m7566,1361l7585,1361e" filled="false" stroked="true" strokeweight=".48004pt" strokecolor="#000000">
                <v:path arrowok="t"/>
              </v:shape>
            </v:group>
            <v:group style="position:absolute;left:7585;top:1361;width:20;height:2" coordorigin="7585,1361" coordsize="20,2">
              <v:shape style="position:absolute;left:7585;top:1361;width:20;height:2" coordorigin="7585,1361" coordsize="20,0" path="m7585,1361l7604,1361e" filled="false" stroked="true" strokeweight=".48004pt" strokecolor="#000000">
                <v:path arrowok="t"/>
              </v:shape>
            </v:group>
            <v:group style="position:absolute;left:7604;top:1361;width:20;height:2" coordorigin="7604,1361" coordsize="20,2">
              <v:shape style="position:absolute;left:7604;top:1361;width:20;height:2" coordorigin="7604,1361" coordsize="20,0" path="m7604,1361l7623,1361e" filled="false" stroked="true" strokeweight=".48004pt" strokecolor="#000000">
                <v:path arrowok="t"/>
              </v:shape>
            </v:group>
            <v:group style="position:absolute;left:7623;top:1361;width:20;height:2" coordorigin="7623,1361" coordsize="20,2">
              <v:shape style="position:absolute;left:7623;top:1361;width:20;height:2" coordorigin="7623,1361" coordsize="20,0" path="m7623,1361l7642,1361e" filled="false" stroked="true" strokeweight=".48004pt" strokecolor="#000000">
                <v:path arrowok="t"/>
              </v:shape>
            </v:group>
            <v:group style="position:absolute;left:7642;top:1361;width:20;height:2" coordorigin="7642,1361" coordsize="20,2">
              <v:shape style="position:absolute;left:7642;top:1361;width:20;height:2" coordorigin="7642,1361" coordsize="20,0" path="m7642,1361l7662,1361e" filled="false" stroked="true" strokeweight=".48004pt" strokecolor="#000000">
                <v:path arrowok="t"/>
              </v:shape>
            </v:group>
            <v:group style="position:absolute;left:7662;top:1361;width:20;height:2" coordorigin="7662,1361" coordsize="20,2">
              <v:shape style="position:absolute;left:7662;top:1361;width:20;height:2" coordorigin="7662,1361" coordsize="20,0" path="m7662,1361l7681,1361e" filled="false" stroked="true" strokeweight=".48004pt" strokecolor="#000000">
                <v:path arrowok="t"/>
              </v:shape>
            </v:group>
            <v:group style="position:absolute;left:7681;top:1361;width:20;height:2" coordorigin="7681,1361" coordsize="20,2">
              <v:shape style="position:absolute;left:7681;top:1361;width:20;height:2" coordorigin="7681,1361" coordsize="20,0" path="m7681,1361l7700,1361e" filled="false" stroked="true" strokeweight=".48004pt" strokecolor="#000000">
                <v:path arrowok="t"/>
              </v:shape>
            </v:group>
            <v:group style="position:absolute;left:7700;top:1361;width:20;height:2" coordorigin="7700,1361" coordsize="20,2">
              <v:shape style="position:absolute;left:7700;top:1361;width:20;height:2" coordorigin="7700,1361" coordsize="20,0" path="m7700,1361l7719,1361e" filled="false" stroked="true" strokeweight=".48004pt" strokecolor="#000000">
                <v:path arrowok="t"/>
              </v:shape>
            </v:group>
            <v:group style="position:absolute;left:7719;top:1361;width:20;height:2" coordorigin="7719,1361" coordsize="20,2">
              <v:shape style="position:absolute;left:7719;top:1361;width:20;height:2" coordorigin="7719,1361" coordsize="20,0" path="m7719,1361l7738,1361e" filled="false" stroked="true" strokeweight=".48004pt" strokecolor="#000000">
                <v:path arrowok="t"/>
              </v:shape>
            </v:group>
            <v:group style="position:absolute;left:7738;top:1361;width:20;height:2" coordorigin="7738,1361" coordsize="20,2">
              <v:shape style="position:absolute;left:7738;top:1361;width:20;height:2" coordorigin="7738,1361" coordsize="20,0" path="m7738,1361l7758,1361e" filled="false" stroked="true" strokeweight=".48004pt" strokecolor="#000000">
                <v:path arrowok="t"/>
              </v:shape>
            </v:group>
            <v:group style="position:absolute;left:7758;top:1361;width:20;height:2" coordorigin="7758,1361" coordsize="20,2">
              <v:shape style="position:absolute;left:7758;top:1361;width:20;height:2" coordorigin="7758,1361" coordsize="20,0" path="m7758,1361l7777,1361e" filled="false" stroked="true" strokeweight=".48004pt" strokecolor="#000000">
                <v:path arrowok="t"/>
              </v:shape>
            </v:group>
            <v:group style="position:absolute;left:7777;top:1361;width:20;height:2" coordorigin="7777,1361" coordsize="20,2">
              <v:shape style="position:absolute;left:7777;top:1361;width:20;height:2" coordorigin="7777,1361" coordsize="20,0" path="m7777,1361l7796,1361e" filled="false" stroked="true" strokeweight=".48004pt" strokecolor="#000000">
                <v:path arrowok="t"/>
              </v:shape>
            </v:group>
            <v:group style="position:absolute;left:7796;top:1361;width:20;height:2" coordorigin="7796,1361" coordsize="20,2">
              <v:shape style="position:absolute;left:7796;top:1361;width:20;height:2" coordorigin="7796,1361" coordsize="20,0" path="m7796,1361l7815,1361e" filled="false" stroked="true" strokeweight=".48004pt" strokecolor="#000000">
                <v:path arrowok="t"/>
              </v:shape>
            </v:group>
            <v:group style="position:absolute;left:7815;top:1361;width:20;height:2" coordorigin="7815,1361" coordsize="20,2">
              <v:shape style="position:absolute;left:7815;top:1361;width:20;height:2" coordorigin="7815,1361" coordsize="20,0" path="m7815,1361l7834,1361e" filled="false" stroked="true" strokeweight=".48004pt" strokecolor="#000000">
                <v:path arrowok="t"/>
              </v:shape>
            </v:group>
            <v:group style="position:absolute;left:7834;top:1361;width:20;height:2" coordorigin="7834,1361" coordsize="20,2">
              <v:shape style="position:absolute;left:7834;top:1361;width:20;height:2" coordorigin="7834,1361" coordsize="20,0" path="m7834,1361l7854,1361e" filled="false" stroked="true" strokeweight=".48004pt" strokecolor="#000000">
                <v:path arrowok="t"/>
              </v:shape>
            </v:group>
            <v:group style="position:absolute;left:7854;top:1361;width:20;height:2" coordorigin="7854,1361" coordsize="20,2">
              <v:shape style="position:absolute;left:7854;top:1361;width:20;height:2" coordorigin="7854,1361" coordsize="20,0" path="m7854,1361l7873,1361e" filled="false" stroked="true" strokeweight=".48004pt" strokecolor="#000000">
                <v:path arrowok="t"/>
              </v:shape>
            </v:group>
            <v:group style="position:absolute;left:7873;top:1361;width:20;height:2" coordorigin="7873,1361" coordsize="20,2">
              <v:shape style="position:absolute;left:7873;top:1361;width:20;height:2" coordorigin="7873,1361" coordsize="20,0" path="m7873,1361l7892,1361e" filled="false" stroked="true" strokeweight=".48004pt" strokecolor="#000000">
                <v:path arrowok="t"/>
              </v:shape>
            </v:group>
            <v:group style="position:absolute;left:7892;top:1361;width:20;height:2" coordorigin="7892,1361" coordsize="20,2">
              <v:shape style="position:absolute;left:7892;top:1361;width:20;height:2" coordorigin="7892,1361" coordsize="20,0" path="m7892,1361l7911,1361e" filled="false" stroked="true" strokeweight=".48004pt" strokecolor="#000000">
                <v:path arrowok="t"/>
              </v:shape>
            </v:group>
            <v:group style="position:absolute;left:7911;top:1361;width:20;height:2" coordorigin="7911,1361" coordsize="20,2">
              <v:shape style="position:absolute;left:7911;top:1361;width:20;height:2" coordorigin="7911,1361" coordsize="20,0" path="m7911,1361l7930,1361e" filled="false" stroked="true" strokeweight=".48004pt" strokecolor="#000000">
                <v:path arrowok="t"/>
              </v:shape>
            </v:group>
            <v:group style="position:absolute;left:7930;top:1361;width:20;height:2" coordorigin="7930,1361" coordsize="20,2">
              <v:shape style="position:absolute;left:7930;top:1361;width:20;height:2" coordorigin="7930,1361" coordsize="20,0" path="m7930,1361l7950,1361e" filled="false" stroked="true" strokeweight=".48004pt" strokecolor="#000000">
                <v:path arrowok="t"/>
              </v:shape>
            </v:group>
            <v:group style="position:absolute;left:7950;top:1361;width:20;height:2" coordorigin="7950,1361" coordsize="20,2">
              <v:shape style="position:absolute;left:7950;top:1361;width:20;height:2" coordorigin="7950,1361" coordsize="20,0" path="m7950,1361l7969,1361e" filled="false" stroked="true" strokeweight=".48004pt" strokecolor="#000000">
                <v:path arrowok="t"/>
              </v:shape>
            </v:group>
            <v:group style="position:absolute;left:7969;top:1361;width:20;height:2" coordorigin="7969,1361" coordsize="20,2">
              <v:shape style="position:absolute;left:7969;top:1361;width:20;height:2" coordorigin="7969,1361" coordsize="20,0" path="m7969,1361l7988,1361e" filled="false" stroked="true" strokeweight=".48004pt" strokecolor="#000000">
                <v:path arrowok="t"/>
              </v:shape>
            </v:group>
            <v:group style="position:absolute;left:7988;top:1361;width:20;height:2" coordorigin="7988,1361" coordsize="20,2">
              <v:shape style="position:absolute;left:7988;top:1361;width:20;height:2" coordorigin="7988,1361" coordsize="20,0" path="m7988,1361l8007,1361e" filled="false" stroked="true" strokeweight=".48004pt" strokecolor="#000000">
                <v:path arrowok="t"/>
              </v:shape>
            </v:group>
            <v:group style="position:absolute;left:8007;top:1361;width:20;height:2" coordorigin="8007,1361" coordsize="20,2">
              <v:shape style="position:absolute;left:8007;top:1361;width:20;height:2" coordorigin="8007,1361" coordsize="20,0" path="m8007,1361l8026,1361e" filled="false" stroked="true" strokeweight=".48004pt" strokecolor="#000000">
                <v:path arrowok="t"/>
              </v:shape>
            </v:group>
            <v:group style="position:absolute;left:8026;top:1361;width:20;height:2" coordorigin="8026,1361" coordsize="20,2">
              <v:shape style="position:absolute;left:8026;top:1361;width:20;height:2" coordorigin="8026,1361" coordsize="20,0" path="m8026,1361l8046,1361e" filled="false" stroked="true" strokeweight=".48004pt" strokecolor="#000000">
                <v:path arrowok="t"/>
              </v:shape>
            </v:group>
            <v:group style="position:absolute;left:8046;top:1361;width:20;height:2" coordorigin="8046,1361" coordsize="20,2">
              <v:shape style="position:absolute;left:8046;top:1361;width:20;height:2" coordorigin="8046,1361" coordsize="20,0" path="m8046,1361l8065,1361e" filled="false" stroked="true" strokeweight=".48004pt" strokecolor="#000000">
                <v:path arrowok="t"/>
              </v:shape>
            </v:group>
            <v:group style="position:absolute;left:8065;top:1361;width:20;height:2" coordorigin="8065,1361" coordsize="20,2">
              <v:shape style="position:absolute;left:8065;top:1361;width:20;height:2" coordorigin="8065,1361" coordsize="20,0" path="m8065,1361l8084,1361e" filled="false" stroked="true" strokeweight=".48004pt" strokecolor="#000000">
                <v:path arrowok="t"/>
              </v:shape>
            </v:group>
            <v:group style="position:absolute;left:8084;top:1361;width:20;height:2" coordorigin="8084,1361" coordsize="20,2">
              <v:shape style="position:absolute;left:8084;top:1361;width:20;height:2" coordorigin="8084,1361" coordsize="20,0" path="m8084,1361l8103,1361e" filled="false" stroked="true" strokeweight=".48004pt" strokecolor="#000000">
                <v:path arrowok="t"/>
              </v:shape>
            </v:group>
            <v:group style="position:absolute;left:8103;top:1361;width:20;height:2" coordorigin="8103,1361" coordsize="20,2">
              <v:shape style="position:absolute;left:8103;top:1361;width:20;height:2" coordorigin="8103,1361" coordsize="20,0" path="m8103,1361l8123,1361e" filled="false" stroked="true" strokeweight=".48004pt" strokecolor="#000000">
                <v:path arrowok="t"/>
              </v:shape>
            </v:group>
            <v:group style="position:absolute;left:8123;top:1361;width:10;height:2" coordorigin="8123,1361" coordsize="10,2">
              <v:shape style="position:absolute;left:8123;top:1361;width:10;height:2" coordorigin="8123,1361" coordsize="10,0" path="m8123,1361l8132,1361e" filled="false" stroked="true" strokeweight=".48004pt" strokecolor="#000000">
                <v:path arrowok="t"/>
              </v:shape>
            </v:group>
            <v:group style="position:absolute;left:8132;top:1361;width:10;height:2" coordorigin="8132,1361" coordsize="10,2">
              <v:shape style="position:absolute;left:8132;top:1361;width:10;height:2" coordorigin="8132,1361" coordsize="10,0" path="m8132,1361l8142,1361e" filled="false" stroked="true" strokeweight=".48004pt" strokecolor="#000000">
                <v:path arrowok="t"/>
              </v:shape>
            </v:group>
            <v:group style="position:absolute;left:8142;top:1361;width:20;height:2" coordorigin="8142,1361" coordsize="20,2">
              <v:shape style="position:absolute;left:8142;top:1361;width:20;height:2" coordorigin="8142,1361" coordsize="20,0" path="m8142,1361l8161,1361e" filled="false" stroked="true" strokeweight=".48004pt" strokecolor="#000000">
                <v:path arrowok="t"/>
              </v:shape>
            </v:group>
            <v:group style="position:absolute;left:8161;top:1361;width:20;height:2" coordorigin="8161,1361" coordsize="20,2">
              <v:shape style="position:absolute;left:8161;top:1361;width:20;height:2" coordorigin="8161,1361" coordsize="20,0" path="m8161,1361l8180,1361e" filled="false" stroked="true" strokeweight=".48004pt" strokecolor="#000000">
                <v:path arrowok="t"/>
              </v:shape>
            </v:group>
            <v:group style="position:absolute;left:8180;top:1361;width:20;height:2" coordorigin="8180,1361" coordsize="20,2">
              <v:shape style="position:absolute;left:8180;top:1361;width:20;height:2" coordorigin="8180,1361" coordsize="20,0" path="m8180,1361l8200,1361e" filled="false" stroked="true" strokeweight=".48004pt" strokecolor="#000000">
                <v:path arrowok="t"/>
              </v:shape>
            </v:group>
            <v:group style="position:absolute;left:8200;top:1361;width:20;height:2" coordorigin="8200,1361" coordsize="20,2">
              <v:shape style="position:absolute;left:8200;top:1361;width:20;height:2" coordorigin="8200,1361" coordsize="20,0" path="m8200,1361l8219,1361e" filled="false" stroked="true" strokeweight=".48004pt" strokecolor="#000000">
                <v:path arrowok="t"/>
              </v:shape>
            </v:group>
            <v:group style="position:absolute;left:8219;top:1361;width:20;height:2" coordorigin="8219,1361" coordsize="20,2">
              <v:shape style="position:absolute;left:8219;top:1361;width:20;height:2" coordorigin="8219,1361" coordsize="20,0" path="m8219,1361l8238,1361e" filled="false" stroked="true" strokeweight=".48004pt" strokecolor="#000000">
                <v:path arrowok="t"/>
              </v:shape>
            </v:group>
            <v:group style="position:absolute;left:8238;top:1361;width:20;height:2" coordorigin="8238,1361" coordsize="20,2">
              <v:shape style="position:absolute;left:8238;top:1361;width:20;height:2" coordorigin="8238,1361" coordsize="20,0" path="m8238,1361l8257,1361e" filled="false" stroked="true" strokeweight=".48004pt" strokecolor="#000000">
                <v:path arrowok="t"/>
              </v:shape>
            </v:group>
            <v:group style="position:absolute;left:8257;top:1361;width:20;height:2" coordorigin="8257,1361" coordsize="20,2">
              <v:shape style="position:absolute;left:8257;top:1361;width:20;height:2" coordorigin="8257,1361" coordsize="20,0" path="m8257,1361l8276,1361e" filled="false" stroked="true" strokeweight=".48004pt" strokecolor="#000000">
                <v:path arrowok="t"/>
              </v:shape>
            </v:group>
            <v:group style="position:absolute;left:8276;top:1361;width:20;height:2" coordorigin="8276,1361" coordsize="20,2">
              <v:shape style="position:absolute;left:8276;top:1361;width:20;height:2" coordorigin="8276,1361" coordsize="20,0" path="m8276,1361l8296,1361e" filled="false" stroked="true" strokeweight=".48004pt" strokecolor="#000000">
                <v:path arrowok="t"/>
              </v:shape>
            </v:group>
            <v:group style="position:absolute;left:8296;top:1361;width:20;height:2" coordorigin="8296,1361" coordsize="20,2">
              <v:shape style="position:absolute;left:8296;top:1361;width:20;height:2" coordorigin="8296,1361" coordsize="20,0" path="m8296,1361l8315,1361e" filled="false" stroked="true" strokeweight=".48004pt" strokecolor="#000000">
                <v:path arrowok="t"/>
              </v:shape>
            </v:group>
            <v:group style="position:absolute;left:8315;top:1361;width:20;height:2" coordorigin="8315,1361" coordsize="20,2">
              <v:shape style="position:absolute;left:8315;top:1361;width:20;height:2" coordorigin="8315,1361" coordsize="20,0" path="m8315,1361l8334,1361e" filled="false" stroked="true" strokeweight=".48004pt" strokecolor="#000000">
                <v:path arrowok="t"/>
              </v:shape>
            </v:group>
            <v:group style="position:absolute;left:8334;top:1361;width:20;height:2" coordorigin="8334,1361" coordsize="20,2">
              <v:shape style="position:absolute;left:8334;top:1361;width:20;height:2" coordorigin="8334,1361" coordsize="20,0" path="m8334,1361l8353,1361e" filled="false" stroked="true" strokeweight=".48004pt" strokecolor="#000000">
                <v:path arrowok="t"/>
              </v:shape>
            </v:group>
            <v:group style="position:absolute;left:8353;top:1361;width:20;height:2" coordorigin="8353,1361" coordsize="20,2">
              <v:shape style="position:absolute;left:8353;top:1361;width:20;height:2" coordorigin="8353,1361" coordsize="20,0" path="m8353,1361l8372,1361e" filled="false" stroked="true" strokeweight=".48004pt" strokecolor="#000000">
                <v:path arrowok="t"/>
              </v:shape>
            </v:group>
            <v:group style="position:absolute;left:8372;top:1361;width:20;height:2" coordorigin="8372,1361" coordsize="20,2">
              <v:shape style="position:absolute;left:8372;top:1361;width:20;height:2" coordorigin="8372,1361" coordsize="20,0" path="m8372,1361l8392,1361e" filled="false" stroked="true" strokeweight=".48004pt" strokecolor="#000000">
                <v:path arrowok="t"/>
              </v:shape>
            </v:group>
            <v:group style="position:absolute;left:8392;top:1361;width:20;height:2" coordorigin="8392,1361" coordsize="20,2">
              <v:shape style="position:absolute;left:8392;top:1361;width:20;height:2" coordorigin="8392,1361" coordsize="20,0" path="m8392,1361l8411,1361e" filled="false" stroked="true" strokeweight=".48004pt" strokecolor="#000000">
                <v:path arrowok="t"/>
              </v:shape>
            </v:group>
            <v:group style="position:absolute;left:8411;top:1361;width:20;height:2" coordorigin="8411,1361" coordsize="20,2">
              <v:shape style="position:absolute;left:8411;top:1361;width:20;height:2" coordorigin="8411,1361" coordsize="20,0" path="m8411,1361l8430,1361e" filled="false" stroked="true" strokeweight=".48004pt" strokecolor="#000000">
                <v:path arrowok="t"/>
              </v:shape>
            </v:group>
            <v:group style="position:absolute;left:8430;top:1361;width:20;height:2" coordorigin="8430,1361" coordsize="20,2">
              <v:shape style="position:absolute;left:8430;top:1361;width:20;height:2" coordorigin="8430,1361" coordsize="20,0" path="m8430,1361l8449,1361e" filled="false" stroked="true" strokeweight=".48004pt" strokecolor="#000000">
                <v:path arrowok="t"/>
              </v:shape>
            </v:group>
            <v:group style="position:absolute;left:8449;top:1361;width:20;height:2" coordorigin="8449,1361" coordsize="20,2">
              <v:shape style="position:absolute;left:8449;top:1361;width:20;height:2" coordorigin="8449,1361" coordsize="20,0" path="m8449,1361l8468,1361e" filled="false" stroked="true" strokeweight=".48004pt" strokecolor="#000000">
                <v:path arrowok="t"/>
              </v:shape>
            </v:group>
            <v:group style="position:absolute;left:8468;top:1361;width:20;height:2" coordorigin="8468,1361" coordsize="20,2">
              <v:shape style="position:absolute;left:8468;top:1361;width:20;height:2" coordorigin="8468,1361" coordsize="20,0" path="m8468,1361l8488,1361e" filled="false" stroked="true" strokeweight=".48004pt" strokecolor="#000000">
                <v:path arrowok="t"/>
              </v:shape>
            </v:group>
            <v:group style="position:absolute;left:8488;top:1361;width:20;height:2" coordorigin="8488,1361" coordsize="20,2">
              <v:shape style="position:absolute;left:8488;top:1361;width:20;height:2" coordorigin="8488,1361" coordsize="20,0" path="m8488,1361l8507,1361e" filled="false" stroked="true" strokeweight=".48004pt" strokecolor="#000000">
                <v:path arrowok="t"/>
              </v:shape>
            </v:group>
            <v:group style="position:absolute;left:8507;top:1361;width:20;height:2" coordorigin="8507,1361" coordsize="20,2">
              <v:shape style="position:absolute;left:8507;top:1361;width:20;height:2" coordorigin="8507,1361" coordsize="20,0" path="m8507,1361l8526,1361e" filled="false" stroked="true" strokeweight=".48004pt" strokecolor="#000000">
                <v:path arrowok="t"/>
              </v:shape>
            </v:group>
            <v:group style="position:absolute;left:8526;top:1361;width:20;height:2" coordorigin="8526,1361" coordsize="20,2">
              <v:shape style="position:absolute;left:8526;top:1361;width:20;height:2" coordorigin="8526,1361" coordsize="20,0" path="m8526,1361l8545,1361e" filled="false" stroked="true" strokeweight=".48004pt" strokecolor="#000000">
                <v:path arrowok="t"/>
              </v:shape>
            </v:group>
            <v:group style="position:absolute;left:8545;top:1361;width:20;height:2" coordorigin="8545,1361" coordsize="20,2">
              <v:shape style="position:absolute;left:8545;top:1361;width:20;height:2" coordorigin="8545,1361" coordsize="20,0" path="m8545,1361l8564,1361e" filled="false" stroked="true" strokeweight=".48004pt" strokecolor="#000000">
                <v:path arrowok="t"/>
              </v:shape>
            </v:group>
            <v:group style="position:absolute;left:8564;top:1361;width:20;height:2" coordorigin="8564,1361" coordsize="20,2">
              <v:shape style="position:absolute;left:8564;top:1361;width:20;height:2" coordorigin="8564,1361" coordsize="20,0" path="m8564,1361l8584,1361e" filled="false" stroked="true" strokeweight=".48004pt" strokecolor="#000000">
                <v:path arrowok="t"/>
              </v:shape>
            </v:group>
            <v:group style="position:absolute;left:8584;top:1361;width:20;height:2" coordorigin="8584,1361" coordsize="20,2">
              <v:shape style="position:absolute;left:8584;top:1361;width:20;height:2" coordorigin="8584,1361" coordsize="20,0" path="m8584,1361l8603,1361e" filled="false" stroked="true" strokeweight=".48004pt" strokecolor="#000000">
                <v:path arrowok="t"/>
              </v:shape>
            </v:group>
            <v:group style="position:absolute;left:8603;top:1361;width:20;height:2" coordorigin="8603,1361" coordsize="20,2">
              <v:shape style="position:absolute;left:8603;top:1361;width:20;height:2" coordorigin="8603,1361" coordsize="20,0" path="m8603,1361l8622,1361e" filled="false" stroked="true" strokeweight=".48004pt" strokecolor="#000000">
                <v:path arrowok="t"/>
              </v:shape>
            </v:group>
            <v:group style="position:absolute;left:8622;top:1361;width:20;height:2" coordorigin="8622,1361" coordsize="20,2">
              <v:shape style="position:absolute;left:8622;top:1361;width:20;height:2" coordorigin="8622,1361" coordsize="20,0" path="m8622,1361l8641,1361e" filled="false" stroked="true" strokeweight=".48004pt" strokecolor="#000000">
                <v:path arrowok="t"/>
              </v:shape>
            </v:group>
            <v:group style="position:absolute;left:8641;top:1361;width:20;height:2" coordorigin="8641,1361" coordsize="20,2">
              <v:shape style="position:absolute;left:8641;top:1361;width:20;height:2" coordorigin="8641,1361" coordsize="20,0" path="m8641,1361l8660,1361e" filled="false" stroked="true" strokeweight=".48004pt" strokecolor="#000000">
                <v:path arrowok="t"/>
              </v:shape>
            </v:group>
            <v:group style="position:absolute;left:8660;top:1361;width:20;height:2" coordorigin="8660,1361" coordsize="20,2">
              <v:shape style="position:absolute;left:8660;top:1361;width:20;height:2" coordorigin="8660,1361" coordsize="20,0" path="m8660,1361l8680,1361e" filled="false" stroked="true" strokeweight=".48004pt" strokecolor="#000000">
                <v:path arrowok="t"/>
              </v:shape>
            </v:group>
            <v:group style="position:absolute;left:8680;top:1361;width:20;height:2" coordorigin="8680,1361" coordsize="20,2">
              <v:shape style="position:absolute;left:8680;top:1361;width:20;height:2" coordorigin="8680,1361" coordsize="20,0" path="m8680,1361l8699,1361e" filled="false" stroked="true" strokeweight=".48004pt" strokecolor="#000000">
                <v:path arrowok="t"/>
              </v:shape>
            </v:group>
            <v:group style="position:absolute;left:8699;top:1361;width:20;height:2" coordorigin="8699,1361" coordsize="20,2">
              <v:shape style="position:absolute;left:8699;top:1361;width:20;height:2" coordorigin="8699,1361" coordsize="20,0" path="m8699,1361l8718,1361e" filled="false" stroked="true" strokeweight=".48004pt" strokecolor="#000000">
                <v:path arrowok="t"/>
              </v:shape>
            </v:group>
            <v:group style="position:absolute;left:8718;top:1361;width:20;height:2" coordorigin="8718,1361" coordsize="20,2">
              <v:shape style="position:absolute;left:8718;top:1361;width:20;height:2" coordorigin="8718,1361" coordsize="20,0" path="m8718,1361l8737,1361e" filled="false" stroked="true" strokeweight=".48004pt" strokecolor="#000000">
                <v:path arrowok="t"/>
              </v:shape>
            </v:group>
            <v:group style="position:absolute;left:8737;top:1361;width:20;height:2" coordorigin="8737,1361" coordsize="20,2">
              <v:shape style="position:absolute;left:8737;top:1361;width:20;height:2" coordorigin="8737,1361" coordsize="20,0" path="m8737,1361l8756,1361e" filled="false" stroked="true" strokeweight=".48004pt" strokecolor="#000000">
                <v:path arrowok="t"/>
              </v:shape>
            </v:group>
            <v:group style="position:absolute;left:8756;top:1361;width:20;height:2" coordorigin="8756,1361" coordsize="20,2">
              <v:shape style="position:absolute;left:8756;top:1361;width:20;height:2" coordorigin="8756,1361" coordsize="20,0" path="m8756,1361l8776,1361e" filled="false" stroked="true" strokeweight=".48004pt" strokecolor="#000000">
                <v:path arrowok="t"/>
              </v:shape>
            </v:group>
            <v:group style="position:absolute;left:8776;top:1361;width:20;height:2" coordorigin="8776,1361" coordsize="20,2">
              <v:shape style="position:absolute;left:8776;top:1361;width:20;height:2" coordorigin="8776,1361" coordsize="20,0" path="m8776,1361l8795,1361e" filled="false" stroked="true" strokeweight=".48004pt" strokecolor="#000000">
                <v:path arrowok="t"/>
              </v:shape>
            </v:group>
            <v:group style="position:absolute;left:8795;top:1361;width:20;height:2" coordorigin="8795,1361" coordsize="20,2">
              <v:shape style="position:absolute;left:8795;top:1361;width:20;height:2" coordorigin="8795,1361" coordsize="20,0" path="m8795,1361l8814,1361e" filled="false" stroked="true" strokeweight=".48004pt" strokecolor="#000000">
                <v:path arrowok="t"/>
              </v:shape>
            </v:group>
            <v:group style="position:absolute;left:8814;top:1361;width:20;height:2" coordorigin="8814,1361" coordsize="20,2">
              <v:shape style="position:absolute;left:8814;top:1361;width:20;height:2" coordorigin="8814,1361" coordsize="20,0" path="m8814,1361l8833,1361e" filled="false" stroked="true" strokeweight=".48004pt" strokecolor="#000000">
                <v:path arrowok="t"/>
              </v:shape>
            </v:group>
            <v:group style="position:absolute;left:8833;top:1361;width:20;height:2" coordorigin="8833,1361" coordsize="20,2">
              <v:shape style="position:absolute;left:8833;top:1361;width:20;height:2" coordorigin="8833,1361" coordsize="20,0" path="m8833,1361l8852,1361e" filled="false" stroked="true" strokeweight=".48004pt" strokecolor="#000000">
                <v:path arrowok="t"/>
              </v:shape>
            </v:group>
            <v:group style="position:absolute;left:8852;top:1361;width:20;height:2" coordorigin="8852,1361" coordsize="20,2">
              <v:shape style="position:absolute;left:8852;top:1361;width:20;height:2" coordorigin="8852,1361" coordsize="20,0" path="m8852,1361l8872,1361e" filled="false" stroked="true" strokeweight=".48004pt" strokecolor="#000000">
                <v:path arrowok="t"/>
              </v:shape>
            </v:group>
            <v:group style="position:absolute;left:8872;top:1361;width:20;height:2" coordorigin="8872,1361" coordsize="20,2">
              <v:shape style="position:absolute;left:8872;top:1361;width:20;height:2" coordorigin="8872,1361" coordsize="20,0" path="m8872,1361l8891,1361e" filled="false" stroked="true" strokeweight=".48004pt" strokecolor="#000000">
                <v:path arrowok="t"/>
              </v:shape>
            </v:group>
            <v:group style="position:absolute;left:8891;top:1361;width:20;height:2" coordorigin="8891,1361" coordsize="20,2">
              <v:shape style="position:absolute;left:8891;top:1361;width:20;height:2" coordorigin="8891,1361" coordsize="20,0" path="m8891,1361l8910,1361e" filled="false" stroked="true" strokeweight=".48004pt" strokecolor="#000000">
                <v:path arrowok="t"/>
              </v:shape>
            </v:group>
            <v:group style="position:absolute;left:8910;top:1361;width:20;height:2" coordorigin="8910,1361" coordsize="20,2">
              <v:shape style="position:absolute;left:8910;top:1361;width:20;height:2" coordorigin="8910,1361" coordsize="20,0" path="m8910,1361l8929,1361e" filled="false" stroked="true" strokeweight=".48004pt" strokecolor="#000000">
                <v:path arrowok="t"/>
              </v:shape>
            </v:group>
            <v:group style="position:absolute;left:8929;top:1361;width:20;height:2" coordorigin="8929,1361" coordsize="20,2">
              <v:shape style="position:absolute;left:8929;top:1361;width:20;height:2" coordorigin="8929,1361" coordsize="20,0" path="m8929,1361l8948,1361e" filled="false" stroked="true" strokeweight=".48004pt" strokecolor="#000000">
                <v:path arrowok="t"/>
              </v:shape>
            </v:group>
            <v:group style="position:absolute;left:8948;top:1361;width:20;height:2" coordorigin="8948,1361" coordsize="20,2">
              <v:shape style="position:absolute;left:8948;top:1361;width:20;height:2" coordorigin="8948,1361" coordsize="20,0" path="m8948,1361l8968,1361e" filled="false" stroked="true" strokeweight=".48004pt" strokecolor="#000000">
                <v:path arrowok="t"/>
              </v:shape>
            </v:group>
            <v:group style="position:absolute;left:8968;top:1361;width:20;height:2" coordorigin="8968,1361" coordsize="20,2">
              <v:shape style="position:absolute;left:8968;top:1361;width:20;height:2" coordorigin="8968,1361" coordsize="20,0" path="m8968,1361l8987,1361e" filled="false" stroked="true" strokeweight=".48004pt" strokecolor="#000000">
                <v:path arrowok="t"/>
              </v:shape>
            </v:group>
            <v:group style="position:absolute;left:8987;top:1361;width:20;height:2" coordorigin="8987,1361" coordsize="20,2">
              <v:shape style="position:absolute;left:8987;top:1361;width:20;height:2" coordorigin="8987,1361" coordsize="20,0" path="m8987,1361l9006,1361e" filled="false" stroked="true" strokeweight=".48004pt" strokecolor="#000000">
                <v:path arrowok="t"/>
              </v:shape>
            </v:group>
            <v:group style="position:absolute;left:9006;top:1361;width:20;height:2" coordorigin="9006,1361" coordsize="20,2">
              <v:shape style="position:absolute;left:9006;top:1361;width:20;height:2" coordorigin="9006,1361" coordsize="20,0" path="m9006,1361l9025,1361e" filled="false" stroked="true" strokeweight=".48004pt" strokecolor="#000000">
                <v:path arrowok="t"/>
              </v:shape>
            </v:group>
            <v:group style="position:absolute;left:9025;top:1361;width:20;height:2" coordorigin="9025,1361" coordsize="20,2">
              <v:shape style="position:absolute;left:9025;top:1361;width:20;height:2" coordorigin="9025,1361" coordsize="20,0" path="m9025,1361l9044,1361e" filled="false" stroked="true" strokeweight=".48004pt" strokecolor="#000000">
                <v:path arrowok="t"/>
              </v:shape>
            </v:group>
            <v:group style="position:absolute;left:9044;top:1361;width:20;height:2" coordorigin="9044,1361" coordsize="20,2">
              <v:shape style="position:absolute;left:9044;top:1361;width:20;height:2" coordorigin="9044,1361" coordsize="20,0" path="m9044,1361l9064,1361e" filled="false" stroked="true" strokeweight=".48004pt" strokecolor="#000000">
                <v:path arrowok="t"/>
              </v:shape>
            </v:group>
            <v:group style="position:absolute;left:9064;top:1361;width:20;height:2" coordorigin="9064,1361" coordsize="20,2">
              <v:shape style="position:absolute;left:9064;top:1361;width:20;height:2" coordorigin="9064,1361" coordsize="20,0" path="m9064,1361l9083,1361e" filled="false" stroked="true" strokeweight=".48004pt" strokecolor="#000000">
                <v:path arrowok="t"/>
              </v:shape>
            </v:group>
            <v:group style="position:absolute;left:9083;top:1361;width:20;height:2" coordorigin="9083,1361" coordsize="20,2">
              <v:shape style="position:absolute;left:9083;top:1361;width:20;height:2" coordorigin="9083,1361" coordsize="20,0" path="m9083,1361l9102,1361e" filled="false" stroked="true" strokeweight=".48004pt" strokecolor="#000000">
                <v:path arrowok="t"/>
              </v:shape>
            </v:group>
            <v:group style="position:absolute;left:9102;top:1361;width:20;height:2" coordorigin="9102,1361" coordsize="20,2">
              <v:shape style="position:absolute;left:9102;top:1361;width:20;height:2" coordorigin="9102,1361" coordsize="20,0" path="m9102,1361l9121,1361e" filled="false" stroked="true" strokeweight=".48004pt" strokecolor="#000000">
                <v:path arrowok="t"/>
              </v:shape>
            </v:group>
            <v:group style="position:absolute;left:9121;top:1361;width:20;height:2" coordorigin="9121,1361" coordsize="20,2">
              <v:shape style="position:absolute;left:9121;top:1361;width:20;height:2" coordorigin="9121,1361" coordsize="20,0" path="m9121,1361l9140,1361e" filled="false" stroked="true" strokeweight=".48004pt" strokecolor="#000000">
                <v:path arrowok="t"/>
              </v:shape>
            </v:group>
            <v:group style="position:absolute;left:9140;top:1361;width:20;height:2" coordorigin="9140,1361" coordsize="20,2">
              <v:shape style="position:absolute;left:9140;top:1361;width:20;height:2" coordorigin="9140,1361" coordsize="20,0" path="m9140,1361l9160,1361e" filled="false" stroked="true" strokeweight=".48004pt" strokecolor="#000000">
                <v:path arrowok="t"/>
              </v:shape>
            </v:group>
            <v:group style="position:absolute;left:9160;top:1361;width:20;height:2" coordorigin="9160,1361" coordsize="20,2">
              <v:shape style="position:absolute;left:9160;top:1361;width:20;height:2" coordorigin="9160,1361" coordsize="20,0" path="m9160,1361l9179,1361e" filled="false" stroked="true" strokeweight=".48004pt" strokecolor="#000000">
                <v:path arrowok="t"/>
              </v:shape>
            </v:group>
            <v:group style="position:absolute;left:9179;top:1361;width:20;height:2" coordorigin="9179,1361" coordsize="20,2">
              <v:shape style="position:absolute;left:9179;top:1361;width:20;height:2" coordorigin="9179,1361" coordsize="20,0" path="m9179,1361l9198,1361e" filled="false" stroked="true" strokeweight=".48004pt" strokecolor="#000000">
                <v:path arrowok="t"/>
              </v:shape>
            </v:group>
            <v:group style="position:absolute;left:9198;top:1361;width:20;height:2" coordorigin="9198,1361" coordsize="20,2">
              <v:shape style="position:absolute;left:9198;top:1361;width:20;height:2" coordorigin="9198,1361" coordsize="20,0" path="m9198,1361l9217,1361e" filled="false" stroked="true" strokeweight=".48004pt" strokecolor="#000000">
                <v:path arrowok="t"/>
              </v:shape>
            </v:group>
            <v:group style="position:absolute;left:9217;top:1361;width:20;height:2" coordorigin="9217,1361" coordsize="20,2">
              <v:shape style="position:absolute;left:9217;top:1361;width:20;height:2" coordorigin="9217,1361" coordsize="20,0" path="m9217,1361l9236,1361e" filled="false" stroked="true" strokeweight=".48004pt" strokecolor="#000000">
                <v:path arrowok="t"/>
              </v:shape>
            </v:group>
            <v:group style="position:absolute;left:9236;top:1361;width:20;height:2" coordorigin="9236,1361" coordsize="20,2">
              <v:shape style="position:absolute;left:9236;top:1361;width:20;height:2" coordorigin="9236,1361" coordsize="20,0" path="m9236,1361l9256,1361e" filled="false" stroked="true" strokeweight=".48004pt" strokecolor="#000000">
                <v:path arrowok="t"/>
              </v:shape>
            </v:group>
            <v:group style="position:absolute;left:9256;top:1361;width:20;height:2" coordorigin="9256,1361" coordsize="20,2">
              <v:shape style="position:absolute;left:9256;top:1361;width:20;height:2" coordorigin="9256,1361" coordsize="20,0" path="m9256,1361l9275,1361e" filled="false" stroked="true" strokeweight=".48004pt" strokecolor="#000000">
                <v:path arrowok="t"/>
              </v:shape>
            </v:group>
            <v:group style="position:absolute;left:9275;top:1361;width:20;height:2" coordorigin="9275,1361" coordsize="20,2">
              <v:shape style="position:absolute;left:9275;top:1361;width:20;height:2" coordorigin="9275,1361" coordsize="20,0" path="m9275,1361l9294,1361e" filled="false" stroked="true" strokeweight=".48004pt" strokecolor="#000000">
                <v:path arrowok="t"/>
              </v:shape>
            </v:group>
            <v:group style="position:absolute;left:9294;top:1361;width:20;height:2" coordorigin="9294,1361" coordsize="20,2">
              <v:shape style="position:absolute;left:9294;top:1361;width:20;height:2" coordorigin="9294,1361" coordsize="20,0" path="m9294,1361l9313,1361e" filled="false" stroked="true" strokeweight=".48004pt" strokecolor="#000000">
                <v:path arrowok="t"/>
              </v:shape>
            </v:group>
            <v:group style="position:absolute;left:9313;top:1361;width:20;height:2" coordorigin="9313,1361" coordsize="20,2">
              <v:shape style="position:absolute;left:9313;top:1361;width:20;height:2" coordorigin="9313,1361" coordsize="20,0" path="m9313,1361l9332,1361e" filled="false" stroked="true" strokeweight=".48004pt" strokecolor="#000000">
                <v:path arrowok="t"/>
              </v:shape>
            </v:group>
            <v:group style="position:absolute;left:9332;top:1361;width:20;height:2" coordorigin="9332,1361" coordsize="20,2">
              <v:shape style="position:absolute;left:9332;top:1361;width:20;height:2" coordorigin="9332,1361" coordsize="20,0" path="m9332,1361l9352,1361e" filled="false" stroked="true" strokeweight=".48004pt" strokecolor="#000000">
                <v:path arrowok="t"/>
              </v:shape>
            </v:group>
            <v:group style="position:absolute;left:9352;top:1361;width:20;height:2" coordorigin="9352,1361" coordsize="20,2">
              <v:shape style="position:absolute;left:9352;top:1361;width:20;height:2" coordorigin="9352,1361" coordsize="20,0" path="m9352,1361l9371,1361e" filled="false" stroked="true" strokeweight=".48004pt" strokecolor="#000000">
                <v:path arrowok="t"/>
              </v:shape>
            </v:group>
            <v:group style="position:absolute;left:9371;top:1361;width:20;height:2" coordorigin="9371,1361" coordsize="20,2">
              <v:shape style="position:absolute;left:9371;top:1361;width:20;height:2" coordorigin="9371,1361" coordsize="20,0" path="m9371,1361l9390,1361e" filled="false" stroked="true" strokeweight=".48004pt" strokecolor="#000000">
                <v:path arrowok="t"/>
              </v:shape>
            </v:group>
            <v:group style="position:absolute;left:9390;top:1361;width:20;height:2" coordorigin="9390,1361" coordsize="20,2">
              <v:shape style="position:absolute;left:9390;top:1361;width:20;height:2" coordorigin="9390,1361" coordsize="20,0" path="m9390,1361l9409,1361e" filled="false" stroked="true" strokeweight=".48004pt" strokecolor="#000000">
                <v:path arrowok="t"/>
              </v:shape>
            </v:group>
            <v:group style="position:absolute;left:9409;top:1361;width:20;height:2" coordorigin="9409,1361" coordsize="20,2">
              <v:shape style="position:absolute;left:9409;top:1361;width:20;height:2" coordorigin="9409,1361" coordsize="20,0" path="m9409,1361l9428,1361e" filled="false" stroked="true" strokeweight=".48004pt" strokecolor="#000000">
                <v:path arrowok="t"/>
              </v:shape>
            </v:group>
            <v:group style="position:absolute;left:9428;top:1361;width:20;height:2" coordorigin="9428,1361" coordsize="20,2">
              <v:shape style="position:absolute;left:9428;top:1361;width:20;height:2" coordorigin="9428,1361" coordsize="20,0" path="m9428,1361l9448,1361e" filled="false" stroked="true" strokeweight=".48004pt" strokecolor="#000000">
                <v:path arrowok="t"/>
              </v:shape>
            </v:group>
            <v:group style="position:absolute;left:9448;top:1361;width:20;height:2" coordorigin="9448,1361" coordsize="20,2">
              <v:shape style="position:absolute;left:9448;top:1361;width:20;height:2" coordorigin="9448,1361" coordsize="20,0" path="m9448,1361l9467,1361e" filled="false" stroked="true" strokeweight=".48004pt" strokecolor="#000000">
                <v:path arrowok="t"/>
              </v:shape>
            </v:group>
            <v:group style="position:absolute;left:9467;top:1361;width:20;height:2" coordorigin="9467,1361" coordsize="20,2">
              <v:shape style="position:absolute;left:9467;top:1361;width:20;height:2" coordorigin="9467,1361" coordsize="20,0" path="m9467,1361l9486,1361e" filled="false" stroked="true" strokeweight=".48004pt" strokecolor="#000000">
                <v:path arrowok="t"/>
              </v:shape>
            </v:group>
            <v:group style="position:absolute;left:9486;top:1361;width:20;height:2" coordorigin="9486,1361" coordsize="20,2">
              <v:shape style="position:absolute;left:9486;top:1361;width:20;height:2" coordorigin="9486,1361" coordsize="20,0" path="m9486,1361l9505,1361e" filled="false" stroked="true" strokeweight=".48004pt" strokecolor="#000000">
                <v:path arrowok="t"/>
              </v:shape>
            </v:group>
            <v:group style="position:absolute;left:9505;top:1361;width:20;height:2" coordorigin="9505,1361" coordsize="20,2">
              <v:shape style="position:absolute;left:9505;top:1361;width:20;height:2" coordorigin="9505,1361" coordsize="20,0" path="m9505,1361l9524,1361e" filled="false" stroked="true" strokeweight=".48004pt" strokecolor="#000000">
                <v:path arrowok="t"/>
              </v:shape>
            </v:group>
            <v:group style="position:absolute;left:9524;top:1361;width:20;height:2" coordorigin="9524,1361" coordsize="20,2">
              <v:shape style="position:absolute;left:9524;top:1361;width:20;height:2" coordorigin="9524,1361" coordsize="20,0" path="m9524,1361l9544,1361e" filled="false" stroked="true" strokeweight=".48004pt" strokecolor="#000000">
                <v:path arrowok="t"/>
              </v:shape>
            </v:group>
            <v:group style="position:absolute;left:9544;top:1361;width:20;height:2" coordorigin="9544,1361" coordsize="20,2">
              <v:shape style="position:absolute;left:9544;top:1361;width:20;height:2" coordorigin="9544,1361" coordsize="20,0" path="m9544,1361l9563,1361e" filled="false" stroked="true" strokeweight=".48004pt" strokecolor="#000000">
                <v:path arrowok="t"/>
              </v:shape>
            </v:group>
            <v:group style="position:absolute;left:9563;top:1361;width:20;height:2" coordorigin="9563,1361" coordsize="20,2">
              <v:shape style="position:absolute;left:9563;top:1361;width:20;height:2" coordorigin="9563,1361" coordsize="20,0" path="m9563,1361l9582,1361e" filled="false" stroked="true" strokeweight=".48004pt" strokecolor="#000000">
                <v:path arrowok="t"/>
              </v:shape>
            </v:group>
            <v:group style="position:absolute;left:9582;top:1361;width:20;height:2" coordorigin="9582,1361" coordsize="20,2">
              <v:shape style="position:absolute;left:9582;top:1361;width:20;height:2" coordorigin="9582,1361" coordsize="20,0" path="m9582,1361l9601,1361e" filled="false" stroked="true" strokeweight=".48004pt" strokecolor="#000000">
                <v:path arrowok="t"/>
              </v:shape>
            </v:group>
            <v:group style="position:absolute;left:9601;top:1361;width:20;height:2" coordorigin="9601,1361" coordsize="20,2">
              <v:shape style="position:absolute;left:9601;top:1361;width:20;height:2" coordorigin="9601,1361" coordsize="20,0" path="m9601,1361l9620,1361e" filled="false" stroked="true" strokeweight=".48004pt" strokecolor="#000000">
                <v:path arrowok="t"/>
              </v:shape>
            </v:group>
            <v:group style="position:absolute;left:9620;top:1361;width:20;height:2" coordorigin="9620,1361" coordsize="20,2">
              <v:shape style="position:absolute;left:9620;top:1361;width:20;height:2" coordorigin="9620,1361" coordsize="20,0" path="m9620,1361l9640,1361e" filled="false" stroked="true" strokeweight=".48004pt" strokecolor="#000000">
                <v:path arrowok="t"/>
              </v:shape>
            </v:group>
            <v:group style="position:absolute;left:9640;top:1361;width:20;height:2" coordorigin="9640,1361" coordsize="20,2">
              <v:shape style="position:absolute;left:9640;top:1361;width:20;height:2" coordorigin="9640,1361" coordsize="20,0" path="m9640,1361l9659,1361e" filled="false" stroked="true" strokeweight=".48004pt" strokecolor="#000000">
                <v:path arrowok="t"/>
              </v:shape>
            </v:group>
            <v:group style="position:absolute;left:9659;top:1361;width:20;height:2" coordorigin="9659,1361" coordsize="20,2">
              <v:shape style="position:absolute;left:9659;top:1361;width:20;height:2" coordorigin="9659,1361" coordsize="20,0" path="m9659,1361l9678,1361e" filled="false" stroked="true" strokeweight=".48004pt" strokecolor="#000000">
                <v:path arrowok="t"/>
              </v:shape>
            </v:group>
            <v:group style="position:absolute;left:9678;top:1361;width:20;height:2" coordorigin="9678,1361" coordsize="20,2">
              <v:shape style="position:absolute;left:9678;top:1361;width:20;height:2" coordorigin="9678,1361" coordsize="20,0" path="m9678,1361l9697,1361e" filled="false" stroked="true" strokeweight=".48004pt" strokecolor="#000000">
                <v:path arrowok="t"/>
              </v:shape>
            </v:group>
            <v:group style="position:absolute;left:9697;top:1361;width:20;height:2" coordorigin="9697,1361" coordsize="20,2">
              <v:shape style="position:absolute;left:9697;top:1361;width:20;height:2" coordorigin="9697,1361" coordsize="20,0" path="m9697,1361l9716,1361e" filled="false" stroked="true" strokeweight=".48004pt" strokecolor="#000000">
                <v:path arrowok="t"/>
              </v:shape>
            </v:group>
            <v:group style="position:absolute;left:9716;top:1361;width:20;height:2" coordorigin="9716,1361" coordsize="20,2">
              <v:shape style="position:absolute;left:9716;top:1361;width:20;height:2" coordorigin="9716,1361" coordsize="20,0" path="m9716,1361l9736,1361e" filled="false" stroked="true" strokeweight=".48004pt" strokecolor="#000000">
                <v:path arrowok="t"/>
              </v:shape>
            </v:group>
            <v:group style="position:absolute;left:9736;top:1361;width:20;height:2" coordorigin="9736,1361" coordsize="20,2">
              <v:shape style="position:absolute;left:9736;top:1361;width:20;height:2" coordorigin="9736,1361" coordsize="20,0" path="m9736,1361l9755,1361e" filled="false" stroked="true" strokeweight=".48004pt" strokecolor="#000000">
                <v:path arrowok="t"/>
              </v:shape>
            </v:group>
            <v:group style="position:absolute;left:9755;top:1361;width:20;height:2" coordorigin="9755,1361" coordsize="20,2">
              <v:shape style="position:absolute;left:9755;top:1361;width:20;height:2" coordorigin="9755,1361" coordsize="20,0" path="m9755,1361l9774,1361e" filled="false" stroked="true" strokeweight=".48004pt" strokecolor="#000000">
                <v:path arrowok="t"/>
              </v:shape>
            </v:group>
            <v:group style="position:absolute;left:9774;top:1361;width:20;height:2" coordorigin="9774,1361" coordsize="20,2">
              <v:shape style="position:absolute;left:9774;top:1361;width:20;height:2" coordorigin="9774,1361" coordsize="20,0" path="m9774,1361l9793,1361e" filled="false" stroked="true" strokeweight=".48004pt" strokecolor="#000000">
                <v:path arrowok="t"/>
              </v:shape>
            </v:group>
            <v:group style="position:absolute;left:9793;top:1361;width:20;height:2" coordorigin="9793,1361" coordsize="20,2">
              <v:shape style="position:absolute;left:9793;top:1361;width:20;height:2" coordorigin="9793,1361" coordsize="20,0" path="m9793,1361l9812,1361e" filled="false" stroked="true" strokeweight=".48004pt" strokecolor="#000000">
                <v:path arrowok="t"/>
              </v:shape>
            </v:group>
            <v:group style="position:absolute;left:9812;top:1361;width:20;height:2" coordorigin="9812,1361" coordsize="20,2">
              <v:shape style="position:absolute;left:9812;top:1361;width:20;height:2" coordorigin="9812,1361" coordsize="20,0" path="m9812,1361l9832,1361e" filled="false" stroked="true" strokeweight=".48004pt" strokecolor="#000000">
                <v:path arrowok="t"/>
              </v:shape>
            </v:group>
            <v:group style="position:absolute;left:9832;top:1361;width:20;height:2" coordorigin="9832,1361" coordsize="20,2">
              <v:shape style="position:absolute;left:9832;top:1361;width:20;height:2" coordorigin="9832,1361" coordsize="20,0" path="m9832,1361l9851,1361e" filled="false" stroked="true" strokeweight=".48004pt" strokecolor="#000000">
                <v:path arrowok="t"/>
              </v:shape>
            </v:group>
            <v:group style="position:absolute;left:9851;top:1361;width:20;height:2" coordorigin="9851,1361" coordsize="20,2">
              <v:shape style="position:absolute;left:9851;top:1361;width:20;height:2" coordorigin="9851,1361" coordsize="20,0" path="m9851,1361l9870,1361e" filled="false" stroked="true" strokeweight=".48004pt" strokecolor="#000000">
                <v:path arrowok="t"/>
              </v:shape>
            </v:group>
            <v:group style="position:absolute;left:9870;top:1361;width:20;height:2" coordorigin="9870,1361" coordsize="20,2">
              <v:shape style="position:absolute;left:9870;top:1361;width:20;height:2" coordorigin="9870,1361" coordsize="20,0" path="m9870,1361l9889,1361e" filled="false" stroked="true" strokeweight=".48004pt" strokecolor="#000000">
                <v:path arrowok="t"/>
              </v:shape>
            </v:group>
            <v:group style="position:absolute;left:9889;top:1361;width:20;height:2" coordorigin="9889,1361" coordsize="20,2">
              <v:shape style="position:absolute;left:9889;top:1361;width:20;height:2" coordorigin="9889,1361" coordsize="20,0" path="m9889,1361l9908,1361e" filled="false" stroked="true" strokeweight=".48004pt" strokecolor="#000000">
                <v:path arrowok="t"/>
              </v:shape>
            </v:group>
            <v:group style="position:absolute;left:9908;top:1361;width:20;height:2" coordorigin="9908,1361" coordsize="20,2">
              <v:shape style="position:absolute;left:9908;top:1361;width:20;height:2" coordorigin="9908,1361" coordsize="20,0" path="m9908,1361l9928,1361e" filled="false" stroked="true" strokeweight=".48004pt" strokecolor="#000000">
                <v:path arrowok="t"/>
              </v:shape>
            </v:group>
            <v:group style="position:absolute;left:9928;top:1361;width:20;height:2" coordorigin="9928,1361" coordsize="20,2">
              <v:shape style="position:absolute;left:9928;top:1361;width:20;height:2" coordorigin="9928,1361" coordsize="20,0" path="m9928,1361l9947,1361e" filled="false" stroked="true" strokeweight=".48004pt" strokecolor="#000000">
                <v:path arrowok="t"/>
              </v:shape>
            </v:group>
            <v:group style="position:absolute;left:9947;top:1361;width:20;height:2" coordorigin="9947,1361" coordsize="20,2">
              <v:shape style="position:absolute;left:9947;top:1361;width:20;height:2" coordorigin="9947,1361" coordsize="20,0" path="m9947,1361l9966,1361e" filled="false" stroked="true" strokeweight=".48004pt" strokecolor="#000000">
                <v:path arrowok="t"/>
              </v:shape>
            </v:group>
            <v:group style="position:absolute;left:9966;top:1361;width:20;height:2" coordorigin="9966,1361" coordsize="20,2">
              <v:shape style="position:absolute;left:9966;top:1361;width:20;height:2" coordorigin="9966,1361" coordsize="20,0" path="m9966,1361l9985,1361e" filled="false" stroked="true" strokeweight=".48004pt" strokecolor="#000000">
                <v:path arrowok="t"/>
              </v:shape>
            </v:group>
            <v:group style="position:absolute;left:9985;top:1361;width:20;height:2" coordorigin="9985,1361" coordsize="20,2">
              <v:shape style="position:absolute;left:9985;top:1361;width:20;height:2" coordorigin="9985,1361" coordsize="20,0" path="m9985,1361l10004,1361e" filled="false" stroked="true" strokeweight=".48004pt" strokecolor="#000000">
                <v:path arrowok="t"/>
              </v:shape>
            </v:group>
            <v:group style="position:absolute;left:10004;top:1361;width:20;height:2" coordorigin="10004,1361" coordsize="20,2">
              <v:shape style="position:absolute;left:10004;top:1361;width:20;height:2" coordorigin="10004,1361" coordsize="20,0" path="m10004,1361l10024,1361e" filled="false" stroked="true" strokeweight=".48004pt" strokecolor="#000000">
                <v:path arrowok="t"/>
              </v:shape>
            </v:group>
            <v:group style="position:absolute;left:10024;top:1361;width:20;height:2" coordorigin="10024,1361" coordsize="20,2">
              <v:shape style="position:absolute;left:10024;top:1361;width:20;height:2" coordorigin="10024,1361" coordsize="20,0" path="m10024,1361l10043,1361e" filled="false" stroked="true" strokeweight=".48004pt" strokecolor="#000000">
                <v:path arrowok="t"/>
              </v:shape>
            </v:group>
            <v:group style="position:absolute;left:10043;top:1361;width:20;height:2" coordorigin="10043,1361" coordsize="20,2">
              <v:shape style="position:absolute;left:10043;top:1361;width:20;height:2" coordorigin="10043,1361" coordsize="20,0" path="m10043,1361l10062,1361e" filled="false" stroked="true" strokeweight=".48004pt" strokecolor="#000000">
                <v:path arrowok="t"/>
              </v:shape>
            </v:group>
            <v:group style="position:absolute;left:10062;top:1361;width:20;height:2" coordorigin="10062,1361" coordsize="20,2">
              <v:shape style="position:absolute;left:10062;top:1361;width:20;height:2" coordorigin="10062,1361" coordsize="20,0" path="m10062,1361l10081,1361e" filled="false" stroked="true" strokeweight=".48004pt" strokecolor="#000000">
                <v:path arrowok="t"/>
              </v:shape>
            </v:group>
            <v:group style="position:absolute;left:10081;top:1361;width:20;height:2" coordorigin="10081,1361" coordsize="20,2">
              <v:shape style="position:absolute;left:10081;top:1361;width:20;height:2" coordorigin="10081,1361" coordsize="20,0" path="m10081,1361l10100,1361e" filled="false" stroked="true" strokeweight=".48004pt" strokecolor="#000000">
                <v:path arrowok="t"/>
              </v:shape>
            </v:group>
            <v:group style="position:absolute;left:10100;top:1361;width:20;height:2" coordorigin="10100,1361" coordsize="20,2">
              <v:shape style="position:absolute;left:10100;top:1361;width:20;height:2" coordorigin="10100,1361" coordsize="20,0" path="m10100,1361l10120,1361e" filled="false" stroked="true" strokeweight=".48004pt" strokecolor="#000000">
                <v:path arrowok="t"/>
              </v:shape>
            </v:group>
            <v:group style="position:absolute;left:10120;top:1361;width:20;height:2" coordorigin="10120,1361" coordsize="20,2">
              <v:shape style="position:absolute;left:10120;top:1361;width:20;height:2" coordorigin="10120,1361" coordsize="20,0" path="m10120,1361l10139,1361e" filled="false" stroked="true" strokeweight=".48004pt" strokecolor="#000000">
                <v:path arrowok="t"/>
              </v:shape>
            </v:group>
            <v:group style="position:absolute;left:10139;top:1361;width:20;height:2" coordorigin="10139,1361" coordsize="20,2">
              <v:shape style="position:absolute;left:10139;top:1361;width:20;height:2" coordorigin="10139,1361" coordsize="20,0" path="m10139,1361l10158,1361e" filled="false" stroked="true" strokeweight=".48004pt" strokecolor="#000000">
                <v:path arrowok="t"/>
              </v:shape>
            </v:group>
            <v:group style="position:absolute;left:10158;top:1361;width:20;height:2" coordorigin="10158,1361" coordsize="20,2">
              <v:shape style="position:absolute;left:10158;top:1361;width:20;height:2" coordorigin="10158,1361" coordsize="20,0" path="m10158,1361l10177,1361e" filled="false" stroked="true" strokeweight=".48004pt" strokecolor="#000000">
                <v:path arrowok="t"/>
              </v:shape>
            </v:group>
            <v:group style="position:absolute;left:10177;top:1361;width:20;height:2" coordorigin="10177,1361" coordsize="20,2">
              <v:shape style="position:absolute;left:10177;top:1361;width:20;height:2" coordorigin="10177,1361" coordsize="20,0" path="m10177,1361l10196,1361e" filled="false" stroked="true" strokeweight=".48004pt" strokecolor="#000000">
                <v:path arrowok="t"/>
              </v:shape>
            </v:group>
            <v:group style="position:absolute;left:10196;top:1361;width:20;height:2" coordorigin="10196,1361" coordsize="20,2">
              <v:shape style="position:absolute;left:10196;top:1361;width:20;height:2" coordorigin="10196,1361" coordsize="20,0" path="m10196,1361l10216,1361e" filled="false" stroked="true" strokeweight=".48004pt" strokecolor="#000000">
                <v:path arrowok="t"/>
              </v:shape>
            </v:group>
            <v:group style="position:absolute;left:10216;top:1361;width:20;height:2" coordorigin="10216,1361" coordsize="20,2">
              <v:shape style="position:absolute;left:10216;top:1361;width:20;height:2" coordorigin="10216,1361" coordsize="20,0" path="m10216,1361l10235,1361e" filled="false" stroked="true" strokeweight=".48004pt" strokecolor="#000000">
                <v:path arrowok="t"/>
              </v:shape>
            </v:group>
            <v:group style="position:absolute;left:10235;top:1361;width:20;height:2" coordorigin="10235,1361" coordsize="20,2">
              <v:shape style="position:absolute;left:10235;top:1361;width:20;height:2" coordorigin="10235,1361" coordsize="20,0" path="m10235,1361l10254,1361e" filled="false" stroked="true" strokeweight=".48004pt" strokecolor="#000000">
                <v:path arrowok="t"/>
              </v:shape>
            </v:group>
            <v:group style="position:absolute;left:10254;top:1361;width:17;height:2" coordorigin="10254,1361" coordsize="17,2">
              <v:shape style="position:absolute;left:10254;top:1361;width:17;height:2" coordorigin="10254,1361" coordsize="17,0" path="m10254,1361l10271,1361e" filled="false" stroked="true" strokeweight=".48004pt" strokecolor="#000000">
                <v:path arrowok="t"/>
              </v:shape>
            </v:group>
            <v:group style="position:absolute;left:3716;top:1366;width:10;height:20" coordorigin="3716,1366" coordsize="10,20">
              <v:shape style="position:absolute;left:3716;top:1366;width:10;height:20" coordorigin="3716,1366" coordsize="10,20" path="m3716,1385l3725,1385,3725,1366,3716,1366,3716,1385xe" filled="true" fillcolor="#000000" stroked="false">
                <v:path arrowok="t"/>
                <v:fill type="solid"/>
              </v:shape>
            </v:group>
            <v:group style="position:absolute;left:5924;top:1366;width:10;height:20" coordorigin="5924,1366" coordsize="10,20">
              <v:shape style="position:absolute;left:5924;top:1366;width:10;height:20" coordorigin="5924,1366" coordsize="10,20" path="m5924,1385l5934,1385,5934,1366,5924,1366,5924,1385xe" filled="true" fillcolor="#000000" stroked="false">
                <v:path arrowok="t"/>
                <v:fill type="solid"/>
              </v:shape>
            </v:group>
            <v:group style="position:absolute;left:8132;top:1366;width:10;height:20" coordorigin="8132,1366" coordsize="10,20">
              <v:shape style="position:absolute;left:8132;top:1366;width:10;height:20" coordorigin="8132,1366" coordsize="10,20" path="m8132,1385l8142,1385,8142,1366,8132,1366,8132,1385xe" filled="true" fillcolor="#000000" stroked="false">
                <v:path arrowok="t"/>
                <v:fill type="solid"/>
              </v:shape>
            </v:group>
            <w10:wrap type="none"/>
          </v:group>
        </w:pict>
      </w:r>
      <w:r>
        <w:rPr/>
        <w:pict>
          <v:shape style="position:absolute;margin-left:185.779999pt;margin-top:84.63372pt;width:.480022pt;height:.66pt;mso-position-horizontal-relative:page;mso-position-vertical-relative:paragraph;z-index:-1153024" type="#_x0000_t75" stroked="false">
            <v:imagedata r:id="rId66" o:title=""/>
          </v:shape>
        </w:pict>
      </w:r>
      <w:r>
        <w:rPr/>
        <w:pict>
          <v:shape style="position:absolute;margin-left:296.200012pt;margin-top:84.63372pt;width:.480002pt;height:.66pt;mso-position-horizontal-relative:page;mso-position-vertical-relative:paragraph;z-index:-1153000" type="#_x0000_t75" stroked="false">
            <v:imagedata r:id="rId66" o:title=""/>
          </v:shape>
        </w:pict>
      </w:r>
      <w:r>
        <w:rPr/>
        <w:pict>
          <v:shape style="position:absolute;margin-left:406.619995pt;margin-top:84.63372pt;width:.480032pt;height:.66pt;mso-position-horizontal-relative:page;mso-position-vertical-relative:paragraph;z-index:-1152976" type="#_x0000_t75" stroked="false">
            <v:imagedata r:id="rId66" o:title=""/>
          </v:shape>
        </w:pict>
      </w:r>
      <w:r>
        <w:rPr/>
        <w:pict>
          <v:group style="position:absolute;margin-left:56.700001pt;margin-top:98.253731pt;width:456.85pt;height:5.05pt;mso-position-horizontal-relative:page;mso-position-vertical-relative:paragraph;z-index:-1152952" coordorigin="1134,1965" coordsize="9137,101">
            <v:shape style="position:absolute;left:1134;top:1965;width:2601;height:101" type="#_x0000_t75" stroked="false">
              <v:imagedata r:id="rId95" o:title=""/>
            </v:shape>
            <v:shape style="position:absolute;left:3711;top:2056;width:2213;height:10" type="#_x0000_t75" stroked="false">
              <v:imagedata r:id="rId96" o:title=""/>
            </v:shape>
            <v:shape style="position:absolute;left:5919;top:2056;width:4352;height:10" type="#_x0000_t75" stroked="false">
              <v:imagedata r:id="rId97" o:title=""/>
            </v:shape>
            <w10:wrap type="none"/>
          </v:group>
        </w:pict>
      </w:r>
      <w:r>
        <w:rPr/>
        <w:pict>
          <v:group style="position:absolute;margin-left:56.700001pt;margin-top:115.773735pt;width:456.85pt;height:5.05pt;mso-position-horizontal-relative:page;mso-position-vertical-relative:paragraph;z-index:-1152928" coordorigin="1134,2315" coordsize="9137,101">
            <v:shape style="position:absolute;left:1134;top:2315;width:2601;height:101" type="#_x0000_t75" stroked="false">
              <v:imagedata r:id="rId95" o:title=""/>
            </v:shape>
            <v:shape style="position:absolute;left:3711;top:2407;width:2213;height:10" type="#_x0000_t75" stroked="false">
              <v:imagedata r:id="rId98" o:title=""/>
            </v:shape>
            <v:shape style="position:absolute;left:5919;top:2407;width:4352;height:10" type="#_x0000_t75" stroked="false">
              <v:imagedata r:id="rId99" o:title=""/>
            </v:shape>
            <w10:wrap type="none"/>
          </v:group>
        </w:pict>
      </w:r>
      <w:r>
        <w:rPr/>
        <w:pict>
          <v:group style="position:absolute;margin-left:56.700001pt;margin-top:137.793655pt;width:456.85pt;height:.5pt;mso-position-horizontal-relative:page;mso-position-vertical-relative:paragraph;z-index:-1152904" coordorigin="1134,2756" coordsize="9137,10">
            <v:shape style="position:absolute;left:1134;top:2756;width:2582;height:10" type="#_x0000_t75" stroked="false">
              <v:imagedata r:id="rId100" o:title=""/>
            </v:shape>
            <v:shape style="position:absolute;left:3711;top:2756;width:2213;height:10" type="#_x0000_t75" stroked="false">
              <v:imagedata r:id="rId96" o:title=""/>
            </v:shape>
            <v:shape style="position:absolute;left:5919;top:2756;width:4352;height:10" type="#_x0000_t75" stroked="false">
              <v:imagedata r:id="rId97" o:title=""/>
            </v:shape>
            <w10:wrap type="none"/>
          </v:group>
        </w:pict>
      </w:r>
      <w:r>
        <w:rPr>
          <w:rFonts w:ascii="Times New Roman" w:hAnsi="Times New Roman" w:cs="Times New Roman" w:eastAsia="Times New Roman" w:hint="default"/>
        </w:rPr>
        <w:t>B</w:t>
      </w:r>
      <w:r>
        <w:rPr/>
        <w:t>、期末无单项金额不重大但单独计提坏账准备的应收账款。 </w:t>
      </w:r>
      <w:r>
        <w:rPr>
          <w:rFonts w:ascii="Times New Roman" w:hAnsi="Times New Roman" w:cs="Times New Roman" w:eastAsia="Times New Roman" w:hint="default"/>
        </w:rPr>
        <w:t>C</w:t>
      </w:r>
      <w:r>
        <w:rPr/>
        <w:t>、组合中，按账龄分析法计提坏账准备的应收账款情况如下：</w:t>
      </w:r>
    </w:p>
    <w:p>
      <w:pPr>
        <w:spacing w:line="240" w:lineRule="auto" w:before="13"/>
        <w:rPr>
          <w:rFonts w:ascii="宋体" w:hAnsi="宋体" w:cs="宋体" w:eastAsia="宋体" w:hint="default"/>
          <w:sz w:val="4"/>
          <w:szCs w:val="4"/>
        </w:rPr>
      </w:pPr>
    </w:p>
    <w:tbl>
      <w:tblPr>
        <w:tblW w:w="0" w:type="auto"/>
        <w:jc w:val="left"/>
        <w:tblInd w:w="253" w:type="dxa"/>
        <w:tblLayout w:type="fixed"/>
        <w:tblCellMar>
          <w:top w:w="0" w:type="dxa"/>
          <w:left w:w="0" w:type="dxa"/>
          <w:bottom w:w="0" w:type="dxa"/>
          <w:right w:w="0" w:type="dxa"/>
        </w:tblCellMar>
        <w:tblLook w:val="01E0"/>
      </w:tblPr>
      <w:tblGrid>
        <w:gridCol w:w="2586"/>
        <w:gridCol w:w="2208"/>
        <w:gridCol w:w="2208"/>
        <w:gridCol w:w="2134"/>
        <w:gridCol w:w="102"/>
      </w:tblGrid>
      <w:tr>
        <w:trPr>
          <w:trHeight w:val="272" w:hRule="exact"/>
        </w:trPr>
        <w:tc>
          <w:tcPr>
            <w:tcW w:w="4795" w:type="dxa"/>
            <w:gridSpan w:val="2"/>
            <w:tcBorders>
              <w:top w:val="single" w:sz="12" w:space="0" w:color="000000"/>
              <w:left w:val="nil" w:sz="6" w:space="0" w:color="auto"/>
              <w:bottom w:val="nil" w:sz="6" w:space="0" w:color="auto"/>
              <w:right w:val="nil" w:sz="6" w:space="0" w:color="auto"/>
            </w:tcBorders>
          </w:tcPr>
          <w:p>
            <w:pPr/>
          </w:p>
        </w:tc>
        <w:tc>
          <w:tcPr>
            <w:tcW w:w="2208"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left="7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34" w:type="dxa"/>
            <w:tcBorders>
              <w:top w:val="single" w:sz="12" w:space="0" w:color="000000"/>
              <w:left w:val="nil" w:sz="6" w:space="0" w:color="auto"/>
              <w:bottom w:val="nil" w:sz="6" w:space="0" w:color="auto"/>
              <w:right w:val="nil" w:sz="6" w:space="0" w:color="auto"/>
            </w:tcBorders>
          </w:tcPr>
          <w:p>
            <w:pPr/>
          </w:p>
        </w:tc>
        <w:tc>
          <w:tcPr>
            <w:tcW w:w="102" w:type="dxa"/>
            <w:vMerge w:val="restart"/>
            <w:tcBorders>
              <w:top w:val="nil" w:sz="6" w:space="0" w:color="auto"/>
              <w:left w:val="nil" w:sz="6" w:space="0" w:color="auto"/>
              <w:right w:val="nil" w:sz="6" w:space="0" w:color="auto"/>
            </w:tcBorders>
          </w:tcPr>
          <w:p>
            <w:pPr/>
          </w:p>
        </w:tc>
      </w:tr>
      <w:tr>
        <w:trPr>
          <w:trHeight w:val="175"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178"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8" w:type="dxa"/>
            <w:tcBorders>
              <w:top w:val="nil" w:sz="6" w:space="0" w:color="auto"/>
              <w:left w:val="single" w:sz="4" w:space="0" w:color="000000"/>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vMerge/>
            <w:tcBorders>
              <w:left w:val="nil" w:sz="6" w:space="0" w:color="auto"/>
              <w:right w:val="nil" w:sz="6" w:space="0" w:color="auto"/>
            </w:tcBorders>
          </w:tcPr>
          <w:p>
            <w:pPr/>
          </w:p>
        </w:tc>
      </w:tr>
      <w:tr>
        <w:trPr>
          <w:trHeight w:val="263" w:hRule="exact"/>
        </w:trPr>
        <w:tc>
          <w:tcPr>
            <w:tcW w:w="2586"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tc>
        <w:tc>
          <w:tcPr>
            <w:tcW w:w="220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738"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20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73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34" w:type="dxa"/>
            <w:tcBorders>
              <w:top w:val="nil" w:sz="6" w:space="0" w:color="auto"/>
              <w:left w:val="single" w:sz="4" w:space="0" w:color="000000"/>
              <w:bottom w:val="single" w:sz="4" w:space="0" w:color="000000"/>
              <w:right w:val="nil" w:sz="6" w:space="0" w:color="auto"/>
            </w:tcBorders>
          </w:tcPr>
          <w:p>
            <w:pPr>
              <w:pStyle w:val="TableParagraph"/>
              <w:spacing w:line="191"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2" w:type="dxa"/>
            <w:vMerge/>
            <w:tcBorders>
              <w:left w:val="nil" w:sz="6" w:space="0" w:color="auto"/>
              <w:bottom w:val="nil" w:sz="6" w:space="0" w:color="auto"/>
              <w:right w:val="nil" w:sz="6" w:space="0" w:color="auto"/>
            </w:tcBorders>
          </w:tcPr>
          <w:p>
            <w:pPr/>
          </w:p>
        </w:tc>
      </w:tr>
      <w:tr>
        <w:trPr>
          <w:trHeight w:val="274" w:hRule="exact"/>
        </w:trPr>
        <w:tc>
          <w:tcPr>
            <w:tcW w:w="258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1,059,717,109.90</w:t>
            </w:r>
          </w:p>
        </w:tc>
        <w:tc>
          <w:tcPr>
            <w:tcW w:w="2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10,597,171.10</w:t>
            </w:r>
          </w:p>
        </w:tc>
        <w:tc>
          <w:tcPr>
            <w:tcW w:w="2134"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1.00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26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36,076,129.08</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1,803,806.45</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5.00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4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2,889,085.74</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433,362.87</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15.00</w:t>
            </w:r>
          </w:p>
        </w:tc>
        <w:tc>
          <w:tcPr>
            <w:tcW w:w="102" w:type="dxa"/>
            <w:tcBorders>
              <w:top w:val="nil" w:sz="6" w:space="0" w:color="auto"/>
              <w:left w:val="nil" w:sz="6" w:space="0" w:color="auto"/>
              <w:bottom w:val="nil" w:sz="6" w:space="0" w:color="auto"/>
              <w:right w:val="nil" w:sz="6" w:space="0" w:color="auto"/>
            </w:tcBorders>
          </w:tcPr>
          <w:p>
            <w:pPr/>
          </w:p>
        </w:tc>
      </w:tr>
      <w:tr>
        <w:trPr>
          <w:trHeight w:val="270"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5,193,533.00</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1,558,059.90</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30.00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26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50.00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4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1,772,921.98</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1,772,921.98</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100.00</w:t>
            </w:r>
          </w:p>
        </w:tc>
        <w:tc>
          <w:tcPr>
            <w:tcW w:w="102" w:type="dxa"/>
            <w:tcBorders>
              <w:top w:val="nil" w:sz="6" w:space="0" w:color="auto"/>
              <w:left w:val="nil" w:sz="6" w:space="0" w:color="auto"/>
              <w:bottom w:val="nil" w:sz="6" w:space="0" w:color="auto"/>
              <w:right w:val="nil" w:sz="6" w:space="0" w:color="auto"/>
            </w:tcBorders>
          </w:tcPr>
          <w:p>
            <w:pPr/>
          </w:p>
        </w:tc>
      </w:tr>
      <w:tr>
        <w:trPr>
          <w:trHeight w:val="356" w:hRule="exact"/>
        </w:trPr>
        <w:tc>
          <w:tcPr>
            <w:tcW w:w="2586"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b/>
                <w:spacing w:val="-1"/>
                <w:sz w:val="18"/>
              </w:rPr>
              <w:t>1,105,648,779.70</w:t>
            </w:r>
            <w:r>
              <w:rPr>
                <w:rFonts w:ascii="Times New Roman"/>
                <w:spacing w:val="-1"/>
                <w:sz w:val="18"/>
              </w:rPr>
            </w:r>
          </w:p>
        </w:tc>
        <w:tc>
          <w:tcPr>
            <w:tcW w:w="22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16,165,322.30</w:t>
            </w:r>
            <w:r>
              <w:rPr>
                <w:rFonts w:ascii="Times New Roman"/>
                <w:spacing w:val="-1"/>
                <w:sz w:val="18"/>
              </w:rPr>
            </w:r>
          </w:p>
        </w:tc>
        <w:tc>
          <w:tcPr>
            <w:tcW w:w="213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8"/>
                <w:szCs w:val="18"/>
              </w:rPr>
            </w:pPr>
            <w:r>
              <w:rPr>
                <w:rFonts w:ascii="Times New Roman"/>
                <w:b/>
                <w:sz w:val="18"/>
              </w:rPr>
              <w:t>1.46</w:t>
            </w:r>
            <w:r>
              <w:rPr>
                <w:rFonts w:ascii="Times New Roman"/>
                <w:sz w:val="18"/>
              </w:rPr>
            </w:r>
          </w:p>
        </w:tc>
        <w:tc>
          <w:tcPr>
            <w:tcW w:w="102" w:type="dxa"/>
            <w:tcBorders>
              <w:top w:val="nil" w:sz="6" w:space="0" w:color="auto"/>
              <w:left w:val="nil" w:sz="6" w:space="0" w:color="auto"/>
              <w:bottom w:val="nil" w:sz="6" w:space="0" w:color="auto"/>
              <w:right w:val="nil" w:sz="6" w:space="0" w:color="auto"/>
            </w:tcBorders>
          </w:tcPr>
          <w:p>
            <w:pPr/>
          </w:p>
        </w:tc>
      </w:tr>
      <w:tr>
        <w:trPr>
          <w:trHeight w:val="530" w:hRule="exact"/>
        </w:trPr>
        <w:tc>
          <w:tcPr>
            <w:tcW w:w="25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（续）</w:t>
            </w:r>
          </w:p>
        </w:tc>
        <w:tc>
          <w:tcPr>
            <w:tcW w:w="2208" w:type="dxa"/>
            <w:tcBorders>
              <w:top w:val="single" w:sz="12" w:space="0" w:color="000000"/>
              <w:left w:val="nil" w:sz="6" w:space="0" w:color="auto"/>
              <w:bottom w:val="single" w:sz="12" w:space="0" w:color="000000"/>
              <w:right w:val="nil" w:sz="6" w:space="0" w:color="auto"/>
            </w:tcBorders>
          </w:tcPr>
          <w:p>
            <w:pPr/>
          </w:p>
        </w:tc>
        <w:tc>
          <w:tcPr>
            <w:tcW w:w="2208" w:type="dxa"/>
            <w:tcBorders>
              <w:top w:val="single" w:sz="12" w:space="0" w:color="000000"/>
              <w:left w:val="nil" w:sz="6" w:space="0" w:color="auto"/>
              <w:bottom w:val="single" w:sz="12" w:space="0" w:color="000000"/>
              <w:right w:val="nil" w:sz="6" w:space="0" w:color="auto"/>
            </w:tcBorders>
          </w:tcPr>
          <w:p>
            <w:pPr/>
          </w:p>
        </w:tc>
        <w:tc>
          <w:tcPr>
            <w:tcW w:w="2134" w:type="dxa"/>
            <w:tcBorders>
              <w:top w:val="single" w:sz="12" w:space="0" w:color="000000"/>
              <w:left w:val="nil" w:sz="6" w:space="0" w:color="auto"/>
              <w:bottom w:val="single" w:sz="12" w:space="0" w:color="000000"/>
              <w:right w:val="nil" w:sz="6" w:space="0" w:color="auto"/>
            </w:tcBorders>
          </w:tcPr>
          <w:p>
            <w:pPr/>
          </w:p>
        </w:tc>
        <w:tc>
          <w:tcPr>
            <w:tcW w:w="102" w:type="dxa"/>
            <w:tcBorders>
              <w:top w:val="nil" w:sz="6" w:space="0" w:color="auto"/>
              <w:left w:val="nil" w:sz="6" w:space="0" w:color="auto"/>
              <w:bottom w:val="single" w:sz="12" w:space="0" w:color="000000"/>
              <w:right w:val="nil" w:sz="6" w:space="0" w:color="auto"/>
            </w:tcBorders>
          </w:tcPr>
          <w:p>
            <w:pPr/>
          </w:p>
        </w:tc>
      </w:tr>
      <w:tr>
        <w:trPr>
          <w:trHeight w:val="271" w:hRule="exact"/>
        </w:trPr>
        <w:tc>
          <w:tcPr>
            <w:tcW w:w="2586" w:type="dxa"/>
            <w:tcBorders>
              <w:top w:val="single" w:sz="12" w:space="0" w:color="000000"/>
              <w:left w:val="nil" w:sz="6" w:space="0" w:color="auto"/>
              <w:bottom w:val="nil" w:sz="6" w:space="0" w:color="auto"/>
              <w:right w:val="single" w:sz="4" w:space="0" w:color="000000"/>
            </w:tcBorders>
          </w:tcPr>
          <w:p>
            <w:pPr/>
          </w:p>
        </w:tc>
        <w:tc>
          <w:tcPr>
            <w:tcW w:w="2208" w:type="dxa"/>
            <w:tcBorders>
              <w:top w:val="single" w:sz="12" w:space="0" w:color="000000"/>
              <w:left w:val="single" w:sz="4" w:space="0" w:color="000000"/>
              <w:bottom w:val="nil" w:sz="6" w:space="0" w:color="auto"/>
              <w:right w:val="nil" w:sz="6" w:space="0" w:color="auto"/>
            </w:tcBorders>
          </w:tcPr>
          <w:p>
            <w:pPr/>
          </w:p>
        </w:tc>
        <w:tc>
          <w:tcPr>
            <w:tcW w:w="2208" w:type="dxa"/>
            <w:tcBorders>
              <w:top w:val="single" w:sz="12" w:space="0" w:color="000000"/>
              <w:left w:val="nil" w:sz="6" w:space="0" w:color="auto"/>
              <w:bottom w:val="nil" w:sz="6" w:space="0" w:color="auto"/>
              <w:right w:val="nil" w:sz="6" w:space="0" w:color="auto"/>
            </w:tcBorders>
          </w:tcPr>
          <w:p>
            <w:pPr>
              <w:pStyle w:val="TableParagraph"/>
              <w:spacing w:line="240" w:lineRule="auto" w:before="22"/>
              <w:ind w:left="75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134" w:type="dxa"/>
            <w:tcBorders>
              <w:top w:val="single" w:sz="12" w:space="0" w:color="000000"/>
              <w:left w:val="nil" w:sz="6" w:space="0" w:color="auto"/>
              <w:bottom w:val="nil" w:sz="6" w:space="0" w:color="auto"/>
              <w:right w:val="nil" w:sz="6" w:space="0" w:color="auto"/>
            </w:tcBorders>
          </w:tcPr>
          <w:p>
            <w:pPr/>
          </w:p>
        </w:tc>
        <w:tc>
          <w:tcPr>
            <w:tcW w:w="102" w:type="dxa"/>
            <w:tcBorders>
              <w:top w:val="single" w:sz="12" w:space="0" w:color="000000"/>
              <w:left w:val="nil" w:sz="6" w:space="0" w:color="auto"/>
              <w:bottom w:val="nil" w:sz="6" w:space="0" w:color="auto"/>
              <w:right w:val="nil" w:sz="6" w:space="0" w:color="auto"/>
            </w:tcBorders>
          </w:tcPr>
          <w:p>
            <w:pPr/>
          </w:p>
        </w:tc>
      </w:tr>
      <w:tr>
        <w:trPr>
          <w:trHeight w:val="175"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178"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8" w:type="dxa"/>
            <w:tcBorders>
              <w:top w:val="nil" w:sz="6" w:space="0" w:color="auto"/>
              <w:left w:val="single" w:sz="4" w:space="0" w:color="000000"/>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264" w:hRule="exact"/>
        </w:trPr>
        <w:tc>
          <w:tcPr>
            <w:tcW w:w="2586"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tc>
        <w:tc>
          <w:tcPr>
            <w:tcW w:w="220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20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7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34"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2" w:type="dxa"/>
            <w:tcBorders>
              <w:top w:val="nil" w:sz="6" w:space="0" w:color="auto"/>
              <w:left w:val="nil" w:sz="6" w:space="0" w:color="auto"/>
              <w:bottom w:val="single" w:sz="4" w:space="0" w:color="000000"/>
              <w:right w:val="nil" w:sz="6" w:space="0" w:color="auto"/>
            </w:tcBorders>
          </w:tcPr>
          <w:p>
            <w:pPr/>
          </w:p>
        </w:tc>
      </w:tr>
      <w:tr>
        <w:trPr>
          <w:trHeight w:val="354" w:hRule="exact"/>
        </w:trPr>
        <w:tc>
          <w:tcPr>
            <w:tcW w:w="258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63"/>
              <w:jc w:val="right"/>
              <w:rPr>
                <w:rFonts w:ascii="Times New Roman" w:hAnsi="Times New Roman" w:cs="Times New Roman" w:eastAsia="Times New Roman" w:hint="default"/>
                <w:sz w:val="18"/>
                <w:szCs w:val="18"/>
              </w:rPr>
            </w:pPr>
            <w:r>
              <w:rPr>
                <w:rFonts w:ascii="Times New Roman"/>
                <w:spacing w:val="-1"/>
                <w:sz w:val="18"/>
              </w:rPr>
              <w:t>771,555,759.53</w:t>
            </w:r>
          </w:p>
        </w:tc>
        <w:tc>
          <w:tcPr>
            <w:tcW w:w="2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65"/>
              <w:jc w:val="right"/>
              <w:rPr>
                <w:rFonts w:ascii="Times New Roman" w:hAnsi="Times New Roman" w:cs="Times New Roman" w:eastAsia="Times New Roman" w:hint="default"/>
                <w:sz w:val="18"/>
                <w:szCs w:val="18"/>
              </w:rPr>
            </w:pPr>
            <w:r>
              <w:rPr>
                <w:rFonts w:ascii="Times New Roman"/>
                <w:spacing w:val="-1"/>
                <w:sz w:val="18"/>
              </w:rPr>
              <w:t>7,715,557.60</w:t>
            </w:r>
          </w:p>
        </w:tc>
        <w:tc>
          <w:tcPr>
            <w:tcW w:w="2134"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1</w:t>
            </w:r>
          </w:p>
        </w:tc>
        <w:tc>
          <w:tcPr>
            <w:tcW w:w="102" w:type="dxa"/>
            <w:tcBorders>
              <w:top w:val="single" w:sz="4" w:space="0" w:color="000000"/>
              <w:left w:val="nil" w:sz="6" w:space="0" w:color="auto"/>
              <w:bottom w:val="nil" w:sz="6" w:space="0" w:color="auto"/>
              <w:right w:val="nil" w:sz="6" w:space="0" w:color="auto"/>
            </w:tcBorders>
          </w:tcPr>
          <w:p>
            <w:pPr/>
          </w:p>
        </w:tc>
      </w:tr>
      <w:tr>
        <w:trPr>
          <w:trHeight w:val="270"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63"/>
              <w:jc w:val="right"/>
              <w:rPr>
                <w:rFonts w:ascii="Times New Roman" w:hAnsi="Times New Roman" w:cs="Times New Roman" w:eastAsia="Times New Roman" w:hint="default"/>
                <w:sz w:val="18"/>
                <w:szCs w:val="18"/>
              </w:rPr>
            </w:pPr>
            <w:r>
              <w:rPr>
                <w:rFonts w:ascii="Times New Roman"/>
                <w:spacing w:val="-1"/>
                <w:sz w:val="18"/>
              </w:rPr>
              <w:t>50,381,065.49</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65"/>
              <w:jc w:val="right"/>
              <w:rPr>
                <w:rFonts w:ascii="Times New Roman" w:hAnsi="Times New Roman" w:cs="Times New Roman" w:eastAsia="Times New Roman" w:hint="default"/>
                <w:sz w:val="18"/>
                <w:szCs w:val="18"/>
              </w:rPr>
            </w:pPr>
            <w:r>
              <w:rPr>
                <w:rFonts w:ascii="Times New Roman"/>
                <w:spacing w:val="-1"/>
                <w:sz w:val="18"/>
              </w:rPr>
              <w:t>2,519,053.27</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left="22" w:right="0"/>
              <w:jc w:val="center"/>
              <w:rPr>
                <w:rFonts w:ascii="Times New Roman" w:hAnsi="Times New Roman" w:cs="Times New Roman" w:eastAsia="Times New Roman" w:hint="default"/>
                <w:sz w:val="18"/>
                <w:szCs w:val="18"/>
              </w:rPr>
            </w:pPr>
            <w:r>
              <w:rPr>
                <w:rFonts w:ascii="Times New Roman"/>
                <w:sz w:val="18"/>
              </w:rPr>
              <w:t>5</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26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63"/>
              <w:jc w:val="right"/>
              <w:rPr>
                <w:rFonts w:ascii="Times New Roman" w:hAnsi="Times New Roman" w:cs="Times New Roman" w:eastAsia="Times New Roman" w:hint="default"/>
                <w:sz w:val="18"/>
                <w:szCs w:val="18"/>
              </w:rPr>
            </w:pPr>
            <w:r>
              <w:rPr>
                <w:rFonts w:ascii="Times New Roman"/>
                <w:spacing w:val="-1"/>
                <w:sz w:val="18"/>
              </w:rPr>
              <w:t>5,522,975.24</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63"/>
              <w:jc w:val="right"/>
              <w:rPr>
                <w:rFonts w:ascii="Times New Roman" w:hAnsi="Times New Roman" w:cs="Times New Roman" w:eastAsia="Times New Roman" w:hint="default"/>
                <w:sz w:val="18"/>
                <w:szCs w:val="18"/>
              </w:rPr>
            </w:pPr>
            <w:r>
              <w:rPr>
                <w:rFonts w:ascii="Times New Roman"/>
                <w:sz w:val="18"/>
              </w:rPr>
              <w:t>828,446.29</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left="23" w:right="0"/>
              <w:jc w:val="center"/>
              <w:rPr>
                <w:rFonts w:ascii="Times New Roman" w:hAnsi="Times New Roman" w:cs="Times New Roman" w:eastAsia="Times New Roman" w:hint="default"/>
                <w:sz w:val="18"/>
                <w:szCs w:val="18"/>
              </w:rPr>
            </w:pPr>
            <w:r>
              <w:rPr>
                <w:rFonts w:ascii="Times New Roman"/>
                <w:sz w:val="18"/>
              </w:rPr>
              <w:t>15</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4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left="23" w:right="0"/>
              <w:jc w:val="center"/>
              <w:rPr>
                <w:rFonts w:ascii="Times New Roman" w:hAnsi="Times New Roman" w:cs="Times New Roman" w:eastAsia="Times New Roman" w:hint="default"/>
                <w:sz w:val="18"/>
                <w:szCs w:val="18"/>
              </w:rPr>
            </w:pPr>
            <w:r>
              <w:rPr>
                <w:rFonts w:ascii="Times New Roman"/>
                <w:sz w:val="18"/>
              </w:rPr>
              <w:t>30</w:t>
            </w:r>
          </w:p>
        </w:tc>
        <w:tc>
          <w:tcPr>
            <w:tcW w:w="102" w:type="dxa"/>
            <w:tcBorders>
              <w:top w:val="nil" w:sz="6" w:space="0" w:color="auto"/>
              <w:left w:val="nil" w:sz="6" w:space="0" w:color="auto"/>
              <w:bottom w:val="nil" w:sz="6" w:space="0" w:color="auto"/>
              <w:right w:val="nil" w:sz="6" w:space="0" w:color="auto"/>
            </w:tcBorders>
          </w:tcPr>
          <w:p>
            <w:pPr/>
          </w:p>
        </w:tc>
      </w:tr>
      <w:tr>
        <w:trPr>
          <w:trHeight w:val="270"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63"/>
              <w:jc w:val="right"/>
              <w:rPr>
                <w:rFonts w:ascii="Times New Roman" w:hAnsi="Times New Roman" w:cs="Times New Roman" w:eastAsia="Times New Roman" w:hint="default"/>
                <w:sz w:val="18"/>
                <w:szCs w:val="18"/>
              </w:rPr>
            </w:pPr>
            <w:r>
              <w:rPr>
                <w:rFonts w:ascii="Times New Roman"/>
                <w:spacing w:val="-1"/>
                <w:sz w:val="18"/>
              </w:rPr>
              <w:t>1,251,388.97</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63"/>
              <w:jc w:val="right"/>
              <w:rPr>
                <w:rFonts w:ascii="Times New Roman" w:hAnsi="Times New Roman" w:cs="Times New Roman" w:eastAsia="Times New Roman" w:hint="default"/>
                <w:sz w:val="18"/>
                <w:szCs w:val="18"/>
              </w:rPr>
            </w:pPr>
            <w:r>
              <w:rPr>
                <w:rFonts w:ascii="Times New Roman"/>
                <w:sz w:val="18"/>
              </w:rPr>
              <w:t>625,694.49</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left="23" w:right="0"/>
              <w:jc w:val="center"/>
              <w:rPr>
                <w:rFonts w:ascii="Times New Roman" w:hAnsi="Times New Roman" w:cs="Times New Roman" w:eastAsia="Times New Roman" w:hint="default"/>
                <w:sz w:val="18"/>
                <w:szCs w:val="18"/>
              </w:rPr>
            </w:pPr>
            <w:r>
              <w:rPr>
                <w:rFonts w:ascii="Times New Roman"/>
                <w:sz w:val="18"/>
              </w:rPr>
              <w:t>50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269" w:hRule="exact"/>
        </w:trPr>
        <w:tc>
          <w:tcPr>
            <w:tcW w:w="258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63"/>
              <w:jc w:val="right"/>
              <w:rPr>
                <w:rFonts w:ascii="Times New Roman" w:hAnsi="Times New Roman" w:cs="Times New Roman" w:eastAsia="Times New Roman" w:hint="default"/>
                <w:sz w:val="18"/>
                <w:szCs w:val="18"/>
              </w:rPr>
            </w:pPr>
            <w:r>
              <w:rPr>
                <w:rFonts w:ascii="Times New Roman"/>
                <w:sz w:val="18"/>
              </w:rPr>
              <w:t>527,776.98</w:t>
            </w:r>
          </w:p>
        </w:tc>
        <w:tc>
          <w:tcPr>
            <w:tcW w:w="22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63"/>
              <w:jc w:val="right"/>
              <w:rPr>
                <w:rFonts w:ascii="Times New Roman" w:hAnsi="Times New Roman" w:cs="Times New Roman" w:eastAsia="Times New Roman" w:hint="default"/>
                <w:sz w:val="18"/>
                <w:szCs w:val="18"/>
              </w:rPr>
            </w:pPr>
            <w:r>
              <w:rPr>
                <w:rFonts w:ascii="Times New Roman"/>
                <w:sz w:val="18"/>
              </w:rPr>
              <w:t>527,776.98</w:t>
            </w:r>
          </w:p>
        </w:tc>
        <w:tc>
          <w:tcPr>
            <w:tcW w:w="213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100</w:t>
            </w:r>
          </w:p>
        </w:tc>
        <w:tc>
          <w:tcPr>
            <w:tcW w:w="102" w:type="dxa"/>
            <w:tcBorders>
              <w:top w:val="nil" w:sz="6" w:space="0" w:color="auto"/>
              <w:left w:val="nil" w:sz="6" w:space="0" w:color="auto"/>
              <w:bottom w:val="nil" w:sz="6" w:space="0" w:color="auto"/>
              <w:right w:val="nil" w:sz="6" w:space="0" w:color="auto"/>
            </w:tcBorders>
          </w:tcPr>
          <w:p>
            <w:pPr/>
          </w:p>
        </w:tc>
      </w:tr>
      <w:tr>
        <w:trPr>
          <w:trHeight w:val="81" w:hRule="exact"/>
        </w:trPr>
        <w:tc>
          <w:tcPr>
            <w:tcW w:w="258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single" w:sz="4" w:space="0" w:color="000000"/>
            </w:tcBorders>
          </w:tcPr>
          <w:p>
            <w:pPr/>
          </w:p>
        </w:tc>
        <w:tc>
          <w:tcPr>
            <w:tcW w:w="2208" w:type="dxa"/>
            <w:tcBorders>
              <w:top w:val="nil" w:sz="6" w:space="0" w:color="auto"/>
              <w:left w:val="single" w:sz="4" w:space="0" w:color="000000"/>
              <w:bottom w:val="nil" w:sz="6" w:space="0" w:color="auto"/>
              <w:right w:val="single" w:sz="4" w:space="0" w:color="000000"/>
            </w:tcBorders>
          </w:tcPr>
          <w:p>
            <w:pPr/>
          </w:p>
        </w:tc>
        <w:tc>
          <w:tcPr>
            <w:tcW w:w="2134" w:type="dxa"/>
            <w:tcBorders>
              <w:top w:val="nil" w:sz="6" w:space="0" w:color="auto"/>
              <w:left w:val="single" w:sz="4" w:space="0" w:color="000000"/>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55" w:hRule="exact"/>
        </w:trPr>
        <w:tc>
          <w:tcPr>
            <w:tcW w:w="2586"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63"/>
              <w:jc w:val="right"/>
              <w:rPr>
                <w:rFonts w:ascii="Times New Roman" w:hAnsi="Times New Roman" w:cs="Times New Roman" w:eastAsia="Times New Roman" w:hint="default"/>
                <w:sz w:val="18"/>
                <w:szCs w:val="18"/>
              </w:rPr>
            </w:pPr>
            <w:r>
              <w:rPr>
                <w:rFonts w:ascii="Times New Roman"/>
                <w:b/>
                <w:spacing w:val="-1"/>
                <w:sz w:val="18"/>
              </w:rPr>
              <w:t>829,238,966.21</w:t>
            </w:r>
            <w:r>
              <w:rPr>
                <w:rFonts w:ascii="Times New Roman"/>
                <w:spacing w:val="-1"/>
                <w:sz w:val="18"/>
              </w:rPr>
            </w:r>
          </w:p>
        </w:tc>
        <w:tc>
          <w:tcPr>
            <w:tcW w:w="22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65"/>
              <w:jc w:val="right"/>
              <w:rPr>
                <w:rFonts w:ascii="Times New Roman" w:hAnsi="Times New Roman" w:cs="Times New Roman" w:eastAsia="Times New Roman" w:hint="default"/>
                <w:sz w:val="18"/>
                <w:szCs w:val="18"/>
              </w:rPr>
            </w:pPr>
            <w:r>
              <w:rPr>
                <w:rFonts w:ascii="Times New Roman"/>
                <w:b/>
                <w:spacing w:val="-1"/>
                <w:sz w:val="18"/>
              </w:rPr>
              <w:t>12,216,528.62</w:t>
            </w:r>
            <w:r>
              <w:rPr>
                <w:rFonts w:ascii="Times New Roman"/>
                <w:spacing w:val="-1"/>
                <w:sz w:val="18"/>
              </w:rPr>
            </w:r>
          </w:p>
        </w:tc>
        <w:tc>
          <w:tcPr>
            <w:tcW w:w="213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left="24" w:right="0"/>
              <w:jc w:val="center"/>
              <w:rPr>
                <w:rFonts w:ascii="Times New Roman" w:hAnsi="Times New Roman" w:cs="Times New Roman" w:eastAsia="Times New Roman" w:hint="default"/>
                <w:sz w:val="18"/>
                <w:szCs w:val="18"/>
              </w:rPr>
            </w:pPr>
            <w:r>
              <w:rPr>
                <w:rFonts w:ascii="Times New Roman"/>
                <w:b/>
                <w:sz w:val="18"/>
              </w:rPr>
              <w:t>1.47</w:t>
            </w:r>
            <w:r>
              <w:rPr>
                <w:rFonts w:ascii="Times New Roman"/>
                <w:sz w:val="18"/>
              </w:rPr>
            </w:r>
          </w:p>
        </w:tc>
        <w:tc>
          <w:tcPr>
            <w:tcW w:w="102" w:type="dxa"/>
            <w:tcBorders>
              <w:top w:val="nil" w:sz="6" w:space="0" w:color="auto"/>
              <w:left w:val="nil" w:sz="6" w:space="0" w:color="auto"/>
              <w:bottom w:val="single" w:sz="12" w:space="0" w:color="000000"/>
              <w:right w:val="nil" w:sz="6" w:space="0" w:color="auto"/>
            </w:tcBorders>
          </w:tcPr>
          <w:p>
            <w:pPr/>
          </w:p>
        </w:tc>
      </w:tr>
    </w:tbl>
    <w:p>
      <w:pPr>
        <w:spacing w:line="240" w:lineRule="auto" w:before="13"/>
        <w:rPr>
          <w:rFonts w:ascii="宋体" w:hAnsi="宋体" w:cs="宋体" w:eastAsia="宋体" w:hint="default"/>
          <w:sz w:val="7"/>
          <w:szCs w:val="7"/>
        </w:rPr>
      </w:pPr>
    </w:p>
    <w:p>
      <w:pPr>
        <w:pStyle w:val="Heading4"/>
        <w:spacing w:line="240" w:lineRule="auto"/>
        <w:ind w:left="676" w:right="0"/>
        <w:jc w:val="left"/>
        <w:rPr>
          <w:b w:val="0"/>
          <w:bCs w:val="0"/>
        </w:rPr>
      </w:pPr>
      <w:r>
        <w:rPr/>
        <w:pict>
          <v:group style="position:absolute;margin-left:56.700001pt;margin-top:-99.506325pt;width:461.95pt;height:5.05pt;mso-position-horizontal-relative:page;mso-position-vertical-relative:paragraph;z-index:-1152688" coordorigin="1134,-1990" coordsize="9239,101">
            <v:shape style="position:absolute;left:1134;top:-1990;width:2601;height:101" type="#_x0000_t75" stroked="false">
              <v:imagedata r:id="rId95" o:title=""/>
            </v:shape>
            <v:shape style="position:absolute;left:3711;top:-1899;width:6662;height:10" type="#_x0000_t75" stroked="false">
              <v:imagedata r:id="rId102" o:title=""/>
            </v:shape>
            <w10:wrap type="none"/>
          </v:group>
        </w:pict>
      </w:r>
      <w:r>
        <w:rPr/>
        <w:pict>
          <v:group style="position:absolute;margin-left:56.700001pt;margin-top:-81.986359pt;width:461.95pt;height:5.05pt;mso-position-horizontal-relative:page;mso-position-vertical-relative:paragraph;z-index:-1152664" coordorigin="1134,-1640" coordsize="9239,101">
            <v:shape style="position:absolute;left:1134;top:-1640;width:2601;height:101" type="#_x0000_t75" stroked="false">
              <v:imagedata r:id="rId95" o:title=""/>
            </v:shape>
            <v:shape style="position:absolute;left:3711;top:-1549;width:6662;height:10" type="#_x0000_t75" stroked="false">
              <v:imagedata r:id="rId106" o:title=""/>
            </v:shape>
            <w10:wrap type="none"/>
          </v:group>
        </w:pict>
      </w:r>
      <w:r>
        <w:rPr/>
        <w:pict>
          <v:group style="position:absolute;margin-left:56.700001pt;margin-top:-59.966316pt;width:461.95pt;height:.5pt;mso-position-horizontal-relative:page;mso-position-vertical-relative:paragraph;z-index:-1152640" coordorigin="1134,-1199" coordsize="9239,10">
            <v:shape style="position:absolute;left:1134;top:-1199;width:2582;height:10" type="#_x0000_t75" stroked="false">
              <v:imagedata r:id="rId100" o:title=""/>
            </v:shape>
            <v:shape style="position:absolute;left:3711;top:-1199;width:6662;height:10" type="#_x0000_t75" stroked="false">
              <v:imagedata r:id="rId102" o:title=""/>
            </v:shape>
            <w10:wrap type="none"/>
          </v:group>
        </w:pict>
      </w:r>
      <w:r>
        <w:rPr/>
        <w:pict>
          <v:group style="position:absolute;margin-left:56.700001pt;margin-top:-47.006325pt;width:461.95pt;height:5.05pt;mso-position-horizontal-relative:page;mso-position-vertical-relative:paragraph;z-index:-1152616" coordorigin="1134,-940" coordsize="9239,101">
            <v:shape style="position:absolute;left:1134;top:-940;width:2601;height:101" type="#_x0000_t75" stroked="false">
              <v:imagedata r:id="rId95" o:title=""/>
            </v:shape>
            <v:shape style="position:absolute;left:3711;top:-849;width:6662;height:10" type="#_x0000_t75" stroked="false">
              <v:imagedata r:id="rId102" o:title=""/>
            </v:shape>
            <w10:wrap type="none"/>
          </v:group>
        </w:pict>
      </w:r>
      <w:r>
        <w:rPr/>
        <w:pict>
          <v:group style="position:absolute;margin-left:56.700001pt;margin-top:-29.486355pt;width:461.95pt;height:5.05pt;mso-position-horizontal-relative:page;mso-position-vertical-relative:paragraph;z-index:-1152592" coordorigin="1134,-590" coordsize="9239,101">
            <v:shape style="position:absolute;left:1134;top:-590;width:2601;height:101" type="#_x0000_t75" stroked="false">
              <v:imagedata r:id="rId95" o:title=""/>
            </v:shape>
            <v:shape style="position:absolute;left:3711;top:-499;width:6662;height:10" type="#_x0000_t75" stroked="false">
              <v:imagedata r:id="rId106" o:title=""/>
            </v:shape>
            <w10:wrap type="none"/>
          </v:group>
        </w:pict>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12"/>
          <w:szCs w:val="12"/>
        </w:rPr>
      </w:pPr>
    </w:p>
    <w:p>
      <w:pPr>
        <w:pStyle w:val="BodyText"/>
        <w:spacing w:line="256" w:lineRule="auto" w:before="35"/>
        <w:ind w:left="254" w:right="1144" w:firstLine="420"/>
        <w:jc w:val="left"/>
      </w:pPr>
      <w:r>
        <w:rPr/>
        <w:t>本期计提坏账准备金额</w:t>
      </w:r>
      <w:r>
        <w:rPr>
          <w:rFonts w:ascii="Times New Roman" w:hAnsi="Times New Roman" w:cs="Times New Roman" w:eastAsia="Times New Roman" w:hint="default"/>
        </w:rPr>
        <w:t>4,054,388.79</w:t>
      </w:r>
      <w:r>
        <w:rPr/>
        <w:t>元；本期收回或转回坏账准备金额</w:t>
      </w:r>
      <w:r>
        <w:rPr>
          <w:rFonts w:ascii="Times New Roman" w:hAnsi="Times New Roman" w:cs="Times New Roman" w:eastAsia="Times New Roman" w:hint="default"/>
        </w:rPr>
        <w:t>7,448.80</w:t>
      </w:r>
      <w:r>
        <w:rPr/>
        <w:t>元；本期因合并范围变 动而减少坏账准备金额</w:t>
      </w:r>
      <w:r>
        <w:rPr>
          <w:rFonts w:ascii="Times New Roman" w:hAnsi="Times New Roman" w:cs="Times New Roman" w:eastAsia="Times New Roman" w:hint="default"/>
        </w:rPr>
        <w:t>20,300.00</w:t>
      </w:r>
      <w:r>
        <w:rPr/>
        <w:t>元；本期核销应收账款金额</w:t>
      </w:r>
      <w:r>
        <w:rPr>
          <w:rFonts w:ascii="Times New Roman" w:hAnsi="Times New Roman" w:cs="Times New Roman" w:eastAsia="Times New Roman" w:hint="default"/>
        </w:rPr>
        <w:t>28,457.50</w:t>
      </w:r>
      <w:r>
        <w:rPr/>
        <w:t>元。</w:t>
      </w:r>
    </w:p>
    <w:p>
      <w:pPr>
        <w:spacing w:line="240" w:lineRule="auto" w:before="3"/>
        <w:rPr>
          <w:rFonts w:ascii="宋体" w:hAnsi="宋体" w:cs="宋体" w:eastAsia="宋体" w:hint="default"/>
          <w:sz w:val="25"/>
          <w:szCs w:val="25"/>
        </w:rPr>
      </w:pPr>
    </w:p>
    <w:p>
      <w:pPr>
        <w:pStyle w:val="Heading4"/>
        <w:spacing w:line="240" w:lineRule="auto" w:before="0"/>
        <w:ind w:left="676" w:right="0"/>
        <w:jc w:val="left"/>
        <w:rPr>
          <w:b w:val="0"/>
          <w:bCs w:val="0"/>
        </w:rPr>
      </w:pPr>
      <w:r>
        <w:rPr/>
        <w:pict>
          <v:group style="position:absolute;margin-left:255.279999pt;margin-top:19.763653pt;width:.5pt;height:102.9pt;mso-position-horizontal-relative:page;mso-position-vertical-relative:paragraph;z-index:-1152568" coordorigin="5106,395" coordsize="10,2058">
            <v:group style="position:absolute;left:5106;top:395;width:10;height:20" coordorigin="5106,395" coordsize="10,20">
              <v:shape style="position:absolute;left:5106;top:395;width:10;height:20" coordorigin="5106,395" coordsize="10,20" path="m5106,414l5115,414,5115,395,5106,395,5106,414xe" filled="true" fillcolor="#000000" stroked="false">
                <v:path arrowok="t"/>
                <v:fill type="solid"/>
              </v:shape>
            </v:group>
            <v:group style="position:absolute;left:5106;top:414;width:10;height:20" coordorigin="5106,414" coordsize="10,20">
              <v:shape style="position:absolute;left:5106;top:414;width:10;height:20" coordorigin="5106,414" coordsize="10,20" path="m5106,434l5115,434,5115,414,5106,414,5106,434xe" filled="true" fillcolor="#000000" stroked="false">
                <v:path arrowok="t"/>
                <v:fill type="solid"/>
              </v:shape>
            </v:group>
            <v:group style="position:absolute;left:5106;top:434;width:10;height:20" coordorigin="5106,434" coordsize="10,20">
              <v:shape style="position:absolute;left:5106;top:434;width:10;height:20" coordorigin="5106,434" coordsize="10,20" path="m5106,453l5115,453,5115,434,5106,434,5106,453xe" filled="true" fillcolor="#000000" stroked="false">
                <v:path arrowok="t"/>
                <v:fill type="solid"/>
              </v:shape>
            </v:group>
            <v:group style="position:absolute;left:5106;top:453;width:10;height:20" coordorigin="5106,453" coordsize="10,20">
              <v:shape style="position:absolute;left:5106;top:453;width:10;height:20" coordorigin="5106,453" coordsize="10,20" path="m5106,472l5115,472,5115,453,5106,453,5106,472xe" filled="true" fillcolor="#000000" stroked="false">
                <v:path arrowok="t"/>
                <v:fill type="solid"/>
              </v:shape>
            </v:group>
            <v:group style="position:absolute;left:5106;top:472;width:10;height:20" coordorigin="5106,472" coordsize="10,20">
              <v:shape style="position:absolute;left:5106;top:472;width:10;height:20" coordorigin="5106,472" coordsize="10,20" path="m5106,491l5115,491,5115,472,5106,472,5106,491xe" filled="true" fillcolor="#000000" stroked="false">
                <v:path arrowok="t"/>
                <v:fill type="solid"/>
              </v:shape>
            </v:group>
            <v:group style="position:absolute;left:5106;top:491;width:10;height:20" coordorigin="5106,491" coordsize="10,20">
              <v:shape style="position:absolute;left:5106;top:491;width:10;height:20" coordorigin="5106,491" coordsize="10,20" path="m5106,510l5115,510,5115,491,5106,491,5106,510xe" filled="true" fillcolor="#000000" stroked="false">
                <v:path arrowok="t"/>
                <v:fill type="solid"/>
              </v:shape>
            </v:group>
            <v:group style="position:absolute;left:5106;top:510;width:10;height:20" coordorigin="5106,510" coordsize="10,20">
              <v:shape style="position:absolute;left:5106;top:510;width:10;height:20" coordorigin="5106,510" coordsize="10,20" path="m5106,530l5115,530,5115,510,5106,510,5106,530xe" filled="true" fillcolor="#000000" stroked="false">
                <v:path arrowok="t"/>
                <v:fill type="solid"/>
              </v:shape>
            </v:group>
            <v:group style="position:absolute;left:5106;top:530;width:10;height:20" coordorigin="5106,530" coordsize="10,20">
              <v:shape style="position:absolute;left:5106;top:530;width:10;height:20" coordorigin="5106,530" coordsize="10,20" path="m5106,549l5115,549,5115,530,5106,530,5106,549xe" filled="true" fillcolor="#000000" stroked="false">
                <v:path arrowok="t"/>
                <v:fill type="solid"/>
              </v:shape>
            </v:group>
            <v:group style="position:absolute;left:5106;top:549;width:10;height:20" coordorigin="5106,549" coordsize="10,20">
              <v:shape style="position:absolute;left:5106;top:549;width:10;height:20" coordorigin="5106,549" coordsize="10,20" path="m5106,568l5115,568,5115,549,5106,549,5106,568xe" filled="true" fillcolor="#000000" stroked="false">
                <v:path arrowok="t"/>
                <v:fill type="solid"/>
              </v:shape>
            </v:group>
            <v:group style="position:absolute;left:5106;top:568;width:10;height:20" coordorigin="5106,568" coordsize="10,20">
              <v:shape style="position:absolute;left:5106;top:568;width:10;height:20" coordorigin="5106,568" coordsize="10,20" path="m5106,587l5115,587,5115,568,5106,568,5106,587xe" filled="true" fillcolor="#000000" stroked="false">
                <v:path arrowok="t"/>
                <v:fill type="solid"/>
              </v:shape>
            </v:group>
            <v:group style="position:absolute;left:5106;top:587;width:10;height:20" coordorigin="5106,587" coordsize="10,20">
              <v:shape style="position:absolute;left:5106;top:587;width:10;height:20" coordorigin="5106,587" coordsize="10,20" path="m5106,606l5115,606,5115,587,5106,587,5106,606xe" filled="true" fillcolor="#000000" stroked="false">
                <v:path arrowok="t"/>
                <v:fill type="solid"/>
              </v:shape>
            </v:group>
            <v:group style="position:absolute;left:5106;top:606;width:10;height:20" coordorigin="5106,606" coordsize="10,20">
              <v:shape style="position:absolute;left:5106;top:606;width:10;height:20" coordorigin="5106,606" coordsize="10,20" path="m5106,626l5115,626,5115,606,5106,606,5106,626xe" filled="true" fillcolor="#000000" stroked="false">
                <v:path arrowok="t"/>
                <v:fill type="solid"/>
              </v:shape>
            </v:group>
            <v:group style="position:absolute;left:5106;top:626;width:10;height:20" coordorigin="5106,626" coordsize="10,20">
              <v:shape style="position:absolute;left:5106;top:626;width:10;height:20" coordorigin="5106,626" coordsize="10,20" path="m5106,645l5115,645,5115,626,5106,626,5106,645xe" filled="true" fillcolor="#000000" stroked="false">
                <v:path arrowok="t"/>
                <v:fill type="solid"/>
              </v:shape>
            </v:group>
            <v:group style="position:absolute;left:5106;top:645;width:10;height:20" coordorigin="5106,645" coordsize="10,20">
              <v:shape style="position:absolute;left:5106;top:645;width:10;height:20" coordorigin="5106,645" coordsize="10,20" path="m5106,664l5115,664,5115,645,5106,645,5106,664xe" filled="true" fillcolor="#000000" stroked="false">
                <v:path arrowok="t"/>
                <v:fill type="solid"/>
              </v:shape>
            </v:group>
            <v:group style="position:absolute;left:5106;top:664;width:10;height:20" coordorigin="5106,664" coordsize="10,20">
              <v:shape style="position:absolute;left:5106;top:664;width:10;height:20" coordorigin="5106,664" coordsize="10,20" path="m5106,683l5115,683,5115,664,5106,664,5106,683xe" filled="true" fillcolor="#000000" stroked="false">
                <v:path arrowok="t"/>
                <v:fill type="solid"/>
              </v:shape>
              <v:shape style="position:absolute;left:5106;top:702;width:10;height:13" type="#_x0000_t75" stroked="false">
                <v:imagedata r:id="rId66" o:title=""/>
              </v:shape>
            </v:group>
            <v:group style="position:absolute;left:5106;top:744;width:10;height:20" coordorigin="5106,744" coordsize="10,20">
              <v:shape style="position:absolute;left:5106;top:744;width:10;height:20" coordorigin="5106,744" coordsize="10,20" path="m5106,764l5115,764,5115,744,5106,744,5106,764xe" filled="true" fillcolor="#000000" stroked="false">
                <v:path arrowok="t"/>
                <v:fill type="solid"/>
              </v:shape>
            </v:group>
            <v:group style="position:absolute;left:5106;top:764;width:10;height:20" coordorigin="5106,764" coordsize="10,20">
              <v:shape style="position:absolute;left:5106;top:764;width:10;height:20" coordorigin="5106,764" coordsize="10,20" path="m5106,783l5115,783,5115,764,5106,764,5106,783xe" filled="true" fillcolor="#000000" stroked="false">
                <v:path arrowok="t"/>
                <v:fill type="solid"/>
              </v:shape>
            </v:group>
            <v:group style="position:absolute;left:5106;top:783;width:10;height:20" coordorigin="5106,783" coordsize="10,20">
              <v:shape style="position:absolute;left:5106;top:783;width:10;height:20" coordorigin="5106,783" coordsize="10,20" path="m5106,802l5115,802,5115,783,5106,783,5106,802xe" filled="true" fillcolor="#000000" stroked="false">
                <v:path arrowok="t"/>
                <v:fill type="solid"/>
              </v:shape>
            </v:group>
            <v:group style="position:absolute;left:5106;top:802;width:10;height:20" coordorigin="5106,802" coordsize="10,20">
              <v:shape style="position:absolute;left:5106;top:802;width:10;height:20" coordorigin="5106,802" coordsize="10,20" path="m5106,821l5115,821,5115,802,5106,802,5106,821xe" filled="true" fillcolor="#000000" stroked="false">
                <v:path arrowok="t"/>
                <v:fill type="solid"/>
              </v:shape>
            </v:group>
            <v:group style="position:absolute;left:5106;top:821;width:10;height:20" coordorigin="5106,821" coordsize="10,20">
              <v:shape style="position:absolute;left:5106;top:821;width:10;height:20" coordorigin="5106,821" coordsize="10,20" path="m5106,840l5115,840,5115,821,5106,821,5106,840xe" filled="true" fillcolor="#000000" stroked="false">
                <v:path arrowok="t"/>
                <v:fill type="solid"/>
              </v:shape>
            </v:group>
            <v:group style="position:absolute;left:5106;top:840;width:10;height:20" coordorigin="5106,840" coordsize="10,20">
              <v:shape style="position:absolute;left:5106;top:840;width:10;height:20" coordorigin="5106,840" coordsize="10,20" path="m5106,860l5115,860,5115,840,5106,840,5106,860xe" filled="true" fillcolor="#000000" stroked="false">
                <v:path arrowok="t"/>
                <v:fill type="solid"/>
              </v:shape>
            </v:group>
            <v:group style="position:absolute;left:5106;top:860;width:10;height:20" coordorigin="5106,860" coordsize="10,20">
              <v:shape style="position:absolute;left:5106;top:860;width:10;height:20" coordorigin="5106,860" coordsize="10,20" path="m5106,879l5115,879,5115,860,5106,860,5106,879xe" filled="true" fillcolor="#000000" stroked="false">
                <v:path arrowok="t"/>
                <v:fill type="solid"/>
              </v:shape>
            </v:group>
            <v:group style="position:absolute;left:5106;top:879;width:10;height:20" coordorigin="5106,879" coordsize="10,20">
              <v:shape style="position:absolute;left:5106;top:879;width:10;height:20" coordorigin="5106,879" coordsize="10,20" path="m5106,898l5115,898,5115,879,5106,879,5106,898xe" filled="true" fillcolor="#000000" stroked="false">
                <v:path arrowok="t"/>
                <v:fill type="solid"/>
              </v:shape>
            </v:group>
            <v:group style="position:absolute;left:5106;top:898;width:10;height:20" coordorigin="5106,898" coordsize="10,20">
              <v:shape style="position:absolute;left:5106;top:898;width:10;height:20" coordorigin="5106,898" coordsize="10,20" path="m5106,917l5115,917,5115,898,5106,898,5106,917xe" filled="true" fillcolor="#000000" stroked="false">
                <v:path arrowok="t"/>
                <v:fill type="solid"/>
              </v:shape>
            </v:group>
            <v:group style="position:absolute;left:5106;top:917;width:10;height:20" coordorigin="5106,917" coordsize="10,20">
              <v:shape style="position:absolute;left:5106;top:917;width:10;height:20" coordorigin="5106,917" coordsize="10,20" path="m5106,936l5115,936,5115,917,5106,917,5106,936xe" filled="true" fillcolor="#000000" stroked="false">
                <v:path arrowok="t"/>
                <v:fill type="solid"/>
              </v:shape>
            </v:group>
            <v:group style="position:absolute;left:5106;top:936;width:10;height:20" coordorigin="5106,936" coordsize="10,20">
              <v:shape style="position:absolute;left:5106;top:936;width:10;height:20" coordorigin="5106,936" coordsize="10,20" path="m5106,956l5115,956,5115,936,5106,936,5106,956xe" filled="true" fillcolor="#000000" stroked="false">
                <v:path arrowok="t"/>
                <v:fill type="solid"/>
              </v:shape>
            </v:group>
            <v:group style="position:absolute;left:5106;top:956;width:10;height:20" coordorigin="5106,956" coordsize="10,20">
              <v:shape style="position:absolute;left:5106;top:956;width:10;height:20" coordorigin="5106,956" coordsize="10,20" path="m5106,975l5115,975,5115,956,5106,956,5106,975xe" filled="true" fillcolor="#000000" stroked="false">
                <v:path arrowok="t"/>
                <v:fill type="solid"/>
              </v:shape>
            </v:group>
            <v:group style="position:absolute;left:5106;top:975;width:10;height:20" coordorigin="5106,975" coordsize="10,20">
              <v:shape style="position:absolute;left:5106;top:975;width:10;height:20" coordorigin="5106,975" coordsize="10,20" path="m5106,994l5115,994,5115,975,5106,975,5106,994xe" filled="true" fillcolor="#000000" stroked="false">
                <v:path arrowok="t"/>
                <v:fill type="solid"/>
              </v:shape>
            </v:group>
            <v:group style="position:absolute;left:5106;top:994;width:10;height:20" coordorigin="5106,994" coordsize="10,20">
              <v:shape style="position:absolute;left:5106;top:994;width:10;height:20" coordorigin="5106,994" coordsize="10,20" path="m5106,1013l5115,1013,5115,994,5106,994,5106,1013xe" filled="true" fillcolor="#000000" stroked="false">
                <v:path arrowok="t"/>
                <v:fill type="solid"/>
              </v:shape>
            </v:group>
            <v:group style="position:absolute;left:5106;top:1013;width:10;height:20" coordorigin="5106,1013" coordsize="10,20">
              <v:shape style="position:absolute;left:5106;top:1013;width:10;height:20" coordorigin="5106,1013" coordsize="10,20" path="m5106,1032l5115,1032,5115,1013,5106,1013,5106,1032xe" filled="true" fillcolor="#000000" stroked="false">
                <v:path arrowok="t"/>
                <v:fill type="solid"/>
              </v:shape>
            </v:group>
            <v:group style="position:absolute;left:5106;top:1095;width:10;height:20" coordorigin="5106,1095" coordsize="10,20">
              <v:shape style="position:absolute;left:5106;top:1095;width:10;height:20" coordorigin="5106,1095" coordsize="10,20" path="m5106,1114l5115,1114,5115,1095,5106,1095,5106,1114xe" filled="true" fillcolor="#000000" stroked="false">
                <v:path arrowok="t"/>
                <v:fill type="solid"/>
              </v:shape>
            </v:group>
            <v:group style="position:absolute;left:5106;top:1114;width:10;height:20" coordorigin="5106,1114" coordsize="10,20">
              <v:shape style="position:absolute;left:5106;top:1114;width:10;height:20" coordorigin="5106,1114" coordsize="10,20" path="m5106,1133l5115,1133,5115,1114,5106,1114,5106,1133xe" filled="true" fillcolor="#000000" stroked="false">
                <v:path arrowok="t"/>
                <v:fill type="solid"/>
              </v:shape>
            </v:group>
            <v:group style="position:absolute;left:5106;top:1133;width:10;height:20" coordorigin="5106,1133" coordsize="10,20">
              <v:shape style="position:absolute;left:5106;top:1133;width:10;height:20" coordorigin="5106,1133" coordsize="10,20" path="m5106,1152l5115,1152,5115,1133,5106,1133,5106,1152xe" filled="true" fillcolor="#000000" stroked="false">
                <v:path arrowok="t"/>
                <v:fill type="solid"/>
              </v:shape>
            </v:group>
            <v:group style="position:absolute;left:5106;top:1152;width:10;height:20" coordorigin="5106,1152" coordsize="10,20">
              <v:shape style="position:absolute;left:5106;top:1152;width:10;height:20" coordorigin="5106,1152" coordsize="10,20" path="m5106,1172l5115,1172,5115,1152,5106,1152,5106,1172xe" filled="true" fillcolor="#000000" stroked="false">
                <v:path arrowok="t"/>
                <v:fill type="solid"/>
              </v:shape>
            </v:group>
            <v:group style="position:absolute;left:5106;top:1172;width:10;height:20" coordorigin="5106,1172" coordsize="10,20">
              <v:shape style="position:absolute;left:5106;top:1172;width:10;height:20" coordorigin="5106,1172" coordsize="10,20" path="m5106,1191l5115,1191,5115,1172,5106,1172,5106,1191xe" filled="true" fillcolor="#000000" stroked="false">
                <v:path arrowok="t"/>
                <v:fill type="solid"/>
              </v:shape>
            </v:group>
            <v:group style="position:absolute;left:5106;top:1191;width:10;height:20" coordorigin="5106,1191" coordsize="10,20">
              <v:shape style="position:absolute;left:5106;top:1191;width:10;height:20" coordorigin="5106,1191" coordsize="10,20" path="m5106,1210l5115,1210,5115,1191,5106,1191,5106,1210xe" filled="true" fillcolor="#000000" stroked="false">
                <v:path arrowok="t"/>
                <v:fill type="solid"/>
              </v:shape>
            </v:group>
            <v:group style="position:absolute;left:5106;top:1210;width:10;height:20" coordorigin="5106,1210" coordsize="10,20">
              <v:shape style="position:absolute;left:5106;top:1210;width:10;height:20" coordorigin="5106,1210" coordsize="10,20" path="m5106,1229l5115,1229,5115,1210,5106,1210,5106,1229xe" filled="true" fillcolor="#000000" stroked="false">
                <v:path arrowok="t"/>
                <v:fill type="solid"/>
              </v:shape>
            </v:group>
            <v:group style="position:absolute;left:5106;top:1229;width:10;height:20" coordorigin="5106,1229" coordsize="10,20">
              <v:shape style="position:absolute;left:5106;top:1229;width:10;height:20" coordorigin="5106,1229" coordsize="10,20" path="m5106,1248l5115,1248,5115,1229,5106,1229,5106,1248xe" filled="true" fillcolor="#000000" stroked="false">
                <v:path arrowok="t"/>
                <v:fill type="solid"/>
              </v:shape>
            </v:group>
            <v:group style="position:absolute;left:5106;top:1248;width:10;height:20" coordorigin="5106,1248" coordsize="10,20">
              <v:shape style="position:absolute;left:5106;top:1248;width:10;height:20" coordorigin="5106,1248" coordsize="10,20" path="m5106,1268l5115,1268,5115,1248,5106,1248,5106,1268xe" filled="true" fillcolor="#000000" stroked="false">
                <v:path arrowok="t"/>
                <v:fill type="solid"/>
              </v:shape>
            </v:group>
            <v:group style="position:absolute;left:5106;top:1268;width:10;height:20" coordorigin="5106,1268" coordsize="10,20">
              <v:shape style="position:absolute;left:5106;top:1268;width:10;height:20" coordorigin="5106,1268" coordsize="10,20" path="m5106,1287l5115,1287,5115,1268,5106,1268,5106,1287xe" filled="true" fillcolor="#000000" stroked="false">
                <v:path arrowok="t"/>
                <v:fill type="solid"/>
              </v:shape>
            </v:group>
            <v:group style="position:absolute;left:5106;top:1287;width:10;height:20" coordorigin="5106,1287" coordsize="10,20">
              <v:shape style="position:absolute;left:5106;top:1287;width:10;height:20" coordorigin="5106,1287" coordsize="10,20" path="m5106,1306l5115,1306,5115,1287,5106,1287,5106,1306xe" filled="true" fillcolor="#000000" stroked="false">
                <v:path arrowok="t"/>
                <v:fill type="solid"/>
              </v:shape>
            </v:group>
            <v:group style="position:absolute;left:5106;top:1306;width:10;height:20" coordorigin="5106,1306" coordsize="10,20">
              <v:shape style="position:absolute;left:5106;top:1306;width:10;height:20" coordorigin="5106,1306" coordsize="10,20" path="m5106,1325l5115,1325,5115,1306,5106,1306,5106,1325xe" filled="true" fillcolor="#000000" stroked="false">
                <v:path arrowok="t"/>
                <v:fill type="solid"/>
              </v:shape>
            </v:group>
            <v:group style="position:absolute;left:5106;top:1325;width:10;height:20" coordorigin="5106,1325" coordsize="10,20">
              <v:shape style="position:absolute;left:5106;top:1325;width:10;height:20" coordorigin="5106,1325" coordsize="10,20" path="m5106,1344l5115,1344,5115,1325,5106,1325,5106,1344xe" filled="true" fillcolor="#000000" stroked="false">
                <v:path arrowok="t"/>
                <v:fill type="solid"/>
              </v:shape>
            </v:group>
            <v:group style="position:absolute;left:5106;top:1344;width:10;height:20" coordorigin="5106,1344" coordsize="10,20">
              <v:shape style="position:absolute;left:5106;top:1344;width:10;height:20" coordorigin="5106,1344" coordsize="10,20" path="m5106,1364l5115,1364,5115,1344,5106,1344,5106,1364xe" filled="true" fillcolor="#000000" stroked="false">
                <v:path arrowok="t"/>
                <v:fill type="solid"/>
              </v:shape>
            </v:group>
            <v:group style="position:absolute;left:5106;top:1364;width:10;height:20" coordorigin="5106,1364" coordsize="10,20">
              <v:shape style="position:absolute;left:5106;top:1364;width:10;height:20" coordorigin="5106,1364" coordsize="10,20" path="m5106,1383l5115,1383,5115,1364,5106,1364,5106,1383xe" filled="true" fillcolor="#000000" stroked="false">
                <v:path arrowok="t"/>
                <v:fill type="solid"/>
              </v:shape>
            </v:group>
            <v:group style="position:absolute;left:5106;top:1444;width:10;height:20" coordorigin="5106,1444" coordsize="10,20">
              <v:shape style="position:absolute;left:5106;top:1444;width:10;height:20" coordorigin="5106,1444" coordsize="10,20" path="m5106,1464l5115,1464,5115,1444,5106,1444,5106,1464xe" filled="true" fillcolor="#000000" stroked="false">
                <v:path arrowok="t"/>
                <v:fill type="solid"/>
              </v:shape>
            </v:group>
            <v:group style="position:absolute;left:5106;top:1464;width:10;height:20" coordorigin="5106,1464" coordsize="10,20">
              <v:shape style="position:absolute;left:5106;top:1464;width:10;height:20" coordorigin="5106,1464" coordsize="10,20" path="m5106,1483l5115,1483,5115,1464,5106,1464,5106,1483xe" filled="true" fillcolor="#000000" stroked="false">
                <v:path arrowok="t"/>
                <v:fill type="solid"/>
              </v:shape>
            </v:group>
            <v:group style="position:absolute;left:5106;top:1483;width:10;height:20" coordorigin="5106,1483" coordsize="10,20">
              <v:shape style="position:absolute;left:5106;top:1483;width:10;height:20" coordorigin="5106,1483" coordsize="10,20" path="m5106,1502l5115,1502,5115,1483,5106,1483,5106,1502xe" filled="true" fillcolor="#000000" stroked="false">
                <v:path arrowok="t"/>
                <v:fill type="solid"/>
              </v:shape>
            </v:group>
            <v:group style="position:absolute;left:5106;top:1502;width:10;height:20" coordorigin="5106,1502" coordsize="10,20">
              <v:shape style="position:absolute;left:5106;top:1502;width:10;height:20" coordorigin="5106,1502" coordsize="10,20" path="m5106,1521l5115,1521,5115,1502,5106,1502,5106,1521xe" filled="true" fillcolor="#000000" stroked="false">
                <v:path arrowok="t"/>
                <v:fill type="solid"/>
              </v:shape>
            </v:group>
            <v:group style="position:absolute;left:5106;top:1521;width:10;height:20" coordorigin="5106,1521" coordsize="10,20">
              <v:shape style="position:absolute;left:5106;top:1521;width:10;height:20" coordorigin="5106,1521" coordsize="10,20" path="m5106,1540l5115,1540,5115,1521,5106,1521,5106,1540xe" filled="true" fillcolor="#000000" stroked="false">
                <v:path arrowok="t"/>
                <v:fill type="solid"/>
              </v:shape>
            </v:group>
            <v:group style="position:absolute;left:5106;top:1540;width:10;height:20" coordorigin="5106,1540" coordsize="10,20">
              <v:shape style="position:absolute;left:5106;top:1540;width:10;height:20" coordorigin="5106,1540" coordsize="10,20" path="m5106,1560l5115,1560,5115,1540,5106,1540,5106,1560xe" filled="true" fillcolor="#000000" stroked="false">
                <v:path arrowok="t"/>
                <v:fill type="solid"/>
              </v:shape>
            </v:group>
            <v:group style="position:absolute;left:5106;top:1560;width:10;height:20" coordorigin="5106,1560" coordsize="10,20">
              <v:shape style="position:absolute;left:5106;top:1560;width:10;height:20" coordorigin="5106,1560" coordsize="10,20" path="m5106,1579l5115,1579,5115,1560,5106,1560,5106,1579xe" filled="true" fillcolor="#000000" stroked="false">
                <v:path arrowok="t"/>
                <v:fill type="solid"/>
              </v:shape>
            </v:group>
            <v:group style="position:absolute;left:5106;top:1579;width:10;height:20" coordorigin="5106,1579" coordsize="10,20">
              <v:shape style="position:absolute;left:5106;top:1579;width:10;height:20" coordorigin="5106,1579" coordsize="10,20" path="m5106,1598l5115,1598,5115,1579,5106,1579,5106,1598xe" filled="true" fillcolor="#000000" stroked="false">
                <v:path arrowok="t"/>
                <v:fill type="solid"/>
              </v:shape>
            </v:group>
            <v:group style="position:absolute;left:5106;top:1598;width:10;height:20" coordorigin="5106,1598" coordsize="10,20">
              <v:shape style="position:absolute;left:5106;top:1598;width:10;height:20" coordorigin="5106,1598" coordsize="10,20" path="m5106,1617l5115,1617,5115,1598,5106,1598,5106,1617xe" filled="true" fillcolor="#000000" stroked="false">
                <v:path arrowok="t"/>
                <v:fill type="solid"/>
              </v:shape>
            </v:group>
            <v:group style="position:absolute;left:5106;top:1617;width:10;height:20" coordorigin="5106,1617" coordsize="10,20">
              <v:shape style="position:absolute;left:5106;top:1617;width:10;height:20" coordorigin="5106,1617" coordsize="10,20" path="m5106,1636l5115,1636,5115,1617,5106,1617,5106,1636xe" filled="true" fillcolor="#000000" stroked="false">
                <v:path arrowok="t"/>
                <v:fill type="solid"/>
              </v:shape>
            </v:group>
            <v:group style="position:absolute;left:5106;top:1636;width:10;height:20" coordorigin="5106,1636" coordsize="10,20">
              <v:shape style="position:absolute;left:5106;top:1636;width:10;height:20" coordorigin="5106,1636" coordsize="10,20" path="m5106,1656l5115,1656,5115,1636,5106,1636,5106,1656xe" filled="true" fillcolor="#000000" stroked="false">
                <v:path arrowok="t"/>
                <v:fill type="solid"/>
              </v:shape>
            </v:group>
            <v:group style="position:absolute;left:5106;top:1656;width:10;height:20" coordorigin="5106,1656" coordsize="10,20">
              <v:shape style="position:absolute;left:5106;top:1656;width:10;height:20" coordorigin="5106,1656" coordsize="10,20" path="m5106,1675l5115,1675,5115,1656,5106,1656,5106,1675xe" filled="true" fillcolor="#000000" stroked="false">
                <v:path arrowok="t"/>
                <v:fill type="solid"/>
              </v:shape>
            </v:group>
            <v:group style="position:absolute;left:5106;top:1675;width:10;height:20" coordorigin="5106,1675" coordsize="10,20">
              <v:shape style="position:absolute;left:5106;top:1675;width:10;height:20" coordorigin="5106,1675" coordsize="10,20" path="m5106,1694l5115,1694,5115,1675,5106,1675,5106,1694xe" filled="true" fillcolor="#000000" stroked="false">
                <v:path arrowok="t"/>
                <v:fill type="solid"/>
              </v:shape>
            </v:group>
            <v:group style="position:absolute;left:5106;top:1694;width:10;height:20" coordorigin="5106,1694" coordsize="10,20">
              <v:shape style="position:absolute;left:5106;top:1694;width:10;height:20" coordorigin="5106,1694" coordsize="10,20" path="m5106,1713l5115,1713,5115,1694,5106,1694,5106,1713xe" filled="true" fillcolor="#000000" stroked="false">
                <v:path arrowok="t"/>
                <v:fill type="solid"/>
              </v:shape>
            </v:group>
            <v:group style="position:absolute;left:5106;top:1713;width:10;height:20" coordorigin="5106,1713" coordsize="10,20">
              <v:shape style="position:absolute;left:5106;top:1713;width:10;height:20" coordorigin="5106,1713" coordsize="10,20" path="m5106,1732l5115,1732,5115,1713,5106,1713,5106,1732xe" filled="true" fillcolor="#000000" stroked="false">
                <v:path arrowok="t"/>
                <v:fill type="solid"/>
              </v:shape>
            </v:group>
            <v:group style="position:absolute;left:5106;top:1795;width:10;height:20" coordorigin="5106,1795" coordsize="10,20">
              <v:shape style="position:absolute;left:5106;top:1795;width:10;height:20" coordorigin="5106,1795" coordsize="10,20" path="m5106,1814l5115,1814,5115,1795,5106,1795,5106,1814xe" filled="true" fillcolor="#000000" stroked="false">
                <v:path arrowok="t"/>
                <v:fill type="solid"/>
              </v:shape>
            </v:group>
            <v:group style="position:absolute;left:5106;top:1814;width:10;height:20" coordorigin="5106,1814" coordsize="10,20">
              <v:shape style="position:absolute;left:5106;top:1814;width:10;height:20" coordorigin="5106,1814" coordsize="10,20" path="m5106,1833l5115,1833,5115,1814,5106,1814,5106,1833xe" filled="true" fillcolor="#000000" stroked="false">
                <v:path arrowok="t"/>
                <v:fill type="solid"/>
              </v:shape>
            </v:group>
            <v:group style="position:absolute;left:5106;top:1833;width:10;height:20" coordorigin="5106,1833" coordsize="10,20">
              <v:shape style="position:absolute;left:5106;top:1833;width:10;height:20" coordorigin="5106,1833" coordsize="10,20" path="m5106,1852l5115,1852,5115,1833,5106,1833,5106,1852xe" filled="true" fillcolor="#000000" stroked="false">
                <v:path arrowok="t"/>
                <v:fill type="solid"/>
              </v:shape>
            </v:group>
            <v:group style="position:absolute;left:5106;top:1852;width:10;height:20" coordorigin="5106,1852" coordsize="10,20">
              <v:shape style="position:absolute;left:5106;top:1852;width:10;height:20" coordorigin="5106,1852" coordsize="10,20" path="m5106,1872l5115,1872,5115,1852,5106,1852,5106,1872xe" filled="true" fillcolor="#000000" stroked="false">
                <v:path arrowok="t"/>
                <v:fill type="solid"/>
              </v:shape>
            </v:group>
            <v:group style="position:absolute;left:5106;top:1872;width:10;height:20" coordorigin="5106,1872" coordsize="10,20">
              <v:shape style="position:absolute;left:5106;top:1872;width:10;height:20" coordorigin="5106,1872" coordsize="10,20" path="m5106,1891l5115,1891,5115,1872,5106,1872,5106,1891xe" filled="true" fillcolor="#000000" stroked="false">
                <v:path arrowok="t"/>
                <v:fill type="solid"/>
              </v:shape>
            </v:group>
            <v:group style="position:absolute;left:5106;top:1891;width:10;height:20" coordorigin="5106,1891" coordsize="10,20">
              <v:shape style="position:absolute;left:5106;top:1891;width:10;height:20" coordorigin="5106,1891" coordsize="10,20" path="m5106,1910l5115,1910,5115,1891,5106,1891,5106,1910xe" filled="true" fillcolor="#000000" stroked="false">
                <v:path arrowok="t"/>
                <v:fill type="solid"/>
              </v:shape>
            </v:group>
            <v:group style="position:absolute;left:5106;top:1910;width:10;height:20" coordorigin="5106,1910" coordsize="10,20">
              <v:shape style="position:absolute;left:5106;top:1910;width:10;height:20" coordorigin="5106,1910" coordsize="10,20" path="m5106,1929l5115,1929,5115,1910,5106,1910,5106,1929xe" filled="true" fillcolor="#000000" stroked="false">
                <v:path arrowok="t"/>
                <v:fill type="solid"/>
              </v:shape>
            </v:group>
            <v:group style="position:absolute;left:5106;top:1929;width:10;height:20" coordorigin="5106,1929" coordsize="10,20">
              <v:shape style="position:absolute;left:5106;top:1929;width:10;height:20" coordorigin="5106,1929" coordsize="10,20" path="m5106,1948l5115,1948,5115,1929,5106,1929,5106,1948xe" filled="true" fillcolor="#000000" stroked="false">
                <v:path arrowok="t"/>
                <v:fill type="solid"/>
              </v:shape>
            </v:group>
            <v:group style="position:absolute;left:5106;top:1948;width:10;height:20" coordorigin="5106,1948" coordsize="10,20">
              <v:shape style="position:absolute;left:5106;top:1948;width:10;height:20" coordorigin="5106,1948" coordsize="10,20" path="m5106,1968l5115,1968,5115,1948,5106,1948,5106,1968xe" filled="true" fillcolor="#000000" stroked="false">
                <v:path arrowok="t"/>
                <v:fill type="solid"/>
              </v:shape>
            </v:group>
            <v:group style="position:absolute;left:5106;top:1968;width:10;height:20" coordorigin="5106,1968" coordsize="10,20">
              <v:shape style="position:absolute;left:5106;top:1968;width:10;height:20" coordorigin="5106,1968" coordsize="10,20" path="m5106,1987l5115,1987,5115,1968,5106,1968,5106,1987xe" filled="true" fillcolor="#000000" stroked="false">
                <v:path arrowok="t"/>
                <v:fill type="solid"/>
              </v:shape>
            </v:group>
            <v:group style="position:absolute;left:5106;top:1987;width:10;height:20" coordorigin="5106,1987" coordsize="10,20">
              <v:shape style="position:absolute;left:5106;top:1987;width:10;height:20" coordorigin="5106,1987" coordsize="10,20" path="m5106,2006l5115,2006,5115,1987,5106,1987,5106,2006xe" filled="true" fillcolor="#000000" stroked="false">
                <v:path arrowok="t"/>
                <v:fill type="solid"/>
              </v:shape>
            </v:group>
            <v:group style="position:absolute;left:5106;top:2006;width:10;height:20" coordorigin="5106,2006" coordsize="10,20">
              <v:shape style="position:absolute;left:5106;top:2006;width:10;height:20" coordorigin="5106,2006" coordsize="10,20" path="m5106,2025l5115,2025,5115,2006,5106,2006,5106,2025xe" filled="true" fillcolor="#000000" stroked="false">
                <v:path arrowok="t"/>
                <v:fill type="solid"/>
              </v:shape>
            </v:group>
            <v:group style="position:absolute;left:5106;top:2025;width:10;height:20" coordorigin="5106,2025" coordsize="10,20">
              <v:shape style="position:absolute;left:5106;top:2025;width:10;height:20" coordorigin="5106,2025" coordsize="10,20" path="m5106,2044l5115,2044,5115,2025,5106,2025,5106,2044xe" filled="true" fillcolor="#000000" stroked="false">
                <v:path arrowok="t"/>
                <v:fill type="solid"/>
              </v:shape>
            </v:group>
            <v:group style="position:absolute;left:5106;top:2044;width:10;height:20" coordorigin="5106,2044" coordsize="10,20">
              <v:shape style="position:absolute;left:5106;top:2044;width:10;height:20" coordorigin="5106,2044" coordsize="10,20" path="m5106,2064l5115,2064,5115,2044,5106,2044,5106,2064xe" filled="true" fillcolor="#000000" stroked="false">
                <v:path arrowok="t"/>
                <v:fill type="solid"/>
              </v:shape>
            </v:group>
            <v:group style="position:absolute;left:5106;top:2064;width:10;height:20" coordorigin="5106,2064" coordsize="10,20">
              <v:shape style="position:absolute;left:5106;top:2064;width:10;height:20" coordorigin="5106,2064" coordsize="10,20" path="m5106,2083l5115,2083,5115,2064,5106,2064,5106,2083xe" filled="true" fillcolor="#000000" stroked="false">
                <v:path arrowok="t"/>
                <v:fill type="solid"/>
              </v:shape>
            </v:group>
            <v:group style="position:absolute;left:5106;top:2145;width:10;height:20" coordorigin="5106,2145" coordsize="10,20">
              <v:shape style="position:absolute;left:5106;top:2145;width:10;height:20" coordorigin="5106,2145" coordsize="10,20" path="m5106,2164l5115,2164,5115,2145,5106,2145,5106,2164xe" filled="true" fillcolor="#000000" stroked="false">
                <v:path arrowok="t"/>
                <v:fill type="solid"/>
              </v:shape>
            </v:group>
            <v:group style="position:absolute;left:5106;top:2164;width:10;height:20" coordorigin="5106,2164" coordsize="10,20">
              <v:shape style="position:absolute;left:5106;top:2164;width:10;height:20" coordorigin="5106,2164" coordsize="10,20" path="m5106,2184l5115,2184,5115,2164,5106,2164,5106,2184xe" filled="true" fillcolor="#000000" stroked="false">
                <v:path arrowok="t"/>
                <v:fill type="solid"/>
              </v:shape>
            </v:group>
            <v:group style="position:absolute;left:5106;top:2184;width:10;height:20" coordorigin="5106,2184" coordsize="10,20">
              <v:shape style="position:absolute;left:5106;top:2184;width:10;height:20" coordorigin="5106,2184" coordsize="10,20" path="m5106,2203l5115,2203,5115,2184,5106,2184,5106,2203xe" filled="true" fillcolor="#000000" stroked="false">
                <v:path arrowok="t"/>
                <v:fill type="solid"/>
              </v:shape>
            </v:group>
            <v:group style="position:absolute;left:5106;top:2203;width:10;height:20" coordorigin="5106,2203" coordsize="10,20">
              <v:shape style="position:absolute;left:5106;top:2203;width:10;height:20" coordorigin="5106,2203" coordsize="10,20" path="m5106,2222l5115,2222,5115,2203,5106,2203,5106,2222xe" filled="true" fillcolor="#000000" stroked="false">
                <v:path arrowok="t"/>
                <v:fill type="solid"/>
              </v:shape>
            </v:group>
            <v:group style="position:absolute;left:5106;top:2222;width:10;height:20" coordorigin="5106,2222" coordsize="10,20">
              <v:shape style="position:absolute;left:5106;top:2222;width:10;height:20" coordorigin="5106,2222" coordsize="10,20" path="m5106,2241l5115,2241,5115,2222,5106,2222,5106,2241xe" filled="true" fillcolor="#000000" stroked="false">
                <v:path arrowok="t"/>
                <v:fill type="solid"/>
              </v:shape>
            </v:group>
            <v:group style="position:absolute;left:5106;top:2241;width:10;height:20" coordorigin="5106,2241" coordsize="10,20">
              <v:shape style="position:absolute;left:5106;top:2241;width:10;height:20" coordorigin="5106,2241" coordsize="10,20" path="m5106,2260l5115,2260,5115,2241,5106,2241,5106,2260xe" filled="true" fillcolor="#000000" stroked="false">
                <v:path arrowok="t"/>
                <v:fill type="solid"/>
              </v:shape>
            </v:group>
            <v:group style="position:absolute;left:5106;top:2260;width:10;height:20" coordorigin="5106,2260" coordsize="10,20">
              <v:shape style="position:absolute;left:5106;top:2260;width:10;height:20" coordorigin="5106,2260" coordsize="10,20" path="m5106,2280l5115,2280,5115,2260,5106,2260,5106,2280xe" filled="true" fillcolor="#000000" stroked="false">
                <v:path arrowok="t"/>
                <v:fill type="solid"/>
              </v:shape>
            </v:group>
            <v:group style="position:absolute;left:5106;top:2280;width:10;height:20" coordorigin="5106,2280" coordsize="10,20">
              <v:shape style="position:absolute;left:5106;top:2280;width:10;height:20" coordorigin="5106,2280" coordsize="10,20" path="m5106,2299l5115,2299,5115,2280,5106,2280,5106,2299xe" filled="true" fillcolor="#000000" stroked="false">
                <v:path arrowok="t"/>
                <v:fill type="solid"/>
              </v:shape>
            </v:group>
            <v:group style="position:absolute;left:5106;top:2299;width:10;height:20" coordorigin="5106,2299" coordsize="10,20">
              <v:shape style="position:absolute;left:5106;top:2299;width:10;height:20" coordorigin="5106,2299" coordsize="10,20" path="m5106,2318l5115,2318,5115,2299,5106,2299,5106,2318xe" filled="true" fillcolor="#000000" stroked="false">
                <v:path arrowok="t"/>
                <v:fill type="solid"/>
              </v:shape>
            </v:group>
            <v:group style="position:absolute;left:5106;top:2318;width:10;height:20" coordorigin="5106,2318" coordsize="10,20">
              <v:shape style="position:absolute;left:5106;top:2318;width:10;height:20" coordorigin="5106,2318" coordsize="10,20" path="m5106,2337l5115,2337,5115,2318,5106,2318,5106,2337xe" filled="true" fillcolor="#000000" stroked="false">
                <v:path arrowok="t"/>
                <v:fill type="solid"/>
              </v:shape>
            </v:group>
            <v:group style="position:absolute;left:5106;top:2337;width:10;height:20" coordorigin="5106,2337" coordsize="10,20">
              <v:shape style="position:absolute;left:5106;top:2337;width:10;height:20" coordorigin="5106,2337" coordsize="10,20" path="m5106,2356l5115,2356,5115,2337,5106,2337,5106,2356xe" filled="true" fillcolor="#000000" stroked="false">
                <v:path arrowok="t"/>
                <v:fill type="solid"/>
              </v:shape>
            </v:group>
            <v:group style="position:absolute;left:5106;top:2356;width:10;height:20" coordorigin="5106,2356" coordsize="10,20">
              <v:shape style="position:absolute;left:5106;top:2356;width:10;height:20" coordorigin="5106,2356" coordsize="10,20" path="m5106,2376l5115,2376,5115,2356,5106,2356,5106,2376xe" filled="true" fillcolor="#000000" stroked="false">
                <v:path arrowok="t"/>
                <v:fill type="solid"/>
              </v:shape>
            </v:group>
            <v:group style="position:absolute;left:5106;top:2376;width:10;height:20" coordorigin="5106,2376" coordsize="10,20">
              <v:shape style="position:absolute;left:5106;top:2376;width:10;height:20" coordorigin="5106,2376" coordsize="10,20" path="m5106,2395l5115,2395,5115,2376,5106,2376,5106,2395xe" filled="true" fillcolor="#000000" stroked="false">
                <v:path arrowok="t"/>
                <v:fill type="solid"/>
              </v:shape>
            </v:group>
            <v:group style="position:absolute;left:5106;top:2395;width:10;height:20" coordorigin="5106,2395" coordsize="10,20">
              <v:shape style="position:absolute;left:5106;top:2395;width:10;height:20" coordorigin="5106,2395" coordsize="10,20" path="m5106,2414l5115,2414,5115,2395,5106,2395,5106,2414xe" filled="true" fillcolor="#000000" stroked="false">
                <v:path arrowok="t"/>
                <v:fill type="solid"/>
              </v:shape>
            </v:group>
            <v:group style="position:absolute;left:5106;top:2414;width:10;height:20" coordorigin="5106,2414" coordsize="10,20">
              <v:shape style="position:absolute;left:5106;top:2414;width:10;height:20" coordorigin="5106,2414" coordsize="10,20" path="m5106,2433l5115,2433,5115,2414,5106,2414,5106,2433xe" filled="true" fillcolor="#000000" stroked="false">
                <v:path arrowok="t"/>
                <v:fill type="solid"/>
              </v:shape>
            </v:group>
            <v:group style="position:absolute;left:5106;top:2433;width:10;height:20" coordorigin="5106,2433" coordsize="10,20">
              <v:shape style="position:absolute;left:5106;top:2433;width:10;height:20" coordorigin="5106,2433" coordsize="10,20" path="m5106,2452l5115,2452,5115,2433,5106,2433,5106,2452xe" filled="true" fillcolor="#000000" stroked="false">
                <v:path arrowok="t"/>
                <v:fill type="solid"/>
              </v:shape>
            </v:group>
            <w10:wrap type="none"/>
          </v:group>
        </w:pict>
      </w: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3"/>
        <w:rPr>
          <w:rFonts w:ascii="宋体" w:hAnsi="宋体" w:cs="宋体" w:eastAsia="宋体" w:hint="default"/>
          <w:b/>
          <w:bCs/>
          <w:sz w:val="4"/>
          <w:szCs w:val="4"/>
        </w:rPr>
      </w:pPr>
    </w:p>
    <w:tbl>
      <w:tblPr>
        <w:tblW w:w="0" w:type="auto"/>
        <w:jc w:val="left"/>
        <w:tblInd w:w="253" w:type="dxa"/>
        <w:tblLayout w:type="fixed"/>
        <w:tblCellMar>
          <w:top w:w="0" w:type="dxa"/>
          <w:left w:w="0" w:type="dxa"/>
          <w:bottom w:w="0" w:type="dxa"/>
          <w:right w:w="0" w:type="dxa"/>
        </w:tblCellMar>
        <w:tblLook w:val="01E0"/>
      </w:tblPr>
      <w:tblGrid>
        <w:gridCol w:w="4415"/>
        <w:gridCol w:w="4375"/>
      </w:tblGrid>
      <w:tr>
        <w:trPr>
          <w:trHeight w:val="359" w:hRule="exact"/>
        </w:trPr>
        <w:tc>
          <w:tcPr>
            <w:tcW w:w="4415"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right="43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7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438"/>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50" w:hRule="exact"/>
        </w:trPr>
        <w:tc>
          <w:tcPr>
            <w:tcW w:w="4415"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北京东方广视科技有限责任公司</w:t>
            </w:r>
          </w:p>
        </w:tc>
        <w:tc>
          <w:tcPr>
            <w:tcW w:w="437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7,800.00</w:t>
            </w:r>
          </w:p>
        </w:tc>
      </w:tr>
      <w:tr>
        <w:trPr>
          <w:trHeight w:val="349" w:hRule="exact"/>
        </w:trPr>
        <w:tc>
          <w:tcPr>
            <w:tcW w:w="4415"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北京数码视讯云平台技术有限公司</w:t>
            </w:r>
          </w:p>
        </w:tc>
        <w:tc>
          <w:tcPr>
            <w:tcW w:w="437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8,700.00</w:t>
            </w:r>
          </w:p>
        </w:tc>
      </w:tr>
      <w:tr>
        <w:trPr>
          <w:trHeight w:val="351" w:hRule="exact"/>
        </w:trPr>
        <w:tc>
          <w:tcPr>
            <w:tcW w:w="4415"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中钞海思信息技术有限公司</w:t>
            </w:r>
          </w:p>
        </w:tc>
        <w:tc>
          <w:tcPr>
            <w:tcW w:w="437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8,200.00</w:t>
            </w:r>
          </w:p>
        </w:tc>
      </w:tr>
      <w:tr>
        <w:trPr>
          <w:trHeight w:val="350" w:hRule="exact"/>
        </w:trPr>
        <w:tc>
          <w:tcPr>
            <w:tcW w:w="4415"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p>
        </w:tc>
        <w:tc>
          <w:tcPr>
            <w:tcW w:w="437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3,757.50</w:t>
            </w:r>
          </w:p>
        </w:tc>
      </w:tr>
      <w:tr>
        <w:trPr>
          <w:trHeight w:val="359" w:hRule="exact"/>
        </w:trPr>
        <w:tc>
          <w:tcPr>
            <w:tcW w:w="4415"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right="43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375"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z w:val="18"/>
              </w:rPr>
              <w:t>28,457.50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94"/>
          <w:pgSz w:w="11910" w:h="16840"/>
          <w:pgMar w:footer="979" w:header="877" w:top="1100" w:bottom="1160" w:left="880" w:right="0"/>
          <w:pgNumType w:start="101"/>
        </w:sectPr>
      </w:pPr>
    </w:p>
    <w:p>
      <w:pPr>
        <w:spacing w:line="240" w:lineRule="auto" w:before="0"/>
        <w:rPr>
          <w:rFonts w:ascii="宋体" w:hAnsi="宋体" w:cs="宋体" w:eastAsia="宋体" w:hint="default"/>
          <w:b/>
          <w:bCs/>
          <w:sz w:val="20"/>
          <w:szCs w:val="20"/>
        </w:rPr>
      </w:pPr>
      <w:r>
        <w:rPr/>
        <w:pict>
          <v:group style="position:absolute;margin-left:73.080002pt;margin-top:751.320007pt;width:449.2pt;height:.5pt;mso-position-horizontal-relative:page;mso-position-vertical-relative:page;z-index:-1152280" coordorigin="1462,15026" coordsize="8984,10">
            <v:shape style="position:absolute;left:1462;top:15026;width:4958;height:10" type="#_x0000_t75" stroked="false">
              <v:imagedata r:id="rId107" o:title=""/>
            </v:shape>
            <v:shape style="position:absolute;left:6415;top:15026;width:1280;height:10" type="#_x0000_t75" stroked="false">
              <v:imagedata r:id="rId108" o:title=""/>
            </v:shape>
            <v:shape style="position:absolute;left:7690;top:15026;width:1565;height:10" type="#_x0000_t75" stroked="false">
              <v:imagedata r:id="rId90" o:title=""/>
            </v:shape>
            <v:shape style="position:absolute;left:9251;top:15026;width:1194;height:10" type="#_x0000_t75" stroked="false">
              <v:imagedata r:id="rId109" o:title=""/>
            </v:shape>
            <w10:wrap type="none"/>
          </v:group>
        </w:pict>
      </w:r>
    </w:p>
    <w:p>
      <w:pPr>
        <w:spacing w:line="480" w:lineRule="atLeast" w:before="23"/>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本报告期按欠款方归集的期末余额前五名应收账款汇总金额</w:t>
      </w:r>
      <w:r>
        <w:rPr>
          <w:rFonts w:ascii="Times New Roman" w:hAnsi="Times New Roman" w:cs="Times New Roman" w:eastAsia="Times New Roman" w:hint="default"/>
          <w:spacing w:val="-2"/>
          <w:sz w:val="21"/>
          <w:szCs w:val="21"/>
        </w:rPr>
        <w:t>442,035,543.97</w:t>
      </w:r>
      <w:r>
        <w:rPr>
          <w:rFonts w:ascii="宋体" w:hAnsi="宋体" w:cs="宋体" w:eastAsia="宋体" w:hint="default"/>
          <w:spacing w:val="-2"/>
          <w:sz w:val="21"/>
          <w:szCs w:val="21"/>
        </w:rPr>
        <w:t>元，占应收账款期末余额合</w:t>
      </w:r>
    </w:p>
    <w:p>
      <w:pPr>
        <w:pStyle w:val="BodyText"/>
        <w:spacing w:line="240" w:lineRule="auto" w:before="21"/>
        <w:ind w:right="0"/>
        <w:jc w:val="left"/>
      </w:pPr>
      <w:r>
        <w:rPr/>
        <w:pict>
          <v:shape style="position:absolute;margin-left:169.160004pt;margin-top:110.293625pt;width:.47998pt;height:.72pt;mso-position-horizontal-relative:page;mso-position-vertical-relative:paragraph;z-index:-1152520" type="#_x0000_t75" stroked="false">
            <v:imagedata r:id="rId110" o:title=""/>
          </v:shape>
        </w:pict>
      </w:r>
      <w:r>
        <w:rPr/>
        <w:t>计数的比例</w:t>
      </w:r>
      <w:r>
        <w:rPr>
          <w:rFonts w:ascii="Times New Roman" w:hAnsi="Times New Roman" w:cs="Times New Roman" w:eastAsia="Times New Roman" w:hint="default"/>
        </w:rPr>
        <w:t>39.94%</w:t>
      </w:r>
      <w:r>
        <w:rPr/>
        <w:t>，相应计提的坏账准备期末余额汇总金额</w:t>
      </w:r>
      <w:r>
        <w:rPr>
          <w:rFonts w:ascii="Times New Roman" w:hAnsi="Times New Roman" w:cs="Times New Roman" w:eastAsia="Times New Roman" w:hint="default"/>
        </w:rPr>
        <w:t>4,572,779.56</w:t>
      </w:r>
      <w:r>
        <w:rPr/>
        <w:t>元。</w:t>
      </w:r>
    </w:p>
    <w:p>
      <w:pPr>
        <w:spacing w:line="240" w:lineRule="auto" w:before="4"/>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289"/>
        <w:gridCol w:w="3360"/>
        <w:gridCol w:w="3696"/>
      </w:tblGrid>
      <w:tr>
        <w:trPr>
          <w:trHeight w:val="977" w:hRule="exact"/>
        </w:trPr>
        <w:tc>
          <w:tcPr>
            <w:tcW w:w="2289"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40" w:right="0"/>
              <w:jc w:val="left"/>
              <w:rPr>
                <w:rFonts w:ascii="宋体" w:hAnsi="宋体" w:cs="宋体" w:eastAsia="宋体" w:hint="default"/>
                <w:sz w:val="21"/>
                <w:szCs w:val="21"/>
              </w:rPr>
            </w:pPr>
            <w:bookmarkStart w:name="（三） 预付款项" w:id="194"/>
            <w:bookmarkEnd w:id="194"/>
            <w:r>
              <w:rPr/>
            </w:r>
            <w:r>
              <w:rPr>
                <w:rFonts w:ascii="宋体" w:hAnsi="宋体" w:cs="宋体" w:eastAsia="宋体" w:hint="default"/>
                <w:b/>
                <w:bCs/>
                <w:sz w:val="21"/>
                <w:szCs w:val="21"/>
              </w:rPr>
              <w:t>（三）预付款项</w:t>
            </w:r>
            <w:r>
              <w:rPr>
                <w:rFonts w:ascii="宋体" w:hAnsi="宋体" w:cs="宋体" w:eastAsia="宋体" w:hint="default"/>
                <w:sz w:val="21"/>
                <w:szCs w:val="21"/>
              </w:rPr>
            </w: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、预付账款按账龄列示</w:t>
            </w:r>
            <w:r>
              <w:rPr>
                <w:rFonts w:ascii="宋体" w:hAnsi="宋体" w:cs="宋体" w:eastAsia="宋体" w:hint="default"/>
                <w:sz w:val="21"/>
                <w:szCs w:val="21"/>
              </w:rPr>
            </w:r>
          </w:p>
        </w:tc>
        <w:tc>
          <w:tcPr>
            <w:tcW w:w="7057" w:type="dxa"/>
            <w:gridSpan w:val="2"/>
            <w:tcBorders>
              <w:top w:val="nil" w:sz="6" w:space="0" w:color="auto"/>
              <w:left w:val="nil" w:sz="6" w:space="0" w:color="auto"/>
              <w:bottom w:val="single" w:sz="12" w:space="0" w:color="000000"/>
              <w:right w:val="nil" w:sz="6" w:space="0" w:color="auto"/>
            </w:tcBorders>
          </w:tcPr>
          <w:p>
            <w:pPr/>
          </w:p>
        </w:tc>
      </w:tr>
      <w:tr>
        <w:trPr>
          <w:trHeight w:val="271" w:hRule="exact"/>
        </w:trPr>
        <w:tc>
          <w:tcPr>
            <w:tcW w:w="2289" w:type="dxa"/>
            <w:tcBorders>
              <w:top w:val="single" w:sz="12" w:space="0" w:color="000000"/>
              <w:left w:val="nil" w:sz="6" w:space="0" w:color="auto"/>
              <w:bottom w:val="nil" w:sz="6" w:space="0" w:color="auto"/>
              <w:right w:val="single" w:sz="4" w:space="0" w:color="000000"/>
            </w:tcBorders>
          </w:tcPr>
          <w:p>
            <w:pPr/>
          </w:p>
        </w:tc>
        <w:tc>
          <w:tcPr>
            <w:tcW w:w="33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96"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75" w:hRule="exact"/>
        </w:trPr>
        <w:tc>
          <w:tcPr>
            <w:tcW w:w="2289" w:type="dxa"/>
            <w:tcBorders>
              <w:top w:val="nil" w:sz="6" w:space="0" w:color="auto"/>
              <w:left w:val="nil" w:sz="6" w:space="0" w:color="auto"/>
              <w:bottom w:val="nil" w:sz="6" w:space="0" w:color="auto"/>
              <w:right w:val="single" w:sz="4" w:space="0" w:color="000000"/>
            </w:tcBorders>
          </w:tcPr>
          <w:p>
            <w:pPr>
              <w:pStyle w:val="TableParagraph"/>
              <w:spacing w:line="178" w:lineRule="exact"/>
              <w:ind w:left="36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360" w:type="dxa"/>
            <w:tcBorders>
              <w:top w:val="nil" w:sz="6" w:space="0" w:color="auto"/>
              <w:left w:val="single" w:sz="4" w:space="0" w:color="000000"/>
              <w:bottom w:val="nil" w:sz="6" w:space="0" w:color="auto"/>
              <w:right w:val="single" w:sz="4" w:space="0" w:color="000000"/>
            </w:tcBorders>
          </w:tcPr>
          <w:p>
            <w:pPr/>
          </w:p>
        </w:tc>
        <w:tc>
          <w:tcPr>
            <w:tcW w:w="3696" w:type="dxa"/>
            <w:tcBorders>
              <w:top w:val="nil" w:sz="6" w:space="0" w:color="auto"/>
              <w:left w:val="single" w:sz="4" w:space="0" w:color="000000"/>
              <w:bottom w:val="nil" w:sz="6" w:space="0" w:color="auto"/>
              <w:right w:val="nil" w:sz="6" w:space="0" w:color="auto"/>
            </w:tcBorders>
          </w:tcPr>
          <w:p>
            <w:pPr/>
          </w:p>
        </w:tc>
      </w:tr>
      <w:tr>
        <w:trPr>
          <w:trHeight w:val="264" w:hRule="exact"/>
        </w:trPr>
        <w:tc>
          <w:tcPr>
            <w:tcW w:w="2289"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tc>
        <w:tc>
          <w:tcPr>
            <w:tcW w:w="3360" w:type="dxa"/>
            <w:tcBorders>
              <w:top w:val="nil" w:sz="6" w:space="0" w:color="auto"/>
              <w:left w:val="single" w:sz="4" w:space="0" w:color="000000"/>
              <w:bottom w:val="single" w:sz="8" w:space="0" w:color="000000"/>
              <w:right w:val="single" w:sz="4" w:space="0" w:color="000000"/>
            </w:tcBorders>
          </w:tcPr>
          <w:p>
            <w:pPr>
              <w:pStyle w:val="TableParagraph"/>
              <w:tabs>
                <w:tab w:pos="1139" w:val="left" w:leader="none"/>
              </w:tabs>
              <w:spacing w:line="191" w:lineRule="exact"/>
              <w:ind w:right="175"/>
              <w:jc w:val="right"/>
              <w:rPr>
                <w:rFonts w:ascii="宋体" w:hAnsi="宋体" w:cs="宋体" w:eastAsia="宋体" w:hint="default"/>
                <w:sz w:val="18"/>
                <w:szCs w:val="18"/>
              </w:rPr>
            </w:pPr>
            <w:r>
              <w:rPr>
                <w:rFonts w:ascii="宋体" w:hAnsi="宋体" w:cs="宋体" w:eastAsia="宋体" w:hint="default"/>
                <w:b/>
                <w:bCs/>
                <w:w w:val="95"/>
                <w:sz w:val="18"/>
                <w:szCs w:val="18"/>
              </w:rPr>
              <w:t>金额</w:t>
              <w:tab/>
              <w:t>占总额比例（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3696" w:type="dxa"/>
            <w:tcBorders>
              <w:top w:val="nil" w:sz="6" w:space="0" w:color="auto"/>
              <w:left w:val="single" w:sz="4" w:space="0" w:color="000000"/>
              <w:bottom w:val="single" w:sz="8" w:space="0" w:color="000000"/>
              <w:right w:val="nil" w:sz="6" w:space="0" w:color="auto"/>
            </w:tcBorders>
          </w:tcPr>
          <w:p>
            <w:pPr>
              <w:pStyle w:val="TableParagraph"/>
              <w:tabs>
                <w:tab w:pos="1305" w:val="left" w:leader="none"/>
              </w:tabs>
              <w:spacing w:line="191" w:lineRule="exact"/>
              <w:ind w:right="181"/>
              <w:jc w:val="right"/>
              <w:rPr>
                <w:rFonts w:ascii="宋体" w:hAnsi="宋体" w:cs="宋体" w:eastAsia="宋体" w:hint="default"/>
                <w:sz w:val="18"/>
                <w:szCs w:val="18"/>
              </w:rPr>
            </w:pPr>
            <w:r>
              <w:rPr>
                <w:rFonts w:ascii="宋体" w:hAnsi="宋体" w:cs="宋体" w:eastAsia="宋体" w:hint="default"/>
                <w:b/>
                <w:bCs/>
                <w:w w:val="95"/>
                <w:sz w:val="18"/>
                <w:szCs w:val="18"/>
              </w:rPr>
              <w:t>金额</w:t>
              <w:tab/>
              <w:t>占总额比例（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53" w:hRule="exact"/>
        </w:trPr>
        <w:tc>
          <w:tcPr>
            <w:tcW w:w="2289"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360" w:type="dxa"/>
            <w:tcBorders>
              <w:top w:val="single" w:sz="8" w:space="0" w:color="000000"/>
              <w:left w:val="single" w:sz="4" w:space="0" w:color="000000"/>
              <w:bottom w:val="nil" w:sz="6" w:space="0" w:color="auto"/>
              <w:right w:val="single" w:sz="4" w:space="0" w:color="000000"/>
            </w:tcBorders>
          </w:tcPr>
          <w:p>
            <w:pPr>
              <w:pStyle w:val="TableParagraph"/>
              <w:tabs>
                <w:tab w:pos="2435" w:val="left" w:leader="none"/>
              </w:tabs>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54,639,556.15</w:t>
              <w:tab/>
            </w:r>
            <w:r>
              <w:rPr>
                <w:rFonts w:ascii="Times New Roman"/>
                <w:sz w:val="18"/>
              </w:rPr>
              <w:t>99.16</w:t>
            </w:r>
          </w:p>
        </w:tc>
        <w:tc>
          <w:tcPr>
            <w:tcW w:w="3696" w:type="dxa"/>
            <w:tcBorders>
              <w:top w:val="single" w:sz="8" w:space="0" w:color="000000"/>
              <w:left w:val="single" w:sz="4" w:space="0" w:color="000000"/>
              <w:bottom w:val="nil" w:sz="6" w:space="0" w:color="auto"/>
              <w:right w:val="nil" w:sz="6" w:space="0" w:color="auto"/>
            </w:tcBorders>
          </w:tcPr>
          <w:p>
            <w:pPr>
              <w:pStyle w:val="TableParagraph"/>
              <w:tabs>
                <w:tab w:pos="2435" w:val="left" w:leader="none"/>
              </w:tabs>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27,840,219.47</w:t>
              <w:tab/>
            </w:r>
            <w:r>
              <w:rPr>
                <w:rFonts w:ascii="Times New Roman"/>
                <w:sz w:val="18"/>
              </w:rPr>
              <w:t>97.22</w:t>
            </w:r>
          </w:p>
        </w:tc>
      </w:tr>
      <w:tr>
        <w:trPr>
          <w:trHeight w:val="350" w:hRule="exact"/>
        </w:trPr>
        <w:tc>
          <w:tcPr>
            <w:tcW w:w="228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0" w:type="dxa"/>
            <w:tcBorders>
              <w:top w:val="nil" w:sz="6" w:space="0" w:color="auto"/>
              <w:left w:val="single" w:sz="4" w:space="0" w:color="000000"/>
              <w:bottom w:val="nil" w:sz="6" w:space="0" w:color="auto"/>
              <w:right w:val="single" w:sz="4" w:space="0" w:color="000000"/>
            </w:tcBorders>
          </w:tcPr>
          <w:p>
            <w:pPr>
              <w:pStyle w:val="TableParagraph"/>
              <w:tabs>
                <w:tab w:pos="2300" w:val="left" w:leader="none"/>
              </w:tabs>
              <w:spacing w:line="240" w:lineRule="auto" w:before="65"/>
              <w:ind w:right="101"/>
              <w:jc w:val="right"/>
              <w:rPr>
                <w:rFonts w:ascii="Times New Roman" w:hAnsi="Times New Roman" w:cs="Times New Roman" w:eastAsia="Times New Roman" w:hint="default"/>
                <w:sz w:val="18"/>
                <w:szCs w:val="18"/>
              </w:rPr>
            </w:pPr>
            <w:r>
              <w:rPr>
                <w:rFonts w:ascii="Times New Roman"/>
                <w:sz w:val="18"/>
              </w:rPr>
              <w:t>136,301.15</w:t>
              <w:tab/>
              <w:t>0.25</w:t>
            </w:r>
          </w:p>
        </w:tc>
        <w:tc>
          <w:tcPr>
            <w:tcW w:w="3696" w:type="dxa"/>
            <w:tcBorders>
              <w:top w:val="nil" w:sz="6" w:space="0" w:color="auto"/>
              <w:left w:val="single" w:sz="4" w:space="0" w:color="000000"/>
              <w:bottom w:val="nil" w:sz="6" w:space="0" w:color="auto"/>
              <w:right w:val="nil" w:sz="6" w:space="0" w:color="auto"/>
            </w:tcBorders>
          </w:tcPr>
          <w:p>
            <w:pPr>
              <w:pStyle w:val="TableParagraph"/>
              <w:tabs>
                <w:tab w:pos="2300" w:val="left" w:leader="none"/>
              </w:tabs>
              <w:spacing w:line="240" w:lineRule="auto" w:before="65"/>
              <w:ind w:right="106"/>
              <w:jc w:val="right"/>
              <w:rPr>
                <w:rFonts w:ascii="Times New Roman" w:hAnsi="Times New Roman" w:cs="Times New Roman" w:eastAsia="Times New Roman" w:hint="default"/>
                <w:sz w:val="18"/>
                <w:szCs w:val="18"/>
              </w:rPr>
            </w:pPr>
            <w:r>
              <w:rPr>
                <w:rFonts w:ascii="Times New Roman"/>
                <w:sz w:val="18"/>
              </w:rPr>
              <w:t>276,482.33</w:t>
              <w:tab/>
              <w:t>0.97</w:t>
            </w:r>
          </w:p>
        </w:tc>
      </w:tr>
      <w:tr>
        <w:trPr>
          <w:trHeight w:val="350" w:hRule="exact"/>
        </w:trPr>
        <w:tc>
          <w:tcPr>
            <w:tcW w:w="228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60" w:type="dxa"/>
            <w:tcBorders>
              <w:top w:val="nil" w:sz="6" w:space="0" w:color="auto"/>
              <w:left w:val="single" w:sz="4" w:space="0" w:color="000000"/>
              <w:bottom w:val="nil" w:sz="6" w:space="0" w:color="auto"/>
              <w:right w:val="single" w:sz="4" w:space="0" w:color="000000"/>
            </w:tcBorders>
          </w:tcPr>
          <w:p>
            <w:pPr>
              <w:pStyle w:val="TableParagraph"/>
              <w:tabs>
                <w:tab w:pos="2210" w:val="left" w:leader="none"/>
              </w:tabs>
              <w:spacing w:line="240" w:lineRule="auto" w:before="65"/>
              <w:ind w:right="101"/>
              <w:jc w:val="right"/>
              <w:rPr>
                <w:rFonts w:ascii="Times New Roman" w:hAnsi="Times New Roman" w:cs="Times New Roman" w:eastAsia="Times New Roman" w:hint="default"/>
                <w:sz w:val="18"/>
                <w:szCs w:val="18"/>
              </w:rPr>
            </w:pPr>
            <w:r>
              <w:rPr>
                <w:rFonts w:ascii="Times New Roman"/>
                <w:sz w:val="18"/>
              </w:rPr>
              <w:t>50,800.00</w:t>
              <w:tab/>
              <w:t>0.09</w:t>
            </w:r>
          </w:p>
        </w:tc>
        <w:tc>
          <w:tcPr>
            <w:tcW w:w="3696" w:type="dxa"/>
            <w:tcBorders>
              <w:top w:val="nil" w:sz="6" w:space="0" w:color="auto"/>
              <w:left w:val="single" w:sz="4" w:space="0" w:color="000000"/>
              <w:bottom w:val="nil" w:sz="6" w:space="0" w:color="auto"/>
              <w:right w:val="nil" w:sz="6" w:space="0" w:color="auto"/>
            </w:tcBorders>
          </w:tcPr>
          <w:p>
            <w:pPr>
              <w:pStyle w:val="TableParagraph"/>
              <w:tabs>
                <w:tab w:pos="2300" w:val="left" w:leader="none"/>
              </w:tabs>
              <w:spacing w:line="240" w:lineRule="auto" w:before="65"/>
              <w:ind w:right="106"/>
              <w:jc w:val="right"/>
              <w:rPr>
                <w:rFonts w:ascii="Times New Roman" w:hAnsi="Times New Roman" w:cs="Times New Roman" w:eastAsia="Times New Roman" w:hint="default"/>
                <w:sz w:val="18"/>
                <w:szCs w:val="18"/>
              </w:rPr>
            </w:pPr>
            <w:r>
              <w:rPr>
                <w:rFonts w:ascii="Times New Roman"/>
                <w:sz w:val="18"/>
              </w:rPr>
              <w:t>166,761.76</w:t>
              <w:tab/>
              <w:t>0.58</w:t>
            </w:r>
          </w:p>
        </w:tc>
      </w:tr>
      <w:tr>
        <w:trPr>
          <w:trHeight w:val="350" w:hRule="exact"/>
        </w:trPr>
        <w:tc>
          <w:tcPr>
            <w:tcW w:w="228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60" w:type="dxa"/>
            <w:tcBorders>
              <w:top w:val="nil" w:sz="6" w:space="0" w:color="auto"/>
              <w:left w:val="single" w:sz="4" w:space="0" w:color="000000"/>
              <w:bottom w:val="nil" w:sz="6" w:space="0" w:color="auto"/>
              <w:right w:val="single" w:sz="4" w:space="0" w:color="000000"/>
            </w:tcBorders>
          </w:tcPr>
          <w:p>
            <w:pPr>
              <w:pStyle w:val="TableParagraph"/>
              <w:tabs>
                <w:tab w:pos="2300" w:val="left" w:leader="none"/>
              </w:tabs>
              <w:spacing w:line="240" w:lineRule="auto" w:before="66"/>
              <w:ind w:right="101"/>
              <w:jc w:val="right"/>
              <w:rPr>
                <w:rFonts w:ascii="Times New Roman" w:hAnsi="Times New Roman" w:cs="Times New Roman" w:eastAsia="Times New Roman" w:hint="default"/>
                <w:sz w:val="18"/>
                <w:szCs w:val="18"/>
              </w:rPr>
            </w:pPr>
            <w:r>
              <w:rPr>
                <w:rFonts w:ascii="Times New Roman"/>
                <w:sz w:val="18"/>
              </w:rPr>
              <w:t>278,080.00</w:t>
              <w:tab/>
              <w:t>0.50</w:t>
            </w:r>
          </w:p>
        </w:tc>
        <w:tc>
          <w:tcPr>
            <w:tcW w:w="3696" w:type="dxa"/>
            <w:tcBorders>
              <w:top w:val="nil" w:sz="6" w:space="0" w:color="auto"/>
              <w:left w:val="single" w:sz="4" w:space="0" w:color="000000"/>
              <w:bottom w:val="nil" w:sz="6" w:space="0" w:color="auto"/>
              <w:right w:val="nil" w:sz="6" w:space="0" w:color="auto"/>
            </w:tcBorders>
          </w:tcPr>
          <w:p>
            <w:pPr>
              <w:pStyle w:val="TableParagraph"/>
              <w:tabs>
                <w:tab w:pos="2300" w:val="left" w:leader="none"/>
              </w:tabs>
              <w:spacing w:line="240" w:lineRule="auto" w:before="66"/>
              <w:ind w:right="106"/>
              <w:jc w:val="right"/>
              <w:rPr>
                <w:rFonts w:ascii="Times New Roman" w:hAnsi="Times New Roman" w:cs="Times New Roman" w:eastAsia="Times New Roman" w:hint="default"/>
                <w:sz w:val="18"/>
                <w:szCs w:val="18"/>
              </w:rPr>
            </w:pPr>
            <w:r>
              <w:rPr>
                <w:rFonts w:ascii="Times New Roman"/>
                <w:sz w:val="18"/>
              </w:rPr>
              <w:t>354,010.15</w:t>
              <w:tab/>
              <w:t>1.23</w:t>
            </w:r>
          </w:p>
        </w:tc>
      </w:tr>
      <w:tr>
        <w:trPr>
          <w:trHeight w:val="357" w:hRule="exact"/>
        </w:trPr>
        <w:tc>
          <w:tcPr>
            <w:tcW w:w="2289"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36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60" w:type="dxa"/>
            <w:tcBorders>
              <w:top w:val="nil" w:sz="6" w:space="0" w:color="auto"/>
              <w:left w:val="single" w:sz="4" w:space="0" w:color="000000"/>
              <w:bottom w:val="single" w:sz="12" w:space="0" w:color="000000"/>
              <w:right w:val="single" w:sz="4" w:space="0" w:color="000000"/>
            </w:tcBorders>
          </w:tcPr>
          <w:p>
            <w:pPr>
              <w:pStyle w:val="TableParagraph"/>
              <w:tabs>
                <w:tab w:pos="2343" w:val="left" w:leader="none"/>
              </w:tabs>
              <w:spacing w:line="240" w:lineRule="auto" w:before="69"/>
              <w:ind w:right="101"/>
              <w:jc w:val="right"/>
              <w:rPr>
                <w:rFonts w:ascii="Times New Roman" w:hAnsi="Times New Roman" w:cs="Times New Roman" w:eastAsia="Times New Roman" w:hint="default"/>
                <w:sz w:val="18"/>
                <w:szCs w:val="18"/>
              </w:rPr>
            </w:pPr>
            <w:r>
              <w:rPr>
                <w:rFonts w:ascii="Times New Roman"/>
                <w:b/>
                <w:spacing w:val="-1"/>
                <w:sz w:val="18"/>
              </w:rPr>
              <w:t>55,104,737.30</w:t>
              <w:tab/>
            </w:r>
            <w:r>
              <w:rPr>
                <w:rFonts w:ascii="Times New Roman"/>
                <w:b/>
                <w:sz w:val="18"/>
              </w:rPr>
              <w:t>100.00</w:t>
            </w:r>
            <w:r>
              <w:rPr>
                <w:rFonts w:ascii="Times New Roman"/>
                <w:sz w:val="18"/>
              </w:rPr>
            </w:r>
          </w:p>
        </w:tc>
        <w:tc>
          <w:tcPr>
            <w:tcW w:w="3696" w:type="dxa"/>
            <w:tcBorders>
              <w:top w:val="nil" w:sz="6" w:space="0" w:color="auto"/>
              <w:left w:val="single" w:sz="4" w:space="0" w:color="000000"/>
              <w:bottom w:val="single" w:sz="12" w:space="0" w:color="000000"/>
              <w:right w:val="nil" w:sz="6" w:space="0" w:color="auto"/>
            </w:tcBorders>
          </w:tcPr>
          <w:p>
            <w:pPr>
              <w:pStyle w:val="TableParagraph"/>
              <w:tabs>
                <w:tab w:pos="2345" w:val="left" w:leader="none"/>
              </w:tabs>
              <w:spacing w:line="240" w:lineRule="auto" w:before="69"/>
              <w:ind w:right="106"/>
              <w:jc w:val="right"/>
              <w:rPr>
                <w:rFonts w:ascii="Times New Roman" w:hAnsi="Times New Roman" w:cs="Times New Roman" w:eastAsia="Times New Roman" w:hint="default"/>
                <w:sz w:val="18"/>
                <w:szCs w:val="18"/>
              </w:rPr>
            </w:pPr>
            <w:r>
              <w:rPr>
                <w:rFonts w:ascii="Times New Roman"/>
                <w:b/>
                <w:spacing w:val="-1"/>
                <w:sz w:val="18"/>
              </w:rPr>
              <w:t>28,637,473.71</w:t>
              <w:tab/>
            </w:r>
            <w:r>
              <w:rPr>
                <w:rFonts w:ascii="Times New Roman"/>
                <w:b/>
                <w:sz w:val="18"/>
              </w:rPr>
              <w:t>100.00</w:t>
            </w:r>
            <w:r>
              <w:rPr>
                <w:rFonts w:ascii="Times New Roman"/>
                <w:sz w:val="18"/>
              </w:rPr>
            </w:r>
          </w:p>
        </w:tc>
      </w:tr>
    </w:tbl>
    <w:p>
      <w:pPr>
        <w:spacing w:line="240" w:lineRule="auto" w:before="12"/>
        <w:rPr>
          <w:rFonts w:ascii="宋体" w:hAnsi="宋体" w:cs="宋体" w:eastAsia="宋体" w:hint="default"/>
          <w:sz w:val="6"/>
          <w:szCs w:val="6"/>
        </w:rPr>
      </w:pPr>
    </w:p>
    <w:p>
      <w:pPr>
        <w:pStyle w:val="BodyText"/>
        <w:spacing w:line="240" w:lineRule="auto" w:before="35"/>
        <w:ind w:left="574" w:right="0"/>
        <w:jc w:val="left"/>
      </w:pPr>
      <w:r>
        <w:rPr/>
        <w:pict>
          <v:group style="position:absolute;margin-left:73.080002pt;margin-top:-111.806358pt;width:449.2pt;height:104.3pt;mso-position-horizontal-relative:page;mso-position-vertical-relative:paragraph;z-index:-1152544" coordorigin="1462,-2236" coordsize="8984,2086">
            <v:shape style="position:absolute;left:3393;top:-2236;width:1546;height:10" type="#_x0000_t75" stroked="false">
              <v:imagedata r:id="rId111" o:title=""/>
            </v:shape>
            <v:shape style="position:absolute;left:4934;top:-2236;width:3700;height:10" type="#_x0000_t75" stroked="false">
              <v:imagedata r:id="rId112" o:title=""/>
            </v:shape>
            <v:shape style="position:absolute;left:8629;top:-2236;width:1816;height:10" type="#_x0000_t75" stroked="false">
              <v:imagedata r:id="rId113" o:title=""/>
            </v:shape>
            <v:group style="position:absolute;left:4939;top:-2227;width:10;height:20" coordorigin="4939,-2227" coordsize="10,20">
              <v:shape style="position:absolute;left:4939;top:-2227;width:10;height:20" coordorigin="4939,-2227" coordsize="10,20" path="m4939,-2207l4948,-2207,4948,-2227,4939,-2227,4939,-2207xe" filled="true" fillcolor="#000000" stroked="false">
                <v:path arrowok="t"/>
                <v:fill type="solid"/>
              </v:shape>
            </v:group>
            <v:group style="position:absolute;left:4939;top:-2207;width:10;height:20" coordorigin="4939,-2207" coordsize="10,20">
              <v:shape style="position:absolute;left:4939;top:-2207;width:10;height:20" coordorigin="4939,-2207" coordsize="10,20" path="m4939,-2188l4948,-2188,4948,-2207,4939,-2207,4939,-2188xe" filled="true" fillcolor="#000000" stroked="false">
                <v:path arrowok="t"/>
                <v:fill type="solid"/>
              </v:shape>
            </v:group>
            <v:group style="position:absolute;left:4939;top:-2188;width:10;height:20" coordorigin="4939,-2188" coordsize="10,20">
              <v:shape style="position:absolute;left:4939;top:-2188;width:10;height:20" coordorigin="4939,-2188" coordsize="10,20" path="m4939,-2169l4948,-2169,4948,-2188,4939,-2188,4939,-2169xe" filled="true" fillcolor="#000000" stroked="false">
                <v:path arrowok="t"/>
                <v:fill type="solid"/>
              </v:shape>
            </v:group>
            <v:group style="position:absolute;left:4939;top:-2169;width:10;height:20" coordorigin="4939,-2169" coordsize="10,20">
              <v:shape style="position:absolute;left:4939;top:-2169;width:10;height:20" coordorigin="4939,-2169" coordsize="10,20" path="m4939,-2150l4948,-2150,4948,-2169,4939,-2169,4939,-2150xe" filled="true" fillcolor="#000000" stroked="false">
                <v:path arrowok="t"/>
                <v:fill type="solid"/>
              </v:shape>
            </v:group>
            <v:group style="position:absolute;left:4939;top:-2150;width:10;height:20" coordorigin="4939,-2150" coordsize="10,20">
              <v:shape style="position:absolute;left:4939;top:-2150;width:10;height:20" coordorigin="4939,-2150" coordsize="10,20" path="m4939,-2131l4948,-2131,4948,-2150,4939,-2150,4939,-2131xe" filled="true" fillcolor="#000000" stroked="false">
                <v:path arrowok="t"/>
                <v:fill type="solid"/>
              </v:shape>
            </v:group>
            <v:group style="position:absolute;left:4939;top:-2131;width:10;height:20" coordorigin="4939,-2131" coordsize="10,20">
              <v:shape style="position:absolute;left:4939;top:-2131;width:10;height:20" coordorigin="4939,-2131" coordsize="10,20" path="m4939,-2111l4948,-2111,4948,-2131,4939,-2131,4939,-2111xe" filled="true" fillcolor="#000000" stroked="false">
                <v:path arrowok="t"/>
                <v:fill type="solid"/>
              </v:shape>
            </v:group>
            <v:group style="position:absolute;left:4939;top:-2111;width:10;height:20" coordorigin="4939,-2111" coordsize="10,20">
              <v:shape style="position:absolute;left:4939;top:-2111;width:10;height:20" coordorigin="4939,-2111" coordsize="10,20" path="m4939,-2092l4948,-2092,4948,-2111,4939,-2111,4939,-2092xe" filled="true" fillcolor="#000000" stroked="false">
                <v:path arrowok="t"/>
                <v:fill type="solid"/>
              </v:shape>
            </v:group>
            <v:group style="position:absolute;left:4939;top:-2092;width:10;height:20" coordorigin="4939,-2092" coordsize="10,20">
              <v:shape style="position:absolute;left:4939;top:-2092;width:10;height:20" coordorigin="4939,-2092" coordsize="10,20" path="m4939,-2073l4948,-2073,4948,-2092,4939,-2092,4939,-2073xe" filled="true" fillcolor="#000000" stroked="false">
                <v:path arrowok="t"/>
                <v:fill type="solid"/>
              </v:shape>
            </v:group>
            <v:group style="position:absolute;left:4939;top:-2073;width:10;height:20" coordorigin="4939,-2073" coordsize="10,20">
              <v:shape style="position:absolute;left:4939;top:-2073;width:10;height:20" coordorigin="4939,-2073" coordsize="10,20" path="m4939,-2054l4948,-2054,4948,-2073,4939,-2073,4939,-2054xe" filled="true" fillcolor="#000000" stroked="false">
                <v:path arrowok="t"/>
                <v:fill type="solid"/>
              </v:shape>
            </v:group>
            <v:group style="position:absolute;left:4939;top:-2054;width:10;height:20" coordorigin="4939,-2054" coordsize="10,20">
              <v:shape style="position:absolute;left:4939;top:-2054;width:10;height:20" coordorigin="4939,-2054" coordsize="10,20" path="m4939,-2035l4948,-2035,4948,-2054,4939,-2054,4939,-2035xe" filled="true" fillcolor="#000000" stroked="false">
                <v:path arrowok="t"/>
                <v:fill type="solid"/>
              </v:shape>
            </v:group>
            <v:group style="position:absolute;left:4939;top:-2035;width:10;height:20" coordorigin="4939,-2035" coordsize="10,20">
              <v:shape style="position:absolute;left:4939;top:-2035;width:10;height:20" coordorigin="4939,-2035" coordsize="10,20" path="m4939,-2015l4948,-2015,4948,-2035,4939,-2035,4939,-2015xe" filled="true" fillcolor="#000000" stroked="false">
                <v:path arrowok="t"/>
                <v:fill type="solid"/>
              </v:shape>
            </v:group>
            <v:group style="position:absolute;left:4939;top:-2015;width:10;height:20" coordorigin="4939,-2015" coordsize="10,20">
              <v:shape style="position:absolute;left:4939;top:-2015;width:10;height:20" coordorigin="4939,-2015" coordsize="10,20" path="m4939,-1996l4948,-1996,4948,-2015,4939,-2015,4939,-1996xe" filled="true" fillcolor="#000000" stroked="false">
                <v:path arrowok="t"/>
                <v:fill type="solid"/>
              </v:shape>
            </v:group>
            <v:group style="position:absolute;left:4939;top:-1996;width:10;height:20" coordorigin="4939,-1996" coordsize="10,20">
              <v:shape style="position:absolute;left:4939;top:-1996;width:10;height:20" coordorigin="4939,-1996" coordsize="10,20" path="m4939,-1977l4948,-1977,4948,-1996,4939,-1996,4939,-1977xe" filled="true" fillcolor="#000000" stroked="false">
                <v:path arrowok="t"/>
                <v:fill type="solid"/>
              </v:shape>
            </v:group>
            <v:group style="position:absolute;left:4939;top:-1977;width:10;height:20" coordorigin="4939,-1977" coordsize="10,20">
              <v:shape style="position:absolute;left:4939;top:-1977;width:10;height:20" coordorigin="4939,-1977" coordsize="10,20" path="m4939,-1958l4948,-1958,4948,-1977,4939,-1977,4939,-1958xe" filled="true" fillcolor="#000000" stroked="false">
                <v:path arrowok="t"/>
                <v:fill type="solid"/>
              </v:shape>
            </v:group>
            <v:group style="position:absolute;left:4939;top:-1958;width:10;height:20" coordorigin="4939,-1958" coordsize="10,20">
              <v:shape style="position:absolute;left:4939;top:-1958;width:10;height:20" coordorigin="4939,-1958" coordsize="10,20" path="m4939,-1939l4948,-1939,4948,-1958,4939,-1958,4939,-1939xe" filled="true" fillcolor="#000000" stroked="false">
                <v:path arrowok="t"/>
                <v:fill type="solid"/>
              </v:shape>
            </v:group>
            <v:group style="position:absolute;left:4939;top:-1939;width:10;height:20" coordorigin="4939,-1939" coordsize="10,20">
              <v:shape style="position:absolute;left:4939;top:-1939;width:10;height:20" coordorigin="4939,-1939" coordsize="10,20" path="m4939,-1919l4948,-1919,4948,-1939,4939,-1939,4939,-1919xe" filled="true" fillcolor="#000000" stroked="false">
                <v:path arrowok="t"/>
                <v:fill type="solid"/>
              </v:shape>
              <v:shape style="position:absolute;left:4939;top:-1900;width:10;height:14" type="#_x0000_t75" stroked="false">
                <v:imagedata r:id="rId110" o:title=""/>
              </v:shape>
              <v:shape style="position:absolute;left:6744;top:-1900;width:10;height:14" type="#_x0000_t75" stroked="false">
                <v:imagedata r:id="rId110" o:title=""/>
              </v:shape>
            </v:group>
            <v:group style="position:absolute;left:8634;top:-2227;width:10;height:20" coordorigin="8634,-2227" coordsize="10,20">
              <v:shape style="position:absolute;left:8634;top:-2227;width:10;height:20" coordorigin="8634,-2227" coordsize="10,20" path="m8634,-2207l8644,-2207,8644,-2227,8634,-2227,8634,-2207xe" filled="true" fillcolor="#000000" stroked="false">
                <v:path arrowok="t"/>
                <v:fill type="solid"/>
              </v:shape>
            </v:group>
            <v:group style="position:absolute;left:8634;top:-2207;width:10;height:20" coordorigin="8634,-2207" coordsize="10,20">
              <v:shape style="position:absolute;left:8634;top:-2207;width:10;height:20" coordorigin="8634,-2207" coordsize="10,20" path="m8634,-2188l8644,-2188,8644,-2207,8634,-2207,8634,-2188xe" filled="true" fillcolor="#000000" stroked="false">
                <v:path arrowok="t"/>
                <v:fill type="solid"/>
              </v:shape>
            </v:group>
            <v:group style="position:absolute;left:8634;top:-2188;width:10;height:20" coordorigin="8634,-2188" coordsize="10,20">
              <v:shape style="position:absolute;left:8634;top:-2188;width:10;height:20" coordorigin="8634,-2188" coordsize="10,20" path="m8634,-2169l8644,-2169,8644,-2188,8634,-2188,8634,-2169xe" filled="true" fillcolor="#000000" stroked="false">
                <v:path arrowok="t"/>
                <v:fill type="solid"/>
              </v:shape>
            </v:group>
            <v:group style="position:absolute;left:8634;top:-2169;width:10;height:20" coordorigin="8634,-2169" coordsize="10,20">
              <v:shape style="position:absolute;left:8634;top:-2169;width:10;height:20" coordorigin="8634,-2169" coordsize="10,20" path="m8634,-2150l8644,-2150,8644,-2169,8634,-2169,8634,-2150xe" filled="true" fillcolor="#000000" stroked="false">
                <v:path arrowok="t"/>
                <v:fill type="solid"/>
              </v:shape>
            </v:group>
            <v:group style="position:absolute;left:8634;top:-2150;width:10;height:20" coordorigin="8634,-2150" coordsize="10,20">
              <v:shape style="position:absolute;left:8634;top:-2150;width:10;height:20" coordorigin="8634,-2150" coordsize="10,20" path="m8634,-2131l8644,-2131,8644,-2150,8634,-2150,8634,-2131xe" filled="true" fillcolor="#000000" stroked="false">
                <v:path arrowok="t"/>
                <v:fill type="solid"/>
              </v:shape>
            </v:group>
            <v:group style="position:absolute;left:8634;top:-2131;width:10;height:20" coordorigin="8634,-2131" coordsize="10,20">
              <v:shape style="position:absolute;left:8634;top:-2131;width:10;height:20" coordorigin="8634,-2131" coordsize="10,20" path="m8634,-2111l8644,-2111,8644,-2131,8634,-2131,8634,-2111xe" filled="true" fillcolor="#000000" stroked="false">
                <v:path arrowok="t"/>
                <v:fill type="solid"/>
              </v:shape>
            </v:group>
            <v:group style="position:absolute;left:8634;top:-2111;width:10;height:20" coordorigin="8634,-2111" coordsize="10,20">
              <v:shape style="position:absolute;left:8634;top:-2111;width:10;height:20" coordorigin="8634,-2111" coordsize="10,20" path="m8634,-2092l8644,-2092,8644,-2111,8634,-2111,8634,-2092xe" filled="true" fillcolor="#000000" stroked="false">
                <v:path arrowok="t"/>
                <v:fill type="solid"/>
              </v:shape>
            </v:group>
            <v:group style="position:absolute;left:8634;top:-2092;width:10;height:20" coordorigin="8634,-2092" coordsize="10,20">
              <v:shape style="position:absolute;left:8634;top:-2092;width:10;height:20" coordorigin="8634,-2092" coordsize="10,20" path="m8634,-2073l8644,-2073,8644,-2092,8634,-2092,8634,-2073xe" filled="true" fillcolor="#000000" stroked="false">
                <v:path arrowok="t"/>
                <v:fill type="solid"/>
              </v:shape>
            </v:group>
            <v:group style="position:absolute;left:8634;top:-2073;width:10;height:20" coordorigin="8634,-2073" coordsize="10,20">
              <v:shape style="position:absolute;left:8634;top:-2073;width:10;height:20" coordorigin="8634,-2073" coordsize="10,20" path="m8634,-2054l8644,-2054,8644,-2073,8634,-2073,8634,-2054xe" filled="true" fillcolor="#000000" stroked="false">
                <v:path arrowok="t"/>
                <v:fill type="solid"/>
              </v:shape>
            </v:group>
            <v:group style="position:absolute;left:8634;top:-2054;width:10;height:20" coordorigin="8634,-2054" coordsize="10,20">
              <v:shape style="position:absolute;left:8634;top:-2054;width:10;height:20" coordorigin="8634,-2054" coordsize="10,20" path="m8634,-2035l8644,-2035,8644,-2054,8634,-2054,8634,-2035xe" filled="true" fillcolor="#000000" stroked="false">
                <v:path arrowok="t"/>
                <v:fill type="solid"/>
              </v:shape>
            </v:group>
            <v:group style="position:absolute;left:8634;top:-2035;width:10;height:20" coordorigin="8634,-2035" coordsize="10,20">
              <v:shape style="position:absolute;left:8634;top:-2035;width:10;height:20" coordorigin="8634,-2035" coordsize="10,20" path="m8634,-2015l8644,-2015,8644,-2035,8634,-2035,8634,-2015xe" filled="true" fillcolor="#000000" stroked="false">
                <v:path arrowok="t"/>
                <v:fill type="solid"/>
              </v:shape>
            </v:group>
            <v:group style="position:absolute;left:8634;top:-2015;width:10;height:20" coordorigin="8634,-2015" coordsize="10,20">
              <v:shape style="position:absolute;left:8634;top:-2015;width:10;height:20" coordorigin="8634,-2015" coordsize="10,20" path="m8634,-1996l8644,-1996,8644,-2015,8634,-2015,8634,-1996xe" filled="true" fillcolor="#000000" stroked="false">
                <v:path arrowok="t"/>
                <v:fill type="solid"/>
              </v:shape>
            </v:group>
            <v:group style="position:absolute;left:8634;top:-1996;width:10;height:20" coordorigin="8634,-1996" coordsize="10,20">
              <v:shape style="position:absolute;left:8634;top:-1996;width:10;height:20" coordorigin="8634,-1996" coordsize="10,20" path="m8634,-1977l8644,-1977,8644,-1996,8634,-1996,8634,-1977xe" filled="true" fillcolor="#000000" stroked="false">
                <v:path arrowok="t"/>
                <v:fill type="solid"/>
              </v:shape>
            </v:group>
            <v:group style="position:absolute;left:8634;top:-1977;width:10;height:20" coordorigin="8634,-1977" coordsize="10,20">
              <v:shape style="position:absolute;left:8634;top:-1977;width:10;height:20" coordorigin="8634,-1977" coordsize="10,20" path="m8634,-1958l8644,-1958,8644,-1977,8634,-1977,8634,-1958xe" filled="true" fillcolor="#000000" stroked="false">
                <v:path arrowok="t"/>
                <v:fill type="solid"/>
              </v:shape>
            </v:group>
            <v:group style="position:absolute;left:8634;top:-1958;width:10;height:20" coordorigin="8634,-1958" coordsize="10,20">
              <v:shape style="position:absolute;left:8634;top:-1958;width:10;height:20" coordorigin="8634,-1958" coordsize="10,20" path="m8634,-1939l8644,-1939,8644,-1958,8634,-1958,8634,-1939xe" filled="true" fillcolor="#000000" stroked="false">
                <v:path arrowok="t"/>
                <v:fill type="solid"/>
              </v:shape>
            </v:group>
            <v:group style="position:absolute;left:8634;top:-1939;width:10;height:20" coordorigin="8634,-1939" coordsize="10,20">
              <v:shape style="position:absolute;left:8634;top:-1939;width:10;height:20" coordorigin="8634,-1939" coordsize="10,20" path="m8634,-1919l8644,-1919,8644,-1939,8634,-1939,8634,-1919xe" filled="true" fillcolor="#000000" stroked="false">
                <v:path arrowok="t"/>
                <v:fill type="solid"/>
              </v:shape>
              <v:shape style="position:absolute;left:8634;top:-1900;width:10;height:14" type="#_x0000_t75" stroked="false">
                <v:imagedata r:id="rId110" o:title=""/>
              </v:shape>
            </v:group>
            <v:group style="position:absolute;left:4939;top:-1876;width:10;height:20" coordorigin="4939,-1876" coordsize="10,20">
              <v:shape style="position:absolute;left:4939;top:-1876;width:10;height:20" coordorigin="4939,-1876" coordsize="10,20" path="m4939,-1857l4948,-1857,4948,-1876,4939,-1876,4939,-1857xe" filled="true" fillcolor="#000000" stroked="false">
                <v:path arrowok="t"/>
                <v:fill type="solid"/>
              </v:shape>
            </v:group>
            <v:group style="position:absolute;left:4939;top:-1857;width:10;height:20" coordorigin="4939,-1857" coordsize="10,20">
              <v:shape style="position:absolute;left:4939;top:-1857;width:10;height:20" coordorigin="4939,-1857" coordsize="10,20" path="m4939,-1838l4948,-1838,4948,-1857,4939,-1857,4939,-1838xe" filled="true" fillcolor="#000000" stroked="false">
                <v:path arrowok="t"/>
                <v:fill type="solid"/>
              </v:shape>
            </v:group>
            <v:group style="position:absolute;left:4939;top:-1838;width:10;height:20" coordorigin="4939,-1838" coordsize="10,20">
              <v:shape style="position:absolute;left:4939;top:-1838;width:10;height:20" coordorigin="4939,-1838" coordsize="10,20" path="m4939,-1819l4948,-1819,4948,-1838,4939,-1838,4939,-1819xe" filled="true" fillcolor="#000000" stroked="false">
                <v:path arrowok="t"/>
                <v:fill type="solid"/>
              </v:shape>
            </v:group>
            <v:group style="position:absolute;left:4939;top:-1819;width:10;height:20" coordorigin="4939,-1819" coordsize="10,20">
              <v:shape style="position:absolute;left:4939;top:-1819;width:10;height:20" coordorigin="4939,-1819" coordsize="10,20" path="m4939,-1799l4948,-1799,4948,-1819,4939,-1819,4939,-1799xe" filled="true" fillcolor="#000000" stroked="false">
                <v:path arrowok="t"/>
                <v:fill type="solid"/>
              </v:shape>
            </v:group>
            <v:group style="position:absolute;left:4939;top:-1799;width:10;height:20" coordorigin="4939,-1799" coordsize="10,20">
              <v:shape style="position:absolute;left:4939;top:-1799;width:10;height:20" coordorigin="4939,-1799" coordsize="10,20" path="m4939,-1780l4948,-1780,4948,-1799,4939,-1799,4939,-1780xe" filled="true" fillcolor="#000000" stroked="false">
                <v:path arrowok="t"/>
                <v:fill type="solid"/>
              </v:shape>
            </v:group>
            <v:group style="position:absolute;left:4939;top:-1780;width:10;height:20" coordorigin="4939,-1780" coordsize="10,20">
              <v:shape style="position:absolute;left:4939;top:-1780;width:10;height:20" coordorigin="4939,-1780" coordsize="10,20" path="m4939,-1761l4948,-1761,4948,-1780,4939,-1780,4939,-1761xe" filled="true" fillcolor="#000000" stroked="false">
                <v:path arrowok="t"/>
                <v:fill type="solid"/>
              </v:shape>
            </v:group>
            <v:group style="position:absolute;left:4939;top:-1761;width:10;height:20" coordorigin="4939,-1761" coordsize="10,20">
              <v:shape style="position:absolute;left:4939;top:-1761;width:10;height:20" coordorigin="4939,-1761" coordsize="10,20" path="m4939,-1742l4948,-1742,4948,-1761,4939,-1761,4939,-1742xe" filled="true" fillcolor="#000000" stroked="false">
                <v:path arrowok="t"/>
                <v:fill type="solid"/>
              </v:shape>
            </v:group>
            <v:group style="position:absolute;left:4939;top:-1742;width:10;height:20" coordorigin="4939,-1742" coordsize="10,20">
              <v:shape style="position:absolute;left:4939;top:-1742;width:10;height:20" coordorigin="4939,-1742" coordsize="10,20" path="m4939,-1723l4948,-1723,4948,-1742,4939,-1742,4939,-1723xe" filled="true" fillcolor="#000000" stroked="false">
                <v:path arrowok="t"/>
                <v:fill type="solid"/>
              </v:shape>
            </v:group>
            <v:group style="position:absolute;left:4939;top:-1723;width:10;height:20" coordorigin="4939,-1723" coordsize="10,20">
              <v:shape style="position:absolute;left:4939;top:-1723;width:10;height:20" coordorigin="4939,-1723" coordsize="10,20" path="m4939,-1703l4948,-1703,4948,-1723,4939,-1723,4939,-1703xe" filled="true" fillcolor="#000000" stroked="false">
                <v:path arrowok="t"/>
                <v:fill type="solid"/>
              </v:shape>
            </v:group>
            <v:group style="position:absolute;left:4939;top:-1703;width:10;height:20" coordorigin="4939,-1703" coordsize="10,20">
              <v:shape style="position:absolute;left:4939;top:-1703;width:10;height:20" coordorigin="4939,-1703" coordsize="10,20" path="m4939,-1684l4948,-1684,4948,-1703,4939,-1703,4939,-1684xe" filled="true" fillcolor="#000000" stroked="false">
                <v:path arrowok="t"/>
                <v:fill type="solid"/>
              </v:shape>
            </v:group>
            <v:group style="position:absolute;left:4939;top:-1684;width:10;height:20" coordorigin="4939,-1684" coordsize="10,20">
              <v:shape style="position:absolute;left:4939;top:-1684;width:10;height:20" coordorigin="4939,-1684" coordsize="10,20" path="m4939,-1665l4948,-1665,4948,-1684,4939,-1684,4939,-1665xe" filled="true" fillcolor="#000000" stroked="false">
                <v:path arrowok="t"/>
                <v:fill type="solid"/>
              </v:shape>
            </v:group>
            <v:group style="position:absolute;left:4939;top:-1665;width:10;height:20" coordorigin="4939,-1665" coordsize="10,20">
              <v:shape style="position:absolute;left:4939;top:-1665;width:10;height:20" coordorigin="4939,-1665" coordsize="10,20" path="m4939,-1646l4948,-1646,4948,-1665,4939,-1665,4939,-1646xe" filled="true" fillcolor="#000000" stroked="false">
                <v:path arrowok="t"/>
                <v:fill type="solid"/>
              </v:shape>
            </v:group>
            <v:group style="position:absolute;left:4939;top:-1646;width:10;height:20" coordorigin="4939,-1646" coordsize="10,20">
              <v:shape style="position:absolute;left:4939;top:-1646;width:10;height:20" coordorigin="4939,-1646" coordsize="10,20" path="m4939,-1627l4948,-1627,4948,-1646,4939,-1646,4939,-1627xe" filled="true" fillcolor="#000000" stroked="false">
                <v:path arrowok="t"/>
                <v:fill type="solid"/>
              </v:shape>
            </v:group>
            <v:group style="position:absolute;left:4939;top:-1627;width:10;height:20" coordorigin="4939,-1627" coordsize="10,20">
              <v:shape style="position:absolute;left:4939;top:-1627;width:10;height:20" coordorigin="4939,-1627" coordsize="10,20" path="m4939,-1607l4948,-1607,4948,-1627,4939,-1627,4939,-1607xe" filled="true" fillcolor="#000000" stroked="false">
                <v:path arrowok="t"/>
                <v:fill type="solid"/>
              </v:shape>
            </v:group>
            <v:group style="position:absolute;left:4939;top:-1607;width:10;height:20" coordorigin="4939,-1607" coordsize="10,20">
              <v:shape style="position:absolute;left:4939;top:-1607;width:10;height:20" coordorigin="4939,-1607" coordsize="10,20" path="m4939,-1588l4948,-1588,4948,-1607,4939,-1607,4939,-1588xe" filled="true" fillcolor="#000000" stroked="false">
                <v:path arrowok="t"/>
                <v:fill type="solid"/>
              </v:shape>
            </v:group>
            <v:group style="position:absolute;left:4939;top:-1588;width:10;height:20" coordorigin="4939,-1588" coordsize="10,20">
              <v:shape style="position:absolute;left:4939;top:-1588;width:10;height:20" coordorigin="4939,-1588" coordsize="10,20" path="m4939,-1569l4948,-1569,4948,-1588,4939,-1588,4939,-1569xe" filled="true" fillcolor="#000000" stroked="false">
                <v:path arrowok="t"/>
                <v:fill type="solid"/>
              </v:shape>
            </v:group>
            <v:group style="position:absolute;left:4939;top:-1569;width:10;height:20" coordorigin="4939,-1569" coordsize="10,20">
              <v:shape style="position:absolute;left:4939;top:-1569;width:10;height:20" coordorigin="4939,-1569" coordsize="10,20" path="m4939,-1550l4948,-1550,4948,-1569,4939,-1569,4939,-1550xe" filled="true" fillcolor="#000000" stroked="false">
                <v:path arrowok="t"/>
                <v:fill type="solid"/>
              </v:shape>
            </v:group>
            <v:group style="position:absolute;left:4939;top:-1543;width:10;height:2" coordorigin="4939,-1543" coordsize="10,2">
              <v:shape style="position:absolute;left:4939;top:-1543;width:10;height:2" coordorigin="4939,-1543" coordsize="10,0" path="m4939,-1543l4948,-1543e" filled="false" stroked="true" strokeweight=".66003pt" strokecolor="#000000">
                <v:path arrowok="t"/>
              </v:shape>
            </v:group>
            <v:group style="position:absolute;left:8634;top:-1876;width:10;height:20" coordorigin="8634,-1876" coordsize="10,20">
              <v:shape style="position:absolute;left:8634;top:-1876;width:10;height:20" coordorigin="8634,-1876" coordsize="10,20" path="m8634,-1857l8644,-1857,8644,-1876,8634,-1876,8634,-1857xe" filled="true" fillcolor="#000000" stroked="false">
                <v:path arrowok="t"/>
                <v:fill type="solid"/>
              </v:shape>
            </v:group>
            <v:group style="position:absolute;left:8634;top:-1857;width:10;height:20" coordorigin="8634,-1857" coordsize="10,20">
              <v:shape style="position:absolute;left:8634;top:-1857;width:10;height:20" coordorigin="8634,-1857" coordsize="10,20" path="m8634,-1838l8644,-1838,8644,-1857,8634,-1857,8634,-1838xe" filled="true" fillcolor="#000000" stroked="false">
                <v:path arrowok="t"/>
                <v:fill type="solid"/>
              </v:shape>
            </v:group>
            <v:group style="position:absolute;left:8634;top:-1838;width:10;height:20" coordorigin="8634,-1838" coordsize="10,20">
              <v:shape style="position:absolute;left:8634;top:-1838;width:10;height:20" coordorigin="8634,-1838" coordsize="10,20" path="m8634,-1819l8644,-1819,8644,-1838,8634,-1838,8634,-1819xe" filled="true" fillcolor="#000000" stroked="false">
                <v:path arrowok="t"/>
                <v:fill type="solid"/>
              </v:shape>
            </v:group>
            <v:group style="position:absolute;left:8634;top:-1819;width:10;height:20" coordorigin="8634,-1819" coordsize="10,20">
              <v:shape style="position:absolute;left:8634;top:-1819;width:10;height:20" coordorigin="8634,-1819" coordsize="10,20" path="m8634,-1799l8644,-1799,8644,-1819,8634,-1819,8634,-1799xe" filled="true" fillcolor="#000000" stroked="false">
                <v:path arrowok="t"/>
                <v:fill type="solid"/>
              </v:shape>
            </v:group>
            <v:group style="position:absolute;left:8634;top:-1799;width:10;height:20" coordorigin="8634,-1799" coordsize="10,20">
              <v:shape style="position:absolute;left:8634;top:-1799;width:10;height:20" coordorigin="8634,-1799" coordsize="10,20" path="m8634,-1780l8644,-1780,8644,-1799,8634,-1799,8634,-1780xe" filled="true" fillcolor="#000000" stroked="false">
                <v:path arrowok="t"/>
                <v:fill type="solid"/>
              </v:shape>
            </v:group>
            <v:group style="position:absolute;left:8634;top:-1780;width:10;height:20" coordorigin="8634,-1780" coordsize="10,20">
              <v:shape style="position:absolute;left:8634;top:-1780;width:10;height:20" coordorigin="8634,-1780" coordsize="10,20" path="m8634,-1761l8644,-1761,8644,-1780,8634,-1780,8634,-1761xe" filled="true" fillcolor="#000000" stroked="false">
                <v:path arrowok="t"/>
                <v:fill type="solid"/>
              </v:shape>
            </v:group>
            <v:group style="position:absolute;left:8634;top:-1761;width:10;height:20" coordorigin="8634,-1761" coordsize="10,20">
              <v:shape style="position:absolute;left:8634;top:-1761;width:10;height:20" coordorigin="8634,-1761" coordsize="10,20" path="m8634,-1742l8644,-1742,8644,-1761,8634,-1761,8634,-1742xe" filled="true" fillcolor="#000000" stroked="false">
                <v:path arrowok="t"/>
                <v:fill type="solid"/>
              </v:shape>
            </v:group>
            <v:group style="position:absolute;left:8634;top:-1742;width:10;height:20" coordorigin="8634,-1742" coordsize="10,20">
              <v:shape style="position:absolute;left:8634;top:-1742;width:10;height:20" coordorigin="8634,-1742" coordsize="10,20" path="m8634,-1723l8644,-1723,8644,-1742,8634,-1742,8634,-1723xe" filled="true" fillcolor="#000000" stroked="false">
                <v:path arrowok="t"/>
                <v:fill type="solid"/>
              </v:shape>
            </v:group>
            <v:group style="position:absolute;left:8634;top:-1723;width:10;height:20" coordorigin="8634,-1723" coordsize="10,20">
              <v:shape style="position:absolute;left:8634;top:-1723;width:10;height:20" coordorigin="8634,-1723" coordsize="10,20" path="m8634,-1703l8644,-1703,8644,-1723,8634,-1723,8634,-1703xe" filled="true" fillcolor="#000000" stroked="false">
                <v:path arrowok="t"/>
                <v:fill type="solid"/>
              </v:shape>
            </v:group>
            <v:group style="position:absolute;left:8634;top:-1703;width:10;height:20" coordorigin="8634,-1703" coordsize="10,20">
              <v:shape style="position:absolute;left:8634;top:-1703;width:10;height:20" coordorigin="8634,-1703" coordsize="10,20" path="m8634,-1684l8644,-1684,8644,-1703,8634,-1703,8634,-1684xe" filled="true" fillcolor="#000000" stroked="false">
                <v:path arrowok="t"/>
                <v:fill type="solid"/>
              </v:shape>
            </v:group>
            <v:group style="position:absolute;left:8634;top:-1684;width:10;height:20" coordorigin="8634,-1684" coordsize="10,20">
              <v:shape style="position:absolute;left:8634;top:-1684;width:10;height:20" coordorigin="8634,-1684" coordsize="10,20" path="m8634,-1665l8644,-1665,8644,-1684,8634,-1684,8634,-1665xe" filled="true" fillcolor="#000000" stroked="false">
                <v:path arrowok="t"/>
                <v:fill type="solid"/>
              </v:shape>
            </v:group>
            <v:group style="position:absolute;left:8634;top:-1665;width:10;height:20" coordorigin="8634,-1665" coordsize="10,20">
              <v:shape style="position:absolute;left:8634;top:-1665;width:10;height:20" coordorigin="8634,-1665" coordsize="10,20" path="m8634,-1646l8644,-1646,8644,-1665,8634,-1665,8634,-1646xe" filled="true" fillcolor="#000000" stroked="false">
                <v:path arrowok="t"/>
                <v:fill type="solid"/>
              </v:shape>
            </v:group>
            <v:group style="position:absolute;left:8634;top:-1646;width:10;height:20" coordorigin="8634,-1646" coordsize="10,20">
              <v:shape style="position:absolute;left:8634;top:-1646;width:10;height:20" coordorigin="8634,-1646" coordsize="10,20" path="m8634,-1627l8644,-1627,8644,-1646,8634,-1646,8634,-1627xe" filled="true" fillcolor="#000000" stroked="false">
                <v:path arrowok="t"/>
                <v:fill type="solid"/>
              </v:shape>
            </v:group>
            <v:group style="position:absolute;left:8634;top:-1627;width:10;height:20" coordorigin="8634,-1627" coordsize="10,20">
              <v:shape style="position:absolute;left:8634;top:-1627;width:10;height:20" coordorigin="8634,-1627" coordsize="10,20" path="m8634,-1607l8644,-1607,8644,-1627,8634,-1627,8634,-1607xe" filled="true" fillcolor="#000000" stroked="false">
                <v:path arrowok="t"/>
                <v:fill type="solid"/>
              </v:shape>
            </v:group>
            <v:group style="position:absolute;left:8634;top:-1607;width:10;height:20" coordorigin="8634,-1607" coordsize="10,20">
              <v:shape style="position:absolute;left:8634;top:-1607;width:10;height:20" coordorigin="8634,-1607" coordsize="10,20" path="m8634,-1588l8644,-1588,8644,-1607,8634,-1607,8634,-1588xe" filled="true" fillcolor="#000000" stroked="false">
                <v:path arrowok="t"/>
                <v:fill type="solid"/>
              </v:shape>
            </v:group>
            <v:group style="position:absolute;left:8634;top:-1588;width:10;height:20" coordorigin="8634,-1588" coordsize="10,20">
              <v:shape style="position:absolute;left:8634;top:-1588;width:10;height:20" coordorigin="8634,-1588" coordsize="10,20" path="m8634,-1569l8644,-1569,8644,-1588,8634,-1588,8634,-1569xe" filled="true" fillcolor="#000000" stroked="false">
                <v:path arrowok="t"/>
                <v:fill type="solid"/>
              </v:shape>
            </v:group>
            <v:group style="position:absolute;left:8634;top:-1569;width:10;height:20" coordorigin="8634,-1569" coordsize="10,20">
              <v:shape style="position:absolute;left:8634;top:-1569;width:10;height:20" coordorigin="8634,-1569" coordsize="10,20" path="m8634,-1550l8644,-1550,8644,-1569,8634,-1569,8634,-1550xe" filled="true" fillcolor="#000000" stroked="false">
                <v:path arrowok="t"/>
                <v:fill type="solid"/>
              </v:shape>
            </v:group>
            <v:group style="position:absolute;left:8634;top:-1543;width:10;height:2" coordorigin="8634,-1543" coordsize="10,2">
              <v:shape style="position:absolute;left:8634;top:-1543;width:10;height:2" coordorigin="8634,-1543" coordsize="10,0" path="m8634,-1543l8644,-1543e" filled="false" stroked="true" strokeweight=".66003pt" strokecolor="#000000">
                <v:path arrowok="t"/>
              </v:shape>
              <v:shape style="position:absolute;left:1462;top:-1537;width:3477;height:10" type="#_x0000_t75" stroked="false">
                <v:imagedata r:id="rId114" o:title=""/>
              </v:shape>
              <v:shape style="position:absolute;left:4934;top:-1537;width:3700;height:10" type="#_x0000_t75" stroked="false">
                <v:imagedata r:id="rId112" o:title=""/>
              </v:shape>
              <v:shape style="position:absolute;left:8629;top:-1537;width:1816;height:10" type="#_x0000_t75" stroked="false">
                <v:imagedata r:id="rId113" o:title=""/>
              </v:shape>
            </v:group>
            <v:group style="position:absolute;left:4939;top:-1527;width:10;height:20" coordorigin="4939,-1527" coordsize="10,20">
              <v:shape style="position:absolute;left:4939;top:-1527;width:10;height:20" coordorigin="4939,-1527" coordsize="10,20" path="m4939,-1508l4948,-1508,4948,-1527,4939,-1527,4939,-1508xe" filled="true" fillcolor="#000000" stroked="false">
                <v:path arrowok="t"/>
                <v:fill type="solid"/>
              </v:shape>
            </v:group>
            <v:group style="position:absolute;left:4939;top:-1508;width:10;height:20" coordorigin="4939,-1508" coordsize="10,20">
              <v:shape style="position:absolute;left:4939;top:-1508;width:10;height:20" coordorigin="4939,-1508" coordsize="10,20" path="m4939,-1489l4948,-1489,4948,-1508,4939,-1508,4939,-1489xe" filled="true" fillcolor="#000000" stroked="false">
                <v:path arrowok="t"/>
                <v:fill type="solid"/>
              </v:shape>
            </v:group>
            <v:group style="position:absolute;left:4939;top:-1489;width:10;height:20" coordorigin="4939,-1489" coordsize="10,20">
              <v:shape style="position:absolute;left:4939;top:-1489;width:10;height:20" coordorigin="4939,-1489" coordsize="10,20" path="m4939,-1469l4948,-1469,4948,-1489,4939,-1489,4939,-1469xe" filled="true" fillcolor="#000000" stroked="false">
                <v:path arrowok="t"/>
                <v:fill type="solid"/>
              </v:shape>
            </v:group>
            <v:group style="position:absolute;left:4939;top:-1469;width:10;height:20" coordorigin="4939,-1469" coordsize="10,20">
              <v:shape style="position:absolute;left:4939;top:-1469;width:10;height:20" coordorigin="4939,-1469" coordsize="10,20" path="m4939,-1450l4948,-1450,4948,-1469,4939,-1469,4939,-1450xe" filled="true" fillcolor="#000000" stroked="false">
                <v:path arrowok="t"/>
                <v:fill type="solid"/>
              </v:shape>
            </v:group>
            <v:group style="position:absolute;left:4939;top:-1450;width:10;height:20" coordorigin="4939,-1450" coordsize="10,20">
              <v:shape style="position:absolute;left:4939;top:-1450;width:10;height:20" coordorigin="4939,-1450" coordsize="10,20" path="m4939,-1431l4948,-1431,4948,-1450,4939,-1450,4939,-1431xe" filled="true" fillcolor="#000000" stroked="false">
                <v:path arrowok="t"/>
                <v:fill type="solid"/>
              </v:shape>
            </v:group>
            <v:group style="position:absolute;left:4939;top:-1431;width:10;height:20" coordorigin="4939,-1431" coordsize="10,20">
              <v:shape style="position:absolute;left:4939;top:-1431;width:10;height:20" coordorigin="4939,-1431" coordsize="10,20" path="m4939,-1412l4948,-1412,4948,-1431,4939,-1431,4939,-1412xe" filled="true" fillcolor="#000000" stroked="false">
                <v:path arrowok="t"/>
                <v:fill type="solid"/>
              </v:shape>
            </v:group>
            <v:group style="position:absolute;left:4939;top:-1412;width:10;height:20" coordorigin="4939,-1412" coordsize="10,20">
              <v:shape style="position:absolute;left:4939;top:-1412;width:10;height:20" coordorigin="4939,-1412" coordsize="10,20" path="m4939,-1393l4948,-1393,4948,-1412,4939,-1412,4939,-1393xe" filled="true" fillcolor="#000000" stroked="false">
                <v:path arrowok="t"/>
                <v:fill type="solid"/>
              </v:shape>
            </v:group>
            <v:group style="position:absolute;left:4939;top:-1393;width:10;height:20" coordorigin="4939,-1393" coordsize="10,20">
              <v:shape style="position:absolute;left:4939;top:-1393;width:10;height:20" coordorigin="4939,-1393" coordsize="10,20" path="m4939,-1373l4948,-1373,4948,-1393,4939,-1393,4939,-1373xe" filled="true" fillcolor="#000000" stroked="false">
                <v:path arrowok="t"/>
                <v:fill type="solid"/>
              </v:shape>
            </v:group>
            <v:group style="position:absolute;left:4939;top:-1373;width:10;height:20" coordorigin="4939,-1373" coordsize="10,20">
              <v:shape style="position:absolute;left:4939;top:-1373;width:10;height:20" coordorigin="4939,-1373" coordsize="10,20" path="m4939,-1354l4948,-1354,4948,-1373,4939,-1373,4939,-1354xe" filled="true" fillcolor="#000000" stroked="false">
                <v:path arrowok="t"/>
                <v:fill type="solid"/>
              </v:shape>
            </v:group>
            <v:group style="position:absolute;left:4939;top:-1354;width:10;height:20" coordorigin="4939,-1354" coordsize="10,20">
              <v:shape style="position:absolute;left:4939;top:-1354;width:10;height:20" coordorigin="4939,-1354" coordsize="10,20" path="m4939,-1335l4948,-1335,4948,-1354,4939,-1354,4939,-1335xe" filled="true" fillcolor="#000000" stroked="false">
                <v:path arrowok="t"/>
                <v:fill type="solid"/>
              </v:shape>
            </v:group>
            <v:group style="position:absolute;left:4939;top:-1335;width:10;height:20" coordorigin="4939,-1335" coordsize="10,20">
              <v:shape style="position:absolute;left:4939;top:-1335;width:10;height:20" coordorigin="4939,-1335" coordsize="10,20" path="m4939,-1316l4948,-1316,4948,-1335,4939,-1335,4939,-1316xe" filled="true" fillcolor="#000000" stroked="false">
                <v:path arrowok="t"/>
                <v:fill type="solid"/>
              </v:shape>
            </v:group>
            <v:group style="position:absolute;left:4939;top:-1316;width:10;height:20" coordorigin="4939,-1316" coordsize="10,20">
              <v:shape style="position:absolute;left:4939;top:-1316;width:10;height:20" coordorigin="4939,-1316" coordsize="10,20" path="m4939,-1297l4948,-1297,4948,-1316,4939,-1316,4939,-1297xe" filled="true" fillcolor="#000000" stroked="false">
                <v:path arrowok="t"/>
                <v:fill type="solid"/>
              </v:shape>
            </v:group>
            <v:group style="position:absolute;left:4939;top:-1297;width:10;height:20" coordorigin="4939,-1297" coordsize="10,20">
              <v:shape style="position:absolute;left:4939;top:-1297;width:10;height:20" coordorigin="4939,-1297" coordsize="10,20" path="m4939,-1277l4948,-1277,4948,-1297,4939,-1297,4939,-1277xe" filled="true" fillcolor="#000000" stroked="false">
                <v:path arrowok="t"/>
                <v:fill type="solid"/>
              </v:shape>
            </v:group>
            <v:group style="position:absolute;left:8634;top:-1527;width:10;height:20" coordorigin="8634,-1527" coordsize="10,20">
              <v:shape style="position:absolute;left:8634;top:-1527;width:10;height:20" coordorigin="8634,-1527" coordsize="10,20" path="m8634,-1508l8644,-1508,8644,-1527,8634,-1527,8634,-1508xe" filled="true" fillcolor="#000000" stroked="false">
                <v:path arrowok="t"/>
                <v:fill type="solid"/>
              </v:shape>
            </v:group>
            <v:group style="position:absolute;left:8634;top:-1508;width:10;height:20" coordorigin="8634,-1508" coordsize="10,20">
              <v:shape style="position:absolute;left:8634;top:-1508;width:10;height:20" coordorigin="8634,-1508" coordsize="10,20" path="m8634,-1489l8644,-1489,8644,-1508,8634,-1508,8634,-1489xe" filled="true" fillcolor="#000000" stroked="false">
                <v:path arrowok="t"/>
                <v:fill type="solid"/>
              </v:shape>
            </v:group>
            <v:group style="position:absolute;left:8634;top:-1489;width:10;height:20" coordorigin="8634,-1489" coordsize="10,20">
              <v:shape style="position:absolute;left:8634;top:-1489;width:10;height:20" coordorigin="8634,-1489" coordsize="10,20" path="m8634,-1469l8644,-1469,8644,-1489,8634,-1489,8634,-1469xe" filled="true" fillcolor="#000000" stroked="false">
                <v:path arrowok="t"/>
                <v:fill type="solid"/>
              </v:shape>
            </v:group>
            <v:group style="position:absolute;left:8634;top:-1469;width:10;height:20" coordorigin="8634,-1469" coordsize="10,20">
              <v:shape style="position:absolute;left:8634;top:-1469;width:10;height:20" coordorigin="8634,-1469" coordsize="10,20" path="m8634,-1450l8644,-1450,8644,-1469,8634,-1469,8634,-1450xe" filled="true" fillcolor="#000000" stroked="false">
                <v:path arrowok="t"/>
                <v:fill type="solid"/>
              </v:shape>
            </v:group>
            <v:group style="position:absolute;left:8634;top:-1450;width:10;height:20" coordorigin="8634,-1450" coordsize="10,20">
              <v:shape style="position:absolute;left:8634;top:-1450;width:10;height:20" coordorigin="8634,-1450" coordsize="10,20" path="m8634,-1431l8644,-1431,8644,-1450,8634,-1450,8634,-1431xe" filled="true" fillcolor="#000000" stroked="false">
                <v:path arrowok="t"/>
                <v:fill type="solid"/>
              </v:shape>
            </v:group>
            <v:group style="position:absolute;left:8634;top:-1431;width:10;height:20" coordorigin="8634,-1431" coordsize="10,20">
              <v:shape style="position:absolute;left:8634;top:-1431;width:10;height:20" coordorigin="8634,-1431" coordsize="10,20" path="m8634,-1412l8644,-1412,8644,-1431,8634,-1431,8634,-1412xe" filled="true" fillcolor="#000000" stroked="false">
                <v:path arrowok="t"/>
                <v:fill type="solid"/>
              </v:shape>
            </v:group>
            <v:group style="position:absolute;left:8634;top:-1412;width:10;height:20" coordorigin="8634,-1412" coordsize="10,20">
              <v:shape style="position:absolute;left:8634;top:-1412;width:10;height:20" coordorigin="8634,-1412" coordsize="10,20" path="m8634,-1393l8644,-1393,8644,-1412,8634,-1412,8634,-1393xe" filled="true" fillcolor="#000000" stroked="false">
                <v:path arrowok="t"/>
                <v:fill type="solid"/>
              </v:shape>
            </v:group>
            <v:group style="position:absolute;left:8634;top:-1393;width:10;height:20" coordorigin="8634,-1393" coordsize="10,20">
              <v:shape style="position:absolute;left:8634;top:-1393;width:10;height:20" coordorigin="8634,-1393" coordsize="10,20" path="m8634,-1373l8644,-1373,8644,-1393,8634,-1393,8634,-1373xe" filled="true" fillcolor="#000000" stroked="false">
                <v:path arrowok="t"/>
                <v:fill type="solid"/>
              </v:shape>
            </v:group>
            <v:group style="position:absolute;left:8634;top:-1373;width:10;height:20" coordorigin="8634,-1373" coordsize="10,20">
              <v:shape style="position:absolute;left:8634;top:-1373;width:10;height:20" coordorigin="8634,-1373" coordsize="10,20" path="m8634,-1354l8644,-1354,8644,-1373,8634,-1373,8634,-1354xe" filled="true" fillcolor="#000000" stroked="false">
                <v:path arrowok="t"/>
                <v:fill type="solid"/>
              </v:shape>
            </v:group>
            <v:group style="position:absolute;left:8634;top:-1354;width:10;height:20" coordorigin="8634,-1354" coordsize="10,20">
              <v:shape style="position:absolute;left:8634;top:-1354;width:10;height:20" coordorigin="8634,-1354" coordsize="10,20" path="m8634,-1335l8644,-1335,8644,-1354,8634,-1354,8634,-1335xe" filled="true" fillcolor="#000000" stroked="false">
                <v:path arrowok="t"/>
                <v:fill type="solid"/>
              </v:shape>
            </v:group>
            <v:group style="position:absolute;left:8634;top:-1335;width:10;height:20" coordorigin="8634,-1335" coordsize="10,20">
              <v:shape style="position:absolute;left:8634;top:-1335;width:10;height:20" coordorigin="8634,-1335" coordsize="10,20" path="m8634,-1316l8644,-1316,8644,-1335,8634,-1335,8634,-1316xe" filled="true" fillcolor="#000000" stroked="false">
                <v:path arrowok="t"/>
                <v:fill type="solid"/>
              </v:shape>
            </v:group>
            <v:group style="position:absolute;left:8634;top:-1316;width:10;height:20" coordorigin="8634,-1316" coordsize="10,20">
              <v:shape style="position:absolute;left:8634;top:-1316;width:10;height:20" coordorigin="8634,-1316" coordsize="10,20" path="m8634,-1297l8644,-1297,8644,-1316,8634,-1316,8634,-1297xe" filled="true" fillcolor="#000000" stroked="false">
                <v:path arrowok="t"/>
                <v:fill type="solid"/>
              </v:shape>
            </v:group>
            <v:group style="position:absolute;left:8634;top:-1297;width:10;height:20" coordorigin="8634,-1297" coordsize="10,20">
              <v:shape style="position:absolute;left:8634;top:-1297;width:10;height:20" coordorigin="8634,-1297" coordsize="10,20" path="m8634,-1277l8644,-1277,8644,-1297,8634,-1297,8634,-1277xe" filled="true" fillcolor="#000000" stroked="false">
                <v:path arrowok="t"/>
                <v:fill type="solid"/>
              </v:shape>
            </v:group>
            <v:group style="position:absolute;left:8634;top:-1277;width:10;height:20" coordorigin="8634,-1277" coordsize="10,20">
              <v:shape style="position:absolute;left:8634;top:-1277;width:10;height:20" coordorigin="8634,-1277" coordsize="10,20" path="m8634,-1258l8644,-1258,8644,-1277,8634,-1277,8634,-1258xe" filled="true" fillcolor="#000000" stroked="false">
                <v:path arrowok="t"/>
                <v:fill type="solid"/>
              </v:shape>
            </v:group>
            <v:group style="position:absolute;left:8634;top:-1258;width:10;height:20" coordorigin="8634,-1258" coordsize="10,20">
              <v:shape style="position:absolute;left:8634;top:-1258;width:10;height:20" coordorigin="8634,-1258" coordsize="10,20" path="m8634,-1239l8644,-1239,8644,-1258,8634,-1258,8634,-1239xe" filled="true" fillcolor="#000000" stroked="false">
                <v:path arrowok="t"/>
                <v:fill type="solid"/>
              </v:shape>
            </v:group>
            <v:group style="position:absolute;left:8634;top:-1239;width:10;height:20" coordorigin="8634,-1239" coordsize="10,20">
              <v:shape style="position:absolute;left:8634;top:-1239;width:10;height:20" coordorigin="8634,-1239" coordsize="10,20" path="m8634,-1220l8644,-1220,8644,-1239,8634,-1239,8634,-1220xe" filled="true" fillcolor="#000000" stroked="false">
                <v:path arrowok="t"/>
                <v:fill type="solid"/>
              </v:shape>
            </v:group>
            <v:group style="position:absolute;left:8634;top:-1220;width:10;height:20" coordorigin="8634,-1220" coordsize="10,20">
              <v:shape style="position:absolute;left:8634;top:-1220;width:10;height:20" coordorigin="8634,-1220" coordsize="10,20" path="m8634,-1201l8644,-1201,8644,-1220,8634,-1220,8634,-1201xe" filled="true" fillcolor="#000000" stroked="false">
                <v:path arrowok="t"/>
                <v:fill type="solid"/>
              </v:shape>
            </v:group>
            <v:group style="position:absolute;left:8634;top:-1193;width:10;height:2" coordorigin="8634,-1193" coordsize="10,2">
              <v:shape style="position:absolute;left:8634;top:-1193;width:10;height:2" coordorigin="8634,-1193" coordsize="10,0" path="m8634,-1193l8644,-1193e" filled="false" stroked="true" strokeweight=".72003pt" strokecolor="#000000">
                <v:path arrowok="t"/>
              </v:shape>
              <v:shape style="position:absolute;left:1462;top:-1277;width:3496;height:101" type="#_x0000_t75" stroked="false">
                <v:imagedata r:id="rId115" o:title=""/>
              </v:shape>
              <v:shape style="position:absolute;left:4934;top:-1186;width:3700;height:10" type="#_x0000_t75" stroked="false">
                <v:imagedata r:id="rId112" o:title=""/>
              </v:shape>
              <v:shape style="position:absolute;left:8629;top:-1186;width:1816;height:10" type="#_x0000_t75" stroked="false">
                <v:imagedata r:id="rId113" o:title=""/>
              </v:shape>
            </v:group>
            <v:group style="position:absolute;left:4939;top:-1177;width:10;height:20" coordorigin="4939,-1177" coordsize="10,20">
              <v:shape style="position:absolute;left:4939;top:-1177;width:10;height:20" coordorigin="4939,-1177" coordsize="10,20" path="m4939,-1157l4948,-1157,4948,-1177,4939,-1177,4939,-1157xe" filled="true" fillcolor="#000000" stroked="false">
                <v:path arrowok="t"/>
                <v:fill type="solid"/>
              </v:shape>
            </v:group>
            <v:group style="position:absolute;left:4939;top:-1157;width:10;height:20" coordorigin="4939,-1157" coordsize="10,20">
              <v:shape style="position:absolute;left:4939;top:-1157;width:10;height:20" coordorigin="4939,-1157" coordsize="10,20" path="m4939,-1138l4948,-1138,4948,-1157,4939,-1157,4939,-1138xe" filled="true" fillcolor="#000000" stroked="false">
                <v:path arrowok="t"/>
                <v:fill type="solid"/>
              </v:shape>
            </v:group>
            <v:group style="position:absolute;left:4939;top:-1138;width:10;height:20" coordorigin="4939,-1138" coordsize="10,20">
              <v:shape style="position:absolute;left:4939;top:-1138;width:10;height:20" coordorigin="4939,-1138" coordsize="10,20" path="m4939,-1119l4948,-1119,4948,-1138,4939,-1138,4939,-1119xe" filled="true" fillcolor="#000000" stroked="false">
                <v:path arrowok="t"/>
                <v:fill type="solid"/>
              </v:shape>
            </v:group>
            <v:group style="position:absolute;left:4939;top:-1119;width:10;height:20" coordorigin="4939,-1119" coordsize="10,20">
              <v:shape style="position:absolute;left:4939;top:-1119;width:10;height:20" coordorigin="4939,-1119" coordsize="10,20" path="m4939,-1100l4948,-1100,4948,-1119,4939,-1119,4939,-1100xe" filled="true" fillcolor="#000000" stroked="false">
                <v:path arrowok="t"/>
                <v:fill type="solid"/>
              </v:shape>
            </v:group>
            <v:group style="position:absolute;left:4939;top:-1100;width:10;height:20" coordorigin="4939,-1100" coordsize="10,20">
              <v:shape style="position:absolute;left:4939;top:-1100;width:10;height:20" coordorigin="4939,-1100" coordsize="10,20" path="m4939,-1081l4948,-1081,4948,-1100,4939,-1100,4939,-1081xe" filled="true" fillcolor="#000000" stroked="false">
                <v:path arrowok="t"/>
                <v:fill type="solid"/>
              </v:shape>
            </v:group>
            <v:group style="position:absolute;left:4939;top:-1081;width:10;height:20" coordorigin="4939,-1081" coordsize="10,20">
              <v:shape style="position:absolute;left:4939;top:-1081;width:10;height:20" coordorigin="4939,-1081" coordsize="10,20" path="m4939,-1061l4948,-1061,4948,-1081,4939,-1081,4939,-1061xe" filled="true" fillcolor="#000000" stroked="false">
                <v:path arrowok="t"/>
                <v:fill type="solid"/>
              </v:shape>
            </v:group>
            <v:group style="position:absolute;left:4939;top:-1061;width:10;height:20" coordorigin="4939,-1061" coordsize="10,20">
              <v:shape style="position:absolute;left:4939;top:-1061;width:10;height:20" coordorigin="4939,-1061" coordsize="10,20" path="m4939,-1042l4948,-1042,4948,-1061,4939,-1061,4939,-1042xe" filled="true" fillcolor="#000000" stroked="false">
                <v:path arrowok="t"/>
                <v:fill type="solid"/>
              </v:shape>
            </v:group>
            <v:group style="position:absolute;left:4939;top:-1042;width:10;height:20" coordorigin="4939,-1042" coordsize="10,20">
              <v:shape style="position:absolute;left:4939;top:-1042;width:10;height:20" coordorigin="4939,-1042" coordsize="10,20" path="m4939,-1023l4948,-1023,4948,-1042,4939,-1042,4939,-1023xe" filled="true" fillcolor="#000000" stroked="false">
                <v:path arrowok="t"/>
                <v:fill type="solid"/>
              </v:shape>
            </v:group>
            <v:group style="position:absolute;left:4939;top:-1023;width:10;height:20" coordorigin="4939,-1023" coordsize="10,20">
              <v:shape style="position:absolute;left:4939;top:-1023;width:10;height:20" coordorigin="4939,-1023" coordsize="10,20" path="m4939,-1004l4948,-1004,4948,-1023,4939,-1023,4939,-1004xe" filled="true" fillcolor="#000000" stroked="false">
                <v:path arrowok="t"/>
                <v:fill type="solid"/>
              </v:shape>
            </v:group>
            <v:group style="position:absolute;left:4939;top:-1004;width:10;height:20" coordorigin="4939,-1004" coordsize="10,20">
              <v:shape style="position:absolute;left:4939;top:-1004;width:10;height:20" coordorigin="4939,-1004" coordsize="10,20" path="m4939,-985l4948,-985,4948,-1004,4939,-1004,4939,-985xe" filled="true" fillcolor="#000000" stroked="false">
                <v:path arrowok="t"/>
                <v:fill type="solid"/>
              </v:shape>
            </v:group>
            <v:group style="position:absolute;left:4939;top:-985;width:10;height:20" coordorigin="4939,-985" coordsize="10,20">
              <v:shape style="position:absolute;left:4939;top:-985;width:10;height:20" coordorigin="4939,-985" coordsize="10,20" path="m4939,-965l4948,-965,4948,-985,4939,-985,4939,-965xe" filled="true" fillcolor="#000000" stroked="false">
                <v:path arrowok="t"/>
                <v:fill type="solid"/>
              </v:shape>
            </v:group>
            <v:group style="position:absolute;left:4939;top:-965;width:10;height:20" coordorigin="4939,-965" coordsize="10,20">
              <v:shape style="position:absolute;left:4939;top:-965;width:10;height:20" coordorigin="4939,-965" coordsize="10,20" path="m4939,-946l4948,-946,4948,-965,4939,-965,4939,-946xe" filled="true" fillcolor="#000000" stroked="false">
                <v:path arrowok="t"/>
                <v:fill type="solid"/>
              </v:shape>
            </v:group>
            <v:group style="position:absolute;left:4939;top:-946;width:10;height:20" coordorigin="4939,-946" coordsize="10,20">
              <v:shape style="position:absolute;left:4939;top:-946;width:10;height:20" coordorigin="4939,-946" coordsize="10,20" path="m4939,-927l4948,-927,4948,-946,4939,-946,4939,-927xe" filled="true" fillcolor="#000000" stroked="false">
                <v:path arrowok="t"/>
                <v:fill type="solid"/>
              </v:shape>
            </v:group>
            <v:group style="position:absolute;left:8634;top:-1177;width:10;height:20" coordorigin="8634,-1177" coordsize="10,20">
              <v:shape style="position:absolute;left:8634;top:-1177;width:10;height:20" coordorigin="8634,-1177" coordsize="10,20" path="m8634,-1157l8644,-1157,8644,-1177,8634,-1177,8634,-1157xe" filled="true" fillcolor="#000000" stroked="false">
                <v:path arrowok="t"/>
                <v:fill type="solid"/>
              </v:shape>
            </v:group>
            <v:group style="position:absolute;left:8634;top:-1157;width:10;height:20" coordorigin="8634,-1157" coordsize="10,20">
              <v:shape style="position:absolute;left:8634;top:-1157;width:10;height:20" coordorigin="8634,-1157" coordsize="10,20" path="m8634,-1138l8644,-1138,8644,-1157,8634,-1157,8634,-1138xe" filled="true" fillcolor="#000000" stroked="false">
                <v:path arrowok="t"/>
                <v:fill type="solid"/>
              </v:shape>
            </v:group>
            <v:group style="position:absolute;left:8634;top:-1138;width:10;height:20" coordorigin="8634,-1138" coordsize="10,20">
              <v:shape style="position:absolute;left:8634;top:-1138;width:10;height:20" coordorigin="8634,-1138" coordsize="10,20" path="m8634,-1119l8644,-1119,8644,-1138,8634,-1138,8634,-1119xe" filled="true" fillcolor="#000000" stroked="false">
                <v:path arrowok="t"/>
                <v:fill type="solid"/>
              </v:shape>
            </v:group>
            <v:group style="position:absolute;left:8634;top:-1119;width:10;height:20" coordorigin="8634,-1119" coordsize="10,20">
              <v:shape style="position:absolute;left:8634;top:-1119;width:10;height:20" coordorigin="8634,-1119" coordsize="10,20" path="m8634,-1100l8644,-1100,8644,-1119,8634,-1119,8634,-1100xe" filled="true" fillcolor="#000000" stroked="false">
                <v:path arrowok="t"/>
                <v:fill type="solid"/>
              </v:shape>
            </v:group>
            <v:group style="position:absolute;left:8634;top:-1100;width:10;height:20" coordorigin="8634,-1100" coordsize="10,20">
              <v:shape style="position:absolute;left:8634;top:-1100;width:10;height:20" coordorigin="8634,-1100" coordsize="10,20" path="m8634,-1081l8644,-1081,8644,-1100,8634,-1100,8634,-1081xe" filled="true" fillcolor="#000000" stroked="false">
                <v:path arrowok="t"/>
                <v:fill type="solid"/>
              </v:shape>
            </v:group>
            <v:group style="position:absolute;left:8634;top:-1081;width:10;height:20" coordorigin="8634,-1081" coordsize="10,20">
              <v:shape style="position:absolute;left:8634;top:-1081;width:10;height:20" coordorigin="8634,-1081" coordsize="10,20" path="m8634,-1061l8644,-1061,8644,-1081,8634,-1081,8634,-1061xe" filled="true" fillcolor="#000000" stroked="false">
                <v:path arrowok="t"/>
                <v:fill type="solid"/>
              </v:shape>
            </v:group>
            <v:group style="position:absolute;left:8634;top:-1061;width:10;height:20" coordorigin="8634,-1061" coordsize="10,20">
              <v:shape style="position:absolute;left:8634;top:-1061;width:10;height:20" coordorigin="8634,-1061" coordsize="10,20" path="m8634,-1042l8644,-1042,8644,-1061,8634,-1061,8634,-1042xe" filled="true" fillcolor="#000000" stroked="false">
                <v:path arrowok="t"/>
                <v:fill type="solid"/>
              </v:shape>
            </v:group>
            <v:group style="position:absolute;left:8634;top:-1042;width:10;height:20" coordorigin="8634,-1042" coordsize="10,20">
              <v:shape style="position:absolute;left:8634;top:-1042;width:10;height:20" coordorigin="8634,-1042" coordsize="10,20" path="m8634,-1023l8644,-1023,8644,-1042,8634,-1042,8634,-1023xe" filled="true" fillcolor="#000000" stroked="false">
                <v:path arrowok="t"/>
                <v:fill type="solid"/>
              </v:shape>
            </v:group>
            <v:group style="position:absolute;left:8634;top:-1023;width:10;height:20" coordorigin="8634,-1023" coordsize="10,20">
              <v:shape style="position:absolute;left:8634;top:-1023;width:10;height:20" coordorigin="8634,-1023" coordsize="10,20" path="m8634,-1004l8644,-1004,8644,-1023,8634,-1023,8634,-1004xe" filled="true" fillcolor="#000000" stroked="false">
                <v:path arrowok="t"/>
                <v:fill type="solid"/>
              </v:shape>
            </v:group>
            <v:group style="position:absolute;left:8634;top:-1004;width:10;height:20" coordorigin="8634,-1004" coordsize="10,20">
              <v:shape style="position:absolute;left:8634;top:-1004;width:10;height:20" coordorigin="8634,-1004" coordsize="10,20" path="m8634,-985l8644,-985,8644,-1004,8634,-1004,8634,-985xe" filled="true" fillcolor="#000000" stroked="false">
                <v:path arrowok="t"/>
                <v:fill type="solid"/>
              </v:shape>
            </v:group>
            <v:group style="position:absolute;left:8634;top:-985;width:10;height:20" coordorigin="8634,-985" coordsize="10,20">
              <v:shape style="position:absolute;left:8634;top:-985;width:10;height:20" coordorigin="8634,-985" coordsize="10,20" path="m8634,-965l8644,-965,8644,-985,8634,-985,8634,-965xe" filled="true" fillcolor="#000000" stroked="false">
                <v:path arrowok="t"/>
                <v:fill type="solid"/>
              </v:shape>
            </v:group>
            <v:group style="position:absolute;left:8634;top:-965;width:10;height:20" coordorigin="8634,-965" coordsize="10,20">
              <v:shape style="position:absolute;left:8634;top:-965;width:10;height:20" coordorigin="8634,-965" coordsize="10,20" path="m8634,-946l8644,-946,8644,-965,8634,-965,8634,-946xe" filled="true" fillcolor="#000000" stroked="false">
                <v:path arrowok="t"/>
                <v:fill type="solid"/>
              </v:shape>
            </v:group>
            <v:group style="position:absolute;left:8634;top:-946;width:10;height:20" coordorigin="8634,-946" coordsize="10,20">
              <v:shape style="position:absolute;left:8634;top:-946;width:10;height:20" coordorigin="8634,-946" coordsize="10,20" path="m8634,-927l8644,-927,8644,-946,8634,-946,8634,-927xe" filled="true" fillcolor="#000000" stroked="false">
                <v:path arrowok="t"/>
                <v:fill type="solid"/>
              </v:shape>
            </v:group>
            <v:group style="position:absolute;left:8634;top:-927;width:10;height:20" coordorigin="8634,-927" coordsize="10,20">
              <v:shape style="position:absolute;left:8634;top:-927;width:10;height:20" coordorigin="8634,-927" coordsize="10,20" path="m8634,-908l8644,-908,8644,-927,8634,-927,8634,-908xe" filled="true" fillcolor="#000000" stroked="false">
                <v:path arrowok="t"/>
                <v:fill type="solid"/>
              </v:shape>
            </v:group>
            <v:group style="position:absolute;left:8634;top:-908;width:10;height:20" coordorigin="8634,-908" coordsize="10,20">
              <v:shape style="position:absolute;left:8634;top:-908;width:10;height:20" coordorigin="8634,-908" coordsize="10,20" path="m8634,-889l8644,-889,8644,-908,8634,-908,8634,-889xe" filled="true" fillcolor="#000000" stroked="false">
                <v:path arrowok="t"/>
                <v:fill type="solid"/>
              </v:shape>
            </v:group>
            <v:group style="position:absolute;left:8634;top:-889;width:10;height:20" coordorigin="8634,-889" coordsize="10,20">
              <v:shape style="position:absolute;left:8634;top:-889;width:10;height:20" coordorigin="8634,-889" coordsize="10,20" path="m8634,-869l8644,-869,8644,-889,8634,-889,8634,-869xe" filled="true" fillcolor="#000000" stroked="false">
                <v:path arrowok="t"/>
                <v:fill type="solid"/>
              </v:shape>
            </v:group>
            <v:group style="position:absolute;left:8634;top:-869;width:10;height:20" coordorigin="8634,-869" coordsize="10,20">
              <v:shape style="position:absolute;left:8634;top:-869;width:10;height:20" coordorigin="8634,-869" coordsize="10,20" path="m8634,-850l8644,-850,8644,-869,8634,-869,8634,-850xe" filled="true" fillcolor="#000000" stroked="false">
                <v:path arrowok="t"/>
                <v:fill type="solid"/>
              </v:shape>
            </v:group>
            <v:group style="position:absolute;left:8634;top:-843;width:10;height:2" coordorigin="8634,-843" coordsize="10,2">
              <v:shape style="position:absolute;left:8634;top:-843;width:10;height:2" coordorigin="8634,-843" coordsize="10,0" path="m8634,-843l8644,-843e" filled="false" stroked="true" strokeweight=".72003pt" strokecolor="#000000">
                <v:path arrowok="t"/>
              </v:shape>
              <v:shape style="position:absolute;left:1462;top:-927;width:3496;height:101" type="#_x0000_t75" stroked="false">
                <v:imagedata r:id="rId115" o:title=""/>
              </v:shape>
              <v:shape style="position:absolute;left:4934;top:-836;width:3700;height:10" type="#_x0000_t75" stroked="false">
                <v:imagedata r:id="rId116" o:title=""/>
              </v:shape>
              <v:shape style="position:absolute;left:8629;top:-836;width:1816;height:10" type="#_x0000_t75" stroked="false">
                <v:imagedata r:id="rId117" o:title=""/>
              </v:shape>
            </v:group>
            <v:group style="position:absolute;left:4939;top:-826;width:10;height:20" coordorigin="4939,-826" coordsize="10,20">
              <v:shape style="position:absolute;left:4939;top:-826;width:10;height:20" coordorigin="4939,-826" coordsize="10,20" path="m4939,-807l4948,-807,4948,-826,4939,-826,4939,-807xe" filled="true" fillcolor="#000000" stroked="false">
                <v:path arrowok="t"/>
                <v:fill type="solid"/>
              </v:shape>
            </v:group>
            <v:group style="position:absolute;left:4939;top:-807;width:10;height:20" coordorigin="4939,-807" coordsize="10,20">
              <v:shape style="position:absolute;left:4939;top:-807;width:10;height:20" coordorigin="4939,-807" coordsize="10,20" path="m4939,-788l4948,-788,4948,-807,4939,-807,4939,-788xe" filled="true" fillcolor="#000000" stroked="false">
                <v:path arrowok="t"/>
                <v:fill type="solid"/>
              </v:shape>
            </v:group>
            <v:group style="position:absolute;left:4939;top:-788;width:10;height:20" coordorigin="4939,-788" coordsize="10,20">
              <v:shape style="position:absolute;left:4939;top:-788;width:10;height:20" coordorigin="4939,-788" coordsize="10,20" path="m4939,-769l4948,-769,4948,-788,4939,-788,4939,-769xe" filled="true" fillcolor="#000000" stroked="false">
                <v:path arrowok="t"/>
                <v:fill type="solid"/>
              </v:shape>
            </v:group>
            <v:group style="position:absolute;left:4939;top:-769;width:10;height:20" coordorigin="4939,-769" coordsize="10,20">
              <v:shape style="position:absolute;left:4939;top:-769;width:10;height:20" coordorigin="4939,-769" coordsize="10,20" path="m4939,-749l4948,-749,4948,-769,4939,-769,4939,-749xe" filled="true" fillcolor="#000000" stroked="false">
                <v:path arrowok="t"/>
                <v:fill type="solid"/>
              </v:shape>
            </v:group>
            <v:group style="position:absolute;left:4939;top:-749;width:10;height:20" coordorigin="4939,-749" coordsize="10,20">
              <v:shape style="position:absolute;left:4939;top:-749;width:10;height:20" coordorigin="4939,-749" coordsize="10,20" path="m4939,-730l4948,-730,4948,-749,4939,-749,4939,-730xe" filled="true" fillcolor="#000000" stroked="false">
                <v:path arrowok="t"/>
                <v:fill type="solid"/>
              </v:shape>
            </v:group>
            <v:group style="position:absolute;left:4939;top:-730;width:10;height:20" coordorigin="4939,-730" coordsize="10,20">
              <v:shape style="position:absolute;left:4939;top:-730;width:10;height:20" coordorigin="4939,-730" coordsize="10,20" path="m4939,-711l4948,-711,4948,-730,4939,-730,4939,-711xe" filled="true" fillcolor="#000000" stroked="false">
                <v:path arrowok="t"/>
                <v:fill type="solid"/>
              </v:shape>
            </v:group>
            <v:group style="position:absolute;left:4939;top:-711;width:10;height:20" coordorigin="4939,-711" coordsize="10,20">
              <v:shape style="position:absolute;left:4939;top:-711;width:10;height:20" coordorigin="4939,-711" coordsize="10,20" path="m4939,-692l4948,-692,4948,-711,4939,-711,4939,-692xe" filled="true" fillcolor="#000000" stroked="false">
                <v:path arrowok="t"/>
                <v:fill type="solid"/>
              </v:shape>
            </v:group>
            <v:group style="position:absolute;left:4939;top:-692;width:10;height:20" coordorigin="4939,-692" coordsize="10,20">
              <v:shape style="position:absolute;left:4939;top:-692;width:10;height:20" coordorigin="4939,-692" coordsize="10,20" path="m4939,-673l4948,-673,4948,-692,4939,-692,4939,-673xe" filled="true" fillcolor="#000000" stroked="false">
                <v:path arrowok="t"/>
                <v:fill type="solid"/>
              </v:shape>
            </v:group>
            <v:group style="position:absolute;left:4939;top:-673;width:10;height:20" coordorigin="4939,-673" coordsize="10,20">
              <v:shape style="position:absolute;left:4939;top:-673;width:10;height:20" coordorigin="4939,-673" coordsize="10,20" path="m4939,-653l4948,-653,4948,-673,4939,-673,4939,-653xe" filled="true" fillcolor="#000000" stroked="false">
                <v:path arrowok="t"/>
                <v:fill type="solid"/>
              </v:shape>
            </v:group>
            <v:group style="position:absolute;left:4939;top:-653;width:10;height:20" coordorigin="4939,-653" coordsize="10,20">
              <v:shape style="position:absolute;left:4939;top:-653;width:10;height:20" coordorigin="4939,-653" coordsize="10,20" path="m4939,-634l4948,-634,4948,-653,4939,-653,4939,-634xe" filled="true" fillcolor="#000000" stroked="false">
                <v:path arrowok="t"/>
                <v:fill type="solid"/>
              </v:shape>
            </v:group>
            <v:group style="position:absolute;left:4939;top:-634;width:10;height:20" coordorigin="4939,-634" coordsize="10,20">
              <v:shape style="position:absolute;left:4939;top:-634;width:10;height:20" coordorigin="4939,-634" coordsize="10,20" path="m4939,-615l4948,-615,4948,-634,4939,-634,4939,-615xe" filled="true" fillcolor="#000000" stroked="false">
                <v:path arrowok="t"/>
                <v:fill type="solid"/>
              </v:shape>
            </v:group>
            <v:group style="position:absolute;left:4939;top:-615;width:10;height:20" coordorigin="4939,-615" coordsize="10,20">
              <v:shape style="position:absolute;left:4939;top:-615;width:10;height:20" coordorigin="4939,-615" coordsize="10,20" path="m4939,-596l4948,-596,4948,-615,4939,-615,4939,-596xe" filled="true" fillcolor="#000000" stroked="false">
                <v:path arrowok="t"/>
                <v:fill type="solid"/>
              </v:shape>
            </v:group>
            <v:group style="position:absolute;left:4939;top:-596;width:10;height:20" coordorigin="4939,-596" coordsize="10,20">
              <v:shape style="position:absolute;left:4939;top:-596;width:10;height:20" coordorigin="4939,-596" coordsize="10,20" path="m4939,-577l4948,-577,4948,-596,4939,-596,4939,-577xe" filled="true" fillcolor="#000000" stroked="false">
                <v:path arrowok="t"/>
                <v:fill type="solid"/>
              </v:shape>
            </v:group>
            <v:group style="position:absolute;left:4939;top:-577;width:10;height:20" coordorigin="4939,-577" coordsize="10,20">
              <v:shape style="position:absolute;left:4939;top:-577;width:10;height:20" coordorigin="4939,-577" coordsize="10,20" path="m4939,-557l4948,-557,4948,-577,4939,-577,4939,-557xe" filled="true" fillcolor="#000000" stroked="false">
                <v:path arrowok="t"/>
                <v:fill type="solid"/>
              </v:shape>
            </v:group>
            <v:group style="position:absolute;left:4939;top:-557;width:10;height:20" coordorigin="4939,-557" coordsize="10,20">
              <v:shape style="position:absolute;left:4939;top:-557;width:10;height:20" coordorigin="4939,-557" coordsize="10,20" path="m4939,-538l4948,-538,4948,-557,4939,-557,4939,-538xe" filled="true" fillcolor="#000000" stroked="false">
                <v:path arrowok="t"/>
                <v:fill type="solid"/>
              </v:shape>
            </v:group>
            <v:group style="position:absolute;left:4939;top:-538;width:10;height:20" coordorigin="4939,-538" coordsize="10,20">
              <v:shape style="position:absolute;left:4939;top:-538;width:10;height:20" coordorigin="4939,-538" coordsize="10,20" path="m4939,-519l4948,-519,4948,-538,4939,-538,4939,-519xe" filled="true" fillcolor="#000000" stroked="false">
                <v:path arrowok="t"/>
                <v:fill type="solid"/>
              </v:shape>
            </v:group>
            <v:group style="position:absolute;left:4939;top:-519;width:10;height:20" coordorigin="4939,-519" coordsize="10,20">
              <v:shape style="position:absolute;left:4939;top:-519;width:10;height:20" coordorigin="4939,-519" coordsize="10,20" path="m4939,-500l4948,-500,4948,-519,4939,-519,4939,-500xe" filled="true" fillcolor="#000000" stroked="false">
                <v:path arrowok="t"/>
                <v:fill type="solid"/>
              </v:shape>
            </v:group>
            <v:group style="position:absolute;left:4939;top:-493;width:10;height:2" coordorigin="4939,-493" coordsize="10,2">
              <v:shape style="position:absolute;left:4939;top:-493;width:10;height:2" coordorigin="4939,-493" coordsize="10,0" path="m4939,-493l4948,-493e" filled="false" stroked="true" strokeweight=".66003pt" strokecolor="#000000">
                <v:path arrowok="t"/>
              </v:shape>
            </v:group>
            <v:group style="position:absolute;left:8634;top:-826;width:10;height:20" coordorigin="8634,-826" coordsize="10,20">
              <v:shape style="position:absolute;left:8634;top:-826;width:10;height:20" coordorigin="8634,-826" coordsize="10,20" path="m8634,-807l8644,-807,8644,-826,8634,-826,8634,-807xe" filled="true" fillcolor="#000000" stroked="false">
                <v:path arrowok="t"/>
                <v:fill type="solid"/>
              </v:shape>
            </v:group>
            <v:group style="position:absolute;left:8634;top:-807;width:10;height:20" coordorigin="8634,-807" coordsize="10,20">
              <v:shape style="position:absolute;left:8634;top:-807;width:10;height:20" coordorigin="8634,-807" coordsize="10,20" path="m8634,-788l8644,-788,8644,-807,8634,-807,8634,-788xe" filled="true" fillcolor="#000000" stroked="false">
                <v:path arrowok="t"/>
                <v:fill type="solid"/>
              </v:shape>
            </v:group>
            <v:group style="position:absolute;left:8634;top:-788;width:10;height:20" coordorigin="8634,-788" coordsize="10,20">
              <v:shape style="position:absolute;left:8634;top:-788;width:10;height:20" coordorigin="8634,-788" coordsize="10,20" path="m8634,-769l8644,-769,8644,-788,8634,-788,8634,-769xe" filled="true" fillcolor="#000000" stroked="false">
                <v:path arrowok="t"/>
                <v:fill type="solid"/>
              </v:shape>
            </v:group>
            <v:group style="position:absolute;left:8634;top:-769;width:10;height:20" coordorigin="8634,-769" coordsize="10,20">
              <v:shape style="position:absolute;left:8634;top:-769;width:10;height:20" coordorigin="8634,-769" coordsize="10,20" path="m8634,-749l8644,-749,8644,-769,8634,-769,8634,-749xe" filled="true" fillcolor="#000000" stroked="false">
                <v:path arrowok="t"/>
                <v:fill type="solid"/>
              </v:shape>
            </v:group>
            <v:group style="position:absolute;left:8634;top:-749;width:10;height:20" coordorigin="8634,-749" coordsize="10,20">
              <v:shape style="position:absolute;left:8634;top:-749;width:10;height:20" coordorigin="8634,-749" coordsize="10,20" path="m8634,-730l8644,-730,8644,-749,8634,-749,8634,-730xe" filled="true" fillcolor="#000000" stroked="false">
                <v:path arrowok="t"/>
                <v:fill type="solid"/>
              </v:shape>
            </v:group>
            <v:group style="position:absolute;left:8634;top:-730;width:10;height:20" coordorigin="8634,-730" coordsize="10,20">
              <v:shape style="position:absolute;left:8634;top:-730;width:10;height:20" coordorigin="8634,-730" coordsize="10,20" path="m8634,-711l8644,-711,8644,-730,8634,-730,8634,-711xe" filled="true" fillcolor="#000000" stroked="false">
                <v:path arrowok="t"/>
                <v:fill type="solid"/>
              </v:shape>
            </v:group>
            <v:group style="position:absolute;left:8634;top:-711;width:10;height:20" coordorigin="8634,-711" coordsize="10,20">
              <v:shape style="position:absolute;left:8634;top:-711;width:10;height:20" coordorigin="8634,-711" coordsize="10,20" path="m8634,-692l8644,-692,8644,-711,8634,-711,8634,-692xe" filled="true" fillcolor="#000000" stroked="false">
                <v:path arrowok="t"/>
                <v:fill type="solid"/>
              </v:shape>
            </v:group>
            <v:group style="position:absolute;left:8634;top:-692;width:10;height:20" coordorigin="8634,-692" coordsize="10,20">
              <v:shape style="position:absolute;left:8634;top:-692;width:10;height:20" coordorigin="8634,-692" coordsize="10,20" path="m8634,-673l8644,-673,8644,-692,8634,-692,8634,-673xe" filled="true" fillcolor="#000000" stroked="false">
                <v:path arrowok="t"/>
                <v:fill type="solid"/>
              </v:shape>
            </v:group>
            <v:group style="position:absolute;left:8634;top:-673;width:10;height:20" coordorigin="8634,-673" coordsize="10,20">
              <v:shape style="position:absolute;left:8634;top:-673;width:10;height:20" coordorigin="8634,-673" coordsize="10,20" path="m8634,-653l8644,-653,8644,-673,8634,-673,8634,-653xe" filled="true" fillcolor="#000000" stroked="false">
                <v:path arrowok="t"/>
                <v:fill type="solid"/>
              </v:shape>
            </v:group>
            <v:group style="position:absolute;left:8634;top:-653;width:10;height:20" coordorigin="8634,-653" coordsize="10,20">
              <v:shape style="position:absolute;left:8634;top:-653;width:10;height:20" coordorigin="8634,-653" coordsize="10,20" path="m8634,-634l8644,-634,8644,-653,8634,-653,8634,-634xe" filled="true" fillcolor="#000000" stroked="false">
                <v:path arrowok="t"/>
                <v:fill type="solid"/>
              </v:shape>
            </v:group>
            <v:group style="position:absolute;left:8634;top:-634;width:10;height:20" coordorigin="8634,-634" coordsize="10,20">
              <v:shape style="position:absolute;left:8634;top:-634;width:10;height:20" coordorigin="8634,-634" coordsize="10,20" path="m8634,-615l8644,-615,8644,-634,8634,-634,8634,-615xe" filled="true" fillcolor="#000000" stroked="false">
                <v:path arrowok="t"/>
                <v:fill type="solid"/>
              </v:shape>
            </v:group>
            <v:group style="position:absolute;left:8634;top:-615;width:10;height:20" coordorigin="8634,-615" coordsize="10,20">
              <v:shape style="position:absolute;left:8634;top:-615;width:10;height:20" coordorigin="8634,-615" coordsize="10,20" path="m8634,-596l8644,-596,8644,-615,8634,-615,8634,-596xe" filled="true" fillcolor="#000000" stroked="false">
                <v:path arrowok="t"/>
                <v:fill type="solid"/>
              </v:shape>
            </v:group>
            <v:group style="position:absolute;left:8634;top:-596;width:10;height:20" coordorigin="8634,-596" coordsize="10,20">
              <v:shape style="position:absolute;left:8634;top:-596;width:10;height:20" coordorigin="8634,-596" coordsize="10,20" path="m8634,-577l8644,-577,8644,-596,8634,-596,8634,-577xe" filled="true" fillcolor="#000000" stroked="false">
                <v:path arrowok="t"/>
                <v:fill type="solid"/>
              </v:shape>
            </v:group>
            <v:group style="position:absolute;left:8634;top:-577;width:10;height:20" coordorigin="8634,-577" coordsize="10,20">
              <v:shape style="position:absolute;left:8634;top:-577;width:10;height:20" coordorigin="8634,-577" coordsize="10,20" path="m8634,-557l8644,-557,8644,-577,8634,-577,8634,-557xe" filled="true" fillcolor="#000000" stroked="false">
                <v:path arrowok="t"/>
                <v:fill type="solid"/>
              </v:shape>
            </v:group>
            <v:group style="position:absolute;left:8634;top:-557;width:10;height:20" coordorigin="8634,-557" coordsize="10,20">
              <v:shape style="position:absolute;left:8634;top:-557;width:10;height:20" coordorigin="8634,-557" coordsize="10,20" path="m8634,-538l8644,-538,8644,-557,8634,-557,8634,-538xe" filled="true" fillcolor="#000000" stroked="false">
                <v:path arrowok="t"/>
                <v:fill type="solid"/>
              </v:shape>
            </v:group>
            <v:group style="position:absolute;left:8634;top:-538;width:10;height:20" coordorigin="8634,-538" coordsize="10,20">
              <v:shape style="position:absolute;left:8634;top:-538;width:10;height:20" coordorigin="8634,-538" coordsize="10,20" path="m8634,-519l8644,-519,8644,-538,8634,-538,8634,-519xe" filled="true" fillcolor="#000000" stroked="false">
                <v:path arrowok="t"/>
                <v:fill type="solid"/>
              </v:shape>
            </v:group>
            <v:group style="position:absolute;left:8634;top:-519;width:10;height:20" coordorigin="8634,-519" coordsize="10,20">
              <v:shape style="position:absolute;left:8634;top:-519;width:10;height:20" coordorigin="8634,-519" coordsize="10,20" path="m8634,-500l8644,-500,8644,-519,8634,-519,8634,-500xe" filled="true" fillcolor="#000000" stroked="false">
                <v:path arrowok="t"/>
                <v:fill type="solid"/>
              </v:shape>
            </v:group>
            <v:group style="position:absolute;left:8634;top:-493;width:10;height:2" coordorigin="8634,-493" coordsize="10,2">
              <v:shape style="position:absolute;left:8634;top:-493;width:10;height:2" coordorigin="8634,-493" coordsize="10,0" path="m8634,-493l8644,-493e" filled="false" stroked="true" strokeweight=".66003pt" strokecolor="#000000">
                <v:path arrowok="t"/>
              </v:shape>
              <v:shape style="position:absolute;left:1462;top:-487;width:3477;height:10" type="#_x0000_t75" stroked="false">
                <v:imagedata r:id="rId114" o:title=""/>
              </v:shape>
              <v:shape style="position:absolute;left:4934;top:-487;width:3700;height:10" type="#_x0000_t75" stroked="false">
                <v:imagedata r:id="rId112" o:title=""/>
              </v:shape>
              <v:shape style="position:absolute;left:8629;top:-487;width:1816;height:10" type="#_x0000_t75" stroked="false">
                <v:imagedata r:id="rId113" o:title=""/>
              </v:shape>
            </v:group>
            <v:group style="position:absolute;left:4939;top:-477;width:10;height:20" coordorigin="4939,-477" coordsize="10,20">
              <v:shape style="position:absolute;left:4939;top:-477;width:10;height:20" coordorigin="4939,-477" coordsize="10,20" path="m4939,-458l4948,-458,4948,-477,4939,-477,4939,-458xe" filled="true" fillcolor="#000000" stroked="false">
                <v:path arrowok="t"/>
                <v:fill type="solid"/>
              </v:shape>
            </v:group>
            <v:group style="position:absolute;left:4939;top:-458;width:10;height:20" coordorigin="4939,-458" coordsize="10,20">
              <v:shape style="position:absolute;left:4939;top:-458;width:10;height:20" coordorigin="4939,-458" coordsize="10,20" path="m4939,-439l4948,-439,4948,-458,4939,-458,4939,-439xe" filled="true" fillcolor="#000000" stroked="false">
                <v:path arrowok="t"/>
                <v:fill type="solid"/>
              </v:shape>
            </v:group>
            <v:group style="position:absolute;left:4939;top:-439;width:10;height:20" coordorigin="4939,-439" coordsize="10,20">
              <v:shape style="position:absolute;left:4939;top:-439;width:10;height:20" coordorigin="4939,-439" coordsize="10,20" path="m4939,-419l4948,-419,4948,-439,4939,-439,4939,-419xe" filled="true" fillcolor="#000000" stroked="false">
                <v:path arrowok="t"/>
                <v:fill type="solid"/>
              </v:shape>
            </v:group>
            <v:group style="position:absolute;left:4939;top:-419;width:10;height:20" coordorigin="4939,-419" coordsize="10,20">
              <v:shape style="position:absolute;left:4939;top:-419;width:10;height:20" coordorigin="4939,-419" coordsize="10,20" path="m4939,-400l4948,-400,4948,-419,4939,-419,4939,-400xe" filled="true" fillcolor="#000000" stroked="false">
                <v:path arrowok="t"/>
                <v:fill type="solid"/>
              </v:shape>
            </v:group>
            <v:group style="position:absolute;left:4939;top:-400;width:10;height:20" coordorigin="4939,-400" coordsize="10,20">
              <v:shape style="position:absolute;left:4939;top:-400;width:10;height:20" coordorigin="4939,-400" coordsize="10,20" path="m4939,-381l4948,-381,4948,-400,4939,-400,4939,-381xe" filled="true" fillcolor="#000000" stroked="false">
                <v:path arrowok="t"/>
                <v:fill type="solid"/>
              </v:shape>
            </v:group>
            <v:group style="position:absolute;left:4939;top:-381;width:10;height:20" coordorigin="4939,-381" coordsize="10,20">
              <v:shape style="position:absolute;left:4939;top:-381;width:10;height:20" coordorigin="4939,-381" coordsize="10,20" path="m4939,-362l4948,-362,4948,-381,4939,-381,4939,-362xe" filled="true" fillcolor="#000000" stroked="false">
                <v:path arrowok="t"/>
                <v:fill type="solid"/>
              </v:shape>
            </v:group>
            <v:group style="position:absolute;left:4939;top:-362;width:10;height:20" coordorigin="4939,-362" coordsize="10,20">
              <v:shape style="position:absolute;left:4939;top:-362;width:10;height:20" coordorigin="4939,-362" coordsize="10,20" path="m4939,-343l4948,-343,4948,-362,4939,-362,4939,-343xe" filled="true" fillcolor="#000000" stroked="false">
                <v:path arrowok="t"/>
                <v:fill type="solid"/>
              </v:shape>
            </v:group>
            <v:group style="position:absolute;left:4939;top:-343;width:10;height:20" coordorigin="4939,-343" coordsize="10,20">
              <v:shape style="position:absolute;left:4939;top:-343;width:10;height:20" coordorigin="4939,-343" coordsize="10,20" path="m4939,-323l4948,-323,4948,-343,4939,-343,4939,-323xe" filled="true" fillcolor="#000000" stroked="false">
                <v:path arrowok="t"/>
                <v:fill type="solid"/>
              </v:shape>
            </v:group>
            <v:group style="position:absolute;left:4939;top:-323;width:10;height:20" coordorigin="4939,-323" coordsize="10,20">
              <v:shape style="position:absolute;left:4939;top:-323;width:10;height:20" coordorigin="4939,-323" coordsize="10,20" path="m4939,-304l4948,-304,4948,-323,4939,-323,4939,-304xe" filled="true" fillcolor="#000000" stroked="false">
                <v:path arrowok="t"/>
                <v:fill type="solid"/>
              </v:shape>
            </v:group>
            <v:group style="position:absolute;left:4939;top:-304;width:10;height:20" coordorigin="4939,-304" coordsize="10,20">
              <v:shape style="position:absolute;left:4939;top:-304;width:10;height:20" coordorigin="4939,-304" coordsize="10,20" path="m4939,-285l4948,-285,4948,-304,4939,-304,4939,-285xe" filled="true" fillcolor="#000000" stroked="false">
                <v:path arrowok="t"/>
                <v:fill type="solid"/>
              </v:shape>
            </v:group>
            <v:group style="position:absolute;left:4939;top:-285;width:10;height:20" coordorigin="4939,-285" coordsize="10,20">
              <v:shape style="position:absolute;left:4939;top:-285;width:10;height:20" coordorigin="4939,-285" coordsize="10,20" path="m4939,-266l4948,-266,4948,-285,4939,-285,4939,-266xe" filled="true" fillcolor="#000000" stroked="false">
                <v:path arrowok="t"/>
                <v:fill type="solid"/>
              </v:shape>
            </v:group>
            <v:group style="position:absolute;left:4939;top:-266;width:10;height:20" coordorigin="4939,-266" coordsize="10,20">
              <v:shape style="position:absolute;left:4939;top:-266;width:10;height:20" coordorigin="4939,-266" coordsize="10,20" path="m4939,-247l4948,-247,4948,-266,4939,-266,4939,-247xe" filled="true" fillcolor="#000000" stroked="false">
                <v:path arrowok="t"/>
                <v:fill type="solid"/>
              </v:shape>
            </v:group>
            <v:group style="position:absolute;left:4939;top:-247;width:10;height:20" coordorigin="4939,-247" coordsize="10,20">
              <v:shape style="position:absolute;left:4939;top:-247;width:10;height:20" coordorigin="4939,-247" coordsize="10,20" path="m4939,-227l4948,-227,4948,-247,4939,-247,4939,-227xe" filled="true" fillcolor="#000000" stroked="false">
                <v:path arrowok="t"/>
                <v:fill type="solid"/>
              </v:shape>
            </v:group>
            <v:group style="position:absolute;left:4939;top:-227;width:10;height:20" coordorigin="4939,-227" coordsize="10,20">
              <v:shape style="position:absolute;left:4939;top:-227;width:10;height:20" coordorigin="4939,-227" coordsize="10,20" path="m4939,-208l4948,-208,4948,-227,4939,-227,4939,-208xe" filled="true" fillcolor="#000000" stroked="false">
                <v:path arrowok="t"/>
                <v:fill type="solid"/>
              </v:shape>
            </v:group>
            <v:group style="position:absolute;left:4939;top:-208;width:10;height:20" coordorigin="4939,-208" coordsize="10,20">
              <v:shape style="position:absolute;left:4939;top:-208;width:10;height:20" coordorigin="4939,-208" coordsize="10,20" path="m4939,-189l4948,-189,4948,-208,4939,-208,4939,-189xe" filled="true" fillcolor="#000000" stroked="false">
                <v:path arrowok="t"/>
                <v:fill type="solid"/>
              </v:shape>
            </v:group>
            <v:group style="position:absolute;left:4939;top:-189;width:10;height:20" coordorigin="4939,-189" coordsize="10,20">
              <v:shape style="position:absolute;left:4939;top:-189;width:10;height:20" coordorigin="4939,-189" coordsize="10,20" path="m4939,-170l4948,-170,4948,-189,4939,-189,4939,-170xe" filled="true" fillcolor="#000000" stroked="false">
                <v:path arrowok="t"/>
                <v:fill type="solid"/>
              </v:shape>
            </v:group>
            <v:group style="position:absolute;left:4939;top:-170;width:10;height:20" coordorigin="4939,-170" coordsize="10,20">
              <v:shape style="position:absolute;left:4939;top:-170;width:10;height:20" coordorigin="4939,-170" coordsize="10,20" path="m4939,-151l4948,-151,4948,-170,4939,-170,4939,-151xe" filled="true" fillcolor="#000000" stroked="false">
                <v:path arrowok="t"/>
                <v:fill type="solid"/>
              </v:shape>
            </v:group>
            <v:group style="position:absolute;left:8634;top:-477;width:10;height:20" coordorigin="8634,-477" coordsize="10,20">
              <v:shape style="position:absolute;left:8634;top:-477;width:10;height:20" coordorigin="8634,-477" coordsize="10,20" path="m8634,-458l8644,-458,8644,-477,8634,-477,8634,-458xe" filled="true" fillcolor="#000000" stroked="false">
                <v:path arrowok="t"/>
                <v:fill type="solid"/>
              </v:shape>
            </v:group>
            <v:group style="position:absolute;left:8634;top:-458;width:10;height:20" coordorigin="8634,-458" coordsize="10,20">
              <v:shape style="position:absolute;left:8634;top:-458;width:10;height:20" coordorigin="8634,-458" coordsize="10,20" path="m8634,-439l8644,-439,8644,-458,8634,-458,8634,-439xe" filled="true" fillcolor="#000000" stroked="false">
                <v:path arrowok="t"/>
                <v:fill type="solid"/>
              </v:shape>
            </v:group>
            <v:group style="position:absolute;left:8634;top:-439;width:10;height:20" coordorigin="8634,-439" coordsize="10,20">
              <v:shape style="position:absolute;left:8634;top:-439;width:10;height:20" coordorigin="8634,-439" coordsize="10,20" path="m8634,-419l8644,-419,8644,-439,8634,-439,8634,-419xe" filled="true" fillcolor="#000000" stroked="false">
                <v:path arrowok="t"/>
                <v:fill type="solid"/>
              </v:shape>
            </v:group>
            <v:group style="position:absolute;left:8634;top:-419;width:10;height:20" coordorigin="8634,-419" coordsize="10,20">
              <v:shape style="position:absolute;left:8634;top:-419;width:10;height:20" coordorigin="8634,-419" coordsize="10,20" path="m8634,-400l8644,-400,8644,-419,8634,-419,8634,-400xe" filled="true" fillcolor="#000000" stroked="false">
                <v:path arrowok="t"/>
                <v:fill type="solid"/>
              </v:shape>
            </v:group>
            <v:group style="position:absolute;left:8634;top:-400;width:10;height:20" coordorigin="8634,-400" coordsize="10,20">
              <v:shape style="position:absolute;left:8634;top:-400;width:10;height:20" coordorigin="8634,-400" coordsize="10,20" path="m8634,-381l8644,-381,8644,-400,8634,-400,8634,-381xe" filled="true" fillcolor="#000000" stroked="false">
                <v:path arrowok="t"/>
                <v:fill type="solid"/>
              </v:shape>
            </v:group>
            <v:group style="position:absolute;left:8634;top:-381;width:10;height:20" coordorigin="8634,-381" coordsize="10,20">
              <v:shape style="position:absolute;left:8634;top:-381;width:10;height:20" coordorigin="8634,-381" coordsize="10,20" path="m8634,-362l8644,-362,8644,-381,8634,-381,8634,-362xe" filled="true" fillcolor="#000000" stroked="false">
                <v:path arrowok="t"/>
                <v:fill type="solid"/>
              </v:shape>
            </v:group>
            <v:group style="position:absolute;left:8634;top:-362;width:10;height:20" coordorigin="8634,-362" coordsize="10,20">
              <v:shape style="position:absolute;left:8634;top:-362;width:10;height:20" coordorigin="8634,-362" coordsize="10,20" path="m8634,-343l8644,-343,8644,-362,8634,-362,8634,-343xe" filled="true" fillcolor="#000000" stroked="false">
                <v:path arrowok="t"/>
                <v:fill type="solid"/>
              </v:shape>
            </v:group>
            <v:group style="position:absolute;left:8634;top:-343;width:10;height:20" coordorigin="8634,-343" coordsize="10,20">
              <v:shape style="position:absolute;left:8634;top:-343;width:10;height:20" coordorigin="8634,-343" coordsize="10,20" path="m8634,-323l8644,-323,8644,-343,8634,-343,8634,-323xe" filled="true" fillcolor="#000000" stroked="false">
                <v:path arrowok="t"/>
                <v:fill type="solid"/>
              </v:shape>
            </v:group>
            <v:group style="position:absolute;left:8634;top:-323;width:10;height:20" coordorigin="8634,-323" coordsize="10,20">
              <v:shape style="position:absolute;left:8634;top:-323;width:10;height:20" coordorigin="8634,-323" coordsize="10,20" path="m8634,-304l8644,-304,8644,-323,8634,-323,8634,-304xe" filled="true" fillcolor="#000000" stroked="false">
                <v:path arrowok="t"/>
                <v:fill type="solid"/>
              </v:shape>
            </v:group>
            <v:group style="position:absolute;left:8634;top:-304;width:10;height:20" coordorigin="8634,-304" coordsize="10,20">
              <v:shape style="position:absolute;left:8634;top:-304;width:10;height:20" coordorigin="8634,-304" coordsize="10,20" path="m8634,-285l8644,-285,8644,-304,8634,-304,8634,-285xe" filled="true" fillcolor="#000000" stroked="false">
                <v:path arrowok="t"/>
                <v:fill type="solid"/>
              </v:shape>
            </v:group>
            <v:group style="position:absolute;left:8634;top:-285;width:10;height:20" coordorigin="8634,-285" coordsize="10,20">
              <v:shape style="position:absolute;left:8634;top:-285;width:10;height:20" coordorigin="8634,-285" coordsize="10,20" path="m8634,-266l8644,-266,8644,-285,8634,-285,8634,-266xe" filled="true" fillcolor="#000000" stroked="false">
                <v:path arrowok="t"/>
                <v:fill type="solid"/>
              </v:shape>
            </v:group>
            <v:group style="position:absolute;left:8634;top:-266;width:10;height:20" coordorigin="8634,-266" coordsize="10,20">
              <v:shape style="position:absolute;left:8634;top:-266;width:10;height:20" coordorigin="8634,-266" coordsize="10,20" path="m8634,-247l8644,-247,8644,-266,8634,-266,8634,-247xe" filled="true" fillcolor="#000000" stroked="false">
                <v:path arrowok="t"/>
                <v:fill type="solid"/>
              </v:shape>
            </v:group>
            <v:group style="position:absolute;left:8634;top:-247;width:10;height:20" coordorigin="8634,-247" coordsize="10,20">
              <v:shape style="position:absolute;left:8634;top:-247;width:10;height:20" coordorigin="8634,-247" coordsize="10,20" path="m8634,-227l8644,-227,8644,-247,8634,-247,8634,-227xe" filled="true" fillcolor="#000000" stroked="false">
                <v:path arrowok="t"/>
                <v:fill type="solid"/>
              </v:shape>
            </v:group>
            <v:group style="position:absolute;left:8634;top:-227;width:10;height:20" coordorigin="8634,-227" coordsize="10,20">
              <v:shape style="position:absolute;left:8634;top:-227;width:10;height:20" coordorigin="8634,-227" coordsize="10,20" path="m8634,-208l8644,-208,8644,-227,8634,-227,8634,-208xe" filled="true" fillcolor="#000000" stroked="false">
                <v:path arrowok="t"/>
                <v:fill type="solid"/>
              </v:shape>
            </v:group>
            <v:group style="position:absolute;left:8634;top:-208;width:10;height:20" coordorigin="8634,-208" coordsize="10,20">
              <v:shape style="position:absolute;left:8634;top:-208;width:10;height:20" coordorigin="8634,-208" coordsize="10,20" path="m8634,-189l8644,-189,8644,-208,8634,-208,8634,-189xe" filled="true" fillcolor="#000000" stroked="false">
                <v:path arrowok="t"/>
                <v:fill type="solid"/>
              </v:shape>
            </v:group>
            <v:group style="position:absolute;left:8634;top:-189;width:10;height:20" coordorigin="8634,-189" coordsize="10,20">
              <v:shape style="position:absolute;left:8634;top:-189;width:10;height:20" coordorigin="8634,-189" coordsize="10,20" path="m8634,-170l8644,-170,8644,-189,8634,-189,8634,-170xe" filled="true" fillcolor="#000000" stroked="false">
                <v:path arrowok="t"/>
                <v:fill type="solid"/>
              </v:shape>
            </v:group>
            <v:group style="position:absolute;left:8634;top:-170;width:10;height:20" coordorigin="8634,-170" coordsize="10,20">
              <v:shape style="position:absolute;left:8634;top:-170;width:10;height:20" coordorigin="8634,-170" coordsize="10,20" path="m8634,-151l8644,-151,8644,-170,8634,-170,8634,-151xe" filled="true" fillcolor="#000000" stroked="false">
                <v:path arrowok="t"/>
                <v:fill type="solid"/>
              </v:shape>
            </v:group>
            <w10:wrap type="none"/>
          </v:group>
        </w:pict>
      </w:r>
      <w:r>
        <w:rPr/>
        <w:t>期末账龄超过</w:t>
      </w:r>
      <w:r>
        <w:rPr>
          <w:rFonts w:ascii="Times New Roman" w:hAnsi="Times New Roman" w:cs="Times New Roman" w:eastAsia="Times New Roman" w:hint="default"/>
        </w:rPr>
        <w:t>1</w:t>
      </w:r>
      <w:r>
        <w:rPr/>
        <w:t>年且金额重要的预付款项：</w:t>
      </w:r>
    </w:p>
    <w:p>
      <w:pPr>
        <w:spacing w:line="240" w:lineRule="auto" w:before="9"/>
        <w:rPr>
          <w:rFonts w:ascii="宋体" w:hAnsi="宋体" w:cs="宋体" w:eastAsia="宋体" w:hint="default"/>
          <w:sz w:val="14"/>
          <w:szCs w:val="14"/>
        </w:rPr>
      </w:pPr>
    </w:p>
    <w:tbl>
      <w:tblPr>
        <w:tblW w:w="0" w:type="auto"/>
        <w:jc w:val="left"/>
        <w:tblInd w:w="442" w:type="dxa"/>
        <w:tblLayout w:type="fixed"/>
        <w:tblCellMar>
          <w:top w:w="0" w:type="dxa"/>
          <w:left w:w="0" w:type="dxa"/>
          <w:bottom w:w="0" w:type="dxa"/>
          <w:right w:w="0" w:type="dxa"/>
        </w:tblCellMar>
        <w:tblLook w:val="01E0"/>
      </w:tblPr>
      <w:tblGrid>
        <w:gridCol w:w="2842"/>
        <w:gridCol w:w="3082"/>
        <w:gridCol w:w="3072"/>
      </w:tblGrid>
      <w:tr>
        <w:trPr>
          <w:trHeight w:val="412" w:hRule="exact"/>
        </w:trPr>
        <w:tc>
          <w:tcPr>
            <w:tcW w:w="284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债务人</w:t>
            </w:r>
            <w:r>
              <w:rPr>
                <w:rFonts w:ascii="宋体" w:hAnsi="宋体" w:cs="宋体" w:eastAsia="宋体" w:hint="default"/>
                <w:sz w:val="18"/>
                <w:szCs w:val="18"/>
              </w:rPr>
            </w:r>
          </w:p>
        </w:tc>
        <w:tc>
          <w:tcPr>
            <w:tcW w:w="30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307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b/>
                <w:bCs/>
                <w:sz w:val="18"/>
                <w:szCs w:val="18"/>
              </w:rPr>
              <w:t>未及时结算的原因</w:t>
            </w:r>
            <w:r>
              <w:rPr>
                <w:rFonts w:ascii="宋体" w:hAnsi="宋体" w:cs="宋体" w:eastAsia="宋体" w:hint="default"/>
                <w:sz w:val="18"/>
                <w:szCs w:val="18"/>
              </w:rPr>
            </w:r>
          </w:p>
        </w:tc>
      </w:tr>
      <w:tr>
        <w:trPr>
          <w:trHeight w:val="412" w:hRule="exact"/>
        </w:trPr>
        <w:tc>
          <w:tcPr>
            <w:tcW w:w="2842"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082"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154,950.00</w:t>
            </w:r>
          </w:p>
        </w:tc>
        <w:tc>
          <w:tcPr>
            <w:tcW w:w="307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设备预付款，尚未结算</w:t>
            </w:r>
          </w:p>
        </w:tc>
      </w:tr>
    </w:tbl>
    <w:p>
      <w:pPr>
        <w:spacing w:line="240" w:lineRule="auto" w:before="1"/>
        <w:rPr>
          <w:rFonts w:ascii="宋体" w:hAnsi="宋体" w:cs="宋体" w:eastAsia="宋体" w:hint="default"/>
          <w:sz w:val="9"/>
          <w:szCs w:val="9"/>
        </w:rPr>
      </w:pPr>
    </w:p>
    <w:p>
      <w:pPr>
        <w:pStyle w:val="Heading4"/>
        <w:spacing w:line="240" w:lineRule="auto"/>
        <w:ind w:right="0"/>
        <w:jc w:val="left"/>
        <w:rPr>
          <w:b w:val="0"/>
          <w:bCs w:val="0"/>
        </w:rPr>
      </w:pPr>
      <w:r>
        <w:rPr/>
        <w:pict>
          <v:shape style="position:absolute;margin-left:213.740005pt;margin-top:-27.986355pt;width:.479991pt;height:1.08pt;mso-position-horizontal-relative:page;mso-position-vertical-relative:paragraph;z-index:4480" type="#_x0000_t75" stroked="false">
            <v:imagedata r:id="rId118" o:title=""/>
          </v:shape>
        </w:pict>
      </w:r>
      <w:r>
        <w:rPr/>
        <w:pict>
          <v:shape style="position:absolute;margin-left:367.839996pt;margin-top:-27.986355pt;width:.480001pt;height:1.08pt;mso-position-horizontal-relative:page;mso-position-vertical-relative:paragraph;z-index:4504" type="#_x0000_t75" stroked="false">
            <v:imagedata r:id="rId118" o:title=""/>
          </v:shape>
        </w:pic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12"/>
          <w:szCs w:val="12"/>
        </w:rPr>
      </w:pPr>
    </w:p>
    <w:p>
      <w:pPr>
        <w:pStyle w:val="BodyText"/>
        <w:spacing w:line="256" w:lineRule="auto" w:before="35"/>
        <w:ind w:right="0" w:firstLine="420"/>
        <w:jc w:val="left"/>
      </w:pPr>
      <w:r>
        <w:rPr>
          <w:spacing w:val="-1"/>
        </w:rPr>
        <w:t>本报告期按预付款归集的期末余额前五名预付账款汇总金额</w:t>
      </w:r>
      <w:r>
        <w:rPr>
          <w:rFonts w:ascii="Times New Roman" w:hAnsi="Times New Roman" w:cs="Times New Roman" w:eastAsia="Times New Roman" w:hint="default"/>
          <w:spacing w:val="-1"/>
        </w:rPr>
        <w:t>23,511,629.57</w:t>
      </w:r>
      <w:r>
        <w:rPr>
          <w:spacing w:val="-1"/>
        </w:rPr>
        <w:t>元，占预付账款期末余额合</w:t>
      </w:r>
      <w:r>
        <w:rPr/>
        <w:t> 计数的比例</w:t>
      </w:r>
      <w:r>
        <w:rPr>
          <w:rFonts w:ascii="Times New Roman" w:hAnsi="Times New Roman" w:cs="Times New Roman" w:eastAsia="Times New Roman" w:hint="default"/>
        </w:rPr>
        <w:t>42.67%</w:t>
      </w:r>
      <w:r>
        <w:rPr/>
        <w:t>。</w:t>
      </w:r>
    </w:p>
    <w:p>
      <w:pPr>
        <w:spacing w:line="240" w:lineRule="auto" w:before="9"/>
        <w:rPr>
          <w:rFonts w:ascii="宋体" w:hAnsi="宋体" w:cs="宋体" w:eastAsia="宋体" w:hint="default"/>
          <w:sz w:val="18"/>
          <w:szCs w:val="18"/>
        </w:rPr>
      </w:pPr>
    </w:p>
    <w:p>
      <w:pPr>
        <w:pStyle w:val="Heading4"/>
        <w:spacing w:line="240" w:lineRule="auto" w:before="0"/>
        <w:ind w:left="160" w:right="0"/>
        <w:jc w:val="left"/>
        <w:rPr>
          <w:b w:val="0"/>
          <w:bCs w:val="0"/>
        </w:rPr>
      </w:pPr>
      <w:bookmarkStart w:name="（四） 其他应收款" w:id="195"/>
      <w:bookmarkEnd w:id="195"/>
      <w:r>
        <w:rPr>
          <w:b w:val="0"/>
          <w:bCs w:val="0"/>
        </w:rPr>
      </w:r>
      <w:r>
        <w:rPr/>
        <w:t>（四）其他应收款</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76" w:right="0"/>
        <w:jc w:val="left"/>
        <w:rPr>
          <w:b w:val="0"/>
          <w:bCs w:val="0"/>
        </w:rPr>
      </w:pPr>
      <w:r>
        <w:rPr/>
        <w:pict>
          <v:shape style="position:absolute;margin-left:223.699997pt;margin-top:37.043713pt;width:.480022pt;height:.66pt;mso-position-horizontal-relative:page;mso-position-vertical-relative:paragraph;z-index:4528" type="#_x0000_t75" stroked="false">
            <v:imagedata r:id="rId66" o:title=""/>
          </v:shape>
        </w:pict>
      </w:r>
      <w:r>
        <w:rPr/>
        <w:pict>
          <v:shape style="position:absolute;margin-left:371.079987pt;margin-top:37.043713pt;width:.480032pt;height:.66pt;mso-position-horizontal-relative:page;mso-position-vertical-relative:paragraph;z-index:4552" type="#_x0000_t75" stroked="false">
            <v:imagedata r:id="rId66" o:title=""/>
          </v:shape>
        </w:pict>
      </w:r>
      <w:r>
        <w:rPr/>
        <w:t>（</w:t>
      </w:r>
      <w:r>
        <w:rPr>
          <w:rFonts w:ascii="Times New Roman" w:hAnsi="Times New Roman" w:cs="Times New Roman" w:eastAsia="Times New Roman" w:hint="default"/>
        </w:rPr>
        <w:t>1</w:t>
      </w:r>
      <w:r>
        <w:rPr/>
        <w:t>）分类列示</w:t>
      </w:r>
      <w:r>
        <w:rPr>
          <w:b w:val="0"/>
          <w:bCs w:val="0"/>
        </w:rPr>
      </w:r>
    </w:p>
    <w:p>
      <w:pPr>
        <w:spacing w:line="240" w:lineRule="auto" w:before="3"/>
        <w:rPr>
          <w:rFonts w:ascii="宋体" w:hAnsi="宋体" w:cs="宋体" w:eastAsia="宋体" w:hint="default"/>
          <w:b/>
          <w:bCs/>
          <w:sz w:val="4"/>
          <w:szCs w:val="4"/>
        </w:rPr>
      </w:pPr>
    </w:p>
    <w:tbl>
      <w:tblPr>
        <w:tblW w:w="0" w:type="auto"/>
        <w:jc w:val="left"/>
        <w:tblInd w:w="521" w:type="dxa"/>
        <w:tblLayout w:type="fixed"/>
        <w:tblCellMar>
          <w:top w:w="0" w:type="dxa"/>
          <w:left w:w="0" w:type="dxa"/>
          <w:bottom w:w="0" w:type="dxa"/>
          <w:right w:w="0" w:type="dxa"/>
        </w:tblCellMar>
        <w:tblLook w:val="01E0"/>
      </w:tblPr>
      <w:tblGrid>
        <w:gridCol w:w="2962"/>
        <w:gridCol w:w="2948"/>
        <w:gridCol w:w="2949"/>
      </w:tblGrid>
      <w:tr>
        <w:trPr>
          <w:trHeight w:val="398"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8" w:hRule="exact"/>
        </w:trPr>
        <w:tc>
          <w:tcPr>
            <w:tcW w:w="29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4"/>
              <w:ind w:left="1891" w:right="0"/>
              <w:jc w:val="left"/>
              <w:rPr>
                <w:rFonts w:ascii="Times New Roman" w:hAnsi="Times New Roman" w:cs="Times New Roman" w:eastAsia="Times New Roman" w:hint="default"/>
                <w:sz w:val="18"/>
                <w:szCs w:val="18"/>
              </w:rPr>
            </w:pPr>
            <w:r>
              <w:rPr>
                <w:rFonts w:ascii="Times New Roman"/>
                <w:sz w:val="18"/>
              </w:rPr>
              <w:t>3,650,968.14</w:t>
            </w:r>
          </w:p>
        </w:tc>
        <w:tc>
          <w:tcPr>
            <w:tcW w:w="29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4"/>
              <w:ind w:left="1891" w:right="0"/>
              <w:jc w:val="left"/>
              <w:rPr>
                <w:rFonts w:ascii="Times New Roman" w:hAnsi="Times New Roman" w:cs="Times New Roman" w:eastAsia="Times New Roman" w:hint="default"/>
                <w:sz w:val="18"/>
                <w:szCs w:val="18"/>
              </w:rPr>
            </w:pPr>
            <w:r>
              <w:rPr>
                <w:rFonts w:ascii="Times New Roman"/>
                <w:sz w:val="18"/>
              </w:rPr>
              <w:t>3,430,287.05</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76" w:right="0"/>
        <w:jc w:val="left"/>
        <w:rPr>
          <w:b w:val="0"/>
          <w:bCs w:val="0"/>
        </w:rPr>
      </w:pPr>
      <w:r>
        <w:rPr/>
        <w:pict>
          <v:group style="position:absolute;margin-left:199.999985pt;margin-top:19.703655pt;width:322.25pt;height:15.15pt;mso-position-horizontal-relative:page;mso-position-vertical-relative:paragraph;z-index:-1152400" coordorigin="4000,394" coordsize="6445,303">
            <v:group style="position:absolute;left:4010;top:394;width:10;height:20" coordorigin="4010,394" coordsize="10,20">
              <v:shape style="position:absolute;left:4010;top:394;width:10;height:20" coordorigin="4010,394" coordsize="10,20" path="m4010,413l4019,413,4019,394,4010,394,4010,413xe" filled="true" fillcolor="#000000" stroked="false">
                <v:path arrowok="t"/>
                <v:fill type="solid"/>
              </v:shape>
            </v:group>
            <v:group style="position:absolute;left:4010;top:413;width:10;height:20" coordorigin="4010,413" coordsize="10,20">
              <v:shape style="position:absolute;left:4010;top:413;width:10;height:20" coordorigin="4010,413" coordsize="10,20" path="m4010,432l4019,432,4019,413,4010,413,4010,432xe" filled="true" fillcolor="#000000" stroked="false">
                <v:path arrowok="t"/>
                <v:fill type="solid"/>
              </v:shape>
            </v:group>
            <v:group style="position:absolute;left:4010;top:432;width:10;height:20" coordorigin="4010,432" coordsize="10,20">
              <v:shape style="position:absolute;left:4010;top:432;width:10;height:20" coordorigin="4010,432" coordsize="10,20" path="m4010,452l4019,452,4019,432,4010,432,4010,452xe" filled="true" fillcolor="#000000" stroked="false">
                <v:path arrowok="t"/>
                <v:fill type="solid"/>
              </v:shape>
            </v:group>
            <v:group style="position:absolute;left:4010;top:452;width:10;height:20" coordorigin="4010,452" coordsize="10,20">
              <v:shape style="position:absolute;left:4010;top:452;width:10;height:20" coordorigin="4010,452" coordsize="10,20" path="m4010,471l4019,471,4019,452,4010,452,4010,471xe" filled="true" fillcolor="#000000" stroked="false">
                <v:path arrowok="t"/>
                <v:fill type="solid"/>
              </v:shape>
            </v:group>
            <v:group style="position:absolute;left:4010;top:471;width:10;height:20" coordorigin="4010,471" coordsize="10,20">
              <v:shape style="position:absolute;left:4010;top:471;width:10;height:20" coordorigin="4010,471" coordsize="10,20" path="m4010,490l4019,490,4019,471,4010,471,4010,490xe" filled="true" fillcolor="#000000" stroked="false">
                <v:path arrowok="t"/>
                <v:fill type="solid"/>
              </v:shape>
            </v:group>
            <v:group style="position:absolute;left:4010;top:490;width:10;height:20" coordorigin="4010,490" coordsize="10,20">
              <v:shape style="position:absolute;left:4010;top:490;width:10;height:20" coordorigin="4010,490" coordsize="10,20" path="m4010,509l4019,509,4019,490,4010,490,4010,509xe" filled="true" fillcolor="#000000" stroked="false">
                <v:path arrowok="t"/>
                <v:fill type="solid"/>
              </v:shape>
            </v:group>
            <v:group style="position:absolute;left:4010;top:509;width:10;height:20" coordorigin="4010,509" coordsize="10,20">
              <v:shape style="position:absolute;left:4010;top:509;width:10;height:20" coordorigin="4010,509" coordsize="10,20" path="m4010,528l4019,528,4019,509,4010,509,4010,528xe" filled="true" fillcolor="#000000" stroked="false">
                <v:path arrowok="t"/>
                <v:fill type="solid"/>
              </v:shape>
            </v:group>
            <v:group style="position:absolute;left:4010;top:528;width:10;height:20" coordorigin="4010,528" coordsize="10,20">
              <v:shape style="position:absolute;left:4010;top:528;width:10;height:20" coordorigin="4010,528" coordsize="10,20" path="m4010,548l4019,548,4019,528,4010,528,4010,548xe" filled="true" fillcolor="#000000" stroked="false">
                <v:path arrowok="t"/>
                <v:fill type="solid"/>
              </v:shape>
            </v:group>
            <v:group style="position:absolute;left:4010;top:548;width:10;height:20" coordorigin="4010,548" coordsize="10,20">
              <v:shape style="position:absolute;left:4010;top:548;width:10;height:20" coordorigin="4010,548" coordsize="10,20" path="m4010,567l4019,567,4019,548,4010,548,4010,567xe" filled="true" fillcolor="#000000" stroked="false">
                <v:path arrowok="t"/>
                <v:fill type="solid"/>
              </v:shape>
            </v:group>
            <v:group style="position:absolute;left:4010;top:567;width:10;height:20" coordorigin="4010,567" coordsize="10,20">
              <v:shape style="position:absolute;left:4010;top:567;width:10;height:20" coordorigin="4010,567" coordsize="10,20" path="m4010,586l4019,586,4019,567,4010,567,4010,586xe" filled="true" fillcolor="#000000" stroked="false">
                <v:path arrowok="t"/>
                <v:fill type="solid"/>
              </v:shape>
              <v:shape style="position:absolute;left:4000;top:586;width:2420;height:110" type="#_x0000_t75" stroked="false">
                <v:imagedata r:id="rId119" o:title=""/>
              </v:shape>
              <v:shape style="position:absolute;left:6415;top:687;width:4030;height:10" type="#_x0000_t75" stroked="false">
                <v:imagedata r:id="rId120" o:title=""/>
              </v:shape>
            </v:group>
            <w10:wrap type="none"/>
          </v:group>
        </w:pict>
      </w:r>
      <w:r>
        <w:rPr/>
        <w:pict>
          <v:group style="position:absolute;margin-left:200.960007pt;margin-top:50.483696pt;width:261.8500pt;height:.5pt;mso-position-horizontal-relative:page;mso-position-vertical-relative:paragraph;z-index:-1152376" coordorigin="4019,1010" coordsize="5237,10">
            <v:shape style="position:absolute;left:4019;top:1010;width:2400;height:10" type="#_x0000_t75" stroked="false">
              <v:imagedata r:id="rId121" o:title=""/>
            </v:shape>
            <v:shape style="position:absolute;left:6415;top:1010;width:1280;height:10" type="#_x0000_t75" stroked="false">
              <v:imagedata r:id="rId122" o:title=""/>
            </v:shape>
            <v:shape style="position:absolute;left:7690;top:1010;width:1565;height:10" type="#_x0000_t75" stroked="false">
              <v:imagedata r:id="rId71" o:title=""/>
            </v:shape>
            <w10:wrap type="none"/>
          </v:group>
        </w:pict>
      </w:r>
      <w:r>
        <w:rPr/>
        <w:pict>
          <v:group style="position:absolute;margin-left:73.080002pt;margin-top:66.563698pt;width:449.2pt;height:.5pt;mso-position-horizontal-relative:page;mso-position-vertical-relative:paragraph;z-index:-1152352" coordorigin="1462,1331" coordsize="8984,10">
            <v:shape style="position:absolute;left:1462;top:1331;width:4958;height:10" type="#_x0000_t75" stroked="false">
              <v:imagedata r:id="rId107" o:title=""/>
            </v:shape>
            <v:shape style="position:absolute;left:6415;top:1331;width:1280;height:10" type="#_x0000_t75" stroked="false">
              <v:imagedata r:id="rId122" o:title=""/>
            </v:shape>
            <v:shape style="position:absolute;left:7690;top:1331;width:1565;height:10" type="#_x0000_t75" stroked="false">
              <v:imagedata r:id="rId71" o:title=""/>
            </v:shape>
            <v:shape style="position:absolute;left:9251;top:1331;width:1194;height:10" type="#_x0000_t75" stroked="false">
              <v:imagedata r:id="rId123" o:title=""/>
            </v:shape>
            <w10:wrap type="none"/>
          </v:group>
        </w:pict>
      </w:r>
      <w:r>
        <w:rPr/>
        <w:pict>
          <v:group style="position:absolute;margin-left:73.080002pt;margin-top:90.463692pt;width:449.2pt;height:.5pt;mso-position-horizontal-relative:page;mso-position-vertical-relative:paragraph;z-index:-1152328" coordorigin="1462,1809" coordsize="8984,10">
            <v:shape style="position:absolute;left:1462;top:1809;width:4958;height:10" type="#_x0000_t75" stroked="false">
              <v:imagedata r:id="rId107" o:title=""/>
            </v:shape>
            <v:shape style="position:absolute;left:6415;top:1809;width:1280;height:10" type="#_x0000_t75" stroked="false">
              <v:imagedata r:id="rId108" o:title=""/>
            </v:shape>
            <v:shape style="position:absolute;left:7690;top:1809;width:1565;height:10" type="#_x0000_t75" stroked="false">
              <v:imagedata r:id="rId90" o:title=""/>
            </v:shape>
            <v:shape style="position:absolute;left:9251;top:1809;width:1194;height:10" type="#_x0000_t75" stroked="false">
              <v:imagedata r:id="rId109" o:title=""/>
            </v:shape>
            <w10:wrap type="none"/>
          </v:group>
        </w:pict>
      </w:r>
      <w:r>
        <w:rPr/>
        <w:pict>
          <v:group style="position:absolute;margin-left:73.080002pt;margin-top:114.283691pt;width:449.2pt;height:.5pt;mso-position-horizontal-relative:page;mso-position-vertical-relative:paragraph;z-index:-1152304" coordorigin="1462,2286" coordsize="8984,10">
            <v:shape style="position:absolute;left:1462;top:2286;width:4958;height:10" type="#_x0000_t75" stroked="false">
              <v:imagedata r:id="rId107" o:title=""/>
            </v:shape>
            <v:shape style="position:absolute;left:6415;top:2286;width:1280;height:10" type="#_x0000_t75" stroked="false">
              <v:imagedata r:id="rId122" o:title=""/>
            </v:shape>
            <v:shape style="position:absolute;left:7690;top:2286;width:1565;height:10" type="#_x0000_t75" stroked="false">
              <v:imagedata r:id="rId71" o:title=""/>
            </v:shape>
            <v:shape style="position:absolute;left:9251;top:2286;width:1194;height:10" type="#_x0000_t75" stroked="false">
              <v:imagedata r:id="rId123" o:title=""/>
            </v:shape>
            <w10:wrap type="none"/>
          </v:group>
        </w:pict>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4"/>
          <w:szCs w:val="4"/>
        </w:rPr>
      </w:pPr>
    </w:p>
    <w:tbl>
      <w:tblPr>
        <w:tblW w:w="0" w:type="auto"/>
        <w:jc w:val="left"/>
        <w:tblInd w:w="467" w:type="dxa"/>
        <w:tblLayout w:type="fixed"/>
        <w:tblCellMar>
          <w:top w:w="0" w:type="dxa"/>
          <w:left w:w="0" w:type="dxa"/>
          <w:bottom w:w="0" w:type="dxa"/>
          <w:right w:w="0" w:type="dxa"/>
        </w:tblCellMar>
        <w:tblLook w:val="01E0"/>
      </w:tblPr>
      <w:tblGrid>
        <w:gridCol w:w="2567"/>
        <w:gridCol w:w="1276"/>
        <w:gridCol w:w="1134"/>
        <w:gridCol w:w="1276"/>
        <w:gridCol w:w="1560"/>
        <w:gridCol w:w="1184"/>
      </w:tblGrid>
      <w:tr>
        <w:trPr>
          <w:trHeight w:val="337" w:hRule="exact"/>
        </w:trPr>
        <w:tc>
          <w:tcPr>
            <w:tcW w:w="2567" w:type="dxa"/>
            <w:tcBorders>
              <w:top w:val="single" w:sz="12" w:space="0" w:color="000000"/>
              <w:left w:val="nil" w:sz="6" w:space="0" w:color="auto"/>
              <w:bottom w:val="nil" w:sz="6" w:space="0" w:color="auto"/>
              <w:right w:val="nil" w:sz="6" w:space="0" w:color="auto"/>
            </w:tcBorders>
          </w:tcPr>
          <w:p>
            <w:pPr/>
          </w:p>
        </w:tc>
        <w:tc>
          <w:tcPr>
            <w:tcW w:w="1276" w:type="dxa"/>
            <w:tcBorders>
              <w:top w:val="single" w:sz="12" w:space="0" w:color="000000"/>
              <w:left w:val="nil" w:sz="6" w:space="0" w:color="auto"/>
              <w:bottom w:val="nil" w:sz="6" w:space="0" w:color="auto"/>
              <w:right w:val="nil" w:sz="6" w:space="0" w:color="auto"/>
            </w:tcBorders>
          </w:tcPr>
          <w:p>
            <w:pPr/>
          </w:p>
        </w:tc>
        <w:tc>
          <w:tcPr>
            <w:tcW w:w="1134" w:type="dxa"/>
            <w:tcBorders>
              <w:top w:val="single" w:sz="12" w:space="0" w:color="000000"/>
              <w:left w:val="nil" w:sz="6" w:space="0" w:color="auto"/>
              <w:bottom w:val="nil" w:sz="6" w:space="0" w:color="auto"/>
              <w:right w:val="nil" w:sz="6" w:space="0" w:color="auto"/>
            </w:tcBorders>
          </w:tcPr>
          <w:p>
            <w:pPr/>
          </w:p>
        </w:tc>
        <w:tc>
          <w:tcPr>
            <w:tcW w:w="127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560" w:type="dxa"/>
            <w:tcBorders>
              <w:top w:val="single" w:sz="12" w:space="0" w:color="000000"/>
              <w:left w:val="nil" w:sz="6" w:space="0" w:color="auto"/>
              <w:bottom w:val="nil" w:sz="6" w:space="0" w:color="auto"/>
              <w:right w:val="nil" w:sz="6" w:space="0" w:color="auto"/>
            </w:tcBorders>
          </w:tcPr>
          <w:p>
            <w:pPr/>
          </w:p>
        </w:tc>
        <w:tc>
          <w:tcPr>
            <w:tcW w:w="1184" w:type="dxa"/>
            <w:tcBorders>
              <w:top w:val="single" w:sz="12" w:space="0" w:color="000000"/>
              <w:left w:val="nil" w:sz="6" w:space="0" w:color="auto"/>
              <w:bottom w:val="nil" w:sz="6" w:space="0" w:color="auto"/>
              <w:right w:val="nil" w:sz="6" w:space="0" w:color="auto"/>
            </w:tcBorders>
          </w:tcPr>
          <w:p>
            <w:pPr/>
          </w:p>
        </w:tc>
      </w:tr>
      <w:tr>
        <w:trPr>
          <w:trHeight w:val="238"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1087"/>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41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84" w:type="dxa"/>
            <w:tcBorders>
              <w:top w:val="nil" w:sz="6" w:space="0" w:color="auto"/>
              <w:left w:val="single" w:sz="4" w:space="0" w:color="000000"/>
              <w:bottom w:val="nil" w:sz="6" w:space="0" w:color="auto"/>
              <w:right w:val="nil" w:sz="6" w:space="0" w:color="auto"/>
            </w:tcBorders>
          </w:tcPr>
          <w:p>
            <w:pPr/>
          </w:p>
        </w:tc>
      </w:tr>
      <w:tr>
        <w:trPr>
          <w:trHeight w:val="161" w:hRule="exact"/>
        </w:trPr>
        <w:tc>
          <w:tcPr>
            <w:tcW w:w="256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nil" w:sz="6" w:space="0" w:color="auto"/>
            </w:tcBorders>
          </w:tcPr>
          <w:p>
            <w:pPr>
              <w:pStyle w:val="TableParagraph"/>
              <w:spacing w:line="170" w:lineRule="exact"/>
              <w:ind w:right="4"/>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26" w:hRule="exact"/>
        </w:trPr>
        <w:tc>
          <w:tcPr>
            <w:tcW w:w="256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4" w:lineRule="exact"/>
              <w:ind w:right="10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184" w:lineRule="exact"/>
              <w:ind w:right="143"/>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84" w:type="dxa"/>
            <w:tcBorders>
              <w:top w:val="nil" w:sz="6" w:space="0" w:color="auto"/>
              <w:left w:val="single" w:sz="4" w:space="0" w:color="000000"/>
              <w:bottom w:val="nil" w:sz="6" w:space="0" w:color="auto"/>
              <w:right w:val="nil" w:sz="6" w:space="0" w:color="auto"/>
            </w:tcBorders>
          </w:tcPr>
          <w:p>
            <w:pPr/>
          </w:p>
        </w:tc>
      </w:tr>
      <w:tr>
        <w:trPr>
          <w:trHeight w:val="492"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34" w:lineRule="exact" w:before="13"/>
              <w:ind w:left="122" w:right="27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27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4,781,886.04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96.45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1,130,917.90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23.65</w:t>
            </w:r>
          </w:p>
        </w:tc>
        <w:tc>
          <w:tcPr>
            <w:tcW w:w="1184"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left="19" w:right="0"/>
              <w:jc w:val="center"/>
              <w:rPr>
                <w:rFonts w:ascii="Times New Roman" w:hAnsi="Times New Roman" w:cs="Times New Roman" w:eastAsia="Times New Roman" w:hint="default"/>
                <w:sz w:val="18"/>
                <w:szCs w:val="18"/>
              </w:rPr>
            </w:pPr>
            <w:r>
              <w:rPr>
                <w:rFonts w:ascii="Times New Roman"/>
                <w:sz w:val="18"/>
              </w:rPr>
              <w:t>3,650,968.14</w:t>
            </w:r>
          </w:p>
        </w:tc>
      </w:tr>
      <w:tr>
        <w:trPr>
          <w:trHeight w:val="498"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176,000.00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3.55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176,000.00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100.00</w:t>
            </w:r>
          </w:p>
        </w:tc>
        <w:tc>
          <w:tcPr>
            <w:tcW w:w="1184"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567" w:type="dxa"/>
            <w:tcBorders>
              <w:top w:val="nil" w:sz="6" w:space="0" w:color="auto"/>
              <w:left w:val="nil" w:sz="6" w:space="0" w:color="auto"/>
              <w:bottom w:val="single" w:sz="12" w:space="0" w:color="000000"/>
              <w:right w:val="single" w:sz="4" w:space="0" w:color="000000"/>
            </w:tcBorders>
          </w:tcPr>
          <w:p>
            <w:pPr>
              <w:pStyle w:val="TableParagraph"/>
              <w:spacing w:line="232" w:lineRule="exact"/>
              <w:ind w:right="108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4,957,886.04</w:t>
            </w:r>
            <w:r>
              <w:rPr>
                <w:rFonts w:ascii="Times New Roman"/>
                <w:spacing w:val="-1"/>
                <w:sz w:val="18"/>
              </w:rPr>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1,306,917.90</w:t>
            </w:r>
            <w:r>
              <w:rPr>
                <w:rFonts w:ascii="Times New Roman"/>
                <w:spacing w:val="-1"/>
                <w:sz w:val="18"/>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z w:val="18"/>
              </w:rPr>
              <w:t>26.36</w:t>
            </w:r>
            <w:r>
              <w:rPr>
                <w:rFonts w:ascii="Times New Roman"/>
                <w:sz w:val="18"/>
              </w:rPr>
            </w:r>
          </w:p>
        </w:tc>
        <w:tc>
          <w:tcPr>
            <w:tcW w:w="1184" w:type="dxa"/>
            <w:tcBorders>
              <w:top w:val="nil" w:sz="6" w:space="0" w:color="auto"/>
              <w:left w:val="single" w:sz="4" w:space="0" w:color="000000"/>
              <w:bottom w:val="single" w:sz="12" w:space="0" w:color="000000"/>
              <w:right w:val="nil" w:sz="6" w:space="0" w:color="auto"/>
            </w:tcBorders>
          </w:tcPr>
          <w:p>
            <w:pPr>
              <w:pStyle w:val="TableParagraph"/>
              <w:spacing w:line="240" w:lineRule="auto" w:before="40"/>
              <w:ind w:left="19" w:right="0"/>
              <w:jc w:val="center"/>
              <w:rPr>
                <w:rFonts w:ascii="Times New Roman" w:hAnsi="Times New Roman" w:cs="Times New Roman" w:eastAsia="Times New Roman" w:hint="default"/>
                <w:sz w:val="18"/>
                <w:szCs w:val="18"/>
              </w:rPr>
            </w:pPr>
            <w:r>
              <w:rPr>
                <w:rFonts w:ascii="Times New Roman"/>
                <w:b/>
                <w:sz w:val="18"/>
              </w:rPr>
              <w:t>3,650,968.14</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left="574" w:right="0"/>
        <w:jc w:val="left"/>
      </w:pPr>
      <w:r>
        <w:rPr/>
        <w:pict>
          <v:shape style="position:absolute;margin-left:320.980011pt;margin-top:35.843678pt;width:.479996pt;height:.1pt;mso-position-horizontal-relative:page;mso-position-vertical-relative:paragraph;z-index:4720" type="#_x0000_t75" stroked="false">
            <v:imagedata r:id="rId66" o:title=""/>
          </v:shape>
        </w:pict>
      </w:r>
      <w:r>
        <w:rPr/>
        <w:pict>
          <v:shape style="position:absolute;margin-left:462.600006pt;margin-top:34.403694pt;width:.660019pt;height:1.5pt;mso-position-horizontal-relative:page;mso-position-vertical-relative:paragraph;z-index:4744" type="#_x0000_t75" stroked="false">
            <v:imagedata r:id="rId124" o:title=""/>
          </v:shape>
        </w:pict>
      </w:r>
      <w:r>
        <w:rPr/>
        <w:pict>
          <v:group style="position:absolute;margin-left:199.999985pt;margin-top:47.423653pt;width:262.8pt;height:5.6pt;mso-position-horizontal-relative:page;mso-position-vertical-relative:paragraph;z-index:-1152208" coordorigin="4000,948" coordsize="5256,112">
            <v:shape style="position:absolute;left:4000;top:948;width:1305;height:112" type="#_x0000_t75" stroked="false">
              <v:imagedata r:id="rId125" o:title=""/>
            </v:shape>
            <v:shape style="position:absolute;left:5281;top:1030;width:2434;height:30" type="#_x0000_t75" stroked="false">
              <v:imagedata r:id="rId126" o:title=""/>
            </v:shape>
            <v:shape style="position:absolute;left:7690;top:1030;width:1565;height:10" type="#_x0000_t75" stroked="false">
              <v:imagedata r:id="rId71" o:title=""/>
            </v:shape>
            <w10:wrap type="none"/>
          </v:group>
        </w:pict>
      </w:r>
      <w:r>
        <w:rPr/>
        <w:pict>
          <v:shape style="position:absolute;margin-left:200.479996pt;margin-top:68.383682pt;width:.480014pt;height:1.26pt;mso-position-horizontal-relative:page;mso-position-vertical-relative:paragraph;z-index:4792" type="#_x0000_t75" stroked="false">
            <v:imagedata r:id="rId127" o:title=""/>
          </v:shape>
        </w:pict>
      </w:r>
      <w:r>
        <w:rPr/>
        <w:pict>
          <v:shape style="position:absolute;margin-left:264.279999pt;margin-top:68.383682pt;width:.480014pt;height:1.26pt;mso-position-horizontal-relative:page;mso-position-vertical-relative:paragraph;z-index:4816" type="#_x0000_t75" stroked="false">
            <v:imagedata r:id="rId127" o:title=""/>
          </v:shape>
        </w:pict>
      </w:r>
      <w:r>
        <w:rPr/>
        <w:pict>
          <v:shape style="position:absolute;margin-left:320.980011pt;margin-top:69.583679pt;width:.479996pt;height:.1pt;mso-position-horizontal-relative:page;mso-position-vertical-relative:paragraph;z-index:4840" type="#_x0000_t75" stroked="false">
            <v:imagedata r:id="rId66" o:title=""/>
          </v:shape>
        </w:pict>
      </w:r>
      <w:r>
        <w:rPr/>
        <w:pict>
          <v:shape style="position:absolute;margin-left:384.76001pt;margin-top:69.583679pt;width:.479996pt;height:.1pt;mso-position-horizontal-relative:page;mso-position-vertical-relative:paragraph;z-index:4864" type="#_x0000_t75" stroked="false">
            <v:imagedata r:id="rId66" o:title=""/>
          </v:shape>
        </w:pict>
      </w:r>
      <w:r>
        <w:rPr/>
        <w:pict>
          <v:shape style="position:absolute;margin-left:462.779999pt;margin-top:68.383682pt;width:.480014pt;height:1.26pt;mso-position-horizontal-relative:page;mso-position-vertical-relative:paragraph;z-index:4888" type="#_x0000_t75" stroked="false">
            <v:imagedata r:id="rId127" o:title=""/>
          </v:shape>
        </w:pict>
      </w:r>
      <w:r>
        <w:rPr/>
        <w:t>（续）</w:t>
      </w:r>
    </w:p>
    <w:p>
      <w:pPr>
        <w:spacing w:line="240" w:lineRule="auto" w:before="6"/>
        <w:rPr>
          <w:rFonts w:ascii="宋体" w:hAnsi="宋体" w:cs="宋体" w:eastAsia="宋体" w:hint="default"/>
          <w:sz w:val="5"/>
          <w:szCs w:val="5"/>
        </w:rPr>
      </w:pPr>
    </w:p>
    <w:tbl>
      <w:tblPr>
        <w:tblW w:w="0" w:type="auto"/>
        <w:jc w:val="left"/>
        <w:tblInd w:w="467" w:type="dxa"/>
        <w:tblLayout w:type="fixed"/>
        <w:tblCellMar>
          <w:top w:w="0" w:type="dxa"/>
          <w:left w:w="0" w:type="dxa"/>
          <w:bottom w:w="0" w:type="dxa"/>
          <w:right w:w="0" w:type="dxa"/>
        </w:tblCellMar>
        <w:tblLook w:val="01E0"/>
      </w:tblPr>
      <w:tblGrid>
        <w:gridCol w:w="2567"/>
        <w:gridCol w:w="1276"/>
        <w:gridCol w:w="1134"/>
        <w:gridCol w:w="1276"/>
        <w:gridCol w:w="1560"/>
        <w:gridCol w:w="1184"/>
      </w:tblGrid>
      <w:tr>
        <w:trPr>
          <w:trHeight w:val="332" w:hRule="exact"/>
        </w:trPr>
        <w:tc>
          <w:tcPr>
            <w:tcW w:w="2567"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0" w:lineRule="exact"/>
              <w:ind w:left="2562"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3048"/>
                  <wp:effectExtent l="0" t="0" r="0" b="0"/>
                  <wp:docPr id="7" name="image107.png" descr=""/>
                  <wp:cNvGraphicFramePr>
                    <a:graphicFrameLocks noChangeAspect="1"/>
                  </wp:cNvGraphicFramePr>
                  <a:graphic>
                    <a:graphicData uri="http://schemas.openxmlformats.org/drawingml/2006/picture">
                      <pic:pic>
                        <pic:nvPicPr>
                          <pic:cNvPr id="8" name="image107.png"/>
                          <pic:cNvPicPr/>
                        </pic:nvPicPr>
                        <pic:blipFill>
                          <a:blip r:embed="rId128" cstate="print"/>
                          <a:stretch>
                            <a:fillRect/>
                          </a:stretch>
                        </pic:blipFill>
                        <pic:spPr>
                          <a:xfrm>
                            <a:off x="0" y="0"/>
                            <a:ext cx="6096" cy="3048"/>
                          </a:xfrm>
                          <a:prstGeom prst="rect">
                            <a:avLst/>
                          </a:prstGeom>
                        </pic:spPr>
                      </pic:pic>
                    </a:graphicData>
                  </a:graphic>
                </wp:inline>
              </w:drawing>
            </w:r>
            <w:r>
              <w:rPr>
                <w:rFonts w:ascii="宋体" w:hAnsi="宋体" w:cs="宋体" w:eastAsia="宋体" w:hint="default"/>
                <w:sz w:val="2"/>
                <w:szCs w:val="2"/>
              </w:rPr>
            </w:r>
          </w:p>
        </w:tc>
        <w:tc>
          <w:tcPr>
            <w:tcW w:w="12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tc>
        <w:tc>
          <w:tcPr>
            <w:tcW w:w="1134" w:type="dxa"/>
            <w:tcBorders>
              <w:top w:val="single" w:sz="12" w:space="0" w:color="000000"/>
              <w:left w:val="nil" w:sz="6" w:space="0" w:color="auto"/>
              <w:bottom w:val="single" w:sz="4" w:space="0" w:color="000000"/>
              <w:right w:val="nil" w:sz="6" w:space="0" w:color="auto"/>
            </w:tcBorders>
          </w:tcPr>
          <w:p>
            <w:pPr/>
          </w:p>
        </w:tc>
        <w:tc>
          <w:tcPr>
            <w:tcW w:w="12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560" w:type="dxa"/>
            <w:tcBorders>
              <w:top w:val="single" w:sz="12" w:space="0" w:color="000000"/>
              <w:left w:val="nil" w:sz="6" w:space="0" w:color="auto"/>
              <w:bottom w:val="single" w:sz="4" w:space="0" w:color="000000"/>
              <w:right w:val="nil" w:sz="6" w:space="0" w:color="auto"/>
            </w:tcBorders>
          </w:tcPr>
          <w:p>
            <w:pPr/>
          </w:p>
        </w:tc>
        <w:tc>
          <w:tcPr>
            <w:tcW w:w="1184" w:type="dxa"/>
            <w:tcBorders>
              <w:top w:val="single" w:sz="12" w:space="0" w:color="000000"/>
              <w:left w:val="nil" w:sz="6" w:space="0" w:color="auto"/>
              <w:bottom w:val="single" w:sz="4" w:space="0" w:color="000000"/>
              <w:right w:val="nil" w:sz="6" w:space="0" w:color="auto"/>
            </w:tcBorders>
          </w:tcPr>
          <w:p>
            <w:pPr/>
          </w:p>
        </w:tc>
      </w:tr>
      <w:tr>
        <w:trPr>
          <w:trHeight w:val="267"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right="1087"/>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41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84" w:type="dxa"/>
            <w:tcBorders>
              <w:top w:val="single" w:sz="4" w:space="0" w:color="000000"/>
              <w:left w:val="single" w:sz="4" w:space="0" w:color="000000"/>
              <w:bottom w:val="nil" w:sz="6" w:space="0" w:color="auto"/>
              <w:right w:val="nil" w:sz="6" w:space="0" w:color="auto"/>
            </w:tcBorders>
          </w:tcPr>
          <w:p>
            <w:pPr/>
          </w:p>
        </w:tc>
      </w:tr>
      <w:tr>
        <w:trPr>
          <w:trHeight w:val="171" w:hRule="exact"/>
        </w:trPr>
        <w:tc>
          <w:tcPr>
            <w:tcW w:w="256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nil" w:sz="6" w:space="0" w:color="auto"/>
            </w:tcBorders>
          </w:tcPr>
          <w:p>
            <w:pPr>
              <w:pStyle w:val="TableParagraph"/>
              <w:spacing w:line="175" w:lineRule="exact"/>
              <w:ind w:right="4"/>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51" w:hRule="exact"/>
        </w:trPr>
        <w:tc>
          <w:tcPr>
            <w:tcW w:w="2567" w:type="dxa"/>
            <w:tcBorders>
              <w:top w:val="nil" w:sz="6" w:space="0" w:color="auto"/>
              <w:left w:val="nil" w:sz="6" w:space="0" w:color="auto"/>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tc>
        <w:tc>
          <w:tcPr>
            <w:tcW w:w="1276" w:type="dxa"/>
            <w:tcBorders>
              <w:top w:val="nil" w:sz="6" w:space="0" w:color="auto"/>
              <w:left w:val="single" w:sz="4" w:space="0" w:color="000000"/>
              <w:bottom w:val="single" w:sz="8" w:space="0" w:color="000000"/>
              <w:right w:val="single" w:sz="4" w:space="0" w:color="000000"/>
            </w:tcBorders>
          </w:tcPr>
          <w:p>
            <w:pPr>
              <w:pStyle w:val="TableParagraph"/>
              <w:spacing w:line="176"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nil" w:sz="6" w:space="0" w:color="auto"/>
              <w:left w:val="single" w:sz="4" w:space="0" w:color="000000"/>
              <w:bottom w:val="single" w:sz="8" w:space="0" w:color="000000"/>
              <w:right w:val="single" w:sz="4" w:space="0" w:color="000000"/>
            </w:tcBorders>
          </w:tcPr>
          <w:p>
            <w:pPr>
              <w:pStyle w:val="TableParagraph"/>
              <w:spacing w:line="190" w:lineRule="exact"/>
              <w:ind w:right="10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76" w:type="dxa"/>
            <w:tcBorders>
              <w:top w:val="nil" w:sz="6" w:space="0" w:color="auto"/>
              <w:left w:val="single" w:sz="4" w:space="0" w:color="000000"/>
              <w:bottom w:val="single" w:sz="8" w:space="0" w:color="000000"/>
              <w:right w:val="single" w:sz="4" w:space="0" w:color="000000"/>
            </w:tcBorders>
          </w:tcPr>
          <w:p>
            <w:pPr>
              <w:pStyle w:val="TableParagraph"/>
              <w:spacing w:line="176"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60" w:type="dxa"/>
            <w:tcBorders>
              <w:top w:val="nil" w:sz="6" w:space="0" w:color="auto"/>
              <w:left w:val="single" w:sz="4" w:space="0" w:color="000000"/>
              <w:bottom w:val="single" w:sz="8" w:space="0" w:color="000000"/>
              <w:right w:val="single" w:sz="4" w:space="0" w:color="000000"/>
            </w:tcBorders>
          </w:tcPr>
          <w:p>
            <w:pPr>
              <w:pStyle w:val="TableParagraph"/>
              <w:spacing w:line="190" w:lineRule="exact"/>
              <w:ind w:right="143"/>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84" w:type="dxa"/>
            <w:tcBorders>
              <w:top w:val="nil" w:sz="6" w:space="0" w:color="auto"/>
              <w:left w:val="single" w:sz="4"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tc>
      </w:tr>
      <w:tr>
        <w:trPr>
          <w:trHeight w:val="481" w:hRule="exact"/>
        </w:trPr>
        <w:tc>
          <w:tcPr>
            <w:tcW w:w="2567"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134"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56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184"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r>
      <w:tr>
        <w:trPr>
          <w:trHeight w:val="476"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27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4,732,833.38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96.41</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1,302,546.33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27.52</w:t>
            </w:r>
          </w:p>
        </w:tc>
        <w:tc>
          <w:tcPr>
            <w:tcW w:w="1184"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left="19" w:right="0"/>
              <w:jc w:val="center"/>
              <w:rPr>
                <w:rFonts w:ascii="Times New Roman" w:hAnsi="Times New Roman" w:cs="Times New Roman" w:eastAsia="Times New Roman" w:hint="default"/>
                <w:sz w:val="18"/>
                <w:szCs w:val="18"/>
              </w:rPr>
            </w:pPr>
            <w:r>
              <w:rPr>
                <w:rFonts w:ascii="Times New Roman"/>
                <w:sz w:val="18"/>
              </w:rPr>
              <w:t>3,430,287.05</w:t>
            </w:r>
          </w:p>
        </w:tc>
      </w:tr>
      <w:tr>
        <w:trPr>
          <w:trHeight w:val="498"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176,000.00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3.59</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176,000.00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100.00</w:t>
            </w:r>
          </w:p>
        </w:tc>
        <w:tc>
          <w:tcPr>
            <w:tcW w:w="1184" w:type="dxa"/>
            <w:tcBorders>
              <w:top w:val="nil" w:sz="6" w:space="0" w:color="auto"/>
              <w:left w:val="single" w:sz="4" w:space="0" w:color="000000"/>
              <w:bottom w:val="nil" w:sz="6" w:space="0" w:color="auto"/>
              <w:right w:val="nil" w:sz="6" w:space="0" w:color="auto"/>
            </w:tcBorders>
          </w:tcPr>
          <w:p>
            <w:pPr/>
          </w:p>
        </w:tc>
      </w:tr>
      <w:tr>
        <w:trPr>
          <w:trHeight w:val="313" w:hRule="exact"/>
        </w:trPr>
        <w:tc>
          <w:tcPr>
            <w:tcW w:w="2567" w:type="dxa"/>
            <w:tcBorders>
              <w:top w:val="nil" w:sz="6" w:space="0" w:color="auto"/>
              <w:left w:val="nil" w:sz="6" w:space="0" w:color="auto"/>
              <w:bottom w:val="single" w:sz="12" w:space="0" w:color="000000"/>
              <w:right w:val="single" w:sz="4" w:space="0" w:color="000000"/>
            </w:tcBorders>
          </w:tcPr>
          <w:p>
            <w:pPr>
              <w:pStyle w:val="TableParagraph"/>
              <w:spacing w:line="232" w:lineRule="exact"/>
              <w:ind w:right="108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4,908,833.38</w:t>
            </w:r>
            <w:r>
              <w:rPr>
                <w:rFonts w:ascii="Times New Roman"/>
                <w:spacing w:val="-1"/>
                <w:sz w:val="18"/>
              </w:rPr>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1,478,546.33</w:t>
            </w:r>
            <w:r>
              <w:rPr>
                <w:rFonts w:ascii="Times New Roman"/>
                <w:spacing w:val="-1"/>
                <w:sz w:val="18"/>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z w:val="18"/>
              </w:rPr>
              <w:t>30.12</w:t>
            </w:r>
            <w:r>
              <w:rPr>
                <w:rFonts w:ascii="Times New Roman"/>
                <w:sz w:val="18"/>
              </w:rPr>
            </w:r>
          </w:p>
        </w:tc>
        <w:tc>
          <w:tcPr>
            <w:tcW w:w="1184" w:type="dxa"/>
            <w:tcBorders>
              <w:top w:val="nil" w:sz="6" w:space="0" w:color="auto"/>
              <w:left w:val="single" w:sz="4" w:space="0" w:color="000000"/>
              <w:bottom w:val="single" w:sz="12" w:space="0" w:color="000000"/>
              <w:right w:val="nil" w:sz="6" w:space="0" w:color="auto"/>
            </w:tcBorders>
          </w:tcPr>
          <w:p>
            <w:pPr>
              <w:pStyle w:val="TableParagraph"/>
              <w:spacing w:line="240" w:lineRule="auto" w:before="40"/>
              <w:ind w:left="19" w:right="0"/>
              <w:jc w:val="center"/>
              <w:rPr>
                <w:rFonts w:ascii="Times New Roman" w:hAnsi="Times New Roman" w:cs="Times New Roman" w:eastAsia="Times New Roman" w:hint="default"/>
                <w:sz w:val="18"/>
                <w:szCs w:val="18"/>
              </w:rPr>
            </w:pPr>
            <w:r>
              <w:rPr>
                <w:rFonts w:ascii="Times New Roman"/>
                <w:b/>
                <w:sz w:val="18"/>
              </w:rPr>
              <w:t>3,430,287.05</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386" w:lineRule="auto" w:before="35"/>
        <w:ind w:left="574" w:right="4720"/>
        <w:jc w:val="left"/>
      </w:pPr>
      <w:r>
        <w:rPr/>
        <w:pict>
          <v:group style="position:absolute;margin-left:73.080002pt;margin-top:-70.646317pt;width:449.2pt;height:.5pt;mso-position-horizontal-relative:page;mso-position-vertical-relative:paragraph;z-index:-1152064" coordorigin="1462,-1413" coordsize="8984,10">
            <v:shape style="position:absolute;left:1462;top:-1413;width:4958;height:10" type="#_x0000_t75" stroked="false">
              <v:imagedata r:id="rId107" o:title=""/>
            </v:shape>
            <v:shape style="position:absolute;left:6415;top:-1413;width:1280;height:10" type="#_x0000_t75" stroked="false">
              <v:imagedata r:id="rId108" o:title=""/>
            </v:shape>
            <v:shape style="position:absolute;left:7690;top:-1413;width:1565;height:10" type="#_x0000_t75" stroked="false">
              <v:imagedata r:id="rId90" o:title=""/>
            </v:shape>
            <v:shape style="position:absolute;left:9251;top:-1413;width:1194;height:10" type="#_x0000_t75" stroked="false">
              <v:imagedata r:id="rId109" o:title=""/>
            </v:shape>
            <w10:wrap type="none"/>
          </v:group>
        </w:pict>
      </w:r>
      <w:r>
        <w:rPr/>
        <w:pict>
          <v:group style="position:absolute;margin-left:73.080002pt;margin-top:-46.766312pt;width:449.2pt;height:.5pt;mso-position-horizontal-relative:page;mso-position-vertical-relative:paragraph;z-index:-1152040" coordorigin="1462,-935" coordsize="8984,10">
            <v:shape style="position:absolute;left:1462;top:-935;width:4958;height:10" type="#_x0000_t75" stroked="false">
              <v:imagedata r:id="rId107" o:title=""/>
            </v:shape>
            <v:shape style="position:absolute;left:6415;top:-935;width:1280;height:10" type="#_x0000_t75" stroked="false">
              <v:imagedata r:id="rId122" o:title=""/>
            </v:shape>
            <v:shape style="position:absolute;left:7690;top:-935;width:1565;height:10" type="#_x0000_t75" stroked="false">
              <v:imagedata r:id="rId71" o:title=""/>
            </v:shape>
            <v:shape style="position:absolute;left:9251;top:-935;width:1194;height:10" type="#_x0000_t75" stroked="false">
              <v:imagedata r:id="rId123" o:title=""/>
            </v:shape>
            <w10:wrap type="none"/>
          </v:group>
        </w:pict>
      </w:r>
      <w:r>
        <w:rPr/>
        <w:pict>
          <v:group style="position:absolute;margin-left:73.080002pt;margin-top:-22.946314pt;width:449.2pt;height:.5pt;mso-position-horizontal-relative:page;mso-position-vertical-relative:paragraph;z-index:-1152016" coordorigin="1462,-459" coordsize="8984,10">
            <v:shape style="position:absolute;left:1462;top:-459;width:4958;height:10" type="#_x0000_t75" stroked="false">
              <v:imagedata r:id="rId107" o:title=""/>
            </v:shape>
            <v:shape style="position:absolute;left:6415;top:-459;width:1280;height:10" type="#_x0000_t75" stroked="false">
              <v:imagedata r:id="rId108" o:title=""/>
            </v:shape>
            <v:shape style="position:absolute;left:7690;top:-459;width:1565;height:10" type="#_x0000_t75" stroked="false">
              <v:imagedata r:id="rId90" o:title=""/>
            </v:shape>
            <v:shape style="position:absolute;left:9251;top:-459;width:1194;height:10" type="#_x0000_t75" stroked="false">
              <v:imagedata r:id="rId109" o:title=""/>
            </v:shape>
            <w10:wrap type="none"/>
          </v:group>
        </w:pict>
      </w:r>
      <w:r>
        <w:rPr/>
        <w:pict>
          <v:group style="position:absolute;margin-left:64.769997pt;margin-top:49.293667pt;width:450.6pt;height:20.350pt;mso-position-horizontal-relative:page;mso-position-vertical-relative:paragraph;z-index:-1151944" coordorigin="1295,986" coordsize="9012,407">
            <v:group style="position:absolute;left:1310;top:1001;width:2792;height:2" coordorigin="1310,1001" coordsize="2792,2">
              <v:shape style="position:absolute;left:1310;top:1001;width:2792;height:2" coordorigin="1310,1001" coordsize="2792,0" path="m1310,1001l4102,1001e" filled="false" stroked="true" strokeweight="1.5pt" strokecolor="#000000">
                <v:path arrowok="t"/>
              </v:shape>
            </v:group>
            <v:group style="position:absolute;left:4102;top:1001;width:30;height:2" coordorigin="4102,1001" coordsize="30,2">
              <v:shape style="position:absolute;left:4102;top:1001;width:30;height:2" coordorigin="4102,1001" coordsize="30,0" path="m4102,1001l4132,1001e" filled="false" stroked="true" strokeweight="1.5pt" strokecolor="#000000">
                <v:path arrowok="t"/>
              </v:shape>
            </v:group>
            <v:group style="position:absolute;left:4132;top:1001;width:6161;height:2" coordorigin="4132,1001" coordsize="6161,2">
              <v:shape style="position:absolute;left:4132;top:1001;width:6161;height:2" coordorigin="4132,1001" coordsize="6161,0" path="m4132,1001l10292,1001e" filled="false" stroked="true" strokeweight="1.5pt" strokecolor="#000000">
                <v:path arrowok="t"/>
              </v:shape>
            </v:group>
            <v:group style="position:absolute;left:4102;top:1016;width:10;height:20" coordorigin="4102,1016" coordsize="10,20">
              <v:shape style="position:absolute;left:4102;top:1016;width:10;height:20" coordorigin="4102,1016" coordsize="10,20" path="m4102,1035l4112,1035,4112,1016,4102,1016,4102,1035xe" filled="true" fillcolor="#000000" stroked="false">
                <v:path arrowok="t"/>
                <v:fill type="solid"/>
              </v:shape>
            </v:group>
            <v:group style="position:absolute;left:4102;top:1035;width:10;height:20" coordorigin="4102,1035" coordsize="10,20">
              <v:shape style="position:absolute;left:4102;top:1035;width:10;height:20" coordorigin="4102,1035" coordsize="10,20" path="m4102,1054l4112,1054,4112,1035,4102,1035,4102,1054xe" filled="true" fillcolor="#000000" stroked="false">
                <v:path arrowok="t"/>
                <v:fill type="solid"/>
              </v:shape>
            </v:group>
            <v:group style="position:absolute;left:4102;top:1054;width:10;height:20" coordorigin="4102,1054" coordsize="10,20">
              <v:shape style="position:absolute;left:4102;top:1054;width:10;height:20" coordorigin="4102,1054" coordsize="10,20" path="m4102,1073l4112,1073,4112,1054,4102,1054,4102,1073xe" filled="true" fillcolor="#000000" stroked="false">
                <v:path arrowok="t"/>
                <v:fill type="solid"/>
              </v:shape>
            </v:group>
            <v:group style="position:absolute;left:4102;top:1073;width:10;height:20" coordorigin="4102,1073" coordsize="10,20">
              <v:shape style="position:absolute;left:4102;top:1073;width:10;height:20" coordorigin="4102,1073" coordsize="10,20" path="m4102,1093l4112,1093,4112,1073,4102,1073,4102,1093xe" filled="true" fillcolor="#000000" stroked="false">
                <v:path arrowok="t"/>
                <v:fill type="solid"/>
              </v:shape>
            </v:group>
            <v:group style="position:absolute;left:4102;top:1093;width:10;height:20" coordorigin="4102,1093" coordsize="10,20">
              <v:shape style="position:absolute;left:4102;top:1093;width:10;height:20" coordorigin="4102,1093" coordsize="10,20" path="m4102,1112l4112,1112,4112,1093,4102,1093,4102,1112xe" filled="true" fillcolor="#000000" stroked="false">
                <v:path arrowok="t"/>
                <v:fill type="solid"/>
              </v:shape>
            </v:group>
            <v:group style="position:absolute;left:4102;top:1112;width:10;height:20" coordorigin="4102,1112" coordsize="10,20">
              <v:shape style="position:absolute;left:4102;top:1112;width:10;height:20" coordorigin="4102,1112" coordsize="10,20" path="m4102,1131l4112,1131,4112,1112,4102,1112,4102,1131xe" filled="true" fillcolor="#000000" stroked="false">
                <v:path arrowok="t"/>
                <v:fill type="solid"/>
              </v:shape>
            </v:group>
            <v:group style="position:absolute;left:4102;top:1131;width:10;height:20" coordorigin="4102,1131" coordsize="10,20">
              <v:shape style="position:absolute;left:4102;top:1131;width:10;height:20" coordorigin="4102,1131" coordsize="10,20" path="m4102,1150l4112,1150,4112,1131,4102,1131,4102,1150xe" filled="true" fillcolor="#000000" stroked="false">
                <v:path arrowok="t"/>
                <v:fill type="solid"/>
              </v:shape>
            </v:group>
            <v:group style="position:absolute;left:4102;top:1150;width:10;height:20" coordorigin="4102,1150" coordsize="10,20">
              <v:shape style="position:absolute;left:4102;top:1150;width:10;height:20" coordorigin="4102,1150" coordsize="10,20" path="m4102,1169l4112,1169,4112,1150,4102,1150,4102,1169xe" filled="true" fillcolor="#000000" stroked="false">
                <v:path arrowok="t"/>
                <v:fill type="solid"/>
              </v:shape>
            </v:group>
            <v:group style="position:absolute;left:4102;top:1169;width:10;height:20" coordorigin="4102,1169" coordsize="10,20">
              <v:shape style="position:absolute;left:4102;top:1169;width:10;height:20" coordorigin="4102,1169" coordsize="10,20" path="m4102,1189l4112,1189,4112,1169,4102,1169,4102,1189xe" filled="true" fillcolor="#000000" stroked="false">
                <v:path arrowok="t"/>
                <v:fill type="solid"/>
              </v:shape>
            </v:group>
            <v:group style="position:absolute;left:4102;top:1189;width:10;height:20" coordorigin="4102,1189" coordsize="10,20">
              <v:shape style="position:absolute;left:4102;top:1189;width:10;height:20" coordorigin="4102,1189" coordsize="10,20" path="m4102,1208l4112,1208,4112,1189,4102,1189,4102,1208xe" filled="true" fillcolor="#000000" stroked="false">
                <v:path arrowok="t"/>
                <v:fill type="solid"/>
              </v:shape>
              <v:shape style="position:absolute;left:4092;top:1208;width:1283;height:101" type="#_x0000_t75" stroked="false">
                <v:imagedata r:id="rId129" o:title=""/>
              </v:shape>
              <v:shape style="position:absolute;left:5371;top:1299;width:4922;height:10" type="#_x0000_t75" stroked="false">
                <v:imagedata r:id="rId130" o:title=""/>
              </v:shape>
              <v:shape style="position:absolute;left:6838;top:1066;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2256;top:1213;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xbxContent>
                </v:textbox>
                <w10:wrap type="none"/>
              </v:shape>
            </v:group>
            <w10:wrap type="none"/>
          </v:group>
        </w:pict>
      </w:r>
      <w:r>
        <w:rPr>
          <w:rFonts w:ascii="Times New Roman" w:hAnsi="Times New Roman" w:cs="Times New Roman" w:eastAsia="Times New Roman" w:hint="default"/>
        </w:rPr>
        <w:t>A</w:t>
      </w:r>
      <w:r>
        <w:rPr/>
        <w:t>、期末无单项金额重大并单项计提坏账准备的其他应收款。 </w:t>
      </w:r>
      <w:r>
        <w:rPr>
          <w:rFonts w:ascii="Times New Roman" w:hAnsi="Times New Roman" w:cs="Times New Roman" w:eastAsia="Times New Roman" w:hint="default"/>
        </w:rPr>
        <w:t>B</w:t>
      </w:r>
      <w:r>
        <w:rPr/>
        <w:t>、期末单项金额不重大但单独计提坏账准备的其他应收款：</w:t>
      </w:r>
    </w:p>
    <w:p>
      <w:pPr>
        <w:spacing w:line="240" w:lineRule="auto" w:before="7"/>
        <w:rPr>
          <w:rFonts w:ascii="宋体" w:hAnsi="宋体" w:cs="宋体" w:eastAsia="宋体" w:hint="default"/>
          <w:sz w:val="28"/>
          <w:szCs w:val="28"/>
        </w:rPr>
      </w:pPr>
    </w:p>
    <w:tbl>
      <w:tblPr>
        <w:tblW w:w="0" w:type="auto"/>
        <w:jc w:val="left"/>
        <w:tblInd w:w="316" w:type="dxa"/>
        <w:tblLayout w:type="fixed"/>
        <w:tblCellMar>
          <w:top w:w="0" w:type="dxa"/>
          <w:left w:w="0" w:type="dxa"/>
          <w:bottom w:w="0" w:type="dxa"/>
          <w:right w:w="0" w:type="dxa"/>
        </w:tblCellMar>
        <w:tblLook w:val="01E0"/>
      </w:tblPr>
      <w:tblGrid>
        <w:gridCol w:w="2811"/>
        <w:gridCol w:w="1274"/>
        <w:gridCol w:w="1459"/>
        <w:gridCol w:w="1526"/>
        <w:gridCol w:w="1927"/>
      </w:tblGrid>
      <w:tr>
        <w:trPr>
          <w:trHeight w:val="287" w:hRule="exact"/>
        </w:trPr>
        <w:tc>
          <w:tcPr>
            <w:tcW w:w="2811" w:type="dxa"/>
            <w:tcBorders>
              <w:top w:val="nil" w:sz="6" w:space="0" w:color="auto"/>
              <w:left w:val="nil" w:sz="6" w:space="0" w:color="auto"/>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tc>
        <w:tc>
          <w:tcPr>
            <w:tcW w:w="1274" w:type="dxa"/>
            <w:tcBorders>
              <w:top w:val="nil" w:sz="6" w:space="0" w:color="auto"/>
              <w:left w:val="single" w:sz="4" w:space="0" w:color="000000"/>
              <w:bottom w:val="single" w:sz="2" w:space="0" w:color="000000"/>
              <w:right w:val="single" w:sz="4" w:space="0" w:color="000000"/>
            </w:tcBorders>
          </w:tcPr>
          <w:p>
            <w:pPr>
              <w:pStyle w:val="TableParagraph"/>
              <w:spacing w:line="232"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459" w:type="dxa"/>
            <w:tcBorders>
              <w:top w:val="nil" w:sz="6" w:space="0" w:color="auto"/>
              <w:left w:val="single" w:sz="4" w:space="0" w:color="000000"/>
              <w:bottom w:val="single" w:sz="2" w:space="0" w:color="000000"/>
              <w:right w:val="single" w:sz="4" w:space="0" w:color="000000"/>
            </w:tcBorders>
          </w:tcPr>
          <w:p>
            <w:pPr>
              <w:pStyle w:val="TableParagraph"/>
              <w:spacing w:line="232"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tcBorders>
              <w:top w:val="nil" w:sz="6" w:space="0" w:color="auto"/>
              <w:left w:val="single" w:sz="4" w:space="0" w:color="000000"/>
              <w:bottom w:val="single" w:sz="2" w:space="0" w:color="000000"/>
              <w:right w:val="single" w:sz="4" w:space="0" w:color="000000"/>
            </w:tcBorders>
          </w:tcPr>
          <w:p>
            <w:pPr>
              <w:pStyle w:val="TableParagraph"/>
              <w:spacing w:line="245" w:lineRule="exact"/>
              <w:ind w:right="125"/>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927" w:type="dxa"/>
            <w:tcBorders>
              <w:top w:val="nil" w:sz="6" w:space="0" w:color="auto"/>
              <w:left w:val="single" w:sz="4" w:space="0" w:color="000000"/>
              <w:bottom w:val="single" w:sz="2"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35" w:hRule="exact"/>
        </w:trPr>
        <w:tc>
          <w:tcPr>
            <w:tcW w:w="2811" w:type="dxa"/>
            <w:tcBorders>
              <w:top w:val="single" w:sz="2"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成都电业局高新供电局</w:t>
            </w:r>
          </w:p>
        </w:tc>
        <w:tc>
          <w:tcPr>
            <w:tcW w:w="1274"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56"/>
              <w:ind w:left="351" w:right="0"/>
              <w:jc w:val="left"/>
              <w:rPr>
                <w:rFonts w:ascii="Times New Roman" w:hAnsi="Times New Roman" w:cs="Times New Roman" w:eastAsia="Times New Roman" w:hint="default"/>
                <w:sz w:val="18"/>
                <w:szCs w:val="18"/>
              </w:rPr>
            </w:pPr>
            <w:r>
              <w:rPr>
                <w:rFonts w:ascii="Times New Roman"/>
                <w:sz w:val="18"/>
              </w:rPr>
              <w:t>176,000.00</w:t>
            </w:r>
          </w:p>
        </w:tc>
        <w:tc>
          <w:tcPr>
            <w:tcW w:w="1459"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56"/>
              <w:ind w:left="536" w:right="0"/>
              <w:jc w:val="left"/>
              <w:rPr>
                <w:rFonts w:ascii="Times New Roman" w:hAnsi="Times New Roman" w:cs="Times New Roman" w:eastAsia="Times New Roman" w:hint="default"/>
                <w:sz w:val="18"/>
                <w:szCs w:val="18"/>
              </w:rPr>
            </w:pPr>
            <w:r>
              <w:rPr>
                <w:rFonts w:ascii="Times New Roman"/>
                <w:sz w:val="18"/>
              </w:rPr>
              <w:t>176,000.00</w:t>
            </w:r>
          </w:p>
        </w:tc>
        <w:tc>
          <w:tcPr>
            <w:tcW w:w="1526"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100.00</w:t>
            </w:r>
          </w:p>
        </w:tc>
        <w:tc>
          <w:tcPr>
            <w:tcW w:w="1927"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预计收回可能性小</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pict>
          <v:shape style="position:absolute;margin-left:205.100006pt;margin-top:-23.72637pt;width:.485703pt;height:1.275pt;mso-position-horizontal-relative:page;mso-position-vertical-relative:paragraph;z-index:5056" type="#_x0000_t75" stroked="false">
            <v:imagedata r:id="rId131" o:title=""/>
          </v:shape>
        </w:pict>
      </w:r>
      <w:r>
        <w:rPr/>
        <w:pict>
          <v:shape style="position:absolute;margin-left:268.779999pt;margin-top:-23.72637pt;width:.485713pt;height:1.275pt;mso-position-horizontal-relative:page;mso-position-vertical-relative:paragraph;z-index:5080" type="#_x0000_t75" stroked="false">
            <v:imagedata r:id="rId131" o:title=""/>
          </v:shape>
        </w:pict>
      </w:r>
      <w:r>
        <w:rPr/>
        <w:pict>
          <v:shape style="position:absolute;margin-left:341.73999pt;margin-top:-23.72637pt;width:.485713pt;height:1.275pt;mso-position-horizontal-relative:page;mso-position-vertical-relative:paragraph;z-index:5104" type="#_x0000_t75" stroked="false">
            <v:imagedata r:id="rId131" o:title=""/>
          </v:shape>
        </w:pict>
      </w:r>
      <w:r>
        <w:rPr/>
        <w:pict>
          <v:shape style="position:absolute;margin-left:418.019989pt;margin-top:-23.72637pt;width:.485713pt;height:1.275pt;mso-position-horizontal-relative:page;mso-position-vertical-relative:paragraph;z-index:5128" type="#_x0000_t75" stroked="false">
            <v:imagedata r:id="rId131" o:title=""/>
          </v:shape>
        </w:pict>
      </w:r>
      <w:r>
        <w:rPr/>
        <w:pict>
          <v:group style="position:absolute;margin-left:64.769997pt;margin-top:25.893661pt;width:450.6pt;height:21.75pt;mso-position-horizontal-relative:page;mso-position-vertical-relative:paragraph;z-index:-1151776" coordorigin="1295,518" coordsize="9012,435">
            <v:group style="position:absolute;left:1310;top:533;width:2180;height:2" coordorigin="1310,533" coordsize="2180,2">
              <v:shape style="position:absolute;left:1310;top:533;width:2180;height:2" coordorigin="1310,533" coordsize="2180,0" path="m1310,533l3490,533e" filled="false" stroked="true" strokeweight="1.5pt" strokecolor="#000000">
                <v:path arrowok="t"/>
              </v:shape>
            </v:group>
            <v:group style="position:absolute;left:3490;top:533;width:30;height:2" coordorigin="3490,533" coordsize="30,2">
              <v:shape style="position:absolute;left:3490;top:533;width:30;height:2" coordorigin="3490,533" coordsize="30,0" path="m3490,533l3520,533e" filled="false" stroked="true" strokeweight="1.5pt" strokecolor="#000000">
                <v:path arrowok="t"/>
              </v:shape>
            </v:group>
            <v:group style="position:absolute;left:3520;top:533;width:6773;height:2" coordorigin="3520,533" coordsize="6773,2">
              <v:shape style="position:absolute;left:3520;top:533;width:6773;height:2" coordorigin="3520,533" coordsize="6773,0" path="m3520,533l10292,533e" filled="false" stroked="true" strokeweight="1.5pt" strokecolor="#000000">
                <v:path arrowok="t"/>
              </v:shape>
            </v:group>
            <v:group style="position:absolute;left:3490;top:548;width:10;height:20" coordorigin="3490,548" coordsize="10,20">
              <v:shape style="position:absolute;left:3490;top:548;width:10;height:20" coordorigin="3490,548" coordsize="10,20" path="m3490,567l3500,567,3500,548,3490,548,3490,567xe" filled="true" fillcolor="#000000" stroked="false">
                <v:path arrowok="t"/>
                <v:fill type="solid"/>
              </v:shape>
            </v:group>
            <v:group style="position:absolute;left:3490;top:567;width:10;height:20" coordorigin="3490,567" coordsize="10,20">
              <v:shape style="position:absolute;left:3490;top:567;width:10;height:20" coordorigin="3490,567" coordsize="10,20" path="m3490,586l3500,586,3500,567,3490,567,3490,586xe" filled="true" fillcolor="#000000" stroked="false">
                <v:path arrowok="t"/>
                <v:fill type="solid"/>
              </v:shape>
            </v:group>
            <v:group style="position:absolute;left:3490;top:586;width:10;height:20" coordorigin="3490,586" coordsize="10,20">
              <v:shape style="position:absolute;left:3490;top:586;width:10;height:20" coordorigin="3490,586" coordsize="10,20" path="m3490,605l3500,605,3500,586,3490,586,3490,605xe" filled="true" fillcolor="#000000" stroked="false">
                <v:path arrowok="t"/>
                <v:fill type="solid"/>
              </v:shape>
            </v:group>
            <v:group style="position:absolute;left:3490;top:605;width:10;height:20" coordorigin="3490,605" coordsize="10,20">
              <v:shape style="position:absolute;left:3490;top:605;width:10;height:20" coordorigin="3490,605" coordsize="10,20" path="m3490,625l3500,625,3500,605,3490,605,3490,625xe" filled="true" fillcolor="#000000" stroked="false">
                <v:path arrowok="t"/>
                <v:fill type="solid"/>
              </v:shape>
            </v:group>
            <v:group style="position:absolute;left:3490;top:625;width:10;height:20" coordorigin="3490,625" coordsize="10,20">
              <v:shape style="position:absolute;left:3490;top:625;width:10;height:20" coordorigin="3490,625" coordsize="10,20" path="m3490,644l3500,644,3500,625,3490,625,3490,644xe" filled="true" fillcolor="#000000" stroked="false">
                <v:path arrowok="t"/>
                <v:fill type="solid"/>
              </v:shape>
            </v:group>
            <v:group style="position:absolute;left:3490;top:644;width:10;height:20" coordorigin="3490,644" coordsize="10,20">
              <v:shape style="position:absolute;left:3490;top:644;width:10;height:20" coordorigin="3490,644" coordsize="10,20" path="m3490,663l3500,663,3500,644,3490,644,3490,663xe" filled="true" fillcolor="#000000" stroked="false">
                <v:path arrowok="t"/>
                <v:fill type="solid"/>
              </v:shape>
            </v:group>
            <v:group style="position:absolute;left:3490;top:663;width:10;height:20" coordorigin="3490,663" coordsize="10,20">
              <v:shape style="position:absolute;left:3490;top:663;width:10;height:20" coordorigin="3490,663" coordsize="10,20" path="m3490,682l3500,682,3500,663,3490,663,3490,682xe" filled="true" fillcolor="#000000" stroked="false">
                <v:path arrowok="t"/>
                <v:fill type="solid"/>
              </v:shape>
            </v:group>
            <v:group style="position:absolute;left:3490;top:682;width:10;height:20" coordorigin="3490,682" coordsize="10,20">
              <v:shape style="position:absolute;left:3490;top:682;width:10;height:20" coordorigin="3490,682" coordsize="10,20" path="m3490,701l3500,701,3500,682,3490,682,3490,701xe" filled="true" fillcolor="#000000" stroked="false">
                <v:path arrowok="t"/>
                <v:fill type="solid"/>
              </v:shape>
            </v:group>
            <v:group style="position:absolute;left:3490;top:701;width:10;height:20" coordorigin="3490,701" coordsize="10,20">
              <v:shape style="position:absolute;left:3490;top:701;width:10;height:20" coordorigin="3490,701" coordsize="10,20" path="m3490,721l3500,721,3500,701,3490,701,3490,721xe" filled="true" fillcolor="#000000" stroked="false">
                <v:path arrowok="t"/>
                <v:fill type="solid"/>
              </v:shape>
            </v:group>
            <v:group style="position:absolute;left:3490;top:721;width:10;height:20" coordorigin="3490,721" coordsize="10,20">
              <v:shape style="position:absolute;left:3490;top:721;width:10;height:20" coordorigin="3490,721" coordsize="10,20" path="m3490,740l3500,740,3500,721,3490,721,3490,740xe" filled="true" fillcolor="#000000" stroked="false">
                <v:path arrowok="t"/>
                <v:fill type="solid"/>
              </v:shape>
            </v:group>
            <v:group style="position:absolute;left:3490;top:740;width:10;height:20" coordorigin="3490,740" coordsize="10,20">
              <v:shape style="position:absolute;left:3490;top:740;width:10;height:20" coordorigin="3490,740" coordsize="10,20" path="m3490,759l3500,759,3500,740,3490,740,3490,759xe" filled="true" fillcolor="#000000" stroked="false">
                <v:path arrowok="t"/>
                <v:fill type="solid"/>
              </v:shape>
              <v:shape style="position:absolute;left:3480;top:759;width:6812;height:110" type="#_x0000_t75" stroked="false">
                <v:imagedata r:id="rId132" o:title=""/>
              </v:shape>
              <v:shape style="position:absolute;left:6532;top:61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2222;top:772;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xbxContent>
                </v:textbox>
                <w10:wrap type="none"/>
              </v:shape>
            </v:group>
            <w10:wrap type="none"/>
          </v:group>
        </w:pict>
      </w:r>
      <w:r>
        <w:rPr/>
        <w:pict>
          <v:shape style="position:absolute;margin-left:174.5pt;margin-top:58.833672pt;width:.48002pt;height:.24pt;mso-position-horizontal-relative:page;mso-position-vertical-relative:paragraph;z-index:5224" type="#_x0000_t75" stroked="false">
            <v:imagedata r:id="rId128" o:title=""/>
          </v:shape>
        </w:pict>
      </w:r>
      <w:r>
        <w:rPr/>
        <w:pict>
          <v:shape style="position:absolute;margin-left:289.179993pt;margin-top:58.833672pt;width:.48003pt;height:.24pt;mso-position-horizontal-relative:page;mso-position-vertical-relative:paragraph;z-index:5248" type="#_x0000_t75" stroked="false">
            <v:imagedata r:id="rId128" o:title=""/>
          </v:shape>
        </w:pict>
      </w:r>
      <w:r>
        <w:rPr/>
        <w:pict>
          <v:shape style="position:absolute;margin-left:403.899994pt;margin-top:58.833672pt;width:.48003pt;height:.24pt;mso-position-horizontal-relative:page;mso-position-vertical-relative:paragraph;z-index:5272" type="#_x0000_t75" stroked="false">
            <v:imagedata r:id="rId128" o:title=""/>
          </v:shape>
        </w:pict>
      </w:r>
      <w:r>
        <w:rPr/>
        <w:pict>
          <v:group style="position:absolute;margin-left:65.519997pt;margin-top:70.11367pt;width:449.1pt;height:5.55pt;mso-position-horizontal-relative:page;mso-position-vertical-relative:paragraph;z-index:-1151680" coordorigin="1310,1402" coordsize="8982,111">
            <v:shape style="position:absolute;left:1310;top:1402;width:2199;height:111" type="#_x0000_t75" stroked="false">
              <v:imagedata r:id="rId133" o:title=""/>
            </v:shape>
            <v:shape style="position:absolute;left:3485;top:1499;width:2308;height:14" type="#_x0000_t75" stroked="false">
              <v:imagedata r:id="rId134" o:title=""/>
            </v:shape>
            <v:shape style="position:absolute;left:5779;top:1499;width:2309;height:14" type="#_x0000_t75" stroked="false">
              <v:imagedata r:id="rId135" o:title=""/>
            </v:shape>
            <v:shape style="position:absolute;left:8073;top:1503;width:2219;height:10" type="#_x0000_t75" stroked="false">
              <v:imagedata r:id="rId136" o:title=""/>
            </v:shape>
            <w10:wrap type="none"/>
          </v:group>
        </w:pict>
      </w:r>
      <w:r>
        <w:rPr/>
        <w:pict>
          <v:group style="position:absolute;margin-left:65.519997pt;margin-top:91.313683pt;width:449.1pt;height:.5pt;mso-position-horizontal-relative:page;mso-position-vertical-relative:paragraph;z-index:-1151656" coordorigin="1310,1826" coordsize="8982,10">
            <v:shape style="position:absolute;left:1310;top:1826;width:2180;height:10" type="#_x0000_t75" stroked="false">
              <v:imagedata r:id="rId137" o:title=""/>
            </v:shape>
            <v:shape style="position:absolute;left:3485;top:1826;width:6807;height:10" type="#_x0000_t75" stroked="false">
              <v:imagedata r:id="rId138" o:title=""/>
            </v:shape>
            <w10:wrap type="none"/>
          </v:group>
        </w:pict>
      </w:r>
      <w:r>
        <w:rPr>
          <w:rFonts w:ascii="Times New Roman" w:hAnsi="Times New Roman" w:cs="Times New Roman" w:eastAsia="Times New Roman" w:hint="default"/>
        </w:rPr>
        <w:t>C</w:t>
      </w:r>
      <w:r>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316" w:type="dxa"/>
        <w:tblLayout w:type="fixed"/>
        <w:tblCellMar>
          <w:top w:w="0" w:type="dxa"/>
          <w:left w:w="0" w:type="dxa"/>
          <w:bottom w:w="0" w:type="dxa"/>
          <w:right w:w="0" w:type="dxa"/>
        </w:tblCellMar>
        <w:tblLook w:val="01E0"/>
      </w:tblPr>
      <w:tblGrid>
        <w:gridCol w:w="2199"/>
        <w:gridCol w:w="2294"/>
        <w:gridCol w:w="2294"/>
        <w:gridCol w:w="2210"/>
      </w:tblGrid>
      <w:tr>
        <w:trPr>
          <w:trHeight w:val="317" w:hRule="exact"/>
        </w:trPr>
        <w:tc>
          <w:tcPr>
            <w:tcW w:w="2199"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689"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10"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16" w:hRule="exact"/>
        </w:trPr>
        <w:tc>
          <w:tcPr>
            <w:tcW w:w="2199" w:type="dxa"/>
            <w:tcBorders>
              <w:top w:val="single" w:sz="4" w:space="0" w:color="000000"/>
              <w:left w:val="nil" w:sz="6" w:space="0" w:color="auto"/>
              <w:bottom w:val="nil" w:sz="6" w:space="0" w:color="auto"/>
              <w:right w:val="single" w:sz="4" w:space="0" w:color="000000"/>
            </w:tcBorders>
          </w:tcPr>
          <w:p>
            <w:pPr>
              <w:pStyle w:val="TableParagraph"/>
              <w:spacing w:line="242" w:lineRule="exact" w:before="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03" w:lineRule="exact" w:before="48"/>
              <w:ind w:right="101"/>
              <w:jc w:val="right"/>
              <w:rPr>
                <w:rFonts w:ascii="Times New Roman" w:hAnsi="Times New Roman" w:cs="Times New Roman" w:eastAsia="Times New Roman" w:hint="default"/>
                <w:sz w:val="18"/>
                <w:szCs w:val="18"/>
              </w:rPr>
            </w:pPr>
            <w:r>
              <w:rPr>
                <w:rFonts w:ascii="Times New Roman"/>
                <w:spacing w:val="-1"/>
                <w:sz w:val="18"/>
              </w:rPr>
              <w:t>3,335,485.30</w:t>
            </w: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03" w:lineRule="exact" w:before="48"/>
              <w:ind w:right="101"/>
              <w:jc w:val="right"/>
              <w:rPr>
                <w:rFonts w:ascii="Times New Roman" w:hAnsi="Times New Roman" w:cs="Times New Roman" w:eastAsia="Times New Roman" w:hint="default"/>
                <w:sz w:val="18"/>
                <w:szCs w:val="18"/>
              </w:rPr>
            </w:pPr>
            <w:r>
              <w:rPr>
                <w:rFonts w:ascii="Times New Roman"/>
                <w:sz w:val="18"/>
              </w:rPr>
              <w:t>33,354.85</w:t>
            </w:r>
          </w:p>
        </w:tc>
        <w:tc>
          <w:tcPr>
            <w:tcW w:w="2210" w:type="dxa"/>
            <w:tcBorders>
              <w:top w:val="single" w:sz="4" w:space="0" w:color="000000"/>
              <w:left w:val="single" w:sz="4" w:space="0" w:color="000000"/>
              <w:bottom w:val="nil" w:sz="6" w:space="0" w:color="auto"/>
              <w:right w:val="nil" w:sz="6" w:space="0" w:color="auto"/>
            </w:tcBorders>
          </w:tcPr>
          <w:p>
            <w:pPr>
              <w:pStyle w:val="TableParagraph"/>
              <w:spacing w:line="203" w:lineRule="exact" w:before="48"/>
              <w:ind w:right="2"/>
              <w:jc w:val="center"/>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2199" w:type="dxa"/>
            <w:tcBorders>
              <w:top w:val="nil" w:sz="6" w:space="0" w:color="auto"/>
              <w:left w:val="nil" w:sz="6" w:space="0" w:color="auto"/>
              <w:bottom w:val="nil" w:sz="6" w:space="0" w:color="auto"/>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88,265.39</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z w:val="18"/>
              </w:rPr>
              <w:t>4,413.27</w:t>
            </w:r>
          </w:p>
        </w:tc>
        <w:tc>
          <w:tcPr>
            <w:tcW w:w="2210"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right="2"/>
              <w:jc w:val="center"/>
              <w:rPr>
                <w:rFonts w:ascii="Times New Roman" w:hAnsi="Times New Roman" w:cs="Times New Roman" w:eastAsia="Times New Roman" w:hint="default"/>
                <w:sz w:val="18"/>
                <w:szCs w:val="18"/>
              </w:rPr>
            </w:pPr>
            <w:r>
              <w:rPr>
                <w:rFonts w:ascii="Times New Roman"/>
                <w:sz w:val="18"/>
              </w:rPr>
              <w:t>5</w:t>
            </w:r>
          </w:p>
        </w:tc>
      </w:tr>
      <w:tr>
        <w:trPr>
          <w:trHeight w:val="256" w:hRule="exact"/>
        </w:trPr>
        <w:tc>
          <w:tcPr>
            <w:tcW w:w="219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64,912.35</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9,736.85</w:t>
            </w:r>
          </w:p>
        </w:tc>
        <w:tc>
          <w:tcPr>
            <w:tcW w:w="2210"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sz w:val="18"/>
              </w:rPr>
              <w:t>15</w:t>
            </w:r>
          </w:p>
        </w:tc>
      </w:tr>
      <w:tr>
        <w:trPr>
          <w:trHeight w:val="67" w:hRule="exact"/>
        </w:trPr>
        <w:tc>
          <w:tcPr>
            <w:tcW w:w="219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nil" w:sz="6" w:space="0" w:color="auto"/>
            </w:tcBorders>
          </w:tcPr>
          <w:p>
            <w:pPr/>
          </w:p>
        </w:tc>
      </w:tr>
      <w:tr>
        <w:trPr>
          <w:trHeight w:val="255" w:hRule="exact"/>
        </w:trPr>
        <w:tc>
          <w:tcPr>
            <w:tcW w:w="2199"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z w:val="18"/>
              </w:rPr>
              <w:t>86,430.00</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25,929.00</w:t>
            </w:r>
          </w:p>
        </w:tc>
        <w:tc>
          <w:tcPr>
            <w:tcW w:w="2210"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30</w:t>
            </w:r>
          </w:p>
        </w:tc>
      </w:tr>
      <w:tr>
        <w:trPr>
          <w:trHeight w:val="67" w:hRule="exact"/>
        </w:trPr>
        <w:tc>
          <w:tcPr>
            <w:tcW w:w="219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199"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z w:val="18"/>
              </w:rPr>
              <w:t>298,618.14</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149,309.07</w:t>
            </w:r>
          </w:p>
        </w:tc>
        <w:tc>
          <w:tcPr>
            <w:tcW w:w="2210"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50</w:t>
            </w:r>
          </w:p>
        </w:tc>
      </w:tr>
      <w:tr>
        <w:trPr>
          <w:trHeight w:val="323" w:hRule="exact"/>
        </w:trPr>
        <w:tc>
          <w:tcPr>
            <w:tcW w:w="219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908,174.86</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908,174.86</w:t>
            </w:r>
          </w:p>
        </w:tc>
        <w:tc>
          <w:tcPr>
            <w:tcW w:w="2210"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sz w:val="18"/>
              </w:rPr>
              <w:t>100</w:t>
            </w:r>
          </w:p>
        </w:tc>
      </w:tr>
      <w:tr>
        <w:trPr>
          <w:trHeight w:val="327" w:hRule="exact"/>
        </w:trPr>
        <w:tc>
          <w:tcPr>
            <w:tcW w:w="2199"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b/>
                <w:spacing w:val="-1"/>
                <w:sz w:val="18"/>
              </w:rPr>
              <w:t>4,781,886.04</w:t>
            </w:r>
            <w:r>
              <w:rPr>
                <w:rFonts w:ascii="Times New Roman"/>
                <w:spacing w:val="-1"/>
                <w:sz w:val="18"/>
              </w:rPr>
            </w:r>
          </w:p>
        </w:tc>
        <w:tc>
          <w:tcPr>
            <w:tcW w:w="22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b/>
                <w:spacing w:val="-1"/>
                <w:sz w:val="18"/>
              </w:rPr>
              <w:t>1,130,917.90</w:t>
            </w:r>
            <w:r>
              <w:rPr>
                <w:rFonts w:ascii="Times New Roman"/>
                <w:spacing w:val="-1"/>
                <w:sz w:val="18"/>
              </w:rPr>
            </w:r>
          </w:p>
        </w:tc>
        <w:tc>
          <w:tcPr>
            <w:tcW w:w="2210" w:type="dxa"/>
            <w:tcBorders>
              <w:top w:val="nil" w:sz="6" w:space="0" w:color="auto"/>
              <w:left w:val="single" w:sz="4" w:space="0" w:color="000000"/>
              <w:bottom w:val="single" w:sz="12" w:space="0" w:color="000000"/>
              <w:right w:val="nil" w:sz="6" w:space="0" w:color="auto"/>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b/>
                <w:sz w:val="18"/>
              </w:rPr>
              <w:t>23.65</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574" w:right="0"/>
        <w:jc w:val="left"/>
      </w:pPr>
      <w:r>
        <w:rPr/>
        <w:pict>
          <v:group style="position:absolute;margin-left:65.519997pt;margin-top:-76.886353pt;width:449.1pt;height:5.55pt;mso-position-horizontal-relative:page;mso-position-vertical-relative:paragraph;z-index:-1151632" coordorigin="1310,-1538" coordsize="8982,111">
            <v:shape style="position:absolute;left:1310;top:-1538;width:2199;height:110" type="#_x0000_t75" stroked="false">
              <v:imagedata r:id="rId139" o:title=""/>
            </v:shape>
            <v:shape style="position:absolute;left:3485;top:-1442;width:2308;height:14" type="#_x0000_t75" stroked="false">
              <v:imagedata r:id="rId140" o:title=""/>
            </v:shape>
            <v:shape style="position:absolute;left:5779;top:-1442;width:2309;height:14" type="#_x0000_t75" stroked="false">
              <v:imagedata r:id="rId135" o:title=""/>
            </v:shape>
            <v:shape style="position:absolute;left:8073;top:-1437;width:2219;height:10" type="#_x0000_t75" stroked="false">
              <v:imagedata r:id="rId136" o:title=""/>
            </v:shape>
            <w10:wrap type="none"/>
          </v:group>
        </w:pict>
      </w:r>
      <w:r>
        <w:rPr/>
        <w:pict>
          <v:group style="position:absolute;margin-left:65.519997pt;margin-top:-60.80632pt;width:449.1pt;height:5.55pt;mso-position-horizontal-relative:page;mso-position-vertical-relative:paragraph;z-index:-1151608" coordorigin="1310,-1216" coordsize="8982,111">
            <v:shape style="position:absolute;left:1310;top:-1216;width:2199;height:110" type="#_x0000_t75" stroked="false">
              <v:imagedata r:id="rId141" o:title=""/>
            </v:shape>
            <v:shape style="position:absolute;left:3485;top:-1120;width:2308;height:14" type="#_x0000_t75" stroked="false">
              <v:imagedata r:id="rId142" o:title=""/>
            </v:shape>
            <v:shape style="position:absolute;left:5779;top:-1120;width:2309;height:14" type="#_x0000_t75" stroked="false">
              <v:imagedata r:id="rId135" o:title=""/>
            </v:shape>
            <v:shape style="position:absolute;left:8073;top:-1115;width:2219;height:10" type="#_x0000_t75" stroked="false">
              <v:imagedata r:id="rId136" o:title=""/>
            </v:shape>
            <w10:wrap type="none"/>
          </v:group>
        </w:pict>
      </w:r>
      <w:r>
        <w:rPr/>
        <w:pict>
          <v:group style="position:absolute;margin-left:65.519997pt;margin-top:-39.626339pt;width:449.1pt;height:.5pt;mso-position-horizontal-relative:page;mso-position-vertical-relative:paragraph;z-index:-1151584" coordorigin="1310,-793" coordsize="8982,10">
            <v:shape style="position:absolute;left:1310;top:-793;width:2180;height:10" type="#_x0000_t75" stroked="false">
              <v:imagedata r:id="rId137" o:title=""/>
            </v:shape>
            <v:shape style="position:absolute;left:3485;top:-793;width:6807;height:10" type="#_x0000_t75" stroked="false">
              <v:imagedata r:id="rId138" o:title=""/>
            </v:shape>
            <w10:wrap type="none"/>
          </v:group>
        </w:pict>
      </w:r>
      <w:r>
        <w:rPr/>
        <w:pict>
          <v:group style="position:absolute;margin-left:65.519997pt;margin-top:-28.586319pt;width:449.1pt;height:5.55pt;mso-position-horizontal-relative:page;mso-position-vertical-relative:paragraph;z-index:-1151560" coordorigin="1310,-572" coordsize="8982,111">
            <v:shape style="position:absolute;left:1310;top:-572;width:2199;height:110" type="#_x0000_t75" stroked="false">
              <v:imagedata r:id="rId141" o:title=""/>
            </v:shape>
            <v:shape style="position:absolute;left:3485;top:-476;width:2308;height:14" type="#_x0000_t75" stroked="false">
              <v:imagedata r:id="rId143" o:title=""/>
            </v:shape>
            <v:shape style="position:absolute;left:5779;top:-476;width:2309;height:14" type="#_x0000_t75" stroked="false">
              <v:imagedata r:id="rId135" o:title=""/>
            </v:shape>
            <v:shape style="position:absolute;left:8073;top:-471;width:2219;height:10" type="#_x0000_t75" stroked="false">
              <v:imagedata r:id="rId144" o:title=""/>
            </v:shape>
            <w10:wrap type="none"/>
          </v:group>
        </w:pict>
      </w:r>
      <w:r>
        <w:rPr/>
        <w:pict>
          <v:shape style="position:absolute;margin-left:174.5pt;margin-top:-7.706319pt;width:.48002pt;height:.24pt;mso-position-horizontal-relative:page;mso-position-vertical-relative:paragraph;z-index:-1151536" type="#_x0000_t75" stroked="false">
            <v:imagedata r:id="rId145" o:title=""/>
          </v:shape>
        </w:pict>
      </w:r>
      <w:r>
        <w:rPr/>
        <w:pict>
          <v:shape style="position:absolute;margin-left:289.179993pt;margin-top:-7.706319pt;width:.48003pt;height:.24pt;mso-position-horizontal-relative:page;mso-position-vertical-relative:paragraph;z-index:-1151512" type="#_x0000_t75" stroked="false">
            <v:imagedata r:id="rId145" o:title=""/>
          </v:shape>
        </w:pict>
      </w:r>
      <w:r>
        <w:rPr/>
        <w:pict>
          <v:shape style="position:absolute;margin-left:403.899994pt;margin-top:-7.706319pt;width:.48003pt;height:.24pt;mso-position-horizontal-relative:page;mso-position-vertical-relative:paragraph;z-index:-1151488" type="#_x0000_t75" stroked="false">
            <v:imagedata r:id="rId145" o:title=""/>
          </v:shape>
        </w:pict>
      </w:r>
      <w:r>
        <w:rPr/>
        <w:pict>
          <v:group style="position:absolute;margin-left:64.769997pt;margin-top:19.053671pt;width:448.05pt;height:65.9pt;mso-position-horizontal-relative:page;mso-position-vertical-relative:paragraph;z-index:-1151440" coordorigin="1295,381" coordsize="8961,1318">
            <v:group style="position:absolute;left:1310;top:396;width:2133;height:2" coordorigin="1310,396" coordsize="2133,2">
              <v:shape style="position:absolute;left:1310;top:396;width:2133;height:2" coordorigin="1310,396" coordsize="2133,0" path="m1310,396l3443,396e" filled="false" stroked="true" strokeweight="1.5pt" strokecolor="#000000">
                <v:path arrowok="t"/>
              </v:shape>
            </v:group>
            <v:group style="position:absolute;left:3443;top:396;width:30;height:2" coordorigin="3443,396" coordsize="30,2">
              <v:shape style="position:absolute;left:3443;top:396;width:30;height:2" coordorigin="3443,396" coordsize="30,0" path="m3443,396l3473,396e" filled="false" stroked="true" strokeweight="1.5pt" strokecolor="#000000">
                <v:path arrowok="t"/>
              </v:shape>
            </v:group>
            <v:group style="position:absolute;left:3473;top:396;width:6768;height:2" coordorigin="3473,396" coordsize="6768,2">
              <v:shape style="position:absolute;left:3473;top:396;width:6768;height:2" coordorigin="3473,396" coordsize="6768,0" path="m3473,396l10241,396e" filled="false" stroked="true" strokeweight="1.5pt" strokecolor="#000000">
                <v:path arrowok="t"/>
              </v:shape>
            </v:group>
            <v:group style="position:absolute;left:3443;top:411;width:10;height:20" coordorigin="3443,411" coordsize="10,20">
              <v:shape style="position:absolute;left:3443;top:411;width:10;height:20" coordorigin="3443,411" coordsize="10,20" path="m3443,430l3453,430,3453,411,3443,411,3443,430xe" filled="true" fillcolor="#000000" stroked="false">
                <v:path arrowok="t"/>
                <v:fill type="solid"/>
              </v:shape>
            </v:group>
            <v:group style="position:absolute;left:3443;top:430;width:10;height:20" coordorigin="3443,430" coordsize="10,20">
              <v:shape style="position:absolute;left:3443;top:430;width:10;height:20" coordorigin="3443,430" coordsize="10,20" path="m3443,449l3453,449,3453,430,3443,430,3443,449xe" filled="true" fillcolor="#000000" stroked="false">
                <v:path arrowok="t"/>
                <v:fill type="solid"/>
              </v:shape>
            </v:group>
            <v:group style="position:absolute;left:3443;top:449;width:10;height:20" coordorigin="3443,449" coordsize="10,20">
              <v:shape style="position:absolute;left:3443;top:449;width:10;height:20" coordorigin="3443,449" coordsize="10,20" path="m3443,469l3453,469,3453,449,3443,449,3443,469xe" filled="true" fillcolor="#000000" stroked="false">
                <v:path arrowok="t"/>
                <v:fill type="solid"/>
              </v:shape>
            </v:group>
            <v:group style="position:absolute;left:3443;top:469;width:10;height:20" coordorigin="3443,469" coordsize="10,20">
              <v:shape style="position:absolute;left:3443;top:469;width:10;height:20" coordorigin="3443,469" coordsize="10,20" path="m3443,488l3453,488,3453,469,3443,469,3443,488xe" filled="true" fillcolor="#000000" stroked="false">
                <v:path arrowok="t"/>
                <v:fill type="solid"/>
              </v:shape>
            </v:group>
            <v:group style="position:absolute;left:3443;top:488;width:10;height:20" coordorigin="3443,488" coordsize="10,20">
              <v:shape style="position:absolute;left:3443;top:488;width:10;height:20" coordorigin="3443,488" coordsize="10,20" path="m3443,507l3453,507,3453,488,3443,488,3443,507xe" filled="true" fillcolor="#000000" stroked="false">
                <v:path arrowok="t"/>
                <v:fill type="solid"/>
              </v:shape>
            </v:group>
            <v:group style="position:absolute;left:3443;top:507;width:10;height:20" coordorigin="3443,507" coordsize="10,20">
              <v:shape style="position:absolute;left:3443;top:507;width:10;height:20" coordorigin="3443,507" coordsize="10,20" path="m3443,526l3453,526,3453,507,3443,507,3443,526xe" filled="true" fillcolor="#000000" stroked="false">
                <v:path arrowok="t"/>
                <v:fill type="solid"/>
              </v:shape>
            </v:group>
            <v:group style="position:absolute;left:3443;top:526;width:10;height:20" coordorigin="3443,526" coordsize="10,20">
              <v:shape style="position:absolute;left:3443;top:526;width:10;height:20" coordorigin="3443,526" coordsize="10,20" path="m3443,545l3453,545,3453,526,3443,526,3443,545xe" filled="true" fillcolor="#000000" stroked="false">
                <v:path arrowok="t"/>
                <v:fill type="solid"/>
              </v:shape>
            </v:group>
            <v:group style="position:absolute;left:3443;top:545;width:10;height:20" coordorigin="3443,545" coordsize="10,20">
              <v:shape style="position:absolute;left:3443;top:545;width:10;height:20" coordorigin="3443,545" coordsize="10,20" path="m3443,565l3453,565,3453,545,3443,545,3443,565xe" filled="true" fillcolor="#000000" stroked="false">
                <v:path arrowok="t"/>
                <v:fill type="solid"/>
              </v:shape>
            </v:group>
            <v:group style="position:absolute;left:3443;top:565;width:10;height:20" coordorigin="3443,565" coordsize="10,20">
              <v:shape style="position:absolute;left:3443;top:565;width:10;height:20" coordorigin="3443,565" coordsize="10,20" path="m3443,584l3453,584,3453,565,3443,565,3443,584xe" filled="true" fillcolor="#000000" stroked="false">
                <v:path arrowok="t"/>
                <v:fill type="solid"/>
              </v:shape>
            </v:group>
            <v:group style="position:absolute;left:3443;top:584;width:10;height:20" coordorigin="3443,584" coordsize="10,20">
              <v:shape style="position:absolute;left:3443;top:584;width:10;height:20" coordorigin="3443,584" coordsize="10,20" path="m3443,603l3453,603,3453,584,3443,584,3443,603xe" filled="true" fillcolor="#000000" stroked="false">
                <v:path arrowok="t"/>
                <v:fill type="solid"/>
              </v:shape>
            </v:group>
            <v:group style="position:absolute;left:3443;top:603;width:10;height:20" coordorigin="3443,603" coordsize="10,20">
              <v:shape style="position:absolute;left:3443;top:603;width:10;height:20" coordorigin="3443,603" coordsize="10,20" path="m3443,622l3453,622,3453,603,3443,603,3443,622xe" filled="true" fillcolor="#000000" stroked="false">
                <v:path arrowok="t"/>
                <v:fill type="solid"/>
              </v:shape>
            </v:group>
            <v:group style="position:absolute;left:3443;top:622;width:10;height:20" coordorigin="3443,622" coordsize="10,20">
              <v:shape style="position:absolute;left:3443;top:622;width:10;height:20" coordorigin="3443,622" coordsize="10,20" path="m3443,641l3453,641,3453,622,3443,622,3443,641xe" filled="true" fillcolor="#000000" stroked="false">
                <v:path arrowok="t"/>
                <v:fill type="solid"/>
              </v:shape>
            </v:group>
            <v:group style="position:absolute;left:3443;top:641;width:10;height:20" coordorigin="3443,641" coordsize="10,20">
              <v:shape style="position:absolute;left:3443;top:641;width:10;height:20" coordorigin="3443,641" coordsize="10,20" path="m3443,661l3453,661,3453,641,3443,641,3443,661xe" filled="true" fillcolor="#000000" stroked="false">
                <v:path arrowok="t"/>
                <v:fill type="solid"/>
              </v:shape>
            </v:group>
            <v:group style="position:absolute;left:3443;top:661;width:10;height:20" coordorigin="3443,661" coordsize="10,20">
              <v:shape style="position:absolute;left:3443;top:661;width:10;height:20" coordorigin="3443,661" coordsize="10,20" path="m3443,680l3453,680,3453,661,3443,661,3443,680xe" filled="true" fillcolor="#000000" stroked="false">
                <v:path arrowok="t"/>
                <v:fill type="solid"/>
              </v:shape>
            </v:group>
            <v:group style="position:absolute;left:3443;top:680;width:10;height:20" coordorigin="3443,680" coordsize="10,20">
              <v:shape style="position:absolute;left:3443;top:680;width:10;height:20" coordorigin="3443,680" coordsize="10,20" path="m3443,699l3453,699,3453,680,3443,680,3443,699xe" filled="true" fillcolor="#000000" stroked="false">
                <v:path arrowok="t"/>
                <v:fill type="solid"/>
              </v:shape>
            </v:group>
            <v:group style="position:absolute;left:3443;top:699;width:10;height:20" coordorigin="3443,699" coordsize="10,20">
              <v:shape style="position:absolute;left:3443;top:699;width:10;height:20" coordorigin="3443,699" coordsize="10,20" path="m3443,718l3453,718,3453,699,3443,699,3443,718xe" filled="true" fillcolor="#000000" stroked="false">
                <v:path arrowok="t"/>
                <v:fill type="solid"/>
              </v:shape>
            </v:group>
            <v:group style="position:absolute;left:3443;top:721;width:10;height:2" coordorigin="3443,721" coordsize="10,2">
              <v:shape style="position:absolute;left:3443;top:721;width:10;height:2" coordorigin="3443,721" coordsize="10,0" path="m3443,721l3453,721e" filled="false" stroked="true" strokeweight=".24005pt" strokecolor="#000000">
                <v:path arrowok="t"/>
              </v:shape>
            </v:group>
            <v:group style="position:absolute;left:3443;top:728;width:10;height:2" coordorigin="3443,728" coordsize="10,2">
              <v:shape style="position:absolute;left:3443;top:728;width:10;height:2" coordorigin="3443,728" coordsize="10,0" path="m3443,728l3453,728e" filled="false" stroked="true" strokeweight=".47998pt" strokecolor="#000000">
                <v:path arrowok="t"/>
              </v:shape>
              <v:shape style="position:absolute;left:3453;top:723;width:6788;height:10" type="#_x0000_t75" stroked="false">
                <v:imagedata r:id="rId146" o:title=""/>
              </v:shape>
            </v:group>
            <v:group style="position:absolute;left:3443;top:733;width:10;height:20" coordorigin="3443,733" coordsize="10,20">
              <v:shape style="position:absolute;left:3443;top:733;width:10;height:20" coordorigin="3443,733" coordsize="10,20" path="m3443,752l3453,752,3453,733,3443,733,3443,752xe" filled="true" fillcolor="#000000" stroked="false">
                <v:path arrowok="t"/>
                <v:fill type="solid"/>
              </v:shape>
            </v:group>
            <v:group style="position:absolute;left:3443;top:752;width:10;height:20" coordorigin="3443,752" coordsize="10,20">
              <v:shape style="position:absolute;left:3443;top:752;width:10;height:20" coordorigin="3443,752" coordsize="10,20" path="m3443,771l3453,771,3453,752,3443,752,3443,771xe" filled="true" fillcolor="#000000" stroked="false">
                <v:path arrowok="t"/>
                <v:fill type="solid"/>
              </v:shape>
            </v:group>
            <v:group style="position:absolute;left:3443;top:771;width:10;height:20" coordorigin="3443,771" coordsize="10,20">
              <v:shape style="position:absolute;left:3443;top:771;width:10;height:20" coordorigin="3443,771" coordsize="10,20" path="m3443,790l3453,790,3453,771,3443,771,3443,790xe" filled="true" fillcolor="#000000" stroked="false">
                <v:path arrowok="t"/>
                <v:fill type="solid"/>
              </v:shape>
            </v:group>
            <v:group style="position:absolute;left:3443;top:790;width:10;height:20" coordorigin="3443,790" coordsize="10,20">
              <v:shape style="position:absolute;left:3443;top:790;width:10;height:20" coordorigin="3443,790" coordsize="10,20" path="m3443,809l3453,809,3453,790,3443,790,3443,809xe" filled="true" fillcolor="#000000" stroked="false">
                <v:path arrowok="t"/>
                <v:fill type="solid"/>
              </v:shape>
            </v:group>
            <v:group style="position:absolute;left:3443;top:809;width:10;height:20" coordorigin="3443,809" coordsize="10,20">
              <v:shape style="position:absolute;left:3443;top:809;width:10;height:20" coordorigin="3443,809" coordsize="10,20" path="m3443,829l3453,829,3453,809,3443,809,3443,829xe" filled="true" fillcolor="#000000" stroked="false">
                <v:path arrowok="t"/>
                <v:fill type="solid"/>
              </v:shape>
            </v:group>
            <v:group style="position:absolute;left:3443;top:829;width:10;height:20" coordorigin="3443,829" coordsize="10,20">
              <v:shape style="position:absolute;left:3443;top:829;width:10;height:20" coordorigin="3443,829" coordsize="10,20" path="m3443,848l3453,848,3453,829,3443,829,3443,848xe" filled="true" fillcolor="#000000" stroked="false">
                <v:path arrowok="t"/>
                <v:fill type="solid"/>
              </v:shape>
            </v:group>
            <v:group style="position:absolute;left:3443;top:848;width:10;height:20" coordorigin="3443,848" coordsize="10,20">
              <v:shape style="position:absolute;left:3443;top:848;width:10;height:20" coordorigin="3443,848" coordsize="10,20" path="m3443,867l3453,867,3453,848,3443,848,3443,867xe" filled="true" fillcolor="#000000" stroked="false">
                <v:path arrowok="t"/>
                <v:fill type="solid"/>
              </v:shape>
            </v:group>
            <v:group style="position:absolute;left:3443;top:867;width:10;height:20" coordorigin="3443,867" coordsize="10,20">
              <v:shape style="position:absolute;left:3443;top:867;width:10;height:20" coordorigin="3443,867" coordsize="10,20" path="m3443,886l3453,886,3453,867,3443,867,3443,886xe" filled="true" fillcolor="#000000" stroked="false">
                <v:path arrowok="t"/>
                <v:fill type="solid"/>
              </v:shape>
            </v:group>
            <v:group style="position:absolute;left:3443;top:886;width:10;height:20" coordorigin="3443,886" coordsize="10,20">
              <v:shape style="position:absolute;left:3443;top:886;width:10;height:20" coordorigin="3443,886" coordsize="10,20" path="m3443,905l3453,905,3453,886,3443,886,3443,905xe" filled="true" fillcolor="#000000" stroked="false">
                <v:path arrowok="t"/>
                <v:fill type="solid"/>
              </v:shape>
            </v:group>
            <v:group style="position:absolute;left:3443;top:905;width:10;height:20" coordorigin="3443,905" coordsize="10,20">
              <v:shape style="position:absolute;left:3443;top:905;width:10;height:20" coordorigin="3443,905" coordsize="10,20" path="m3443,925l3453,925,3453,905,3443,905,3443,925xe" filled="true" fillcolor="#000000" stroked="false">
                <v:path arrowok="t"/>
                <v:fill type="solid"/>
              </v:shape>
            </v:group>
            <v:group style="position:absolute;left:3443;top:925;width:10;height:20" coordorigin="3443,925" coordsize="10,20">
              <v:shape style="position:absolute;left:3443;top:925;width:10;height:20" coordorigin="3443,925" coordsize="10,20" path="m3443,944l3453,944,3453,925,3443,925,3443,944xe" filled="true" fillcolor="#000000" stroked="false">
                <v:path arrowok="t"/>
                <v:fill type="solid"/>
              </v:shape>
            </v:group>
            <v:group style="position:absolute;left:3443;top:944;width:10;height:20" coordorigin="3443,944" coordsize="10,20">
              <v:shape style="position:absolute;left:3443;top:944;width:10;height:20" coordorigin="3443,944" coordsize="10,20" path="m3443,963l3453,963,3453,944,3443,944,3443,963xe" filled="true" fillcolor="#000000" stroked="false">
                <v:path arrowok="t"/>
                <v:fill type="solid"/>
              </v:shape>
            </v:group>
            <v:group style="position:absolute;left:3443;top:963;width:10;height:20" coordorigin="3443,963" coordsize="10,20">
              <v:shape style="position:absolute;left:3443;top:963;width:10;height:20" coordorigin="3443,963" coordsize="10,20" path="m3443,982l3453,982,3453,963,3443,963,3443,982xe" filled="true" fillcolor="#000000" stroked="false">
                <v:path arrowok="t"/>
                <v:fill type="solid"/>
              </v:shape>
            </v:group>
            <v:group style="position:absolute;left:3443;top:982;width:10;height:20" coordorigin="3443,982" coordsize="10,20">
              <v:shape style="position:absolute;left:3443;top:982;width:10;height:20" coordorigin="3443,982" coordsize="10,20" path="m3443,1001l3453,1001,3453,982,3443,982,3443,1001xe" filled="true" fillcolor="#000000" stroked="false">
                <v:path arrowok="t"/>
                <v:fill type="solid"/>
              </v:shape>
            </v:group>
            <v:group style="position:absolute;left:3443;top:1001;width:10;height:20" coordorigin="3443,1001" coordsize="10,20">
              <v:shape style="position:absolute;left:3443;top:1001;width:10;height:20" coordorigin="3443,1001" coordsize="10,20" path="m3443,1021l3453,1021,3453,1001,3443,1001,3443,1021xe" filled="true" fillcolor="#000000" stroked="false">
                <v:path arrowok="t"/>
                <v:fill type="solid"/>
              </v:shape>
            </v:group>
            <v:group style="position:absolute;left:3443;top:1021;width:10;height:20" coordorigin="3443,1021" coordsize="10,20">
              <v:shape style="position:absolute;left:3443;top:1021;width:10;height:20" coordorigin="3443,1021" coordsize="10,20" path="m3443,1040l3453,1040,3453,1021,3443,1021,3443,1040xe" filled="true" fillcolor="#000000" stroked="false">
                <v:path arrowok="t"/>
                <v:fill type="solid"/>
              </v:shape>
              <v:shape style="position:absolute;left:3443;top:1040;width:10;height:5" type="#_x0000_t75" stroked="false">
                <v:imagedata r:id="rId145" o:title=""/>
              </v:shape>
            </v:group>
            <v:group style="position:absolute;left:5842;top:1021;width:10;height:20" coordorigin="5842,1021" coordsize="10,20">
              <v:shape style="position:absolute;left:5842;top:1021;width:10;height:20" coordorigin="5842,1021" coordsize="10,20" path="m5842,1040l5852,1040,5852,1021,5842,1021,5842,1040xe" filled="true" fillcolor="#000000" stroked="false">
                <v:path arrowok="t"/>
                <v:fill type="solid"/>
              </v:shape>
              <v:shape style="position:absolute;left:5842;top:1040;width:10;height:5" type="#_x0000_t75" stroked="false">
                <v:imagedata r:id="rId145" o:title=""/>
              </v:shape>
            </v:group>
            <v:group style="position:absolute;left:8110;top:1021;width:10;height:20" coordorigin="8110,1021" coordsize="10,20">
              <v:shape style="position:absolute;left:8110;top:1021;width:10;height:20" coordorigin="8110,1021" coordsize="10,20" path="m8110,1040l8120,1040,8120,1021,8110,1021,8110,1040xe" filled="true" fillcolor="#000000" stroked="false">
                <v:path arrowok="t"/>
                <v:fill type="solid"/>
              </v:shape>
              <v:shape style="position:absolute;left:8110;top:1040;width:10;height:5" type="#_x0000_t75" stroked="false">
                <v:imagedata r:id="rId145" o:title=""/>
              </v:shape>
            </v:group>
            <v:group style="position:absolute;left:1310;top:1049;width:2133;height:2" coordorigin="1310,1049" coordsize="2133,2">
              <v:shape style="position:absolute;left:1310;top:1049;width:2133;height:2" coordorigin="1310,1049" coordsize="2133,0" path="m1310,1049l3443,1049e" filled="false" stroked="true" strokeweight=".47998pt" strokecolor="#000000">
                <v:path arrowok="t"/>
              </v:shape>
            </v:group>
            <v:group style="position:absolute;left:3443;top:1049;width:10;height:2" coordorigin="3443,1049" coordsize="10,2">
              <v:shape style="position:absolute;left:3443;top:1049;width:10;height:2" coordorigin="3443,1049" coordsize="10,0" path="m3443,1049l3453,1049e" filled="false" stroked="true" strokeweight=".47998pt" strokecolor="#000000">
                <v:path arrowok="t"/>
              </v:shape>
            </v:group>
            <v:group style="position:absolute;left:3453;top:1049;width:2390;height:2" coordorigin="3453,1049" coordsize="2390,2">
              <v:shape style="position:absolute;left:3453;top:1049;width:2390;height:2" coordorigin="3453,1049" coordsize="2390,0" path="m3453,1049l5842,1049e" filled="false" stroked="true" strokeweight=".47998pt" strokecolor="#000000">
                <v:path arrowok="t"/>
              </v:shape>
            </v:group>
            <v:group style="position:absolute;left:5842;top:1049;width:10;height:2" coordorigin="5842,1049" coordsize="10,2">
              <v:shape style="position:absolute;left:5842;top:1049;width:10;height:2" coordorigin="5842,1049" coordsize="10,0" path="m5842,1049l5852,1049e" filled="false" stroked="true" strokeweight=".47998pt" strokecolor="#000000">
                <v:path arrowok="t"/>
              </v:shape>
            </v:group>
            <v:group style="position:absolute;left:5852;top:1049;width:2259;height:2" coordorigin="5852,1049" coordsize="2259,2">
              <v:shape style="position:absolute;left:5852;top:1049;width:2259;height:2" coordorigin="5852,1049" coordsize="2259,0" path="m5852,1049l8110,1049e" filled="false" stroked="true" strokeweight=".47998pt" strokecolor="#000000">
                <v:path arrowok="t"/>
              </v:shape>
            </v:group>
            <v:group style="position:absolute;left:8110;top:1049;width:10;height:2" coordorigin="8110,1049" coordsize="10,2">
              <v:shape style="position:absolute;left:8110;top:1049;width:10;height:2" coordorigin="8110,1049" coordsize="10,0" path="m8110,1049l8120,1049e" filled="false" stroked="true" strokeweight=".47998pt" strokecolor="#000000">
                <v:path arrowok="t"/>
              </v:shape>
            </v:group>
            <v:group style="position:absolute;left:8120;top:1049;width:2121;height:2" coordorigin="8120,1049" coordsize="2121,2">
              <v:shape style="position:absolute;left:8120;top:1049;width:2121;height:2" coordorigin="8120,1049" coordsize="2121,0" path="m8120,1049l10241,1049e" filled="false" stroked="true" strokeweight=".47998pt" strokecolor="#000000">
                <v:path arrowok="t"/>
              </v:shape>
            </v:group>
            <v:group style="position:absolute;left:3443;top:1054;width:10;height:20" coordorigin="3443,1054" coordsize="10,20">
              <v:shape style="position:absolute;left:3443;top:1054;width:10;height:20" coordorigin="3443,1054" coordsize="10,20" path="m3443,1073l3453,1073,3453,1054,3443,1054,3443,1073xe" filled="true" fillcolor="#000000" stroked="false">
                <v:path arrowok="t"/>
                <v:fill type="solid"/>
              </v:shape>
            </v:group>
            <v:group style="position:absolute;left:3443;top:1073;width:10;height:20" coordorigin="3443,1073" coordsize="10,20">
              <v:shape style="position:absolute;left:3443;top:1073;width:10;height:20" coordorigin="3443,1073" coordsize="10,20" path="m3443,1093l3453,1093,3453,1073,3443,1073,3443,1093xe" filled="true" fillcolor="#000000" stroked="false">
                <v:path arrowok="t"/>
                <v:fill type="solid"/>
              </v:shape>
            </v:group>
            <v:group style="position:absolute;left:3443;top:1093;width:10;height:20" coordorigin="3443,1093" coordsize="10,20">
              <v:shape style="position:absolute;left:3443;top:1093;width:10;height:20" coordorigin="3443,1093" coordsize="10,20" path="m3443,1112l3453,1112,3453,1093,3443,1093,3443,1112xe" filled="true" fillcolor="#000000" stroked="false">
                <v:path arrowok="t"/>
                <v:fill type="solid"/>
              </v:shape>
            </v:group>
            <v:group style="position:absolute;left:3443;top:1112;width:10;height:20" coordorigin="3443,1112" coordsize="10,20">
              <v:shape style="position:absolute;left:3443;top:1112;width:10;height:20" coordorigin="3443,1112" coordsize="10,20" path="m3443,1131l3453,1131,3453,1112,3443,1112,3443,1131xe" filled="true" fillcolor="#000000" stroked="false">
                <v:path arrowok="t"/>
                <v:fill type="solid"/>
              </v:shape>
            </v:group>
            <v:group style="position:absolute;left:3443;top:1131;width:10;height:20" coordorigin="3443,1131" coordsize="10,20">
              <v:shape style="position:absolute;left:3443;top:1131;width:10;height:20" coordorigin="3443,1131" coordsize="10,20" path="m3443,1150l3453,1150,3453,1131,3443,1131,3443,1150xe" filled="true" fillcolor="#000000" stroked="false">
                <v:path arrowok="t"/>
                <v:fill type="solid"/>
              </v:shape>
            </v:group>
            <v:group style="position:absolute;left:3443;top:1150;width:10;height:20" coordorigin="3443,1150" coordsize="10,20">
              <v:shape style="position:absolute;left:3443;top:1150;width:10;height:20" coordorigin="3443,1150" coordsize="10,20" path="m3443,1169l3453,1169,3453,1150,3443,1150,3443,1169xe" filled="true" fillcolor="#000000" stroked="false">
                <v:path arrowok="t"/>
                <v:fill type="solid"/>
              </v:shape>
            </v:group>
            <v:group style="position:absolute;left:3443;top:1169;width:10;height:20" coordorigin="3443,1169" coordsize="10,20">
              <v:shape style="position:absolute;left:3443;top:1169;width:10;height:20" coordorigin="3443,1169" coordsize="10,20" path="m3443,1189l3453,1189,3453,1169,3443,1169,3443,1189xe" filled="true" fillcolor="#000000" stroked="false">
                <v:path arrowok="t"/>
                <v:fill type="solid"/>
              </v:shape>
            </v:group>
            <v:group style="position:absolute;left:3443;top:1189;width:10;height:20" coordorigin="3443,1189" coordsize="10,20">
              <v:shape style="position:absolute;left:3443;top:1189;width:10;height:20" coordorigin="3443,1189" coordsize="10,20" path="m3443,1208l3453,1208,3453,1189,3443,1189,3443,1208xe" filled="true" fillcolor="#000000" stroked="false">
                <v:path arrowok="t"/>
                <v:fill type="solid"/>
              </v:shape>
            </v:group>
            <v:group style="position:absolute;left:3443;top:1208;width:10;height:20" coordorigin="3443,1208" coordsize="10,20">
              <v:shape style="position:absolute;left:3443;top:1208;width:10;height:20" coordorigin="3443,1208" coordsize="10,20" path="m3443,1227l3453,1227,3453,1208,3443,1208,3443,1227xe" filled="true" fillcolor="#000000" stroked="false">
                <v:path arrowok="t"/>
                <v:fill type="solid"/>
              </v:shape>
            </v:group>
            <v:group style="position:absolute;left:3443;top:1227;width:10;height:20" coordorigin="3443,1227" coordsize="10,20">
              <v:shape style="position:absolute;left:3443;top:1227;width:10;height:20" coordorigin="3443,1227" coordsize="10,20" path="m3443,1246l3453,1246,3453,1227,3443,1227,3443,1246xe" filled="true" fillcolor="#000000" stroked="false">
                <v:path arrowok="t"/>
                <v:fill type="solid"/>
              </v:shape>
            </v:group>
            <v:group style="position:absolute;left:3443;top:1246;width:10;height:20" coordorigin="3443,1246" coordsize="10,20">
              <v:shape style="position:absolute;left:3443;top:1246;width:10;height:20" coordorigin="3443,1246" coordsize="10,20" path="m3443,1265l3453,1265,3453,1246,3443,1246,3443,1265xe" filled="true" fillcolor="#000000" stroked="false">
                <v:path arrowok="t"/>
                <v:fill type="solid"/>
              </v:shape>
            </v:group>
            <v:group style="position:absolute;left:3443;top:1265;width:10;height:20" coordorigin="3443,1265" coordsize="10,20">
              <v:shape style="position:absolute;left:3443;top:1265;width:10;height:20" coordorigin="3443,1265" coordsize="10,20" path="m3443,1285l3453,1285,3453,1265,3443,1265,3443,1285xe" filled="true" fillcolor="#000000" stroked="false">
                <v:path arrowok="t"/>
                <v:fill type="solid"/>
              </v:shape>
            </v:group>
            <v:group style="position:absolute;left:3443;top:1285;width:10;height:20" coordorigin="3443,1285" coordsize="10,20">
              <v:shape style="position:absolute;left:3443;top:1285;width:10;height:20" coordorigin="3443,1285" coordsize="10,20" path="m3443,1304l3453,1304,3453,1285,3443,1285,3443,1304xe" filled="true" fillcolor="#000000" stroked="false">
                <v:path arrowok="t"/>
                <v:fill type="solid"/>
              </v:shape>
            </v:group>
            <v:group style="position:absolute;left:3443;top:1304;width:10;height:20" coordorigin="3443,1304" coordsize="10,20">
              <v:shape style="position:absolute;left:3443;top:1304;width:10;height:20" coordorigin="3443,1304" coordsize="10,20" path="m3443,1323l3453,1323,3453,1304,3443,1304,3443,1323xe" filled="true" fillcolor="#000000" stroked="false">
                <v:path arrowok="t"/>
                <v:fill type="solid"/>
              </v:shape>
            </v:group>
            <v:group style="position:absolute;left:3443;top:1323;width:10;height:20" coordorigin="3443,1323" coordsize="10,20">
              <v:shape style="position:absolute;left:3443;top:1323;width:10;height:20" coordorigin="3443,1323" coordsize="10,20" path="m3443,1342l3453,1342,3453,1323,3443,1323,3443,1342xe" filled="true" fillcolor="#000000" stroked="false">
                <v:path arrowok="t"/>
                <v:fill type="solid"/>
              </v:shape>
            </v:group>
            <v:group style="position:absolute;left:3443;top:1342;width:10;height:20" coordorigin="3443,1342" coordsize="10,20">
              <v:shape style="position:absolute;left:3443;top:1342;width:10;height:20" coordorigin="3443,1342" coordsize="10,20" path="m3443,1361l3453,1361,3453,1342,3443,1342,3443,1361xe" filled="true" fillcolor="#000000" stroked="false">
                <v:path arrowok="t"/>
                <v:fill type="solid"/>
              </v:shape>
            </v:group>
            <v:group style="position:absolute;left:3443;top:1364;width:10;height:2" coordorigin="3443,1364" coordsize="10,2">
              <v:shape style="position:absolute;left:3443;top:1364;width:10;height:2" coordorigin="3443,1364" coordsize="10,0" path="m3443,1364l3453,1364e" filled="false" stroked="true" strokeweight=".299990pt" strokecolor="#000000">
                <v:path arrowok="t"/>
              </v:shape>
            </v:group>
            <v:group style="position:absolute;left:5842;top:1054;width:10;height:20" coordorigin="5842,1054" coordsize="10,20">
              <v:shape style="position:absolute;left:5842;top:1054;width:10;height:20" coordorigin="5842,1054" coordsize="10,20" path="m5842,1073l5852,1073,5852,1054,5842,1054,5842,1073xe" filled="true" fillcolor="#000000" stroked="false">
                <v:path arrowok="t"/>
                <v:fill type="solid"/>
              </v:shape>
            </v:group>
            <v:group style="position:absolute;left:3443;top:1372;width:10;height:2" coordorigin="3443,1372" coordsize="10,2">
              <v:shape style="position:absolute;left:3443;top:1372;width:10;height:2" coordorigin="3443,1372" coordsize="10,0" path="m3443,1372l3453,1372e" filled="false" stroked="true" strokeweight=".47998pt" strokecolor="#000000">
                <v:path arrowok="t"/>
              </v:shape>
              <v:shape style="position:absolute;left:1310;top:1367;width:8930;height:10" type="#_x0000_t75" stroked="false">
                <v:imagedata r:id="rId147" o:title=""/>
              </v:shape>
            </v:group>
            <v:group style="position:absolute;left:3443;top:1377;width:10;height:20" coordorigin="3443,1377" coordsize="10,20">
              <v:shape style="position:absolute;left:3443;top:1377;width:10;height:20" coordorigin="3443,1377" coordsize="10,20" path="m3443,1396l3453,1396,3453,1377,3443,1377,3443,1396xe" filled="true" fillcolor="#000000" stroked="false">
                <v:path arrowok="t"/>
                <v:fill type="solid"/>
              </v:shape>
            </v:group>
            <v:group style="position:absolute;left:3443;top:1396;width:10;height:20" coordorigin="3443,1396" coordsize="10,20">
              <v:shape style="position:absolute;left:3443;top:1396;width:10;height:20" coordorigin="3443,1396" coordsize="10,20" path="m3443,1415l3453,1415,3453,1396,3443,1396,3443,1415xe" filled="true" fillcolor="#000000" stroked="false">
                <v:path arrowok="t"/>
                <v:fill type="solid"/>
              </v:shape>
            </v:group>
            <v:group style="position:absolute;left:3443;top:1415;width:10;height:20" coordorigin="3443,1415" coordsize="10,20">
              <v:shape style="position:absolute;left:3443;top:1415;width:10;height:20" coordorigin="3443,1415" coordsize="10,20" path="m3443,1435l3453,1435,3453,1415,3443,1415,3443,1435xe" filled="true" fillcolor="#000000" stroked="false">
                <v:path arrowok="t"/>
                <v:fill type="solid"/>
              </v:shape>
            </v:group>
            <v:group style="position:absolute;left:3443;top:1435;width:10;height:20" coordorigin="3443,1435" coordsize="10,20">
              <v:shape style="position:absolute;left:3443;top:1435;width:10;height:20" coordorigin="3443,1435" coordsize="10,20" path="m3443,1454l3453,1454,3453,1435,3443,1435,3443,1454xe" filled="true" fillcolor="#000000" stroked="false">
                <v:path arrowok="t"/>
                <v:fill type="solid"/>
              </v:shape>
            </v:group>
            <v:group style="position:absolute;left:3443;top:1454;width:10;height:20" coordorigin="3443,1454" coordsize="10,20">
              <v:shape style="position:absolute;left:3443;top:1454;width:10;height:20" coordorigin="3443,1454" coordsize="10,20" path="m3443,1473l3453,1473,3453,1454,3443,1454,3443,1473xe" filled="true" fillcolor="#000000" stroked="false">
                <v:path arrowok="t"/>
                <v:fill type="solid"/>
              </v:shape>
            </v:group>
            <v:group style="position:absolute;left:3443;top:1473;width:10;height:20" coordorigin="3443,1473" coordsize="10,20">
              <v:shape style="position:absolute;left:3443;top:1473;width:10;height:20" coordorigin="3443,1473" coordsize="10,20" path="m3443,1492l3453,1492,3453,1473,3443,1473,3443,1492xe" filled="true" fillcolor="#000000" stroked="false">
                <v:path arrowok="t"/>
                <v:fill type="solid"/>
              </v:shape>
            </v:group>
            <v:group style="position:absolute;left:3443;top:1492;width:10;height:20" coordorigin="3443,1492" coordsize="10,20">
              <v:shape style="position:absolute;left:3443;top:1492;width:10;height:20" coordorigin="3443,1492" coordsize="10,20" path="m3443,1511l3453,1511,3453,1492,3443,1492,3443,1511xe" filled="true" fillcolor="#000000" stroked="false">
                <v:path arrowok="t"/>
                <v:fill type="solid"/>
              </v:shape>
            </v:group>
            <v:group style="position:absolute;left:3443;top:1511;width:10;height:20" coordorigin="3443,1511" coordsize="10,20">
              <v:shape style="position:absolute;left:3443;top:1511;width:10;height:20" coordorigin="3443,1511" coordsize="10,20" path="m3443,1531l3453,1531,3453,1511,3443,1511,3443,1531xe" filled="true" fillcolor="#000000" stroked="false">
                <v:path arrowok="t"/>
                <v:fill type="solid"/>
              </v:shape>
            </v:group>
            <v:group style="position:absolute;left:3443;top:1531;width:10;height:20" coordorigin="3443,1531" coordsize="10,20">
              <v:shape style="position:absolute;left:3443;top:1531;width:10;height:20" coordorigin="3443,1531" coordsize="10,20" path="m3443,1550l3453,1550,3453,1531,3443,1531,3443,1550xe" filled="true" fillcolor="#000000" stroked="false">
                <v:path arrowok="t"/>
                <v:fill type="solid"/>
              </v:shape>
            </v:group>
            <v:group style="position:absolute;left:3443;top:1550;width:10;height:20" coordorigin="3443,1550" coordsize="10,20">
              <v:shape style="position:absolute;left:3443;top:1550;width:10;height:20" coordorigin="3443,1550" coordsize="10,20" path="m3443,1569l3453,1569,3453,1550,3443,1550,3443,1569xe" filled="true" fillcolor="#000000" stroked="false">
                <v:path arrowok="t"/>
                <v:fill type="solid"/>
              </v:shape>
            </v:group>
            <v:group style="position:absolute;left:3443;top:1569;width:10;height:20" coordorigin="3443,1569" coordsize="10,20">
              <v:shape style="position:absolute;left:3443;top:1569;width:10;height:20" coordorigin="3443,1569" coordsize="10,20" path="m3443,1588l3453,1588,3453,1569,3443,1569,3443,1588xe" filled="true" fillcolor="#000000" stroked="false">
                <v:path arrowok="t"/>
                <v:fill type="solid"/>
              </v:shape>
              <v:shape style="position:absolute;left:1310;top:1588;width:2152;height:110" type="#_x0000_t75" stroked="false">
                <v:imagedata r:id="rId148" o:title=""/>
              </v:shape>
              <v:shape style="position:absolute;left:3438;top:1684;width:2414;height:14" type="#_x0000_t75" stroked="false">
                <v:imagedata r:id="rId149" o:title=""/>
              </v:shape>
              <v:shape style="position:absolute;left:5838;top:1684;width:2283;height:14" type="#_x0000_t75" stroked="false">
                <v:imagedata r:id="rId150" o:title=""/>
              </v:shape>
              <v:shape style="position:absolute;left:8106;top:1689;width:2135;height:10" type="#_x0000_t75" stroked="false">
                <v:imagedata r:id="rId151" o:title=""/>
              </v:shape>
              <v:shape style="position:absolute;left:6482;top:476;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group>
            <w10:wrap type="none"/>
          </v:group>
        </w:pict>
      </w:r>
      <w:r>
        <w:rPr/>
        <w:t>（续）</w:t>
      </w:r>
    </w:p>
    <w:p>
      <w:pPr>
        <w:spacing w:line="240" w:lineRule="auto" w:before="13"/>
        <w:rPr>
          <w:rFonts w:ascii="宋体" w:hAnsi="宋体" w:cs="宋体" w:eastAsia="宋体" w:hint="default"/>
          <w:sz w:val="24"/>
          <w:szCs w:val="24"/>
        </w:rPr>
      </w:pPr>
    </w:p>
    <w:tbl>
      <w:tblPr>
        <w:tblW w:w="0" w:type="auto"/>
        <w:jc w:val="left"/>
        <w:tblInd w:w="403" w:type="dxa"/>
        <w:tblLayout w:type="fixed"/>
        <w:tblCellMar>
          <w:top w:w="0" w:type="dxa"/>
          <w:left w:w="0" w:type="dxa"/>
          <w:bottom w:w="0" w:type="dxa"/>
          <w:right w:w="0" w:type="dxa"/>
        </w:tblCellMar>
        <w:tblLook w:val="01E0"/>
      </w:tblPr>
      <w:tblGrid>
        <w:gridCol w:w="2065"/>
        <w:gridCol w:w="2399"/>
        <w:gridCol w:w="2268"/>
        <w:gridCol w:w="1685"/>
      </w:tblGrid>
      <w:tr>
        <w:trPr>
          <w:trHeight w:val="17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180" w:lineRule="exact"/>
              <w:ind w:right="69"/>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353" w:type="dxa"/>
            <w:gridSpan w:val="3"/>
            <w:tcBorders>
              <w:top w:val="nil" w:sz="6" w:space="0" w:color="auto"/>
              <w:left w:val="nil" w:sz="6" w:space="0" w:color="auto"/>
              <w:bottom w:val="nil" w:sz="6" w:space="0" w:color="auto"/>
              <w:right w:val="nil" w:sz="6" w:space="0" w:color="auto"/>
            </w:tcBorders>
          </w:tcPr>
          <w:p>
            <w:pPr/>
          </w:p>
        </w:tc>
      </w:tr>
      <w:tr>
        <w:trPr>
          <w:trHeight w:val="242" w:hRule="exact"/>
        </w:trPr>
        <w:tc>
          <w:tcPr>
            <w:tcW w:w="206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single" w:sz="4" w:space="0" w:color="000000"/>
            </w:tcBorders>
          </w:tcPr>
          <w:p>
            <w:pPr>
              <w:pStyle w:val="TableParagraph"/>
              <w:spacing w:line="170" w:lineRule="exact"/>
              <w:ind w:left="74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85" w:type="dxa"/>
            <w:tcBorders>
              <w:top w:val="nil" w:sz="6" w:space="0" w:color="auto"/>
              <w:left w:val="single" w:sz="4" w:space="0" w:color="000000"/>
              <w:bottom w:val="nil" w:sz="6" w:space="0" w:color="auto"/>
              <w:right w:val="nil" w:sz="6" w:space="0" w:color="auto"/>
            </w:tcBorders>
          </w:tcPr>
          <w:p>
            <w:pPr>
              <w:pStyle w:val="TableParagraph"/>
              <w:spacing w:line="170" w:lineRule="exact"/>
              <w:ind w:left="435"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6"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9"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961,375.72</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9,613.76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left="435" w:right="0"/>
              <w:jc w:val="center"/>
              <w:rPr>
                <w:rFonts w:ascii="Times New Roman" w:hAnsi="Times New Roman" w:cs="Times New Roman" w:eastAsia="Times New Roman" w:hint="default"/>
                <w:sz w:val="18"/>
                <w:szCs w:val="18"/>
              </w:rPr>
            </w:pPr>
            <w:r>
              <w:rPr>
                <w:rFonts w:ascii="Times New Roman"/>
                <w:sz w:val="18"/>
              </w:rPr>
              <w:t>1</w:t>
            </w:r>
          </w:p>
        </w:tc>
      </w:tr>
      <w:tr>
        <w:trPr>
          <w:trHeight w:val="256"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1,046,948.80</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52,347.44</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left="435" w:right="0"/>
              <w:jc w:val="center"/>
              <w:rPr>
                <w:rFonts w:ascii="Times New Roman" w:hAnsi="Times New Roman" w:cs="Times New Roman" w:eastAsia="Times New Roman" w:hint="default"/>
                <w:sz w:val="18"/>
                <w:szCs w:val="18"/>
              </w:rPr>
            </w:pPr>
            <w:r>
              <w:rPr>
                <w:rFonts w:ascii="Times New Roman"/>
                <w:sz w:val="18"/>
              </w:rPr>
              <w:t>5</w:t>
            </w:r>
          </w:p>
        </w:tc>
      </w:tr>
      <w:tr>
        <w:trPr>
          <w:trHeight w:val="67" w:hRule="exact"/>
        </w:trPr>
        <w:tc>
          <w:tcPr>
            <w:tcW w:w="206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255" w:hRule="exact"/>
        </w:trPr>
        <w:tc>
          <w:tcPr>
            <w:tcW w:w="2065"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391,303.74</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58,695.56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436" w:right="0"/>
              <w:jc w:val="center"/>
              <w:rPr>
                <w:rFonts w:ascii="Times New Roman" w:hAnsi="Times New Roman" w:cs="Times New Roman" w:eastAsia="Times New Roman" w:hint="default"/>
                <w:sz w:val="18"/>
                <w:szCs w:val="18"/>
              </w:rPr>
            </w:pPr>
            <w:r>
              <w:rPr>
                <w:rFonts w:ascii="Times New Roman"/>
                <w:sz w:val="18"/>
              </w:rPr>
              <w:t>15</w:t>
            </w:r>
          </w:p>
        </w:tc>
      </w:tr>
      <w:tr>
        <w:trPr>
          <w:trHeight w:val="67" w:hRule="exact"/>
        </w:trPr>
        <w:tc>
          <w:tcPr>
            <w:tcW w:w="206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065"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1,138,002.17</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341,400.66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436" w:right="0"/>
              <w:jc w:val="center"/>
              <w:rPr>
                <w:rFonts w:ascii="Times New Roman" w:hAnsi="Times New Roman" w:cs="Times New Roman" w:eastAsia="Times New Roman" w:hint="default"/>
                <w:sz w:val="18"/>
                <w:szCs w:val="18"/>
              </w:rPr>
            </w:pPr>
            <w:r>
              <w:rPr>
                <w:rFonts w:ascii="Times New Roman"/>
                <w:sz w:val="18"/>
              </w:rPr>
              <w:t>30</w:t>
            </w:r>
          </w:p>
        </w:tc>
      </w:tr>
      <w:tr>
        <w:trPr>
          <w:trHeight w:val="256" w:hRule="exact"/>
        </w:trPr>
        <w:tc>
          <w:tcPr>
            <w:tcW w:w="206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709,428.09</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354,714.05</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left="436" w:right="0"/>
              <w:jc w:val="center"/>
              <w:rPr>
                <w:rFonts w:ascii="Times New Roman" w:hAnsi="Times New Roman" w:cs="Times New Roman" w:eastAsia="Times New Roman" w:hint="default"/>
                <w:sz w:val="18"/>
                <w:szCs w:val="18"/>
              </w:rPr>
            </w:pPr>
            <w:r>
              <w:rPr>
                <w:rFonts w:ascii="Times New Roman"/>
                <w:sz w:val="18"/>
              </w:rPr>
              <w:t>50</w:t>
            </w:r>
          </w:p>
        </w:tc>
      </w:tr>
      <w:tr>
        <w:trPr>
          <w:trHeight w:val="67" w:hRule="exact"/>
        </w:trPr>
        <w:tc>
          <w:tcPr>
            <w:tcW w:w="206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065"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485,774.86</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485,774.86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435" w:right="0"/>
              <w:jc w:val="center"/>
              <w:rPr>
                <w:rFonts w:ascii="Times New Roman" w:hAnsi="Times New Roman" w:cs="Times New Roman" w:eastAsia="Times New Roman" w:hint="default"/>
                <w:sz w:val="18"/>
                <w:szCs w:val="18"/>
              </w:rPr>
            </w:pPr>
            <w:r>
              <w:rPr>
                <w:rFonts w:ascii="Times New Roman"/>
                <w:sz w:val="18"/>
              </w:rPr>
              <w:t>100</w:t>
            </w:r>
          </w:p>
        </w:tc>
      </w:tr>
      <w:tr>
        <w:trPr>
          <w:trHeight w:val="329" w:hRule="exact"/>
        </w:trPr>
        <w:tc>
          <w:tcPr>
            <w:tcW w:w="206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6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b/>
                <w:spacing w:val="-1"/>
                <w:sz w:val="18"/>
              </w:rPr>
              <w:t>4,732,833.38</w:t>
            </w:r>
            <w:r>
              <w:rPr>
                <w:rFonts w:ascii="Times New Roman"/>
                <w:spacing w:val="-1"/>
                <w:sz w:val="18"/>
              </w:rPr>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b/>
                <w:spacing w:val="-1"/>
                <w:sz w:val="18"/>
              </w:rPr>
              <w:t>1,302,546.33</w:t>
            </w:r>
            <w:r>
              <w:rPr>
                <w:rFonts w:ascii="Times New Roman"/>
                <w:spacing w:val="-1"/>
                <w:sz w:val="18"/>
              </w:rPr>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left="436" w:right="0"/>
              <w:jc w:val="center"/>
              <w:rPr>
                <w:rFonts w:ascii="Times New Roman" w:hAnsi="Times New Roman" w:cs="Times New Roman" w:eastAsia="Times New Roman" w:hint="default"/>
                <w:sz w:val="18"/>
                <w:szCs w:val="18"/>
              </w:rPr>
            </w:pPr>
            <w:r>
              <w:rPr>
                <w:rFonts w:ascii="Times New Roman"/>
                <w:b/>
                <w:sz w:val="18"/>
              </w:rPr>
              <w:t>27.52</w:t>
            </w:r>
            <w:r>
              <w:rPr>
                <w:rFonts w:ascii="Times New Roman"/>
                <w:sz w:val="18"/>
              </w:rPr>
            </w:r>
          </w:p>
        </w:tc>
      </w:tr>
    </w:tbl>
    <w:p>
      <w:pPr>
        <w:spacing w:line="240" w:lineRule="auto" w:before="4"/>
        <w:rPr>
          <w:rFonts w:ascii="宋体" w:hAnsi="宋体" w:cs="宋体" w:eastAsia="宋体" w:hint="default"/>
          <w:sz w:val="10"/>
          <w:szCs w:val="10"/>
        </w:rPr>
      </w:pPr>
    </w:p>
    <w:p>
      <w:pPr>
        <w:pStyle w:val="Heading4"/>
        <w:spacing w:line="240" w:lineRule="auto"/>
        <w:ind w:left="576" w:right="0"/>
        <w:jc w:val="left"/>
        <w:rPr>
          <w:b w:val="0"/>
          <w:bCs w:val="0"/>
        </w:rPr>
      </w:pPr>
      <w:r>
        <w:rPr/>
        <w:pict>
          <v:group style="position:absolute;margin-left:65.519997pt;margin-top:-76.966339pt;width:446.55pt;height:5.55pt;mso-position-horizontal-relative:page;mso-position-vertical-relative:paragraph;z-index:-1151416" coordorigin="1310,-1539" coordsize="8931,111">
            <v:shape style="position:absolute;left:1310;top:-1539;width:2152;height:110" type="#_x0000_t75" stroked="false">
              <v:imagedata r:id="rId148" o:title=""/>
            </v:shape>
            <v:shape style="position:absolute;left:3438;top:-1443;width:2414;height:14" type="#_x0000_t75" stroked="false">
              <v:imagedata r:id="rId152" o:title=""/>
            </v:shape>
            <v:shape style="position:absolute;left:5838;top:-1443;width:2283;height:14" type="#_x0000_t75" stroked="false">
              <v:imagedata r:id="rId150" o:title=""/>
            </v:shape>
            <v:shape style="position:absolute;left:8106;top:-1439;width:2135;height:10" type="#_x0000_t75" stroked="false">
              <v:imagedata r:id="rId151" o:title=""/>
            </v:shape>
            <w10:wrap type="none"/>
          </v:group>
        </w:pict>
      </w:r>
      <w:r>
        <w:rPr/>
        <w:pict>
          <v:shape style="position:absolute;margin-left:65.519997pt;margin-top:-55.786362pt;width:446.482773pt;height:.48pt;mso-position-horizontal-relative:page;mso-position-vertical-relative:paragraph;z-index:-1151392" type="#_x0000_t75" stroked="false">
            <v:imagedata r:id="rId147" o:title=""/>
          </v:shape>
        </w:pict>
      </w:r>
      <w:r>
        <w:rPr/>
        <w:pict>
          <v:group style="position:absolute;margin-left:65.519997pt;margin-top:-44.746281pt;width:446.55pt;height:5.55pt;mso-position-horizontal-relative:page;mso-position-vertical-relative:paragraph;z-index:-1151368" coordorigin="1310,-895" coordsize="8931,111">
            <v:shape style="position:absolute;left:1310;top:-895;width:2152;height:110" type="#_x0000_t75" stroked="false">
              <v:imagedata r:id="rId148" o:title=""/>
            </v:shape>
            <v:shape style="position:absolute;left:3438;top:-799;width:2414;height:14" type="#_x0000_t75" stroked="false">
              <v:imagedata r:id="rId149" o:title=""/>
            </v:shape>
            <v:shape style="position:absolute;left:5838;top:-799;width:2283;height:14" type="#_x0000_t75" stroked="false">
              <v:imagedata r:id="rId150" o:title=""/>
            </v:shape>
            <v:shape style="position:absolute;left:8106;top:-794;width:2135;height:10" type="#_x0000_t75" stroked="false">
              <v:imagedata r:id="rId151" o:title=""/>
            </v:shape>
            <w10:wrap type="none"/>
          </v:group>
        </w:pict>
      </w:r>
      <w:r>
        <w:rPr/>
        <w:pict>
          <v:group style="position:absolute;margin-left:65.519997pt;margin-top:-28.66634pt;width:446.55pt;height:5.55pt;mso-position-horizontal-relative:page;mso-position-vertical-relative:paragraph;z-index:-1151344" coordorigin="1310,-573" coordsize="8931,111">
            <v:shape style="position:absolute;left:1310;top:-573;width:6820;height:110" type="#_x0000_t75" stroked="false">
              <v:imagedata r:id="rId153" o:title=""/>
            </v:shape>
            <v:shape style="position:absolute;left:8106;top:-473;width:2135;height:10" type="#_x0000_t75" stroked="false">
              <v:imagedata r:id="rId154" o:title=""/>
            </v:shape>
            <w10:wrap type="none"/>
          </v:group>
        </w:pict>
      </w:r>
      <w:r>
        <w:rPr/>
        <w:pict>
          <v:group style="position:absolute;margin-left:64.050003pt;margin-top:-8.746281pt;width:448.75pt;height:2.8pt;mso-position-horizontal-relative:page;mso-position-vertical-relative:paragraph;z-index:-1151320" coordorigin="1281,-175" coordsize="8975,56">
            <v:group style="position:absolute;left:1296;top:-135;width:2148;height:2" coordorigin="1296,-135" coordsize="2148,2">
              <v:shape style="position:absolute;left:1296;top:-135;width:2148;height:2" coordorigin="1296,-135" coordsize="2148,0" path="m1296,-135l3443,-135e" filled="false" stroked="true" strokeweight="1.5pt" strokecolor="#000000">
                <v:path arrowok="t"/>
              </v:shape>
            </v:group>
            <v:group style="position:absolute;left:3443;top:-175;width:10;height:20" coordorigin="3443,-175" coordsize="10,20">
              <v:shape style="position:absolute;left:3443;top:-175;width:10;height:20" coordorigin="3443,-175" coordsize="10,20" path="m3443,-156l3453,-156,3453,-175,3443,-175,3443,-156xe" filled="true" fillcolor="#000000" stroked="false">
                <v:path arrowok="t"/>
                <v:fill type="solid"/>
              </v:shape>
            </v:group>
            <v:group style="position:absolute;left:3443;top:-153;width:10;height:2" coordorigin="3443,-153" coordsize="10,2">
              <v:shape style="position:absolute;left:3443;top:-153;width:10;height:2" coordorigin="3443,-153" coordsize="10,0" path="m3443,-153l3453,-153e" filled="false" stroked="true" strokeweight=".299990pt" strokecolor="#000000">
                <v:path arrowok="t"/>
              </v:shape>
            </v:group>
            <v:group style="position:absolute;left:3443;top:-135;width:30;height:2" coordorigin="3443,-135" coordsize="30,2">
              <v:shape style="position:absolute;left:3443;top:-135;width:30;height:2" coordorigin="3443,-135" coordsize="30,0" path="m3443,-135l3473,-135e" filled="false" stroked="true" strokeweight="1.5pt" strokecolor="#000000">
                <v:path arrowok="t"/>
              </v:shape>
            </v:group>
            <v:group style="position:absolute;left:3473;top:-135;width:2370;height:2" coordorigin="3473,-135" coordsize="2370,2">
              <v:shape style="position:absolute;left:3473;top:-135;width:2370;height:2" coordorigin="3473,-135" coordsize="2370,0" path="m3473,-135l5842,-135e" filled="false" stroked="true" strokeweight="1.5pt" strokecolor="#000000">
                <v:path arrowok="t"/>
              </v:shape>
            </v:group>
            <v:group style="position:absolute;left:5842;top:-175;width:10;height:20" coordorigin="5842,-175" coordsize="10,20">
              <v:shape style="position:absolute;left:5842;top:-175;width:10;height:20" coordorigin="5842,-175" coordsize="10,20" path="m5842,-156l5852,-156,5852,-175,5842,-175,5842,-156xe" filled="true" fillcolor="#000000" stroked="false">
                <v:path arrowok="t"/>
                <v:fill type="solid"/>
              </v:shape>
            </v:group>
            <v:group style="position:absolute;left:5842;top:-153;width:10;height:2" coordorigin="5842,-153" coordsize="10,2">
              <v:shape style="position:absolute;left:5842;top:-153;width:10;height:2" coordorigin="5842,-153" coordsize="10,0" path="m5842,-153l5852,-153e" filled="false" stroked="true" strokeweight=".299990pt" strokecolor="#000000">
                <v:path arrowok="t"/>
              </v:shape>
            </v:group>
            <v:group style="position:absolute;left:5842;top:-135;width:30;height:2" coordorigin="5842,-135" coordsize="30,2">
              <v:shape style="position:absolute;left:5842;top:-135;width:30;height:2" coordorigin="5842,-135" coordsize="30,0" path="m5842,-135l5872,-135e" filled="false" stroked="true" strokeweight="1.5pt" strokecolor="#000000">
                <v:path arrowok="t"/>
              </v:shape>
            </v:group>
            <v:group style="position:absolute;left:5872;top:-135;width:2238;height:2" coordorigin="5872,-135" coordsize="2238,2">
              <v:shape style="position:absolute;left:5872;top:-135;width:2238;height:2" coordorigin="5872,-135" coordsize="2238,0" path="m5872,-135l8110,-135e" filled="false" stroked="true" strokeweight="1.5pt" strokecolor="#000000">
                <v:path arrowok="t"/>
              </v:shape>
            </v:group>
            <v:group style="position:absolute;left:8110;top:-175;width:10;height:20" coordorigin="8110,-175" coordsize="10,20">
              <v:shape style="position:absolute;left:8110;top:-175;width:10;height:20" coordorigin="8110,-175" coordsize="10,20" path="m8110,-156l8120,-156,8120,-175,8110,-175,8110,-156xe" filled="true" fillcolor="#000000" stroked="false">
                <v:path arrowok="t"/>
                <v:fill type="solid"/>
              </v:shape>
            </v:group>
            <v:group style="position:absolute;left:8110;top:-153;width:10;height:2" coordorigin="8110,-153" coordsize="10,2">
              <v:shape style="position:absolute;left:8110;top:-153;width:10;height:2" coordorigin="8110,-153" coordsize="10,0" path="m8110,-153l8120,-153e" filled="false" stroked="true" strokeweight=".299990pt" strokecolor="#000000">
                <v:path arrowok="t"/>
              </v:shape>
            </v:group>
            <v:group style="position:absolute;left:8110;top:-135;width:31;height:2" coordorigin="8110,-135" coordsize="31,2">
              <v:shape style="position:absolute;left:8110;top:-135;width:31;height:2" coordorigin="8110,-135" coordsize="31,0" path="m8110,-135l8141,-135e" filled="false" stroked="true" strokeweight="1.5pt" strokecolor="#000000">
                <v:path arrowok="t"/>
              </v:shape>
            </v:group>
            <v:group style="position:absolute;left:8141;top:-135;width:2100;height:2" coordorigin="8141,-135" coordsize="2100,2">
              <v:shape style="position:absolute;left:8141;top:-135;width:2100;height:2" coordorigin="8141,-135" coordsize="2100,0" path="m8141,-135l10241,-135e" filled="false" stroked="true" strokeweight="1.5pt" strokecolor="#000000">
                <v:path arrowok="t"/>
              </v:shape>
            </v:group>
            <w10:wrap type="none"/>
          </v:group>
        </w:pict>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56" w:lineRule="auto" w:before="195"/>
        <w:ind w:right="0" w:firstLine="420"/>
        <w:jc w:val="left"/>
      </w:pPr>
      <w:r>
        <w:rPr/>
        <w:t>本期计提坏账准备金额</w:t>
      </w:r>
      <w:r>
        <w:rPr>
          <w:rFonts w:ascii="Times New Roman" w:hAnsi="Times New Roman" w:cs="Times New Roman" w:eastAsia="Times New Roman" w:hint="default"/>
        </w:rPr>
        <w:t>438,664.36</w:t>
      </w:r>
      <w:r>
        <w:rPr/>
        <w:t>元；本期汇率变动影响增加坏账准备</w:t>
      </w:r>
      <w:r>
        <w:rPr>
          <w:rFonts w:ascii="Times New Roman" w:hAnsi="Times New Roman" w:cs="Times New Roman" w:eastAsia="Times New Roman" w:hint="default"/>
        </w:rPr>
        <w:t>51.55</w:t>
      </w:r>
      <w:r>
        <w:rPr/>
        <w:t>元；本期收回或转回坏账 </w:t>
      </w:r>
      <w:r>
        <w:rPr>
          <w:spacing w:val="-1"/>
        </w:rPr>
        <w:t>准备金额</w:t>
      </w:r>
      <w:r>
        <w:rPr>
          <w:rFonts w:ascii="Times New Roman" w:hAnsi="Times New Roman" w:cs="Times New Roman" w:eastAsia="Times New Roman" w:hint="default"/>
          <w:spacing w:val="-1"/>
        </w:rPr>
        <w:t>189,444.47</w:t>
      </w:r>
      <w:r>
        <w:rPr>
          <w:spacing w:val="-1"/>
        </w:rPr>
        <w:t>元；本期因合并范围变动而减少坏账准备金额</w:t>
      </w:r>
      <w:r>
        <w:rPr>
          <w:rFonts w:ascii="Times New Roman" w:hAnsi="Times New Roman" w:cs="Times New Roman" w:eastAsia="Times New Roman" w:hint="default"/>
          <w:spacing w:val="-1"/>
        </w:rPr>
        <w:t>410,899.87</w:t>
      </w:r>
      <w:r>
        <w:rPr>
          <w:spacing w:val="-1"/>
        </w:rPr>
        <w:t>元；本期核销其他应收款余额</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51.299999pt;margin-top:462.399963pt;width:466.4pt;height:.5pt;mso-position-horizontal-relative:page;mso-position-vertical-relative:page;z-index:-1151152" coordorigin="1026,9248" coordsize="9328,10">
            <v:shape style="position:absolute;left:1026;top:9248;width:1414;height:10" type="#_x0000_t75" stroked="false">
              <v:imagedata r:id="rId155" o:title=""/>
            </v:shape>
            <v:shape style="position:absolute;left:2435;top:9248;width:1422;height:10" type="#_x0000_t75" stroked="false">
              <v:imagedata r:id="rId156" o:title=""/>
            </v:shape>
            <v:shape style="position:absolute;left:3852;top:9248;width:1281;height:10" type="#_x0000_t75" stroked="false">
              <v:imagedata r:id="rId157" o:title=""/>
            </v:shape>
            <v:shape style="position:absolute;left:5128;top:9248;width:5225;height:10" type="#_x0000_t75" stroked="false">
              <v:imagedata r:id="rId158" o:title=""/>
            </v:shape>
            <w10:wrap type="none"/>
          </v:group>
        </w:pict>
      </w:r>
      <w:r>
        <w:rPr/>
        <w:pict>
          <v:group style="position:absolute;margin-left:51.299999pt;margin-top:478.480011pt;width:466.4pt;height:.5pt;mso-position-horizontal-relative:page;mso-position-vertical-relative:page;z-index:-1151128" coordorigin="1026,9570" coordsize="9328,10">
            <v:shape style="position:absolute;left:1026;top:9570;width:1414;height:10" type="#_x0000_t75" stroked="false">
              <v:imagedata r:id="rId155" o:title=""/>
            </v:shape>
            <v:shape style="position:absolute;left:2435;top:9570;width:1422;height:10" type="#_x0000_t75" stroked="false">
              <v:imagedata r:id="rId156" o:title=""/>
            </v:shape>
            <v:shape style="position:absolute;left:3852;top:9570;width:1281;height:10" type="#_x0000_t75" stroked="false">
              <v:imagedata r:id="rId157" o:title=""/>
            </v:shape>
            <v:shape style="position:absolute;left:5128;top:9570;width:5225;height:10" type="#_x0000_t75" stroked="false">
              <v:imagedata r:id="rId158" o:title=""/>
            </v:shape>
            <w10:wrap type="none"/>
          </v:group>
        </w:pict>
      </w:r>
      <w:r>
        <w:rPr/>
        <w:pict>
          <v:group style="position:absolute;margin-left:51.299999pt;margin-top:489.519958pt;width:466.4pt;height:5.55pt;mso-position-horizontal-relative:page;mso-position-vertical-relative:page;z-index:-1151104" coordorigin="1026,9790" coordsize="9328,111">
            <v:shape style="position:absolute;left:1026;top:9790;width:1433;height:110" type="#_x0000_t75" stroked="false">
              <v:imagedata r:id="rId159" o:title=""/>
            </v:shape>
            <v:shape style="position:absolute;left:2435;top:9886;width:1432;height:14" type="#_x0000_t75" stroked="false">
              <v:imagedata r:id="rId160" o:title=""/>
            </v:shape>
            <v:shape style="position:absolute;left:3852;top:9886;width:1290;height:14" type="#_x0000_t75" stroked="false">
              <v:imagedata r:id="rId161" o:title=""/>
            </v:shape>
            <v:shape style="position:absolute;left:5128;top:9886;width:1433;height:14" type="#_x0000_t75" stroked="false">
              <v:imagedata r:id="rId162" o:title=""/>
            </v:shape>
            <v:shape style="position:absolute;left:6547;top:9886;width:1430;height:14" type="#_x0000_t75" stroked="false">
              <v:imagedata r:id="rId160" o:title=""/>
            </v:shape>
            <v:shape style="position:absolute;left:7963;top:9886;width:1043;height:14" type="#_x0000_t75" stroked="false">
              <v:imagedata r:id="rId163" o:title=""/>
            </v:shape>
            <v:shape style="position:absolute;left:8992;top:9891;width:1362;height:10" type="#_x0000_t75" stroked="false">
              <v:imagedata r:id="rId164" o:title=""/>
            </v:shape>
            <w10:wrap type="none"/>
          </v:group>
        </w:pict>
      </w:r>
    </w:p>
    <w:p>
      <w:pPr>
        <w:pStyle w:val="BodyText"/>
        <w:spacing w:line="240" w:lineRule="auto" w:before="35"/>
        <w:ind w:left="234" w:right="1127"/>
        <w:jc w:val="left"/>
      </w:pPr>
      <w:r>
        <w:rPr>
          <w:rFonts w:ascii="Times New Roman" w:hAnsi="Times New Roman" w:cs="Times New Roman" w:eastAsia="Times New Roman" w:hint="default"/>
        </w:rPr>
        <w:t>10,000.00</w:t>
      </w:r>
      <w:r>
        <w:rPr/>
        <w:t>元。</w:t>
      </w:r>
    </w:p>
    <w:p>
      <w:pPr>
        <w:spacing w:line="240" w:lineRule="auto" w:before="6"/>
        <w:rPr>
          <w:rFonts w:ascii="宋体" w:hAnsi="宋体" w:cs="宋体" w:eastAsia="宋体" w:hint="default"/>
          <w:sz w:val="26"/>
          <w:szCs w:val="26"/>
        </w:rPr>
      </w:pPr>
    </w:p>
    <w:p>
      <w:pPr>
        <w:pStyle w:val="Heading4"/>
        <w:spacing w:line="240" w:lineRule="auto" w:before="0"/>
        <w:ind w:left="656" w:right="1127"/>
        <w:jc w:val="left"/>
        <w:rPr>
          <w:b w:val="0"/>
          <w:bCs w:val="0"/>
        </w:rPr>
      </w:pPr>
      <w:r>
        <w:rPr/>
        <w:pict>
          <v:group style="position:absolute;margin-left:254.139999pt;margin-top:19.76363pt;width:.5pt;height:59.55pt;mso-position-horizontal-relative:page;mso-position-vertical-relative:paragraph;z-index:-1151224" coordorigin="5083,395" coordsize="10,1191">
            <v:group style="position:absolute;left:5083;top:395;width:10;height:20" coordorigin="5083,395" coordsize="10,20">
              <v:shape style="position:absolute;left:5083;top:395;width:10;height:20" coordorigin="5083,395" coordsize="10,20" path="m5083,414l5092,414,5092,395,5083,395,5083,414xe" filled="true" fillcolor="#000000" stroked="false">
                <v:path arrowok="t"/>
                <v:fill type="solid"/>
              </v:shape>
            </v:group>
            <v:group style="position:absolute;left:5083;top:414;width:10;height:20" coordorigin="5083,414" coordsize="10,20">
              <v:shape style="position:absolute;left:5083;top:414;width:10;height:20" coordorigin="5083,414" coordsize="10,20" path="m5083,434l5092,434,5092,414,5083,414,5083,434xe" filled="true" fillcolor="#000000" stroked="false">
                <v:path arrowok="t"/>
                <v:fill type="solid"/>
              </v:shape>
            </v:group>
            <v:group style="position:absolute;left:5083;top:434;width:10;height:20" coordorigin="5083,434" coordsize="10,20">
              <v:shape style="position:absolute;left:5083;top:434;width:10;height:20" coordorigin="5083,434" coordsize="10,20" path="m5083,453l5092,453,5092,434,5083,434,5083,453xe" filled="true" fillcolor="#000000" stroked="false">
                <v:path arrowok="t"/>
                <v:fill type="solid"/>
              </v:shape>
            </v:group>
            <v:group style="position:absolute;left:5083;top:453;width:10;height:20" coordorigin="5083,453" coordsize="10,20">
              <v:shape style="position:absolute;left:5083;top:453;width:10;height:20" coordorigin="5083,453" coordsize="10,20" path="m5083,472l5092,472,5092,453,5083,453,5083,472xe" filled="true" fillcolor="#000000" stroked="false">
                <v:path arrowok="t"/>
                <v:fill type="solid"/>
              </v:shape>
            </v:group>
            <v:group style="position:absolute;left:5083;top:472;width:10;height:20" coordorigin="5083,472" coordsize="10,20">
              <v:shape style="position:absolute;left:5083;top:472;width:10;height:20" coordorigin="5083,472" coordsize="10,20" path="m5083,491l5092,491,5092,472,5083,472,5083,491xe" filled="true" fillcolor="#000000" stroked="false">
                <v:path arrowok="t"/>
                <v:fill type="solid"/>
              </v:shape>
            </v:group>
            <v:group style="position:absolute;left:5083;top:491;width:10;height:20" coordorigin="5083,491" coordsize="10,20">
              <v:shape style="position:absolute;left:5083;top:491;width:10;height:20" coordorigin="5083,491" coordsize="10,20" path="m5083,510l5092,510,5092,491,5083,491,5083,510xe" filled="true" fillcolor="#000000" stroked="false">
                <v:path arrowok="t"/>
                <v:fill type="solid"/>
              </v:shape>
            </v:group>
            <v:group style="position:absolute;left:5083;top:510;width:10;height:20" coordorigin="5083,510" coordsize="10,20">
              <v:shape style="position:absolute;left:5083;top:510;width:10;height:20" coordorigin="5083,510" coordsize="10,20" path="m5083,530l5092,530,5092,510,5083,510,5083,530xe" filled="true" fillcolor="#000000" stroked="false">
                <v:path arrowok="t"/>
                <v:fill type="solid"/>
              </v:shape>
            </v:group>
            <v:group style="position:absolute;left:5083;top:530;width:10;height:20" coordorigin="5083,530" coordsize="10,20">
              <v:shape style="position:absolute;left:5083;top:530;width:10;height:20" coordorigin="5083,530" coordsize="10,20" path="m5083,549l5092,549,5092,530,5083,530,5083,549xe" filled="true" fillcolor="#000000" stroked="false">
                <v:path arrowok="t"/>
                <v:fill type="solid"/>
              </v:shape>
            </v:group>
            <v:group style="position:absolute;left:5083;top:549;width:10;height:20" coordorigin="5083,549" coordsize="10,20">
              <v:shape style="position:absolute;left:5083;top:549;width:10;height:20" coordorigin="5083,549" coordsize="10,20" path="m5083,568l5092,568,5092,549,5083,549,5083,568xe" filled="true" fillcolor="#000000" stroked="false">
                <v:path arrowok="t"/>
                <v:fill type="solid"/>
              </v:shape>
            </v:group>
            <v:group style="position:absolute;left:5083;top:568;width:10;height:20" coordorigin="5083,568" coordsize="10,20">
              <v:shape style="position:absolute;left:5083;top:568;width:10;height:20" coordorigin="5083,568" coordsize="10,20" path="m5083,587l5092,587,5092,568,5083,568,5083,587xe" filled="true" fillcolor="#000000" stroked="false">
                <v:path arrowok="t"/>
                <v:fill type="solid"/>
              </v:shape>
            </v:group>
            <v:group style="position:absolute;left:5083;top:587;width:10;height:20" coordorigin="5083,587" coordsize="10,20">
              <v:shape style="position:absolute;left:5083;top:587;width:10;height:20" coordorigin="5083,587" coordsize="10,20" path="m5083,606l5092,606,5092,587,5083,587,5083,606xe" filled="true" fillcolor="#000000" stroked="false">
                <v:path arrowok="t"/>
                <v:fill type="solid"/>
              </v:shape>
            </v:group>
            <v:group style="position:absolute;left:5083;top:606;width:10;height:20" coordorigin="5083,606" coordsize="10,20">
              <v:shape style="position:absolute;left:5083;top:606;width:10;height:20" coordorigin="5083,606" coordsize="10,20" path="m5083,626l5092,626,5092,606,5083,606,5083,626xe" filled="true" fillcolor="#000000" stroked="false">
                <v:path arrowok="t"/>
                <v:fill type="solid"/>
              </v:shape>
            </v:group>
            <v:group style="position:absolute;left:5083;top:626;width:10;height:20" coordorigin="5083,626" coordsize="10,20">
              <v:shape style="position:absolute;left:5083;top:626;width:10;height:20" coordorigin="5083,626" coordsize="10,20" path="m5083,645l5092,645,5092,626,5083,626,5083,645xe" filled="true" fillcolor="#000000" stroked="false">
                <v:path arrowok="t"/>
                <v:fill type="solid"/>
              </v:shape>
            </v:group>
            <v:group style="position:absolute;left:5083;top:645;width:10;height:20" coordorigin="5083,645" coordsize="10,20">
              <v:shape style="position:absolute;left:5083;top:645;width:10;height:20" coordorigin="5083,645" coordsize="10,20" path="m5083,664l5092,664,5092,645,5083,645,5083,664xe" filled="true" fillcolor="#000000" stroked="false">
                <v:path arrowok="t"/>
                <v:fill type="solid"/>
              </v:shape>
            </v:group>
            <v:group style="position:absolute;left:5083;top:664;width:10;height:20" coordorigin="5083,664" coordsize="10,20">
              <v:shape style="position:absolute;left:5083;top:664;width:10;height:20" coordorigin="5083,664" coordsize="10,20" path="m5083,683l5092,683,5092,664,5083,664,5083,683xe" filled="true" fillcolor="#000000" stroked="false">
                <v:path arrowok="t"/>
                <v:fill type="solid"/>
              </v:shape>
            </v:group>
            <v:group style="position:absolute;left:5083;top:683;width:10;height:20" coordorigin="5083,683" coordsize="10,20">
              <v:shape style="position:absolute;left:5083;top:683;width:10;height:20" coordorigin="5083,683" coordsize="10,20" path="m5083,702l5092,702,5092,683,5083,683,5083,702xe" filled="true" fillcolor="#000000" stroked="false">
                <v:path arrowok="t"/>
                <v:fill type="solid"/>
              </v:shape>
            </v:group>
            <v:group style="position:absolute;left:5083;top:702;width:10;height:20" coordorigin="5083,702" coordsize="10,20">
              <v:shape style="position:absolute;left:5083;top:702;width:10;height:20" coordorigin="5083,702" coordsize="10,20" path="m5083,722l5092,722,5092,702,5083,702,5083,722xe" filled="true" fillcolor="#000000" stroked="false">
                <v:path arrowok="t"/>
                <v:fill type="solid"/>
              </v:shape>
            </v:group>
            <v:group style="position:absolute;left:5083;top:722;width:10;height:20" coordorigin="5083,722" coordsize="10,20">
              <v:shape style="position:absolute;left:5083;top:722;width:10;height:20" coordorigin="5083,722" coordsize="10,20" path="m5083,741l5092,741,5092,722,5083,722,5083,741xe" filled="true" fillcolor="#000000" stroked="false">
                <v:path arrowok="t"/>
                <v:fill type="solid"/>
              </v:shape>
            </v:group>
            <v:group style="position:absolute;left:5083;top:741;width:10;height:20" coordorigin="5083,741" coordsize="10,20">
              <v:shape style="position:absolute;left:5083;top:741;width:10;height:20" coordorigin="5083,741" coordsize="10,20" path="m5083,760l5092,760,5092,741,5083,741,5083,760xe" filled="true" fillcolor="#000000" stroked="false">
                <v:path arrowok="t"/>
                <v:fill type="solid"/>
              </v:shape>
              <v:shape style="position:absolute;left:5083;top:760;width:10;height:18" type="#_x0000_t75" stroked="false">
                <v:imagedata r:id="rId165" o:title=""/>
              </v:shape>
            </v:group>
            <v:group style="position:absolute;left:5083;top:807;width:10;height:20" coordorigin="5083,807" coordsize="10,20">
              <v:shape style="position:absolute;left:5083;top:807;width:10;height:20" coordorigin="5083,807" coordsize="10,20" path="m5083,826l5092,826,5092,807,5083,807,5083,826xe" filled="true" fillcolor="#000000" stroked="false">
                <v:path arrowok="t"/>
                <v:fill type="solid"/>
              </v:shape>
            </v:group>
            <v:group style="position:absolute;left:5083;top:826;width:10;height:20" coordorigin="5083,826" coordsize="10,20">
              <v:shape style="position:absolute;left:5083;top:826;width:10;height:20" coordorigin="5083,826" coordsize="10,20" path="m5083,846l5092,846,5092,826,5083,826,5083,846xe" filled="true" fillcolor="#000000" stroked="false">
                <v:path arrowok="t"/>
                <v:fill type="solid"/>
              </v:shape>
            </v:group>
            <v:group style="position:absolute;left:5083;top:846;width:10;height:20" coordorigin="5083,846" coordsize="10,20">
              <v:shape style="position:absolute;left:5083;top:846;width:10;height:20" coordorigin="5083,846" coordsize="10,20" path="m5083,865l5092,865,5092,846,5083,846,5083,865xe" filled="true" fillcolor="#000000" stroked="false">
                <v:path arrowok="t"/>
                <v:fill type="solid"/>
              </v:shape>
            </v:group>
            <v:group style="position:absolute;left:5083;top:865;width:10;height:20" coordorigin="5083,865" coordsize="10,20">
              <v:shape style="position:absolute;left:5083;top:865;width:10;height:20" coordorigin="5083,865" coordsize="10,20" path="m5083,884l5092,884,5092,865,5083,865,5083,884xe" filled="true" fillcolor="#000000" stroked="false">
                <v:path arrowok="t"/>
                <v:fill type="solid"/>
              </v:shape>
            </v:group>
            <v:group style="position:absolute;left:5083;top:884;width:10;height:20" coordorigin="5083,884" coordsize="10,20">
              <v:shape style="position:absolute;left:5083;top:884;width:10;height:20" coordorigin="5083,884" coordsize="10,20" path="m5083,903l5092,903,5092,884,5083,884,5083,903xe" filled="true" fillcolor="#000000" stroked="false">
                <v:path arrowok="t"/>
                <v:fill type="solid"/>
              </v:shape>
            </v:group>
            <v:group style="position:absolute;left:5083;top:903;width:10;height:20" coordorigin="5083,903" coordsize="10,20">
              <v:shape style="position:absolute;left:5083;top:903;width:10;height:20" coordorigin="5083,903" coordsize="10,20" path="m5083,922l5092,922,5092,903,5083,903,5083,922xe" filled="true" fillcolor="#000000" stroked="false">
                <v:path arrowok="t"/>
                <v:fill type="solid"/>
              </v:shape>
            </v:group>
            <v:group style="position:absolute;left:5083;top:922;width:10;height:20" coordorigin="5083,922" coordsize="10,20">
              <v:shape style="position:absolute;left:5083;top:922;width:10;height:20" coordorigin="5083,922" coordsize="10,20" path="m5083,942l5092,942,5092,922,5083,922,5083,942xe" filled="true" fillcolor="#000000" stroked="false">
                <v:path arrowok="t"/>
                <v:fill type="solid"/>
              </v:shape>
            </v:group>
            <v:group style="position:absolute;left:5083;top:942;width:10;height:20" coordorigin="5083,942" coordsize="10,20">
              <v:shape style="position:absolute;left:5083;top:942;width:10;height:20" coordorigin="5083,942" coordsize="10,20" path="m5083,961l5092,961,5092,942,5083,942,5083,961xe" filled="true" fillcolor="#000000" stroked="false">
                <v:path arrowok="t"/>
                <v:fill type="solid"/>
              </v:shape>
            </v:group>
            <v:group style="position:absolute;left:5083;top:961;width:10;height:20" coordorigin="5083,961" coordsize="10,20">
              <v:shape style="position:absolute;left:5083;top:961;width:10;height:20" coordorigin="5083,961" coordsize="10,20" path="m5083,980l5092,980,5092,961,5083,961,5083,980xe" filled="true" fillcolor="#000000" stroked="false">
                <v:path arrowok="t"/>
                <v:fill type="solid"/>
              </v:shape>
            </v:group>
            <v:group style="position:absolute;left:5083;top:980;width:10;height:20" coordorigin="5083,980" coordsize="10,20">
              <v:shape style="position:absolute;left:5083;top:980;width:10;height:20" coordorigin="5083,980" coordsize="10,20" path="m5083,999l5092,999,5092,980,5083,980,5083,999xe" filled="true" fillcolor="#000000" stroked="false">
                <v:path arrowok="t"/>
                <v:fill type="solid"/>
              </v:shape>
            </v:group>
            <v:group style="position:absolute;left:5083;top:999;width:10;height:20" coordorigin="5083,999" coordsize="10,20">
              <v:shape style="position:absolute;left:5083;top:999;width:10;height:20" coordorigin="5083,999" coordsize="10,20" path="m5083,1018l5092,1018,5092,999,5083,999,5083,1018xe" filled="true" fillcolor="#000000" stroked="false">
                <v:path arrowok="t"/>
                <v:fill type="solid"/>
              </v:shape>
            </v:group>
            <v:group style="position:absolute;left:5083;top:1018;width:10;height:20" coordorigin="5083,1018" coordsize="10,20">
              <v:shape style="position:absolute;left:5083;top:1018;width:10;height:20" coordorigin="5083,1018" coordsize="10,20" path="m5083,1038l5092,1038,5092,1018,5083,1018,5083,1038xe" filled="true" fillcolor="#000000" stroked="false">
                <v:path arrowok="t"/>
                <v:fill type="solid"/>
              </v:shape>
            </v:group>
            <v:group style="position:absolute;left:5083;top:1038;width:10;height:20" coordorigin="5083,1038" coordsize="10,20">
              <v:shape style="position:absolute;left:5083;top:1038;width:10;height:20" coordorigin="5083,1038" coordsize="10,20" path="m5083,1057l5092,1057,5092,1038,5083,1038,5083,1057xe" filled="true" fillcolor="#000000" stroked="false">
                <v:path arrowok="t"/>
                <v:fill type="solid"/>
              </v:shape>
            </v:group>
            <v:group style="position:absolute;left:5083;top:1057;width:10;height:20" coordorigin="5083,1057" coordsize="10,20">
              <v:shape style="position:absolute;left:5083;top:1057;width:10;height:20" coordorigin="5083,1057" coordsize="10,20" path="m5083,1076l5092,1076,5092,1057,5083,1057,5083,1076xe" filled="true" fillcolor="#000000" stroked="false">
                <v:path arrowok="t"/>
                <v:fill type="solid"/>
              </v:shape>
            </v:group>
            <v:group style="position:absolute;left:5083;top:1076;width:10;height:20" coordorigin="5083,1076" coordsize="10,20">
              <v:shape style="position:absolute;left:5083;top:1076;width:10;height:20" coordorigin="5083,1076" coordsize="10,20" path="m5083,1095l5092,1095,5092,1076,5083,1076,5083,1095xe" filled="true" fillcolor="#000000" stroked="false">
                <v:path arrowok="t"/>
                <v:fill type="solid"/>
              </v:shape>
            </v:group>
            <v:group style="position:absolute;left:5083;top:1095;width:10;height:20" coordorigin="5083,1095" coordsize="10,20">
              <v:shape style="position:absolute;left:5083;top:1095;width:10;height:20" coordorigin="5083,1095" coordsize="10,20" path="m5083,1114l5092,1114,5092,1095,5083,1095,5083,1114xe" filled="true" fillcolor="#000000" stroked="false">
                <v:path arrowok="t"/>
                <v:fill type="solid"/>
              </v:shape>
            </v:group>
            <v:group style="position:absolute;left:5083;top:1114;width:10;height:20" coordorigin="5083,1114" coordsize="10,20">
              <v:shape style="position:absolute;left:5083;top:1114;width:10;height:20" coordorigin="5083,1114" coordsize="10,20" path="m5083,1134l5092,1134,5092,1114,5083,1114,5083,1134xe" filled="true" fillcolor="#000000" stroked="false">
                <v:path arrowok="t"/>
                <v:fill type="solid"/>
              </v:shape>
            </v:group>
            <v:group style="position:absolute;left:5083;top:1134;width:10;height:20" coordorigin="5083,1134" coordsize="10,20">
              <v:shape style="position:absolute;left:5083;top:1134;width:10;height:20" coordorigin="5083,1134" coordsize="10,20" path="m5083,1153l5092,1153,5092,1134,5083,1134,5083,1153xe" filled="true" fillcolor="#000000" stroked="false">
                <v:path arrowok="t"/>
                <v:fill type="solid"/>
              </v:shape>
            </v:group>
            <v:group style="position:absolute;left:5083;top:1153;width:10;height:20" coordorigin="5083,1153" coordsize="10,20">
              <v:shape style="position:absolute;left:5083;top:1153;width:10;height:20" coordorigin="5083,1153" coordsize="10,20" path="m5083,1172l5092,1172,5092,1153,5083,1153,5083,1172xe" filled="true" fillcolor="#000000" stroked="false">
                <v:path arrowok="t"/>
                <v:fill type="solid"/>
              </v:shape>
              <v:shape style="position:absolute;left:5083;top:1191;width:10;height:2" type="#_x0000_t75" stroked="false">
                <v:imagedata r:id="rId145" o:title=""/>
              </v:shape>
            </v:group>
            <v:group style="position:absolute;left:5083;top:1221;width:10;height:20" coordorigin="5083,1221" coordsize="10,20">
              <v:shape style="position:absolute;left:5083;top:1221;width:10;height:20" coordorigin="5083,1221" coordsize="10,20" path="m5083,1240l5092,1240,5092,1221,5083,1221,5083,1240xe" filled="true" fillcolor="#000000" stroked="false">
                <v:path arrowok="t"/>
                <v:fill type="solid"/>
              </v:shape>
            </v:group>
            <v:group style="position:absolute;left:5083;top:1240;width:10;height:20" coordorigin="5083,1240" coordsize="10,20">
              <v:shape style="position:absolute;left:5083;top:1240;width:10;height:20" coordorigin="5083,1240" coordsize="10,20" path="m5083,1260l5092,1260,5092,1240,5083,1240,5083,1260xe" filled="true" fillcolor="#000000" stroked="false">
                <v:path arrowok="t"/>
                <v:fill type="solid"/>
              </v:shape>
            </v:group>
            <v:group style="position:absolute;left:5083;top:1260;width:10;height:20" coordorigin="5083,1260" coordsize="10,20">
              <v:shape style="position:absolute;left:5083;top:1260;width:10;height:20" coordorigin="5083,1260" coordsize="10,20" path="m5083,1279l5092,1279,5092,1260,5083,1260,5083,1279xe" filled="true" fillcolor="#000000" stroked="false">
                <v:path arrowok="t"/>
                <v:fill type="solid"/>
              </v:shape>
            </v:group>
            <v:group style="position:absolute;left:5083;top:1279;width:10;height:20" coordorigin="5083,1279" coordsize="10,20">
              <v:shape style="position:absolute;left:5083;top:1279;width:10;height:20" coordorigin="5083,1279" coordsize="10,20" path="m5083,1298l5092,1298,5092,1279,5083,1279,5083,1298xe" filled="true" fillcolor="#000000" stroked="false">
                <v:path arrowok="t"/>
                <v:fill type="solid"/>
              </v:shape>
            </v:group>
            <v:group style="position:absolute;left:5083;top:1298;width:10;height:20" coordorigin="5083,1298" coordsize="10,20">
              <v:shape style="position:absolute;left:5083;top:1298;width:10;height:20" coordorigin="5083,1298" coordsize="10,20" path="m5083,1317l5092,1317,5092,1298,5083,1298,5083,1317xe" filled="true" fillcolor="#000000" stroked="false">
                <v:path arrowok="t"/>
                <v:fill type="solid"/>
              </v:shape>
            </v:group>
            <v:group style="position:absolute;left:5083;top:1317;width:10;height:20" coordorigin="5083,1317" coordsize="10,20">
              <v:shape style="position:absolute;left:5083;top:1317;width:10;height:20" coordorigin="5083,1317" coordsize="10,20" path="m5083,1336l5092,1336,5092,1317,5083,1317,5083,1336xe" filled="true" fillcolor="#000000" stroked="false">
                <v:path arrowok="t"/>
                <v:fill type="solid"/>
              </v:shape>
            </v:group>
            <v:group style="position:absolute;left:5083;top:1336;width:10;height:20" coordorigin="5083,1336" coordsize="10,20">
              <v:shape style="position:absolute;left:5083;top:1336;width:10;height:20" coordorigin="5083,1336" coordsize="10,20" path="m5083,1356l5092,1356,5092,1336,5083,1336,5083,1356xe" filled="true" fillcolor="#000000" stroked="false">
                <v:path arrowok="t"/>
                <v:fill type="solid"/>
              </v:shape>
            </v:group>
            <v:group style="position:absolute;left:5083;top:1356;width:10;height:20" coordorigin="5083,1356" coordsize="10,20">
              <v:shape style="position:absolute;left:5083;top:1356;width:10;height:20" coordorigin="5083,1356" coordsize="10,20" path="m5083,1375l5092,1375,5092,1356,5083,1356,5083,1375xe" filled="true" fillcolor="#000000" stroked="false">
                <v:path arrowok="t"/>
                <v:fill type="solid"/>
              </v:shape>
            </v:group>
            <v:group style="position:absolute;left:5083;top:1375;width:10;height:20" coordorigin="5083,1375" coordsize="10,20">
              <v:shape style="position:absolute;left:5083;top:1375;width:10;height:20" coordorigin="5083,1375" coordsize="10,20" path="m5083,1394l5092,1394,5092,1375,5083,1375,5083,1394xe" filled="true" fillcolor="#000000" stroked="false">
                <v:path arrowok="t"/>
                <v:fill type="solid"/>
              </v:shape>
            </v:group>
            <v:group style="position:absolute;left:5083;top:1394;width:10;height:20" coordorigin="5083,1394" coordsize="10,20">
              <v:shape style="position:absolute;left:5083;top:1394;width:10;height:20" coordorigin="5083,1394" coordsize="10,20" path="m5083,1413l5092,1413,5092,1394,5083,1394,5083,1413xe" filled="true" fillcolor="#000000" stroked="false">
                <v:path arrowok="t"/>
                <v:fill type="solid"/>
              </v:shape>
            </v:group>
            <v:group style="position:absolute;left:5083;top:1413;width:10;height:20" coordorigin="5083,1413" coordsize="10,20">
              <v:shape style="position:absolute;left:5083;top:1413;width:10;height:20" coordorigin="5083,1413" coordsize="10,20" path="m5083,1432l5092,1432,5092,1413,5083,1413,5083,1432xe" filled="true" fillcolor="#000000" stroked="false">
                <v:path arrowok="t"/>
                <v:fill type="solid"/>
              </v:shape>
            </v:group>
            <v:group style="position:absolute;left:5083;top:1432;width:10;height:20" coordorigin="5083,1432" coordsize="10,20">
              <v:shape style="position:absolute;left:5083;top:1432;width:10;height:20" coordorigin="5083,1432" coordsize="10,20" path="m5083,1452l5092,1452,5092,1432,5083,1432,5083,1452xe" filled="true" fillcolor="#000000" stroked="false">
                <v:path arrowok="t"/>
                <v:fill type="solid"/>
              </v:shape>
            </v:group>
            <v:group style="position:absolute;left:5083;top:1452;width:10;height:20" coordorigin="5083,1452" coordsize="10,20">
              <v:shape style="position:absolute;left:5083;top:1452;width:10;height:20" coordorigin="5083,1452" coordsize="10,20" path="m5083,1471l5092,1471,5092,1452,5083,1452,5083,1471xe" filled="true" fillcolor="#000000" stroked="false">
                <v:path arrowok="t"/>
                <v:fill type="solid"/>
              </v:shape>
            </v:group>
            <v:group style="position:absolute;left:5083;top:1471;width:10;height:20" coordorigin="5083,1471" coordsize="10,20">
              <v:shape style="position:absolute;left:5083;top:1471;width:10;height:20" coordorigin="5083,1471" coordsize="10,20" path="m5083,1490l5092,1490,5092,1471,5083,1471,5083,1490xe" filled="true" fillcolor="#000000" stroked="false">
                <v:path arrowok="t"/>
                <v:fill type="solid"/>
              </v:shape>
            </v:group>
            <v:group style="position:absolute;left:5083;top:1490;width:10;height:20" coordorigin="5083,1490" coordsize="10,20">
              <v:shape style="position:absolute;left:5083;top:1490;width:10;height:20" coordorigin="5083,1490" coordsize="10,20" path="m5083,1509l5092,1509,5092,1490,5083,1490,5083,1509xe" filled="true" fillcolor="#000000" stroked="false">
                <v:path arrowok="t"/>
                <v:fill type="solid"/>
              </v:shape>
            </v:group>
            <v:group style="position:absolute;left:5083;top:1509;width:10;height:20" coordorigin="5083,1509" coordsize="10,20">
              <v:shape style="position:absolute;left:5083;top:1509;width:10;height:20" coordorigin="5083,1509" coordsize="10,20" path="m5083,1528l5092,1528,5092,1509,5083,1509,5083,1528xe" filled="true" fillcolor="#000000" stroked="false">
                <v:path arrowok="t"/>
                <v:fill type="solid"/>
              </v:shape>
            </v:group>
            <v:group style="position:absolute;left:5083;top:1528;width:10;height:20" coordorigin="5083,1528" coordsize="10,20">
              <v:shape style="position:absolute;left:5083;top:1528;width:10;height:20" coordorigin="5083,1528" coordsize="10,20" path="m5083,1548l5092,1548,5092,1528,5083,1528,5083,1548xe" filled="true" fillcolor="#000000" stroked="false">
                <v:path arrowok="t"/>
                <v:fill type="solid"/>
              </v:shape>
            </v:group>
            <v:group style="position:absolute;left:5083;top:1548;width:10;height:20" coordorigin="5083,1548" coordsize="10,20">
              <v:shape style="position:absolute;left:5083;top:1548;width:10;height:20" coordorigin="5083,1548" coordsize="10,20" path="m5083,1567l5092,1567,5092,1548,5083,1548,5083,1567xe" filled="true" fillcolor="#000000" stroked="false">
                <v:path arrowok="t"/>
                <v:fill type="solid"/>
              </v:shape>
            </v:group>
            <v:group style="position:absolute;left:5083;top:1567;width:10;height:20" coordorigin="5083,1567" coordsize="10,20">
              <v:shape style="position:absolute;left:5083;top:1567;width:10;height:20" coordorigin="5083,1567" coordsize="10,20" path="m5083,1586l5092,1586,5092,1567,5083,1567,5083,1586xe" filled="true" fillcolor="#000000" stroked="false">
                <v:path arrowok="t"/>
                <v:fill type="solid"/>
              </v:shape>
            </v:group>
            <w10:wrap type="none"/>
          </v:group>
        </w:pict>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4"/>
          <w:szCs w:val="4"/>
        </w:rPr>
      </w:pPr>
    </w:p>
    <w:tbl>
      <w:tblPr>
        <w:tblW w:w="0" w:type="auto"/>
        <w:jc w:val="left"/>
        <w:tblInd w:w="410" w:type="dxa"/>
        <w:tblLayout w:type="fixed"/>
        <w:tblCellMar>
          <w:top w:w="0" w:type="dxa"/>
          <w:left w:w="0" w:type="dxa"/>
          <w:bottom w:w="0" w:type="dxa"/>
          <w:right w:w="0" w:type="dxa"/>
        </w:tblCellMar>
        <w:tblLook w:val="01E0"/>
      </w:tblPr>
      <w:tblGrid>
        <w:gridCol w:w="3973"/>
        <w:gridCol w:w="4724"/>
      </w:tblGrid>
      <w:tr>
        <w:trPr>
          <w:trHeight w:val="422" w:hRule="exact"/>
        </w:trPr>
        <w:tc>
          <w:tcPr>
            <w:tcW w:w="3973"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right="190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2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194"/>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414" w:hRule="exact"/>
        </w:trPr>
        <w:tc>
          <w:tcPr>
            <w:tcW w:w="397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隋亚莎</w:t>
            </w:r>
          </w:p>
        </w:tc>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10,000.00</w:t>
            </w:r>
          </w:p>
        </w:tc>
      </w:tr>
      <w:tr>
        <w:trPr>
          <w:trHeight w:val="423" w:hRule="exact"/>
        </w:trPr>
        <w:tc>
          <w:tcPr>
            <w:tcW w:w="3973" w:type="dxa"/>
            <w:tcBorders>
              <w:top w:val="single" w:sz="8" w:space="0" w:color="000000"/>
              <w:left w:val="nil" w:sz="6" w:space="0" w:color="auto"/>
              <w:bottom w:val="single" w:sz="12" w:space="0" w:color="000000"/>
              <w:right w:val="nil" w:sz="6" w:space="0" w:color="auto"/>
            </w:tcBorders>
          </w:tcPr>
          <w:p>
            <w:pPr>
              <w:pStyle w:val="TableParagraph"/>
              <w:spacing w:line="240" w:lineRule="auto" w:before="50"/>
              <w:ind w:right="190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b/>
                <w:sz w:val="18"/>
              </w:rPr>
              <w:t>10,000.00</w:t>
            </w:r>
            <w:r>
              <w:rPr>
                <w:rFonts w:ascii="Times New Roman"/>
                <w:sz w:val="18"/>
              </w:rPr>
            </w:r>
          </w:p>
        </w:tc>
      </w:tr>
    </w:tbl>
    <w:p>
      <w:pPr>
        <w:spacing w:line="240" w:lineRule="auto" w:before="1"/>
        <w:rPr>
          <w:rFonts w:ascii="宋体" w:hAnsi="宋体" w:cs="宋体" w:eastAsia="宋体" w:hint="default"/>
          <w:b/>
          <w:bCs/>
          <w:sz w:val="9"/>
          <w:szCs w:val="9"/>
        </w:rPr>
      </w:pPr>
    </w:p>
    <w:p>
      <w:pPr>
        <w:pStyle w:val="Heading4"/>
        <w:spacing w:line="240" w:lineRule="auto"/>
        <w:ind w:left="656" w:right="1127"/>
        <w:jc w:val="left"/>
        <w:rPr>
          <w:b w:val="0"/>
          <w:bCs w:val="0"/>
        </w:rPr>
      </w:pPr>
      <w:r>
        <w:rPr/>
        <w:pict>
          <v:shape style="position:absolute;margin-left:64.800003pt;margin-top:18.993670pt;width:435.6pt;height:81.6pt;mso-position-horizontal-relative:page;mso-position-vertical-relative:paragraph;z-index:6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0"/>
                    <w:gridCol w:w="3024"/>
                    <w:gridCol w:w="2948"/>
                  </w:tblGrid>
                  <w:tr>
                    <w:trPr>
                      <w:trHeight w:val="304" w:hRule="exact"/>
                    </w:trPr>
                    <w:tc>
                      <w:tcPr>
                        <w:tcW w:w="274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24"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965"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948"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25" w:hRule="exact"/>
                    </w:trPr>
                    <w:tc>
                      <w:tcPr>
                        <w:tcW w:w="2740"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0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14,461.40</w:t>
                        </w:r>
                      </w:p>
                    </w:tc>
                    <w:tc>
                      <w:tcPr>
                        <w:tcW w:w="2948" w:type="dxa"/>
                        <w:tcBorders>
                          <w:top w:val="single" w:sz="4" w:space="0" w:color="000000"/>
                          <w:left w:val="single" w:sz="4" w:space="0" w:color="000000"/>
                          <w:bottom w:val="nil" w:sz="6" w:space="0" w:color="auto"/>
                          <w:right w:val="nil" w:sz="6" w:space="0" w:color="auto"/>
                        </w:tcBorders>
                      </w:tcPr>
                      <w:p>
                        <w:pPr/>
                      </w:p>
                    </w:tc>
                  </w:tr>
                  <w:tr>
                    <w:trPr>
                      <w:trHeight w:val="322" w:hRule="exact"/>
                    </w:trPr>
                    <w:tc>
                      <w:tcPr>
                        <w:tcW w:w="274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57,911.86</w:t>
                        </w:r>
                      </w:p>
                    </w:tc>
                    <w:tc>
                      <w:tcPr>
                        <w:tcW w:w="2948"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116,724.86</w:t>
                        </w:r>
                      </w:p>
                    </w:tc>
                  </w:tr>
                  <w:tr>
                    <w:trPr>
                      <w:trHeight w:val="213" w:hRule="exact"/>
                    </w:trPr>
                    <w:tc>
                      <w:tcPr>
                        <w:tcW w:w="274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3024" w:type="dxa"/>
                        <w:tcBorders>
                          <w:top w:val="nil" w:sz="6" w:space="0" w:color="auto"/>
                          <w:left w:val="single" w:sz="4" w:space="0" w:color="000000"/>
                          <w:bottom w:val="nil" w:sz="6" w:space="0" w:color="auto"/>
                          <w:right w:val="single" w:sz="4" w:space="0" w:color="000000"/>
                        </w:tcBorders>
                      </w:tcPr>
                      <w:p>
                        <w:pPr>
                          <w:pStyle w:val="TableParagraph"/>
                          <w:spacing w:line="201" w:lineRule="exact" w:before="52"/>
                          <w:ind w:right="101"/>
                          <w:jc w:val="right"/>
                          <w:rPr>
                            <w:rFonts w:ascii="Times New Roman" w:hAnsi="Times New Roman" w:cs="Times New Roman" w:eastAsia="Times New Roman" w:hint="default"/>
                            <w:sz w:val="18"/>
                            <w:szCs w:val="18"/>
                          </w:rPr>
                        </w:pPr>
                        <w:r>
                          <w:rPr>
                            <w:rFonts w:ascii="Times New Roman"/>
                            <w:spacing w:val="-1"/>
                            <w:sz w:val="18"/>
                          </w:rPr>
                          <w:t>4,885,512.78</w:t>
                        </w:r>
                      </w:p>
                    </w:tc>
                    <w:tc>
                      <w:tcPr>
                        <w:tcW w:w="2948" w:type="dxa"/>
                        <w:tcBorders>
                          <w:top w:val="nil" w:sz="6" w:space="0" w:color="auto"/>
                          <w:left w:val="single" w:sz="4" w:space="0" w:color="000000"/>
                          <w:bottom w:val="nil" w:sz="6" w:space="0" w:color="auto"/>
                          <w:right w:val="nil" w:sz="6" w:space="0" w:color="auto"/>
                        </w:tcBorders>
                      </w:tcPr>
                      <w:p>
                        <w:pPr>
                          <w:pStyle w:val="TableParagraph"/>
                          <w:spacing w:line="201" w:lineRule="exact" w:before="52"/>
                          <w:ind w:right="105"/>
                          <w:jc w:val="right"/>
                          <w:rPr>
                            <w:rFonts w:ascii="Times New Roman" w:hAnsi="Times New Roman" w:cs="Times New Roman" w:eastAsia="Times New Roman" w:hint="default"/>
                            <w:sz w:val="18"/>
                            <w:szCs w:val="18"/>
                          </w:rPr>
                        </w:pPr>
                        <w:r>
                          <w:rPr>
                            <w:rFonts w:ascii="Times New Roman"/>
                            <w:spacing w:val="-1"/>
                            <w:sz w:val="18"/>
                          </w:rPr>
                          <w:t>4,792,108.52</w:t>
                        </w:r>
                      </w:p>
                    </w:tc>
                  </w:tr>
                  <w:tr>
                    <w:trPr>
                      <w:trHeight w:val="437" w:hRule="exact"/>
                    </w:trPr>
                    <w:tc>
                      <w:tcPr>
                        <w:tcW w:w="2740" w:type="dxa"/>
                        <w:tcBorders>
                          <w:top w:val="nil" w:sz="6" w:space="0" w:color="auto"/>
                          <w:left w:val="nil" w:sz="6" w:space="0" w:color="auto"/>
                          <w:bottom w:val="single" w:sz="12" w:space="0" w:color="000000"/>
                          <w:right w:val="single" w:sz="4" w:space="0" w:color="000000"/>
                        </w:tcBorders>
                      </w:tcPr>
                      <w:p>
                        <w:pPr>
                          <w:pStyle w:val="TableParagraph"/>
                          <w:spacing w:line="240" w:lineRule="auto" w:before="119"/>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楷体" w:hAnsi="楷体" w:cs="楷体" w:eastAsia="楷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4,957,886.04</w:t>
                        </w:r>
                        <w:r>
                          <w:rPr>
                            <w:rFonts w:ascii="Times New Roman"/>
                            <w:spacing w:val="-1"/>
                            <w:sz w:val="18"/>
                          </w:rPr>
                        </w:r>
                      </w:p>
                    </w:tc>
                    <w:tc>
                      <w:tcPr>
                        <w:tcW w:w="294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楷体" w:hAnsi="楷体" w:cs="楷体" w:eastAsia="楷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4,908,833.38</w:t>
                        </w:r>
                        <w:r>
                          <w:rPr>
                            <w:rFonts w:ascii="Times New Roman"/>
                            <w:spacing w:val="-1"/>
                            <w:sz w:val="18"/>
                          </w:rPr>
                        </w:r>
                      </w:p>
                    </w:tc>
                  </w:tr>
                </w:tbl>
                <w:p>
                  <w:pPr/>
                </w:p>
              </w:txbxContent>
            </v:textbox>
            <w10:wrap type="none"/>
          </v:shape>
        </w:pict>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宋体" w:hAnsi="宋体" w:cs="宋体" w:eastAsia="宋体" w:hint="default"/>
          <w:b/>
          <w:bCs/>
          <w:sz w:val="26"/>
          <w:szCs w:val="26"/>
        </w:rPr>
      </w:pPr>
    </w:p>
    <w:p>
      <w:pPr>
        <w:tabs>
          <w:tab w:pos="6155" w:val="left" w:leader="none"/>
        </w:tabs>
        <w:spacing w:line="20" w:lineRule="exact"/>
        <w:ind w:left="3131" w:right="0" w:firstLine="0"/>
        <w:rPr>
          <w:rFonts w:ascii="宋体" w:hAnsi="宋体" w:cs="宋体" w:eastAsia="宋体" w:hint="default"/>
          <w:sz w:val="2"/>
          <w:szCs w:val="2"/>
        </w:rPr>
      </w:pPr>
      <w:r>
        <w:rPr>
          <w:rFonts w:ascii="宋体"/>
          <w:sz w:val="2"/>
        </w:rPr>
        <w:drawing>
          <wp:inline distT="0" distB="0" distL="0" distR="0">
            <wp:extent cx="6095" cy="9905"/>
            <wp:effectExtent l="0" t="0" r="0" b="0"/>
            <wp:docPr id="9" name="image144.png" descr=""/>
            <wp:cNvGraphicFramePr>
              <a:graphicFrameLocks noChangeAspect="1"/>
            </wp:cNvGraphicFramePr>
            <a:graphic>
              <a:graphicData uri="http://schemas.openxmlformats.org/drawingml/2006/picture">
                <pic:pic>
                  <pic:nvPicPr>
                    <pic:cNvPr id="10" name="image144.png"/>
                    <pic:cNvPicPr/>
                  </pic:nvPicPr>
                  <pic:blipFill>
                    <a:blip r:embed="rId165" cstate="print"/>
                    <a:stretch>
                      <a:fillRect/>
                    </a:stretch>
                  </pic:blipFill>
                  <pic:spPr>
                    <a:xfrm>
                      <a:off x="0" y="0"/>
                      <a:ext cx="6095" cy="9905"/>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905"/>
            <wp:effectExtent l="0" t="0" r="0" b="0"/>
            <wp:docPr id="11" name="image144.png" descr=""/>
            <wp:cNvGraphicFramePr>
              <a:graphicFrameLocks noChangeAspect="1"/>
            </wp:cNvGraphicFramePr>
            <a:graphic>
              <a:graphicData uri="http://schemas.openxmlformats.org/drawingml/2006/picture">
                <pic:pic>
                  <pic:nvPicPr>
                    <pic:cNvPr id="12" name="image144.png"/>
                    <pic:cNvPicPr/>
                  </pic:nvPicPr>
                  <pic:blipFill>
                    <a:blip r:embed="rId165" cstate="print"/>
                    <a:stretch>
                      <a:fillRect/>
                    </a:stretch>
                  </pic:blipFill>
                  <pic:spPr>
                    <a:xfrm>
                      <a:off x="0" y="0"/>
                      <a:ext cx="6095" cy="9905"/>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4"/>
          <w:szCs w:val="24"/>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4.9pt;height:.5pt;mso-position-horizontal-relative:char;mso-position-vertical-relative:line" coordorigin="0,0" coordsize="8698,10">
            <v:shape style="position:absolute;left:0;top:0;width:2721;height:10" type="#_x0000_t75" stroked="false">
              <v:imagedata r:id="rId166" o:title=""/>
            </v:shape>
            <v:shape style="position:absolute;left:2716;top:0;width:5982;height:10" type="#_x0000_t75" stroked="false">
              <v:imagedata r:id="rId167" o:title=""/>
            </v:shape>
          </v:group>
        </w:pict>
      </w:r>
      <w:r>
        <w:rPr>
          <w:rFonts w:ascii="宋体" w:hAnsi="宋体" w:cs="宋体" w:eastAsia="宋体" w:hint="default"/>
          <w:sz w:val="2"/>
          <w:szCs w:val="2"/>
        </w:rPr>
      </w:r>
    </w:p>
    <w:p>
      <w:pPr>
        <w:spacing w:line="240" w:lineRule="auto" w:before="2"/>
        <w:rPr>
          <w:rFonts w:ascii="宋体" w:hAnsi="宋体" w:cs="宋体" w:eastAsia="宋体" w:hint="default"/>
          <w:b/>
          <w:bCs/>
          <w:sz w:val="23"/>
          <w:szCs w:val="23"/>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4.9pt;height:.5pt;mso-position-horizontal-relative:char;mso-position-vertical-relative:line" coordorigin="0,0" coordsize="8698,10">
            <v:shape style="position:absolute;left:0;top:0;width:2721;height:10" type="#_x0000_t75" stroked="false">
              <v:imagedata r:id="rId166" o:title=""/>
            </v:shape>
            <v:shape style="position:absolute;left:2716;top:0;width:5982;height:10" type="#_x0000_t75" stroked="false">
              <v:imagedata r:id="rId167" o:title=""/>
            </v:shape>
          </v:group>
        </w:pict>
      </w:r>
      <w:r>
        <w:rPr>
          <w:rFonts w:ascii="宋体" w:hAnsi="宋体" w:cs="宋体" w:eastAsia="宋体" w:hint="default"/>
          <w:sz w:val="2"/>
          <w:szCs w:val="2"/>
        </w:rPr>
      </w:r>
    </w:p>
    <w:p>
      <w:pPr>
        <w:spacing w:line="240" w:lineRule="auto" w:before="5"/>
        <w:rPr>
          <w:rFonts w:ascii="宋体" w:hAnsi="宋体" w:cs="宋体" w:eastAsia="宋体" w:hint="default"/>
          <w:b/>
          <w:bCs/>
          <w:sz w:val="15"/>
          <w:szCs w:val="15"/>
        </w:rPr>
      </w:pPr>
    </w:p>
    <w:p>
      <w:pPr>
        <w:spacing w:line="110" w:lineRule="exact"/>
        <w:ind w:left="410"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34.9pt;height:5.55pt;mso-position-horizontal-relative:char;mso-position-vertical-relative:line" coordorigin="0,0" coordsize="8698,111">
            <v:shape style="position:absolute;left:0;top:0;width:2740;height:110" type="#_x0000_t75" stroked="false">
              <v:imagedata r:id="rId168" o:title=""/>
            </v:shape>
            <v:shape style="position:absolute;left:2716;top:96;width:3039;height:14" type="#_x0000_t75" stroked="false">
              <v:imagedata r:id="rId169" o:title=""/>
            </v:shape>
            <v:shape style="position:absolute;left:5740;top:101;width:2957;height:10" type="#_x0000_t75" stroked="false">
              <v:imagedata r:id="rId170" o:title=""/>
            </v:shape>
          </v:group>
        </w:pict>
      </w:r>
      <w:r>
        <w:rPr>
          <w:rFonts w:ascii="宋体" w:hAnsi="宋体" w:cs="宋体" w:eastAsia="宋体" w:hint="default"/>
          <w:position w:val="-1"/>
          <w:sz w:val="11"/>
          <w:szCs w:val="11"/>
        </w:rPr>
      </w:r>
    </w:p>
    <w:p>
      <w:pPr>
        <w:spacing w:line="240" w:lineRule="auto" w:before="7"/>
        <w:rPr>
          <w:rFonts w:ascii="宋体" w:hAnsi="宋体" w:cs="宋体" w:eastAsia="宋体" w:hint="default"/>
          <w:b/>
          <w:bCs/>
          <w:sz w:val="23"/>
          <w:szCs w:val="23"/>
        </w:rPr>
      </w:pPr>
    </w:p>
    <w:p>
      <w:pPr>
        <w:tabs>
          <w:tab w:pos="6155" w:val="left" w:leader="none"/>
        </w:tabs>
        <w:spacing w:line="20" w:lineRule="exact"/>
        <w:ind w:left="3131" w:right="0" w:firstLine="0"/>
        <w:rPr>
          <w:rFonts w:ascii="宋体" w:hAnsi="宋体" w:cs="宋体" w:eastAsia="宋体" w:hint="default"/>
          <w:sz w:val="2"/>
          <w:szCs w:val="2"/>
        </w:rPr>
      </w:pPr>
      <w:r>
        <w:rPr>
          <w:rFonts w:ascii="宋体"/>
          <w:sz w:val="2"/>
        </w:rPr>
        <w:drawing>
          <wp:inline distT="0" distB="0" distL="0" distR="0">
            <wp:extent cx="5905" cy="2952"/>
            <wp:effectExtent l="0" t="0" r="0" b="0"/>
            <wp:docPr id="13" name="image150.png" descr=""/>
            <wp:cNvGraphicFramePr>
              <a:graphicFrameLocks noChangeAspect="1"/>
            </wp:cNvGraphicFramePr>
            <a:graphic>
              <a:graphicData uri="http://schemas.openxmlformats.org/drawingml/2006/picture">
                <pic:pic>
                  <pic:nvPicPr>
                    <pic:cNvPr id="14" name="image150.png"/>
                    <pic:cNvPicPr/>
                  </pic:nvPicPr>
                  <pic:blipFill>
                    <a:blip r:embed="rId171" cstate="print"/>
                    <a:stretch>
                      <a:fillRect/>
                    </a:stretch>
                  </pic:blipFill>
                  <pic:spPr>
                    <a:xfrm>
                      <a:off x="0" y="0"/>
                      <a:ext cx="5905" cy="295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5905" cy="2952"/>
            <wp:effectExtent l="0" t="0" r="0" b="0"/>
            <wp:docPr id="15" name="image150.png" descr=""/>
            <wp:cNvGraphicFramePr>
              <a:graphicFrameLocks noChangeAspect="1"/>
            </wp:cNvGraphicFramePr>
            <a:graphic>
              <a:graphicData uri="http://schemas.openxmlformats.org/drawingml/2006/picture">
                <pic:pic>
                  <pic:nvPicPr>
                    <pic:cNvPr id="16" name="image150.png"/>
                    <pic:cNvPicPr/>
                  </pic:nvPicPr>
                  <pic:blipFill>
                    <a:blip r:embed="rId171" cstate="print"/>
                    <a:stretch>
                      <a:fillRect/>
                    </a:stretch>
                  </pic:blipFill>
                  <pic:spPr>
                    <a:xfrm>
                      <a:off x="0" y="0"/>
                      <a:ext cx="5905" cy="2952"/>
                    </a:xfrm>
                    <a:prstGeom prst="rect">
                      <a:avLst/>
                    </a:prstGeom>
                  </pic:spPr>
                </pic:pic>
              </a:graphicData>
            </a:graphic>
          </wp:inline>
        </w:drawing>
      </w:r>
      <w:r>
        <w:rPr>
          <w:rFonts w:ascii="宋体"/>
          <w:sz w:val="2"/>
        </w:rPr>
      </w:r>
    </w:p>
    <w:p>
      <w:pPr>
        <w:spacing w:line="480" w:lineRule="atLeast" w:before="0"/>
        <w:ind w:left="654"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本报告期按欠款方归集的期末余额前五名其他应收款汇总金额</w:t>
      </w:r>
      <w:r>
        <w:rPr>
          <w:rFonts w:ascii="Times New Roman" w:hAnsi="Times New Roman" w:cs="Times New Roman" w:eastAsia="Times New Roman" w:hint="default"/>
          <w:spacing w:val="-2"/>
          <w:sz w:val="21"/>
          <w:szCs w:val="21"/>
        </w:rPr>
        <w:t>3,597,481.62</w:t>
      </w:r>
      <w:r>
        <w:rPr>
          <w:rFonts w:ascii="宋体" w:hAnsi="宋体" w:cs="宋体" w:eastAsia="宋体" w:hint="default"/>
          <w:spacing w:val="-2"/>
          <w:sz w:val="21"/>
          <w:szCs w:val="21"/>
        </w:rPr>
        <w:t>元，占其他应收款期末余额</w:t>
      </w:r>
    </w:p>
    <w:p>
      <w:pPr>
        <w:pStyle w:val="BodyText"/>
        <w:spacing w:line="240" w:lineRule="auto" w:before="21"/>
        <w:ind w:left="234" w:right="1127"/>
        <w:jc w:val="left"/>
      </w:pPr>
      <w:r>
        <w:rPr/>
        <w:pict>
          <v:group style="position:absolute;margin-left:121.519989pt;margin-top:87.073692pt;width:396.65pt;height:5.55pt;mso-position-horizontal-relative:page;mso-position-vertical-relative:paragraph;z-index:-1151200" coordorigin="2430,1741" coordsize="7933,111">
            <v:shape style="position:absolute;left:2430;top:1741;width:1427;height:110" type="#_x0000_t75" stroked="false">
              <v:imagedata r:id="rId172" o:title=""/>
            </v:shape>
            <v:shape style="position:absolute;left:3852;top:1842;width:1281;height:10" type="#_x0000_t75" stroked="false">
              <v:imagedata r:id="rId157" o:title=""/>
            </v:shape>
            <v:shape style="position:absolute;left:5128;top:1837;width:1433;height:14" type="#_x0000_t75" stroked="false">
              <v:imagedata r:id="rId173" o:title=""/>
            </v:shape>
            <v:shape style="position:absolute;left:6547;top:1842;width:3816;height:10" type="#_x0000_t75" stroked="false">
              <v:imagedata r:id="rId174" o:title=""/>
            </v:shape>
            <w10:wrap type="none"/>
          </v:group>
        </w:pict>
      </w:r>
      <w:r>
        <w:rPr/>
        <w:pict>
          <v:group style="position:absolute;margin-left:51.299999pt;margin-top:108.193703pt;width:466.4pt;height:.5pt;mso-position-horizontal-relative:page;mso-position-vertical-relative:paragraph;z-index:-1151176" coordorigin="1026,2164" coordsize="9328,10">
            <v:shape style="position:absolute;left:1026;top:2164;width:1414;height:10" type="#_x0000_t75" stroked="false">
              <v:imagedata r:id="rId155" o:title=""/>
            </v:shape>
            <v:shape style="position:absolute;left:2435;top:2164;width:1422;height:10" type="#_x0000_t75" stroked="false">
              <v:imagedata r:id="rId156" o:title=""/>
            </v:shape>
            <v:shape style="position:absolute;left:3852;top:2164;width:1281;height:10" type="#_x0000_t75" stroked="false">
              <v:imagedata r:id="rId157" o:title=""/>
            </v:shape>
            <v:shape style="position:absolute;left:5128;top:2164;width:5225;height:10" type="#_x0000_t75" stroked="false">
              <v:imagedata r:id="rId158" o:title=""/>
            </v:shape>
            <w10:wrap type="none"/>
          </v:group>
        </w:pict>
      </w:r>
      <w:r>
        <w:rPr/>
        <w:t>合计数的比例</w:t>
      </w:r>
      <w:r>
        <w:rPr>
          <w:rFonts w:ascii="Times New Roman" w:hAnsi="Times New Roman" w:cs="Times New Roman" w:eastAsia="Times New Roman" w:hint="default"/>
        </w:rPr>
        <w:t>72.56%</w:t>
      </w:r>
      <w:r>
        <w:rPr/>
        <w:t>，相应计提的坏账准备期末余额</w:t>
      </w:r>
      <w:r>
        <w:rPr>
          <w:rFonts w:ascii="Times New Roman" w:hAnsi="Times New Roman" w:cs="Times New Roman" w:eastAsia="Times New Roman" w:hint="default"/>
        </w:rPr>
        <w:t>867,574.81</w:t>
      </w:r>
      <w:r>
        <w:rPr/>
        <w:t>元。</w:t>
      </w:r>
    </w:p>
    <w:p>
      <w:pPr>
        <w:spacing w:line="240" w:lineRule="auto" w:before="4"/>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433"/>
        <w:gridCol w:w="1417"/>
        <w:gridCol w:w="1276"/>
        <w:gridCol w:w="1418"/>
        <w:gridCol w:w="1416"/>
        <w:gridCol w:w="1029"/>
        <w:gridCol w:w="1361"/>
      </w:tblGrid>
      <w:tr>
        <w:trPr>
          <w:trHeight w:val="977" w:hRule="exact"/>
        </w:trPr>
        <w:tc>
          <w:tcPr>
            <w:tcW w:w="143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22" w:right="0" w:firstLine="6"/>
              <w:jc w:val="left"/>
              <w:rPr>
                <w:rFonts w:ascii="宋体" w:hAnsi="宋体" w:cs="宋体" w:eastAsia="宋体" w:hint="default"/>
                <w:sz w:val="21"/>
                <w:szCs w:val="21"/>
              </w:rPr>
            </w:pPr>
            <w:bookmarkStart w:name="（五） 存货" w:id="196"/>
            <w:bookmarkEnd w:id="196"/>
            <w:r>
              <w:rPr/>
            </w:r>
            <w:r>
              <w:rPr>
                <w:rFonts w:ascii="宋体" w:hAnsi="宋体" w:cs="宋体" w:eastAsia="宋体" w:hint="default"/>
                <w:b/>
                <w:bCs/>
                <w:sz w:val="21"/>
                <w:szCs w:val="21"/>
              </w:rPr>
              <w:t>（五）存货</w:t>
            </w:r>
            <w:r>
              <w:rPr>
                <w:rFonts w:ascii="宋体" w:hAnsi="宋体" w:cs="宋体" w:eastAsia="宋体" w:hint="default"/>
                <w:sz w:val="21"/>
                <w:szCs w:val="21"/>
              </w:rPr>
            </w: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tc>
        <w:tc>
          <w:tcPr>
            <w:tcW w:w="7917" w:type="dxa"/>
            <w:gridSpan w:val="6"/>
            <w:tcBorders>
              <w:top w:val="nil" w:sz="6" w:space="0" w:color="auto"/>
              <w:left w:val="nil" w:sz="6" w:space="0" w:color="auto"/>
              <w:bottom w:val="single" w:sz="12" w:space="0" w:color="000000"/>
              <w:right w:val="nil" w:sz="6" w:space="0" w:color="auto"/>
            </w:tcBorders>
          </w:tcPr>
          <w:p>
            <w:pPr/>
          </w:p>
        </w:tc>
      </w:tr>
      <w:tr>
        <w:trPr>
          <w:trHeight w:val="251" w:hRule="exact"/>
        </w:trPr>
        <w:tc>
          <w:tcPr>
            <w:tcW w:w="1433" w:type="dxa"/>
            <w:tcBorders>
              <w:top w:val="single" w:sz="12" w:space="0" w:color="000000"/>
              <w:left w:val="nil" w:sz="6" w:space="0" w:color="auto"/>
              <w:bottom w:val="nil" w:sz="6" w:space="0" w:color="auto"/>
              <w:right w:val="single" w:sz="4" w:space="0" w:color="000000"/>
            </w:tcBorders>
          </w:tcPr>
          <w:p>
            <w:pPr/>
          </w:p>
        </w:tc>
        <w:tc>
          <w:tcPr>
            <w:tcW w:w="1417" w:type="dxa"/>
            <w:tcBorders>
              <w:top w:val="single" w:sz="12" w:space="0" w:color="000000"/>
              <w:left w:val="single" w:sz="4" w:space="0" w:color="000000"/>
              <w:bottom w:val="nil" w:sz="6" w:space="0" w:color="auto"/>
              <w:right w:val="nil" w:sz="6" w:space="0" w:color="auto"/>
            </w:tcBorders>
          </w:tcPr>
          <w:p>
            <w:pPr/>
          </w:p>
        </w:tc>
        <w:tc>
          <w:tcPr>
            <w:tcW w:w="1276"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left="2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18" w:type="dxa"/>
            <w:tcBorders>
              <w:top w:val="single" w:sz="12" w:space="0" w:color="000000"/>
              <w:left w:val="nil" w:sz="6" w:space="0" w:color="auto"/>
              <w:bottom w:val="nil" w:sz="6" w:space="0" w:color="auto"/>
              <w:right w:val="single" w:sz="4" w:space="0" w:color="000000"/>
            </w:tcBorders>
          </w:tcPr>
          <w:p>
            <w:pPr/>
          </w:p>
        </w:tc>
        <w:tc>
          <w:tcPr>
            <w:tcW w:w="1416" w:type="dxa"/>
            <w:tcBorders>
              <w:top w:val="single" w:sz="12" w:space="0" w:color="000000"/>
              <w:left w:val="single" w:sz="4" w:space="0" w:color="000000"/>
              <w:bottom w:val="nil" w:sz="6" w:space="0" w:color="auto"/>
              <w:right w:val="nil" w:sz="6" w:space="0" w:color="auto"/>
            </w:tcBorders>
          </w:tcPr>
          <w:p>
            <w:pPr/>
          </w:p>
        </w:tc>
        <w:tc>
          <w:tcPr>
            <w:tcW w:w="1029"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left="12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1" w:type="dxa"/>
            <w:tcBorders>
              <w:top w:val="single" w:sz="12" w:space="0" w:color="000000"/>
              <w:left w:val="nil" w:sz="6" w:space="0" w:color="auto"/>
              <w:bottom w:val="nil" w:sz="6" w:space="0" w:color="auto"/>
              <w:right w:val="nil" w:sz="6" w:space="0" w:color="auto"/>
            </w:tcBorders>
          </w:tcPr>
          <w:p>
            <w:pPr/>
          </w:p>
        </w:tc>
      </w:tr>
      <w:tr>
        <w:trPr>
          <w:trHeight w:val="161"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170"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567"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126"/>
              <w:ind w:left="77" w:right="0"/>
              <w:jc w:val="center"/>
              <w:rPr>
                <w:rFonts w:ascii="Times New Roman" w:hAnsi="Times New Roman" w:cs="Times New Roman" w:eastAsia="Times New Roman" w:hint="default"/>
                <w:sz w:val="18"/>
                <w:szCs w:val="18"/>
              </w:rPr>
            </w:pPr>
            <w:r>
              <w:rPr>
                <w:rFonts w:ascii="Times New Roman"/>
                <w:sz w:val="18"/>
              </w:rPr>
              <w:t>201,044,104.44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p>
            <w:pPr>
              <w:pStyle w:val="TableParagraph"/>
              <w:spacing w:line="240" w:lineRule="auto" w:before="126"/>
              <w:ind w:left="217" w:right="0"/>
              <w:jc w:val="left"/>
              <w:rPr>
                <w:rFonts w:ascii="Times New Roman" w:hAnsi="Times New Roman" w:cs="Times New Roman" w:eastAsia="Times New Roman" w:hint="default"/>
                <w:sz w:val="18"/>
                <w:szCs w:val="18"/>
              </w:rPr>
            </w:pPr>
            <w:r>
              <w:rPr>
                <w:rFonts w:ascii="Times New Roman"/>
                <w:sz w:val="18"/>
              </w:rPr>
              <w:t>3,661,373.23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pStyle w:val="TableParagraph"/>
              <w:spacing w:line="240" w:lineRule="auto" w:before="126"/>
              <w:ind w:left="78" w:right="0"/>
              <w:jc w:val="center"/>
              <w:rPr>
                <w:rFonts w:ascii="Times New Roman" w:hAnsi="Times New Roman" w:cs="Times New Roman" w:eastAsia="Times New Roman" w:hint="default"/>
                <w:sz w:val="18"/>
                <w:szCs w:val="18"/>
              </w:rPr>
            </w:pPr>
            <w:r>
              <w:rPr>
                <w:rFonts w:ascii="Times New Roman"/>
                <w:sz w:val="18"/>
              </w:rPr>
              <w:t>197,382,731.21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126"/>
              <w:ind w:left="76" w:right="0"/>
              <w:jc w:val="center"/>
              <w:rPr>
                <w:rFonts w:ascii="Times New Roman" w:hAnsi="Times New Roman" w:cs="Times New Roman" w:eastAsia="Times New Roman" w:hint="default"/>
                <w:sz w:val="18"/>
                <w:szCs w:val="18"/>
              </w:rPr>
            </w:pPr>
            <w:r>
              <w:rPr>
                <w:rFonts w:ascii="Times New Roman"/>
                <w:sz w:val="18"/>
              </w:rPr>
              <w:t>196,842,346.61</w:t>
            </w:r>
          </w:p>
        </w:tc>
        <w:tc>
          <w:tcPr>
            <w:tcW w:w="1029"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1" w:type="dxa"/>
            <w:tcBorders>
              <w:top w:val="nil" w:sz="6" w:space="0" w:color="auto"/>
              <w:left w:val="single" w:sz="4" w:space="0" w:color="000000"/>
              <w:bottom w:val="nil" w:sz="6" w:space="0" w:color="auto"/>
              <w:right w:val="nil" w:sz="6" w:space="0" w:color="auto"/>
            </w:tcBorders>
          </w:tcPr>
          <w:p>
            <w:pPr>
              <w:pStyle w:val="TableParagraph"/>
              <w:spacing w:line="170" w:lineRule="exact"/>
              <w:ind w:right="12"/>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196,842,346.61</w:t>
            </w:r>
          </w:p>
        </w:tc>
      </w:tr>
      <w:tr>
        <w:trPr>
          <w:trHeight w:val="322"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52,732,341.26</w:t>
            </w: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52,732,341.26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54,125,117.07</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54,125,117.07</w:t>
            </w:r>
          </w:p>
        </w:tc>
      </w:tr>
      <w:tr>
        <w:trPr>
          <w:trHeight w:val="254"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34,771,272.45</w:t>
            </w: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34,771,272.45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29,131,187.34</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29,131,187.34</w:t>
            </w:r>
          </w:p>
        </w:tc>
      </w:tr>
      <w:tr>
        <w:trPr>
          <w:trHeight w:val="70" w:hRule="exact"/>
        </w:trPr>
        <w:tc>
          <w:tcPr>
            <w:tcW w:w="143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320"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192,264,478.53</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1,224,133.35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191,040,345.18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124,565,304.64</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124,565,304.64</w:t>
            </w:r>
          </w:p>
        </w:tc>
      </w:tr>
      <w:tr>
        <w:trPr>
          <w:trHeight w:val="322"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254,471,216.06</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10,549,880.80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243,921,335.26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144,865,893.04</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144,865,893.04</w:t>
            </w:r>
          </w:p>
        </w:tc>
      </w:tr>
      <w:tr>
        <w:trPr>
          <w:trHeight w:val="254"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61,137,361.67</w:t>
            </w: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61,137,361.67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43,171,167.91</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43,171,167.91</w:t>
            </w:r>
          </w:p>
        </w:tc>
      </w:tr>
      <w:tr>
        <w:trPr>
          <w:trHeight w:val="70" w:hRule="exact"/>
        </w:trPr>
        <w:tc>
          <w:tcPr>
            <w:tcW w:w="143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320"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5,570,889.04</w:t>
            </w: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5,570,889.04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5,609,714.60</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113"/>
              <w:jc w:val="right"/>
              <w:rPr>
                <w:rFonts w:ascii="Times New Roman" w:hAnsi="Times New Roman" w:cs="Times New Roman" w:eastAsia="Times New Roman" w:hint="default"/>
                <w:sz w:val="18"/>
                <w:szCs w:val="18"/>
              </w:rPr>
            </w:pPr>
            <w:r>
              <w:rPr>
                <w:rFonts w:ascii="Times New Roman"/>
                <w:spacing w:val="-1"/>
                <w:sz w:val="18"/>
              </w:rPr>
              <w:t>5,609,714.60</w:t>
            </w:r>
          </w:p>
        </w:tc>
      </w:tr>
      <w:tr>
        <w:trPr>
          <w:trHeight w:val="254"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2,031,592.13</w:t>
            </w: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2,031,592.13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2,234,069.73</w:t>
            </w: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2,234,069.73</w:t>
            </w:r>
          </w:p>
        </w:tc>
      </w:tr>
      <w:tr>
        <w:trPr>
          <w:trHeight w:val="70" w:hRule="exact"/>
        </w:trPr>
        <w:tc>
          <w:tcPr>
            <w:tcW w:w="143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029"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327" w:hRule="exact"/>
        </w:trPr>
        <w:tc>
          <w:tcPr>
            <w:tcW w:w="1433"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b/>
                <w:spacing w:val="-1"/>
                <w:sz w:val="18"/>
              </w:rPr>
              <w:t>804,023,255.58</w:t>
            </w:r>
            <w:r>
              <w:rPr>
                <w:rFonts w:ascii="Times New Roman"/>
                <w:spacing w:val="-1"/>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b/>
                <w:spacing w:val="-1"/>
                <w:sz w:val="18"/>
              </w:rPr>
              <w:t>15,435,387.38</w:t>
            </w:r>
            <w:r>
              <w:rPr>
                <w:rFonts w:ascii="Times New Roman"/>
                <w:spacing w:val="-1"/>
                <w:sz w:val="18"/>
              </w:rPr>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b/>
                <w:spacing w:val="-1"/>
                <w:sz w:val="18"/>
              </w:rPr>
              <w:t>788,587,868.20</w:t>
            </w:r>
            <w:r>
              <w:rPr>
                <w:rFonts w:ascii="Times New Roman"/>
                <w:spacing w:val="-1"/>
                <w:sz w:val="18"/>
              </w:rPr>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b/>
                <w:spacing w:val="-1"/>
                <w:sz w:val="18"/>
              </w:rPr>
              <w:t>600,544,800.94</w:t>
            </w:r>
            <w:r>
              <w:rPr>
                <w:rFonts w:ascii="Times New Roman"/>
                <w:spacing w:val="-1"/>
                <w:sz w:val="18"/>
              </w:rPr>
            </w:r>
          </w:p>
        </w:tc>
        <w:tc>
          <w:tcPr>
            <w:tcW w:w="1029" w:type="dxa"/>
            <w:tcBorders>
              <w:top w:val="nil" w:sz="6" w:space="0" w:color="auto"/>
              <w:left w:val="single" w:sz="4" w:space="0" w:color="000000"/>
              <w:bottom w:val="single" w:sz="12" w:space="0" w:color="000000"/>
              <w:right w:val="single" w:sz="4" w:space="0" w:color="000000"/>
            </w:tcBorders>
          </w:tcPr>
          <w:p>
            <w:pPr/>
          </w:p>
        </w:tc>
        <w:tc>
          <w:tcPr>
            <w:tcW w:w="1361" w:type="dxa"/>
            <w:tcBorders>
              <w:top w:val="nil" w:sz="6" w:space="0" w:color="auto"/>
              <w:left w:val="single" w:sz="4" w:space="0" w:color="000000"/>
              <w:bottom w:val="single" w:sz="12" w:space="0" w:color="000000"/>
              <w:right w:val="nil" w:sz="6" w:space="0" w:color="auto"/>
            </w:tcBorders>
          </w:tcPr>
          <w:p>
            <w:pPr>
              <w:pStyle w:val="TableParagraph"/>
              <w:spacing w:line="240" w:lineRule="auto" w:before="51"/>
              <w:ind w:right="113"/>
              <w:jc w:val="right"/>
              <w:rPr>
                <w:rFonts w:ascii="Times New Roman" w:hAnsi="Times New Roman" w:cs="Times New Roman" w:eastAsia="Times New Roman" w:hint="default"/>
                <w:sz w:val="18"/>
                <w:szCs w:val="18"/>
              </w:rPr>
            </w:pPr>
            <w:r>
              <w:rPr>
                <w:rFonts w:ascii="Times New Roman"/>
                <w:b/>
                <w:spacing w:val="-1"/>
                <w:sz w:val="18"/>
              </w:rPr>
              <w:t>600,544,800.94</w:t>
            </w:r>
            <w:r>
              <w:rPr>
                <w:rFonts w:ascii="Times New Roman"/>
                <w:spacing w:val="-1"/>
                <w:sz w:val="18"/>
              </w:rPr>
            </w:r>
          </w:p>
        </w:tc>
      </w:tr>
    </w:tbl>
    <w:p>
      <w:pPr>
        <w:spacing w:line="240" w:lineRule="auto" w:before="13"/>
        <w:rPr>
          <w:rFonts w:ascii="宋体" w:hAnsi="宋体" w:cs="宋体" w:eastAsia="宋体" w:hint="default"/>
          <w:sz w:val="7"/>
          <w:szCs w:val="7"/>
        </w:rPr>
      </w:pPr>
    </w:p>
    <w:p>
      <w:pPr>
        <w:pStyle w:val="Heading4"/>
        <w:spacing w:line="240" w:lineRule="auto"/>
        <w:ind w:left="234" w:right="1127"/>
        <w:jc w:val="left"/>
        <w:rPr>
          <w:b w:val="0"/>
          <w:bCs w:val="0"/>
        </w:rPr>
      </w:pPr>
      <w:r>
        <w:rPr/>
        <w:pict>
          <v:group style="position:absolute;margin-left:51.299999pt;margin-top:-87.926308pt;width:466.4pt;height:.5pt;mso-position-horizontal-relative:page;mso-position-vertical-relative:paragraph;z-index:-1151080" coordorigin="1026,-1759" coordsize="9328,10">
            <v:shape style="position:absolute;left:1026;top:-1759;width:1414;height:10" type="#_x0000_t75" stroked="false">
              <v:imagedata r:id="rId155" o:title=""/>
            </v:shape>
            <v:shape style="position:absolute;left:2435;top:-1759;width:1422;height:10" type="#_x0000_t75" stroked="false">
              <v:imagedata r:id="rId156" o:title=""/>
            </v:shape>
            <v:shape style="position:absolute;left:3852;top:-1759;width:1281;height:10" type="#_x0000_t75" stroked="false">
              <v:imagedata r:id="rId157" o:title=""/>
            </v:shape>
            <v:shape style="position:absolute;left:5128;top:-1759;width:5225;height:10" type="#_x0000_t75" stroked="false">
              <v:imagedata r:id="rId158" o:title=""/>
            </v:shape>
            <w10:wrap type="none"/>
          </v:group>
        </w:pict>
      </w:r>
      <w:r>
        <w:rPr/>
        <w:pict>
          <v:group style="position:absolute;margin-left:51.299999pt;margin-top:-71.846306pt;width:466.4pt;height:.5pt;mso-position-horizontal-relative:page;mso-position-vertical-relative:paragraph;z-index:-1151056" coordorigin="1026,-1437" coordsize="9328,10">
            <v:shape style="position:absolute;left:1026;top:-1437;width:1414;height:10" type="#_x0000_t75" stroked="false">
              <v:imagedata r:id="rId155" o:title=""/>
            </v:shape>
            <v:shape style="position:absolute;left:2435;top:-1437;width:1422;height:10" type="#_x0000_t75" stroked="false">
              <v:imagedata r:id="rId156" o:title=""/>
            </v:shape>
            <v:shape style="position:absolute;left:3852;top:-1437;width:1281;height:10" type="#_x0000_t75" stroked="false">
              <v:imagedata r:id="rId157" o:title=""/>
            </v:shape>
            <v:shape style="position:absolute;left:5128;top:-1437;width:5225;height:10" type="#_x0000_t75" stroked="false">
              <v:imagedata r:id="rId158" o:title=""/>
            </v:shape>
            <w10:wrap type="none"/>
          </v:group>
        </w:pict>
      </w:r>
      <w:r>
        <w:rPr/>
        <w:pict>
          <v:group style="position:absolute;margin-left:51.299999pt;margin-top:-60.806351pt;width:466.4pt;height:5.55pt;mso-position-horizontal-relative:page;mso-position-vertical-relative:paragraph;z-index:-1151032" coordorigin="1026,-1216" coordsize="9328,111">
            <v:shape style="position:absolute;left:1026;top:-1216;width:1433;height:110" type="#_x0000_t75" stroked="false">
              <v:imagedata r:id="rId159" o:title=""/>
            </v:shape>
            <v:shape style="position:absolute;left:2435;top:-1120;width:1432;height:14" type="#_x0000_t75" stroked="false">
              <v:imagedata r:id="rId175" o:title=""/>
            </v:shape>
            <v:shape style="position:absolute;left:3852;top:-1120;width:1290;height:14" type="#_x0000_t75" stroked="false">
              <v:imagedata r:id="rId176" o:title=""/>
            </v:shape>
            <v:shape style="position:absolute;left:5128;top:-1120;width:1433;height:14" type="#_x0000_t75" stroked="false">
              <v:imagedata r:id="rId173" o:title=""/>
            </v:shape>
            <v:shape style="position:absolute;left:6547;top:-1120;width:1430;height:14" type="#_x0000_t75" stroked="false">
              <v:imagedata r:id="rId177" o:title=""/>
            </v:shape>
            <v:shape style="position:absolute;left:7963;top:-1120;width:1043;height:14" type="#_x0000_t75" stroked="false">
              <v:imagedata r:id="rId163" o:title=""/>
            </v:shape>
            <v:shape style="position:absolute;left:8992;top:-1115;width:1362;height:10" type="#_x0000_t75" stroked="false">
              <v:imagedata r:id="rId164" o:title=""/>
            </v:shape>
            <w10:wrap type="none"/>
          </v:group>
        </w:pict>
      </w:r>
      <w:r>
        <w:rPr/>
        <w:pict>
          <v:group style="position:absolute;margin-left:51.299999pt;margin-top:-39.626308pt;width:466.4pt;height:.5pt;mso-position-horizontal-relative:page;mso-position-vertical-relative:paragraph;z-index:-1151008" coordorigin="1026,-793" coordsize="9328,10">
            <v:shape style="position:absolute;left:1026;top:-793;width:1414;height:10" type="#_x0000_t75" stroked="false">
              <v:imagedata r:id="rId155" o:title=""/>
            </v:shape>
            <v:shape style="position:absolute;left:2435;top:-793;width:1422;height:10" type="#_x0000_t75" stroked="false">
              <v:imagedata r:id="rId156" o:title=""/>
            </v:shape>
            <v:shape style="position:absolute;left:3852;top:-793;width:1281;height:10" type="#_x0000_t75" stroked="false">
              <v:imagedata r:id="rId157" o:title=""/>
            </v:shape>
            <v:shape style="position:absolute;left:5128;top:-793;width:5225;height:10" type="#_x0000_t75" stroked="false">
              <v:imagedata r:id="rId158" o:title=""/>
            </v:shape>
            <w10:wrap type="none"/>
          </v:group>
        </w:pict>
      </w:r>
      <w:r>
        <w:rPr/>
        <w:pict>
          <v:group style="position:absolute;margin-left:51.299999pt;margin-top:-28.586349pt;width:466.4pt;height:5.55pt;mso-position-horizontal-relative:page;mso-position-vertical-relative:paragraph;z-index:-1150984" coordorigin="1026,-572" coordsize="9328,111">
            <v:shape style="position:absolute;left:1026;top:-572;width:1433;height:110" type="#_x0000_t75" stroked="false">
              <v:imagedata r:id="rId159" o:title=""/>
            </v:shape>
            <v:shape style="position:absolute;left:2435;top:-476;width:1432;height:14" type="#_x0000_t75" stroked="false">
              <v:imagedata r:id="rId177" o:title=""/>
            </v:shape>
            <v:shape style="position:absolute;left:3852;top:-476;width:1290;height:14" type="#_x0000_t75" stroked="false">
              <v:imagedata r:id="rId161" o:title=""/>
            </v:shape>
            <v:shape style="position:absolute;left:5128;top:-476;width:1433;height:14" type="#_x0000_t75" stroked="false">
              <v:imagedata r:id="rId178" o:title=""/>
            </v:shape>
            <v:shape style="position:absolute;left:6547;top:-476;width:1430;height:14" type="#_x0000_t75" stroked="false">
              <v:imagedata r:id="rId179" o:title=""/>
            </v:shape>
            <v:shape style="position:absolute;left:7963;top:-476;width:1043;height:14" type="#_x0000_t75" stroked="false">
              <v:imagedata r:id="rId163" o:title=""/>
            </v:shape>
            <v:shape style="position:absolute;left:8992;top:-471;width:1362;height:10" type="#_x0000_t75" stroked="false">
              <v:imagedata r:id="rId180" o:title=""/>
            </v:shape>
            <w10:wrap type="none"/>
          </v:group>
        </w:pict>
      </w:r>
      <w:r>
        <w:rPr/>
        <w:pict>
          <v:shape style="position:absolute;margin-left:122pt;margin-top:-7.706319pt;width:.48002pt;height:.24pt;mso-position-horizontal-relative:page;mso-position-vertical-relative:paragraph;z-index:-1150960" type="#_x0000_t75" stroked="false">
            <v:imagedata r:id="rId171" o:title=""/>
          </v:shape>
        </w:pict>
      </w:r>
      <w:r>
        <w:rPr/>
        <w:pict>
          <v:shape style="position:absolute;margin-left:192.860001pt;margin-top:-7.706319pt;width:.48002pt;height:.24pt;mso-position-horizontal-relative:page;mso-position-vertical-relative:paragraph;z-index:-1150936" type="#_x0000_t75" stroked="false">
            <v:imagedata r:id="rId171" o:title=""/>
          </v:shape>
        </w:pict>
      </w:r>
      <w:r>
        <w:rPr/>
        <w:pict>
          <v:shape style="position:absolute;margin-left:256.660004pt;margin-top:-7.706319pt;width:.48003pt;height:.24pt;mso-position-horizontal-relative:page;mso-position-vertical-relative:paragraph;z-index:-1150912" type="#_x0000_t75" stroked="false">
            <v:imagedata r:id="rId171" o:title=""/>
          </v:shape>
        </w:pict>
      </w:r>
      <w:r>
        <w:rPr/>
        <w:pict>
          <v:shape style="position:absolute;margin-left:327.579987pt;margin-top:-7.706319pt;width:.48003pt;height:.24pt;mso-position-horizontal-relative:page;mso-position-vertical-relative:paragraph;z-index:-1150888" type="#_x0000_t75" stroked="false">
            <v:imagedata r:id="rId171" o:title=""/>
          </v:shape>
        </w:pict>
      </w:r>
      <w:r>
        <w:rPr/>
        <w:pict>
          <v:shape style="position:absolute;margin-left:142.460007pt;margin-top:35.913670pt;width:.48pt;height:.12pt;mso-position-horizontal-relative:page;mso-position-vertical-relative:paragraph;z-index:-1150864" type="#_x0000_t75" stroked="false">
            <v:imagedata r:id="rId171" o:title=""/>
          </v:shape>
        </w:pict>
      </w:r>
      <w:r>
        <w:rPr/>
        <w:pict>
          <v:shape style="position:absolute;margin-left:211.220001pt;margin-top:35.913670pt;width:.48pt;height:.12pt;mso-position-horizontal-relative:page;mso-position-vertical-relative:paragraph;z-index:-1150840" type="#_x0000_t75" stroked="false">
            <v:imagedata r:id="rId171" o:title=""/>
          </v:shape>
        </w:pict>
      </w:r>
      <w:r>
        <w:rPr/>
        <w:pict>
          <v:group style="position:absolute;margin-left:51.299999pt;margin-top:20.55365pt;width:460.75pt;height:100.55pt;mso-position-horizontal-relative:page;mso-position-vertical-relative:paragraph;z-index:-1150816" coordorigin="1026,411" coordsize="9215,2011">
            <v:group style="position:absolute;left:5558;top:430;width:10;height:20" coordorigin="5558,430" coordsize="10,20">
              <v:shape style="position:absolute;left:5558;top:430;width:10;height:20" coordorigin="5558,430" coordsize="10,20" path="m5558,449l5568,449,5568,430,5558,430,5558,449xe" filled="true" fillcolor="#000000" stroked="false">
                <v:path arrowok="t"/>
                <v:fill type="solid"/>
              </v:shape>
            </v:group>
            <v:group style="position:absolute;left:5558;top:449;width:10;height:20" coordorigin="5558,449" coordsize="10,20">
              <v:shape style="position:absolute;left:5558;top:449;width:10;height:20" coordorigin="5558,449" coordsize="10,20" path="m5558,469l5568,469,5568,449,5558,449,5558,469xe" filled="true" fillcolor="#000000" stroked="false">
                <v:path arrowok="t"/>
                <v:fill type="solid"/>
              </v:shape>
            </v:group>
            <v:group style="position:absolute;left:5558;top:469;width:10;height:20" coordorigin="5558,469" coordsize="10,20">
              <v:shape style="position:absolute;left:5558;top:469;width:10;height:20" coordorigin="5558,469" coordsize="10,20" path="m5558,488l5568,488,5568,469,5558,469,5558,488xe" filled="true" fillcolor="#000000" stroked="false">
                <v:path arrowok="t"/>
                <v:fill type="solid"/>
              </v:shape>
            </v:group>
            <v:group style="position:absolute;left:5558;top:488;width:10;height:20" coordorigin="5558,488" coordsize="10,20">
              <v:shape style="position:absolute;left:5558;top:488;width:10;height:20" coordorigin="5558,488" coordsize="10,20" path="m5558,507l5568,507,5568,488,5558,488,5558,507xe" filled="true" fillcolor="#000000" stroked="false">
                <v:path arrowok="t"/>
                <v:fill type="solid"/>
              </v:shape>
            </v:group>
            <v:group style="position:absolute;left:5558;top:507;width:10;height:20" coordorigin="5558,507" coordsize="10,20">
              <v:shape style="position:absolute;left:5558;top:507;width:10;height:20" coordorigin="5558,507" coordsize="10,20" path="m5558,526l5568,526,5568,507,5558,507,5558,526xe" filled="true" fillcolor="#000000" stroked="false">
                <v:path arrowok="t"/>
                <v:fill type="solid"/>
              </v:shape>
            </v:group>
            <v:group style="position:absolute;left:5558;top:526;width:10;height:20" coordorigin="5558,526" coordsize="10,20">
              <v:shape style="position:absolute;left:5558;top:526;width:10;height:20" coordorigin="5558,526" coordsize="10,20" path="m5558,545l5568,545,5568,526,5558,526,5558,545xe" filled="true" fillcolor="#000000" stroked="false">
                <v:path arrowok="t"/>
                <v:fill type="solid"/>
              </v:shape>
            </v:group>
            <v:group style="position:absolute;left:5558;top:545;width:10;height:20" coordorigin="5558,545" coordsize="10,20">
              <v:shape style="position:absolute;left:5558;top:545;width:10;height:20" coordorigin="5558,545" coordsize="10,20" path="m5558,565l5568,565,5568,545,5558,545,5558,565xe" filled="true" fillcolor="#000000" stroked="false">
                <v:path arrowok="t"/>
                <v:fill type="solid"/>
              </v:shape>
            </v:group>
            <v:group style="position:absolute;left:5558;top:565;width:10;height:20" coordorigin="5558,565" coordsize="10,20">
              <v:shape style="position:absolute;left:5558;top:565;width:10;height:20" coordorigin="5558,565" coordsize="10,20" path="m5558,584l5568,584,5568,565,5558,565,5558,584xe" filled="true" fillcolor="#000000" stroked="false">
                <v:path arrowok="t"/>
                <v:fill type="solid"/>
              </v:shape>
            </v:group>
            <v:group style="position:absolute;left:5558;top:584;width:10;height:20" coordorigin="5558,584" coordsize="10,20">
              <v:shape style="position:absolute;left:5558;top:584;width:10;height:20" coordorigin="5558,584" coordsize="10,20" path="m5558,603l5568,603,5568,584,5558,584,5558,603xe" filled="true" fillcolor="#000000" stroked="false">
                <v:path arrowok="t"/>
                <v:fill type="solid"/>
              </v:shape>
            </v:group>
            <v:group style="position:absolute;left:5558;top:603;width:10;height:20" coordorigin="5558,603" coordsize="10,20">
              <v:shape style="position:absolute;left:5558;top:603;width:10;height:20" coordorigin="5558,603" coordsize="10,20" path="m5558,622l5568,622,5568,603,5558,603,5558,622xe" filled="true" fillcolor="#000000" stroked="false">
                <v:path arrowok="t"/>
                <v:fill type="solid"/>
              </v:shape>
              <v:shape style="position:absolute;left:5548;top:622;width:2209;height:108" type="#_x0000_t75" stroked="false">
                <v:imagedata r:id="rId181" o:title=""/>
              </v:shape>
            </v:group>
            <v:group style="position:absolute;left:8834;top:411;width:10;height:20" coordorigin="8834,411" coordsize="10,20">
              <v:shape style="position:absolute;left:8834;top:411;width:10;height:20" coordorigin="8834,411" coordsize="10,20" path="m8834,430l8844,430,8844,411,8834,411,8834,430xe" filled="true" fillcolor="#000000" stroked="false">
                <v:path arrowok="t"/>
                <v:fill type="solid"/>
              </v:shape>
            </v:group>
            <v:group style="position:absolute;left:8834;top:430;width:10;height:20" coordorigin="8834,430" coordsize="10,20">
              <v:shape style="position:absolute;left:8834;top:430;width:10;height:20" coordorigin="8834,430" coordsize="10,20" path="m8834,449l8844,449,8844,430,8834,430,8834,449xe" filled="true" fillcolor="#000000" stroked="false">
                <v:path arrowok="t"/>
                <v:fill type="solid"/>
              </v:shape>
            </v:group>
            <v:group style="position:absolute;left:8834;top:449;width:10;height:20" coordorigin="8834,449" coordsize="10,20">
              <v:shape style="position:absolute;left:8834;top:449;width:10;height:20" coordorigin="8834,449" coordsize="10,20" path="m8834,469l8844,469,8844,449,8834,449,8834,469xe" filled="true" fillcolor="#000000" stroked="false">
                <v:path arrowok="t"/>
                <v:fill type="solid"/>
              </v:shape>
            </v:group>
            <v:group style="position:absolute;left:8834;top:469;width:10;height:20" coordorigin="8834,469" coordsize="10,20">
              <v:shape style="position:absolute;left:8834;top:469;width:10;height:20" coordorigin="8834,469" coordsize="10,20" path="m8834,488l8844,488,8844,469,8834,469,8834,488xe" filled="true" fillcolor="#000000" stroked="false">
                <v:path arrowok="t"/>
                <v:fill type="solid"/>
              </v:shape>
            </v:group>
            <v:group style="position:absolute;left:8834;top:488;width:10;height:20" coordorigin="8834,488" coordsize="10,20">
              <v:shape style="position:absolute;left:8834;top:488;width:10;height:20" coordorigin="8834,488" coordsize="10,20" path="m8834,507l8844,507,8844,488,8834,488,8834,507xe" filled="true" fillcolor="#000000" stroked="false">
                <v:path arrowok="t"/>
                <v:fill type="solid"/>
              </v:shape>
            </v:group>
            <v:group style="position:absolute;left:8834;top:507;width:10;height:20" coordorigin="8834,507" coordsize="10,20">
              <v:shape style="position:absolute;left:8834;top:507;width:10;height:20" coordorigin="8834,507" coordsize="10,20" path="m8834,526l8844,526,8844,507,8834,507,8834,526xe" filled="true" fillcolor="#000000" stroked="false">
                <v:path arrowok="t"/>
                <v:fill type="solid"/>
              </v:shape>
            </v:group>
            <v:group style="position:absolute;left:8834;top:526;width:10;height:20" coordorigin="8834,526" coordsize="10,20">
              <v:shape style="position:absolute;left:8834;top:526;width:10;height:20" coordorigin="8834,526" coordsize="10,20" path="m8834,545l8844,545,8844,526,8834,526,8834,545xe" filled="true" fillcolor="#000000" stroked="false">
                <v:path arrowok="t"/>
                <v:fill type="solid"/>
              </v:shape>
            </v:group>
            <v:group style="position:absolute;left:8834;top:545;width:10;height:20" coordorigin="8834,545" coordsize="10,20">
              <v:shape style="position:absolute;left:8834;top:545;width:10;height:20" coordorigin="8834,545" coordsize="10,20" path="m8834,565l8844,565,8844,545,8834,545,8834,565xe" filled="true" fillcolor="#000000" stroked="false">
                <v:path arrowok="t"/>
                <v:fill type="solid"/>
              </v:shape>
            </v:group>
            <v:group style="position:absolute;left:8834;top:565;width:10;height:20" coordorigin="8834,565" coordsize="10,20">
              <v:shape style="position:absolute;left:8834;top:565;width:10;height:20" coordorigin="8834,565" coordsize="10,20" path="m8834,584l8844,584,8844,565,8834,565,8834,584xe" filled="true" fillcolor="#000000" stroked="false">
                <v:path arrowok="t"/>
                <v:fill type="solid"/>
              </v:shape>
            </v:group>
            <v:group style="position:absolute;left:8834;top:584;width:10;height:20" coordorigin="8834,584" coordsize="10,20">
              <v:shape style="position:absolute;left:8834;top:584;width:10;height:20" coordorigin="8834,584" coordsize="10,20" path="m8834,603l8844,603,8844,584,8834,584,8834,603xe" filled="true" fillcolor="#000000" stroked="false">
                <v:path arrowok="t"/>
                <v:fill type="solid"/>
              </v:shape>
            </v:group>
            <v:group style="position:absolute;left:8834;top:603;width:10;height:20" coordorigin="8834,603" coordsize="10,20">
              <v:shape style="position:absolute;left:8834;top:603;width:10;height:20" coordorigin="8834,603" coordsize="10,20" path="m8834,622l8844,622,8844,603,8834,603,8834,622xe" filled="true" fillcolor="#000000" stroked="false">
                <v:path arrowok="t"/>
                <v:fill type="solid"/>
              </v:shape>
            </v:group>
            <v:group style="position:absolute;left:8834;top:622;width:10;height:20" coordorigin="8834,622" coordsize="10,20">
              <v:shape style="position:absolute;left:8834;top:622;width:10;height:20" coordorigin="8834,622" coordsize="10,20" path="m8834,641l8844,641,8844,622,8834,622,8834,641xe" filled="true" fillcolor="#000000" stroked="false">
                <v:path arrowok="t"/>
                <v:fill type="solid"/>
              </v:shape>
            </v:group>
            <v:group style="position:absolute;left:8834;top:641;width:10;height:20" coordorigin="8834,641" coordsize="10,20">
              <v:shape style="position:absolute;left:8834;top:641;width:10;height:20" coordorigin="8834,641" coordsize="10,20" path="m8834,661l8844,661,8844,641,8834,641,8834,661xe" filled="true" fillcolor="#000000" stroked="false">
                <v:path arrowok="t"/>
                <v:fill type="solid"/>
              </v:shape>
            </v:group>
            <v:group style="position:absolute;left:8834;top:661;width:10;height:20" coordorigin="8834,661" coordsize="10,20">
              <v:shape style="position:absolute;left:8834;top:661;width:10;height:20" coordorigin="8834,661" coordsize="10,20" path="m8834,680l8844,680,8844,661,8834,661,8834,680xe" filled="true" fillcolor="#000000" stroked="false">
                <v:path arrowok="t"/>
                <v:fill type="solid"/>
              </v:shape>
            </v:group>
            <v:group style="position:absolute;left:8834;top:680;width:10;height:20" coordorigin="8834,680" coordsize="10,20">
              <v:shape style="position:absolute;left:8834;top:680;width:10;height:20" coordorigin="8834,680" coordsize="10,20" path="m8834,699l8844,699,8844,680,8834,680,8834,699xe" filled="true" fillcolor="#000000" stroked="false">
                <v:path arrowok="t"/>
                <v:fill type="solid"/>
              </v:shape>
            </v:group>
            <v:group style="position:absolute;left:8834;top:699;width:10;height:20" coordorigin="8834,699" coordsize="10,20">
              <v:shape style="position:absolute;left:8834;top:699;width:10;height:20" coordorigin="8834,699" coordsize="10,20" path="m8834,718l8844,718,8844,699,8834,699,8834,718xe" filled="true" fillcolor="#000000" stroked="false">
                <v:path arrowok="t"/>
                <v:fill type="solid"/>
              </v:shape>
              <v:shape style="position:absolute;left:7753;top:718;width:1091;height:12" type="#_x0000_t75" stroked="false">
                <v:imagedata r:id="rId182" o:title=""/>
              </v:shape>
            </v:group>
            <v:group style="position:absolute;left:8834;top:725;width:10;height:2" coordorigin="8834,725" coordsize="10,2">
              <v:shape style="position:absolute;left:8834;top:725;width:10;height:2" coordorigin="8834,725" coordsize="10,0" path="m8834,725l8844,725e" filled="false" stroked="true" strokeweight=".48004pt" strokecolor="#000000">
                <v:path arrowok="t"/>
              </v:shape>
            </v:group>
            <v:group style="position:absolute;left:5558;top:730;width:10;height:20" coordorigin="5558,730" coordsize="10,20">
              <v:shape style="position:absolute;left:5558;top:730;width:10;height:20" coordorigin="5558,730" coordsize="10,20" path="m5558,749l5568,749,5568,730,5558,730,5558,749xe" filled="true" fillcolor="#000000" stroked="false">
                <v:path arrowok="t"/>
                <v:fill type="solid"/>
              </v:shape>
            </v:group>
            <v:group style="position:absolute;left:5558;top:749;width:10;height:20" coordorigin="5558,749" coordsize="10,20">
              <v:shape style="position:absolute;left:5558;top:749;width:10;height:20" coordorigin="5558,749" coordsize="10,20" path="m5558,769l5568,769,5568,749,5558,749,5558,769xe" filled="true" fillcolor="#000000" stroked="false">
                <v:path arrowok="t"/>
                <v:fill type="solid"/>
              </v:shape>
            </v:group>
            <v:group style="position:absolute;left:5558;top:769;width:10;height:20" coordorigin="5558,769" coordsize="10,20">
              <v:shape style="position:absolute;left:5558;top:769;width:10;height:20" coordorigin="5558,769" coordsize="10,20" path="m5558,788l5568,788,5568,769,5558,769,5558,788xe" filled="true" fillcolor="#000000" stroked="false">
                <v:path arrowok="t"/>
                <v:fill type="solid"/>
              </v:shape>
            </v:group>
            <v:group style="position:absolute;left:5558;top:788;width:10;height:20" coordorigin="5558,788" coordsize="10,20">
              <v:shape style="position:absolute;left:5558;top:788;width:10;height:20" coordorigin="5558,788" coordsize="10,20" path="m5558,807l5568,807,5568,788,5558,788,5558,807xe" filled="true" fillcolor="#000000" stroked="false">
                <v:path arrowok="t"/>
                <v:fill type="solid"/>
              </v:shape>
            </v:group>
            <v:group style="position:absolute;left:5558;top:807;width:10;height:20" coordorigin="5558,807" coordsize="10,20">
              <v:shape style="position:absolute;left:5558;top:807;width:10;height:20" coordorigin="5558,807" coordsize="10,20" path="m5558,826l5568,826,5568,807,5558,807,5558,826xe" filled="true" fillcolor="#000000" stroked="false">
                <v:path arrowok="t"/>
                <v:fill type="solid"/>
              </v:shape>
            </v:group>
            <v:group style="position:absolute;left:5558;top:826;width:10;height:20" coordorigin="5558,826" coordsize="10,20">
              <v:shape style="position:absolute;left:5558;top:826;width:10;height:20" coordorigin="5558,826" coordsize="10,20" path="m5558,845l5568,845,5568,826,5558,826,5558,845xe" filled="true" fillcolor="#000000" stroked="false">
                <v:path arrowok="t"/>
                <v:fill type="solid"/>
              </v:shape>
            </v:group>
            <v:group style="position:absolute;left:5558;top:845;width:10;height:20" coordorigin="5558,845" coordsize="10,20">
              <v:shape style="position:absolute;left:5558;top:845;width:10;height:20" coordorigin="5558,845" coordsize="10,20" path="m5558,865l5568,865,5568,845,5558,845,5558,865xe" filled="true" fillcolor="#000000" stroked="false">
                <v:path arrowok="t"/>
                <v:fill type="solid"/>
              </v:shape>
            </v:group>
            <v:group style="position:absolute;left:5558;top:865;width:10;height:20" coordorigin="5558,865" coordsize="10,20">
              <v:shape style="position:absolute;left:5558;top:865;width:10;height:20" coordorigin="5558,865" coordsize="10,20" path="m5558,884l5568,884,5568,865,5558,865,5558,884xe" filled="true" fillcolor="#000000" stroked="false">
                <v:path arrowok="t"/>
                <v:fill type="solid"/>
              </v:shape>
            </v:group>
            <v:group style="position:absolute;left:5558;top:884;width:10;height:20" coordorigin="5558,884" coordsize="10,20">
              <v:shape style="position:absolute;left:5558;top:884;width:10;height:20" coordorigin="5558,884" coordsize="10,20" path="m5558,903l5568,903,5568,884,5558,884,5558,903xe" filled="true" fillcolor="#000000" stroked="false">
                <v:path arrowok="t"/>
                <v:fill type="solid"/>
              </v:shape>
            </v:group>
            <v:group style="position:absolute;left:5558;top:903;width:10;height:20" coordorigin="5558,903" coordsize="10,20">
              <v:shape style="position:absolute;left:5558;top:903;width:10;height:20" coordorigin="5558,903" coordsize="10,20" path="m5558,922l5568,922,5568,903,5558,903,5558,922xe" filled="true" fillcolor="#000000" stroked="false">
                <v:path arrowok="t"/>
                <v:fill type="solid"/>
              </v:shape>
            </v:group>
            <v:group style="position:absolute;left:5558;top:922;width:10;height:20" coordorigin="5558,922" coordsize="10,20">
              <v:shape style="position:absolute;left:5558;top:922;width:10;height:20" coordorigin="5558,922" coordsize="10,20" path="m5558,941l5568,941,5568,922,5558,922,5558,941xe" filled="true" fillcolor="#000000" stroked="false">
                <v:path arrowok="t"/>
                <v:fill type="solid"/>
              </v:shape>
            </v:group>
            <v:group style="position:absolute;left:5558;top:941;width:10;height:20" coordorigin="5558,941" coordsize="10,20">
              <v:shape style="position:absolute;left:5558;top:941;width:10;height:20" coordorigin="5558,941" coordsize="10,20" path="m5558,961l5568,961,5568,941,5558,941,5558,961xe" filled="true" fillcolor="#000000" stroked="false">
                <v:path arrowok="t"/>
                <v:fill type="solid"/>
              </v:shape>
            </v:group>
            <v:group style="position:absolute;left:5558;top:961;width:10;height:20" coordorigin="5558,961" coordsize="10,20">
              <v:shape style="position:absolute;left:5558;top:961;width:10;height:20" coordorigin="5558,961" coordsize="10,20" path="m5558,980l5568,980,5568,961,5558,961,5558,980xe" filled="true" fillcolor="#000000" stroked="false">
                <v:path arrowok="t"/>
                <v:fill type="solid"/>
              </v:shape>
            </v:group>
            <v:group style="position:absolute;left:5558;top:980;width:10;height:20" coordorigin="5558,980" coordsize="10,20">
              <v:shape style="position:absolute;left:5558;top:980;width:10;height:20" coordorigin="5558,980" coordsize="10,20" path="m5558,999l5568,999,5568,980,5558,980,5558,999xe" filled="true" fillcolor="#000000" stroked="false">
                <v:path arrowok="t"/>
                <v:fill type="solid"/>
              </v:shape>
            </v:group>
            <v:group style="position:absolute;left:5558;top:999;width:10;height:20" coordorigin="5558,999" coordsize="10,20">
              <v:shape style="position:absolute;left:5558;top:999;width:10;height:20" coordorigin="5558,999" coordsize="10,20" path="m5558,1018l5568,1018,5568,999,5558,999,5558,1018xe" filled="true" fillcolor="#000000" stroked="false">
                <v:path arrowok="t"/>
                <v:fill type="solid"/>
              </v:shape>
            </v:group>
            <v:group style="position:absolute;left:5558;top:1018;width:10;height:20" coordorigin="5558,1018" coordsize="10,20">
              <v:shape style="position:absolute;left:5558;top:1018;width:10;height:20" coordorigin="5558,1018" coordsize="10,20" path="m5558,1037l5568,1037,5568,1018,5558,1018,5558,1037xe" filled="true" fillcolor="#000000" stroked="false">
                <v:path arrowok="t"/>
                <v:fill type="solid"/>
              </v:shape>
            </v:group>
            <v:group style="position:absolute;left:5558;top:1037;width:10;height:20" coordorigin="5558,1037" coordsize="10,20">
              <v:shape style="position:absolute;left:5558;top:1037;width:10;height:20" coordorigin="5558,1037" coordsize="10,20" path="m5558,1057l5568,1057,5568,1037,5558,1037,5558,1057xe" filled="true" fillcolor="#000000" stroked="false">
                <v:path arrowok="t"/>
                <v:fill type="solid"/>
              </v:shape>
            </v:group>
            <v:group style="position:absolute;left:8834;top:730;width:10;height:20" coordorigin="8834,730" coordsize="10,20">
              <v:shape style="position:absolute;left:8834;top:730;width:10;height:20" coordorigin="8834,730" coordsize="10,20" path="m8834,749l8844,749,8844,730,8834,730,8834,749xe" filled="true" fillcolor="#000000" stroked="false">
                <v:path arrowok="t"/>
                <v:fill type="solid"/>
              </v:shape>
            </v:group>
            <v:group style="position:absolute;left:8834;top:749;width:10;height:20" coordorigin="8834,749" coordsize="10,20">
              <v:shape style="position:absolute;left:8834;top:749;width:10;height:20" coordorigin="8834,749" coordsize="10,20" path="m8834,769l8844,769,8844,749,8834,749,8834,769xe" filled="true" fillcolor="#000000" stroked="false">
                <v:path arrowok="t"/>
                <v:fill type="solid"/>
              </v:shape>
            </v:group>
            <v:group style="position:absolute;left:8834;top:769;width:10;height:20" coordorigin="8834,769" coordsize="10,20">
              <v:shape style="position:absolute;left:8834;top:769;width:10;height:20" coordorigin="8834,769" coordsize="10,20" path="m8834,788l8844,788,8844,769,8834,769,8834,788xe" filled="true" fillcolor="#000000" stroked="false">
                <v:path arrowok="t"/>
                <v:fill type="solid"/>
              </v:shape>
            </v:group>
            <v:group style="position:absolute;left:8834;top:788;width:10;height:20" coordorigin="8834,788" coordsize="10,20">
              <v:shape style="position:absolute;left:8834;top:788;width:10;height:20" coordorigin="8834,788" coordsize="10,20" path="m8834,807l8844,807,8844,788,8834,788,8834,807xe" filled="true" fillcolor="#000000" stroked="false">
                <v:path arrowok="t"/>
                <v:fill type="solid"/>
              </v:shape>
            </v:group>
            <v:group style="position:absolute;left:8834;top:807;width:10;height:20" coordorigin="8834,807" coordsize="10,20">
              <v:shape style="position:absolute;left:8834;top:807;width:10;height:20" coordorigin="8834,807" coordsize="10,20" path="m8834,826l8844,826,8844,807,8834,807,8834,826xe" filled="true" fillcolor="#000000" stroked="false">
                <v:path arrowok="t"/>
                <v:fill type="solid"/>
              </v:shape>
            </v:group>
            <v:group style="position:absolute;left:8834;top:826;width:10;height:20" coordorigin="8834,826" coordsize="10,20">
              <v:shape style="position:absolute;left:8834;top:826;width:10;height:20" coordorigin="8834,826" coordsize="10,20" path="m8834,845l8844,845,8844,826,8834,826,8834,845xe" filled="true" fillcolor="#000000" stroked="false">
                <v:path arrowok="t"/>
                <v:fill type="solid"/>
              </v:shape>
            </v:group>
            <v:group style="position:absolute;left:8834;top:845;width:10;height:20" coordorigin="8834,845" coordsize="10,20">
              <v:shape style="position:absolute;left:8834;top:845;width:10;height:20" coordorigin="8834,845" coordsize="10,20" path="m8834,865l8844,865,8844,845,8834,845,8834,865xe" filled="true" fillcolor="#000000" stroked="false">
                <v:path arrowok="t"/>
                <v:fill type="solid"/>
              </v:shape>
            </v:group>
            <v:group style="position:absolute;left:8834;top:865;width:10;height:20" coordorigin="8834,865" coordsize="10,20">
              <v:shape style="position:absolute;left:8834;top:865;width:10;height:20" coordorigin="8834,865" coordsize="10,20" path="m8834,884l8844,884,8844,865,8834,865,8834,884xe" filled="true" fillcolor="#000000" stroked="false">
                <v:path arrowok="t"/>
                <v:fill type="solid"/>
              </v:shape>
            </v:group>
            <v:group style="position:absolute;left:8834;top:884;width:10;height:20" coordorigin="8834,884" coordsize="10,20">
              <v:shape style="position:absolute;left:8834;top:884;width:10;height:20" coordorigin="8834,884" coordsize="10,20" path="m8834,903l8844,903,8844,884,8834,884,8834,903xe" filled="true" fillcolor="#000000" stroked="false">
                <v:path arrowok="t"/>
                <v:fill type="solid"/>
              </v:shape>
            </v:group>
            <v:group style="position:absolute;left:8834;top:903;width:10;height:20" coordorigin="8834,903" coordsize="10,20">
              <v:shape style="position:absolute;left:8834;top:903;width:10;height:20" coordorigin="8834,903" coordsize="10,20" path="m8834,922l8844,922,8844,903,8834,903,8834,922xe" filled="true" fillcolor="#000000" stroked="false">
                <v:path arrowok="t"/>
                <v:fill type="solid"/>
              </v:shape>
            </v:group>
            <v:group style="position:absolute;left:8834;top:922;width:10;height:20" coordorigin="8834,922" coordsize="10,20">
              <v:shape style="position:absolute;left:8834;top:922;width:10;height:20" coordorigin="8834,922" coordsize="10,20" path="m8834,941l8844,941,8844,922,8834,922,8834,941xe" filled="true" fillcolor="#000000" stroked="false">
                <v:path arrowok="t"/>
                <v:fill type="solid"/>
              </v:shape>
            </v:group>
            <v:group style="position:absolute;left:8834;top:941;width:10;height:20" coordorigin="8834,941" coordsize="10,20">
              <v:shape style="position:absolute;left:8834;top:941;width:10;height:20" coordorigin="8834,941" coordsize="10,20" path="m8834,961l8844,961,8844,941,8834,941,8834,961xe" filled="true" fillcolor="#000000" stroked="false">
                <v:path arrowok="t"/>
                <v:fill type="solid"/>
              </v:shape>
            </v:group>
            <v:group style="position:absolute;left:8834;top:961;width:10;height:20" coordorigin="8834,961" coordsize="10,20">
              <v:shape style="position:absolute;left:8834;top:961;width:10;height:20" coordorigin="8834,961" coordsize="10,20" path="m8834,980l8844,980,8844,961,8834,961,8834,980xe" filled="true" fillcolor="#000000" stroked="false">
                <v:path arrowok="t"/>
                <v:fill type="solid"/>
              </v:shape>
            </v:group>
            <v:group style="position:absolute;left:8834;top:980;width:10;height:20" coordorigin="8834,980" coordsize="10,20">
              <v:shape style="position:absolute;left:8834;top:980;width:10;height:20" coordorigin="8834,980" coordsize="10,20" path="m8834,999l8844,999,8844,980,8834,980,8834,999xe" filled="true" fillcolor="#000000" stroked="false">
                <v:path arrowok="t"/>
                <v:fill type="solid"/>
              </v:shape>
            </v:group>
            <v:group style="position:absolute;left:8834;top:999;width:10;height:20" coordorigin="8834,999" coordsize="10,20">
              <v:shape style="position:absolute;left:8834;top:999;width:10;height:20" coordorigin="8834,999" coordsize="10,20" path="m8834,1018l8844,1018,8844,999,8834,999,8834,1018xe" filled="true" fillcolor="#000000" stroked="false">
                <v:path arrowok="t"/>
                <v:fill type="solid"/>
              </v:shape>
            </v:group>
            <v:group style="position:absolute;left:8834;top:1018;width:10;height:20" coordorigin="8834,1018" coordsize="10,20">
              <v:shape style="position:absolute;left:8834;top:1018;width:10;height:20" coordorigin="8834,1018" coordsize="10,20" path="m8834,1037l8844,1037,8844,1018,8834,1018,8834,1037xe" filled="true" fillcolor="#000000" stroked="false">
                <v:path arrowok="t"/>
                <v:fill type="solid"/>
              </v:shape>
            </v:group>
            <v:group style="position:absolute;left:8834;top:1037;width:10;height:20" coordorigin="8834,1037" coordsize="10,20">
              <v:shape style="position:absolute;left:8834;top:1037;width:10;height:20" coordorigin="8834,1037" coordsize="10,20" path="m8834,1057l8844,1057,8844,1037,8834,1037,8834,1057xe" filled="true" fillcolor="#000000" stroked="false">
                <v:path arrowok="t"/>
                <v:fill type="solid"/>
              </v:shape>
              <v:shape style="position:absolute;left:1026;top:961;width:1842;height:110" type="#_x0000_t75" stroked="false">
                <v:imagedata r:id="rId183" o:title=""/>
              </v:shape>
              <v:shape style="position:absolute;left:2844;top:1057;width:1390;height:14" type="#_x0000_t75" stroked="false">
                <v:imagedata r:id="rId184" o:title=""/>
              </v:shape>
              <v:shape style="position:absolute;left:4220;top:1057;width:1348;height:14" type="#_x0000_t75" stroked="false">
                <v:imagedata r:id="rId185" o:title=""/>
              </v:shape>
              <v:shape style="position:absolute;left:5553;top:1061;width:2204;height:10" type="#_x0000_t75" stroked="false">
                <v:imagedata r:id="rId186" o:title=""/>
              </v:shape>
              <v:shape style="position:absolute;left:7753;top:1057;width:1091;height:14" type="#_x0000_t75" stroked="false">
                <v:imagedata r:id="rId187" o:title=""/>
              </v:shape>
              <v:shape style="position:absolute;left:8830;top:1061;width:1411;height:10" type="#_x0000_t75" stroked="false">
                <v:imagedata r:id="rId188" o:title=""/>
              </v:shape>
            </v:group>
            <v:group style="position:absolute;left:5558;top:1071;width:10;height:20" coordorigin="5558,1071" coordsize="10,20">
              <v:shape style="position:absolute;left:5558;top:1071;width:10;height:20" coordorigin="5558,1071" coordsize="10,20" path="m5558,1090l5568,1090,5568,1071,5558,1071,5558,1090xe" filled="true" fillcolor="#000000" stroked="false">
                <v:path arrowok="t"/>
                <v:fill type="solid"/>
              </v:shape>
            </v:group>
            <v:group style="position:absolute;left:5558;top:1090;width:10;height:20" coordorigin="5558,1090" coordsize="10,20">
              <v:shape style="position:absolute;left:5558;top:1090;width:10;height:20" coordorigin="5558,1090" coordsize="10,20" path="m5558,1109l5568,1109,5568,1090,5558,1090,5558,1109xe" filled="true" fillcolor="#000000" stroked="false">
                <v:path arrowok="t"/>
                <v:fill type="solid"/>
              </v:shape>
            </v:group>
            <v:group style="position:absolute;left:5558;top:1109;width:10;height:20" coordorigin="5558,1109" coordsize="10,20">
              <v:shape style="position:absolute;left:5558;top:1109;width:10;height:20" coordorigin="5558,1109" coordsize="10,20" path="m5558,1129l5568,1129,5568,1109,5558,1109,5558,1129xe" filled="true" fillcolor="#000000" stroked="false">
                <v:path arrowok="t"/>
                <v:fill type="solid"/>
              </v:shape>
            </v:group>
            <v:group style="position:absolute;left:5558;top:1129;width:10;height:20" coordorigin="5558,1129" coordsize="10,20">
              <v:shape style="position:absolute;left:5558;top:1129;width:10;height:20" coordorigin="5558,1129" coordsize="10,20" path="m5558,1148l5568,1148,5568,1129,5558,1129,5558,1148xe" filled="true" fillcolor="#000000" stroked="false">
                <v:path arrowok="t"/>
                <v:fill type="solid"/>
              </v:shape>
            </v:group>
            <v:group style="position:absolute;left:5558;top:1148;width:10;height:20" coordorigin="5558,1148" coordsize="10,20">
              <v:shape style="position:absolute;left:5558;top:1148;width:10;height:20" coordorigin="5558,1148" coordsize="10,20" path="m5558,1167l5568,1167,5568,1148,5558,1148,5558,1167xe" filled="true" fillcolor="#000000" stroked="false">
                <v:path arrowok="t"/>
                <v:fill type="solid"/>
              </v:shape>
            </v:group>
            <v:group style="position:absolute;left:5558;top:1167;width:10;height:20" coordorigin="5558,1167" coordsize="10,20">
              <v:shape style="position:absolute;left:5558;top:1167;width:10;height:20" coordorigin="5558,1167" coordsize="10,20" path="m5558,1186l5568,1186,5568,1167,5558,1167,5558,1186xe" filled="true" fillcolor="#000000" stroked="false">
                <v:path arrowok="t"/>
                <v:fill type="solid"/>
              </v:shape>
            </v:group>
            <v:group style="position:absolute;left:5558;top:1186;width:10;height:20" coordorigin="5558,1186" coordsize="10,20">
              <v:shape style="position:absolute;left:5558;top:1186;width:10;height:20" coordorigin="5558,1186" coordsize="10,20" path="m5558,1205l5568,1205,5568,1186,5558,1186,5558,1205xe" filled="true" fillcolor="#000000" stroked="false">
                <v:path arrowok="t"/>
                <v:fill type="solid"/>
              </v:shape>
            </v:group>
            <v:group style="position:absolute;left:5558;top:1205;width:10;height:20" coordorigin="5558,1205" coordsize="10,20">
              <v:shape style="position:absolute;left:5558;top:1205;width:10;height:20" coordorigin="5558,1205" coordsize="10,20" path="m5558,1225l5568,1225,5568,1205,5558,1205,5558,1225xe" filled="true" fillcolor="#000000" stroked="false">
                <v:path arrowok="t"/>
                <v:fill type="solid"/>
              </v:shape>
            </v:group>
            <v:group style="position:absolute;left:5558;top:1225;width:10;height:20" coordorigin="5558,1225" coordsize="10,20">
              <v:shape style="position:absolute;left:5558;top:1225;width:10;height:20" coordorigin="5558,1225" coordsize="10,20" path="m5558,1244l5568,1244,5568,1225,5558,1225,5558,1244xe" filled="true" fillcolor="#000000" stroked="false">
                <v:path arrowok="t"/>
                <v:fill type="solid"/>
              </v:shape>
            </v:group>
            <v:group style="position:absolute;left:5558;top:1244;width:10;height:20" coordorigin="5558,1244" coordsize="10,20">
              <v:shape style="position:absolute;left:5558;top:1244;width:10;height:20" coordorigin="5558,1244" coordsize="10,20" path="m5558,1263l5568,1263,5568,1244,5558,1244,5558,1263xe" filled="true" fillcolor="#000000" stroked="false">
                <v:path arrowok="t"/>
                <v:fill type="solid"/>
              </v:shape>
            </v:group>
            <v:group style="position:absolute;left:5558;top:1263;width:10;height:20" coordorigin="5558,1263" coordsize="10,20">
              <v:shape style="position:absolute;left:5558;top:1263;width:10;height:20" coordorigin="5558,1263" coordsize="10,20" path="m5558,1282l5568,1282,5568,1263,5558,1263,5558,1282xe" filled="true" fillcolor="#000000" stroked="false">
                <v:path arrowok="t"/>
                <v:fill type="solid"/>
              </v:shape>
            </v:group>
            <v:group style="position:absolute;left:5558;top:1282;width:10;height:20" coordorigin="5558,1282" coordsize="10,20">
              <v:shape style="position:absolute;left:5558;top:1282;width:10;height:20" coordorigin="5558,1282" coordsize="10,20" path="m5558,1301l5568,1301,5568,1282,5558,1282,5558,1301xe" filled="true" fillcolor="#000000" stroked="false">
                <v:path arrowok="t"/>
                <v:fill type="solid"/>
              </v:shape>
            </v:group>
            <v:group style="position:absolute;left:5558;top:1301;width:10;height:20" coordorigin="5558,1301" coordsize="10,20">
              <v:shape style="position:absolute;left:5558;top:1301;width:10;height:20" coordorigin="5558,1301" coordsize="10,20" path="m5558,1321l5568,1321,5568,1301,5558,1301,5558,1321xe" filled="true" fillcolor="#000000" stroked="false">
                <v:path arrowok="t"/>
                <v:fill type="solid"/>
              </v:shape>
            </v:group>
            <v:group style="position:absolute;left:5558;top:1321;width:10;height:20" coordorigin="5558,1321" coordsize="10,20">
              <v:shape style="position:absolute;left:5558;top:1321;width:10;height:20" coordorigin="5558,1321" coordsize="10,20" path="m5558,1340l5568,1340,5568,1321,5558,1321,5558,1340xe" filled="true" fillcolor="#000000" stroked="false">
                <v:path arrowok="t"/>
                <v:fill type="solid"/>
              </v:shape>
            </v:group>
            <v:group style="position:absolute;left:5558;top:1340;width:10;height:20" coordorigin="5558,1340" coordsize="10,20">
              <v:shape style="position:absolute;left:5558;top:1340;width:10;height:20" coordorigin="5558,1340" coordsize="10,20" path="m5558,1359l5568,1359,5568,1340,5558,1340,5558,1359xe" filled="true" fillcolor="#000000" stroked="false">
                <v:path arrowok="t"/>
                <v:fill type="solid"/>
              </v:shape>
            </v:group>
            <v:group style="position:absolute;left:5558;top:1359;width:10;height:20" coordorigin="5558,1359" coordsize="10,20">
              <v:shape style="position:absolute;left:5558;top:1359;width:10;height:20" coordorigin="5558,1359" coordsize="10,20" path="m5558,1378l5568,1378,5568,1359,5558,1359,5558,1378xe" filled="true" fillcolor="#000000" stroked="false">
                <v:path arrowok="t"/>
                <v:fill type="solid"/>
              </v:shape>
            </v:group>
            <v:group style="position:absolute;left:5558;top:1378;width:10;height:20" coordorigin="5558,1378" coordsize="10,20">
              <v:shape style="position:absolute;left:5558;top:1378;width:10;height:20" coordorigin="5558,1378" coordsize="10,20" path="m5558,1397l5568,1397,5568,1378,5558,1378,5558,1397xe" filled="true" fillcolor="#000000" stroked="false">
                <v:path arrowok="t"/>
                <v:fill type="solid"/>
              </v:shape>
            </v:group>
            <v:group style="position:absolute;left:8834;top:1071;width:10;height:20" coordorigin="8834,1071" coordsize="10,20">
              <v:shape style="position:absolute;left:8834;top:1071;width:10;height:20" coordorigin="8834,1071" coordsize="10,20" path="m8834,1090l8844,1090,8844,1071,8834,1071,8834,1090xe" filled="true" fillcolor="#000000" stroked="false">
                <v:path arrowok="t"/>
                <v:fill type="solid"/>
              </v:shape>
            </v:group>
            <v:group style="position:absolute;left:8834;top:1090;width:10;height:20" coordorigin="8834,1090" coordsize="10,20">
              <v:shape style="position:absolute;left:8834;top:1090;width:10;height:20" coordorigin="8834,1090" coordsize="10,20" path="m8834,1109l8844,1109,8844,1090,8834,1090,8834,1109xe" filled="true" fillcolor="#000000" stroked="false">
                <v:path arrowok="t"/>
                <v:fill type="solid"/>
              </v:shape>
            </v:group>
            <v:group style="position:absolute;left:8834;top:1109;width:10;height:20" coordorigin="8834,1109" coordsize="10,20">
              <v:shape style="position:absolute;left:8834;top:1109;width:10;height:20" coordorigin="8834,1109" coordsize="10,20" path="m8834,1129l8844,1129,8844,1109,8834,1109,8834,1129xe" filled="true" fillcolor="#000000" stroked="false">
                <v:path arrowok="t"/>
                <v:fill type="solid"/>
              </v:shape>
            </v:group>
            <v:group style="position:absolute;left:8834;top:1129;width:10;height:20" coordorigin="8834,1129" coordsize="10,20">
              <v:shape style="position:absolute;left:8834;top:1129;width:10;height:20" coordorigin="8834,1129" coordsize="10,20" path="m8834,1148l8844,1148,8844,1129,8834,1129,8834,1148xe" filled="true" fillcolor="#000000" stroked="false">
                <v:path arrowok="t"/>
                <v:fill type="solid"/>
              </v:shape>
            </v:group>
            <v:group style="position:absolute;left:8834;top:1148;width:10;height:20" coordorigin="8834,1148" coordsize="10,20">
              <v:shape style="position:absolute;left:8834;top:1148;width:10;height:20" coordorigin="8834,1148" coordsize="10,20" path="m8834,1167l8844,1167,8844,1148,8834,1148,8834,1167xe" filled="true" fillcolor="#000000" stroked="false">
                <v:path arrowok="t"/>
                <v:fill type="solid"/>
              </v:shape>
            </v:group>
            <v:group style="position:absolute;left:8834;top:1167;width:10;height:20" coordorigin="8834,1167" coordsize="10,20">
              <v:shape style="position:absolute;left:8834;top:1167;width:10;height:20" coordorigin="8834,1167" coordsize="10,20" path="m8834,1186l8844,1186,8844,1167,8834,1167,8834,1186xe" filled="true" fillcolor="#000000" stroked="false">
                <v:path arrowok="t"/>
                <v:fill type="solid"/>
              </v:shape>
            </v:group>
            <v:group style="position:absolute;left:8834;top:1186;width:10;height:20" coordorigin="8834,1186" coordsize="10,20">
              <v:shape style="position:absolute;left:8834;top:1186;width:10;height:20" coordorigin="8834,1186" coordsize="10,20" path="m8834,1205l8844,1205,8844,1186,8834,1186,8834,1205xe" filled="true" fillcolor="#000000" stroked="false">
                <v:path arrowok="t"/>
                <v:fill type="solid"/>
              </v:shape>
            </v:group>
            <v:group style="position:absolute;left:8834;top:1205;width:10;height:20" coordorigin="8834,1205" coordsize="10,20">
              <v:shape style="position:absolute;left:8834;top:1205;width:10;height:20" coordorigin="8834,1205" coordsize="10,20" path="m8834,1225l8844,1225,8844,1205,8834,1205,8834,1225xe" filled="true" fillcolor="#000000" stroked="false">
                <v:path arrowok="t"/>
                <v:fill type="solid"/>
              </v:shape>
            </v:group>
            <v:group style="position:absolute;left:8834;top:1225;width:10;height:20" coordorigin="8834,1225" coordsize="10,20">
              <v:shape style="position:absolute;left:8834;top:1225;width:10;height:20" coordorigin="8834,1225" coordsize="10,20" path="m8834,1244l8844,1244,8844,1225,8834,1225,8834,1244xe" filled="true" fillcolor="#000000" stroked="false">
                <v:path arrowok="t"/>
                <v:fill type="solid"/>
              </v:shape>
            </v:group>
            <v:group style="position:absolute;left:8834;top:1244;width:10;height:20" coordorigin="8834,1244" coordsize="10,20">
              <v:shape style="position:absolute;left:8834;top:1244;width:10;height:20" coordorigin="8834,1244" coordsize="10,20" path="m8834,1263l8844,1263,8844,1244,8834,1244,8834,1263xe" filled="true" fillcolor="#000000" stroked="false">
                <v:path arrowok="t"/>
                <v:fill type="solid"/>
              </v:shape>
            </v:group>
            <v:group style="position:absolute;left:8834;top:1263;width:10;height:20" coordorigin="8834,1263" coordsize="10,20">
              <v:shape style="position:absolute;left:8834;top:1263;width:10;height:20" coordorigin="8834,1263" coordsize="10,20" path="m8834,1282l8844,1282,8844,1263,8834,1263,8834,1282xe" filled="true" fillcolor="#000000" stroked="false">
                <v:path arrowok="t"/>
                <v:fill type="solid"/>
              </v:shape>
            </v:group>
            <v:group style="position:absolute;left:8834;top:1282;width:10;height:20" coordorigin="8834,1282" coordsize="10,20">
              <v:shape style="position:absolute;left:8834;top:1282;width:10;height:20" coordorigin="8834,1282" coordsize="10,20" path="m8834,1301l8844,1301,8844,1282,8834,1282,8834,1301xe" filled="true" fillcolor="#000000" stroked="false">
                <v:path arrowok="t"/>
                <v:fill type="solid"/>
              </v:shape>
            </v:group>
            <v:group style="position:absolute;left:8834;top:1301;width:10;height:20" coordorigin="8834,1301" coordsize="10,20">
              <v:shape style="position:absolute;left:8834;top:1301;width:10;height:20" coordorigin="8834,1301" coordsize="10,20" path="m8834,1321l8844,1321,8844,1301,8834,1301,8834,1321xe" filled="true" fillcolor="#000000" stroked="false">
                <v:path arrowok="t"/>
                <v:fill type="solid"/>
              </v:shape>
            </v:group>
            <v:group style="position:absolute;left:8834;top:1321;width:10;height:20" coordorigin="8834,1321" coordsize="10,20">
              <v:shape style="position:absolute;left:8834;top:1321;width:10;height:20" coordorigin="8834,1321" coordsize="10,20" path="m8834,1340l8844,1340,8844,1321,8834,1321,8834,1340xe" filled="true" fillcolor="#000000" stroked="false">
                <v:path arrowok="t"/>
                <v:fill type="solid"/>
              </v:shape>
            </v:group>
            <v:group style="position:absolute;left:8834;top:1340;width:10;height:20" coordorigin="8834,1340" coordsize="10,20">
              <v:shape style="position:absolute;left:8834;top:1340;width:10;height:20" coordorigin="8834,1340" coordsize="10,20" path="m8834,1359l8844,1359,8844,1340,8834,1340,8834,1359xe" filled="true" fillcolor="#000000" stroked="false">
                <v:path arrowok="t"/>
                <v:fill type="solid"/>
              </v:shape>
            </v:group>
            <v:group style="position:absolute;left:8834;top:1359;width:10;height:20" coordorigin="8834,1359" coordsize="10,20">
              <v:shape style="position:absolute;left:8834;top:1359;width:10;height:20" coordorigin="8834,1359" coordsize="10,20" path="m8834,1378l8844,1378,8844,1359,8834,1359,8834,1378xe" filled="true" fillcolor="#000000" stroked="false">
                <v:path arrowok="t"/>
                <v:fill type="solid"/>
              </v:shape>
            </v:group>
            <v:group style="position:absolute;left:8834;top:1378;width:10;height:20" coordorigin="8834,1378" coordsize="10,20">
              <v:shape style="position:absolute;left:8834;top:1378;width:10;height:20" coordorigin="8834,1378" coordsize="10,20" path="m8834,1397l8844,1397,8844,1378,8834,1378,8834,1397xe" filled="true" fillcolor="#000000" stroked="false">
                <v:path arrowok="t"/>
                <v:fill type="solid"/>
              </v:shape>
              <v:shape style="position:absolute;left:1026;top:1301;width:1842;height:109" type="#_x0000_t75" stroked="false">
                <v:imagedata r:id="rId189" o:title=""/>
              </v:shape>
              <v:shape style="position:absolute;left:2844;top:1397;width:1390;height:13" type="#_x0000_t75" stroked="false">
                <v:imagedata r:id="rId190" o:title=""/>
              </v:shape>
              <v:shape style="position:absolute;left:4220;top:1397;width:1348;height:13" type="#_x0000_t75" stroked="false">
                <v:imagedata r:id="rId191" o:title=""/>
              </v:shape>
              <v:shape style="position:absolute;left:5553;top:1397;width:1104;height:13" type="#_x0000_t75" stroked="false">
                <v:imagedata r:id="rId192" o:title=""/>
              </v:shape>
              <v:shape style="position:absolute;left:6643;top:1397;width:1124;height:13" type="#_x0000_t75" stroked="false">
                <v:imagedata r:id="rId193" o:title=""/>
              </v:shape>
              <v:shape style="position:absolute;left:7753;top:1397;width:1091;height:13" type="#_x0000_t75" stroked="false">
                <v:imagedata r:id="rId194" o:title=""/>
              </v:shape>
              <v:shape style="position:absolute;left:8830;top:1401;width:1411;height:10" type="#_x0000_t75" stroked="false">
                <v:imagedata r:id="rId188" o:title=""/>
              </v:shape>
            </v:group>
            <v:group style="position:absolute;left:5558;top:1411;width:10;height:20" coordorigin="5558,1411" coordsize="10,20">
              <v:shape style="position:absolute;left:5558;top:1411;width:10;height:20" coordorigin="5558,1411" coordsize="10,20" path="m5558,1430l5568,1430,5568,1411,5558,1411,5558,1430xe" filled="true" fillcolor="#000000" stroked="false">
                <v:path arrowok="t"/>
                <v:fill type="solid"/>
              </v:shape>
            </v:group>
            <v:group style="position:absolute;left:5558;top:1430;width:10;height:20" coordorigin="5558,1430" coordsize="10,20">
              <v:shape style="position:absolute;left:5558;top:1430;width:10;height:20" coordorigin="5558,1430" coordsize="10,20" path="m5558,1449l5568,1449,5568,1430,5558,1430,5558,1449xe" filled="true" fillcolor="#000000" stroked="false">
                <v:path arrowok="t"/>
                <v:fill type="solid"/>
              </v:shape>
            </v:group>
            <v:group style="position:absolute;left:5558;top:1449;width:10;height:20" coordorigin="5558,1449" coordsize="10,20">
              <v:shape style="position:absolute;left:5558;top:1449;width:10;height:20" coordorigin="5558,1449" coordsize="10,20" path="m5558,1468l5568,1468,5568,1449,5558,1449,5558,1468xe" filled="true" fillcolor="#000000" stroked="false">
                <v:path arrowok="t"/>
                <v:fill type="solid"/>
              </v:shape>
            </v:group>
            <v:group style="position:absolute;left:5558;top:1468;width:10;height:20" coordorigin="5558,1468" coordsize="10,20">
              <v:shape style="position:absolute;left:5558;top:1468;width:10;height:20" coordorigin="5558,1468" coordsize="10,20" path="m5558,1487l5568,1487,5568,1468,5558,1468,5558,1487xe" filled="true" fillcolor="#000000" stroked="false">
                <v:path arrowok="t"/>
                <v:fill type="solid"/>
              </v:shape>
            </v:group>
            <v:group style="position:absolute;left:5558;top:1487;width:10;height:20" coordorigin="5558,1487" coordsize="10,20">
              <v:shape style="position:absolute;left:5558;top:1487;width:10;height:20" coordorigin="5558,1487" coordsize="10,20" path="m5558,1507l5568,1507,5568,1487,5558,1487,5558,1507xe" filled="true" fillcolor="#000000" stroked="false">
                <v:path arrowok="t"/>
                <v:fill type="solid"/>
              </v:shape>
            </v:group>
            <v:group style="position:absolute;left:5558;top:1507;width:10;height:20" coordorigin="5558,1507" coordsize="10,20">
              <v:shape style="position:absolute;left:5558;top:1507;width:10;height:20" coordorigin="5558,1507" coordsize="10,20" path="m5558,1526l5568,1526,5568,1507,5558,1507,5558,1526xe" filled="true" fillcolor="#000000" stroked="false">
                <v:path arrowok="t"/>
                <v:fill type="solid"/>
              </v:shape>
            </v:group>
            <v:group style="position:absolute;left:5558;top:1526;width:10;height:20" coordorigin="5558,1526" coordsize="10,20">
              <v:shape style="position:absolute;left:5558;top:1526;width:10;height:20" coordorigin="5558,1526" coordsize="10,20" path="m5558,1545l5568,1545,5568,1526,5558,1526,5558,1545xe" filled="true" fillcolor="#000000" stroked="false">
                <v:path arrowok="t"/>
                <v:fill type="solid"/>
              </v:shape>
            </v:group>
            <v:group style="position:absolute;left:5558;top:1545;width:10;height:20" coordorigin="5558,1545" coordsize="10,20">
              <v:shape style="position:absolute;left:5558;top:1545;width:10;height:20" coordorigin="5558,1545" coordsize="10,20" path="m5558,1564l5568,1564,5568,1545,5558,1545,5558,1564xe" filled="true" fillcolor="#000000" stroked="false">
                <v:path arrowok="t"/>
                <v:fill type="solid"/>
              </v:shape>
            </v:group>
            <v:group style="position:absolute;left:5558;top:1564;width:10;height:20" coordorigin="5558,1564" coordsize="10,20">
              <v:shape style="position:absolute;left:5558;top:1564;width:10;height:20" coordorigin="5558,1564" coordsize="10,20" path="m5558,1583l5568,1583,5568,1564,5558,1564,5558,1583xe" filled="true" fillcolor="#000000" stroked="false">
                <v:path arrowok="t"/>
                <v:fill type="solid"/>
              </v:shape>
            </v:group>
            <v:group style="position:absolute;left:5558;top:1583;width:10;height:20" coordorigin="5558,1583" coordsize="10,20">
              <v:shape style="position:absolute;left:5558;top:1583;width:10;height:20" coordorigin="5558,1583" coordsize="10,20" path="m5558,1603l5568,1603,5568,1583,5558,1583,5558,1603xe" filled="true" fillcolor="#000000" stroked="false">
                <v:path arrowok="t"/>
                <v:fill type="solid"/>
              </v:shape>
            </v:group>
            <v:group style="position:absolute;left:5558;top:1603;width:10;height:20" coordorigin="5558,1603" coordsize="10,20">
              <v:shape style="position:absolute;left:5558;top:1603;width:10;height:20" coordorigin="5558,1603" coordsize="10,20" path="m5558,1622l5568,1622,5568,1603,5558,1603,5558,1622xe" filled="true" fillcolor="#000000" stroked="false">
                <v:path arrowok="t"/>
                <v:fill type="solid"/>
              </v:shape>
            </v:group>
            <v:group style="position:absolute;left:5558;top:1622;width:10;height:20" coordorigin="5558,1622" coordsize="10,20">
              <v:shape style="position:absolute;left:5558;top:1622;width:10;height:20" coordorigin="5558,1622" coordsize="10,20" path="m5558,1641l5568,1641,5568,1622,5558,1622,5558,1641xe" filled="true" fillcolor="#000000" stroked="false">
                <v:path arrowok="t"/>
                <v:fill type="solid"/>
              </v:shape>
            </v:group>
            <v:group style="position:absolute;left:5558;top:1641;width:10;height:20" coordorigin="5558,1641" coordsize="10,20">
              <v:shape style="position:absolute;left:5558;top:1641;width:10;height:20" coordorigin="5558,1641" coordsize="10,20" path="m5558,1660l5568,1660,5568,1641,5558,1641,5558,1660xe" filled="true" fillcolor="#000000" stroked="false">
                <v:path arrowok="t"/>
                <v:fill type="solid"/>
              </v:shape>
            </v:group>
            <v:group style="position:absolute;left:5558;top:1660;width:10;height:20" coordorigin="5558,1660" coordsize="10,20">
              <v:shape style="position:absolute;left:5558;top:1660;width:10;height:20" coordorigin="5558,1660" coordsize="10,20" path="m5558,1679l5568,1679,5568,1660,5558,1660,5558,1679xe" filled="true" fillcolor="#000000" stroked="false">
                <v:path arrowok="t"/>
                <v:fill type="solid"/>
              </v:shape>
            </v:group>
            <v:group style="position:absolute;left:5558;top:1679;width:10;height:20" coordorigin="5558,1679" coordsize="10,20">
              <v:shape style="position:absolute;left:5558;top:1679;width:10;height:20" coordorigin="5558,1679" coordsize="10,20" path="m5558,1699l5568,1699,5568,1679,5558,1679,5558,1699xe" filled="true" fillcolor="#000000" stroked="false">
                <v:path arrowok="t"/>
                <v:fill type="solid"/>
              </v:shape>
            </v:group>
            <v:group style="position:absolute;left:5558;top:1699;width:10;height:20" coordorigin="5558,1699" coordsize="10,20">
              <v:shape style="position:absolute;left:5558;top:1699;width:10;height:20" coordorigin="5558,1699" coordsize="10,20" path="m5558,1718l5568,1718,5568,1699,5558,1699,5558,1718xe" filled="true" fillcolor="#000000" stroked="false">
                <v:path arrowok="t"/>
                <v:fill type="solid"/>
              </v:shape>
            </v:group>
            <v:group style="position:absolute;left:5558;top:1718;width:10;height:20" coordorigin="5558,1718" coordsize="10,20">
              <v:shape style="position:absolute;left:5558;top:1718;width:10;height:20" coordorigin="5558,1718" coordsize="10,20" path="m5558,1737l5568,1737,5568,1718,5558,1718,5558,1737xe" filled="true" fillcolor="#000000" stroked="false">
                <v:path arrowok="t"/>
                <v:fill type="solid"/>
              </v:shape>
            </v:group>
            <v:group style="position:absolute;left:8834;top:1411;width:10;height:20" coordorigin="8834,1411" coordsize="10,20">
              <v:shape style="position:absolute;left:8834;top:1411;width:10;height:20" coordorigin="8834,1411" coordsize="10,20" path="m8834,1430l8844,1430,8844,1411,8834,1411,8834,1430xe" filled="true" fillcolor="#000000" stroked="false">
                <v:path arrowok="t"/>
                <v:fill type="solid"/>
              </v:shape>
            </v:group>
            <v:group style="position:absolute;left:8834;top:1430;width:10;height:20" coordorigin="8834,1430" coordsize="10,20">
              <v:shape style="position:absolute;left:8834;top:1430;width:10;height:20" coordorigin="8834,1430" coordsize="10,20" path="m8834,1449l8844,1449,8844,1430,8834,1430,8834,1449xe" filled="true" fillcolor="#000000" stroked="false">
                <v:path arrowok="t"/>
                <v:fill type="solid"/>
              </v:shape>
            </v:group>
            <v:group style="position:absolute;left:8834;top:1449;width:10;height:20" coordorigin="8834,1449" coordsize="10,20">
              <v:shape style="position:absolute;left:8834;top:1449;width:10;height:20" coordorigin="8834,1449" coordsize="10,20" path="m8834,1468l8844,1468,8844,1449,8834,1449,8834,1468xe" filled="true" fillcolor="#000000" stroked="false">
                <v:path arrowok="t"/>
                <v:fill type="solid"/>
              </v:shape>
            </v:group>
            <v:group style="position:absolute;left:8834;top:1468;width:10;height:20" coordorigin="8834,1468" coordsize="10,20">
              <v:shape style="position:absolute;left:8834;top:1468;width:10;height:20" coordorigin="8834,1468" coordsize="10,20" path="m8834,1487l8844,1487,8844,1468,8834,1468,8834,1487xe" filled="true" fillcolor="#000000" stroked="false">
                <v:path arrowok="t"/>
                <v:fill type="solid"/>
              </v:shape>
            </v:group>
            <v:group style="position:absolute;left:8834;top:1487;width:10;height:20" coordorigin="8834,1487" coordsize="10,20">
              <v:shape style="position:absolute;left:8834;top:1487;width:10;height:20" coordorigin="8834,1487" coordsize="10,20" path="m8834,1507l8844,1507,8844,1487,8834,1487,8834,1507xe" filled="true" fillcolor="#000000" stroked="false">
                <v:path arrowok="t"/>
                <v:fill type="solid"/>
              </v:shape>
            </v:group>
            <v:group style="position:absolute;left:8834;top:1507;width:10;height:20" coordorigin="8834,1507" coordsize="10,20">
              <v:shape style="position:absolute;left:8834;top:1507;width:10;height:20" coordorigin="8834,1507" coordsize="10,20" path="m8834,1526l8844,1526,8844,1507,8834,1507,8834,1526xe" filled="true" fillcolor="#000000" stroked="false">
                <v:path arrowok="t"/>
                <v:fill type="solid"/>
              </v:shape>
            </v:group>
            <v:group style="position:absolute;left:8834;top:1526;width:10;height:20" coordorigin="8834,1526" coordsize="10,20">
              <v:shape style="position:absolute;left:8834;top:1526;width:10;height:20" coordorigin="8834,1526" coordsize="10,20" path="m8834,1545l8844,1545,8844,1526,8834,1526,8834,1545xe" filled="true" fillcolor="#000000" stroked="false">
                <v:path arrowok="t"/>
                <v:fill type="solid"/>
              </v:shape>
            </v:group>
            <v:group style="position:absolute;left:8834;top:1545;width:10;height:20" coordorigin="8834,1545" coordsize="10,20">
              <v:shape style="position:absolute;left:8834;top:1545;width:10;height:20" coordorigin="8834,1545" coordsize="10,20" path="m8834,1564l8844,1564,8844,1545,8834,1545,8834,1564xe" filled="true" fillcolor="#000000" stroked="false">
                <v:path arrowok="t"/>
                <v:fill type="solid"/>
              </v:shape>
            </v:group>
            <v:group style="position:absolute;left:8834;top:1564;width:10;height:20" coordorigin="8834,1564" coordsize="10,20">
              <v:shape style="position:absolute;left:8834;top:1564;width:10;height:20" coordorigin="8834,1564" coordsize="10,20" path="m8834,1583l8844,1583,8844,1564,8834,1564,8834,1583xe" filled="true" fillcolor="#000000" stroked="false">
                <v:path arrowok="t"/>
                <v:fill type="solid"/>
              </v:shape>
            </v:group>
            <v:group style="position:absolute;left:8834;top:1583;width:10;height:20" coordorigin="8834,1583" coordsize="10,20">
              <v:shape style="position:absolute;left:8834;top:1583;width:10;height:20" coordorigin="8834,1583" coordsize="10,20" path="m8834,1603l8844,1603,8844,1583,8834,1583,8834,1603xe" filled="true" fillcolor="#000000" stroked="false">
                <v:path arrowok="t"/>
                <v:fill type="solid"/>
              </v:shape>
            </v:group>
            <v:group style="position:absolute;left:8834;top:1603;width:10;height:20" coordorigin="8834,1603" coordsize="10,20">
              <v:shape style="position:absolute;left:8834;top:1603;width:10;height:20" coordorigin="8834,1603" coordsize="10,20" path="m8834,1622l8844,1622,8844,1603,8834,1603,8834,1622xe" filled="true" fillcolor="#000000" stroked="false">
                <v:path arrowok="t"/>
                <v:fill type="solid"/>
              </v:shape>
            </v:group>
            <v:group style="position:absolute;left:8834;top:1622;width:10;height:20" coordorigin="8834,1622" coordsize="10,20">
              <v:shape style="position:absolute;left:8834;top:1622;width:10;height:20" coordorigin="8834,1622" coordsize="10,20" path="m8834,1641l8844,1641,8844,1622,8834,1622,8834,1641xe" filled="true" fillcolor="#000000" stroked="false">
                <v:path arrowok="t"/>
                <v:fill type="solid"/>
              </v:shape>
            </v:group>
            <v:group style="position:absolute;left:8834;top:1641;width:10;height:20" coordorigin="8834,1641" coordsize="10,20">
              <v:shape style="position:absolute;left:8834;top:1641;width:10;height:20" coordorigin="8834,1641" coordsize="10,20" path="m8834,1660l8844,1660,8844,1641,8834,1641,8834,1660xe" filled="true" fillcolor="#000000" stroked="false">
                <v:path arrowok="t"/>
                <v:fill type="solid"/>
              </v:shape>
            </v:group>
            <v:group style="position:absolute;left:8834;top:1660;width:10;height:20" coordorigin="8834,1660" coordsize="10,20">
              <v:shape style="position:absolute;left:8834;top:1660;width:10;height:20" coordorigin="8834,1660" coordsize="10,20" path="m8834,1679l8844,1679,8844,1660,8834,1660,8834,1679xe" filled="true" fillcolor="#000000" stroked="false">
                <v:path arrowok="t"/>
                <v:fill type="solid"/>
              </v:shape>
            </v:group>
            <v:group style="position:absolute;left:8834;top:1679;width:10;height:20" coordorigin="8834,1679" coordsize="10,20">
              <v:shape style="position:absolute;left:8834;top:1679;width:10;height:20" coordorigin="8834,1679" coordsize="10,20" path="m8834,1699l8844,1699,8844,1679,8834,1679,8834,1699xe" filled="true" fillcolor="#000000" stroked="false">
                <v:path arrowok="t"/>
                <v:fill type="solid"/>
              </v:shape>
            </v:group>
            <v:group style="position:absolute;left:8834;top:1699;width:10;height:20" coordorigin="8834,1699" coordsize="10,20">
              <v:shape style="position:absolute;left:8834;top:1699;width:10;height:20" coordorigin="8834,1699" coordsize="10,20" path="m8834,1718l8844,1718,8844,1699,8834,1699,8834,1718xe" filled="true" fillcolor="#000000" stroked="false">
                <v:path arrowok="t"/>
                <v:fill type="solid"/>
              </v:shape>
            </v:group>
            <v:group style="position:absolute;left:8834;top:1718;width:10;height:20" coordorigin="8834,1718" coordsize="10,20">
              <v:shape style="position:absolute;left:8834;top:1718;width:10;height:20" coordorigin="8834,1718" coordsize="10,20" path="m8834,1737l8844,1737,8844,1718,8834,1718,8834,1737xe" filled="true" fillcolor="#000000" stroked="false">
                <v:path arrowok="t"/>
                <v:fill type="solid"/>
              </v:shape>
              <v:shape style="position:absolute;left:1026;top:1641;width:1842;height:109" type="#_x0000_t75" stroked="false">
                <v:imagedata r:id="rId195" o:title=""/>
              </v:shape>
              <v:shape style="position:absolute;left:2844;top:1737;width:1390;height:13" type="#_x0000_t75" stroked="false">
                <v:imagedata r:id="rId196" o:title=""/>
              </v:shape>
              <v:shape style="position:absolute;left:4220;top:1737;width:1348;height:13" type="#_x0000_t75" stroked="false">
                <v:imagedata r:id="rId197" o:title=""/>
              </v:shape>
              <v:shape style="position:absolute;left:5553;top:1737;width:1104;height:13" type="#_x0000_t75" stroked="false">
                <v:imagedata r:id="rId198" o:title=""/>
              </v:shape>
              <v:shape style="position:absolute;left:6643;top:1737;width:1124;height:13" type="#_x0000_t75" stroked="false">
                <v:imagedata r:id="rId199" o:title=""/>
              </v:shape>
              <v:shape style="position:absolute;left:7753;top:1737;width:1091;height:13" type="#_x0000_t75" stroked="false">
                <v:imagedata r:id="rId200" o:title=""/>
              </v:shape>
              <v:shape style="position:absolute;left:8830;top:1741;width:1411;height:10" type="#_x0000_t75" stroked="false">
                <v:imagedata r:id="rId201" o:title=""/>
              </v:shape>
            </v:group>
            <v:group style="position:absolute;left:5558;top:1750;width:10;height:20" coordorigin="5558,1750" coordsize="10,20">
              <v:shape style="position:absolute;left:5558;top:1750;width:10;height:20" coordorigin="5558,1750" coordsize="10,20" path="m5558,1769l5568,1769,5568,1750,5558,1750,5558,1769xe" filled="true" fillcolor="#000000" stroked="false">
                <v:path arrowok="t"/>
                <v:fill type="solid"/>
              </v:shape>
            </v:group>
            <v:group style="position:absolute;left:5558;top:1769;width:10;height:20" coordorigin="5558,1769" coordsize="10,20">
              <v:shape style="position:absolute;left:5558;top:1769;width:10;height:20" coordorigin="5558,1769" coordsize="10,20" path="m5558,1789l5568,1789,5568,1769,5558,1769,5558,1789xe" filled="true" fillcolor="#000000" stroked="false">
                <v:path arrowok="t"/>
                <v:fill type="solid"/>
              </v:shape>
            </v:group>
            <v:group style="position:absolute;left:5558;top:1789;width:10;height:20" coordorigin="5558,1789" coordsize="10,20">
              <v:shape style="position:absolute;left:5558;top:1789;width:10;height:20" coordorigin="5558,1789" coordsize="10,20" path="m5558,1808l5568,1808,5568,1789,5558,1789,5558,1808xe" filled="true" fillcolor="#000000" stroked="false">
                <v:path arrowok="t"/>
                <v:fill type="solid"/>
              </v:shape>
            </v:group>
            <v:group style="position:absolute;left:5558;top:1808;width:10;height:20" coordorigin="5558,1808" coordsize="10,20">
              <v:shape style="position:absolute;left:5558;top:1808;width:10;height:20" coordorigin="5558,1808" coordsize="10,20" path="m5558,1827l5568,1827,5568,1808,5558,1808,5558,1827xe" filled="true" fillcolor="#000000" stroked="false">
                <v:path arrowok="t"/>
                <v:fill type="solid"/>
              </v:shape>
            </v:group>
            <v:group style="position:absolute;left:5558;top:1827;width:10;height:20" coordorigin="5558,1827" coordsize="10,20">
              <v:shape style="position:absolute;left:5558;top:1827;width:10;height:20" coordorigin="5558,1827" coordsize="10,20" path="m5558,1846l5568,1846,5568,1827,5558,1827,5558,1846xe" filled="true" fillcolor="#000000" stroked="false">
                <v:path arrowok="t"/>
                <v:fill type="solid"/>
              </v:shape>
            </v:group>
            <v:group style="position:absolute;left:5558;top:1846;width:10;height:20" coordorigin="5558,1846" coordsize="10,20">
              <v:shape style="position:absolute;left:5558;top:1846;width:10;height:20" coordorigin="5558,1846" coordsize="10,20" path="m5558,1865l5568,1865,5568,1846,5558,1846,5558,1865xe" filled="true" fillcolor="#000000" stroked="false">
                <v:path arrowok="t"/>
                <v:fill type="solid"/>
              </v:shape>
            </v:group>
            <v:group style="position:absolute;left:5558;top:1865;width:10;height:20" coordorigin="5558,1865" coordsize="10,20">
              <v:shape style="position:absolute;left:5558;top:1865;width:10;height:20" coordorigin="5558,1865" coordsize="10,20" path="m5558,1885l5568,1885,5568,1865,5558,1865,5558,1885xe" filled="true" fillcolor="#000000" stroked="false">
                <v:path arrowok="t"/>
                <v:fill type="solid"/>
              </v:shape>
            </v:group>
            <v:group style="position:absolute;left:5558;top:1885;width:10;height:20" coordorigin="5558,1885" coordsize="10,20">
              <v:shape style="position:absolute;left:5558;top:1885;width:10;height:20" coordorigin="5558,1885" coordsize="10,20" path="m5558,1904l5568,1904,5568,1885,5558,1885,5558,1904xe" filled="true" fillcolor="#000000" stroked="false">
                <v:path arrowok="t"/>
                <v:fill type="solid"/>
              </v:shape>
            </v:group>
            <v:group style="position:absolute;left:5558;top:1904;width:10;height:20" coordorigin="5558,1904" coordsize="10,20">
              <v:shape style="position:absolute;left:5558;top:1904;width:10;height:20" coordorigin="5558,1904" coordsize="10,20" path="m5558,1923l5568,1923,5568,1904,5558,1904,5558,1923xe" filled="true" fillcolor="#000000" stroked="false">
                <v:path arrowok="t"/>
                <v:fill type="solid"/>
              </v:shape>
            </v:group>
            <v:group style="position:absolute;left:5558;top:1923;width:10;height:20" coordorigin="5558,1923" coordsize="10,20">
              <v:shape style="position:absolute;left:5558;top:1923;width:10;height:20" coordorigin="5558,1923" coordsize="10,20" path="m5558,1942l5568,1942,5568,1923,5558,1923,5558,1942xe" filled="true" fillcolor="#000000" stroked="false">
                <v:path arrowok="t"/>
                <v:fill type="solid"/>
              </v:shape>
            </v:group>
            <v:group style="position:absolute;left:5558;top:1942;width:10;height:20" coordorigin="5558,1942" coordsize="10,20">
              <v:shape style="position:absolute;left:5558;top:1942;width:10;height:20" coordorigin="5558,1942" coordsize="10,20" path="m5558,1961l5568,1961,5568,1942,5558,1942,5558,1961xe" filled="true" fillcolor="#000000" stroked="false">
                <v:path arrowok="t"/>
                <v:fill type="solid"/>
              </v:shape>
            </v:group>
            <v:group style="position:absolute;left:5558;top:1961;width:10;height:20" coordorigin="5558,1961" coordsize="10,20">
              <v:shape style="position:absolute;left:5558;top:1961;width:10;height:20" coordorigin="5558,1961" coordsize="10,20" path="m5558,1981l5568,1981,5568,1961,5558,1961,5558,1981xe" filled="true" fillcolor="#000000" stroked="false">
                <v:path arrowok="t"/>
                <v:fill type="solid"/>
              </v:shape>
            </v:group>
            <v:group style="position:absolute;left:5558;top:1981;width:10;height:20" coordorigin="5558,1981" coordsize="10,20">
              <v:shape style="position:absolute;left:5558;top:1981;width:10;height:20" coordorigin="5558,1981" coordsize="10,20" path="m5558,2000l5568,2000,5568,1981,5558,1981,5558,2000xe" filled="true" fillcolor="#000000" stroked="false">
                <v:path arrowok="t"/>
                <v:fill type="solid"/>
              </v:shape>
            </v:group>
            <v:group style="position:absolute;left:5558;top:2000;width:10;height:20" coordorigin="5558,2000" coordsize="10,20">
              <v:shape style="position:absolute;left:5558;top:2000;width:10;height:20" coordorigin="5558,2000" coordsize="10,20" path="m5558,2019l5568,2019,5568,2000,5558,2000,5558,2019xe" filled="true" fillcolor="#000000" stroked="false">
                <v:path arrowok="t"/>
                <v:fill type="solid"/>
              </v:shape>
            </v:group>
            <v:group style="position:absolute;left:5558;top:2019;width:10;height:20" coordorigin="5558,2019" coordsize="10,20">
              <v:shape style="position:absolute;left:5558;top:2019;width:10;height:20" coordorigin="5558,2019" coordsize="10,20" path="m5558,2038l5568,2038,5568,2019,5558,2019,5558,2038xe" filled="true" fillcolor="#000000" stroked="false">
                <v:path arrowok="t"/>
                <v:fill type="solid"/>
              </v:shape>
            </v:group>
            <v:group style="position:absolute;left:5558;top:2038;width:10;height:20" coordorigin="5558,2038" coordsize="10,20">
              <v:shape style="position:absolute;left:5558;top:2038;width:10;height:20" coordorigin="5558,2038" coordsize="10,20" path="m5558,2058l5568,2058,5568,2038,5558,2038,5558,2058xe" filled="true" fillcolor="#000000" stroked="false">
                <v:path arrowok="t"/>
                <v:fill type="solid"/>
              </v:shape>
            </v:group>
            <v:group style="position:absolute;left:5558;top:2058;width:10;height:20" coordorigin="5558,2058" coordsize="10,20">
              <v:shape style="position:absolute;left:5558;top:2058;width:10;height:20" coordorigin="5558,2058" coordsize="10,20" path="m5558,2077l5568,2077,5568,2058,5558,2058,5558,2077xe" filled="true" fillcolor="#000000" stroked="false">
                <v:path arrowok="t"/>
                <v:fill type="solid"/>
              </v:shape>
            </v:group>
            <v:group style="position:absolute;left:8834;top:1750;width:10;height:20" coordorigin="8834,1750" coordsize="10,20">
              <v:shape style="position:absolute;left:8834;top:1750;width:10;height:20" coordorigin="8834,1750" coordsize="10,20" path="m8834,1769l8844,1769,8844,1750,8834,1750,8834,1769xe" filled="true" fillcolor="#000000" stroked="false">
                <v:path arrowok="t"/>
                <v:fill type="solid"/>
              </v:shape>
            </v:group>
            <v:group style="position:absolute;left:8834;top:1769;width:10;height:20" coordorigin="8834,1769" coordsize="10,20">
              <v:shape style="position:absolute;left:8834;top:1769;width:10;height:20" coordorigin="8834,1769" coordsize="10,20" path="m8834,1789l8844,1789,8844,1769,8834,1769,8834,1789xe" filled="true" fillcolor="#000000" stroked="false">
                <v:path arrowok="t"/>
                <v:fill type="solid"/>
              </v:shape>
            </v:group>
            <v:group style="position:absolute;left:8834;top:1789;width:10;height:20" coordorigin="8834,1789" coordsize="10,20">
              <v:shape style="position:absolute;left:8834;top:1789;width:10;height:20" coordorigin="8834,1789" coordsize="10,20" path="m8834,1808l8844,1808,8844,1789,8834,1789,8834,1808xe" filled="true" fillcolor="#000000" stroked="false">
                <v:path arrowok="t"/>
                <v:fill type="solid"/>
              </v:shape>
            </v:group>
            <v:group style="position:absolute;left:8834;top:1808;width:10;height:20" coordorigin="8834,1808" coordsize="10,20">
              <v:shape style="position:absolute;left:8834;top:1808;width:10;height:20" coordorigin="8834,1808" coordsize="10,20" path="m8834,1827l8844,1827,8844,1808,8834,1808,8834,1827xe" filled="true" fillcolor="#000000" stroked="false">
                <v:path arrowok="t"/>
                <v:fill type="solid"/>
              </v:shape>
            </v:group>
            <v:group style="position:absolute;left:8834;top:1827;width:10;height:20" coordorigin="8834,1827" coordsize="10,20">
              <v:shape style="position:absolute;left:8834;top:1827;width:10;height:20" coordorigin="8834,1827" coordsize="10,20" path="m8834,1846l8844,1846,8844,1827,8834,1827,8834,1846xe" filled="true" fillcolor="#000000" stroked="false">
                <v:path arrowok="t"/>
                <v:fill type="solid"/>
              </v:shape>
            </v:group>
            <v:group style="position:absolute;left:8834;top:1846;width:10;height:20" coordorigin="8834,1846" coordsize="10,20">
              <v:shape style="position:absolute;left:8834;top:1846;width:10;height:20" coordorigin="8834,1846" coordsize="10,20" path="m8834,1865l8844,1865,8844,1846,8834,1846,8834,1865xe" filled="true" fillcolor="#000000" stroked="false">
                <v:path arrowok="t"/>
                <v:fill type="solid"/>
              </v:shape>
            </v:group>
            <v:group style="position:absolute;left:8834;top:1865;width:10;height:20" coordorigin="8834,1865" coordsize="10,20">
              <v:shape style="position:absolute;left:8834;top:1865;width:10;height:20" coordorigin="8834,1865" coordsize="10,20" path="m8834,1885l8844,1885,8844,1865,8834,1865,8834,1885xe" filled="true" fillcolor="#000000" stroked="false">
                <v:path arrowok="t"/>
                <v:fill type="solid"/>
              </v:shape>
            </v:group>
            <v:group style="position:absolute;left:8834;top:1885;width:10;height:20" coordorigin="8834,1885" coordsize="10,20">
              <v:shape style="position:absolute;left:8834;top:1885;width:10;height:20" coordorigin="8834,1885" coordsize="10,20" path="m8834,1904l8844,1904,8844,1885,8834,1885,8834,1904xe" filled="true" fillcolor="#000000" stroked="false">
                <v:path arrowok="t"/>
                <v:fill type="solid"/>
              </v:shape>
            </v:group>
            <v:group style="position:absolute;left:8834;top:1904;width:10;height:20" coordorigin="8834,1904" coordsize="10,20">
              <v:shape style="position:absolute;left:8834;top:1904;width:10;height:20" coordorigin="8834,1904" coordsize="10,20" path="m8834,1923l8844,1923,8844,1904,8834,1904,8834,1923xe" filled="true" fillcolor="#000000" stroked="false">
                <v:path arrowok="t"/>
                <v:fill type="solid"/>
              </v:shape>
            </v:group>
            <v:group style="position:absolute;left:8834;top:1923;width:10;height:20" coordorigin="8834,1923" coordsize="10,20">
              <v:shape style="position:absolute;left:8834;top:1923;width:10;height:20" coordorigin="8834,1923" coordsize="10,20" path="m8834,1942l8844,1942,8844,1923,8834,1923,8834,1942xe" filled="true" fillcolor="#000000" stroked="false">
                <v:path arrowok="t"/>
                <v:fill type="solid"/>
              </v:shape>
            </v:group>
            <v:group style="position:absolute;left:8834;top:1942;width:10;height:20" coordorigin="8834,1942" coordsize="10,20">
              <v:shape style="position:absolute;left:8834;top:1942;width:10;height:20" coordorigin="8834,1942" coordsize="10,20" path="m8834,1961l8844,1961,8844,1942,8834,1942,8834,1961xe" filled="true" fillcolor="#000000" stroked="false">
                <v:path arrowok="t"/>
                <v:fill type="solid"/>
              </v:shape>
            </v:group>
            <v:group style="position:absolute;left:8834;top:1961;width:10;height:20" coordorigin="8834,1961" coordsize="10,20">
              <v:shape style="position:absolute;left:8834;top:1961;width:10;height:20" coordorigin="8834,1961" coordsize="10,20" path="m8834,1981l8844,1981,8844,1961,8834,1961,8834,1981xe" filled="true" fillcolor="#000000" stroked="false">
                <v:path arrowok="t"/>
                <v:fill type="solid"/>
              </v:shape>
            </v:group>
            <v:group style="position:absolute;left:8834;top:1981;width:10;height:20" coordorigin="8834,1981" coordsize="10,20">
              <v:shape style="position:absolute;left:8834;top:1981;width:10;height:20" coordorigin="8834,1981" coordsize="10,20" path="m8834,2000l8844,2000,8844,1981,8834,1981,8834,2000xe" filled="true" fillcolor="#000000" stroked="false">
                <v:path arrowok="t"/>
                <v:fill type="solid"/>
              </v:shape>
            </v:group>
            <v:group style="position:absolute;left:8834;top:2000;width:10;height:20" coordorigin="8834,2000" coordsize="10,20">
              <v:shape style="position:absolute;left:8834;top:2000;width:10;height:20" coordorigin="8834,2000" coordsize="10,20" path="m8834,2019l8844,2019,8844,2000,8834,2000,8834,2019xe" filled="true" fillcolor="#000000" stroked="false">
                <v:path arrowok="t"/>
                <v:fill type="solid"/>
              </v:shape>
            </v:group>
            <v:group style="position:absolute;left:8834;top:2019;width:10;height:20" coordorigin="8834,2019" coordsize="10,20">
              <v:shape style="position:absolute;left:8834;top:2019;width:10;height:20" coordorigin="8834,2019" coordsize="10,20" path="m8834,2038l8844,2038,8844,2019,8834,2019,8834,2038xe" filled="true" fillcolor="#000000" stroked="false">
                <v:path arrowok="t"/>
                <v:fill type="solid"/>
              </v:shape>
            </v:group>
            <v:group style="position:absolute;left:8834;top:2038;width:10;height:20" coordorigin="8834,2038" coordsize="10,20">
              <v:shape style="position:absolute;left:8834;top:2038;width:10;height:20" coordorigin="8834,2038" coordsize="10,20" path="m8834,2058l8844,2058,8844,2038,8834,2038,8834,2058xe" filled="true" fillcolor="#000000" stroked="false">
                <v:path arrowok="t"/>
                <v:fill type="solid"/>
              </v:shape>
            </v:group>
            <v:group style="position:absolute;left:8834;top:2058;width:10;height:20" coordorigin="8834,2058" coordsize="10,20">
              <v:shape style="position:absolute;left:8834;top:2058;width:10;height:20" coordorigin="8834,2058" coordsize="10,20" path="m8834,2077l8844,2077,8844,2058,8834,2058,8834,2077xe" filled="true" fillcolor="#000000" stroked="false">
                <v:path arrowok="t"/>
                <v:fill type="solid"/>
              </v:shape>
              <v:shape style="position:absolute;left:1026;top:1981;width:1843;height:111" type="#_x0000_t75" stroked="false">
                <v:imagedata r:id="rId202" o:title=""/>
              </v:shape>
              <v:shape style="position:absolute;left:2844;top:2077;width:1390;height:14" type="#_x0000_t75" stroked="false">
                <v:imagedata r:id="rId184" o:title=""/>
              </v:shape>
              <v:shape style="position:absolute;left:4220;top:2077;width:1348;height:14" type="#_x0000_t75" stroked="false">
                <v:imagedata r:id="rId185" o:title=""/>
              </v:shape>
              <v:shape style="position:absolute;left:5553;top:2082;width:2204;height:10" type="#_x0000_t75" stroked="false">
                <v:imagedata r:id="rId186" o:title=""/>
              </v:shape>
              <v:shape style="position:absolute;left:7753;top:2077;width:1091;height:14" type="#_x0000_t75" stroked="false">
                <v:imagedata r:id="rId187" o:title=""/>
              </v:shape>
              <v:shape style="position:absolute;left:8830;top:2082;width:1411;height:10" type="#_x0000_t75" stroked="false">
                <v:imagedata r:id="rId188" o:title=""/>
              </v:shape>
            </v:group>
            <v:group style="position:absolute;left:5558;top:2091;width:10;height:20" coordorigin="5558,2091" coordsize="10,20">
              <v:shape style="position:absolute;left:5558;top:2091;width:10;height:20" coordorigin="5558,2091" coordsize="10,20" path="m5558,2111l5568,2111,5568,2091,5558,2091,5558,2111xe" filled="true" fillcolor="#000000" stroked="false">
                <v:path arrowok="t"/>
                <v:fill type="solid"/>
              </v:shape>
            </v:group>
            <v:group style="position:absolute;left:5558;top:2111;width:10;height:20" coordorigin="5558,2111" coordsize="10,20">
              <v:shape style="position:absolute;left:5558;top:2111;width:10;height:20" coordorigin="5558,2111" coordsize="10,20" path="m5558,2130l5568,2130,5568,2111,5558,2111,5558,2130xe" filled="true" fillcolor="#000000" stroked="false">
                <v:path arrowok="t"/>
                <v:fill type="solid"/>
              </v:shape>
            </v:group>
            <v:group style="position:absolute;left:5558;top:2130;width:10;height:20" coordorigin="5558,2130" coordsize="10,20">
              <v:shape style="position:absolute;left:5558;top:2130;width:10;height:20" coordorigin="5558,2130" coordsize="10,20" path="m5558,2149l5568,2149,5568,2130,5558,2130,5558,2149xe" filled="true" fillcolor="#000000" stroked="false">
                <v:path arrowok="t"/>
                <v:fill type="solid"/>
              </v:shape>
            </v:group>
            <v:group style="position:absolute;left:5558;top:2149;width:10;height:20" coordorigin="5558,2149" coordsize="10,20">
              <v:shape style="position:absolute;left:5558;top:2149;width:10;height:20" coordorigin="5558,2149" coordsize="10,20" path="m5558,2168l5568,2168,5568,2149,5558,2149,5558,2168xe" filled="true" fillcolor="#000000" stroked="false">
                <v:path arrowok="t"/>
                <v:fill type="solid"/>
              </v:shape>
            </v:group>
            <v:group style="position:absolute;left:5558;top:2168;width:10;height:20" coordorigin="5558,2168" coordsize="10,20">
              <v:shape style="position:absolute;left:5558;top:2168;width:10;height:20" coordorigin="5558,2168" coordsize="10,20" path="m5558,2187l5568,2187,5568,2168,5558,2168,5558,2187xe" filled="true" fillcolor="#000000" stroked="false">
                <v:path arrowok="t"/>
                <v:fill type="solid"/>
              </v:shape>
            </v:group>
            <v:group style="position:absolute;left:5558;top:2187;width:10;height:20" coordorigin="5558,2187" coordsize="10,20">
              <v:shape style="position:absolute;left:5558;top:2187;width:10;height:20" coordorigin="5558,2187" coordsize="10,20" path="m5558,2207l5568,2207,5568,2187,5558,2187,5558,2207xe" filled="true" fillcolor="#000000" stroked="false">
                <v:path arrowok="t"/>
                <v:fill type="solid"/>
              </v:shape>
            </v:group>
            <v:group style="position:absolute;left:5558;top:2207;width:10;height:20" coordorigin="5558,2207" coordsize="10,20">
              <v:shape style="position:absolute;left:5558;top:2207;width:10;height:20" coordorigin="5558,2207" coordsize="10,20" path="m5558,2226l5568,2226,5568,2207,5558,2207,5558,2226xe" filled="true" fillcolor="#000000" stroked="false">
                <v:path arrowok="t"/>
                <v:fill type="solid"/>
              </v:shape>
            </v:group>
            <v:group style="position:absolute;left:5558;top:2226;width:10;height:20" coordorigin="5558,2226" coordsize="10,20">
              <v:shape style="position:absolute;left:5558;top:2226;width:10;height:20" coordorigin="5558,2226" coordsize="10,20" path="m5558,2245l5568,2245,5568,2226,5558,2226,5558,2245xe" filled="true" fillcolor="#000000" stroked="false">
                <v:path arrowok="t"/>
                <v:fill type="solid"/>
              </v:shape>
            </v:group>
            <v:group style="position:absolute;left:5558;top:2245;width:10;height:20" coordorigin="5558,2245" coordsize="10,20">
              <v:shape style="position:absolute;left:5558;top:2245;width:10;height:20" coordorigin="5558,2245" coordsize="10,20" path="m5558,2264l5568,2264,5568,2245,5558,2245,5558,2264xe" filled="true" fillcolor="#000000" stroked="false">
                <v:path arrowok="t"/>
                <v:fill type="solid"/>
              </v:shape>
            </v:group>
            <v:group style="position:absolute;left:5558;top:2264;width:10;height:20" coordorigin="5558,2264" coordsize="10,20">
              <v:shape style="position:absolute;left:5558;top:2264;width:10;height:20" coordorigin="5558,2264" coordsize="10,20" path="m5558,2283l5568,2283,5568,2264,5558,2264,5558,2283xe" filled="true" fillcolor="#000000" stroked="false">
                <v:path arrowok="t"/>
                <v:fill type="solid"/>
              </v:shape>
            </v:group>
            <v:group style="position:absolute;left:5558;top:2283;width:10;height:20" coordorigin="5558,2283" coordsize="10,20">
              <v:shape style="position:absolute;left:5558;top:2283;width:10;height:20" coordorigin="5558,2283" coordsize="10,20" path="m5558,2303l5568,2303,5568,2283,5558,2283,5558,2303xe" filled="true" fillcolor="#000000" stroked="false">
                <v:path arrowok="t"/>
                <v:fill type="solid"/>
              </v:shape>
            </v:group>
            <v:group style="position:absolute;left:5558;top:2303;width:10;height:20" coordorigin="5558,2303" coordsize="10,20">
              <v:shape style="position:absolute;left:5558;top:2303;width:10;height:20" coordorigin="5558,2303" coordsize="10,20" path="m5558,2322l5568,2322,5568,2303,5558,2303,5558,2322xe" filled="true" fillcolor="#000000" stroked="false">
                <v:path arrowok="t"/>
                <v:fill type="solid"/>
              </v:shape>
            </v:group>
            <v:group style="position:absolute;left:5558;top:2322;width:10;height:20" coordorigin="5558,2322" coordsize="10,20">
              <v:shape style="position:absolute;left:5558;top:2322;width:10;height:20" coordorigin="5558,2322" coordsize="10,20" path="m5558,2341l5568,2341,5568,2322,5558,2322,5558,2341xe" filled="true" fillcolor="#000000" stroked="false">
                <v:path arrowok="t"/>
                <v:fill type="solid"/>
              </v:shape>
            </v:group>
            <v:group style="position:absolute;left:5558;top:2341;width:10;height:20" coordorigin="5558,2341" coordsize="10,20">
              <v:shape style="position:absolute;left:5558;top:2341;width:10;height:20" coordorigin="5558,2341" coordsize="10,20" path="m5558,2360l5568,2360,5568,2341,5558,2341,5558,2360xe" filled="true" fillcolor="#000000" stroked="false">
                <v:path arrowok="t"/>
                <v:fill type="solid"/>
              </v:shape>
            </v:group>
            <v:group style="position:absolute;left:5558;top:2360;width:10;height:20" coordorigin="5558,2360" coordsize="10,20">
              <v:shape style="position:absolute;left:5558;top:2360;width:10;height:20" coordorigin="5558,2360" coordsize="10,20" path="m5558,2379l5568,2379,5568,2360,5558,2360,5558,2379xe" filled="true" fillcolor="#000000" stroked="false">
                <v:path arrowok="t"/>
                <v:fill type="solid"/>
              </v:shape>
            </v:group>
            <v:group style="position:absolute;left:5558;top:2379;width:10;height:20" coordorigin="5558,2379" coordsize="10,20">
              <v:shape style="position:absolute;left:5558;top:2379;width:10;height:20" coordorigin="5558,2379" coordsize="10,20" path="m5558,2399l5568,2399,5568,2379,5558,2379,5558,2399xe" filled="true" fillcolor="#000000" stroked="false">
                <v:path arrowok="t"/>
                <v:fill type="solid"/>
              </v:shape>
              <v:shape style="position:absolute;left:5558;top:2418;width:10;height:4" type="#_x0000_t75" stroked="false">
                <v:imagedata r:id="rId203" o:title=""/>
              </v:shape>
              <v:shape style="position:absolute;left:6648;top:2418;width:10;height:4" type="#_x0000_t75" stroked="false">
                <v:imagedata r:id="rId203" o:title=""/>
              </v:shape>
              <v:shape style="position:absolute;left:7758;top:2418;width:10;height:4" type="#_x0000_t75" stroked="false">
                <v:imagedata r:id="rId203" o:title=""/>
              </v:shape>
            </v:group>
            <v:group style="position:absolute;left:8834;top:2091;width:10;height:20" coordorigin="8834,2091" coordsize="10,20">
              <v:shape style="position:absolute;left:8834;top:2091;width:10;height:20" coordorigin="8834,2091" coordsize="10,20" path="m8834,2111l8844,2111,8844,2091,8834,2091,8834,2111xe" filled="true" fillcolor="#000000" stroked="false">
                <v:path arrowok="t"/>
                <v:fill type="solid"/>
              </v:shape>
            </v:group>
            <v:group style="position:absolute;left:8834;top:2111;width:10;height:20" coordorigin="8834,2111" coordsize="10,20">
              <v:shape style="position:absolute;left:8834;top:2111;width:10;height:20" coordorigin="8834,2111" coordsize="10,20" path="m8834,2130l8844,2130,8844,2111,8834,2111,8834,2130xe" filled="true" fillcolor="#000000" stroked="false">
                <v:path arrowok="t"/>
                <v:fill type="solid"/>
              </v:shape>
            </v:group>
            <v:group style="position:absolute;left:8834;top:2130;width:10;height:20" coordorigin="8834,2130" coordsize="10,20">
              <v:shape style="position:absolute;left:8834;top:2130;width:10;height:20" coordorigin="8834,2130" coordsize="10,20" path="m8834,2149l8844,2149,8844,2130,8834,2130,8834,2149xe" filled="true" fillcolor="#000000" stroked="false">
                <v:path arrowok="t"/>
                <v:fill type="solid"/>
              </v:shape>
            </v:group>
            <v:group style="position:absolute;left:8834;top:2149;width:10;height:20" coordorigin="8834,2149" coordsize="10,20">
              <v:shape style="position:absolute;left:8834;top:2149;width:10;height:20" coordorigin="8834,2149" coordsize="10,20" path="m8834,2168l8844,2168,8844,2149,8834,2149,8834,2168xe" filled="true" fillcolor="#000000" stroked="false">
                <v:path arrowok="t"/>
                <v:fill type="solid"/>
              </v:shape>
            </v:group>
            <v:group style="position:absolute;left:8834;top:2168;width:10;height:20" coordorigin="8834,2168" coordsize="10,20">
              <v:shape style="position:absolute;left:8834;top:2168;width:10;height:20" coordorigin="8834,2168" coordsize="10,20" path="m8834,2187l8844,2187,8844,2168,8834,2168,8834,2187xe" filled="true" fillcolor="#000000" stroked="false">
                <v:path arrowok="t"/>
                <v:fill type="solid"/>
              </v:shape>
            </v:group>
            <v:group style="position:absolute;left:8834;top:2187;width:10;height:20" coordorigin="8834,2187" coordsize="10,20">
              <v:shape style="position:absolute;left:8834;top:2187;width:10;height:20" coordorigin="8834,2187" coordsize="10,20" path="m8834,2207l8844,2207,8844,2187,8834,2187,8834,2207xe" filled="true" fillcolor="#000000" stroked="false">
                <v:path arrowok="t"/>
                <v:fill type="solid"/>
              </v:shape>
            </v:group>
            <v:group style="position:absolute;left:8834;top:2207;width:10;height:20" coordorigin="8834,2207" coordsize="10,20">
              <v:shape style="position:absolute;left:8834;top:2207;width:10;height:20" coordorigin="8834,2207" coordsize="10,20" path="m8834,2226l8844,2226,8844,2207,8834,2207,8834,2226xe" filled="true" fillcolor="#000000" stroked="false">
                <v:path arrowok="t"/>
                <v:fill type="solid"/>
              </v:shape>
            </v:group>
            <v:group style="position:absolute;left:8834;top:2226;width:10;height:20" coordorigin="8834,2226" coordsize="10,20">
              <v:shape style="position:absolute;left:8834;top:2226;width:10;height:20" coordorigin="8834,2226" coordsize="10,20" path="m8834,2245l8844,2245,8844,2226,8834,2226,8834,2245xe" filled="true" fillcolor="#000000" stroked="false">
                <v:path arrowok="t"/>
                <v:fill type="solid"/>
              </v:shape>
            </v:group>
            <v:group style="position:absolute;left:8834;top:2245;width:10;height:20" coordorigin="8834,2245" coordsize="10,20">
              <v:shape style="position:absolute;left:8834;top:2245;width:10;height:20" coordorigin="8834,2245" coordsize="10,20" path="m8834,2264l8844,2264,8844,2245,8834,2245,8834,2264xe" filled="true" fillcolor="#000000" stroked="false">
                <v:path arrowok="t"/>
                <v:fill type="solid"/>
              </v:shape>
            </v:group>
            <v:group style="position:absolute;left:8834;top:2264;width:10;height:20" coordorigin="8834,2264" coordsize="10,20">
              <v:shape style="position:absolute;left:8834;top:2264;width:10;height:20" coordorigin="8834,2264" coordsize="10,20" path="m8834,2283l8844,2283,8844,2264,8834,2264,8834,2283xe" filled="true" fillcolor="#000000" stroked="false">
                <v:path arrowok="t"/>
                <v:fill type="solid"/>
              </v:shape>
            </v:group>
            <v:group style="position:absolute;left:8834;top:2283;width:10;height:20" coordorigin="8834,2283" coordsize="10,20">
              <v:shape style="position:absolute;left:8834;top:2283;width:10;height:20" coordorigin="8834,2283" coordsize="10,20" path="m8834,2303l8844,2303,8844,2283,8834,2283,8834,2303xe" filled="true" fillcolor="#000000" stroked="false">
                <v:path arrowok="t"/>
                <v:fill type="solid"/>
              </v:shape>
            </v:group>
            <v:group style="position:absolute;left:8834;top:2303;width:10;height:20" coordorigin="8834,2303" coordsize="10,20">
              <v:shape style="position:absolute;left:8834;top:2303;width:10;height:20" coordorigin="8834,2303" coordsize="10,20" path="m8834,2322l8844,2322,8844,2303,8834,2303,8834,2322xe" filled="true" fillcolor="#000000" stroked="false">
                <v:path arrowok="t"/>
                <v:fill type="solid"/>
              </v:shape>
            </v:group>
            <v:group style="position:absolute;left:8834;top:2322;width:10;height:20" coordorigin="8834,2322" coordsize="10,20">
              <v:shape style="position:absolute;left:8834;top:2322;width:10;height:20" coordorigin="8834,2322" coordsize="10,20" path="m8834,2341l8844,2341,8844,2322,8834,2322,8834,2341xe" filled="true" fillcolor="#000000" stroked="false">
                <v:path arrowok="t"/>
                <v:fill type="solid"/>
              </v:shape>
            </v:group>
            <v:group style="position:absolute;left:8834;top:2341;width:10;height:20" coordorigin="8834,2341" coordsize="10,20">
              <v:shape style="position:absolute;left:8834;top:2341;width:10;height:20" coordorigin="8834,2341" coordsize="10,20" path="m8834,2360l8844,2360,8844,2341,8834,2341,8834,2360xe" filled="true" fillcolor="#000000" stroked="false">
                <v:path arrowok="t"/>
                <v:fill type="solid"/>
              </v:shape>
            </v:group>
            <v:group style="position:absolute;left:8834;top:2360;width:10;height:20" coordorigin="8834,2360" coordsize="10,20">
              <v:shape style="position:absolute;left:8834;top:2360;width:10;height:20" coordorigin="8834,2360" coordsize="10,20" path="m8834,2379l8844,2379,8844,2360,8834,2360,8834,2379xe" filled="true" fillcolor="#000000" stroked="false">
                <v:path arrowok="t"/>
                <v:fill type="solid"/>
              </v:shape>
            </v:group>
            <v:group style="position:absolute;left:8834;top:2379;width:10;height:20" coordorigin="8834,2379" coordsize="10,20">
              <v:shape style="position:absolute;left:8834;top:2379;width:10;height:20" coordorigin="8834,2379" coordsize="10,20" path="m8834,2399l8844,2399,8844,2379,8834,2379,8834,2399xe" filled="true" fillcolor="#000000" stroked="false">
                <v:path arrowok="t"/>
                <v:fill type="solid"/>
              </v:shape>
              <v:shape style="position:absolute;left:8834;top:2418;width:10;height:4" type="#_x0000_t75" stroked="false">
                <v:imagedata r:id="rId203" o:title=""/>
              </v:shape>
            </v:group>
            <w10:wrap type="none"/>
          </v:group>
        </w:pict>
      </w:r>
      <w:r>
        <w:rPr>
          <w:rFonts w:ascii="Times New Roman" w:hAnsi="Times New Roman" w:cs="Times New Roman" w:eastAsia="Times New Roman" w:hint="default"/>
        </w:rPr>
        <w:t>2</w:t>
      </w:r>
      <w:r>
        <w:rPr/>
        <w:t>、存货跌价准备计提依据及本年转回或转销原因：</w:t>
      </w:r>
      <w:r>
        <w:rPr>
          <w:b w:val="0"/>
          <w:bCs w:val="0"/>
        </w:rPr>
      </w:r>
    </w:p>
    <w:p>
      <w:pPr>
        <w:spacing w:line="240" w:lineRule="auto" w:before="3"/>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1842"/>
        <w:gridCol w:w="1375"/>
        <w:gridCol w:w="2423"/>
        <w:gridCol w:w="1110"/>
        <w:gridCol w:w="2478"/>
      </w:tblGrid>
      <w:tr>
        <w:trPr>
          <w:trHeight w:val="256" w:hRule="exact"/>
        </w:trPr>
        <w:tc>
          <w:tcPr>
            <w:tcW w:w="1842" w:type="dxa"/>
            <w:tcBorders>
              <w:top w:val="single" w:sz="12" w:space="0" w:color="000000"/>
              <w:left w:val="nil" w:sz="6" w:space="0" w:color="auto"/>
              <w:bottom w:val="nil" w:sz="6" w:space="0" w:color="auto"/>
              <w:right w:val="single" w:sz="4" w:space="0" w:color="000000"/>
            </w:tcBorders>
          </w:tcPr>
          <w:p>
            <w:pPr/>
          </w:p>
        </w:tc>
        <w:tc>
          <w:tcPr>
            <w:tcW w:w="1375" w:type="dxa"/>
            <w:tcBorders>
              <w:top w:val="single" w:sz="12" w:space="0" w:color="000000"/>
              <w:left w:val="single" w:sz="4" w:space="0" w:color="000000"/>
              <w:bottom w:val="nil" w:sz="6" w:space="0" w:color="auto"/>
              <w:right w:val="single" w:sz="4" w:space="0" w:color="000000"/>
            </w:tcBorders>
          </w:tcPr>
          <w:p>
            <w:pPr/>
          </w:p>
        </w:tc>
        <w:tc>
          <w:tcPr>
            <w:tcW w:w="2423" w:type="dxa"/>
            <w:tcBorders>
              <w:top w:val="single" w:sz="12" w:space="0" w:color="000000"/>
              <w:left w:val="single" w:sz="4" w:space="0" w:color="000000"/>
              <w:bottom w:val="nil" w:sz="6" w:space="0" w:color="auto"/>
              <w:right w:val="nil" w:sz="6" w:space="0" w:color="auto"/>
            </w:tcBorders>
          </w:tcPr>
          <w:p>
            <w:pPr/>
          </w:p>
        </w:tc>
        <w:tc>
          <w:tcPr>
            <w:tcW w:w="11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b/>
                <w:bCs/>
                <w:sz w:val="18"/>
                <w:szCs w:val="18"/>
              </w:rPr>
              <w:t>本期减少数</w:t>
            </w:r>
            <w:r>
              <w:rPr>
                <w:rFonts w:ascii="宋体" w:hAnsi="宋体" w:cs="宋体" w:eastAsia="宋体" w:hint="default"/>
                <w:sz w:val="18"/>
                <w:szCs w:val="18"/>
              </w:rPr>
            </w:r>
          </w:p>
        </w:tc>
        <w:tc>
          <w:tcPr>
            <w:tcW w:w="2478" w:type="dxa"/>
            <w:tcBorders>
              <w:top w:val="single" w:sz="12" w:space="0" w:color="000000"/>
              <w:left w:val="nil" w:sz="6" w:space="0" w:color="auto"/>
              <w:bottom w:val="nil" w:sz="6" w:space="0" w:color="auto"/>
              <w:right w:val="nil" w:sz="6" w:space="0" w:color="auto"/>
            </w:tcBorders>
          </w:tcPr>
          <w:p>
            <w:pPr/>
          </w:p>
        </w:tc>
      </w:tr>
      <w:tr>
        <w:trPr>
          <w:trHeight w:val="164" w:hRule="exact"/>
        </w:trPr>
        <w:tc>
          <w:tcPr>
            <w:tcW w:w="1842" w:type="dxa"/>
            <w:tcBorders>
              <w:top w:val="nil" w:sz="6" w:space="0" w:color="auto"/>
              <w:left w:val="nil" w:sz="6" w:space="0" w:color="auto"/>
              <w:bottom w:val="nil" w:sz="6" w:space="0" w:color="auto"/>
              <w:right w:val="single" w:sz="4" w:space="0" w:color="000000"/>
            </w:tcBorders>
          </w:tcPr>
          <w:p>
            <w:pPr>
              <w:pStyle w:val="TableParagraph"/>
              <w:spacing w:line="175"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3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423"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210" w:right="0"/>
              <w:jc w:val="left"/>
              <w:rPr>
                <w:rFonts w:ascii="宋体" w:hAnsi="宋体" w:cs="宋体" w:eastAsia="宋体" w:hint="default"/>
                <w:sz w:val="18"/>
                <w:szCs w:val="18"/>
              </w:rPr>
            </w:pPr>
            <w:r>
              <w:rPr>
                <w:rFonts w:ascii="宋体" w:hAnsi="宋体" w:cs="宋体" w:eastAsia="宋体" w:hint="default"/>
                <w:b/>
                <w:bCs/>
                <w:sz w:val="18"/>
                <w:szCs w:val="18"/>
              </w:rPr>
              <w:t>本期计提数</w:t>
            </w:r>
            <w:r>
              <w:rPr>
                <w:rFonts w:ascii="宋体" w:hAnsi="宋体" w:cs="宋体" w:eastAsia="宋体" w:hint="default"/>
                <w:sz w:val="18"/>
                <w:szCs w:val="18"/>
              </w:rPr>
            </w: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Style w:val="TableParagraph"/>
              <w:spacing w:line="175" w:lineRule="exact"/>
              <w:ind w:left="14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70" w:hRule="exact"/>
        </w:trPr>
        <w:tc>
          <w:tcPr>
            <w:tcW w:w="1842" w:type="dxa"/>
            <w:tcBorders>
              <w:top w:val="nil" w:sz="6" w:space="0" w:color="auto"/>
              <w:left w:val="nil" w:sz="6" w:space="0" w:color="auto"/>
              <w:bottom w:val="nil" w:sz="6" w:space="0" w:color="auto"/>
              <w:right w:val="single" w:sz="4" w:space="0" w:color="000000"/>
            </w:tcBorders>
          </w:tcPr>
          <w:p>
            <w:pPr/>
          </w:p>
        </w:tc>
        <w:tc>
          <w:tcPr>
            <w:tcW w:w="1375" w:type="dxa"/>
            <w:tcBorders>
              <w:top w:val="nil" w:sz="6" w:space="0" w:color="auto"/>
              <w:left w:val="single" w:sz="4" w:space="0" w:color="000000"/>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356"/>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2478" w:type="dxa"/>
            <w:tcBorders>
              <w:top w:val="nil" w:sz="6" w:space="0" w:color="auto"/>
              <w:left w:val="single" w:sz="4" w:space="0" w:color="000000"/>
              <w:bottom w:val="nil" w:sz="6" w:space="0" w:color="auto"/>
              <w:right w:val="nil" w:sz="6" w:space="0" w:color="auto"/>
            </w:tcBorders>
          </w:tcPr>
          <w:p>
            <w:pPr>
              <w:pStyle w:val="TableParagraph"/>
              <w:spacing w:line="170"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其它</w:t>
            </w:r>
            <w:r>
              <w:rPr>
                <w:rFonts w:ascii="宋体" w:hAnsi="宋体" w:cs="宋体" w:eastAsia="宋体" w:hint="default"/>
                <w:sz w:val="18"/>
                <w:szCs w:val="18"/>
              </w:rPr>
            </w:r>
          </w:p>
        </w:tc>
      </w:tr>
      <w:tr>
        <w:trPr>
          <w:trHeight w:val="85" w:hRule="exact"/>
        </w:trPr>
        <w:tc>
          <w:tcPr>
            <w:tcW w:w="1842"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
        </w:tc>
      </w:tr>
      <w:tr>
        <w:trPr>
          <w:trHeight w:val="263" w:hRule="exact"/>
        </w:trPr>
        <w:tc>
          <w:tcPr>
            <w:tcW w:w="184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nil" w:sz="6" w:space="0" w:color="auto"/>
              <w:left w:val="single" w:sz="4" w:space="0" w:color="000000"/>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3,661,373.23</w:t>
            </w: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3,661,373.23</w:t>
            </w:r>
          </w:p>
        </w:tc>
      </w:tr>
      <w:tr>
        <w:trPr>
          <w:trHeight w:val="76" w:hRule="exact"/>
        </w:trPr>
        <w:tc>
          <w:tcPr>
            <w:tcW w:w="1842"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
        </w:tc>
      </w:tr>
      <w:tr>
        <w:trPr>
          <w:trHeight w:val="263" w:hRule="exact"/>
        </w:trPr>
        <w:tc>
          <w:tcPr>
            <w:tcW w:w="184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5" w:type="dxa"/>
            <w:tcBorders>
              <w:top w:val="nil" w:sz="6" w:space="0" w:color="auto"/>
              <w:left w:val="single" w:sz="4" w:space="0" w:color="000000"/>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1,224,133.35</w:t>
            </w: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1,224,133.35</w:t>
            </w:r>
          </w:p>
        </w:tc>
      </w:tr>
      <w:tr>
        <w:trPr>
          <w:trHeight w:val="76" w:hRule="exact"/>
        </w:trPr>
        <w:tc>
          <w:tcPr>
            <w:tcW w:w="1842"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
        </w:tc>
      </w:tr>
      <w:tr>
        <w:trPr>
          <w:trHeight w:val="263" w:hRule="exact"/>
        </w:trPr>
        <w:tc>
          <w:tcPr>
            <w:tcW w:w="1842"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75" w:type="dxa"/>
            <w:tcBorders>
              <w:top w:val="nil" w:sz="6" w:space="0" w:color="auto"/>
              <w:left w:val="single" w:sz="4" w:space="0" w:color="000000"/>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86" w:right="0"/>
              <w:jc w:val="left"/>
              <w:rPr>
                <w:rFonts w:ascii="Times New Roman" w:hAnsi="Times New Roman" w:cs="Times New Roman" w:eastAsia="Times New Roman" w:hint="default"/>
                <w:sz w:val="18"/>
                <w:szCs w:val="18"/>
              </w:rPr>
            </w:pPr>
            <w:r>
              <w:rPr>
                <w:rFonts w:ascii="Times New Roman"/>
                <w:sz w:val="18"/>
              </w:rPr>
              <w:t>10,549,880.80</w:t>
            </w: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10,549,880.80</w:t>
            </w:r>
          </w:p>
        </w:tc>
      </w:tr>
      <w:tr>
        <w:trPr>
          <w:trHeight w:val="78" w:hRule="exact"/>
        </w:trPr>
        <w:tc>
          <w:tcPr>
            <w:tcW w:w="1842"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single" w:sz="4" w:space="0" w:color="000000"/>
            </w:tcBorders>
          </w:tcPr>
          <w:p>
            <w:pPr/>
          </w:p>
        </w:tc>
        <w:tc>
          <w:tcPr>
            <w:tcW w:w="2423"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2478" w:type="dxa"/>
            <w:tcBorders>
              <w:top w:val="nil" w:sz="6" w:space="0" w:color="auto"/>
              <w:left w:val="single" w:sz="4" w:space="0" w:color="000000"/>
              <w:bottom w:val="nil" w:sz="6" w:space="0" w:color="auto"/>
              <w:right w:val="nil" w:sz="6" w:space="0" w:color="auto"/>
            </w:tcBorders>
          </w:tcPr>
          <w:p>
            <w:pPr/>
          </w:p>
        </w:tc>
      </w:tr>
      <w:tr>
        <w:trPr>
          <w:trHeight w:val="345" w:hRule="exact"/>
        </w:trPr>
        <w:tc>
          <w:tcPr>
            <w:tcW w:w="1842"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tc>
        <w:tc>
          <w:tcPr>
            <w:tcW w:w="24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left="186" w:right="0"/>
              <w:jc w:val="left"/>
              <w:rPr>
                <w:rFonts w:ascii="Times New Roman" w:hAnsi="Times New Roman" w:cs="Times New Roman" w:eastAsia="Times New Roman" w:hint="default"/>
                <w:sz w:val="18"/>
                <w:szCs w:val="18"/>
              </w:rPr>
            </w:pPr>
            <w:r>
              <w:rPr>
                <w:rFonts w:ascii="Times New Roman"/>
                <w:b/>
                <w:sz w:val="18"/>
              </w:rPr>
              <w:t>15,435,387.38</w:t>
            </w:r>
            <w:r>
              <w:rPr>
                <w:rFonts w:ascii="Times New Roman"/>
                <w:sz w:val="18"/>
              </w:rPr>
            </w:r>
          </w:p>
        </w:tc>
        <w:tc>
          <w:tcPr>
            <w:tcW w:w="1110" w:type="dxa"/>
            <w:tcBorders>
              <w:top w:val="nil" w:sz="6" w:space="0" w:color="auto"/>
              <w:left w:val="single" w:sz="4" w:space="0" w:color="000000"/>
              <w:bottom w:val="single" w:sz="12" w:space="0" w:color="000000"/>
              <w:right w:val="single" w:sz="4" w:space="0" w:color="000000"/>
            </w:tcBorders>
          </w:tcPr>
          <w:p>
            <w:pPr/>
          </w:p>
        </w:tc>
        <w:tc>
          <w:tcPr>
            <w:tcW w:w="2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b/>
                <w:spacing w:val="-1"/>
                <w:sz w:val="18"/>
              </w:rPr>
              <w:t>15,435,387.38</w:t>
            </w:r>
            <w:r>
              <w:rPr>
                <w:rFonts w:ascii="Times New Roman"/>
                <w:spacing w:val="-1"/>
                <w:sz w:val="18"/>
              </w:rPr>
            </w:r>
          </w:p>
        </w:tc>
      </w:tr>
    </w:tbl>
    <w:p>
      <w:pPr>
        <w:pStyle w:val="BodyText"/>
        <w:spacing w:line="273" w:lineRule="auto" w:before="78"/>
        <w:ind w:left="234" w:right="1127" w:firstLine="420"/>
        <w:jc w:val="left"/>
        <w:rPr>
          <w:rFonts w:ascii="楷体" w:hAnsi="楷体" w:cs="楷体" w:eastAsia="楷体" w:hint="default"/>
        </w:rPr>
      </w:pPr>
      <w:r>
        <w:rPr/>
        <w:pict>
          <v:shape style="position:absolute;margin-left:142.460007pt;margin-top:-1.716321pt;width:.480027pt;height:.18pt;mso-position-horizontal-relative:page;mso-position-vertical-relative:paragraph;z-index:-1150792" type="#_x0000_t75" stroked="false">
            <v:imagedata r:id="rId203" o:title=""/>
          </v:shape>
        </w:pict>
      </w:r>
      <w:r>
        <w:rPr/>
        <w:pict>
          <v:shape style="position:absolute;margin-left:211.220001pt;margin-top:-1.716321pt;width:.480027pt;height:.18pt;mso-position-horizontal-relative:page;mso-position-vertical-relative:paragraph;z-index:-1150768" type="#_x0000_t75" stroked="false">
            <v:imagedata r:id="rId203" o:title=""/>
          </v:shape>
        </w:pict>
      </w:r>
      <w:r>
        <w:rPr>
          <w:rFonts w:ascii="楷体" w:hAnsi="楷体" w:cs="楷体" w:eastAsia="楷体" w:hint="default"/>
          <w:spacing w:val="-1"/>
        </w:rPr>
        <w:t>注：资产负债表日，公司对存货按成本与可变现净值孰低原则计量，根据存货账面成本高于预计可变</w:t>
      </w:r>
      <w:r>
        <w:rPr>
          <w:rFonts w:ascii="楷体" w:hAnsi="楷体" w:cs="楷体" w:eastAsia="楷体" w:hint="default"/>
        </w:rPr>
        <w:t> </w:t>
      </w:r>
      <w:r>
        <w:rPr>
          <w:rFonts w:ascii="楷体" w:hAnsi="楷体" w:cs="楷体" w:eastAsia="楷体" w:hint="default"/>
          <w:spacing w:val="-1"/>
        </w:rPr>
        <w:t>现净值的差额计提跌价准备。其中，对直接用于出售的商品存货，预计可变现净值按该存货的估计售价减</w:t>
      </w:r>
    </w:p>
    <w:p>
      <w:pPr>
        <w:spacing w:after="0" w:line="273" w:lineRule="auto"/>
        <w:jc w:val="left"/>
        <w:rPr>
          <w:rFonts w:ascii="楷体" w:hAnsi="楷体" w:cs="楷体" w:eastAsia="楷体" w:hint="default"/>
        </w:rPr>
        <w:sectPr>
          <w:pgSz w:w="11910" w:h="16840"/>
          <w:pgMar w:header="877" w:footer="979" w:top="1100" w:bottom="1160" w:left="900" w:right="0"/>
        </w:sectPr>
      </w:pPr>
    </w:p>
    <w:p>
      <w:pPr>
        <w:spacing w:line="240" w:lineRule="auto" w:before="9"/>
        <w:rPr>
          <w:rFonts w:ascii="楷体" w:hAnsi="楷体" w:cs="楷体" w:eastAsia="楷体" w:hint="default"/>
          <w:sz w:val="20"/>
          <w:szCs w:val="20"/>
        </w:rPr>
      </w:pPr>
    </w:p>
    <w:p>
      <w:pPr>
        <w:pStyle w:val="BodyText"/>
        <w:spacing w:line="273" w:lineRule="auto" w:before="35"/>
        <w:ind w:left="234" w:right="1131"/>
        <w:jc w:val="both"/>
        <w:rPr>
          <w:rFonts w:ascii="楷体" w:hAnsi="楷体" w:cs="楷体" w:eastAsia="楷体" w:hint="default"/>
        </w:rPr>
      </w:pPr>
      <w:r>
        <w:rPr>
          <w:rFonts w:ascii="楷体" w:hAnsi="楷体" w:cs="楷体" w:eastAsia="楷体" w:hint="default"/>
          <w:spacing w:val="-1"/>
        </w:rPr>
        <w:t>去估计的销售费用和相关税费后的金额确定；对需要经过加工的材料存货，预计可变现净值以所生产的产</w:t>
      </w:r>
      <w:r>
        <w:rPr>
          <w:rFonts w:ascii="楷体" w:hAnsi="楷体" w:cs="楷体" w:eastAsia="楷体" w:hint="default"/>
          <w:spacing w:val="-81"/>
        </w:rPr>
        <w:t> </w:t>
      </w:r>
      <w:r>
        <w:rPr>
          <w:rFonts w:ascii="楷体" w:hAnsi="楷体" w:cs="楷体" w:eastAsia="楷体" w:hint="default"/>
          <w:spacing w:val="-81"/>
        </w:rPr>
      </w:r>
      <w:r>
        <w:rPr>
          <w:rFonts w:ascii="楷体" w:hAnsi="楷体" w:cs="楷体" w:eastAsia="楷体" w:hint="default"/>
          <w:spacing w:val="-1"/>
        </w:rPr>
        <w:t>成品的估计售价减去至完工时估计将要发生的成本、估计的销售费用和相关税费后的金额确定存货计提跌</w:t>
      </w:r>
      <w:r>
        <w:rPr>
          <w:rFonts w:ascii="楷体" w:hAnsi="楷体" w:cs="楷体" w:eastAsia="楷体" w:hint="default"/>
          <w:spacing w:val="-81"/>
        </w:rPr>
        <w:t> </w:t>
      </w:r>
      <w:r>
        <w:rPr>
          <w:rFonts w:ascii="楷体" w:hAnsi="楷体" w:cs="楷体" w:eastAsia="楷体" w:hint="default"/>
          <w:spacing w:val="-81"/>
        </w:rPr>
      </w:r>
      <w:r>
        <w:rPr>
          <w:rFonts w:ascii="楷体" w:hAnsi="楷体" w:cs="楷体" w:eastAsia="楷体" w:hint="default"/>
        </w:rPr>
        <w:t>价。</w:t>
      </w:r>
    </w:p>
    <w:p>
      <w:pPr>
        <w:spacing w:line="240" w:lineRule="auto" w:before="2"/>
        <w:rPr>
          <w:rFonts w:ascii="楷体" w:hAnsi="楷体" w:cs="楷体" w:eastAsia="楷体" w:hint="default"/>
          <w:sz w:val="16"/>
          <w:szCs w:val="16"/>
        </w:rPr>
      </w:pPr>
    </w:p>
    <w:p>
      <w:pPr>
        <w:pStyle w:val="Heading4"/>
        <w:spacing w:line="240" w:lineRule="auto" w:before="0"/>
        <w:ind w:left="240" w:right="0"/>
        <w:jc w:val="both"/>
        <w:rPr>
          <w:b w:val="0"/>
          <w:bCs w:val="0"/>
        </w:rPr>
      </w:pPr>
      <w:r>
        <w:rPr/>
        <w:pict>
          <v:shape style="position:absolute;margin-left:218.419998pt;margin-top:36.323643pt;width:.479982pt;height:.78pt;mso-position-horizontal-relative:page;mso-position-vertical-relative:paragraph;z-index:6256" type="#_x0000_t75" stroked="false">
            <v:imagedata r:id="rId204" o:title=""/>
          </v:shape>
        </w:pict>
      </w:r>
      <w:r>
        <w:rPr/>
        <w:pict>
          <v:shape style="position:absolute;margin-left:369.940002pt;margin-top:36.323643pt;width:.479992pt;height:.78pt;mso-position-horizontal-relative:page;mso-position-vertical-relative:paragraph;z-index:6280" type="#_x0000_t75" stroked="false">
            <v:imagedata r:id="rId204" o:title=""/>
          </v:shape>
        </w:pict>
      </w:r>
      <w:r>
        <w:rPr/>
        <w:pict>
          <v:group style="position:absolute;margin-left:65.519997pt;margin-top:48.143654pt;width:456.2pt;height:5.55pt;mso-position-horizontal-relative:page;mso-position-vertical-relative:paragraph;z-index:-1150672" coordorigin="1310,963" coordsize="9124,111">
            <v:shape style="position:absolute;left:1310;top:963;width:3077;height:110" type="#_x0000_t75" stroked="false">
              <v:imagedata r:id="rId205" o:title=""/>
            </v:shape>
            <v:shape style="position:absolute;left:4364;top:1059;width:3045;height:14" type="#_x0000_t75" stroked="false">
              <v:imagedata r:id="rId206" o:title=""/>
            </v:shape>
            <v:shape style="position:absolute;left:7394;top:1064;width:3040;height:10" type="#_x0000_t75" stroked="false">
              <v:imagedata r:id="rId169" o:title=""/>
            </v:shape>
            <w10:wrap type="none"/>
          </v:group>
        </w:pict>
      </w:r>
      <w:bookmarkStart w:name="（六） 其他流动资产" w:id="197"/>
      <w:bookmarkEnd w:id="197"/>
      <w:r>
        <w:rPr>
          <w:b w:val="0"/>
          <w:bCs w:val="0"/>
        </w:rPr>
      </w:r>
      <w:r>
        <w:rPr/>
        <w:t>（六）其他流动资产</w:t>
      </w:r>
      <w:r>
        <w:rPr>
          <w:b w:val="0"/>
          <w:bCs w:val="0"/>
        </w:rPr>
      </w:r>
    </w:p>
    <w:p>
      <w:pPr>
        <w:spacing w:line="240" w:lineRule="auto" w:before="9"/>
        <w:rPr>
          <w:rFonts w:ascii="宋体" w:hAnsi="宋体" w:cs="宋体" w:eastAsia="宋体" w:hint="default"/>
          <w:b/>
          <w:bCs/>
          <w:sz w:val="11"/>
          <w:szCs w:val="11"/>
        </w:rPr>
      </w:pPr>
    </w:p>
    <w:tbl>
      <w:tblPr>
        <w:tblW w:w="0" w:type="auto"/>
        <w:jc w:val="left"/>
        <w:tblInd w:w="395" w:type="dxa"/>
        <w:tblLayout w:type="fixed"/>
        <w:tblCellMar>
          <w:top w:w="0" w:type="dxa"/>
          <w:left w:w="0" w:type="dxa"/>
          <w:bottom w:w="0" w:type="dxa"/>
          <w:right w:w="0" w:type="dxa"/>
        </w:tblCellMar>
        <w:tblLook w:val="01E0"/>
      </w:tblPr>
      <w:tblGrid>
        <w:gridCol w:w="3077"/>
        <w:gridCol w:w="3030"/>
        <w:gridCol w:w="3030"/>
      </w:tblGrid>
      <w:tr>
        <w:trPr>
          <w:trHeight w:val="304" w:hRule="exact"/>
        </w:trPr>
        <w:tc>
          <w:tcPr>
            <w:tcW w:w="3077"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30"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30" w:type="dxa"/>
            <w:tcBorders>
              <w:top w:val="single" w:sz="12" w:space="0" w:color="000000"/>
              <w:left w:val="single" w:sz="4" w:space="0" w:color="000000"/>
              <w:bottom w:val="single" w:sz="4" w:space="0" w:color="000000"/>
              <w:right w:val="nil" w:sz="6" w:space="0" w:color="auto"/>
            </w:tcBorders>
          </w:tcPr>
          <w:p>
            <w:pPr>
              <w:pStyle w:val="TableParagraph"/>
              <w:spacing w:line="231" w:lineRule="exact"/>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16" w:hRule="exact"/>
        </w:trPr>
        <w:tc>
          <w:tcPr>
            <w:tcW w:w="3077"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030" w:type="dxa"/>
            <w:tcBorders>
              <w:top w:val="single" w:sz="4" w:space="0" w:color="000000"/>
              <w:left w:val="single" w:sz="4" w:space="0" w:color="000000"/>
              <w:bottom w:val="nil" w:sz="6" w:space="0" w:color="auto"/>
              <w:right w:val="single" w:sz="4" w:space="0" w:color="000000"/>
            </w:tcBorders>
          </w:tcPr>
          <w:p>
            <w:pPr>
              <w:pStyle w:val="TableParagraph"/>
              <w:spacing w:line="201" w:lineRule="exact" w:before="50"/>
              <w:ind w:right="100"/>
              <w:jc w:val="right"/>
              <w:rPr>
                <w:rFonts w:ascii="Times New Roman" w:hAnsi="Times New Roman" w:cs="Times New Roman" w:eastAsia="Times New Roman" w:hint="default"/>
                <w:sz w:val="18"/>
                <w:szCs w:val="18"/>
              </w:rPr>
            </w:pPr>
            <w:r>
              <w:rPr>
                <w:rFonts w:ascii="Times New Roman"/>
                <w:spacing w:val="-1"/>
                <w:sz w:val="18"/>
              </w:rPr>
              <w:t>4,355,604.41</w:t>
            </w:r>
          </w:p>
        </w:tc>
        <w:tc>
          <w:tcPr>
            <w:tcW w:w="3030" w:type="dxa"/>
            <w:tcBorders>
              <w:top w:val="single" w:sz="4" w:space="0" w:color="000000"/>
              <w:left w:val="single" w:sz="4" w:space="0" w:color="000000"/>
              <w:bottom w:val="nil" w:sz="6" w:space="0" w:color="auto"/>
              <w:right w:val="nil" w:sz="6" w:space="0" w:color="auto"/>
            </w:tcBorders>
          </w:tcPr>
          <w:p>
            <w:pPr>
              <w:pStyle w:val="TableParagraph"/>
              <w:spacing w:line="201" w:lineRule="exact" w:before="50"/>
              <w:ind w:right="105"/>
              <w:jc w:val="right"/>
              <w:rPr>
                <w:rFonts w:ascii="Times New Roman" w:hAnsi="Times New Roman" w:cs="Times New Roman" w:eastAsia="Times New Roman" w:hint="default"/>
                <w:sz w:val="18"/>
                <w:szCs w:val="18"/>
              </w:rPr>
            </w:pPr>
            <w:r>
              <w:rPr>
                <w:rFonts w:ascii="Times New Roman"/>
                <w:spacing w:val="-1"/>
                <w:sz w:val="18"/>
              </w:rPr>
              <w:t>7,860,214.25</w:t>
            </w:r>
          </w:p>
        </w:tc>
      </w:tr>
      <w:tr>
        <w:trPr>
          <w:trHeight w:val="432" w:hRule="exact"/>
        </w:trPr>
        <w:tc>
          <w:tcPr>
            <w:tcW w:w="3077" w:type="dxa"/>
            <w:tcBorders>
              <w:top w:val="nil" w:sz="6" w:space="0" w:color="auto"/>
              <w:left w:val="nil" w:sz="6" w:space="0" w:color="auto"/>
              <w:bottom w:val="nil" w:sz="6" w:space="0" w:color="auto"/>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预缴城建税及教育费附加</w:t>
            </w:r>
          </w:p>
        </w:tc>
        <w:tc>
          <w:tcPr>
            <w:tcW w:w="3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19,568.68</w:t>
            </w:r>
          </w:p>
        </w:tc>
        <w:tc>
          <w:tcPr>
            <w:tcW w:w="3030" w:type="dxa"/>
            <w:tcBorders>
              <w:top w:val="nil" w:sz="6" w:space="0" w:color="auto"/>
              <w:left w:val="single" w:sz="4" w:space="0" w:color="000000"/>
              <w:bottom w:val="nil" w:sz="6" w:space="0" w:color="auto"/>
              <w:right w:val="nil" w:sz="6" w:space="0" w:color="auto"/>
            </w:tcBorders>
          </w:tcPr>
          <w:p>
            <w:pPr/>
          </w:p>
        </w:tc>
      </w:tr>
      <w:tr>
        <w:trPr>
          <w:trHeight w:val="323" w:hRule="exact"/>
        </w:trPr>
        <w:tc>
          <w:tcPr>
            <w:tcW w:w="3077"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0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1,216,202.33</w:t>
            </w:r>
          </w:p>
        </w:tc>
        <w:tc>
          <w:tcPr>
            <w:tcW w:w="3030" w:type="dxa"/>
            <w:tcBorders>
              <w:top w:val="nil" w:sz="6" w:space="0" w:color="auto"/>
              <w:left w:val="single" w:sz="4" w:space="0" w:color="000000"/>
              <w:bottom w:val="nil" w:sz="6" w:space="0" w:color="auto"/>
              <w:right w:val="nil" w:sz="6" w:space="0" w:color="auto"/>
            </w:tcBorders>
          </w:tcPr>
          <w:p>
            <w:pPr/>
          </w:p>
        </w:tc>
      </w:tr>
      <w:tr>
        <w:trPr>
          <w:trHeight w:val="327" w:hRule="exact"/>
        </w:trPr>
        <w:tc>
          <w:tcPr>
            <w:tcW w:w="3077" w:type="dxa"/>
            <w:tcBorders>
              <w:top w:val="nil" w:sz="6" w:space="0" w:color="auto"/>
              <w:left w:val="nil" w:sz="6" w:space="0" w:color="auto"/>
              <w:bottom w:val="single" w:sz="12" w:space="0" w:color="000000"/>
              <w:right w:val="single" w:sz="4" w:space="0" w:color="000000"/>
            </w:tcBorders>
          </w:tcPr>
          <w:p>
            <w:pPr>
              <w:pStyle w:val="TableParagraph"/>
              <w:spacing w:line="260" w:lineRule="exact"/>
              <w:ind w:left="2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5,591,375.42</w:t>
            </w:r>
            <w:r>
              <w:rPr>
                <w:rFonts w:ascii="Times New Roman"/>
                <w:spacing w:val="-1"/>
                <w:sz w:val="18"/>
              </w:rPr>
            </w:r>
          </w:p>
        </w:tc>
        <w:tc>
          <w:tcPr>
            <w:tcW w:w="3030" w:type="dxa"/>
            <w:tcBorders>
              <w:top w:val="nil" w:sz="6" w:space="0" w:color="auto"/>
              <w:left w:val="single" w:sz="4" w:space="0" w:color="000000"/>
              <w:bottom w:val="single" w:sz="12"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7,860,214.25</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240" w:right="1127"/>
        <w:jc w:val="left"/>
        <w:rPr>
          <w:b w:val="0"/>
          <w:bCs w:val="0"/>
        </w:rPr>
      </w:pPr>
      <w:r>
        <w:rPr/>
        <w:pict>
          <v:group style="position:absolute;margin-left:65.519997pt;margin-top:-41.366367pt;width:456.2pt;height:.5pt;mso-position-horizontal-relative:page;mso-position-vertical-relative:paragraph;z-index:-1150648" coordorigin="1310,-827" coordsize="9124,10">
            <v:shape style="position:absolute;left:1310;top:-827;width:3058;height:10" type="#_x0000_t75" stroked="false">
              <v:imagedata r:id="rId207" o:title=""/>
            </v:shape>
            <v:shape style="position:absolute;left:4364;top:-827;width:6070;height:10" type="#_x0000_t75" stroked="false">
              <v:imagedata r:id="rId208" o:title=""/>
            </v:shape>
            <w10:wrap type="none"/>
          </v:group>
        </w:pict>
      </w:r>
      <w:r>
        <w:rPr/>
        <w:pict>
          <v:group style="position:absolute;margin-left:65.519997pt;margin-top:-30.326288pt;width:456.2pt;height:5.55pt;mso-position-horizontal-relative:page;mso-position-vertical-relative:paragraph;z-index:-1150624" coordorigin="1310,-607" coordsize="9124,111">
            <v:shape style="position:absolute;left:1310;top:-607;width:3077;height:110" type="#_x0000_t75" stroked="false">
              <v:imagedata r:id="rId205" o:title=""/>
            </v:shape>
            <v:shape style="position:absolute;left:4364;top:-511;width:3045;height:14" type="#_x0000_t75" stroked="false">
              <v:imagedata r:id="rId209" o:title=""/>
            </v:shape>
            <v:shape style="position:absolute;left:7394;top:-506;width:3040;height:10" type="#_x0000_t75" stroked="false">
              <v:imagedata r:id="rId169" o:title=""/>
            </v:shape>
            <w10:wrap type="none"/>
          </v:group>
        </w:pict>
      </w:r>
      <w:r>
        <w:rPr/>
        <w:pict>
          <v:shape style="position:absolute;margin-left:218.419998pt;margin-top:-9.446318pt;width:.48002pt;height:.24pt;mso-position-horizontal-relative:page;mso-position-vertical-relative:paragraph;z-index:-1150600" type="#_x0000_t75" stroked="false">
            <v:imagedata r:id="rId203" o:title=""/>
          </v:shape>
        </w:pict>
      </w:r>
      <w:r>
        <w:rPr/>
        <w:pict>
          <v:shape style="position:absolute;margin-left:369.940002pt;margin-top:-9.446318pt;width:.48003pt;height:.24pt;mso-position-horizontal-relative:page;mso-position-vertical-relative:paragraph;z-index:-1150576" type="#_x0000_t75" stroked="false">
            <v:imagedata r:id="rId203" o:title=""/>
          </v:shape>
        </w:pict>
      </w:r>
      <w:bookmarkStart w:name="（七） 可供出售金融资产" w:id="198"/>
      <w:bookmarkEnd w:id="198"/>
      <w:r>
        <w:rPr>
          <w:b w:val="0"/>
          <w:bCs w:val="0"/>
        </w:rPr>
      </w:r>
      <w:r>
        <w:rPr/>
        <w:t>（七）可供出售金融资产</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left="234" w:right="1127"/>
        <w:jc w:val="left"/>
        <w:rPr>
          <w:b w:val="0"/>
          <w:bCs w:val="0"/>
        </w:rPr>
      </w:pPr>
      <w:r>
        <w:rPr/>
        <w:pict>
          <v:group style="position:absolute;margin-left:161.479996pt;margin-top:32.183735pt;width:362.8pt;height:5.1pt;mso-position-horizontal-relative:page;mso-position-vertical-relative:paragraph;z-index:-1150552" coordorigin="3230,644" coordsize="7256,102">
            <v:shape style="position:absolute;left:3230;top:644;width:1336;height:102" type="#_x0000_t75" stroked="false">
              <v:imagedata r:id="rId210" o:title=""/>
            </v:shape>
            <v:shape style="position:absolute;left:4541;top:716;width:1088;height:30" type="#_x0000_t75" stroked="false">
              <v:imagedata r:id="rId211" o:title=""/>
            </v:shape>
            <v:shape style="position:absolute;left:5605;top:716;width:2577;height:30" type="#_x0000_t75" stroked="false">
              <v:imagedata r:id="rId212" o:title=""/>
            </v:shape>
            <v:shape style="position:absolute;left:8158;top:716;width:1001;height:30" type="#_x0000_t75" stroked="false">
              <v:imagedata r:id="rId213" o:title=""/>
            </v:shape>
            <v:shape style="position:absolute;left:9134;top:716;width:1351;height:10" type="#_x0000_t75" stroked="false">
              <v:imagedata r:id="rId214" o:title=""/>
            </v:shape>
            <w10:wrap type="none"/>
          </v:group>
        </w:pict>
      </w:r>
      <w:r>
        <w:rPr/>
        <w:pict>
          <v:shape style="position:absolute;margin-left:161.960007pt;margin-top:55.223759pt;width:.480505pt;height:.1pt;mso-position-horizontal-relative:page;mso-position-vertical-relative:paragraph;z-index:-1150528" type="#_x0000_t75" stroked="false">
            <v:imagedata r:id="rId203" o:title=""/>
          </v:shape>
        </w:pict>
      </w:r>
      <w:r>
        <w:rPr/>
        <w:pict>
          <v:shape style="position:absolute;margin-left:227.300003pt;margin-top:55.223759pt;width:.480505pt;height:.1pt;mso-position-horizontal-relative:page;mso-position-vertical-relative:paragraph;z-index:-1150504" type="#_x0000_t75" stroked="false">
            <v:imagedata r:id="rId203" o:title=""/>
          </v:shape>
        </w:pict>
      </w:r>
      <w:r>
        <w:rPr/>
        <w:pict>
          <v:shape style="position:absolute;margin-left:280.480011pt;margin-top:55.223759pt;width:.480485pt;height:.1pt;mso-position-horizontal-relative:page;mso-position-vertical-relative:paragraph;z-index:-1150480" type="#_x0000_t75" stroked="false">
            <v:imagedata r:id="rId203" o:title=""/>
          </v:shape>
        </w:pict>
      </w:r>
      <w:r>
        <w:rPr/>
        <w:pict>
          <v:shape style="position:absolute;margin-left:338.859985pt;margin-top:55.223759pt;width:.480515pt;height:.1pt;mso-position-horizontal-relative:page;mso-position-vertical-relative:paragraph;z-index:-1150456" type="#_x0000_t75" stroked="false">
            <v:imagedata r:id="rId203" o:title=""/>
          </v:shape>
        </w:pict>
      </w:r>
      <w:r>
        <w:rPr/>
        <w:pict>
          <v:shape style="position:absolute;margin-left:408.119995pt;margin-top:55.223759pt;width:.480515pt;height:.1pt;mso-position-horizontal-relative:page;mso-position-vertical-relative:paragraph;z-index:-1150432" type="#_x0000_t75" stroked="false">
            <v:imagedata r:id="rId203" o:title=""/>
          </v:shape>
        </w:pict>
      </w:r>
      <w:r>
        <w:rPr/>
        <w:pict>
          <v:shape style="position:absolute;margin-left:456.959991pt;margin-top:55.223759pt;width:.480515pt;height:.1pt;mso-position-horizontal-relative:page;mso-position-vertical-relative:paragraph;z-index:-1150408" type="#_x0000_t75" stroked="false">
            <v:imagedata r:id="rId203" o:title=""/>
          </v:shape>
        </w:pict>
      </w:r>
      <w:r>
        <w:rPr/>
        <w:pict>
          <v:group style="position:absolute;margin-left:68.040001pt;margin-top:72.263687pt;width:456.25pt;height:.5pt;mso-position-horizontal-relative:page;mso-position-vertical-relative:paragraph;z-index:-1150384" coordorigin="1361,1445" coordsize="9125,10">
            <v:shape style="position:absolute;left:1361;top:1445;width:1878;height:10" type="#_x0000_t75" stroked="false">
              <v:imagedata r:id="rId215" o:title=""/>
            </v:shape>
            <v:shape style="position:absolute;left:3234;top:1445;width:1312;height:10" type="#_x0000_t75" stroked="false">
              <v:imagedata r:id="rId216" o:title=""/>
            </v:shape>
            <v:shape style="position:absolute;left:4541;top:1445;width:3621;height:10" type="#_x0000_t75" stroked="false">
              <v:imagedata r:id="rId217" o:title=""/>
            </v:shape>
            <v:shape style="position:absolute;left:8158;top:1445;width:2328;height:10" type="#_x0000_t75" stroked="false">
              <v:imagedata r:id="rId218" o:title=""/>
            </v:shape>
            <w10:wrap type="none"/>
          </v:group>
        </w:pict>
      </w:r>
      <w:r>
        <w:rPr>
          <w:rFonts w:ascii="Times New Roman" w:hAnsi="Times New Roman" w:cs="Times New Roman" w:eastAsia="Times New Roman" w:hint="default"/>
          <w:color w:val="212121"/>
        </w:rPr>
        <w:t>1</w:t>
      </w:r>
      <w:r>
        <w:rPr>
          <w:color w:val="212121"/>
        </w:rPr>
        <w:t>、</w:t>
      </w:r>
      <w:r>
        <w:rPr/>
        <w:t>可供出售金融资产的情况</w:t>
      </w:r>
      <w:r>
        <w:rPr>
          <w:b w:val="0"/>
          <w:bCs w:val="0"/>
        </w:rPr>
      </w:r>
    </w:p>
    <w:p>
      <w:pPr>
        <w:spacing w:line="240" w:lineRule="auto" w:before="4"/>
        <w:rPr>
          <w:rFonts w:ascii="宋体" w:hAnsi="宋体" w:cs="宋体" w:eastAsia="宋体" w:hint="default"/>
          <w:b/>
          <w:bCs/>
          <w:sz w:val="5"/>
          <w:szCs w:val="5"/>
        </w:rPr>
      </w:pPr>
    </w:p>
    <w:tbl>
      <w:tblPr>
        <w:tblW w:w="0" w:type="auto"/>
        <w:jc w:val="left"/>
        <w:tblInd w:w="446" w:type="dxa"/>
        <w:tblLayout w:type="fixed"/>
        <w:tblCellMar>
          <w:top w:w="0" w:type="dxa"/>
          <w:left w:w="0" w:type="dxa"/>
          <w:bottom w:w="0" w:type="dxa"/>
          <w:right w:w="0" w:type="dxa"/>
        </w:tblCellMar>
        <w:tblLook w:val="01E0"/>
      </w:tblPr>
      <w:tblGrid>
        <w:gridCol w:w="1898"/>
        <w:gridCol w:w="1307"/>
        <w:gridCol w:w="1064"/>
        <w:gridCol w:w="1168"/>
        <w:gridCol w:w="1385"/>
        <w:gridCol w:w="977"/>
        <w:gridCol w:w="1342"/>
      </w:tblGrid>
      <w:tr>
        <w:trPr>
          <w:trHeight w:val="280" w:hRule="exact"/>
        </w:trPr>
        <w:tc>
          <w:tcPr>
            <w:tcW w:w="1898" w:type="dxa"/>
            <w:tcBorders>
              <w:top w:val="single" w:sz="12" w:space="0" w:color="000000"/>
              <w:left w:val="nil" w:sz="6" w:space="0" w:color="auto"/>
              <w:bottom w:val="nil" w:sz="6" w:space="0" w:color="auto"/>
              <w:right w:val="single" w:sz="4" w:space="0" w:color="000000"/>
            </w:tcBorders>
          </w:tcPr>
          <w:p>
            <w:pPr/>
          </w:p>
        </w:tc>
        <w:tc>
          <w:tcPr>
            <w:tcW w:w="3538"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04"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82"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180"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7"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1898" w:type="dxa"/>
            <w:tcBorders>
              <w:top w:val="nil" w:sz="6" w:space="0" w:color="auto"/>
              <w:left w:val="nil" w:sz="6" w:space="0" w:color="auto"/>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tc>
        <w:tc>
          <w:tcPr>
            <w:tcW w:w="1307"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64"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68"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21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85"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77"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2" w:type="dxa"/>
            <w:tcBorders>
              <w:top w:val="nil" w:sz="6" w:space="0" w:color="auto"/>
              <w:left w:val="single" w:sz="4" w:space="0" w:color="000000"/>
              <w:bottom w:val="single" w:sz="8" w:space="0" w:color="000000"/>
              <w:right w:val="nil" w:sz="6" w:space="0" w:color="auto"/>
            </w:tcBorders>
          </w:tcPr>
          <w:p>
            <w:pPr>
              <w:pStyle w:val="TableParagraph"/>
              <w:spacing w:line="182" w:lineRule="exact"/>
              <w:ind w:left="3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1898" w:type="dxa"/>
            <w:tcBorders>
              <w:top w:val="single" w:sz="8" w:space="0" w:color="000000"/>
              <w:left w:val="nil" w:sz="6" w:space="0" w:color="auto"/>
              <w:bottom w:val="nil" w:sz="6" w:space="0" w:color="auto"/>
              <w:right w:val="single" w:sz="4" w:space="0" w:color="000000"/>
            </w:tcBorders>
          </w:tcPr>
          <w:p>
            <w:pPr>
              <w:pStyle w:val="TableParagraph"/>
              <w:spacing w:line="240" w:lineRule="auto" w:before="25"/>
              <w:ind w:left="7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0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tc>
        <w:tc>
          <w:tcPr>
            <w:tcW w:w="106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tc>
        <w:tc>
          <w:tcPr>
            <w:tcW w:w="1168"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tc>
        <w:tc>
          <w:tcPr>
            <w:tcW w:w="1385"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tc>
        <w:tc>
          <w:tcPr>
            <w:tcW w:w="97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tc>
        <w:tc>
          <w:tcPr>
            <w:tcW w:w="1342" w:type="dxa"/>
            <w:tcBorders>
              <w:top w:val="single" w:sz="8"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tc>
      </w:tr>
      <w:tr>
        <w:trPr>
          <w:trHeight w:val="273"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50"/>
              <w:jc w:val="right"/>
              <w:rPr>
                <w:rFonts w:ascii="Times New Roman" w:hAnsi="Times New Roman" w:cs="Times New Roman" w:eastAsia="Times New Roman" w:hint="default"/>
                <w:sz w:val="18"/>
                <w:szCs w:val="18"/>
              </w:rPr>
            </w:pPr>
            <w:r>
              <w:rPr>
                <w:rFonts w:ascii="Times New Roman"/>
                <w:spacing w:val="-1"/>
                <w:sz w:val="18"/>
              </w:rPr>
              <w:t>98,896,585.20</w:t>
            </w: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50"/>
              <w:jc w:val="right"/>
              <w:rPr>
                <w:rFonts w:ascii="Times New Roman" w:hAnsi="Times New Roman" w:cs="Times New Roman" w:eastAsia="Times New Roman" w:hint="default"/>
                <w:sz w:val="18"/>
                <w:szCs w:val="18"/>
              </w:rPr>
            </w:pPr>
            <w:r>
              <w:rPr>
                <w:rFonts w:ascii="Times New Roman"/>
                <w:spacing w:val="-1"/>
                <w:sz w:val="18"/>
              </w:rPr>
              <w:t>98,896,585.20</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50"/>
              <w:jc w:val="right"/>
              <w:rPr>
                <w:rFonts w:ascii="Times New Roman" w:hAnsi="Times New Roman" w:cs="Times New Roman" w:eastAsia="Times New Roman" w:hint="default"/>
                <w:sz w:val="18"/>
                <w:szCs w:val="18"/>
              </w:rPr>
            </w:pPr>
            <w:r>
              <w:rPr>
                <w:rFonts w:ascii="Times New Roman"/>
                <w:spacing w:val="-1"/>
                <w:sz w:val="18"/>
              </w:rPr>
              <w:t>146,209,054.14</w:t>
            </w: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53"/>
              <w:jc w:val="right"/>
              <w:rPr>
                <w:rFonts w:ascii="Times New Roman" w:hAnsi="Times New Roman" w:cs="Times New Roman" w:eastAsia="Times New Roman" w:hint="default"/>
                <w:sz w:val="18"/>
                <w:szCs w:val="18"/>
              </w:rPr>
            </w:pPr>
            <w:r>
              <w:rPr>
                <w:rFonts w:ascii="Times New Roman"/>
                <w:spacing w:val="-1"/>
                <w:sz w:val="18"/>
              </w:rPr>
              <w:t>146,209,054.14</w:t>
            </w:r>
          </w:p>
        </w:tc>
      </w:tr>
      <w:tr>
        <w:trPr>
          <w:trHeight w:val="82" w:hRule="exact"/>
        </w:trPr>
        <w:tc>
          <w:tcPr>
            <w:tcW w:w="189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pacing w:val="-1"/>
                <w:sz w:val="18"/>
              </w:rPr>
              <w:t>95,896,585.20</w:t>
            </w: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pacing w:val="-1"/>
                <w:sz w:val="18"/>
              </w:rPr>
              <w:t>95,896,585.20</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pacing w:val="-1"/>
                <w:sz w:val="18"/>
              </w:rPr>
              <w:t>143,209,054.14</w:t>
            </w: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53"/>
              <w:jc w:val="right"/>
              <w:rPr>
                <w:rFonts w:ascii="Times New Roman" w:hAnsi="Times New Roman" w:cs="Times New Roman" w:eastAsia="Times New Roman" w:hint="default"/>
                <w:sz w:val="18"/>
                <w:szCs w:val="18"/>
              </w:rPr>
            </w:pPr>
            <w:r>
              <w:rPr>
                <w:rFonts w:ascii="Times New Roman"/>
                <w:spacing w:val="-1"/>
                <w:sz w:val="18"/>
              </w:rPr>
              <w:t>143,209,054.14</w:t>
            </w:r>
          </w:p>
        </w:tc>
      </w:tr>
      <w:tr>
        <w:trPr>
          <w:trHeight w:val="268"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0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0"/>
              <w:jc w:val="right"/>
              <w:rPr>
                <w:rFonts w:ascii="Times New Roman" w:hAnsi="Times New Roman" w:cs="Times New Roman" w:eastAsia="Times New Roman" w:hint="default"/>
                <w:sz w:val="18"/>
                <w:szCs w:val="18"/>
              </w:rPr>
            </w:pPr>
            <w:r>
              <w:rPr>
                <w:rFonts w:ascii="Times New Roman"/>
                <w:spacing w:val="-1"/>
                <w:sz w:val="18"/>
              </w:rPr>
              <w:t>3,000,000.00</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0"/>
              <w:jc w:val="right"/>
              <w:rPr>
                <w:rFonts w:ascii="Times New Roman" w:hAnsi="Times New Roman" w:cs="Times New Roman" w:eastAsia="Times New Roman" w:hint="default"/>
                <w:sz w:val="18"/>
                <w:szCs w:val="18"/>
              </w:rPr>
            </w:pPr>
            <w:r>
              <w:rPr>
                <w:rFonts w:ascii="Times New Roman"/>
                <w:spacing w:val="-1"/>
                <w:sz w:val="18"/>
              </w:rPr>
              <w:t>3,000,000.00</w:t>
            </w: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53"/>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82" w:hRule="exact"/>
        </w:trPr>
        <w:tc>
          <w:tcPr>
            <w:tcW w:w="189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
        </w:tc>
        <w:tc>
          <w:tcPr>
            <w:tcW w:w="97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898"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0"/>
              <w:jc w:val="right"/>
              <w:rPr>
                <w:rFonts w:ascii="Times New Roman" w:hAnsi="Times New Roman" w:cs="Times New Roman" w:eastAsia="Times New Roman" w:hint="default"/>
                <w:sz w:val="18"/>
                <w:szCs w:val="18"/>
              </w:rPr>
            </w:pPr>
            <w:r>
              <w:rPr>
                <w:rFonts w:ascii="Times New Roman"/>
                <w:b/>
                <w:spacing w:val="-1"/>
                <w:sz w:val="18"/>
              </w:rPr>
              <w:t>98,896,585.20</w:t>
            </w:r>
            <w:r>
              <w:rPr>
                <w:rFonts w:ascii="Times New Roman"/>
                <w:spacing w:val="-1"/>
                <w:sz w:val="18"/>
              </w:rPr>
            </w:r>
          </w:p>
        </w:tc>
        <w:tc>
          <w:tcPr>
            <w:tcW w:w="1064" w:type="dxa"/>
            <w:tcBorders>
              <w:top w:val="nil" w:sz="6" w:space="0" w:color="auto"/>
              <w:left w:val="single" w:sz="4" w:space="0" w:color="000000"/>
              <w:bottom w:val="single" w:sz="12" w:space="0" w:color="000000"/>
              <w:right w:val="single" w:sz="4" w:space="0" w:color="000000"/>
            </w:tcBorders>
          </w:tcPr>
          <w:p>
            <w:pPr/>
          </w:p>
        </w:tc>
        <w:tc>
          <w:tcPr>
            <w:tcW w:w="11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0"/>
              <w:jc w:val="right"/>
              <w:rPr>
                <w:rFonts w:ascii="Times New Roman" w:hAnsi="Times New Roman" w:cs="Times New Roman" w:eastAsia="Times New Roman" w:hint="default"/>
                <w:sz w:val="18"/>
                <w:szCs w:val="18"/>
              </w:rPr>
            </w:pPr>
            <w:r>
              <w:rPr>
                <w:rFonts w:ascii="Times New Roman"/>
                <w:b/>
                <w:spacing w:val="-1"/>
                <w:sz w:val="18"/>
              </w:rPr>
              <w:t>98,896,585.20</w:t>
            </w:r>
            <w:r>
              <w:rPr>
                <w:rFonts w:ascii="Times New Roman"/>
                <w:spacing w:val="-1"/>
                <w:sz w:val="18"/>
              </w:rPr>
            </w:r>
          </w:p>
        </w:tc>
        <w:tc>
          <w:tcPr>
            <w:tcW w:w="13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0"/>
              <w:jc w:val="right"/>
              <w:rPr>
                <w:rFonts w:ascii="Times New Roman" w:hAnsi="Times New Roman" w:cs="Times New Roman" w:eastAsia="Times New Roman" w:hint="default"/>
                <w:sz w:val="18"/>
                <w:szCs w:val="18"/>
              </w:rPr>
            </w:pPr>
            <w:r>
              <w:rPr>
                <w:rFonts w:ascii="Times New Roman"/>
                <w:b/>
                <w:spacing w:val="-1"/>
                <w:sz w:val="18"/>
              </w:rPr>
              <w:t>146,209,054.14</w:t>
            </w:r>
            <w:r>
              <w:rPr>
                <w:rFonts w:ascii="Times New Roman"/>
                <w:spacing w:val="-1"/>
                <w:sz w:val="18"/>
              </w:rPr>
            </w:r>
          </w:p>
        </w:tc>
        <w:tc>
          <w:tcPr>
            <w:tcW w:w="977" w:type="dxa"/>
            <w:tcBorders>
              <w:top w:val="nil" w:sz="6" w:space="0" w:color="auto"/>
              <w:left w:val="single" w:sz="4" w:space="0" w:color="000000"/>
              <w:bottom w:val="single" w:sz="12" w:space="0" w:color="000000"/>
              <w:right w:val="single" w:sz="4" w:space="0" w:color="000000"/>
            </w:tcBorders>
          </w:tcPr>
          <w:p>
            <w:pPr/>
          </w:p>
        </w:tc>
        <w:tc>
          <w:tcPr>
            <w:tcW w:w="1342"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53"/>
              <w:jc w:val="right"/>
              <w:rPr>
                <w:rFonts w:ascii="Times New Roman" w:hAnsi="Times New Roman" w:cs="Times New Roman" w:eastAsia="Times New Roman" w:hint="default"/>
                <w:sz w:val="18"/>
                <w:szCs w:val="18"/>
              </w:rPr>
            </w:pPr>
            <w:r>
              <w:rPr>
                <w:rFonts w:ascii="Times New Roman"/>
                <w:b/>
                <w:spacing w:val="-1"/>
                <w:sz w:val="18"/>
              </w:rPr>
              <w:t>146,209,054.14</w:t>
            </w:r>
            <w:r>
              <w:rPr>
                <w:rFonts w:ascii="Times New Roman"/>
                <w:spacing w:val="-1"/>
                <w:sz w:val="18"/>
              </w:rPr>
            </w:r>
          </w:p>
        </w:tc>
      </w:tr>
    </w:tbl>
    <w:p>
      <w:pPr>
        <w:spacing w:line="240" w:lineRule="auto" w:before="13"/>
        <w:rPr>
          <w:rFonts w:ascii="宋体" w:hAnsi="宋体" w:cs="宋体" w:eastAsia="宋体" w:hint="default"/>
          <w:b/>
          <w:bCs/>
          <w:sz w:val="7"/>
          <w:szCs w:val="7"/>
        </w:rPr>
      </w:pPr>
    </w:p>
    <w:p>
      <w:pPr>
        <w:pStyle w:val="Heading4"/>
        <w:spacing w:line="240" w:lineRule="auto"/>
        <w:ind w:left="234" w:right="1127"/>
        <w:jc w:val="left"/>
        <w:rPr>
          <w:b w:val="0"/>
          <w:bCs w:val="0"/>
        </w:rPr>
      </w:pPr>
      <w:r>
        <w:rPr/>
        <w:pict>
          <v:group style="position:absolute;margin-left:68.040001pt;margin-top:-64.546310pt;width:456.25pt;height:5.05pt;mso-position-horizontal-relative:page;mso-position-vertical-relative:paragraph;z-index:-1150360" coordorigin="1361,-1291" coordsize="9125,101">
            <v:shape style="position:absolute;left:1361;top:-1291;width:1898;height:101" type="#_x0000_t75" stroked="false">
              <v:imagedata r:id="rId219" o:title=""/>
            </v:shape>
            <v:shape style="position:absolute;left:3234;top:-1200;width:1312;height:10" type="#_x0000_t75" stroked="false">
              <v:imagedata r:id="rId216" o:title=""/>
            </v:shape>
            <v:shape style="position:absolute;left:4541;top:-1200;width:3621;height:10" type="#_x0000_t75" stroked="false">
              <v:imagedata r:id="rId217" o:title=""/>
            </v:shape>
            <v:shape style="position:absolute;left:8158;top:-1200;width:2328;height:10" type="#_x0000_t75" stroked="false">
              <v:imagedata r:id="rId218" o:title=""/>
            </v:shape>
            <w10:wrap type="none"/>
          </v:group>
        </w:pict>
      </w:r>
      <w:r>
        <w:rPr/>
        <w:pict>
          <v:group style="position:absolute;margin-left:68.040001pt;margin-top:-42.526333pt;width:456.25pt;height:.5pt;mso-position-horizontal-relative:page;mso-position-vertical-relative:paragraph;z-index:-1150336" coordorigin="1361,-851" coordsize="9125,10">
            <v:shape style="position:absolute;left:1361;top:-851;width:1878;height:10" type="#_x0000_t75" stroked="false">
              <v:imagedata r:id="rId215" o:title=""/>
            </v:shape>
            <v:shape style="position:absolute;left:3234;top:-851;width:1312;height:10" type="#_x0000_t75" stroked="false">
              <v:imagedata r:id="rId216" o:title=""/>
            </v:shape>
            <v:shape style="position:absolute;left:4541;top:-851;width:3621;height:10" type="#_x0000_t75" stroked="false">
              <v:imagedata r:id="rId217" o:title=""/>
            </v:shape>
            <v:shape style="position:absolute;left:8158;top:-851;width:2328;height:10" type="#_x0000_t75" stroked="false">
              <v:imagedata r:id="rId218" o:title=""/>
            </v:shape>
            <w10:wrap type="none"/>
          </v:group>
        </w:pict>
      </w:r>
      <w:r>
        <w:rPr/>
        <w:pict>
          <v:group style="position:absolute;margin-left:68.040001pt;margin-top:-29.566343pt;width:456.25pt;height:5.05pt;mso-position-horizontal-relative:page;mso-position-vertical-relative:paragraph;z-index:-1150312" coordorigin="1361,-591" coordsize="9125,101">
            <v:shape style="position:absolute;left:1361;top:-591;width:1898;height:101" type="#_x0000_t75" stroked="false">
              <v:imagedata r:id="rId220" o:title=""/>
            </v:shape>
            <v:shape style="position:absolute;left:3234;top:-500;width:1312;height:10" type="#_x0000_t75" stroked="false">
              <v:imagedata r:id="rId216" o:title=""/>
            </v:shape>
            <v:shape style="position:absolute;left:4541;top:-500;width:3621;height:10" type="#_x0000_t75" stroked="false">
              <v:imagedata r:id="rId217" o:title=""/>
            </v:shape>
            <v:shape style="position:absolute;left:8158;top:-500;width:2328;height:10" type="#_x0000_t75" stroked="false">
              <v:imagedata r:id="rId218" o:title=""/>
            </v:shape>
            <w10:wrap type="none"/>
          </v:group>
        </w:pict>
      </w:r>
      <w:r>
        <w:rPr/>
        <w:pict>
          <v:group style="position:absolute;margin-left:339.459991pt;margin-top:21.453688pt;width:.5pt;height:102.85pt;mso-position-horizontal-relative:page;mso-position-vertical-relative:paragraph;z-index:-1150288" coordorigin="6789,429" coordsize="10,2057">
            <v:group style="position:absolute;left:6789;top:429;width:10;height:20" coordorigin="6789,429" coordsize="10,20">
              <v:shape style="position:absolute;left:6789;top:429;width:10;height:20" coordorigin="6789,429" coordsize="10,20" path="m6789,448l6799,448,6799,429,6789,429,6789,448xe" filled="true" fillcolor="#000000" stroked="false">
                <v:path arrowok="t"/>
                <v:fill type="solid"/>
              </v:shape>
            </v:group>
            <v:group style="position:absolute;left:6789;top:448;width:10;height:20" coordorigin="6789,448" coordsize="10,20">
              <v:shape style="position:absolute;left:6789;top:448;width:10;height:20" coordorigin="6789,448" coordsize="10,20" path="m6789,467l6799,467,6799,448,6789,448,6789,467xe" filled="true" fillcolor="#000000" stroked="false">
                <v:path arrowok="t"/>
                <v:fill type="solid"/>
              </v:shape>
            </v:group>
            <v:group style="position:absolute;left:6789;top:467;width:10;height:20" coordorigin="6789,467" coordsize="10,20">
              <v:shape style="position:absolute;left:6789;top:467;width:10;height:20" coordorigin="6789,467" coordsize="10,20" path="m6789,487l6799,487,6799,467,6789,467,6789,487xe" filled="true" fillcolor="#000000" stroked="false">
                <v:path arrowok="t"/>
                <v:fill type="solid"/>
              </v:shape>
            </v:group>
            <v:group style="position:absolute;left:6789;top:487;width:10;height:20" coordorigin="6789,487" coordsize="10,20">
              <v:shape style="position:absolute;left:6789;top:487;width:10;height:20" coordorigin="6789,487" coordsize="10,20" path="m6789,506l6799,506,6799,487,6789,487,6789,506xe" filled="true" fillcolor="#000000" stroked="false">
                <v:path arrowok="t"/>
                <v:fill type="solid"/>
              </v:shape>
            </v:group>
            <v:group style="position:absolute;left:6789;top:506;width:10;height:20" coordorigin="6789,506" coordsize="10,20">
              <v:shape style="position:absolute;left:6789;top:506;width:10;height:20" coordorigin="6789,506" coordsize="10,20" path="m6789,525l6799,525,6799,506,6789,506,6789,525xe" filled="true" fillcolor="#000000" stroked="false">
                <v:path arrowok="t"/>
                <v:fill type="solid"/>
              </v:shape>
            </v:group>
            <v:group style="position:absolute;left:6789;top:525;width:10;height:20" coordorigin="6789,525" coordsize="10,20">
              <v:shape style="position:absolute;left:6789;top:525;width:10;height:20" coordorigin="6789,525" coordsize="10,20" path="m6789,544l6799,544,6799,525,6789,525,6789,544xe" filled="true" fillcolor="#000000" stroked="false">
                <v:path arrowok="t"/>
                <v:fill type="solid"/>
              </v:shape>
            </v:group>
            <v:group style="position:absolute;left:6789;top:544;width:10;height:20" coordorigin="6789,544" coordsize="10,20">
              <v:shape style="position:absolute;left:6789;top:544;width:10;height:20" coordorigin="6789,544" coordsize="10,20" path="m6789,563l6799,563,6799,544,6789,544,6789,563xe" filled="true" fillcolor="#000000" stroked="false">
                <v:path arrowok="t"/>
                <v:fill type="solid"/>
              </v:shape>
            </v:group>
            <v:group style="position:absolute;left:6789;top:563;width:10;height:20" coordorigin="6789,563" coordsize="10,20">
              <v:shape style="position:absolute;left:6789;top:563;width:10;height:20" coordorigin="6789,563" coordsize="10,20" path="m6789,583l6799,583,6799,563,6789,563,6789,583xe" filled="true" fillcolor="#000000" stroked="false">
                <v:path arrowok="t"/>
                <v:fill type="solid"/>
              </v:shape>
            </v:group>
            <v:group style="position:absolute;left:6789;top:583;width:10;height:20" coordorigin="6789,583" coordsize="10,20">
              <v:shape style="position:absolute;left:6789;top:583;width:10;height:20" coordorigin="6789,583" coordsize="10,20" path="m6789,602l6799,602,6799,583,6789,583,6789,602xe" filled="true" fillcolor="#000000" stroked="false">
                <v:path arrowok="t"/>
                <v:fill type="solid"/>
              </v:shape>
            </v:group>
            <v:group style="position:absolute;left:6789;top:602;width:10;height:20" coordorigin="6789,602" coordsize="10,20">
              <v:shape style="position:absolute;left:6789;top:602;width:10;height:20" coordorigin="6789,602" coordsize="10,20" path="m6789,621l6799,621,6799,602,6789,602,6789,621xe" filled="true" fillcolor="#000000" stroked="false">
                <v:path arrowok="t"/>
                <v:fill type="solid"/>
              </v:shape>
            </v:group>
            <v:group style="position:absolute;left:6789;top:621;width:10;height:20" coordorigin="6789,621" coordsize="10,20">
              <v:shape style="position:absolute;left:6789;top:621;width:10;height:20" coordorigin="6789,621" coordsize="10,20" path="m6789,640l6799,640,6799,621,6789,621,6789,640xe" filled="true" fillcolor="#000000" stroked="false">
                <v:path arrowok="t"/>
                <v:fill type="solid"/>
              </v:shape>
            </v:group>
            <v:group style="position:absolute;left:6789;top:640;width:10;height:20" coordorigin="6789,640" coordsize="10,20">
              <v:shape style="position:absolute;left:6789;top:640;width:10;height:20" coordorigin="6789,640" coordsize="10,20" path="m6789,659l6799,659,6799,640,6789,640,6789,659xe" filled="true" fillcolor="#000000" stroked="false">
                <v:path arrowok="t"/>
                <v:fill type="solid"/>
              </v:shape>
            </v:group>
            <v:group style="position:absolute;left:6789;top:659;width:10;height:20" coordorigin="6789,659" coordsize="10,20">
              <v:shape style="position:absolute;left:6789;top:659;width:10;height:20" coordorigin="6789,659" coordsize="10,20" path="m6789,679l6799,679,6799,659,6789,659,6789,679xe" filled="true" fillcolor="#000000" stroked="false">
                <v:path arrowok="t"/>
                <v:fill type="solid"/>
              </v:shape>
            </v:group>
            <v:group style="position:absolute;left:6789;top:679;width:10;height:20" coordorigin="6789,679" coordsize="10,20">
              <v:shape style="position:absolute;left:6789;top:679;width:10;height:20" coordorigin="6789,679" coordsize="10,20" path="m6789,698l6799,698,6799,679,6789,679,6789,698xe" filled="true" fillcolor="#000000" stroked="false">
                <v:path arrowok="t"/>
                <v:fill type="solid"/>
              </v:shape>
            </v:group>
            <v:group style="position:absolute;left:6789;top:698;width:10;height:20" coordorigin="6789,698" coordsize="10,20">
              <v:shape style="position:absolute;left:6789;top:698;width:10;height:20" coordorigin="6789,698" coordsize="10,20" path="m6789,717l6799,717,6799,698,6789,698,6789,717xe" filled="true" fillcolor="#000000" stroked="false">
                <v:path arrowok="t"/>
                <v:fill type="solid"/>
              </v:shape>
              <v:shape style="position:absolute;left:6789;top:736;width:10;height:14" type="#_x0000_t75" stroked="false">
                <v:imagedata r:id="rId221" o:title=""/>
              </v:shape>
            </v:group>
            <v:group style="position:absolute;left:6789;top:779;width:10;height:20" coordorigin="6789,779" coordsize="10,20">
              <v:shape style="position:absolute;left:6789;top:779;width:10;height:20" coordorigin="6789,779" coordsize="10,20" path="m6789,799l6799,799,6799,779,6789,779,6789,799xe" filled="true" fillcolor="#000000" stroked="false">
                <v:path arrowok="t"/>
                <v:fill type="solid"/>
              </v:shape>
            </v:group>
            <v:group style="position:absolute;left:6789;top:799;width:10;height:20" coordorigin="6789,799" coordsize="10,20">
              <v:shape style="position:absolute;left:6789;top:799;width:10;height:20" coordorigin="6789,799" coordsize="10,20" path="m6789,818l6799,818,6799,799,6789,799,6789,818xe" filled="true" fillcolor="#000000" stroked="false">
                <v:path arrowok="t"/>
                <v:fill type="solid"/>
              </v:shape>
            </v:group>
            <v:group style="position:absolute;left:6789;top:818;width:10;height:20" coordorigin="6789,818" coordsize="10,20">
              <v:shape style="position:absolute;left:6789;top:818;width:10;height:20" coordorigin="6789,818" coordsize="10,20" path="m6789,837l6799,837,6799,818,6789,818,6789,837xe" filled="true" fillcolor="#000000" stroked="false">
                <v:path arrowok="t"/>
                <v:fill type="solid"/>
              </v:shape>
            </v:group>
            <v:group style="position:absolute;left:6789;top:837;width:10;height:20" coordorigin="6789,837" coordsize="10,20">
              <v:shape style="position:absolute;left:6789;top:837;width:10;height:20" coordorigin="6789,837" coordsize="10,20" path="m6789,856l6799,856,6799,837,6789,837,6789,856xe" filled="true" fillcolor="#000000" stroked="false">
                <v:path arrowok="t"/>
                <v:fill type="solid"/>
              </v:shape>
            </v:group>
            <v:group style="position:absolute;left:6789;top:856;width:10;height:20" coordorigin="6789,856" coordsize="10,20">
              <v:shape style="position:absolute;left:6789;top:856;width:10;height:20" coordorigin="6789,856" coordsize="10,20" path="m6789,875l6799,875,6799,856,6789,856,6789,875xe" filled="true" fillcolor="#000000" stroked="false">
                <v:path arrowok="t"/>
                <v:fill type="solid"/>
              </v:shape>
            </v:group>
            <v:group style="position:absolute;left:6789;top:875;width:10;height:20" coordorigin="6789,875" coordsize="10,20">
              <v:shape style="position:absolute;left:6789;top:875;width:10;height:20" coordorigin="6789,875" coordsize="10,20" path="m6789,895l6799,895,6799,875,6789,875,6789,895xe" filled="true" fillcolor="#000000" stroked="false">
                <v:path arrowok="t"/>
                <v:fill type="solid"/>
              </v:shape>
            </v:group>
            <v:group style="position:absolute;left:6789;top:895;width:10;height:20" coordorigin="6789,895" coordsize="10,20">
              <v:shape style="position:absolute;left:6789;top:895;width:10;height:20" coordorigin="6789,895" coordsize="10,20" path="m6789,914l6799,914,6799,895,6789,895,6789,914xe" filled="true" fillcolor="#000000" stroked="false">
                <v:path arrowok="t"/>
                <v:fill type="solid"/>
              </v:shape>
            </v:group>
            <v:group style="position:absolute;left:6789;top:914;width:10;height:20" coordorigin="6789,914" coordsize="10,20">
              <v:shape style="position:absolute;left:6789;top:914;width:10;height:20" coordorigin="6789,914" coordsize="10,20" path="m6789,933l6799,933,6799,914,6789,914,6789,933xe" filled="true" fillcolor="#000000" stroked="false">
                <v:path arrowok="t"/>
                <v:fill type="solid"/>
              </v:shape>
            </v:group>
            <v:group style="position:absolute;left:6789;top:933;width:10;height:20" coordorigin="6789,933" coordsize="10,20">
              <v:shape style="position:absolute;left:6789;top:933;width:10;height:20" coordorigin="6789,933" coordsize="10,20" path="m6789,952l6799,952,6799,933,6789,933,6789,952xe" filled="true" fillcolor="#000000" stroked="false">
                <v:path arrowok="t"/>
                <v:fill type="solid"/>
              </v:shape>
            </v:group>
            <v:group style="position:absolute;left:6789;top:952;width:10;height:20" coordorigin="6789,952" coordsize="10,20">
              <v:shape style="position:absolute;left:6789;top:952;width:10;height:20" coordorigin="6789,952" coordsize="10,20" path="m6789,971l6799,971,6799,952,6789,952,6789,971xe" filled="true" fillcolor="#000000" stroked="false">
                <v:path arrowok="t"/>
                <v:fill type="solid"/>
              </v:shape>
            </v:group>
            <v:group style="position:absolute;left:6789;top:971;width:10;height:20" coordorigin="6789,971" coordsize="10,20">
              <v:shape style="position:absolute;left:6789;top:971;width:10;height:20" coordorigin="6789,971" coordsize="10,20" path="m6789,991l6799,991,6799,971,6789,971,6789,991xe" filled="true" fillcolor="#000000" stroked="false">
                <v:path arrowok="t"/>
                <v:fill type="solid"/>
              </v:shape>
            </v:group>
            <v:group style="position:absolute;left:6789;top:991;width:10;height:20" coordorigin="6789,991" coordsize="10,20">
              <v:shape style="position:absolute;left:6789;top:991;width:10;height:20" coordorigin="6789,991" coordsize="10,20" path="m6789,1010l6799,1010,6799,991,6789,991,6789,1010xe" filled="true" fillcolor="#000000" stroked="false">
                <v:path arrowok="t"/>
                <v:fill type="solid"/>
              </v:shape>
            </v:group>
            <v:group style="position:absolute;left:6789;top:1010;width:10;height:20" coordorigin="6789,1010" coordsize="10,20">
              <v:shape style="position:absolute;left:6789;top:1010;width:10;height:20" coordorigin="6789,1010" coordsize="10,20" path="m6789,1029l6799,1029,6799,1010,6789,1010,6789,1029xe" filled="true" fillcolor="#000000" stroked="false">
                <v:path arrowok="t"/>
                <v:fill type="solid"/>
              </v:shape>
            </v:group>
            <v:group style="position:absolute;left:6789;top:1029;width:10;height:20" coordorigin="6789,1029" coordsize="10,20">
              <v:shape style="position:absolute;left:6789;top:1029;width:10;height:20" coordorigin="6789,1029" coordsize="10,20" path="m6789,1048l6799,1048,6799,1029,6789,1029,6789,1048xe" filled="true" fillcolor="#000000" stroked="false">
                <v:path arrowok="t"/>
                <v:fill type="solid"/>
              </v:shape>
            </v:group>
            <v:group style="position:absolute;left:6789;top:1048;width:10;height:20" coordorigin="6789,1048" coordsize="10,20">
              <v:shape style="position:absolute;left:6789;top:1048;width:10;height:20" coordorigin="6789,1048" coordsize="10,20" path="m6789,1067l6799,1067,6799,1048,6789,1048,6789,1067xe" filled="true" fillcolor="#000000" stroked="false">
                <v:path arrowok="t"/>
                <v:fill type="solid"/>
              </v:shape>
            </v:group>
            <v:group style="position:absolute;left:6789;top:1129;width:10;height:20" coordorigin="6789,1129" coordsize="10,20">
              <v:shape style="position:absolute;left:6789;top:1129;width:10;height:20" coordorigin="6789,1129" coordsize="10,20" path="m6789,1148l6799,1148,6799,1129,6789,1129,6789,1148xe" filled="true" fillcolor="#000000" stroked="false">
                <v:path arrowok="t"/>
                <v:fill type="solid"/>
              </v:shape>
            </v:group>
            <v:group style="position:absolute;left:6789;top:1148;width:10;height:20" coordorigin="6789,1148" coordsize="10,20">
              <v:shape style="position:absolute;left:6789;top:1148;width:10;height:20" coordorigin="6789,1148" coordsize="10,20" path="m6789,1167l6799,1167,6799,1148,6789,1148,6789,1167xe" filled="true" fillcolor="#000000" stroked="false">
                <v:path arrowok="t"/>
                <v:fill type="solid"/>
              </v:shape>
            </v:group>
            <v:group style="position:absolute;left:6789;top:1167;width:10;height:20" coordorigin="6789,1167" coordsize="10,20">
              <v:shape style="position:absolute;left:6789;top:1167;width:10;height:20" coordorigin="6789,1167" coordsize="10,20" path="m6789,1186l6799,1186,6799,1167,6789,1167,6789,1186xe" filled="true" fillcolor="#000000" stroked="false">
                <v:path arrowok="t"/>
                <v:fill type="solid"/>
              </v:shape>
            </v:group>
            <v:group style="position:absolute;left:6789;top:1186;width:10;height:20" coordorigin="6789,1186" coordsize="10,20">
              <v:shape style="position:absolute;left:6789;top:1186;width:10;height:20" coordorigin="6789,1186" coordsize="10,20" path="m6789,1205l6799,1205,6799,1186,6789,1186,6789,1205xe" filled="true" fillcolor="#000000" stroked="false">
                <v:path arrowok="t"/>
                <v:fill type="solid"/>
              </v:shape>
            </v:group>
            <v:group style="position:absolute;left:6789;top:1205;width:10;height:20" coordorigin="6789,1205" coordsize="10,20">
              <v:shape style="position:absolute;left:6789;top:1205;width:10;height:20" coordorigin="6789,1205" coordsize="10,20" path="m6789,1225l6799,1225,6799,1205,6789,1205,6789,1225xe" filled="true" fillcolor="#000000" stroked="false">
                <v:path arrowok="t"/>
                <v:fill type="solid"/>
              </v:shape>
            </v:group>
            <v:group style="position:absolute;left:6789;top:1225;width:10;height:20" coordorigin="6789,1225" coordsize="10,20">
              <v:shape style="position:absolute;left:6789;top:1225;width:10;height:20" coordorigin="6789,1225" coordsize="10,20" path="m6789,1244l6799,1244,6799,1225,6789,1225,6789,1244xe" filled="true" fillcolor="#000000" stroked="false">
                <v:path arrowok="t"/>
                <v:fill type="solid"/>
              </v:shape>
            </v:group>
            <v:group style="position:absolute;left:6789;top:1244;width:10;height:20" coordorigin="6789,1244" coordsize="10,20">
              <v:shape style="position:absolute;left:6789;top:1244;width:10;height:20" coordorigin="6789,1244" coordsize="10,20" path="m6789,1263l6799,1263,6799,1244,6789,1244,6789,1263xe" filled="true" fillcolor="#000000" stroked="false">
                <v:path arrowok="t"/>
                <v:fill type="solid"/>
              </v:shape>
            </v:group>
            <v:group style="position:absolute;left:6789;top:1263;width:10;height:20" coordorigin="6789,1263" coordsize="10,20">
              <v:shape style="position:absolute;left:6789;top:1263;width:10;height:20" coordorigin="6789,1263" coordsize="10,20" path="m6789,1282l6799,1282,6799,1263,6789,1263,6789,1282xe" filled="true" fillcolor="#000000" stroked="false">
                <v:path arrowok="t"/>
                <v:fill type="solid"/>
              </v:shape>
            </v:group>
            <v:group style="position:absolute;left:6789;top:1282;width:10;height:20" coordorigin="6789,1282" coordsize="10,20">
              <v:shape style="position:absolute;left:6789;top:1282;width:10;height:20" coordorigin="6789,1282" coordsize="10,20" path="m6789,1301l6799,1301,6799,1282,6789,1282,6789,1301xe" filled="true" fillcolor="#000000" stroked="false">
                <v:path arrowok="t"/>
                <v:fill type="solid"/>
              </v:shape>
            </v:group>
            <v:group style="position:absolute;left:6789;top:1301;width:10;height:20" coordorigin="6789,1301" coordsize="10,20">
              <v:shape style="position:absolute;left:6789;top:1301;width:10;height:20" coordorigin="6789,1301" coordsize="10,20" path="m6789,1321l6799,1321,6799,1301,6789,1301,6789,1321xe" filled="true" fillcolor="#000000" stroked="false">
                <v:path arrowok="t"/>
                <v:fill type="solid"/>
              </v:shape>
            </v:group>
            <v:group style="position:absolute;left:6789;top:1321;width:10;height:20" coordorigin="6789,1321" coordsize="10,20">
              <v:shape style="position:absolute;left:6789;top:1321;width:10;height:20" coordorigin="6789,1321" coordsize="10,20" path="m6789,1340l6799,1340,6799,1321,6789,1321,6789,1340xe" filled="true" fillcolor="#000000" stroked="false">
                <v:path arrowok="t"/>
                <v:fill type="solid"/>
              </v:shape>
            </v:group>
            <v:group style="position:absolute;left:6789;top:1340;width:10;height:20" coordorigin="6789,1340" coordsize="10,20">
              <v:shape style="position:absolute;left:6789;top:1340;width:10;height:20" coordorigin="6789,1340" coordsize="10,20" path="m6789,1359l6799,1359,6799,1340,6789,1340,6789,1359xe" filled="true" fillcolor="#000000" stroked="false">
                <v:path arrowok="t"/>
                <v:fill type="solid"/>
              </v:shape>
            </v:group>
            <v:group style="position:absolute;left:6789;top:1359;width:10;height:20" coordorigin="6789,1359" coordsize="10,20">
              <v:shape style="position:absolute;left:6789;top:1359;width:10;height:20" coordorigin="6789,1359" coordsize="10,20" path="m6789,1378l6799,1378,6799,1359,6789,1359,6789,1378xe" filled="true" fillcolor="#000000" stroked="false">
                <v:path arrowok="t"/>
                <v:fill type="solid"/>
              </v:shape>
            </v:group>
            <v:group style="position:absolute;left:6789;top:1378;width:10;height:20" coordorigin="6789,1378" coordsize="10,20">
              <v:shape style="position:absolute;left:6789;top:1378;width:10;height:20" coordorigin="6789,1378" coordsize="10,20" path="m6789,1397l6799,1397,6799,1378,6789,1378,6789,1397xe" filled="true" fillcolor="#000000" stroked="false">
                <v:path arrowok="t"/>
                <v:fill type="solid"/>
              </v:shape>
            </v:group>
            <v:group style="position:absolute;left:6789;top:1397;width:10;height:20" coordorigin="6789,1397" coordsize="10,20">
              <v:shape style="position:absolute;left:6789;top:1397;width:10;height:20" coordorigin="6789,1397" coordsize="10,20" path="m6789,1417l6799,1417,6799,1397,6789,1397,6789,1417xe" filled="true" fillcolor="#000000" stroked="false">
                <v:path arrowok="t"/>
                <v:fill type="solid"/>
              </v:shape>
            </v:group>
            <v:group style="position:absolute;left:6789;top:1479;width:10;height:20" coordorigin="6789,1479" coordsize="10,20">
              <v:shape style="position:absolute;left:6789;top:1479;width:10;height:20" coordorigin="6789,1479" coordsize="10,20" path="m6789,1498l6799,1498,6799,1479,6789,1479,6789,1498xe" filled="true" fillcolor="#000000" stroked="false">
                <v:path arrowok="t"/>
                <v:fill type="solid"/>
              </v:shape>
            </v:group>
            <v:group style="position:absolute;left:6789;top:1498;width:10;height:20" coordorigin="6789,1498" coordsize="10,20">
              <v:shape style="position:absolute;left:6789;top:1498;width:10;height:20" coordorigin="6789,1498" coordsize="10,20" path="m6789,1517l6799,1517,6799,1498,6789,1498,6789,1517xe" filled="true" fillcolor="#000000" stroked="false">
                <v:path arrowok="t"/>
                <v:fill type="solid"/>
              </v:shape>
            </v:group>
            <v:group style="position:absolute;left:6789;top:1517;width:10;height:20" coordorigin="6789,1517" coordsize="10,20">
              <v:shape style="position:absolute;left:6789;top:1517;width:10;height:20" coordorigin="6789,1517" coordsize="10,20" path="m6789,1537l6799,1537,6799,1517,6789,1517,6789,1537xe" filled="true" fillcolor="#000000" stroked="false">
                <v:path arrowok="t"/>
                <v:fill type="solid"/>
              </v:shape>
            </v:group>
            <v:group style="position:absolute;left:6789;top:1537;width:10;height:20" coordorigin="6789,1537" coordsize="10,20">
              <v:shape style="position:absolute;left:6789;top:1537;width:10;height:20" coordorigin="6789,1537" coordsize="10,20" path="m6789,1556l6799,1556,6799,1537,6789,1537,6789,1556xe" filled="true" fillcolor="#000000" stroked="false">
                <v:path arrowok="t"/>
                <v:fill type="solid"/>
              </v:shape>
            </v:group>
            <v:group style="position:absolute;left:6789;top:1556;width:10;height:20" coordorigin="6789,1556" coordsize="10,20">
              <v:shape style="position:absolute;left:6789;top:1556;width:10;height:20" coordorigin="6789,1556" coordsize="10,20" path="m6789,1575l6799,1575,6799,1556,6789,1556,6789,1575xe" filled="true" fillcolor="#000000" stroked="false">
                <v:path arrowok="t"/>
                <v:fill type="solid"/>
              </v:shape>
            </v:group>
            <v:group style="position:absolute;left:6789;top:1575;width:10;height:20" coordorigin="6789,1575" coordsize="10,20">
              <v:shape style="position:absolute;left:6789;top:1575;width:10;height:20" coordorigin="6789,1575" coordsize="10,20" path="m6789,1594l6799,1594,6799,1575,6789,1575,6789,1594xe" filled="true" fillcolor="#000000" stroked="false">
                <v:path arrowok="t"/>
                <v:fill type="solid"/>
              </v:shape>
            </v:group>
            <v:group style="position:absolute;left:6789;top:1594;width:10;height:20" coordorigin="6789,1594" coordsize="10,20">
              <v:shape style="position:absolute;left:6789;top:1594;width:10;height:20" coordorigin="6789,1594" coordsize="10,20" path="m6789,1613l6799,1613,6799,1594,6789,1594,6789,1613xe" filled="true" fillcolor="#000000" stroked="false">
                <v:path arrowok="t"/>
                <v:fill type="solid"/>
              </v:shape>
            </v:group>
            <v:group style="position:absolute;left:6789;top:1613;width:10;height:20" coordorigin="6789,1613" coordsize="10,20">
              <v:shape style="position:absolute;left:6789;top:1613;width:10;height:20" coordorigin="6789,1613" coordsize="10,20" path="m6789,1633l6799,1633,6799,1613,6789,1613,6789,1633xe" filled="true" fillcolor="#000000" stroked="false">
                <v:path arrowok="t"/>
                <v:fill type="solid"/>
              </v:shape>
            </v:group>
            <v:group style="position:absolute;left:6789;top:1633;width:10;height:20" coordorigin="6789,1633" coordsize="10,20">
              <v:shape style="position:absolute;left:6789;top:1633;width:10;height:20" coordorigin="6789,1633" coordsize="10,20" path="m6789,1652l6799,1652,6799,1633,6789,1633,6789,1652xe" filled="true" fillcolor="#000000" stroked="false">
                <v:path arrowok="t"/>
                <v:fill type="solid"/>
              </v:shape>
            </v:group>
            <v:group style="position:absolute;left:6789;top:1652;width:10;height:20" coordorigin="6789,1652" coordsize="10,20">
              <v:shape style="position:absolute;left:6789;top:1652;width:10;height:20" coordorigin="6789,1652" coordsize="10,20" path="m6789,1671l6799,1671,6799,1652,6789,1652,6789,1671xe" filled="true" fillcolor="#000000" stroked="false">
                <v:path arrowok="t"/>
                <v:fill type="solid"/>
              </v:shape>
            </v:group>
            <v:group style="position:absolute;left:6789;top:1671;width:10;height:20" coordorigin="6789,1671" coordsize="10,20">
              <v:shape style="position:absolute;left:6789;top:1671;width:10;height:20" coordorigin="6789,1671" coordsize="10,20" path="m6789,1690l6799,1690,6799,1671,6789,1671,6789,1690xe" filled="true" fillcolor="#000000" stroked="false">
                <v:path arrowok="t"/>
                <v:fill type="solid"/>
              </v:shape>
            </v:group>
            <v:group style="position:absolute;left:6789;top:1690;width:10;height:20" coordorigin="6789,1690" coordsize="10,20">
              <v:shape style="position:absolute;left:6789;top:1690;width:10;height:20" coordorigin="6789,1690" coordsize="10,20" path="m6789,1709l6799,1709,6799,1690,6789,1690,6789,1709xe" filled="true" fillcolor="#000000" stroked="false">
                <v:path arrowok="t"/>
                <v:fill type="solid"/>
              </v:shape>
            </v:group>
            <v:group style="position:absolute;left:6789;top:1709;width:10;height:20" coordorigin="6789,1709" coordsize="10,20">
              <v:shape style="position:absolute;left:6789;top:1709;width:10;height:20" coordorigin="6789,1709" coordsize="10,20" path="m6789,1729l6799,1729,6799,1709,6789,1709,6789,1729xe" filled="true" fillcolor="#000000" stroked="false">
                <v:path arrowok="t"/>
                <v:fill type="solid"/>
              </v:shape>
            </v:group>
            <v:group style="position:absolute;left:6789;top:1729;width:10;height:20" coordorigin="6789,1729" coordsize="10,20">
              <v:shape style="position:absolute;left:6789;top:1729;width:10;height:20" coordorigin="6789,1729" coordsize="10,20" path="m6789,1748l6799,1748,6799,1729,6789,1729,6789,1748xe" filled="true" fillcolor="#000000" stroked="false">
                <v:path arrowok="t"/>
                <v:fill type="solid"/>
              </v:shape>
            </v:group>
            <v:group style="position:absolute;left:6789;top:1748;width:10;height:20" coordorigin="6789,1748" coordsize="10,20">
              <v:shape style="position:absolute;left:6789;top:1748;width:10;height:20" coordorigin="6789,1748" coordsize="10,20" path="m6789,1767l6799,1767,6799,1748,6789,1748,6789,1767xe" filled="true" fillcolor="#000000" stroked="false">
                <v:path arrowok="t"/>
                <v:fill type="solid"/>
              </v:shape>
            </v:group>
            <v:group style="position:absolute;left:6789;top:1829;width:10;height:20" coordorigin="6789,1829" coordsize="10,20">
              <v:shape style="position:absolute;left:6789;top:1829;width:10;height:20" coordorigin="6789,1829" coordsize="10,20" path="m6789,1849l6799,1849,6799,1829,6789,1829,6789,1849xe" filled="true" fillcolor="#000000" stroked="false">
                <v:path arrowok="t"/>
                <v:fill type="solid"/>
              </v:shape>
            </v:group>
            <v:group style="position:absolute;left:6789;top:1849;width:10;height:20" coordorigin="6789,1849" coordsize="10,20">
              <v:shape style="position:absolute;left:6789;top:1849;width:10;height:20" coordorigin="6789,1849" coordsize="10,20" path="m6789,1868l6799,1868,6799,1849,6789,1849,6789,1868xe" filled="true" fillcolor="#000000" stroked="false">
                <v:path arrowok="t"/>
                <v:fill type="solid"/>
              </v:shape>
            </v:group>
            <v:group style="position:absolute;left:6789;top:1868;width:10;height:20" coordorigin="6789,1868" coordsize="10,20">
              <v:shape style="position:absolute;left:6789;top:1868;width:10;height:20" coordorigin="6789,1868" coordsize="10,20" path="m6789,1887l6799,1887,6799,1868,6789,1868,6789,1887xe" filled="true" fillcolor="#000000" stroked="false">
                <v:path arrowok="t"/>
                <v:fill type="solid"/>
              </v:shape>
            </v:group>
            <v:group style="position:absolute;left:6789;top:1887;width:10;height:20" coordorigin="6789,1887" coordsize="10,20">
              <v:shape style="position:absolute;left:6789;top:1887;width:10;height:20" coordorigin="6789,1887" coordsize="10,20" path="m6789,1906l6799,1906,6799,1887,6789,1887,6789,1906xe" filled="true" fillcolor="#000000" stroked="false">
                <v:path arrowok="t"/>
                <v:fill type="solid"/>
              </v:shape>
            </v:group>
            <v:group style="position:absolute;left:6789;top:1906;width:10;height:20" coordorigin="6789,1906" coordsize="10,20">
              <v:shape style="position:absolute;left:6789;top:1906;width:10;height:20" coordorigin="6789,1906" coordsize="10,20" path="m6789,1925l6799,1925,6799,1906,6789,1906,6789,1925xe" filled="true" fillcolor="#000000" stroked="false">
                <v:path arrowok="t"/>
                <v:fill type="solid"/>
              </v:shape>
            </v:group>
            <v:group style="position:absolute;left:6789;top:1925;width:10;height:20" coordorigin="6789,1925" coordsize="10,20">
              <v:shape style="position:absolute;left:6789;top:1925;width:10;height:20" coordorigin="6789,1925" coordsize="10,20" path="m6789,1945l6799,1945,6799,1925,6789,1925,6789,1945xe" filled="true" fillcolor="#000000" stroked="false">
                <v:path arrowok="t"/>
                <v:fill type="solid"/>
              </v:shape>
            </v:group>
            <v:group style="position:absolute;left:6789;top:1945;width:10;height:20" coordorigin="6789,1945" coordsize="10,20">
              <v:shape style="position:absolute;left:6789;top:1945;width:10;height:20" coordorigin="6789,1945" coordsize="10,20" path="m6789,1964l6799,1964,6799,1945,6789,1945,6789,1964xe" filled="true" fillcolor="#000000" stroked="false">
                <v:path arrowok="t"/>
                <v:fill type="solid"/>
              </v:shape>
            </v:group>
            <v:group style="position:absolute;left:6789;top:1964;width:10;height:20" coordorigin="6789,1964" coordsize="10,20">
              <v:shape style="position:absolute;left:6789;top:1964;width:10;height:20" coordorigin="6789,1964" coordsize="10,20" path="m6789,1983l6799,1983,6799,1964,6789,1964,6789,1983xe" filled="true" fillcolor="#000000" stroked="false">
                <v:path arrowok="t"/>
                <v:fill type="solid"/>
              </v:shape>
            </v:group>
            <v:group style="position:absolute;left:6789;top:1983;width:10;height:20" coordorigin="6789,1983" coordsize="10,20">
              <v:shape style="position:absolute;left:6789;top:1983;width:10;height:20" coordorigin="6789,1983" coordsize="10,20" path="m6789,2002l6799,2002,6799,1983,6789,1983,6789,2002xe" filled="true" fillcolor="#000000" stroked="false">
                <v:path arrowok="t"/>
                <v:fill type="solid"/>
              </v:shape>
            </v:group>
            <v:group style="position:absolute;left:6789;top:2002;width:10;height:20" coordorigin="6789,2002" coordsize="10,20">
              <v:shape style="position:absolute;left:6789;top:2002;width:10;height:20" coordorigin="6789,2002" coordsize="10,20" path="m6789,2021l6799,2021,6799,2002,6789,2002,6789,2021xe" filled="true" fillcolor="#000000" stroked="false">
                <v:path arrowok="t"/>
                <v:fill type="solid"/>
              </v:shape>
            </v:group>
            <v:group style="position:absolute;left:6789;top:2021;width:10;height:20" coordorigin="6789,2021" coordsize="10,20">
              <v:shape style="position:absolute;left:6789;top:2021;width:10;height:20" coordorigin="6789,2021" coordsize="10,20" path="m6789,2041l6799,2041,6799,2021,6789,2021,6789,2041xe" filled="true" fillcolor="#000000" stroked="false">
                <v:path arrowok="t"/>
                <v:fill type="solid"/>
              </v:shape>
            </v:group>
            <v:group style="position:absolute;left:6789;top:2041;width:10;height:20" coordorigin="6789,2041" coordsize="10,20">
              <v:shape style="position:absolute;left:6789;top:2041;width:10;height:20" coordorigin="6789,2041" coordsize="10,20" path="m6789,2060l6799,2060,6799,2041,6789,2041,6789,2060xe" filled="true" fillcolor="#000000" stroked="false">
                <v:path arrowok="t"/>
                <v:fill type="solid"/>
              </v:shape>
            </v:group>
            <v:group style="position:absolute;left:6789;top:2060;width:10;height:20" coordorigin="6789,2060" coordsize="10,20">
              <v:shape style="position:absolute;left:6789;top:2060;width:10;height:20" coordorigin="6789,2060" coordsize="10,20" path="m6789,2079l6799,2079,6799,2060,6789,2060,6789,2079xe" filled="true" fillcolor="#000000" stroked="false">
                <v:path arrowok="t"/>
                <v:fill type="solid"/>
              </v:shape>
            </v:group>
            <v:group style="position:absolute;left:6789;top:2079;width:10;height:20" coordorigin="6789,2079" coordsize="10,20">
              <v:shape style="position:absolute;left:6789;top:2079;width:10;height:20" coordorigin="6789,2079" coordsize="10,20" path="m6789,2098l6799,2098,6799,2079,6789,2079,6789,2098xe" filled="true" fillcolor="#000000" stroked="false">
                <v:path arrowok="t"/>
                <v:fill type="solid"/>
              </v:shape>
            </v:group>
            <v:group style="position:absolute;left:6789;top:2098;width:10;height:20" coordorigin="6789,2098" coordsize="10,20">
              <v:shape style="position:absolute;left:6789;top:2098;width:10;height:20" coordorigin="6789,2098" coordsize="10,20" path="m6789,2117l6799,2117,6799,2098,6789,2098,6789,2117xe" filled="true" fillcolor="#000000" stroked="false">
                <v:path arrowok="t"/>
                <v:fill type="solid"/>
              </v:shape>
            </v:group>
            <v:group style="position:absolute;left:6789;top:2179;width:10;height:20" coordorigin="6789,2179" coordsize="10,20">
              <v:shape style="position:absolute;left:6789;top:2179;width:10;height:20" coordorigin="6789,2179" coordsize="10,20" path="m6789,2198l6799,2198,6799,2179,6789,2179,6789,2198xe" filled="true" fillcolor="#000000" stroked="false">
                <v:path arrowok="t"/>
                <v:fill type="solid"/>
              </v:shape>
            </v:group>
            <v:group style="position:absolute;left:6789;top:2198;width:10;height:20" coordorigin="6789,2198" coordsize="10,20">
              <v:shape style="position:absolute;left:6789;top:2198;width:10;height:20" coordorigin="6789,2198" coordsize="10,20" path="m6789,2217l6799,2217,6799,2198,6789,2198,6789,2217xe" filled="true" fillcolor="#000000" stroked="false">
                <v:path arrowok="t"/>
                <v:fill type="solid"/>
              </v:shape>
            </v:group>
            <v:group style="position:absolute;left:6789;top:2217;width:10;height:20" coordorigin="6789,2217" coordsize="10,20">
              <v:shape style="position:absolute;left:6789;top:2217;width:10;height:20" coordorigin="6789,2217" coordsize="10,20" path="m6789,2236l6799,2236,6799,2217,6789,2217,6789,2236xe" filled="true" fillcolor="#000000" stroked="false">
                <v:path arrowok="t"/>
                <v:fill type="solid"/>
              </v:shape>
            </v:group>
            <v:group style="position:absolute;left:6789;top:2236;width:10;height:20" coordorigin="6789,2236" coordsize="10,20">
              <v:shape style="position:absolute;left:6789;top:2236;width:10;height:20" coordorigin="6789,2236" coordsize="10,20" path="m6789,2255l6799,2255,6799,2236,6789,2236,6789,2255xe" filled="true" fillcolor="#000000" stroked="false">
                <v:path arrowok="t"/>
                <v:fill type="solid"/>
              </v:shape>
            </v:group>
            <v:group style="position:absolute;left:6789;top:2255;width:10;height:20" coordorigin="6789,2255" coordsize="10,20">
              <v:shape style="position:absolute;left:6789;top:2255;width:10;height:20" coordorigin="6789,2255" coordsize="10,20" path="m6789,2275l6799,2275,6799,2255,6789,2255,6789,2275xe" filled="true" fillcolor="#000000" stroked="false">
                <v:path arrowok="t"/>
                <v:fill type="solid"/>
              </v:shape>
            </v:group>
            <v:group style="position:absolute;left:6789;top:2275;width:10;height:20" coordorigin="6789,2275" coordsize="10,20">
              <v:shape style="position:absolute;left:6789;top:2275;width:10;height:20" coordorigin="6789,2275" coordsize="10,20" path="m6789,2294l6799,2294,6799,2275,6789,2275,6789,2294xe" filled="true" fillcolor="#000000" stroked="false">
                <v:path arrowok="t"/>
                <v:fill type="solid"/>
              </v:shape>
            </v:group>
            <v:group style="position:absolute;left:6789;top:2294;width:10;height:20" coordorigin="6789,2294" coordsize="10,20">
              <v:shape style="position:absolute;left:6789;top:2294;width:10;height:20" coordorigin="6789,2294" coordsize="10,20" path="m6789,2313l6799,2313,6799,2294,6789,2294,6789,2313xe" filled="true" fillcolor="#000000" stroked="false">
                <v:path arrowok="t"/>
                <v:fill type="solid"/>
              </v:shape>
            </v:group>
            <v:group style="position:absolute;left:6789;top:2313;width:10;height:20" coordorigin="6789,2313" coordsize="10,20">
              <v:shape style="position:absolute;left:6789;top:2313;width:10;height:20" coordorigin="6789,2313" coordsize="10,20" path="m6789,2332l6799,2332,6799,2313,6789,2313,6789,2332xe" filled="true" fillcolor="#000000" stroked="false">
                <v:path arrowok="t"/>
                <v:fill type="solid"/>
              </v:shape>
            </v:group>
            <v:group style="position:absolute;left:6789;top:2332;width:10;height:20" coordorigin="6789,2332" coordsize="10,20">
              <v:shape style="position:absolute;left:6789;top:2332;width:10;height:20" coordorigin="6789,2332" coordsize="10,20" path="m6789,2351l6799,2351,6799,2332,6789,2332,6789,2351xe" filled="true" fillcolor="#000000" stroked="false">
                <v:path arrowok="t"/>
                <v:fill type="solid"/>
              </v:shape>
            </v:group>
            <v:group style="position:absolute;left:6789;top:2351;width:10;height:20" coordorigin="6789,2351" coordsize="10,20">
              <v:shape style="position:absolute;left:6789;top:2351;width:10;height:20" coordorigin="6789,2351" coordsize="10,20" path="m6789,2371l6799,2371,6799,2351,6789,2351,6789,2371xe" filled="true" fillcolor="#000000" stroked="false">
                <v:path arrowok="t"/>
                <v:fill type="solid"/>
              </v:shape>
            </v:group>
            <v:group style="position:absolute;left:6789;top:2371;width:10;height:20" coordorigin="6789,2371" coordsize="10,20">
              <v:shape style="position:absolute;left:6789;top:2371;width:10;height:20" coordorigin="6789,2371" coordsize="10,20" path="m6789,2390l6799,2390,6799,2371,6789,2371,6789,2390xe" filled="true" fillcolor="#000000" stroked="false">
                <v:path arrowok="t"/>
                <v:fill type="solid"/>
              </v:shape>
            </v:group>
            <v:group style="position:absolute;left:6789;top:2390;width:10;height:20" coordorigin="6789,2390" coordsize="10,20">
              <v:shape style="position:absolute;left:6789;top:2390;width:10;height:20" coordorigin="6789,2390" coordsize="10,20" path="m6789,2409l6799,2409,6799,2390,6789,2390,6789,2409xe" filled="true" fillcolor="#000000" stroked="false">
                <v:path arrowok="t"/>
                <v:fill type="solid"/>
              </v:shape>
            </v:group>
            <v:group style="position:absolute;left:6789;top:2409;width:10;height:20" coordorigin="6789,2409" coordsize="10,20">
              <v:shape style="position:absolute;left:6789;top:2409;width:10;height:20" coordorigin="6789,2409" coordsize="10,20" path="m6789,2428l6799,2428,6799,2409,6789,2409,6789,2428xe" filled="true" fillcolor="#000000" stroked="false">
                <v:path arrowok="t"/>
                <v:fill type="solid"/>
              </v:shape>
            </v:group>
            <v:group style="position:absolute;left:6789;top:2428;width:10;height:20" coordorigin="6789,2428" coordsize="10,20">
              <v:shape style="position:absolute;left:6789;top:2428;width:10;height:20" coordorigin="6789,2428" coordsize="10,20" path="m6789,2447l6799,2447,6799,2428,6789,2428,6789,2447xe" filled="true" fillcolor="#000000" stroked="false">
                <v:path arrowok="t"/>
                <v:fill type="solid"/>
              </v:shape>
            </v:group>
            <v:group style="position:absolute;left:6789;top:2447;width:10;height:20" coordorigin="6789,2447" coordsize="10,20">
              <v:shape style="position:absolute;left:6789;top:2447;width:10;height:20" coordorigin="6789,2447" coordsize="10,20" path="m6789,2467l6799,2467,6799,2447,6789,2447,6789,2467xe" filled="true" fillcolor="#000000" stroked="false">
                <v:path arrowok="t"/>
                <v:fill type="solid"/>
              </v:shape>
            </v:group>
            <v:group style="position:absolute;left:6789;top:2467;width:10;height:20" coordorigin="6789,2467" coordsize="10,20">
              <v:shape style="position:absolute;left:6789;top:2467;width:10;height:20" coordorigin="6789,2467" coordsize="10,20" path="m6789,2486l6799,2486,6799,2467,6789,2467,6789,2486xe" filled="true" fillcolor="#000000" stroked="false">
                <v:path arrowok="t"/>
                <v:fill type="solid"/>
              </v:shape>
            </v:group>
            <w10:wrap type="none"/>
          </v:group>
        </w:pict>
      </w:r>
      <w:r>
        <w:rPr>
          <w:rFonts w:ascii="Times New Roman" w:hAnsi="Times New Roman" w:cs="Times New Roman" w:eastAsia="Times New Roman" w:hint="default"/>
          <w:color w:val="212121"/>
        </w:rPr>
        <w:t>2</w:t>
      </w:r>
      <w:r>
        <w:rPr>
          <w:color w:val="212121"/>
        </w:rPr>
        <w:t>、</w:t>
      </w:r>
      <w:r>
        <w:rPr/>
        <w:t>期末按公允价值计量的可供出售金融资产</w:t>
      </w:r>
      <w:r>
        <w:rPr>
          <w:b w:val="0"/>
          <w:bCs w:val="0"/>
        </w:rPr>
      </w:r>
    </w:p>
    <w:p>
      <w:pPr>
        <w:spacing w:line="240" w:lineRule="auto" w:before="2"/>
        <w:rPr>
          <w:rFonts w:ascii="宋体" w:hAnsi="宋体" w:cs="宋体" w:eastAsia="宋体" w:hint="default"/>
          <w:b/>
          <w:bCs/>
          <w:sz w:val="4"/>
          <w:szCs w:val="4"/>
        </w:rPr>
      </w:pPr>
    </w:p>
    <w:tbl>
      <w:tblPr>
        <w:tblW w:w="0" w:type="auto"/>
        <w:jc w:val="left"/>
        <w:tblInd w:w="547" w:type="dxa"/>
        <w:tblLayout w:type="fixed"/>
        <w:tblCellMar>
          <w:top w:w="0" w:type="dxa"/>
          <w:left w:w="0" w:type="dxa"/>
          <w:bottom w:w="0" w:type="dxa"/>
          <w:right w:w="0" w:type="dxa"/>
        </w:tblCellMar>
        <w:tblLook w:val="01E0"/>
      </w:tblPr>
      <w:tblGrid>
        <w:gridCol w:w="5016"/>
        <w:gridCol w:w="3981"/>
      </w:tblGrid>
      <w:tr>
        <w:trPr>
          <w:trHeight w:val="361" w:hRule="exact"/>
        </w:trPr>
        <w:tc>
          <w:tcPr>
            <w:tcW w:w="5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left="1777"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3981" w:type="dxa"/>
            <w:tcBorders>
              <w:top w:val="single" w:sz="12" w:space="0" w:color="000000"/>
              <w:left w:val="nil" w:sz="6" w:space="0" w:color="auto"/>
              <w:bottom w:val="single" w:sz="8" w:space="0" w:color="000000"/>
              <w:right w:val="nil" w:sz="6" w:space="0" w:color="auto"/>
            </w:tcBorders>
          </w:tcPr>
          <w:p>
            <w:pPr>
              <w:pStyle w:val="TableParagraph"/>
              <w:spacing w:line="240" w:lineRule="auto" w:before="23"/>
              <w:ind w:left="1433"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r>
      <w:tr>
        <w:trPr>
          <w:trHeight w:val="349" w:hRule="exact"/>
        </w:trPr>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398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67,887,701.55</w:t>
            </w:r>
          </w:p>
        </w:tc>
      </w:tr>
      <w:tr>
        <w:trPr>
          <w:trHeight w:val="350" w:hRule="exact"/>
        </w:trPr>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398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95,896,585.20</w:t>
            </w:r>
          </w:p>
        </w:tc>
      </w:tr>
      <w:tr>
        <w:trPr>
          <w:trHeight w:val="350" w:hRule="exact"/>
        </w:trPr>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98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4,290,647.01</w:t>
            </w:r>
          </w:p>
        </w:tc>
      </w:tr>
      <w:tr>
        <w:trPr>
          <w:trHeight w:val="349" w:hRule="exact"/>
        </w:trPr>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398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23,718,236.64</w:t>
            </w:r>
          </w:p>
        </w:tc>
      </w:tr>
      <w:tr>
        <w:trPr>
          <w:trHeight w:val="361" w:hRule="exact"/>
        </w:trPr>
        <w:tc>
          <w:tcPr>
            <w:tcW w:w="5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3981" w:type="dxa"/>
            <w:tcBorders>
              <w:top w:val="single" w:sz="8" w:space="0" w:color="000000"/>
              <w:left w:val="nil" w:sz="6" w:space="0" w:color="auto"/>
              <w:bottom w:val="single" w:sz="12" w:space="0" w:color="000000"/>
              <w:right w:val="nil" w:sz="6" w:space="0" w:color="auto"/>
            </w:tcBorders>
          </w:tcPr>
          <w:p>
            <w:pPr/>
          </w:p>
        </w:tc>
      </w:tr>
    </w:tbl>
    <w:p>
      <w:pPr>
        <w:spacing w:line="240" w:lineRule="auto" w:before="1"/>
        <w:rPr>
          <w:rFonts w:ascii="宋体" w:hAnsi="宋体" w:cs="宋体" w:eastAsia="宋体" w:hint="default"/>
          <w:b/>
          <w:bCs/>
          <w:sz w:val="8"/>
          <w:szCs w:val="8"/>
        </w:rPr>
      </w:pPr>
    </w:p>
    <w:p>
      <w:pPr>
        <w:pStyle w:val="BodyText"/>
        <w:spacing w:line="273" w:lineRule="auto" w:before="35"/>
        <w:ind w:left="234" w:right="1302" w:firstLine="420"/>
        <w:jc w:val="left"/>
      </w:pPr>
      <w:r>
        <w:rPr/>
        <w:t>按公允价值计量的可供出售权益工具为本公司作为战略投资者以自有资金投资认购的华虹半导体有 限公司的股份，华虹半导体有限公司于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日在香港联交所上市，股票代码为</w:t>
      </w:r>
      <w:r>
        <w:rPr>
          <w:rFonts w:ascii="Times New Roman" w:hAnsi="Times New Roman" w:cs="Times New Roman" w:eastAsia="Times New Roman" w:hint="default"/>
        </w:rPr>
        <w:t>HK1347</w:t>
      </w:r>
      <w:r>
        <w:rPr/>
        <w:t>。</w:t>
      </w:r>
    </w:p>
    <w:p>
      <w:pPr>
        <w:pStyle w:val="BodyText"/>
        <w:spacing w:line="256" w:lineRule="auto" w:before="144"/>
        <w:ind w:left="234" w:right="1121" w:firstLine="420"/>
        <w:jc w:val="left"/>
      </w:pPr>
      <w:r>
        <w:rPr>
          <w:spacing w:val="-1"/>
        </w:rPr>
        <w:t>可供出售金融资产期末余额较期初余额降低</w:t>
      </w:r>
      <w:r>
        <w:rPr>
          <w:rFonts w:ascii="Times New Roman" w:hAnsi="Times New Roman" w:cs="Times New Roman" w:eastAsia="Times New Roman" w:hint="default"/>
          <w:spacing w:val="-1"/>
        </w:rPr>
        <w:t>32.36%</w:t>
      </w:r>
      <w:r>
        <w:rPr>
          <w:spacing w:val="-1"/>
        </w:rPr>
        <w:t>，主要系公司业务发展需要出售华虹半导体股票所</w:t>
      </w:r>
      <w:r>
        <w:rPr/>
        <w:t> 致。截至期末，公司累计出售了</w:t>
      </w:r>
      <w:r>
        <w:rPr>
          <w:rFonts w:ascii="Times New Roman" w:hAnsi="Times New Roman" w:cs="Times New Roman" w:eastAsia="Times New Roman" w:hint="default"/>
        </w:rPr>
        <w:t>2,785,000.00</w:t>
      </w:r>
      <w:r>
        <w:rPr/>
        <w:t>股，累计收到股票转让款</w:t>
      </w:r>
      <w:r>
        <w:rPr>
          <w:rFonts w:ascii="Times New Roman" w:hAnsi="Times New Roman" w:cs="Times New Roman" w:eastAsia="Times New Roman" w:hint="default"/>
        </w:rPr>
        <w:t>60,968,430.00</w:t>
      </w:r>
      <w:r>
        <w:rPr/>
        <w:t>港元。</w:t>
      </w:r>
    </w:p>
    <w:p>
      <w:pPr>
        <w:spacing w:line="240" w:lineRule="auto" w:before="3"/>
        <w:rPr>
          <w:rFonts w:ascii="宋体" w:hAnsi="宋体" w:cs="宋体" w:eastAsia="宋体" w:hint="default"/>
          <w:sz w:val="25"/>
          <w:szCs w:val="25"/>
        </w:rPr>
      </w:pPr>
    </w:p>
    <w:p>
      <w:pPr>
        <w:pStyle w:val="Heading4"/>
        <w:spacing w:line="240" w:lineRule="auto" w:before="0"/>
        <w:ind w:left="234" w:right="1127"/>
        <w:jc w:val="left"/>
        <w:rPr>
          <w:b w:val="0"/>
          <w:bCs w:val="0"/>
        </w:rPr>
      </w:pPr>
      <w:r>
        <w:rPr/>
        <w:pict>
          <v:group style="position:absolute;margin-left:113.660004pt;margin-top:35.783699pt;width:306.05pt;height:.5pt;mso-position-horizontal-relative:page;mso-position-vertical-relative:paragraph;z-index:-1150264" coordorigin="2273,716" coordsize="6121,10">
            <v:shape style="position:absolute;left:2273;top:716;width:1267;height:10" type="#_x0000_t75" stroked="false">
              <v:imagedata r:id="rId222" o:title=""/>
            </v:shape>
            <v:shape style="position:absolute;left:3536;top:716;width:713;height:10" type="#_x0000_t75" stroked="false">
              <v:imagedata r:id="rId223" o:title=""/>
            </v:shape>
            <v:shape style="position:absolute;left:4244;top:716;width:2416;height:10" type="#_x0000_t75" stroked="false">
              <v:imagedata r:id="rId224" o:title=""/>
            </v:shape>
            <v:shape style="position:absolute;left:6655;top:716;width:605;height:10" type="#_x0000_t75" stroked="false">
              <v:imagedata r:id="rId225" o:title=""/>
            </v:shape>
            <v:shape style="position:absolute;left:7255;top:716;width:713;height:10" type="#_x0000_t75" stroked="false">
              <v:imagedata r:id="rId223" o:title=""/>
            </v:shape>
            <v:shape style="position:absolute;left:7963;top:716;width:431;height:10" type="#_x0000_t75" stroked="false">
              <v:imagedata r:id="rId226" o:title=""/>
            </v:shape>
            <w10:wrap type="none"/>
          </v:group>
        </w:pict>
      </w:r>
      <w:r>
        <w:rPr/>
        <w:pict>
          <v:shape style="position:absolute;margin-left:113.18pt;margin-top:59.303688pt;width:.480016pt;height:.3pt;mso-position-horizontal-relative:page;mso-position-vertical-relative:paragraph;z-index:6736" type="#_x0000_t75" stroked="false">
            <v:imagedata r:id="rId203" o:title=""/>
          </v:shape>
        </w:pict>
      </w:r>
      <w:r>
        <w:rPr/>
        <w:pict>
          <v:shape style="position:absolute;margin-left:177.020004pt;margin-top:59.303688pt;width:.480016pt;height:.3pt;mso-position-horizontal-relative:page;mso-position-vertical-relative:paragraph;z-index:6760" type="#_x0000_t75" stroked="false">
            <v:imagedata r:id="rId203" o:title=""/>
          </v:shape>
        </w:pict>
      </w:r>
      <w:r>
        <w:rPr/>
        <w:pict>
          <v:shape style="position:absolute;margin-left:212.419998pt;margin-top:59.303688pt;width:.480016pt;height:.3pt;mso-position-horizontal-relative:page;mso-position-vertical-relative:paragraph;z-index:6784" type="#_x0000_t75" stroked="false">
            <v:imagedata r:id="rId203" o:title=""/>
          </v:shape>
        </w:pict>
      </w:r>
      <w:r>
        <w:rPr/>
        <w:pict>
          <v:shape style="position:absolute;margin-left:247.899994pt;margin-top:59.303688pt;width:.480026pt;height:.3pt;mso-position-horizontal-relative:page;mso-position-vertical-relative:paragraph;z-index:6808" type="#_x0000_t75" stroked="false">
            <v:imagedata r:id="rId203" o:title=""/>
          </v:shape>
        </w:pict>
      </w:r>
      <w:r>
        <w:rPr/>
        <w:pict>
          <v:shape style="position:absolute;margin-left:311.679993pt;margin-top:59.303688pt;width:.480026pt;height:.3pt;mso-position-horizontal-relative:page;mso-position-vertical-relative:paragraph;z-index:6832" type="#_x0000_t75" stroked="false">
            <v:imagedata r:id="rId203" o:title=""/>
          </v:shape>
        </w:pict>
      </w:r>
      <w:r>
        <w:rPr/>
        <w:pict>
          <v:shape style="position:absolute;margin-left:332.980011pt;margin-top:59.303688pt;width:.479996pt;height:.3pt;mso-position-horizontal-relative:page;mso-position-vertical-relative:paragraph;z-index:6856" type="#_x0000_t75" stroked="false">
            <v:imagedata r:id="rId203" o:title=""/>
          </v:shape>
        </w:pict>
      </w:r>
      <w:r>
        <w:rPr/>
        <w:pict>
          <v:shape style="position:absolute;margin-left:362.980011pt;margin-top:59.303688pt;width:.479996pt;height:.3pt;mso-position-horizontal-relative:page;mso-position-vertical-relative:paragraph;z-index:6880" type="#_x0000_t75" stroked="false">
            <v:imagedata r:id="rId203" o:title=""/>
          </v:shape>
        </w:pict>
      </w:r>
      <w:r>
        <w:rPr/>
        <w:pict>
          <v:shape style="position:absolute;margin-left:398.380005pt;margin-top:59.303688pt;width:.479996pt;height:.3pt;mso-position-horizontal-relative:page;mso-position-vertical-relative:paragraph;z-index:6904" type="#_x0000_t75" stroked="false">
            <v:imagedata r:id="rId203" o:title=""/>
          </v:shape>
        </w:pict>
      </w:r>
      <w:r>
        <w:rPr/>
        <w:pict>
          <v:shape style="position:absolute;margin-left:419.700012pt;margin-top:59.303688pt;width:.479996pt;height:.3pt;mso-position-horizontal-relative:page;mso-position-vertical-relative:paragraph;z-index:6928" type="#_x0000_t75" stroked="false">
            <v:imagedata r:id="rId203" o:title=""/>
          </v:shape>
        </w:pict>
      </w:r>
      <w:r>
        <w:rPr/>
        <w:pict>
          <v:shape style="position:absolute;margin-left:467.700012pt;margin-top:59.303688pt;width:.479996pt;height:.3pt;mso-position-horizontal-relative:page;mso-position-vertical-relative:paragraph;z-index:6952" type="#_x0000_t75" stroked="false">
            <v:imagedata r:id="rId203" o:title=""/>
          </v:shape>
        </w:pict>
      </w:r>
      <w:r>
        <w:rPr/>
        <w:pict>
          <v:group style="position:absolute;margin-left:51.299999pt;margin-top:83.5037pt;width:467.9pt;height:.5pt;mso-position-horizontal-relative:page;mso-position-vertical-relative:paragraph;z-index:-1150000" coordorigin="1026,1670" coordsize="9358,10">
            <v:shape style="position:absolute;left:1026;top:1670;width:1238;height:10" type="#_x0000_t75" stroked="false">
              <v:imagedata r:id="rId155" o:title=""/>
            </v:shape>
            <v:shape style="position:absolute;left:2259;top:1670;width:1282;height:10" type="#_x0000_t75" stroked="false">
              <v:imagedata r:id="rId122" o:title=""/>
            </v:shape>
            <v:shape style="position:absolute;left:3536;top:1670;width:713;height:10" type="#_x0000_t75" stroked="false">
              <v:imagedata r:id="rId223" o:title=""/>
            </v:shape>
            <v:shape style="position:absolute;left:4244;top:1670;width:2416;height:10" type="#_x0000_t75" stroked="false">
              <v:imagedata r:id="rId224" o:title=""/>
            </v:shape>
            <v:shape style="position:absolute;left:6655;top:1670;width:605;height:10" type="#_x0000_t75" stroked="false">
              <v:imagedata r:id="rId225" o:title=""/>
            </v:shape>
            <v:shape style="position:absolute;left:7255;top:1670;width:713;height:10" type="#_x0000_t75" stroked="false">
              <v:imagedata r:id="rId223" o:title=""/>
            </v:shape>
            <v:shape style="position:absolute;left:7963;top:1670;width:431;height:10" type="#_x0000_t75" stroked="false">
              <v:imagedata r:id="rId226" o:title=""/>
            </v:shape>
            <v:shape style="position:absolute;left:8389;top:1670;width:965;height:10" type="#_x0000_t75" stroked="false">
              <v:imagedata r:id="rId227" o:title=""/>
            </v:shape>
            <v:shape style="position:absolute;left:9349;top:1670;width:1034;height:10" type="#_x0000_t75" stroked="false">
              <v:imagedata r:id="rId228" o:title=""/>
            </v:shape>
            <w10:wrap type="none"/>
          </v:group>
        </w:pict>
      </w:r>
      <w:r>
        <w:rPr>
          <w:rFonts w:ascii="Times New Roman" w:hAnsi="Times New Roman" w:cs="Times New Roman" w:eastAsia="Times New Roman" w:hint="default"/>
          <w:color w:val="212121"/>
        </w:rPr>
        <w:t>3</w:t>
      </w:r>
      <w:r>
        <w:rPr>
          <w:color w:val="212121"/>
        </w:rPr>
        <w:t>、</w:t>
      </w:r>
      <w:r>
        <w:rPr/>
        <w:t>期末按成本计量的可供出售金融资产</w:t>
      </w:r>
      <w:r>
        <w:rPr>
          <w:b w:val="0"/>
          <w:bCs w:val="0"/>
        </w:rPr>
      </w:r>
    </w:p>
    <w:p>
      <w:pPr>
        <w:spacing w:line="240" w:lineRule="auto" w:before="3"/>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1257"/>
        <w:gridCol w:w="1277"/>
        <w:gridCol w:w="708"/>
        <w:gridCol w:w="710"/>
        <w:gridCol w:w="1276"/>
        <w:gridCol w:w="426"/>
        <w:gridCol w:w="600"/>
        <w:gridCol w:w="708"/>
        <w:gridCol w:w="426"/>
        <w:gridCol w:w="960"/>
        <w:gridCol w:w="1025"/>
      </w:tblGrid>
      <w:tr>
        <w:trPr>
          <w:trHeight w:val="364" w:hRule="exact"/>
        </w:trPr>
        <w:tc>
          <w:tcPr>
            <w:tcW w:w="1257"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970"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60"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71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960" w:type="dxa"/>
            <w:vMerge w:val="restart"/>
            <w:tcBorders>
              <w:top w:val="single" w:sz="12" w:space="0" w:color="000000"/>
              <w:left w:val="single" w:sz="4" w:space="0" w:color="000000"/>
              <w:right w:val="single" w:sz="4" w:space="0" w:color="000000"/>
            </w:tcBorders>
          </w:tcPr>
          <w:p>
            <w:pPr>
              <w:pStyle w:val="TableParagraph"/>
              <w:spacing w:line="237" w:lineRule="auto" w:before="29"/>
              <w:ind w:left="112" w:right="113"/>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25" w:type="dxa"/>
            <w:vMerge w:val="restart"/>
            <w:tcBorders>
              <w:top w:val="single" w:sz="12" w:space="0" w:color="000000"/>
              <w:left w:val="single" w:sz="4" w:space="0" w:color="000000"/>
              <w:right w:val="nil" w:sz="6" w:space="0" w:color="auto"/>
            </w:tcBorders>
          </w:tcPr>
          <w:p>
            <w:pPr>
              <w:pStyle w:val="TableParagraph"/>
              <w:spacing w:line="240" w:lineRule="auto" w:before="143"/>
              <w:ind w:left="325" w:right="150" w:hanging="180"/>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72" w:hRule="exact"/>
        </w:trPr>
        <w:tc>
          <w:tcPr>
            <w:tcW w:w="1257" w:type="dxa"/>
            <w:vMerge/>
            <w:tcBorders>
              <w:left w:val="nil" w:sz="6" w:space="0" w:color="auto"/>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42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期</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初</w:t>
            </w:r>
            <w:r>
              <w:rPr>
                <w:rFonts w:ascii="宋体" w:hAnsi="宋体" w:cs="宋体" w:eastAsia="宋体" w:hint="default"/>
                <w:sz w:val="18"/>
                <w:szCs w:val="18"/>
              </w:rPr>
            </w:r>
          </w:p>
        </w:tc>
        <w:tc>
          <w:tcPr>
            <w:tcW w:w="60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42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期</w:t>
            </w:r>
            <w:r>
              <w:rPr>
                <w:rFonts w:ascii="宋体" w:hAnsi="宋体" w:cs="宋体" w:eastAsia="宋体" w:hint="default"/>
                <w:sz w:val="18"/>
                <w:szCs w:val="18"/>
              </w:rPr>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b/>
                <w:bCs/>
                <w:w w:val="99"/>
                <w:sz w:val="18"/>
                <w:szCs w:val="18"/>
              </w:rPr>
              <w:t>末</w:t>
            </w:r>
            <w:r>
              <w:rPr>
                <w:rFonts w:ascii="宋体" w:hAnsi="宋体" w:cs="宋体" w:eastAsia="宋体" w:hint="default"/>
                <w:sz w:val="18"/>
                <w:szCs w:val="18"/>
              </w:rPr>
            </w:r>
          </w:p>
        </w:tc>
        <w:tc>
          <w:tcPr>
            <w:tcW w:w="960"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nil" w:sz="6" w:space="0" w:color="auto"/>
            </w:tcBorders>
          </w:tcPr>
          <w:p>
            <w:pPr/>
          </w:p>
        </w:tc>
      </w:tr>
      <w:tr>
        <w:trPr>
          <w:trHeight w:val="503" w:hRule="exact"/>
        </w:trPr>
        <w:tc>
          <w:tcPr>
            <w:tcW w:w="1257" w:type="dxa"/>
            <w:tcBorders>
              <w:top w:val="single" w:sz="4" w:space="0" w:color="000000"/>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left="113" w:right="0"/>
              <w:jc w:val="center"/>
              <w:rPr>
                <w:rFonts w:ascii="Times New Roman" w:hAnsi="Times New Roman" w:cs="Times New Roman" w:eastAsia="Times New Roman" w:hint="default"/>
                <w:sz w:val="18"/>
                <w:szCs w:val="18"/>
              </w:rPr>
            </w:pPr>
            <w:r>
              <w:rPr>
                <w:rFonts w:ascii="Times New Roman"/>
                <w:sz w:val="18"/>
              </w:rPr>
              <w:t>3,000,000.00</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6"/>
              <w:ind w:left="526" w:right="0"/>
              <w:jc w:val="left"/>
              <w:rPr>
                <w:rFonts w:ascii="Times New Roman" w:hAnsi="Times New Roman" w:cs="Times New Roman" w:eastAsia="Times New Roman" w:hint="default"/>
                <w:sz w:val="18"/>
                <w:szCs w:val="18"/>
              </w:rPr>
            </w:pPr>
            <w:r>
              <w:rPr>
                <w:rFonts w:ascii="Times New Roman"/>
                <w:sz w:val="18"/>
              </w:rPr>
              <w:t>4.80</w:t>
            </w:r>
          </w:p>
        </w:tc>
        <w:tc>
          <w:tcPr>
            <w:tcW w:w="102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tc>
      </w:tr>
      <w:tr>
        <w:trPr>
          <w:trHeight w:val="334" w:hRule="exact"/>
        </w:trPr>
        <w:tc>
          <w:tcPr>
            <w:tcW w:w="1257"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1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3,000,000.00</w:t>
            </w:r>
            <w:r>
              <w:rPr>
                <w:rFonts w:ascii="Times New Roman"/>
                <w:spacing w:val="-1"/>
                <w:sz w:val="18"/>
              </w:rPr>
            </w:r>
          </w:p>
        </w:tc>
        <w:tc>
          <w:tcPr>
            <w:tcW w:w="708" w:type="dxa"/>
            <w:vMerge/>
            <w:tcBorders>
              <w:left w:val="single" w:sz="4" w:space="0" w:color="000000"/>
              <w:bottom w:val="single" w:sz="12" w:space="0" w:color="000000"/>
              <w:right w:val="single" w:sz="4" w:space="0" w:color="000000"/>
            </w:tcBorders>
          </w:tcPr>
          <w:p>
            <w:pPr/>
          </w:p>
        </w:tc>
        <w:tc>
          <w:tcPr>
            <w:tcW w:w="710" w:type="dxa"/>
            <w:vMerge/>
            <w:tcBorders>
              <w:left w:val="single" w:sz="4" w:space="0" w:color="000000"/>
              <w:bottom w:val="single" w:sz="12" w:space="0" w:color="000000"/>
              <w:right w:val="single" w:sz="4" w:space="0" w:color="000000"/>
            </w:tcBorders>
          </w:tcPr>
          <w:p>
            <w:pP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113" w:right="0"/>
              <w:jc w:val="center"/>
              <w:rPr>
                <w:rFonts w:ascii="Times New Roman" w:hAnsi="Times New Roman" w:cs="Times New Roman" w:eastAsia="Times New Roman" w:hint="default"/>
                <w:sz w:val="18"/>
                <w:szCs w:val="18"/>
              </w:rPr>
            </w:pPr>
            <w:r>
              <w:rPr>
                <w:rFonts w:ascii="Times New Roman"/>
                <w:b/>
                <w:sz w:val="18"/>
              </w:rPr>
              <w:t>3,000,000.00</w:t>
            </w:r>
            <w:r>
              <w:rPr>
                <w:rFonts w:ascii="Times New Roman"/>
                <w:sz w:val="18"/>
              </w:rPr>
            </w:r>
          </w:p>
        </w:tc>
        <w:tc>
          <w:tcPr>
            <w:tcW w:w="426" w:type="dxa"/>
            <w:vMerge/>
            <w:tcBorders>
              <w:left w:val="single" w:sz="4" w:space="0" w:color="000000"/>
              <w:bottom w:val="single" w:sz="12" w:space="0" w:color="000000"/>
              <w:right w:val="single" w:sz="4" w:space="0" w:color="000000"/>
            </w:tcBorders>
          </w:tcPr>
          <w:p>
            <w:pPr/>
          </w:p>
        </w:tc>
        <w:tc>
          <w:tcPr>
            <w:tcW w:w="600" w:type="dxa"/>
            <w:vMerge/>
            <w:tcBorders>
              <w:left w:val="single" w:sz="4" w:space="0" w:color="000000"/>
              <w:bottom w:val="single" w:sz="12" w:space="0" w:color="000000"/>
              <w:right w:val="single" w:sz="4" w:space="0" w:color="000000"/>
            </w:tcBorders>
          </w:tcPr>
          <w:p>
            <w:pPr/>
          </w:p>
        </w:tc>
        <w:tc>
          <w:tcPr>
            <w:tcW w:w="708" w:type="dxa"/>
            <w:vMerge/>
            <w:tcBorders>
              <w:left w:val="single" w:sz="4" w:space="0" w:color="000000"/>
              <w:bottom w:val="single" w:sz="12" w:space="0" w:color="000000"/>
              <w:right w:val="single" w:sz="4" w:space="0" w:color="000000"/>
            </w:tcBorders>
          </w:tcPr>
          <w:p>
            <w:pPr/>
          </w:p>
        </w:tc>
        <w:tc>
          <w:tcPr>
            <w:tcW w:w="426" w:type="dxa"/>
            <w:vMerge/>
            <w:tcBorders>
              <w:left w:val="single" w:sz="4" w:space="0" w:color="000000"/>
              <w:bottom w:val="single" w:sz="12" w:space="0" w:color="000000"/>
              <w:right w:val="single" w:sz="4" w:space="0" w:color="000000"/>
            </w:tcBorders>
          </w:tcPr>
          <w:p>
            <w:pPr/>
          </w:p>
        </w:tc>
        <w:tc>
          <w:tcPr>
            <w:tcW w:w="960" w:type="dxa"/>
            <w:vMerge/>
            <w:tcBorders>
              <w:left w:val="single" w:sz="4" w:space="0" w:color="000000"/>
              <w:bottom w:val="single" w:sz="12" w:space="0" w:color="000000"/>
              <w:right w:val="single" w:sz="4" w:space="0" w:color="000000"/>
            </w:tcBorders>
          </w:tcPr>
          <w:p>
            <w:pPr/>
          </w:p>
        </w:tc>
        <w:tc>
          <w:tcPr>
            <w:tcW w:w="1025" w:type="dxa"/>
            <w:vMerge/>
            <w:tcBorders>
              <w:left w:val="single" w:sz="4" w:space="0" w:color="000000"/>
              <w:bottom w:val="single" w:sz="12"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1"/>
        <w:rPr>
          <w:rFonts w:ascii="宋体" w:hAnsi="宋体" w:cs="宋体" w:eastAsia="宋体" w:hint="default"/>
          <w:b/>
          <w:bCs/>
          <w:sz w:val="27"/>
          <w:szCs w:val="27"/>
        </w:rPr>
      </w:pPr>
    </w:p>
    <w:p>
      <w:pPr>
        <w:pStyle w:val="Heading4"/>
        <w:spacing w:line="240" w:lineRule="auto"/>
        <w:ind w:left="160" w:right="0"/>
        <w:jc w:val="left"/>
        <w:rPr>
          <w:b w:val="0"/>
          <w:bCs w:val="0"/>
        </w:rPr>
      </w:pPr>
      <w:bookmarkStart w:name="（八） 长期股权投资" w:id="199"/>
      <w:bookmarkEnd w:id="199"/>
      <w:r>
        <w:rPr>
          <w:b w:val="0"/>
          <w:bCs w:val="0"/>
        </w:rPr>
      </w:r>
      <w:r>
        <w:rPr/>
        <w:t>（八）长期股权投资</w:t>
      </w:r>
      <w:r>
        <w:rPr>
          <w:b w:val="0"/>
          <w:bCs w:val="0"/>
        </w:rPr>
      </w:r>
    </w:p>
    <w:p>
      <w:pPr>
        <w:spacing w:line="240" w:lineRule="auto" w:before="8"/>
        <w:rPr>
          <w:rFonts w:ascii="宋体" w:hAnsi="宋体" w:cs="宋体" w:eastAsia="宋体" w:hint="default"/>
          <w:b/>
          <w:bCs/>
          <w:sz w:val="11"/>
          <w:szCs w:val="11"/>
        </w:rPr>
      </w:pPr>
    </w:p>
    <w:p>
      <w:pPr>
        <w:spacing w:line="1481" w:lineRule="exact"/>
        <w:ind w:left="266"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70.1pt;height:74.1pt;mso-position-horizontal-relative:char;mso-position-vertical-relative:line" coordorigin="0,0" coordsize="9402,1482">
            <v:group style="position:absolute;left:29;top:15;width:1904;height:2" coordorigin="29,15" coordsize="1904,2">
              <v:shape style="position:absolute;left:29;top:15;width:1904;height:2" coordorigin="29,15" coordsize="1904,0" path="m29,15l1933,15e" filled="false" stroked="true" strokeweight="1.5pt" strokecolor="#000000">
                <v:path arrowok="t"/>
              </v:shape>
            </v:group>
            <v:group style="position:absolute;left:1933;top:15;width:30;height:2" coordorigin="1933,15" coordsize="30,2">
              <v:shape style="position:absolute;left:1933;top:15;width:30;height:2" coordorigin="1933,15" coordsize="30,0" path="m1933,15l1963,15e" filled="false" stroked="true" strokeweight="1.5pt" strokecolor="#000000">
                <v:path arrowok="t"/>
              </v:shape>
            </v:group>
            <v:group style="position:absolute;left:1963;top:15;width:3813;height:2" coordorigin="1963,15" coordsize="3813,2">
              <v:shape style="position:absolute;left:1963;top:15;width:3813;height:2" coordorigin="1963,15" coordsize="3813,0" path="m1963,15l5776,15e" filled="false" stroked="true" strokeweight="1.5pt" strokecolor="#000000">
                <v:path arrowok="t"/>
              </v:shape>
            </v:group>
            <v:group style="position:absolute;left:5776;top:15;width:30;height:2" coordorigin="5776,15" coordsize="30,2">
              <v:shape style="position:absolute;left:5776;top:15;width:30;height:2" coordorigin="5776,15" coordsize="30,0" path="m5776,15l5806,15e" filled="false" stroked="true" strokeweight="1.5pt" strokecolor="#000000">
                <v:path arrowok="t"/>
              </v:shape>
            </v:group>
            <v:group style="position:absolute;left:5806;top:15;width:3582;height:2" coordorigin="5806,15" coordsize="3582,2">
              <v:shape style="position:absolute;left:5806;top:15;width:3582;height:2" coordorigin="5806,15" coordsize="3582,0" path="m5806,15l9387,15e" filled="false" stroked="true" strokeweight="1.5pt" strokecolor="#000000">
                <v:path arrowok="t"/>
              </v:shape>
            </v:group>
            <v:group style="position:absolute;left:1933;top:30;width:10;height:20" coordorigin="1933,30" coordsize="10,20">
              <v:shape style="position:absolute;left:1933;top:30;width:10;height:20" coordorigin="1933,30" coordsize="10,20" path="m1933,49l1943,49,1943,30,1933,30,1933,49xe" filled="true" fillcolor="#000000" stroked="false">
                <v:path arrowok="t"/>
                <v:fill type="solid"/>
              </v:shape>
            </v:group>
            <v:group style="position:absolute;left:1933;top:49;width:10;height:20" coordorigin="1933,49" coordsize="10,20">
              <v:shape style="position:absolute;left:1933;top:49;width:10;height:20" coordorigin="1933,49" coordsize="10,20" path="m1933,68l1943,68,1943,49,1933,49,1933,68xe" filled="true" fillcolor="#000000" stroked="false">
                <v:path arrowok="t"/>
                <v:fill type="solid"/>
              </v:shape>
            </v:group>
            <v:group style="position:absolute;left:1933;top:68;width:10;height:20" coordorigin="1933,68" coordsize="10,20">
              <v:shape style="position:absolute;left:1933;top:68;width:10;height:20" coordorigin="1933,68" coordsize="10,20" path="m1933,88l1943,88,1943,68,1933,68,1933,88xe" filled="true" fillcolor="#000000" stroked="false">
                <v:path arrowok="t"/>
                <v:fill type="solid"/>
              </v:shape>
            </v:group>
            <v:group style="position:absolute;left:1933;top:88;width:10;height:20" coordorigin="1933,88" coordsize="10,20">
              <v:shape style="position:absolute;left:1933;top:88;width:10;height:20" coordorigin="1933,88" coordsize="10,20" path="m1933,107l1943,107,1943,88,1933,88,1933,107xe" filled="true" fillcolor="#000000" stroked="false">
                <v:path arrowok="t"/>
                <v:fill type="solid"/>
              </v:shape>
            </v:group>
            <v:group style="position:absolute;left:1933;top:107;width:10;height:20" coordorigin="1933,107" coordsize="10,20">
              <v:shape style="position:absolute;left:1933;top:107;width:10;height:20" coordorigin="1933,107" coordsize="10,20" path="m1933,126l1943,126,1943,107,1933,107,1933,126xe" filled="true" fillcolor="#000000" stroked="false">
                <v:path arrowok="t"/>
                <v:fill type="solid"/>
              </v:shape>
            </v:group>
            <v:group style="position:absolute;left:1933;top:126;width:10;height:20" coordorigin="1933,126" coordsize="10,20">
              <v:shape style="position:absolute;left:1933;top:126;width:10;height:20" coordorigin="1933,126" coordsize="10,20" path="m1933,145l1943,145,1943,126,1933,126,1933,145xe" filled="true" fillcolor="#000000" stroked="false">
                <v:path arrowok="t"/>
                <v:fill type="solid"/>
              </v:shape>
            </v:group>
            <v:group style="position:absolute;left:1933;top:145;width:10;height:20" coordorigin="1933,145" coordsize="10,20">
              <v:shape style="position:absolute;left:1933;top:145;width:10;height:20" coordorigin="1933,145" coordsize="10,20" path="m1933,164l1943,164,1943,145,1933,145,1933,164xe" filled="true" fillcolor="#000000" stroked="false">
                <v:path arrowok="t"/>
                <v:fill type="solid"/>
              </v:shape>
            </v:group>
            <v:group style="position:absolute;left:1933;top:164;width:10;height:20" coordorigin="1933,164" coordsize="10,20">
              <v:shape style="position:absolute;left:1933;top:164;width:10;height:20" coordorigin="1933,164" coordsize="10,20" path="m1933,184l1943,184,1943,164,1933,164,1933,184xe" filled="true" fillcolor="#000000" stroked="false">
                <v:path arrowok="t"/>
                <v:fill type="solid"/>
              </v:shape>
            </v:group>
            <v:group style="position:absolute;left:1933;top:184;width:10;height:20" coordorigin="1933,184" coordsize="10,20">
              <v:shape style="position:absolute;left:1933;top:184;width:10;height:20" coordorigin="1933,184" coordsize="10,20" path="m1933,203l1943,203,1943,184,1933,184,1933,203xe" filled="true" fillcolor="#000000" stroked="false">
                <v:path arrowok="t"/>
                <v:fill type="solid"/>
              </v:shape>
            </v:group>
            <v:group style="position:absolute;left:1933;top:203;width:10;height:20" coordorigin="1933,203" coordsize="10,20">
              <v:shape style="position:absolute;left:1933;top:203;width:10;height:20" coordorigin="1933,203" coordsize="10,20" path="m1933,222l1943,222,1943,203,1933,203,1933,222xe" filled="true" fillcolor="#000000" stroked="false">
                <v:path arrowok="t"/>
                <v:fill type="solid"/>
              </v:shape>
            </v:group>
            <v:group style="position:absolute;left:1933;top:222;width:10;height:20" coordorigin="1933,222" coordsize="10,20">
              <v:shape style="position:absolute;left:1933;top:222;width:10;height:20" coordorigin="1933,222" coordsize="10,20" path="m1933,241l1943,241,1943,222,1933,222,1933,241xe" filled="true" fillcolor="#000000" stroked="false">
                <v:path arrowok="t"/>
                <v:fill type="solid"/>
              </v:shape>
            </v:group>
            <v:group style="position:absolute;left:1933;top:241;width:10;height:20" coordorigin="1933,241" coordsize="10,20">
              <v:shape style="position:absolute;left:1933;top:241;width:10;height:20" coordorigin="1933,241" coordsize="10,20" path="m1933,260l1943,260,1943,241,1933,241,1933,260xe" filled="true" fillcolor="#000000" stroked="false">
                <v:path arrowok="t"/>
                <v:fill type="solid"/>
              </v:shape>
            </v:group>
            <v:group style="position:absolute;left:1933;top:260;width:10;height:20" coordorigin="1933,260" coordsize="10,20">
              <v:shape style="position:absolute;left:1933;top:260;width:10;height:20" coordorigin="1933,260" coordsize="10,20" path="m1933,280l1943,280,1943,260,1933,260,1933,280xe" filled="true" fillcolor="#000000" stroked="false">
                <v:path arrowok="t"/>
                <v:fill type="solid"/>
              </v:shape>
            </v:group>
            <v:group style="position:absolute;left:1933;top:280;width:10;height:20" coordorigin="1933,280" coordsize="10,20">
              <v:shape style="position:absolute;left:1933;top:280;width:10;height:20" coordorigin="1933,280" coordsize="10,20" path="m1933,299l1943,299,1943,280,1933,280,1933,299xe" filled="true" fillcolor="#000000" stroked="false">
                <v:path arrowok="t"/>
                <v:fill type="solid"/>
              </v:shape>
            </v:group>
            <v:group style="position:absolute;left:5776;top:30;width:10;height:20" coordorigin="5776,30" coordsize="10,20">
              <v:shape style="position:absolute;left:5776;top:30;width:10;height:20" coordorigin="5776,30" coordsize="10,20" path="m5776,49l5785,49,5785,30,5776,30,5776,49xe" filled="true" fillcolor="#000000" stroked="false">
                <v:path arrowok="t"/>
                <v:fill type="solid"/>
              </v:shape>
            </v:group>
            <v:group style="position:absolute;left:5776;top:49;width:10;height:20" coordorigin="5776,49" coordsize="10,20">
              <v:shape style="position:absolute;left:5776;top:49;width:10;height:20" coordorigin="5776,49" coordsize="10,20" path="m5776,68l5785,68,5785,49,5776,49,5776,68xe" filled="true" fillcolor="#000000" stroked="false">
                <v:path arrowok="t"/>
                <v:fill type="solid"/>
              </v:shape>
            </v:group>
            <v:group style="position:absolute;left:5776;top:68;width:10;height:20" coordorigin="5776,68" coordsize="10,20">
              <v:shape style="position:absolute;left:5776;top:68;width:10;height:20" coordorigin="5776,68" coordsize="10,20" path="m5776,88l5785,88,5785,68,5776,68,5776,88xe" filled="true" fillcolor="#000000" stroked="false">
                <v:path arrowok="t"/>
                <v:fill type="solid"/>
              </v:shape>
            </v:group>
            <v:group style="position:absolute;left:5776;top:88;width:10;height:20" coordorigin="5776,88" coordsize="10,20">
              <v:shape style="position:absolute;left:5776;top:88;width:10;height:20" coordorigin="5776,88" coordsize="10,20" path="m5776,107l5785,107,5785,88,5776,88,5776,107xe" filled="true" fillcolor="#000000" stroked="false">
                <v:path arrowok="t"/>
                <v:fill type="solid"/>
              </v:shape>
            </v:group>
            <v:group style="position:absolute;left:5776;top:107;width:10;height:20" coordorigin="5776,107" coordsize="10,20">
              <v:shape style="position:absolute;left:5776;top:107;width:10;height:20" coordorigin="5776,107" coordsize="10,20" path="m5776,126l5785,126,5785,107,5776,107,5776,126xe" filled="true" fillcolor="#000000" stroked="false">
                <v:path arrowok="t"/>
                <v:fill type="solid"/>
              </v:shape>
            </v:group>
            <v:group style="position:absolute;left:5776;top:126;width:10;height:20" coordorigin="5776,126" coordsize="10,20">
              <v:shape style="position:absolute;left:5776;top:126;width:10;height:20" coordorigin="5776,126" coordsize="10,20" path="m5776,145l5785,145,5785,126,5776,126,5776,145xe" filled="true" fillcolor="#000000" stroked="false">
                <v:path arrowok="t"/>
                <v:fill type="solid"/>
              </v:shape>
            </v:group>
            <v:group style="position:absolute;left:5776;top:145;width:10;height:20" coordorigin="5776,145" coordsize="10,20">
              <v:shape style="position:absolute;left:5776;top:145;width:10;height:20" coordorigin="5776,145" coordsize="10,20" path="m5776,164l5785,164,5785,145,5776,145,5776,164xe" filled="true" fillcolor="#000000" stroked="false">
                <v:path arrowok="t"/>
                <v:fill type="solid"/>
              </v:shape>
            </v:group>
            <v:group style="position:absolute;left:5776;top:164;width:10;height:20" coordorigin="5776,164" coordsize="10,20">
              <v:shape style="position:absolute;left:5776;top:164;width:10;height:20" coordorigin="5776,164" coordsize="10,20" path="m5776,184l5785,184,5785,164,5776,164,5776,184xe" filled="true" fillcolor="#000000" stroked="false">
                <v:path arrowok="t"/>
                <v:fill type="solid"/>
              </v:shape>
            </v:group>
            <v:group style="position:absolute;left:5776;top:184;width:10;height:20" coordorigin="5776,184" coordsize="10,20">
              <v:shape style="position:absolute;left:5776;top:184;width:10;height:20" coordorigin="5776,184" coordsize="10,20" path="m5776,203l5785,203,5785,184,5776,184,5776,203xe" filled="true" fillcolor="#000000" stroked="false">
                <v:path arrowok="t"/>
                <v:fill type="solid"/>
              </v:shape>
            </v:group>
            <v:group style="position:absolute;left:5776;top:203;width:10;height:20" coordorigin="5776,203" coordsize="10,20">
              <v:shape style="position:absolute;left:5776;top:203;width:10;height:20" coordorigin="5776,203" coordsize="10,20" path="m5776,222l5785,222,5785,203,5776,203,5776,222xe" filled="true" fillcolor="#000000" stroked="false">
                <v:path arrowok="t"/>
                <v:fill type="solid"/>
              </v:shape>
            </v:group>
            <v:group style="position:absolute;left:5776;top:222;width:10;height:20" coordorigin="5776,222" coordsize="10,20">
              <v:shape style="position:absolute;left:5776;top:222;width:10;height:20" coordorigin="5776,222" coordsize="10,20" path="m5776,241l5785,241,5785,222,5776,222,5776,241xe" filled="true" fillcolor="#000000" stroked="false">
                <v:path arrowok="t"/>
                <v:fill type="solid"/>
              </v:shape>
            </v:group>
            <v:group style="position:absolute;left:5776;top:241;width:10;height:20" coordorigin="5776,241" coordsize="10,20">
              <v:shape style="position:absolute;left:5776;top:241;width:10;height:20" coordorigin="5776,241" coordsize="10,20" path="m5776,260l5785,260,5785,241,5776,241,5776,260xe" filled="true" fillcolor="#000000" stroked="false">
                <v:path arrowok="t"/>
                <v:fill type="solid"/>
              </v:shape>
            </v:group>
            <v:group style="position:absolute;left:5776;top:260;width:10;height:20" coordorigin="5776,260" coordsize="10,20">
              <v:shape style="position:absolute;left:5776;top:260;width:10;height:20" coordorigin="5776,260" coordsize="10,20" path="m5776,280l5785,280,5785,260,5776,260,5776,280xe" filled="true" fillcolor="#000000" stroked="false">
                <v:path arrowok="t"/>
                <v:fill type="solid"/>
              </v:shape>
            </v:group>
            <v:group style="position:absolute;left:5776;top:280;width:10;height:20" coordorigin="5776,280" coordsize="10,20">
              <v:shape style="position:absolute;left:5776;top:280;width:10;height:20" coordorigin="5776,280" coordsize="10,20" path="m5776,299l5785,299,5785,280,5776,280,5776,299xe" filled="true" fillcolor="#000000" stroked="false">
                <v:path arrowok="t"/>
                <v:fill type="solid"/>
              </v:shape>
            </v:group>
            <v:group style="position:absolute;left:5776;top:299;width:10;height:20" coordorigin="5776,299" coordsize="10,20">
              <v:shape style="position:absolute;left:5776;top:299;width:10;height:20" coordorigin="5776,299" coordsize="10,20" path="m5776,318l5785,318,5785,299,5776,299,5776,318xe" filled="true" fillcolor="#000000" stroked="false">
                <v:path arrowok="t"/>
                <v:fill type="solid"/>
              </v:shape>
            </v:group>
            <v:group style="position:absolute;left:5776;top:318;width:10;height:20" coordorigin="5776,318" coordsize="10,20">
              <v:shape style="position:absolute;left:5776;top:318;width:10;height:20" coordorigin="5776,318" coordsize="10,20" path="m5776,337l5785,337,5785,318,5776,318,5776,337xe" filled="true" fillcolor="#000000" stroked="false">
                <v:path arrowok="t"/>
                <v:fill type="solid"/>
              </v:shape>
            </v:group>
            <v:group style="position:absolute;left:5776;top:337;width:10;height:20" coordorigin="5776,337" coordsize="10,20">
              <v:shape style="position:absolute;left:5776;top:337;width:10;height:20" coordorigin="5776,337" coordsize="10,20" path="m5776,356l5785,356,5785,337,5776,337,5776,356xe" filled="true" fillcolor="#000000" stroked="false">
                <v:path arrowok="t"/>
                <v:fill type="solid"/>
              </v:shape>
            </v:group>
            <v:group style="position:absolute;left:5776;top:364;width:10;height:2" coordorigin="5776,364" coordsize="10,2">
              <v:shape style="position:absolute;left:5776;top:364;width:10;height:2" coordorigin="5776,364" coordsize="10,0" path="m5776,364l5785,364e" filled="false" stroked="true" strokeweight=".72003pt" strokecolor="#000000">
                <v:path arrowok="t"/>
              </v:shape>
              <v:shape style="position:absolute;left:1923;top:299;width:1369;height:102" type="#_x0000_t75" stroked="false">
                <v:imagedata r:id="rId229" o:title=""/>
              </v:shape>
              <v:shape style="position:absolute;left:3269;top:371;width:1186;height:30" type="#_x0000_t75" stroked="false">
                <v:imagedata r:id="rId230" o:title=""/>
              </v:shape>
              <v:shape style="position:absolute;left:4431;top:371;width:2682;height:30" type="#_x0000_t75" stroked="false">
                <v:imagedata r:id="rId231" o:title=""/>
              </v:shape>
              <v:shape style="position:absolute;left:7089;top:371;width:1184;height:30" type="#_x0000_t75" stroked="false">
                <v:imagedata r:id="rId232" o:title=""/>
              </v:shape>
              <v:shape style="position:absolute;left:8249;top:371;width:1138;height:10" type="#_x0000_t75" stroked="false">
                <v:imagedata r:id="rId233" o:title=""/>
              </v:shape>
            </v:group>
            <v:group style="position:absolute;left:1933;top:401;width:10;height:20" coordorigin="1933,401" coordsize="10,20">
              <v:shape style="position:absolute;left:1933;top:401;width:10;height:20" coordorigin="1933,401" coordsize="10,20" path="m1933,420l1943,420,1943,401,1933,401,1933,420xe" filled="true" fillcolor="#000000" stroked="false">
                <v:path arrowok="t"/>
                <v:fill type="solid"/>
              </v:shape>
            </v:group>
            <v:group style="position:absolute;left:1933;top:420;width:10;height:20" coordorigin="1933,420" coordsize="10,20">
              <v:shape style="position:absolute;left:1933;top:420;width:10;height:20" coordorigin="1933,420" coordsize="10,20" path="m1933,439l1943,439,1943,420,1933,420,1933,439xe" filled="true" fillcolor="#000000" stroked="false">
                <v:path arrowok="t"/>
                <v:fill type="solid"/>
              </v:shape>
            </v:group>
            <v:group style="position:absolute;left:1933;top:439;width:10;height:20" coordorigin="1933,439" coordsize="10,20">
              <v:shape style="position:absolute;left:1933;top:439;width:10;height:20" coordorigin="1933,439" coordsize="10,20" path="m1933,458l1943,458,1943,439,1933,439,1933,458xe" filled="true" fillcolor="#000000" stroked="false">
                <v:path arrowok="t"/>
                <v:fill type="solid"/>
              </v:shape>
            </v:group>
            <v:group style="position:absolute;left:1933;top:458;width:10;height:20" coordorigin="1933,458" coordsize="10,20">
              <v:shape style="position:absolute;left:1933;top:458;width:10;height:20" coordorigin="1933,458" coordsize="10,20" path="m1933,478l1943,478,1943,458,1933,458,1933,478xe" filled="true" fillcolor="#000000" stroked="false">
                <v:path arrowok="t"/>
                <v:fill type="solid"/>
              </v:shape>
            </v:group>
            <v:group style="position:absolute;left:1933;top:478;width:10;height:20" coordorigin="1933,478" coordsize="10,20">
              <v:shape style="position:absolute;left:1933;top:478;width:10;height:20" coordorigin="1933,478" coordsize="10,20" path="m1933,497l1943,497,1943,478,1933,478,1933,497xe" filled="true" fillcolor="#000000" stroked="false">
                <v:path arrowok="t"/>
                <v:fill type="solid"/>
              </v:shape>
            </v:group>
            <v:group style="position:absolute;left:1933;top:497;width:10;height:20" coordorigin="1933,497" coordsize="10,20">
              <v:shape style="position:absolute;left:1933;top:497;width:10;height:20" coordorigin="1933,497" coordsize="10,20" path="m1933,516l1943,516,1943,497,1933,497,1933,516xe" filled="true" fillcolor="#000000" stroked="false">
                <v:path arrowok="t"/>
                <v:fill type="solid"/>
              </v:shape>
            </v:group>
            <v:group style="position:absolute;left:1933;top:516;width:10;height:20" coordorigin="1933,516" coordsize="10,20">
              <v:shape style="position:absolute;left:1933;top:516;width:10;height:20" coordorigin="1933,516" coordsize="10,20" path="m1933,535l1943,535,1943,516,1933,516,1933,535xe" filled="true" fillcolor="#000000" stroked="false">
                <v:path arrowok="t"/>
                <v:fill type="solid"/>
              </v:shape>
            </v:group>
            <v:group style="position:absolute;left:1933;top:535;width:10;height:20" coordorigin="1933,535" coordsize="10,20">
              <v:shape style="position:absolute;left:1933;top:535;width:10;height:20" coordorigin="1933,535" coordsize="10,20" path="m1933,554l1943,554,1943,535,1933,535,1933,554xe" filled="true" fillcolor="#000000" stroked="false">
                <v:path arrowok="t"/>
                <v:fill type="solid"/>
              </v:shape>
            </v:group>
            <v:group style="position:absolute;left:1933;top:554;width:10;height:20" coordorigin="1933,554" coordsize="10,20">
              <v:shape style="position:absolute;left:1933;top:554;width:10;height:20" coordorigin="1933,554" coordsize="10,20" path="m1933,574l1943,574,1943,554,1933,554,1933,574xe" filled="true" fillcolor="#000000" stroked="false">
                <v:path arrowok="t"/>
                <v:fill type="solid"/>
              </v:shape>
            </v:group>
            <v:group style="position:absolute;left:1933;top:574;width:10;height:20" coordorigin="1933,574" coordsize="10,20">
              <v:shape style="position:absolute;left:1933;top:574;width:10;height:20" coordorigin="1933,574" coordsize="10,20" path="m1933,593l1943,593,1943,574,1933,574,1933,593xe" filled="true" fillcolor="#000000" stroked="false">
                <v:path arrowok="t"/>
                <v:fill type="solid"/>
              </v:shape>
            </v:group>
            <v:group style="position:absolute;left:1933;top:593;width:10;height:20" coordorigin="1933,593" coordsize="10,20">
              <v:shape style="position:absolute;left:1933;top:593;width:10;height:20" coordorigin="1933,593" coordsize="10,20" path="m1933,612l1943,612,1943,593,1933,593,1933,612xe" filled="true" fillcolor="#000000" stroked="false">
                <v:path arrowok="t"/>
                <v:fill type="solid"/>
              </v:shape>
            </v:group>
            <v:group style="position:absolute;left:1933;top:612;width:10;height:20" coordorigin="1933,612" coordsize="10,20">
              <v:shape style="position:absolute;left:1933;top:612;width:10;height:20" coordorigin="1933,612" coordsize="10,20" path="m1933,631l1943,631,1943,612,1933,612,1933,631xe" filled="true" fillcolor="#000000" stroked="false">
                <v:path arrowok="t"/>
                <v:fill type="solid"/>
              </v:shape>
            </v:group>
            <v:group style="position:absolute;left:1933;top:631;width:10;height:20" coordorigin="1933,631" coordsize="10,20">
              <v:shape style="position:absolute;left:1933;top:631;width:10;height:20" coordorigin="1933,631" coordsize="10,20" path="m1933,650l1943,650,1943,631,1933,631,1933,650xe" filled="true" fillcolor="#000000" stroked="false">
                <v:path arrowok="t"/>
                <v:fill type="solid"/>
              </v:shape>
            </v:group>
            <v:group style="position:absolute;left:1933;top:650;width:10;height:20" coordorigin="1933,650" coordsize="10,20">
              <v:shape style="position:absolute;left:1933;top:650;width:10;height:20" coordorigin="1933,650" coordsize="10,20" path="m1933,670l1943,670,1943,650,1933,650,1933,670xe" filled="true" fillcolor="#000000" stroked="false">
                <v:path arrowok="t"/>
                <v:fill type="solid"/>
              </v:shape>
            </v:group>
            <v:group style="position:absolute;left:1933;top:670;width:10;height:20" coordorigin="1933,670" coordsize="10,20">
              <v:shape style="position:absolute;left:1933;top:670;width:10;height:20" coordorigin="1933,670" coordsize="10,20" path="m1933,689l1943,689,1943,670,1933,670,1933,689xe" filled="true" fillcolor="#000000" stroked="false">
                <v:path arrowok="t"/>
                <v:fill type="solid"/>
              </v:shape>
            </v:group>
            <v:group style="position:absolute;left:1933;top:689;width:10;height:20" coordorigin="1933,689" coordsize="10,20">
              <v:shape style="position:absolute;left:1933;top:689;width:10;height:20" coordorigin="1933,689" coordsize="10,20" path="m1933,708l1943,708,1943,689,1933,689,1933,708xe" filled="true" fillcolor="#000000" stroked="false">
                <v:path arrowok="t"/>
                <v:fill type="solid"/>
              </v:shape>
            </v:group>
            <v:group style="position:absolute;left:1933;top:708;width:10;height:20" coordorigin="1933,708" coordsize="10,20">
              <v:shape style="position:absolute;left:1933;top:708;width:10;height:20" coordorigin="1933,708" coordsize="10,20" path="m1933,727l1943,727,1943,708,1933,708,1933,727xe" filled="true" fillcolor="#000000" stroked="false">
                <v:path arrowok="t"/>
                <v:fill type="solid"/>
              </v:shape>
            </v:group>
            <v:group style="position:absolute;left:1933;top:734;width:10;height:2" coordorigin="1933,734" coordsize="10,2">
              <v:shape style="position:absolute;left:1933;top:734;width:10;height:2" coordorigin="1933,734" coordsize="10,0" path="m1933,734l1943,734e" filled="false" stroked="true" strokeweight=".65997pt" strokecolor="#000000">
                <v:path arrowok="t"/>
              </v:shape>
            </v:group>
            <v:group style="position:absolute;left:3273;top:401;width:10;height:20" coordorigin="3273,401" coordsize="10,20">
              <v:shape style="position:absolute;left:3273;top:401;width:10;height:20" coordorigin="3273,401" coordsize="10,20" path="m3273,420l3283,420,3283,401,3273,401,3273,420xe" filled="true" fillcolor="#000000" stroked="false">
                <v:path arrowok="t"/>
                <v:fill type="solid"/>
              </v:shape>
            </v:group>
            <v:group style="position:absolute;left:3273;top:420;width:10;height:20" coordorigin="3273,420" coordsize="10,20">
              <v:shape style="position:absolute;left:3273;top:420;width:10;height:20" coordorigin="3273,420" coordsize="10,20" path="m3273,439l3283,439,3283,420,3273,420,3273,439xe" filled="true" fillcolor="#000000" stroked="false">
                <v:path arrowok="t"/>
                <v:fill type="solid"/>
              </v:shape>
            </v:group>
            <v:group style="position:absolute;left:3273;top:439;width:10;height:20" coordorigin="3273,439" coordsize="10,20">
              <v:shape style="position:absolute;left:3273;top:439;width:10;height:20" coordorigin="3273,439" coordsize="10,20" path="m3273,458l3283,458,3283,439,3273,439,3273,458xe" filled="true" fillcolor="#000000" stroked="false">
                <v:path arrowok="t"/>
                <v:fill type="solid"/>
              </v:shape>
            </v:group>
            <v:group style="position:absolute;left:3273;top:458;width:10;height:20" coordorigin="3273,458" coordsize="10,20">
              <v:shape style="position:absolute;left:3273;top:458;width:10;height:20" coordorigin="3273,458" coordsize="10,20" path="m3273,478l3283,478,3283,458,3273,458,3273,478xe" filled="true" fillcolor="#000000" stroked="false">
                <v:path arrowok="t"/>
                <v:fill type="solid"/>
              </v:shape>
            </v:group>
            <v:group style="position:absolute;left:3273;top:478;width:10;height:20" coordorigin="3273,478" coordsize="10,20">
              <v:shape style="position:absolute;left:3273;top:478;width:10;height:20" coordorigin="3273,478" coordsize="10,20" path="m3273,497l3283,497,3283,478,3273,478,3273,497xe" filled="true" fillcolor="#000000" stroked="false">
                <v:path arrowok="t"/>
                <v:fill type="solid"/>
              </v:shape>
            </v:group>
            <v:group style="position:absolute;left:3273;top:497;width:10;height:20" coordorigin="3273,497" coordsize="10,20">
              <v:shape style="position:absolute;left:3273;top:497;width:10;height:20" coordorigin="3273,497" coordsize="10,20" path="m3273,516l3283,516,3283,497,3273,497,3273,516xe" filled="true" fillcolor="#000000" stroked="false">
                <v:path arrowok="t"/>
                <v:fill type="solid"/>
              </v:shape>
            </v:group>
            <v:group style="position:absolute;left:3273;top:516;width:10;height:20" coordorigin="3273,516" coordsize="10,20">
              <v:shape style="position:absolute;left:3273;top:516;width:10;height:20" coordorigin="3273,516" coordsize="10,20" path="m3273,535l3283,535,3283,516,3273,516,3273,535xe" filled="true" fillcolor="#000000" stroked="false">
                <v:path arrowok="t"/>
                <v:fill type="solid"/>
              </v:shape>
            </v:group>
            <v:group style="position:absolute;left:3273;top:535;width:10;height:20" coordorigin="3273,535" coordsize="10,20">
              <v:shape style="position:absolute;left:3273;top:535;width:10;height:20" coordorigin="3273,535" coordsize="10,20" path="m3273,554l3283,554,3283,535,3273,535,3273,554xe" filled="true" fillcolor="#000000" stroked="false">
                <v:path arrowok="t"/>
                <v:fill type="solid"/>
              </v:shape>
            </v:group>
            <v:group style="position:absolute;left:3273;top:554;width:10;height:20" coordorigin="3273,554" coordsize="10,20">
              <v:shape style="position:absolute;left:3273;top:554;width:10;height:20" coordorigin="3273,554" coordsize="10,20" path="m3273,574l3283,574,3283,554,3273,554,3273,574xe" filled="true" fillcolor="#000000" stroked="false">
                <v:path arrowok="t"/>
                <v:fill type="solid"/>
              </v:shape>
            </v:group>
            <v:group style="position:absolute;left:3273;top:574;width:10;height:20" coordorigin="3273,574" coordsize="10,20">
              <v:shape style="position:absolute;left:3273;top:574;width:10;height:20" coordorigin="3273,574" coordsize="10,20" path="m3273,593l3283,593,3283,574,3273,574,3273,593xe" filled="true" fillcolor="#000000" stroked="false">
                <v:path arrowok="t"/>
                <v:fill type="solid"/>
              </v:shape>
            </v:group>
            <v:group style="position:absolute;left:3273;top:593;width:10;height:20" coordorigin="3273,593" coordsize="10,20">
              <v:shape style="position:absolute;left:3273;top:593;width:10;height:20" coordorigin="3273,593" coordsize="10,20" path="m3273,612l3283,612,3283,593,3273,593,3273,612xe" filled="true" fillcolor="#000000" stroked="false">
                <v:path arrowok="t"/>
                <v:fill type="solid"/>
              </v:shape>
            </v:group>
            <v:group style="position:absolute;left:3273;top:612;width:10;height:20" coordorigin="3273,612" coordsize="10,20">
              <v:shape style="position:absolute;left:3273;top:612;width:10;height:20" coordorigin="3273,612" coordsize="10,20" path="m3273,631l3283,631,3283,612,3273,612,3273,631xe" filled="true" fillcolor="#000000" stroked="false">
                <v:path arrowok="t"/>
                <v:fill type="solid"/>
              </v:shape>
            </v:group>
            <v:group style="position:absolute;left:3273;top:631;width:10;height:20" coordorigin="3273,631" coordsize="10,20">
              <v:shape style="position:absolute;left:3273;top:631;width:10;height:20" coordorigin="3273,631" coordsize="10,20" path="m3273,650l3283,650,3283,631,3273,631,3273,650xe" filled="true" fillcolor="#000000" stroked="false">
                <v:path arrowok="t"/>
                <v:fill type="solid"/>
              </v:shape>
            </v:group>
            <v:group style="position:absolute;left:3273;top:650;width:10;height:20" coordorigin="3273,650" coordsize="10,20">
              <v:shape style="position:absolute;left:3273;top:650;width:10;height:20" coordorigin="3273,650" coordsize="10,20" path="m3273,670l3283,670,3283,650,3273,650,3273,670xe" filled="true" fillcolor="#000000" stroked="false">
                <v:path arrowok="t"/>
                <v:fill type="solid"/>
              </v:shape>
            </v:group>
            <v:group style="position:absolute;left:3273;top:670;width:10;height:20" coordorigin="3273,670" coordsize="10,20">
              <v:shape style="position:absolute;left:3273;top:670;width:10;height:20" coordorigin="3273,670" coordsize="10,20" path="m3273,689l3283,689,3283,670,3273,670,3273,689xe" filled="true" fillcolor="#000000" stroked="false">
                <v:path arrowok="t"/>
                <v:fill type="solid"/>
              </v:shape>
            </v:group>
            <v:group style="position:absolute;left:3273;top:689;width:10;height:20" coordorigin="3273,689" coordsize="10,20">
              <v:shape style="position:absolute;left:3273;top:689;width:10;height:20" coordorigin="3273,689" coordsize="10,20" path="m3273,708l3283,708,3283,689,3273,689,3273,708xe" filled="true" fillcolor="#000000" stroked="false">
                <v:path arrowok="t"/>
                <v:fill type="solid"/>
              </v:shape>
            </v:group>
            <v:group style="position:absolute;left:3273;top:708;width:10;height:20" coordorigin="3273,708" coordsize="10,20">
              <v:shape style="position:absolute;left:3273;top:708;width:10;height:20" coordorigin="3273,708" coordsize="10,20" path="m3273,727l3283,727,3283,708,3273,708,3273,727xe" filled="true" fillcolor="#000000" stroked="false">
                <v:path arrowok="t"/>
                <v:fill type="solid"/>
              </v:shape>
            </v:group>
            <v:group style="position:absolute;left:3273;top:734;width:10;height:2" coordorigin="3273,734" coordsize="10,2">
              <v:shape style="position:absolute;left:3273;top:734;width:10;height:2" coordorigin="3273,734" coordsize="10,0" path="m3273,734l3283,734e" filled="false" stroked="true" strokeweight=".65997pt" strokecolor="#000000">
                <v:path arrowok="t"/>
              </v:shape>
            </v:group>
            <v:group style="position:absolute;left:4435;top:401;width:10;height:20" coordorigin="4435,401" coordsize="10,20">
              <v:shape style="position:absolute;left:4435;top:401;width:10;height:20" coordorigin="4435,401" coordsize="10,20" path="m4435,420l4445,420,4445,401,4435,401,4435,420xe" filled="true" fillcolor="#000000" stroked="false">
                <v:path arrowok="t"/>
                <v:fill type="solid"/>
              </v:shape>
            </v:group>
            <v:group style="position:absolute;left:4435;top:420;width:10;height:20" coordorigin="4435,420" coordsize="10,20">
              <v:shape style="position:absolute;left:4435;top:420;width:10;height:20" coordorigin="4435,420" coordsize="10,20" path="m4435,439l4445,439,4445,420,4435,420,4435,439xe" filled="true" fillcolor="#000000" stroked="false">
                <v:path arrowok="t"/>
                <v:fill type="solid"/>
              </v:shape>
            </v:group>
            <v:group style="position:absolute;left:4435;top:439;width:10;height:20" coordorigin="4435,439" coordsize="10,20">
              <v:shape style="position:absolute;left:4435;top:439;width:10;height:20" coordorigin="4435,439" coordsize="10,20" path="m4435,458l4445,458,4445,439,4435,439,4435,458xe" filled="true" fillcolor="#000000" stroked="false">
                <v:path arrowok="t"/>
                <v:fill type="solid"/>
              </v:shape>
            </v:group>
            <v:group style="position:absolute;left:4435;top:458;width:10;height:20" coordorigin="4435,458" coordsize="10,20">
              <v:shape style="position:absolute;left:4435;top:458;width:10;height:20" coordorigin="4435,458" coordsize="10,20" path="m4435,478l4445,478,4445,458,4435,458,4435,478xe" filled="true" fillcolor="#000000" stroked="false">
                <v:path arrowok="t"/>
                <v:fill type="solid"/>
              </v:shape>
            </v:group>
            <v:group style="position:absolute;left:4435;top:478;width:10;height:20" coordorigin="4435,478" coordsize="10,20">
              <v:shape style="position:absolute;left:4435;top:478;width:10;height:20" coordorigin="4435,478" coordsize="10,20" path="m4435,497l4445,497,4445,478,4435,478,4435,497xe" filled="true" fillcolor="#000000" stroked="false">
                <v:path arrowok="t"/>
                <v:fill type="solid"/>
              </v:shape>
            </v:group>
            <v:group style="position:absolute;left:4435;top:497;width:10;height:20" coordorigin="4435,497" coordsize="10,20">
              <v:shape style="position:absolute;left:4435;top:497;width:10;height:20" coordorigin="4435,497" coordsize="10,20" path="m4435,516l4445,516,4445,497,4435,497,4435,516xe" filled="true" fillcolor="#000000" stroked="false">
                <v:path arrowok="t"/>
                <v:fill type="solid"/>
              </v:shape>
            </v:group>
            <v:group style="position:absolute;left:4435;top:516;width:10;height:20" coordorigin="4435,516" coordsize="10,20">
              <v:shape style="position:absolute;left:4435;top:516;width:10;height:20" coordorigin="4435,516" coordsize="10,20" path="m4435,535l4445,535,4445,516,4435,516,4435,535xe" filled="true" fillcolor="#000000" stroked="false">
                <v:path arrowok="t"/>
                <v:fill type="solid"/>
              </v:shape>
            </v:group>
            <v:group style="position:absolute;left:4435;top:535;width:10;height:20" coordorigin="4435,535" coordsize="10,20">
              <v:shape style="position:absolute;left:4435;top:535;width:10;height:20" coordorigin="4435,535" coordsize="10,20" path="m4435,554l4445,554,4445,535,4435,535,4435,554xe" filled="true" fillcolor="#000000" stroked="false">
                <v:path arrowok="t"/>
                <v:fill type="solid"/>
              </v:shape>
            </v:group>
            <v:group style="position:absolute;left:4435;top:554;width:10;height:20" coordorigin="4435,554" coordsize="10,20">
              <v:shape style="position:absolute;left:4435;top:554;width:10;height:20" coordorigin="4435,554" coordsize="10,20" path="m4435,574l4445,574,4445,554,4435,554,4435,574xe" filled="true" fillcolor="#000000" stroked="false">
                <v:path arrowok="t"/>
                <v:fill type="solid"/>
              </v:shape>
            </v:group>
            <v:group style="position:absolute;left:4435;top:574;width:10;height:20" coordorigin="4435,574" coordsize="10,20">
              <v:shape style="position:absolute;left:4435;top:574;width:10;height:20" coordorigin="4435,574" coordsize="10,20" path="m4435,593l4445,593,4445,574,4435,574,4435,593xe" filled="true" fillcolor="#000000" stroked="false">
                <v:path arrowok="t"/>
                <v:fill type="solid"/>
              </v:shape>
            </v:group>
            <v:group style="position:absolute;left:4435;top:593;width:10;height:20" coordorigin="4435,593" coordsize="10,20">
              <v:shape style="position:absolute;left:4435;top:593;width:10;height:20" coordorigin="4435,593" coordsize="10,20" path="m4435,612l4445,612,4445,593,4435,593,4435,612xe" filled="true" fillcolor="#000000" stroked="false">
                <v:path arrowok="t"/>
                <v:fill type="solid"/>
              </v:shape>
            </v:group>
            <v:group style="position:absolute;left:4435;top:612;width:10;height:20" coordorigin="4435,612" coordsize="10,20">
              <v:shape style="position:absolute;left:4435;top:612;width:10;height:20" coordorigin="4435,612" coordsize="10,20" path="m4435,631l4445,631,4445,612,4435,612,4435,631xe" filled="true" fillcolor="#000000" stroked="false">
                <v:path arrowok="t"/>
                <v:fill type="solid"/>
              </v:shape>
            </v:group>
            <v:group style="position:absolute;left:4435;top:631;width:10;height:20" coordorigin="4435,631" coordsize="10,20">
              <v:shape style="position:absolute;left:4435;top:631;width:10;height:20" coordorigin="4435,631" coordsize="10,20" path="m4435,650l4445,650,4445,631,4435,631,4435,650xe" filled="true" fillcolor="#000000" stroked="false">
                <v:path arrowok="t"/>
                <v:fill type="solid"/>
              </v:shape>
            </v:group>
            <v:group style="position:absolute;left:4435;top:650;width:10;height:20" coordorigin="4435,650" coordsize="10,20">
              <v:shape style="position:absolute;left:4435;top:650;width:10;height:20" coordorigin="4435,650" coordsize="10,20" path="m4435,670l4445,670,4445,650,4435,650,4435,670xe" filled="true" fillcolor="#000000" stroked="false">
                <v:path arrowok="t"/>
                <v:fill type="solid"/>
              </v:shape>
            </v:group>
            <v:group style="position:absolute;left:4435;top:670;width:10;height:20" coordorigin="4435,670" coordsize="10,20">
              <v:shape style="position:absolute;left:4435;top:670;width:10;height:20" coordorigin="4435,670" coordsize="10,20" path="m4435,689l4445,689,4445,670,4435,670,4435,689xe" filled="true" fillcolor="#000000" stroked="false">
                <v:path arrowok="t"/>
                <v:fill type="solid"/>
              </v:shape>
            </v:group>
            <v:group style="position:absolute;left:4435;top:689;width:10;height:20" coordorigin="4435,689" coordsize="10,20">
              <v:shape style="position:absolute;left:4435;top:689;width:10;height:20" coordorigin="4435,689" coordsize="10,20" path="m4435,708l4445,708,4445,689,4435,689,4435,708xe" filled="true" fillcolor="#000000" stroked="false">
                <v:path arrowok="t"/>
                <v:fill type="solid"/>
              </v:shape>
            </v:group>
            <v:group style="position:absolute;left:4435;top:708;width:10;height:20" coordorigin="4435,708" coordsize="10,20">
              <v:shape style="position:absolute;left:4435;top:708;width:10;height:20" coordorigin="4435,708" coordsize="10,20" path="m4435,727l4445,727,4445,708,4435,708,4435,727xe" filled="true" fillcolor="#000000" stroked="false">
                <v:path arrowok="t"/>
                <v:fill type="solid"/>
              </v:shape>
            </v:group>
            <v:group style="position:absolute;left:4435;top:734;width:10;height:2" coordorigin="4435,734" coordsize="10,2">
              <v:shape style="position:absolute;left:4435;top:734;width:10;height:2" coordorigin="4435,734" coordsize="10,0" path="m4435,734l4445,734e" filled="false" stroked="true" strokeweight=".65997pt" strokecolor="#000000">
                <v:path arrowok="t"/>
              </v:shape>
            </v:group>
            <v:group style="position:absolute;left:5776;top:401;width:10;height:20" coordorigin="5776,401" coordsize="10,20">
              <v:shape style="position:absolute;left:5776;top:401;width:10;height:20" coordorigin="5776,401" coordsize="10,20" path="m5776,420l5785,420,5785,401,5776,401,5776,420xe" filled="true" fillcolor="#000000" stroked="false">
                <v:path arrowok="t"/>
                <v:fill type="solid"/>
              </v:shape>
            </v:group>
            <v:group style="position:absolute;left:5776;top:420;width:10;height:20" coordorigin="5776,420" coordsize="10,20">
              <v:shape style="position:absolute;left:5776;top:420;width:10;height:20" coordorigin="5776,420" coordsize="10,20" path="m5776,439l5785,439,5785,420,5776,420,5776,439xe" filled="true" fillcolor="#000000" stroked="false">
                <v:path arrowok="t"/>
                <v:fill type="solid"/>
              </v:shape>
            </v:group>
            <v:group style="position:absolute;left:5776;top:439;width:10;height:20" coordorigin="5776,439" coordsize="10,20">
              <v:shape style="position:absolute;left:5776;top:439;width:10;height:20" coordorigin="5776,439" coordsize="10,20" path="m5776,458l5785,458,5785,439,5776,439,5776,458xe" filled="true" fillcolor="#000000" stroked="false">
                <v:path arrowok="t"/>
                <v:fill type="solid"/>
              </v:shape>
            </v:group>
            <v:group style="position:absolute;left:5776;top:458;width:10;height:20" coordorigin="5776,458" coordsize="10,20">
              <v:shape style="position:absolute;left:5776;top:458;width:10;height:20" coordorigin="5776,458" coordsize="10,20" path="m5776,478l5785,478,5785,458,5776,458,5776,478xe" filled="true" fillcolor="#000000" stroked="false">
                <v:path arrowok="t"/>
                <v:fill type="solid"/>
              </v:shape>
            </v:group>
            <v:group style="position:absolute;left:5776;top:478;width:10;height:20" coordorigin="5776,478" coordsize="10,20">
              <v:shape style="position:absolute;left:5776;top:478;width:10;height:20" coordorigin="5776,478" coordsize="10,20" path="m5776,497l5785,497,5785,478,5776,478,5776,497xe" filled="true" fillcolor="#000000" stroked="false">
                <v:path arrowok="t"/>
                <v:fill type="solid"/>
              </v:shape>
            </v:group>
            <v:group style="position:absolute;left:5776;top:497;width:10;height:20" coordorigin="5776,497" coordsize="10,20">
              <v:shape style="position:absolute;left:5776;top:497;width:10;height:20" coordorigin="5776,497" coordsize="10,20" path="m5776,516l5785,516,5785,497,5776,497,5776,516xe" filled="true" fillcolor="#000000" stroked="false">
                <v:path arrowok="t"/>
                <v:fill type="solid"/>
              </v:shape>
            </v:group>
            <v:group style="position:absolute;left:5776;top:516;width:10;height:20" coordorigin="5776,516" coordsize="10,20">
              <v:shape style="position:absolute;left:5776;top:516;width:10;height:20" coordorigin="5776,516" coordsize="10,20" path="m5776,535l5785,535,5785,516,5776,516,5776,535xe" filled="true" fillcolor="#000000" stroked="false">
                <v:path arrowok="t"/>
                <v:fill type="solid"/>
              </v:shape>
            </v:group>
            <v:group style="position:absolute;left:5776;top:535;width:10;height:20" coordorigin="5776,535" coordsize="10,20">
              <v:shape style="position:absolute;left:5776;top:535;width:10;height:20" coordorigin="5776,535" coordsize="10,20" path="m5776,554l5785,554,5785,535,5776,535,5776,554xe" filled="true" fillcolor="#000000" stroked="false">
                <v:path arrowok="t"/>
                <v:fill type="solid"/>
              </v:shape>
            </v:group>
            <v:group style="position:absolute;left:5776;top:554;width:10;height:20" coordorigin="5776,554" coordsize="10,20">
              <v:shape style="position:absolute;left:5776;top:554;width:10;height:20" coordorigin="5776,554" coordsize="10,20" path="m5776,574l5785,574,5785,554,5776,554,5776,574xe" filled="true" fillcolor="#000000" stroked="false">
                <v:path arrowok="t"/>
                <v:fill type="solid"/>
              </v:shape>
            </v:group>
            <v:group style="position:absolute;left:5776;top:574;width:10;height:20" coordorigin="5776,574" coordsize="10,20">
              <v:shape style="position:absolute;left:5776;top:574;width:10;height:20" coordorigin="5776,574" coordsize="10,20" path="m5776,593l5785,593,5785,574,5776,574,5776,593xe" filled="true" fillcolor="#000000" stroked="false">
                <v:path arrowok="t"/>
                <v:fill type="solid"/>
              </v:shape>
            </v:group>
            <v:group style="position:absolute;left:5776;top:593;width:10;height:20" coordorigin="5776,593" coordsize="10,20">
              <v:shape style="position:absolute;left:5776;top:593;width:10;height:20" coordorigin="5776,593" coordsize="10,20" path="m5776,612l5785,612,5785,593,5776,593,5776,612xe" filled="true" fillcolor="#000000" stroked="false">
                <v:path arrowok="t"/>
                <v:fill type="solid"/>
              </v:shape>
            </v:group>
            <v:group style="position:absolute;left:5776;top:612;width:10;height:20" coordorigin="5776,612" coordsize="10,20">
              <v:shape style="position:absolute;left:5776;top:612;width:10;height:20" coordorigin="5776,612" coordsize="10,20" path="m5776,631l5785,631,5785,612,5776,612,5776,631xe" filled="true" fillcolor="#000000" stroked="false">
                <v:path arrowok="t"/>
                <v:fill type="solid"/>
              </v:shape>
            </v:group>
            <v:group style="position:absolute;left:5776;top:631;width:10;height:20" coordorigin="5776,631" coordsize="10,20">
              <v:shape style="position:absolute;left:5776;top:631;width:10;height:20" coordorigin="5776,631" coordsize="10,20" path="m5776,650l5785,650,5785,631,5776,631,5776,650xe" filled="true" fillcolor="#000000" stroked="false">
                <v:path arrowok="t"/>
                <v:fill type="solid"/>
              </v:shape>
            </v:group>
            <v:group style="position:absolute;left:5776;top:650;width:10;height:20" coordorigin="5776,650" coordsize="10,20">
              <v:shape style="position:absolute;left:5776;top:650;width:10;height:20" coordorigin="5776,650" coordsize="10,20" path="m5776,670l5785,670,5785,650,5776,650,5776,670xe" filled="true" fillcolor="#000000" stroked="false">
                <v:path arrowok="t"/>
                <v:fill type="solid"/>
              </v:shape>
            </v:group>
            <v:group style="position:absolute;left:5776;top:670;width:10;height:20" coordorigin="5776,670" coordsize="10,20">
              <v:shape style="position:absolute;left:5776;top:670;width:10;height:20" coordorigin="5776,670" coordsize="10,20" path="m5776,689l5785,689,5785,670,5776,670,5776,689xe" filled="true" fillcolor="#000000" stroked="false">
                <v:path arrowok="t"/>
                <v:fill type="solid"/>
              </v:shape>
            </v:group>
            <v:group style="position:absolute;left:5776;top:689;width:10;height:20" coordorigin="5776,689" coordsize="10,20">
              <v:shape style="position:absolute;left:5776;top:689;width:10;height:20" coordorigin="5776,689" coordsize="10,20" path="m5776,708l5785,708,5785,689,5776,689,5776,708xe" filled="true" fillcolor="#000000" stroked="false">
                <v:path arrowok="t"/>
                <v:fill type="solid"/>
              </v:shape>
            </v:group>
            <v:group style="position:absolute;left:5776;top:708;width:10;height:20" coordorigin="5776,708" coordsize="10,20">
              <v:shape style="position:absolute;left:5776;top:708;width:10;height:20" coordorigin="5776,708" coordsize="10,20" path="m5776,727l5785,727,5785,708,5776,708,5776,727xe" filled="true" fillcolor="#000000" stroked="false">
                <v:path arrowok="t"/>
                <v:fill type="solid"/>
              </v:shape>
            </v:group>
            <v:group style="position:absolute;left:5776;top:734;width:10;height:2" coordorigin="5776,734" coordsize="10,2">
              <v:shape style="position:absolute;left:5776;top:734;width:10;height:2" coordorigin="5776,734" coordsize="10,0" path="m5776,734l5785,734e" filled="false" stroked="true" strokeweight=".65997pt" strokecolor="#000000">
                <v:path arrowok="t"/>
              </v:shape>
            </v:group>
            <v:group style="position:absolute;left:7094;top:401;width:10;height:20" coordorigin="7094,401" coordsize="10,20">
              <v:shape style="position:absolute;left:7094;top:401;width:10;height:20" coordorigin="7094,401" coordsize="10,20" path="m7094,420l7103,420,7103,401,7094,401,7094,420xe" filled="true" fillcolor="#000000" stroked="false">
                <v:path arrowok="t"/>
                <v:fill type="solid"/>
              </v:shape>
            </v:group>
            <v:group style="position:absolute;left:7094;top:420;width:10;height:20" coordorigin="7094,420" coordsize="10,20">
              <v:shape style="position:absolute;left:7094;top:420;width:10;height:20" coordorigin="7094,420" coordsize="10,20" path="m7094,439l7103,439,7103,420,7094,420,7094,439xe" filled="true" fillcolor="#000000" stroked="false">
                <v:path arrowok="t"/>
                <v:fill type="solid"/>
              </v:shape>
            </v:group>
            <v:group style="position:absolute;left:7094;top:439;width:10;height:20" coordorigin="7094,439" coordsize="10,20">
              <v:shape style="position:absolute;left:7094;top:439;width:10;height:20" coordorigin="7094,439" coordsize="10,20" path="m7094,458l7103,458,7103,439,7094,439,7094,458xe" filled="true" fillcolor="#000000" stroked="false">
                <v:path arrowok="t"/>
                <v:fill type="solid"/>
              </v:shape>
            </v:group>
            <v:group style="position:absolute;left:7094;top:458;width:10;height:20" coordorigin="7094,458" coordsize="10,20">
              <v:shape style="position:absolute;left:7094;top:458;width:10;height:20" coordorigin="7094,458" coordsize="10,20" path="m7094,478l7103,478,7103,458,7094,458,7094,478xe" filled="true" fillcolor="#000000" stroked="false">
                <v:path arrowok="t"/>
                <v:fill type="solid"/>
              </v:shape>
            </v:group>
            <v:group style="position:absolute;left:7094;top:478;width:10;height:20" coordorigin="7094,478" coordsize="10,20">
              <v:shape style="position:absolute;left:7094;top:478;width:10;height:20" coordorigin="7094,478" coordsize="10,20" path="m7094,497l7103,497,7103,478,7094,478,7094,497xe" filled="true" fillcolor="#000000" stroked="false">
                <v:path arrowok="t"/>
                <v:fill type="solid"/>
              </v:shape>
            </v:group>
            <v:group style="position:absolute;left:7094;top:497;width:10;height:20" coordorigin="7094,497" coordsize="10,20">
              <v:shape style="position:absolute;left:7094;top:497;width:10;height:20" coordorigin="7094,497" coordsize="10,20" path="m7094,516l7103,516,7103,497,7094,497,7094,516xe" filled="true" fillcolor="#000000" stroked="false">
                <v:path arrowok="t"/>
                <v:fill type="solid"/>
              </v:shape>
            </v:group>
            <v:group style="position:absolute;left:7094;top:516;width:10;height:20" coordorigin="7094,516" coordsize="10,20">
              <v:shape style="position:absolute;left:7094;top:516;width:10;height:20" coordorigin="7094,516" coordsize="10,20" path="m7094,535l7103,535,7103,516,7094,516,7094,535xe" filled="true" fillcolor="#000000" stroked="false">
                <v:path arrowok="t"/>
                <v:fill type="solid"/>
              </v:shape>
            </v:group>
            <v:group style="position:absolute;left:7094;top:535;width:10;height:20" coordorigin="7094,535" coordsize="10,20">
              <v:shape style="position:absolute;left:7094;top:535;width:10;height:20" coordorigin="7094,535" coordsize="10,20" path="m7094,554l7103,554,7103,535,7094,535,7094,554xe" filled="true" fillcolor="#000000" stroked="false">
                <v:path arrowok="t"/>
                <v:fill type="solid"/>
              </v:shape>
            </v:group>
            <v:group style="position:absolute;left:7094;top:554;width:10;height:20" coordorigin="7094,554" coordsize="10,20">
              <v:shape style="position:absolute;left:7094;top:554;width:10;height:20" coordorigin="7094,554" coordsize="10,20" path="m7094,574l7103,574,7103,554,7094,554,7094,574xe" filled="true" fillcolor="#000000" stroked="false">
                <v:path arrowok="t"/>
                <v:fill type="solid"/>
              </v:shape>
            </v:group>
            <v:group style="position:absolute;left:7094;top:574;width:10;height:20" coordorigin="7094,574" coordsize="10,20">
              <v:shape style="position:absolute;left:7094;top:574;width:10;height:20" coordorigin="7094,574" coordsize="10,20" path="m7094,593l7103,593,7103,574,7094,574,7094,593xe" filled="true" fillcolor="#000000" stroked="false">
                <v:path arrowok="t"/>
                <v:fill type="solid"/>
              </v:shape>
            </v:group>
            <v:group style="position:absolute;left:7094;top:593;width:10;height:20" coordorigin="7094,593" coordsize="10,20">
              <v:shape style="position:absolute;left:7094;top:593;width:10;height:20" coordorigin="7094,593" coordsize="10,20" path="m7094,612l7103,612,7103,593,7094,593,7094,612xe" filled="true" fillcolor="#000000" stroked="false">
                <v:path arrowok="t"/>
                <v:fill type="solid"/>
              </v:shape>
            </v:group>
            <v:group style="position:absolute;left:7094;top:612;width:10;height:20" coordorigin="7094,612" coordsize="10,20">
              <v:shape style="position:absolute;left:7094;top:612;width:10;height:20" coordorigin="7094,612" coordsize="10,20" path="m7094,631l7103,631,7103,612,7094,612,7094,631xe" filled="true" fillcolor="#000000" stroked="false">
                <v:path arrowok="t"/>
                <v:fill type="solid"/>
              </v:shape>
            </v:group>
            <v:group style="position:absolute;left:7094;top:631;width:10;height:20" coordorigin="7094,631" coordsize="10,20">
              <v:shape style="position:absolute;left:7094;top:631;width:10;height:20" coordorigin="7094,631" coordsize="10,20" path="m7094,650l7103,650,7103,631,7094,631,7094,650xe" filled="true" fillcolor="#000000" stroked="false">
                <v:path arrowok="t"/>
                <v:fill type="solid"/>
              </v:shape>
            </v:group>
            <v:group style="position:absolute;left:7094;top:650;width:10;height:20" coordorigin="7094,650" coordsize="10,20">
              <v:shape style="position:absolute;left:7094;top:650;width:10;height:20" coordorigin="7094,650" coordsize="10,20" path="m7094,670l7103,670,7103,650,7094,650,7094,670xe" filled="true" fillcolor="#000000" stroked="false">
                <v:path arrowok="t"/>
                <v:fill type="solid"/>
              </v:shape>
            </v:group>
            <v:group style="position:absolute;left:7094;top:670;width:10;height:20" coordorigin="7094,670" coordsize="10,20">
              <v:shape style="position:absolute;left:7094;top:670;width:10;height:20" coordorigin="7094,670" coordsize="10,20" path="m7094,689l7103,689,7103,670,7094,670,7094,689xe" filled="true" fillcolor="#000000" stroked="false">
                <v:path arrowok="t"/>
                <v:fill type="solid"/>
              </v:shape>
            </v:group>
            <v:group style="position:absolute;left:7094;top:689;width:10;height:20" coordorigin="7094,689" coordsize="10,20">
              <v:shape style="position:absolute;left:7094;top:689;width:10;height:20" coordorigin="7094,689" coordsize="10,20" path="m7094,708l7103,708,7103,689,7094,689,7094,708xe" filled="true" fillcolor="#000000" stroked="false">
                <v:path arrowok="t"/>
                <v:fill type="solid"/>
              </v:shape>
            </v:group>
            <v:group style="position:absolute;left:7094;top:708;width:10;height:20" coordorigin="7094,708" coordsize="10,20">
              <v:shape style="position:absolute;left:7094;top:708;width:10;height:20" coordorigin="7094,708" coordsize="10,20" path="m7094,727l7103,727,7103,708,7094,708,7094,727xe" filled="true" fillcolor="#000000" stroked="false">
                <v:path arrowok="t"/>
                <v:fill type="solid"/>
              </v:shape>
            </v:group>
            <v:group style="position:absolute;left:7094;top:734;width:10;height:2" coordorigin="7094,734" coordsize="10,2">
              <v:shape style="position:absolute;left:7094;top:734;width:10;height:2" coordorigin="7094,734" coordsize="10,0" path="m7094,734l7103,734e" filled="false" stroked="true" strokeweight=".65997pt" strokecolor="#000000">
                <v:path arrowok="t"/>
              </v:shape>
            </v:group>
            <v:group style="position:absolute;left:8254;top:401;width:10;height:20" coordorigin="8254,401" coordsize="10,20">
              <v:shape style="position:absolute;left:8254;top:401;width:10;height:20" coordorigin="8254,401" coordsize="10,20" path="m8254,420l8264,420,8264,401,8254,401,8254,420xe" filled="true" fillcolor="#000000" stroked="false">
                <v:path arrowok="t"/>
                <v:fill type="solid"/>
              </v:shape>
            </v:group>
            <v:group style="position:absolute;left:8254;top:420;width:10;height:20" coordorigin="8254,420" coordsize="10,20">
              <v:shape style="position:absolute;left:8254;top:420;width:10;height:20" coordorigin="8254,420" coordsize="10,20" path="m8254,439l8264,439,8264,420,8254,420,8254,439xe" filled="true" fillcolor="#000000" stroked="false">
                <v:path arrowok="t"/>
                <v:fill type="solid"/>
              </v:shape>
            </v:group>
            <v:group style="position:absolute;left:8254;top:439;width:10;height:20" coordorigin="8254,439" coordsize="10,20">
              <v:shape style="position:absolute;left:8254;top:439;width:10;height:20" coordorigin="8254,439" coordsize="10,20" path="m8254,458l8264,458,8264,439,8254,439,8254,458xe" filled="true" fillcolor="#000000" stroked="false">
                <v:path arrowok="t"/>
                <v:fill type="solid"/>
              </v:shape>
            </v:group>
            <v:group style="position:absolute;left:8254;top:458;width:10;height:20" coordorigin="8254,458" coordsize="10,20">
              <v:shape style="position:absolute;left:8254;top:458;width:10;height:20" coordorigin="8254,458" coordsize="10,20" path="m8254,478l8264,478,8264,458,8254,458,8254,478xe" filled="true" fillcolor="#000000" stroked="false">
                <v:path arrowok="t"/>
                <v:fill type="solid"/>
              </v:shape>
            </v:group>
            <v:group style="position:absolute;left:8254;top:478;width:10;height:20" coordorigin="8254,478" coordsize="10,20">
              <v:shape style="position:absolute;left:8254;top:478;width:10;height:20" coordorigin="8254,478" coordsize="10,20" path="m8254,497l8264,497,8264,478,8254,478,8254,497xe" filled="true" fillcolor="#000000" stroked="false">
                <v:path arrowok="t"/>
                <v:fill type="solid"/>
              </v:shape>
            </v:group>
            <v:group style="position:absolute;left:8254;top:497;width:10;height:20" coordorigin="8254,497" coordsize="10,20">
              <v:shape style="position:absolute;left:8254;top:497;width:10;height:20" coordorigin="8254,497" coordsize="10,20" path="m8254,516l8264,516,8264,497,8254,497,8254,516xe" filled="true" fillcolor="#000000" stroked="false">
                <v:path arrowok="t"/>
                <v:fill type="solid"/>
              </v:shape>
            </v:group>
            <v:group style="position:absolute;left:8254;top:516;width:10;height:20" coordorigin="8254,516" coordsize="10,20">
              <v:shape style="position:absolute;left:8254;top:516;width:10;height:20" coordorigin="8254,516" coordsize="10,20" path="m8254,535l8264,535,8264,516,8254,516,8254,535xe" filled="true" fillcolor="#000000" stroked="false">
                <v:path arrowok="t"/>
                <v:fill type="solid"/>
              </v:shape>
            </v:group>
            <v:group style="position:absolute;left:8254;top:535;width:10;height:20" coordorigin="8254,535" coordsize="10,20">
              <v:shape style="position:absolute;left:8254;top:535;width:10;height:20" coordorigin="8254,535" coordsize="10,20" path="m8254,554l8264,554,8264,535,8254,535,8254,554xe" filled="true" fillcolor="#000000" stroked="false">
                <v:path arrowok="t"/>
                <v:fill type="solid"/>
              </v:shape>
            </v:group>
            <v:group style="position:absolute;left:8254;top:554;width:10;height:20" coordorigin="8254,554" coordsize="10,20">
              <v:shape style="position:absolute;left:8254;top:554;width:10;height:20" coordorigin="8254,554" coordsize="10,20" path="m8254,574l8264,574,8264,554,8254,554,8254,574xe" filled="true" fillcolor="#000000" stroked="false">
                <v:path arrowok="t"/>
                <v:fill type="solid"/>
              </v:shape>
            </v:group>
            <v:group style="position:absolute;left:8254;top:574;width:10;height:20" coordorigin="8254,574" coordsize="10,20">
              <v:shape style="position:absolute;left:8254;top:574;width:10;height:20" coordorigin="8254,574" coordsize="10,20" path="m8254,593l8264,593,8264,574,8254,574,8254,593xe" filled="true" fillcolor="#000000" stroked="false">
                <v:path arrowok="t"/>
                <v:fill type="solid"/>
              </v:shape>
            </v:group>
            <v:group style="position:absolute;left:8254;top:593;width:10;height:20" coordorigin="8254,593" coordsize="10,20">
              <v:shape style="position:absolute;left:8254;top:593;width:10;height:20" coordorigin="8254,593" coordsize="10,20" path="m8254,612l8264,612,8264,593,8254,593,8254,612xe" filled="true" fillcolor="#000000" stroked="false">
                <v:path arrowok="t"/>
                <v:fill type="solid"/>
              </v:shape>
            </v:group>
            <v:group style="position:absolute;left:8254;top:612;width:10;height:20" coordorigin="8254,612" coordsize="10,20">
              <v:shape style="position:absolute;left:8254;top:612;width:10;height:20" coordorigin="8254,612" coordsize="10,20" path="m8254,631l8264,631,8264,612,8254,612,8254,631xe" filled="true" fillcolor="#000000" stroked="false">
                <v:path arrowok="t"/>
                <v:fill type="solid"/>
              </v:shape>
            </v:group>
            <v:group style="position:absolute;left:8254;top:631;width:10;height:20" coordorigin="8254,631" coordsize="10,20">
              <v:shape style="position:absolute;left:8254;top:631;width:10;height:20" coordorigin="8254,631" coordsize="10,20" path="m8254,650l8264,650,8264,631,8254,631,8254,650xe" filled="true" fillcolor="#000000" stroked="false">
                <v:path arrowok="t"/>
                <v:fill type="solid"/>
              </v:shape>
            </v:group>
            <v:group style="position:absolute;left:8254;top:650;width:10;height:20" coordorigin="8254,650" coordsize="10,20">
              <v:shape style="position:absolute;left:8254;top:650;width:10;height:20" coordorigin="8254,650" coordsize="10,20" path="m8254,670l8264,670,8264,650,8254,650,8254,670xe" filled="true" fillcolor="#000000" stroked="false">
                <v:path arrowok="t"/>
                <v:fill type="solid"/>
              </v:shape>
            </v:group>
            <v:group style="position:absolute;left:8254;top:670;width:10;height:20" coordorigin="8254,670" coordsize="10,20">
              <v:shape style="position:absolute;left:8254;top:670;width:10;height:20" coordorigin="8254,670" coordsize="10,20" path="m8254,689l8264,689,8264,670,8254,670,8254,689xe" filled="true" fillcolor="#000000" stroked="false">
                <v:path arrowok="t"/>
                <v:fill type="solid"/>
              </v:shape>
            </v:group>
            <v:group style="position:absolute;left:8254;top:689;width:10;height:20" coordorigin="8254,689" coordsize="10,20">
              <v:shape style="position:absolute;left:8254;top:689;width:10;height:20" coordorigin="8254,689" coordsize="10,20" path="m8254,708l8264,708,8264,689,8254,689,8254,708xe" filled="true" fillcolor="#000000" stroked="false">
                <v:path arrowok="t"/>
                <v:fill type="solid"/>
              </v:shape>
            </v:group>
            <v:group style="position:absolute;left:8254;top:708;width:10;height:20" coordorigin="8254,708" coordsize="10,20">
              <v:shape style="position:absolute;left:8254;top:708;width:10;height:20" coordorigin="8254,708" coordsize="10,20" path="m8254,727l8264,727,8264,708,8254,708,8254,727xe" filled="true" fillcolor="#000000" stroked="false">
                <v:path arrowok="t"/>
                <v:fill type="solid"/>
              </v:shape>
            </v:group>
            <v:group style="position:absolute;left:8254;top:734;width:10;height:2" coordorigin="8254,734" coordsize="10,2">
              <v:shape style="position:absolute;left:8254;top:734;width:10;height:2" coordorigin="8254,734" coordsize="10,0" path="m8254,734l8264,734e" filled="false" stroked="true" strokeweight=".65997pt" strokecolor="#000000">
                <v:path arrowok="t"/>
              </v:shape>
            </v:group>
            <v:group style="position:absolute;left:29;top:750;width:1904;height:2" coordorigin="29,750" coordsize="1904,2">
              <v:shape style="position:absolute;left:29;top:750;width:1904;height:2" coordorigin="29,750" coordsize="1904,0" path="m29,750l1933,750e" filled="false" stroked="true" strokeweight=".95999pt" strokecolor="#000000">
                <v:path arrowok="t"/>
              </v:shape>
              <v:shape style="position:absolute;left:1933;top:760;width:10;height:2" type="#_x0000_t75" stroked="false">
                <v:imagedata r:id="rId203" o:title=""/>
              </v:shape>
            </v:group>
            <v:group style="position:absolute;left:1933;top:740;width:20;height:20" coordorigin="1933,740" coordsize="20,20">
              <v:shape style="position:absolute;left:1933;top:740;width:20;height:20" coordorigin="1933,740" coordsize="20,20" path="m1933,760l1952,760,1952,740,1933,740,1933,760xe" filled="true" fillcolor="#000000" stroked="false">
                <v:path arrowok="t"/>
                <v:fill type="solid"/>
              </v:shape>
            </v:group>
            <v:group style="position:absolute;left:1952;top:750;width:1322;height:2" coordorigin="1952,750" coordsize="1322,2">
              <v:shape style="position:absolute;left:1952;top:750;width:1322;height:2" coordorigin="1952,750" coordsize="1322,0" path="m1952,750l3273,750e" filled="false" stroked="true" strokeweight=".95999pt" strokecolor="#000000">
                <v:path arrowok="t"/>
              </v:shape>
              <v:shape style="position:absolute;left:3273;top:760;width:10;height:2" type="#_x0000_t75" stroked="false">
                <v:imagedata r:id="rId203" o:title=""/>
              </v:shape>
            </v:group>
            <v:group style="position:absolute;left:3273;top:740;width:20;height:20" coordorigin="3273,740" coordsize="20,20">
              <v:shape style="position:absolute;left:3273;top:740;width:20;height:20" coordorigin="3273,740" coordsize="20,20" path="m3273,760l3293,760,3293,740,3273,740,3273,760xe" filled="true" fillcolor="#000000" stroked="false">
                <v:path arrowok="t"/>
                <v:fill type="solid"/>
              </v:shape>
            </v:group>
            <v:group style="position:absolute;left:3293;top:750;width:1143;height:2" coordorigin="3293,750" coordsize="1143,2">
              <v:shape style="position:absolute;left:3293;top:750;width:1143;height:2" coordorigin="3293,750" coordsize="1143,0" path="m3293,750l4435,750e" filled="false" stroked="true" strokeweight=".95999pt" strokecolor="#000000">
                <v:path arrowok="t"/>
              </v:shape>
              <v:shape style="position:absolute;left:4435;top:760;width:10;height:2" type="#_x0000_t75" stroked="false">
                <v:imagedata r:id="rId203" o:title=""/>
              </v:shape>
            </v:group>
            <v:group style="position:absolute;left:4435;top:740;width:20;height:20" coordorigin="4435,740" coordsize="20,20">
              <v:shape style="position:absolute;left:4435;top:740;width:20;height:20" coordorigin="4435,740" coordsize="20,20" path="m4435,760l4455,760,4455,740,4435,740,4435,760xe" filled="true" fillcolor="#000000" stroked="false">
                <v:path arrowok="t"/>
                <v:fill type="solid"/>
              </v:shape>
            </v:group>
            <v:group style="position:absolute;left:4455;top:750;width:1322;height:2" coordorigin="4455,750" coordsize="1322,2">
              <v:shape style="position:absolute;left:4455;top:750;width:1322;height:2" coordorigin="4455,750" coordsize="1322,0" path="m4455,750l5776,750e" filled="false" stroked="true" strokeweight=".95999pt" strokecolor="#000000">
                <v:path arrowok="t"/>
              </v:shape>
              <v:shape style="position:absolute;left:5776;top:760;width:10;height:2" type="#_x0000_t75" stroked="false">
                <v:imagedata r:id="rId203" o:title=""/>
              </v:shape>
            </v:group>
            <v:group style="position:absolute;left:5776;top:740;width:20;height:20" coordorigin="5776,740" coordsize="20,20">
              <v:shape style="position:absolute;left:5776;top:740;width:20;height:20" coordorigin="5776,740" coordsize="20,20" path="m5776,760l5795,760,5795,740,5776,740,5776,760xe" filled="true" fillcolor="#000000" stroked="false">
                <v:path arrowok="t"/>
                <v:fill type="solid"/>
              </v:shape>
            </v:group>
            <v:group style="position:absolute;left:5795;top:750;width:1299;height:2" coordorigin="5795,750" coordsize="1299,2">
              <v:shape style="position:absolute;left:5795;top:750;width:1299;height:2" coordorigin="5795,750" coordsize="1299,0" path="m5795,750l7094,750e" filled="false" stroked="true" strokeweight=".95999pt" strokecolor="#000000">
                <v:path arrowok="t"/>
              </v:shape>
              <v:shape style="position:absolute;left:7094;top:760;width:10;height:2" type="#_x0000_t75" stroked="false">
                <v:imagedata r:id="rId203" o:title=""/>
              </v:shape>
            </v:group>
            <v:group style="position:absolute;left:7094;top:740;width:20;height:20" coordorigin="7094,740" coordsize="20,20">
              <v:shape style="position:absolute;left:7094;top:740;width:20;height:20" coordorigin="7094,740" coordsize="20,20" path="m7094,760l7113,760,7113,740,7094,740,7094,760xe" filled="true" fillcolor="#000000" stroked="false">
                <v:path arrowok="t"/>
                <v:fill type="solid"/>
              </v:shape>
            </v:group>
            <v:group style="position:absolute;left:7113;top:750;width:1142;height:2" coordorigin="7113,750" coordsize="1142,2">
              <v:shape style="position:absolute;left:7113;top:750;width:1142;height:2" coordorigin="7113,750" coordsize="1142,0" path="m7113,750l8254,750e" filled="false" stroked="true" strokeweight=".95999pt" strokecolor="#000000">
                <v:path arrowok="t"/>
              </v:shape>
              <v:shape style="position:absolute;left:8254;top:760;width:10;height:2" type="#_x0000_t75" stroked="false">
                <v:imagedata r:id="rId203" o:title=""/>
              </v:shape>
            </v:group>
            <v:group style="position:absolute;left:8254;top:740;width:20;height:20" coordorigin="8254,740" coordsize="20,20">
              <v:shape style="position:absolute;left:8254;top:740;width:20;height:20" coordorigin="8254,740" coordsize="20,20" path="m8254,760l8273,760,8273,740,8254,740,8254,760xe" filled="true" fillcolor="#000000" stroked="false">
                <v:path arrowok="t"/>
                <v:fill type="solid"/>
              </v:shape>
            </v:group>
            <v:group style="position:absolute;left:8273;top:750;width:1114;height:2" coordorigin="8273,750" coordsize="1114,2">
              <v:shape style="position:absolute;left:8273;top:750;width:1114;height:2" coordorigin="8273,750" coordsize="1114,0" path="m8273,750l9387,750e" filled="false" stroked="true" strokeweight=".95999pt" strokecolor="#000000">
                <v:path arrowok="t"/>
              </v:shape>
            </v:group>
            <v:group style="position:absolute;left:1933;top:761;width:10;height:20" coordorigin="1933,761" coordsize="10,20">
              <v:shape style="position:absolute;left:1933;top:761;width:10;height:20" coordorigin="1933,761" coordsize="10,20" path="m1933,780l1943,780,1943,761,1933,761,1933,780xe" filled="true" fillcolor="#000000" stroked="false">
                <v:path arrowok="t"/>
                <v:fill type="solid"/>
              </v:shape>
            </v:group>
            <v:group style="position:absolute;left:1933;top:780;width:10;height:20" coordorigin="1933,780" coordsize="10,20">
              <v:shape style="position:absolute;left:1933;top:780;width:10;height:20" coordorigin="1933,780" coordsize="10,20" path="m1933,799l1943,799,1943,780,1933,780,1933,799xe" filled="true" fillcolor="#000000" stroked="false">
                <v:path arrowok="t"/>
                <v:fill type="solid"/>
              </v:shape>
            </v:group>
            <v:group style="position:absolute;left:1933;top:799;width:10;height:20" coordorigin="1933,799" coordsize="10,20">
              <v:shape style="position:absolute;left:1933;top:799;width:10;height:20" coordorigin="1933,799" coordsize="10,20" path="m1933,818l1943,818,1943,799,1933,799,1933,818xe" filled="true" fillcolor="#000000" stroked="false">
                <v:path arrowok="t"/>
                <v:fill type="solid"/>
              </v:shape>
            </v:group>
            <v:group style="position:absolute;left:1933;top:818;width:10;height:20" coordorigin="1933,818" coordsize="10,20">
              <v:shape style="position:absolute;left:1933;top:818;width:10;height:20" coordorigin="1933,818" coordsize="10,20" path="m1933,838l1943,838,1943,818,1933,818,1933,838xe" filled="true" fillcolor="#000000" stroked="false">
                <v:path arrowok="t"/>
                <v:fill type="solid"/>
              </v:shape>
            </v:group>
            <v:group style="position:absolute;left:1933;top:838;width:10;height:20" coordorigin="1933,838" coordsize="10,20">
              <v:shape style="position:absolute;left:1933;top:838;width:10;height:20" coordorigin="1933,838" coordsize="10,20" path="m1933,857l1943,857,1943,838,1933,838,1933,857xe" filled="true" fillcolor="#000000" stroked="false">
                <v:path arrowok="t"/>
                <v:fill type="solid"/>
              </v:shape>
            </v:group>
            <v:group style="position:absolute;left:1933;top:857;width:10;height:20" coordorigin="1933,857" coordsize="10,20">
              <v:shape style="position:absolute;left:1933;top:857;width:10;height:20" coordorigin="1933,857" coordsize="10,20" path="m1933,876l1943,876,1943,857,1933,857,1933,876xe" filled="true" fillcolor="#000000" stroked="false">
                <v:path arrowok="t"/>
                <v:fill type="solid"/>
              </v:shape>
            </v:group>
            <v:group style="position:absolute;left:1933;top:876;width:10;height:20" coordorigin="1933,876" coordsize="10,20">
              <v:shape style="position:absolute;left:1933;top:876;width:10;height:20" coordorigin="1933,876" coordsize="10,20" path="m1933,896l1943,896,1943,876,1933,876,1933,896xe" filled="true" fillcolor="#000000" stroked="false">
                <v:path arrowok="t"/>
                <v:fill type="solid"/>
              </v:shape>
            </v:group>
            <v:group style="position:absolute;left:1933;top:896;width:10;height:20" coordorigin="1933,896" coordsize="10,20">
              <v:shape style="position:absolute;left:1933;top:896;width:10;height:20" coordorigin="1933,896" coordsize="10,20" path="m1933,915l1943,915,1943,896,1933,896,1933,915xe" filled="true" fillcolor="#000000" stroked="false">
                <v:path arrowok="t"/>
                <v:fill type="solid"/>
              </v:shape>
            </v:group>
            <v:group style="position:absolute;left:1933;top:915;width:10;height:20" coordorigin="1933,915" coordsize="10,20">
              <v:shape style="position:absolute;left:1933;top:915;width:10;height:20" coordorigin="1933,915" coordsize="10,20" path="m1933,934l1943,934,1943,915,1933,915,1933,934xe" filled="true" fillcolor="#000000" stroked="false">
                <v:path arrowok="t"/>
                <v:fill type="solid"/>
              </v:shape>
            </v:group>
            <v:group style="position:absolute;left:1933;top:934;width:10;height:20" coordorigin="1933,934" coordsize="10,20">
              <v:shape style="position:absolute;left:1933;top:934;width:10;height:20" coordorigin="1933,934" coordsize="10,20" path="m1933,953l1943,953,1943,934,1933,934,1933,953xe" filled="true" fillcolor="#000000" stroked="false">
                <v:path arrowok="t"/>
                <v:fill type="solid"/>
              </v:shape>
            </v:group>
            <v:group style="position:absolute;left:1933;top:953;width:10;height:20" coordorigin="1933,953" coordsize="10,20">
              <v:shape style="position:absolute;left:1933;top:953;width:10;height:20" coordorigin="1933,953" coordsize="10,20" path="m1933,972l1943,972,1943,953,1933,953,1933,972xe" filled="true" fillcolor="#000000" stroked="false">
                <v:path arrowok="t"/>
                <v:fill type="solid"/>
              </v:shape>
            </v:group>
            <v:group style="position:absolute;left:1933;top:972;width:10;height:20" coordorigin="1933,972" coordsize="10,20">
              <v:shape style="position:absolute;left:1933;top:972;width:10;height:20" coordorigin="1933,972" coordsize="10,20" path="m1933,992l1943,992,1943,972,1933,972,1933,992xe" filled="true" fillcolor="#000000" stroked="false">
                <v:path arrowok="t"/>
                <v:fill type="solid"/>
              </v:shape>
            </v:group>
            <v:group style="position:absolute;left:1933;top:992;width:10;height:20" coordorigin="1933,992" coordsize="10,20">
              <v:shape style="position:absolute;left:1933;top:992;width:10;height:20" coordorigin="1933,992" coordsize="10,20" path="m1933,1011l1943,1011,1943,992,1933,992,1933,1011xe" filled="true" fillcolor="#000000" stroked="false">
                <v:path arrowok="t"/>
                <v:fill type="solid"/>
              </v:shape>
            </v:group>
            <v:group style="position:absolute;left:1933;top:1011;width:10;height:20" coordorigin="1933,1011" coordsize="10,20">
              <v:shape style="position:absolute;left:1933;top:1011;width:10;height:20" coordorigin="1933,1011" coordsize="10,20" path="m1933,1030l1943,1030,1943,1011,1933,1011,1933,1030xe" filled="true" fillcolor="#000000" stroked="false">
                <v:path arrowok="t"/>
                <v:fill type="solid"/>
              </v:shape>
            </v:group>
            <v:group style="position:absolute;left:1933;top:1030;width:10;height:20" coordorigin="1933,1030" coordsize="10,20">
              <v:shape style="position:absolute;left:1933;top:1030;width:10;height:20" coordorigin="1933,1030" coordsize="10,20" path="m1933,1049l1943,1049,1943,1030,1933,1030,1933,1049xe" filled="true" fillcolor="#000000" stroked="false">
                <v:path arrowok="t"/>
                <v:fill type="solid"/>
              </v:shape>
            </v:group>
            <v:group style="position:absolute;left:1933;top:1049;width:10;height:20" coordorigin="1933,1049" coordsize="10,20">
              <v:shape style="position:absolute;left:1933;top:1049;width:10;height:20" coordorigin="1933,1049" coordsize="10,20" path="m1933,1068l1943,1068,1943,1049,1933,1049,1933,1068xe" filled="true" fillcolor="#000000" stroked="false">
                <v:path arrowok="t"/>
                <v:fill type="solid"/>
              </v:shape>
            </v:group>
            <v:group style="position:absolute;left:1933;top:1068;width:10;height:20" coordorigin="1933,1068" coordsize="10,20">
              <v:shape style="position:absolute;left:1933;top:1068;width:10;height:20" coordorigin="1933,1068" coordsize="10,20" path="m1933,1088l1943,1088,1943,1068,1933,1068,1933,1088xe" filled="true" fillcolor="#000000" stroked="false">
                <v:path arrowok="t"/>
                <v:fill type="solid"/>
              </v:shape>
            </v:group>
            <v:group style="position:absolute;left:1933;top:1094;width:10;height:2" coordorigin="1933,1094" coordsize="10,2">
              <v:shape style="position:absolute;left:1933;top:1094;width:10;height:2" coordorigin="1933,1094" coordsize="10,0" path="m1933,1094l1943,1094e" filled="false" stroked="true" strokeweight=".66003pt" strokecolor="#000000">
                <v:path arrowok="t"/>
              </v:shape>
            </v:group>
            <v:group style="position:absolute;left:3273;top:761;width:10;height:20" coordorigin="3273,761" coordsize="10,20">
              <v:shape style="position:absolute;left:3273;top:761;width:10;height:20" coordorigin="3273,761" coordsize="10,20" path="m3273,780l3283,780,3283,761,3273,761,3273,780xe" filled="true" fillcolor="#000000" stroked="false">
                <v:path arrowok="t"/>
                <v:fill type="solid"/>
              </v:shape>
            </v:group>
            <v:group style="position:absolute;left:3273;top:780;width:10;height:20" coordorigin="3273,780" coordsize="10,20">
              <v:shape style="position:absolute;left:3273;top:780;width:10;height:20" coordorigin="3273,780" coordsize="10,20" path="m3273,799l3283,799,3283,780,3273,780,3273,799xe" filled="true" fillcolor="#000000" stroked="false">
                <v:path arrowok="t"/>
                <v:fill type="solid"/>
              </v:shape>
            </v:group>
            <v:group style="position:absolute;left:3273;top:799;width:10;height:20" coordorigin="3273,799" coordsize="10,20">
              <v:shape style="position:absolute;left:3273;top:799;width:10;height:20" coordorigin="3273,799" coordsize="10,20" path="m3273,818l3283,818,3283,799,3273,799,3273,818xe" filled="true" fillcolor="#000000" stroked="false">
                <v:path arrowok="t"/>
                <v:fill type="solid"/>
              </v:shape>
            </v:group>
            <v:group style="position:absolute;left:3273;top:818;width:10;height:20" coordorigin="3273,818" coordsize="10,20">
              <v:shape style="position:absolute;left:3273;top:818;width:10;height:20" coordorigin="3273,818" coordsize="10,20" path="m3273,838l3283,838,3283,818,3273,818,3273,838xe" filled="true" fillcolor="#000000" stroked="false">
                <v:path arrowok="t"/>
                <v:fill type="solid"/>
              </v:shape>
            </v:group>
            <v:group style="position:absolute;left:3273;top:838;width:10;height:20" coordorigin="3273,838" coordsize="10,20">
              <v:shape style="position:absolute;left:3273;top:838;width:10;height:20" coordorigin="3273,838" coordsize="10,20" path="m3273,857l3283,857,3283,838,3273,838,3273,857xe" filled="true" fillcolor="#000000" stroked="false">
                <v:path arrowok="t"/>
                <v:fill type="solid"/>
              </v:shape>
            </v:group>
            <v:group style="position:absolute;left:3273;top:857;width:10;height:20" coordorigin="3273,857" coordsize="10,20">
              <v:shape style="position:absolute;left:3273;top:857;width:10;height:20" coordorigin="3273,857" coordsize="10,20" path="m3273,876l3283,876,3283,857,3273,857,3273,876xe" filled="true" fillcolor="#000000" stroked="false">
                <v:path arrowok="t"/>
                <v:fill type="solid"/>
              </v:shape>
            </v:group>
            <v:group style="position:absolute;left:3273;top:876;width:10;height:20" coordorigin="3273,876" coordsize="10,20">
              <v:shape style="position:absolute;left:3273;top:876;width:10;height:20" coordorigin="3273,876" coordsize="10,20" path="m3273,896l3283,896,3283,876,3273,876,3273,896xe" filled="true" fillcolor="#000000" stroked="false">
                <v:path arrowok="t"/>
                <v:fill type="solid"/>
              </v:shape>
            </v:group>
            <v:group style="position:absolute;left:3273;top:896;width:10;height:20" coordorigin="3273,896" coordsize="10,20">
              <v:shape style="position:absolute;left:3273;top:896;width:10;height:20" coordorigin="3273,896" coordsize="10,20" path="m3273,915l3283,915,3283,896,3273,896,3273,915xe" filled="true" fillcolor="#000000" stroked="false">
                <v:path arrowok="t"/>
                <v:fill type="solid"/>
              </v:shape>
            </v:group>
            <v:group style="position:absolute;left:3273;top:915;width:10;height:20" coordorigin="3273,915" coordsize="10,20">
              <v:shape style="position:absolute;left:3273;top:915;width:10;height:20" coordorigin="3273,915" coordsize="10,20" path="m3273,934l3283,934,3283,915,3273,915,3273,934xe" filled="true" fillcolor="#000000" stroked="false">
                <v:path arrowok="t"/>
                <v:fill type="solid"/>
              </v:shape>
            </v:group>
            <v:group style="position:absolute;left:3273;top:934;width:10;height:20" coordorigin="3273,934" coordsize="10,20">
              <v:shape style="position:absolute;left:3273;top:934;width:10;height:20" coordorigin="3273,934" coordsize="10,20" path="m3273,953l3283,953,3283,934,3273,934,3273,953xe" filled="true" fillcolor="#000000" stroked="false">
                <v:path arrowok="t"/>
                <v:fill type="solid"/>
              </v:shape>
            </v:group>
            <v:group style="position:absolute;left:3273;top:953;width:10;height:20" coordorigin="3273,953" coordsize="10,20">
              <v:shape style="position:absolute;left:3273;top:953;width:10;height:20" coordorigin="3273,953" coordsize="10,20" path="m3273,972l3283,972,3283,953,3273,953,3273,972xe" filled="true" fillcolor="#000000" stroked="false">
                <v:path arrowok="t"/>
                <v:fill type="solid"/>
              </v:shape>
            </v:group>
            <v:group style="position:absolute;left:3273;top:972;width:10;height:20" coordorigin="3273,972" coordsize="10,20">
              <v:shape style="position:absolute;left:3273;top:972;width:10;height:20" coordorigin="3273,972" coordsize="10,20" path="m3273,992l3283,992,3283,972,3273,972,3273,992xe" filled="true" fillcolor="#000000" stroked="false">
                <v:path arrowok="t"/>
                <v:fill type="solid"/>
              </v:shape>
            </v:group>
            <v:group style="position:absolute;left:3273;top:992;width:10;height:20" coordorigin="3273,992" coordsize="10,20">
              <v:shape style="position:absolute;left:3273;top:992;width:10;height:20" coordorigin="3273,992" coordsize="10,20" path="m3273,1011l3283,1011,3283,992,3273,992,3273,1011xe" filled="true" fillcolor="#000000" stroked="false">
                <v:path arrowok="t"/>
                <v:fill type="solid"/>
              </v:shape>
            </v:group>
            <v:group style="position:absolute;left:3273;top:1011;width:10;height:20" coordorigin="3273,1011" coordsize="10,20">
              <v:shape style="position:absolute;left:3273;top:1011;width:10;height:20" coordorigin="3273,1011" coordsize="10,20" path="m3273,1030l3283,1030,3283,1011,3273,1011,3273,1030xe" filled="true" fillcolor="#000000" stroked="false">
                <v:path arrowok="t"/>
                <v:fill type="solid"/>
              </v:shape>
            </v:group>
            <v:group style="position:absolute;left:3273;top:1030;width:10;height:20" coordorigin="3273,1030" coordsize="10,20">
              <v:shape style="position:absolute;left:3273;top:1030;width:10;height:20" coordorigin="3273,1030" coordsize="10,20" path="m3273,1049l3283,1049,3283,1030,3273,1030,3273,1049xe" filled="true" fillcolor="#000000" stroked="false">
                <v:path arrowok="t"/>
                <v:fill type="solid"/>
              </v:shape>
            </v:group>
            <v:group style="position:absolute;left:3273;top:1049;width:10;height:20" coordorigin="3273,1049" coordsize="10,20">
              <v:shape style="position:absolute;left:3273;top:1049;width:10;height:20" coordorigin="3273,1049" coordsize="10,20" path="m3273,1068l3283,1068,3283,1049,3273,1049,3273,1068xe" filled="true" fillcolor="#000000" stroked="false">
                <v:path arrowok="t"/>
                <v:fill type="solid"/>
              </v:shape>
            </v:group>
            <v:group style="position:absolute;left:3273;top:1068;width:10;height:20" coordorigin="3273,1068" coordsize="10,20">
              <v:shape style="position:absolute;left:3273;top:1068;width:10;height:20" coordorigin="3273,1068" coordsize="10,20" path="m3273,1088l3283,1088,3283,1068,3273,1068,3273,1088xe" filled="true" fillcolor="#000000" stroked="false">
                <v:path arrowok="t"/>
                <v:fill type="solid"/>
              </v:shape>
            </v:group>
            <v:group style="position:absolute;left:3273;top:1094;width:10;height:2" coordorigin="3273,1094" coordsize="10,2">
              <v:shape style="position:absolute;left:3273;top:1094;width:10;height:2" coordorigin="3273,1094" coordsize="10,0" path="m3273,1094l3283,1094e" filled="false" stroked="true" strokeweight=".66003pt" strokecolor="#000000">
                <v:path arrowok="t"/>
              </v:shape>
            </v:group>
            <v:group style="position:absolute;left:4435;top:761;width:10;height:20" coordorigin="4435,761" coordsize="10,20">
              <v:shape style="position:absolute;left:4435;top:761;width:10;height:20" coordorigin="4435,761" coordsize="10,20" path="m4435,780l4445,780,4445,761,4435,761,4435,780xe" filled="true" fillcolor="#000000" stroked="false">
                <v:path arrowok="t"/>
                <v:fill type="solid"/>
              </v:shape>
            </v:group>
            <v:group style="position:absolute;left:4435;top:780;width:10;height:20" coordorigin="4435,780" coordsize="10,20">
              <v:shape style="position:absolute;left:4435;top:780;width:10;height:20" coordorigin="4435,780" coordsize="10,20" path="m4435,799l4445,799,4445,780,4435,780,4435,799xe" filled="true" fillcolor="#000000" stroked="false">
                <v:path arrowok="t"/>
                <v:fill type="solid"/>
              </v:shape>
            </v:group>
            <v:group style="position:absolute;left:4435;top:799;width:10;height:20" coordorigin="4435,799" coordsize="10,20">
              <v:shape style="position:absolute;left:4435;top:799;width:10;height:20" coordorigin="4435,799" coordsize="10,20" path="m4435,818l4445,818,4445,799,4435,799,4435,818xe" filled="true" fillcolor="#000000" stroked="false">
                <v:path arrowok="t"/>
                <v:fill type="solid"/>
              </v:shape>
            </v:group>
            <v:group style="position:absolute;left:4435;top:818;width:10;height:20" coordorigin="4435,818" coordsize="10,20">
              <v:shape style="position:absolute;left:4435;top:818;width:10;height:20" coordorigin="4435,818" coordsize="10,20" path="m4435,838l4445,838,4445,818,4435,818,4435,838xe" filled="true" fillcolor="#000000" stroked="false">
                <v:path arrowok="t"/>
                <v:fill type="solid"/>
              </v:shape>
            </v:group>
            <v:group style="position:absolute;left:4435;top:838;width:10;height:20" coordorigin="4435,838" coordsize="10,20">
              <v:shape style="position:absolute;left:4435;top:838;width:10;height:20" coordorigin="4435,838" coordsize="10,20" path="m4435,857l4445,857,4445,838,4435,838,4435,857xe" filled="true" fillcolor="#000000" stroked="false">
                <v:path arrowok="t"/>
                <v:fill type="solid"/>
              </v:shape>
            </v:group>
            <v:group style="position:absolute;left:4435;top:857;width:10;height:20" coordorigin="4435,857" coordsize="10,20">
              <v:shape style="position:absolute;left:4435;top:857;width:10;height:20" coordorigin="4435,857" coordsize="10,20" path="m4435,876l4445,876,4445,857,4435,857,4435,876xe" filled="true" fillcolor="#000000" stroked="false">
                <v:path arrowok="t"/>
                <v:fill type="solid"/>
              </v:shape>
            </v:group>
            <v:group style="position:absolute;left:4435;top:876;width:10;height:20" coordorigin="4435,876" coordsize="10,20">
              <v:shape style="position:absolute;left:4435;top:876;width:10;height:20" coordorigin="4435,876" coordsize="10,20" path="m4435,896l4445,896,4445,876,4435,876,4435,896xe" filled="true" fillcolor="#000000" stroked="false">
                <v:path arrowok="t"/>
                <v:fill type="solid"/>
              </v:shape>
            </v:group>
            <v:group style="position:absolute;left:4435;top:896;width:10;height:20" coordorigin="4435,896" coordsize="10,20">
              <v:shape style="position:absolute;left:4435;top:896;width:10;height:20" coordorigin="4435,896" coordsize="10,20" path="m4435,915l4445,915,4445,896,4435,896,4435,915xe" filled="true" fillcolor="#000000" stroked="false">
                <v:path arrowok="t"/>
                <v:fill type="solid"/>
              </v:shape>
            </v:group>
            <v:group style="position:absolute;left:4435;top:915;width:10;height:20" coordorigin="4435,915" coordsize="10,20">
              <v:shape style="position:absolute;left:4435;top:915;width:10;height:20" coordorigin="4435,915" coordsize="10,20" path="m4435,934l4445,934,4445,915,4435,915,4435,934xe" filled="true" fillcolor="#000000" stroked="false">
                <v:path arrowok="t"/>
                <v:fill type="solid"/>
              </v:shape>
            </v:group>
            <v:group style="position:absolute;left:4435;top:934;width:10;height:20" coordorigin="4435,934" coordsize="10,20">
              <v:shape style="position:absolute;left:4435;top:934;width:10;height:20" coordorigin="4435,934" coordsize="10,20" path="m4435,953l4445,953,4445,934,4435,934,4435,953xe" filled="true" fillcolor="#000000" stroked="false">
                <v:path arrowok="t"/>
                <v:fill type="solid"/>
              </v:shape>
            </v:group>
            <v:group style="position:absolute;left:4435;top:953;width:10;height:20" coordorigin="4435,953" coordsize="10,20">
              <v:shape style="position:absolute;left:4435;top:953;width:10;height:20" coordorigin="4435,953" coordsize="10,20" path="m4435,972l4445,972,4445,953,4435,953,4435,972xe" filled="true" fillcolor="#000000" stroked="false">
                <v:path arrowok="t"/>
                <v:fill type="solid"/>
              </v:shape>
            </v:group>
            <v:group style="position:absolute;left:4435;top:972;width:10;height:20" coordorigin="4435,972" coordsize="10,20">
              <v:shape style="position:absolute;left:4435;top:972;width:10;height:20" coordorigin="4435,972" coordsize="10,20" path="m4435,992l4445,992,4445,972,4435,972,4435,992xe" filled="true" fillcolor="#000000" stroked="false">
                <v:path arrowok="t"/>
                <v:fill type="solid"/>
              </v:shape>
            </v:group>
            <v:group style="position:absolute;left:4435;top:992;width:10;height:20" coordorigin="4435,992" coordsize="10,20">
              <v:shape style="position:absolute;left:4435;top:992;width:10;height:20" coordorigin="4435,992" coordsize="10,20" path="m4435,1011l4445,1011,4445,992,4435,992,4435,1011xe" filled="true" fillcolor="#000000" stroked="false">
                <v:path arrowok="t"/>
                <v:fill type="solid"/>
              </v:shape>
            </v:group>
            <v:group style="position:absolute;left:4435;top:1011;width:10;height:20" coordorigin="4435,1011" coordsize="10,20">
              <v:shape style="position:absolute;left:4435;top:1011;width:10;height:20" coordorigin="4435,1011" coordsize="10,20" path="m4435,1030l4445,1030,4445,1011,4435,1011,4435,1030xe" filled="true" fillcolor="#000000" stroked="false">
                <v:path arrowok="t"/>
                <v:fill type="solid"/>
              </v:shape>
            </v:group>
            <v:group style="position:absolute;left:4435;top:1030;width:10;height:20" coordorigin="4435,1030" coordsize="10,20">
              <v:shape style="position:absolute;left:4435;top:1030;width:10;height:20" coordorigin="4435,1030" coordsize="10,20" path="m4435,1049l4445,1049,4445,1030,4435,1030,4435,1049xe" filled="true" fillcolor="#000000" stroked="false">
                <v:path arrowok="t"/>
                <v:fill type="solid"/>
              </v:shape>
            </v:group>
            <v:group style="position:absolute;left:4435;top:1049;width:10;height:20" coordorigin="4435,1049" coordsize="10,20">
              <v:shape style="position:absolute;left:4435;top:1049;width:10;height:20" coordorigin="4435,1049" coordsize="10,20" path="m4435,1068l4445,1068,4445,1049,4435,1049,4435,1068xe" filled="true" fillcolor="#000000" stroked="false">
                <v:path arrowok="t"/>
                <v:fill type="solid"/>
              </v:shape>
            </v:group>
            <v:group style="position:absolute;left:4435;top:1068;width:10;height:20" coordorigin="4435,1068" coordsize="10,20">
              <v:shape style="position:absolute;left:4435;top:1068;width:10;height:20" coordorigin="4435,1068" coordsize="10,20" path="m4435,1088l4445,1088,4445,1068,4435,1068,4435,1088xe" filled="true" fillcolor="#000000" stroked="false">
                <v:path arrowok="t"/>
                <v:fill type="solid"/>
              </v:shape>
            </v:group>
            <v:group style="position:absolute;left:4435;top:1094;width:10;height:2" coordorigin="4435,1094" coordsize="10,2">
              <v:shape style="position:absolute;left:4435;top:1094;width:10;height:2" coordorigin="4435,1094" coordsize="10,0" path="m4435,1094l4445,1094e" filled="false" stroked="true" strokeweight=".66003pt" strokecolor="#000000">
                <v:path arrowok="t"/>
              </v:shape>
            </v:group>
            <v:group style="position:absolute;left:5776;top:761;width:10;height:20" coordorigin="5776,761" coordsize="10,20">
              <v:shape style="position:absolute;left:5776;top:761;width:10;height:20" coordorigin="5776,761" coordsize="10,20" path="m5776,780l5785,780,5785,761,5776,761,5776,780xe" filled="true" fillcolor="#000000" stroked="false">
                <v:path arrowok="t"/>
                <v:fill type="solid"/>
              </v:shape>
            </v:group>
            <v:group style="position:absolute;left:5776;top:780;width:10;height:20" coordorigin="5776,780" coordsize="10,20">
              <v:shape style="position:absolute;left:5776;top:780;width:10;height:20" coordorigin="5776,780" coordsize="10,20" path="m5776,799l5785,799,5785,780,5776,780,5776,799xe" filled="true" fillcolor="#000000" stroked="false">
                <v:path arrowok="t"/>
                <v:fill type="solid"/>
              </v:shape>
            </v:group>
            <v:group style="position:absolute;left:5776;top:799;width:10;height:20" coordorigin="5776,799" coordsize="10,20">
              <v:shape style="position:absolute;left:5776;top:799;width:10;height:20" coordorigin="5776,799" coordsize="10,20" path="m5776,818l5785,818,5785,799,5776,799,5776,818xe" filled="true" fillcolor="#000000" stroked="false">
                <v:path arrowok="t"/>
                <v:fill type="solid"/>
              </v:shape>
            </v:group>
            <v:group style="position:absolute;left:5776;top:818;width:10;height:20" coordorigin="5776,818" coordsize="10,20">
              <v:shape style="position:absolute;left:5776;top:818;width:10;height:20" coordorigin="5776,818" coordsize="10,20" path="m5776,838l5785,838,5785,818,5776,818,5776,838xe" filled="true" fillcolor="#000000" stroked="false">
                <v:path arrowok="t"/>
                <v:fill type="solid"/>
              </v:shape>
            </v:group>
            <v:group style="position:absolute;left:5776;top:838;width:10;height:20" coordorigin="5776,838" coordsize="10,20">
              <v:shape style="position:absolute;left:5776;top:838;width:10;height:20" coordorigin="5776,838" coordsize="10,20" path="m5776,857l5785,857,5785,838,5776,838,5776,857xe" filled="true" fillcolor="#000000" stroked="false">
                <v:path arrowok="t"/>
                <v:fill type="solid"/>
              </v:shape>
            </v:group>
            <v:group style="position:absolute;left:5776;top:857;width:10;height:20" coordorigin="5776,857" coordsize="10,20">
              <v:shape style="position:absolute;left:5776;top:857;width:10;height:20" coordorigin="5776,857" coordsize="10,20" path="m5776,876l5785,876,5785,857,5776,857,5776,876xe" filled="true" fillcolor="#000000" stroked="false">
                <v:path arrowok="t"/>
                <v:fill type="solid"/>
              </v:shape>
            </v:group>
            <v:group style="position:absolute;left:5776;top:876;width:10;height:20" coordorigin="5776,876" coordsize="10,20">
              <v:shape style="position:absolute;left:5776;top:876;width:10;height:20" coordorigin="5776,876" coordsize="10,20" path="m5776,896l5785,896,5785,876,5776,876,5776,896xe" filled="true" fillcolor="#000000" stroked="false">
                <v:path arrowok="t"/>
                <v:fill type="solid"/>
              </v:shape>
            </v:group>
            <v:group style="position:absolute;left:5776;top:896;width:10;height:20" coordorigin="5776,896" coordsize="10,20">
              <v:shape style="position:absolute;left:5776;top:896;width:10;height:20" coordorigin="5776,896" coordsize="10,20" path="m5776,915l5785,915,5785,896,5776,896,5776,915xe" filled="true" fillcolor="#000000" stroked="false">
                <v:path arrowok="t"/>
                <v:fill type="solid"/>
              </v:shape>
            </v:group>
            <v:group style="position:absolute;left:5776;top:915;width:10;height:20" coordorigin="5776,915" coordsize="10,20">
              <v:shape style="position:absolute;left:5776;top:915;width:10;height:20" coordorigin="5776,915" coordsize="10,20" path="m5776,934l5785,934,5785,915,5776,915,5776,934xe" filled="true" fillcolor="#000000" stroked="false">
                <v:path arrowok="t"/>
                <v:fill type="solid"/>
              </v:shape>
            </v:group>
            <v:group style="position:absolute;left:5776;top:934;width:10;height:20" coordorigin="5776,934" coordsize="10,20">
              <v:shape style="position:absolute;left:5776;top:934;width:10;height:20" coordorigin="5776,934" coordsize="10,20" path="m5776,953l5785,953,5785,934,5776,934,5776,953xe" filled="true" fillcolor="#000000" stroked="false">
                <v:path arrowok="t"/>
                <v:fill type="solid"/>
              </v:shape>
            </v:group>
            <v:group style="position:absolute;left:5776;top:953;width:10;height:20" coordorigin="5776,953" coordsize="10,20">
              <v:shape style="position:absolute;left:5776;top:953;width:10;height:20" coordorigin="5776,953" coordsize="10,20" path="m5776,972l5785,972,5785,953,5776,953,5776,972xe" filled="true" fillcolor="#000000" stroked="false">
                <v:path arrowok="t"/>
                <v:fill type="solid"/>
              </v:shape>
            </v:group>
            <v:group style="position:absolute;left:5776;top:972;width:10;height:20" coordorigin="5776,972" coordsize="10,20">
              <v:shape style="position:absolute;left:5776;top:972;width:10;height:20" coordorigin="5776,972" coordsize="10,20" path="m5776,992l5785,992,5785,972,5776,972,5776,992xe" filled="true" fillcolor="#000000" stroked="false">
                <v:path arrowok="t"/>
                <v:fill type="solid"/>
              </v:shape>
            </v:group>
            <v:group style="position:absolute;left:5776;top:992;width:10;height:20" coordorigin="5776,992" coordsize="10,20">
              <v:shape style="position:absolute;left:5776;top:992;width:10;height:20" coordorigin="5776,992" coordsize="10,20" path="m5776,1011l5785,1011,5785,992,5776,992,5776,1011xe" filled="true" fillcolor="#000000" stroked="false">
                <v:path arrowok="t"/>
                <v:fill type="solid"/>
              </v:shape>
            </v:group>
            <v:group style="position:absolute;left:5776;top:1011;width:10;height:20" coordorigin="5776,1011" coordsize="10,20">
              <v:shape style="position:absolute;left:5776;top:1011;width:10;height:20" coordorigin="5776,1011" coordsize="10,20" path="m5776,1030l5785,1030,5785,1011,5776,1011,5776,1030xe" filled="true" fillcolor="#000000" stroked="false">
                <v:path arrowok="t"/>
                <v:fill type="solid"/>
              </v:shape>
            </v:group>
            <v:group style="position:absolute;left:5776;top:1030;width:10;height:20" coordorigin="5776,1030" coordsize="10,20">
              <v:shape style="position:absolute;left:5776;top:1030;width:10;height:20" coordorigin="5776,1030" coordsize="10,20" path="m5776,1049l5785,1049,5785,1030,5776,1030,5776,1049xe" filled="true" fillcolor="#000000" stroked="false">
                <v:path arrowok="t"/>
                <v:fill type="solid"/>
              </v:shape>
            </v:group>
            <v:group style="position:absolute;left:5776;top:1049;width:10;height:20" coordorigin="5776,1049" coordsize="10,20">
              <v:shape style="position:absolute;left:5776;top:1049;width:10;height:20" coordorigin="5776,1049" coordsize="10,20" path="m5776,1068l5785,1068,5785,1049,5776,1049,5776,1068xe" filled="true" fillcolor="#000000" stroked="false">
                <v:path arrowok="t"/>
                <v:fill type="solid"/>
              </v:shape>
            </v:group>
            <v:group style="position:absolute;left:5776;top:1068;width:10;height:20" coordorigin="5776,1068" coordsize="10,20">
              <v:shape style="position:absolute;left:5776;top:1068;width:10;height:20" coordorigin="5776,1068" coordsize="10,20" path="m5776,1088l5785,1088,5785,1068,5776,1068,5776,1088xe" filled="true" fillcolor="#000000" stroked="false">
                <v:path arrowok="t"/>
                <v:fill type="solid"/>
              </v:shape>
            </v:group>
            <v:group style="position:absolute;left:5776;top:1094;width:10;height:2" coordorigin="5776,1094" coordsize="10,2">
              <v:shape style="position:absolute;left:5776;top:1094;width:10;height:2" coordorigin="5776,1094" coordsize="10,0" path="m5776,1094l5785,1094e" filled="false" stroked="true" strokeweight=".66003pt" strokecolor="#000000">
                <v:path arrowok="t"/>
              </v:shape>
            </v:group>
            <v:group style="position:absolute;left:7094;top:761;width:10;height:20" coordorigin="7094,761" coordsize="10,20">
              <v:shape style="position:absolute;left:7094;top:761;width:10;height:20" coordorigin="7094,761" coordsize="10,20" path="m7094,780l7103,780,7103,761,7094,761,7094,780xe" filled="true" fillcolor="#000000" stroked="false">
                <v:path arrowok="t"/>
                <v:fill type="solid"/>
              </v:shape>
            </v:group>
            <v:group style="position:absolute;left:7094;top:780;width:10;height:20" coordorigin="7094,780" coordsize="10,20">
              <v:shape style="position:absolute;left:7094;top:780;width:10;height:20" coordorigin="7094,780" coordsize="10,20" path="m7094,799l7103,799,7103,780,7094,780,7094,799xe" filled="true" fillcolor="#000000" stroked="false">
                <v:path arrowok="t"/>
                <v:fill type="solid"/>
              </v:shape>
            </v:group>
            <v:group style="position:absolute;left:7094;top:799;width:10;height:20" coordorigin="7094,799" coordsize="10,20">
              <v:shape style="position:absolute;left:7094;top:799;width:10;height:20" coordorigin="7094,799" coordsize="10,20" path="m7094,818l7103,818,7103,799,7094,799,7094,818xe" filled="true" fillcolor="#000000" stroked="false">
                <v:path arrowok="t"/>
                <v:fill type="solid"/>
              </v:shape>
            </v:group>
            <v:group style="position:absolute;left:7094;top:818;width:10;height:20" coordorigin="7094,818" coordsize="10,20">
              <v:shape style="position:absolute;left:7094;top:818;width:10;height:20" coordorigin="7094,818" coordsize="10,20" path="m7094,838l7103,838,7103,818,7094,818,7094,838xe" filled="true" fillcolor="#000000" stroked="false">
                <v:path arrowok="t"/>
                <v:fill type="solid"/>
              </v:shape>
            </v:group>
            <v:group style="position:absolute;left:7094;top:838;width:10;height:20" coordorigin="7094,838" coordsize="10,20">
              <v:shape style="position:absolute;left:7094;top:838;width:10;height:20" coordorigin="7094,838" coordsize="10,20" path="m7094,857l7103,857,7103,838,7094,838,7094,857xe" filled="true" fillcolor="#000000" stroked="false">
                <v:path arrowok="t"/>
                <v:fill type="solid"/>
              </v:shape>
            </v:group>
            <v:group style="position:absolute;left:7094;top:857;width:10;height:20" coordorigin="7094,857" coordsize="10,20">
              <v:shape style="position:absolute;left:7094;top:857;width:10;height:20" coordorigin="7094,857" coordsize="10,20" path="m7094,876l7103,876,7103,857,7094,857,7094,876xe" filled="true" fillcolor="#000000" stroked="false">
                <v:path arrowok="t"/>
                <v:fill type="solid"/>
              </v:shape>
            </v:group>
            <v:group style="position:absolute;left:7094;top:876;width:10;height:20" coordorigin="7094,876" coordsize="10,20">
              <v:shape style="position:absolute;left:7094;top:876;width:10;height:20" coordorigin="7094,876" coordsize="10,20" path="m7094,896l7103,896,7103,876,7094,876,7094,896xe" filled="true" fillcolor="#000000" stroked="false">
                <v:path arrowok="t"/>
                <v:fill type="solid"/>
              </v:shape>
            </v:group>
            <v:group style="position:absolute;left:7094;top:896;width:10;height:20" coordorigin="7094,896" coordsize="10,20">
              <v:shape style="position:absolute;left:7094;top:896;width:10;height:20" coordorigin="7094,896" coordsize="10,20" path="m7094,915l7103,915,7103,896,7094,896,7094,915xe" filled="true" fillcolor="#000000" stroked="false">
                <v:path arrowok="t"/>
                <v:fill type="solid"/>
              </v:shape>
            </v:group>
            <v:group style="position:absolute;left:7094;top:915;width:10;height:20" coordorigin="7094,915" coordsize="10,20">
              <v:shape style="position:absolute;left:7094;top:915;width:10;height:20" coordorigin="7094,915" coordsize="10,20" path="m7094,934l7103,934,7103,915,7094,915,7094,934xe" filled="true" fillcolor="#000000" stroked="false">
                <v:path arrowok="t"/>
                <v:fill type="solid"/>
              </v:shape>
            </v:group>
            <v:group style="position:absolute;left:7094;top:934;width:10;height:20" coordorigin="7094,934" coordsize="10,20">
              <v:shape style="position:absolute;left:7094;top:934;width:10;height:20" coordorigin="7094,934" coordsize="10,20" path="m7094,953l7103,953,7103,934,7094,934,7094,953xe" filled="true" fillcolor="#000000" stroked="false">
                <v:path arrowok="t"/>
                <v:fill type="solid"/>
              </v:shape>
            </v:group>
            <v:group style="position:absolute;left:7094;top:953;width:10;height:20" coordorigin="7094,953" coordsize="10,20">
              <v:shape style="position:absolute;left:7094;top:953;width:10;height:20" coordorigin="7094,953" coordsize="10,20" path="m7094,972l7103,972,7103,953,7094,953,7094,972xe" filled="true" fillcolor="#000000" stroked="false">
                <v:path arrowok="t"/>
                <v:fill type="solid"/>
              </v:shape>
            </v:group>
            <v:group style="position:absolute;left:7094;top:972;width:10;height:20" coordorigin="7094,972" coordsize="10,20">
              <v:shape style="position:absolute;left:7094;top:972;width:10;height:20" coordorigin="7094,972" coordsize="10,20" path="m7094,992l7103,992,7103,972,7094,972,7094,992xe" filled="true" fillcolor="#000000" stroked="false">
                <v:path arrowok="t"/>
                <v:fill type="solid"/>
              </v:shape>
            </v:group>
            <v:group style="position:absolute;left:7094;top:992;width:10;height:20" coordorigin="7094,992" coordsize="10,20">
              <v:shape style="position:absolute;left:7094;top:992;width:10;height:20" coordorigin="7094,992" coordsize="10,20" path="m7094,1011l7103,1011,7103,992,7094,992,7094,1011xe" filled="true" fillcolor="#000000" stroked="false">
                <v:path arrowok="t"/>
                <v:fill type="solid"/>
              </v:shape>
            </v:group>
            <v:group style="position:absolute;left:7094;top:1011;width:10;height:20" coordorigin="7094,1011" coordsize="10,20">
              <v:shape style="position:absolute;left:7094;top:1011;width:10;height:20" coordorigin="7094,1011" coordsize="10,20" path="m7094,1030l7103,1030,7103,1011,7094,1011,7094,1030xe" filled="true" fillcolor="#000000" stroked="false">
                <v:path arrowok="t"/>
                <v:fill type="solid"/>
              </v:shape>
            </v:group>
            <v:group style="position:absolute;left:7094;top:1030;width:10;height:20" coordorigin="7094,1030" coordsize="10,20">
              <v:shape style="position:absolute;left:7094;top:1030;width:10;height:20" coordorigin="7094,1030" coordsize="10,20" path="m7094,1049l7103,1049,7103,1030,7094,1030,7094,1049xe" filled="true" fillcolor="#000000" stroked="false">
                <v:path arrowok="t"/>
                <v:fill type="solid"/>
              </v:shape>
            </v:group>
            <v:group style="position:absolute;left:7094;top:1049;width:10;height:20" coordorigin="7094,1049" coordsize="10,20">
              <v:shape style="position:absolute;left:7094;top:1049;width:10;height:20" coordorigin="7094,1049" coordsize="10,20" path="m7094,1068l7103,1068,7103,1049,7094,1049,7094,1068xe" filled="true" fillcolor="#000000" stroked="false">
                <v:path arrowok="t"/>
                <v:fill type="solid"/>
              </v:shape>
            </v:group>
            <v:group style="position:absolute;left:7094;top:1068;width:10;height:20" coordorigin="7094,1068" coordsize="10,20">
              <v:shape style="position:absolute;left:7094;top:1068;width:10;height:20" coordorigin="7094,1068" coordsize="10,20" path="m7094,1088l7103,1088,7103,1068,7094,1068,7094,1088xe" filled="true" fillcolor="#000000" stroked="false">
                <v:path arrowok="t"/>
                <v:fill type="solid"/>
              </v:shape>
            </v:group>
            <v:group style="position:absolute;left:7094;top:1094;width:10;height:2" coordorigin="7094,1094" coordsize="10,2">
              <v:shape style="position:absolute;left:7094;top:1094;width:10;height:2" coordorigin="7094,1094" coordsize="10,0" path="m7094,1094l7103,1094e" filled="false" stroked="true" strokeweight=".66003pt" strokecolor="#000000">
                <v:path arrowok="t"/>
              </v:shape>
            </v:group>
            <v:group style="position:absolute;left:8254;top:761;width:10;height:20" coordorigin="8254,761" coordsize="10,20">
              <v:shape style="position:absolute;left:8254;top:761;width:10;height:20" coordorigin="8254,761" coordsize="10,20" path="m8254,780l8264,780,8264,761,8254,761,8254,780xe" filled="true" fillcolor="#000000" stroked="false">
                <v:path arrowok="t"/>
                <v:fill type="solid"/>
              </v:shape>
            </v:group>
            <v:group style="position:absolute;left:8254;top:780;width:10;height:20" coordorigin="8254,780" coordsize="10,20">
              <v:shape style="position:absolute;left:8254;top:780;width:10;height:20" coordorigin="8254,780" coordsize="10,20" path="m8254,799l8264,799,8264,780,8254,780,8254,799xe" filled="true" fillcolor="#000000" stroked="false">
                <v:path arrowok="t"/>
                <v:fill type="solid"/>
              </v:shape>
            </v:group>
            <v:group style="position:absolute;left:8254;top:799;width:10;height:20" coordorigin="8254,799" coordsize="10,20">
              <v:shape style="position:absolute;left:8254;top:799;width:10;height:20" coordorigin="8254,799" coordsize="10,20" path="m8254,818l8264,818,8264,799,8254,799,8254,818xe" filled="true" fillcolor="#000000" stroked="false">
                <v:path arrowok="t"/>
                <v:fill type="solid"/>
              </v:shape>
            </v:group>
            <v:group style="position:absolute;left:8254;top:818;width:10;height:20" coordorigin="8254,818" coordsize="10,20">
              <v:shape style="position:absolute;left:8254;top:818;width:10;height:20" coordorigin="8254,818" coordsize="10,20" path="m8254,838l8264,838,8264,818,8254,818,8254,838xe" filled="true" fillcolor="#000000" stroked="false">
                <v:path arrowok="t"/>
                <v:fill type="solid"/>
              </v:shape>
            </v:group>
            <v:group style="position:absolute;left:8254;top:838;width:10;height:20" coordorigin="8254,838" coordsize="10,20">
              <v:shape style="position:absolute;left:8254;top:838;width:10;height:20" coordorigin="8254,838" coordsize="10,20" path="m8254,857l8264,857,8264,838,8254,838,8254,857xe" filled="true" fillcolor="#000000" stroked="false">
                <v:path arrowok="t"/>
                <v:fill type="solid"/>
              </v:shape>
            </v:group>
            <v:group style="position:absolute;left:8254;top:857;width:10;height:20" coordorigin="8254,857" coordsize="10,20">
              <v:shape style="position:absolute;left:8254;top:857;width:10;height:20" coordorigin="8254,857" coordsize="10,20" path="m8254,876l8264,876,8264,857,8254,857,8254,876xe" filled="true" fillcolor="#000000" stroked="false">
                <v:path arrowok="t"/>
                <v:fill type="solid"/>
              </v:shape>
            </v:group>
            <v:group style="position:absolute;left:8254;top:876;width:10;height:20" coordorigin="8254,876" coordsize="10,20">
              <v:shape style="position:absolute;left:8254;top:876;width:10;height:20" coordorigin="8254,876" coordsize="10,20" path="m8254,896l8264,896,8264,876,8254,876,8254,896xe" filled="true" fillcolor="#000000" stroked="false">
                <v:path arrowok="t"/>
                <v:fill type="solid"/>
              </v:shape>
            </v:group>
            <v:group style="position:absolute;left:8254;top:896;width:10;height:20" coordorigin="8254,896" coordsize="10,20">
              <v:shape style="position:absolute;left:8254;top:896;width:10;height:20" coordorigin="8254,896" coordsize="10,20" path="m8254,915l8264,915,8264,896,8254,896,8254,915xe" filled="true" fillcolor="#000000" stroked="false">
                <v:path arrowok="t"/>
                <v:fill type="solid"/>
              </v:shape>
            </v:group>
            <v:group style="position:absolute;left:8254;top:915;width:10;height:20" coordorigin="8254,915" coordsize="10,20">
              <v:shape style="position:absolute;left:8254;top:915;width:10;height:20" coordorigin="8254,915" coordsize="10,20" path="m8254,934l8264,934,8264,915,8254,915,8254,934xe" filled="true" fillcolor="#000000" stroked="false">
                <v:path arrowok="t"/>
                <v:fill type="solid"/>
              </v:shape>
            </v:group>
            <v:group style="position:absolute;left:8254;top:934;width:10;height:20" coordorigin="8254,934" coordsize="10,20">
              <v:shape style="position:absolute;left:8254;top:934;width:10;height:20" coordorigin="8254,934" coordsize="10,20" path="m8254,953l8264,953,8264,934,8254,934,8254,953xe" filled="true" fillcolor="#000000" stroked="false">
                <v:path arrowok="t"/>
                <v:fill type="solid"/>
              </v:shape>
            </v:group>
            <v:group style="position:absolute;left:8254;top:953;width:10;height:20" coordorigin="8254,953" coordsize="10,20">
              <v:shape style="position:absolute;left:8254;top:953;width:10;height:20" coordorigin="8254,953" coordsize="10,20" path="m8254,972l8264,972,8264,953,8254,953,8254,972xe" filled="true" fillcolor="#000000" stroked="false">
                <v:path arrowok="t"/>
                <v:fill type="solid"/>
              </v:shape>
            </v:group>
            <v:group style="position:absolute;left:8254;top:972;width:10;height:20" coordorigin="8254,972" coordsize="10,20">
              <v:shape style="position:absolute;left:8254;top:972;width:10;height:20" coordorigin="8254,972" coordsize="10,20" path="m8254,992l8264,992,8264,972,8254,972,8254,992xe" filled="true" fillcolor="#000000" stroked="false">
                <v:path arrowok="t"/>
                <v:fill type="solid"/>
              </v:shape>
            </v:group>
            <v:group style="position:absolute;left:8254;top:992;width:10;height:20" coordorigin="8254,992" coordsize="10,20">
              <v:shape style="position:absolute;left:8254;top:992;width:10;height:20" coordorigin="8254,992" coordsize="10,20" path="m8254,1011l8264,1011,8264,992,8254,992,8254,1011xe" filled="true" fillcolor="#000000" stroked="false">
                <v:path arrowok="t"/>
                <v:fill type="solid"/>
              </v:shape>
            </v:group>
            <v:group style="position:absolute;left:8254;top:1011;width:10;height:20" coordorigin="8254,1011" coordsize="10,20">
              <v:shape style="position:absolute;left:8254;top:1011;width:10;height:20" coordorigin="8254,1011" coordsize="10,20" path="m8254,1030l8264,1030,8264,1011,8254,1011,8254,1030xe" filled="true" fillcolor="#000000" stroked="false">
                <v:path arrowok="t"/>
                <v:fill type="solid"/>
              </v:shape>
            </v:group>
            <v:group style="position:absolute;left:8254;top:1030;width:10;height:20" coordorigin="8254,1030" coordsize="10,20">
              <v:shape style="position:absolute;left:8254;top:1030;width:10;height:20" coordorigin="8254,1030" coordsize="10,20" path="m8254,1049l8264,1049,8264,1030,8254,1030,8254,1049xe" filled="true" fillcolor="#000000" stroked="false">
                <v:path arrowok="t"/>
                <v:fill type="solid"/>
              </v:shape>
            </v:group>
            <v:group style="position:absolute;left:8254;top:1049;width:10;height:20" coordorigin="8254,1049" coordsize="10,20">
              <v:shape style="position:absolute;left:8254;top:1049;width:10;height:20" coordorigin="8254,1049" coordsize="10,20" path="m8254,1068l8264,1068,8264,1049,8254,1049,8254,1068xe" filled="true" fillcolor="#000000" stroked="false">
                <v:path arrowok="t"/>
                <v:fill type="solid"/>
              </v:shape>
            </v:group>
            <v:group style="position:absolute;left:8254;top:1068;width:10;height:20" coordorigin="8254,1068" coordsize="10,20">
              <v:shape style="position:absolute;left:8254;top:1068;width:10;height:20" coordorigin="8254,1068" coordsize="10,20" path="m8254,1088l8264,1088,8264,1068,8254,1068,8254,1088xe" filled="true" fillcolor="#000000" stroked="false">
                <v:path arrowok="t"/>
                <v:fill type="solid"/>
              </v:shape>
            </v:group>
            <v:group style="position:absolute;left:8254;top:1094;width:10;height:2" coordorigin="8254,1094" coordsize="10,2">
              <v:shape style="position:absolute;left:8254;top:1094;width:10;height:2" coordorigin="8254,1094" coordsize="10,0" path="m8254,1094l8264,1094e" filled="false" stroked="true" strokeweight=".66003pt" strokecolor="#000000">
                <v:path arrowok="t"/>
              </v:shape>
              <v:shape style="position:absolute;left:29;top:1101;width:1904;height:10" type="#_x0000_t75" stroked="false">
                <v:imagedata r:id="rId234" o:title=""/>
              </v:shape>
              <v:shape style="position:absolute;left:1928;top:1101;width:1345;height:10" type="#_x0000_t75" stroked="false">
                <v:imagedata r:id="rId235" o:title=""/>
              </v:shape>
              <v:shape style="position:absolute;left:3269;top:1101;width:2507;height:10" type="#_x0000_t75" stroked="false">
                <v:imagedata r:id="rId236" o:title=""/>
              </v:shape>
              <v:shape style="position:absolute;left:5771;top:1101;width:1323;height:10" type="#_x0000_t75" stroked="false">
                <v:imagedata r:id="rId237" o:title=""/>
              </v:shape>
              <v:shape style="position:absolute;left:7089;top:1101;width:2298;height:10" type="#_x0000_t75" stroked="false">
                <v:imagedata r:id="rId238" o:title=""/>
              </v:shape>
            </v:group>
            <v:group style="position:absolute;left:1933;top:1110;width:10;height:20" coordorigin="1933,1110" coordsize="10,20">
              <v:shape style="position:absolute;left:1933;top:1110;width:10;height:20" coordorigin="1933,1110" coordsize="10,20" path="m1933,1130l1943,1130,1943,1110,1933,1110,1933,1130xe" filled="true" fillcolor="#000000" stroked="false">
                <v:path arrowok="t"/>
                <v:fill type="solid"/>
              </v:shape>
            </v:group>
            <v:group style="position:absolute;left:1933;top:1130;width:10;height:20" coordorigin="1933,1130" coordsize="10,20">
              <v:shape style="position:absolute;left:1933;top:1130;width:10;height:20" coordorigin="1933,1130" coordsize="10,20" path="m1933,1149l1943,1149,1943,1130,1933,1130,1933,1149xe" filled="true" fillcolor="#000000" stroked="false">
                <v:path arrowok="t"/>
                <v:fill type="solid"/>
              </v:shape>
            </v:group>
            <v:group style="position:absolute;left:1933;top:1149;width:10;height:20" coordorigin="1933,1149" coordsize="10,20">
              <v:shape style="position:absolute;left:1933;top:1149;width:10;height:20" coordorigin="1933,1149" coordsize="10,20" path="m1933,1168l1943,1168,1943,1149,1933,1149,1933,1168xe" filled="true" fillcolor="#000000" stroked="false">
                <v:path arrowok="t"/>
                <v:fill type="solid"/>
              </v:shape>
            </v:group>
            <v:group style="position:absolute;left:1933;top:1168;width:10;height:20" coordorigin="1933,1168" coordsize="10,20">
              <v:shape style="position:absolute;left:1933;top:1168;width:10;height:20" coordorigin="1933,1168" coordsize="10,20" path="m1933,1187l1943,1187,1943,1168,1933,1168,1933,1187xe" filled="true" fillcolor="#000000" stroked="false">
                <v:path arrowok="t"/>
                <v:fill type="solid"/>
              </v:shape>
            </v:group>
            <v:group style="position:absolute;left:1933;top:1187;width:10;height:20" coordorigin="1933,1187" coordsize="10,20">
              <v:shape style="position:absolute;left:1933;top:1187;width:10;height:20" coordorigin="1933,1187" coordsize="10,20" path="m1933,1206l1943,1206,1943,1187,1933,1187,1933,1206xe" filled="true" fillcolor="#000000" stroked="false">
                <v:path arrowok="t"/>
                <v:fill type="solid"/>
              </v:shape>
            </v:group>
            <v:group style="position:absolute;left:1933;top:1206;width:10;height:20" coordorigin="1933,1206" coordsize="10,20">
              <v:shape style="position:absolute;left:1933;top:1206;width:10;height:20" coordorigin="1933,1206" coordsize="10,20" path="m1933,1226l1943,1226,1943,1206,1933,1206,1933,1226xe" filled="true" fillcolor="#000000" stroked="false">
                <v:path arrowok="t"/>
                <v:fill type="solid"/>
              </v:shape>
            </v:group>
            <v:group style="position:absolute;left:1933;top:1226;width:10;height:20" coordorigin="1933,1226" coordsize="10,20">
              <v:shape style="position:absolute;left:1933;top:1226;width:10;height:20" coordorigin="1933,1226" coordsize="10,20" path="m1933,1245l1943,1245,1943,1226,1933,1226,1933,1245xe" filled="true" fillcolor="#000000" stroked="false">
                <v:path arrowok="t"/>
                <v:fill type="solid"/>
              </v:shape>
            </v:group>
            <v:group style="position:absolute;left:1933;top:1245;width:10;height:20" coordorigin="1933,1245" coordsize="10,20">
              <v:shape style="position:absolute;left:1933;top:1245;width:10;height:20" coordorigin="1933,1245" coordsize="10,20" path="m1933,1264l1943,1264,1943,1245,1933,1245,1933,1264xe" filled="true" fillcolor="#000000" stroked="false">
                <v:path arrowok="t"/>
                <v:fill type="solid"/>
              </v:shape>
            </v:group>
            <v:group style="position:absolute;left:1933;top:1264;width:10;height:20" coordorigin="1933,1264" coordsize="10,20">
              <v:shape style="position:absolute;left:1933;top:1264;width:10;height:20" coordorigin="1933,1264" coordsize="10,20" path="m1933,1283l1943,1283,1943,1264,1933,1264,1933,1283xe" filled="true" fillcolor="#000000" stroked="false">
                <v:path arrowok="t"/>
                <v:fill type="solid"/>
              </v:shape>
            </v:group>
            <v:group style="position:absolute;left:1933;top:1283;width:10;height:20" coordorigin="1933,1283" coordsize="10,20">
              <v:shape style="position:absolute;left:1933;top:1283;width:10;height:20" coordorigin="1933,1283" coordsize="10,20" path="m1933,1302l1943,1302,1943,1283,1933,1283,1933,1302xe" filled="true" fillcolor="#000000" stroked="false">
                <v:path arrowok="t"/>
                <v:fill type="solid"/>
              </v:shape>
            </v:group>
            <v:group style="position:absolute;left:1933;top:1302;width:10;height:20" coordorigin="1933,1302" coordsize="10,20">
              <v:shape style="position:absolute;left:1933;top:1302;width:10;height:20" coordorigin="1933,1302" coordsize="10,20" path="m1933,1322l1943,1322,1943,1302,1933,1302,1933,1322xe" filled="true" fillcolor="#000000" stroked="false">
                <v:path arrowok="t"/>
                <v:fill type="solid"/>
              </v:shape>
            </v:group>
            <v:group style="position:absolute;left:1933;top:1322;width:10;height:20" coordorigin="1933,1322" coordsize="10,20">
              <v:shape style="position:absolute;left:1933;top:1322;width:10;height:20" coordorigin="1933,1322" coordsize="10,20" path="m1933,1341l1943,1341,1943,1322,1933,1322,1933,1341xe" filled="true" fillcolor="#000000" stroked="false">
                <v:path arrowok="t"/>
                <v:fill type="solid"/>
              </v:shape>
            </v:group>
            <v:group style="position:absolute;left:1933;top:1341;width:10;height:20" coordorigin="1933,1341" coordsize="10,20">
              <v:shape style="position:absolute;left:1933;top:1341;width:10;height:20" coordorigin="1933,1341" coordsize="10,20" path="m1933,1360l1943,1360,1943,1341,1933,1341,1933,1360xe" filled="true" fillcolor="#000000" stroked="false">
                <v:path arrowok="t"/>
                <v:fill type="solid"/>
              </v:shape>
            </v:group>
            <v:group style="position:absolute;left:1933;top:1360;width:10;height:20" coordorigin="1933,1360" coordsize="10,20">
              <v:shape style="position:absolute;left:1933;top:1360;width:10;height:20" coordorigin="1933,1360" coordsize="10,20" path="m1933,1379l1943,1379,1943,1360,1933,1360,1933,1379xe" filled="true" fillcolor="#000000" stroked="false">
                <v:path arrowok="t"/>
                <v:fill type="solid"/>
              </v:shape>
            </v:group>
            <v:group style="position:absolute;left:15;top:1466;width:1918;height:2" coordorigin="15,1466" coordsize="1918,2">
              <v:shape style="position:absolute;left:15;top:1466;width:1918;height:2" coordorigin="15,1466" coordsize="1918,0" path="m15,1466l1933,1466e" filled="false" stroked="true" strokeweight="1.5pt" strokecolor="#000000">
                <v:path arrowok="t"/>
              </v:shape>
            </v:group>
            <v:group style="position:absolute;left:1933;top:1379;width:10;height:20" coordorigin="1933,1379" coordsize="10,20">
              <v:shape style="position:absolute;left:1933;top:1379;width:10;height:20" coordorigin="1933,1379" coordsize="10,20" path="m1933,1398l1943,1398,1943,1379,1933,1379,1933,1398xe" filled="true" fillcolor="#000000" stroked="false">
                <v:path arrowok="t"/>
                <v:fill type="solid"/>
              </v:shape>
            </v:group>
            <v:group style="position:absolute;left:1933;top:1398;width:10;height:20" coordorigin="1933,1398" coordsize="10,20">
              <v:shape style="position:absolute;left:1933;top:1398;width:10;height:20" coordorigin="1933,1398" coordsize="10,20" path="m1933,1418l1943,1418,1943,1398,1933,1398,1933,1418xe" filled="true" fillcolor="#000000" stroked="false">
                <v:path arrowok="t"/>
                <v:fill type="solid"/>
              </v:shape>
            </v:group>
            <v:group style="position:absolute;left:1933;top:1418;width:10;height:20" coordorigin="1933,1418" coordsize="10,20">
              <v:shape style="position:absolute;left:1933;top:1418;width:10;height:20" coordorigin="1933,1418" coordsize="10,20" path="m1933,1437l1943,1437,1943,1418,1933,1418,1933,1437xe" filled="true" fillcolor="#000000" stroked="false">
                <v:path arrowok="t"/>
                <v:fill type="solid"/>
              </v:shape>
            </v:group>
            <v:group style="position:absolute;left:1933;top:1444;width:10;height:2" coordorigin="1933,1444" coordsize="10,2">
              <v:shape style="position:absolute;left:1933;top:1444;width:10;height:2" coordorigin="1933,1444" coordsize="10,0" path="m1933,1444l1943,1444e" filled="false" stroked="true" strokeweight=".72003pt" strokecolor="#000000">
                <v:path arrowok="t"/>
              </v:shape>
            </v:group>
            <v:group style="position:absolute;left:1933;top:1466;width:30;height:2" coordorigin="1933,1466" coordsize="30,2">
              <v:shape style="position:absolute;left:1933;top:1466;width:30;height:2" coordorigin="1933,1466" coordsize="30,0" path="m1933,1466l1963,1466e" filled="false" stroked="true" strokeweight="1.5pt" strokecolor="#000000">
                <v:path arrowok="t"/>
              </v:shape>
            </v:group>
            <v:group style="position:absolute;left:1963;top:1466;width:1311;height:2" coordorigin="1963,1466" coordsize="1311,2">
              <v:shape style="position:absolute;left:1963;top:1466;width:1311;height:2" coordorigin="1963,1466" coordsize="1311,0" path="m1963,1466l3273,1466e" filled="false" stroked="true" strokeweight="1.5pt" strokecolor="#000000">
                <v:path arrowok="t"/>
              </v:shape>
            </v:group>
            <v:group style="position:absolute;left:3273;top:1110;width:10;height:20" coordorigin="3273,1110" coordsize="10,20">
              <v:shape style="position:absolute;left:3273;top:1110;width:10;height:20" coordorigin="3273,1110" coordsize="10,20" path="m3273,1130l3283,1130,3283,1110,3273,1110,3273,1130xe" filled="true" fillcolor="#000000" stroked="false">
                <v:path arrowok="t"/>
                <v:fill type="solid"/>
              </v:shape>
            </v:group>
            <v:group style="position:absolute;left:3273;top:1130;width:10;height:20" coordorigin="3273,1130" coordsize="10,20">
              <v:shape style="position:absolute;left:3273;top:1130;width:10;height:20" coordorigin="3273,1130" coordsize="10,20" path="m3273,1149l3283,1149,3283,1130,3273,1130,3273,1149xe" filled="true" fillcolor="#000000" stroked="false">
                <v:path arrowok="t"/>
                <v:fill type="solid"/>
              </v:shape>
            </v:group>
            <v:group style="position:absolute;left:3273;top:1149;width:10;height:20" coordorigin="3273,1149" coordsize="10,20">
              <v:shape style="position:absolute;left:3273;top:1149;width:10;height:20" coordorigin="3273,1149" coordsize="10,20" path="m3273,1168l3283,1168,3283,1149,3273,1149,3273,1168xe" filled="true" fillcolor="#000000" stroked="false">
                <v:path arrowok="t"/>
                <v:fill type="solid"/>
              </v:shape>
            </v:group>
            <v:group style="position:absolute;left:3273;top:1168;width:10;height:20" coordorigin="3273,1168" coordsize="10,20">
              <v:shape style="position:absolute;left:3273;top:1168;width:10;height:20" coordorigin="3273,1168" coordsize="10,20" path="m3273,1187l3283,1187,3283,1168,3273,1168,3273,1187xe" filled="true" fillcolor="#000000" stroked="false">
                <v:path arrowok="t"/>
                <v:fill type="solid"/>
              </v:shape>
            </v:group>
            <v:group style="position:absolute;left:3273;top:1187;width:10;height:20" coordorigin="3273,1187" coordsize="10,20">
              <v:shape style="position:absolute;left:3273;top:1187;width:10;height:20" coordorigin="3273,1187" coordsize="10,20" path="m3273,1206l3283,1206,3283,1187,3273,1187,3273,1206xe" filled="true" fillcolor="#000000" stroked="false">
                <v:path arrowok="t"/>
                <v:fill type="solid"/>
              </v:shape>
            </v:group>
            <v:group style="position:absolute;left:3273;top:1206;width:10;height:20" coordorigin="3273,1206" coordsize="10,20">
              <v:shape style="position:absolute;left:3273;top:1206;width:10;height:20" coordorigin="3273,1206" coordsize="10,20" path="m3273,1226l3283,1226,3283,1206,3273,1206,3273,1226xe" filled="true" fillcolor="#000000" stroked="false">
                <v:path arrowok="t"/>
                <v:fill type="solid"/>
              </v:shape>
            </v:group>
            <v:group style="position:absolute;left:3273;top:1226;width:10;height:20" coordorigin="3273,1226" coordsize="10,20">
              <v:shape style="position:absolute;left:3273;top:1226;width:10;height:20" coordorigin="3273,1226" coordsize="10,20" path="m3273,1245l3283,1245,3283,1226,3273,1226,3273,1245xe" filled="true" fillcolor="#000000" stroked="false">
                <v:path arrowok="t"/>
                <v:fill type="solid"/>
              </v:shape>
            </v:group>
            <v:group style="position:absolute;left:3273;top:1245;width:10;height:20" coordorigin="3273,1245" coordsize="10,20">
              <v:shape style="position:absolute;left:3273;top:1245;width:10;height:20" coordorigin="3273,1245" coordsize="10,20" path="m3273,1264l3283,1264,3283,1245,3273,1245,3273,1264xe" filled="true" fillcolor="#000000" stroked="false">
                <v:path arrowok="t"/>
                <v:fill type="solid"/>
              </v:shape>
            </v:group>
            <v:group style="position:absolute;left:3273;top:1264;width:10;height:20" coordorigin="3273,1264" coordsize="10,20">
              <v:shape style="position:absolute;left:3273;top:1264;width:10;height:20" coordorigin="3273,1264" coordsize="10,20" path="m3273,1283l3283,1283,3283,1264,3273,1264,3273,1283xe" filled="true" fillcolor="#000000" stroked="false">
                <v:path arrowok="t"/>
                <v:fill type="solid"/>
              </v:shape>
            </v:group>
            <v:group style="position:absolute;left:3273;top:1283;width:10;height:20" coordorigin="3273,1283" coordsize="10,20">
              <v:shape style="position:absolute;left:3273;top:1283;width:10;height:20" coordorigin="3273,1283" coordsize="10,20" path="m3273,1302l3283,1302,3283,1283,3273,1283,3273,1302xe" filled="true" fillcolor="#000000" stroked="false">
                <v:path arrowok="t"/>
                <v:fill type="solid"/>
              </v:shape>
            </v:group>
            <v:group style="position:absolute;left:3273;top:1302;width:10;height:20" coordorigin="3273,1302" coordsize="10,20">
              <v:shape style="position:absolute;left:3273;top:1302;width:10;height:20" coordorigin="3273,1302" coordsize="10,20" path="m3273,1322l3283,1322,3283,1302,3273,1302,3273,1322xe" filled="true" fillcolor="#000000" stroked="false">
                <v:path arrowok="t"/>
                <v:fill type="solid"/>
              </v:shape>
            </v:group>
            <v:group style="position:absolute;left:3273;top:1322;width:10;height:20" coordorigin="3273,1322" coordsize="10,20">
              <v:shape style="position:absolute;left:3273;top:1322;width:10;height:20" coordorigin="3273,1322" coordsize="10,20" path="m3273,1341l3283,1341,3283,1322,3273,1322,3273,1341xe" filled="true" fillcolor="#000000" stroked="false">
                <v:path arrowok="t"/>
                <v:fill type="solid"/>
              </v:shape>
            </v:group>
            <v:group style="position:absolute;left:3273;top:1341;width:10;height:20" coordorigin="3273,1341" coordsize="10,20">
              <v:shape style="position:absolute;left:3273;top:1341;width:10;height:20" coordorigin="3273,1341" coordsize="10,20" path="m3273,1360l3283,1360,3283,1341,3273,1341,3273,1360xe" filled="true" fillcolor="#000000" stroked="false">
                <v:path arrowok="t"/>
                <v:fill type="solid"/>
              </v:shape>
            </v:group>
            <v:group style="position:absolute;left:3273;top:1360;width:10;height:20" coordorigin="3273,1360" coordsize="10,20">
              <v:shape style="position:absolute;left:3273;top:1360;width:10;height:20" coordorigin="3273,1360" coordsize="10,20" path="m3273,1379l3283,1379,3283,1360,3273,1360,3273,1379xe" filled="true" fillcolor="#000000" stroked="false">
                <v:path arrowok="t"/>
                <v:fill type="solid"/>
              </v:shape>
            </v:group>
            <v:group style="position:absolute;left:3273;top:1379;width:10;height:20" coordorigin="3273,1379" coordsize="10,20">
              <v:shape style="position:absolute;left:3273;top:1379;width:10;height:20" coordorigin="3273,1379" coordsize="10,20" path="m3273,1398l3283,1398,3283,1379,3273,1379,3273,1398xe" filled="true" fillcolor="#000000" stroked="false">
                <v:path arrowok="t"/>
                <v:fill type="solid"/>
              </v:shape>
            </v:group>
            <v:group style="position:absolute;left:3273;top:1398;width:10;height:20" coordorigin="3273,1398" coordsize="10,20">
              <v:shape style="position:absolute;left:3273;top:1398;width:10;height:20" coordorigin="3273,1398" coordsize="10,20" path="m3273,1418l3283,1418,3283,1398,3273,1398,3273,1418xe" filled="true" fillcolor="#000000" stroked="false">
                <v:path arrowok="t"/>
                <v:fill type="solid"/>
              </v:shape>
            </v:group>
            <v:group style="position:absolute;left:3273;top:1418;width:10;height:20" coordorigin="3273,1418" coordsize="10,20">
              <v:shape style="position:absolute;left:3273;top:1418;width:10;height:20" coordorigin="3273,1418" coordsize="10,20" path="m3273,1437l3283,1437,3283,1418,3273,1418,3273,1437xe" filled="true" fillcolor="#000000" stroked="false">
                <v:path arrowok="t"/>
                <v:fill type="solid"/>
              </v:shape>
            </v:group>
            <v:group style="position:absolute;left:3273;top:1444;width:10;height:2" coordorigin="3273,1444" coordsize="10,2">
              <v:shape style="position:absolute;left:3273;top:1444;width:10;height:2" coordorigin="3273,1444" coordsize="10,0" path="m3273,1444l3283,1444e" filled="false" stroked="true" strokeweight=".72003pt" strokecolor="#000000">
                <v:path arrowok="t"/>
              </v:shape>
            </v:group>
            <v:group style="position:absolute;left:3273;top:1466;width:30;height:2" coordorigin="3273,1466" coordsize="30,2">
              <v:shape style="position:absolute;left:3273;top:1466;width:30;height:2" coordorigin="3273,1466" coordsize="30,0" path="m3273,1466l3303,1466e" filled="false" stroked="true" strokeweight="1.5pt" strokecolor="#000000">
                <v:path arrowok="t"/>
              </v:shape>
            </v:group>
            <v:group style="position:absolute;left:3303;top:1466;width:1132;height:2" coordorigin="3303,1466" coordsize="1132,2">
              <v:shape style="position:absolute;left:3303;top:1466;width:1132;height:2" coordorigin="3303,1466" coordsize="1132,0" path="m3303,1466l4435,1466e" filled="false" stroked="true" strokeweight="1.5pt" strokecolor="#000000">
                <v:path arrowok="t"/>
              </v:shape>
            </v:group>
            <v:group style="position:absolute;left:4435;top:1110;width:10;height:20" coordorigin="4435,1110" coordsize="10,20">
              <v:shape style="position:absolute;left:4435;top:1110;width:10;height:20" coordorigin="4435,1110" coordsize="10,20" path="m4435,1130l4445,1130,4445,1110,4435,1110,4435,1130xe" filled="true" fillcolor="#000000" stroked="false">
                <v:path arrowok="t"/>
                <v:fill type="solid"/>
              </v:shape>
            </v:group>
            <v:group style="position:absolute;left:4435;top:1130;width:10;height:20" coordorigin="4435,1130" coordsize="10,20">
              <v:shape style="position:absolute;left:4435;top:1130;width:10;height:20" coordorigin="4435,1130" coordsize="10,20" path="m4435,1149l4445,1149,4445,1130,4435,1130,4435,1149xe" filled="true" fillcolor="#000000" stroked="false">
                <v:path arrowok="t"/>
                <v:fill type="solid"/>
              </v:shape>
            </v:group>
            <v:group style="position:absolute;left:4435;top:1149;width:10;height:20" coordorigin="4435,1149" coordsize="10,20">
              <v:shape style="position:absolute;left:4435;top:1149;width:10;height:20" coordorigin="4435,1149" coordsize="10,20" path="m4435,1168l4445,1168,4445,1149,4435,1149,4435,1168xe" filled="true" fillcolor="#000000" stroked="false">
                <v:path arrowok="t"/>
                <v:fill type="solid"/>
              </v:shape>
            </v:group>
            <v:group style="position:absolute;left:4435;top:1168;width:10;height:20" coordorigin="4435,1168" coordsize="10,20">
              <v:shape style="position:absolute;left:4435;top:1168;width:10;height:20" coordorigin="4435,1168" coordsize="10,20" path="m4435,1187l4445,1187,4445,1168,4435,1168,4435,1187xe" filled="true" fillcolor="#000000" stroked="false">
                <v:path arrowok="t"/>
                <v:fill type="solid"/>
              </v:shape>
            </v:group>
            <v:group style="position:absolute;left:4435;top:1187;width:10;height:20" coordorigin="4435,1187" coordsize="10,20">
              <v:shape style="position:absolute;left:4435;top:1187;width:10;height:20" coordorigin="4435,1187" coordsize="10,20" path="m4435,1206l4445,1206,4445,1187,4435,1187,4435,1206xe" filled="true" fillcolor="#000000" stroked="false">
                <v:path arrowok="t"/>
                <v:fill type="solid"/>
              </v:shape>
            </v:group>
            <v:group style="position:absolute;left:4435;top:1206;width:10;height:20" coordorigin="4435,1206" coordsize="10,20">
              <v:shape style="position:absolute;left:4435;top:1206;width:10;height:20" coordorigin="4435,1206" coordsize="10,20" path="m4435,1226l4445,1226,4445,1206,4435,1206,4435,1226xe" filled="true" fillcolor="#000000" stroked="false">
                <v:path arrowok="t"/>
                <v:fill type="solid"/>
              </v:shape>
            </v:group>
            <v:group style="position:absolute;left:4435;top:1226;width:10;height:20" coordorigin="4435,1226" coordsize="10,20">
              <v:shape style="position:absolute;left:4435;top:1226;width:10;height:20" coordorigin="4435,1226" coordsize="10,20" path="m4435,1245l4445,1245,4445,1226,4435,1226,4435,1245xe" filled="true" fillcolor="#000000" stroked="false">
                <v:path arrowok="t"/>
                <v:fill type="solid"/>
              </v:shape>
            </v:group>
            <v:group style="position:absolute;left:4435;top:1245;width:10;height:20" coordorigin="4435,1245" coordsize="10,20">
              <v:shape style="position:absolute;left:4435;top:1245;width:10;height:20" coordorigin="4435,1245" coordsize="10,20" path="m4435,1264l4445,1264,4445,1245,4435,1245,4435,1264xe" filled="true" fillcolor="#000000" stroked="false">
                <v:path arrowok="t"/>
                <v:fill type="solid"/>
              </v:shape>
            </v:group>
            <v:group style="position:absolute;left:4435;top:1264;width:10;height:20" coordorigin="4435,1264" coordsize="10,20">
              <v:shape style="position:absolute;left:4435;top:1264;width:10;height:20" coordorigin="4435,1264" coordsize="10,20" path="m4435,1283l4445,1283,4445,1264,4435,1264,4435,1283xe" filled="true" fillcolor="#000000" stroked="false">
                <v:path arrowok="t"/>
                <v:fill type="solid"/>
              </v:shape>
            </v:group>
            <v:group style="position:absolute;left:4435;top:1283;width:10;height:20" coordorigin="4435,1283" coordsize="10,20">
              <v:shape style="position:absolute;left:4435;top:1283;width:10;height:20" coordorigin="4435,1283" coordsize="10,20" path="m4435,1302l4445,1302,4445,1283,4435,1283,4435,1302xe" filled="true" fillcolor="#000000" stroked="false">
                <v:path arrowok="t"/>
                <v:fill type="solid"/>
              </v:shape>
            </v:group>
            <v:group style="position:absolute;left:4435;top:1302;width:10;height:20" coordorigin="4435,1302" coordsize="10,20">
              <v:shape style="position:absolute;left:4435;top:1302;width:10;height:20" coordorigin="4435,1302" coordsize="10,20" path="m4435,1322l4445,1322,4445,1302,4435,1302,4435,1322xe" filled="true" fillcolor="#000000" stroked="false">
                <v:path arrowok="t"/>
                <v:fill type="solid"/>
              </v:shape>
            </v:group>
            <v:group style="position:absolute;left:4435;top:1322;width:10;height:20" coordorigin="4435,1322" coordsize="10,20">
              <v:shape style="position:absolute;left:4435;top:1322;width:10;height:20" coordorigin="4435,1322" coordsize="10,20" path="m4435,1341l4445,1341,4445,1322,4435,1322,4435,1341xe" filled="true" fillcolor="#000000" stroked="false">
                <v:path arrowok="t"/>
                <v:fill type="solid"/>
              </v:shape>
            </v:group>
            <v:group style="position:absolute;left:4435;top:1341;width:10;height:20" coordorigin="4435,1341" coordsize="10,20">
              <v:shape style="position:absolute;left:4435;top:1341;width:10;height:20" coordorigin="4435,1341" coordsize="10,20" path="m4435,1360l4445,1360,4445,1341,4435,1341,4435,1360xe" filled="true" fillcolor="#000000" stroked="false">
                <v:path arrowok="t"/>
                <v:fill type="solid"/>
              </v:shape>
            </v:group>
            <v:group style="position:absolute;left:4435;top:1360;width:10;height:20" coordorigin="4435,1360" coordsize="10,20">
              <v:shape style="position:absolute;left:4435;top:1360;width:10;height:20" coordorigin="4435,1360" coordsize="10,20" path="m4435,1379l4445,1379,4445,1360,4435,1360,4435,1379xe" filled="true" fillcolor="#000000" stroked="false">
                <v:path arrowok="t"/>
                <v:fill type="solid"/>
              </v:shape>
            </v:group>
            <v:group style="position:absolute;left:4435;top:1379;width:10;height:20" coordorigin="4435,1379" coordsize="10,20">
              <v:shape style="position:absolute;left:4435;top:1379;width:10;height:20" coordorigin="4435,1379" coordsize="10,20" path="m4435,1398l4445,1398,4445,1379,4435,1379,4435,1398xe" filled="true" fillcolor="#000000" stroked="false">
                <v:path arrowok="t"/>
                <v:fill type="solid"/>
              </v:shape>
            </v:group>
            <v:group style="position:absolute;left:4435;top:1398;width:10;height:20" coordorigin="4435,1398" coordsize="10,20">
              <v:shape style="position:absolute;left:4435;top:1398;width:10;height:20" coordorigin="4435,1398" coordsize="10,20" path="m4435,1418l4445,1418,4445,1398,4435,1398,4435,1418xe" filled="true" fillcolor="#000000" stroked="false">
                <v:path arrowok="t"/>
                <v:fill type="solid"/>
              </v:shape>
            </v:group>
            <v:group style="position:absolute;left:4435;top:1418;width:10;height:20" coordorigin="4435,1418" coordsize="10,20">
              <v:shape style="position:absolute;left:4435;top:1418;width:10;height:20" coordorigin="4435,1418" coordsize="10,20" path="m4435,1437l4445,1437,4445,1418,4435,1418,4435,1437xe" filled="true" fillcolor="#000000" stroked="false">
                <v:path arrowok="t"/>
                <v:fill type="solid"/>
              </v:shape>
            </v:group>
            <v:group style="position:absolute;left:4435;top:1444;width:10;height:2" coordorigin="4435,1444" coordsize="10,2">
              <v:shape style="position:absolute;left:4435;top:1444;width:10;height:2" coordorigin="4435,1444" coordsize="10,0" path="m4435,1444l4445,1444e" filled="false" stroked="true" strokeweight=".72003pt" strokecolor="#000000">
                <v:path arrowok="t"/>
              </v:shape>
            </v:group>
            <v:group style="position:absolute;left:4435;top:1466;width:30;height:2" coordorigin="4435,1466" coordsize="30,2">
              <v:shape style="position:absolute;left:4435;top:1466;width:30;height:2" coordorigin="4435,1466" coordsize="30,0" path="m4435,1466l4465,1466e" filled="false" stroked="true" strokeweight="1.5pt" strokecolor="#000000">
                <v:path arrowok="t"/>
              </v:shape>
            </v:group>
            <v:group style="position:absolute;left:4465;top:1466;width:1311;height:2" coordorigin="4465,1466" coordsize="1311,2">
              <v:shape style="position:absolute;left:4465;top:1466;width:1311;height:2" coordorigin="4465,1466" coordsize="1311,0" path="m4465,1466l5776,1466e" filled="false" stroked="true" strokeweight="1.5pt" strokecolor="#000000">
                <v:path arrowok="t"/>
              </v:shape>
            </v:group>
            <v:group style="position:absolute;left:5776;top:1110;width:10;height:20" coordorigin="5776,1110" coordsize="10,20">
              <v:shape style="position:absolute;left:5776;top:1110;width:10;height:20" coordorigin="5776,1110" coordsize="10,20" path="m5776,1130l5785,1130,5785,1110,5776,1110,5776,1130xe" filled="true" fillcolor="#000000" stroked="false">
                <v:path arrowok="t"/>
                <v:fill type="solid"/>
              </v:shape>
            </v:group>
            <v:group style="position:absolute;left:5776;top:1130;width:10;height:20" coordorigin="5776,1130" coordsize="10,20">
              <v:shape style="position:absolute;left:5776;top:1130;width:10;height:20" coordorigin="5776,1130" coordsize="10,20" path="m5776,1149l5785,1149,5785,1130,5776,1130,5776,1149xe" filled="true" fillcolor="#000000" stroked="false">
                <v:path arrowok="t"/>
                <v:fill type="solid"/>
              </v:shape>
            </v:group>
            <v:group style="position:absolute;left:5776;top:1149;width:10;height:20" coordorigin="5776,1149" coordsize="10,20">
              <v:shape style="position:absolute;left:5776;top:1149;width:10;height:20" coordorigin="5776,1149" coordsize="10,20" path="m5776,1168l5785,1168,5785,1149,5776,1149,5776,1168xe" filled="true" fillcolor="#000000" stroked="false">
                <v:path arrowok="t"/>
                <v:fill type="solid"/>
              </v:shape>
            </v:group>
            <v:group style="position:absolute;left:5776;top:1168;width:10;height:20" coordorigin="5776,1168" coordsize="10,20">
              <v:shape style="position:absolute;left:5776;top:1168;width:10;height:20" coordorigin="5776,1168" coordsize="10,20" path="m5776,1187l5785,1187,5785,1168,5776,1168,5776,1187xe" filled="true" fillcolor="#000000" stroked="false">
                <v:path arrowok="t"/>
                <v:fill type="solid"/>
              </v:shape>
            </v:group>
            <v:group style="position:absolute;left:5776;top:1187;width:10;height:20" coordorigin="5776,1187" coordsize="10,20">
              <v:shape style="position:absolute;left:5776;top:1187;width:10;height:20" coordorigin="5776,1187" coordsize="10,20" path="m5776,1206l5785,1206,5785,1187,5776,1187,5776,1206xe" filled="true" fillcolor="#000000" stroked="false">
                <v:path arrowok="t"/>
                <v:fill type="solid"/>
              </v:shape>
            </v:group>
            <v:group style="position:absolute;left:5776;top:1206;width:10;height:20" coordorigin="5776,1206" coordsize="10,20">
              <v:shape style="position:absolute;left:5776;top:1206;width:10;height:20" coordorigin="5776,1206" coordsize="10,20" path="m5776,1226l5785,1226,5785,1206,5776,1206,5776,1226xe" filled="true" fillcolor="#000000" stroked="false">
                <v:path arrowok="t"/>
                <v:fill type="solid"/>
              </v:shape>
            </v:group>
            <v:group style="position:absolute;left:5776;top:1226;width:10;height:20" coordorigin="5776,1226" coordsize="10,20">
              <v:shape style="position:absolute;left:5776;top:1226;width:10;height:20" coordorigin="5776,1226" coordsize="10,20" path="m5776,1245l5785,1245,5785,1226,5776,1226,5776,1245xe" filled="true" fillcolor="#000000" stroked="false">
                <v:path arrowok="t"/>
                <v:fill type="solid"/>
              </v:shape>
            </v:group>
            <v:group style="position:absolute;left:5776;top:1245;width:10;height:20" coordorigin="5776,1245" coordsize="10,20">
              <v:shape style="position:absolute;left:5776;top:1245;width:10;height:20" coordorigin="5776,1245" coordsize="10,20" path="m5776,1264l5785,1264,5785,1245,5776,1245,5776,1264xe" filled="true" fillcolor="#000000" stroked="false">
                <v:path arrowok="t"/>
                <v:fill type="solid"/>
              </v:shape>
            </v:group>
            <v:group style="position:absolute;left:5776;top:1264;width:10;height:20" coordorigin="5776,1264" coordsize="10,20">
              <v:shape style="position:absolute;left:5776;top:1264;width:10;height:20" coordorigin="5776,1264" coordsize="10,20" path="m5776,1283l5785,1283,5785,1264,5776,1264,5776,1283xe" filled="true" fillcolor="#000000" stroked="false">
                <v:path arrowok="t"/>
                <v:fill type="solid"/>
              </v:shape>
            </v:group>
            <v:group style="position:absolute;left:5776;top:1283;width:10;height:20" coordorigin="5776,1283" coordsize="10,20">
              <v:shape style="position:absolute;left:5776;top:1283;width:10;height:20" coordorigin="5776,1283" coordsize="10,20" path="m5776,1302l5785,1302,5785,1283,5776,1283,5776,1302xe" filled="true" fillcolor="#000000" stroked="false">
                <v:path arrowok="t"/>
                <v:fill type="solid"/>
              </v:shape>
            </v:group>
            <v:group style="position:absolute;left:5776;top:1302;width:10;height:20" coordorigin="5776,1302" coordsize="10,20">
              <v:shape style="position:absolute;left:5776;top:1302;width:10;height:20" coordorigin="5776,1302" coordsize="10,20" path="m5776,1322l5785,1322,5785,1302,5776,1302,5776,1322xe" filled="true" fillcolor="#000000" stroked="false">
                <v:path arrowok="t"/>
                <v:fill type="solid"/>
              </v:shape>
            </v:group>
            <v:group style="position:absolute;left:5776;top:1322;width:10;height:20" coordorigin="5776,1322" coordsize="10,20">
              <v:shape style="position:absolute;left:5776;top:1322;width:10;height:20" coordorigin="5776,1322" coordsize="10,20" path="m5776,1341l5785,1341,5785,1322,5776,1322,5776,1341xe" filled="true" fillcolor="#000000" stroked="false">
                <v:path arrowok="t"/>
                <v:fill type="solid"/>
              </v:shape>
            </v:group>
            <v:group style="position:absolute;left:5776;top:1341;width:10;height:20" coordorigin="5776,1341" coordsize="10,20">
              <v:shape style="position:absolute;left:5776;top:1341;width:10;height:20" coordorigin="5776,1341" coordsize="10,20" path="m5776,1360l5785,1360,5785,1341,5776,1341,5776,1360xe" filled="true" fillcolor="#000000" stroked="false">
                <v:path arrowok="t"/>
                <v:fill type="solid"/>
              </v:shape>
            </v:group>
            <v:group style="position:absolute;left:5776;top:1360;width:10;height:20" coordorigin="5776,1360" coordsize="10,20">
              <v:shape style="position:absolute;left:5776;top:1360;width:10;height:20" coordorigin="5776,1360" coordsize="10,20" path="m5776,1379l5785,1379,5785,1360,5776,1360,5776,1379xe" filled="true" fillcolor="#000000" stroked="false">
                <v:path arrowok="t"/>
                <v:fill type="solid"/>
              </v:shape>
            </v:group>
            <v:group style="position:absolute;left:5776;top:1379;width:10;height:20" coordorigin="5776,1379" coordsize="10,20">
              <v:shape style="position:absolute;left:5776;top:1379;width:10;height:20" coordorigin="5776,1379" coordsize="10,20" path="m5776,1398l5785,1398,5785,1379,5776,1379,5776,1398xe" filled="true" fillcolor="#000000" stroked="false">
                <v:path arrowok="t"/>
                <v:fill type="solid"/>
              </v:shape>
            </v:group>
            <v:group style="position:absolute;left:5776;top:1398;width:10;height:20" coordorigin="5776,1398" coordsize="10,20">
              <v:shape style="position:absolute;left:5776;top:1398;width:10;height:20" coordorigin="5776,1398" coordsize="10,20" path="m5776,1418l5785,1418,5785,1398,5776,1398,5776,1418xe" filled="true" fillcolor="#000000" stroked="false">
                <v:path arrowok="t"/>
                <v:fill type="solid"/>
              </v:shape>
            </v:group>
            <v:group style="position:absolute;left:5776;top:1418;width:10;height:20" coordorigin="5776,1418" coordsize="10,20">
              <v:shape style="position:absolute;left:5776;top:1418;width:10;height:20" coordorigin="5776,1418" coordsize="10,20" path="m5776,1437l5785,1437,5785,1418,5776,1418,5776,1437xe" filled="true" fillcolor="#000000" stroked="false">
                <v:path arrowok="t"/>
                <v:fill type="solid"/>
              </v:shape>
            </v:group>
            <v:group style="position:absolute;left:5776;top:1444;width:10;height:2" coordorigin="5776,1444" coordsize="10,2">
              <v:shape style="position:absolute;left:5776;top:1444;width:10;height:2" coordorigin="5776,1444" coordsize="10,0" path="m5776,1444l5785,1444e" filled="false" stroked="true" strokeweight=".72003pt" strokecolor="#000000">
                <v:path arrowok="t"/>
              </v:shape>
            </v:group>
            <v:group style="position:absolute;left:5776;top:1466;width:30;height:2" coordorigin="5776,1466" coordsize="30,2">
              <v:shape style="position:absolute;left:5776;top:1466;width:30;height:2" coordorigin="5776,1466" coordsize="30,0" path="m5776,1466l5806,1466e" filled="false" stroked="true" strokeweight="1.5pt" strokecolor="#000000">
                <v:path arrowok="t"/>
              </v:shape>
            </v:group>
            <v:group style="position:absolute;left:5806;top:1466;width:1288;height:2" coordorigin="5806,1466" coordsize="1288,2">
              <v:shape style="position:absolute;left:5806;top:1466;width:1288;height:2" coordorigin="5806,1466" coordsize="1288,0" path="m5806,1466l7094,1466e" filled="false" stroked="true" strokeweight="1.5pt" strokecolor="#000000">
                <v:path arrowok="t"/>
              </v:shape>
            </v:group>
            <v:group style="position:absolute;left:7094;top:1110;width:10;height:20" coordorigin="7094,1110" coordsize="10,20">
              <v:shape style="position:absolute;left:7094;top:1110;width:10;height:20" coordorigin="7094,1110" coordsize="10,20" path="m7094,1130l7103,1130,7103,1110,7094,1110,7094,1130xe" filled="true" fillcolor="#000000" stroked="false">
                <v:path arrowok="t"/>
                <v:fill type="solid"/>
              </v:shape>
            </v:group>
            <v:group style="position:absolute;left:7094;top:1130;width:10;height:20" coordorigin="7094,1130" coordsize="10,20">
              <v:shape style="position:absolute;left:7094;top:1130;width:10;height:20" coordorigin="7094,1130" coordsize="10,20" path="m7094,1149l7103,1149,7103,1130,7094,1130,7094,1149xe" filled="true" fillcolor="#000000" stroked="false">
                <v:path arrowok="t"/>
                <v:fill type="solid"/>
              </v:shape>
            </v:group>
            <v:group style="position:absolute;left:7094;top:1149;width:10;height:20" coordorigin="7094,1149" coordsize="10,20">
              <v:shape style="position:absolute;left:7094;top:1149;width:10;height:20" coordorigin="7094,1149" coordsize="10,20" path="m7094,1168l7103,1168,7103,1149,7094,1149,7094,1168xe" filled="true" fillcolor="#000000" stroked="false">
                <v:path arrowok="t"/>
                <v:fill type="solid"/>
              </v:shape>
            </v:group>
            <v:group style="position:absolute;left:7094;top:1168;width:10;height:20" coordorigin="7094,1168" coordsize="10,20">
              <v:shape style="position:absolute;left:7094;top:1168;width:10;height:20" coordorigin="7094,1168" coordsize="10,20" path="m7094,1187l7103,1187,7103,1168,7094,1168,7094,1187xe" filled="true" fillcolor="#000000" stroked="false">
                <v:path arrowok="t"/>
                <v:fill type="solid"/>
              </v:shape>
            </v:group>
            <v:group style="position:absolute;left:7094;top:1187;width:10;height:20" coordorigin="7094,1187" coordsize="10,20">
              <v:shape style="position:absolute;left:7094;top:1187;width:10;height:20" coordorigin="7094,1187" coordsize="10,20" path="m7094,1206l7103,1206,7103,1187,7094,1187,7094,1206xe" filled="true" fillcolor="#000000" stroked="false">
                <v:path arrowok="t"/>
                <v:fill type="solid"/>
              </v:shape>
            </v:group>
            <v:group style="position:absolute;left:7094;top:1206;width:10;height:20" coordorigin="7094,1206" coordsize="10,20">
              <v:shape style="position:absolute;left:7094;top:1206;width:10;height:20" coordorigin="7094,1206" coordsize="10,20" path="m7094,1226l7103,1226,7103,1206,7094,1206,7094,1226xe" filled="true" fillcolor="#000000" stroked="false">
                <v:path arrowok="t"/>
                <v:fill type="solid"/>
              </v:shape>
            </v:group>
            <v:group style="position:absolute;left:7094;top:1226;width:10;height:20" coordorigin="7094,1226" coordsize="10,20">
              <v:shape style="position:absolute;left:7094;top:1226;width:10;height:20" coordorigin="7094,1226" coordsize="10,20" path="m7094,1245l7103,1245,7103,1226,7094,1226,7094,1245xe" filled="true" fillcolor="#000000" stroked="false">
                <v:path arrowok="t"/>
                <v:fill type="solid"/>
              </v:shape>
            </v:group>
            <v:group style="position:absolute;left:7094;top:1245;width:10;height:20" coordorigin="7094,1245" coordsize="10,20">
              <v:shape style="position:absolute;left:7094;top:1245;width:10;height:20" coordorigin="7094,1245" coordsize="10,20" path="m7094,1264l7103,1264,7103,1245,7094,1245,7094,1264xe" filled="true" fillcolor="#000000" stroked="false">
                <v:path arrowok="t"/>
                <v:fill type="solid"/>
              </v:shape>
            </v:group>
            <v:group style="position:absolute;left:7094;top:1264;width:10;height:20" coordorigin="7094,1264" coordsize="10,20">
              <v:shape style="position:absolute;left:7094;top:1264;width:10;height:20" coordorigin="7094,1264" coordsize="10,20" path="m7094,1283l7103,1283,7103,1264,7094,1264,7094,1283xe" filled="true" fillcolor="#000000" stroked="false">
                <v:path arrowok="t"/>
                <v:fill type="solid"/>
              </v:shape>
            </v:group>
            <v:group style="position:absolute;left:7094;top:1283;width:10;height:20" coordorigin="7094,1283" coordsize="10,20">
              <v:shape style="position:absolute;left:7094;top:1283;width:10;height:20" coordorigin="7094,1283" coordsize="10,20" path="m7094,1302l7103,1302,7103,1283,7094,1283,7094,1302xe" filled="true" fillcolor="#000000" stroked="false">
                <v:path arrowok="t"/>
                <v:fill type="solid"/>
              </v:shape>
            </v:group>
            <v:group style="position:absolute;left:7094;top:1302;width:10;height:20" coordorigin="7094,1302" coordsize="10,20">
              <v:shape style="position:absolute;left:7094;top:1302;width:10;height:20" coordorigin="7094,1302" coordsize="10,20" path="m7094,1322l7103,1322,7103,1302,7094,1302,7094,1322xe" filled="true" fillcolor="#000000" stroked="false">
                <v:path arrowok="t"/>
                <v:fill type="solid"/>
              </v:shape>
            </v:group>
            <v:group style="position:absolute;left:7094;top:1322;width:10;height:20" coordorigin="7094,1322" coordsize="10,20">
              <v:shape style="position:absolute;left:7094;top:1322;width:10;height:20" coordorigin="7094,1322" coordsize="10,20" path="m7094,1341l7103,1341,7103,1322,7094,1322,7094,1341xe" filled="true" fillcolor="#000000" stroked="false">
                <v:path arrowok="t"/>
                <v:fill type="solid"/>
              </v:shape>
            </v:group>
            <v:group style="position:absolute;left:7094;top:1341;width:10;height:20" coordorigin="7094,1341" coordsize="10,20">
              <v:shape style="position:absolute;left:7094;top:1341;width:10;height:20" coordorigin="7094,1341" coordsize="10,20" path="m7094,1360l7103,1360,7103,1341,7094,1341,7094,1360xe" filled="true" fillcolor="#000000" stroked="false">
                <v:path arrowok="t"/>
                <v:fill type="solid"/>
              </v:shape>
            </v:group>
            <v:group style="position:absolute;left:7094;top:1360;width:10;height:20" coordorigin="7094,1360" coordsize="10,20">
              <v:shape style="position:absolute;left:7094;top:1360;width:10;height:20" coordorigin="7094,1360" coordsize="10,20" path="m7094,1379l7103,1379,7103,1360,7094,1360,7094,1379xe" filled="true" fillcolor="#000000" stroked="false">
                <v:path arrowok="t"/>
                <v:fill type="solid"/>
              </v:shape>
            </v:group>
            <v:group style="position:absolute;left:7094;top:1379;width:10;height:20" coordorigin="7094,1379" coordsize="10,20">
              <v:shape style="position:absolute;left:7094;top:1379;width:10;height:20" coordorigin="7094,1379" coordsize="10,20" path="m7094,1398l7103,1398,7103,1379,7094,1379,7094,1398xe" filled="true" fillcolor="#000000" stroked="false">
                <v:path arrowok="t"/>
                <v:fill type="solid"/>
              </v:shape>
            </v:group>
            <v:group style="position:absolute;left:7094;top:1398;width:10;height:20" coordorigin="7094,1398" coordsize="10,20">
              <v:shape style="position:absolute;left:7094;top:1398;width:10;height:20" coordorigin="7094,1398" coordsize="10,20" path="m7094,1418l7103,1418,7103,1398,7094,1398,7094,1418xe" filled="true" fillcolor="#000000" stroked="false">
                <v:path arrowok="t"/>
                <v:fill type="solid"/>
              </v:shape>
            </v:group>
            <v:group style="position:absolute;left:7094;top:1418;width:10;height:20" coordorigin="7094,1418" coordsize="10,20">
              <v:shape style="position:absolute;left:7094;top:1418;width:10;height:20" coordorigin="7094,1418" coordsize="10,20" path="m7094,1437l7103,1437,7103,1418,7094,1418,7094,1437xe" filled="true" fillcolor="#000000" stroked="false">
                <v:path arrowok="t"/>
                <v:fill type="solid"/>
              </v:shape>
            </v:group>
            <v:group style="position:absolute;left:7094;top:1444;width:10;height:2" coordorigin="7094,1444" coordsize="10,2">
              <v:shape style="position:absolute;left:7094;top:1444;width:10;height:2" coordorigin="7094,1444" coordsize="10,0" path="m7094,1444l7103,1444e" filled="false" stroked="true" strokeweight=".72003pt" strokecolor="#000000">
                <v:path arrowok="t"/>
              </v:shape>
            </v:group>
            <v:group style="position:absolute;left:7094;top:1466;width:30;height:2" coordorigin="7094,1466" coordsize="30,2">
              <v:shape style="position:absolute;left:7094;top:1466;width:30;height:2" coordorigin="7094,1466" coordsize="30,0" path="m7094,1466l7124,1466e" filled="false" stroked="true" strokeweight="1.5pt" strokecolor="#000000">
                <v:path arrowok="t"/>
              </v:shape>
            </v:group>
            <v:group style="position:absolute;left:7124;top:1466;width:1131;height:2" coordorigin="7124,1466" coordsize="1131,2">
              <v:shape style="position:absolute;left:7124;top:1466;width:1131;height:2" coordorigin="7124,1466" coordsize="1131,0" path="m7124,1466l8254,1466e" filled="false" stroked="true" strokeweight="1.5pt" strokecolor="#000000">
                <v:path arrowok="t"/>
              </v:shape>
            </v:group>
            <v:group style="position:absolute;left:8254;top:1110;width:10;height:20" coordorigin="8254,1110" coordsize="10,20">
              <v:shape style="position:absolute;left:8254;top:1110;width:10;height:20" coordorigin="8254,1110" coordsize="10,20" path="m8254,1130l8264,1130,8264,1110,8254,1110,8254,1130xe" filled="true" fillcolor="#000000" stroked="false">
                <v:path arrowok="t"/>
                <v:fill type="solid"/>
              </v:shape>
            </v:group>
            <v:group style="position:absolute;left:8254;top:1130;width:10;height:20" coordorigin="8254,1130" coordsize="10,20">
              <v:shape style="position:absolute;left:8254;top:1130;width:10;height:20" coordorigin="8254,1130" coordsize="10,20" path="m8254,1149l8264,1149,8264,1130,8254,1130,8254,1149xe" filled="true" fillcolor="#000000" stroked="false">
                <v:path arrowok="t"/>
                <v:fill type="solid"/>
              </v:shape>
            </v:group>
            <v:group style="position:absolute;left:8254;top:1149;width:10;height:20" coordorigin="8254,1149" coordsize="10,20">
              <v:shape style="position:absolute;left:8254;top:1149;width:10;height:20" coordorigin="8254,1149" coordsize="10,20" path="m8254,1168l8264,1168,8264,1149,8254,1149,8254,1168xe" filled="true" fillcolor="#000000" stroked="false">
                <v:path arrowok="t"/>
                <v:fill type="solid"/>
              </v:shape>
            </v:group>
            <v:group style="position:absolute;left:8254;top:1168;width:10;height:20" coordorigin="8254,1168" coordsize="10,20">
              <v:shape style="position:absolute;left:8254;top:1168;width:10;height:20" coordorigin="8254,1168" coordsize="10,20" path="m8254,1187l8264,1187,8264,1168,8254,1168,8254,1187xe" filled="true" fillcolor="#000000" stroked="false">
                <v:path arrowok="t"/>
                <v:fill type="solid"/>
              </v:shape>
            </v:group>
            <v:group style="position:absolute;left:8254;top:1187;width:10;height:20" coordorigin="8254,1187" coordsize="10,20">
              <v:shape style="position:absolute;left:8254;top:1187;width:10;height:20" coordorigin="8254,1187" coordsize="10,20" path="m8254,1206l8264,1206,8264,1187,8254,1187,8254,1206xe" filled="true" fillcolor="#000000" stroked="false">
                <v:path arrowok="t"/>
                <v:fill type="solid"/>
              </v:shape>
            </v:group>
            <v:group style="position:absolute;left:8254;top:1206;width:10;height:20" coordorigin="8254,1206" coordsize="10,20">
              <v:shape style="position:absolute;left:8254;top:1206;width:10;height:20" coordorigin="8254,1206" coordsize="10,20" path="m8254,1226l8264,1226,8264,1206,8254,1206,8254,1226xe" filled="true" fillcolor="#000000" stroked="false">
                <v:path arrowok="t"/>
                <v:fill type="solid"/>
              </v:shape>
            </v:group>
            <v:group style="position:absolute;left:8254;top:1226;width:10;height:20" coordorigin="8254,1226" coordsize="10,20">
              <v:shape style="position:absolute;left:8254;top:1226;width:10;height:20" coordorigin="8254,1226" coordsize="10,20" path="m8254,1245l8264,1245,8264,1226,8254,1226,8254,1245xe" filled="true" fillcolor="#000000" stroked="false">
                <v:path arrowok="t"/>
                <v:fill type="solid"/>
              </v:shape>
            </v:group>
            <v:group style="position:absolute;left:8254;top:1245;width:10;height:20" coordorigin="8254,1245" coordsize="10,20">
              <v:shape style="position:absolute;left:8254;top:1245;width:10;height:20" coordorigin="8254,1245" coordsize="10,20" path="m8254,1264l8264,1264,8264,1245,8254,1245,8254,1264xe" filled="true" fillcolor="#000000" stroked="false">
                <v:path arrowok="t"/>
                <v:fill type="solid"/>
              </v:shape>
            </v:group>
            <v:group style="position:absolute;left:8254;top:1264;width:10;height:20" coordorigin="8254,1264" coordsize="10,20">
              <v:shape style="position:absolute;left:8254;top:1264;width:10;height:20" coordorigin="8254,1264" coordsize="10,20" path="m8254,1283l8264,1283,8264,1264,8254,1264,8254,1283xe" filled="true" fillcolor="#000000" stroked="false">
                <v:path arrowok="t"/>
                <v:fill type="solid"/>
              </v:shape>
            </v:group>
            <v:group style="position:absolute;left:8254;top:1283;width:10;height:20" coordorigin="8254,1283" coordsize="10,20">
              <v:shape style="position:absolute;left:8254;top:1283;width:10;height:20" coordorigin="8254,1283" coordsize="10,20" path="m8254,1302l8264,1302,8264,1283,8254,1283,8254,1302xe" filled="true" fillcolor="#000000" stroked="false">
                <v:path arrowok="t"/>
                <v:fill type="solid"/>
              </v:shape>
            </v:group>
            <v:group style="position:absolute;left:8254;top:1302;width:10;height:20" coordorigin="8254,1302" coordsize="10,20">
              <v:shape style="position:absolute;left:8254;top:1302;width:10;height:20" coordorigin="8254,1302" coordsize="10,20" path="m8254,1322l8264,1322,8264,1302,8254,1302,8254,1322xe" filled="true" fillcolor="#000000" stroked="false">
                <v:path arrowok="t"/>
                <v:fill type="solid"/>
              </v:shape>
            </v:group>
            <v:group style="position:absolute;left:8254;top:1322;width:10;height:20" coordorigin="8254,1322" coordsize="10,20">
              <v:shape style="position:absolute;left:8254;top:1322;width:10;height:20" coordorigin="8254,1322" coordsize="10,20" path="m8254,1341l8264,1341,8264,1322,8254,1322,8254,1341xe" filled="true" fillcolor="#000000" stroked="false">
                <v:path arrowok="t"/>
                <v:fill type="solid"/>
              </v:shape>
            </v:group>
            <v:group style="position:absolute;left:8254;top:1341;width:10;height:20" coordorigin="8254,1341" coordsize="10,20">
              <v:shape style="position:absolute;left:8254;top:1341;width:10;height:20" coordorigin="8254,1341" coordsize="10,20" path="m8254,1360l8264,1360,8264,1341,8254,1341,8254,1360xe" filled="true" fillcolor="#000000" stroked="false">
                <v:path arrowok="t"/>
                <v:fill type="solid"/>
              </v:shape>
            </v:group>
            <v:group style="position:absolute;left:8254;top:1360;width:10;height:20" coordorigin="8254,1360" coordsize="10,20">
              <v:shape style="position:absolute;left:8254;top:1360;width:10;height:20" coordorigin="8254,1360" coordsize="10,20" path="m8254,1379l8264,1379,8264,1360,8254,1360,8254,1379xe" filled="true" fillcolor="#000000" stroked="false">
                <v:path arrowok="t"/>
                <v:fill type="solid"/>
              </v:shape>
            </v:group>
            <v:group style="position:absolute;left:8254;top:1379;width:10;height:20" coordorigin="8254,1379" coordsize="10,20">
              <v:shape style="position:absolute;left:8254;top:1379;width:10;height:20" coordorigin="8254,1379" coordsize="10,20" path="m8254,1398l8264,1398,8264,1379,8254,1379,8254,1398xe" filled="true" fillcolor="#000000" stroked="false">
                <v:path arrowok="t"/>
                <v:fill type="solid"/>
              </v:shape>
            </v:group>
            <v:group style="position:absolute;left:8254;top:1398;width:10;height:20" coordorigin="8254,1398" coordsize="10,20">
              <v:shape style="position:absolute;left:8254;top:1398;width:10;height:20" coordorigin="8254,1398" coordsize="10,20" path="m8254,1418l8264,1418,8264,1398,8254,1398,8254,1418xe" filled="true" fillcolor="#000000" stroked="false">
                <v:path arrowok="t"/>
                <v:fill type="solid"/>
              </v:shape>
            </v:group>
            <v:group style="position:absolute;left:8254;top:1418;width:10;height:20" coordorigin="8254,1418" coordsize="10,20">
              <v:shape style="position:absolute;left:8254;top:1418;width:10;height:20" coordorigin="8254,1418" coordsize="10,20" path="m8254,1437l8264,1437,8264,1418,8254,1418,8254,1437xe" filled="true" fillcolor="#000000" stroked="false">
                <v:path arrowok="t"/>
                <v:fill type="solid"/>
              </v:shape>
            </v:group>
            <v:group style="position:absolute;left:8254;top:1444;width:10;height:2" coordorigin="8254,1444" coordsize="10,2">
              <v:shape style="position:absolute;left:8254;top:1444;width:10;height:2" coordorigin="8254,1444" coordsize="10,0" path="m8254,1444l8264,1444e" filled="false" stroked="true" strokeweight=".72003pt" strokecolor="#000000">
                <v:path arrowok="t"/>
              </v:shape>
            </v:group>
            <v:group style="position:absolute;left:8254;top:1466;width:30;height:2" coordorigin="8254,1466" coordsize="30,2">
              <v:shape style="position:absolute;left:8254;top:1466;width:30;height:2" coordorigin="8254,1466" coordsize="30,0" path="m8254,1466l8284,1466e" filled="false" stroked="true" strokeweight="1.5pt" strokecolor="#000000">
                <v:path arrowok="t"/>
              </v:shape>
            </v:group>
            <v:group style="position:absolute;left:8284;top:1466;width:1103;height:2" coordorigin="8284,1466" coordsize="1103,2">
              <v:shape style="position:absolute;left:8284;top:1466;width:1103;height:2" coordorigin="8284,1466" coordsize="1103,0" path="m8284,1466l9387,1466e" filled="false" stroked="true" strokeweight="1.5pt" strokecolor="#000000">
                <v:path arrowok="t"/>
              </v:shape>
              <v:shape style="position:absolute;left:1938;top:750;width:1341;height:717" type="#_x0000_t202" filled="false" stroked="false">
                <v:textbox inset="0,0,0,0">
                  <w:txbxContent>
                    <w:p>
                      <w:pPr>
                        <w:spacing w:before="74"/>
                        <w:ind w:left="106" w:right="0" w:firstLine="0"/>
                        <w:jc w:val="left"/>
                        <w:rPr>
                          <w:rFonts w:ascii="Times New Roman" w:hAnsi="Times New Roman" w:cs="Times New Roman" w:eastAsia="Times New Roman" w:hint="default"/>
                          <w:sz w:val="18"/>
                          <w:szCs w:val="18"/>
                        </w:rPr>
                      </w:pPr>
                      <w:r>
                        <w:rPr>
                          <w:rFonts w:ascii="Times New Roman"/>
                          <w:sz w:val="18"/>
                        </w:rPr>
                        <w:t>179,987,882.36</w:t>
                      </w:r>
                    </w:p>
                    <w:p>
                      <w:pPr>
                        <w:spacing w:before="147"/>
                        <w:ind w:left="106" w:right="0" w:firstLine="0"/>
                        <w:jc w:val="left"/>
                        <w:rPr>
                          <w:rFonts w:ascii="Times New Roman" w:hAnsi="Times New Roman" w:cs="Times New Roman" w:eastAsia="Times New Roman" w:hint="default"/>
                          <w:sz w:val="18"/>
                          <w:szCs w:val="18"/>
                        </w:rPr>
                      </w:pPr>
                      <w:r>
                        <w:rPr>
                          <w:rFonts w:ascii="Times New Roman"/>
                          <w:b/>
                          <w:sz w:val="18"/>
                        </w:rPr>
                        <w:t>179,987,882.36</w:t>
                      </w:r>
                      <w:r>
                        <w:rPr>
                          <w:rFonts w:ascii="Times New Roman"/>
                          <w:sz w:val="18"/>
                        </w:rPr>
                      </w:r>
                    </w:p>
                  </w:txbxContent>
                </v:textbox>
                <w10:wrap type="none"/>
              </v:shape>
              <v:shape style="position:absolute;left:3278;top:750;width:1162;height:717" type="#_x0000_t202" filled="false" stroked="false">
                <v:textbox inset="0,0,0,0">
                  <w:txbxContent>
                    <w:p>
                      <w:pPr>
                        <w:spacing w:before="74"/>
                        <w:ind w:left="109" w:right="0" w:firstLine="0"/>
                        <w:jc w:val="left"/>
                        <w:rPr>
                          <w:rFonts w:ascii="Times New Roman" w:hAnsi="Times New Roman" w:cs="Times New Roman" w:eastAsia="Times New Roman" w:hint="default"/>
                          <w:sz w:val="18"/>
                          <w:szCs w:val="18"/>
                        </w:rPr>
                      </w:pPr>
                      <w:r>
                        <w:rPr>
                          <w:rFonts w:ascii="Times New Roman"/>
                          <w:sz w:val="18"/>
                        </w:rPr>
                        <w:t>1,473,934.90</w:t>
                      </w:r>
                    </w:p>
                    <w:p>
                      <w:pPr>
                        <w:spacing w:before="147"/>
                        <w:ind w:left="109" w:right="0" w:firstLine="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xbxContent>
                </v:textbox>
                <w10:wrap type="none"/>
              </v:shape>
              <v:shape style="position:absolute;left:4440;top:750;width:1341;height:717" type="#_x0000_t202" filled="false" stroked="false">
                <v:textbox inset="0,0,0,0">
                  <w:txbxContent>
                    <w:p>
                      <w:pPr>
                        <w:spacing w:before="74"/>
                        <w:ind w:left="106" w:right="0" w:firstLine="0"/>
                        <w:jc w:val="left"/>
                        <w:rPr>
                          <w:rFonts w:ascii="Times New Roman" w:hAnsi="Times New Roman" w:cs="Times New Roman" w:eastAsia="Times New Roman" w:hint="default"/>
                          <w:sz w:val="18"/>
                          <w:szCs w:val="18"/>
                        </w:rPr>
                      </w:pPr>
                      <w:r>
                        <w:rPr>
                          <w:rFonts w:ascii="Times New Roman"/>
                          <w:sz w:val="18"/>
                        </w:rPr>
                        <w:t>178,513,947.46</w:t>
                      </w:r>
                    </w:p>
                    <w:p>
                      <w:pPr>
                        <w:spacing w:before="147"/>
                        <w:ind w:left="106" w:right="0" w:firstLine="0"/>
                        <w:jc w:val="left"/>
                        <w:rPr>
                          <w:rFonts w:ascii="Times New Roman" w:hAnsi="Times New Roman" w:cs="Times New Roman" w:eastAsia="Times New Roman" w:hint="default"/>
                          <w:sz w:val="18"/>
                          <w:szCs w:val="18"/>
                        </w:rPr>
                      </w:pPr>
                      <w:r>
                        <w:rPr>
                          <w:rFonts w:ascii="Times New Roman"/>
                          <w:b/>
                          <w:sz w:val="18"/>
                        </w:rPr>
                        <w:t>178,513,947.46</w:t>
                      </w:r>
                      <w:r>
                        <w:rPr>
                          <w:rFonts w:ascii="Times New Roman"/>
                          <w:sz w:val="18"/>
                        </w:rPr>
                      </w:r>
                    </w:p>
                  </w:txbxContent>
                </v:textbox>
                <w10:wrap type="none"/>
              </v:shape>
              <v:shape style="position:absolute;left:5781;top:750;width:1318;height:717" type="#_x0000_t202" filled="false" stroked="false">
                <v:textbox inset="0,0,0,0">
                  <w:txbxContent>
                    <w:p>
                      <w:pPr>
                        <w:spacing w:before="74"/>
                        <w:ind w:left="265" w:right="0" w:firstLine="0"/>
                        <w:jc w:val="left"/>
                        <w:rPr>
                          <w:rFonts w:ascii="Times New Roman" w:hAnsi="Times New Roman" w:cs="Times New Roman" w:eastAsia="Times New Roman" w:hint="default"/>
                          <w:sz w:val="18"/>
                          <w:szCs w:val="18"/>
                        </w:rPr>
                      </w:pPr>
                      <w:r>
                        <w:rPr>
                          <w:rFonts w:ascii="Times New Roman"/>
                          <w:sz w:val="18"/>
                        </w:rPr>
                        <w:t>1,473,934.90</w:t>
                      </w:r>
                    </w:p>
                    <w:p>
                      <w:pPr>
                        <w:spacing w:before="147"/>
                        <w:ind w:left="265" w:right="0" w:firstLine="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xbxContent>
                </v:textbox>
                <w10:wrap type="none"/>
              </v:shape>
              <v:shape style="position:absolute;left:7099;top:750;width:1161;height:717" type="#_x0000_t202" filled="false" stroked="false">
                <v:textbox inset="0,0,0,0">
                  <w:txbxContent>
                    <w:p>
                      <w:pPr>
                        <w:spacing w:before="74"/>
                        <w:ind w:left="107" w:right="0" w:firstLine="0"/>
                        <w:jc w:val="left"/>
                        <w:rPr>
                          <w:rFonts w:ascii="Times New Roman" w:hAnsi="Times New Roman" w:cs="Times New Roman" w:eastAsia="Times New Roman" w:hint="default"/>
                          <w:sz w:val="18"/>
                          <w:szCs w:val="18"/>
                        </w:rPr>
                      </w:pPr>
                      <w:r>
                        <w:rPr>
                          <w:rFonts w:ascii="Times New Roman"/>
                          <w:sz w:val="18"/>
                        </w:rPr>
                        <w:t>1,473,934.90</w:t>
                      </w:r>
                    </w:p>
                    <w:p>
                      <w:pPr>
                        <w:spacing w:before="147"/>
                        <w:ind w:left="107" w:right="0" w:firstLine="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xbxContent>
                </v:textbox>
                <w10:wrap type="none"/>
              </v:shape>
              <v:shape style="position:absolute;left:3497;top:111;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7222;top:111;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803;top:295;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2246;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3498;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4749;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6078;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7317;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8462;top:48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137;top:841;width:1260;height:5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对联营企业投资</w:t>
                      </w:r>
                    </w:p>
                    <w:p>
                      <w:pPr>
                        <w:spacing w:before="115"/>
                        <w:ind w:left="665"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9"/>
          <w:sz w:val="20"/>
          <w:szCs w:val="20"/>
        </w:rPr>
      </w:r>
    </w:p>
    <w:p>
      <w:pPr>
        <w:spacing w:line="240" w:lineRule="auto" w:before="2"/>
        <w:rPr>
          <w:rFonts w:ascii="宋体" w:hAnsi="宋体" w:cs="宋体" w:eastAsia="宋体" w:hint="default"/>
          <w:b/>
          <w:bCs/>
          <w:sz w:val="9"/>
          <w:szCs w:val="9"/>
        </w:rPr>
      </w:pPr>
    </w:p>
    <w:p>
      <w:pPr>
        <w:pStyle w:val="Heading4"/>
        <w:spacing w:line="240" w:lineRule="auto"/>
        <w:ind w:right="0"/>
        <w:jc w:val="left"/>
        <w:rPr>
          <w:b w:val="0"/>
          <w:bCs w:val="0"/>
        </w:rPr>
      </w:pPr>
      <w:r>
        <w:rPr/>
        <w:pict>
          <v:shape style="position:absolute;margin-left:253.240005pt;margin-top:36.813618pt;width:.47998pt;height:.72pt;mso-position-horizontal-relative:page;mso-position-vertical-relative:paragraph;z-index:7528" type="#_x0000_t75" stroked="false">
            <v:imagedata r:id="rId239" o:title=""/>
          </v:shape>
        </w:pict>
      </w:r>
      <w:r>
        <w:rPr/>
        <w:pict>
          <v:shape style="position:absolute;margin-left:373.779999pt;margin-top:36.813618pt;width:.47999pt;height:.72pt;mso-position-horizontal-relative:page;mso-position-vertical-relative:paragraph;z-index:7552" type="#_x0000_t75" stroked="false">
            <v:imagedata r:id="rId239" o:title=""/>
          </v:shape>
        </w:pict>
      </w:r>
      <w:r>
        <w:rPr/>
        <w:pict>
          <v:group style="position:absolute;margin-left:63.779999pt;margin-top:54.993668pt;width:467.9pt;height:.5pt;mso-position-horizontal-relative:page;mso-position-vertical-relative:paragraph;z-index:-1149400" coordorigin="1276,1100" coordsize="9358,10">
            <v:shape style="position:absolute;left:1276;top:1100;width:3789;height:10" type="#_x0000_t75" stroked="false">
              <v:imagedata r:id="rId240" o:title=""/>
            </v:shape>
            <v:shape style="position:absolute;left:5060;top:1100;width:5573;height:10" type="#_x0000_t75" stroked="false">
              <v:imagedata r:id="rId241" o:title=""/>
            </v:shape>
            <w10:wrap type="none"/>
          </v:group>
        </w:pict>
      </w:r>
      <w:r>
        <w:rPr/>
        <w:t>长期股权投资明细情况</w:t>
      </w:r>
      <w:r>
        <w:rPr>
          <w:b w:val="0"/>
          <w:bCs w:val="0"/>
        </w:rPr>
      </w:r>
    </w:p>
    <w:p>
      <w:pPr>
        <w:spacing w:line="240" w:lineRule="auto" w:before="5"/>
        <w:rPr>
          <w:rFonts w:ascii="宋体" w:hAnsi="宋体" w:cs="宋体" w:eastAsia="宋体" w:hint="default"/>
          <w:b/>
          <w:bCs/>
          <w:sz w:val="5"/>
          <w:szCs w:val="5"/>
        </w:rPr>
      </w:pPr>
    </w:p>
    <w:tbl>
      <w:tblPr>
        <w:tblW w:w="0" w:type="auto"/>
        <w:jc w:val="left"/>
        <w:tblInd w:w="281" w:type="dxa"/>
        <w:tblLayout w:type="fixed"/>
        <w:tblCellMar>
          <w:top w:w="0" w:type="dxa"/>
          <w:left w:w="0" w:type="dxa"/>
          <w:bottom w:w="0" w:type="dxa"/>
          <w:right w:w="0" w:type="dxa"/>
        </w:tblCellMar>
        <w:tblLook w:val="01E0"/>
      </w:tblPr>
      <w:tblGrid>
        <w:gridCol w:w="3808"/>
        <w:gridCol w:w="2411"/>
        <w:gridCol w:w="3153"/>
      </w:tblGrid>
      <w:tr>
        <w:trPr>
          <w:trHeight w:val="361" w:hRule="exact"/>
        </w:trPr>
        <w:tc>
          <w:tcPr>
            <w:tcW w:w="38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82" w:right="0"/>
              <w:jc w:val="left"/>
              <w:rPr>
                <w:rFonts w:ascii="宋体" w:hAnsi="宋体" w:cs="宋体" w:eastAsia="宋体" w:hint="default"/>
                <w:sz w:val="18"/>
                <w:szCs w:val="18"/>
              </w:rPr>
            </w:pPr>
            <w:r>
              <w:rPr>
                <w:rFonts w:ascii="宋体" w:hAnsi="宋体" w:cs="宋体" w:eastAsia="宋体" w:hint="default"/>
                <w:b/>
                <w:bCs/>
                <w:sz w:val="18"/>
                <w:szCs w:val="18"/>
              </w:rPr>
              <w:t>初始投资成本</w:t>
            </w:r>
            <w:r>
              <w:rPr>
                <w:rFonts w:ascii="宋体" w:hAnsi="宋体" w:cs="宋体" w:eastAsia="宋体" w:hint="default"/>
                <w:sz w:val="18"/>
                <w:szCs w:val="18"/>
              </w:rPr>
            </w:r>
          </w:p>
        </w:tc>
        <w:tc>
          <w:tcPr>
            <w:tcW w:w="31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1" w:hRule="exact"/>
        </w:trPr>
        <w:tc>
          <w:tcPr>
            <w:tcW w:w="3808"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2,550,000.00</w:t>
            </w:r>
          </w:p>
        </w:tc>
        <w:tc>
          <w:tcPr>
            <w:tcW w:w="3153"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252" w:hRule="exact"/>
        </w:trPr>
        <w:tc>
          <w:tcPr>
            <w:tcW w:w="380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182,003,667.01</w:t>
            </w:r>
          </w:p>
        </w:tc>
        <w:tc>
          <w:tcPr>
            <w:tcW w:w="3153" w:type="dxa"/>
            <w:tcBorders>
              <w:top w:val="nil" w:sz="6" w:space="0" w:color="auto"/>
              <w:left w:val="single" w:sz="4" w:space="0" w:color="000000"/>
              <w:bottom w:val="nil" w:sz="6" w:space="0" w:color="auto"/>
              <w:right w:val="nil" w:sz="6" w:space="0" w:color="auto"/>
            </w:tcBorders>
          </w:tcPr>
          <w:p>
            <w:pPr/>
          </w:p>
        </w:tc>
      </w:tr>
      <w:tr>
        <w:trPr>
          <w:trHeight w:val="457" w:hRule="exact"/>
        </w:trPr>
        <w:tc>
          <w:tcPr>
            <w:tcW w:w="3808"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184,553,667.01</w:t>
            </w:r>
            <w:r>
              <w:rPr>
                <w:rFonts w:ascii="Times New Roman"/>
                <w:spacing w:val="-1"/>
                <w:sz w:val="18"/>
              </w:rPr>
            </w:r>
          </w:p>
        </w:tc>
        <w:tc>
          <w:tcPr>
            <w:tcW w:w="315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BodyText"/>
        <w:spacing w:line="240" w:lineRule="auto" w:before="35"/>
        <w:ind w:left="574" w:right="0"/>
        <w:jc w:val="left"/>
      </w:pPr>
      <w:r>
        <w:rPr/>
        <w:pict>
          <v:group style="position:absolute;margin-left:63.779999pt;margin-top:-29.546373pt;width:467.9pt;height:5.05pt;mso-position-horizontal-relative:page;mso-position-vertical-relative:paragraph;z-index:-1149376" coordorigin="1276,-591" coordsize="9358,101">
            <v:shape style="position:absolute;left:1276;top:-591;width:3808;height:101" type="#_x0000_t75" stroked="false">
              <v:imagedata r:id="rId242" o:title=""/>
            </v:shape>
            <v:shape style="position:absolute;left:5060;top:-500;width:5573;height:10" type="#_x0000_t75" stroked="false">
              <v:imagedata r:id="rId241" o:title=""/>
            </v:shape>
            <w10:wrap type="none"/>
          </v:group>
        </w:pict>
      </w:r>
      <w:r>
        <w:rPr/>
        <w:pict>
          <v:shape style="position:absolute;margin-left:141.559998pt;margin-top:61.053627pt;width:.479968pt;height:.3pt;mso-position-horizontal-relative:page;mso-position-vertical-relative:paragraph;z-index:7624" type="#_x0000_t75" stroked="false">
            <v:imagedata r:id="rId203" o:title=""/>
          </v:shape>
        </w:pict>
      </w:r>
      <w:r>
        <w:rPr/>
        <w:pict>
          <v:shape style="position:absolute;margin-left:191.179993pt;margin-top:61.053627pt;width:.479978pt;height:.3pt;mso-position-horizontal-relative:page;mso-position-vertical-relative:paragraph;z-index:7648" type="#_x0000_t75" stroked="false">
            <v:imagedata r:id="rId203" o:title=""/>
          </v:shape>
        </w:pict>
      </w:r>
      <w:r>
        <w:rPr/>
        <w:pict>
          <v:shape style="position:absolute;margin-left:262.059998pt;margin-top:61.053627pt;width:.479978pt;height:.3pt;mso-position-horizontal-relative:page;mso-position-vertical-relative:paragraph;z-index:7672" type="#_x0000_t75" stroked="false">
            <v:imagedata r:id="rId203" o:title=""/>
          </v:shape>
        </w:pict>
      </w:r>
      <w:r>
        <w:rPr/>
        <w:pict>
          <v:shape style="position:absolute;margin-left:332.980011pt;margin-top:61.053627pt;width:.479948pt;height:.3pt;mso-position-horizontal-relative:page;mso-position-vertical-relative:paragraph;z-index:7696" type="#_x0000_t75" stroked="false">
            <v:imagedata r:id="rId203" o:title=""/>
          </v:shape>
        </w:pict>
      </w:r>
      <w:r>
        <w:rPr/>
        <w:pict>
          <v:shape style="position:absolute;margin-left:410.940002pt;margin-top:61.053627pt;width:.479978pt;height:.3pt;mso-position-horizontal-relative:page;mso-position-vertical-relative:paragraph;z-index:7720" type="#_x0000_t75" stroked="false">
            <v:imagedata r:id="rId203" o:title=""/>
          </v:shape>
        </w:pict>
      </w:r>
      <w:r>
        <w:rPr/>
        <w:pict>
          <v:shape style="position:absolute;margin-left:488.880005pt;margin-top:61.053627pt;width:.479948pt;height:.3pt;mso-position-horizontal-relative:page;mso-position-vertical-relative:paragraph;z-index:7744" type="#_x0000_t75" stroked="false">
            <v:imagedata r:id="rId203" o:title=""/>
          </v:shape>
        </w:pict>
      </w:r>
      <w:r>
        <w:rPr/>
        <w:t>（续表一）</w:t>
      </w:r>
    </w:p>
    <w:p>
      <w:pPr>
        <w:spacing w:line="240" w:lineRule="auto" w:before="5"/>
        <w:rPr>
          <w:rFonts w:ascii="宋体" w:hAnsi="宋体" w:cs="宋体" w:eastAsia="宋体" w:hint="default"/>
          <w:sz w:val="5"/>
          <w:szCs w:val="5"/>
        </w:rPr>
      </w:pPr>
    </w:p>
    <w:p>
      <w:pPr>
        <w:spacing w:line="380" w:lineRule="exact"/>
        <w:ind w:left="28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9.4pt;height:19.05pt;mso-position-horizontal-relative:char;mso-position-vertical-relative:line" coordorigin="0,0" coordsize="9388,381">
            <v:group style="position:absolute;left:15;top:15;width:1556;height:2" coordorigin="15,15" coordsize="1556,2">
              <v:shape style="position:absolute;left:15;top:15;width:1556;height:2" coordorigin="15,15" coordsize="1556,0" path="m15,15l1571,15e" filled="false" stroked="true" strokeweight="1.5pt" strokecolor="#000000">
                <v:path arrowok="t"/>
              </v:shape>
            </v:group>
            <v:group style="position:absolute;left:1571;top:15;width:30;height:2" coordorigin="1571,15" coordsize="30,2">
              <v:shape style="position:absolute;left:1571;top:15;width:30;height:2" coordorigin="1571,15" coordsize="30,0" path="m1571,15l1601,15e" filled="false" stroked="true" strokeweight="1.5pt" strokecolor="#000000">
                <v:path arrowok="t"/>
              </v:shape>
            </v:group>
            <v:group style="position:absolute;left:1601;top:15;width:7772;height:2" coordorigin="1601,15" coordsize="7772,2">
              <v:shape style="position:absolute;left:1601;top:15;width:7772;height:2" coordorigin="1601,15" coordsize="7772,0" path="m1601,15l9373,15e" filled="false" stroked="true" strokeweight="1.5pt" strokecolor="#000000">
                <v:path arrowok="t"/>
              </v:shape>
            </v:group>
            <v:group style="position:absolute;left:1571;top:30;width:10;height:20" coordorigin="1571,30" coordsize="10,20">
              <v:shape style="position:absolute;left:1571;top:30;width:10;height:20" coordorigin="1571,30" coordsize="10,20" path="m1571,49l1580,49,1580,30,1571,30,1571,49xe" filled="true" fillcolor="#000000" stroked="false">
                <v:path arrowok="t"/>
                <v:fill type="solid"/>
              </v:shape>
            </v:group>
            <v:group style="position:absolute;left:1571;top:49;width:10;height:20" coordorigin="1571,49" coordsize="10,20">
              <v:shape style="position:absolute;left:1571;top:49;width:10;height:20" coordorigin="1571,49" coordsize="10,20" path="m1571,68l1580,68,1580,49,1571,49,1571,68xe" filled="true" fillcolor="#000000" stroked="false">
                <v:path arrowok="t"/>
                <v:fill type="solid"/>
              </v:shape>
            </v:group>
            <v:group style="position:absolute;left:1571;top:68;width:10;height:20" coordorigin="1571,68" coordsize="10,20">
              <v:shape style="position:absolute;left:1571;top:68;width:10;height:20" coordorigin="1571,68" coordsize="10,20" path="m1571,88l1580,88,1580,68,1571,68,1571,88xe" filled="true" fillcolor="#000000" stroked="false">
                <v:path arrowok="t"/>
                <v:fill type="solid"/>
              </v:shape>
            </v:group>
            <v:group style="position:absolute;left:1571;top:88;width:10;height:20" coordorigin="1571,88" coordsize="10,20">
              <v:shape style="position:absolute;left:1571;top:88;width:10;height:20" coordorigin="1571,88" coordsize="10,20" path="m1571,107l1580,107,1580,88,1571,88,1571,107xe" filled="true" fillcolor="#000000" stroked="false">
                <v:path arrowok="t"/>
                <v:fill type="solid"/>
              </v:shape>
            </v:group>
            <v:group style="position:absolute;left:1571;top:107;width:10;height:20" coordorigin="1571,107" coordsize="10,20">
              <v:shape style="position:absolute;left:1571;top:107;width:10;height:20" coordorigin="1571,107" coordsize="10,20" path="m1571,126l1580,126,1580,107,1571,107,1571,126xe" filled="true" fillcolor="#000000" stroked="false">
                <v:path arrowok="t"/>
                <v:fill type="solid"/>
              </v:shape>
            </v:group>
            <v:group style="position:absolute;left:1571;top:126;width:10;height:20" coordorigin="1571,126" coordsize="10,20">
              <v:shape style="position:absolute;left:1571;top:126;width:10;height:20" coordorigin="1571,126" coordsize="10,20" path="m1571,145l1580,145,1580,126,1571,126,1571,145xe" filled="true" fillcolor="#000000" stroked="false">
                <v:path arrowok="t"/>
                <v:fill type="solid"/>
              </v:shape>
            </v:group>
            <v:group style="position:absolute;left:1571;top:145;width:10;height:20" coordorigin="1571,145" coordsize="10,20">
              <v:shape style="position:absolute;left:1571;top:145;width:10;height:20" coordorigin="1571,145" coordsize="10,20" path="m1571,164l1580,164,1580,145,1571,145,1571,164xe" filled="true" fillcolor="#000000" stroked="false">
                <v:path arrowok="t"/>
                <v:fill type="solid"/>
              </v:shape>
            </v:group>
            <v:group style="position:absolute;left:1571;top:164;width:10;height:20" coordorigin="1571,164" coordsize="10,20">
              <v:shape style="position:absolute;left:1571;top:164;width:10;height:20" coordorigin="1571,164" coordsize="10,20" path="m1571,184l1580,184,1580,164,1571,164,1571,184xe" filled="true" fillcolor="#000000" stroked="false">
                <v:path arrowok="t"/>
                <v:fill type="solid"/>
              </v:shape>
            </v:group>
            <v:group style="position:absolute;left:1571;top:184;width:10;height:20" coordorigin="1571,184" coordsize="10,20">
              <v:shape style="position:absolute;left:1571;top:184;width:10;height:20" coordorigin="1571,184" coordsize="10,20" path="m1571,203l1580,203,1580,184,1571,184,1571,203xe" filled="true" fillcolor="#000000" stroked="false">
                <v:path arrowok="t"/>
                <v:fill type="solid"/>
              </v:shape>
            </v:group>
            <v:group style="position:absolute;left:1571;top:203;width:10;height:20" coordorigin="1571,203" coordsize="10,20">
              <v:shape style="position:absolute;left:1571;top:203;width:10;height:20" coordorigin="1571,203" coordsize="10,20" path="m1571,222l1580,222,1580,203,1571,203,1571,222xe" filled="true" fillcolor="#000000" stroked="false">
                <v:path arrowok="t"/>
                <v:fill type="solid"/>
              </v:shape>
            </v:group>
            <v:group style="position:absolute;left:1571;top:222;width:10;height:20" coordorigin="1571,222" coordsize="10,20">
              <v:shape style="position:absolute;left:1571;top:222;width:10;height:20" coordorigin="1571,222" coordsize="10,20" path="m1571,241l1580,241,1580,222,1571,222,1571,241xe" filled="true" fillcolor="#000000" stroked="false">
                <v:path arrowok="t"/>
                <v:fill type="solid"/>
              </v:shape>
            </v:group>
            <v:group style="position:absolute;left:1571;top:241;width:10;height:20" coordorigin="1571,241" coordsize="10,20">
              <v:shape style="position:absolute;left:1571;top:241;width:10;height:20" coordorigin="1571,241" coordsize="10,20" path="m1571,260l1580,260,1580,241,1571,241,1571,260xe" filled="true" fillcolor="#000000" stroked="false">
                <v:path arrowok="t"/>
                <v:fill type="solid"/>
              </v:shape>
            </v:group>
            <v:group style="position:absolute;left:1571;top:260;width:10;height:20" coordorigin="1571,260" coordsize="10,20">
              <v:shape style="position:absolute;left:1571;top:260;width:10;height:20" coordorigin="1571,260" coordsize="10,20" path="m1571,280l1580,280,1580,260,1571,260,1571,280xe" filled="true" fillcolor="#000000" stroked="false">
                <v:path arrowok="t"/>
                <v:fill type="solid"/>
              </v:shape>
              <v:shape style="position:absolute;left:1561;top:280;width:3838;height:101" type="#_x0000_t75" stroked="false">
                <v:imagedata r:id="rId243" o:title=""/>
              </v:shape>
              <v:shape style="position:absolute;left:5394;top:371;width:1564;height:10" type="#_x0000_t75" stroked="false">
                <v:imagedata r:id="rId244" o:title=""/>
              </v:shape>
              <v:shape style="position:absolute;left:6953;top:371;width:1564;height:10" type="#_x0000_t75" stroked="false">
                <v:imagedata r:id="rId244" o:title=""/>
              </v:shape>
              <v:shape style="position:absolute;left:8512;top:371;width:860;height:10" type="#_x0000_t75" stroked="false">
                <v:imagedata r:id="rId245" o:title=""/>
              </v:shape>
              <v:shape style="position:absolute;left:5112;top:109;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tbl>
      <w:tblPr>
        <w:tblW w:w="0" w:type="auto"/>
        <w:jc w:val="left"/>
        <w:tblInd w:w="281" w:type="dxa"/>
        <w:tblLayout w:type="fixed"/>
        <w:tblCellMar>
          <w:top w:w="0" w:type="dxa"/>
          <w:left w:w="0" w:type="dxa"/>
          <w:bottom w:w="0" w:type="dxa"/>
          <w:right w:w="0" w:type="dxa"/>
        </w:tblCellMar>
        <w:tblLook w:val="01E0"/>
      </w:tblPr>
      <w:tblGrid>
        <w:gridCol w:w="1575"/>
        <w:gridCol w:w="992"/>
        <w:gridCol w:w="1418"/>
        <w:gridCol w:w="1418"/>
        <w:gridCol w:w="1559"/>
        <w:gridCol w:w="1559"/>
        <w:gridCol w:w="851"/>
      </w:tblGrid>
      <w:tr>
        <w:trPr>
          <w:trHeight w:val="472" w:hRule="exact"/>
        </w:trPr>
        <w:tc>
          <w:tcPr>
            <w:tcW w:w="1575" w:type="dxa"/>
            <w:tcBorders>
              <w:top w:val="nil" w:sz="6" w:space="0" w:color="auto"/>
              <w:left w:val="nil" w:sz="6" w:space="0" w:color="auto"/>
              <w:bottom w:val="single" w:sz="4" w:space="0" w:color="000000"/>
              <w:right w:val="single" w:sz="4" w:space="0" w:color="000000"/>
            </w:tcBorders>
          </w:tcPr>
          <w:p>
            <w:pPr>
              <w:pStyle w:val="TableParagraph"/>
              <w:spacing w:line="147"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宋体" w:hAnsi="宋体" w:cs="宋体" w:eastAsia="宋体" w:hint="default"/>
                <w:sz w:val="18"/>
                <w:szCs w:val="18"/>
              </w:rPr>
            </w:pPr>
            <w:r>
              <w:rPr>
                <w:rFonts w:ascii="宋体" w:hAnsi="宋体" w:cs="宋体" w:eastAsia="宋体" w:hint="default"/>
                <w:b/>
                <w:bCs/>
                <w:sz w:val="18"/>
                <w:szCs w:val="18"/>
              </w:rPr>
              <w:t>增加投资</w:t>
            </w:r>
            <w:r>
              <w:rPr>
                <w:rFonts w:ascii="宋体" w:hAnsi="宋体" w:cs="宋体" w:eastAsia="宋体" w:hint="default"/>
                <w:sz w:val="18"/>
                <w:szCs w:val="18"/>
              </w:rPr>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51" w:right="0" w:hanging="90"/>
              <w:jc w:val="left"/>
              <w:rPr>
                <w:rFonts w:ascii="宋体" w:hAnsi="宋体" w:cs="宋体" w:eastAsia="宋体" w:hint="default"/>
                <w:sz w:val="18"/>
                <w:szCs w:val="18"/>
              </w:rPr>
            </w:pPr>
            <w:r>
              <w:rPr>
                <w:rFonts w:ascii="宋体" w:hAnsi="宋体" w:cs="宋体" w:eastAsia="宋体" w:hint="default"/>
                <w:b/>
                <w:bCs/>
                <w:sz w:val="18"/>
                <w:szCs w:val="18"/>
              </w:rPr>
              <w:t>合并范围变化</w:t>
            </w:r>
            <w:r>
              <w:rPr>
                <w:rFonts w:ascii="宋体" w:hAnsi="宋体" w:cs="宋体" w:eastAsia="宋体" w:hint="default"/>
                <w:sz w:val="18"/>
                <w:szCs w:val="18"/>
              </w:rPr>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引起的变动</w:t>
            </w:r>
            <w:r>
              <w:rPr>
                <w:rFonts w:ascii="宋体" w:hAnsi="宋体" w:cs="宋体" w:eastAsia="宋体" w:hint="default"/>
                <w:sz w:val="18"/>
                <w:szCs w:val="18"/>
              </w:rPr>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51" w:right="0" w:hanging="90"/>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sz w:val="18"/>
                <w:szCs w:val="18"/>
              </w:rPr>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的投资收益</w:t>
            </w:r>
            <w:r>
              <w:rPr>
                <w:rFonts w:ascii="宋体" w:hAnsi="宋体" w:cs="宋体" w:eastAsia="宋体" w:hint="default"/>
                <w:sz w:val="18"/>
                <w:szCs w:val="18"/>
              </w:rPr>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1" w:right="0" w:hanging="9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sz w:val="18"/>
                <w:szCs w:val="18"/>
              </w:rPr>
            </w:r>
          </w:p>
          <w:p>
            <w:pPr>
              <w:pStyle w:val="TableParagraph"/>
              <w:spacing w:line="235" w:lineRule="exact"/>
              <w:ind w:left="231"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2" w:right="0" w:hanging="9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sz w:val="18"/>
                <w:szCs w:val="18"/>
              </w:rPr>
            </w:r>
          </w:p>
          <w:p>
            <w:pPr>
              <w:pStyle w:val="TableParagraph"/>
              <w:spacing w:line="235"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851"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left="24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476" w:hRule="exact"/>
        </w:trPr>
        <w:tc>
          <w:tcPr>
            <w:tcW w:w="1575"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体材料有限公司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85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r>
      <w:tr>
        <w:trPr>
          <w:trHeight w:val="503" w:hRule="exact"/>
        </w:trPr>
        <w:tc>
          <w:tcPr>
            <w:tcW w:w="157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85"/>
              <w:jc w:val="left"/>
              <w:rPr>
                <w:rFonts w:ascii="宋体" w:hAnsi="宋体" w:cs="宋体" w:eastAsia="宋体" w:hint="default"/>
                <w:sz w:val="18"/>
                <w:szCs w:val="18"/>
              </w:rPr>
            </w:pPr>
            <w:r>
              <w:rPr>
                <w:rFonts w:ascii="宋体" w:hAnsi="宋体" w:cs="宋体" w:eastAsia="宋体" w:hint="default"/>
                <w:sz w:val="18"/>
                <w:szCs w:val="18"/>
              </w:rPr>
              <w:t>深圳市紫光同创 电子有限公司</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74" w:right="0"/>
              <w:jc w:val="center"/>
              <w:rPr>
                <w:rFonts w:ascii="Times New Roman" w:hAnsi="Times New Roman" w:cs="Times New Roman" w:eastAsia="Times New Roman" w:hint="default"/>
                <w:sz w:val="18"/>
                <w:szCs w:val="18"/>
              </w:rPr>
            </w:pPr>
            <w:r>
              <w:rPr>
                <w:rFonts w:ascii="Times New Roman"/>
                <w:sz w:val="18"/>
              </w:rPr>
              <w:t>182,003,667.01</w:t>
            </w: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nil" w:sz="6" w:space="0" w:color="auto"/>
            </w:tcBorders>
          </w:tcPr>
          <w:p>
            <w:pPr/>
          </w:p>
        </w:tc>
      </w:tr>
      <w:tr>
        <w:trPr>
          <w:trHeight w:val="335" w:hRule="exact"/>
        </w:trPr>
        <w:tc>
          <w:tcPr>
            <w:tcW w:w="1575"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50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2" w:type="dxa"/>
            <w:vMerge/>
            <w:tcBorders>
              <w:left w:val="single" w:sz="4" w:space="0" w:color="000000"/>
              <w:bottom w:val="single" w:sz="12" w:space="0" w:color="000000"/>
              <w:right w:val="single" w:sz="4" w:space="0" w:color="000000"/>
            </w:tcBorders>
          </w:tcPr>
          <w:p>
            <w:pP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74" w:right="0"/>
              <w:jc w:val="center"/>
              <w:rPr>
                <w:rFonts w:ascii="Times New Roman" w:hAnsi="Times New Roman" w:cs="Times New Roman" w:eastAsia="Times New Roman" w:hint="default"/>
                <w:sz w:val="18"/>
                <w:szCs w:val="18"/>
              </w:rPr>
            </w:pPr>
            <w:r>
              <w:rPr>
                <w:rFonts w:ascii="Times New Roman"/>
                <w:b/>
                <w:sz w:val="18"/>
              </w:rPr>
              <w:t>182,003,667.01</w:t>
            </w:r>
            <w:r>
              <w:rPr>
                <w:rFonts w:ascii="Times New Roman"/>
                <w:sz w:val="18"/>
              </w:rPr>
            </w:r>
          </w:p>
        </w:tc>
        <w:tc>
          <w:tcPr>
            <w:tcW w:w="1418" w:type="dxa"/>
            <w:vMerge/>
            <w:tcBorders>
              <w:left w:val="single" w:sz="4" w:space="0" w:color="000000"/>
              <w:bottom w:val="single" w:sz="12" w:space="0" w:color="000000"/>
              <w:right w:val="single" w:sz="4" w:space="0" w:color="000000"/>
            </w:tcBorders>
          </w:tcPr>
          <w:p>
            <w:pPr/>
          </w:p>
        </w:tc>
        <w:tc>
          <w:tcPr>
            <w:tcW w:w="1559" w:type="dxa"/>
            <w:vMerge/>
            <w:tcBorders>
              <w:left w:val="single" w:sz="4" w:space="0" w:color="000000"/>
              <w:bottom w:val="single" w:sz="12" w:space="0" w:color="000000"/>
              <w:right w:val="single" w:sz="4" w:space="0" w:color="000000"/>
            </w:tcBorders>
          </w:tcPr>
          <w:p>
            <w:pPr/>
          </w:p>
        </w:tc>
        <w:tc>
          <w:tcPr>
            <w:tcW w:w="1559" w:type="dxa"/>
            <w:vMerge/>
            <w:tcBorders>
              <w:left w:val="single" w:sz="4" w:space="0" w:color="000000"/>
              <w:bottom w:val="single" w:sz="12" w:space="0" w:color="000000"/>
              <w:right w:val="single" w:sz="4" w:space="0" w:color="000000"/>
            </w:tcBorders>
          </w:tcPr>
          <w:p>
            <w:pPr/>
          </w:p>
        </w:tc>
        <w:tc>
          <w:tcPr>
            <w:tcW w:w="851" w:type="dxa"/>
            <w:vMerge/>
            <w:tcBorders>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5"/>
        <w:ind w:left="574" w:right="0"/>
        <w:jc w:val="left"/>
      </w:pPr>
      <w:r>
        <w:rPr/>
        <w:pict>
          <v:group style="position:absolute;margin-left:63.779999pt;margin-top:-48.886299pt;width:467.9pt;height:.5pt;mso-position-horizontal-relative:page;mso-position-vertical-relative:paragraph;z-index:-1149208" coordorigin="1276,-978" coordsize="9358,10">
            <v:shape style="position:absolute;left:1276;top:-978;width:5384;height:10" type="#_x0000_t75" stroked="false">
              <v:imagedata r:id="rId246" o:title=""/>
            </v:shape>
            <v:shape style="position:absolute;left:6655;top:-978;width:1564;height:10" type="#_x0000_t75" stroked="false">
              <v:imagedata r:id="rId244" o:title=""/>
            </v:shape>
            <v:shape style="position:absolute;left:8214;top:-978;width:1564;height:10" type="#_x0000_t75" stroked="false">
              <v:imagedata r:id="rId244" o:title=""/>
            </v:shape>
            <v:shape style="position:absolute;left:9773;top:-978;width:860;height:10" type="#_x0000_t75" stroked="false">
              <v:imagedata r:id="rId245" o:title=""/>
            </v:shape>
            <w10:wrap type="none"/>
          </v:group>
        </w:pict>
      </w:r>
      <w:r>
        <w:rPr/>
        <w:pict>
          <v:group style="position:absolute;margin-left:63.779999pt;margin-top:-25.00633pt;width:467.9pt;height:.5pt;mso-position-horizontal-relative:page;mso-position-vertical-relative:paragraph;z-index:-1149184" coordorigin="1276,-500" coordsize="9358,10">
            <v:shape style="position:absolute;left:1276;top:-500;width:5384;height:10" type="#_x0000_t75" stroked="false">
              <v:imagedata r:id="rId246" o:title=""/>
            </v:shape>
            <v:shape style="position:absolute;left:6655;top:-500;width:1564;height:10" type="#_x0000_t75" stroked="false">
              <v:imagedata r:id="rId247" o:title=""/>
            </v:shape>
            <v:shape style="position:absolute;left:8214;top:-500;width:1564;height:10" type="#_x0000_t75" stroked="false">
              <v:imagedata r:id="rId247" o:title=""/>
            </v:shape>
            <v:shape style="position:absolute;left:9773;top:-500;width:860;height:10" type="#_x0000_t75" stroked="false">
              <v:imagedata r:id="rId248" o:title=""/>
            </v:shape>
            <w10:wrap type="none"/>
          </v:group>
        </w:pict>
      </w:r>
      <w:r>
        <w:rPr/>
        <w:pict>
          <v:shape style="position:absolute;margin-left:150.5pt;margin-top:61.053692pt;width:.480016pt;height:.3pt;mso-position-horizontal-relative:page;mso-position-vertical-relative:paragraph;z-index:7816" type="#_x0000_t75" stroked="false">
            <v:imagedata r:id="rId203" o:title=""/>
          </v:shape>
        </w:pict>
      </w:r>
      <w:r>
        <w:rPr/>
        <w:pict>
          <v:shape style="position:absolute;margin-left:201.259995pt;margin-top:61.053692pt;width:.480026pt;height:.3pt;mso-position-horizontal-relative:page;mso-position-vertical-relative:paragraph;z-index:7840" type="#_x0000_t75" stroked="false">
            <v:imagedata r:id="rId203" o:title=""/>
          </v:shape>
        </w:pict>
      </w:r>
      <w:r>
        <w:rPr/>
        <w:pict>
          <v:shape style="position:absolute;margin-left:273.640015pt;margin-top:61.053692pt;width:.479996pt;height:.3pt;mso-position-horizontal-relative:page;mso-position-vertical-relative:paragraph;z-index:7864" type="#_x0000_t75" stroked="false">
            <v:imagedata r:id="rId203" o:title=""/>
          </v:shape>
        </w:pict>
      </w:r>
      <w:r>
        <w:rPr/>
        <w:pict>
          <v:shape style="position:absolute;margin-left:331.600006pt;margin-top:61.053692pt;width:.479996pt;height:.3pt;mso-position-horizontal-relative:page;mso-position-vertical-relative:paragraph;z-index:7888" type="#_x0000_t75" stroked="false">
            <v:imagedata r:id="rId203" o:title=""/>
          </v:shape>
        </w:pict>
      </w:r>
      <w:r>
        <w:rPr/>
        <w:pict>
          <v:shape style="position:absolute;margin-left:396.820007pt;margin-top:61.053692pt;width:.479996pt;height:.3pt;mso-position-horizontal-relative:page;mso-position-vertical-relative:paragraph;z-index:7912" type="#_x0000_t75" stroked="false">
            <v:imagedata r:id="rId203" o:title=""/>
          </v:shape>
        </w:pict>
      </w:r>
      <w:r>
        <w:rPr/>
        <w:pict>
          <v:shape style="position:absolute;margin-left:469.200012pt;margin-top:61.053692pt;width:.479996pt;height:.3pt;mso-position-horizontal-relative:page;mso-position-vertical-relative:paragraph;z-index:7936" type="#_x0000_t75" stroked="false">
            <v:imagedata r:id="rId203" o:title=""/>
          </v:shape>
        </w:pict>
      </w:r>
      <w:r>
        <w:rPr/>
        <w:t>（续表二）</w:t>
      </w:r>
    </w:p>
    <w:p>
      <w:pPr>
        <w:spacing w:line="240" w:lineRule="auto" w:before="5"/>
        <w:rPr>
          <w:rFonts w:ascii="宋体" w:hAnsi="宋体" w:cs="宋体" w:eastAsia="宋体" w:hint="default"/>
          <w:sz w:val="5"/>
          <w:szCs w:val="5"/>
        </w:rPr>
      </w:pPr>
    </w:p>
    <w:p>
      <w:pPr>
        <w:spacing w:line="380" w:lineRule="exact"/>
        <w:ind w:left="28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9.4pt;height:19.05pt;mso-position-horizontal-relative:char;mso-position-vertical-relative:line" coordorigin="0,0" coordsize="9388,381">
            <v:group style="position:absolute;left:15;top:15;width:1735;height:2" coordorigin="15,15" coordsize="1735,2">
              <v:shape style="position:absolute;left:15;top:15;width:1735;height:2" coordorigin="15,15" coordsize="1735,0" path="m15,15l1749,15e" filled="false" stroked="true" strokeweight="1.5pt" strokecolor="#000000">
                <v:path arrowok="t"/>
              </v:shape>
            </v:group>
            <v:group style="position:absolute;left:1749;top:15;width:30;height:2" coordorigin="1749,15" coordsize="30,2">
              <v:shape style="position:absolute;left:1749;top:15;width:30;height:2" coordorigin="1749,15" coordsize="30,0" path="m1749,15l1779,15e" filled="false" stroked="true" strokeweight="1.5pt" strokecolor="#000000">
                <v:path arrowok="t"/>
              </v:shape>
            </v:group>
            <v:group style="position:absolute;left:1779;top:15;width:7594;height:2" coordorigin="1779,15" coordsize="7594,2">
              <v:shape style="position:absolute;left:1779;top:15;width:7594;height:2" coordorigin="1779,15" coordsize="7594,0" path="m1779,15l9373,15e" filled="false" stroked="true" strokeweight="1.5pt" strokecolor="#000000">
                <v:path arrowok="t"/>
              </v:shape>
            </v:group>
            <v:group style="position:absolute;left:1749;top:30;width:10;height:20" coordorigin="1749,30" coordsize="10,20">
              <v:shape style="position:absolute;left:1749;top:30;width:10;height:20" coordorigin="1749,30" coordsize="10,20" path="m1749,49l1759,49,1759,30,1749,30,1749,49xe" filled="true" fillcolor="#000000" stroked="false">
                <v:path arrowok="t"/>
                <v:fill type="solid"/>
              </v:shape>
            </v:group>
            <v:group style="position:absolute;left:1749;top:49;width:10;height:20" coordorigin="1749,49" coordsize="10,20">
              <v:shape style="position:absolute;left:1749;top:49;width:10;height:20" coordorigin="1749,49" coordsize="10,20" path="m1749,68l1759,68,1759,49,1749,49,1749,68xe" filled="true" fillcolor="#000000" stroked="false">
                <v:path arrowok="t"/>
                <v:fill type="solid"/>
              </v:shape>
            </v:group>
            <v:group style="position:absolute;left:1749;top:68;width:10;height:20" coordorigin="1749,68" coordsize="10,20">
              <v:shape style="position:absolute;left:1749;top:68;width:10;height:20" coordorigin="1749,68" coordsize="10,20" path="m1749,88l1759,88,1759,68,1749,68,1749,88xe" filled="true" fillcolor="#000000" stroked="false">
                <v:path arrowok="t"/>
                <v:fill type="solid"/>
              </v:shape>
            </v:group>
            <v:group style="position:absolute;left:1749;top:88;width:10;height:20" coordorigin="1749,88" coordsize="10,20">
              <v:shape style="position:absolute;left:1749;top:88;width:10;height:20" coordorigin="1749,88" coordsize="10,20" path="m1749,107l1759,107,1759,88,1749,88,1749,107xe" filled="true" fillcolor="#000000" stroked="false">
                <v:path arrowok="t"/>
                <v:fill type="solid"/>
              </v:shape>
            </v:group>
            <v:group style="position:absolute;left:1749;top:107;width:10;height:20" coordorigin="1749,107" coordsize="10,20">
              <v:shape style="position:absolute;left:1749;top:107;width:10;height:20" coordorigin="1749,107" coordsize="10,20" path="m1749,126l1759,126,1759,107,1749,107,1749,126xe" filled="true" fillcolor="#000000" stroked="false">
                <v:path arrowok="t"/>
                <v:fill type="solid"/>
              </v:shape>
            </v:group>
            <v:group style="position:absolute;left:1749;top:126;width:10;height:20" coordorigin="1749,126" coordsize="10,20">
              <v:shape style="position:absolute;left:1749;top:126;width:10;height:20" coordorigin="1749,126" coordsize="10,20" path="m1749,145l1759,145,1759,126,1749,126,1749,145xe" filled="true" fillcolor="#000000" stroked="false">
                <v:path arrowok="t"/>
                <v:fill type="solid"/>
              </v:shape>
            </v:group>
            <v:group style="position:absolute;left:1749;top:145;width:10;height:20" coordorigin="1749,145" coordsize="10,20">
              <v:shape style="position:absolute;left:1749;top:145;width:10;height:20" coordorigin="1749,145" coordsize="10,20" path="m1749,164l1759,164,1759,145,1749,145,1749,164xe" filled="true" fillcolor="#000000" stroked="false">
                <v:path arrowok="t"/>
                <v:fill type="solid"/>
              </v:shape>
            </v:group>
            <v:group style="position:absolute;left:1749;top:164;width:10;height:20" coordorigin="1749,164" coordsize="10,20">
              <v:shape style="position:absolute;left:1749;top:164;width:10;height:20" coordorigin="1749,164" coordsize="10,20" path="m1749,184l1759,184,1759,164,1749,164,1749,184xe" filled="true" fillcolor="#000000" stroked="false">
                <v:path arrowok="t"/>
                <v:fill type="solid"/>
              </v:shape>
            </v:group>
            <v:group style="position:absolute;left:1749;top:184;width:10;height:20" coordorigin="1749,184" coordsize="10,20">
              <v:shape style="position:absolute;left:1749;top:184;width:10;height:20" coordorigin="1749,184" coordsize="10,20" path="m1749,203l1759,203,1759,184,1749,184,1749,203xe" filled="true" fillcolor="#000000" stroked="false">
                <v:path arrowok="t"/>
                <v:fill type="solid"/>
              </v:shape>
            </v:group>
            <v:group style="position:absolute;left:1749;top:203;width:10;height:20" coordorigin="1749,203" coordsize="10,20">
              <v:shape style="position:absolute;left:1749;top:203;width:10;height:20" coordorigin="1749,203" coordsize="10,20" path="m1749,222l1759,222,1759,203,1749,203,1749,222xe" filled="true" fillcolor="#000000" stroked="false">
                <v:path arrowok="t"/>
                <v:fill type="solid"/>
              </v:shape>
            </v:group>
            <v:group style="position:absolute;left:1749;top:222;width:10;height:20" coordorigin="1749,222" coordsize="10,20">
              <v:shape style="position:absolute;left:1749;top:222;width:10;height:20" coordorigin="1749,222" coordsize="10,20" path="m1749,241l1759,241,1759,222,1749,222,1749,241xe" filled="true" fillcolor="#000000" stroked="false">
                <v:path arrowok="t"/>
                <v:fill type="solid"/>
              </v:shape>
            </v:group>
            <v:group style="position:absolute;left:1749;top:241;width:10;height:20" coordorigin="1749,241" coordsize="10,20">
              <v:shape style="position:absolute;left:1749;top:241;width:10;height:20" coordorigin="1749,241" coordsize="10,20" path="m1749,260l1759,260,1759,241,1749,241,1749,260xe" filled="true" fillcolor="#000000" stroked="false">
                <v:path arrowok="t"/>
                <v:fill type="solid"/>
              </v:shape>
            </v:group>
            <v:group style="position:absolute;left:1749;top:260;width:10;height:20" coordorigin="1749,260" coordsize="10,20">
              <v:shape style="position:absolute;left:1749;top:260;width:10;height:20" coordorigin="1749,260" coordsize="10,20" path="m1749,280l1759,280,1759,260,1749,260,1749,280xe" filled="true" fillcolor="#000000" stroked="false">
                <v:path arrowok="t"/>
                <v:fill type="solid"/>
              </v:shape>
              <v:shape style="position:absolute;left:1740;top:280;width:1025;height:101" type="#_x0000_t75" stroked="false">
                <v:imagedata r:id="rId249" o:title=""/>
              </v:shape>
              <v:shape style="position:absolute;left:2760;top:371;width:1452;height:10" type="#_x0000_t75" stroked="false">
                <v:imagedata r:id="rId250" o:title=""/>
              </v:shape>
              <v:shape style="position:absolute;left:4207;top:371;width:2468;height:10" type="#_x0000_t75" stroked="false">
                <v:imagedata r:id="rId251" o:title=""/>
              </v:shape>
              <v:shape style="position:absolute;left:6671;top:371;width:1452;height:10" type="#_x0000_t75" stroked="false">
                <v:imagedata r:id="rId252" o:title=""/>
              </v:shape>
              <v:shape style="position:absolute;left:8119;top:371;width:1254;height:10" type="#_x0000_t75" stroked="false">
                <v:imagedata r:id="rId253" o:title=""/>
              </v:shape>
              <v:shape style="position:absolute;left:5202;top:109;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tbl>
      <w:tblPr>
        <w:tblW w:w="0" w:type="auto"/>
        <w:jc w:val="left"/>
        <w:tblInd w:w="281" w:type="dxa"/>
        <w:tblLayout w:type="fixed"/>
        <w:tblCellMar>
          <w:top w:w="0" w:type="dxa"/>
          <w:left w:w="0" w:type="dxa"/>
          <w:bottom w:w="0" w:type="dxa"/>
          <w:right w:w="0" w:type="dxa"/>
        </w:tblCellMar>
        <w:tblLook w:val="01E0"/>
      </w:tblPr>
      <w:tblGrid>
        <w:gridCol w:w="1754"/>
        <w:gridCol w:w="1015"/>
        <w:gridCol w:w="1448"/>
        <w:gridCol w:w="1159"/>
        <w:gridCol w:w="1304"/>
        <w:gridCol w:w="1448"/>
        <w:gridCol w:w="1244"/>
      </w:tblGrid>
      <w:tr>
        <w:trPr>
          <w:trHeight w:val="472" w:hRule="exact"/>
        </w:trPr>
        <w:tc>
          <w:tcPr>
            <w:tcW w:w="1754" w:type="dxa"/>
            <w:tcBorders>
              <w:top w:val="nil" w:sz="6" w:space="0" w:color="auto"/>
              <w:left w:val="nil" w:sz="6" w:space="0" w:color="auto"/>
              <w:bottom w:val="single" w:sz="4" w:space="0" w:color="000000"/>
              <w:right w:val="single" w:sz="4" w:space="0" w:color="000000"/>
            </w:tcBorders>
          </w:tcPr>
          <w:p>
            <w:pPr>
              <w:pStyle w:val="TableParagraph"/>
              <w:spacing w:line="147"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41"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48"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66" w:right="0" w:hanging="90"/>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sz w:val="18"/>
                <w:szCs w:val="18"/>
              </w:rPr>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的投资损失</w:t>
            </w:r>
            <w:r>
              <w:rPr>
                <w:rFonts w:ascii="宋体" w:hAnsi="宋体" w:cs="宋体" w:eastAsia="宋体" w:hint="default"/>
                <w:sz w:val="18"/>
                <w:szCs w:val="18"/>
              </w:rPr>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益调整</w:t>
            </w:r>
            <w:r>
              <w:rPr>
                <w:rFonts w:ascii="宋体" w:hAnsi="宋体" w:cs="宋体" w:eastAsia="宋体" w:hint="default"/>
                <w:sz w:val="18"/>
                <w:szCs w:val="18"/>
              </w:rPr>
            </w:r>
          </w:p>
        </w:tc>
        <w:tc>
          <w:tcPr>
            <w:tcW w:w="13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448"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68" w:right="0" w:hanging="90"/>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sz w:val="18"/>
                <w:szCs w:val="18"/>
              </w:rPr>
            </w:r>
          </w:p>
          <w:p>
            <w:pPr>
              <w:pStyle w:val="TableParagraph"/>
              <w:spacing w:line="234"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股利或利润</w:t>
            </w:r>
            <w:r>
              <w:rPr>
                <w:rFonts w:ascii="宋体" w:hAnsi="宋体" w:cs="宋体" w:eastAsia="宋体" w:hint="default"/>
                <w:sz w:val="18"/>
                <w:szCs w:val="18"/>
              </w:rPr>
            </w:r>
          </w:p>
        </w:tc>
        <w:tc>
          <w:tcPr>
            <w:tcW w:w="1244"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476" w:hRule="exact"/>
        </w:trPr>
        <w:tc>
          <w:tcPr>
            <w:tcW w:w="175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材料有限公司</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c>
          <w:tcPr>
            <w:tcW w:w="144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c>
          <w:tcPr>
            <w:tcW w:w="1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c>
          <w:tcPr>
            <w:tcW w:w="124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r>
      <w:tr>
        <w:trPr>
          <w:trHeight w:val="503" w:hRule="exact"/>
        </w:trPr>
        <w:tc>
          <w:tcPr>
            <w:tcW w:w="1754"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84"/>
              <w:jc w:val="left"/>
              <w:rPr>
                <w:rFonts w:ascii="宋体" w:hAnsi="宋体" w:cs="宋体" w:eastAsia="宋体" w:hint="default"/>
                <w:sz w:val="18"/>
                <w:szCs w:val="18"/>
              </w:rPr>
            </w:pPr>
            <w:r>
              <w:rPr>
                <w:rFonts w:ascii="宋体" w:hAnsi="宋体" w:cs="宋体" w:eastAsia="宋体" w:hint="default"/>
                <w:sz w:val="18"/>
                <w:szCs w:val="18"/>
              </w:rPr>
              <w:t>深圳市紫光同创电 子有限公司</w:t>
            </w:r>
          </w:p>
        </w:tc>
        <w:tc>
          <w:tcPr>
            <w:tcW w:w="1015" w:type="dxa"/>
            <w:vMerge/>
            <w:tcBorders>
              <w:left w:val="single" w:sz="4" w:space="0" w:color="000000"/>
              <w:right w:val="single" w:sz="4" w:space="0" w:color="000000"/>
            </w:tcBorders>
          </w:tcPr>
          <w:p>
            <w:pPr/>
          </w:p>
        </w:tc>
        <w:tc>
          <w:tcPr>
            <w:tcW w:w="14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3,489,719.55</w:t>
            </w:r>
          </w:p>
        </w:tc>
        <w:tc>
          <w:tcPr>
            <w:tcW w:w="1159" w:type="dxa"/>
            <w:vMerge/>
            <w:tcBorders>
              <w:left w:val="single" w:sz="4" w:space="0" w:color="000000"/>
              <w:right w:val="single" w:sz="4" w:space="0" w:color="000000"/>
            </w:tcBorders>
          </w:tcPr>
          <w:p>
            <w:pPr/>
          </w:p>
        </w:tc>
        <w:tc>
          <w:tcPr>
            <w:tcW w:w="1304" w:type="dxa"/>
            <w:vMerge/>
            <w:tcBorders>
              <w:left w:val="single" w:sz="4" w:space="0" w:color="000000"/>
              <w:right w:val="single" w:sz="4" w:space="0" w:color="000000"/>
            </w:tcBorders>
          </w:tcPr>
          <w:p>
            <w:pPr/>
          </w:p>
        </w:tc>
        <w:tc>
          <w:tcPr>
            <w:tcW w:w="1448" w:type="dxa"/>
            <w:vMerge/>
            <w:tcBorders>
              <w:left w:val="single" w:sz="4" w:space="0" w:color="000000"/>
              <w:right w:val="single" w:sz="4" w:space="0" w:color="000000"/>
            </w:tcBorders>
          </w:tcPr>
          <w:p>
            <w:pPr/>
          </w:p>
        </w:tc>
        <w:tc>
          <w:tcPr>
            <w:tcW w:w="1244" w:type="dxa"/>
            <w:vMerge/>
            <w:tcBorders>
              <w:left w:val="single" w:sz="4" w:space="0" w:color="000000"/>
              <w:right w:val="nil" w:sz="6" w:space="0" w:color="auto"/>
            </w:tcBorders>
          </w:tcPr>
          <w:p>
            <w:pPr/>
          </w:p>
        </w:tc>
      </w:tr>
      <w:tr>
        <w:trPr>
          <w:trHeight w:val="335" w:hRule="exact"/>
        </w:trPr>
        <w:tc>
          <w:tcPr>
            <w:tcW w:w="17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18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15" w:type="dxa"/>
            <w:vMerge/>
            <w:tcBorders>
              <w:left w:val="single" w:sz="4" w:space="0" w:color="000000"/>
              <w:bottom w:val="single" w:sz="12" w:space="0" w:color="000000"/>
              <w:right w:val="single" w:sz="4" w:space="0" w:color="000000"/>
            </w:tcBorders>
          </w:tcPr>
          <w:p>
            <w:pPr/>
          </w:p>
        </w:tc>
        <w:tc>
          <w:tcPr>
            <w:tcW w:w="14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pacing w:val="-1"/>
                <w:sz w:val="18"/>
              </w:rPr>
              <w:t>3,489,719.55</w:t>
            </w:r>
            <w:r>
              <w:rPr>
                <w:rFonts w:ascii="Times New Roman"/>
                <w:spacing w:val="-1"/>
                <w:sz w:val="18"/>
              </w:rPr>
            </w:r>
          </w:p>
        </w:tc>
        <w:tc>
          <w:tcPr>
            <w:tcW w:w="1159" w:type="dxa"/>
            <w:vMerge/>
            <w:tcBorders>
              <w:left w:val="single" w:sz="4" w:space="0" w:color="000000"/>
              <w:bottom w:val="single" w:sz="12" w:space="0" w:color="000000"/>
              <w:right w:val="single" w:sz="4" w:space="0" w:color="000000"/>
            </w:tcBorders>
          </w:tcPr>
          <w:p>
            <w:pPr/>
          </w:p>
        </w:tc>
        <w:tc>
          <w:tcPr>
            <w:tcW w:w="1304" w:type="dxa"/>
            <w:vMerge/>
            <w:tcBorders>
              <w:left w:val="single" w:sz="4" w:space="0" w:color="000000"/>
              <w:bottom w:val="single" w:sz="12" w:space="0" w:color="000000"/>
              <w:right w:val="single" w:sz="4" w:space="0" w:color="000000"/>
            </w:tcBorders>
          </w:tcPr>
          <w:p>
            <w:pPr/>
          </w:p>
        </w:tc>
        <w:tc>
          <w:tcPr>
            <w:tcW w:w="1448" w:type="dxa"/>
            <w:vMerge/>
            <w:tcBorders>
              <w:left w:val="single" w:sz="4" w:space="0" w:color="000000"/>
              <w:bottom w:val="single" w:sz="12" w:space="0" w:color="000000"/>
              <w:right w:val="single" w:sz="4" w:space="0" w:color="000000"/>
            </w:tcBorders>
          </w:tcPr>
          <w:p>
            <w:pPr/>
          </w:p>
        </w:tc>
        <w:tc>
          <w:tcPr>
            <w:tcW w:w="1244" w:type="dxa"/>
            <w:vMerge/>
            <w:tcBorders>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before="35"/>
        <w:ind w:left="574" w:right="0"/>
        <w:jc w:val="left"/>
      </w:pPr>
      <w:r>
        <w:rPr/>
        <w:pict>
          <v:group style="position:absolute;margin-left:63.779999pt;margin-top:-48.806309pt;width:467.9pt;height:.5pt;mso-position-horizontal-relative:page;mso-position-vertical-relative:paragraph;z-index:-1149016" coordorigin="1276,-976" coordsize="9358,10">
            <v:shape style="position:absolute;left:1276;top:-976;width:1734;height:10" type="#_x0000_t75" stroked="false">
              <v:imagedata r:id="rId254" o:title=""/>
            </v:shape>
            <v:shape style="position:absolute;left:3005;top:-976;width:1020;height:10" type="#_x0000_t75" stroked="false">
              <v:imagedata r:id="rId255" o:title=""/>
            </v:shape>
            <v:shape style="position:absolute;left:4020;top:-976;width:1452;height:10" type="#_x0000_t75" stroked="false">
              <v:imagedata r:id="rId250" o:title=""/>
            </v:shape>
            <v:shape style="position:absolute;left:5468;top:-976;width:2468;height:10" type="#_x0000_t75" stroked="false">
              <v:imagedata r:id="rId251" o:title=""/>
            </v:shape>
            <v:shape style="position:absolute;left:7932;top:-976;width:1452;height:10" type="#_x0000_t75" stroked="false">
              <v:imagedata r:id="rId252" o:title=""/>
            </v:shape>
            <v:shape style="position:absolute;left:9379;top:-976;width:1254;height:10" type="#_x0000_t75" stroked="false">
              <v:imagedata r:id="rId253" o:title=""/>
            </v:shape>
            <w10:wrap type="none"/>
          </v:group>
        </w:pict>
      </w:r>
      <w:r>
        <w:rPr/>
        <w:pict>
          <v:group style="position:absolute;margin-left:63.779999pt;margin-top:-24.926371pt;width:467.9pt;height:.5pt;mso-position-horizontal-relative:page;mso-position-vertical-relative:paragraph;z-index:-1148992" coordorigin="1276,-499" coordsize="9358,10">
            <v:shape style="position:absolute;left:1276;top:-499;width:1734;height:10" type="#_x0000_t75" stroked="false">
              <v:imagedata r:id="rId254" o:title=""/>
            </v:shape>
            <v:shape style="position:absolute;left:3005;top:-499;width:1020;height:10" type="#_x0000_t75" stroked="false">
              <v:imagedata r:id="rId255" o:title=""/>
            </v:shape>
            <v:shape style="position:absolute;left:4020;top:-499;width:1452;height:10" type="#_x0000_t75" stroked="false">
              <v:imagedata r:id="rId250" o:title=""/>
            </v:shape>
            <v:shape style="position:absolute;left:5468;top:-499;width:2468;height:10" type="#_x0000_t75" stroked="false">
              <v:imagedata r:id="rId251" o:title=""/>
            </v:shape>
            <v:shape style="position:absolute;left:7932;top:-499;width:1452;height:10" type="#_x0000_t75" stroked="false">
              <v:imagedata r:id="rId252" o:title=""/>
            </v:shape>
            <v:shape style="position:absolute;left:9379;top:-499;width:1254;height:10" type="#_x0000_t75" stroked="false">
              <v:imagedata r:id="rId253" o:title=""/>
            </v:shape>
            <w10:wrap type="none"/>
          </v:group>
        </w:pict>
      </w:r>
      <w:r>
        <w:rPr/>
        <w:pict>
          <v:shape style="position:absolute;margin-left:219.559998pt;margin-top:43.593681pt;width:.480016pt;height:.3pt;mso-position-horizontal-relative:page;mso-position-vertical-relative:paragraph;z-index:8008" type="#_x0000_t75" stroked="false">
            <v:imagedata r:id="rId203" o:title=""/>
          </v:shape>
        </w:pict>
      </w:r>
      <w:r>
        <w:rPr/>
        <w:pict>
          <v:shape style="position:absolute;margin-left:297.519989pt;margin-top:43.593681pt;width:.480026pt;height:.3pt;mso-position-horizontal-relative:page;mso-position-vertical-relative:paragraph;z-index:8032" type="#_x0000_t75" stroked="false">
            <v:imagedata r:id="rId203" o:title=""/>
          </v:shape>
        </w:pict>
      </w:r>
      <w:r>
        <w:rPr/>
        <w:pict>
          <v:shape style="position:absolute;margin-left:368.380005pt;margin-top:43.593681pt;width:.479996pt;height:.3pt;mso-position-horizontal-relative:page;mso-position-vertical-relative:paragraph;z-index:8056" type="#_x0000_t75" stroked="false">
            <v:imagedata r:id="rId203" o:title=""/>
          </v:shape>
        </w:pict>
      </w:r>
      <w:r>
        <w:rPr/>
        <w:pict>
          <v:shape style="position:absolute;margin-left:459.420013pt;margin-top:43.593681pt;width:.479996pt;height:.3pt;mso-position-horizontal-relative:page;mso-position-vertical-relative:paragraph;z-index:8080" type="#_x0000_t75" stroked="false">
            <v:imagedata r:id="rId203" o:title=""/>
          </v:shape>
        </w:pict>
      </w:r>
      <w:r>
        <w:rPr/>
        <w:t>（续表三）</w:t>
      </w:r>
    </w:p>
    <w:p>
      <w:pPr>
        <w:spacing w:line="240" w:lineRule="auto" w:before="6"/>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3135"/>
        <w:gridCol w:w="1559"/>
        <w:gridCol w:w="1417"/>
        <w:gridCol w:w="1821"/>
        <w:gridCol w:w="1489"/>
      </w:tblGrid>
      <w:tr>
        <w:trPr>
          <w:trHeight w:val="487" w:hRule="exact"/>
        </w:trPr>
        <w:tc>
          <w:tcPr>
            <w:tcW w:w="31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4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本期计提减值</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8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82" w:right="0"/>
              <w:jc w:val="left"/>
              <w:rPr>
                <w:rFonts w:ascii="宋体" w:hAnsi="宋体" w:cs="宋体" w:eastAsia="宋体" w:hint="default"/>
                <w:sz w:val="18"/>
                <w:szCs w:val="18"/>
              </w:rPr>
            </w:pPr>
            <w:r>
              <w:rPr>
                <w:rFonts w:ascii="宋体" w:hAnsi="宋体" w:cs="宋体" w:eastAsia="宋体" w:hint="default"/>
                <w:b/>
                <w:bCs/>
                <w:sz w:val="18"/>
                <w:szCs w:val="18"/>
              </w:rPr>
              <w:t>减值准备期末余额</w:t>
            </w:r>
            <w:r>
              <w:rPr>
                <w:rFonts w:ascii="宋体" w:hAnsi="宋体" w:cs="宋体" w:eastAsia="宋体" w:hint="default"/>
                <w:sz w:val="18"/>
                <w:szCs w:val="18"/>
              </w:rPr>
            </w:r>
          </w:p>
        </w:tc>
        <w:tc>
          <w:tcPr>
            <w:tcW w:w="14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37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54" w:hRule="exact"/>
        </w:trPr>
        <w:tc>
          <w:tcPr>
            <w:tcW w:w="3135"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1,473,934.90</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tc>
        <w:tc>
          <w:tcPr>
            <w:tcW w:w="1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1,473,934.90</w:t>
            </w:r>
          </w:p>
        </w:tc>
        <w:tc>
          <w:tcPr>
            <w:tcW w:w="1489"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tc>
      </w:tr>
      <w:tr>
        <w:trPr>
          <w:trHeight w:val="449" w:hRule="exact"/>
        </w:trPr>
        <w:tc>
          <w:tcPr>
            <w:tcW w:w="3135"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178,513,947.46</w:t>
            </w:r>
          </w:p>
        </w:tc>
        <w:tc>
          <w:tcPr>
            <w:tcW w:w="1417" w:type="dxa"/>
            <w:vMerge w:val="restart"/>
            <w:tcBorders>
              <w:top w:val="nil" w:sz="6" w:space="0" w:color="auto"/>
              <w:left w:val="single" w:sz="4" w:space="0" w:color="000000"/>
              <w:right w:val="single" w:sz="4" w:space="0" w:color="000000"/>
            </w:tcBorders>
          </w:tcPr>
          <w:p>
            <w:pPr/>
          </w:p>
        </w:tc>
        <w:tc>
          <w:tcPr>
            <w:tcW w:w="1821"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178,513,947.46</w:t>
            </w:r>
          </w:p>
        </w:tc>
      </w:tr>
      <w:tr>
        <w:trPr>
          <w:trHeight w:val="357" w:hRule="exact"/>
        </w:trPr>
        <w:tc>
          <w:tcPr>
            <w:tcW w:w="3135"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b/>
                <w:spacing w:val="-1"/>
                <w:sz w:val="18"/>
              </w:rPr>
              <w:t>179,987,882.36</w:t>
            </w:r>
            <w:r>
              <w:rPr>
                <w:rFonts w:ascii="Times New Roman"/>
                <w:spacing w:val="-1"/>
                <w:sz w:val="18"/>
              </w:rPr>
            </w:r>
          </w:p>
        </w:tc>
        <w:tc>
          <w:tcPr>
            <w:tcW w:w="1417" w:type="dxa"/>
            <w:vMerge/>
            <w:tcBorders>
              <w:left w:val="single" w:sz="4" w:space="0" w:color="000000"/>
              <w:bottom w:val="single" w:sz="12" w:space="0" w:color="000000"/>
              <w:right w:val="single" w:sz="4" w:space="0" w:color="000000"/>
            </w:tcBorders>
          </w:tcPr>
          <w:p>
            <w:pPr/>
          </w:p>
        </w:tc>
        <w:tc>
          <w:tcPr>
            <w:tcW w:w="18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1489"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b/>
                <w:spacing w:val="-1"/>
                <w:sz w:val="18"/>
              </w:rPr>
              <w:t>178,513,947.46</w:t>
            </w:r>
            <w:r>
              <w:rPr>
                <w:rFonts w:ascii="Times New Roman"/>
                <w:spacing w:val="-1"/>
                <w:sz w:val="18"/>
              </w:rPr>
            </w:r>
          </w:p>
        </w:tc>
      </w:tr>
    </w:tbl>
    <w:p>
      <w:pPr>
        <w:pStyle w:val="BodyText"/>
        <w:spacing w:line="240" w:lineRule="auto" w:before="77"/>
        <w:ind w:left="574" w:right="0"/>
        <w:jc w:val="left"/>
        <w:rPr>
          <w:rFonts w:ascii="楷体" w:hAnsi="楷体" w:cs="楷体" w:eastAsia="楷体" w:hint="default"/>
        </w:rPr>
      </w:pPr>
      <w:r>
        <w:rPr/>
        <w:pict>
          <v:group style="position:absolute;margin-left:63.779999pt;margin-top:-41.066296pt;width:470.35pt;height:5.05pt;mso-position-horizontal-relative:page;mso-position-vertical-relative:paragraph;z-index:-1148872" coordorigin="1276,-821" coordsize="9407,101">
            <v:shape style="position:absolute;left:1276;top:-821;width:4694;height:101" type="#_x0000_t75" stroked="false">
              <v:imagedata r:id="rId256" o:title=""/>
            </v:shape>
            <v:shape style="position:absolute;left:5946;top:-730;width:1422;height:10" type="#_x0000_t75" stroked="false">
              <v:imagedata r:id="rId156" o:title=""/>
            </v:shape>
            <v:shape style="position:absolute;left:7363;top:-730;width:1826;height:10" type="#_x0000_t75" stroked="false">
              <v:imagedata r:id="rId257" o:title=""/>
            </v:shape>
            <v:shape style="position:absolute;left:9184;top:-730;width:1499;height:10" type="#_x0000_t75" stroked="false">
              <v:imagedata r:id="rId258" o:title=""/>
            </v:shape>
            <w10:wrap type="none"/>
          </v:group>
        </w:pict>
      </w:r>
      <w:r>
        <w:rPr/>
        <w:pict>
          <v:group style="position:absolute;margin-left:63.779999pt;margin-top:-19.046375pt;width:470.35pt;height:.5pt;mso-position-horizontal-relative:page;mso-position-vertical-relative:paragraph;z-index:-1148848" coordorigin="1276,-381" coordsize="9407,10">
            <v:shape style="position:absolute;left:1276;top:-381;width:4675;height:10" type="#_x0000_t75" stroked="false">
              <v:imagedata r:id="rId259" o:title=""/>
            </v:shape>
            <v:shape style="position:absolute;left:5946;top:-381;width:1422;height:10" type="#_x0000_t75" stroked="false">
              <v:imagedata r:id="rId260" o:title=""/>
            </v:shape>
            <v:shape style="position:absolute;left:7363;top:-381;width:1826;height:10" type="#_x0000_t75" stroked="false">
              <v:imagedata r:id="rId261" o:title=""/>
            </v:shape>
            <v:shape style="position:absolute;left:9184;top:-381;width:1499;height:10" type="#_x0000_t75" stroked="false">
              <v:imagedata r:id="rId262" o:title=""/>
            </v:shape>
            <w10:wrap type="none"/>
          </v:group>
        </w:pict>
      </w:r>
      <w:r>
        <w:rPr>
          <w:rFonts w:ascii="楷体" w:hAnsi="楷体" w:cs="楷体" w:eastAsia="楷体" w:hint="default"/>
        </w:rPr>
        <w:t>注：本公司的联营企业九江佳华压电晶体材料有限公司从</w:t>
      </w:r>
      <w:r>
        <w:rPr>
          <w:rFonts w:ascii="楷体" w:hAnsi="楷体" w:cs="楷体" w:eastAsia="楷体" w:hint="default"/>
          <w:spacing w:val="-52"/>
        </w:rPr>
        <w:t> </w:t>
      </w:r>
      <w:r>
        <w:rPr>
          <w:rFonts w:ascii="楷体" w:hAnsi="楷体" w:cs="楷体" w:eastAsia="楷体" w:hint="default"/>
        </w:rPr>
        <w:t>2014</w:t>
      </w:r>
      <w:r>
        <w:rPr>
          <w:rFonts w:ascii="楷体" w:hAnsi="楷体" w:cs="楷体" w:eastAsia="楷体" w:hint="default"/>
          <w:spacing w:val="-54"/>
        </w:rPr>
        <w:t> </w:t>
      </w:r>
      <w:r>
        <w:rPr>
          <w:rFonts w:ascii="楷体" w:hAnsi="楷体" w:cs="楷体" w:eastAsia="楷体" w:hint="default"/>
        </w:rPr>
        <w:t>年</w:t>
      </w:r>
      <w:r>
        <w:rPr>
          <w:rFonts w:ascii="楷体" w:hAnsi="楷体" w:cs="楷体" w:eastAsia="楷体" w:hint="default"/>
          <w:spacing w:val="-53"/>
        </w:rPr>
        <w:t> </w:t>
      </w:r>
      <w:r>
        <w:rPr>
          <w:rFonts w:ascii="楷体" w:hAnsi="楷体" w:cs="楷体" w:eastAsia="楷体" w:hint="default"/>
        </w:rPr>
        <w:t>12</w:t>
      </w:r>
      <w:r>
        <w:rPr>
          <w:rFonts w:ascii="楷体" w:hAnsi="楷体" w:cs="楷体" w:eastAsia="楷体" w:hint="default"/>
          <w:spacing w:val="-53"/>
        </w:rPr>
        <w:t> </w:t>
      </w:r>
      <w:r>
        <w:rPr>
          <w:rFonts w:ascii="楷体" w:hAnsi="楷体" w:cs="楷体" w:eastAsia="楷体" w:hint="default"/>
        </w:rPr>
        <w:t>月停产至今。</w:t>
      </w:r>
    </w:p>
    <w:p>
      <w:pPr>
        <w:spacing w:line="240" w:lineRule="auto" w:before="6"/>
        <w:rPr>
          <w:rFonts w:ascii="楷体" w:hAnsi="楷体" w:cs="楷体" w:eastAsia="楷体" w:hint="default"/>
          <w:sz w:val="18"/>
          <w:szCs w:val="18"/>
        </w:rPr>
      </w:pPr>
    </w:p>
    <w:p>
      <w:pPr>
        <w:pStyle w:val="Heading4"/>
        <w:spacing w:line="508" w:lineRule="auto" w:before="0"/>
        <w:ind w:right="9170" w:firstLine="6"/>
        <w:jc w:val="left"/>
        <w:rPr>
          <w:b w:val="0"/>
          <w:bCs w:val="0"/>
        </w:rPr>
      </w:pPr>
      <w:r>
        <w:rPr/>
        <w:pict>
          <v:shape style="position:absolute;margin-left:56.700001pt;margin-top:46.423676pt;width:470.9pt;height:36.5pt;mso-position-horizontal-relative:page;mso-position-vertical-relative:paragraph;z-index:8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416"/>
                    <w:gridCol w:w="1614"/>
                    <w:gridCol w:w="1391"/>
                    <w:gridCol w:w="1451"/>
                    <w:gridCol w:w="1417"/>
                  </w:tblGrid>
                  <w:tr>
                    <w:trPr>
                      <w:trHeight w:val="360" w:hRule="exact"/>
                    </w:trPr>
                    <w:tc>
                      <w:tcPr>
                        <w:tcW w:w="2128"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160"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61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42"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39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328"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45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87" w:right="0"/>
                          <w:jc w:val="left"/>
                          <w:rPr>
                            <w:rFonts w:ascii="宋体" w:hAnsi="宋体" w:cs="宋体" w:eastAsia="宋体" w:hint="default"/>
                            <w:sz w:val="18"/>
                            <w:szCs w:val="18"/>
                          </w:rPr>
                        </w:pPr>
                        <w:r>
                          <w:rPr>
                            <w:rFonts w:ascii="宋体" w:hAnsi="宋体" w:cs="宋体" w:eastAsia="宋体" w:hint="default"/>
                            <w:b/>
                            <w:bCs/>
                            <w:sz w:val="18"/>
                            <w:szCs w:val="18"/>
                          </w:rPr>
                          <w:t>电子设备及其他</w:t>
                        </w:r>
                        <w:r>
                          <w:rPr>
                            <w:rFonts w:ascii="宋体" w:hAnsi="宋体" w:cs="宋体" w:eastAsia="宋体" w:hint="default"/>
                            <w:sz w:val="18"/>
                            <w:szCs w:val="18"/>
                          </w:rPr>
                        </w:r>
                      </w:p>
                    </w:tc>
                    <w:tc>
                      <w:tcPr>
                        <w:tcW w:w="1417"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5" w:hRule="exact"/>
                    </w:trPr>
                    <w:tc>
                      <w:tcPr>
                        <w:tcW w:w="2128"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bl>
                <w:p>
                  <w:pPr/>
                </w:p>
              </w:txbxContent>
            </v:textbox>
            <w10:wrap type="none"/>
          </v:shape>
        </w:pict>
      </w:r>
      <w:bookmarkStart w:name="（九） 固定资产" w:id="200"/>
      <w:bookmarkEnd w:id="200"/>
      <w:r>
        <w:rPr>
          <w:b w:val="0"/>
          <w:bCs w:val="0"/>
        </w:rPr>
      </w:r>
      <w:r>
        <w:rPr/>
        <w:t>（九）固定资产</w:t>
      </w:r>
      <w:r>
        <w:rPr>
          <w:spacing w:val="1"/>
          <w:w w:val="99"/>
        </w:rPr>
        <w:t> </w:t>
      </w:r>
      <w:r>
        <w:rPr>
          <w:rFonts w:ascii="宋体" w:hAnsi="宋体" w:cs="宋体" w:eastAsia="宋体" w:hint="default"/>
          <w:color w:val="212121"/>
        </w:rPr>
        <w:t>1</w:t>
      </w:r>
      <w:r>
        <w:rPr>
          <w:color w:val="212121"/>
        </w:rPr>
        <w:t>、</w:t>
      </w:r>
      <w:r>
        <w:rPr/>
        <w:t>固定资产情况</w:t>
      </w:r>
      <w:r>
        <w:rPr>
          <w:b w:val="0"/>
          <w:bCs w:val="0"/>
        </w:rPr>
      </w:r>
    </w:p>
    <w:p>
      <w:pPr>
        <w:spacing w:line="240" w:lineRule="auto" w:before="9"/>
        <w:rPr>
          <w:rFonts w:ascii="宋体" w:hAnsi="宋体" w:cs="宋体" w:eastAsia="宋体" w:hint="default"/>
          <w:b/>
          <w:bCs/>
          <w:sz w:val="15"/>
          <w:szCs w:val="15"/>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0.9pt;height:.5pt;mso-position-horizontal-relative:char;mso-position-vertical-relative:line" coordorigin="0,0" coordsize="9418,10">
            <v:shape style="position:absolute;left:0;top:0;width:3539;height:10" type="#_x0000_t75" stroked="false">
              <v:imagedata r:id="rId103" o:title=""/>
            </v:shape>
            <v:shape style="position:absolute;left:3534;top:0;width:1619;height:10" type="#_x0000_t75" stroked="false">
              <v:imagedata r:id="rId263" o:title=""/>
            </v:shape>
            <v:shape style="position:absolute;left:5149;top:0;width:1396;height:10" type="#_x0000_t75" stroked="false">
              <v:imagedata r:id="rId264" o:title=""/>
            </v:shape>
            <v:shape style="position:absolute;left:6540;top:0;width:2878;height:10" type="#_x0000_t75" stroked="false">
              <v:imagedata r:id="rId265"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00" w:lineRule="exact"/>
        <w:ind w:left="13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71.6pt;height:5.05pt;mso-position-horizontal-relative:char;mso-position-vertical-relative:line" coordorigin="0,0" coordsize="9432,101">
            <v:shape style="position:absolute;left:0;top:91;width:2138;height:10" type="#_x0000_t75" stroked="false">
              <v:imagedata r:id="rId266" o:title=""/>
            </v:shape>
            <v:shape style="position:absolute;left:2128;top:0;width:1426;height:101" type="#_x0000_t75" stroked="false">
              <v:imagedata r:id="rId267" o:title=""/>
            </v:shape>
            <v:shape style="position:absolute;left:3544;top:0;width:1624;height:101" type="#_x0000_t75" stroked="false">
              <v:imagedata r:id="rId268" o:title=""/>
            </v:shape>
            <v:shape style="position:absolute;left:5158;top:0;width:1400;height:101" type="#_x0000_t75" stroked="false">
              <v:imagedata r:id="rId269" o:title=""/>
            </v:shape>
            <v:shape style="position:absolute;left:6568;top:0;width:2864;height:101" type="#_x0000_t75" stroked="false">
              <v:imagedata r:id="rId270"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877" w:footer="979" w:top="1100" w:bottom="1160" w:left="980" w:right="0"/>
        </w:sectPr>
      </w:pPr>
    </w:p>
    <w:p>
      <w:pPr>
        <w:spacing w:line="240" w:lineRule="auto" w:before="12"/>
        <w:rPr>
          <w:rFonts w:ascii="宋体" w:hAnsi="宋体" w:cs="宋体" w:eastAsia="宋体" w:hint="default"/>
          <w:b/>
          <w:bCs/>
          <w:sz w:val="2"/>
          <w:szCs w:val="2"/>
        </w:rPr>
      </w:pPr>
      <w:r>
        <w:rPr/>
        <w:pict>
          <v:group style="position:absolute;margin-left:56.700001pt;margin-top:88.979942pt;width:470.9pt;height:.5pt;mso-position-horizontal-relative:page;mso-position-vertical-relative:page;z-index:-1148800" coordorigin="1134,1780" coordsize="9418,10">
            <v:shape style="position:absolute;left:1134;top:1780;width:3539;height:10" type="#_x0000_t75" stroked="false">
              <v:imagedata r:id="rId103" o:title=""/>
            </v:shape>
            <v:shape style="position:absolute;left:4668;top:1780;width:1619;height:10" type="#_x0000_t75" stroked="false">
              <v:imagedata r:id="rId271" o:title=""/>
            </v:shape>
            <v:shape style="position:absolute;left:6283;top:1780;width:1396;height:10" type="#_x0000_t75" stroked="false">
              <v:imagedata r:id="rId272" o:title=""/>
            </v:shape>
            <v:shape style="position:absolute;left:7674;top:1780;width:2878;height:10" type="#_x0000_t75" stroked="false">
              <v:imagedata r:id="rId273" o:title=""/>
            </v:shape>
            <w10:wrap type="none"/>
          </v:group>
        </w:pict>
      </w:r>
      <w:r>
        <w:rPr/>
        <w:pict>
          <v:group style="position:absolute;margin-left:56.700001pt;margin-top:101.939964pt;width:470.9pt;height:5.05pt;mso-position-horizontal-relative:page;mso-position-vertical-relative:page;z-index:-1148776" coordorigin="1134,2039" coordsize="9418,101">
            <v:shape style="position:absolute;left:1134;top:2039;width:3558;height:101" type="#_x0000_t75" stroked="false">
              <v:imagedata r:id="rId274" o:title=""/>
            </v:shape>
            <v:shape style="position:absolute;left:4668;top:2130;width:1619;height:10" type="#_x0000_t75" stroked="false">
              <v:imagedata r:id="rId271" o:title=""/>
            </v:shape>
            <v:shape style="position:absolute;left:6283;top:2130;width:1396;height:10" type="#_x0000_t75" stroked="false">
              <v:imagedata r:id="rId272" o:title=""/>
            </v:shape>
            <v:shape style="position:absolute;left:7674;top:2130;width:2878;height:10" type="#_x0000_t75" stroked="false">
              <v:imagedata r:id="rId273" o:title=""/>
            </v:shape>
            <w10:wrap type="none"/>
          </v:group>
        </w:pict>
      </w:r>
      <w:r>
        <w:rPr/>
        <w:pict>
          <v:group style="position:absolute;margin-left:56.700001pt;margin-top:119.460022pt;width:470.9pt;height:5.05pt;mso-position-horizontal-relative:page;mso-position-vertical-relative:page;z-index:-1148752" coordorigin="1134,2389" coordsize="9418,101">
            <v:shape style="position:absolute;left:1134;top:2389;width:3558;height:101" type="#_x0000_t75" stroked="false">
              <v:imagedata r:id="rId275" o:title=""/>
            </v:shape>
            <v:shape style="position:absolute;left:4668;top:2480;width:1619;height:10" type="#_x0000_t75" stroked="false">
              <v:imagedata r:id="rId271" o:title=""/>
            </v:shape>
            <v:shape style="position:absolute;left:6283;top:2480;width:1396;height:10" type="#_x0000_t75" stroked="false">
              <v:imagedata r:id="rId272" o:title=""/>
            </v:shape>
            <v:shape style="position:absolute;left:7674;top:2480;width:2878;height:10" type="#_x0000_t75" stroked="false">
              <v:imagedata r:id="rId273" o:title=""/>
            </v:shape>
            <w10:wrap type="none"/>
          </v:group>
        </w:pict>
      </w:r>
      <w:r>
        <w:rPr/>
        <w:pict>
          <v:group style="position:absolute;margin-left:56.700001pt;margin-top:136.979965pt;width:470.9pt;height:5pt;mso-position-horizontal-relative:page;mso-position-vertical-relative:page;z-index:-1148728" coordorigin="1134,2740" coordsize="9418,100">
            <v:shape style="position:absolute;left:1134;top:2740;width:3559;height:100" type="#_x0000_t75" stroked="false">
              <v:imagedata r:id="rId276" o:title=""/>
            </v:shape>
            <v:shape style="position:absolute;left:4668;top:2830;width:1619;height:10" type="#_x0000_t75" stroked="false">
              <v:imagedata r:id="rId271" o:title=""/>
            </v:shape>
            <v:shape style="position:absolute;left:6283;top:2830;width:1396;height:10" type="#_x0000_t75" stroked="false">
              <v:imagedata r:id="rId272" o:title=""/>
            </v:shape>
            <v:shape style="position:absolute;left:7674;top:2830;width:2878;height:10" type="#_x0000_t75" stroked="false">
              <v:imagedata r:id="rId273" o:title=""/>
            </v:shape>
            <w10:wrap type="none"/>
          </v:group>
        </w:pict>
      </w:r>
      <w:r>
        <w:rPr/>
        <w:pict>
          <v:group style="position:absolute;margin-left:56.700001pt;margin-top:154.460022pt;width:470.9pt;height:5.05pt;mso-position-horizontal-relative:page;mso-position-vertical-relative:page;z-index:-1148704" coordorigin="1134,3089" coordsize="9418,101">
            <v:shape style="position:absolute;left:1134;top:3089;width:3558;height:101" type="#_x0000_t75" stroked="false">
              <v:imagedata r:id="rId277" o:title=""/>
            </v:shape>
            <v:shape style="position:absolute;left:4668;top:3180;width:1619;height:10" type="#_x0000_t75" stroked="false">
              <v:imagedata r:id="rId271" o:title=""/>
            </v:shape>
            <v:shape style="position:absolute;left:6283;top:3180;width:1396;height:10" type="#_x0000_t75" stroked="false">
              <v:imagedata r:id="rId272" o:title=""/>
            </v:shape>
            <v:shape style="position:absolute;left:7674;top:3180;width:2878;height:10" type="#_x0000_t75" stroked="false">
              <v:imagedata r:id="rId273" o:title=""/>
            </v:shape>
            <w10:wrap type="none"/>
          </v:group>
        </w:pict>
      </w:r>
      <w:r>
        <w:rPr/>
        <w:pict>
          <v:group style="position:absolute;margin-left:56.700001pt;margin-top:171.979965pt;width:470.9pt;height:5.05pt;mso-position-horizontal-relative:page;mso-position-vertical-relative:page;z-index:-1148680" coordorigin="1134,3440" coordsize="9418,101">
            <v:shape style="position:absolute;left:1134;top:3440;width:3558;height:101" type="#_x0000_t75" stroked="false">
              <v:imagedata r:id="rId275" o:title=""/>
            </v:shape>
            <v:shape style="position:absolute;left:4668;top:3531;width:1619;height:10" type="#_x0000_t75" stroked="false">
              <v:imagedata r:id="rId271" o:title=""/>
            </v:shape>
            <v:shape style="position:absolute;left:6283;top:3531;width:1396;height:10" type="#_x0000_t75" stroked="false">
              <v:imagedata r:id="rId272" o:title=""/>
            </v:shape>
            <v:shape style="position:absolute;left:7674;top:3531;width:2878;height:10" type="#_x0000_t75" stroked="false">
              <v:imagedata r:id="rId273" o:title=""/>
            </v:shape>
            <w10:wrap type="none"/>
          </v:group>
        </w:pict>
      </w:r>
      <w:r>
        <w:rPr/>
        <w:pict>
          <v:group style="position:absolute;margin-left:56.700001pt;margin-top:194pt;width:470.9pt;height:.5pt;mso-position-horizontal-relative:page;mso-position-vertical-relative:page;z-index:-1148656" coordorigin="1134,3880" coordsize="9418,10">
            <v:shape style="position:absolute;left:1134;top:3880;width:3539;height:10" type="#_x0000_t75" stroked="false">
              <v:imagedata r:id="rId103" o:title=""/>
            </v:shape>
            <v:shape style="position:absolute;left:4668;top:3880;width:1619;height:10" type="#_x0000_t75" stroked="false">
              <v:imagedata r:id="rId271" o:title=""/>
            </v:shape>
            <v:shape style="position:absolute;left:6283;top:3880;width:1396;height:10" type="#_x0000_t75" stroked="false">
              <v:imagedata r:id="rId272" o:title=""/>
            </v:shape>
            <v:shape style="position:absolute;left:7674;top:3880;width:2878;height:10" type="#_x0000_t75" stroked="false">
              <v:imagedata r:id="rId273" o:title=""/>
            </v:shape>
            <w10:wrap type="none"/>
          </v:group>
        </w:pict>
      </w:r>
      <w:r>
        <w:rPr/>
        <w:pict>
          <v:group style="position:absolute;margin-left:56.700001pt;margin-top:206.960022pt;width:470.9pt;height:5.05pt;mso-position-horizontal-relative:page;mso-position-vertical-relative:page;z-index:-1148632" coordorigin="1134,4139" coordsize="9418,101">
            <v:shape style="position:absolute;left:1134;top:4139;width:3558;height:101" type="#_x0000_t75" stroked="false">
              <v:imagedata r:id="rId277" o:title=""/>
            </v:shape>
            <v:shape style="position:absolute;left:4668;top:4230;width:1619;height:10" type="#_x0000_t75" stroked="false">
              <v:imagedata r:id="rId271" o:title=""/>
            </v:shape>
            <v:shape style="position:absolute;left:6283;top:4230;width:1396;height:10" type="#_x0000_t75" stroked="false">
              <v:imagedata r:id="rId272" o:title=""/>
            </v:shape>
            <v:shape style="position:absolute;left:7674;top:4230;width:2878;height:10" type="#_x0000_t75" stroked="false">
              <v:imagedata r:id="rId273" o:title=""/>
            </v:shape>
            <w10:wrap type="none"/>
          </v:group>
        </w:pict>
      </w:r>
      <w:r>
        <w:rPr/>
        <w:pict>
          <v:group style="position:absolute;margin-left:56.700001pt;margin-top:224.479965pt;width:470.9pt;height:5.05pt;mso-position-horizontal-relative:page;mso-position-vertical-relative:page;z-index:-1148608" coordorigin="1134,4490" coordsize="9418,101">
            <v:shape style="position:absolute;left:1134;top:4490;width:3558;height:101" type="#_x0000_t75" stroked="false">
              <v:imagedata r:id="rId275" o:title=""/>
            </v:shape>
            <v:shape style="position:absolute;left:4668;top:4581;width:1619;height:10" type="#_x0000_t75" stroked="false">
              <v:imagedata r:id="rId271" o:title=""/>
            </v:shape>
            <v:shape style="position:absolute;left:6283;top:4581;width:1396;height:10" type="#_x0000_t75" stroked="false">
              <v:imagedata r:id="rId272" o:title=""/>
            </v:shape>
            <v:shape style="position:absolute;left:7674;top:4581;width:2878;height:10" type="#_x0000_t75" stroked="false">
              <v:imagedata r:id="rId273" o:title=""/>
            </v:shape>
            <w10:wrap type="none"/>
          </v:group>
        </w:pict>
      </w:r>
      <w:r>
        <w:rPr/>
        <w:pict>
          <v:group style="position:absolute;margin-left:56.700001pt;margin-top:246.5pt;width:470.9pt;height:.5pt;mso-position-horizontal-relative:page;mso-position-vertical-relative:page;z-index:-1148584" coordorigin="1134,4930" coordsize="9418,10">
            <v:shape style="position:absolute;left:1134;top:4930;width:3539;height:10" type="#_x0000_t75" stroked="false">
              <v:imagedata r:id="rId103" o:title=""/>
            </v:shape>
            <v:shape style="position:absolute;left:4668;top:4930;width:1619;height:10" type="#_x0000_t75" stroked="false">
              <v:imagedata r:id="rId271" o:title=""/>
            </v:shape>
            <v:shape style="position:absolute;left:6283;top:4930;width:1396;height:10" type="#_x0000_t75" stroked="false">
              <v:imagedata r:id="rId272" o:title=""/>
            </v:shape>
            <v:shape style="position:absolute;left:7674;top:4930;width:2878;height:10" type="#_x0000_t75" stroked="false">
              <v:imagedata r:id="rId273" o:title=""/>
            </v:shape>
            <w10:wrap type="none"/>
          </v:group>
        </w:pict>
      </w:r>
      <w:r>
        <w:rPr/>
        <w:pict>
          <v:group style="position:absolute;margin-left:56.700001pt;margin-top:259.460022pt;width:470.9pt;height:5.05pt;mso-position-horizontal-relative:page;mso-position-vertical-relative:page;z-index:-1148560" coordorigin="1134,5189" coordsize="9418,101">
            <v:shape style="position:absolute;left:1134;top:5189;width:3558;height:101" type="#_x0000_t75" stroked="false">
              <v:imagedata r:id="rId277" o:title=""/>
            </v:shape>
            <v:shape style="position:absolute;left:4668;top:5280;width:1619;height:10" type="#_x0000_t75" stroked="false">
              <v:imagedata r:id="rId271" o:title=""/>
            </v:shape>
            <v:shape style="position:absolute;left:6283;top:5280;width:1396;height:10" type="#_x0000_t75" stroked="false">
              <v:imagedata r:id="rId272" o:title=""/>
            </v:shape>
            <v:shape style="position:absolute;left:7674;top:5280;width:2878;height:10" type="#_x0000_t75" stroked="false">
              <v:imagedata r:id="rId273" o:title=""/>
            </v:shape>
            <w10:wrap type="none"/>
          </v:group>
        </w:pict>
      </w:r>
      <w:r>
        <w:rPr/>
        <w:pict>
          <v:group style="position:absolute;margin-left:56.700001pt;margin-top:276.980011pt;width:470.9pt;height:5.05pt;mso-position-horizontal-relative:page;mso-position-vertical-relative:page;z-index:-1148536" coordorigin="1134,5540" coordsize="9418,101">
            <v:shape style="position:absolute;left:1134;top:5540;width:3558;height:101" type="#_x0000_t75" stroked="false">
              <v:imagedata r:id="rId275" o:title=""/>
            </v:shape>
            <v:shape style="position:absolute;left:4668;top:5631;width:1619;height:10" type="#_x0000_t75" stroked="false">
              <v:imagedata r:id="rId271" o:title=""/>
            </v:shape>
            <v:shape style="position:absolute;left:6283;top:5631;width:1396;height:10" type="#_x0000_t75" stroked="false">
              <v:imagedata r:id="rId272" o:title=""/>
            </v:shape>
            <v:shape style="position:absolute;left:7674;top:5631;width:2878;height:10" type="#_x0000_t75" stroked="false">
              <v:imagedata r:id="rId273" o:title=""/>
            </v:shape>
            <w10:wrap type="none"/>
          </v:group>
        </w:pict>
      </w:r>
      <w:r>
        <w:rPr/>
        <w:pict>
          <v:group style="position:absolute;margin-left:56.700001pt;margin-top:298.999939pt;width:470.9pt;height:.5pt;mso-position-horizontal-relative:page;mso-position-vertical-relative:page;z-index:-1148512" coordorigin="1134,5980" coordsize="9418,10">
            <v:shape style="position:absolute;left:1134;top:5980;width:3539;height:10" type="#_x0000_t75" stroked="false">
              <v:imagedata r:id="rId103" o:title=""/>
            </v:shape>
            <v:shape style="position:absolute;left:4668;top:5980;width:1619;height:10" type="#_x0000_t75" stroked="false">
              <v:imagedata r:id="rId271" o:title=""/>
            </v:shape>
            <v:shape style="position:absolute;left:6283;top:5980;width:1396;height:10" type="#_x0000_t75" stroked="false">
              <v:imagedata r:id="rId272" o:title=""/>
            </v:shape>
            <v:shape style="position:absolute;left:7674;top:5980;width:2878;height:10" type="#_x0000_t75" stroked="false">
              <v:imagedata r:id="rId273" o:title=""/>
            </v:shape>
            <w10:wrap type="none"/>
          </v:group>
        </w:pict>
      </w:r>
      <w:r>
        <w:rPr/>
        <w:pict>
          <v:group style="position:absolute;margin-left:56.700001pt;margin-top:311.960022pt;width:470.9pt;height:5.05pt;mso-position-horizontal-relative:page;mso-position-vertical-relative:page;z-index:-1148488" coordorigin="1134,6239" coordsize="9418,101">
            <v:shape style="position:absolute;left:1134;top:6239;width:3558;height:101" type="#_x0000_t75" stroked="false">
              <v:imagedata r:id="rId277" o:title=""/>
            </v:shape>
            <v:shape style="position:absolute;left:4668;top:6330;width:1619;height:10" type="#_x0000_t75" stroked="false">
              <v:imagedata r:id="rId271" o:title=""/>
            </v:shape>
            <v:shape style="position:absolute;left:6283;top:6330;width:1396;height:10" type="#_x0000_t75" stroked="false">
              <v:imagedata r:id="rId272" o:title=""/>
            </v:shape>
            <v:shape style="position:absolute;left:7674;top:6330;width:2878;height:10" type="#_x0000_t75" stroked="false">
              <v:imagedata r:id="rId273" o:title=""/>
            </v:shape>
            <w10:wrap type="none"/>
          </v:group>
        </w:pict>
      </w:r>
      <w:r>
        <w:rPr/>
        <w:pict>
          <v:group style="position:absolute;margin-left:56.700001pt;margin-top:329.480011pt;width:470.9pt;height:5.05pt;mso-position-horizontal-relative:page;mso-position-vertical-relative:page;z-index:-1148464" coordorigin="1134,6590" coordsize="9418,101">
            <v:shape style="position:absolute;left:1134;top:6590;width:3558;height:101" type="#_x0000_t75" stroked="false">
              <v:imagedata r:id="rId275" o:title=""/>
            </v:shape>
            <v:shape style="position:absolute;left:4668;top:6681;width:1619;height:10" type="#_x0000_t75" stroked="false">
              <v:imagedata r:id="rId271" o:title=""/>
            </v:shape>
            <v:shape style="position:absolute;left:6283;top:6681;width:1396;height:10" type="#_x0000_t75" stroked="false">
              <v:imagedata r:id="rId272" o:title=""/>
            </v:shape>
            <v:shape style="position:absolute;left:7674;top:6681;width:2878;height:10" type="#_x0000_t75" stroked="false">
              <v:imagedata r:id="rId273" o:title=""/>
            </v:shape>
            <w10:wrap type="none"/>
          </v:group>
        </w:pict>
      </w:r>
      <w:r>
        <w:rPr/>
        <w:pict>
          <v:group style="position:absolute;margin-left:56.700001pt;margin-top:351.499969pt;width:470.9pt;height:.5pt;mso-position-horizontal-relative:page;mso-position-vertical-relative:page;z-index:-1148440" coordorigin="1134,7030" coordsize="9418,10">
            <v:shape style="position:absolute;left:1134;top:7030;width:3539;height:10" type="#_x0000_t75" stroked="false">
              <v:imagedata r:id="rId103" o:title=""/>
            </v:shape>
            <v:shape style="position:absolute;left:4668;top:7030;width:1619;height:10" type="#_x0000_t75" stroked="false">
              <v:imagedata r:id="rId271" o:title=""/>
            </v:shape>
            <v:shape style="position:absolute;left:6283;top:7030;width:1396;height:10" type="#_x0000_t75" stroked="false">
              <v:imagedata r:id="rId272" o:title=""/>
            </v:shape>
            <v:shape style="position:absolute;left:7674;top:7030;width:2878;height:10" type="#_x0000_t75" stroked="false">
              <v:imagedata r:id="rId273" o:title=""/>
            </v:shape>
            <w10:wrap type="none"/>
          </v:group>
        </w:pict>
      </w:r>
      <w:r>
        <w:rPr/>
        <w:pict>
          <v:group style="position:absolute;margin-left:56.700001pt;margin-top:364.459961pt;width:470.9pt;height:5.05pt;mso-position-horizontal-relative:page;mso-position-vertical-relative:page;z-index:-1148416" coordorigin="1134,7289" coordsize="9418,101">
            <v:shape style="position:absolute;left:1134;top:7289;width:3558;height:101" type="#_x0000_t75" stroked="false">
              <v:imagedata r:id="rId277" o:title=""/>
            </v:shape>
            <v:shape style="position:absolute;left:4668;top:7380;width:1619;height:10" type="#_x0000_t75" stroked="false">
              <v:imagedata r:id="rId271" o:title=""/>
            </v:shape>
            <v:shape style="position:absolute;left:6283;top:7380;width:1396;height:10" type="#_x0000_t75" stroked="false">
              <v:imagedata r:id="rId272" o:title=""/>
            </v:shape>
            <v:shape style="position:absolute;left:7674;top:7380;width:2878;height:10" type="#_x0000_t75" stroked="false">
              <v:imagedata r:id="rId273" o:title=""/>
            </v:shape>
            <w10:wrap type="none"/>
          </v:group>
        </w:pict>
      </w:r>
      <w:r>
        <w:rPr/>
        <w:pict>
          <v:group style="position:absolute;margin-left:56.700001pt;margin-top:381.97998pt;width:470.9pt;height:5.05pt;mso-position-horizontal-relative:page;mso-position-vertical-relative:page;z-index:-1148392" coordorigin="1134,7640" coordsize="9418,101">
            <v:shape style="position:absolute;left:1134;top:7640;width:3558;height:101" type="#_x0000_t75" stroked="false">
              <v:imagedata r:id="rId275" o:title=""/>
            </v:shape>
            <v:shape style="position:absolute;left:4668;top:7731;width:1619;height:10" type="#_x0000_t75" stroked="false">
              <v:imagedata r:id="rId271" o:title=""/>
            </v:shape>
            <v:shape style="position:absolute;left:6283;top:7731;width:1396;height:10" type="#_x0000_t75" stroked="false">
              <v:imagedata r:id="rId272" o:title=""/>
            </v:shape>
            <v:shape style="position:absolute;left:7674;top:7731;width:2878;height:10" type="#_x0000_t75" stroked="false">
              <v:imagedata r:id="rId273" o:title=""/>
            </v:shape>
            <w10:wrap type="none"/>
          </v:group>
        </w:pict>
      </w:r>
      <w:r>
        <w:rPr/>
        <w:pict>
          <v:group style="position:absolute;margin-left:56.700001pt;margin-top:403.999969pt;width:470.9pt;height:.5pt;mso-position-horizontal-relative:page;mso-position-vertical-relative:page;z-index:-1148368" coordorigin="1134,8080" coordsize="9418,10">
            <v:shape style="position:absolute;left:1134;top:8080;width:3539;height:10" type="#_x0000_t75" stroked="false">
              <v:imagedata r:id="rId103" o:title=""/>
            </v:shape>
            <v:shape style="position:absolute;left:4668;top:8080;width:1619;height:10" type="#_x0000_t75" stroked="false">
              <v:imagedata r:id="rId271" o:title=""/>
            </v:shape>
            <v:shape style="position:absolute;left:6283;top:8080;width:1396;height:10" type="#_x0000_t75" stroked="false">
              <v:imagedata r:id="rId272" o:title=""/>
            </v:shape>
            <v:shape style="position:absolute;left:7674;top:8080;width:2878;height:10" type="#_x0000_t75" stroked="false">
              <v:imagedata r:id="rId273" o:title=""/>
            </v:shape>
            <w10:wrap type="none"/>
          </v:group>
        </w:pict>
      </w:r>
      <w:r>
        <w:rPr/>
        <w:pict>
          <v:group style="position:absolute;margin-left:56.700001pt;margin-top:416.959961pt;width:470.9pt;height:5.1pt;mso-position-horizontal-relative:page;mso-position-vertical-relative:page;z-index:-1148344" coordorigin="1134,8339" coordsize="9418,102">
            <v:shape style="position:absolute;left:1134;top:8339;width:3559;height:101" type="#_x0000_t75" stroked="false">
              <v:imagedata r:id="rId278" o:title=""/>
            </v:shape>
            <v:shape style="position:absolute;left:4668;top:8431;width:1619;height:10" type="#_x0000_t75" stroked="false">
              <v:imagedata r:id="rId271" o:title=""/>
            </v:shape>
            <v:shape style="position:absolute;left:6283;top:8431;width:1396;height:10" type="#_x0000_t75" stroked="false">
              <v:imagedata r:id="rId272" o:title=""/>
            </v:shape>
            <v:shape style="position:absolute;left:7674;top:8431;width:2878;height:10" type="#_x0000_t75" stroked="false">
              <v:imagedata r:id="rId273" o:title=""/>
            </v:shape>
            <w10:wrap type="none"/>
          </v:group>
        </w:pict>
      </w:r>
      <w:r>
        <w:rPr/>
        <w:pict>
          <v:group style="position:absolute;margin-left:56.700001pt;margin-top:434.5pt;width:470.9pt;height:5.05pt;mso-position-horizontal-relative:page;mso-position-vertical-relative:page;z-index:-1148320" coordorigin="1134,8690" coordsize="9418,101">
            <v:shape style="position:absolute;left:1134;top:8690;width:3558;height:101" type="#_x0000_t75" stroked="false">
              <v:imagedata r:id="rId279" o:title=""/>
            </v:shape>
            <v:shape style="position:absolute;left:4668;top:8781;width:1619;height:10" type="#_x0000_t75" stroked="false">
              <v:imagedata r:id="rId271" o:title=""/>
            </v:shape>
            <v:shape style="position:absolute;left:6283;top:8781;width:1396;height:10" type="#_x0000_t75" stroked="false">
              <v:imagedata r:id="rId272" o:title=""/>
            </v:shape>
            <v:shape style="position:absolute;left:7674;top:8781;width:2878;height:10" type="#_x0000_t75" stroked="false">
              <v:imagedata r:id="rId273" o:titl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2158"/>
        <w:gridCol w:w="1416"/>
        <w:gridCol w:w="1614"/>
        <w:gridCol w:w="1391"/>
        <w:gridCol w:w="1451"/>
        <w:gridCol w:w="1417"/>
        <w:gridCol w:w="252"/>
      </w:tblGrid>
      <w:tr>
        <w:trPr>
          <w:trHeight w:val="678" w:hRule="exact"/>
        </w:trPr>
        <w:tc>
          <w:tcPr>
            <w:tcW w:w="2158" w:type="dxa"/>
            <w:tcBorders>
              <w:top w:val="single" w:sz="6"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6"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pacing w:val="-1"/>
                <w:sz w:val="18"/>
              </w:rPr>
              <w:t>119,870,355.28</w:t>
            </w:r>
          </w:p>
        </w:tc>
        <w:tc>
          <w:tcPr>
            <w:tcW w:w="1614"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pacing w:val="-1"/>
                <w:sz w:val="18"/>
              </w:rPr>
              <w:t>492,679,751.71</w:t>
            </w:r>
          </w:p>
        </w:tc>
        <w:tc>
          <w:tcPr>
            <w:tcW w:w="1391"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10,396,274.43</w:t>
            </w:r>
          </w:p>
        </w:tc>
        <w:tc>
          <w:tcPr>
            <w:tcW w:w="1451"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215,984,176.20</w:t>
            </w:r>
          </w:p>
        </w:tc>
        <w:tc>
          <w:tcPr>
            <w:tcW w:w="1417"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05"/>
              <w:jc w:val="right"/>
              <w:rPr>
                <w:rFonts w:ascii="Times New Roman" w:hAnsi="Times New Roman" w:cs="Times New Roman" w:eastAsia="Times New Roman" w:hint="default"/>
                <w:sz w:val="18"/>
                <w:szCs w:val="18"/>
              </w:rPr>
            </w:pPr>
            <w:r>
              <w:rPr>
                <w:rFonts w:ascii="Times New Roman"/>
                <w:spacing w:val="-1"/>
                <w:sz w:val="18"/>
              </w:rPr>
              <w:t>838,930,557.62</w:t>
            </w:r>
          </w:p>
        </w:tc>
        <w:tc>
          <w:tcPr>
            <w:tcW w:w="252" w:type="dxa"/>
            <w:tcBorders>
              <w:top w:val="single" w:sz="6" w:space="0" w:color="000000"/>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227,572.50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8,578,547.35</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178,620.69</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37,604,563.84</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46,589,304.38</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5,892,069.52</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37,041,274.72</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42,933,344.24</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227,572.50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2,686,477.83</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178,620.69</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563,289.12</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3,655,960.14</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8,485,325.45</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432,000.00</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29,532,853.98</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38,450,179.43</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8,485,325.45</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7,254,496.81</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15,739,822.26</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）企业合并范围变动</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432,000.00</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13,384,418.08</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13,816,418.08</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8,893,939.09</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8,893,939.09</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120,097,927.78</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492,772,973.61</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10,142,895.12</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224,055,886.06</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847,069,682.57</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45"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4"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38,151,445.60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351,426,446.58</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6,627,470.50</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167,579,849.20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8"/>
                <w:szCs w:val="18"/>
              </w:rPr>
            </w:pPr>
            <w:r>
              <w:rPr>
                <w:rFonts w:ascii="Times New Roman"/>
                <w:spacing w:val="-1"/>
                <w:sz w:val="18"/>
              </w:rPr>
              <w:t>563,785,211.88</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3,918,073.00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30,416,445.04</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917,135.36</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15,139,374.96</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50,391,028.36</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3,918,073.00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30,416,445.04</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917,135.36</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15,139,374.96</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50,391,028.36</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4,795,155.40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321,480.00</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5,880,011.66</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10,996,647.06</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4,795,155.40</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2,330,830.90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7,125,986.30</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）企业合并范围变动</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321,480.00</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3,549,180.76</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3,870,660.76</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42,069,518.60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377,047,736.22</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7,223,125.86</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176,839,212.50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603,179,593.18</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61"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9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85,923.00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478,179.82</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478,684.40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1,042,787.22</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42,133,693.73</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42,133,693.73</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42,133,693.73</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42,133,693.73</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51,621.24</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13,745.43</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65,366.67</w:t>
            </w: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51,621.24</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13,745.43</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65,366.67</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0"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85,923.00</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42,560,252.31</w:t>
            </w: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464,938.97</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2"/>
                <w:sz w:val="18"/>
              </w:rPr>
              <w:t>43,111,114.28</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45"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6" w:type="dxa"/>
            <w:tcBorders>
              <w:top w:val="nil" w:sz="6" w:space="0" w:color="auto"/>
              <w:left w:val="single" w:sz="4" w:space="0" w:color="000000"/>
              <w:bottom w:val="nil" w:sz="6" w:space="0" w:color="auto"/>
              <w:right w:val="single" w:sz="4" w:space="0" w:color="000000"/>
            </w:tcBorders>
          </w:tcPr>
          <w:p>
            <w:pPr/>
          </w:p>
        </w:tc>
        <w:tc>
          <w:tcPr>
            <w:tcW w:w="1614" w:type="dxa"/>
            <w:tcBorders>
              <w:top w:val="nil" w:sz="6" w:space="0" w:color="auto"/>
              <w:left w:val="single" w:sz="4" w:space="0" w:color="000000"/>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274" w:hRule="exact"/>
        </w:trPr>
        <w:tc>
          <w:tcPr>
            <w:tcW w:w="2158"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77,942,486.18</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73,164,985.08</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2,919,769.26</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46,751,734.59</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200,778,975.11</w:t>
            </w:r>
          </w:p>
        </w:tc>
        <w:tc>
          <w:tcPr>
            <w:tcW w:w="252" w:type="dxa"/>
            <w:tcBorders>
              <w:top w:val="nil" w:sz="6" w:space="0" w:color="auto"/>
              <w:left w:val="nil" w:sz="6" w:space="0" w:color="auto"/>
              <w:bottom w:val="nil" w:sz="6" w:space="0" w:color="auto"/>
              <w:right w:val="nil" w:sz="6" w:space="0" w:color="auto"/>
            </w:tcBorders>
          </w:tcPr>
          <w:p>
            <w:pPr/>
          </w:p>
        </w:tc>
      </w:tr>
      <w:tr>
        <w:trPr>
          <w:trHeight w:val="80" w:hRule="exact"/>
        </w:trPr>
        <w:tc>
          <w:tcPr>
            <w:tcW w:w="2158"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r>
      <w:tr>
        <w:trPr>
          <w:trHeight w:val="356" w:hRule="exact"/>
        </w:trPr>
        <w:tc>
          <w:tcPr>
            <w:tcW w:w="21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81,632,986.68</w:t>
            </w:r>
          </w:p>
        </w:tc>
        <w:tc>
          <w:tcPr>
            <w:tcW w:w="16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140,775,125.31</w:t>
            </w:r>
          </w:p>
        </w:tc>
        <w:tc>
          <w:tcPr>
            <w:tcW w:w="13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3,768,803.93</w:t>
            </w:r>
          </w:p>
        </w:tc>
        <w:tc>
          <w:tcPr>
            <w:tcW w:w="14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47,925,642.60</w:t>
            </w:r>
          </w:p>
        </w:tc>
        <w:tc>
          <w:tcPr>
            <w:tcW w:w="1417"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274,102,558.52</w:t>
            </w:r>
          </w:p>
        </w:tc>
        <w:tc>
          <w:tcPr>
            <w:tcW w:w="252" w:type="dxa"/>
            <w:tcBorders>
              <w:top w:val="nil" w:sz="6" w:space="0" w:color="auto"/>
              <w:left w:val="nil" w:sz="6" w:space="0" w:color="auto"/>
              <w:bottom w:val="nil" w:sz="6" w:space="0" w:color="auto"/>
              <w:right w:val="nil" w:sz="6" w:space="0" w:color="auto"/>
            </w:tcBorders>
          </w:tcPr>
          <w:p>
            <w:pPr/>
          </w:p>
        </w:tc>
      </w:tr>
    </w:tbl>
    <w:p>
      <w:pPr>
        <w:pStyle w:val="BodyText"/>
        <w:spacing w:line="271" w:lineRule="auto" w:before="78"/>
        <w:ind w:left="134" w:right="1117" w:firstLine="420"/>
        <w:jc w:val="left"/>
        <w:rPr>
          <w:rFonts w:ascii="楷体" w:hAnsi="楷体" w:cs="楷体" w:eastAsia="楷体" w:hint="default"/>
        </w:rPr>
      </w:pPr>
      <w:r>
        <w:rPr/>
        <w:pict>
          <v:group style="position:absolute;margin-left:56.700001pt;margin-top:-89.076332pt;width:470.9pt;height:.5pt;mso-position-horizontal-relative:page;mso-position-vertical-relative:paragraph;z-index:-1148296" coordorigin="1134,-1782" coordsize="9418,10">
            <v:shape style="position:absolute;left:1134;top:-1782;width:3539;height:10" type="#_x0000_t75" stroked="false">
              <v:imagedata r:id="rId103" o:title=""/>
            </v:shape>
            <v:shape style="position:absolute;left:4668;top:-1782;width:1619;height:10" type="#_x0000_t75" stroked="false">
              <v:imagedata r:id="rId263" o:title=""/>
            </v:shape>
            <v:shape style="position:absolute;left:6283;top:-1782;width:1396;height:10" type="#_x0000_t75" stroked="false">
              <v:imagedata r:id="rId264" o:title=""/>
            </v:shape>
            <v:shape style="position:absolute;left:7674;top:-1782;width:2878;height:10" type="#_x0000_t75" stroked="false">
              <v:imagedata r:id="rId265" o:title=""/>
            </v:shape>
            <w10:wrap type="none"/>
          </v:group>
        </w:pict>
      </w:r>
      <w:r>
        <w:rPr/>
        <w:pict>
          <v:group style="position:absolute;margin-left:56.700001pt;margin-top:-76.116318pt;width:470.9pt;height:5.05pt;mso-position-horizontal-relative:page;mso-position-vertical-relative:paragraph;z-index:-1148272" coordorigin="1134,-1522" coordsize="9418,101">
            <v:shape style="position:absolute;left:1134;top:-1522;width:3558;height:101" type="#_x0000_t75" stroked="false">
              <v:imagedata r:id="rId279" o:title=""/>
            </v:shape>
            <v:shape style="position:absolute;left:4668;top:-1431;width:1619;height:10" type="#_x0000_t75" stroked="false">
              <v:imagedata r:id="rId271" o:title=""/>
            </v:shape>
            <v:shape style="position:absolute;left:6283;top:-1431;width:1396;height:10" type="#_x0000_t75" stroked="false">
              <v:imagedata r:id="rId272" o:title=""/>
            </v:shape>
            <v:shape style="position:absolute;left:7674;top:-1431;width:2878;height:10" type="#_x0000_t75" stroked="false">
              <v:imagedata r:id="rId273" o:title=""/>
            </v:shape>
            <w10:wrap type="none"/>
          </v:group>
        </w:pict>
      </w:r>
      <w:r>
        <w:rPr/>
        <w:pict>
          <v:group style="position:absolute;margin-left:56.700001pt;margin-top:-58.596313pt;width:470.9pt;height:5.05pt;mso-position-horizontal-relative:page;mso-position-vertical-relative:paragraph;z-index:-1148248" coordorigin="1134,-1172" coordsize="9418,101">
            <v:shape style="position:absolute;left:1134;top:-1172;width:3558;height:101" type="#_x0000_t75" stroked="false">
              <v:imagedata r:id="rId279" o:title=""/>
            </v:shape>
            <v:shape style="position:absolute;left:4668;top:-1081;width:1619;height:10" type="#_x0000_t75" stroked="false">
              <v:imagedata r:id="rId271" o:title=""/>
            </v:shape>
            <v:shape style="position:absolute;left:6283;top:-1081;width:1396;height:10" type="#_x0000_t75" stroked="false">
              <v:imagedata r:id="rId272" o:title=""/>
            </v:shape>
            <v:shape style="position:absolute;left:7674;top:-1081;width:2878;height:10" type="#_x0000_t75" stroked="false">
              <v:imagedata r:id="rId273" o:title=""/>
            </v:shape>
            <w10:wrap type="none"/>
          </v:group>
        </w:pict>
      </w:r>
      <w:r>
        <w:rPr/>
        <w:pict>
          <v:group style="position:absolute;margin-left:56.700001pt;margin-top:-36.576336pt;width:470.9pt;height:.5pt;mso-position-horizontal-relative:page;mso-position-vertical-relative:paragraph;z-index:-1148224" coordorigin="1134,-732" coordsize="9418,10">
            <v:shape style="position:absolute;left:1134;top:-732;width:3539;height:10" type="#_x0000_t75" stroked="false">
              <v:imagedata r:id="rId103" o:title=""/>
            </v:shape>
            <v:shape style="position:absolute;left:4668;top:-732;width:1619;height:10" type="#_x0000_t75" stroked="false">
              <v:imagedata r:id="rId263" o:title=""/>
            </v:shape>
            <v:shape style="position:absolute;left:6283;top:-732;width:1396;height:10" type="#_x0000_t75" stroked="false">
              <v:imagedata r:id="rId264" o:title=""/>
            </v:shape>
            <v:shape style="position:absolute;left:7674;top:-732;width:2878;height:10" type="#_x0000_t75" stroked="false">
              <v:imagedata r:id="rId265" o:title=""/>
            </v:shape>
            <w10:wrap type="none"/>
          </v:group>
        </w:pict>
      </w:r>
      <w:r>
        <w:rPr/>
        <w:pict>
          <v:group style="position:absolute;margin-left:56.700001pt;margin-top:-23.616344pt;width:470.9pt;height:5.05pt;mso-position-horizontal-relative:page;mso-position-vertical-relative:paragraph;z-index:-1148200" coordorigin="1134,-472" coordsize="9418,101">
            <v:shape style="position:absolute;left:1134;top:-472;width:3558;height:101" type="#_x0000_t75" stroked="false">
              <v:imagedata r:id="rId279" o:title=""/>
            </v:shape>
            <v:shape style="position:absolute;left:4668;top:-381;width:1619;height:10" type="#_x0000_t75" stroked="false">
              <v:imagedata r:id="rId271" o:title=""/>
            </v:shape>
            <v:shape style="position:absolute;left:6283;top:-381;width:1396;height:10" type="#_x0000_t75" stroked="false">
              <v:imagedata r:id="rId272" o:title=""/>
            </v:shape>
            <v:shape style="position:absolute;left:7674;top:-381;width:2878;height:10" type="#_x0000_t75" stroked="false">
              <v:imagedata r:id="rId273" o:title=""/>
            </v:shape>
            <w10:wrap type="none"/>
          </v:group>
        </w:pict>
      </w:r>
      <w:r>
        <w:rPr>
          <w:rFonts w:ascii="楷体" w:hAnsi="楷体" w:cs="楷体" w:eastAsia="楷体" w:hint="default"/>
        </w:rPr>
        <w:t>注：本期固定资产减值准备增加额</w:t>
      </w:r>
      <w:r>
        <w:rPr>
          <w:rFonts w:ascii="楷体" w:hAnsi="楷体" w:cs="楷体" w:eastAsia="楷体" w:hint="default"/>
          <w:spacing w:val="-53"/>
        </w:rPr>
        <w:t> </w:t>
      </w:r>
      <w:r>
        <w:rPr>
          <w:rFonts w:ascii="楷体" w:hAnsi="楷体" w:cs="楷体" w:eastAsia="楷体" w:hint="default"/>
        </w:rPr>
        <w:t>42,133,693.73</w:t>
      </w:r>
      <w:r>
        <w:rPr>
          <w:rFonts w:ascii="楷体" w:hAnsi="楷体" w:cs="楷体" w:eastAsia="楷体" w:hint="default"/>
          <w:spacing w:val="-54"/>
        </w:rPr>
        <w:t> </w:t>
      </w:r>
      <w:r>
        <w:rPr>
          <w:rFonts w:ascii="楷体" w:hAnsi="楷体" w:cs="楷体" w:eastAsia="楷体" w:hint="default"/>
        </w:rPr>
        <w:t>元，系公司</w:t>
      </w:r>
      <w:r>
        <w:rPr>
          <w:rFonts w:ascii="楷体" w:hAnsi="楷体" w:cs="楷体" w:eastAsia="楷体" w:hint="default"/>
          <w:spacing w:val="-54"/>
        </w:rPr>
        <w:t> </w:t>
      </w:r>
      <w:r>
        <w:rPr>
          <w:rFonts w:ascii="楷体" w:hAnsi="楷体" w:cs="楷体" w:eastAsia="楷体" w:hint="default"/>
        </w:rPr>
        <w:t>2011</w:t>
      </w:r>
      <w:r>
        <w:rPr>
          <w:rFonts w:ascii="楷体" w:hAnsi="楷体" w:cs="楷体" w:eastAsia="楷体" w:hint="default"/>
          <w:spacing w:val="-55"/>
        </w:rPr>
        <w:t> </w:t>
      </w:r>
      <w:r>
        <w:rPr>
          <w:rFonts w:ascii="楷体" w:hAnsi="楷体" w:cs="楷体" w:eastAsia="楷体" w:hint="default"/>
        </w:rPr>
        <w:t>年上线的</w:t>
      </w:r>
      <w:r>
        <w:rPr>
          <w:rFonts w:ascii="楷体" w:hAnsi="楷体" w:cs="楷体" w:eastAsia="楷体" w:hint="default"/>
          <w:spacing w:val="-53"/>
        </w:rPr>
        <w:t> </w:t>
      </w:r>
      <w:r>
        <w:rPr>
          <w:rFonts w:ascii="楷体" w:hAnsi="楷体" w:cs="楷体" w:eastAsia="楷体" w:hint="default"/>
        </w:rPr>
        <w:t>LED</w:t>
      </w:r>
      <w:r>
        <w:rPr>
          <w:rFonts w:ascii="楷体" w:hAnsi="楷体" w:cs="楷体" w:eastAsia="楷体" w:hint="default"/>
          <w:spacing w:val="-54"/>
        </w:rPr>
        <w:t> </w:t>
      </w:r>
      <w:r>
        <w:rPr>
          <w:rFonts w:ascii="楷体" w:hAnsi="楷体" w:cs="楷体" w:eastAsia="楷体" w:hint="default"/>
        </w:rPr>
        <w:t>用蓝宝石生长与衬 </w:t>
      </w:r>
      <w:r>
        <w:rPr>
          <w:rFonts w:ascii="楷体" w:hAnsi="楷体" w:cs="楷体" w:eastAsia="楷体" w:hint="default"/>
          <w:spacing w:val="-5"/>
        </w:rPr>
        <w:t>底加工产线设备计提的减值准备。因蓝宝石衬底市场供过于求，且设备升级换代，该产线产能利用率不足，</w:t>
      </w:r>
      <w:r>
        <w:rPr>
          <w:rFonts w:ascii="楷体" w:hAnsi="楷体" w:cs="楷体" w:eastAsia="楷体" w:hint="default"/>
          <w:spacing w:val="-101"/>
        </w:rPr>
        <w:t> </w:t>
      </w:r>
      <w:r>
        <w:rPr>
          <w:rFonts w:ascii="楷体" w:hAnsi="楷体" w:cs="楷体" w:eastAsia="楷体" w:hint="default"/>
          <w:spacing w:val="-101"/>
        </w:rPr>
      </w:r>
      <w:r>
        <w:rPr>
          <w:rFonts w:ascii="楷体" w:hAnsi="楷体" w:cs="楷体" w:eastAsia="楷体" w:hint="default"/>
        </w:rPr>
        <w:t>公司多次产线盘活也未达到预期效果，根据卓信大华估报字（</w:t>
      </w:r>
      <w:r>
        <w:rPr>
          <w:rFonts w:ascii="楷体" w:hAnsi="楷体" w:cs="楷体" w:eastAsia="楷体" w:hint="default"/>
        </w:rPr>
        <w:t>2018</w:t>
      </w:r>
      <w:r>
        <w:rPr>
          <w:rFonts w:ascii="楷体" w:hAnsi="楷体" w:cs="楷体" w:eastAsia="楷体" w:hint="default"/>
        </w:rPr>
        <w:t>）第</w:t>
      </w:r>
      <w:r>
        <w:rPr>
          <w:rFonts w:ascii="楷体" w:hAnsi="楷体" w:cs="楷体" w:eastAsia="楷体" w:hint="default"/>
          <w:spacing w:val="-53"/>
        </w:rPr>
        <w:t> </w:t>
      </w:r>
      <w:r>
        <w:rPr>
          <w:rFonts w:ascii="楷体" w:hAnsi="楷体" w:cs="楷体" w:eastAsia="楷体" w:hint="default"/>
        </w:rPr>
        <w:t>2017</w:t>
      </w:r>
      <w:r>
        <w:rPr>
          <w:rFonts w:ascii="楷体" w:hAnsi="楷体" w:cs="楷体" w:eastAsia="楷体" w:hint="default"/>
          <w:spacing w:val="-53"/>
        </w:rPr>
        <w:t> </w:t>
      </w:r>
      <w:r>
        <w:rPr>
          <w:rFonts w:ascii="楷体" w:hAnsi="楷体" w:cs="楷体" w:eastAsia="楷体" w:hint="default"/>
        </w:rPr>
        <w:t>号估值报告，计提了减值。</w:t>
      </w:r>
    </w:p>
    <w:p>
      <w:pPr>
        <w:spacing w:line="240" w:lineRule="auto" w:before="11"/>
        <w:rPr>
          <w:rFonts w:ascii="楷体" w:hAnsi="楷体" w:cs="楷体" w:eastAsia="楷体" w:hint="default"/>
          <w:sz w:val="20"/>
          <w:szCs w:val="20"/>
        </w:rPr>
      </w:pPr>
    </w:p>
    <w:p>
      <w:pPr>
        <w:pStyle w:val="Heading4"/>
        <w:spacing w:line="424" w:lineRule="auto" w:before="0"/>
        <w:ind w:left="554" w:right="7062" w:hanging="420"/>
        <w:jc w:val="left"/>
        <w:rPr>
          <w:rFonts w:ascii="宋体" w:hAnsi="宋体" w:cs="宋体" w:eastAsia="宋体" w:hint="default"/>
          <w:b w:val="0"/>
          <w:bCs w:val="0"/>
        </w:rPr>
      </w:pPr>
      <w:r>
        <w:rPr>
          <w:rFonts w:ascii="宋体" w:hAnsi="宋体" w:cs="宋体" w:eastAsia="宋体" w:hint="default"/>
          <w:color w:val="212121"/>
        </w:rPr>
        <w:t>2</w:t>
      </w:r>
      <w:r>
        <w:rPr>
          <w:color w:val="212121"/>
        </w:rPr>
        <w:t>、</w:t>
      </w:r>
      <w:r>
        <w:rPr/>
        <w:t>通过融资租赁租入的固定资产情况：</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5"/>
          <w:szCs w:val="15"/>
        </w:rPr>
      </w:pPr>
    </w:p>
    <w:p>
      <w:pPr>
        <w:pStyle w:val="Heading4"/>
        <w:spacing w:line="240" w:lineRule="auto" w:before="0"/>
        <w:ind w:left="134" w:right="1117"/>
        <w:jc w:val="left"/>
        <w:rPr>
          <w:b w:val="0"/>
          <w:bCs w:val="0"/>
        </w:rPr>
      </w:pPr>
      <w:r>
        <w:rPr/>
        <w:pict>
          <v:group style="position:absolute;margin-left:281.559998pt;margin-top:30.983707pt;width:.5pt;height:32.85pt;mso-position-horizontal-relative:page;mso-position-vertical-relative:paragraph;z-index:-1148176" coordorigin="5631,620" coordsize="10,657">
            <v:group style="position:absolute;left:5631;top:620;width:10;height:20" coordorigin="5631,620" coordsize="10,20">
              <v:shape style="position:absolute;left:5631;top:620;width:10;height:20" coordorigin="5631,620" coordsize="10,20" path="m5631,639l5641,639,5641,620,5631,620,5631,639xe" filled="true" fillcolor="#000000" stroked="false">
                <v:path arrowok="t"/>
                <v:fill type="solid"/>
              </v:shape>
            </v:group>
            <v:group style="position:absolute;left:5631;top:639;width:10;height:20" coordorigin="5631,639" coordsize="10,20">
              <v:shape style="position:absolute;left:5631;top:639;width:10;height:20" coordorigin="5631,639" coordsize="10,20" path="m5631,658l5641,658,5641,639,5631,639,5631,658xe" filled="true" fillcolor="#000000" stroked="false">
                <v:path arrowok="t"/>
                <v:fill type="solid"/>
              </v:shape>
            </v:group>
            <v:group style="position:absolute;left:5631;top:658;width:10;height:20" coordorigin="5631,658" coordsize="10,20">
              <v:shape style="position:absolute;left:5631;top:658;width:10;height:20" coordorigin="5631,658" coordsize="10,20" path="m5631,677l5641,677,5641,658,5631,658,5631,677xe" filled="true" fillcolor="#000000" stroked="false">
                <v:path arrowok="t"/>
                <v:fill type="solid"/>
              </v:shape>
            </v:group>
            <v:group style="position:absolute;left:5631;top:677;width:10;height:20" coordorigin="5631,677" coordsize="10,20">
              <v:shape style="position:absolute;left:5631;top:677;width:10;height:20" coordorigin="5631,677" coordsize="10,20" path="m5631,696l5641,696,5641,677,5631,677,5631,696xe" filled="true" fillcolor="#000000" stroked="false">
                <v:path arrowok="t"/>
                <v:fill type="solid"/>
              </v:shape>
            </v:group>
            <v:group style="position:absolute;left:5631;top:696;width:10;height:20" coordorigin="5631,696" coordsize="10,20">
              <v:shape style="position:absolute;left:5631;top:696;width:10;height:20" coordorigin="5631,696" coordsize="10,20" path="m5631,716l5641,716,5641,696,5631,696,5631,716xe" filled="true" fillcolor="#000000" stroked="false">
                <v:path arrowok="t"/>
                <v:fill type="solid"/>
              </v:shape>
            </v:group>
            <v:group style="position:absolute;left:5631;top:716;width:10;height:20" coordorigin="5631,716" coordsize="10,20">
              <v:shape style="position:absolute;left:5631;top:716;width:10;height:20" coordorigin="5631,716" coordsize="10,20" path="m5631,735l5641,735,5641,716,5631,716,5631,735xe" filled="true" fillcolor="#000000" stroked="false">
                <v:path arrowok="t"/>
                <v:fill type="solid"/>
              </v:shape>
            </v:group>
            <v:group style="position:absolute;left:5631;top:735;width:10;height:20" coordorigin="5631,735" coordsize="10,20">
              <v:shape style="position:absolute;left:5631;top:735;width:10;height:20" coordorigin="5631,735" coordsize="10,20" path="m5631,754l5641,754,5641,735,5631,735,5631,754xe" filled="true" fillcolor="#000000" stroked="false">
                <v:path arrowok="t"/>
                <v:fill type="solid"/>
              </v:shape>
            </v:group>
            <v:group style="position:absolute;left:5631;top:754;width:10;height:20" coordorigin="5631,754" coordsize="10,20">
              <v:shape style="position:absolute;left:5631;top:754;width:10;height:20" coordorigin="5631,754" coordsize="10,20" path="m5631,774l5641,774,5641,754,5631,754,5631,774xe" filled="true" fillcolor="#000000" stroked="false">
                <v:path arrowok="t"/>
                <v:fill type="solid"/>
              </v:shape>
            </v:group>
            <v:group style="position:absolute;left:5631;top:774;width:10;height:20" coordorigin="5631,774" coordsize="10,20">
              <v:shape style="position:absolute;left:5631;top:774;width:10;height:20" coordorigin="5631,774" coordsize="10,20" path="m5631,793l5641,793,5641,774,5631,774,5631,793xe" filled="true" fillcolor="#000000" stroked="false">
                <v:path arrowok="t"/>
                <v:fill type="solid"/>
              </v:shape>
            </v:group>
            <v:group style="position:absolute;left:5631;top:793;width:10;height:20" coordorigin="5631,793" coordsize="10,20">
              <v:shape style="position:absolute;left:5631;top:793;width:10;height:20" coordorigin="5631,793" coordsize="10,20" path="m5631,812l5641,812,5641,793,5631,793,5631,812xe" filled="true" fillcolor="#000000" stroked="false">
                <v:path arrowok="t"/>
                <v:fill type="solid"/>
              </v:shape>
            </v:group>
            <v:group style="position:absolute;left:5631;top:812;width:10;height:20" coordorigin="5631,812" coordsize="10,20">
              <v:shape style="position:absolute;left:5631;top:812;width:10;height:20" coordorigin="5631,812" coordsize="10,20" path="m5631,831l5641,831,5641,812,5631,812,5631,831xe" filled="true" fillcolor="#000000" stroked="false">
                <v:path arrowok="t"/>
                <v:fill type="solid"/>
              </v:shape>
            </v:group>
            <v:group style="position:absolute;left:5631;top:831;width:10;height:20" coordorigin="5631,831" coordsize="10,20">
              <v:shape style="position:absolute;left:5631;top:831;width:10;height:20" coordorigin="5631,831" coordsize="10,20" path="m5631,850l5641,850,5641,831,5631,831,5631,850xe" filled="true" fillcolor="#000000" stroked="false">
                <v:path arrowok="t"/>
                <v:fill type="solid"/>
              </v:shape>
            </v:group>
            <v:group style="position:absolute;left:5631;top:850;width:10;height:20" coordorigin="5631,850" coordsize="10,20">
              <v:shape style="position:absolute;left:5631;top:850;width:10;height:20" coordorigin="5631,850" coordsize="10,20" path="m5631,870l5641,870,5641,850,5631,850,5631,870xe" filled="true" fillcolor="#000000" stroked="false">
                <v:path arrowok="t"/>
                <v:fill type="solid"/>
              </v:shape>
            </v:group>
            <v:group style="position:absolute;left:5631;top:870;width:10;height:20" coordorigin="5631,870" coordsize="10,20">
              <v:shape style="position:absolute;left:5631;top:870;width:10;height:20" coordorigin="5631,870" coordsize="10,20" path="m5631,889l5641,889,5641,870,5631,870,5631,889xe" filled="true" fillcolor="#000000" stroked="false">
                <v:path arrowok="t"/>
                <v:fill type="solid"/>
              </v:shape>
            </v:group>
            <v:group style="position:absolute;left:5631;top:889;width:10;height:20" coordorigin="5631,889" coordsize="10,20">
              <v:shape style="position:absolute;left:5631;top:889;width:10;height:20" coordorigin="5631,889" coordsize="10,20" path="m5631,908l5641,908,5641,889,5631,889,5631,908xe" filled="true" fillcolor="#000000" stroked="false">
                <v:path arrowok="t"/>
                <v:fill type="solid"/>
              </v:shape>
            </v:group>
            <v:group style="position:absolute;left:5631;top:969;width:10;height:20" coordorigin="5631,969" coordsize="10,20">
              <v:shape style="position:absolute;left:5631;top:969;width:10;height:20" coordorigin="5631,969" coordsize="10,20" path="m5631,988l5641,988,5641,969,5631,969,5631,988xe" filled="true" fillcolor="#000000" stroked="false">
                <v:path arrowok="t"/>
                <v:fill type="solid"/>
              </v:shape>
            </v:group>
            <v:group style="position:absolute;left:5631;top:988;width:10;height:20" coordorigin="5631,988" coordsize="10,20">
              <v:shape style="position:absolute;left:5631;top:988;width:10;height:20" coordorigin="5631,988" coordsize="10,20" path="m5631,1008l5641,1008,5641,988,5631,988,5631,1008xe" filled="true" fillcolor="#000000" stroked="false">
                <v:path arrowok="t"/>
                <v:fill type="solid"/>
              </v:shape>
            </v:group>
            <v:group style="position:absolute;left:5631;top:1008;width:10;height:20" coordorigin="5631,1008" coordsize="10,20">
              <v:shape style="position:absolute;left:5631;top:1008;width:10;height:20" coordorigin="5631,1008" coordsize="10,20" path="m5631,1027l5641,1027,5641,1008,5631,1008,5631,1027xe" filled="true" fillcolor="#000000" stroked="false">
                <v:path arrowok="t"/>
                <v:fill type="solid"/>
              </v:shape>
            </v:group>
            <v:group style="position:absolute;left:5631;top:1027;width:10;height:20" coordorigin="5631,1027" coordsize="10,20">
              <v:shape style="position:absolute;left:5631;top:1027;width:10;height:20" coordorigin="5631,1027" coordsize="10,20" path="m5631,1046l5641,1046,5641,1027,5631,1027,5631,1046xe" filled="true" fillcolor="#000000" stroked="false">
                <v:path arrowok="t"/>
                <v:fill type="solid"/>
              </v:shape>
            </v:group>
            <v:group style="position:absolute;left:5631;top:1046;width:10;height:20" coordorigin="5631,1046" coordsize="10,20">
              <v:shape style="position:absolute;left:5631;top:1046;width:10;height:20" coordorigin="5631,1046" coordsize="10,20" path="m5631,1065l5641,1065,5641,1046,5631,1046,5631,1065xe" filled="true" fillcolor="#000000" stroked="false">
                <v:path arrowok="t"/>
                <v:fill type="solid"/>
              </v:shape>
            </v:group>
            <v:group style="position:absolute;left:5631;top:1065;width:10;height:20" coordorigin="5631,1065" coordsize="10,20">
              <v:shape style="position:absolute;left:5631;top:1065;width:10;height:20" coordorigin="5631,1065" coordsize="10,20" path="m5631,1084l5641,1084,5641,1065,5631,1065,5631,1084xe" filled="true" fillcolor="#000000" stroked="false">
                <v:path arrowok="t"/>
                <v:fill type="solid"/>
              </v:shape>
            </v:group>
            <v:group style="position:absolute;left:5631;top:1084;width:10;height:20" coordorigin="5631,1084" coordsize="10,20">
              <v:shape style="position:absolute;left:5631;top:1084;width:10;height:20" coordorigin="5631,1084" coordsize="10,20" path="m5631,1104l5641,1104,5641,1084,5631,1084,5631,1104xe" filled="true" fillcolor="#000000" stroked="false">
                <v:path arrowok="t"/>
                <v:fill type="solid"/>
              </v:shape>
            </v:group>
            <v:group style="position:absolute;left:5631;top:1104;width:10;height:20" coordorigin="5631,1104" coordsize="10,20">
              <v:shape style="position:absolute;left:5631;top:1104;width:10;height:20" coordorigin="5631,1104" coordsize="10,20" path="m5631,1123l5641,1123,5641,1104,5631,1104,5631,1123xe" filled="true" fillcolor="#000000" stroked="false">
                <v:path arrowok="t"/>
                <v:fill type="solid"/>
              </v:shape>
            </v:group>
            <v:group style="position:absolute;left:5631;top:1123;width:10;height:20" coordorigin="5631,1123" coordsize="10,20">
              <v:shape style="position:absolute;left:5631;top:1123;width:10;height:20" coordorigin="5631,1123" coordsize="10,20" path="m5631,1142l5641,1142,5641,1123,5631,1123,5631,1142xe" filled="true" fillcolor="#000000" stroked="false">
                <v:path arrowok="t"/>
                <v:fill type="solid"/>
              </v:shape>
            </v:group>
            <v:group style="position:absolute;left:5631;top:1142;width:10;height:20" coordorigin="5631,1142" coordsize="10,20">
              <v:shape style="position:absolute;left:5631;top:1142;width:10;height:20" coordorigin="5631,1142" coordsize="10,20" path="m5631,1161l5641,1161,5641,1142,5631,1142,5631,1161xe" filled="true" fillcolor="#000000" stroked="false">
                <v:path arrowok="t"/>
                <v:fill type="solid"/>
              </v:shape>
            </v:group>
            <v:group style="position:absolute;left:5631;top:1161;width:10;height:20" coordorigin="5631,1161" coordsize="10,20">
              <v:shape style="position:absolute;left:5631;top:1161;width:10;height:20" coordorigin="5631,1161" coordsize="10,20" path="m5631,1180l5641,1180,5641,1161,5631,1161,5631,1180xe" filled="true" fillcolor="#000000" stroked="false">
                <v:path arrowok="t"/>
                <v:fill type="solid"/>
              </v:shape>
            </v:group>
            <v:group style="position:absolute;left:5631;top:1180;width:10;height:20" coordorigin="5631,1180" coordsize="10,20">
              <v:shape style="position:absolute;left:5631;top:1180;width:10;height:20" coordorigin="5631,1180" coordsize="10,20" path="m5631,1200l5641,1200,5641,1180,5631,1180,5631,1200xe" filled="true" fillcolor="#000000" stroked="false">
                <v:path arrowok="t"/>
                <v:fill type="solid"/>
              </v:shape>
            </v:group>
            <v:group style="position:absolute;left:5631;top:1200;width:10;height:20" coordorigin="5631,1200" coordsize="10,20">
              <v:shape style="position:absolute;left:5631;top:1200;width:10;height:20" coordorigin="5631,1200" coordsize="10,20" path="m5631,1219l5641,1219,5641,1200,5631,1200,5631,1219xe" filled="true" fillcolor="#000000" stroked="false">
                <v:path arrowok="t"/>
                <v:fill type="solid"/>
              </v:shape>
            </v:group>
            <v:group style="position:absolute;left:5631;top:1219;width:10;height:20" coordorigin="5631,1219" coordsize="10,20">
              <v:shape style="position:absolute;left:5631;top:1219;width:10;height:20" coordorigin="5631,1219" coordsize="10,20" path="m5631,1238l5641,1238,5641,1219,5631,1219,5631,1238xe" filled="true" fillcolor="#000000" stroked="false">
                <v:path arrowok="t"/>
                <v:fill type="solid"/>
              </v:shape>
            </v:group>
            <v:group style="position:absolute;left:5631;top:1238;width:10;height:20" coordorigin="5631,1238" coordsize="10,20">
              <v:shape style="position:absolute;left:5631;top:1238;width:10;height:20" coordorigin="5631,1238" coordsize="10,20" path="m5631,1257l5641,1257,5641,1238,5631,1238,5631,1257xe" filled="true" fillcolor="#000000" stroked="false">
                <v:path arrowok="t"/>
                <v:fill type="solid"/>
              </v:shape>
            </v:group>
            <v:group style="position:absolute;left:5631;top:1257;width:10;height:20" coordorigin="5631,1257" coordsize="10,20">
              <v:shape style="position:absolute;left:5631;top:1257;width:10;height:20" coordorigin="5631,1257" coordsize="10,20" path="m5631,1276l5641,1276,5641,1257,5631,1257,5631,1276xe" filled="true" fillcolor="#000000" stroked="false">
                <v:path arrowok="t"/>
                <v:fill type="solid"/>
              </v:shape>
            </v:group>
            <w10:wrap type="none"/>
          </v:group>
        </w:pict>
      </w:r>
      <w:r>
        <w:rPr>
          <w:rFonts w:ascii="宋体" w:hAnsi="宋体" w:cs="宋体" w:eastAsia="宋体" w:hint="default"/>
          <w:color w:val="212121"/>
        </w:rPr>
        <w:t>3</w:t>
      </w:r>
      <w:r>
        <w:rPr>
          <w:color w:val="212121"/>
        </w:rPr>
        <w:t>、</w:t>
      </w:r>
      <w:r>
        <w:rPr/>
        <w:t>通过经营租赁租出的固定资产：</w:t>
      </w:r>
      <w:r>
        <w:rPr>
          <w:b w:val="0"/>
          <w:bCs w:val="0"/>
        </w:rPr>
      </w:r>
    </w:p>
    <w:p>
      <w:pPr>
        <w:spacing w:line="240" w:lineRule="auto" w:before="8"/>
        <w:rPr>
          <w:rFonts w:ascii="宋体" w:hAnsi="宋体" w:cs="宋体" w:eastAsia="宋体" w:hint="default"/>
          <w:b/>
          <w:bCs/>
          <w:sz w:val="22"/>
          <w:szCs w:val="22"/>
        </w:rPr>
      </w:pPr>
    </w:p>
    <w:tbl>
      <w:tblPr>
        <w:tblW w:w="0" w:type="auto"/>
        <w:jc w:val="left"/>
        <w:tblInd w:w="274" w:type="dxa"/>
        <w:tblLayout w:type="fixed"/>
        <w:tblCellMar>
          <w:top w:w="0" w:type="dxa"/>
          <w:left w:w="0" w:type="dxa"/>
          <w:bottom w:w="0" w:type="dxa"/>
          <w:right w:w="0" w:type="dxa"/>
        </w:tblCellMar>
        <w:tblLook w:val="01E0"/>
      </w:tblPr>
      <w:tblGrid>
        <w:gridCol w:w="4331"/>
        <w:gridCol w:w="4991"/>
      </w:tblGrid>
      <w:tr>
        <w:trPr>
          <w:trHeight w:val="360" w:hRule="exact"/>
        </w:trPr>
        <w:tc>
          <w:tcPr>
            <w:tcW w:w="43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left="3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991"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left="30" w:right="0"/>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r>
      <w:tr>
        <w:trPr>
          <w:trHeight w:val="361" w:hRule="exact"/>
        </w:trPr>
        <w:tc>
          <w:tcPr>
            <w:tcW w:w="4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10,206,101.58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100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pStyle w:val="Heading4"/>
        <w:spacing w:line="506" w:lineRule="auto"/>
        <w:ind w:right="9170" w:firstLine="6"/>
        <w:jc w:val="left"/>
        <w:rPr>
          <w:b w:val="0"/>
          <w:bCs w:val="0"/>
        </w:rPr>
      </w:pPr>
      <w:r>
        <w:rPr/>
        <w:pict>
          <v:group style="position:absolute;margin-left:55.950001pt;margin-top:48.093685pt;width:483.55pt;height:87.8pt;mso-position-horizontal-relative:page;mso-position-vertical-relative:paragraph;z-index:-1147624" coordorigin="1119,962" coordsize="9671,1756">
            <v:group style="position:absolute;left:1134;top:977;width:1897;height:2" coordorigin="1134,977" coordsize="1897,2">
              <v:shape style="position:absolute;left:1134;top:977;width:1897;height:2" coordorigin="1134,977" coordsize="1897,0" path="m1134,977l3030,977e" filled="false" stroked="true" strokeweight="1.5pt" strokecolor="#000000">
                <v:path arrowok="t"/>
              </v:shape>
            </v:group>
            <v:group style="position:absolute;left:3030;top:977;width:30;height:2" coordorigin="3030,977" coordsize="30,2">
              <v:shape style="position:absolute;left:3030;top:977;width:30;height:2" coordorigin="3030,977" coordsize="30,0" path="m3030,977l3060,977e" filled="false" stroked="true" strokeweight="1.5pt" strokecolor="#000000">
                <v:path arrowok="t"/>
              </v:shape>
            </v:group>
            <v:group style="position:absolute;left:3060;top:977;width:3777;height:2" coordorigin="3060,977" coordsize="3777,2">
              <v:shape style="position:absolute;left:3060;top:977;width:3777;height:2" coordorigin="3060,977" coordsize="3777,0" path="m3060,977l6837,977e" filled="false" stroked="true" strokeweight="1.5pt" strokecolor="#000000">
                <v:path arrowok="t"/>
              </v:shape>
            </v:group>
            <v:group style="position:absolute;left:6837;top:977;width:30;height:2" coordorigin="6837,977" coordsize="30,2">
              <v:shape style="position:absolute;left:6837;top:977;width:30;height:2" coordorigin="6837,977" coordsize="30,0" path="m6837,977l6867,977e" filled="false" stroked="true" strokeweight="1.5pt" strokecolor="#000000">
                <v:path arrowok="t"/>
              </v:shape>
            </v:group>
            <v:group style="position:absolute;left:6867;top:977;width:3908;height:2" coordorigin="6867,977" coordsize="3908,2">
              <v:shape style="position:absolute;left:6867;top:977;width:3908;height:2" coordorigin="6867,977" coordsize="3908,0" path="m6867,977l10775,977e" filled="false" stroked="true" strokeweight="1.5pt" strokecolor="#000000">
                <v:path arrowok="t"/>
              </v:shape>
            </v:group>
            <v:group style="position:absolute;left:3030;top:992;width:10;height:20" coordorigin="3030,992" coordsize="10,20">
              <v:shape style="position:absolute;left:3030;top:992;width:10;height:20" coordorigin="3030,992" coordsize="10,20" path="m3030,1011l3040,1011,3040,992,3030,992,3030,1011xe" filled="true" fillcolor="#000000" stroked="false">
                <v:path arrowok="t"/>
                <v:fill type="solid"/>
              </v:shape>
            </v:group>
            <v:group style="position:absolute;left:3030;top:1011;width:10;height:20" coordorigin="3030,1011" coordsize="10,20">
              <v:shape style="position:absolute;left:3030;top:1011;width:10;height:20" coordorigin="3030,1011" coordsize="10,20" path="m3030,1030l3040,1030,3040,1011,3030,1011,3030,1030xe" filled="true" fillcolor="#000000" stroked="false">
                <v:path arrowok="t"/>
                <v:fill type="solid"/>
              </v:shape>
            </v:group>
            <v:group style="position:absolute;left:3030;top:1030;width:10;height:20" coordorigin="3030,1030" coordsize="10,20">
              <v:shape style="position:absolute;left:3030;top:1030;width:10;height:20" coordorigin="3030,1030" coordsize="10,20" path="m3030,1049l3040,1049,3040,1030,3030,1030,3030,1049xe" filled="true" fillcolor="#000000" stroked="false">
                <v:path arrowok="t"/>
                <v:fill type="solid"/>
              </v:shape>
            </v:group>
            <v:group style="position:absolute;left:3030;top:1049;width:10;height:20" coordorigin="3030,1049" coordsize="10,20">
              <v:shape style="position:absolute;left:3030;top:1049;width:10;height:20" coordorigin="3030,1049" coordsize="10,20" path="m3030,1069l3040,1069,3040,1049,3030,1049,3030,1069xe" filled="true" fillcolor="#000000" stroked="false">
                <v:path arrowok="t"/>
                <v:fill type="solid"/>
              </v:shape>
            </v:group>
            <v:group style="position:absolute;left:3030;top:1069;width:10;height:20" coordorigin="3030,1069" coordsize="10,20">
              <v:shape style="position:absolute;left:3030;top:1069;width:10;height:20" coordorigin="3030,1069" coordsize="10,20" path="m3030,1088l3040,1088,3040,1069,3030,1069,3030,1088xe" filled="true" fillcolor="#000000" stroked="false">
                <v:path arrowok="t"/>
                <v:fill type="solid"/>
              </v:shape>
            </v:group>
            <v:group style="position:absolute;left:3030;top:1088;width:10;height:20" coordorigin="3030,1088" coordsize="10,20">
              <v:shape style="position:absolute;left:3030;top:1088;width:10;height:20" coordorigin="3030,1088" coordsize="10,20" path="m3030,1107l3040,1107,3040,1088,3030,1088,3030,1107xe" filled="true" fillcolor="#000000" stroked="false">
                <v:path arrowok="t"/>
                <v:fill type="solid"/>
              </v:shape>
            </v:group>
            <v:group style="position:absolute;left:3030;top:1107;width:10;height:20" coordorigin="3030,1107" coordsize="10,20">
              <v:shape style="position:absolute;left:3030;top:1107;width:10;height:20" coordorigin="3030,1107" coordsize="10,20" path="m3030,1126l3040,1126,3040,1107,3030,1107,3030,1126xe" filled="true" fillcolor="#000000" stroked="false">
                <v:path arrowok="t"/>
                <v:fill type="solid"/>
              </v:shape>
            </v:group>
            <v:group style="position:absolute;left:3030;top:1126;width:10;height:20" coordorigin="3030,1126" coordsize="10,20">
              <v:shape style="position:absolute;left:3030;top:1126;width:10;height:20" coordorigin="3030,1126" coordsize="10,20" path="m3030,1145l3040,1145,3040,1126,3030,1126,3030,1145xe" filled="true" fillcolor="#000000" stroked="false">
                <v:path arrowok="t"/>
                <v:fill type="solid"/>
              </v:shape>
            </v:group>
            <v:group style="position:absolute;left:3030;top:1145;width:10;height:20" coordorigin="3030,1145" coordsize="10,20">
              <v:shape style="position:absolute;left:3030;top:1145;width:10;height:20" coordorigin="3030,1145" coordsize="10,20" path="m3030,1165l3040,1165,3040,1145,3030,1145,3030,1165xe" filled="true" fillcolor="#000000" stroked="false">
                <v:path arrowok="t"/>
                <v:fill type="solid"/>
              </v:shape>
            </v:group>
            <v:group style="position:absolute;left:3030;top:1165;width:10;height:20" coordorigin="3030,1165" coordsize="10,20">
              <v:shape style="position:absolute;left:3030;top:1165;width:10;height:20" coordorigin="3030,1165" coordsize="10,20" path="m3030,1184l3040,1184,3040,1165,3030,1165,3030,1184xe" filled="true" fillcolor="#000000" stroked="false">
                <v:path arrowok="t"/>
                <v:fill type="solid"/>
              </v:shape>
            </v:group>
            <v:group style="position:absolute;left:3030;top:1184;width:10;height:20" coordorigin="3030,1184" coordsize="10,20">
              <v:shape style="position:absolute;left:3030;top:1184;width:10;height:20" coordorigin="3030,1184" coordsize="10,20" path="m3030,1203l3040,1203,3040,1184,3030,1184,3030,1203xe" filled="true" fillcolor="#000000" stroked="false">
                <v:path arrowok="t"/>
                <v:fill type="solid"/>
              </v:shape>
            </v:group>
            <v:group style="position:absolute;left:3030;top:1203;width:10;height:20" coordorigin="3030,1203" coordsize="10,20">
              <v:shape style="position:absolute;left:3030;top:1203;width:10;height:20" coordorigin="3030,1203" coordsize="10,20" path="m3030,1222l3040,1222,3040,1203,3030,1203,3030,1222xe" filled="true" fillcolor="#000000" stroked="false">
                <v:path arrowok="t"/>
                <v:fill type="solid"/>
              </v:shape>
            </v:group>
            <v:group style="position:absolute;left:3030;top:1222;width:10;height:20" coordorigin="3030,1222" coordsize="10,20">
              <v:shape style="position:absolute;left:3030;top:1222;width:10;height:20" coordorigin="3030,1222" coordsize="10,20" path="m3030,1241l3040,1241,3040,1222,3030,1222,3030,1241xe" filled="true" fillcolor="#000000" stroked="false">
                <v:path arrowok="t"/>
                <v:fill type="solid"/>
              </v:shape>
            </v:group>
            <v:group style="position:absolute;left:6837;top:992;width:10;height:20" coordorigin="6837,992" coordsize="10,20">
              <v:shape style="position:absolute;left:6837;top:992;width:10;height:20" coordorigin="6837,992" coordsize="10,20" path="m6837,1011l6847,1011,6847,992,6837,992,6837,1011xe" filled="true" fillcolor="#000000" stroked="false">
                <v:path arrowok="t"/>
                <v:fill type="solid"/>
              </v:shape>
            </v:group>
            <v:group style="position:absolute;left:6837;top:1011;width:10;height:20" coordorigin="6837,1011" coordsize="10,20">
              <v:shape style="position:absolute;left:6837;top:1011;width:10;height:20" coordorigin="6837,1011" coordsize="10,20" path="m6837,1030l6847,1030,6847,1011,6837,1011,6837,1030xe" filled="true" fillcolor="#000000" stroked="false">
                <v:path arrowok="t"/>
                <v:fill type="solid"/>
              </v:shape>
            </v:group>
            <v:group style="position:absolute;left:6837;top:1030;width:10;height:20" coordorigin="6837,1030" coordsize="10,20">
              <v:shape style="position:absolute;left:6837;top:1030;width:10;height:20" coordorigin="6837,1030" coordsize="10,20" path="m6837,1049l6847,1049,6847,1030,6837,1030,6837,1049xe" filled="true" fillcolor="#000000" stroked="false">
                <v:path arrowok="t"/>
                <v:fill type="solid"/>
              </v:shape>
            </v:group>
            <v:group style="position:absolute;left:6837;top:1049;width:10;height:20" coordorigin="6837,1049" coordsize="10,20">
              <v:shape style="position:absolute;left:6837;top:1049;width:10;height:20" coordorigin="6837,1049" coordsize="10,20" path="m6837,1069l6847,1069,6847,1049,6837,1049,6837,1069xe" filled="true" fillcolor="#000000" stroked="false">
                <v:path arrowok="t"/>
                <v:fill type="solid"/>
              </v:shape>
            </v:group>
            <v:group style="position:absolute;left:6837;top:1069;width:10;height:20" coordorigin="6837,1069" coordsize="10,20">
              <v:shape style="position:absolute;left:6837;top:1069;width:10;height:20" coordorigin="6837,1069" coordsize="10,20" path="m6837,1088l6847,1088,6847,1069,6837,1069,6837,1088xe" filled="true" fillcolor="#000000" stroked="false">
                <v:path arrowok="t"/>
                <v:fill type="solid"/>
              </v:shape>
            </v:group>
            <v:group style="position:absolute;left:6837;top:1088;width:10;height:20" coordorigin="6837,1088" coordsize="10,20">
              <v:shape style="position:absolute;left:6837;top:1088;width:10;height:20" coordorigin="6837,1088" coordsize="10,20" path="m6837,1107l6847,1107,6847,1088,6837,1088,6837,1107xe" filled="true" fillcolor="#000000" stroked="false">
                <v:path arrowok="t"/>
                <v:fill type="solid"/>
              </v:shape>
            </v:group>
            <v:group style="position:absolute;left:6837;top:1107;width:10;height:20" coordorigin="6837,1107" coordsize="10,20">
              <v:shape style="position:absolute;left:6837;top:1107;width:10;height:20" coordorigin="6837,1107" coordsize="10,20" path="m6837,1126l6847,1126,6847,1107,6837,1107,6837,1126xe" filled="true" fillcolor="#000000" stroked="false">
                <v:path arrowok="t"/>
                <v:fill type="solid"/>
              </v:shape>
            </v:group>
            <v:group style="position:absolute;left:6837;top:1126;width:10;height:20" coordorigin="6837,1126" coordsize="10,20">
              <v:shape style="position:absolute;left:6837;top:1126;width:10;height:20" coordorigin="6837,1126" coordsize="10,20" path="m6837,1145l6847,1145,6847,1126,6837,1126,6837,1145xe" filled="true" fillcolor="#000000" stroked="false">
                <v:path arrowok="t"/>
                <v:fill type="solid"/>
              </v:shape>
            </v:group>
            <v:group style="position:absolute;left:6837;top:1145;width:10;height:20" coordorigin="6837,1145" coordsize="10,20">
              <v:shape style="position:absolute;left:6837;top:1145;width:10;height:20" coordorigin="6837,1145" coordsize="10,20" path="m6837,1165l6847,1165,6847,1145,6837,1145,6837,1165xe" filled="true" fillcolor="#000000" stroked="false">
                <v:path arrowok="t"/>
                <v:fill type="solid"/>
              </v:shape>
            </v:group>
            <v:group style="position:absolute;left:6837;top:1165;width:10;height:20" coordorigin="6837,1165" coordsize="10,20">
              <v:shape style="position:absolute;left:6837;top:1165;width:10;height:20" coordorigin="6837,1165" coordsize="10,20" path="m6837,1184l6847,1184,6847,1165,6837,1165,6837,1184xe" filled="true" fillcolor="#000000" stroked="false">
                <v:path arrowok="t"/>
                <v:fill type="solid"/>
              </v:shape>
            </v:group>
            <v:group style="position:absolute;left:6837;top:1184;width:10;height:20" coordorigin="6837,1184" coordsize="10,20">
              <v:shape style="position:absolute;left:6837;top:1184;width:10;height:20" coordorigin="6837,1184" coordsize="10,20" path="m6837,1203l6847,1203,6847,1184,6837,1184,6837,1203xe" filled="true" fillcolor="#000000" stroked="false">
                <v:path arrowok="t"/>
                <v:fill type="solid"/>
              </v:shape>
            </v:group>
            <v:group style="position:absolute;left:6837;top:1203;width:10;height:20" coordorigin="6837,1203" coordsize="10,20">
              <v:shape style="position:absolute;left:6837;top:1203;width:10;height:20" coordorigin="6837,1203" coordsize="10,20" path="m6837,1222l6847,1222,6847,1203,6837,1203,6837,1222xe" filled="true" fillcolor="#000000" stroked="false">
                <v:path arrowok="t"/>
                <v:fill type="solid"/>
              </v:shape>
            </v:group>
            <v:group style="position:absolute;left:6837;top:1222;width:10;height:20" coordorigin="6837,1222" coordsize="10,20">
              <v:shape style="position:absolute;left:6837;top:1222;width:10;height:20" coordorigin="6837,1222" coordsize="10,20" path="m6837,1241l6847,1241,6847,1222,6837,1222,6837,1241xe" filled="true" fillcolor="#000000" stroked="false">
                <v:path arrowok="t"/>
                <v:fill type="solid"/>
              </v:shape>
            </v:group>
            <v:group style="position:absolute;left:6837;top:1241;width:10;height:20" coordorigin="6837,1241" coordsize="10,20">
              <v:shape style="position:absolute;left:6837;top:1241;width:10;height:20" coordorigin="6837,1241" coordsize="10,20" path="m6837,1261l6847,1261,6847,1241,6837,1241,6837,1261xe" filled="true" fillcolor="#000000" stroked="false">
                <v:path arrowok="t"/>
                <v:fill type="solid"/>
              </v:shape>
            </v:group>
            <v:group style="position:absolute;left:6837;top:1261;width:10;height:20" coordorigin="6837,1261" coordsize="10,20">
              <v:shape style="position:absolute;left:6837;top:1261;width:10;height:20" coordorigin="6837,1261" coordsize="10,20" path="m6837,1280l6847,1280,6847,1261,6837,1261,6837,1280xe" filled="true" fillcolor="#000000" stroked="false">
                <v:path arrowok="t"/>
                <v:fill type="solid"/>
              </v:shape>
            </v:group>
            <v:group style="position:absolute;left:6837;top:1280;width:10;height:20" coordorigin="6837,1280" coordsize="10,20">
              <v:shape style="position:absolute;left:6837;top:1280;width:10;height:20" coordorigin="6837,1280" coordsize="10,20" path="m6837,1299l6847,1299,6847,1280,6837,1280,6837,1299xe" filled="true" fillcolor="#000000" stroked="false">
                <v:path arrowok="t"/>
                <v:fill type="solid"/>
              </v:shape>
            </v:group>
            <v:group style="position:absolute;left:6837;top:1299;width:10;height:20" coordorigin="6837,1299" coordsize="10,20">
              <v:shape style="position:absolute;left:6837;top:1299;width:10;height:20" coordorigin="6837,1299" coordsize="10,20" path="m6837,1318l6847,1318,6847,1299,6837,1299,6837,1318xe" filled="true" fillcolor="#000000" stroked="false">
                <v:path arrowok="t"/>
                <v:fill type="solid"/>
              </v:shape>
            </v:group>
            <v:group style="position:absolute;left:6837;top:1325;width:10;height:2" coordorigin="6837,1325" coordsize="10,2">
              <v:shape style="position:absolute;left:6837;top:1325;width:10;height:2" coordorigin="6837,1325" coordsize="10,0" path="m6837,1325l6847,1325e" filled="false" stroked="true" strokeweight=".67999pt" strokecolor="#000000">
                <v:path arrowok="t"/>
              </v:shape>
              <v:shape style="position:absolute;left:3021;top:1241;width:1276;height:100" type="#_x0000_t75" stroked="false">
                <v:imagedata r:id="rId280" o:title=""/>
              </v:shape>
              <v:shape style="position:absolute;left:4292;top:1332;width:950;height:10" type="#_x0000_t75" stroked="false">
                <v:imagedata r:id="rId281" o:title=""/>
              </v:shape>
              <v:shape style="position:absolute;left:5236;top:1332;width:1591;height:10" type="#_x0000_t75" stroked="false">
                <v:imagedata r:id="rId282" o:title=""/>
              </v:shape>
              <v:shape style="position:absolute;left:6823;top:1332;width:1536;height:10" type="#_x0000_t75" stroked="false">
                <v:imagedata r:id="rId283" o:title=""/>
              </v:shape>
              <v:shape style="position:absolute;left:8354;top:1332;width:998;height:10" type="#_x0000_t75" stroked="false">
                <v:imagedata r:id="rId284" o:title=""/>
              </v:shape>
              <v:shape style="position:absolute;left:9348;top:1332;width:1427;height:10" type="#_x0000_t75" stroked="false">
                <v:imagedata r:id="rId285" o:title=""/>
              </v:shape>
            </v:group>
            <v:group style="position:absolute;left:3030;top:1341;width:10;height:20" coordorigin="3030,1341" coordsize="10,20">
              <v:shape style="position:absolute;left:3030;top:1341;width:10;height:20" coordorigin="3030,1341" coordsize="10,20" path="m3030,1361l3040,1361,3040,1341,3030,1341,3030,1361xe" filled="true" fillcolor="#000000" stroked="false">
                <v:path arrowok="t"/>
                <v:fill type="solid"/>
              </v:shape>
            </v:group>
            <v:group style="position:absolute;left:3030;top:1361;width:10;height:20" coordorigin="3030,1361" coordsize="10,20">
              <v:shape style="position:absolute;left:3030;top:1361;width:10;height:20" coordorigin="3030,1361" coordsize="10,20" path="m3030,1380l3040,1380,3040,1361,3030,1361,3030,1380xe" filled="true" fillcolor="#000000" stroked="false">
                <v:path arrowok="t"/>
                <v:fill type="solid"/>
              </v:shape>
            </v:group>
            <v:group style="position:absolute;left:3030;top:1380;width:10;height:20" coordorigin="3030,1380" coordsize="10,20">
              <v:shape style="position:absolute;left:3030;top:1380;width:10;height:20" coordorigin="3030,1380" coordsize="10,20" path="m3030,1399l3040,1399,3040,1380,3030,1380,3030,1399xe" filled="true" fillcolor="#000000" stroked="false">
                <v:path arrowok="t"/>
                <v:fill type="solid"/>
              </v:shape>
            </v:group>
            <v:group style="position:absolute;left:3030;top:1399;width:10;height:20" coordorigin="3030,1399" coordsize="10,20">
              <v:shape style="position:absolute;left:3030;top:1399;width:10;height:20" coordorigin="3030,1399" coordsize="10,20" path="m3030,1418l3040,1418,3040,1399,3030,1399,3030,1418xe" filled="true" fillcolor="#000000" stroked="false">
                <v:path arrowok="t"/>
                <v:fill type="solid"/>
              </v:shape>
            </v:group>
            <v:group style="position:absolute;left:3030;top:1418;width:10;height:20" coordorigin="3030,1418" coordsize="10,20">
              <v:shape style="position:absolute;left:3030;top:1418;width:10;height:20" coordorigin="3030,1418" coordsize="10,20" path="m3030,1437l3040,1437,3040,1418,3030,1418,3030,1437xe" filled="true" fillcolor="#000000" stroked="false">
                <v:path arrowok="t"/>
                <v:fill type="solid"/>
              </v:shape>
            </v:group>
            <v:group style="position:absolute;left:3030;top:1437;width:10;height:20" coordorigin="3030,1437" coordsize="10,20">
              <v:shape style="position:absolute;left:3030;top:1437;width:10;height:20" coordorigin="3030,1437" coordsize="10,20" path="m3030,1457l3040,1457,3040,1437,3030,1437,3030,1457xe" filled="true" fillcolor="#000000" stroked="false">
                <v:path arrowok="t"/>
                <v:fill type="solid"/>
              </v:shape>
            </v:group>
            <v:group style="position:absolute;left:3030;top:1457;width:10;height:20" coordorigin="3030,1457" coordsize="10,20">
              <v:shape style="position:absolute;left:3030;top:1457;width:10;height:20" coordorigin="3030,1457" coordsize="10,20" path="m3030,1476l3040,1476,3040,1457,3030,1457,3030,1476xe" filled="true" fillcolor="#000000" stroked="false">
                <v:path arrowok="t"/>
                <v:fill type="solid"/>
              </v:shape>
            </v:group>
            <v:group style="position:absolute;left:3030;top:1476;width:10;height:20" coordorigin="3030,1476" coordsize="10,20">
              <v:shape style="position:absolute;left:3030;top:1476;width:10;height:20" coordorigin="3030,1476" coordsize="10,20" path="m3030,1495l3040,1495,3040,1476,3030,1476,3030,1495xe" filled="true" fillcolor="#000000" stroked="false">
                <v:path arrowok="t"/>
                <v:fill type="solid"/>
              </v:shape>
            </v:group>
            <v:group style="position:absolute;left:3030;top:1495;width:10;height:20" coordorigin="3030,1495" coordsize="10,20">
              <v:shape style="position:absolute;left:3030;top:1495;width:10;height:20" coordorigin="3030,1495" coordsize="10,20" path="m3030,1514l3040,1514,3040,1495,3030,1495,3030,1514xe" filled="true" fillcolor="#000000" stroked="false">
                <v:path arrowok="t"/>
                <v:fill type="solid"/>
              </v:shape>
            </v:group>
            <v:group style="position:absolute;left:3030;top:1514;width:10;height:20" coordorigin="3030,1514" coordsize="10,20">
              <v:shape style="position:absolute;left:3030;top:1514;width:10;height:20" coordorigin="3030,1514" coordsize="10,20" path="m3030,1533l3040,1533,3040,1514,3030,1514,3030,1533xe" filled="true" fillcolor="#000000" stroked="false">
                <v:path arrowok="t"/>
                <v:fill type="solid"/>
              </v:shape>
            </v:group>
            <v:group style="position:absolute;left:3030;top:1533;width:10;height:20" coordorigin="3030,1533" coordsize="10,20">
              <v:shape style="position:absolute;left:3030;top:1533;width:10;height:20" coordorigin="3030,1533" coordsize="10,20" path="m3030,1553l3040,1553,3040,1533,3030,1533,3030,1553xe" filled="true" fillcolor="#000000" stroked="false">
                <v:path arrowok="t"/>
                <v:fill type="solid"/>
              </v:shape>
            </v:group>
            <v:group style="position:absolute;left:3030;top:1553;width:10;height:20" coordorigin="3030,1553" coordsize="10,20">
              <v:shape style="position:absolute;left:3030;top:1553;width:10;height:20" coordorigin="3030,1553" coordsize="10,20" path="m3030,1572l3040,1572,3040,1553,3030,1553,3030,1572xe" filled="true" fillcolor="#000000" stroked="false">
                <v:path arrowok="t"/>
                <v:fill type="solid"/>
              </v:shape>
            </v:group>
            <v:group style="position:absolute;left:3030;top:1572;width:10;height:20" coordorigin="3030,1572" coordsize="10,20">
              <v:shape style="position:absolute;left:3030;top:1572;width:10;height:20" coordorigin="3030,1572" coordsize="10,20" path="m3030,1591l3040,1591,3040,1572,3030,1572,3030,1591xe" filled="true" fillcolor="#000000" stroked="false">
                <v:path arrowok="t"/>
                <v:fill type="solid"/>
              </v:shape>
            </v:group>
            <v:group style="position:absolute;left:3030;top:1591;width:10;height:20" coordorigin="3030,1591" coordsize="10,20">
              <v:shape style="position:absolute;left:3030;top:1591;width:10;height:20" coordorigin="3030,1591" coordsize="10,20" path="m3030,1610l3040,1610,3040,1591,3030,1591,3030,1610xe" filled="true" fillcolor="#000000" stroked="false">
                <v:path arrowok="t"/>
                <v:fill type="solid"/>
              </v:shape>
            </v:group>
            <v:group style="position:absolute;left:3030;top:1610;width:10;height:20" coordorigin="3030,1610" coordsize="10,20">
              <v:shape style="position:absolute;left:3030;top:1610;width:10;height:20" coordorigin="3030,1610" coordsize="10,20" path="m3030,1629l3040,1629,3040,1610,3030,1610,3030,1629xe" filled="true" fillcolor="#000000" stroked="false">
                <v:path arrowok="t"/>
                <v:fill type="solid"/>
              </v:shape>
            </v:group>
            <v:group style="position:absolute;left:3030;top:1629;width:10;height:20" coordorigin="3030,1629" coordsize="10,20">
              <v:shape style="position:absolute;left:3030;top:1629;width:10;height:20" coordorigin="3030,1629" coordsize="10,20" path="m3030,1649l3040,1649,3040,1629,3030,1629,3030,1649xe" filled="true" fillcolor="#000000" stroked="false">
                <v:path arrowok="t"/>
                <v:fill type="solid"/>
              </v:shape>
              <v:shape style="position:absolute;left:3030;top:1668;width:10;height:14" type="#_x0000_t75" stroked="false">
                <v:imagedata r:id="rId286" o:title=""/>
              </v:shape>
            </v:group>
            <v:group style="position:absolute;left:4296;top:1341;width:10;height:20" coordorigin="4296,1341" coordsize="10,20">
              <v:shape style="position:absolute;left:4296;top:1341;width:10;height:20" coordorigin="4296,1341" coordsize="10,20" path="m4296,1361l4306,1361,4306,1341,4296,1341,4296,1361xe" filled="true" fillcolor="#000000" stroked="false">
                <v:path arrowok="t"/>
                <v:fill type="solid"/>
              </v:shape>
            </v:group>
            <v:group style="position:absolute;left:4296;top:1361;width:10;height:20" coordorigin="4296,1361" coordsize="10,20">
              <v:shape style="position:absolute;left:4296;top:1361;width:10;height:20" coordorigin="4296,1361" coordsize="10,20" path="m4296,1380l4306,1380,4306,1361,4296,1361,4296,1380xe" filled="true" fillcolor="#000000" stroked="false">
                <v:path arrowok="t"/>
                <v:fill type="solid"/>
              </v:shape>
            </v:group>
            <v:group style="position:absolute;left:4296;top:1380;width:10;height:20" coordorigin="4296,1380" coordsize="10,20">
              <v:shape style="position:absolute;left:4296;top:1380;width:10;height:20" coordorigin="4296,1380" coordsize="10,20" path="m4296,1399l4306,1399,4306,1380,4296,1380,4296,1399xe" filled="true" fillcolor="#000000" stroked="false">
                <v:path arrowok="t"/>
                <v:fill type="solid"/>
              </v:shape>
            </v:group>
            <v:group style="position:absolute;left:4296;top:1399;width:10;height:20" coordorigin="4296,1399" coordsize="10,20">
              <v:shape style="position:absolute;left:4296;top:1399;width:10;height:20" coordorigin="4296,1399" coordsize="10,20" path="m4296,1418l4306,1418,4306,1399,4296,1399,4296,1418xe" filled="true" fillcolor="#000000" stroked="false">
                <v:path arrowok="t"/>
                <v:fill type="solid"/>
              </v:shape>
            </v:group>
            <v:group style="position:absolute;left:4296;top:1418;width:10;height:20" coordorigin="4296,1418" coordsize="10,20">
              <v:shape style="position:absolute;left:4296;top:1418;width:10;height:20" coordorigin="4296,1418" coordsize="10,20" path="m4296,1437l4306,1437,4306,1418,4296,1418,4296,1437xe" filled="true" fillcolor="#000000" stroked="false">
                <v:path arrowok="t"/>
                <v:fill type="solid"/>
              </v:shape>
            </v:group>
            <v:group style="position:absolute;left:4296;top:1437;width:10;height:20" coordorigin="4296,1437" coordsize="10,20">
              <v:shape style="position:absolute;left:4296;top:1437;width:10;height:20" coordorigin="4296,1437" coordsize="10,20" path="m4296,1457l4306,1457,4306,1437,4296,1437,4296,1457xe" filled="true" fillcolor="#000000" stroked="false">
                <v:path arrowok="t"/>
                <v:fill type="solid"/>
              </v:shape>
            </v:group>
            <v:group style="position:absolute;left:4296;top:1457;width:10;height:20" coordorigin="4296,1457" coordsize="10,20">
              <v:shape style="position:absolute;left:4296;top:1457;width:10;height:20" coordorigin="4296,1457" coordsize="10,20" path="m4296,1476l4306,1476,4306,1457,4296,1457,4296,1476xe" filled="true" fillcolor="#000000" stroked="false">
                <v:path arrowok="t"/>
                <v:fill type="solid"/>
              </v:shape>
            </v:group>
            <v:group style="position:absolute;left:4296;top:1476;width:10;height:20" coordorigin="4296,1476" coordsize="10,20">
              <v:shape style="position:absolute;left:4296;top:1476;width:10;height:20" coordorigin="4296,1476" coordsize="10,20" path="m4296,1495l4306,1495,4306,1476,4296,1476,4296,1495xe" filled="true" fillcolor="#000000" stroked="false">
                <v:path arrowok="t"/>
                <v:fill type="solid"/>
              </v:shape>
            </v:group>
            <v:group style="position:absolute;left:4296;top:1495;width:10;height:20" coordorigin="4296,1495" coordsize="10,20">
              <v:shape style="position:absolute;left:4296;top:1495;width:10;height:20" coordorigin="4296,1495" coordsize="10,20" path="m4296,1514l4306,1514,4306,1495,4296,1495,4296,1514xe" filled="true" fillcolor="#000000" stroked="false">
                <v:path arrowok="t"/>
                <v:fill type="solid"/>
              </v:shape>
            </v:group>
            <v:group style="position:absolute;left:4296;top:1514;width:10;height:20" coordorigin="4296,1514" coordsize="10,20">
              <v:shape style="position:absolute;left:4296;top:1514;width:10;height:20" coordorigin="4296,1514" coordsize="10,20" path="m4296,1533l4306,1533,4306,1514,4296,1514,4296,1533xe" filled="true" fillcolor="#000000" stroked="false">
                <v:path arrowok="t"/>
                <v:fill type="solid"/>
              </v:shape>
            </v:group>
            <v:group style="position:absolute;left:4296;top:1533;width:10;height:20" coordorigin="4296,1533" coordsize="10,20">
              <v:shape style="position:absolute;left:4296;top:1533;width:10;height:20" coordorigin="4296,1533" coordsize="10,20" path="m4296,1553l4306,1553,4306,1533,4296,1533,4296,1553xe" filled="true" fillcolor="#000000" stroked="false">
                <v:path arrowok="t"/>
                <v:fill type="solid"/>
              </v:shape>
            </v:group>
            <v:group style="position:absolute;left:4296;top:1553;width:10;height:20" coordorigin="4296,1553" coordsize="10,20">
              <v:shape style="position:absolute;left:4296;top:1553;width:10;height:20" coordorigin="4296,1553" coordsize="10,20" path="m4296,1572l4306,1572,4306,1553,4296,1553,4296,1572xe" filled="true" fillcolor="#000000" stroked="false">
                <v:path arrowok="t"/>
                <v:fill type="solid"/>
              </v:shape>
            </v:group>
            <v:group style="position:absolute;left:4296;top:1572;width:10;height:20" coordorigin="4296,1572" coordsize="10,20">
              <v:shape style="position:absolute;left:4296;top:1572;width:10;height:20" coordorigin="4296,1572" coordsize="10,20" path="m4296,1591l4306,1591,4306,1572,4296,1572,4296,1591xe" filled="true" fillcolor="#000000" stroked="false">
                <v:path arrowok="t"/>
                <v:fill type="solid"/>
              </v:shape>
            </v:group>
            <v:group style="position:absolute;left:4296;top:1591;width:10;height:20" coordorigin="4296,1591" coordsize="10,20">
              <v:shape style="position:absolute;left:4296;top:1591;width:10;height:20" coordorigin="4296,1591" coordsize="10,20" path="m4296,1610l4306,1610,4306,1591,4296,1591,4296,1610xe" filled="true" fillcolor="#000000" stroked="false">
                <v:path arrowok="t"/>
                <v:fill type="solid"/>
              </v:shape>
            </v:group>
            <v:group style="position:absolute;left:4296;top:1610;width:10;height:20" coordorigin="4296,1610" coordsize="10,20">
              <v:shape style="position:absolute;left:4296;top:1610;width:10;height:20" coordorigin="4296,1610" coordsize="10,20" path="m4296,1629l4306,1629,4306,1610,4296,1610,4296,1629xe" filled="true" fillcolor="#000000" stroked="false">
                <v:path arrowok="t"/>
                <v:fill type="solid"/>
              </v:shape>
            </v:group>
            <v:group style="position:absolute;left:4296;top:1629;width:10;height:20" coordorigin="4296,1629" coordsize="10,20">
              <v:shape style="position:absolute;left:4296;top:1629;width:10;height:20" coordorigin="4296,1629" coordsize="10,20" path="m4296,1649l4306,1649,4306,1629,4296,1629,4296,1649xe" filled="true" fillcolor="#000000" stroked="false">
                <v:path arrowok="t"/>
                <v:fill type="solid"/>
              </v:shape>
              <v:shape style="position:absolute;left:4296;top:1668;width:10;height:14" type="#_x0000_t75" stroked="false">
                <v:imagedata r:id="rId286" o:title=""/>
              </v:shape>
            </v:group>
            <v:group style="position:absolute;left:5241;top:1341;width:10;height:20" coordorigin="5241,1341" coordsize="10,20">
              <v:shape style="position:absolute;left:5241;top:1341;width:10;height:20" coordorigin="5241,1341" coordsize="10,20" path="m5241,1361l5251,1361,5251,1341,5241,1341,5241,1361xe" filled="true" fillcolor="#000000" stroked="false">
                <v:path arrowok="t"/>
                <v:fill type="solid"/>
              </v:shape>
            </v:group>
            <v:group style="position:absolute;left:5241;top:1361;width:10;height:20" coordorigin="5241,1361" coordsize="10,20">
              <v:shape style="position:absolute;left:5241;top:1361;width:10;height:20" coordorigin="5241,1361" coordsize="10,20" path="m5241,1380l5251,1380,5251,1361,5241,1361,5241,1380xe" filled="true" fillcolor="#000000" stroked="false">
                <v:path arrowok="t"/>
                <v:fill type="solid"/>
              </v:shape>
            </v:group>
            <v:group style="position:absolute;left:5241;top:1380;width:10;height:20" coordorigin="5241,1380" coordsize="10,20">
              <v:shape style="position:absolute;left:5241;top:1380;width:10;height:20" coordorigin="5241,1380" coordsize="10,20" path="m5241,1399l5251,1399,5251,1380,5241,1380,5241,1399xe" filled="true" fillcolor="#000000" stroked="false">
                <v:path arrowok="t"/>
                <v:fill type="solid"/>
              </v:shape>
            </v:group>
            <v:group style="position:absolute;left:5241;top:1399;width:10;height:20" coordorigin="5241,1399" coordsize="10,20">
              <v:shape style="position:absolute;left:5241;top:1399;width:10;height:20" coordorigin="5241,1399" coordsize="10,20" path="m5241,1418l5251,1418,5251,1399,5241,1399,5241,1418xe" filled="true" fillcolor="#000000" stroked="false">
                <v:path arrowok="t"/>
                <v:fill type="solid"/>
              </v:shape>
            </v:group>
            <v:group style="position:absolute;left:5241;top:1418;width:10;height:20" coordorigin="5241,1418" coordsize="10,20">
              <v:shape style="position:absolute;left:5241;top:1418;width:10;height:20" coordorigin="5241,1418" coordsize="10,20" path="m5241,1437l5251,1437,5251,1418,5241,1418,5241,1437xe" filled="true" fillcolor="#000000" stroked="false">
                <v:path arrowok="t"/>
                <v:fill type="solid"/>
              </v:shape>
            </v:group>
            <v:group style="position:absolute;left:5241;top:1437;width:10;height:20" coordorigin="5241,1437" coordsize="10,20">
              <v:shape style="position:absolute;left:5241;top:1437;width:10;height:20" coordorigin="5241,1437" coordsize="10,20" path="m5241,1457l5251,1457,5251,1437,5241,1437,5241,1457xe" filled="true" fillcolor="#000000" stroked="false">
                <v:path arrowok="t"/>
                <v:fill type="solid"/>
              </v:shape>
            </v:group>
            <v:group style="position:absolute;left:5241;top:1457;width:10;height:20" coordorigin="5241,1457" coordsize="10,20">
              <v:shape style="position:absolute;left:5241;top:1457;width:10;height:20" coordorigin="5241,1457" coordsize="10,20" path="m5241,1476l5251,1476,5251,1457,5241,1457,5241,1476xe" filled="true" fillcolor="#000000" stroked="false">
                <v:path arrowok="t"/>
                <v:fill type="solid"/>
              </v:shape>
            </v:group>
            <v:group style="position:absolute;left:5241;top:1476;width:10;height:20" coordorigin="5241,1476" coordsize="10,20">
              <v:shape style="position:absolute;left:5241;top:1476;width:10;height:20" coordorigin="5241,1476" coordsize="10,20" path="m5241,1495l5251,1495,5251,1476,5241,1476,5241,1495xe" filled="true" fillcolor="#000000" stroked="false">
                <v:path arrowok="t"/>
                <v:fill type="solid"/>
              </v:shape>
            </v:group>
            <v:group style="position:absolute;left:5241;top:1495;width:10;height:20" coordorigin="5241,1495" coordsize="10,20">
              <v:shape style="position:absolute;left:5241;top:1495;width:10;height:20" coordorigin="5241,1495" coordsize="10,20" path="m5241,1514l5251,1514,5251,1495,5241,1495,5241,1514xe" filled="true" fillcolor="#000000" stroked="false">
                <v:path arrowok="t"/>
                <v:fill type="solid"/>
              </v:shape>
            </v:group>
            <v:group style="position:absolute;left:5241;top:1514;width:10;height:20" coordorigin="5241,1514" coordsize="10,20">
              <v:shape style="position:absolute;left:5241;top:1514;width:10;height:20" coordorigin="5241,1514" coordsize="10,20" path="m5241,1533l5251,1533,5251,1514,5241,1514,5241,1533xe" filled="true" fillcolor="#000000" stroked="false">
                <v:path arrowok="t"/>
                <v:fill type="solid"/>
              </v:shape>
            </v:group>
            <v:group style="position:absolute;left:5241;top:1533;width:10;height:20" coordorigin="5241,1533" coordsize="10,20">
              <v:shape style="position:absolute;left:5241;top:1533;width:10;height:20" coordorigin="5241,1533" coordsize="10,20" path="m5241,1553l5251,1553,5251,1533,5241,1533,5241,1553xe" filled="true" fillcolor="#000000" stroked="false">
                <v:path arrowok="t"/>
                <v:fill type="solid"/>
              </v:shape>
            </v:group>
            <v:group style="position:absolute;left:5241;top:1553;width:10;height:20" coordorigin="5241,1553" coordsize="10,20">
              <v:shape style="position:absolute;left:5241;top:1553;width:10;height:20" coordorigin="5241,1553" coordsize="10,20" path="m5241,1572l5251,1572,5251,1553,5241,1553,5241,1572xe" filled="true" fillcolor="#000000" stroked="false">
                <v:path arrowok="t"/>
                <v:fill type="solid"/>
              </v:shape>
            </v:group>
            <v:group style="position:absolute;left:5241;top:1572;width:10;height:20" coordorigin="5241,1572" coordsize="10,20">
              <v:shape style="position:absolute;left:5241;top:1572;width:10;height:20" coordorigin="5241,1572" coordsize="10,20" path="m5241,1591l5251,1591,5251,1572,5241,1572,5241,1591xe" filled="true" fillcolor="#000000" stroked="false">
                <v:path arrowok="t"/>
                <v:fill type="solid"/>
              </v:shape>
            </v:group>
            <v:group style="position:absolute;left:5241;top:1591;width:10;height:20" coordorigin="5241,1591" coordsize="10,20">
              <v:shape style="position:absolute;left:5241;top:1591;width:10;height:20" coordorigin="5241,1591" coordsize="10,20" path="m5241,1610l5251,1610,5251,1591,5241,1591,5241,1610xe" filled="true" fillcolor="#000000" stroked="false">
                <v:path arrowok="t"/>
                <v:fill type="solid"/>
              </v:shape>
            </v:group>
            <v:group style="position:absolute;left:5241;top:1610;width:10;height:20" coordorigin="5241,1610" coordsize="10,20">
              <v:shape style="position:absolute;left:5241;top:1610;width:10;height:20" coordorigin="5241,1610" coordsize="10,20" path="m5241,1629l5251,1629,5251,1610,5241,1610,5241,1629xe" filled="true" fillcolor="#000000" stroked="false">
                <v:path arrowok="t"/>
                <v:fill type="solid"/>
              </v:shape>
            </v:group>
            <v:group style="position:absolute;left:5241;top:1629;width:10;height:20" coordorigin="5241,1629" coordsize="10,20">
              <v:shape style="position:absolute;left:5241;top:1629;width:10;height:20" coordorigin="5241,1629" coordsize="10,20" path="m5241,1649l5251,1649,5251,1629,5241,1629,5241,1649xe" filled="true" fillcolor="#000000" stroked="false">
                <v:path arrowok="t"/>
                <v:fill type="solid"/>
              </v:shape>
              <v:shape style="position:absolute;left:5241;top:1668;width:10;height:14" type="#_x0000_t75" stroked="false">
                <v:imagedata r:id="rId286" o:title=""/>
              </v:shape>
            </v:group>
            <v:group style="position:absolute;left:6828;top:1341;width:10;height:20" coordorigin="6828,1341" coordsize="10,20">
              <v:shape style="position:absolute;left:6828;top:1341;width:10;height:20" coordorigin="6828,1341" coordsize="10,20" path="m6828,1361l6837,1361,6837,1341,6828,1341,6828,1361xe" filled="true" fillcolor="#000000" stroked="false">
                <v:path arrowok="t"/>
                <v:fill type="solid"/>
              </v:shape>
            </v:group>
            <v:group style="position:absolute;left:6828;top:1361;width:10;height:20" coordorigin="6828,1361" coordsize="10,20">
              <v:shape style="position:absolute;left:6828;top:1361;width:10;height:20" coordorigin="6828,1361" coordsize="10,20" path="m6828,1380l6837,1380,6837,1361,6828,1361,6828,1380xe" filled="true" fillcolor="#000000" stroked="false">
                <v:path arrowok="t"/>
                <v:fill type="solid"/>
              </v:shape>
            </v:group>
            <v:group style="position:absolute;left:6828;top:1380;width:10;height:20" coordorigin="6828,1380" coordsize="10,20">
              <v:shape style="position:absolute;left:6828;top:1380;width:10;height:20" coordorigin="6828,1380" coordsize="10,20" path="m6828,1399l6837,1399,6837,1380,6828,1380,6828,1399xe" filled="true" fillcolor="#000000" stroked="false">
                <v:path arrowok="t"/>
                <v:fill type="solid"/>
              </v:shape>
            </v:group>
            <v:group style="position:absolute;left:6828;top:1399;width:10;height:20" coordorigin="6828,1399" coordsize="10,20">
              <v:shape style="position:absolute;left:6828;top:1399;width:10;height:20" coordorigin="6828,1399" coordsize="10,20" path="m6828,1418l6837,1418,6837,1399,6828,1399,6828,1418xe" filled="true" fillcolor="#000000" stroked="false">
                <v:path arrowok="t"/>
                <v:fill type="solid"/>
              </v:shape>
            </v:group>
            <v:group style="position:absolute;left:6828;top:1418;width:10;height:20" coordorigin="6828,1418" coordsize="10,20">
              <v:shape style="position:absolute;left:6828;top:1418;width:10;height:20" coordorigin="6828,1418" coordsize="10,20" path="m6828,1437l6837,1437,6837,1418,6828,1418,6828,1437xe" filled="true" fillcolor="#000000" stroked="false">
                <v:path arrowok="t"/>
                <v:fill type="solid"/>
              </v:shape>
            </v:group>
            <v:group style="position:absolute;left:6828;top:1437;width:10;height:20" coordorigin="6828,1437" coordsize="10,20">
              <v:shape style="position:absolute;left:6828;top:1437;width:10;height:20" coordorigin="6828,1437" coordsize="10,20" path="m6828,1457l6837,1457,6837,1437,6828,1437,6828,1457xe" filled="true" fillcolor="#000000" stroked="false">
                <v:path arrowok="t"/>
                <v:fill type="solid"/>
              </v:shape>
            </v:group>
            <v:group style="position:absolute;left:6828;top:1457;width:10;height:20" coordorigin="6828,1457" coordsize="10,20">
              <v:shape style="position:absolute;left:6828;top:1457;width:10;height:20" coordorigin="6828,1457" coordsize="10,20" path="m6828,1476l6837,1476,6837,1457,6828,1457,6828,1476xe" filled="true" fillcolor="#000000" stroked="false">
                <v:path arrowok="t"/>
                <v:fill type="solid"/>
              </v:shape>
            </v:group>
            <v:group style="position:absolute;left:6828;top:1476;width:10;height:20" coordorigin="6828,1476" coordsize="10,20">
              <v:shape style="position:absolute;left:6828;top:1476;width:10;height:20" coordorigin="6828,1476" coordsize="10,20" path="m6828,1495l6837,1495,6837,1476,6828,1476,6828,1495xe" filled="true" fillcolor="#000000" stroked="false">
                <v:path arrowok="t"/>
                <v:fill type="solid"/>
              </v:shape>
            </v:group>
            <v:group style="position:absolute;left:6828;top:1495;width:10;height:20" coordorigin="6828,1495" coordsize="10,20">
              <v:shape style="position:absolute;left:6828;top:1495;width:10;height:20" coordorigin="6828,1495" coordsize="10,20" path="m6828,1514l6837,1514,6837,1495,6828,1495,6828,1514xe" filled="true" fillcolor="#000000" stroked="false">
                <v:path arrowok="t"/>
                <v:fill type="solid"/>
              </v:shape>
            </v:group>
            <v:group style="position:absolute;left:6828;top:1514;width:10;height:20" coordorigin="6828,1514" coordsize="10,20">
              <v:shape style="position:absolute;left:6828;top:1514;width:10;height:20" coordorigin="6828,1514" coordsize="10,20" path="m6828,1533l6837,1533,6837,1514,6828,1514,6828,1533xe" filled="true" fillcolor="#000000" stroked="false">
                <v:path arrowok="t"/>
                <v:fill type="solid"/>
              </v:shape>
            </v:group>
            <v:group style="position:absolute;left:6828;top:1533;width:10;height:20" coordorigin="6828,1533" coordsize="10,20">
              <v:shape style="position:absolute;left:6828;top:1533;width:10;height:20" coordorigin="6828,1533" coordsize="10,20" path="m6828,1553l6837,1553,6837,1533,6828,1533,6828,1553xe" filled="true" fillcolor="#000000" stroked="false">
                <v:path arrowok="t"/>
                <v:fill type="solid"/>
              </v:shape>
            </v:group>
            <v:group style="position:absolute;left:6828;top:1553;width:10;height:20" coordorigin="6828,1553" coordsize="10,20">
              <v:shape style="position:absolute;left:6828;top:1553;width:10;height:20" coordorigin="6828,1553" coordsize="10,20" path="m6828,1572l6837,1572,6837,1553,6828,1553,6828,1572xe" filled="true" fillcolor="#000000" stroked="false">
                <v:path arrowok="t"/>
                <v:fill type="solid"/>
              </v:shape>
            </v:group>
            <v:group style="position:absolute;left:6828;top:1572;width:10;height:20" coordorigin="6828,1572" coordsize="10,20">
              <v:shape style="position:absolute;left:6828;top:1572;width:10;height:20" coordorigin="6828,1572" coordsize="10,20" path="m6828,1591l6837,1591,6837,1572,6828,1572,6828,1591xe" filled="true" fillcolor="#000000" stroked="false">
                <v:path arrowok="t"/>
                <v:fill type="solid"/>
              </v:shape>
            </v:group>
            <v:group style="position:absolute;left:6828;top:1591;width:10;height:20" coordorigin="6828,1591" coordsize="10,20">
              <v:shape style="position:absolute;left:6828;top:1591;width:10;height:20" coordorigin="6828,1591" coordsize="10,20" path="m6828,1610l6837,1610,6837,1591,6828,1591,6828,1610xe" filled="true" fillcolor="#000000" stroked="false">
                <v:path arrowok="t"/>
                <v:fill type="solid"/>
              </v:shape>
            </v:group>
            <v:group style="position:absolute;left:6828;top:1610;width:10;height:20" coordorigin="6828,1610" coordsize="10,20">
              <v:shape style="position:absolute;left:6828;top:1610;width:10;height:20" coordorigin="6828,1610" coordsize="10,20" path="m6828,1629l6837,1629,6837,1610,6828,1610,6828,1629xe" filled="true" fillcolor="#000000" stroked="false">
                <v:path arrowok="t"/>
                <v:fill type="solid"/>
              </v:shape>
            </v:group>
            <v:group style="position:absolute;left:6828;top:1629;width:10;height:20" coordorigin="6828,1629" coordsize="10,20">
              <v:shape style="position:absolute;left:6828;top:1629;width:10;height:20" coordorigin="6828,1629" coordsize="10,20" path="m6828,1649l6837,1649,6837,1629,6828,1629,6828,1649xe" filled="true" fillcolor="#000000" stroked="false">
                <v:path arrowok="t"/>
                <v:fill type="solid"/>
              </v:shape>
              <v:shape style="position:absolute;left:6828;top:1668;width:10;height:14" type="#_x0000_t75" stroked="false">
                <v:imagedata r:id="rId286" o:title=""/>
              </v:shape>
              <v:shape style="position:absolute;left:8359;top:1668;width:10;height:14" type="#_x0000_t75" stroked="false">
                <v:imagedata r:id="rId286" o:title=""/>
              </v:shape>
              <v:shape style="position:absolute;left:9353;top:1668;width:10;height:14" type="#_x0000_t75" stroked="false">
                <v:imagedata r:id="rId286" o:title=""/>
              </v:shape>
            </v:group>
            <v:group style="position:absolute;left:3030;top:1711;width:10;height:20" coordorigin="3030,1711" coordsize="10,20">
              <v:shape style="position:absolute;left:3030;top:1711;width:10;height:20" coordorigin="3030,1711" coordsize="10,20" path="m3030,1730l3040,1730,3040,1711,3030,1711,3030,1730xe" filled="true" fillcolor="#000000" stroked="false">
                <v:path arrowok="t"/>
                <v:fill type="solid"/>
              </v:shape>
            </v:group>
            <v:group style="position:absolute;left:3030;top:1730;width:10;height:20" coordorigin="3030,1730" coordsize="10,20">
              <v:shape style="position:absolute;left:3030;top:1730;width:10;height:20" coordorigin="3030,1730" coordsize="10,20" path="m3030,1749l3040,1749,3040,1730,3030,1730,3030,1749xe" filled="true" fillcolor="#000000" stroked="false">
                <v:path arrowok="t"/>
                <v:fill type="solid"/>
              </v:shape>
            </v:group>
            <v:group style="position:absolute;left:3030;top:1749;width:10;height:20" coordorigin="3030,1749" coordsize="10,20">
              <v:shape style="position:absolute;left:3030;top:1749;width:10;height:20" coordorigin="3030,1749" coordsize="10,20" path="m3030,1769l3040,1769,3040,1749,3030,1749,3030,1769xe" filled="true" fillcolor="#000000" stroked="false">
                <v:path arrowok="t"/>
                <v:fill type="solid"/>
              </v:shape>
            </v:group>
            <v:group style="position:absolute;left:3030;top:1769;width:10;height:20" coordorigin="3030,1769" coordsize="10,20">
              <v:shape style="position:absolute;left:3030;top:1769;width:10;height:20" coordorigin="3030,1769" coordsize="10,20" path="m3030,1788l3040,1788,3040,1769,3030,1769,3030,1788xe" filled="true" fillcolor="#000000" stroked="false">
                <v:path arrowok="t"/>
                <v:fill type="solid"/>
              </v:shape>
            </v:group>
            <v:group style="position:absolute;left:3030;top:1788;width:10;height:20" coordorigin="3030,1788" coordsize="10,20">
              <v:shape style="position:absolute;left:3030;top:1788;width:10;height:20" coordorigin="3030,1788" coordsize="10,20" path="m3030,1807l3040,1807,3040,1788,3030,1788,3030,1807xe" filled="true" fillcolor="#000000" stroked="false">
                <v:path arrowok="t"/>
                <v:fill type="solid"/>
              </v:shape>
            </v:group>
            <v:group style="position:absolute;left:3030;top:1807;width:10;height:20" coordorigin="3030,1807" coordsize="10,20">
              <v:shape style="position:absolute;left:3030;top:1807;width:10;height:20" coordorigin="3030,1807" coordsize="10,20" path="m3030,1826l3040,1826,3040,1807,3030,1807,3030,1826xe" filled="true" fillcolor="#000000" stroked="false">
                <v:path arrowok="t"/>
                <v:fill type="solid"/>
              </v:shape>
            </v:group>
            <v:group style="position:absolute;left:3030;top:1826;width:10;height:20" coordorigin="3030,1826" coordsize="10,20">
              <v:shape style="position:absolute;left:3030;top:1826;width:10;height:20" coordorigin="3030,1826" coordsize="10,20" path="m3030,1845l3040,1845,3040,1826,3030,1826,3030,1845xe" filled="true" fillcolor="#000000" stroked="false">
                <v:path arrowok="t"/>
                <v:fill type="solid"/>
              </v:shape>
            </v:group>
            <v:group style="position:absolute;left:3030;top:1845;width:10;height:20" coordorigin="3030,1845" coordsize="10,20">
              <v:shape style="position:absolute;left:3030;top:1845;width:10;height:20" coordorigin="3030,1845" coordsize="10,20" path="m3030,1865l3040,1865,3040,1845,3030,1845,3030,1865xe" filled="true" fillcolor="#000000" stroked="false">
                <v:path arrowok="t"/>
                <v:fill type="solid"/>
              </v:shape>
            </v:group>
            <v:group style="position:absolute;left:3030;top:1865;width:10;height:20" coordorigin="3030,1865" coordsize="10,20">
              <v:shape style="position:absolute;left:3030;top:1865;width:10;height:20" coordorigin="3030,1865" coordsize="10,20" path="m3030,1884l3040,1884,3040,1865,3030,1865,3030,1884xe" filled="true" fillcolor="#000000" stroked="false">
                <v:path arrowok="t"/>
                <v:fill type="solid"/>
              </v:shape>
            </v:group>
            <v:group style="position:absolute;left:3030;top:1884;width:10;height:20" coordorigin="3030,1884" coordsize="10,20">
              <v:shape style="position:absolute;left:3030;top:1884;width:10;height:20" coordorigin="3030,1884" coordsize="10,20" path="m3030,1903l3040,1903,3040,1884,3030,1884,3030,1903xe" filled="true" fillcolor="#000000" stroked="false">
                <v:path arrowok="t"/>
                <v:fill type="solid"/>
              </v:shape>
            </v:group>
            <v:group style="position:absolute;left:3030;top:1903;width:10;height:20" coordorigin="3030,1903" coordsize="10,20">
              <v:shape style="position:absolute;left:3030;top:1903;width:10;height:20" coordorigin="3030,1903" coordsize="10,20" path="m3030,1922l3040,1922,3040,1903,3030,1903,3030,1922xe" filled="true" fillcolor="#000000" stroked="false">
                <v:path arrowok="t"/>
                <v:fill type="solid"/>
              </v:shape>
            </v:group>
            <v:group style="position:absolute;left:3030;top:1922;width:10;height:20" coordorigin="3030,1922" coordsize="10,20">
              <v:shape style="position:absolute;left:3030;top:1922;width:10;height:20" coordorigin="3030,1922" coordsize="10,20" path="m3030,1941l3040,1941,3040,1922,3030,1922,3030,1941xe" filled="true" fillcolor="#000000" stroked="false">
                <v:path arrowok="t"/>
                <v:fill type="solid"/>
              </v:shape>
            </v:group>
            <v:group style="position:absolute;left:4296;top:1711;width:10;height:20" coordorigin="4296,1711" coordsize="10,20">
              <v:shape style="position:absolute;left:4296;top:1711;width:10;height:20" coordorigin="4296,1711" coordsize="10,20" path="m4296,1730l4306,1730,4306,1711,4296,1711,4296,1730xe" filled="true" fillcolor="#000000" stroked="false">
                <v:path arrowok="t"/>
                <v:fill type="solid"/>
              </v:shape>
            </v:group>
            <v:group style="position:absolute;left:4296;top:1730;width:10;height:20" coordorigin="4296,1730" coordsize="10,20">
              <v:shape style="position:absolute;left:4296;top:1730;width:10;height:20" coordorigin="4296,1730" coordsize="10,20" path="m4296,1749l4306,1749,4306,1730,4296,1730,4296,1749xe" filled="true" fillcolor="#000000" stroked="false">
                <v:path arrowok="t"/>
                <v:fill type="solid"/>
              </v:shape>
            </v:group>
            <v:group style="position:absolute;left:4296;top:1749;width:10;height:20" coordorigin="4296,1749" coordsize="10,20">
              <v:shape style="position:absolute;left:4296;top:1749;width:10;height:20" coordorigin="4296,1749" coordsize="10,20" path="m4296,1769l4306,1769,4306,1749,4296,1749,4296,1769xe" filled="true" fillcolor="#000000" stroked="false">
                <v:path arrowok="t"/>
                <v:fill type="solid"/>
              </v:shape>
            </v:group>
            <v:group style="position:absolute;left:4296;top:1769;width:10;height:20" coordorigin="4296,1769" coordsize="10,20">
              <v:shape style="position:absolute;left:4296;top:1769;width:10;height:20" coordorigin="4296,1769" coordsize="10,20" path="m4296,1788l4306,1788,4306,1769,4296,1769,4296,1788xe" filled="true" fillcolor="#000000" stroked="false">
                <v:path arrowok="t"/>
                <v:fill type="solid"/>
              </v:shape>
            </v:group>
            <v:group style="position:absolute;left:4296;top:1788;width:10;height:20" coordorigin="4296,1788" coordsize="10,20">
              <v:shape style="position:absolute;left:4296;top:1788;width:10;height:20" coordorigin="4296,1788" coordsize="10,20" path="m4296,1807l4306,1807,4306,1788,4296,1788,4296,1807xe" filled="true" fillcolor="#000000" stroked="false">
                <v:path arrowok="t"/>
                <v:fill type="solid"/>
              </v:shape>
            </v:group>
            <v:group style="position:absolute;left:4296;top:1807;width:10;height:20" coordorigin="4296,1807" coordsize="10,20">
              <v:shape style="position:absolute;left:4296;top:1807;width:10;height:20" coordorigin="4296,1807" coordsize="10,20" path="m4296,1826l4306,1826,4306,1807,4296,1807,4296,1826xe" filled="true" fillcolor="#000000" stroked="false">
                <v:path arrowok="t"/>
                <v:fill type="solid"/>
              </v:shape>
            </v:group>
            <v:group style="position:absolute;left:4296;top:1826;width:10;height:20" coordorigin="4296,1826" coordsize="10,20">
              <v:shape style="position:absolute;left:4296;top:1826;width:10;height:20" coordorigin="4296,1826" coordsize="10,20" path="m4296,1845l4306,1845,4306,1826,4296,1826,4296,1845xe" filled="true" fillcolor="#000000" stroked="false">
                <v:path arrowok="t"/>
                <v:fill type="solid"/>
              </v:shape>
            </v:group>
            <v:group style="position:absolute;left:4296;top:1845;width:10;height:20" coordorigin="4296,1845" coordsize="10,20">
              <v:shape style="position:absolute;left:4296;top:1845;width:10;height:20" coordorigin="4296,1845" coordsize="10,20" path="m4296,1865l4306,1865,4306,1845,4296,1845,4296,1865xe" filled="true" fillcolor="#000000" stroked="false">
                <v:path arrowok="t"/>
                <v:fill type="solid"/>
              </v:shape>
            </v:group>
            <v:group style="position:absolute;left:4296;top:1865;width:10;height:20" coordorigin="4296,1865" coordsize="10,20">
              <v:shape style="position:absolute;left:4296;top:1865;width:10;height:20" coordorigin="4296,1865" coordsize="10,20" path="m4296,1884l4306,1884,4306,1865,4296,1865,4296,1884xe" filled="true" fillcolor="#000000" stroked="false">
                <v:path arrowok="t"/>
                <v:fill type="solid"/>
              </v:shape>
            </v:group>
            <v:group style="position:absolute;left:4296;top:1884;width:10;height:20" coordorigin="4296,1884" coordsize="10,20">
              <v:shape style="position:absolute;left:4296;top:1884;width:10;height:20" coordorigin="4296,1884" coordsize="10,20" path="m4296,1903l4306,1903,4306,1884,4296,1884,4296,1903xe" filled="true" fillcolor="#000000" stroked="false">
                <v:path arrowok="t"/>
                <v:fill type="solid"/>
              </v:shape>
            </v:group>
            <v:group style="position:absolute;left:4296;top:1903;width:10;height:20" coordorigin="4296,1903" coordsize="10,20">
              <v:shape style="position:absolute;left:4296;top:1903;width:10;height:20" coordorigin="4296,1903" coordsize="10,20" path="m4296,1922l4306,1922,4306,1903,4296,1903,4296,1922xe" filled="true" fillcolor="#000000" stroked="false">
                <v:path arrowok="t"/>
                <v:fill type="solid"/>
              </v:shape>
            </v:group>
            <v:group style="position:absolute;left:4296;top:1922;width:10;height:20" coordorigin="4296,1922" coordsize="10,20">
              <v:shape style="position:absolute;left:4296;top:1922;width:10;height:20" coordorigin="4296,1922" coordsize="10,20" path="m4296,1941l4306,1941,4306,1922,4296,1922,4296,1941xe" filled="true" fillcolor="#000000" stroked="false">
                <v:path arrowok="t"/>
                <v:fill type="solid"/>
              </v:shape>
            </v:group>
            <v:group style="position:absolute;left:4296;top:1941;width:10;height:20" coordorigin="4296,1941" coordsize="10,20">
              <v:shape style="position:absolute;left:4296;top:1941;width:10;height:20" coordorigin="4296,1941" coordsize="10,20" path="m4296,1961l4306,1961,4306,1941,4296,1941,4296,1961xe" filled="true" fillcolor="#000000" stroked="false">
                <v:path arrowok="t"/>
                <v:fill type="solid"/>
              </v:shape>
            </v:group>
            <v:group style="position:absolute;left:4296;top:1961;width:10;height:20" coordorigin="4296,1961" coordsize="10,20">
              <v:shape style="position:absolute;left:4296;top:1961;width:10;height:20" coordorigin="4296,1961" coordsize="10,20" path="m4296,1980l4306,1980,4306,1961,4296,1961,4296,1980xe" filled="true" fillcolor="#000000" stroked="false">
                <v:path arrowok="t"/>
                <v:fill type="solid"/>
              </v:shape>
            </v:group>
            <v:group style="position:absolute;left:4296;top:1980;width:10;height:20" coordorigin="4296,1980" coordsize="10,20">
              <v:shape style="position:absolute;left:4296;top:1980;width:10;height:20" coordorigin="4296,1980" coordsize="10,20" path="m4296,1999l4306,1999,4306,1980,4296,1980,4296,1999xe" filled="true" fillcolor="#000000" stroked="false">
                <v:path arrowok="t"/>
                <v:fill type="solid"/>
              </v:shape>
            </v:group>
            <v:group style="position:absolute;left:4296;top:1999;width:10;height:20" coordorigin="4296,1999" coordsize="10,20">
              <v:shape style="position:absolute;left:4296;top:1999;width:10;height:20" coordorigin="4296,1999" coordsize="10,20" path="m4296,2018l4306,2018,4306,1999,4296,1999,4296,2018xe" filled="true" fillcolor="#000000" stroked="false">
                <v:path arrowok="t"/>
                <v:fill type="solid"/>
              </v:shape>
            </v:group>
            <v:group style="position:absolute;left:4296;top:2025;width:10;height:2" coordorigin="4296,2025" coordsize="10,2">
              <v:shape style="position:absolute;left:4296;top:2025;width:10;height:2" coordorigin="4296,2025" coordsize="10,0" path="m4296,2025l4306,2025e" filled="false" stroked="true" strokeweight=".72003pt" strokecolor="#000000">
                <v:path arrowok="t"/>
              </v:shape>
            </v:group>
            <v:group style="position:absolute;left:5241;top:1711;width:10;height:20" coordorigin="5241,1711" coordsize="10,20">
              <v:shape style="position:absolute;left:5241;top:1711;width:10;height:20" coordorigin="5241,1711" coordsize="10,20" path="m5241,1730l5251,1730,5251,1711,5241,1711,5241,1730xe" filled="true" fillcolor="#000000" stroked="false">
                <v:path arrowok="t"/>
                <v:fill type="solid"/>
              </v:shape>
            </v:group>
            <v:group style="position:absolute;left:5241;top:1730;width:10;height:20" coordorigin="5241,1730" coordsize="10,20">
              <v:shape style="position:absolute;left:5241;top:1730;width:10;height:20" coordorigin="5241,1730" coordsize="10,20" path="m5241,1749l5251,1749,5251,1730,5241,1730,5241,1749xe" filled="true" fillcolor="#000000" stroked="false">
                <v:path arrowok="t"/>
                <v:fill type="solid"/>
              </v:shape>
            </v:group>
            <v:group style="position:absolute;left:5241;top:1749;width:10;height:20" coordorigin="5241,1749" coordsize="10,20">
              <v:shape style="position:absolute;left:5241;top:1749;width:10;height:20" coordorigin="5241,1749" coordsize="10,20" path="m5241,1769l5251,1769,5251,1749,5241,1749,5241,1769xe" filled="true" fillcolor="#000000" stroked="false">
                <v:path arrowok="t"/>
                <v:fill type="solid"/>
              </v:shape>
            </v:group>
            <v:group style="position:absolute;left:5241;top:1769;width:10;height:20" coordorigin="5241,1769" coordsize="10,20">
              <v:shape style="position:absolute;left:5241;top:1769;width:10;height:20" coordorigin="5241,1769" coordsize="10,20" path="m5241,1788l5251,1788,5251,1769,5241,1769,5241,1788xe" filled="true" fillcolor="#000000" stroked="false">
                <v:path arrowok="t"/>
                <v:fill type="solid"/>
              </v:shape>
            </v:group>
            <v:group style="position:absolute;left:5241;top:1788;width:10;height:20" coordorigin="5241,1788" coordsize="10,20">
              <v:shape style="position:absolute;left:5241;top:1788;width:10;height:20" coordorigin="5241,1788" coordsize="10,20" path="m5241,1807l5251,1807,5251,1788,5241,1788,5241,1807xe" filled="true" fillcolor="#000000" stroked="false">
                <v:path arrowok="t"/>
                <v:fill type="solid"/>
              </v:shape>
            </v:group>
            <v:group style="position:absolute;left:5241;top:1807;width:10;height:20" coordorigin="5241,1807" coordsize="10,20">
              <v:shape style="position:absolute;left:5241;top:1807;width:10;height:20" coordorigin="5241,1807" coordsize="10,20" path="m5241,1826l5251,1826,5251,1807,5241,1807,5241,1826xe" filled="true" fillcolor="#000000" stroked="false">
                <v:path arrowok="t"/>
                <v:fill type="solid"/>
              </v:shape>
            </v:group>
            <v:group style="position:absolute;left:5241;top:1826;width:10;height:20" coordorigin="5241,1826" coordsize="10,20">
              <v:shape style="position:absolute;left:5241;top:1826;width:10;height:20" coordorigin="5241,1826" coordsize="10,20" path="m5241,1845l5251,1845,5251,1826,5241,1826,5241,1845xe" filled="true" fillcolor="#000000" stroked="false">
                <v:path arrowok="t"/>
                <v:fill type="solid"/>
              </v:shape>
            </v:group>
            <v:group style="position:absolute;left:5241;top:1845;width:10;height:20" coordorigin="5241,1845" coordsize="10,20">
              <v:shape style="position:absolute;left:5241;top:1845;width:10;height:20" coordorigin="5241,1845" coordsize="10,20" path="m5241,1865l5251,1865,5251,1845,5241,1845,5241,1865xe" filled="true" fillcolor="#000000" stroked="false">
                <v:path arrowok="t"/>
                <v:fill type="solid"/>
              </v:shape>
            </v:group>
            <v:group style="position:absolute;left:5241;top:1865;width:10;height:20" coordorigin="5241,1865" coordsize="10,20">
              <v:shape style="position:absolute;left:5241;top:1865;width:10;height:20" coordorigin="5241,1865" coordsize="10,20" path="m5241,1884l5251,1884,5251,1865,5241,1865,5241,1884xe" filled="true" fillcolor="#000000" stroked="false">
                <v:path arrowok="t"/>
                <v:fill type="solid"/>
              </v:shape>
            </v:group>
            <v:group style="position:absolute;left:5241;top:1884;width:10;height:20" coordorigin="5241,1884" coordsize="10,20">
              <v:shape style="position:absolute;left:5241;top:1884;width:10;height:20" coordorigin="5241,1884" coordsize="10,20" path="m5241,1903l5251,1903,5251,1884,5241,1884,5241,1903xe" filled="true" fillcolor="#000000" stroked="false">
                <v:path arrowok="t"/>
                <v:fill type="solid"/>
              </v:shape>
            </v:group>
            <v:group style="position:absolute;left:5241;top:1903;width:10;height:20" coordorigin="5241,1903" coordsize="10,20">
              <v:shape style="position:absolute;left:5241;top:1903;width:10;height:20" coordorigin="5241,1903" coordsize="10,20" path="m5241,1922l5251,1922,5251,1903,5241,1903,5241,1922xe" filled="true" fillcolor="#000000" stroked="false">
                <v:path arrowok="t"/>
                <v:fill type="solid"/>
              </v:shape>
            </v:group>
            <v:group style="position:absolute;left:5241;top:1922;width:10;height:20" coordorigin="5241,1922" coordsize="10,20">
              <v:shape style="position:absolute;left:5241;top:1922;width:10;height:20" coordorigin="5241,1922" coordsize="10,20" path="m5241,1941l5251,1941,5251,1922,5241,1922,5241,1941xe" filled="true" fillcolor="#000000" stroked="false">
                <v:path arrowok="t"/>
                <v:fill type="solid"/>
              </v:shape>
            </v:group>
            <v:group style="position:absolute;left:5241;top:1941;width:10;height:20" coordorigin="5241,1941" coordsize="10,20">
              <v:shape style="position:absolute;left:5241;top:1941;width:10;height:20" coordorigin="5241,1941" coordsize="10,20" path="m5241,1961l5251,1961,5251,1941,5241,1941,5241,1961xe" filled="true" fillcolor="#000000" stroked="false">
                <v:path arrowok="t"/>
                <v:fill type="solid"/>
              </v:shape>
            </v:group>
            <v:group style="position:absolute;left:5241;top:1961;width:10;height:20" coordorigin="5241,1961" coordsize="10,20">
              <v:shape style="position:absolute;left:5241;top:1961;width:10;height:20" coordorigin="5241,1961" coordsize="10,20" path="m5241,1980l5251,1980,5251,1961,5241,1961,5241,1980xe" filled="true" fillcolor="#000000" stroked="false">
                <v:path arrowok="t"/>
                <v:fill type="solid"/>
              </v:shape>
            </v:group>
            <v:group style="position:absolute;left:5241;top:1980;width:10;height:20" coordorigin="5241,1980" coordsize="10,20">
              <v:shape style="position:absolute;left:5241;top:1980;width:10;height:20" coordorigin="5241,1980" coordsize="10,20" path="m5241,1999l5251,1999,5251,1980,5241,1980,5241,1999xe" filled="true" fillcolor="#000000" stroked="false">
                <v:path arrowok="t"/>
                <v:fill type="solid"/>
              </v:shape>
            </v:group>
            <v:group style="position:absolute;left:5241;top:1999;width:10;height:20" coordorigin="5241,1999" coordsize="10,20">
              <v:shape style="position:absolute;left:5241;top:1999;width:10;height:20" coordorigin="5241,1999" coordsize="10,20" path="m5241,2018l5251,2018,5251,1999,5241,1999,5241,2018xe" filled="true" fillcolor="#000000" stroked="false">
                <v:path arrowok="t"/>
                <v:fill type="solid"/>
              </v:shape>
            </v:group>
            <v:group style="position:absolute;left:5241;top:2025;width:10;height:2" coordorigin="5241,2025" coordsize="10,2">
              <v:shape style="position:absolute;left:5241;top:2025;width:10;height:2" coordorigin="5241,2025" coordsize="10,0" path="m5241,2025l5251,2025e" filled="false" stroked="true" strokeweight=".72003pt" strokecolor="#000000">
                <v:path arrowok="t"/>
              </v:shape>
            </v:group>
            <v:group style="position:absolute;left:6828;top:1692;width:10;height:20" coordorigin="6828,1692" coordsize="10,20">
              <v:shape style="position:absolute;left:6828;top:1692;width:10;height:20" coordorigin="6828,1692" coordsize="10,20" path="m6828,1711l6837,1711,6837,1692,6828,1692,6828,1711xe" filled="true" fillcolor="#000000" stroked="false">
                <v:path arrowok="t"/>
                <v:fill type="solid"/>
              </v:shape>
            </v:group>
            <v:group style="position:absolute;left:6828;top:1711;width:10;height:20" coordorigin="6828,1711" coordsize="10,20">
              <v:shape style="position:absolute;left:6828;top:1711;width:10;height:20" coordorigin="6828,1711" coordsize="10,20" path="m6828,1730l6837,1730,6837,1711,6828,1711,6828,1730xe" filled="true" fillcolor="#000000" stroked="false">
                <v:path arrowok="t"/>
                <v:fill type="solid"/>
              </v:shape>
            </v:group>
            <v:group style="position:absolute;left:6828;top:1730;width:10;height:20" coordorigin="6828,1730" coordsize="10,20">
              <v:shape style="position:absolute;left:6828;top:1730;width:10;height:20" coordorigin="6828,1730" coordsize="10,20" path="m6828,1749l6837,1749,6837,1730,6828,1730,6828,1749xe" filled="true" fillcolor="#000000" stroked="false">
                <v:path arrowok="t"/>
                <v:fill type="solid"/>
              </v:shape>
            </v:group>
            <v:group style="position:absolute;left:6828;top:1749;width:10;height:20" coordorigin="6828,1749" coordsize="10,20">
              <v:shape style="position:absolute;left:6828;top:1749;width:10;height:20" coordorigin="6828,1749" coordsize="10,20" path="m6828,1769l6837,1769,6837,1749,6828,1749,6828,1769xe" filled="true" fillcolor="#000000" stroked="false">
                <v:path arrowok="t"/>
                <v:fill type="solid"/>
              </v:shape>
            </v:group>
            <v:group style="position:absolute;left:6828;top:1769;width:10;height:20" coordorigin="6828,1769" coordsize="10,20">
              <v:shape style="position:absolute;left:6828;top:1769;width:10;height:20" coordorigin="6828,1769" coordsize="10,20" path="m6828,1788l6837,1788,6837,1769,6828,1769,6828,1788xe" filled="true" fillcolor="#000000" stroked="false">
                <v:path arrowok="t"/>
                <v:fill type="solid"/>
              </v:shape>
            </v:group>
            <v:group style="position:absolute;left:6828;top:1788;width:10;height:20" coordorigin="6828,1788" coordsize="10,20">
              <v:shape style="position:absolute;left:6828;top:1788;width:10;height:20" coordorigin="6828,1788" coordsize="10,20" path="m6828,1807l6837,1807,6837,1788,6828,1788,6828,1807xe" filled="true" fillcolor="#000000" stroked="false">
                <v:path arrowok="t"/>
                <v:fill type="solid"/>
              </v:shape>
            </v:group>
            <v:group style="position:absolute;left:6828;top:1807;width:10;height:20" coordorigin="6828,1807" coordsize="10,20">
              <v:shape style="position:absolute;left:6828;top:1807;width:10;height:20" coordorigin="6828,1807" coordsize="10,20" path="m6828,1826l6837,1826,6837,1807,6828,1807,6828,1826xe" filled="true" fillcolor="#000000" stroked="false">
                <v:path arrowok="t"/>
                <v:fill type="solid"/>
              </v:shape>
            </v:group>
            <v:group style="position:absolute;left:6828;top:1826;width:10;height:20" coordorigin="6828,1826" coordsize="10,20">
              <v:shape style="position:absolute;left:6828;top:1826;width:10;height:20" coordorigin="6828,1826" coordsize="10,20" path="m6828,1845l6837,1845,6837,1826,6828,1826,6828,1845xe" filled="true" fillcolor="#000000" stroked="false">
                <v:path arrowok="t"/>
                <v:fill type="solid"/>
              </v:shape>
            </v:group>
            <v:group style="position:absolute;left:6828;top:1845;width:10;height:20" coordorigin="6828,1845" coordsize="10,20">
              <v:shape style="position:absolute;left:6828;top:1845;width:10;height:20" coordorigin="6828,1845" coordsize="10,20" path="m6828,1865l6837,1865,6837,1845,6828,1845,6828,1865xe" filled="true" fillcolor="#000000" stroked="false">
                <v:path arrowok="t"/>
                <v:fill type="solid"/>
              </v:shape>
            </v:group>
            <v:group style="position:absolute;left:6828;top:1865;width:10;height:20" coordorigin="6828,1865" coordsize="10,20">
              <v:shape style="position:absolute;left:6828;top:1865;width:10;height:20" coordorigin="6828,1865" coordsize="10,20" path="m6828,1884l6837,1884,6837,1865,6828,1865,6828,1884xe" filled="true" fillcolor="#000000" stroked="false">
                <v:path arrowok="t"/>
                <v:fill type="solid"/>
              </v:shape>
            </v:group>
            <v:group style="position:absolute;left:6828;top:1884;width:10;height:20" coordorigin="6828,1884" coordsize="10,20">
              <v:shape style="position:absolute;left:6828;top:1884;width:10;height:20" coordorigin="6828,1884" coordsize="10,20" path="m6828,1903l6837,1903,6837,1884,6828,1884,6828,1903xe" filled="true" fillcolor="#000000" stroked="false">
                <v:path arrowok="t"/>
                <v:fill type="solid"/>
              </v:shape>
            </v:group>
            <v:group style="position:absolute;left:6828;top:1903;width:10;height:20" coordorigin="6828,1903" coordsize="10,20">
              <v:shape style="position:absolute;left:6828;top:1903;width:10;height:20" coordorigin="6828,1903" coordsize="10,20" path="m6828,1922l6837,1922,6837,1903,6828,1903,6828,1922xe" filled="true" fillcolor="#000000" stroked="false">
                <v:path arrowok="t"/>
                <v:fill type="solid"/>
              </v:shape>
            </v:group>
            <v:group style="position:absolute;left:6828;top:1922;width:10;height:20" coordorigin="6828,1922" coordsize="10,20">
              <v:shape style="position:absolute;left:6828;top:1922;width:10;height:20" coordorigin="6828,1922" coordsize="10,20" path="m6828,1941l6837,1941,6837,1922,6828,1922,6828,1941xe" filled="true" fillcolor="#000000" stroked="false">
                <v:path arrowok="t"/>
                <v:fill type="solid"/>
              </v:shape>
            </v:group>
            <v:group style="position:absolute;left:6828;top:1941;width:10;height:20" coordorigin="6828,1941" coordsize="10,20">
              <v:shape style="position:absolute;left:6828;top:1941;width:10;height:20" coordorigin="6828,1941" coordsize="10,20" path="m6828,1961l6837,1961,6837,1941,6828,1941,6828,1961xe" filled="true" fillcolor="#000000" stroked="false">
                <v:path arrowok="t"/>
                <v:fill type="solid"/>
              </v:shape>
            </v:group>
            <v:group style="position:absolute;left:6828;top:1961;width:10;height:20" coordorigin="6828,1961" coordsize="10,20">
              <v:shape style="position:absolute;left:6828;top:1961;width:10;height:20" coordorigin="6828,1961" coordsize="10,20" path="m6828,1980l6837,1980,6837,1961,6828,1961,6828,1980xe" filled="true" fillcolor="#000000" stroked="false">
                <v:path arrowok="t"/>
                <v:fill type="solid"/>
              </v:shape>
            </v:group>
            <v:group style="position:absolute;left:6828;top:1980;width:10;height:20" coordorigin="6828,1980" coordsize="10,20">
              <v:shape style="position:absolute;left:6828;top:1980;width:10;height:20" coordorigin="6828,1980" coordsize="10,20" path="m6828,1999l6837,1999,6837,1980,6828,1980,6828,1999xe" filled="true" fillcolor="#000000" stroked="false">
                <v:path arrowok="t"/>
                <v:fill type="solid"/>
              </v:shape>
            </v:group>
            <v:group style="position:absolute;left:6828;top:1999;width:10;height:20" coordorigin="6828,1999" coordsize="10,20">
              <v:shape style="position:absolute;left:6828;top:1999;width:10;height:20" coordorigin="6828,1999" coordsize="10,20" path="m6828,2018l6837,2018,6837,1999,6828,1999,6828,2018xe" filled="true" fillcolor="#000000" stroked="false">
                <v:path arrowok="t"/>
                <v:fill type="solid"/>
              </v:shape>
            </v:group>
            <v:group style="position:absolute;left:6828;top:2025;width:10;height:2" coordorigin="6828,2025" coordsize="10,2">
              <v:shape style="position:absolute;left:6828;top:2025;width:10;height:2" coordorigin="6828,2025" coordsize="10,0" path="m6828,2025l6837,2025e" filled="false" stroked="true" strokeweight=".72003pt" strokecolor="#000000">
                <v:path arrowok="t"/>
              </v:shape>
              <v:shape style="position:absolute;left:1134;top:1941;width:1916;height:101" type="#_x0000_t75" stroked="false">
                <v:imagedata r:id="rId287" o:title=""/>
              </v:shape>
              <v:shape style="position:absolute;left:3026;top:2033;width:1271;height:10" type="#_x0000_t75" stroked="false">
                <v:imagedata r:id="rId288" o:title=""/>
              </v:shape>
              <v:shape style="position:absolute;left:4292;top:2033;width:950;height:10" type="#_x0000_t75" stroked="false">
                <v:imagedata r:id="rId289" o:title=""/>
              </v:shape>
              <v:shape style="position:absolute;left:5236;top:2033;width:1591;height:10" type="#_x0000_t75" stroked="false">
                <v:imagedata r:id="rId290" o:title=""/>
              </v:shape>
              <v:shape style="position:absolute;left:6823;top:2033;width:2530;height:10" type="#_x0000_t75" stroked="false">
                <v:imagedata r:id="rId291" o:title=""/>
              </v:shape>
              <v:shape style="position:absolute;left:9348;top:2033;width:1427;height:10" type="#_x0000_t75" stroked="false">
                <v:imagedata r:id="rId292" o:title=""/>
              </v:shape>
            </v:group>
            <v:group style="position:absolute;left:3030;top:2042;width:10;height:20" coordorigin="3030,2042" coordsize="10,20">
              <v:shape style="position:absolute;left:3030;top:2042;width:10;height:20" coordorigin="3030,2042" coordsize="10,20" path="m3030,2061l3040,2061,3040,2042,3030,2042,3030,2061xe" filled="true" fillcolor="#000000" stroked="false">
                <v:path arrowok="t"/>
                <v:fill type="solid"/>
              </v:shape>
            </v:group>
            <v:group style="position:absolute;left:3030;top:2061;width:10;height:20" coordorigin="3030,2061" coordsize="10,20">
              <v:shape style="position:absolute;left:3030;top:2061;width:10;height:20" coordorigin="3030,2061" coordsize="10,20" path="m3030,2081l3040,2081,3040,2061,3030,2061,3030,2081xe" filled="true" fillcolor="#000000" stroked="false">
                <v:path arrowok="t"/>
                <v:fill type="solid"/>
              </v:shape>
            </v:group>
            <v:group style="position:absolute;left:3030;top:2081;width:10;height:20" coordorigin="3030,2081" coordsize="10,20">
              <v:shape style="position:absolute;left:3030;top:2081;width:10;height:20" coordorigin="3030,2081" coordsize="10,20" path="m3030,2100l3040,2100,3040,2081,3030,2081,3030,2100xe" filled="true" fillcolor="#000000" stroked="false">
                <v:path arrowok="t"/>
                <v:fill type="solid"/>
              </v:shape>
            </v:group>
            <v:group style="position:absolute;left:3030;top:2100;width:10;height:20" coordorigin="3030,2100" coordsize="10,20">
              <v:shape style="position:absolute;left:3030;top:2100;width:10;height:20" coordorigin="3030,2100" coordsize="10,20" path="m3030,2119l3040,2119,3040,2100,3030,2100,3030,2119xe" filled="true" fillcolor="#000000" stroked="false">
                <v:path arrowok="t"/>
                <v:fill type="solid"/>
              </v:shape>
            </v:group>
            <v:group style="position:absolute;left:3030;top:2119;width:10;height:20" coordorigin="3030,2119" coordsize="10,20">
              <v:shape style="position:absolute;left:3030;top:2119;width:10;height:20" coordorigin="3030,2119" coordsize="10,20" path="m3030,2138l3040,2138,3040,2119,3030,2119,3030,2138xe" filled="true" fillcolor="#000000" stroked="false">
                <v:path arrowok="t"/>
                <v:fill type="solid"/>
              </v:shape>
            </v:group>
            <v:group style="position:absolute;left:3030;top:2138;width:10;height:20" coordorigin="3030,2138" coordsize="10,20">
              <v:shape style="position:absolute;left:3030;top:2138;width:10;height:20" coordorigin="3030,2138" coordsize="10,20" path="m3030,2157l3040,2157,3040,2138,3030,2138,3030,2157xe" filled="true" fillcolor="#000000" stroked="false">
                <v:path arrowok="t"/>
                <v:fill type="solid"/>
              </v:shape>
            </v:group>
            <v:group style="position:absolute;left:3030;top:2157;width:10;height:20" coordorigin="3030,2157" coordsize="10,20">
              <v:shape style="position:absolute;left:3030;top:2157;width:10;height:20" coordorigin="3030,2157" coordsize="10,20" path="m3030,2177l3040,2177,3040,2157,3030,2157,3030,2177xe" filled="true" fillcolor="#000000" stroked="false">
                <v:path arrowok="t"/>
                <v:fill type="solid"/>
              </v:shape>
            </v:group>
            <v:group style="position:absolute;left:3030;top:2177;width:10;height:20" coordorigin="3030,2177" coordsize="10,20">
              <v:shape style="position:absolute;left:3030;top:2177;width:10;height:20" coordorigin="3030,2177" coordsize="10,20" path="m3030,2196l3040,2196,3040,2177,3030,2177,3030,2196xe" filled="true" fillcolor="#000000" stroked="false">
                <v:path arrowok="t"/>
                <v:fill type="solid"/>
              </v:shape>
            </v:group>
            <v:group style="position:absolute;left:3030;top:2196;width:10;height:20" coordorigin="3030,2196" coordsize="10,20">
              <v:shape style="position:absolute;left:3030;top:2196;width:10;height:20" coordorigin="3030,2196" coordsize="10,20" path="m3030,2215l3040,2215,3040,2196,3030,2196,3030,2215xe" filled="true" fillcolor="#000000" stroked="false">
                <v:path arrowok="t"/>
                <v:fill type="solid"/>
              </v:shape>
            </v:group>
            <v:group style="position:absolute;left:3030;top:2215;width:10;height:20" coordorigin="3030,2215" coordsize="10,20">
              <v:shape style="position:absolute;left:3030;top:2215;width:10;height:20" coordorigin="3030,2215" coordsize="10,20" path="m3030,2234l3040,2234,3040,2215,3030,2215,3030,2234xe" filled="true" fillcolor="#000000" stroked="false">
                <v:path arrowok="t"/>
                <v:fill type="solid"/>
              </v:shape>
            </v:group>
            <v:group style="position:absolute;left:3030;top:2234;width:10;height:20" coordorigin="3030,2234" coordsize="10,20">
              <v:shape style="position:absolute;left:3030;top:2234;width:10;height:20" coordorigin="3030,2234" coordsize="10,20" path="m3030,2253l3040,2253,3040,2234,3030,2234,3030,2253xe" filled="true" fillcolor="#000000" stroked="false">
                <v:path arrowok="t"/>
                <v:fill type="solid"/>
              </v:shape>
            </v:group>
            <v:group style="position:absolute;left:3030;top:2253;width:10;height:20" coordorigin="3030,2253" coordsize="10,20">
              <v:shape style="position:absolute;left:3030;top:2253;width:10;height:20" coordorigin="3030,2253" coordsize="10,20" path="m3030,2273l3040,2273,3040,2253,3030,2253,3030,2273xe" filled="true" fillcolor="#000000" stroked="false">
                <v:path arrowok="t"/>
                <v:fill type="solid"/>
              </v:shape>
            </v:group>
            <v:group style="position:absolute;left:3030;top:2273;width:10;height:20" coordorigin="3030,2273" coordsize="10,20">
              <v:shape style="position:absolute;left:3030;top:2273;width:10;height:20" coordorigin="3030,2273" coordsize="10,20" path="m3030,2292l3040,2292,3040,2273,3030,2273,3030,2292xe" filled="true" fillcolor="#000000" stroked="false">
                <v:path arrowok="t"/>
                <v:fill type="solid"/>
              </v:shape>
            </v:group>
            <v:group style="position:absolute;left:3030;top:2292;width:10;height:20" coordorigin="3030,2292" coordsize="10,20">
              <v:shape style="position:absolute;left:3030;top:2292;width:10;height:20" coordorigin="3030,2292" coordsize="10,20" path="m3030,2311l3040,2311,3040,2292,3030,2292,3030,2311xe" filled="true" fillcolor="#000000" stroked="false">
                <v:path arrowok="t"/>
                <v:fill type="solid"/>
              </v:shape>
            </v:group>
            <v:group style="position:absolute;left:3030;top:2311;width:10;height:20" coordorigin="3030,2311" coordsize="10,20">
              <v:shape style="position:absolute;left:3030;top:2311;width:10;height:20" coordorigin="3030,2311" coordsize="10,20" path="m3030,2330l3040,2330,3040,2311,3030,2311,3030,2330xe" filled="true" fillcolor="#000000" stroked="false">
                <v:path arrowok="t"/>
                <v:fill type="solid"/>
              </v:shape>
            </v:group>
            <v:group style="position:absolute;left:3030;top:2330;width:10;height:20" coordorigin="3030,2330" coordsize="10,20">
              <v:shape style="position:absolute;left:3030;top:2330;width:10;height:20" coordorigin="3030,2330" coordsize="10,20" path="m3030,2349l3040,2349,3040,2330,3030,2330,3030,2349xe" filled="true" fillcolor="#000000" stroked="false">
                <v:path arrowok="t"/>
                <v:fill type="solid"/>
              </v:shape>
            </v:group>
            <v:group style="position:absolute;left:3030;top:2349;width:10;height:20" coordorigin="3030,2349" coordsize="10,20">
              <v:shape style="position:absolute;left:3030;top:2349;width:10;height:20" coordorigin="3030,2349" coordsize="10,20" path="m3030,2369l3040,2369,3040,2349,3030,2349,3030,2369xe" filled="true" fillcolor="#000000" stroked="false">
                <v:path arrowok="t"/>
                <v:fill type="solid"/>
              </v:shape>
            </v:group>
            <v:group style="position:absolute;left:3030;top:2375;width:10;height:2" coordorigin="3030,2375" coordsize="10,2">
              <v:shape style="position:absolute;left:3030;top:2375;width:10;height:2" coordorigin="3030,2375" coordsize="10,0" path="m3030,2375l3040,2375e" filled="false" stroked="true" strokeweight=".65997pt" strokecolor="#000000">
                <v:path arrowok="t"/>
              </v:shape>
            </v:group>
            <v:group style="position:absolute;left:4296;top:2042;width:10;height:20" coordorigin="4296,2042" coordsize="10,20">
              <v:shape style="position:absolute;left:4296;top:2042;width:10;height:20" coordorigin="4296,2042" coordsize="10,20" path="m4296,2061l4306,2061,4306,2042,4296,2042,4296,2061xe" filled="true" fillcolor="#000000" stroked="false">
                <v:path arrowok="t"/>
                <v:fill type="solid"/>
              </v:shape>
            </v:group>
            <v:group style="position:absolute;left:4296;top:2061;width:10;height:20" coordorigin="4296,2061" coordsize="10,20">
              <v:shape style="position:absolute;left:4296;top:2061;width:10;height:20" coordorigin="4296,2061" coordsize="10,20" path="m4296,2081l4306,2081,4306,2061,4296,2061,4296,2081xe" filled="true" fillcolor="#000000" stroked="false">
                <v:path arrowok="t"/>
                <v:fill type="solid"/>
              </v:shape>
            </v:group>
            <v:group style="position:absolute;left:4296;top:2081;width:10;height:20" coordorigin="4296,2081" coordsize="10,20">
              <v:shape style="position:absolute;left:4296;top:2081;width:10;height:20" coordorigin="4296,2081" coordsize="10,20" path="m4296,2100l4306,2100,4306,2081,4296,2081,4296,2100xe" filled="true" fillcolor="#000000" stroked="false">
                <v:path arrowok="t"/>
                <v:fill type="solid"/>
              </v:shape>
            </v:group>
            <v:group style="position:absolute;left:4296;top:2100;width:10;height:20" coordorigin="4296,2100" coordsize="10,20">
              <v:shape style="position:absolute;left:4296;top:2100;width:10;height:20" coordorigin="4296,2100" coordsize="10,20" path="m4296,2119l4306,2119,4306,2100,4296,2100,4296,2119xe" filled="true" fillcolor="#000000" stroked="false">
                <v:path arrowok="t"/>
                <v:fill type="solid"/>
              </v:shape>
            </v:group>
            <v:group style="position:absolute;left:4296;top:2119;width:10;height:20" coordorigin="4296,2119" coordsize="10,20">
              <v:shape style="position:absolute;left:4296;top:2119;width:10;height:20" coordorigin="4296,2119" coordsize="10,20" path="m4296,2138l4306,2138,4306,2119,4296,2119,4296,2138xe" filled="true" fillcolor="#000000" stroked="false">
                <v:path arrowok="t"/>
                <v:fill type="solid"/>
              </v:shape>
            </v:group>
            <v:group style="position:absolute;left:4296;top:2138;width:10;height:20" coordorigin="4296,2138" coordsize="10,20">
              <v:shape style="position:absolute;left:4296;top:2138;width:10;height:20" coordorigin="4296,2138" coordsize="10,20" path="m4296,2157l4306,2157,4306,2138,4296,2138,4296,2157xe" filled="true" fillcolor="#000000" stroked="false">
                <v:path arrowok="t"/>
                <v:fill type="solid"/>
              </v:shape>
            </v:group>
            <v:group style="position:absolute;left:4296;top:2157;width:10;height:20" coordorigin="4296,2157" coordsize="10,20">
              <v:shape style="position:absolute;left:4296;top:2157;width:10;height:20" coordorigin="4296,2157" coordsize="10,20" path="m4296,2177l4306,2177,4306,2157,4296,2157,4296,2177xe" filled="true" fillcolor="#000000" stroked="false">
                <v:path arrowok="t"/>
                <v:fill type="solid"/>
              </v:shape>
            </v:group>
            <v:group style="position:absolute;left:4296;top:2177;width:10;height:20" coordorigin="4296,2177" coordsize="10,20">
              <v:shape style="position:absolute;left:4296;top:2177;width:10;height:20" coordorigin="4296,2177" coordsize="10,20" path="m4296,2196l4306,2196,4306,2177,4296,2177,4296,2196xe" filled="true" fillcolor="#000000" stroked="false">
                <v:path arrowok="t"/>
                <v:fill type="solid"/>
              </v:shape>
            </v:group>
            <v:group style="position:absolute;left:4296;top:2196;width:10;height:20" coordorigin="4296,2196" coordsize="10,20">
              <v:shape style="position:absolute;left:4296;top:2196;width:10;height:20" coordorigin="4296,2196" coordsize="10,20" path="m4296,2215l4306,2215,4306,2196,4296,2196,4296,2215xe" filled="true" fillcolor="#000000" stroked="false">
                <v:path arrowok="t"/>
                <v:fill type="solid"/>
              </v:shape>
            </v:group>
            <v:group style="position:absolute;left:4296;top:2215;width:10;height:20" coordorigin="4296,2215" coordsize="10,20">
              <v:shape style="position:absolute;left:4296;top:2215;width:10;height:20" coordorigin="4296,2215" coordsize="10,20" path="m4296,2234l4306,2234,4306,2215,4296,2215,4296,2234xe" filled="true" fillcolor="#000000" stroked="false">
                <v:path arrowok="t"/>
                <v:fill type="solid"/>
              </v:shape>
            </v:group>
            <v:group style="position:absolute;left:4296;top:2234;width:10;height:20" coordorigin="4296,2234" coordsize="10,20">
              <v:shape style="position:absolute;left:4296;top:2234;width:10;height:20" coordorigin="4296,2234" coordsize="10,20" path="m4296,2253l4306,2253,4306,2234,4296,2234,4296,2253xe" filled="true" fillcolor="#000000" stroked="false">
                <v:path arrowok="t"/>
                <v:fill type="solid"/>
              </v:shape>
            </v:group>
            <v:group style="position:absolute;left:4296;top:2253;width:10;height:20" coordorigin="4296,2253" coordsize="10,20">
              <v:shape style="position:absolute;left:4296;top:2253;width:10;height:20" coordorigin="4296,2253" coordsize="10,20" path="m4296,2273l4306,2273,4306,2253,4296,2253,4296,2273xe" filled="true" fillcolor="#000000" stroked="false">
                <v:path arrowok="t"/>
                <v:fill type="solid"/>
              </v:shape>
            </v:group>
            <v:group style="position:absolute;left:4296;top:2273;width:10;height:20" coordorigin="4296,2273" coordsize="10,20">
              <v:shape style="position:absolute;left:4296;top:2273;width:10;height:20" coordorigin="4296,2273" coordsize="10,20" path="m4296,2292l4306,2292,4306,2273,4296,2273,4296,2292xe" filled="true" fillcolor="#000000" stroked="false">
                <v:path arrowok="t"/>
                <v:fill type="solid"/>
              </v:shape>
            </v:group>
            <v:group style="position:absolute;left:4296;top:2292;width:10;height:20" coordorigin="4296,2292" coordsize="10,20">
              <v:shape style="position:absolute;left:4296;top:2292;width:10;height:20" coordorigin="4296,2292" coordsize="10,20" path="m4296,2311l4306,2311,4306,2292,4296,2292,4296,2311xe" filled="true" fillcolor="#000000" stroked="false">
                <v:path arrowok="t"/>
                <v:fill type="solid"/>
              </v:shape>
            </v:group>
            <v:group style="position:absolute;left:4296;top:2311;width:10;height:20" coordorigin="4296,2311" coordsize="10,20">
              <v:shape style="position:absolute;left:4296;top:2311;width:10;height:20" coordorigin="4296,2311" coordsize="10,20" path="m4296,2330l4306,2330,4306,2311,4296,2311,4296,2330xe" filled="true" fillcolor="#000000" stroked="false">
                <v:path arrowok="t"/>
                <v:fill type="solid"/>
              </v:shape>
            </v:group>
            <v:group style="position:absolute;left:4296;top:2330;width:10;height:20" coordorigin="4296,2330" coordsize="10,20">
              <v:shape style="position:absolute;left:4296;top:2330;width:10;height:20" coordorigin="4296,2330" coordsize="10,20" path="m4296,2349l4306,2349,4306,2330,4296,2330,4296,2349xe" filled="true" fillcolor="#000000" stroked="false">
                <v:path arrowok="t"/>
                <v:fill type="solid"/>
              </v:shape>
            </v:group>
            <v:group style="position:absolute;left:4296;top:2349;width:10;height:20" coordorigin="4296,2349" coordsize="10,20">
              <v:shape style="position:absolute;left:4296;top:2349;width:10;height:20" coordorigin="4296,2349" coordsize="10,20" path="m4296,2369l4306,2369,4306,2349,4296,2349,4296,2369xe" filled="true" fillcolor="#000000" stroked="false">
                <v:path arrowok="t"/>
                <v:fill type="solid"/>
              </v:shape>
            </v:group>
            <v:group style="position:absolute;left:4296;top:2375;width:10;height:2" coordorigin="4296,2375" coordsize="10,2">
              <v:shape style="position:absolute;left:4296;top:2375;width:10;height:2" coordorigin="4296,2375" coordsize="10,0" path="m4296,2375l4306,2375e" filled="false" stroked="true" strokeweight=".65997pt" strokecolor="#000000">
                <v:path arrowok="t"/>
              </v:shape>
            </v:group>
            <v:group style="position:absolute;left:5241;top:2042;width:10;height:20" coordorigin="5241,2042" coordsize="10,20">
              <v:shape style="position:absolute;left:5241;top:2042;width:10;height:20" coordorigin="5241,2042" coordsize="10,20" path="m5241,2061l5251,2061,5251,2042,5241,2042,5241,2061xe" filled="true" fillcolor="#000000" stroked="false">
                <v:path arrowok="t"/>
                <v:fill type="solid"/>
              </v:shape>
            </v:group>
            <v:group style="position:absolute;left:5241;top:2061;width:10;height:20" coordorigin="5241,2061" coordsize="10,20">
              <v:shape style="position:absolute;left:5241;top:2061;width:10;height:20" coordorigin="5241,2061" coordsize="10,20" path="m5241,2081l5251,2081,5251,2061,5241,2061,5241,2081xe" filled="true" fillcolor="#000000" stroked="false">
                <v:path arrowok="t"/>
                <v:fill type="solid"/>
              </v:shape>
            </v:group>
            <v:group style="position:absolute;left:5241;top:2081;width:10;height:20" coordorigin="5241,2081" coordsize="10,20">
              <v:shape style="position:absolute;left:5241;top:2081;width:10;height:20" coordorigin="5241,2081" coordsize="10,20" path="m5241,2100l5251,2100,5251,2081,5241,2081,5241,2100xe" filled="true" fillcolor="#000000" stroked="false">
                <v:path arrowok="t"/>
                <v:fill type="solid"/>
              </v:shape>
            </v:group>
            <v:group style="position:absolute;left:5241;top:2100;width:10;height:20" coordorigin="5241,2100" coordsize="10,20">
              <v:shape style="position:absolute;left:5241;top:2100;width:10;height:20" coordorigin="5241,2100" coordsize="10,20" path="m5241,2119l5251,2119,5251,2100,5241,2100,5241,2119xe" filled="true" fillcolor="#000000" stroked="false">
                <v:path arrowok="t"/>
                <v:fill type="solid"/>
              </v:shape>
            </v:group>
            <v:group style="position:absolute;left:5241;top:2119;width:10;height:20" coordorigin="5241,2119" coordsize="10,20">
              <v:shape style="position:absolute;left:5241;top:2119;width:10;height:20" coordorigin="5241,2119" coordsize="10,20" path="m5241,2138l5251,2138,5251,2119,5241,2119,5241,2138xe" filled="true" fillcolor="#000000" stroked="false">
                <v:path arrowok="t"/>
                <v:fill type="solid"/>
              </v:shape>
            </v:group>
            <v:group style="position:absolute;left:5241;top:2138;width:10;height:20" coordorigin="5241,2138" coordsize="10,20">
              <v:shape style="position:absolute;left:5241;top:2138;width:10;height:20" coordorigin="5241,2138" coordsize="10,20" path="m5241,2157l5251,2157,5251,2138,5241,2138,5241,2157xe" filled="true" fillcolor="#000000" stroked="false">
                <v:path arrowok="t"/>
                <v:fill type="solid"/>
              </v:shape>
            </v:group>
            <v:group style="position:absolute;left:5241;top:2157;width:10;height:20" coordorigin="5241,2157" coordsize="10,20">
              <v:shape style="position:absolute;left:5241;top:2157;width:10;height:20" coordorigin="5241,2157" coordsize="10,20" path="m5241,2177l5251,2177,5251,2157,5241,2157,5241,2177xe" filled="true" fillcolor="#000000" stroked="false">
                <v:path arrowok="t"/>
                <v:fill type="solid"/>
              </v:shape>
            </v:group>
            <v:group style="position:absolute;left:5241;top:2177;width:10;height:20" coordorigin="5241,2177" coordsize="10,20">
              <v:shape style="position:absolute;left:5241;top:2177;width:10;height:20" coordorigin="5241,2177" coordsize="10,20" path="m5241,2196l5251,2196,5251,2177,5241,2177,5241,2196xe" filled="true" fillcolor="#000000" stroked="false">
                <v:path arrowok="t"/>
                <v:fill type="solid"/>
              </v:shape>
            </v:group>
            <v:group style="position:absolute;left:5241;top:2196;width:10;height:20" coordorigin="5241,2196" coordsize="10,20">
              <v:shape style="position:absolute;left:5241;top:2196;width:10;height:20" coordorigin="5241,2196" coordsize="10,20" path="m5241,2215l5251,2215,5251,2196,5241,2196,5241,2215xe" filled="true" fillcolor="#000000" stroked="false">
                <v:path arrowok="t"/>
                <v:fill type="solid"/>
              </v:shape>
            </v:group>
            <v:group style="position:absolute;left:5241;top:2215;width:10;height:20" coordorigin="5241,2215" coordsize="10,20">
              <v:shape style="position:absolute;left:5241;top:2215;width:10;height:20" coordorigin="5241,2215" coordsize="10,20" path="m5241,2234l5251,2234,5251,2215,5241,2215,5241,2234xe" filled="true" fillcolor="#000000" stroked="false">
                <v:path arrowok="t"/>
                <v:fill type="solid"/>
              </v:shape>
            </v:group>
            <v:group style="position:absolute;left:5241;top:2234;width:10;height:20" coordorigin="5241,2234" coordsize="10,20">
              <v:shape style="position:absolute;left:5241;top:2234;width:10;height:20" coordorigin="5241,2234" coordsize="10,20" path="m5241,2253l5251,2253,5251,2234,5241,2234,5241,2253xe" filled="true" fillcolor="#000000" stroked="false">
                <v:path arrowok="t"/>
                <v:fill type="solid"/>
              </v:shape>
            </v:group>
            <v:group style="position:absolute;left:5241;top:2253;width:10;height:20" coordorigin="5241,2253" coordsize="10,20">
              <v:shape style="position:absolute;left:5241;top:2253;width:10;height:20" coordorigin="5241,2253" coordsize="10,20" path="m5241,2273l5251,2273,5251,2253,5241,2253,5241,2273xe" filled="true" fillcolor="#000000" stroked="false">
                <v:path arrowok="t"/>
                <v:fill type="solid"/>
              </v:shape>
            </v:group>
            <v:group style="position:absolute;left:5241;top:2273;width:10;height:20" coordorigin="5241,2273" coordsize="10,20">
              <v:shape style="position:absolute;left:5241;top:2273;width:10;height:20" coordorigin="5241,2273" coordsize="10,20" path="m5241,2292l5251,2292,5251,2273,5241,2273,5241,2292xe" filled="true" fillcolor="#000000" stroked="false">
                <v:path arrowok="t"/>
                <v:fill type="solid"/>
              </v:shape>
            </v:group>
            <v:group style="position:absolute;left:5241;top:2292;width:10;height:20" coordorigin="5241,2292" coordsize="10,20">
              <v:shape style="position:absolute;left:5241;top:2292;width:10;height:20" coordorigin="5241,2292" coordsize="10,20" path="m5241,2311l5251,2311,5251,2292,5241,2292,5241,2311xe" filled="true" fillcolor="#000000" stroked="false">
                <v:path arrowok="t"/>
                <v:fill type="solid"/>
              </v:shape>
            </v:group>
            <v:group style="position:absolute;left:5241;top:2311;width:10;height:20" coordorigin="5241,2311" coordsize="10,20">
              <v:shape style="position:absolute;left:5241;top:2311;width:10;height:20" coordorigin="5241,2311" coordsize="10,20" path="m5241,2330l5251,2330,5251,2311,5241,2311,5241,2330xe" filled="true" fillcolor="#000000" stroked="false">
                <v:path arrowok="t"/>
                <v:fill type="solid"/>
              </v:shape>
            </v:group>
            <v:group style="position:absolute;left:5241;top:2330;width:10;height:20" coordorigin="5241,2330" coordsize="10,20">
              <v:shape style="position:absolute;left:5241;top:2330;width:10;height:20" coordorigin="5241,2330" coordsize="10,20" path="m5241,2349l5251,2349,5251,2330,5241,2330,5241,2349xe" filled="true" fillcolor="#000000" stroked="false">
                <v:path arrowok="t"/>
                <v:fill type="solid"/>
              </v:shape>
            </v:group>
            <v:group style="position:absolute;left:5241;top:2349;width:10;height:20" coordorigin="5241,2349" coordsize="10,20">
              <v:shape style="position:absolute;left:5241;top:2349;width:10;height:20" coordorigin="5241,2349" coordsize="10,20" path="m5241,2369l5251,2369,5251,2349,5241,2349,5241,2369xe" filled="true" fillcolor="#000000" stroked="false">
                <v:path arrowok="t"/>
                <v:fill type="solid"/>
              </v:shape>
            </v:group>
            <v:group style="position:absolute;left:5241;top:2375;width:10;height:2" coordorigin="5241,2375" coordsize="10,2">
              <v:shape style="position:absolute;left:5241;top:2375;width:10;height:2" coordorigin="5241,2375" coordsize="10,0" path="m5241,2375l5251,2375e" filled="false" stroked="true" strokeweight=".65997pt" strokecolor="#000000">
                <v:path arrowok="t"/>
              </v:shape>
            </v:group>
            <v:group style="position:absolute;left:6828;top:2042;width:10;height:20" coordorigin="6828,2042" coordsize="10,20">
              <v:shape style="position:absolute;left:6828;top:2042;width:10;height:20" coordorigin="6828,2042" coordsize="10,20" path="m6828,2061l6837,2061,6837,2042,6828,2042,6828,2061xe" filled="true" fillcolor="#000000" stroked="false">
                <v:path arrowok="t"/>
                <v:fill type="solid"/>
              </v:shape>
            </v:group>
            <v:group style="position:absolute;left:6828;top:2061;width:10;height:20" coordorigin="6828,2061" coordsize="10,20">
              <v:shape style="position:absolute;left:6828;top:2061;width:10;height:20" coordorigin="6828,2061" coordsize="10,20" path="m6828,2081l6837,2081,6837,2061,6828,2061,6828,2081xe" filled="true" fillcolor="#000000" stroked="false">
                <v:path arrowok="t"/>
                <v:fill type="solid"/>
              </v:shape>
            </v:group>
            <v:group style="position:absolute;left:6828;top:2081;width:10;height:20" coordorigin="6828,2081" coordsize="10,20">
              <v:shape style="position:absolute;left:6828;top:2081;width:10;height:20" coordorigin="6828,2081" coordsize="10,20" path="m6828,2100l6837,2100,6837,2081,6828,2081,6828,2100xe" filled="true" fillcolor="#000000" stroked="false">
                <v:path arrowok="t"/>
                <v:fill type="solid"/>
              </v:shape>
            </v:group>
            <v:group style="position:absolute;left:6828;top:2100;width:10;height:20" coordorigin="6828,2100" coordsize="10,20">
              <v:shape style="position:absolute;left:6828;top:2100;width:10;height:20" coordorigin="6828,2100" coordsize="10,20" path="m6828,2119l6837,2119,6837,2100,6828,2100,6828,2119xe" filled="true" fillcolor="#000000" stroked="false">
                <v:path arrowok="t"/>
                <v:fill type="solid"/>
              </v:shape>
            </v:group>
            <v:group style="position:absolute;left:6828;top:2119;width:10;height:20" coordorigin="6828,2119" coordsize="10,20">
              <v:shape style="position:absolute;left:6828;top:2119;width:10;height:20" coordorigin="6828,2119" coordsize="10,20" path="m6828,2138l6837,2138,6837,2119,6828,2119,6828,2138xe" filled="true" fillcolor="#000000" stroked="false">
                <v:path arrowok="t"/>
                <v:fill type="solid"/>
              </v:shape>
            </v:group>
            <v:group style="position:absolute;left:6828;top:2138;width:10;height:20" coordorigin="6828,2138" coordsize="10,20">
              <v:shape style="position:absolute;left:6828;top:2138;width:10;height:20" coordorigin="6828,2138" coordsize="10,20" path="m6828,2157l6837,2157,6837,2138,6828,2138,6828,2157xe" filled="true" fillcolor="#000000" stroked="false">
                <v:path arrowok="t"/>
                <v:fill type="solid"/>
              </v:shape>
            </v:group>
            <v:group style="position:absolute;left:6828;top:2157;width:10;height:20" coordorigin="6828,2157" coordsize="10,20">
              <v:shape style="position:absolute;left:6828;top:2157;width:10;height:20" coordorigin="6828,2157" coordsize="10,20" path="m6828,2177l6837,2177,6837,2157,6828,2157,6828,2177xe" filled="true" fillcolor="#000000" stroked="false">
                <v:path arrowok="t"/>
                <v:fill type="solid"/>
              </v:shape>
            </v:group>
            <v:group style="position:absolute;left:6828;top:2177;width:10;height:20" coordorigin="6828,2177" coordsize="10,20">
              <v:shape style="position:absolute;left:6828;top:2177;width:10;height:20" coordorigin="6828,2177" coordsize="10,20" path="m6828,2196l6837,2196,6837,2177,6828,2177,6828,2196xe" filled="true" fillcolor="#000000" stroked="false">
                <v:path arrowok="t"/>
                <v:fill type="solid"/>
              </v:shape>
            </v:group>
            <v:group style="position:absolute;left:6828;top:2196;width:10;height:20" coordorigin="6828,2196" coordsize="10,20">
              <v:shape style="position:absolute;left:6828;top:2196;width:10;height:20" coordorigin="6828,2196" coordsize="10,20" path="m6828,2215l6837,2215,6837,2196,6828,2196,6828,2215xe" filled="true" fillcolor="#000000" stroked="false">
                <v:path arrowok="t"/>
                <v:fill type="solid"/>
              </v:shape>
            </v:group>
            <v:group style="position:absolute;left:6828;top:2215;width:10;height:20" coordorigin="6828,2215" coordsize="10,20">
              <v:shape style="position:absolute;left:6828;top:2215;width:10;height:20" coordorigin="6828,2215" coordsize="10,20" path="m6828,2234l6837,2234,6837,2215,6828,2215,6828,2234xe" filled="true" fillcolor="#000000" stroked="false">
                <v:path arrowok="t"/>
                <v:fill type="solid"/>
              </v:shape>
            </v:group>
            <v:group style="position:absolute;left:6828;top:2234;width:10;height:20" coordorigin="6828,2234" coordsize="10,20">
              <v:shape style="position:absolute;left:6828;top:2234;width:10;height:20" coordorigin="6828,2234" coordsize="10,20" path="m6828,2253l6837,2253,6837,2234,6828,2234,6828,2253xe" filled="true" fillcolor="#000000" stroked="false">
                <v:path arrowok="t"/>
                <v:fill type="solid"/>
              </v:shape>
            </v:group>
            <v:group style="position:absolute;left:6828;top:2253;width:10;height:20" coordorigin="6828,2253" coordsize="10,20">
              <v:shape style="position:absolute;left:6828;top:2253;width:10;height:20" coordorigin="6828,2253" coordsize="10,20" path="m6828,2273l6837,2273,6837,2253,6828,2253,6828,2273xe" filled="true" fillcolor="#000000" stroked="false">
                <v:path arrowok="t"/>
                <v:fill type="solid"/>
              </v:shape>
            </v:group>
            <v:group style="position:absolute;left:6828;top:2273;width:10;height:20" coordorigin="6828,2273" coordsize="10,20">
              <v:shape style="position:absolute;left:6828;top:2273;width:10;height:20" coordorigin="6828,2273" coordsize="10,20" path="m6828,2292l6837,2292,6837,2273,6828,2273,6828,2292xe" filled="true" fillcolor="#000000" stroked="false">
                <v:path arrowok="t"/>
                <v:fill type="solid"/>
              </v:shape>
            </v:group>
            <v:group style="position:absolute;left:6828;top:2292;width:10;height:20" coordorigin="6828,2292" coordsize="10,20">
              <v:shape style="position:absolute;left:6828;top:2292;width:10;height:20" coordorigin="6828,2292" coordsize="10,20" path="m6828,2311l6837,2311,6837,2292,6828,2292,6828,2311xe" filled="true" fillcolor="#000000" stroked="false">
                <v:path arrowok="t"/>
                <v:fill type="solid"/>
              </v:shape>
            </v:group>
            <v:group style="position:absolute;left:6828;top:2311;width:10;height:20" coordorigin="6828,2311" coordsize="10,20">
              <v:shape style="position:absolute;left:6828;top:2311;width:10;height:20" coordorigin="6828,2311" coordsize="10,20" path="m6828,2330l6837,2330,6837,2311,6828,2311,6828,2330xe" filled="true" fillcolor="#000000" stroked="false">
                <v:path arrowok="t"/>
                <v:fill type="solid"/>
              </v:shape>
            </v:group>
            <v:group style="position:absolute;left:6828;top:2330;width:10;height:20" coordorigin="6828,2330" coordsize="10,20">
              <v:shape style="position:absolute;left:6828;top:2330;width:10;height:20" coordorigin="6828,2330" coordsize="10,20" path="m6828,2349l6837,2349,6837,2330,6828,2330,6828,2349xe" filled="true" fillcolor="#000000" stroked="false">
                <v:path arrowok="t"/>
                <v:fill type="solid"/>
              </v:shape>
            </v:group>
            <v:group style="position:absolute;left:6828;top:2349;width:10;height:20" coordorigin="6828,2349" coordsize="10,20">
              <v:shape style="position:absolute;left:6828;top:2349;width:10;height:20" coordorigin="6828,2349" coordsize="10,20" path="m6828,2369l6837,2369,6837,2349,6828,2349,6828,2369xe" filled="true" fillcolor="#000000" stroked="false">
                <v:path arrowok="t"/>
                <v:fill type="solid"/>
              </v:shape>
            </v:group>
            <v:group style="position:absolute;left:6828;top:2375;width:10;height:2" coordorigin="6828,2375" coordsize="10,2">
              <v:shape style="position:absolute;left:6828;top:2375;width:10;height:2" coordorigin="6828,2375" coordsize="10,0" path="m6828,2375l6837,2375e" filled="false" stroked="true" strokeweight=".65997pt" strokecolor="#000000">
                <v:path arrowok="t"/>
              </v:shape>
              <v:shape style="position:absolute;left:1134;top:2382;width:1896;height:10" type="#_x0000_t75" stroked="false">
                <v:imagedata r:id="rId293" o:title=""/>
              </v:shape>
              <v:shape style="position:absolute;left:3026;top:2382;width:1271;height:10" type="#_x0000_t75" stroked="false">
                <v:imagedata r:id="rId294" o:title=""/>
              </v:shape>
              <v:shape style="position:absolute;left:4292;top:2382;width:950;height:10" type="#_x0000_t75" stroked="false">
                <v:imagedata r:id="rId281" o:title=""/>
              </v:shape>
              <v:shape style="position:absolute;left:5236;top:2382;width:1591;height:10" type="#_x0000_t75" stroked="false">
                <v:imagedata r:id="rId282" o:title=""/>
              </v:shape>
              <v:shape style="position:absolute;left:6823;top:2382;width:2530;height:10" type="#_x0000_t75" stroked="false">
                <v:imagedata r:id="rId295" o:title=""/>
              </v:shape>
              <v:shape style="position:absolute;left:9348;top:2382;width:1427;height:10" type="#_x0000_t75" stroked="false">
                <v:imagedata r:id="rId285" o:title=""/>
              </v:shape>
            </v:group>
            <v:group style="position:absolute;left:3030;top:2391;width:10;height:20" coordorigin="3030,2391" coordsize="10,20">
              <v:shape style="position:absolute;left:3030;top:2391;width:10;height:20" coordorigin="3030,2391" coordsize="10,20" path="m3030,2411l3040,2411,3040,2391,3030,2391,3030,2411xe" filled="true" fillcolor="#000000" stroked="false">
                <v:path arrowok="t"/>
                <v:fill type="solid"/>
              </v:shape>
            </v:group>
            <v:group style="position:absolute;left:3030;top:2411;width:10;height:20" coordorigin="3030,2411" coordsize="10,20">
              <v:shape style="position:absolute;left:3030;top:2411;width:10;height:20" coordorigin="3030,2411" coordsize="10,20" path="m3030,2430l3040,2430,3040,2411,3030,2411,3030,2430xe" filled="true" fillcolor="#000000" stroked="false">
                <v:path arrowok="t"/>
                <v:fill type="solid"/>
              </v:shape>
            </v:group>
            <v:group style="position:absolute;left:3030;top:2430;width:10;height:20" coordorigin="3030,2430" coordsize="10,20">
              <v:shape style="position:absolute;left:3030;top:2430;width:10;height:20" coordorigin="3030,2430" coordsize="10,20" path="m3030,2449l3040,2449,3040,2430,3030,2430,3030,2449xe" filled="true" fillcolor="#000000" stroked="false">
                <v:path arrowok="t"/>
                <v:fill type="solid"/>
              </v:shape>
            </v:group>
            <v:group style="position:absolute;left:3030;top:2449;width:10;height:20" coordorigin="3030,2449" coordsize="10,20">
              <v:shape style="position:absolute;left:3030;top:2449;width:10;height:20" coordorigin="3030,2449" coordsize="10,20" path="m3030,2468l3040,2468,3040,2449,3030,2449,3030,2468xe" filled="true" fillcolor="#000000" stroked="false">
                <v:path arrowok="t"/>
                <v:fill type="solid"/>
              </v:shape>
            </v:group>
            <v:group style="position:absolute;left:3030;top:2468;width:10;height:20" coordorigin="3030,2468" coordsize="10,20">
              <v:shape style="position:absolute;left:3030;top:2468;width:10;height:20" coordorigin="3030,2468" coordsize="10,20" path="m3030,2487l3040,2487,3040,2468,3030,2468,3030,2487xe" filled="true" fillcolor="#000000" stroked="false">
                <v:path arrowok="t"/>
                <v:fill type="solid"/>
              </v:shape>
            </v:group>
            <v:group style="position:absolute;left:3030;top:2487;width:10;height:20" coordorigin="3030,2487" coordsize="10,20">
              <v:shape style="position:absolute;left:3030;top:2487;width:10;height:20" coordorigin="3030,2487" coordsize="10,20" path="m3030,2507l3040,2507,3040,2487,3030,2487,3030,2507xe" filled="true" fillcolor="#000000" stroked="false">
                <v:path arrowok="t"/>
                <v:fill type="solid"/>
              </v:shape>
            </v:group>
            <v:group style="position:absolute;left:3030;top:2507;width:10;height:20" coordorigin="3030,2507" coordsize="10,20">
              <v:shape style="position:absolute;left:3030;top:2507;width:10;height:20" coordorigin="3030,2507" coordsize="10,20" path="m3030,2526l3040,2526,3040,2507,3030,2507,3030,2526xe" filled="true" fillcolor="#000000" stroked="false">
                <v:path arrowok="t"/>
                <v:fill type="solid"/>
              </v:shape>
            </v:group>
            <v:group style="position:absolute;left:3030;top:2526;width:10;height:20" coordorigin="3030,2526" coordsize="10,20">
              <v:shape style="position:absolute;left:3030;top:2526;width:10;height:20" coordorigin="3030,2526" coordsize="10,20" path="m3030,2545l3040,2545,3040,2526,3030,2526,3030,2545xe" filled="true" fillcolor="#000000" stroked="false">
                <v:path arrowok="t"/>
                <v:fill type="solid"/>
              </v:shape>
            </v:group>
            <v:group style="position:absolute;left:3030;top:2545;width:10;height:20" coordorigin="3030,2545" coordsize="10,20">
              <v:shape style="position:absolute;left:3030;top:2545;width:10;height:20" coordorigin="3030,2545" coordsize="10,20" path="m3030,2564l3040,2564,3040,2545,3030,2545,3030,2564xe" filled="true" fillcolor="#000000" stroked="false">
                <v:path arrowok="t"/>
                <v:fill type="solid"/>
              </v:shape>
            </v:group>
            <v:group style="position:absolute;left:3030;top:2564;width:10;height:20" coordorigin="3030,2564" coordsize="10,20">
              <v:shape style="position:absolute;left:3030;top:2564;width:10;height:20" coordorigin="3030,2564" coordsize="10,20" path="m3030,2583l3040,2583,3040,2564,3030,2564,3030,2583xe" filled="true" fillcolor="#000000" stroked="false">
                <v:path arrowok="t"/>
                <v:fill type="solid"/>
              </v:shape>
            </v:group>
            <v:group style="position:absolute;left:3030;top:2583;width:10;height:20" coordorigin="3030,2583" coordsize="10,20">
              <v:shape style="position:absolute;left:3030;top:2583;width:10;height:20" coordorigin="3030,2583" coordsize="10,20" path="m3030,2603l3040,2603,3040,2583,3030,2583,3030,2603xe" filled="true" fillcolor="#000000" stroked="false">
                <v:path arrowok="t"/>
                <v:fill type="solid"/>
              </v:shape>
            </v:group>
            <v:group style="position:absolute;left:3030;top:2603;width:10;height:20" coordorigin="3030,2603" coordsize="10,20">
              <v:shape style="position:absolute;left:3030;top:2603;width:10;height:20" coordorigin="3030,2603" coordsize="10,20" path="m3030,2622l3040,2622,3040,2603,3030,2603,3030,2622xe" filled="true" fillcolor="#000000" stroked="false">
                <v:path arrowok="t"/>
                <v:fill type="solid"/>
              </v:shape>
            </v:group>
            <v:group style="position:absolute;left:3030;top:2622;width:10;height:20" coordorigin="3030,2622" coordsize="10,20">
              <v:shape style="position:absolute;left:3030;top:2622;width:10;height:20" coordorigin="3030,2622" coordsize="10,20" path="m3030,2641l3040,2641,3040,2622,3030,2622,3030,2641xe" filled="true" fillcolor="#000000" stroked="false">
                <v:path arrowok="t"/>
                <v:fill type="solid"/>
              </v:shape>
            </v:group>
            <v:group style="position:absolute;left:3030;top:2641;width:10;height:20" coordorigin="3030,2641" coordsize="10,20">
              <v:shape style="position:absolute;left:3030;top:2641;width:10;height:20" coordorigin="3030,2641" coordsize="10,20" path="m3030,2660l3040,2660,3040,2641,3030,2641,3030,2660xe" filled="true" fillcolor="#000000" stroked="false">
                <v:path arrowok="t"/>
                <v:fill type="solid"/>
              </v:shape>
            </v:group>
            <v:group style="position:absolute;left:3030;top:2660;width:10;height:20" coordorigin="3030,2660" coordsize="10,20">
              <v:shape style="position:absolute;left:3030;top:2660;width:10;height:20" coordorigin="3030,2660" coordsize="10,20" path="m3030,2679l3040,2679,3040,2660,3030,2660,3030,2679xe" filled="true" fillcolor="#000000" stroked="false">
                <v:path arrowok="t"/>
                <v:fill type="solid"/>
              </v:shape>
            </v:group>
            <v:group style="position:absolute;left:3030;top:2679;width:10;height:20" coordorigin="3030,2679" coordsize="10,20">
              <v:shape style="position:absolute;left:3030;top:2679;width:10;height:20" coordorigin="3030,2679" coordsize="10,20" path="m3030,2699l3040,2699,3040,2679,3030,2679,3030,2699xe" filled="true" fillcolor="#000000" stroked="false">
                <v:path arrowok="t"/>
                <v:fill type="solid"/>
              </v:shape>
            </v:group>
            <v:group style="position:absolute;left:3030;top:2699;width:10;height:20" coordorigin="3030,2699" coordsize="10,20">
              <v:shape style="position:absolute;left:3030;top:2699;width:10;height:20" coordorigin="3030,2699" coordsize="10,20" path="m3030,2718l3040,2718,3040,2699,3030,2699,3030,2718xe" filled="true" fillcolor="#000000" stroked="false">
                <v:path arrowok="t"/>
                <v:fill type="solid"/>
              </v:shape>
            </v:group>
            <v:group style="position:absolute;left:4296;top:2391;width:10;height:20" coordorigin="4296,2391" coordsize="10,20">
              <v:shape style="position:absolute;left:4296;top:2391;width:10;height:20" coordorigin="4296,2391" coordsize="10,20" path="m4296,2411l4306,2411,4306,2391,4296,2391,4296,2411xe" filled="true" fillcolor="#000000" stroked="false">
                <v:path arrowok="t"/>
                <v:fill type="solid"/>
              </v:shape>
            </v:group>
            <v:group style="position:absolute;left:4296;top:2411;width:10;height:20" coordorigin="4296,2411" coordsize="10,20">
              <v:shape style="position:absolute;left:4296;top:2411;width:10;height:20" coordorigin="4296,2411" coordsize="10,20" path="m4296,2430l4306,2430,4306,2411,4296,2411,4296,2430xe" filled="true" fillcolor="#000000" stroked="false">
                <v:path arrowok="t"/>
                <v:fill type="solid"/>
              </v:shape>
            </v:group>
            <v:group style="position:absolute;left:4296;top:2430;width:10;height:20" coordorigin="4296,2430" coordsize="10,20">
              <v:shape style="position:absolute;left:4296;top:2430;width:10;height:20" coordorigin="4296,2430" coordsize="10,20" path="m4296,2449l4306,2449,4306,2430,4296,2430,4296,2449xe" filled="true" fillcolor="#000000" stroked="false">
                <v:path arrowok="t"/>
                <v:fill type="solid"/>
              </v:shape>
            </v:group>
            <v:group style="position:absolute;left:4296;top:2449;width:10;height:20" coordorigin="4296,2449" coordsize="10,20">
              <v:shape style="position:absolute;left:4296;top:2449;width:10;height:20" coordorigin="4296,2449" coordsize="10,20" path="m4296,2468l4306,2468,4306,2449,4296,2449,4296,2468xe" filled="true" fillcolor="#000000" stroked="false">
                <v:path arrowok="t"/>
                <v:fill type="solid"/>
              </v:shape>
            </v:group>
            <v:group style="position:absolute;left:4296;top:2468;width:10;height:20" coordorigin="4296,2468" coordsize="10,20">
              <v:shape style="position:absolute;left:4296;top:2468;width:10;height:20" coordorigin="4296,2468" coordsize="10,20" path="m4296,2487l4306,2487,4306,2468,4296,2468,4296,2487xe" filled="true" fillcolor="#000000" stroked="false">
                <v:path arrowok="t"/>
                <v:fill type="solid"/>
              </v:shape>
            </v:group>
            <v:group style="position:absolute;left:4296;top:2487;width:10;height:20" coordorigin="4296,2487" coordsize="10,20">
              <v:shape style="position:absolute;left:4296;top:2487;width:10;height:20" coordorigin="4296,2487" coordsize="10,20" path="m4296,2507l4306,2507,4306,2487,4296,2487,4296,2507xe" filled="true" fillcolor="#000000" stroked="false">
                <v:path arrowok="t"/>
                <v:fill type="solid"/>
              </v:shape>
            </v:group>
            <v:group style="position:absolute;left:4296;top:2507;width:10;height:20" coordorigin="4296,2507" coordsize="10,20">
              <v:shape style="position:absolute;left:4296;top:2507;width:10;height:20" coordorigin="4296,2507" coordsize="10,20" path="m4296,2526l4306,2526,4306,2507,4296,2507,4296,2526xe" filled="true" fillcolor="#000000" stroked="false">
                <v:path arrowok="t"/>
                <v:fill type="solid"/>
              </v:shape>
            </v:group>
            <v:group style="position:absolute;left:4296;top:2526;width:10;height:20" coordorigin="4296,2526" coordsize="10,20">
              <v:shape style="position:absolute;left:4296;top:2526;width:10;height:20" coordorigin="4296,2526" coordsize="10,20" path="m4296,2545l4306,2545,4306,2526,4296,2526,4296,2545xe" filled="true" fillcolor="#000000" stroked="false">
                <v:path arrowok="t"/>
                <v:fill type="solid"/>
              </v:shape>
            </v:group>
            <v:group style="position:absolute;left:4296;top:2545;width:10;height:20" coordorigin="4296,2545" coordsize="10,20">
              <v:shape style="position:absolute;left:4296;top:2545;width:10;height:20" coordorigin="4296,2545" coordsize="10,20" path="m4296,2564l4306,2564,4306,2545,4296,2545,4296,2564xe" filled="true" fillcolor="#000000" stroked="false">
                <v:path arrowok="t"/>
                <v:fill type="solid"/>
              </v:shape>
            </v:group>
            <v:group style="position:absolute;left:4296;top:2564;width:10;height:20" coordorigin="4296,2564" coordsize="10,20">
              <v:shape style="position:absolute;left:4296;top:2564;width:10;height:20" coordorigin="4296,2564" coordsize="10,20" path="m4296,2583l4306,2583,4306,2564,4296,2564,4296,2583xe" filled="true" fillcolor="#000000" stroked="false">
                <v:path arrowok="t"/>
                <v:fill type="solid"/>
              </v:shape>
            </v:group>
            <v:group style="position:absolute;left:4296;top:2583;width:10;height:20" coordorigin="4296,2583" coordsize="10,20">
              <v:shape style="position:absolute;left:4296;top:2583;width:10;height:20" coordorigin="4296,2583" coordsize="10,20" path="m4296,2603l4306,2603,4306,2583,4296,2583,4296,2603xe" filled="true" fillcolor="#000000" stroked="false">
                <v:path arrowok="t"/>
                <v:fill type="solid"/>
              </v:shape>
            </v:group>
            <v:group style="position:absolute;left:4296;top:2603;width:10;height:20" coordorigin="4296,2603" coordsize="10,20">
              <v:shape style="position:absolute;left:4296;top:2603;width:10;height:20" coordorigin="4296,2603" coordsize="10,20" path="m4296,2622l4306,2622,4306,2603,4296,2603,4296,2622xe" filled="true" fillcolor="#000000" stroked="false">
                <v:path arrowok="t"/>
                <v:fill type="solid"/>
              </v:shape>
            </v:group>
            <v:group style="position:absolute;left:4296;top:2622;width:10;height:20" coordorigin="4296,2622" coordsize="10,20">
              <v:shape style="position:absolute;left:4296;top:2622;width:10;height:20" coordorigin="4296,2622" coordsize="10,20" path="m4296,2641l4306,2641,4306,2622,4296,2622,4296,2641xe" filled="true" fillcolor="#000000" stroked="false">
                <v:path arrowok="t"/>
                <v:fill type="solid"/>
              </v:shape>
            </v:group>
            <v:group style="position:absolute;left:4296;top:2641;width:10;height:20" coordorigin="4296,2641" coordsize="10,20">
              <v:shape style="position:absolute;left:4296;top:2641;width:10;height:20" coordorigin="4296,2641" coordsize="10,20" path="m4296,2660l4306,2660,4306,2641,4296,2641,4296,2660xe" filled="true" fillcolor="#000000" stroked="false">
                <v:path arrowok="t"/>
                <v:fill type="solid"/>
              </v:shape>
            </v:group>
            <v:group style="position:absolute;left:4296;top:2660;width:10;height:20" coordorigin="4296,2660" coordsize="10,20">
              <v:shape style="position:absolute;left:4296;top:2660;width:10;height:20" coordorigin="4296,2660" coordsize="10,20" path="m4296,2679l4306,2679,4306,2660,4296,2660,4296,2679xe" filled="true" fillcolor="#000000" stroked="false">
                <v:path arrowok="t"/>
                <v:fill type="solid"/>
              </v:shape>
            </v:group>
            <v:group style="position:absolute;left:4296;top:2679;width:10;height:20" coordorigin="4296,2679" coordsize="10,20">
              <v:shape style="position:absolute;left:4296;top:2679;width:10;height:20" coordorigin="4296,2679" coordsize="10,20" path="m4296,2699l4306,2699,4306,2679,4296,2679,4296,2699xe" filled="true" fillcolor="#000000" stroked="false">
                <v:path arrowok="t"/>
                <v:fill type="solid"/>
              </v:shape>
            </v:group>
            <v:group style="position:absolute;left:4296;top:2699;width:10;height:20" coordorigin="4296,2699" coordsize="10,20">
              <v:shape style="position:absolute;left:4296;top:2699;width:10;height:20" coordorigin="4296,2699" coordsize="10,20" path="m4296,2718l4306,2718,4306,2699,4296,2699,4296,2718xe" filled="true" fillcolor="#000000" stroked="false">
                <v:path arrowok="t"/>
                <v:fill type="solid"/>
              </v:shape>
            </v:group>
            <v:group style="position:absolute;left:5241;top:2391;width:10;height:20" coordorigin="5241,2391" coordsize="10,20">
              <v:shape style="position:absolute;left:5241;top:2391;width:10;height:20" coordorigin="5241,2391" coordsize="10,20" path="m5241,2411l5251,2411,5251,2391,5241,2391,5241,2411xe" filled="true" fillcolor="#000000" stroked="false">
                <v:path arrowok="t"/>
                <v:fill type="solid"/>
              </v:shape>
            </v:group>
            <v:group style="position:absolute;left:5241;top:2411;width:10;height:20" coordorigin="5241,2411" coordsize="10,20">
              <v:shape style="position:absolute;left:5241;top:2411;width:10;height:20" coordorigin="5241,2411" coordsize="10,20" path="m5241,2430l5251,2430,5251,2411,5241,2411,5241,2430xe" filled="true" fillcolor="#000000" stroked="false">
                <v:path arrowok="t"/>
                <v:fill type="solid"/>
              </v:shape>
            </v:group>
            <v:group style="position:absolute;left:5241;top:2430;width:10;height:20" coordorigin="5241,2430" coordsize="10,20">
              <v:shape style="position:absolute;left:5241;top:2430;width:10;height:20" coordorigin="5241,2430" coordsize="10,20" path="m5241,2449l5251,2449,5251,2430,5241,2430,5241,2449xe" filled="true" fillcolor="#000000" stroked="false">
                <v:path arrowok="t"/>
                <v:fill type="solid"/>
              </v:shape>
            </v:group>
            <v:group style="position:absolute;left:5241;top:2449;width:10;height:20" coordorigin="5241,2449" coordsize="10,20">
              <v:shape style="position:absolute;left:5241;top:2449;width:10;height:20" coordorigin="5241,2449" coordsize="10,20" path="m5241,2468l5251,2468,5251,2449,5241,2449,5241,2468xe" filled="true" fillcolor="#000000" stroked="false">
                <v:path arrowok="t"/>
                <v:fill type="solid"/>
              </v:shape>
            </v:group>
            <v:group style="position:absolute;left:5241;top:2468;width:10;height:20" coordorigin="5241,2468" coordsize="10,20">
              <v:shape style="position:absolute;left:5241;top:2468;width:10;height:20" coordorigin="5241,2468" coordsize="10,20" path="m5241,2487l5251,2487,5251,2468,5241,2468,5241,2487xe" filled="true" fillcolor="#000000" stroked="false">
                <v:path arrowok="t"/>
                <v:fill type="solid"/>
              </v:shape>
            </v:group>
            <v:group style="position:absolute;left:5241;top:2487;width:10;height:20" coordorigin="5241,2487" coordsize="10,20">
              <v:shape style="position:absolute;left:5241;top:2487;width:10;height:20" coordorigin="5241,2487" coordsize="10,20" path="m5241,2507l5251,2507,5251,2487,5241,2487,5241,2507xe" filled="true" fillcolor="#000000" stroked="false">
                <v:path arrowok="t"/>
                <v:fill type="solid"/>
              </v:shape>
            </v:group>
            <v:group style="position:absolute;left:5241;top:2507;width:10;height:20" coordorigin="5241,2507" coordsize="10,20">
              <v:shape style="position:absolute;left:5241;top:2507;width:10;height:20" coordorigin="5241,2507" coordsize="10,20" path="m5241,2526l5251,2526,5251,2507,5241,2507,5241,2526xe" filled="true" fillcolor="#000000" stroked="false">
                <v:path arrowok="t"/>
                <v:fill type="solid"/>
              </v:shape>
            </v:group>
            <v:group style="position:absolute;left:5241;top:2526;width:10;height:20" coordorigin="5241,2526" coordsize="10,20">
              <v:shape style="position:absolute;left:5241;top:2526;width:10;height:20" coordorigin="5241,2526" coordsize="10,20" path="m5241,2545l5251,2545,5251,2526,5241,2526,5241,2545xe" filled="true" fillcolor="#000000" stroked="false">
                <v:path arrowok="t"/>
                <v:fill type="solid"/>
              </v:shape>
            </v:group>
            <v:group style="position:absolute;left:5241;top:2545;width:10;height:20" coordorigin="5241,2545" coordsize="10,20">
              <v:shape style="position:absolute;left:5241;top:2545;width:10;height:20" coordorigin="5241,2545" coordsize="10,20" path="m5241,2564l5251,2564,5251,2545,5241,2545,5241,2564xe" filled="true" fillcolor="#000000" stroked="false">
                <v:path arrowok="t"/>
                <v:fill type="solid"/>
              </v:shape>
            </v:group>
            <v:group style="position:absolute;left:5241;top:2564;width:10;height:20" coordorigin="5241,2564" coordsize="10,20">
              <v:shape style="position:absolute;left:5241;top:2564;width:10;height:20" coordorigin="5241,2564" coordsize="10,20" path="m5241,2583l5251,2583,5251,2564,5241,2564,5241,2583xe" filled="true" fillcolor="#000000" stroked="false">
                <v:path arrowok="t"/>
                <v:fill type="solid"/>
              </v:shape>
            </v:group>
            <v:group style="position:absolute;left:5241;top:2583;width:10;height:20" coordorigin="5241,2583" coordsize="10,20">
              <v:shape style="position:absolute;left:5241;top:2583;width:10;height:20" coordorigin="5241,2583" coordsize="10,20" path="m5241,2603l5251,2603,5251,2583,5241,2583,5241,2603xe" filled="true" fillcolor="#000000" stroked="false">
                <v:path arrowok="t"/>
                <v:fill type="solid"/>
              </v:shape>
            </v:group>
            <v:group style="position:absolute;left:5241;top:2603;width:10;height:20" coordorigin="5241,2603" coordsize="10,20">
              <v:shape style="position:absolute;left:5241;top:2603;width:10;height:20" coordorigin="5241,2603" coordsize="10,20" path="m5241,2622l5251,2622,5251,2603,5241,2603,5241,2622xe" filled="true" fillcolor="#000000" stroked="false">
                <v:path arrowok="t"/>
                <v:fill type="solid"/>
              </v:shape>
            </v:group>
            <v:group style="position:absolute;left:5241;top:2622;width:10;height:20" coordorigin="5241,2622" coordsize="10,20">
              <v:shape style="position:absolute;left:5241;top:2622;width:10;height:20" coordorigin="5241,2622" coordsize="10,20" path="m5241,2641l5251,2641,5251,2622,5241,2622,5241,2641xe" filled="true" fillcolor="#000000" stroked="false">
                <v:path arrowok="t"/>
                <v:fill type="solid"/>
              </v:shape>
            </v:group>
            <v:group style="position:absolute;left:5241;top:2641;width:10;height:20" coordorigin="5241,2641" coordsize="10,20">
              <v:shape style="position:absolute;left:5241;top:2641;width:10;height:20" coordorigin="5241,2641" coordsize="10,20" path="m5241,2660l5251,2660,5251,2641,5241,2641,5241,2660xe" filled="true" fillcolor="#000000" stroked="false">
                <v:path arrowok="t"/>
                <v:fill type="solid"/>
              </v:shape>
            </v:group>
            <v:group style="position:absolute;left:5241;top:2660;width:10;height:20" coordorigin="5241,2660" coordsize="10,20">
              <v:shape style="position:absolute;left:5241;top:2660;width:10;height:20" coordorigin="5241,2660" coordsize="10,20" path="m5241,2679l5251,2679,5251,2660,5241,2660,5241,2679xe" filled="true" fillcolor="#000000" stroked="false">
                <v:path arrowok="t"/>
                <v:fill type="solid"/>
              </v:shape>
            </v:group>
            <v:group style="position:absolute;left:5241;top:2679;width:10;height:20" coordorigin="5241,2679" coordsize="10,20">
              <v:shape style="position:absolute;left:5241;top:2679;width:10;height:20" coordorigin="5241,2679" coordsize="10,20" path="m5241,2699l5251,2699,5251,2679,5241,2679,5241,2699xe" filled="true" fillcolor="#000000" stroked="false">
                <v:path arrowok="t"/>
                <v:fill type="solid"/>
              </v:shape>
            </v:group>
            <v:group style="position:absolute;left:5241;top:2699;width:10;height:20" coordorigin="5241,2699" coordsize="10,20">
              <v:shape style="position:absolute;left:5241;top:2699;width:10;height:20" coordorigin="5241,2699" coordsize="10,20" path="m5241,2718l5251,2718,5251,2699,5241,2699,5241,2718xe" filled="true" fillcolor="#000000" stroked="false">
                <v:path arrowok="t"/>
                <v:fill type="solid"/>
              </v:shape>
            </v:group>
            <v:group style="position:absolute;left:6828;top:2391;width:10;height:20" coordorigin="6828,2391" coordsize="10,20">
              <v:shape style="position:absolute;left:6828;top:2391;width:10;height:20" coordorigin="6828,2391" coordsize="10,20" path="m6828,2411l6837,2411,6837,2391,6828,2391,6828,2411xe" filled="true" fillcolor="#000000" stroked="false">
                <v:path arrowok="t"/>
                <v:fill type="solid"/>
              </v:shape>
            </v:group>
            <v:group style="position:absolute;left:6828;top:2411;width:10;height:20" coordorigin="6828,2411" coordsize="10,20">
              <v:shape style="position:absolute;left:6828;top:2411;width:10;height:20" coordorigin="6828,2411" coordsize="10,20" path="m6828,2430l6837,2430,6837,2411,6828,2411,6828,2430xe" filled="true" fillcolor="#000000" stroked="false">
                <v:path arrowok="t"/>
                <v:fill type="solid"/>
              </v:shape>
            </v:group>
            <v:group style="position:absolute;left:6828;top:2430;width:10;height:20" coordorigin="6828,2430" coordsize="10,20">
              <v:shape style="position:absolute;left:6828;top:2430;width:10;height:20" coordorigin="6828,2430" coordsize="10,20" path="m6828,2449l6837,2449,6837,2430,6828,2430,6828,2449xe" filled="true" fillcolor="#000000" stroked="false">
                <v:path arrowok="t"/>
                <v:fill type="solid"/>
              </v:shape>
            </v:group>
            <v:group style="position:absolute;left:6828;top:2449;width:10;height:20" coordorigin="6828,2449" coordsize="10,20">
              <v:shape style="position:absolute;left:6828;top:2449;width:10;height:20" coordorigin="6828,2449" coordsize="10,20" path="m6828,2468l6837,2468,6837,2449,6828,2449,6828,2468xe" filled="true" fillcolor="#000000" stroked="false">
                <v:path arrowok="t"/>
                <v:fill type="solid"/>
              </v:shape>
            </v:group>
            <v:group style="position:absolute;left:6828;top:2468;width:10;height:20" coordorigin="6828,2468" coordsize="10,20">
              <v:shape style="position:absolute;left:6828;top:2468;width:10;height:20" coordorigin="6828,2468" coordsize="10,20" path="m6828,2487l6837,2487,6837,2468,6828,2468,6828,2487xe" filled="true" fillcolor="#000000" stroked="false">
                <v:path arrowok="t"/>
                <v:fill type="solid"/>
              </v:shape>
            </v:group>
            <v:group style="position:absolute;left:6828;top:2487;width:10;height:20" coordorigin="6828,2487" coordsize="10,20">
              <v:shape style="position:absolute;left:6828;top:2487;width:10;height:20" coordorigin="6828,2487" coordsize="10,20" path="m6828,2507l6837,2507,6837,2487,6828,2487,6828,2507xe" filled="true" fillcolor="#000000" stroked="false">
                <v:path arrowok="t"/>
                <v:fill type="solid"/>
              </v:shape>
            </v:group>
            <v:group style="position:absolute;left:6828;top:2507;width:10;height:20" coordorigin="6828,2507" coordsize="10,20">
              <v:shape style="position:absolute;left:6828;top:2507;width:10;height:20" coordorigin="6828,2507" coordsize="10,20" path="m6828,2526l6837,2526,6837,2507,6828,2507,6828,2526xe" filled="true" fillcolor="#000000" stroked="false">
                <v:path arrowok="t"/>
                <v:fill type="solid"/>
              </v:shape>
            </v:group>
            <v:group style="position:absolute;left:6828;top:2526;width:10;height:20" coordorigin="6828,2526" coordsize="10,20">
              <v:shape style="position:absolute;left:6828;top:2526;width:10;height:20" coordorigin="6828,2526" coordsize="10,20" path="m6828,2545l6837,2545,6837,2526,6828,2526,6828,2545xe" filled="true" fillcolor="#000000" stroked="false">
                <v:path arrowok="t"/>
                <v:fill type="solid"/>
              </v:shape>
            </v:group>
            <v:group style="position:absolute;left:6828;top:2545;width:10;height:20" coordorigin="6828,2545" coordsize="10,20">
              <v:shape style="position:absolute;left:6828;top:2545;width:10;height:20" coordorigin="6828,2545" coordsize="10,20" path="m6828,2564l6837,2564,6837,2545,6828,2545,6828,2564xe" filled="true" fillcolor="#000000" stroked="false">
                <v:path arrowok="t"/>
                <v:fill type="solid"/>
              </v:shape>
            </v:group>
            <v:group style="position:absolute;left:6828;top:2564;width:10;height:20" coordorigin="6828,2564" coordsize="10,20">
              <v:shape style="position:absolute;left:6828;top:2564;width:10;height:20" coordorigin="6828,2564" coordsize="10,20" path="m6828,2583l6837,2583,6837,2564,6828,2564,6828,2583xe" filled="true" fillcolor="#000000" stroked="false">
                <v:path arrowok="t"/>
                <v:fill type="solid"/>
              </v:shape>
            </v:group>
            <v:group style="position:absolute;left:6828;top:2583;width:10;height:20" coordorigin="6828,2583" coordsize="10,20">
              <v:shape style="position:absolute;left:6828;top:2583;width:10;height:20" coordorigin="6828,2583" coordsize="10,20" path="m6828,2603l6837,2603,6837,2583,6828,2583,6828,2603xe" filled="true" fillcolor="#000000" stroked="false">
                <v:path arrowok="t"/>
                <v:fill type="solid"/>
              </v:shape>
            </v:group>
            <v:group style="position:absolute;left:6828;top:2603;width:10;height:20" coordorigin="6828,2603" coordsize="10,20">
              <v:shape style="position:absolute;left:6828;top:2603;width:10;height:20" coordorigin="6828,2603" coordsize="10,20" path="m6828,2622l6837,2622,6837,2603,6828,2603,6828,2622xe" filled="true" fillcolor="#000000" stroked="false">
                <v:path arrowok="t"/>
                <v:fill type="solid"/>
              </v:shape>
            </v:group>
            <v:group style="position:absolute;left:6828;top:2622;width:10;height:20" coordorigin="6828,2622" coordsize="10,20">
              <v:shape style="position:absolute;left:6828;top:2622;width:10;height:20" coordorigin="6828,2622" coordsize="10,20" path="m6828,2641l6837,2641,6837,2622,6828,2622,6828,2641xe" filled="true" fillcolor="#000000" stroked="false">
                <v:path arrowok="t"/>
                <v:fill type="solid"/>
              </v:shape>
            </v:group>
            <v:group style="position:absolute;left:6828;top:2641;width:10;height:20" coordorigin="6828,2641" coordsize="10,20">
              <v:shape style="position:absolute;left:6828;top:2641;width:10;height:20" coordorigin="6828,2641" coordsize="10,20" path="m6828,2660l6837,2660,6837,2641,6828,2641,6828,2660xe" filled="true" fillcolor="#000000" stroked="false">
                <v:path arrowok="t"/>
                <v:fill type="solid"/>
              </v:shape>
            </v:group>
            <v:group style="position:absolute;left:6828;top:2660;width:10;height:20" coordorigin="6828,2660" coordsize="10,20">
              <v:shape style="position:absolute;left:6828;top:2660;width:10;height:20" coordorigin="6828,2660" coordsize="10,20" path="m6828,2679l6837,2679,6837,2660,6828,2660,6828,2679xe" filled="true" fillcolor="#000000" stroked="false">
                <v:path arrowok="t"/>
                <v:fill type="solid"/>
              </v:shape>
            </v:group>
            <v:group style="position:absolute;left:6828;top:2679;width:10;height:20" coordorigin="6828,2679" coordsize="10,20">
              <v:shape style="position:absolute;left:6828;top:2679;width:10;height:20" coordorigin="6828,2679" coordsize="10,20" path="m6828,2699l6837,2699,6837,2679,6828,2679,6828,2699xe" filled="true" fillcolor="#000000" stroked="false">
                <v:path arrowok="t"/>
                <v:fill type="solid"/>
              </v:shape>
            </v:group>
            <v:group style="position:absolute;left:6828;top:2699;width:10;height:20" coordorigin="6828,2699" coordsize="10,20">
              <v:shape style="position:absolute;left:6828;top:2699;width:10;height:20" coordorigin="6828,2699" coordsize="10,20" path="m6828,2718l6837,2718,6837,2699,6828,2699,6828,2718xe" filled="true" fillcolor="#000000" stroked="false">
                <v:path arrowok="t"/>
                <v:fill type="solid"/>
              </v:shape>
              <v:shape style="position:absolute;left:4577;top:107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8447;top:107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1904;top:124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group>
            <w10:wrap type="none"/>
          </v:group>
        </w:pict>
      </w:r>
      <w:bookmarkStart w:name="（十） 在建工程" w:id="201"/>
      <w:bookmarkEnd w:id="201"/>
      <w:r>
        <w:rPr>
          <w:b w:val="0"/>
          <w:bCs w:val="0"/>
        </w:rPr>
      </w:r>
      <w:r>
        <w:rPr/>
        <w:t>（十）在建工程</w:t>
      </w:r>
      <w:r>
        <w:rPr>
          <w:spacing w:val="1"/>
          <w:w w:val="99"/>
        </w:rPr>
        <w:t> </w:t>
      </w:r>
      <w:r>
        <w:rPr>
          <w:rFonts w:ascii="宋体" w:hAnsi="宋体" w:cs="宋体" w:eastAsia="宋体" w:hint="default"/>
          <w:color w:val="212121"/>
        </w:rPr>
        <w:t>1</w:t>
      </w:r>
      <w:r>
        <w:rPr>
          <w:color w:val="212121"/>
        </w:rPr>
        <w:t>、</w:t>
      </w:r>
      <w:r>
        <w:rPr/>
        <w:t>在建工程情况</w:t>
      </w:r>
      <w:r>
        <w:rPr>
          <w:b w:val="0"/>
          <w:bCs w:val="0"/>
        </w:rPr>
      </w:r>
    </w:p>
    <w:p>
      <w:pPr>
        <w:spacing w:line="240" w:lineRule="auto" w:before="9"/>
        <w:rPr>
          <w:rFonts w:ascii="宋体" w:hAnsi="宋体" w:cs="宋体" w:eastAsia="宋体" w:hint="default"/>
          <w:b/>
          <w:bCs/>
          <w:sz w:val="22"/>
          <w:szCs w:val="22"/>
        </w:rPr>
      </w:pPr>
    </w:p>
    <w:tbl>
      <w:tblPr>
        <w:tblW w:w="0" w:type="auto"/>
        <w:jc w:val="left"/>
        <w:tblInd w:w="153" w:type="dxa"/>
        <w:tblLayout w:type="fixed"/>
        <w:tblCellMar>
          <w:top w:w="0" w:type="dxa"/>
          <w:left w:w="0" w:type="dxa"/>
          <w:bottom w:w="0" w:type="dxa"/>
          <w:right w:w="0" w:type="dxa"/>
        </w:tblCellMar>
        <w:tblLook w:val="01E0"/>
      </w:tblPr>
      <w:tblGrid>
        <w:gridCol w:w="1901"/>
        <w:gridCol w:w="1266"/>
        <w:gridCol w:w="945"/>
        <w:gridCol w:w="1591"/>
        <w:gridCol w:w="1527"/>
        <w:gridCol w:w="994"/>
        <w:gridCol w:w="1345"/>
      </w:tblGrid>
      <w:tr>
        <w:trPr>
          <w:trHeight w:val="266" w:hRule="exact"/>
        </w:trPr>
        <w:tc>
          <w:tcPr>
            <w:tcW w:w="1901" w:type="dxa"/>
            <w:tcBorders>
              <w:top w:val="nil" w:sz="6" w:space="0" w:color="auto"/>
              <w:left w:val="nil" w:sz="6" w:space="0" w:color="auto"/>
              <w:bottom w:val="single" w:sz="4" w:space="0" w:color="000000"/>
              <w:right w:val="nil" w:sz="6" w:space="0" w:color="auto"/>
            </w:tcBorders>
          </w:tcPr>
          <w:p>
            <w:pPr/>
          </w:p>
        </w:tc>
        <w:tc>
          <w:tcPr>
            <w:tcW w:w="1266" w:type="dxa"/>
            <w:tcBorders>
              <w:top w:val="nil" w:sz="6" w:space="0" w:color="auto"/>
              <w:left w:val="nil" w:sz="6" w:space="0" w:color="auto"/>
              <w:bottom w:val="single" w:sz="4" w:space="0" w:color="000000"/>
              <w:right w:val="nil" w:sz="6" w:space="0" w:color="auto"/>
            </w:tcBorders>
          </w:tcPr>
          <w:p>
            <w:pPr>
              <w:pStyle w:val="TableParagraph"/>
              <w:spacing w:line="180"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45"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180"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527" w:type="dxa"/>
            <w:tcBorders>
              <w:top w:val="nil" w:sz="6" w:space="0" w:color="auto"/>
              <w:left w:val="nil" w:sz="6" w:space="0" w:color="auto"/>
              <w:bottom w:val="single" w:sz="4" w:space="0" w:color="000000"/>
              <w:right w:val="single" w:sz="4" w:space="0" w:color="000000"/>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5" w:type="dxa"/>
            <w:tcBorders>
              <w:top w:val="nil" w:sz="6" w:space="0" w:color="auto"/>
              <w:left w:val="single" w:sz="4" w:space="0" w:color="000000"/>
              <w:bottom w:val="single" w:sz="4" w:space="0" w:color="000000"/>
              <w:right w:val="nil" w:sz="6" w:space="0" w:color="auto"/>
            </w:tcBorders>
          </w:tcPr>
          <w:p>
            <w:pPr>
              <w:pStyle w:val="TableParagraph"/>
              <w:spacing w:line="180"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53" w:hRule="exact"/>
        </w:trPr>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59,280,828.94</w:t>
            </w:r>
          </w:p>
        </w:tc>
        <w:tc>
          <w:tcPr>
            <w:tcW w:w="945" w:type="dxa"/>
            <w:tcBorders>
              <w:top w:val="single" w:sz="4" w:space="0" w:color="000000"/>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10"/>
              <w:jc w:val="right"/>
              <w:rPr>
                <w:rFonts w:ascii="Times New Roman" w:hAnsi="Times New Roman" w:cs="Times New Roman" w:eastAsia="Times New Roman" w:hint="default"/>
                <w:sz w:val="18"/>
                <w:szCs w:val="18"/>
              </w:rPr>
            </w:pPr>
            <w:r>
              <w:rPr>
                <w:rFonts w:ascii="Times New Roman"/>
                <w:spacing w:val="-1"/>
                <w:sz w:val="18"/>
              </w:rPr>
              <w:t>59,280,828.94</w:t>
            </w:r>
          </w:p>
        </w:tc>
        <w:tc>
          <w:tcPr>
            <w:tcW w:w="1527"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2,969,053.67</w:t>
            </w:r>
          </w:p>
        </w:tc>
        <w:tc>
          <w:tcPr>
            <w:tcW w:w="994"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left="360" w:right="0"/>
              <w:jc w:val="left"/>
              <w:rPr>
                <w:rFonts w:ascii="Times New Roman" w:hAnsi="Times New Roman" w:cs="Times New Roman" w:eastAsia="Times New Roman" w:hint="default"/>
                <w:sz w:val="18"/>
                <w:szCs w:val="18"/>
              </w:rPr>
            </w:pPr>
            <w:r>
              <w:rPr>
                <w:rFonts w:ascii="Times New Roman"/>
                <w:sz w:val="18"/>
              </w:rPr>
              <w:t>2,969,053.67</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z w:val="18"/>
              </w:rPr>
              <w:t>26,407.77</w:t>
            </w:r>
          </w:p>
        </w:tc>
        <w:tc>
          <w:tcPr>
            <w:tcW w:w="945"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0"/>
              <w:jc w:val="right"/>
              <w:rPr>
                <w:rFonts w:ascii="Times New Roman" w:hAnsi="Times New Roman" w:cs="Times New Roman" w:eastAsia="Times New Roman" w:hint="default"/>
                <w:sz w:val="18"/>
                <w:szCs w:val="18"/>
              </w:rPr>
            </w:pPr>
            <w:r>
              <w:rPr>
                <w:rFonts w:ascii="Times New Roman"/>
                <w:sz w:val="18"/>
              </w:rPr>
              <w:t>26,407.77</w:t>
            </w:r>
          </w:p>
        </w:tc>
        <w:tc>
          <w:tcPr>
            <w:tcW w:w="1527"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nil" w:sz="6" w:space="0" w:color="auto"/>
            </w:tcBorders>
          </w:tcPr>
          <w:p>
            <w:pPr/>
          </w:p>
        </w:tc>
      </w:tr>
      <w:tr>
        <w:trPr>
          <w:trHeight w:val="357" w:hRule="exact"/>
        </w:trPr>
        <w:tc>
          <w:tcPr>
            <w:tcW w:w="1901"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6"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8"/>
                <w:szCs w:val="18"/>
              </w:rPr>
            </w:pPr>
            <w:r>
              <w:rPr>
                <w:rFonts w:ascii="Times New Roman"/>
                <w:b/>
                <w:spacing w:val="-1"/>
                <w:sz w:val="18"/>
              </w:rPr>
              <w:t>59,307,236.71</w:t>
            </w:r>
            <w:r>
              <w:rPr>
                <w:rFonts w:ascii="Times New Roman"/>
                <w:spacing w:val="-1"/>
                <w:sz w:val="18"/>
              </w:rPr>
            </w:r>
          </w:p>
        </w:tc>
        <w:tc>
          <w:tcPr>
            <w:tcW w:w="945" w:type="dxa"/>
            <w:tcBorders>
              <w:top w:val="nil" w:sz="6" w:space="0" w:color="auto"/>
              <w:left w:val="nil" w:sz="6" w:space="0" w:color="auto"/>
              <w:bottom w:val="single" w:sz="12" w:space="0" w:color="000000"/>
              <w:right w:val="nil" w:sz="6" w:space="0" w:color="auto"/>
            </w:tcBorders>
          </w:tcPr>
          <w:p>
            <w:pPr/>
          </w:p>
        </w:tc>
        <w:tc>
          <w:tcPr>
            <w:tcW w:w="1591"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110"/>
              <w:jc w:val="right"/>
              <w:rPr>
                <w:rFonts w:ascii="Times New Roman" w:hAnsi="Times New Roman" w:cs="Times New Roman" w:eastAsia="Times New Roman" w:hint="default"/>
                <w:sz w:val="18"/>
                <w:szCs w:val="18"/>
              </w:rPr>
            </w:pPr>
            <w:r>
              <w:rPr>
                <w:rFonts w:ascii="Times New Roman"/>
                <w:b/>
                <w:spacing w:val="-1"/>
                <w:sz w:val="18"/>
              </w:rPr>
              <w:t>59,307,236.71</w:t>
            </w:r>
            <w:r>
              <w:rPr>
                <w:rFonts w:ascii="Times New Roman"/>
                <w:spacing w:val="-1"/>
                <w:sz w:val="18"/>
              </w:rPr>
            </w:r>
          </w:p>
        </w:tc>
        <w:tc>
          <w:tcPr>
            <w:tcW w:w="1527" w:type="dxa"/>
            <w:tcBorders>
              <w:top w:val="nil" w:sz="6" w:space="0" w:color="auto"/>
              <w:left w:val="nil" w:sz="6" w:space="0" w:color="auto"/>
              <w:bottom w:val="single" w:sz="12"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b/>
                <w:spacing w:val="-1"/>
                <w:sz w:val="18"/>
              </w:rPr>
              <w:t>2,969,053.67</w:t>
            </w:r>
            <w:r>
              <w:rPr>
                <w:rFonts w:ascii="Times New Roman"/>
                <w:spacing w:val="-1"/>
                <w:sz w:val="18"/>
              </w:rPr>
            </w:r>
          </w:p>
        </w:tc>
        <w:tc>
          <w:tcPr>
            <w:tcW w:w="994" w:type="dxa"/>
            <w:tcBorders>
              <w:top w:val="nil" w:sz="6" w:space="0" w:color="auto"/>
              <w:left w:val="single" w:sz="4" w:space="0" w:color="000000"/>
              <w:bottom w:val="single" w:sz="12" w:space="0" w:color="000000"/>
              <w:right w:val="single" w:sz="4" w:space="0" w:color="000000"/>
            </w:tcBorders>
          </w:tcPr>
          <w:p>
            <w:pPr/>
          </w:p>
        </w:tc>
        <w:tc>
          <w:tcPr>
            <w:tcW w:w="1345"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left="360" w:right="0"/>
              <w:jc w:val="left"/>
              <w:rPr>
                <w:rFonts w:ascii="Times New Roman" w:hAnsi="Times New Roman" w:cs="Times New Roman" w:eastAsia="Times New Roman" w:hint="default"/>
                <w:sz w:val="18"/>
                <w:szCs w:val="18"/>
              </w:rPr>
            </w:pPr>
            <w:r>
              <w:rPr>
                <w:rFonts w:ascii="Times New Roman"/>
                <w:b/>
                <w:sz w:val="18"/>
              </w:rPr>
              <w:t>2,969,053.67</w:t>
            </w:r>
            <w:r>
              <w:rPr>
                <w:rFonts w:ascii="Times New Roman"/>
                <w:sz w:val="18"/>
              </w:rPr>
            </w:r>
          </w:p>
        </w:tc>
      </w:tr>
    </w:tbl>
    <w:p>
      <w:pPr>
        <w:spacing w:line="240" w:lineRule="auto" w:before="13"/>
        <w:rPr>
          <w:rFonts w:ascii="宋体" w:hAnsi="宋体" w:cs="宋体" w:eastAsia="宋体" w:hint="default"/>
          <w:b/>
          <w:bCs/>
          <w:sz w:val="7"/>
          <w:szCs w:val="7"/>
        </w:rPr>
      </w:pPr>
    </w:p>
    <w:p>
      <w:pPr>
        <w:pStyle w:val="Heading4"/>
        <w:spacing w:line="240" w:lineRule="auto"/>
        <w:ind w:right="0"/>
        <w:jc w:val="left"/>
        <w:rPr>
          <w:b w:val="0"/>
          <w:bCs w:val="0"/>
        </w:rPr>
      </w:pPr>
      <w:r>
        <w:rPr/>
        <w:pict>
          <v:shape style="position:absolute;margin-left:141.559998pt;margin-top:43.593678pt;width:.484622pt;height:.7875pt;mso-position-horizontal-relative:page;mso-position-vertical-relative:paragraph;z-index:9376" type="#_x0000_t75" stroked="false">
            <v:imagedata r:id="rId26" o:title=""/>
          </v:shape>
        </w:pict>
      </w:r>
      <w:r>
        <w:rPr/>
        <w:pict>
          <v:shape style="position:absolute;margin-left:190.220001pt;margin-top:43.593678pt;width:.484622pt;height:.7875pt;mso-position-horizontal-relative:page;mso-position-vertical-relative:paragraph;z-index:9400" type="#_x0000_t75" stroked="false">
            <v:imagedata r:id="rId26" o:title=""/>
          </v:shape>
        </w:pict>
      </w:r>
      <w:r>
        <w:rPr/>
        <w:pict>
          <v:shape style="position:absolute;margin-left:262.059998pt;margin-top:43.593678pt;width:.484632pt;height:.7875pt;mso-position-horizontal-relative:page;mso-position-vertical-relative:paragraph;z-index:9424" type="#_x0000_t75" stroked="false">
            <v:imagedata r:id="rId26" o:title=""/>
          </v:shape>
        </w:pict>
      </w:r>
      <w:r>
        <w:rPr/>
        <w:pict>
          <v:shape style="position:absolute;margin-left:335.920013pt;margin-top:43.593678pt;width:.484601pt;height:.7875pt;mso-position-horizontal-relative:page;mso-position-vertical-relative:paragraph;z-index:9448" type="#_x0000_t75" stroked="false">
            <v:imagedata r:id="rId26" o:title=""/>
          </v:shape>
        </w:pict>
      </w:r>
      <w:r>
        <w:rPr/>
        <w:pict>
          <v:shape style="position:absolute;margin-left:396.700012pt;margin-top:43.593678pt;width:.484601pt;height:.7875pt;mso-position-horizontal-relative:page;mso-position-vertical-relative:paragraph;z-index:9472" type="#_x0000_t75" stroked="false">
            <v:imagedata r:id="rId26" o:title=""/>
          </v:shape>
        </w:pict>
      </w:r>
      <w:r>
        <w:rPr/>
        <w:pict>
          <v:shape style="position:absolute;margin-left:460.5pt;margin-top:43.593678pt;width:.484632pt;height:.7875pt;mso-position-horizontal-relative:page;mso-position-vertical-relative:paragraph;z-index:9496" type="#_x0000_t75" stroked="false">
            <v:imagedata r:id="rId26" o:title=""/>
          </v:shape>
        </w:pict>
      </w:r>
      <w:r>
        <w:rPr>
          <w:rFonts w:ascii="宋体" w:hAnsi="宋体" w:cs="宋体" w:eastAsia="宋体" w:hint="default"/>
          <w:color w:val="212121"/>
        </w:rPr>
        <w:t>2</w:t>
      </w:r>
      <w:r>
        <w:rPr>
          <w:color w:val="212121"/>
        </w:rPr>
        <w:t>、</w:t>
      </w:r>
      <w:r>
        <w:rPr/>
        <w:t>重要在建工程项目本期变动情况</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1716"/>
        <w:gridCol w:w="973"/>
        <w:gridCol w:w="1437"/>
        <w:gridCol w:w="1477"/>
        <w:gridCol w:w="1216"/>
        <w:gridCol w:w="1276"/>
        <w:gridCol w:w="1514"/>
      </w:tblGrid>
      <w:tr>
        <w:trPr>
          <w:trHeight w:val="484" w:hRule="exact"/>
        </w:trPr>
        <w:tc>
          <w:tcPr>
            <w:tcW w:w="1716"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973"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437"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3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7"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191"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216"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本期转入固</w:t>
            </w:r>
            <w:r>
              <w:rPr>
                <w:rFonts w:ascii="宋体" w:hAnsi="宋体" w:cs="宋体" w:eastAsia="宋体" w:hint="default"/>
                <w:sz w:val="18"/>
                <w:szCs w:val="18"/>
              </w:rPr>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定资产金额</w:t>
            </w:r>
            <w:r>
              <w:rPr>
                <w:rFonts w:ascii="宋体" w:hAnsi="宋体" w:cs="宋体" w:eastAsia="宋体" w:hint="default"/>
                <w:sz w:val="18"/>
                <w:szCs w:val="18"/>
              </w:rPr>
            </w:r>
          </w:p>
        </w:tc>
        <w:tc>
          <w:tcPr>
            <w:tcW w:w="1276"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本期其他减</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少金额</w:t>
            </w:r>
            <w:r>
              <w:rPr>
                <w:rFonts w:ascii="宋体" w:hAnsi="宋体" w:cs="宋体" w:eastAsia="宋体" w:hint="default"/>
                <w:sz w:val="18"/>
                <w:szCs w:val="18"/>
              </w:rPr>
            </w:r>
          </w:p>
        </w:tc>
        <w:tc>
          <w:tcPr>
            <w:tcW w:w="1514"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86"/>
              <w:ind w:left="3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6" w:hRule="exact"/>
        </w:trPr>
        <w:tc>
          <w:tcPr>
            <w:tcW w:w="1716" w:type="dxa"/>
            <w:tcBorders>
              <w:top w:val="single" w:sz="2" w:space="0" w:color="000000"/>
              <w:left w:val="nil" w:sz="6" w:space="0" w:color="auto"/>
              <w:bottom w:val="nil" w:sz="6" w:space="0" w:color="auto"/>
              <w:right w:val="single" w:sz="4" w:space="0" w:color="000000"/>
            </w:tcBorders>
          </w:tcPr>
          <w:p>
            <w:pPr>
              <w:pStyle w:val="TableParagraph"/>
              <w:spacing w:line="240" w:lineRule="auto" w:before="27"/>
              <w:ind w:right="24"/>
              <w:jc w:val="center"/>
              <w:rPr>
                <w:rFonts w:ascii="宋体" w:hAnsi="宋体" w:cs="宋体" w:eastAsia="宋体" w:hint="default"/>
                <w:sz w:val="18"/>
                <w:szCs w:val="18"/>
              </w:rPr>
            </w:pPr>
            <w:r>
              <w:rPr>
                <w:rFonts w:ascii="宋体" w:hAnsi="宋体" w:cs="宋体" w:eastAsia="宋体" w:hint="default"/>
                <w:sz w:val="18"/>
                <w:szCs w:val="18"/>
              </w:rPr>
              <w:t>成都研发中心项目</w:t>
            </w:r>
          </w:p>
        </w:tc>
        <w:tc>
          <w:tcPr>
            <w:tcW w:w="973" w:type="dxa"/>
            <w:vMerge w:val="restart"/>
            <w:tcBorders>
              <w:top w:val="single" w:sz="2" w:space="0" w:color="000000"/>
              <w:left w:val="single" w:sz="4" w:space="0" w:color="000000"/>
              <w:right w:val="single" w:sz="4" w:space="0" w:color="000000"/>
            </w:tcBorders>
          </w:tcPr>
          <w:p>
            <w:pPr>
              <w:pStyle w:val="TableParagraph"/>
              <w:spacing w:line="240" w:lineRule="auto" w:before="29"/>
              <w:ind w:left="1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43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9"/>
              <w:ind w:left="379" w:right="0"/>
              <w:jc w:val="left"/>
              <w:rPr>
                <w:rFonts w:ascii="Times New Roman" w:hAnsi="Times New Roman" w:cs="Times New Roman" w:eastAsia="Times New Roman" w:hint="default"/>
                <w:sz w:val="18"/>
                <w:szCs w:val="18"/>
              </w:rPr>
            </w:pPr>
            <w:r>
              <w:rPr>
                <w:rFonts w:ascii="Times New Roman"/>
                <w:sz w:val="18"/>
              </w:rPr>
              <w:t>2,969,053.67</w:t>
            </w:r>
          </w:p>
        </w:tc>
        <w:tc>
          <w:tcPr>
            <w:tcW w:w="147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56,311,775.27</w:t>
            </w:r>
          </w:p>
        </w:tc>
        <w:tc>
          <w:tcPr>
            <w:tcW w:w="1216"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276"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514" w:type="dxa"/>
            <w:tcBorders>
              <w:top w:val="single" w:sz="2" w:space="0" w:color="000000"/>
              <w:left w:val="single" w:sz="4" w:space="0" w:color="000000"/>
              <w:bottom w:val="nil" w:sz="6" w:space="0" w:color="auto"/>
              <w:right w:val="nil" w:sz="6" w:space="0" w:color="auto"/>
            </w:tcBorders>
          </w:tcPr>
          <w:p>
            <w:pPr>
              <w:pStyle w:val="TableParagraph"/>
              <w:spacing w:line="240" w:lineRule="auto" w:before="69"/>
              <w:ind w:left="367" w:right="0"/>
              <w:jc w:val="left"/>
              <w:rPr>
                <w:rFonts w:ascii="Times New Roman" w:hAnsi="Times New Roman" w:cs="Times New Roman" w:eastAsia="Times New Roman" w:hint="default"/>
                <w:sz w:val="18"/>
                <w:szCs w:val="18"/>
              </w:rPr>
            </w:pPr>
            <w:r>
              <w:rPr>
                <w:rFonts w:ascii="Times New Roman"/>
                <w:sz w:val="18"/>
              </w:rPr>
              <w:t>59,280,828.94</w:t>
            </w:r>
          </w:p>
        </w:tc>
      </w:tr>
      <w:tr>
        <w:trPr>
          <w:trHeight w:val="356"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73" w:type="dxa"/>
            <w:vMerge/>
            <w:tcBorders>
              <w:left w:val="single" w:sz="4" w:space="0" w:color="000000"/>
              <w:bottom w:val="single" w:sz="12" w:space="0" w:color="000000"/>
              <w:right w:val="single" w:sz="4" w:space="0" w:color="000000"/>
            </w:tcBorders>
          </w:tcPr>
          <w:p>
            <w:pPr/>
          </w:p>
        </w:tc>
        <w:tc>
          <w:tcPr>
            <w:tcW w:w="14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379" w:right="0"/>
              <w:jc w:val="left"/>
              <w:rPr>
                <w:rFonts w:ascii="Times New Roman" w:hAnsi="Times New Roman" w:cs="Times New Roman" w:eastAsia="Times New Roman" w:hint="default"/>
                <w:sz w:val="18"/>
                <w:szCs w:val="18"/>
              </w:rPr>
            </w:pPr>
            <w:r>
              <w:rPr>
                <w:rFonts w:ascii="Times New Roman"/>
                <w:b/>
                <w:sz w:val="18"/>
              </w:rPr>
              <w:t>2,969,053.67</w:t>
            </w:r>
            <w:r>
              <w:rPr>
                <w:rFonts w:ascii="Times New Roman"/>
                <w:sz w:val="18"/>
              </w:rPr>
            </w:r>
          </w:p>
        </w:tc>
        <w:tc>
          <w:tcPr>
            <w:tcW w:w="14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56,311,775.27</w:t>
            </w:r>
            <w:r>
              <w:rPr>
                <w:rFonts w:ascii="Times New Roman"/>
                <w:spacing w:val="-1"/>
                <w:sz w:val="18"/>
              </w:rPr>
            </w:r>
          </w:p>
        </w:tc>
        <w:tc>
          <w:tcPr>
            <w:tcW w:w="1216" w:type="dxa"/>
            <w:vMerge/>
            <w:tcBorders>
              <w:left w:val="single" w:sz="4" w:space="0" w:color="000000"/>
              <w:bottom w:val="single" w:sz="12" w:space="0" w:color="000000"/>
              <w:right w:val="single" w:sz="4" w:space="0" w:color="000000"/>
            </w:tcBorders>
          </w:tcPr>
          <w:p>
            <w:pPr/>
          </w:p>
        </w:tc>
        <w:tc>
          <w:tcPr>
            <w:tcW w:w="1276" w:type="dxa"/>
            <w:vMerge/>
            <w:tcBorders>
              <w:left w:val="single" w:sz="4" w:space="0" w:color="000000"/>
              <w:bottom w:val="single" w:sz="12" w:space="0" w:color="000000"/>
              <w:right w:val="single" w:sz="4" w:space="0" w:color="000000"/>
            </w:tcBorders>
          </w:tcPr>
          <w:p>
            <w:pPr/>
          </w:p>
        </w:tc>
        <w:tc>
          <w:tcPr>
            <w:tcW w:w="151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left="367" w:right="0"/>
              <w:jc w:val="left"/>
              <w:rPr>
                <w:rFonts w:ascii="Times New Roman" w:hAnsi="Times New Roman" w:cs="Times New Roman" w:eastAsia="Times New Roman" w:hint="default"/>
                <w:sz w:val="18"/>
                <w:szCs w:val="18"/>
              </w:rPr>
            </w:pPr>
            <w:r>
              <w:rPr>
                <w:rFonts w:ascii="Times New Roman"/>
                <w:b/>
                <w:sz w:val="18"/>
              </w:rPr>
              <w:t>59,280,828.94</w:t>
            </w:r>
            <w:r>
              <w:rPr>
                <w:rFonts w:ascii="Times New Roman"/>
                <w:sz w:val="18"/>
              </w:rPr>
            </w:r>
          </w:p>
        </w:tc>
      </w:tr>
    </w:tbl>
    <w:p>
      <w:pPr>
        <w:spacing w:line="240" w:lineRule="auto" w:before="1"/>
        <w:rPr>
          <w:rFonts w:ascii="宋体" w:hAnsi="宋体" w:cs="宋体" w:eastAsia="宋体" w:hint="default"/>
          <w:b/>
          <w:bCs/>
          <w:sz w:val="9"/>
          <w:szCs w:val="9"/>
        </w:rPr>
      </w:pPr>
    </w:p>
    <w:p>
      <w:pPr>
        <w:pStyle w:val="BodyText"/>
        <w:spacing w:line="240" w:lineRule="auto" w:before="35"/>
        <w:ind w:left="574" w:right="0"/>
        <w:jc w:val="left"/>
      </w:pPr>
      <w:r>
        <w:rPr/>
        <w:pict>
          <v:group style="position:absolute;margin-left:56.700001pt;margin-top:-24.986279pt;width:479.8pt;height:.5pt;mso-position-horizontal-relative:page;mso-position-vertical-relative:paragraph;z-index:-1147456" coordorigin="1134,-500" coordsize="9596,10">
            <v:shape style="position:absolute;left:1134;top:-500;width:1697;height:10" type="#_x0000_t75" stroked="false">
              <v:imagedata r:id="rId296" o:title=""/>
            </v:shape>
            <v:shape style="position:absolute;left:2826;top:-500;width:978;height:10" type="#_x0000_t75" stroked="false">
              <v:imagedata r:id="rId297" o:title=""/>
            </v:shape>
            <v:shape style="position:absolute;left:3800;top:-500;width:2919;height:10" type="#_x0000_t75" stroked="false">
              <v:imagedata r:id="rId298" o:title=""/>
            </v:shape>
            <v:shape style="position:absolute;left:6714;top:-500;width:1220;height:10" type="#_x0000_t75" stroked="false">
              <v:imagedata r:id="rId299" o:title=""/>
            </v:shape>
            <v:shape style="position:absolute;left:7929;top:-500;width:2800;height:10" type="#_x0000_t75" stroked="false">
              <v:imagedata r:id="rId300" o:title=""/>
            </v:shape>
            <w10:wrap type="none"/>
          </v:group>
        </w:pict>
      </w:r>
      <w:r>
        <w:rPr/>
        <w:pict>
          <v:shape style="position:absolute;margin-left:156.380005pt;margin-top:43.593712pt;width:.484622pt;height:.7875pt;mso-position-horizontal-relative:page;mso-position-vertical-relative:paragraph;z-index:9544" type="#_x0000_t75" stroked="false">
            <v:imagedata r:id="rId26" o:title=""/>
          </v:shape>
        </w:pict>
      </w:r>
      <w:r>
        <w:rPr/>
        <w:pict>
          <v:shape style="position:absolute;margin-left:239.059998pt;margin-top:43.593712pt;width:.484622pt;height:.7875pt;mso-position-horizontal-relative:page;mso-position-vertical-relative:paragraph;z-index:9568" type="#_x0000_t75" stroked="false">
            <v:imagedata r:id="rId26" o:title=""/>
          </v:shape>
        </w:pict>
      </w:r>
      <w:r>
        <w:rPr/>
        <w:pict>
          <v:shape style="position:absolute;margin-left:288.700012pt;margin-top:43.593712pt;width:.484601pt;height:.7875pt;mso-position-horizontal-relative:page;mso-position-vertical-relative:paragraph;z-index:9592" type="#_x0000_t75" stroked="false">
            <v:imagedata r:id="rId26" o:title=""/>
          </v:shape>
        </w:pict>
      </w:r>
      <w:r>
        <w:rPr/>
        <w:pict>
          <v:shape style="position:absolute;margin-left:361.299988pt;margin-top:43.593712pt;width:.484632pt;height:.7875pt;mso-position-horizontal-relative:page;mso-position-vertical-relative:paragraph;z-index:9616" type="#_x0000_t75" stroked="false">
            <v:imagedata r:id="rId26" o:title=""/>
          </v:shape>
        </w:pict>
      </w:r>
      <w:r>
        <w:rPr/>
        <w:pict>
          <v:shape style="position:absolute;margin-left:432.179993pt;margin-top:43.593712pt;width:.484632pt;height:.7875pt;mso-position-horizontal-relative:page;mso-position-vertical-relative:paragraph;z-index:9640" type="#_x0000_t75" stroked="false">
            <v:imagedata r:id="rId26" o:title=""/>
          </v:shape>
        </w:pict>
      </w:r>
      <w:r>
        <w:rPr/>
        <w:pict>
          <v:shape style="position:absolute;margin-left:481.799988pt;margin-top:43.593712pt;width:.484632pt;height:.7875pt;mso-position-horizontal-relative:page;mso-position-vertical-relative:paragraph;z-index:9664" type="#_x0000_t75" stroked="false">
            <v:imagedata r:id="rId26" o:title=""/>
          </v:shape>
        </w:pict>
      </w:r>
      <w:r>
        <w:rPr/>
        <w:t>（续）</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013"/>
        <w:gridCol w:w="1654"/>
        <w:gridCol w:w="993"/>
        <w:gridCol w:w="1452"/>
        <w:gridCol w:w="1418"/>
        <w:gridCol w:w="992"/>
        <w:gridCol w:w="1100"/>
      </w:tblGrid>
      <w:tr>
        <w:trPr>
          <w:trHeight w:val="516" w:hRule="exact"/>
        </w:trPr>
        <w:tc>
          <w:tcPr>
            <w:tcW w:w="2013" w:type="dxa"/>
            <w:tcBorders>
              <w:top w:val="single" w:sz="12" w:space="0" w:color="000000"/>
              <w:left w:val="nil" w:sz="6" w:space="0" w:color="auto"/>
              <w:bottom w:val="nil" w:sz="6" w:space="0" w:color="auto"/>
              <w:right w:val="single" w:sz="4" w:space="0" w:color="000000"/>
            </w:tcBorders>
          </w:tcPr>
          <w:p>
            <w:pPr>
              <w:pStyle w:val="TableParagraph"/>
              <w:spacing w:line="197" w:lineRule="exact" w:before="86"/>
              <w:ind w:left="18"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p>
            <w:pPr>
              <w:pStyle w:val="TableParagraph"/>
              <w:tabs>
                <w:tab w:pos="2007" w:val="left" w:leader="none"/>
              </w:tabs>
              <w:spacing w:line="169" w:lineRule="exact"/>
              <w:ind w:left="14"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工程累计投入占</w:t>
            </w:r>
            <w:r>
              <w:rPr>
                <w:rFonts w:ascii="宋体" w:hAnsi="宋体" w:cs="宋体" w:eastAsia="宋体" w:hint="default"/>
                <w:sz w:val="18"/>
                <w:szCs w:val="18"/>
              </w:rPr>
            </w:r>
          </w:p>
          <w:p>
            <w:pPr>
              <w:pStyle w:val="TableParagraph"/>
              <w:tabs>
                <w:tab w:pos="310" w:val="left" w:leader="none"/>
                <w:tab w:pos="1994" w:val="left" w:leader="none"/>
              </w:tabs>
              <w:spacing w:line="248" w:lineRule="exact"/>
              <w:ind w:left="-10" w:right="-35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预算比例</w:t>
            </w:r>
            <w:r>
              <w:rPr>
                <w:rFonts w:ascii="Times New Roman" w:hAnsi="Times New Roman" w:cs="Times New Roman" w:eastAsia="Times New Roman" w:hint="default"/>
                <w:b/>
                <w:bCs/>
                <w:sz w:val="18"/>
                <w:szCs w:val="18"/>
                <w:u w:val="single" w:color="000000"/>
              </w:rPr>
              <w:t>(%)</w:t>
              <w:tab/>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tc>
        <w:tc>
          <w:tcPr>
            <w:tcW w:w="993" w:type="dxa"/>
            <w:vMerge w:val="restart"/>
            <w:tcBorders>
              <w:top w:val="single" w:sz="12" w:space="0" w:color="000000"/>
              <w:left w:val="single" w:sz="4" w:space="0" w:color="000000"/>
              <w:right w:val="single" w:sz="4" w:space="0" w:color="000000"/>
            </w:tcBorders>
          </w:tcPr>
          <w:p>
            <w:pPr>
              <w:pStyle w:val="TableParagraph"/>
              <w:spacing w:line="219"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p>
            <w:pPr>
              <w:pStyle w:val="TableParagraph"/>
              <w:tabs>
                <w:tab w:pos="1442" w:val="left" w:leader="none"/>
              </w:tabs>
              <w:spacing w:line="240" w:lineRule="auto" w:before="26"/>
              <w:ind w:left="341" w:right="-460"/>
              <w:jc w:val="left"/>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w:t>
              <w:tab/>
            </w:r>
            <w:r>
              <w:rPr>
                <w:rFonts w:ascii="Times New Roman"/>
                <w:b/>
                <w:sz w:val="18"/>
              </w:rPr>
            </w:r>
            <w:r>
              <w:rPr>
                <w:rFonts w:ascii="Times New Roman"/>
                <w:sz w:val="18"/>
              </w:rPr>
            </w:r>
          </w:p>
        </w:tc>
        <w:tc>
          <w:tcPr>
            <w:tcW w:w="1452"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hAnsi="宋体" w:cs="宋体" w:eastAsia="宋体" w:hint="default"/>
                <w:b/>
                <w:bCs/>
                <w:sz w:val="18"/>
                <w:szCs w:val="18"/>
              </w:rPr>
              <w:t>利息资本化累</w:t>
            </w:r>
            <w:r>
              <w:rPr>
                <w:rFonts w:ascii="宋体" w:hAnsi="宋体" w:cs="宋体" w:eastAsia="宋体" w:hint="default"/>
                <w:sz w:val="18"/>
                <w:szCs w:val="18"/>
              </w:rPr>
            </w:r>
          </w:p>
          <w:p>
            <w:pPr>
              <w:pStyle w:val="TableParagraph"/>
              <w:tabs>
                <w:tab w:pos="1703" w:val="left" w:leader="none"/>
              </w:tabs>
              <w:spacing w:line="234" w:lineRule="exact"/>
              <w:ind w:left="450" w:right="-262"/>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计金额</w:t>
              <w:tab/>
            </w:r>
            <w:r>
              <w:rPr>
                <w:rFonts w:ascii="宋体" w:hAnsi="宋体" w:cs="宋体" w:eastAsia="宋体" w:hint="default"/>
                <w:b/>
                <w:bCs/>
                <w:sz w:val="18"/>
                <w:szCs w:val="18"/>
              </w:rPr>
            </w:r>
            <w:r>
              <w:rPr>
                <w:rFonts w:ascii="宋体" w:hAnsi="宋体" w:cs="宋体" w:eastAsia="宋体" w:hint="default"/>
                <w:sz w:val="18"/>
                <w:szCs w:val="18"/>
              </w:rPr>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103" w:right="-141"/>
              <w:jc w:val="left"/>
              <w:rPr>
                <w:rFonts w:ascii="宋体" w:hAnsi="宋体" w:cs="宋体" w:eastAsia="宋体" w:hint="default"/>
                <w:sz w:val="18"/>
                <w:szCs w:val="18"/>
              </w:rPr>
            </w:pPr>
            <w:r>
              <w:rPr>
                <w:rFonts w:ascii="宋体" w:hAnsi="宋体" w:cs="宋体" w:eastAsia="宋体" w:hint="default"/>
                <w:b/>
                <w:bCs/>
                <w:spacing w:val="-9"/>
                <w:sz w:val="18"/>
                <w:szCs w:val="18"/>
              </w:rPr>
              <w:t>其中：本期利息</w:t>
            </w:r>
            <w:r>
              <w:rPr>
                <w:rFonts w:ascii="宋体" w:hAnsi="宋体" w:cs="宋体" w:eastAsia="宋体" w:hint="default"/>
                <w:spacing w:val="-9"/>
                <w:sz w:val="18"/>
                <w:szCs w:val="18"/>
              </w:rPr>
            </w:r>
          </w:p>
          <w:p>
            <w:pPr>
              <w:pStyle w:val="TableParagraph"/>
              <w:tabs>
                <w:tab w:pos="1548" w:val="left" w:leader="none"/>
              </w:tabs>
              <w:spacing w:line="234" w:lineRule="exact"/>
              <w:ind w:left="251" w:right="-141"/>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资本化金额</w:t>
              <w:tab/>
            </w:r>
            <w:r>
              <w:rPr>
                <w:rFonts w:ascii="宋体" w:hAnsi="宋体" w:cs="宋体" w:eastAsia="宋体" w:hint="default"/>
                <w:b/>
                <w:bCs/>
                <w:sz w:val="18"/>
                <w:szCs w:val="18"/>
              </w:rPr>
            </w:r>
            <w:r>
              <w:rPr>
                <w:rFonts w:ascii="宋体" w:hAnsi="宋体" w:cs="宋体" w:eastAsia="宋体" w:hint="default"/>
                <w:sz w:val="18"/>
                <w:szCs w:val="18"/>
              </w:rPr>
            </w:r>
          </w:p>
        </w:tc>
        <w:tc>
          <w:tcPr>
            <w:tcW w:w="992"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130" w:right="-194"/>
              <w:jc w:val="left"/>
              <w:rPr>
                <w:rFonts w:ascii="宋体" w:hAnsi="宋体" w:cs="宋体" w:eastAsia="宋体" w:hint="default"/>
                <w:sz w:val="18"/>
                <w:szCs w:val="18"/>
              </w:rPr>
            </w:pPr>
            <w:r>
              <w:rPr>
                <w:rFonts w:ascii="宋体" w:hAnsi="宋体" w:cs="宋体" w:eastAsia="宋体" w:hint="default"/>
                <w:b/>
                <w:bCs/>
                <w:sz w:val="18"/>
                <w:szCs w:val="18"/>
              </w:rPr>
              <w:t>本期利息</w:t>
            </w:r>
            <w:r>
              <w:rPr>
                <w:rFonts w:ascii="宋体" w:hAnsi="宋体" w:cs="宋体" w:eastAsia="宋体" w:hint="default"/>
                <w:sz w:val="18"/>
                <w:szCs w:val="18"/>
              </w:rPr>
            </w:r>
          </w:p>
          <w:p>
            <w:pPr>
              <w:pStyle w:val="TableParagraph"/>
              <w:tabs>
                <w:tab w:pos="1175" w:val="left" w:leader="none"/>
              </w:tabs>
              <w:spacing w:line="234" w:lineRule="exact"/>
              <w:ind w:left="130" w:right="-194"/>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资本化率</w:t>
              <w:tab/>
            </w:r>
            <w:r>
              <w:rPr>
                <w:rFonts w:ascii="宋体" w:hAnsi="宋体" w:cs="宋体" w:eastAsia="宋体" w:hint="default"/>
                <w:b/>
                <w:bCs/>
                <w:sz w:val="18"/>
                <w:szCs w:val="18"/>
              </w:rPr>
            </w:r>
            <w:r>
              <w:rPr>
                <w:rFonts w:ascii="宋体" w:hAnsi="宋体" w:cs="宋体" w:eastAsia="宋体" w:hint="default"/>
                <w:sz w:val="18"/>
                <w:szCs w:val="18"/>
              </w:rPr>
            </w:r>
          </w:p>
        </w:tc>
        <w:tc>
          <w:tcPr>
            <w:tcW w:w="1100" w:type="dxa"/>
            <w:tcBorders>
              <w:top w:val="single" w:sz="12" w:space="0" w:color="000000"/>
              <w:left w:val="single" w:sz="4" w:space="0" w:color="000000"/>
              <w:bottom w:val="nil" w:sz="6" w:space="0" w:color="auto"/>
              <w:right w:val="nil" w:sz="6" w:space="0" w:color="auto"/>
            </w:tcBorders>
          </w:tcPr>
          <w:p>
            <w:pPr>
              <w:pStyle w:val="TableParagraph"/>
              <w:tabs>
                <w:tab w:pos="1095" w:val="left" w:leader="none"/>
              </w:tabs>
              <w:spacing w:line="240" w:lineRule="auto" w:before="86"/>
              <w:ind w:left="183"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资金来源</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22" w:hRule="exact"/>
        </w:trPr>
        <w:tc>
          <w:tcPr>
            <w:tcW w:w="2013"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9.93</w:t>
            </w:r>
          </w:p>
        </w:tc>
        <w:tc>
          <w:tcPr>
            <w:tcW w:w="993" w:type="dxa"/>
            <w:vMerge/>
            <w:tcBorders>
              <w:left w:val="single" w:sz="4" w:space="0" w:color="000000"/>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1,868,291.87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1,868,291.87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413" w:right="0"/>
              <w:jc w:val="left"/>
              <w:rPr>
                <w:rFonts w:ascii="Times New Roman" w:hAnsi="Times New Roman" w:cs="Times New Roman" w:eastAsia="Times New Roman" w:hint="default"/>
                <w:sz w:val="20"/>
                <w:szCs w:val="20"/>
              </w:rPr>
            </w:pPr>
            <w:r>
              <w:rPr>
                <w:rFonts w:ascii="Times New Roman"/>
                <w:sz w:val="20"/>
              </w:rPr>
              <w:t>100%</w:t>
            </w:r>
          </w:p>
        </w:tc>
        <w:tc>
          <w:tcPr>
            <w:tcW w:w="1100" w:type="dxa"/>
            <w:tcBorders>
              <w:top w:val="nil" w:sz="6" w:space="0" w:color="auto"/>
              <w:left w:val="single" w:sz="4" w:space="0" w:color="000000"/>
              <w:bottom w:val="nil" w:sz="6" w:space="0" w:color="auto"/>
              <w:right w:val="nil" w:sz="6" w:space="0" w:color="auto"/>
            </w:tcBorders>
          </w:tcPr>
          <w:p>
            <w:pPr>
              <w:pStyle w:val="TableParagraph"/>
              <w:spacing w:line="235" w:lineRule="exact"/>
              <w:ind w:left="364"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58" w:hRule="exact"/>
        </w:trPr>
        <w:tc>
          <w:tcPr>
            <w:tcW w:w="2013"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4" w:type="dxa"/>
            <w:tcBorders>
              <w:top w:val="nil" w:sz="6" w:space="0" w:color="auto"/>
              <w:left w:val="single" w:sz="4" w:space="0" w:color="000000"/>
              <w:bottom w:val="single" w:sz="12" w:space="0" w:color="000000"/>
              <w:right w:val="single" w:sz="4" w:space="0" w:color="000000"/>
            </w:tcBorders>
          </w:tcPr>
          <w:p>
            <w:pPr/>
          </w:p>
        </w:tc>
        <w:tc>
          <w:tcPr>
            <w:tcW w:w="993" w:type="dxa"/>
            <w:vMerge/>
            <w:tcBorders>
              <w:left w:val="single" w:sz="4" w:space="0" w:color="000000"/>
              <w:bottom w:val="single" w:sz="12" w:space="0" w:color="000000"/>
              <w:right w:val="single" w:sz="4" w:space="0" w:color="000000"/>
            </w:tcBorders>
          </w:tcPr>
          <w:p>
            <w:pPr/>
          </w:p>
        </w:tc>
        <w:tc>
          <w:tcPr>
            <w:tcW w:w="14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1,868,291.87</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1,868,291.87</w:t>
            </w:r>
          </w:p>
        </w:tc>
        <w:tc>
          <w:tcPr>
            <w:tcW w:w="992" w:type="dxa"/>
            <w:tcBorders>
              <w:top w:val="nil" w:sz="6" w:space="0" w:color="auto"/>
              <w:left w:val="single" w:sz="4" w:space="0" w:color="000000"/>
              <w:bottom w:val="single" w:sz="12" w:space="0" w:color="000000"/>
              <w:right w:val="single" w:sz="4" w:space="0" w:color="000000"/>
            </w:tcBorders>
          </w:tcPr>
          <w:p>
            <w:pPr/>
          </w:p>
        </w:tc>
        <w:tc>
          <w:tcPr>
            <w:tcW w:w="1100"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1"/>
          <w:szCs w:val="11"/>
        </w:rPr>
      </w:pPr>
    </w:p>
    <w:p>
      <w:pPr>
        <w:pStyle w:val="Heading4"/>
        <w:spacing w:line="506" w:lineRule="auto"/>
        <w:ind w:right="9059" w:firstLine="6"/>
        <w:jc w:val="left"/>
        <w:rPr>
          <w:b w:val="0"/>
          <w:bCs w:val="0"/>
        </w:rPr>
      </w:pPr>
      <w:r>
        <w:rPr/>
        <w:pict>
          <v:group style="position:absolute;margin-left:56.700001pt;margin-top:-26.726295pt;width:480.4pt;height:.5pt;mso-position-horizontal-relative:page;mso-position-vertical-relative:paragraph;z-index:-1147288" coordorigin="1134,-535" coordsize="9608,10">
            <v:shape style="position:absolute;left:1134;top:-535;width:1994;height:10" type="#_x0000_t75" stroked="false">
              <v:imagedata r:id="rId301" o:title=""/>
            </v:shape>
            <v:shape style="position:absolute;left:3123;top:-535;width:2651;height:10" type="#_x0000_t75" stroked="false">
              <v:imagedata r:id="rId302" o:title=""/>
            </v:shape>
            <v:shape style="position:absolute;left:5769;top:-535;width:1457;height:10" type="#_x0000_t75" stroked="false">
              <v:imagedata r:id="rId303" o:title=""/>
            </v:shape>
            <v:shape style="position:absolute;left:7221;top:-535;width:3520;height:10" type="#_x0000_t75" stroked="false">
              <v:imagedata r:id="rId304" o:title=""/>
            </v:shape>
            <w10:wrap type="none"/>
          </v:group>
        </w:pict>
      </w:r>
      <w:r>
        <w:rPr/>
        <w:pict>
          <v:shape style="position:absolute;margin-left:56.700001pt;margin-top:48.113686pt;width:475pt;height:326.45pt;mso-position-horizontal-relative:page;mso-position-vertical-relative:paragraph;z-index:9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2"/>
                    <w:gridCol w:w="1154"/>
                    <w:gridCol w:w="1224"/>
                    <w:gridCol w:w="1003"/>
                    <w:gridCol w:w="1079"/>
                    <w:gridCol w:w="1155"/>
                    <w:gridCol w:w="1004"/>
                    <w:gridCol w:w="1288"/>
                  </w:tblGrid>
                  <w:tr>
                    <w:trPr>
                      <w:trHeight w:val="370" w:hRule="exact"/>
                    </w:trPr>
                    <w:tc>
                      <w:tcPr>
                        <w:tcW w:w="1592"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left="5"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195" w:right="0"/>
                          <w:jc w:val="left"/>
                          <w:rPr>
                            <w:rFonts w:ascii="宋体" w:hAnsi="宋体" w:cs="宋体" w:eastAsia="宋体" w:hint="default"/>
                            <w:sz w:val="15"/>
                            <w:szCs w:val="15"/>
                          </w:rPr>
                        </w:pPr>
                        <w:r>
                          <w:rPr>
                            <w:rFonts w:ascii="宋体" w:hAnsi="宋体" w:cs="宋体" w:eastAsia="宋体" w:hint="default"/>
                            <w:b/>
                            <w:bCs/>
                            <w:sz w:val="15"/>
                            <w:szCs w:val="15"/>
                          </w:rPr>
                          <w:t>土地使用权</w:t>
                        </w:r>
                        <w:r>
                          <w:rPr>
                            <w:rFonts w:ascii="宋体" w:hAnsi="宋体" w:cs="宋体" w:eastAsia="宋体" w:hint="default"/>
                            <w:sz w:val="15"/>
                            <w:szCs w:val="15"/>
                          </w:rPr>
                        </w:r>
                      </w:p>
                    </w:tc>
                    <w:tc>
                      <w:tcPr>
                        <w:tcW w:w="12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软件</w:t>
                        </w:r>
                        <w:r>
                          <w:rPr>
                            <w:rFonts w:ascii="宋体" w:hAnsi="宋体" w:cs="宋体" w:eastAsia="宋体" w:hint="default"/>
                            <w:sz w:val="15"/>
                            <w:szCs w:val="15"/>
                          </w:rPr>
                        </w:r>
                      </w:p>
                    </w:tc>
                    <w:tc>
                      <w:tcPr>
                        <w:tcW w:w="10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商标</w:t>
                        </w:r>
                        <w:r>
                          <w:rPr>
                            <w:rFonts w:ascii="宋体" w:hAnsi="宋体" w:cs="宋体" w:eastAsia="宋体" w:hint="default"/>
                            <w:sz w:val="15"/>
                            <w:szCs w:val="15"/>
                          </w:rPr>
                        </w:r>
                      </w:p>
                    </w:tc>
                    <w:tc>
                      <w:tcPr>
                        <w:tcW w:w="107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232" w:right="0"/>
                          <w:jc w:val="left"/>
                          <w:rPr>
                            <w:rFonts w:ascii="宋体" w:hAnsi="宋体" w:cs="宋体" w:eastAsia="宋体" w:hint="default"/>
                            <w:sz w:val="15"/>
                            <w:szCs w:val="15"/>
                          </w:rPr>
                        </w:pPr>
                        <w:r>
                          <w:rPr>
                            <w:rFonts w:ascii="宋体" w:hAnsi="宋体" w:cs="宋体" w:eastAsia="宋体" w:hint="default"/>
                            <w:b/>
                            <w:bCs/>
                            <w:sz w:val="15"/>
                            <w:szCs w:val="15"/>
                          </w:rPr>
                          <w:t>专利技术</w:t>
                        </w:r>
                        <w:r>
                          <w:rPr>
                            <w:rFonts w:ascii="宋体" w:hAnsi="宋体" w:cs="宋体" w:eastAsia="宋体" w:hint="default"/>
                            <w:sz w:val="15"/>
                            <w:szCs w:val="15"/>
                          </w:rPr>
                        </w:r>
                      </w:p>
                    </w:tc>
                    <w:tc>
                      <w:tcPr>
                        <w:tcW w:w="115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left="195" w:right="0"/>
                          <w:jc w:val="left"/>
                          <w:rPr>
                            <w:rFonts w:ascii="宋体" w:hAnsi="宋体" w:cs="宋体" w:eastAsia="宋体" w:hint="default"/>
                            <w:sz w:val="15"/>
                            <w:szCs w:val="15"/>
                          </w:rPr>
                        </w:pPr>
                        <w:r>
                          <w:rPr>
                            <w:rFonts w:ascii="宋体" w:hAnsi="宋体" w:cs="宋体" w:eastAsia="宋体" w:hint="default"/>
                            <w:b/>
                            <w:bCs/>
                            <w:sz w:val="15"/>
                            <w:szCs w:val="15"/>
                          </w:rPr>
                          <w:t>非专利技术</w:t>
                        </w:r>
                        <w:r>
                          <w:rPr>
                            <w:rFonts w:ascii="宋体" w:hAnsi="宋体" w:cs="宋体" w:eastAsia="宋体" w:hint="default"/>
                            <w:sz w:val="15"/>
                            <w:szCs w:val="15"/>
                          </w:rPr>
                        </w:r>
                      </w:p>
                    </w:tc>
                    <w:tc>
                      <w:tcPr>
                        <w:tcW w:w="10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专用使用权</w:t>
                        </w:r>
                        <w:r>
                          <w:rPr>
                            <w:rFonts w:ascii="宋体" w:hAnsi="宋体" w:cs="宋体" w:eastAsia="宋体" w:hint="default"/>
                            <w:sz w:val="15"/>
                            <w:szCs w:val="15"/>
                          </w:rPr>
                        </w:r>
                      </w:p>
                    </w:tc>
                    <w:tc>
                      <w:tcPr>
                        <w:tcW w:w="1288"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256"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110" w:hRule="exact"/>
                    </w:trPr>
                    <w:tc>
                      <w:tcPr>
                        <w:tcW w:w="159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101,659,867.71</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5"/>
                            <w:szCs w:val="15"/>
                          </w:rPr>
                        </w:pPr>
                        <w:r>
                          <w:rPr>
                            <w:rFonts w:ascii="Times New Roman"/>
                            <w:spacing w:val="-1"/>
                            <w:sz w:val="15"/>
                          </w:rPr>
                          <w:t>28,817,383.44</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5"/>
                            <w:szCs w:val="15"/>
                          </w:rPr>
                        </w:pPr>
                        <w:r>
                          <w:rPr>
                            <w:rFonts w:ascii="Times New Roman"/>
                            <w:sz w:val="15"/>
                          </w:rPr>
                          <w:t>3,800,000.00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18,534,636.72</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495,971,301.67</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1,160,000.00</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5"/>
                            <w:szCs w:val="15"/>
                          </w:rPr>
                        </w:pPr>
                        <w:r>
                          <w:rPr>
                            <w:rFonts w:ascii="Times New Roman"/>
                            <w:spacing w:val="-1"/>
                            <w:sz w:val="15"/>
                          </w:rPr>
                          <w:t>649,943,189.54</w:t>
                        </w:r>
                      </w:p>
                    </w:tc>
                  </w:tr>
                  <w:tr>
                    <w:trPr>
                      <w:trHeight w:val="361"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5"/>
                            <w:szCs w:val="15"/>
                          </w:rPr>
                        </w:pPr>
                        <w:r>
                          <w:rPr>
                            <w:rFonts w:ascii="Times New Roman"/>
                            <w:spacing w:val="-1"/>
                            <w:sz w:val="15"/>
                          </w:rPr>
                          <w:t>12,667,096.36</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349,824,628.69</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5"/>
                            <w:szCs w:val="15"/>
                          </w:rPr>
                        </w:pPr>
                        <w:r>
                          <w:rPr>
                            <w:rFonts w:ascii="Times New Roman"/>
                            <w:spacing w:val="-1"/>
                            <w:sz w:val="15"/>
                          </w:rPr>
                          <w:t>362,491,725.05</w:t>
                        </w:r>
                      </w:p>
                    </w:tc>
                  </w:tr>
                  <w:tr>
                    <w:trPr>
                      <w:trHeight w:val="361"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购置</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444,248.02</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5"/>
                            <w:szCs w:val="15"/>
                          </w:rPr>
                        </w:pPr>
                        <w:r>
                          <w:rPr>
                            <w:rFonts w:ascii="Times New Roman"/>
                            <w:spacing w:val="-1"/>
                            <w:sz w:val="15"/>
                          </w:rPr>
                          <w:t>444,248.02</w:t>
                        </w:r>
                      </w:p>
                    </w:tc>
                  </w:tr>
                  <w:tr>
                    <w:trPr>
                      <w:trHeight w:val="361"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内部研发</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5"/>
                            <w:szCs w:val="15"/>
                          </w:rPr>
                        </w:pPr>
                        <w:r>
                          <w:rPr>
                            <w:rFonts w:ascii="Times New Roman"/>
                            <w:spacing w:val="-1"/>
                            <w:sz w:val="15"/>
                          </w:rPr>
                          <w:t>12,222,848.34</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349,824,628.69</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5"/>
                            <w:szCs w:val="15"/>
                          </w:rPr>
                        </w:pPr>
                        <w:r>
                          <w:rPr>
                            <w:rFonts w:ascii="Times New Roman"/>
                            <w:spacing w:val="-1"/>
                            <w:sz w:val="15"/>
                          </w:rPr>
                          <w:t>362,047,477.03</w:t>
                        </w:r>
                      </w:p>
                    </w:tc>
                  </w:tr>
                  <w:tr>
                    <w:trPr>
                      <w:trHeight w:val="361"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775,011.68</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26,120.00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21,653,995.58</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5"/>
                            <w:szCs w:val="15"/>
                          </w:rPr>
                        </w:pPr>
                        <w:r>
                          <w:rPr>
                            <w:rFonts w:ascii="Times New Roman"/>
                            <w:spacing w:val="-1"/>
                            <w:sz w:val="15"/>
                          </w:rPr>
                          <w:t>22,455,127.26</w:t>
                        </w:r>
                      </w:p>
                    </w:tc>
                  </w:tr>
                  <w:tr>
                    <w:trPr>
                      <w:trHeight w:val="260"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449,501.68</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26,120.00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5"/>
                            <w:szCs w:val="15"/>
                          </w:rPr>
                        </w:pPr>
                        <w:r>
                          <w:rPr>
                            <w:rFonts w:ascii="Times New Roman"/>
                            <w:spacing w:val="-1"/>
                            <w:sz w:val="15"/>
                          </w:rPr>
                          <w:t>475,621.68</w:t>
                        </w:r>
                      </w:p>
                    </w:tc>
                  </w:tr>
                  <w:tr>
                    <w:trPr>
                      <w:trHeight w:val="103" w:hRule="exact"/>
                    </w:trPr>
                    <w:tc>
                      <w:tcPr>
                        <w:tcW w:w="159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372"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企业合并范围变动</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325,510.00</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21,653,995.58</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5"/>
                            <w:szCs w:val="15"/>
                          </w:rPr>
                        </w:pPr>
                        <w:r>
                          <w:rPr>
                            <w:rFonts w:ascii="Times New Roman"/>
                            <w:spacing w:val="-1"/>
                            <w:sz w:val="15"/>
                          </w:rPr>
                          <w:t>21,979,505.58</w:t>
                        </w:r>
                      </w:p>
                    </w:tc>
                  </w:tr>
                  <w:tr>
                    <w:trPr>
                      <w:trHeight w:val="353"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357"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5"/>
                            <w:szCs w:val="15"/>
                          </w:rPr>
                        </w:pPr>
                        <w:r>
                          <w:rPr>
                            <w:rFonts w:ascii="Times New Roman"/>
                            <w:spacing w:val="-1"/>
                            <w:sz w:val="15"/>
                          </w:rPr>
                          <w:t>101,659,867.71</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5"/>
                            <w:szCs w:val="15"/>
                          </w:rPr>
                        </w:pPr>
                        <w:r>
                          <w:rPr>
                            <w:rFonts w:ascii="Times New Roman"/>
                            <w:spacing w:val="-1"/>
                            <w:sz w:val="15"/>
                          </w:rPr>
                          <w:t>40,709,468.12</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5"/>
                            <w:szCs w:val="15"/>
                          </w:rPr>
                        </w:pPr>
                        <w:r>
                          <w:rPr>
                            <w:rFonts w:ascii="Times New Roman"/>
                            <w:sz w:val="15"/>
                          </w:rPr>
                          <w:t>3,800,000.00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5"/>
                            <w:szCs w:val="15"/>
                          </w:rPr>
                        </w:pPr>
                        <w:r>
                          <w:rPr>
                            <w:rFonts w:ascii="Times New Roman"/>
                            <w:spacing w:val="-1"/>
                            <w:sz w:val="15"/>
                          </w:rPr>
                          <w:t>18,508,516.72</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5"/>
                            <w:szCs w:val="15"/>
                          </w:rPr>
                        </w:pPr>
                        <w:r>
                          <w:rPr>
                            <w:rFonts w:ascii="Times New Roman"/>
                            <w:spacing w:val="-1"/>
                            <w:sz w:val="15"/>
                          </w:rPr>
                          <w:t>824,141,934.78</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5"/>
                            <w:szCs w:val="15"/>
                          </w:rPr>
                        </w:pPr>
                        <w:r>
                          <w:rPr>
                            <w:rFonts w:ascii="Times New Roman"/>
                            <w:sz w:val="15"/>
                          </w:rPr>
                          <w:t>1,160,000.00</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5"/>
                            <w:szCs w:val="15"/>
                          </w:rPr>
                        </w:pPr>
                        <w:r>
                          <w:rPr>
                            <w:rFonts w:ascii="Times New Roman"/>
                            <w:spacing w:val="-1"/>
                            <w:sz w:val="15"/>
                          </w:rPr>
                          <w:t>989,979,787.33</w:t>
                        </w:r>
                      </w:p>
                    </w:tc>
                  </w:tr>
                  <w:tr>
                    <w:trPr>
                      <w:trHeight w:val="356"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365"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9,766,882.38</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spacing w:val="-1"/>
                            <w:sz w:val="15"/>
                          </w:rPr>
                          <w:t>14,077,388.17</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5"/>
                            <w:szCs w:val="15"/>
                          </w:rPr>
                        </w:pPr>
                        <w:r>
                          <w:rPr>
                            <w:rFonts w:ascii="Times New Roman"/>
                            <w:sz w:val="15"/>
                          </w:rPr>
                          <w:t>1,045,000.08</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10,087,557.92</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spacing w:val="-1"/>
                            <w:sz w:val="15"/>
                          </w:rPr>
                          <w:t>134,674,129.81</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5"/>
                            <w:szCs w:val="15"/>
                          </w:rPr>
                        </w:pPr>
                        <w:r>
                          <w:rPr>
                            <w:rFonts w:ascii="Times New Roman"/>
                            <w:sz w:val="15"/>
                          </w:rPr>
                          <w:t>599,333.31</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5"/>
                            <w:szCs w:val="15"/>
                          </w:rPr>
                        </w:pPr>
                        <w:r>
                          <w:rPr>
                            <w:rFonts w:ascii="Times New Roman"/>
                            <w:spacing w:val="-1"/>
                            <w:sz w:val="15"/>
                          </w:rPr>
                          <w:t>170,250,291.67</w:t>
                        </w:r>
                      </w:p>
                    </w:tc>
                  </w:tr>
                  <w:tr>
                    <w:trPr>
                      <w:trHeight w:val="260"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2,118,693.36</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3,456,209.32</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13" w:right="0"/>
                          <w:jc w:val="center"/>
                          <w:rPr>
                            <w:rFonts w:ascii="Times New Roman" w:hAnsi="Times New Roman" w:cs="Times New Roman" w:eastAsia="Times New Roman" w:hint="default"/>
                            <w:sz w:val="15"/>
                            <w:szCs w:val="15"/>
                          </w:rPr>
                        </w:pPr>
                        <w:r>
                          <w:rPr>
                            <w:rFonts w:ascii="Times New Roman"/>
                            <w:sz w:val="15"/>
                          </w:rPr>
                          <w:t>380,000.04</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3,693,033.83</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96,710,400.20</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5"/>
                            <w:szCs w:val="15"/>
                          </w:rPr>
                        </w:pPr>
                        <w:r>
                          <w:rPr>
                            <w:rFonts w:ascii="Times New Roman"/>
                            <w:spacing w:val="-1"/>
                            <w:sz w:val="15"/>
                          </w:rPr>
                          <w:t>106,358,336.75</w:t>
                        </w:r>
                      </w:p>
                    </w:tc>
                  </w:tr>
                  <w:tr>
                    <w:trPr>
                      <w:trHeight w:val="103" w:hRule="exact"/>
                    </w:trPr>
                    <w:tc>
                      <w:tcPr>
                        <w:tcW w:w="159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r>
                  <w:tr>
                    <w:trPr>
                      <w:trHeight w:val="360"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2,118,693.36</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3,456,209.32</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13" w:right="0"/>
                          <w:jc w:val="center"/>
                          <w:rPr>
                            <w:rFonts w:ascii="Times New Roman" w:hAnsi="Times New Roman" w:cs="Times New Roman" w:eastAsia="Times New Roman" w:hint="default"/>
                            <w:sz w:val="15"/>
                            <w:szCs w:val="15"/>
                          </w:rPr>
                        </w:pPr>
                        <w:r>
                          <w:rPr>
                            <w:rFonts w:ascii="Times New Roman"/>
                            <w:sz w:val="15"/>
                          </w:rPr>
                          <w:t>380,000.04</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5"/>
                            <w:szCs w:val="15"/>
                          </w:rPr>
                        </w:pPr>
                        <w:r>
                          <w:rPr>
                            <w:rFonts w:ascii="Times New Roman"/>
                            <w:spacing w:val="-1"/>
                            <w:sz w:val="15"/>
                          </w:rPr>
                          <w:t>3,693,033.83</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5"/>
                            <w:szCs w:val="15"/>
                          </w:rPr>
                        </w:pPr>
                        <w:r>
                          <w:rPr>
                            <w:rFonts w:ascii="Times New Roman"/>
                            <w:spacing w:val="-1"/>
                            <w:sz w:val="15"/>
                          </w:rPr>
                          <w:t>96,710,400.20</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5"/>
                            <w:szCs w:val="15"/>
                          </w:rPr>
                        </w:pPr>
                        <w:r>
                          <w:rPr>
                            <w:rFonts w:ascii="Times New Roman"/>
                            <w:spacing w:val="-1"/>
                            <w:sz w:val="15"/>
                          </w:rPr>
                          <w:t>106,358,336.75</w:t>
                        </w:r>
                      </w:p>
                    </w:tc>
                  </w:tr>
                  <w:tr>
                    <w:trPr>
                      <w:trHeight w:val="361"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131,456.96</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14,550.87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9,449,016.93</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5"/>
                            <w:szCs w:val="15"/>
                          </w:rPr>
                        </w:pPr>
                        <w:r>
                          <w:rPr>
                            <w:rFonts w:ascii="Times New Roman"/>
                            <w:spacing w:val="-1"/>
                            <w:sz w:val="15"/>
                          </w:rPr>
                          <w:t>9,595,024.76</w:t>
                        </w:r>
                      </w:p>
                    </w:tc>
                  </w:tr>
                  <w:tr>
                    <w:trPr>
                      <w:trHeight w:val="365"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5"/>
                            <w:szCs w:val="15"/>
                          </w:rPr>
                        </w:pPr>
                        <w:r>
                          <w:rPr>
                            <w:rFonts w:ascii="Times New Roman"/>
                            <w:spacing w:val="-1"/>
                            <w:sz w:val="15"/>
                          </w:rPr>
                          <w:t>41,588.04</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5"/>
                            <w:szCs w:val="15"/>
                          </w:rPr>
                        </w:pPr>
                        <w:r>
                          <w:rPr>
                            <w:rFonts w:ascii="Times New Roman"/>
                            <w:spacing w:val="-1"/>
                            <w:sz w:val="15"/>
                          </w:rPr>
                          <w:t>14,550.87</w:t>
                        </w: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5"/>
                            <w:szCs w:val="15"/>
                          </w:rPr>
                        </w:pPr>
                        <w:r>
                          <w:rPr>
                            <w:rFonts w:ascii="Times New Roman"/>
                            <w:spacing w:val="-1"/>
                            <w:sz w:val="15"/>
                          </w:rPr>
                          <w:t>56,138.91</w:t>
                        </w:r>
                      </w:p>
                    </w:tc>
                  </w:tr>
                  <w:tr>
                    <w:trPr>
                      <w:trHeight w:val="359" w:hRule="exact"/>
                    </w:trPr>
                    <w:tc>
                      <w:tcPr>
                        <w:tcW w:w="159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企业合并范围变动</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2"/>
                          <w:jc w:val="right"/>
                          <w:rPr>
                            <w:rFonts w:ascii="Times New Roman" w:hAnsi="Times New Roman" w:cs="Times New Roman" w:eastAsia="Times New Roman" w:hint="default"/>
                            <w:sz w:val="15"/>
                            <w:szCs w:val="15"/>
                          </w:rPr>
                        </w:pPr>
                        <w:r>
                          <w:rPr>
                            <w:rFonts w:ascii="Times New Roman"/>
                            <w:spacing w:val="-1"/>
                            <w:sz w:val="15"/>
                          </w:rPr>
                          <w:t>89,868.92</w:t>
                        </w: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5"/>
                            <w:szCs w:val="15"/>
                          </w:rPr>
                        </w:pPr>
                        <w:r>
                          <w:rPr>
                            <w:rFonts w:ascii="Times New Roman"/>
                            <w:spacing w:val="-1"/>
                            <w:sz w:val="15"/>
                          </w:rPr>
                          <w:t>9,449,016.93</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5"/>
                            <w:szCs w:val="15"/>
                          </w:rPr>
                        </w:pPr>
                        <w:r>
                          <w:rPr>
                            <w:rFonts w:ascii="Times New Roman"/>
                            <w:spacing w:val="-1"/>
                            <w:sz w:val="15"/>
                          </w:rPr>
                          <w:t>9,538,885.85</w:t>
                        </w:r>
                      </w:p>
                    </w:tc>
                  </w:tr>
                </w:tbl>
                <w:p>
                  <w:pPr/>
                </w:p>
              </w:txbxContent>
            </v:textbox>
            <w10:wrap type="none"/>
          </v:shape>
        </w:pict>
      </w:r>
      <w:bookmarkStart w:name="（十一） 无形资产" w:id="202"/>
      <w:bookmarkEnd w:id="202"/>
      <w:r>
        <w:rPr>
          <w:b w:val="0"/>
          <w:bCs w:val="0"/>
        </w:rPr>
      </w:r>
      <w:r>
        <w:rPr/>
        <w:t>（十一）无形资产</w:t>
      </w:r>
      <w:r>
        <w:rPr>
          <w:spacing w:val="1"/>
          <w:w w:val="99"/>
        </w:rPr>
        <w:t> </w:t>
      </w:r>
      <w:r>
        <w:rPr>
          <w:rFonts w:ascii="宋体" w:hAnsi="宋体" w:cs="宋体" w:eastAsia="宋体" w:hint="default"/>
          <w:color w:val="212121"/>
        </w:rPr>
        <w:t>1</w:t>
      </w:r>
      <w:r>
        <w:rPr>
          <w:color w:val="212121"/>
        </w:rPr>
        <w:t>、</w:t>
      </w:r>
      <w:r>
        <w:rPr/>
        <w:t>无形资产情况</w:t>
      </w:r>
      <w:r>
        <w:rPr>
          <w:b w:val="0"/>
          <w:bCs w:val="0"/>
        </w:rPr>
      </w:r>
    </w:p>
    <w:p>
      <w:pPr>
        <w:spacing w:line="240" w:lineRule="auto" w:before="10"/>
        <w:rPr>
          <w:rFonts w:ascii="宋体" w:hAnsi="宋体" w:cs="宋体" w:eastAsia="宋体" w:hint="default"/>
          <w:b/>
          <w:bCs/>
          <w:sz w:val="16"/>
          <w:szCs w:val="1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10" w:lineRule="exact"/>
        <w:ind w:left="15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75pt;height:5.55pt;mso-position-horizontal-relative:char;mso-position-vertical-relative:line" coordorigin="0,0" coordsize="9500,111">
            <v:shape style="position:absolute;left:0;top:0;width:1606;height:110" type="#_x0000_t75" stroked="false">
              <v:imagedata r:id="rId308" o:title=""/>
            </v:shape>
            <v:shape style="position:absolute;left:1582;top:96;width:1169;height:14" type="#_x0000_t75" stroked="false">
              <v:imagedata r:id="rId309" o:title=""/>
            </v:shape>
            <v:shape style="position:absolute;left:2736;top:96;width:1239;height:14" type="#_x0000_t75" stroked="false">
              <v:imagedata r:id="rId310" o:title=""/>
            </v:shape>
            <v:shape style="position:absolute;left:3961;top:96;width:1018;height:14" type="#_x0000_t75" stroked="false">
              <v:imagedata r:id="rId311" o:title=""/>
            </v:shape>
            <v:shape style="position:absolute;left:4964;top:96;width:1093;height:14" type="#_x0000_t75" stroked="false">
              <v:imagedata r:id="rId312" o:title=""/>
            </v:shape>
            <v:shape style="position:absolute;left:6043;top:96;width:1169;height:14" type="#_x0000_t75" stroked="false">
              <v:imagedata r:id="rId313" o:title=""/>
            </v:shape>
            <v:shape style="position:absolute;left:7198;top:96;width:1019;height:14" type="#_x0000_t75" stroked="false">
              <v:imagedata r:id="rId314" o:title=""/>
            </v:shape>
            <v:shape style="position:absolute;left:8202;top:101;width:1297;height:10" type="#_x0000_t75" stroked="false">
              <v:imagedata r:id="rId315" o:title=""/>
            </v:shape>
          </v:group>
        </w:pict>
      </w:r>
      <w:r>
        <w:rPr>
          <w:rFonts w:ascii="宋体" w:hAnsi="宋体" w:cs="宋体" w:eastAsia="宋体" w:hint="default"/>
          <w:position w:val="-1"/>
          <w:sz w:val="11"/>
          <w:szCs w:val="11"/>
        </w:rPr>
      </w:r>
    </w:p>
    <w:p>
      <w:pPr>
        <w:spacing w:line="240" w:lineRule="auto" w:before="1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16" o:title=""/>
            </v:shape>
            <v:shape style="position:absolute;left:7198;top:0;width:2302;height:10" type="#_x0000_t75" stroked="false">
              <v:imagedata r:id="rId31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16" o:title=""/>
            </v:shape>
            <v:shape style="position:absolute;left:7198;top:0;width:2302;height:10" type="#_x0000_t75" stroked="false">
              <v:imagedata r:id="rId31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10" w:lineRule="exact"/>
        <w:ind w:left="15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75pt;height:5.55pt;mso-position-horizontal-relative:char;mso-position-vertical-relative:line" coordorigin="0,0" coordsize="9500,111">
            <v:shape style="position:absolute;left:0;top:0;width:1606;height:110" type="#_x0000_t75" stroked="false">
              <v:imagedata r:id="rId318" o:title=""/>
            </v:shape>
            <v:shape style="position:absolute;left:1582;top:96;width:1169;height:14" type="#_x0000_t75" stroked="false">
              <v:imagedata r:id="rId309" o:title=""/>
            </v:shape>
            <v:shape style="position:absolute;left:2736;top:96;width:1239;height:14" type="#_x0000_t75" stroked="false">
              <v:imagedata r:id="rId310" o:title=""/>
            </v:shape>
            <v:shape style="position:absolute;left:3961;top:96;width:1018;height:14" type="#_x0000_t75" stroked="false">
              <v:imagedata r:id="rId311" o:title=""/>
            </v:shape>
            <v:shape style="position:absolute;left:4964;top:96;width:1093;height:14" type="#_x0000_t75" stroked="false">
              <v:imagedata r:id="rId312" o:title=""/>
            </v:shape>
            <v:shape style="position:absolute;left:6043;top:96;width:1169;height:14" type="#_x0000_t75" stroked="false">
              <v:imagedata r:id="rId309" o:title=""/>
            </v:shape>
            <v:shape style="position:absolute;left:7198;top:96;width:1019;height:14" type="#_x0000_t75" stroked="false">
              <v:imagedata r:id="rId314" o:title=""/>
            </v:shape>
            <v:shape style="position:absolute;left:8202;top:101;width:1297;height:10" type="#_x0000_t75" stroked="false">
              <v:imagedata r:id="rId315" o:title=""/>
            </v:shape>
          </v:group>
        </w:pict>
      </w:r>
      <w:r>
        <w:rPr>
          <w:rFonts w:ascii="宋体" w:hAnsi="宋体" w:cs="宋体" w:eastAsia="宋体" w:hint="default"/>
          <w:position w:val="-1"/>
          <w:sz w:val="11"/>
          <w:szCs w:val="11"/>
        </w:rPr>
      </w:r>
    </w:p>
    <w:p>
      <w:pPr>
        <w:spacing w:line="240" w:lineRule="auto" w:before="1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16" o:title=""/>
            </v:shape>
            <v:shape style="position:absolute;left:7198;top:0;width:2302;height:10" type="#_x0000_t75" stroked="false">
              <v:imagedata r:id="rId31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16" o:title=""/>
            </v:shape>
            <v:shape style="position:absolute;left:7198;top:0;width:2302;height:10" type="#_x0000_t75" stroked="false">
              <v:imagedata r:id="rId31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10" w:lineRule="exact"/>
        <w:ind w:left="154"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75pt;height:5.55pt;mso-position-horizontal-relative:char;mso-position-vertical-relative:line" coordorigin="0,0" coordsize="9500,111">
            <v:shape style="position:absolute;left:0;top:0;width:1606;height:110" type="#_x0000_t75" stroked="false">
              <v:imagedata r:id="rId318" o:title=""/>
            </v:shape>
            <v:shape style="position:absolute;left:1582;top:96;width:1169;height:14" type="#_x0000_t75" stroked="false">
              <v:imagedata r:id="rId309" o:title=""/>
            </v:shape>
            <v:shape style="position:absolute;left:2736;top:96;width:1239;height:14" type="#_x0000_t75" stroked="false">
              <v:imagedata r:id="rId310" o:title=""/>
            </v:shape>
            <v:shape style="position:absolute;left:3961;top:101;width:1008;height:10" type="#_x0000_t75" stroked="false">
              <v:imagedata r:id="rId319" o:title=""/>
            </v:shape>
            <v:shape style="position:absolute;left:4964;top:96;width:1093;height:14" type="#_x0000_t75" stroked="false">
              <v:imagedata r:id="rId312" o:title=""/>
            </v:shape>
            <v:shape style="position:absolute;left:6043;top:101;width:1160;height:10" type="#_x0000_t75" stroked="false">
              <v:imagedata r:id="rId320" o:title=""/>
            </v:shape>
            <v:shape style="position:absolute;left:7198;top:101;width:2302;height:10" type="#_x0000_t75" stroked="false">
              <v:imagedata r:id="rId307" o:title=""/>
            </v:shape>
          </v:group>
        </w:pict>
      </w:r>
      <w:r>
        <w:rPr>
          <w:rFonts w:ascii="宋体" w:hAnsi="宋体" w:cs="宋体" w:eastAsia="宋体" w:hint="default"/>
          <w:position w:val="-1"/>
          <w:sz w:val="11"/>
          <w:szCs w:val="11"/>
        </w:rPr>
      </w:r>
    </w:p>
    <w:p>
      <w:pPr>
        <w:spacing w:line="240" w:lineRule="auto" w:before="1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75pt;height:.5pt;mso-position-horizontal-relative:char;mso-position-vertical-relative:line" coordorigin="0,0" coordsize="9500,10">
            <v:shape style="position:absolute;left:0;top:0;width:4969;height:10" type="#_x0000_t75" stroked="false">
              <v:imagedata r:id="rId305" o:title=""/>
            </v:shape>
            <v:shape style="position:absolute;left:4964;top:0;width:2238;height:10" type="#_x0000_t75" stroked="false">
              <v:imagedata r:id="rId306" o:title=""/>
            </v:shape>
            <v:shape style="position:absolute;left:7198;top:0;width:2302;height:10" type="#_x0000_t75" stroked="false">
              <v:imagedata r:id="rId307"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6"/>
          <w:szCs w:val="26"/>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75.7pt;height:.5pt;mso-position-horizontal-relative:char;mso-position-vertical-relative:line" coordorigin="0,0" coordsize="9514,10">
            <v:shape style="position:absolute;left:0;top:0;width:1601;height:10" type="#_x0000_t75" stroked="false">
              <v:imagedata r:id="rId321" o:title=""/>
            </v:shape>
            <v:shape style="position:absolute;left:1611;top:0;width:3372;height:10" type="#_x0000_t75" stroked="false">
              <v:imagedata r:id="rId322" o:title=""/>
            </v:shape>
            <v:shape style="position:absolute;left:4993;top:0;width:2224;height:10" type="#_x0000_t75" stroked="false">
              <v:imagedata r:id="rId323" o:title=""/>
            </v:shape>
            <v:shape style="position:absolute;left:7226;top:0;width:2287;height:10" type="#_x0000_t75" stroked="false">
              <v:imagedata r:id="rId324"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r>
        <w:rPr/>
        <w:pict>
          <v:group style="position:absolute;margin-left:56.700001pt;margin-top:91.080002pt;width:475pt;height:.5pt;mso-position-horizontal-relative:page;mso-position-vertical-relative:page;z-index:-1147240" coordorigin="1134,1822" coordsize="9500,10">
            <v:shape style="position:absolute;left:1134;top:1822;width:4969;height:10" type="#_x0000_t75" stroked="false">
              <v:imagedata r:id="rId305" o:title=""/>
            </v:shape>
            <v:shape style="position:absolute;left:6098;top:1822;width:2238;height:10" type="#_x0000_t75" stroked="false">
              <v:imagedata r:id="rId306" o:title=""/>
            </v:shape>
            <v:shape style="position:absolute;left:8332;top:1822;width:2302;height:10" type="#_x0000_t75" stroked="false">
              <v:imagedata r:id="rId307" o:title=""/>
            </v:shape>
            <w10:wrap type="none"/>
          </v:group>
        </w:pict>
      </w:r>
      <w:r>
        <w:rPr/>
        <w:pict>
          <v:group style="position:absolute;margin-left:56.700001pt;margin-top:104.039963pt;width:475pt;height:5.55pt;mso-position-horizontal-relative:page;mso-position-vertical-relative:page;z-index:-1147216" coordorigin="1134,2081" coordsize="9500,111">
            <v:shape style="position:absolute;left:1134;top:2081;width:1606;height:110" type="#_x0000_t75" stroked="false">
              <v:imagedata r:id="rId318" o:title=""/>
            </v:shape>
            <v:shape style="position:absolute;left:2716;top:2177;width:1169;height:14" type="#_x0000_t75" stroked="false">
              <v:imagedata r:id="rId325" o:title=""/>
            </v:shape>
            <v:shape style="position:absolute;left:3870;top:2177;width:1239;height:14" type="#_x0000_t75" stroked="false">
              <v:imagedata r:id="rId310" o:title=""/>
            </v:shape>
            <v:shape style="position:absolute;left:5095;top:2182;width:1008;height:10" type="#_x0000_t75" stroked="false">
              <v:imagedata r:id="rId319" o:title=""/>
            </v:shape>
            <v:shape style="position:absolute;left:6098;top:2177;width:1093;height:14" type="#_x0000_t75" stroked="false">
              <v:imagedata r:id="rId312" o:title=""/>
            </v:shape>
            <v:shape style="position:absolute;left:7177;top:2182;width:1160;height:10" type="#_x0000_t75" stroked="false">
              <v:imagedata r:id="rId320" o:title=""/>
            </v:shape>
            <v:shape style="position:absolute;left:8332;top:2182;width:2302;height:10" type="#_x0000_t75" stroked="false">
              <v:imagedata r:id="rId307" o:title=""/>
            </v:shape>
            <w10:wrap type="none"/>
          </v:group>
        </w:pict>
      </w:r>
      <w:r>
        <w:rPr/>
        <w:pict>
          <v:group style="position:absolute;margin-left:56.700001pt;margin-top:127.139999pt;width:475pt;height:.5pt;mso-position-horizontal-relative:page;mso-position-vertical-relative:page;z-index:-1147192" coordorigin="1134,2543" coordsize="9500,10">
            <v:shape style="position:absolute;left:1134;top:2543;width:4969;height:10" type="#_x0000_t75" stroked="false">
              <v:imagedata r:id="rId305" o:title=""/>
            </v:shape>
            <v:shape style="position:absolute;left:6098;top:2543;width:2238;height:10" type="#_x0000_t75" stroked="false">
              <v:imagedata r:id="rId306" o:title=""/>
            </v:shape>
            <v:shape style="position:absolute;left:8332;top:2543;width:2302;height:10" type="#_x0000_t75" stroked="false">
              <v:imagedata r:id="rId307" o:title=""/>
            </v:shape>
            <w10:wrap type="none"/>
          </v:group>
        </w:pict>
      </w:r>
      <w:r>
        <w:rPr/>
        <w:pict>
          <v:group style="position:absolute;margin-left:56.700001pt;margin-top:145.220001pt;width:475pt;height:.5pt;mso-position-horizontal-relative:page;mso-position-vertical-relative:page;z-index:-1147168" coordorigin="1134,2904" coordsize="9500,10">
            <v:shape style="position:absolute;left:1134;top:2904;width:4969;height:10" type="#_x0000_t75" stroked="false">
              <v:imagedata r:id="rId305" o:title=""/>
            </v:shape>
            <v:shape style="position:absolute;left:6098;top:2904;width:2238;height:10" type="#_x0000_t75" stroked="false">
              <v:imagedata r:id="rId306" o:title=""/>
            </v:shape>
            <v:shape style="position:absolute;left:8332;top:2904;width:2302;height:10" type="#_x0000_t75" stroked="false">
              <v:imagedata r:id="rId307" o:title=""/>
            </v:shape>
            <w10:wrap type="none"/>
          </v:group>
        </w:pict>
      </w:r>
      <w:r>
        <w:rPr/>
        <w:pict>
          <v:group style="position:absolute;margin-left:56.700001pt;margin-top:163.279938pt;width:475pt;height:.5pt;mso-position-horizontal-relative:page;mso-position-vertical-relative:page;z-index:-1147144" coordorigin="1134,3266" coordsize="9500,10">
            <v:shape style="position:absolute;left:1134;top:3266;width:4969;height:10" type="#_x0000_t75" stroked="false">
              <v:imagedata r:id="rId305" o:title=""/>
            </v:shape>
            <v:shape style="position:absolute;left:6098;top:3266;width:2238;height:10" type="#_x0000_t75" stroked="false">
              <v:imagedata r:id="rId316" o:title=""/>
            </v:shape>
            <v:shape style="position:absolute;left:8332;top:3266;width:2302;height:10" type="#_x0000_t75" stroked="false">
              <v:imagedata r:id="rId317" o:title=""/>
            </v:shape>
            <w10:wrap type="none"/>
          </v:group>
        </w:pict>
      </w:r>
      <w:r>
        <w:rPr/>
        <w:pict>
          <v:group style="position:absolute;margin-left:56.700001pt;margin-top:181.339996pt;width:475pt;height:.5pt;mso-position-horizontal-relative:page;mso-position-vertical-relative:page;z-index:-1147120" coordorigin="1134,3627" coordsize="9500,10">
            <v:shape style="position:absolute;left:1134;top:3627;width:4969;height:10" type="#_x0000_t75" stroked="false">
              <v:imagedata r:id="rId305" o:title=""/>
            </v:shape>
            <v:shape style="position:absolute;left:6098;top:3627;width:2238;height:10" type="#_x0000_t75" stroked="false">
              <v:imagedata r:id="rId316" o:title=""/>
            </v:shape>
            <v:shape style="position:absolute;left:8332;top:3627;width:2302;height:10" type="#_x0000_t75" stroked="false">
              <v:imagedata r:id="rId317" o:titl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622"/>
        <w:gridCol w:w="1154"/>
        <w:gridCol w:w="1224"/>
        <w:gridCol w:w="1003"/>
        <w:gridCol w:w="1079"/>
        <w:gridCol w:w="1155"/>
        <w:gridCol w:w="1004"/>
        <w:gridCol w:w="1288"/>
        <w:gridCol w:w="170"/>
      </w:tblGrid>
      <w:tr>
        <w:trPr>
          <w:trHeight w:val="343" w:hRule="exact"/>
        </w:trPr>
        <w:tc>
          <w:tcPr>
            <w:tcW w:w="1622" w:type="dxa"/>
            <w:tcBorders>
              <w:top w:val="single" w:sz="6" w:space="0" w:color="000000"/>
              <w:left w:val="nil" w:sz="6" w:space="0" w:color="auto"/>
              <w:bottom w:val="single" w:sz="12" w:space="0" w:color="000000"/>
              <w:right w:val="nil" w:sz="6" w:space="0" w:color="auto"/>
            </w:tcBorders>
          </w:tcPr>
          <w:p>
            <w:pPr/>
          </w:p>
        </w:tc>
        <w:tc>
          <w:tcPr>
            <w:tcW w:w="1154" w:type="dxa"/>
            <w:tcBorders>
              <w:top w:val="single" w:sz="6" w:space="0" w:color="000000"/>
              <w:left w:val="nil" w:sz="6" w:space="0" w:color="auto"/>
              <w:bottom w:val="single" w:sz="12" w:space="0" w:color="000000"/>
              <w:right w:val="nil" w:sz="6" w:space="0" w:color="auto"/>
            </w:tcBorders>
          </w:tcPr>
          <w:p>
            <w:pPr/>
          </w:p>
        </w:tc>
        <w:tc>
          <w:tcPr>
            <w:tcW w:w="1224" w:type="dxa"/>
            <w:tcBorders>
              <w:top w:val="single" w:sz="6" w:space="0" w:color="000000"/>
              <w:left w:val="nil" w:sz="6" w:space="0" w:color="auto"/>
              <w:bottom w:val="single" w:sz="12" w:space="0" w:color="000000"/>
              <w:right w:val="nil" w:sz="6" w:space="0" w:color="auto"/>
            </w:tcBorders>
          </w:tcPr>
          <w:p>
            <w:pPr/>
          </w:p>
        </w:tc>
        <w:tc>
          <w:tcPr>
            <w:tcW w:w="1003" w:type="dxa"/>
            <w:tcBorders>
              <w:top w:val="single" w:sz="6" w:space="0" w:color="000000"/>
              <w:left w:val="nil" w:sz="6" w:space="0" w:color="auto"/>
              <w:bottom w:val="single" w:sz="12" w:space="0" w:color="000000"/>
              <w:right w:val="nil" w:sz="6" w:space="0" w:color="auto"/>
            </w:tcBorders>
          </w:tcPr>
          <w:p>
            <w:pPr/>
          </w:p>
        </w:tc>
        <w:tc>
          <w:tcPr>
            <w:tcW w:w="1079" w:type="dxa"/>
            <w:tcBorders>
              <w:top w:val="single" w:sz="6" w:space="0" w:color="000000"/>
              <w:left w:val="nil" w:sz="6" w:space="0" w:color="auto"/>
              <w:bottom w:val="single" w:sz="12" w:space="0" w:color="000000"/>
              <w:right w:val="nil" w:sz="6" w:space="0" w:color="auto"/>
            </w:tcBorders>
          </w:tcPr>
          <w:p>
            <w:pPr/>
          </w:p>
        </w:tc>
        <w:tc>
          <w:tcPr>
            <w:tcW w:w="1155" w:type="dxa"/>
            <w:tcBorders>
              <w:top w:val="single" w:sz="6" w:space="0" w:color="000000"/>
              <w:left w:val="nil" w:sz="6" w:space="0" w:color="auto"/>
              <w:bottom w:val="single" w:sz="12" w:space="0" w:color="000000"/>
              <w:right w:val="nil" w:sz="6" w:space="0" w:color="auto"/>
            </w:tcBorders>
          </w:tcPr>
          <w:p>
            <w:pPr/>
          </w:p>
        </w:tc>
        <w:tc>
          <w:tcPr>
            <w:tcW w:w="1004" w:type="dxa"/>
            <w:tcBorders>
              <w:top w:val="single" w:sz="6" w:space="0" w:color="000000"/>
              <w:left w:val="nil" w:sz="6" w:space="0" w:color="auto"/>
              <w:bottom w:val="single" w:sz="12" w:space="0" w:color="000000"/>
              <w:right w:val="nil" w:sz="6" w:space="0" w:color="auto"/>
            </w:tcBorders>
          </w:tcPr>
          <w:p>
            <w:pPr/>
          </w:p>
        </w:tc>
        <w:tc>
          <w:tcPr>
            <w:tcW w:w="1288" w:type="dxa"/>
            <w:tcBorders>
              <w:top w:val="single" w:sz="6" w:space="0" w:color="000000"/>
              <w:left w:val="nil" w:sz="6" w:space="0" w:color="auto"/>
              <w:bottom w:val="single" w:sz="12" w:space="0" w:color="000000"/>
              <w:right w:val="nil" w:sz="6" w:space="0" w:color="auto"/>
            </w:tcBorders>
          </w:tcPr>
          <w:p>
            <w:pPr/>
          </w:p>
        </w:tc>
        <w:tc>
          <w:tcPr>
            <w:tcW w:w="170" w:type="dxa"/>
            <w:tcBorders>
              <w:top w:val="single" w:sz="6" w:space="0" w:color="000000"/>
              <w:left w:val="nil" w:sz="6" w:space="0" w:color="auto"/>
              <w:bottom w:val="nil" w:sz="6" w:space="0" w:color="auto"/>
              <w:right w:val="nil" w:sz="6" w:space="0" w:color="auto"/>
            </w:tcBorders>
          </w:tcPr>
          <w:p>
            <w:pPr/>
          </w:p>
        </w:tc>
      </w:tr>
      <w:tr>
        <w:trPr>
          <w:trHeight w:val="370" w:hRule="exact"/>
        </w:trPr>
        <w:tc>
          <w:tcPr>
            <w:tcW w:w="1622" w:type="dxa"/>
            <w:tcBorders>
              <w:top w:val="single" w:sz="12" w:space="0" w:color="000000"/>
              <w:left w:val="nil" w:sz="6" w:space="0" w:color="auto"/>
              <w:bottom w:val="nil" w:sz="6" w:space="0" w:color="auto"/>
              <w:right w:val="single" w:sz="4" w:space="0" w:color="000000"/>
            </w:tcBorders>
          </w:tcPr>
          <w:p>
            <w:pPr>
              <w:pStyle w:val="TableParagraph"/>
              <w:spacing w:line="240" w:lineRule="auto" w:before="53"/>
              <w:ind w:left="35"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b/>
                <w:bCs/>
                <w:sz w:val="15"/>
                <w:szCs w:val="15"/>
              </w:rPr>
              <w:t>土地使用权</w:t>
            </w:r>
            <w:r>
              <w:rPr>
                <w:rFonts w:ascii="宋体" w:hAnsi="宋体" w:cs="宋体" w:eastAsia="宋体" w:hint="default"/>
                <w:sz w:val="15"/>
                <w:szCs w:val="15"/>
              </w:rPr>
            </w:r>
          </w:p>
        </w:tc>
        <w:tc>
          <w:tcPr>
            <w:tcW w:w="12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软件</w:t>
            </w:r>
            <w:r>
              <w:rPr>
                <w:rFonts w:ascii="宋体" w:hAnsi="宋体" w:cs="宋体" w:eastAsia="宋体" w:hint="default"/>
                <w:sz w:val="15"/>
                <w:szCs w:val="15"/>
              </w:rPr>
            </w:r>
          </w:p>
        </w:tc>
        <w:tc>
          <w:tcPr>
            <w:tcW w:w="10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商标</w:t>
            </w:r>
            <w:r>
              <w:rPr>
                <w:rFonts w:ascii="宋体" w:hAnsi="宋体" w:cs="宋体" w:eastAsia="宋体" w:hint="default"/>
                <w:sz w:val="15"/>
                <w:szCs w:val="15"/>
              </w:rPr>
            </w:r>
          </w:p>
        </w:tc>
        <w:tc>
          <w:tcPr>
            <w:tcW w:w="107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b/>
                <w:bCs/>
                <w:sz w:val="15"/>
                <w:szCs w:val="15"/>
              </w:rPr>
              <w:t>专利技术</w:t>
            </w:r>
            <w:r>
              <w:rPr>
                <w:rFonts w:ascii="宋体" w:hAnsi="宋体" w:cs="宋体" w:eastAsia="宋体" w:hint="default"/>
                <w:sz w:val="15"/>
                <w:szCs w:val="15"/>
              </w:rPr>
            </w:r>
          </w:p>
        </w:tc>
        <w:tc>
          <w:tcPr>
            <w:tcW w:w="115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b/>
                <w:bCs/>
                <w:sz w:val="15"/>
                <w:szCs w:val="15"/>
              </w:rPr>
              <w:t>非专利技术</w:t>
            </w:r>
            <w:r>
              <w:rPr>
                <w:rFonts w:ascii="宋体" w:hAnsi="宋体" w:cs="宋体" w:eastAsia="宋体" w:hint="default"/>
                <w:sz w:val="15"/>
                <w:szCs w:val="15"/>
              </w:rPr>
            </w:r>
          </w:p>
        </w:tc>
        <w:tc>
          <w:tcPr>
            <w:tcW w:w="10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b/>
                <w:bCs/>
                <w:sz w:val="15"/>
                <w:szCs w:val="15"/>
              </w:rPr>
              <w:t>专用使用权</w:t>
            </w:r>
            <w:r>
              <w:rPr>
                <w:rFonts w:ascii="宋体" w:hAnsi="宋体" w:cs="宋体" w:eastAsia="宋体" w:hint="default"/>
                <w:sz w:val="15"/>
                <w:szCs w:val="15"/>
              </w:rPr>
            </w:r>
          </w:p>
        </w:tc>
        <w:tc>
          <w:tcPr>
            <w:tcW w:w="1288" w:type="dxa"/>
            <w:tcBorders>
              <w:top w:val="single" w:sz="12" w:space="0" w:color="000000"/>
              <w:left w:val="single" w:sz="4" w:space="0" w:color="000000"/>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70" w:type="dxa"/>
            <w:tcBorders>
              <w:top w:val="nil" w:sz="6" w:space="0" w:color="auto"/>
              <w:left w:val="nil" w:sz="6" w:space="0" w:color="auto"/>
              <w:bottom w:val="nil" w:sz="6" w:space="0" w:color="auto"/>
              <w:right w:val="nil" w:sz="6" w:space="0" w:color="auto"/>
            </w:tcBorders>
          </w:tcPr>
          <w:p>
            <w:pPr/>
          </w:p>
        </w:tc>
      </w:tr>
      <w:tr>
        <w:trPr>
          <w:trHeight w:val="264"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5"/>
                <w:szCs w:val="15"/>
              </w:rPr>
            </w:pPr>
            <w:r>
              <w:rPr>
                <w:rFonts w:ascii="Times New Roman"/>
                <w:sz w:val="15"/>
              </w:rPr>
              <w:t>11,885,575.74</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5"/>
                <w:szCs w:val="15"/>
              </w:rPr>
            </w:pPr>
            <w:r>
              <w:rPr>
                <w:rFonts w:ascii="Times New Roman"/>
                <w:spacing w:val="-1"/>
                <w:sz w:val="15"/>
              </w:rPr>
              <w:t>17,402,140.53</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5"/>
                <w:szCs w:val="15"/>
              </w:rPr>
            </w:pPr>
            <w:r>
              <w:rPr>
                <w:rFonts w:ascii="Times New Roman"/>
                <w:sz w:val="15"/>
              </w:rPr>
              <w:t>1,425,000.12</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5"/>
                <w:szCs w:val="15"/>
              </w:rPr>
            </w:pPr>
            <w:r>
              <w:rPr>
                <w:rFonts w:ascii="Times New Roman"/>
                <w:sz w:val="15"/>
              </w:rPr>
              <w:t>13,766,040.88</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5"/>
                <w:szCs w:val="15"/>
              </w:rPr>
            </w:pPr>
            <w:r>
              <w:rPr>
                <w:rFonts w:ascii="Times New Roman"/>
                <w:sz w:val="15"/>
              </w:rPr>
              <w:t>221,935,513.08</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5"/>
                <w:szCs w:val="15"/>
              </w:rPr>
            </w:pPr>
            <w:r>
              <w:rPr>
                <w:rFonts w:ascii="Times New Roman"/>
                <w:sz w:val="15"/>
              </w:rPr>
              <w:t>599,333.31</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5"/>
                <w:szCs w:val="15"/>
              </w:rPr>
            </w:pPr>
            <w:r>
              <w:rPr>
                <w:rFonts w:ascii="Times New Roman"/>
                <w:spacing w:val="-1"/>
                <w:sz w:val="15"/>
              </w:rPr>
              <w:t>267,013,603.66</w:t>
            </w:r>
          </w:p>
        </w:tc>
        <w:tc>
          <w:tcPr>
            <w:tcW w:w="170" w:type="dxa"/>
            <w:tcBorders>
              <w:top w:val="nil" w:sz="6" w:space="0" w:color="auto"/>
              <w:left w:val="nil" w:sz="6" w:space="0" w:color="auto"/>
              <w:bottom w:val="nil" w:sz="6" w:space="0" w:color="auto"/>
              <w:right w:val="nil" w:sz="6" w:space="0" w:color="auto"/>
            </w:tcBorders>
          </w:tcPr>
          <w:p>
            <w:pPr/>
          </w:p>
        </w:tc>
      </w:tr>
      <w:tr>
        <w:trPr>
          <w:trHeight w:val="103" w:hRule="exact"/>
        </w:trPr>
        <w:tc>
          <w:tcPr>
            <w:tcW w:w="16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56"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37"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66"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5"/>
                <w:szCs w:val="15"/>
              </w:rPr>
            </w:pPr>
            <w:r>
              <w:rPr>
                <w:rFonts w:ascii="Times New Roman"/>
                <w:sz w:val="15"/>
              </w:rPr>
              <w:t>560,666.69</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5"/>
                <w:szCs w:val="15"/>
              </w:rPr>
            </w:pPr>
            <w:r>
              <w:rPr>
                <w:rFonts w:ascii="Times New Roman"/>
                <w:spacing w:val="-1"/>
                <w:sz w:val="15"/>
              </w:rPr>
              <w:t>560,666.69</w:t>
            </w:r>
          </w:p>
        </w:tc>
        <w:tc>
          <w:tcPr>
            <w:tcW w:w="170" w:type="dxa"/>
            <w:tcBorders>
              <w:top w:val="nil" w:sz="6" w:space="0" w:color="auto"/>
              <w:left w:val="nil" w:sz="6" w:space="0" w:color="auto"/>
              <w:bottom w:val="nil" w:sz="6" w:space="0" w:color="auto"/>
              <w:right w:val="nil" w:sz="6" w:space="0" w:color="auto"/>
            </w:tcBorders>
          </w:tcPr>
          <w:p>
            <w:pPr/>
          </w:p>
        </w:tc>
      </w:tr>
      <w:tr>
        <w:trPr>
          <w:trHeight w:val="361"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61"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61"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260"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103" w:hRule="exact"/>
        </w:trPr>
        <w:tc>
          <w:tcPr>
            <w:tcW w:w="16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60"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14" w:right="0"/>
              <w:jc w:val="center"/>
              <w:rPr>
                <w:rFonts w:ascii="Times New Roman" w:hAnsi="Times New Roman" w:cs="Times New Roman" w:eastAsia="Times New Roman" w:hint="default"/>
                <w:sz w:val="15"/>
                <w:szCs w:val="15"/>
              </w:rPr>
            </w:pPr>
            <w:r>
              <w:rPr>
                <w:rFonts w:ascii="Times New Roman"/>
                <w:sz w:val="15"/>
              </w:rPr>
              <w:t>560,666.69</w:t>
            </w: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5"/>
                <w:szCs w:val="15"/>
              </w:rPr>
            </w:pPr>
            <w:r>
              <w:rPr>
                <w:rFonts w:ascii="Times New Roman"/>
                <w:spacing w:val="-1"/>
                <w:sz w:val="15"/>
              </w:rPr>
              <w:t>560,666.69</w:t>
            </w:r>
          </w:p>
        </w:tc>
        <w:tc>
          <w:tcPr>
            <w:tcW w:w="170" w:type="dxa"/>
            <w:tcBorders>
              <w:top w:val="nil" w:sz="6" w:space="0" w:color="auto"/>
              <w:left w:val="nil" w:sz="6" w:space="0" w:color="auto"/>
              <w:bottom w:val="nil" w:sz="6" w:space="0" w:color="auto"/>
              <w:right w:val="nil" w:sz="6" w:space="0" w:color="auto"/>
            </w:tcBorders>
          </w:tcPr>
          <w:p>
            <w:pPr/>
          </w:p>
        </w:tc>
      </w:tr>
      <w:tr>
        <w:trPr>
          <w:trHeight w:val="357"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37"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154"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365"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期末账面价值</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5"/>
                <w:szCs w:val="15"/>
              </w:rPr>
            </w:pPr>
            <w:r>
              <w:rPr>
                <w:rFonts w:ascii="Times New Roman"/>
                <w:sz w:val="15"/>
              </w:rPr>
              <w:t>89,774,291.97</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5"/>
                <w:szCs w:val="15"/>
              </w:rPr>
            </w:pPr>
            <w:r>
              <w:rPr>
                <w:rFonts w:ascii="Times New Roman"/>
                <w:spacing w:val="-1"/>
                <w:sz w:val="15"/>
              </w:rPr>
              <w:t>23,307,327.59</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5"/>
                <w:szCs w:val="15"/>
              </w:rPr>
            </w:pPr>
            <w:r>
              <w:rPr>
                <w:rFonts w:ascii="Times New Roman"/>
                <w:sz w:val="15"/>
              </w:rPr>
              <w:t>2,374,999.88</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5"/>
                <w:szCs w:val="15"/>
              </w:rPr>
            </w:pPr>
            <w:r>
              <w:rPr>
                <w:rFonts w:ascii="Times New Roman"/>
                <w:sz w:val="15"/>
              </w:rPr>
              <w:t>4,742,475.84</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5"/>
                <w:szCs w:val="15"/>
              </w:rPr>
            </w:pPr>
            <w:r>
              <w:rPr>
                <w:rFonts w:ascii="Times New Roman"/>
                <w:sz w:val="15"/>
              </w:rPr>
              <w:t>602,206,421.70</w:t>
            </w:r>
          </w:p>
        </w:tc>
        <w:tc>
          <w:tcPr>
            <w:tcW w:w="1004"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5"/>
                <w:szCs w:val="15"/>
              </w:rPr>
            </w:pPr>
            <w:r>
              <w:rPr>
                <w:rFonts w:ascii="Times New Roman"/>
                <w:spacing w:val="-1"/>
                <w:sz w:val="15"/>
              </w:rPr>
              <w:t>722,405,516.98</w:t>
            </w:r>
          </w:p>
        </w:tc>
        <w:tc>
          <w:tcPr>
            <w:tcW w:w="170" w:type="dxa"/>
            <w:tcBorders>
              <w:top w:val="nil" w:sz="6" w:space="0" w:color="auto"/>
              <w:left w:val="nil" w:sz="6" w:space="0" w:color="auto"/>
              <w:bottom w:val="nil" w:sz="6" w:space="0" w:color="auto"/>
              <w:right w:val="nil" w:sz="6" w:space="0" w:color="auto"/>
            </w:tcBorders>
          </w:tcPr>
          <w:p>
            <w:pPr/>
          </w:p>
        </w:tc>
      </w:tr>
      <w:tr>
        <w:trPr>
          <w:trHeight w:val="368" w:hRule="exact"/>
        </w:trPr>
        <w:tc>
          <w:tcPr>
            <w:tcW w:w="1622" w:type="dxa"/>
            <w:tcBorders>
              <w:top w:val="nil" w:sz="6" w:space="0" w:color="auto"/>
              <w:left w:val="nil" w:sz="6" w:space="0" w:color="auto"/>
              <w:bottom w:val="single" w:sz="12" w:space="0" w:color="000000"/>
              <w:right w:val="single" w:sz="4" w:space="0" w:color="000000"/>
            </w:tcBorders>
          </w:tcPr>
          <w:p>
            <w:pPr>
              <w:pStyle w:val="TableParagraph"/>
              <w:spacing w:line="240" w:lineRule="auto" w:before="54"/>
              <w:ind w:left="1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期初账面价值</w:t>
            </w:r>
          </w:p>
        </w:tc>
        <w:tc>
          <w:tcPr>
            <w:tcW w:w="11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left="74" w:right="0"/>
              <w:jc w:val="center"/>
              <w:rPr>
                <w:rFonts w:ascii="Times New Roman" w:hAnsi="Times New Roman" w:cs="Times New Roman" w:eastAsia="Times New Roman" w:hint="default"/>
                <w:sz w:val="15"/>
                <w:szCs w:val="15"/>
              </w:rPr>
            </w:pPr>
            <w:r>
              <w:rPr>
                <w:rFonts w:ascii="Times New Roman"/>
                <w:sz w:val="15"/>
              </w:rPr>
              <w:t>91,892,985.33</w:t>
            </w:r>
          </w:p>
        </w:tc>
        <w:tc>
          <w:tcPr>
            <w:tcW w:w="12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5"/>
                <w:szCs w:val="15"/>
              </w:rPr>
            </w:pPr>
            <w:r>
              <w:rPr>
                <w:rFonts w:ascii="Times New Roman"/>
                <w:spacing w:val="-1"/>
                <w:sz w:val="15"/>
              </w:rPr>
              <w:t>14,739,995.27</w:t>
            </w:r>
          </w:p>
        </w:tc>
        <w:tc>
          <w:tcPr>
            <w:tcW w:w="10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5"/>
                <w:szCs w:val="15"/>
              </w:rPr>
            </w:pPr>
            <w:r>
              <w:rPr>
                <w:rFonts w:ascii="Times New Roman"/>
                <w:sz w:val="15"/>
              </w:rPr>
              <w:t>2,754,999.92</w:t>
            </w:r>
          </w:p>
        </w:tc>
        <w:tc>
          <w:tcPr>
            <w:tcW w:w="10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left="75" w:right="0"/>
              <w:jc w:val="center"/>
              <w:rPr>
                <w:rFonts w:ascii="Times New Roman" w:hAnsi="Times New Roman" w:cs="Times New Roman" w:eastAsia="Times New Roman" w:hint="default"/>
                <w:sz w:val="15"/>
                <w:szCs w:val="15"/>
              </w:rPr>
            </w:pPr>
            <w:r>
              <w:rPr>
                <w:rFonts w:ascii="Times New Roman"/>
                <w:sz w:val="15"/>
              </w:rPr>
              <w:t>8,447,078.80</w:t>
            </w:r>
          </w:p>
        </w:tc>
        <w:tc>
          <w:tcPr>
            <w:tcW w:w="11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5"/>
                <w:szCs w:val="15"/>
              </w:rPr>
            </w:pPr>
            <w:r>
              <w:rPr>
                <w:rFonts w:ascii="Times New Roman"/>
                <w:sz w:val="15"/>
              </w:rPr>
              <w:t>361,297,171.86</w:t>
            </w:r>
          </w:p>
        </w:tc>
        <w:tc>
          <w:tcPr>
            <w:tcW w:w="1004" w:type="dxa"/>
            <w:tcBorders>
              <w:top w:val="nil" w:sz="6" w:space="0" w:color="auto"/>
              <w:left w:val="single" w:sz="4" w:space="0" w:color="000000"/>
              <w:bottom w:val="single" w:sz="12" w:space="0" w:color="000000"/>
              <w:right w:val="single" w:sz="4" w:space="0" w:color="000000"/>
            </w:tcBorders>
          </w:tcPr>
          <w:p>
            <w:pPr/>
          </w:p>
        </w:tc>
        <w:tc>
          <w:tcPr>
            <w:tcW w:w="1288" w:type="dxa"/>
            <w:tcBorders>
              <w:top w:val="nil" w:sz="6" w:space="0" w:color="auto"/>
              <w:left w:val="single"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5"/>
                <w:szCs w:val="15"/>
              </w:rPr>
            </w:pPr>
            <w:r>
              <w:rPr>
                <w:rFonts w:ascii="Times New Roman"/>
                <w:spacing w:val="-1"/>
                <w:sz w:val="15"/>
              </w:rPr>
              <w:t>479,132,231.18</w:t>
            </w:r>
          </w:p>
        </w:tc>
        <w:tc>
          <w:tcPr>
            <w:tcW w:w="17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7"/>
        <w:ind w:left="554" w:right="1117"/>
        <w:jc w:val="left"/>
        <w:rPr>
          <w:rFonts w:ascii="楷体" w:hAnsi="楷体" w:cs="楷体" w:eastAsia="楷体" w:hint="default"/>
        </w:rPr>
      </w:pPr>
      <w:r>
        <w:rPr/>
        <w:pict>
          <v:group style="position:absolute;margin-left:56.700001pt;margin-top:-91.76635pt;width:475pt;height:.5pt;mso-position-horizontal-relative:page;mso-position-vertical-relative:paragraph;z-index:-1147096" coordorigin="1134,-1835" coordsize="9500,10">
            <v:shape style="position:absolute;left:1134;top:-1835;width:4969;height:10" type="#_x0000_t75" stroked="false">
              <v:imagedata r:id="rId305" o:title=""/>
            </v:shape>
            <v:shape style="position:absolute;left:6098;top:-1835;width:2238;height:10" type="#_x0000_t75" stroked="false">
              <v:imagedata r:id="rId306" o:title=""/>
            </v:shape>
            <v:shape style="position:absolute;left:8332;top:-1835;width:2302;height:10" type="#_x0000_t75" stroked="false">
              <v:imagedata r:id="rId307" o:title=""/>
            </v:shape>
            <w10:wrap type="none"/>
          </v:group>
        </w:pict>
      </w:r>
      <w:r>
        <w:rPr/>
        <w:pict>
          <v:group style="position:absolute;margin-left:56.700001pt;margin-top:-78.806335pt;width:475pt;height:5.55pt;mso-position-horizontal-relative:page;mso-position-vertical-relative:paragraph;z-index:-1147072" coordorigin="1134,-1576" coordsize="9500,111">
            <v:shape style="position:absolute;left:1134;top:-1576;width:1606;height:110" type="#_x0000_t75" stroked="false">
              <v:imagedata r:id="rId326" o:title=""/>
            </v:shape>
            <v:shape style="position:absolute;left:2716;top:-1480;width:1169;height:14" type="#_x0000_t75" stroked="false">
              <v:imagedata r:id="rId327" o:title=""/>
            </v:shape>
            <v:shape style="position:absolute;left:3870;top:-1480;width:1239;height:14" type="#_x0000_t75" stroked="false">
              <v:imagedata r:id="rId328" o:title=""/>
            </v:shape>
            <v:shape style="position:absolute;left:5095;top:-1475;width:1008;height:10" type="#_x0000_t75" stroked="false">
              <v:imagedata r:id="rId319" o:title=""/>
            </v:shape>
            <v:shape style="position:absolute;left:6098;top:-1480;width:1093;height:14" type="#_x0000_t75" stroked="false">
              <v:imagedata r:id="rId312" o:title=""/>
            </v:shape>
            <v:shape style="position:absolute;left:7177;top:-1475;width:1160;height:10" type="#_x0000_t75" stroked="false">
              <v:imagedata r:id="rId320" o:title=""/>
            </v:shape>
            <v:shape style="position:absolute;left:8332;top:-1475;width:2302;height:10" type="#_x0000_t75" stroked="false">
              <v:imagedata r:id="rId307" o:title=""/>
            </v:shape>
            <w10:wrap type="none"/>
          </v:group>
        </w:pict>
      </w:r>
      <w:r>
        <w:rPr/>
        <w:pict>
          <v:group style="position:absolute;margin-left:56.700001pt;margin-top:-55.706295pt;width:475pt;height:.5pt;mso-position-horizontal-relative:page;mso-position-vertical-relative:paragraph;z-index:-1147048" coordorigin="1134,-1114" coordsize="9500,10">
            <v:shape style="position:absolute;left:1134;top:-1114;width:4969;height:10" type="#_x0000_t75" stroked="false">
              <v:imagedata r:id="rId305" o:title=""/>
            </v:shape>
            <v:shape style="position:absolute;left:6098;top:-1114;width:2238;height:10" type="#_x0000_t75" stroked="false">
              <v:imagedata r:id="rId306" o:title=""/>
            </v:shape>
            <v:shape style="position:absolute;left:8332;top:-1114;width:2302;height:10" type="#_x0000_t75" stroked="false">
              <v:imagedata r:id="rId307" o:title=""/>
            </v:shape>
            <w10:wrap type="none"/>
          </v:group>
        </w:pict>
      </w:r>
      <w:r>
        <w:rPr/>
        <w:pict>
          <v:group style="position:absolute;margin-left:56.700001pt;margin-top:-37.646294pt;width:475pt;height:.5pt;mso-position-horizontal-relative:page;mso-position-vertical-relative:paragraph;z-index:-1147024" coordorigin="1134,-753" coordsize="9500,10">
            <v:shape style="position:absolute;left:1134;top:-753;width:4969;height:10" type="#_x0000_t75" stroked="false">
              <v:imagedata r:id="rId305" o:title=""/>
            </v:shape>
            <v:shape style="position:absolute;left:6098;top:-753;width:2238;height:10" type="#_x0000_t75" stroked="false">
              <v:imagedata r:id="rId306" o:title=""/>
            </v:shape>
            <v:shape style="position:absolute;left:8332;top:-753;width:2302;height:10" type="#_x0000_t75" stroked="false">
              <v:imagedata r:id="rId307" o:title=""/>
            </v:shape>
            <w10:wrap type="none"/>
          </v:group>
        </w:pict>
      </w:r>
      <w:r>
        <w:rPr/>
        <w:pict>
          <v:group style="position:absolute;margin-left:56.700001pt;margin-top:-19.586294pt;width:475pt;height:.5pt;mso-position-horizontal-relative:page;mso-position-vertical-relative:paragraph;z-index:-1147000" coordorigin="1134,-392" coordsize="9500,10">
            <v:shape style="position:absolute;left:1134;top:-392;width:4969;height:10" type="#_x0000_t75" stroked="false">
              <v:imagedata r:id="rId305" o:title=""/>
            </v:shape>
            <v:shape style="position:absolute;left:6098;top:-392;width:2238;height:10" type="#_x0000_t75" stroked="false">
              <v:imagedata r:id="rId306" o:title=""/>
            </v:shape>
            <v:shape style="position:absolute;left:8332;top:-392;width:2302;height:10" type="#_x0000_t75" stroked="false">
              <v:imagedata r:id="rId307" o:title=""/>
            </v:shape>
            <w10:wrap type="none"/>
          </v:group>
        </w:pict>
      </w:r>
      <w:r>
        <w:rPr>
          <w:rFonts w:ascii="楷体" w:hAnsi="楷体" w:cs="楷体" w:eastAsia="楷体" w:hint="default"/>
        </w:rPr>
        <w:t>注：本期末通过公司内部研发形成的无形资产占无形资产余额的比例为</w:t>
      </w:r>
      <w:r>
        <w:rPr>
          <w:rFonts w:ascii="楷体" w:hAnsi="楷体" w:cs="楷体" w:eastAsia="楷体" w:hint="default"/>
          <w:spacing w:val="-52"/>
        </w:rPr>
        <w:t> </w:t>
      </w:r>
      <w:r>
        <w:rPr>
          <w:rFonts w:ascii="楷体" w:hAnsi="楷体" w:cs="楷体" w:eastAsia="楷体" w:hint="default"/>
        </w:rPr>
        <w:t>82.34%</w:t>
      </w:r>
      <w:r>
        <w:rPr>
          <w:rFonts w:ascii="楷体" w:hAnsi="楷体" w:cs="楷体" w:eastAsia="楷体" w:hint="default"/>
        </w:rPr>
        <w:t>。</w:t>
      </w:r>
    </w:p>
    <w:p>
      <w:pPr>
        <w:spacing w:line="240" w:lineRule="auto" w:before="12"/>
        <w:rPr>
          <w:rFonts w:ascii="楷体" w:hAnsi="楷体" w:cs="楷体" w:eastAsia="楷体" w:hint="default"/>
          <w:sz w:val="22"/>
          <w:szCs w:val="22"/>
        </w:rPr>
      </w:pPr>
    </w:p>
    <w:p>
      <w:pPr>
        <w:pStyle w:val="Heading4"/>
        <w:spacing w:line="436" w:lineRule="auto" w:before="0"/>
        <w:ind w:left="554" w:right="7062" w:hanging="420"/>
        <w:jc w:val="left"/>
        <w:rPr>
          <w:rFonts w:ascii="宋体" w:hAnsi="宋体" w:cs="宋体" w:eastAsia="宋体" w:hint="default"/>
          <w:b w:val="0"/>
          <w:bCs w:val="0"/>
        </w:rPr>
      </w:pPr>
      <w:r>
        <w:rPr>
          <w:rFonts w:ascii="宋体" w:hAnsi="宋体" w:cs="宋体" w:eastAsia="宋体" w:hint="default"/>
          <w:color w:val="212121"/>
        </w:rPr>
        <w:t>2</w:t>
      </w:r>
      <w:r>
        <w:rPr>
          <w:color w:val="212121"/>
        </w:rPr>
        <w:t>、</w:t>
      </w:r>
      <w:r>
        <w:rPr/>
        <w:t>未办妥产权证书的土地使用权情况：</w:t>
      </w:r>
      <w:r>
        <w:rPr>
          <w:w w:val="99"/>
        </w:rPr>
        <w:t> </w:t>
      </w:r>
      <w:r>
        <w:rPr>
          <w:rFonts w:ascii="宋体" w:hAnsi="宋体" w:cs="宋体" w:eastAsia="宋体" w:hint="default"/>
          <w:b w:val="0"/>
          <w:bCs w:val="0"/>
        </w:rPr>
        <w:t>无。</w:t>
      </w:r>
    </w:p>
    <w:p>
      <w:pPr>
        <w:pStyle w:val="Heading4"/>
        <w:spacing w:line="240" w:lineRule="auto" w:before="88"/>
        <w:ind w:left="140" w:right="1117"/>
        <w:jc w:val="left"/>
        <w:rPr>
          <w:b w:val="0"/>
          <w:bCs w:val="0"/>
        </w:rPr>
      </w:pPr>
      <w:r>
        <w:rPr/>
        <w:pict>
          <v:group style="position:absolute;margin-left:204.859985pt;margin-top:40.663643pt;width:269.9pt;height:5.1pt;mso-position-horizontal-relative:page;mso-position-vertical-relative:paragraph;z-index:-1146976" coordorigin="4097,813" coordsize="5398,102">
            <v:shape style="position:absolute;left:4097;top:813;width:1092;height:102" type="#_x0000_t75" stroked="false">
              <v:imagedata r:id="rId329" o:title=""/>
            </v:shape>
            <v:shape style="position:absolute;left:5166;top:885;width:2057;height:30" type="#_x0000_t75" stroked="false">
              <v:imagedata r:id="rId330" o:title=""/>
            </v:shape>
            <v:shape style="position:absolute;left:7198;top:885;width:1181;height:30" type="#_x0000_t75" stroked="false">
              <v:imagedata r:id="rId331" o:title=""/>
            </v:shape>
            <v:shape style="position:absolute;left:8356;top:885;width:1139;height:10" type="#_x0000_t75" stroked="false">
              <v:imagedata r:id="rId332" o:title=""/>
            </v:shape>
            <w10:wrap type="none"/>
          </v:group>
        </w:pict>
      </w:r>
      <w:r>
        <w:rPr/>
        <w:pict>
          <v:shape style="position:absolute;margin-left:149.300003pt;margin-top:63.723667pt;width:.480016pt;height:.1pt;mso-position-horizontal-relative:page;mso-position-vertical-relative:paragraph;z-index:-1146952" type="#_x0000_t75" stroked="false">
            <v:imagedata r:id="rId333" o:title=""/>
          </v:shape>
        </w:pict>
      </w:r>
      <w:r>
        <w:rPr/>
        <w:pict>
          <v:shape style="position:absolute;margin-left:205.339996pt;margin-top:63.723667pt;width:.480026pt;height:.1pt;mso-position-horizontal-relative:page;mso-position-vertical-relative:paragraph;z-index:-1146928" type="#_x0000_t75" stroked="false">
            <v:imagedata r:id="rId333" o:title=""/>
          </v:shape>
        </w:pict>
      </w:r>
      <w:r>
        <w:rPr/>
        <w:pict>
          <v:shape style="position:absolute;margin-left:258.519989pt;margin-top:63.723667pt;width:.480026pt;height:.1pt;mso-position-horizontal-relative:page;mso-position-vertical-relative:paragraph;z-index:-1146904" type="#_x0000_t75" stroked="false">
            <v:imagedata r:id="rId333" o:title=""/>
          </v:shape>
        </w:pict>
      </w:r>
      <w:r>
        <w:rPr/>
        <w:pict>
          <v:shape style="position:absolute;margin-left:304.600006pt;margin-top:63.723667pt;width:.479996pt;height:.1pt;mso-position-horizontal-relative:page;mso-position-vertical-relative:paragraph;z-index:-1146880" type="#_x0000_t75" stroked="false">
            <v:imagedata r:id="rId333" o:title=""/>
          </v:shape>
        </w:pict>
      </w:r>
      <w:r>
        <w:rPr/>
        <w:pict>
          <v:shape style="position:absolute;margin-left:360.160004pt;margin-top:63.723667pt;width:.480026pt;height:.1pt;mso-position-horizontal-relative:page;mso-position-vertical-relative:paragraph;z-index:-1146856" type="#_x0000_t75" stroked="false">
            <v:imagedata r:id="rId333" o:title=""/>
          </v:shape>
        </w:pict>
      </w:r>
      <w:r>
        <w:rPr/>
        <w:pict>
          <v:shape style="position:absolute;margin-left:418.019989pt;margin-top:63.723667pt;width:.480026pt;height:.1pt;mso-position-horizontal-relative:page;mso-position-vertical-relative:paragraph;z-index:-1146832" type="#_x0000_t75" stroked="false">
            <v:imagedata r:id="rId333" o:title=""/>
          </v:shape>
        </w:pict>
      </w:r>
      <w:r>
        <w:rPr/>
        <w:pict>
          <v:shape style="position:absolute;margin-left:474.720001pt;margin-top:63.723667pt;width:.480026pt;height:.1pt;mso-position-horizontal-relative:page;mso-position-vertical-relative:paragraph;z-index:-1146808" type="#_x0000_t75" stroked="false">
            <v:imagedata r:id="rId333" o:title=""/>
          </v:shape>
        </w:pict>
      </w:r>
      <w:r>
        <w:rPr/>
        <w:pict>
          <v:group style="position:absolute;margin-left:56.700001pt;margin-top:80.763657pt;width:475pt;height:.5pt;mso-position-horizontal-relative:page;mso-position-vertical-relative:paragraph;z-index:-1146784" coordorigin="1134,1615" coordsize="9500,10">
            <v:shape style="position:absolute;left:1134;top:1615;width:2973;height:10" type="#_x0000_t75" stroked="false">
              <v:imagedata r:id="rId334" o:title=""/>
            </v:shape>
            <v:shape style="position:absolute;left:4102;top:1615;width:1068;height:10" type="#_x0000_t75" stroked="false">
              <v:imagedata r:id="rId335" o:title=""/>
            </v:shape>
            <v:shape style="position:absolute;left:5166;top:1615;width:926;height:10" type="#_x0000_t75" stroked="false">
              <v:imagedata r:id="rId336" o:title=""/>
            </v:shape>
            <v:shape style="position:absolute;left:6087;top:1615;width:1116;height:10" type="#_x0000_t75" stroked="false">
              <v:imagedata r:id="rId337" o:title=""/>
            </v:shape>
            <v:shape style="position:absolute;left:7198;top:1615;width:1162;height:10" type="#_x0000_t75" stroked="false">
              <v:imagedata r:id="rId338" o:title=""/>
            </v:shape>
            <v:shape style="position:absolute;left:8356;top:1615;width:1139;height:10" type="#_x0000_t75" stroked="false">
              <v:imagedata r:id="rId339" o:title=""/>
            </v:shape>
            <v:shape style="position:absolute;left:9490;top:1615;width:1144;height:10" type="#_x0000_t75" stroked="false">
              <v:imagedata r:id="rId340" o:title=""/>
            </v:shape>
            <w10:wrap type="none"/>
          </v:group>
        </w:pict>
      </w:r>
      <w:r>
        <w:rPr/>
        <w:pict>
          <v:group style="position:absolute;margin-left:56.700001pt;margin-top:93.723648pt;width:475pt;height:5.05pt;mso-position-horizontal-relative:page;mso-position-vertical-relative:paragraph;z-index:-1146760" coordorigin="1134,1874" coordsize="9500,101">
            <v:shape style="position:absolute;left:1134;top:1874;width:2992;height:101" type="#_x0000_t75" stroked="false">
              <v:imagedata r:id="rId341" o:title=""/>
            </v:shape>
            <v:shape style="position:absolute;left:4102;top:1966;width:1068;height:10" type="#_x0000_t75" stroked="false">
              <v:imagedata r:id="rId335" o:title=""/>
            </v:shape>
            <v:shape style="position:absolute;left:5166;top:1966;width:926;height:10" type="#_x0000_t75" stroked="false">
              <v:imagedata r:id="rId336" o:title=""/>
            </v:shape>
            <v:shape style="position:absolute;left:6087;top:1966;width:1116;height:10" type="#_x0000_t75" stroked="false">
              <v:imagedata r:id="rId337" o:title=""/>
            </v:shape>
            <v:shape style="position:absolute;left:7198;top:1966;width:1162;height:10" type="#_x0000_t75" stroked="false">
              <v:imagedata r:id="rId338" o:title=""/>
            </v:shape>
            <v:shape style="position:absolute;left:8356;top:1966;width:1139;height:10" type="#_x0000_t75" stroked="false">
              <v:imagedata r:id="rId339" o:title=""/>
            </v:shape>
            <v:shape style="position:absolute;left:9490;top:1966;width:1144;height:10" type="#_x0000_t75" stroked="false">
              <v:imagedata r:id="rId340" o:title=""/>
            </v:shape>
            <w10:wrap type="none"/>
          </v:group>
        </w:pict>
      </w:r>
      <w:bookmarkStart w:name="（十二） 开发支出" w:id="203"/>
      <w:bookmarkEnd w:id="203"/>
      <w:r>
        <w:rPr>
          <w:b w:val="0"/>
          <w:bCs w:val="0"/>
        </w:rPr>
      </w:r>
      <w:r>
        <w:rPr/>
        <w:t>（十二）开发支出</w:t>
      </w:r>
      <w:r>
        <w:rPr>
          <w:b w:val="0"/>
          <w:bCs w:val="0"/>
        </w:rPr>
      </w:r>
    </w:p>
    <w:p>
      <w:pPr>
        <w:spacing w:line="240" w:lineRule="auto" w:before="8"/>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1871"/>
        <w:gridCol w:w="1121"/>
        <w:gridCol w:w="1064"/>
        <w:gridCol w:w="922"/>
        <w:gridCol w:w="1111"/>
        <w:gridCol w:w="1157"/>
        <w:gridCol w:w="1134"/>
        <w:gridCol w:w="1134"/>
      </w:tblGrid>
      <w:tr>
        <w:trPr>
          <w:trHeight w:val="284" w:hRule="exact"/>
        </w:trPr>
        <w:tc>
          <w:tcPr>
            <w:tcW w:w="1871" w:type="dxa"/>
            <w:tcBorders>
              <w:top w:val="single" w:sz="12" w:space="0" w:color="000000"/>
              <w:left w:val="nil" w:sz="6" w:space="0" w:color="auto"/>
              <w:bottom w:val="nil" w:sz="6" w:space="0" w:color="auto"/>
              <w:right w:val="single" w:sz="4" w:space="0" w:color="000000"/>
            </w:tcBorders>
          </w:tcPr>
          <w:p>
            <w:pPr/>
          </w:p>
        </w:tc>
        <w:tc>
          <w:tcPr>
            <w:tcW w:w="1121" w:type="dxa"/>
            <w:tcBorders>
              <w:top w:val="single" w:sz="12" w:space="0" w:color="000000"/>
              <w:left w:val="single" w:sz="4" w:space="0" w:color="000000"/>
              <w:bottom w:val="nil" w:sz="6" w:space="0" w:color="auto"/>
              <w:right w:val="single" w:sz="4" w:space="0" w:color="000000"/>
            </w:tcBorders>
          </w:tcPr>
          <w:p>
            <w:pPr/>
          </w:p>
        </w:tc>
        <w:tc>
          <w:tcPr>
            <w:tcW w:w="1985"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left="535" w:right="0"/>
              <w:jc w:val="left"/>
              <w:rPr>
                <w:rFonts w:ascii="宋体" w:hAnsi="宋体" w:cs="宋体" w:eastAsia="宋体" w:hint="default"/>
                <w:sz w:val="15"/>
                <w:szCs w:val="15"/>
              </w:rPr>
            </w:pPr>
            <w:r>
              <w:rPr>
                <w:rFonts w:ascii="宋体" w:hAnsi="宋体" w:cs="宋体" w:eastAsia="宋体" w:hint="default"/>
                <w:b/>
                <w:bCs/>
                <w:sz w:val="15"/>
                <w:szCs w:val="15"/>
              </w:rPr>
              <w:t>本期增加金额</w:t>
            </w:r>
            <w:r>
              <w:rPr>
                <w:rFonts w:ascii="宋体" w:hAnsi="宋体" w:cs="宋体" w:eastAsia="宋体" w:hint="default"/>
                <w:sz w:val="15"/>
                <w:szCs w:val="15"/>
              </w:rPr>
            </w:r>
          </w:p>
        </w:tc>
        <w:tc>
          <w:tcPr>
            <w:tcW w:w="1111" w:type="dxa"/>
            <w:tcBorders>
              <w:top w:val="single" w:sz="12" w:space="0" w:color="000000"/>
              <w:left w:val="single" w:sz="4" w:space="0" w:color="000000"/>
              <w:bottom w:val="nil" w:sz="6" w:space="0" w:color="auto"/>
              <w:right w:val="nil" w:sz="6" w:space="0" w:color="auto"/>
            </w:tcBorders>
          </w:tcPr>
          <w:p>
            <w:pPr/>
          </w:p>
        </w:tc>
        <w:tc>
          <w:tcPr>
            <w:tcW w:w="1157"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left="136" w:right="0"/>
              <w:jc w:val="left"/>
              <w:rPr>
                <w:rFonts w:ascii="宋体" w:hAnsi="宋体" w:cs="宋体" w:eastAsia="宋体" w:hint="default"/>
                <w:sz w:val="15"/>
                <w:szCs w:val="15"/>
              </w:rPr>
            </w:pPr>
            <w:r>
              <w:rPr>
                <w:rFonts w:ascii="宋体" w:hAnsi="宋体" w:cs="宋体" w:eastAsia="宋体" w:hint="default"/>
                <w:b/>
                <w:bCs/>
                <w:sz w:val="15"/>
                <w:szCs w:val="15"/>
              </w:rPr>
              <w:t>本期减少金额</w:t>
            </w:r>
            <w:r>
              <w:rPr>
                <w:rFonts w:ascii="宋体" w:hAnsi="宋体" w:cs="宋体" w:eastAsia="宋体" w:hint="default"/>
                <w:sz w:val="15"/>
                <w:szCs w:val="15"/>
              </w:rPr>
            </w:r>
          </w:p>
        </w:tc>
        <w:tc>
          <w:tcPr>
            <w:tcW w:w="1134" w:type="dxa"/>
            <w:tcBorders>
              <w:top w:val="single" w:sz="12" w:space="0" w:color="000000"/>
              <w:left w:val="nil" w:sz="6" w:space="0" w:color="auto"/>
              <w:bottom w:val="nil" w:sz="6" w:space="0" w:color="auto"/>
              <w:right w:val="single" w:sz="4" w:space="0" w:color="000000"/>
            </w:tcBorders>
          </w:tcPr>
          <w:p>
            <w:pPr/>
          </w:p>
        </w:tc>
        <w:tc>
          <w:tcPr>
            <w:tcW w:w="1134" w:type="dxa"/>
            <w:tcBorders>
              <w:top w:val="single" w:sz="12" w:space="0" w:color="000000"/>
              <w:left w:val="single" w:sz="4" w:space="0" w:color="000000"/>
              <w:bottom w:val="nil" w:sz="6" w:space="0" w:color="auto"/>
              <w:right w:val="nil" w:sz="6" w:space="0" w:color="auto"/>
            </w:tcBorders>
          </w:tcPr>
          <w:p>
            <w:pPr/>
          </w:p>
        </w:tc>
      </w:tr>
      <w:tr>
        <w:trPr>
          <w:trHeight w:val="10" w:hRule="exact"/>
        </w:trPr>
        <w:tc>
          <w:tcPr>
            <w:tcW w:w="187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168"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150" w:lineRule="exact"/>
              <w:ind w:left="18"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50" w:lineRule="exact"/>
              <w:ind w:left="254"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064"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150" w:lineRule="exact"/>
              <w:ind w:left="260"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274" w:hRule="exact"/>
        </w:trPr>
        <w:tc>
          <w:tcPr>
            <w:tcW w:w="1871" w:type="dxa"/>
            <w:tcBorders>
              <w:top w:val="nil" w:sz="6" w:space="0" w:color="auto"/>
              <w:left w:val="nil" w:sz="6" w:space="0" w:color="auto"/>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tc>
        <w:tc>
          <w:tcPr>
            <w:tcW w:w="112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tc>
        <w:tc>
          <w:tcPr>
            <w:tcW w:w="1064" w:type="dxa"/>
            <w:tcBorders>
              <w:top w:val="nil" w:sz="6" w:space="0" w:color="auto"/>
              <w:left w:val="single" w:sz="4" w:space="0" w:color="000000"/>
              <w:bottom w:val="single" w:sz="8" w:space="0" w:color="000000"/>
              <w:right w:val="single" w:sz="4" w:space="0" w:color="000000"/>
            </w:tcBorders>
          </w:tcPr>
          <w:p>
            <w:pPr>
              <w:pStyle w:val="TableParagraph"/>
              <w:spacing w:line="168" w:lineRule="exact"/>
              <w:ind w:left="74" w:right="0"/>
              <w:jc w:val="left"/>
              <w:rPr>
                <w:rFonts w:ascii="宋体" w:hAnsi="宋体" w:cs="宋体" w:eastAsia="宋体" w:hint="default"/>
                <w:sz w:val="15"/>
                <w:szCs w:val="15"/>
              </w:rPr>
            </w:pPr>
            <w:r>
              <w:rPr>
                <w:rFonts w:ascii="宋体" w:hAnsi="宋体" w:cs="宋体" w:eastAsia="宋体" w:hint="default"/>
                <w:b/>
                <w:bCs/>
                <w:sz w:val="15"/>
                <w:szCs w:val="15"/>
              </w:rPr>
              <w:t>内部开发支出</w:t>
            </w:r>
            <w:r>
              <w:rPr>
                <w:rFonts w:ascii="宋体" w:hAnsi="宋体" w:cs="宋体" w:eastAsia="宋体" w:hint="default"/>
                <w:sz w:val="15"/>
                <w:szCs w:val="15"/>
              </w:rPr>
            </w:r>
          </w:p>
        </w:tc>
        <w:tc>
          <w:tcPr>
            <w:tcW w:w="922" w:type="dxa"/>
            <w:tcBorders>
              <w:top w:val="nil" w:sz="6" w:space="0" w:color="auto"/>
              <w:left w:val="single" w:sz="4" w:space="0" w:color="000000"/>
              <w:bottom w:val="single" w:sz="8" w:space="0" w:color="000000"/>
              <w:right w:val="single" w:sz="4" w:space="0" w:color="000000"/>
            </w:tcBorders>
          </w:tcPr>
          <w:p>
            <w:pPr>
              <w:pStyle w:val="TableParagraph"/>
              <w:spacing w:line="168" w:lineRule="exact"/>
              <w:ind w:left="154" w:right="0"/>
              <w:jc w:val="left"/>
              <w:rPr>
                <w:rFonts w:ascii="宋体" w:hAnsi="宋体" w:cs="宋体" w:eastAsia="宋体" w:hint="default"/>
                <w:sz w:val="15"/>
                <w:szCs w:val="15"/>
              </w:rPr>
            </w:pPr>
            <w:r>
              <w:rPr>
                <w:rFonts w:ascii="宋体" w:hAnsi="宋体" w:cs="宋体" w:eastAsia="宋体" w:hint="default"/>
                <w:b/>
                <w:bCs/>
                <w:sz w:val="15"/>
                <w:szCs w:val="15"/>
              </w:rPr>
              <w:t>其他增加</w:t>
            </w:r>
            <w:r>
              <w:rPr>
                <w:rFonts w:ascii="宋体" w:hAnsi="宋体" w:cs="宋体" w:eastAsia="宋体" w:hint="default"/>
                <w:sz w:val="15"/>
                <w:szCs w:val="15"/>
              </w:rPr>
            </w:r>
          </w:p>
        </w:tc>
        <w:tc>
          <w:tcPr>
            <w:tcW w:w="1111" w:type="dxa"/>
            <w:tcBorders>
              <w:top w:val="nil" w:sz="6" w:space="0" w:color="auto"/>
              <w:left w:val="single" w:sz="4" w:space="0" w:color="000000"/>
              <w:bottom w:val="single" w:sz="8" w:space="0" w:color="000000"/>
              <w:right w:val="single" w:sz="4" w:space="0" w:color="000000"/>
            </w:tcBorders>
          </w:tcPr>
          <w:p>
            <w:pPr>
              <w:pStyle w:val="TableParagraph"/>
              <w:spacing w:line="168" w:lineRule="exact"/>
              <w:ind w:right="23"/>
              <w:jc w:val="right"/>
              <w:rPr>
                <w:rFonts w:ascii="宋体" w:hAnsi="宋体" w:cs="宋体" w:eastAsia="宋体" w:hint="default"/>
                <w:sz w:val="15"/>
                <w:szCs w:val="15"/>
              </w:rPr>
            </w:pPr>
            <w:r>
              <w:rPr>
                <w:rFonts w:ascii="宋体" w:hAnsi="宋体" w:cs="宋体" w:eastAsia="宋体" w:hint="default"/>
                <w:b/>
                <w:bCs/>
                <w:w w:val="95"/>
                <w:sz w:val="15"/>
                <w:szCs w:val="15"/>
              </w:rPr>
              <w:t>确认为无形资产</w:t>
            </w:r>
            <w:r>
              <w:rPr>
                <w:rFonts w:ascii="宋体" w:hAnsi="宋体" w:cs="宋体" w:eastAsia="宋体" w:hint="default"/>
                <w:sz w:val="15"/>
                <w:szCs w:val="15"/>
              </w:rPr>
            </w:r>
          </w:p>
        </w:tc>
        <w:tc>
          <w:tcPr>
            <w:tcW w:w="1157" w:type="dxa"/>
            <w:tcBorders>
              <w:top w:val="nil" w:sz="6" w:space="0" w:color="auto"/>
              <w:left w:val="single" w:sz="4" w:space="0" w:color="000000"/>
              <w:bottom w:val="single" w:sz="8" w:space="0" w:color="000000"/>
              <w:right w:val="single" w:sz="4" w:space="0" w:color="000000"/>
            </w:tcBorders>
          </w:tcPr>
          <w:p>
            <w:pPr>
              <w:pStyle w:val="TableParagraph"/>
              <w:spacing w:line="168" w:lineRule="exact"/>
              <w:ind w:left="121" w:right="0"/>
              <w:jc w:val="left"/>
              <w:rPr>
                <w:rFonts w:ascii="宋体" w:hAnsi="宋体" w:cs="宋体" w:eastAsia="宋体" w:hint="default"/>
                <w:sz w:val="15"/>
                <w:szCs w:val="15"/>
              </w:rPr>
            </w:pPr>
            <w:r>
              <w:rPr>
                <w:rFonts w:ascii="宋体" w:hAnsi="宋体" w:cs="宋体" w:eastAsia="宋体" w:hint="default"/>
                <w:b/>
                <w:bCs/>
                <w:sz w:val="15"/>
                <w:szCs w:val="15"/>
              </w:rPr>
              <w:t>转入当期损益</w:t>
            </w:r>
            <w:r>
              <w:rPr>
                <w:rFonts w:ascii="宋体" w:hAnsi="宋体" w:cs="宋体" w:eastAsia="宋体" w:hint="default"/>
                <w:sz w:val="15"/>
                <w:szCs w:val="15"/>
              </w:rPr>
            </w:r>
          </w:p>
        </w:tc>
        <w:tc>
          <w:tcPr>
            <w:tcW w:w="1134" w:type="dxa"/>
            <w:tcBorders>
              <w:top w:val="nil" w:sz="6" w:space="0" w:color="auto"/>
              <w:left w:val="single" w:sz="4" w:space="0" w:color="000000"/>
              <w:bottom w:val="single" w:sz="8" w:space="0" w:color="000000"/>
              <w:right w:val="single" w:sz="4" w:space="0" w:color="000000"/>
            </w:tcBorders>
          </w:tcPr>
          <w:p>
            <w:pPr>
              <w:pStyle w:val="TableParagraph"/>
              <w:spacing w:line="168" w:lineRule="exact"/>
              <w:ind w:left="260" w:right="0"/>
              <w:jc w:val="left"/>
              <w:rPr>
                <w:rFonts w:ascii="宋体" w:hAnsi="宋体" w:cs="宋体" w:eastAsia="宋体" w:hint="default"/>
                <w:sz w:val="15"/>
                <w:szCs w:val="15"/>
              </w:rPr>
            </w:pPr>
            <w:r>
              <w:rPr>
                <w:rFonts w:ascii="宋体" w:hAnsi="宋体" w:cs="宋体" w:eastAsia="宋体" w:hint="default"/>
                <w:b/>
                <w:bCs/>
                <w:sz w:val="15"/>
                <w:szCs w:val="15"/>
              </w:rPr>
              <w:t>其他减少</w:t>
            </w:r>
            <w:r>
              <w:rPr>
                <w:rFonts w:ascii="宋体" w:hAnsi="宋体" w:cs="宋体" w:eastAsia="宋体" w:hint="default"/>
                <w:sz w:val="15"/>
                <w:szCs w:val="15"/>
              </w:rPr>
            </w:r>
          </w:p>
        </w:tc>
        <w:tc>
          <w:tcPr>
            <w:tcW w:w="1134" w:type="dxa"/>
            <w:tcBorders>
              <w:top w:val="nil" w:sz="6" w:space="0" w:color="auto"/>
              <w:left w:val="single" w:sz="4"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tc>
      </w:tr>
      <w:tr>
        <w:trPr>
          <w:trHeight w:val="358" w:hRule="exact"/>
        </w:trPr>
        <w:tc>
          <w:tcPr>
            <w:tcW w:w="1871" w:type="dxa"/>
            <w:tcBorders>
              <w:top w:val="single" w:sz="8" w:space="0" w:color="000000"/>
              <w:left w:val="nil" w:sz="6" w:space="0" w:color="auto"/>
              <w:bottom w:val="nil" w:sz="6" w:space="0" w:color="auto"/>
              <w:right w:val="single" w:sz="4" w:space="0" w:color="000000"/>
            </w:tcBorders>
          </w:tcPr>
          <w:p>
            <w:pPr>
              <w:pStyle w:val="TableParagraph"/>
              <w:spacing w:line="240" w:lineRule="auto" w:before="48"/>
              <w:ind w:left="42" w:right="0"/>
              <w:jc w:val="left"/>
              <w:rPr>
                <w:rFonts w:ascii="宋体" w:hAnsi="宋体" w:cs="宋体" w:eastAsia="宋体" w:hint="default"/>
                <w:sz w:val="15"/>
                <w:szCs w:val="15"/>
              </w:rPr>
            </w:pPr>
            <w:r>
              <w:rPr>
                <w:rFonts w:ascii="宋体" w:hAnsi="宋体" w:cs="宋体" w:eastAsia="宋体" w:hint="default"/>
                <w:sz w:val="15"/>
                <w:szCs w:val="15"/>
              </w:rPr>
              <w:t>特种集成电路研发项目</w:t>
            </w:r>
          </w:p>
        </w:tc>
        <w:tc>
          <w:tcPr>
            <w:tcW w:w="112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5"/>
                <w:szCs w:val="15"/>
              </w:rPr>
            </w:pPr>
            <w:r>
              <w:rPr>
                <w:rFonts w:ascii="Times New Roman"/>
                <w:spacing w:val="-1"/>
                <w:sz w:val="15"/>
              </w:rPr>
              <w:t>361,859,807.81</w:t>
            </w:r>
          </w:p>
        </w:tc>
        <w:tc>
          <w:tcPr>
            <w:tcW w:w="106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left="92" w:right="0"/>
              <w:jc w:val="left"/>
              <w:rPr>
                <w:rFonts w:ascii="Times New Roman" w:hAnsi="Times New Roman" w:cs="Times New Roman" w:eastAsia="Times New Roman" w:hint="default"/>
                <w:sz w:val="15"/>
                <w:szCs w:val="15"/>
              </w:rPr>
            </w:pPr>
            <w:r>
              <w:rPr>
                <w:rFonts w:ascii="Times New Roman"/>
                <w:sz w:val="15"/>
              </w:rPr>
              <w:t>172,589,512.28</w:t>
            </w:r>
          </w:p>
        </w:tc>
        <w:tc>
          <w:tcPr>
            <w:tcW w:w="92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5"/>
                <w:szCs w:val="15"/>
              </w:rPr>
            </w:pPr>
            <w:r>
              <w:rPr>
                <w:rFonts w:ascii="Times New Roman"/>
                <w:spacing w:val="-1"/>
                <w:sz w:val="15"/>
              </w:rPr>
              <w:t>201,200.00</w:t>
            </w:r>
          </w:p>
        </w:tc>
        <w:tc>
          <w:tcPr>
            <w:tcW w:w="111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right="23"/>
              <w:jc w:val="right"/>
              <w:rPr>
                <w:rFonts w:ascii="Times New Roman" w:hAnsi="Times New Roman" w:cs="Times New Roman" w:eastAsia="Times New Roman" w:hint="default"/>
                <w:sz w:val="15"/>
                <w:szCs w:val="15"/>
              </w:rPr>
            </w:pPr>
            <w:r>
              <w:rPr>
                <w:rFonts w:ascii="Times New Roman"/>
                <w:spacing w:val="-1"/>
                <w:sz w:val="15"/>
              </w:rPr>
              <w:t>303,499,597.32</w:t>
            </w:r>
          </w:p>
        </w:tc>
        <w:tc>
          <w:tcPr>
            <w:tcW w:w="115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89,047,706.99</w:t>
            </w:r>
          </w:p>
        </w:tc>
        <w:tc>
          <w:tcPr>
            <w:tcW w:w="113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2,686,477.83</w:t>
            </w:r>
          </w:p>
        </w:tc>
        <w:tc>
          <w:tcPr>
            <w:tcW w:w="1134" w:type="dxa"/>
            <w:tcBorders>
              <w:top w:val="single" w:sz="8" w:space="0" w:color="000000"/>
              <w:left w:val="single" w:sz="4" w:space="0" w:color="000000"/>
              <w:bottom w:val="nil" w:sz="6" w:space="0" w:color="auto"/>
              <w:right w:val="nil" w:sz="6" w:space="0" w:color="auto"/>
            </w:tcBorders>
          </w:tcPr>
          <w:p>
            <w:pPr>
              <w:pStyle w:val="TableParagraph"/>
              <w:spacing w:line="240" w:lineRule="auto" w:before="82"/>
              <w:ind w:right="26"/>
              <w:jc w:val="right"/>
              <w:rPr>
                <w:rFonts w:ascii="Times New Roman" w:hAnsi="Times New Roman" w:cs="Times New Roman" w:eastAsia="Times New Roman" w:hint="default"/>
                <w:sz w:val="15"/>
                <w:szCs w:val="15"/>
              </w:rPr>
            </w:pPr>
            <w:r>
              <w:rPr>
                <w:rFonts w:ascii="Times New Roman"/>
                <w:spacing w:val="-1"/>
                <w:sz w:val="15"/>
              </w:rPr>
              <w:t>139,416,737.95</w:t>
            </w:r>
          </w:p>
        </w:tc>
      </w:tr>
      <w:tr>
        <w:trPr>
          <w:trHeight w:val="252"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2" w:right="0"/>
              <w:jc w:val="left"/>
              <w:rPr>
                <w:rFonts w:ascii="宋体" w:hAnsi="宋体" w:cs="宋体" w:eastAsia="宋体" w:hint="default"/>
                <w:sz w:val="15"/>
                <w:szCs w:val="15"/>
              </w:rPr>
            </w:pPr>
            <w:r>
              <w:rPr>
                <w:rFonts w:ascii="宋体" w:hAnsi="宋体" w:cs="宋体" w:eastAsia="宋体" w:hint="default"/>
                <w:sz w:val="15"/>
                <w:szCs w:val="15"/>
              </w:rPr>
              <w:t>可编程系统芯片项目</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300,716,647.99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2" w:right="0"/>
              <w:jc w:val="left"/>
              <w:rPr>
                <w:rFonts w:ascii="Times New Roman" w:hAnsi="Times New Roman" w:cs="Times New Roman" w:eastAsia="Times New Roman" w:hint="default"/>
                <w:sz w:val="15"/>
                <w:szCs w:val="15"/>
              </w:rPr>
            </w:pPr>
            <w:r>
              <w:rPr>
                <w:rFonts w:ascii="Times New Roman"/>
                <w:sz w:val="15"/>
              </w:rPr>
              <w:t>69,595,511.46</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8,721,876.00</w:t>
            </w: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5"/>
                <w:szCs w:val="15"/>
              </w:rPr>
            </w:pPr>
            <w:r>
              <w:rPr>
                <w:rFonts w:ascii="Times New Roman"/>
                <w:spacing w:val="-1"/>
                <w:sz w:val="15"/>
              </w:rPr>
              <w:t>7,950,950.54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5"/>
                <w:szCs w:val="15"/>
              </w:rPr>
            </w:pPr>
            <w:r>
              <w:rPr>
                <w:rFonts w:ascii="Times New Roman"/>
                <w:spacing w:val="-1"/>
                <w:sz w:val="15"/>
              </w:rPr>
              <w:t>371,083,084.91</w:t>
            </w:r>
          </w:p>
        </w:tc>
        <w:tc>
          <w:tcPr>
            <w:tcW w:w="113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871" w:type="dxa"/>
            <w:tcBorders>
              <w:top w:val="nil" w:sz="6" w:space="0" w:color="auto"/>
              <w:left w:val="nil" w:sz="6" w:space="0" w:color="auto"/>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347"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42" w:right="0"/>
              <w:jc w:val="left"/>
              <w:rPr>
                <w:rFonts w:ascii="宋体" w:hAnsi="宋体" w:cs="宋体" w:eastAsia="宋体" w:hint="default"/>
                <w:sz w:val="15"/>
                <w:szCs w:val="15"/>
              </w:rPr>
            </w:pPr>
            <w:r>
              <w:rPr>
                <w:rFonts w:ascii="宋体" w:hAnsi="宋体" w:cs="宋体" w:eastAsia="宋体" w:hint="default"/>
                <w:sz w:val="15"/>
                <w:szCs w:val="15"/>
              </w:rPr>
              <w:t>存储器芯片研发项目</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32,570,865.70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4"/>
              <w:jc w:val="right"/>
              <w:rPr>
                <w:rFonts w:ascii="Times New Roman" w:hAnsi="Times New Roman" w:cs="Times New Roman" w:eastAsia="Times New Roman" w:hint="default"/>
                <w:sz w:val="15"/>
                <w:szCs w:val="15"/>
              </w:rPr>
            </w:pPr>
            <w:r>
              <w:rPr>
                <w:rFonts w:ascii="Times New Roman"/>
                <w:spacing w:val="-1"/>
                <w:sz w:val="15"/>
              </w:rPr>
              <w:t>99,471,805.53</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5"/>
                <w:szCs w:val="15"/>
              </w:rPr>
            </w:pPr>
            <w:r>
              <w:rPr>
                <w:rFonts w:ascii="Times New Roman"/>
                <w:sz w:val="15"/>
              </w:rPr>
              <w:t>0.00</w:t>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z w:val="15"/>
              </w:rPr>
              <w:t>0.00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66,013,004.54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663,097.92</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27"/>
              <w:jc w:val="right"/>
              <w:rPr>
                <w:rFonts w:ascii="Times New Roman" w:hAnsi="Times New Roman" w:cs="Times New Roman" w:eastAsia="Times New Roman" w:hint="default"/>
                <w:sz w:val="15"/>
                <w:szCs w:val="15"/>
              </w:rPr>
            </w:pPr>
            <w:r>
              <w:rPr>
                <w:rFonts w:ascii="Times New Roman"/>
                <w:spacing w:val="-1"/>
                <w:sz w:val="15"/>
              </w:rPr>
              <w:t>65,366,568.77</w:t>
            </w:r>
          </w:p>
        </w:tc>
      </w:tr>
      <w:tr>
        <w:trPr>
          <w:trHeight w:val="253"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2" w:right="0"/>
              <w:jc w:val="left"/>
              <w:rPr>
                <w:rFonts w:ascii="宋体" w:hAnsi="宋体" w:cs="宋体" w:eastAsia="宋体" w:hint="default"/>
                <w:sz w:val="15"/>
                <w:szCs w:val="15"/>
              </w:rPr>
            </w:pPr>
            <w:r>
              <w:rPr>
                <w:rFonts w:ascii="宋体" w:hAnsi="宋体" w:cs="宋体" w:eastAsia="宋体" w:hint="default"/>
                <w:sz w:val="15"/>
                <w:szCs w:val="15"/>
              </w:rPr>
              <w:t>高端智能芯片研发项目</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5"/>
                <w:szCs w:val="15"/>
              </w:rPr>
            </w:pPr>
            <w:r>
              <w:rPr>
                <w:rFonts w:ascii="Times New Roman"/>
                <w:spacing w:val="-1"/>
                <w:sz w:val="15"/>
              </w:rPr>
              <w:t>37,255,983.10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92" w:right="0"/>
              <w:jc w:val="left"/>
              <w:rPr>
                <w:rFonts w:ascii="Times New Roman" w:hAnsi="Times New Roman" w:cs="Times New Roman" w:eastAsia="Times New Roman" w:hint="default"/>
                <w:sz w:val="15"/>
                <w:szCs w:val="15"/>
              </w:rPr>
            </w:pPr>
            <w:r>
              <w:rPr>
                <w:rFonts w:ascii="Times New Roman"/>
                <w:sz w:val="15"/>
              </w:rPr>
              <w:t>130,536,230.73</w:t>
            </w: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5"/>
                <w:szCs w:val="15"/>
              </w:rPr>
            </w:pPr>
            <w:r>
              <w:rPr>
                <w:rFonts w:ascii="Times New Roman"/>
                <w:spacing w:val="-1"/>
                <w:sz w:val="15"/>
              </w:rPr>
              <w:t>58,547,879.71</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5"/>
                <w:szCs w:val="15"/>
              </w:rPr>
            </w:pPr>
            <w:r>
              <w:rPr>
                <w:rFonts w:ascii="Times New Roman"/>
                <w:spacing w:val="-1"/>
                <w:sz w:val="15"/>
              </w:rPr>
              <w:t>96,473,509.35</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27"/>
              <w:jc w:val="right"/>
              <w:rPr>
                <w:rFonts w:ascii="Times New Roman" w:hAnsi="Times New Roman" w:cs="Times New Roman" w:eastAsia="Times New Roman" w:hint="default"/>
                <w:sz w:val="15"/>
                <w:szCs w:val="15"/>
              </w:rPr>
            </w:pPr>
            <w:r>
              <w:rPr>
                <w:rFonts w:ascii="Times New Roman"/>
                <w:spacing w:val="-1"/>
                <w:sz w:val="15"/>
              </w:rPr>
              <w:t>12,770,824.77</w:t>
            </w:r>
          </w:p>
        </w:tc>
      </w:tr>
      <w:tr>
        <w:trPr>
          <w:trHeight w:val="99" w:hRule="exact"/>
        </w:trPr>
        <w:tc>
          <w:tcPr>
            <w:tcW w:w="1871" w:type="dxa"/>
            <w:tcBorders>
              <w:top w:val="nil" w:sz="6" w:space="0" w:color="auto"/>
              <w:left w:val="nil" w:sz="6" w:space="0" w:color="auto"/>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51"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42" w:right="0"/>
              <w:jc w:val="left"/>
              <w:rPr>
                <w:rFonts w:ascii="宋体" w:hAnsi="宋体" w:cs="宋体" w:eastAsia="宋体" w:hint="default"/>
                <w:sz w:val="15"/>
                <w:szCs w:val="15"/>
              </w:rPr>
            </w:pPr>
            <w:r>
              <w:rPr>
                <w:rFonts w:ascii="宋体" w:hAnsi="宋体" w:cs="宋体" w:eastAsia="宋体" w:hint="default"/>
                <w:sz w:val="15"/>
                <w:szCs w:val="15"/>
              </w:rPr>
              <w:t>半导体功率器件研发项目</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5"/>
                <w:szCs w:val="15"/>
              </w:rPr>
            </w:pPr>
            <w:r>
              <w:rPr>
                <w:rFonts w:ascii="Times New Roman"/>
                <w:spacing w:val="-1"/>
                <w:sz w:val="15"/>
              </w:rPr>
              <w:t>5,379,760.53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5"/>
                <w:szCs w:val="15"/>
              </w:rPr>
            </w:pPr>
            <w:r>
              <w:rPr>
                <w:rFonts w:ascii="Times New Roman"/>
                <w:spacing w:val="-1"/>
                <w:sz w:val="15"/>
              </w:rPr>
              <w:t>5,693,609.07</w:t>
            </w: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26"/>
              <w:jc w:val="right"/>
              <w:rPr>
                <w:rFonts w:ascii="Times New Roman" w:hAnsi="Times New Roman" w:cs="Times New Roman" w:eastAsia="Times New Roman" w:hint="default"/>
                <w:sz w:val="15"/>
                <w:szCs w:val="15"/>
              </w:rPr>
            </w:pPr>
            <w:r>
              <w:rPr>
                <w:rFonts w:ascii="Times New Roman"/>
                <w:spacing w:val="-1"/>
                <w:sz w:val="15"/>
              </w:rPr>
              <w:t>11,073,369.60</w:t>
            </w:r>
          </w:p>
        </w:tc>
      </w:tr>
      <w:tr>
        <w:trPr>
          <w:trHeight w:val="99" w:hRule="exact"/>
        </w:trPr>
        <w:tc>
          <w:tcPr>
            <w:tcW w:w="1871" w:type="dxa"/>
            <w:tcBorders>
              <w:top w:val="nil" w:sz="6" w:space="0" w:color="auto"/>
              <w:left w:val="nil" w:sz="6" w:space="0" w:color="auto"/>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347" w:hRule="exact"/>
        </w:trPr>
        <w:tc>
          <w:tcPr>
            <w:tcW w:w="187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42" w:right="0"/>
              <w:jc w:val="left"/>
              <w:rPr>
                <w:rFonts w:ascii="宋体" w:hAnsi="宋体" w:cs="宋体" w:eastAsia="宋体" w:hint="default"/>
                <w:sz w:val="15"/>
                <w:szCs w:val="15"/>
              </w:rPr>
            </w:pPr>
            <w:r>
              <w:rPr>
                <w:rFonts w:ascii="宋体" w:hAnsi="宋体" w:cs="宋体" w:eastAsia="宋体" w:hint="default"/>
                <w:sz w:val="15"/>
                <w:szCs w:val="15"/>
              </w:rPr>
              <w:t>电子元器件及其他研发项目</w:t>
            </w:r>
          </w:p>
        </w:tc>
        <w:tc>
          <w:tcPr>
            <w:tcW w:w="1121"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4"/>
              <w:jc w:val="right"/>
              <w:rPr>
                <w:rFonts w:ascii="Times New Roman" w:hAnsi="Times New Roman" w:cs="Times New Roman" w:eastAsia="Times New Roman" w:hint="default"/>
                <w:sz w:val="15"/>
                <w:szCs w:val="15"/>
              </w:rPr>
            </w:pPr>
            <w:r>
              <w:rPr>
                <w:rFonts w:ascii="Times New Roman"/>
                <w:spacing w:val="-1"/>
                <w:sz w:val="15"/>
              </w:rPr>
              <w:t>14,017,298.83</w:t>
            </w:r>
          </w:p>
        </w:tc>
        <w:tc>
          <w:tcPr>
            <w:tcW w:w="922" w:type="dxa"/>
            <w:tcBorders>
              <w:top w:val="nil" w:sz="6" w:space="0" w:color="auto"/>
              <w:left w:val="single" w:sz="4" w:space="0" w:color="000000"/>
              <w:bottom w:val="nil" w:sz="6" w:space="0" w:color="auto"/>
              <w:right w:val="single" w:sz="4" w:space="0" w:color="000000"/>
            </w:tcBorders>
          </w:tcPr>
          <w:p>
            <w:pPr/>
          </w:p>
        </w:tc>
        <w:tc>
          <w:tcPr>
            <w:tcW w:w="1111"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1"/>
                <w:sz w:val="15"/>
              </w:rPr>
              <w:t>14,017,298.83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nil" w:sz="6" w:space="0" w:color="auto"/>
              <w:left w:val="single" w:sz="4" w:space="0" w:color="000000"/>
              <w:bottom w:val="nil" w:sz="6" w:space="0" w:color="auto"/>
              <w:right w:val="nil" w:sz="6" w:space="0" w:color="auto"/>
            </w:tcBorders>
          </w:tcPr>
          <w:p>
            <w:pPr/>
          </w:p>
        </w:tc>
      </w:tr>
      <w:tr>
        <w:trPr>
          <w:trHeight w:val="358" w:hRule="exact"/>
        </w:trPr>
        <w:tc>
          <w:tcPr>
            <w:tcW w:w="1871"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8"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5"/>
                <w:szCs w:val="15"/>
              </w:rPr>
            </w:pPr>
            <w:r>
              <w:rPr>
                <w:rFonts w:ascii="Times New Roman"/>
                <w:b/>
                <w:spacing w:val="-1"/>
                <w:sz w:val="15"/>
              </w:rPr>
              <w:t>737,783,065.13</w:t>
            </w:r>
            <w:r>
              <w:rPr>
                <w:rFonts w:ascii="Times New Roman"/>
                <w:spacing w:val="-1"/>
                <w:sz w:val="15"/>
              </w:rPr>
            </w:r>
          </w:p>
        </w:tc>
        <w:tc>
          <w:tcPr>
            <w:tcW w:w="10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left="92" w:right="0"/>
              <w:jc w:val="left"/>
              <w:rPr>
                <w:rFonts w:ascii="Times New Roman" w:hAnsi="Times New Roman" w:cs="Times New Roman" w:eastAsia="Times New Roman" w:hint="default"/>
                <w:sz w:val="15"/>
                <w:szCs w:val="15"/>
              </w:rPr>
            </w:pPr>
            <w:r>
              <w:rPr>
                <w:rFonts w:ascii="Times New Roman"/>
                <w:b/>
                <w:sz w:val="15"/>
              </w:rPr>
              <w:t>491,903,967.90</w:t>
            </w:r>
            <w:r>
              <w:rPr>
                <w:rFonts w:ascii="Times New Roman"/>
                <w:sz w:val="15"/>
              </w:rPr>
            </w:r>
          </w:p>
        </w:tc>
        <w:tc>
          <w:tcPr>
            <w:tcW w:w="9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5"/>
                <w:szCs w:val="15"/>
              </w:rPr>
            </w:pPr>
            <w:r>
              <w:rPr>
                <w:rFonts w:ascii="Times New Roman"/>
                <w:b/>
                <w:spacing w:val="-1"/>
                <w:sz w:val="15"/>
              </w:rPr>
              <w:t>8,923,076.00</w:t>
            </w:r>
            <w:r>
              <w:rPr>
                <w:rFonts w:ascii="Times New Roman"/>
                <w:spacing w:val="-1"/>
                <w:sz w:val="15"/>
              </w:rPr>
            </w:r>
          </w:p>
        </w:tc>
        <w:tc>
          <w:tcPr>
            <w:tcW w:w="11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15"/>
                <w:szCs w:val="15"/>
              </w:rPr>
            </w:pPr>
            <w:r>
              <w:rPr>
                <w:rFonts w:ascii="Times New Roman"/>
                <w:b/>
                <w:spacing w:val="-1"/>
                <w:sz w:val="15"/>
              </w:rPr>
              <w:t>362,047,477.03</w:t>
            </w:r>
            <w:r>
              <w:rPr>
                <w:rFonts w:ascii="Times New Roman"/>
                <w:spacing w:val="-1"/>
                <w:sz w:val="15"/>
              </w:rPr>
            </w:r>
          </w:p>
        </w:tc>
        <w:tc>
          <w:tcPr>
            <w:tcW w:w="11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5"/>
                <w:szCs w:val="15"/>
              </w:rPr>
            </w:pPr>
            <w:r>
              <w:rPr>
                <w:rFonts w:ascii="Times New Roman"/>
                <w:b/>
                <w:spacing w:val="-1"/>
                <w:sz w:val="15"/>
              </w:rPr>
              <w:t>273,502,470.25</w:t>
            </w:r>
            <w:r>
              <w:rPr>
                <w:rFonts w:ascii="Times New Roman"/>
                <w:spacing w:val="-1"/>
                <w:sz w:val="15"/>
              </w:rPr>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15"/>
                <w:szCs w:val="15"/>
              </w:rPr>
            </w:pPr>
            <w:r>
              <w:rPr>
                <w:rFonts w:ascii="Times New Roman"/>
                <w:b/>
                <w:spacing w:val="-1"/>
                <w:sz w:val="15"/>
              </w:rPr>
              <w:t>374,432,660.66</w:t>
            </w:r>
            <w:r>
              <w:rPr>
                <w:rFonts w:ascii="Times New Roman"/>
                <w:spacing w:val="-1"/>
                <w:sz w:val="15"/>
              </w:rPr>
            </w:r>
          </w:p>
        </w:tc>
        <w:tc>
          <w:tcPr>
            <w:tcW w:w="1134" w:type="dxa"/>
            <w:tcBorders>
              <w:top w:val="nil" w:sz="6" w:space="0" w:color="auto"/>
              <w:left w:val="single" w:sz="4" w:space="0" w:color="000000"/>
              <w:bottom w:val="single" w:sz="12" w:space="0" w:color="000000"/>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5"/>
                <w:szCs w:val="15"/>
              </w:rPr>
            </w:pPr>
            <w:r>
              <w:rPr>
                <w:rFonts w:ascii="Times New Roman"/>
                <w:b/>
                <w:spacing w:val="-1"/>
                <w:sz w:val="15"/>
              </w:rPr>
              <w:t>228,627,501.09</w:t>
            </w:r>
            <w:r>
              <w:rPr>
                <w:rFonts w:ascii="Times New Roman"/>
                <w:spacing w:val="-1"/>
                <w:sz w:val="15"/>
              </w:rPr>
            </w:r>
          </w:p>
        </w:tc>
      </w:tr>
    </w:tbl>
    <w:p>
      <w:pPr>
        <w:pStyle w:val="BodyText"/>
        <w:spacing w:line="273" w:lineRule="auto" w:before="78"/>
        <w:ind w:left="134" w:right="1117" w:firstLine="420"/>
        <w:jc w:val="left"/>
        <w:rPr>
          <w:rFonts w:ascii="楷体" w:hAnsi="楷体" w:cs="楷体" w:eastAsia="楷体" w:hint="default"/>
        </w:rPr>
      </w:pPr>
      <w:r>
        <w:rPr/>
        <w:pict>
          <v:group style="position:absolute;margin-left:56.700001pt;margin-top:-71.556305pt;width:475pt;height:.5pt;mso-position-horizontal-relative:page;mso-position-vertical-relative:paragraph;z-index:-1146736" coordorigin="1134,-1431" coordsize="9500,10">
            <v:shape style="position:absolute;left:1134;top:-1431;width:2973;height:10" type="#_x0000_t75" stroked="false">
              <v:imagedata r:id="rId334" o:title=""/>
            </v:shape>
            <v:shape style="position:absolute;left:4102;top:-1431;width:1068;height:10" type="#_x0000_t75" stroked="false">
              <v:imagedata r:id="rId335" o:title=""/>
            </v:shape>
            <v:shape style="position:absolute;left:5166;top:-1431;width:926;height:10" type="#_x0000_t75" stroked="false">
              <v:imagedata r:id="rId336" o:title=""/>
            </v:shape>
            <v:shape style="position:absolute;left:6087;top:-1431;width:1116;height:10" type="#_x0000_t75" stroked="false">
              <v:imagedata r:id="rId337" o:title=""/>
            </v:shape>
            <v:shape style="position:absolute;left:7198;top:-1431;width:1162;height:10" type="#_x0000_t75" stroked="false">
              <v:imagedata r:id="rId338" o:title=""/>
            </v:shape>
            <v:shape style="position:absolute;left:8356;top:-1431;width:1139;height:10" type="#_x0000_t75" stroked="false">
              <v:imagedata r:id="rId339" o:title=""/>
            </v:shape>
            <v:shape style="position:absolute;left:9490;top:-1431;width:1144;height:10" type="#_x0000_t75" stroked="false">
              <v:imagedata r:id="rId340" o:title=""/>
            </v:shape>
            <w10:wrap type="none"/>
          </v:group>
        </w:pict>
      </w:r>
      <w:r>
        <w:rPr/>
        <w:pict>
          <v:group style="position:absolute;margin-left:56.700001pt;margin-top:-58.596313pt;width:475pt;height:5.05pt;mso-position-horizontal-relative:page;mso-position-vertical-relative:paragraph;z-index:-1146712" coordorigin="1134,-1172" coordsize="9500,101">
            <v:shape style="position:absolute;left:1134;top:-1172;width:2992;height:101" type="#_x0000_t75" stroked="false">
              <v:imagedata r:id="rId342" o:title=""/>
            </v:shape>
            <v:shape style="position:absolute;left:4102;top:-1081;width:1068;height:10" type="#_x0000_t75" stroked="false">
              <v:imagedata r:id="rId335" o:title=""/>
            </v:shape>
            <v:shape style="position:absolute;left:5166;top:-1081;width:926;height:10" type="#_x0000_t75" stroked="false">
              <v:imagedata r:id="rId336" o:title=""/>
            </v:shape>
            <v:shape style="position:absolute;left:6087;top:-1081;width:1116;height:10" type="#_x0000_t75" stroked="false">
              <v:imagedata r:id="rId337" o:title=""/>
            </v:shape>
            <v:shape style="position:absolute;left:7198;top:-1081;width:1162;height:10" type="#_x0000_t75" stroked="false">
              <v:imagedata r:id="rId338" o:title=""/>
            </v:shape>
            <v:shape style="position:absolute;left:8356;top:-1081;width:1139;height:10" type="#_x0000_t75" stroked="false">
              <v:imagedata r:id="rId339" o:title=""/>
            </v:shape>
            <v:shape style="position:absolute;left:9490;top:-1081;width:1144;height:10" type="#_x0000_t75" stroked="false">
              <v:imagedata r:id="rId340" o:title=""/>
            </v:shape>
            <w10:wrap type="none"/>
          </v:group>
        </w:pict>
      </w:r>
      <w:r>
        <w:rPr/>
        <w:pict>
          <v:group style="position:absolute;margin-left:56.700001pt;margin-top:-41.076344pt;width:475pt;height:5.05pt;mso-position-horizontal-relative:page;mso-position-vertical-relative:paragraph;z-index:-1146688" coordorigin="1134,-822" coordsize="9500,101">
            <v:shape style="position:absolute;left:1134;top:-822;width:2992;height:101" type="#_x0000_t75" stroked="false">
              <v:imagedata r:id="rId341" o:title=""/>
            </v:shape>
            <v:shape style="position:absolute;left:4102;top:-730;width:1068;height:10" type="#_x0000_t75" stroked="false">
              <v:imagedata r:id="rId335" o:title=""/>
            </v:shape>
            <v:shape style="position:absolute;left:5166;top:-730;width:926;height:10" type="#_x0000_t75" stroked="false">
              <v:imagedata r:id="rId336" o:title=""/>
            </v:shape>
            <v:shape style="position:absolute;left:6087;top:-730;width:1116;height:10" type="#_x0000_t75" stroked="false">
              <v:imagedata r:id="rId337" o:title=""/>
            </v:shape>
            <v:shape style="position:absolute;left:7198;top:-730;width:1162;height:10" type="#_x0000_t75" stroked="false">
              <v:imagedata r:id="rId338" o:title=""/>
            </v:shape>
            <v:shape style="position:absolute;left:8356;top:-730;width:1139;height:10" type="#_x0000_t75" stroked="false">
              <v:imagedata r:id="rId339" o:title=""/>
            </v:shape>
            <v:shape style="position:absolute;left:9490;top:-730;width:1144;height:10" type="#_x0000_t75" stroked="false">
              <v:imagedata r:id="rId340" o:title=""/>
            </v:shape>
            <w10:wrap type="none"/>
          </v:group>
        </w:pict>
      </w:r>
      <w:r>
        <w:rPr/>
        <w:pict>
          <v:group style="position:absolute;margin-left:56.700001pt;margin-top:-19.056303pt;width:475pt;height:.5pt;mso-position-horizontal-relative:page;mso-position-vertical-relative:paragraph;z-index:-1146664" coordorigin="1134,-381" coordsize="9500,10">
            <v:shape style="position:absolute;left:1134;top:-381;width:2973;height:10" type="#_x0000_t75" stroked="false">
              <v:imagedata r:id="rId334" o:title=""/>
            </v:shape>
            <v:shape style="position:absolute;left:4102;top:-381;width:1068;height:10" type="#_x0000_t75" stroked="false">
              <v:imagedata r:id="rId335" o:title=""/>
            </v:shape>
            <v:shape style="position:absolute;left:5166;top:-381;width:926;height:10" type="#_x0000_t75" stroked="false">
              <v:imagedata r:id="rId336" o:title=""/>
            </v:shape>
            <v:shape style="position:absolute;left:6087;top:-381;width:1116;height:10" type="#_x0000_t75" stroked="false">
              <v:imagedata r:id="rId337" o:title=""/>
            </v:shape>
            <v:shape style="position:absolute;left:7198;top:-381;width:1162;height:10" type="#_x0000_t75" stroked="false">
              <v:imagedata r:id="rId338" o:title=""/>
            </v:shape>
            <v:shape style="position:absolute;left:8356;top:-381;width:1139;height:10" type="#_x0000_t75" stroked="false">
              <v:imagedata r:id="rId339" o:title=""/>
            </v:shape>
            <v:shape style="position:absolute;left:9490;top:-381;width:1144;height:10" type="#_x0000_t75" stroked="false">
              <v:imagedata r:id="rId340" o:title=""/>
            </v:shape>
            <w10:wrap type="none"/>
          </v:group>
        </w:pict>
      </w:r>
      <w:r>
        <w:rPr>
          <w:rFonts w:ascii="楷体" w:hAnsi="楷体" w:cs="楷体" w:eastAsia="楷体" w:hint="default"/>
          <w:spacing w:val="-1"/>
        </w:rPr>
        <w:t>注：本期增加金额中的其他项主要是本公司根据核算要求归集设备费，本期减少金额中的其他项主要</w:t>
      </w:r>
      <w:r>
        <w:rPr>
          <w:rFonts w:ascii="楷体" w:hAnsi="楷体" w:cs="楷体" w:eastAsia="楷体" w:hint="default"/>
        </w:rPr>
        <w:t> 是合并范围变更，紫光同创不在合并范围内而减少的开发支出。</w:t>
      </w:r>
    </w:p>
    <w:p>
      <w:pPr>
        <w:spacing w:line="240" w:lineRule="auto" w:before="1"/>
        <w:rPr>
          <w:rFonts w:ascii="楷体" w:hAnsi="楷体" w:cs="楷体" w:eastAsia="楷体" w:hint="default"/>
          <w:sz w:val="16"/>
          <w:szCs w:val="16"/>
        </w:rPr>
      </w:pPr>
    </w:p>
    <w:p>
      <w:pPr>
        <w:pStyle w:val="Heading4"/>
        <w:spacing w:line="240" w:lineRule="auto" w:before="0"/>
        <w:ind w:left="140" w:right="1117"/>
        <w:jc w:val="left"/>
        <w:rPr>
          <w:b w:val="0"/>
          <w:bCs w:val="0"/>
        </w:rPr>
      </w:pPr>
      <w:r>
        <w:rPr/>
        <w:pict>
          <v:shape style="position:absolute;margin-left:200.660004pt;margin-top:53.603626pt;width:.47996pt;height:.48pt;mso-position-horizontal-relative:page;mso-position-vertical-relative:paragraph;z-index:10336" type="#_x0000_t75" stroked="false">
            <v:imagedata r:id="rId333" o:title=""/>
          </v:shape>
        </w:pict>
      </w:r>
      <w:r>
        <w:rPr/>
        <w:pict>
          <v:shape style="position:absolute;margin-left:290.380005pt;margin-top:53.603626pt;width:.47994pt;height:.48pt;mso-position-horizontal-relative:page;mso-position-vertical-relative:paragraph;z-index:10360" type="#_x0000_t75" stroked="false">
            <v:imagedata r:id="rId333" o:title=""/>
          </v:shape>
        </w:pict>
      </w:r>
      <w:r>
        <w:rPr/>
        <w:pict>
          <v:shape style="position:absolute;margin-left:361.23999pt;margin-top:53.603626pt;width:.47997pt;height:.48pt;mso-position-horizontal-relative:page;mso-position-vertical-relative:paragraph;z-index:10384" type="#_x0000_t75" stroked="false">
            <v:imagedata r:id="rId333" o:title=""/>
          </v:shape>
        </w:pict>
      </w:r>
      <w:r>
        <w:rPr/>
        <w:pict>
          <v:shape style="position:absolute;margin-left:440.76001pt;margin-top:53.603626pt;width:.47994pt;height:.48pt;mso-position-horizontal-relative:page;mso-position-vertical-relative:paragraph;z-index:10408" type="#_x0000_t75" stroked="false">
            <v:imagedata r:id="rId333" o:title=""/>
          </v:shape>
        </w:pict>
      </w:r>
      <w:bookmarkStart w:name="（十三） 商誉" w:id="204"/>
      <w:bookmarkEnd w:id="204"/>
      <w:r>
        <w:rPr>
          <w:b w:val="0"/>
          <w:bCs w:val="0"/>
        </w:rPr>
      </w:r>
      <w:r>
        <w:rPr/>
        <w:t>（十三）商誉</w:t>
      </w:r>
      <w:r>
        <w:rPr>
          <w:b w:val="0"/>
          <w:bCs w:val="0"/>
        </w:rPr>
      </w:r>
    </w:p>
    <w:p>
      <w:pPr>
        <w:spacing w:line="240" w:lineRule="auto" w:before="9"/>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2898"/>
        <w:gridCol w:w="1794"/>
        <w:gridCol w:w="1417"/>
        <w:gridCol w:w="1590"/>
        <w:gridCol w:w="1907"/>
      </w:tblGrid>
      <w:tr>
        <w:trPr>
          <w:trHeight w:val="644"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316" w:lineRule="auto" w:before="10"/>
              <w:ind w:left="733" w:right="713" w:firstLine="9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b/>
                <w:bCs/>
                <w:sz w:val="18"/>
                <w:szCs w:val="18"/>
              </w:rPr>
              <w:t>或形成商誉的事项</w:t>
            </w:r>
            <w:r>
              <w:rPr>
                <w:rFonts w:ascii="宋体" w:hAnsi="宋体" w:cs="宋体" w:eastAsia="宋体" w:hint="default"/>
                <w:sz w:val="18"/>
                <w:szCs w:val="18"/>
              </w:rPr>
            </w:r>
          </w:p>
        </w:tc>
        <w:tc>
          <w:tcPr>
            <w:tcW w:w="17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4" w:hRule="exact"/>
        </w:trPr>
        <w:tc>
          <w:tcPr>
            <w:tcW w:w="2898"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556" w:right="0"/>
              <w:jc w:val="left"/>
              <w:rPr>
                <w:rFonts w:ascii="Times New Roman" w:hAnsi="Times New Roman" w:cs="Times New Roman" w:eastAsia="Times New Roman" w:hint="default"/>
                <w:sz w:val="18"/>
                <w:szCs w:val="18"/>
              </w:rPr>
            </w:pPr>
            <w:r>
              <w:rPr>
                <w:rFonts w:ascii="Times New Roman"/>
                <w:sz w:val="18"/>
              </w:rPr>
              <w:t>685,676,016.95</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tc>
        <w:tc>
          <w:tcPr>
            <w:tcW w:w="1907"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685,676,016.95</w:t>
            </w:r>
          </w:p>
        </w:tc>
      </w:tr>
      <w:tr>
        <w:trPr>
          <w:trHeight w:val="250" w:hRule="exact"/>
        </w:trPr>
        <w:tc>
          <w:tcPr>
            <w:tcW w:w="289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556" w:right="0"/>
              <w:jc w:val="left"/>
              <w:rPr>
                <w:rFonts w:ascii="Times New Roman" w:hAnsi="Times New Roman" w:cs="Times New Roman" w:eastAsia="Times New Roman" w:hint="default"/>
                <w:sz w:val="18"/>
                <w:szCs w:val="18"/>
              </w:rPr>
            </w:pPr>
            <w:r>
              <w:rPr>
                <w:rFonts w:ascii="Times New Roman"/>
                <w:sz w:val="18"/>
              </w:rPr>
              <w:t>121,006,265.19</w:t>
            </w:r>
          </w:p>
        </w:tc>
        <w:tc>
          <w:tcPr>
            <w:tcW w:w="1417" w:type="dxa"/>
            <w:vMerge/>
            <w:tcBorders>
              <w:left w:val="single" w:sz="4" w:space="0" w:color="000000"/>
              <w:right w:val="single" w:sz="4" w:space="0" w:color="000000"/>
            </w:tcBorders>
          </w:tcPr>
          <w:p>
            <w:pPr/>
          </w:p>
        </w:tc>
        <w:tc>
          <w:tcPr>
            <w:tcW w:w="1590" w:type="dxa"/>
            <w:vMerge/>
            <w:tcBorders>
              <w:left w:val="single" w:sz="4" w:space="0" w:color="000000"/>
              <w:right w:val="single" w:sz="4" w:space="0" w:color="000000"/>
            </w:tcBorders>
          </w:tcPr>
          <w:p>
            <w:pPr/>
          </w:p>
        </w:tc>
        <w:tc>
          <w:tcPr>
            <w:tcW w:w="1907"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121,006,265.19</w:t>
            </w:r>
          </w:p>
        </w:tc>
      </w:tr>
      <w:tr>
        <w:trPr>
          <w:trHeight w:val="457" w:hRule="exact"/>
        </w:trPr>
        <w:tc>
          <w:tcPr>
            <w:tcW w:w="2898" w:type="dxa"/>
            <w:tcBorders>
              <w:top w:val="nil" w:sz="6" w:space="0" w:color="auto"/>
              <w:left w:val="nil" w:sz="6" w:space="0" w:color="auto"/>
              <w:bottom w:val="single" w:sz="12" w:space="0" w:color="000000"/>
              <w:right w:val="single" w:sz="4" w:space="0" w:color="000000"/>
            </w:tcBorders>
          </w:tcPr>
          <w:p>
            <w:pPr>
              <w:pStyle w:val="TableParagraph"/>
              <w:spacing w:line="240" w:lineRule="auto" w:before="126"/>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b/>
                <w:sz w:val="18"/>
              </w:rPr>
              <w:t>806,682,282.14</w:t>
            </w:r>
            <w:r>
              <w:rPr>
                <w:rFonts w:ascii="Times New Roman"/>
                <w:sz w:val="18"/>
              </w:rPr>
            </w:r>
          </w:p>
        </w:tc>
        <w:tc>
          <w:tcPr>
            <w:tcW w:w="1417" w:type="dxa"/>
            <w:vMerge/>
            <w:tcBorders>
              <w:left w:val="single" w:sz="4" w:space="0" w:color="000000"/>
              <w:bottom w:val="single" w:sz="12" w:space="0" w:color="000000"/>
              <w:right w:val="single" w:sz="4" w:space="0" w:color="000000"/>
            </w:tcBorders>
          </w:tcPr>
          <w:p>
            <w:pPr/>
          </w:p>
        </w:tc>
        <w:tc>
          <w:tcPr>
            <w:tcW w:w="1590" w:type="dxa"/>
            <w:vMerge/>
            <w:tcBorders>
              <w:left w:val="single" w:sz="4" w:space="0" w:color="000000"/>
              <w:bottom w:val="single" w:sz="12" w:space="0" w:color="000000"/>
              <w:right w:val="single" w:sz="4" w:space="0" w:color="000000"/>
            </w:tcBorders>
          </w:tcPr>
          <w:p>
            <w:pPr/>
          </w:p>
        </w:tc>
        <w:tc>
          <w:tcPr>
            <w:tcW w:w="1907"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806,682,282.14</w:t>
            </w:r>
            <w:r>
              <w:rPr>
                <w:rFonts w:ascii="Times New Roman"/>
                <w:spacing w:val="-1"/>
                <w:sz w:val="18"/>
              </w:rPr>
            </w:r>
          </w:p>
        </w:tc>
      </w:tr>
    </w:tbl>
    <w:p>
      <w:pPr>
        <w:pStyle w:val="BodyText"/>
        <w:spacing w:line="271" w:lineRule="auto" w:before="78"/>
        <w:ind w:left="134" w:right="1131" w:firstLine="420"/>
        <w:jc w:val="both"/>
        <w:rPr>
          <w:rFonts w:ascii="楷体" w:hAnsi="楷体" w:cs="楷体" w:eastAsia="楷体" w:hint="default"/>
        </w:rPr>
      </w:pPr>
      <w:r>
        <w:rPr/>
        <w:pict>
          <v:group style="position:absolute;margin-left:56.700001pt;margin-top:-36.596367pt;width:479.65pt;height:.5pt;mso-position-horizontal-relative:page;mso-position-vertical-relative:paragraph;z-index:-1146544" coordorigin="1134,-732" coordsize="9593,10">
            <v:shape style="position:absolute;left:1134;top:-732;width:2879;height:10" type="#_x0000_t75" stroked="false">
              <v:imagedata r:id="rId343" o:title=""/>
            </v:shape>
            <v:shape style="position:absolute;left:4008;top:-732;width:4807;height:10" type="#_x0000_t75" stroked="false">
              <v:imagedata r:id="rId344" o:title=""/>
            </v:shape>
            <v:shape style="position:absolute;left:8810;top:-732;width:1916;height:10" type="#_x0000_t75" stroked="false">
              <v:imagedata r:id="rId345" o:title=""/>
            </v:shape>
            <w10:wrap type="none"/>
          </v:group>
        </w:pict>
      </w:r>
      <w:r>
        <w:rPr/>
        <w:pict>
          <v:group style="position:absolute;margin-left:56.700001pt;margin-top:-23.636349pt;width:479.65pt;height:5.05pt;mso-position-horizontal-relative:page;mso-position-vertical-relative:paragraph;z-index:-1146520" coordorigin="1134,-473" coordsize="9593,101">
            <v:shape style="position:absolute;left:1134;top:-473;width:2898;height:101" type="#_x0000_t75" stroked="false">
              <v:imagedata r:id="rId346" o:title=""/>
            </v:shape>
            <v:shape style="position:absolute;left:4008;top:-382;width:4807;height:10" type="#_x0000_t75" stroked="false">
              <v:imagedata r:id="rId347" o:title=""/>
            </v:shape>
            <v:shape style="position:absolute;left:8810;top:-382;width:1916;height:10" type="#_x0000_t75" stroked="false">
              <v:imagedata r:id="rId348" o:title=""/>
            </v:shape>
            <w10:wrap type="none"/>
          </v:group>
        </w:pict>
      </w:r>
      <w:r>
        <w:rPr>
          <w:rFonts w:ascii="楷体" w:hAnsi="楷体" w:cs="楷体" w:eastAsia="楷体" w:hint="default"/>
          <w:spacing w:val="-1"/>
        </w:rPr>
        <w:t>注：本公司期末对与商誉相关的各资产组进行了减值测试，首先将该商誉及归属于少数股东权益的商</w:t>
      </w:r>
      <w:r>
        <w:rPr>
          <w:rFonts w:ascii="楷体" w:hAnsi="楷体" w:cs="楷体" w:eastAsia="楷体" w:hint="default"/>
        </w:rPr>
        <w:t> </w:t>
      </w:r>
      <w:r>
        <w:rPr>
          <w:rFonts w:ascii="楷体" w:hAnsi="楷体" w:cs="楷体" w:eastAsia="楷体" w:hint="default"/>
          <w:spacing w:val="-1"/>
        </w:rPr>
        <w:t>誉包括在内，调整各资产组的账面价值，然后将调整后的各资产组账面价值与其可收回金额进行比较，以</w:t>
      </w:r>
      <w:r>
        <w:rPr>
          <w:rFonts w:ascii="楷体" w:hAnsi="楷体" w:cs="楷体" w:eastAsia="楷体" w:hint="default"/>
          <w:spacing w:val="-83"/>
        </w:rPr>
        <w:t> </w:t>
      </w:r>
      <w:r>
        <w:rPr>
          <w:rFonts w:ascii="楷体" w:hAnsi="楷体" w:cs="楷体" w:eastAsia="楷体" w:hint="default"/>
          <w:spacing w:val="-83"/>
        </w:rPr>
      </w:r>
      <w:r>
        <w:rPr>
          <w:rFonts w:ascii="楷体" w:hAnsi="楷体" w:cs="楷体" w:eastAsia="楷体" w:hint="default"/>
        </w:rPr>
        <w:t>确定各资产组（包括商誉）是否发生了减值。</w:t>
      </w:r>
    </w:p>
    <w:p>
      <w:pPr>
        <w:spacing w:after="0" w:line="271" w:lineRule="auto"/>
        <w:jc w:val="both"/>
        <w:rPr>
          <w:rFonts w:ascii="楷体" w:hAnsi="楷体" w:cs="楷体" w:eastAsia="楷体" w:hint="default"/>
        </w:rPr>
        <w:sectPr>
          <w:pgSz w:w="11910" w:h="16840"/>
          <w:pgMar w:header="877" w:footer="979" w:top="1060" w:bottom="1160" w:left="1000" w:right="0"/>
        </w:sectPr>
      </w:pPr>
    </w:p>
    <w:p>
      <w:pPr>
        <w:spacing w:line="240" w:lineRule="auto" w:before="12"/>
        <w:rPr>
          <w:rFonts w:ascii="楷体" w:hAnsi="楷体" w:cs="楷体" w:eastAsia="楷体" w:hint="default"/>
          <w:sz w:val="2"/>
          <w:szCs w:val="2"/>
        </w:rPr>
      </w:pPr>
    </w:p>
    <w:p>
      <w:pPr>
        <w:spacing w:line="20" w:lineRule="exact"/>
        <w:ind w:left="116" w:right="0" w:firstLine="0"/>
        <w:rPr>
          <w:rFonts w:ascii="楷体" w:hAnsi="楷体" w:cs="楷体" w:eastAsia="楷体" w:hint="default"/>
          <w:sz w:val="2"/>
          <w:szCs w:val="2"/>
        </w:rPr>
      </w:pPr>
      <w:r>
        <w:rPr>
          <w:rFonts w:ascii="楷体" w:hAnsi="楷体" w:cs="楷体" w:eastAsia="楷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楷体" w:hAnsi="楷体" w:cs="楷体" w:eastAsia="楷体" w:hint="default"/>
          <w:sz w:val="2"/>
          <w:szCs w:val="2"/>
        </w:rPr>
      </w:r>
    </w:p>
    <w:p>
      <w:pPr>
        <w:spacing w:line="240" w:lineRule="auto" w:before="0"/>
        <w:rPr>
          <w:rFonts w:ascii="楷体" w:hAnsi="楷体" w:cs="楷体" w:eastAsia="楷体" w:hint="default"/>
          <w:sz w:val="20"/>
          <w:szCs w:val="20"/>
        </w:rPr>
      </w:pPr>
    </w:p>
    <w:p>
      <w:pPr>
        <w:spacing w:line="488" w:lineRule="exact" w:before="62"/>
        <w:ind w:left="574" w:right="0" w:hanging="420"/>
        <w:jc w:val="left"/>
        <w:rPr>
          <w:rFonts w:ascii="宋体" w:hAnsi="宋体" w:cs="宋体" w:eastAsia="宋体" w:hint="default"/>
          <w:sz w:val="21"/>
          <w:szCs w:val="21"/>
        </w:rPr>
      </w:pPr>
      <w:r>
        <w:rPr>
          <w:rFonts w:ascii="宋体" w:hAnsi="宋体" w:cs="宋体" w:eastAsia="宋体" w:hint="default"/>
          <w:b/>
          <w:bCs/>
          <w:color w:val="212121"/>
          <w:sz w:val="21"/>
          <w:szCs w:val="21"/>
        </w:rPr>
        <w:t>1</w:t>
      </w:r>
      <w:r>
        <w:rPr>
          <w:rFonts w:ascii="宋体" w:hAnsi="宋体" w:cs="宋体" w:eastAsia="宋体" w:hint="default"/>
          <w:b/>
          <w:bCs/>
          <w:color w:val="212121"/>
          <w:sz w:val="21"/>
          <w:szCs w:val="21"/>
        </w:rPr>
        <w:t>、</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pacing w:val="-1"/>
          <w:sz w:val="21"/>
          <w:szCs w:val="21"/>
        </w:rPr>
        <w:t>深圳市国微电子有限公司作为单一实业，专营特种集成电路芯片，独立于公司内其他单位，独立产生</w:t>
      </w:r>
    </w:p>
    <w:p>
      <w:pPr>
        <w:pStyle w:val="BodyText"/>
        <w:spacing w:line="244" w:lineRule="exact"/>
        <w:ind w:right="0"/>
        <w:jc w:val="left"/>
      </w:pPr>
      <w:r>
        <w:rPr/>
        <w:t>现金流量，将深圳市国微电子有限公司整体作为一个资产组。</w:t>
      </w:r>
    </w:p>
    <w:p>
      <w:pPr>
        <w:spacing w:line="240" w:lineRule="auto" w:before="10"/>
        <w:rPr>
          <w:rFonts w:ascii="宋体" w:hAnsi="宋体" w:cs="宋体" w:eastAsia="宋体" w:hint="default"/>
          <w:sz w:val="14"/>
          <w:szCs w:val="14"/>
        </w:rPr>
      </w:pPr>
    </w:p>
    <w:p>
      <w:pPr>
        <w:pStyle w:val="BodyText"/>
        <w:spacing w:line="273" w:lineRule="auto"/>
        <w:ind w:right="1130" w:firstLine="420"/>
        <w:jc w:val="both"/>
      </w:pPr>
      <w:r>
        <w:rPr>
          <w:spacing w:val="-1"/>
        </w:rPr>
        <w:t>西安紫光国芯半导体有限公司主要从事存储器芯片业务，主体包括母公司和一家全资子公司。西安紫</w:t>
      </w:r>
      <w:r>
        <w:rPr/>
        <w:t> </w:t>
      </w:r>
      <w:r>
        <w:rPr>
          <w:spacing w:val="-1"/>
        </w:rPr>
        <w:t>光国芯半导体有限公司管理层定期针对上述经营活动作整体评价其经营成果，并据此统一作资源配置，因</w:t>
      </w:r>
      <w:r>
        <w:rPr>
          <w:spacing w:val="-81"/>
        </w:rPr>
        <w:t> </w:t>
      </w:r>
      <w:r>
        <w:rPr>
          <w:spacing w:val="-81"/>
        </w:rPr>
      </w:r>
      <w:r>
        <w:rPr/>
        <w:t>此将西安紫光国芯半导体有限公司整体作为一个资产组。</w:t>
      </w:r>
    </w:p>
    <w:p>
      <w:pPr>
        <w:spacing w:line="240" w:lineRule="auto" w:before="6"/>
        <w:rPr>
          <w:rFonts w:ascii="宋体" w:hAnsi="宋体" w:cs="宋体" w:eastAsia="宋体" w:hint="default"/>
          <w:sz w:val="25"/>
          <w:szCs w:val="25"/>
        </w:rPr>
      </w:pPr>
    </w:p>
    <w:p>
      <w:pPr>
        <w:pStyle w:val="Heading4"/>
        <w:spacing w:line="240" w:lineRule="auto" w:before="0"/>
        <w:ind w:right="0"/>
        <w:jc w:val="left"/>
        <w:rPr>
          <w:b w:val="0"/>
          <w:bCs w:val="0"/>
        </w:rPr>
      </w:pPr>
      <w:r>
        <w:rPr>
          <w:rFonts w:ascii="宋体" w:hAnsi="宋体" w:cs="宋体" w:eastAsia="宋体" w:hint="default"/>
          <w:color w:val="212121"/>
        </w:rPr>
        <w:t>2</w:t>
      </w:r>
      <w:r>
        <w:rPr>
          <w:color w:val="212121"/>
        </w:rPr>
        <w:t>、</w:t>
      </w:r>
      <w:r>
        <w:rPr/>
        <w:t>商誉减值测试过程、参数及商誉减值损失的确认方法</w:t>
      </w:r>
      <w:r>
        <w:rPr>
          <w:b w:val="0"/>
          <w:bCs w:val="0"/>
        </w:rPr>
      </w:r>
    </w:p>
    <w:p>
      <w:pPr>
        <w:spacing w:line="240" w:lineRule="auto" w:before="3"/>
        <w:rPr>
          <w:rFonts w:ascii="宋体" w:hAnsi="宋体" w:cs="宋体" w:eastAsia="宋体" w:hint="default"/>
          <w:b/>
          <w:bCs/>
          <w:sz w:val="15"/>
          <w:szCs w:val="15"/>
        </w:rPr>
      </w:pPr>
    </w:p>
    <w:p>
      <w:pPr>
        <w:spacing w:before="0"/>
        <w:ind w:left="516"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）重要假设及依据</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pStyle w:val="BodyText"/>
        <w:spacing w:line="273" w:lineRule="auto"/>
        <w:ind w:right="1131" w:firstLine="420"/>
        <w:jc w:val="both"/>
      </w:pPr>
      <w:r>
        <w:rPr>
          <w:spacing w:val="-1"/>
        </w:rPr>
        <w:t>①假设被评估单位持续性经营，并在经营范围、销售模式和渠道、管理层等影响到生产和经营的关键</w:t>
      </w:r>
      <w:r>
        <w:rPr/>
        <w:t> 方面与目前情况无重大变化；</w:t>
      </w:r>
    </w:p>
    <w:p>
      <w:pPr>
        <w:pStyle w:val="BodyText"/>
        <w:spacing w:line="273" w:lineRule="auto" w:before="163"/>
        <w:ind w:right="1032" w:firstLine="420"/>
        <w:jc w:val="both"/>
      </w:pPr>
      <w:r>
        <w:rPr/>
        <w:t>②假设被评估单位所处的社会经济环境不产生较大的变化，国家及公司所在的地区有关法律、法规、 政策与现时无重大变化；</w:t>
      </w:r>
    </w:p>
    <w:p>
      <w:pPr>
        <w:pStyle w:val="BodyText"/>
        <w:spacing w:line="273" w:lineRule="auto" w:before="163"/>
        <w:ind w:right="1131" w:firstLine="420"/>
        <w:jc w:val="both"/>
      </w:pPr>
      <w:r>
        <w:rPr>
          <w:spacing w:val="-1"/>
        </w:rPr>
        <w:t>③假设被评估单位所提供的各种产品能适应市场需求，制定的目标和措施能按预定的时间和进度如期</w:t>
      </w:r>
      <w:r>
        <w:rPr/>
        <w:t> 实现，并取得预期效益；</w:t>
      </w:r>
    </w:p>
    <w:p>
      <w:pPr>
        <w:pStyle w:val="BodyText"/>
        <w:spacing w:line="240" w:lineRule="auto" w:before="163"/>
        <w:ind w:left="574" w:right="0"/>
        <w:jc w:val="left"/>
      </w:pPr>
      <w:r>
        <w:rPr/>
        <w:t>④假设利率、汇率、赋税基准及税率，在国家规定的正常范围内无重大变化等。</w:t>
      </w:r>
    </w:p>
    <w:p>
      <w:pPr>
        <w:spacing w:line="240" w:lineRule="auto" w:before="10"/>
        <w:rPr>
          <w:rFonts w:ascii="宋体" w:hAnsi="宋体" w:cs="宋体" w:eastAsia="宋体" w:hint="default"/>
          <w:sz w:val="22"/>
          <w:szCs w:val="22"/>
        </w:rPr>
      </w:pPr>
    </w:p>
    <w:p>
      <w:pPr>
        <w:spacing w:before="0"/>
        <w:ind w:left="516" w:right="0" w:firstLine="0"/>
        <w:jc w:val="left"/>
        <w:rPr>
          <w:rFonts w:ascii="宋体" w:hAnsi="宋体" w:cs="宋体" w:eastAsia="宋体" w:hint="default"/>
          <w:sz w:val="18"/>
          <w:szCs w:val="18"/>
        </w:rPr>
      </w:pPr>
      <w:r>
        <w:rPr/>
        <w:pict>
          <v:shape style="position:absolute;margin-left:148.639999pt;margin-top:38.071735pt;width:.480005pt;height:1.02pt;mso-position-horizontal-relative:page;mso-position-vertical-relative:paragraph;z-index:-1146424" type="#_x0000_t75" stroked="false">
            <v:imagedata r:id="rId349" o:title=""/>
          </v:shape>
        </w:pict>
      </w:r>
      <w:r>
        <w:rPr/>
        <w:pict>
          <v:shape style="position:absolute;margin-left:240.800003pt;margin-top:39.031727pt;width:.480016pt;height:.1pt;mso-position-horizontal-relative:page;mso-position-vertical-relative:paragraph;z-index:-1146400" type="#_x0000_t75" stroked="false">
            <v:imagedata r:id="rId333" o:title=""/>
          </v:shape>
        </w:pict>
      </w:r>
      <w:r>
        <w:rPr/>
        <w:pict>
          <v:shape style="position:absolute;margin-left:304.600006pt;margin-top:39.031727pt;width:.479996pt;height:.1pt;mso-position-horizontal-relative:page;mso-position-vertical-relative:paragraph;z-index:-1146376" type="#_x0000_t75" stroked="false">
            <v:imagedata r:id="rId333" o:title=""/>
          </v:shape>
        </w:pict>
      </w:r>
      <w:r>
        <w:rPr/>
        <w:pict>
          <v:shape style="position:absolute;margin-left:368.320007pt;margin-top:39.031727pt;width:.479996pt;height:.1pt;mso-position-horizontal-relative:page;mso-position-vertical-relative:paragraph;z-index:-1146352" type="#_x0000_t75" stroked="false">
            <v:imagedata r:id="rId333" o:title=""/>
          </v:shape>
        </w:pict>
      </w:r>
      <w:r>
        <w:rPr/>
        <w:pict>
          <v:shape style="position:absolute;margin-left:453.359985pt;margin-top:39.031727pt;width:.480026pt;height:.1pt;mso-position-horizontal-relative:page;mso-position-vertical-relative:paragraph;z-index:-1146328" type="#_x0000_t75" stroked="false">
            <v:imagedata r:id="rId333" o:title=""/>
          </v:shape>
        </w:pict>
      </w:r>
      <w:r>
        <w:rPr/>
        <w:pict>
          <v:shape style="position:absolute;margin-left:148.639999pt;margin-top:67.411728pt;width:.480016pt;height:.1pt;mso-position-horizontal-relative:page;mso-position-vertical-relative:paragraph;z-index:10672" type="#_x0000_t75" stroked="false">
            <v:imagedata r:id="rId350" o:title=""/>
          </v:shape>
        </w:pict>
      </w:r>
      <w:r>
        <w:rPr/>
        <w:pict>
          <v:shape style="position:absolute;margin-left:240.800003pt;margin-top:67.411728pt;width:.480016pt;height:.1pt;mso-position-horizontal-relative:page;mso-position-vertical-relative:paragraph;z-index:10696" type="#_x0000_t75" stroked="false">
            <v:imagedata r:id="rId350" o:title=""/>
          </v:shape>
        </w:pict>
      </w:r>
      <w:r>
        <w:rPr/>
        <w:pict>
          <v:shape style="position:absolute;margin-left:304.600006pt;margin-top:67.411728pt;width:.479996pt;height:.1pt;mso-position-horizontal-relative:page;mso-position-vertical-relative:paragraph;z-index:10720" type="#_x0000_t75" stroked="false">
            <v:imagedata r:id="rId350" o:title=""/>
          </v:shape>
        </w:pict>
      </w:r>
      <w:r>
        <w:rPr/>
        <w:pict>
          <v:shape style="position:absolute;margin-left:368.320007pt;margin-top:67.411728pt;width:.479996pt;height:.1pt;mso-position-horizontal-relative:page;mso-position-vertical-relative:paragraph;z-index:10744" type="#_x0000_t75" stroked="false">
            <v:imagedata r:id="rId350" o:title=""/>
          </v:shape>
        </w:pict>
      </w:r>
      <w:r>
        <w:rPr/>
        <w:pict>
          <v:shape style="position:absolute;margin-left:453.359985pt;margin-top:67.411728pt;width:.480026pt;height:.1pt;mso-position-horizontal-relative:page;mso-position-vertical-relative:paragraph;z-index:10768" type="#_x0000_t75" stroked="false">
            <v:imagedata r:id="rId350" o:title=""/>
          </v:shape>
        </w:pic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）关键参数</w:t>
      </w:r>
      <w:r>
        <w:rPr>
          <w:rFonts w:ascii="宋体" w:hAnsi="宋体" w:cs="宋体" w:eastAsia="宋体" w:hint="default"/>
          <w:sz w:val="18"/>
          <w:szCs w:val="18"/>
        </w:rPr>
      </w:r>
    </w:p>
    <w:p>
      <w:pPr>
        <w:spacing w:line="240" w:lineRule="auto" w:before="12"/>
        <w:rPr>
          <w:rFonts w:ascii="宋体" w:hAnsi="宋体" w:cs="宋体" w:eastAsia="宋体" w:hint="default"/>
          <w:b/>
          <w:bCs/>
          <w:sz w:val="12"/>
          <w:szCs w:val="12"/>
        </w:rPr>
      </w:pPr>
    </w:p>
    <w:p>
      <w:pPr>
        <w:spacing w:line="276" w:lineRule="exact"/>
        <w:ind w:left="28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9.35pt;height:13.85pt;mso-position-horizontal-relative:char;mso-position-vertical-relative:line" coordorigin="0,0" coordsize="9387,277">
            <v:group style="position:absolute;left:15;top:15;width:1698;height:2" coordorigin="15,15" coordsize="1698,2">
              <v:shape style="position:absolute;left:15;top:15;width:1698;height:2" coordorigin="15,15" coordsize="1698,0" path="m15,15l1712,15e" filled="false" stroked="true" strokeweight="1.5pt" strokecolor="#000000">
                <v:path arrowok="t"/>
              </v:shape>
            </v:group>
            <v:group style="position:absolute;left:1712;top:15;width:30;height:2" coordorigin="1712,15" coordsize="30,2">
              <v:shape style="position:absolute;left:1712;top:15;width:30;height:2" coordorigin="1712,15" coordsize="30,0" path="m1712,15l1742,15e" filled="false" stroked="true" strokeweight="1.5pt" strokecolor="#000000">
                <v:path arrowok="t"/>
              </v:shape>
            </v:group>
            <v:group style="position:absolute;left:1742;top:15;width:7630;height:2" coordorigin="1742,15" coordsize="7630,2">
              <v:shape style="position:absolute;left:1742;top:15;width:7630;height:2" coordorigin="1742,15" coordsize="7630,0" path="m1742,15l9371,15e" filled="false" stroked="true" strokeweight="1.5pt" strokecolor="#000000">
                <v:path arrowok="t"/>
              </v:shape>
            </v:group>
            <v:group style="position:absolute;left:1712;top:30;width:10;height:20" coordorigin="1712,30" coordsize="10,20">
              <v:shape style="position:absolute;left:1712;top:30;width:10;height:20" coordorigin="1712,30" coordsize="10,20" path="m1712,49l1722,49,1722,30,1712,30,1712,49xe" filled="true" fillcolor="#000000" stroked="false">
                <v:path arrowok="t"/>
                <v:fill type="solid"/>
              </v:shape>
            </v:group>
            <v:group style="position:absolute;left:1712;top:49;width:10;height:20" coordorigin="1712,49" coordsize="10,20">
              <v:shape style="position:absolute;left:1712;top:49;width:10;height:20" coordorigin="1712,49" coordsize="10,20" path="m1712,68l1722,68,1722,49,1712,49,1712,68xe" filled="true" fillcolor="#000000" stroked="false">
                <v:path arrowok="t"/>
                <v:fill type="solid"/>
              </v:shape>
            </v:group>
            <v:group style="position:absolute;left:1712;top:68;width:10;height:20" coordorigin="1712,68" coordsize="10,20">
              <v:shape style="position:absolute;left:1712;top:68;width:10;height:20" coordorigin="1712,68" coordsize="10,20" path="m1712,88l1722,88,1722,68,1712,68,1712,88xe" filled="true" fillcolor="#000000" stroked="false">
                <v:path arrowok="t"/>
                <v:fill type="solid"/>
              </v:shape>
            </v:group>
            <v:group style="position:absolute;left:1712;top:88;width:10;height:20" coordorigin="1712,88" coordsize="10,20">
              <v:shape style="position:absolute;left:1712;top:88;width:10;height:20" coordorigin="1712,88" coordsize="10,20" path="m1712,107l1722,107,1722,88,1712,88,1712,107xe" filled="true" fillcolor="#000000" stroked="false">
                <v:path arrowok="t"/>
                <v:fill type="solid"/>
              </v:shape>
            </v:group>
            <v:group style="position:absolute;left:1712;top:107;width:10;height:20" coordorigin="1712,107" coordsize="10,20">
              <v:shape style="position:absolute;left:1712;top:107;width:10;height:20" coordorigin="1712,107" coordsize="10,20" path="m1712,126l1722,126,1722,107,1712,107,1712,126xe" filled="true" fillcolor="#000000" stroked="false">
                <v:path arrowok="t"/>
                <v:fill type="solid"/>
              </v:shape>
            </v:group>
            <v:group style="position:absolute;left:1712;top:126;width:10;height:20" coordorigin="1712,126" coordsize="10,20">
              <v:shape style="position:absolute;left:1712;top:126;width:10;height:20" coordorigin="1712,126" coordsize="10,20" path="m1712,145l1722,145,1722,126,1712,126,1712,145xe" filled="true" fillcolor="#000000" stroked="false">
                <v:path arrowok="t"/>
                <v:fill type="solid"/>
              </v:shape>
            </v:group>
            <v:group style="position:absolute;left:1712;top:145;width:10;height:20" coordorigin="1712,145" coordsize="10,20">
              <v:shape style="position:absolute;left:1712;top:145;width:10;height:20" coordorigin="1712,145" coordsize="10,20" path="m1712,164l1722,164,1722,145,1712,145,1712,164xe" filled="true" fillcolor="#000000" stroked="false">
                <v:path arrowok="t"/>
                <v:fill type="solid"/>
              </v:shape>
            </v:group>
            <v:group style="position:absolute;left:1712;top:164;width:10;height:20" coordorigin="1712,164" coordsize="10,20">
              <v:shape style="position:absolute;left:1712;top:164;width:10;height:20" coordorigin="1712,164" coordsize="10,20" path="m1712,184l1722,184,1722,164,1712,164,1712,184xe" filled="true" fillcolor="#000000" stroked="false">
                <v:path arrowok="t"/>
                <v:fill type="solid"/>
              </v:shape>
            </v:group>
            <v:group style="position:absolute;left:1712;top:184;width:10;height:20" coordorigin="1712,184" coordsize="10,20">
              <v:shape style="position:absolute;left:1712;top:184;width:10;height:20" coordorigin="1712,184" coordsize="10,20" path="m1712,203l1722,203,1722,184,1712,184,1712,203xe" filled="true" fillcolor="#000000" stroked="false">
                <v:path arrowok="t"/>
                <v:fill type="solid"/>
              </v:shape>
            </v:group>
            <v:group style="position:absolute;left:1712;top:203;width:10;height:20" coordorigin="1712,203" coordsize="10,20">
              <v:shape style="position:absolute;left:1712;top:203;width:10;height:20" coordorigin="1712,203" coordsize="10,20" path="m1712,222l1722,222,1722,203,1712,203,1712,222xe" filled="true" fillcolor="#000000" stroked="false">
                <v:path arrowok="t"/>
                <v:fill type="solid"/>
              </v:shape>
            </v:group>
            <v:group style="position:absolute;left:1712;top:222;width:10;height:20" coordorigin="1712,222" coordsize="10,20">
              <v:shape style="position:absolute;left:1712;top:222;width:10;height:20" coordorigin="1712,222" coordsize="10,20" path="m1712,241l1722,241,1722,222,1712,222,1712,241xe" filled="true" fillcolor="#000000" stroked="false">
                <v:path arrowok="t"/>
                <v:fill type="solid"/>
              </v:shape>
              <v:shape style="position:absolute;left:0;top:0;width:9387;height:277" type="#_x0000_t202" filled="false" stroked="false">
                <v:textbox inset="0,0,0,0">
                  <w:txbxContent>
                    <w:p>
                      <w:pPr>
                        <w:spacing w:before="40"/>
                        <w:ind w:left="1702" w:right="0" w:firstLine="0"/>
                        <w:jc w:val="center"/>
                        <w:rPr>
                          <w:rFonts w:ascii="宋体" w:hAnsi="宋体" w:cs="宋体" w:eastAsia="宋体" w:hint="default"/>
                          <w:sz w:val="18"/>
                          <w:szCs w:val="18"/>
                        </w:rPr>
                      </w:pPr>
                      <w:r>
                        <w:rPr>
                          <w:rFonts w:ascii="宋体" w:hAnsi="宋体" w:cs="宋体" w:eastAsia="宋体" w:hint="default"/>
                          <w:sz w:val="18"/>
                          <w:szCs w:val="18"/>
                        </w:rPr>
                        <w:t>关键参数</w:t>
                      </w:r>
                    </w:p>
                  </w:txbxContent>
                </v:textbox>
                <w10:wrap type="none"/>
              </v:shape>
            </v:group>
          </v:group>
        </w:pict>
      </w:r>
      <w:r>
        <w:rPr>
          <w:rFonts w:ascii="宋体" w:hAnsi="宋体" w:cs="宋体" w:eastAsia="宋体" w:hint="default"/>
          <w:position w:val="-5"/>
          <w:sz w:val="20"/>
          <w:szCs w:val="20"/>
        </w:rPr>
      </w:r>
    </w:p>
    <w:p>
      <w:pPr>
        <w:spacing w:line="240" w:lineRule="auto" w:before="2"/>
        <w:rPr>
          <w:rFonts w:ascii="宋体" w:hAnsi="宋体" w:cs="宋体" w:eastAsia="宋体" w:hint="default"/>
          <w:b/>
          <w:bCs/>
          <w:sz w:val="5"/>
          <w:szCs w:val="5"/>
        </w:rPr>
      </w:pPr>
    </w:p>
    <w:tbl>
      <w:tblPr>
        <w:tblW w:w="0" w:type="auto"/>
        <w:jc w:val="left"/>
        <w:tblInd w:w="281" w:type="dxa"/>
        <w:tblLayout w:type="fixed"/>
        <w:tblCellMar>
          <w:top w:w="0" w:type="dxa"/>
          <w:left w:w="0" w:type="dxa"/>
          <w:bottom w:w="0" w:type="dxa"/>
          <w:right w:w="0" w:type="dxa"/>
        </w:tblCellMar>
        <w:tblLook w:val="01E0"/>
      </w:tblPr>
      <w:tblGrid>
        <w:gridCol w:w="1716"/>
        <w:gridCol w:w="1843"/>
        <w:gridCol w:w="1276"/>
        <w:gridCol w:w="1274"/>
        <w:gridCol w:w="1701"/>
        <w:gridCol w:w="1560"/>
      </w:tblGrid>
      <w:tr>
        <w:trPr>
          <w:trHeight w:val="568" w:hRule="exact"/>
        </w:trPr>
        <w:tc>
          <w:tcPr>
            <w:tcW w:w="1716" w:type="dxa"/>
            <w:tcBorders>
              <w:top w:val="nil" w:sz="6" w:space="0" w:color="auto"/>
              <w:left w:val="nil" w:sz="6" w:space="0" w:color="auto"/>
              <w:bottom w:val="single" w:sz="8" w:space="0" w:color="000000"/>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8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27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预测增长率</w:t>
            </w:r>
          </w:p>
        </w:tc>
        <w:tc>
          <w:tcPr>
            <w:tcW w:w="127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稳定增长期</w:t>
            </w:r>
          </w:p>
        </w:tc>
        <w:tc>
          <w:tcPr>
            <w:tcW w:w="170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56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left="159" w:right="149" w:hanging="15"/>
              <w:jc w:val="left"/>
              <w:rPr>
                <w:rFonts w:ascii="宋体" w:hAnsi="宋体" w:cs="宋体" w:eastAsia="宋体" w:hint="default"/>
                <w:sz w:val="18"/>
                <w:szCs w:val="18"/>
              </w:rPr>
            </w:pPr>
            <w:r>
              <w:rPr>
                <w:rFonts w:ascii="宋体" w:hAnsi="宋体" w:cs="宋体" w:eastAsia="宋体" w:hint="default"/>
                <w:sz w:val="18"/>
                <w:szCs w:val="18"/>
              </w:rPr>
              <w:t>折现率（权益资 本成本）（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01" w:hRule="exact"/>
        </w:trPr>
        <w:tc>
          <w:tcPr>
            <w:tcW w:w="1716" w:type="dxa"/>
            <w:tcBorders>
              <w:top w:val="single" w:sz="8" w:space="0" w:color="000000"/>
              <w:left w:val="nil" w:sz="6" w:space="0" w:color="auto"/>
              <w:bottom w:val="nil" w:sz="6" w:space="0" w:color="auto"/>
              <w:right w:val="single" w:sz="4" w:space="0" w:color="000000"/>
            </w:tcBorders>
          </w:tcPr>
          <w:p>
            <w:pPr>
              <w:pStyle w:val="TableParagraph"/>
              <w:spacing w:line="240" w:lineRule="auto" w:before="29"/>
              <w:ind w:left="122" w:right="104"/>
              <w:jc w:val="left"/>
              <w:rPr>
                <w:rFonts w:ascii="宋体" w:hAnsi="宋体" w:cs="宋体" w:eastAsia="宋体" w:hint="default"/>
                <w:sz w:val="18"/>
                <w:szCs w:val="18"/>
              </w:rPr>
            </w:pPr>
            <w:r>
              <w:rPr>
                <w:rFonts w:ascii="宋体" w:hAnsi="宋体" w:cs="宋体" w:eastAsia="宋体" w:hint="default"/>
                <w:spacing w:val="4"/>
                <w:sz w:val="18"/>
                <w:szCs w:val="18"/>
              </w:rPr>
              <w:t>深圳市国微电子有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843"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26" w:right="123"/>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p>
        </w:tc>
        <w:tc>
          <w:tcPr>
            <w:tcW w:w="1560" w:type="dxa"/>
            <w:tcBorders>
              <w:top w:val="single" w:sz="8"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z w:val="18"/>
              </w:rPr>
              <w:t>13.52%</w:t>
            </w:r>
          </w:p>
        </w:tc>
      </w:tr>
      <w:tr>
        <w:trPr>
          <w:trHeight w:val="608"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122" w:right="104"/>
              <w:jc w:val="left"/>
              <w:rPr>
                <w:rFonts w:ascii="宋体" w:hAnsi="宋体" w:cs="宋体" w:eastAsia="宋体" w:hint="default"/>
                <w:sz w:val="18"/>
                <w:szCs w:val="18"/>
              </w:rPr>
            </w:pPr>
            <w:r>
              <w:rPr>
                <w:rFonts w:ascii="宋体" w:hAnsi="宋体" w:cs="宋体" w:eastAsia="宋体" w:hint="default"/>
                <w:spacing w:val="4"/>
                <w:sz w:val="18"/>
                <w:szCs w:val="18"/>
              </w:rPr>
              <w:t>西安紫光国芯半导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体有限公司</w:t>
            </w: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7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5"/>
              <w:ind w:left="126" w:right="123"/>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p>
        </w:tc>
        <w:tc>
          <w:tcPr>
            <w:tcW w:w="1560"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sz w:val="18"/>
              </w:rPr>
              <w:t>13.20%</w:t>
            </w:r>
          </w:p>
        </w:tc>
      </w:tr>
    </w:tbl>
    <w:p>
      <w:pPr>
        <w:pStyle w:val="BodyText"/>
        <w:spacing w:line="271" w:lineRule="auto" w:before="78"/>
        <w:ind w:right="1008" w:firstLine="420"/>
        <w:jc w:val="left"/>
        <w:rPr>
          <w:rFonts w:ascii="楷体" w:hAnsi="楷体" w:cs="楷体" w:eastAsia="楷体" w:hint="default"/>
        </w:rPr>
      </w:pPr>
      <w:r>
        <w:rPr/>
        <w:pict>
          <v:group style="position:absolute;margin-left:63.779999pt;margin-top:-31.41634pt;width:467.85pt;height:.5pt;mso-position-horizontal-relative:page;mso-position-vertical-relative:paragraph;z-index:-1146184" coordorigin="1276,-628" coordsize="9357,10">
            <v:shape style="position:absolute;left:1276;top:-628;width:1697;height:10" type="#_x0000_t75" stroked="false">
              <v:imagedata r:id="rId296" o:title=""/>
            </v:shape>
            <v:shape style="position:absolute;left:2968;top:-628;width:4398;height:10" type="#_x0000_t75" stroked="false">
              <v:imagedata r:id="rId351" o:title=""/>
            </v:shape>
            <v:shape style="position:absolute;left:7362;top:-628;width:3270;height:10" type="#_x0000_t75" stroked="false">
              <v:imagedata r:id="rId352" o:title=""/>
            </v:shape>
            <w10:wrap type="none"/>
          </v:group>
        </w:pict>
      </w:r>
      <w:r>
        <w:rPr>
          <w:rFonts w:ascii="楷体" w:hAnsi="楷体" w:cs="楷体" w:eastAsia="楷体" w:hint="default"/>
        </w:rPr>
        <w:t>注</w:t>
      </w:r>
      <w:r>
        <w:rPr>
          <w:rFonts w:ascii="楷体" w:hAnsi="楷体" w:cs="楷体" w:eastAsia="楷体" w:hint="default"/>
          <w:spacing w:val="-53"/>
        </w:rPr>
        <w:t> </w:t>
      </w:r>
      <w:r>
        <w:rPr>
          <w:rFonts w:ascii="楷体" w:hAnsi="楷体" w:cs="楷体" w:eastAsia="楷体" w:hint="default"/>
        </w:rPr>
        <w:t>1</w:t>
      </w:r>
      <w:r>
        <w:rPr>
          <w:rFonts w:ascii="楷体" w:hAnsi="楷体" w:cs="楷体" w:eastAsia="楷体" w:hint="default"/>
        </w:rPr>
        <w:t>：根据深圳市国微电子有限公司管理层分析，估值基准日后深圳市国微电子有限公司营业收入主 要来源于特种集成电路芯片销售，根据历史收入数据，深圳市国微电子有限公司对行业政策、市场影响、</w:t>
      </w:r>
      <w:r>
        <w:rPr>
          <w:rFonts w:ascii="楷体" w:hAnsi="楷体" w:cs="楷体" w:eastAsia="楷体" w:hint="default"/>
          <w:spacing w:val="-35"/>
        </w:rPr>
        <w:t> </w:t>
      </w:r>
      <w:r>
        <w:rPr>
          <w:rFonts w:ascii="楷体" w:hAnsi="楷体" w:cs="楷体" w:eastAsia="楷体" w:hint="default"/>
          <w:spacing w:val="-35"/>
        </w:rPr>
      </w:r>
      <w:r>
        <w:rPr>
          <w:rFonts w:ascii="楷体" w:hAnsi="楷体" w:cs="楷体" w:eastAsia="楷体" w:hint="default"/>
        </w:rPr>
        <w:t>研发能力等影响营业收入的主要指标及其历史变动趋势进行了分析， 综合考虑了估值基准日后各种因素</w:t>
      </w:r>
      <w:r>
        <w:rPr>
          <w:rFonts w:ascii="楷体" w:hAnsi="楷体" w:cs="楷体" w:eastAsia="楷体" w:hint="default"/>
        </w:rPr>
        <w:t> </w:t>
      </w:r>
      <w:r>
        <w:rPr>
          <w:rFonts w:ascii="楷体" w:hAnsi="楷体" w:cs="楷体" w:eastAsia="楷体" w:hint="default"/>
          <w:spacing w:val="-3"/>
        </w:rPr>
        <w:t>对该等指标变动的影响，从而预测得出深圳市国微电子有限公司的营业收入，预计</w:t>
      </w:r>
      <w:r>
        <w:rPr>
          <w:rFonts w:ascii="楷体" w:hAnsi="楷体" w:cs="楷体" w:eastAsia="楷体" w:hint="default"/>
          <w:spacing w:val="-46"/>
        </w:rPr>
        <w:t> </w:t>
      </w:r>
      <w:r>
        <w:rPr>
          <w:rFonts w:ascii="楷体" w:hAnsi="楷体" w:cs="楷体" w:eastAsia="楷体" w:hint="default"/>
        </w:rPr>
        <w:t>2019</w:t>
      </w:r>
      <w:r>
        <w:rPr>
          <w:rFonts w:ascii="楷体" w:hAnsi="楷体" w:cs="楷体" w:eastAsia="楷体" w:hint="default"/>
          <w:spacing w:val="-48"/>
        </w:rPr>
        <w:t> </w:t>
      </w:r>
      <w:r>
        <w:rPr>
          <w:rFonts w:ascii="楷体" w:hAnsi="楷体" w:cs="楷体" w:eastAsia="楷体" w:hint="default"/>
        </w:rPr>
        <w:t>年</w:t>
      </w:r>
      <w:r>
        <w:rPr>
          <w:rFonts w:ascii="楷体" w:hAnsi="楷体" w:cs="楷体" w:eastAsia="楷体" w:hint="default"/>
        </w:rPr>
        <w:t>-2023</w:t>
      </w:r>
      <w:r>
        <w:rPr>
          <w:rFonts w:ascii="楷体" w:hAnsi="楷体" w:cs="楷体" w:eastAsia="楷体" w:hint="default"/>
          <w:spacing w:val="-48"/>
        </w:rPr>
        <w:t> </w:t>
      </w:r>
      <w:r>
        <w:rPr>
          <w:rFonts w:ascii="楷体" w:hAnsi="楷体" w:cs="楷体" w:eastAsia="楷体" w:hint="default"/>
        </w:rPr>
        <w:t>年收入增</w:t>
      </w:r>
      <w:r>
        <w:rPr>
          <w:rFonts w:ascii="楷体" w:hAnsi="楷体" w:cs="楷体" w:eastAsia="楷体" w:hint="default"/>
          <w:spacing w:val="-92"/>
        </w:rPr>
        <w:t> </w:t>
      </w:r>
      <w:r>
        <w:rPr>
          <w:rFonts w:ascii="楷体" w:hAnsi="楷体" w:cs="楷体" w:eastAsia="楷体" w:hint="default"/>
        </w:rPr>
        <w:t>长率分别为</w:t>
      </w:r>
      <w:r>
        <w:rPr>
          <w:rFonts w:ascii="楷体" w:hAnsi="楷体" w:cs="楷体" w:eastAsia="楷体" w:hint="default"/>
          <w:spacing w:val="-57"/>
        </w:rPr>
        <w:t> </w:t>
      </w:r>
      <w:r>
        <w:rPr>
          <w:rFonts w:ascii="楷体" w:hAnsi="楷体" w:cs="楷体" w:eastAsia="楷体" w:hint="default"/>
        </w:rPr>
        <w:t>3.44%</w:t>
      </w:r>
      <w:r>
        <w:rPr>
          <w:rFonts w:ascii="楷体" w:hAnsi="楷体" w:cs="楷体" w:eastAsia="楷体" w:hint="default"/>
        </w:rPr>
        <w:t>、</w:t>
      </w:r>
      <w:r>
        <w:rPr>
          <w:rFonts w:ascii="楷体" w:hAnsi="楷体" w:cs="楷体" w:eastAsia="楷体" w:hint="default"/>
        </w:rPr>
        <w:t>5.38%</w:t>
      </w:r>
      <w:r>
        <w:rPr>
          <w:rFonts w:ascii="楷体" w:hAnsi="楷体" w:cs="楷体" w:eastAsia="楷体" w:hint="default"/>
        </w:rPr>
        <w:t>、</w:t>
      </w:r>
      <w:r>
        <w:rPr>
          <w:rFonts w:ascii="楷体" w:hAnsi="楷体" w:cs="楷体" w:eastAsia="楷体" w:hint="default"/>
        </w:rPr>
        <w:t>4.66%</w:t>
      </w:r>
      <w:r>
        <w:rPr>
          <w:rFonts w:ascii="楷体" w:hAnsi="楷体" w:cs="楷体" w:eastAsia="楷体" w:hint="default"/>
        </w:rPr>
        <w:t>、</w:t>
      </w:r>
      <w:r>
        <w:rPr>
          <w:rFonts w:ascii="楷体" w:hAnsi="楷体" w:cs="楷体" w:eastAsia="楷体" w:hint="default"/>
        </w:rPr>
        <w:t>6.40%</w:t>
      </w:r>
      <w:r>
        <w:rPr>
          <w:rFonts w:ascii="楷体" w:hAnsi="楷体" w:cs="楷体" w:eastAsia="楷体" w:hint="default"/>
        </w:rPr>
        <w:t>、</w:t>
      </w:r>
      <w:r>
        <w:rPr>
          <w:rFonts w:ascii="楷体" w:hAnsi="楷体" w:cs="楷体" w:eastAsia="楷体" w:hint="default"/>
        </w:rPr>
        <w:t>7.35%</w:t>
      </w:r>
      <w:r>
        <w:rPr>
          <w:rFonts w:ascii="楷体" w:hAnsi="楷体" w:cs="楷体" w:eastAsia="楷体" w:hint="default"/>
        </w:rPr>
        <w:t>；</w:t>
      </w:r>
    </w:p>
    <w:p>
      <w:pPr>
        <w:pStyle w:val="BodyText"/>
        <w:spacing w:line="273" w:lineRule="auto" w:before="103"/>
        <w:ind w:right="1130" w:firstLine="420"/>
        <w:jc w:val="both"/>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53"/>
        </w:rPr>
        <w:t> </w:t>
      </w:r>
      <w:r>
        <w:rPr>
          <w:rFonts w:ascii="楷体" w:hAnsi="楷体" w:cs="楷体" w:eastAsia="楷体" w:hint="default"/>
        </w:rPr>
        <w:t>2</w:t>
      </w:r>
      <w:r>
        <w:rPr>
          <w:rFonts w:ascii="楷体" w:hAnsi="楷体" w:cs="楷体" w:eastAsia="楷体" w:hint="default"/>
        </w:rPr>
        <w:t>：根据西安紫光国芯半导体有限公司管理层分析，估值基准日后西安紫光国芯半导体有限公司营 </w:t>
      </w:r>
      <w:r>
        <w:rPr>
          <w:rFonts w:ascii="楷体" w:hAnsi="楷体" w:cs="楷体" w:eastAsia="楷体" w:hint="default"/>
          <w:spacing w:val="-1"/>
        </w:rPr>
        <w:t>业收入主要来源于存储器芯片，根据历史收入数据，西安紫光国芯半导体有限公司管理层对行业政策、市</w:t>
      </w:r>
      <w:r>
        <w:rPr>
          <w:rFonts w:ascii="楷体" w:hAnsi="楷体" w:cs="楷体" w:eastAsia="楷体" w:hint="default"/>
          <w:spacing w:val="-82"/>
        </w:rPr>
        <w:t> </w:t>
      </w:r>
      <w:r>
        <w:rPr>
          <w:rFonts w:ascii="楷体" w:hAnsi="楷体" w:cs="楷体" w:eastAsia="楷体" w:hint="default"/>
          <w:spacing w:val="-82"/>
        </w:rPr>
      </w:r>
      <w:r>
        <w:rPr>
          <w:rFonts w:ascii="楷体" w:hAnsi="楷体" w:cs="楷体" w:eastAsia="楷体" w:hint="default"/>
          <w:spacing w:val="-1"/>
        </w:rPr>
        <w:t>场影响、研发能力等影响营业收入的主要指标及其历史变动趋势进行了分析，综合考虑了估值基准日后各</w:t>
      </w:r>
      <w:r>
        <w:rPr>
          <w:rFonts w:ascii="楷体" w:hAnsi="楷体" w:cs="楷体" w:eastAsia="楷体" w:hint="default"/>
          <w:spacing w:val="-81"/>
        </w:rPr>
        <w:t> </w:t>
      </w:r>
      <w:r>
        <w:rPr>
          <w:rFonts w:ascii="楷体" w:hAnsi="楷体" w:cs="楷体" w:eastAsia="楷体" w:hint="default"/>
          <w:spacing w:val="-81"/>
        </w:rPr>
      </w:r>
      <w:r>
        <w:rPr>
          <w:rFonts w:ascii="楷体" w:hAnsi="楷体" w:cs="楷体" w:eastAsia="楷体" w:hint="default"/>
          <w:spacing w:val="-6"/>
        </w:rPr>
        <w:t>种因素对该等指标变动的影响，从而预测得出西安紫光国芯半导体有限公司的营业收入，预计</w:t>
      </w:r>
      <w:r>
        <w:rPr>
          <w:rFonts w:ascii="楷体" w:hAnsi="楷体" w:cs="楷体" w:eastAsia="楷体" w:hint="default"/>
          <w:spacing w:val="-48"/>
        </w:rPr>
        <w:t> </w:t>
      </w:r>
      <w:r>
        <w:rPr>
          <w:rFonts w:ascii="楷体" w:hAnsi="楷体" w:cs="楷体" w:eastAsia="楷体" w:hint="default"/>
          <w:spacing w:val="-1"/>
        </w:rPr>
        <w:t>2019</w:t>
      </w:r>
      <w:r>
        <w:rPr>
          <w:rFonts w:ascii="楷体" w:hAnsi="楷体" w:cs="楷体" w:eastAsia="楷体" w:hint="default"/>
          <w:spacing w:val="-48"/>
        </w:rPr>
        <w:t> </w:t>
      </w:r>
      <w:r>
        <w:rPr>
          <w:rFonts w:ascii="楷体" w:hAnsi="楷体" w:cs="楷体" w:eastAsia="楷体" w:hint="default"/>
        </w:rPr>
        <w:t>年</w:t>
      </w:r>
      <w:r>
        <w:rPr>
          <w:rFonts w:ascii="楷体" w:hAnsi="楷体" w:cs="楷体" w:eastAsia="楷体" w:hint="default"/>
        </w:rPr>
        <w:t>-2023</w:t>
      </w:r>
      <w:r>
        <w:rPr>
          <w:rFonts w:ascii="楷体" w:hAnsi="楷体" w:cs="楷体" w:eastAsia="楷体" w:hint="default"/>
          <w:spacing w:val="-101"/>
        </w:rPr>
        <w:t> </w:t>
      </w:r>
      <w:r>
        <w:rPr>
          <w:rFonts w:ascii="楷体" w:hAnsi="楷体" w:cs="楷体" w:eastAsia="楷体" w:hint="default"/>
        </w:rPr>
        <w:t>年收入增长率分别为</w:t>
      </w:r>
      <w:r>
        <w:rPr>
          <w:rFonts w:ascii="楷体" w:hAnsi="楷体" w:cs="楷体" w:eastAsia="楷体" w:hint="default"/>
          <w:spacing w:val="-58"/>
        </w:rPr>
        <w:t> </w:t>
      </w:r>
      <w:r>
        <w:rPr>
          <w:rFonts w:ascii="楷体" w:hAnsi="楷体" w:cs="楷体" w:eastAsia="楷体" w:hint="default"/>
        </w:rPr>
        <w:t>13.14%</w:t>
      </w:r>
      <w:r>
        <w:rPr>
          <w:rFonts w:ascii="楷体" w:hAnsi="楷体" w:cs="楷体" w:eastAsia="楷体" w:hint="default"/>
        </w:rPr>
        <w:t>、</w:t>
      </w:r>
      <w:r>
        <w:rPr>
          <w:rFonts w:ascii="楷体" w:hAnsi="楷体" w:cs="楷体" w:eastAsia="楷体" w:hint="default"/>
        </w:rPr>
        <w:t>24.66%</w:t>
      </w:r>
      <w:r>
        <w:rPr>
          <w:rFonts w:ascii="楷体" w:hAnsi="楷体" w:cs="楷体" w:eastAsia="楷体" w:hint="default"/>
        </w:rPr>
        <w:t>、</w:t>
      </w:r>
      <w:r>
        <w:rPr>
          <w:rFonts w:ascii="楷体" w:hAnsi="楷体" w:cs="楷体" w:eastAsia="楷体" w:hint="default"/>
        </w:rPr>
        <w:t>22.29%</w:t>
      </w:r>
      <w:r>
        <w:rPr>
          <w:rFonts w:ascii="楷体" w:hAnsi="楷体" w:cs="楷体" w:eastAsia="楷体" w:hint="default"/>
        </w:rPr>
        <w:t>、</w:t>
      </w:r>
      <w:r>
        <w:rPr>
          <w:rFonts w:ascii="楷体" w:hAnsi="楷体" w:cs="楷体" w:eastAsia="楷体" w:hint="default"/>
        </w:rPr>
        <w:t>17.62%</w:t>
      </w:r>
      <w:r>
        <w:rPr>
          <w:rFonts w:ascii="楷体" w:hAnsi="楷体" w:cs="楷体" w:eastAsia="楷体" w:hint="default"/>
        </w:rPr>
        <w:t>、</w:t>
      </w:r>
      <w:r>
        <w:rPr>
          <w:rFonts w:ascii="楷体" w:hAnsi="楷体" w:cs="楷体" w:eastAsia="楷体" w:hint="default"/>
        </w:rPr>
        <w:t>13.71%</w:t>
      </w:r>
      <w:r>
        <w:rPr>
          <w:rFonts w:ascii="楷体" w:hAnsi="楷体" w:cs="楷体" w:eastAsia="楷体" w:hint="default"/>
        </w:rPr>
        <w:t>。</w:t>
      </w:r>
    </w:p>
    <w:p>
      <w:pPr>
        <w:spacing w:before="149"/>
        <w:ind w:left="516"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212121"/>
          <w:sz w:val="18"/>
          <w:szCs w:val="18"/>
        </w:rPr>
        <w:t>3</w:t>
      </w:r>
      <w:r>
        <w:rPr>
          <w:rFonts w:ascii="宋体" w:hAnsi="宋体" w:cs="宋体" w:eastAsia="宋体" w:hint="default"/>
          <w:b/>
          <w:bCs/>
          <w:color w:val="212121"/>
          <w:sz w:val="18"/>
          <w:szCs w:val="18"/>
        </w:rPr>
        <w:t>、商誉减值测试的影响</w:t>
      </w:r>
      <w:r>
        <w:rPr>
          <w:rFonts w:ascii="宋体" w:hAnsi="宋体" w:cs="宋体" w:eastAsia="宋体" w:hint="default"/>
          <w:sz w:val="18"/>
          <w:szCs w:val="18"/>
        </w:rPr>
      </w:r>
    </w:p>
    <w:p>
      <w:pPr>
        <w:spacing w:line="240" w:lineRule="auto" w:before="7"/>
        <w:rPr>
          <w:rFonts w:ascii="宋体" w:hAnsi="宋体" w:cs="宋体" w:eastAsia="宋体" w:hint="default"/>
          <w:b/>
          <w:bCs/>
          <w:sz w:val="14"/>
          <w:szCs w:val="14"/>
        </w:rPr>
      </w:pPr>
    </w:p>
    <w:p>
      <w:pPr>
        <w:pStyle w:val="BodyText"/>
        <w:spacing w:line="240" w:lineRule="auto"/>
        <w:ind w:left="574" w:right="0"/>
        <w:jc w:val="left"/>
      </w:pPr>
      <w:r>
        <w:rPr/>
        <w:t>本年，本公司对商誉减值进行测试，商誉未发生减值。</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before="0"/>
        <w:ind w:left="160" w:right="0"/>
        <w:jc w:val="left"/>
        <w:rPr>
          <w:b w:val="0"/>
          <w:bCs w:val="0"/>
        </w:rPr>
      </w:pPr>
      <w:r>
        <w:rPr/>
        <w:pict>
          <v:group style="position:absolute;margin-left:56.700001pt;margin-top:35.303665pt;width:483.25pt;height:5.05pt;mso-position-horizontal-relative:page;mso-position-vertical-relative:paragraph;z-index:-1146064" coordorigin="1134,706" coordsize="9665,101">
            <v:shape style="position:absolute;left:1134;top:706;width:1858;height:101" type="#_x0000_t75" stroked="false">
              <v:imagedata r:id="rId353" o:title=""/>
            </v:shape>
            <v:shape style="position:absolute;left:2968;top:797;width:3320;height:10" type="#_x0000_t75" stroked="false">
              <v:imagedata r:id="rId354" o:title=""/>
            </v:shape>
            <v:shape style="position:absolute;left:6283;top:797;width:1651;height:10" type="#_x0000_t75" stroked="false">
              <v:imagedata r:id="rId355" o:title=""/>
            </v:shape>
            <v:shape style="position:absolute;left:7929;top:797;width:1476;height:10" type="#_x0000_t75" stroked="false">
              <v:imagedata r:id="rId356" o:title=""/>
            </v:shape>
            <v:shape style="position:absolute;left:9401;top:797;width:1398;height:10" type="#_x0000_t75" stroked="false">
              <v:imagedata r:id="rId357" o:title=""/>
            </v:shape>
            <w10:wrap type="none"/>
          </v:group>
        </w:pict>
      </w:r>
      <w:r>
        <w:rPr/>
        <w:pict>
          <v:group style="position:absolute;margin-left:56.700001pt;margin-top:57.323643pt;width:483.25pt;height:.5pt;mso-position-horizontal-relative:page;mso-position-vertical-relative:paragraph;z-index:-1146040" coordorigin="1134,1146" coordsize="9665,10">
            <v:shape style="position:absolute;left:1134;top:1146;width:1839;height:10" type="#_x0000_t75" stroked="false">
              <v:imagedata r:id="rId358" o:title=""/>
            </v:shape>
            <v:shape style="position:absolute;left:2968;top:1146;width:3320;height:10" type="#_x0000_t75" stroked="false">
              <v:imagedata r:id="rId359" o:title=""/>
            </v:shape>
            <v:shape style="position:absolute;left:6283;top:1146;width:1651;height:10" type="#_x0000_t75" stroked="false">
              <v:imagedata r:id="rId360" o:title=""/>
            </v:shape>
            <v:shape style="position:absolute;left:7929;top:1146;width:1476;height:10" type="#_x0000_t75" stroked="false">
              <v:imagedata r:id="rId361" o:title=""/>
            </v:shape>
            <v:shape style="position:absolute;left:9401;top:1146;width:1398;height:10" type="#_x0000_t75" stroked="false">
              <v:imagedata r:id="rId362" o:title=""/>
            </v:shape>
            <w10:wrap type="none"/>
          </v:group>
        </w:pict>
      </w:r>
      <w:bookmarkStart w:name="（十四） 长期待摊费用" w:id="205"/>
      <w:bookmarkEnd w:id="205"/>
      <w:r>
        <w:rPr>
          <w:b w:val="0"/>
          <w:bCs w:val="0"/>
        </w:rPr>
      </w:r>
      <w:r>
        <w:rPr/>
        <w:t>（十四）长期待摊费用</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1858"/>
        <w:gridCol w:w="1843"/>
        <w:gridCol w:w="1472"/>
        <w:gridCol w:w="1646"/>
        <w:gridCol w:w="1472"/>
        <w:gridCol w:w="1388"/>
      </w:tblGrid>
      <w:tr>
        <w:trPr>
          <w:trHeight w:val="265" w:hRule="exact"/>
        </w:trPr>
        <w:tc>
          <w:tcPr>
            <w:tcW w:w="1858"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right="73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5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188"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6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276"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4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188"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388"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32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10,482,702.52</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2,721,415.59</w:t>
            </w: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3,911,650.36</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1,007,101.53</w:t>
            </w: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8,285,366.22</w:t>
            </w:r>
          </w:p>
        </w:tc>
      </w:tr>
      <w:tr>
        <w:trPr>
          <w:trHeight w:val="351"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网络改造费</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79,809.05</w:t>
            </w:r>
          </w:p>
        </w:tc>
        <w:tc>
          <w:tcPr>
            <w:tcW w:w="1472"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46,304.28</w:t>
            </w:r>
          </w:p>
        </w:tc>
        <w:tc>
          <w:tcPr>
            <w:tcW w:w="1472"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33,504.77</w:t>
            </w:r>
          </w:p>
        </w:tc>
      </w:tr>
      <w:tr>
        <w:trPr>
          <w:trHeight w:val="356" w:hRule="exact"/>
        </w:trPr>
        <w:tc>
          <w:tcPr>
            <w:tcW w:w="18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73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10,562,511.57</w:t>
            </w:r>
            <w:r>
              <w:rPr>
                <w:rFonts w:ascii="Times New Roman"/>
                <w:spacing w:val="-1"/>
                <w:sz w:val="18"/>
              </w:rPr>
            </w: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2,721,415.59</w:t>
            </w:r>
            <w:r>
              <w:rPr>
                <w:rFonts w:ascii="Times New Roman"/>
                <w:spacing w:val="-1"/>
                <w:sz w:val="18"/>
              </w:rPr>
            </w:r>
          </w:p>
        </w:tc>
        <w:tc>
          <w:tcPr>
            <w:tcW w:w="16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3,957,954.64</w:t>
            </w:r>
            <w:r>
              <w:rPr>
                <w:rFonts w:ascii="Times New Roman"/>
                <w:spacing w:val="-1"/>
                <w:sz w:val="18"/>
              </w:rPr>
            </w: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1,007,101.53</w:t>
            </w:r>
            <w:r>
              <w:rPr>
                <w:rFonts w:ascii="Times New Roman"/>
                <w:spacing w:val="-1"/>
                <w:sz w:val="18"/>
              </w:rPr>
            </w:r>
          </w:p>
        </w:tc>
        <w:tc>
          <w:tcPr>
            <w:tcW w:w="1388"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8,318,870.99</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506" w:lineRule="auto"/>
        <w:ind w:right="6845" w:firstLine="6"/>
        <w:jc w:val="left"/>
        <w:rPr>
          <w:b w:val="0"/>
          <w:bCs w:val="0"/>
        </w:rPr>
      </w:pPr>
      <w:r>
        <w:rPr/>
        <w:pict>
          <v:group style="position:absolute;margin-left:56.700001pt;margin-top:-31.286364pt;width:483.25pt;height:5.05pt;mso-position-horizontal-relative:page;mso-position-vertical-relative:paragraph;z-index:-1146016" coordorigin="1134,-626" coordsize="9665,101">
            <v:shape style="position:absolute;left:1134;top:-626;width:1858;height:101" type="#_x0000_t75" stroked="false">
              <v:imagedata r:id="rId363" o:title=""/>
            </v:shape>
            <v:shape style="position:absolute;left:2968;top:-535;width:3320;height:10" type="#_x0000_t75" stroked="false">
              <v:imagedata r:id="rId359" o:title=""/>
            </v:shape>
            <v:shape style="position:absolute;left:6283;top:-535;width:1651;height:10" type="#_x0000_t75" stroked="false">
              <v:imagedata r:id="rId360" o:title=""/>
            </v:shape>
            <v:shape style="position:absolute;left:7929;top:-535;width:1476;height:10" type="#_x0000_t75" stroked="false">
              <v:imagedata r:id="rId361" o:title=""/>
            </v:shape>
            <v:shape style="position:absolute;left:9401;top:-535;width:1398;height:10" type="#_x0000_t75" stroked="false">
              <v:imagedata r:id="rId362" o:title=""/>
            </v:shape>
            <w10:wrap type="none"/>
          </v:group>
        </w:pict>
      </w:r>
      <w:r>
        <w:rPr/>
        <w:pict>
          <v:shape style="position:absolute;margin-left:55.98pt;margin-top:48.843658pt;width:482.9pt;height:107.5pt;mso-position-horizontal-relative:page;mso-position-vertical-relative:paragraph;z-index:11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7"/>
                    <w:gridCol w:w="1744"/>
                    <w:gridCol w:w="1800"/>
                    <w:gridCol w:w="1842"/>
                    <w:gridCol w:w="1704"/>
                  </w:tblGrid>
                  <w:tr>
                    <w:trPr>
                      <w:trHeight w:val="447" w:hRule="exact"/>
                    </w:trPr>
                    <w:tc>
                      <w:tcPr>
                        <w:tcW w:w="2567"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33"/>
                          <w:jc w:val="right"/>
                          <w:rPr>
                            <w:rFonts w:ascii="宋体" w:hAnsi="宋体" w:cs="宋体" w:eastAsia="宋体" w:hint="default"/>
                            <w:sz w:val="18"/>
                            <w:szCs w:val="18"/>
                          </w:rPr>
                        </w:pPr>
                        <w:r>
                          <w:rPr>
                            <w:rFonts w:ascii="宋体" w:hAnsi="宋体" w:cs="宋体" w:eastAsia="宋体" w:hint="default"/>
                            <w:b/>
                            <w:bCs/>
                            <w:w w:val="95"/>
                            <w:sz w:val="18"/>
                            <w:szCs w:val="18"/>
                          </w:rPr>
                          <w:t>期末</w:t>
                        </w:r>
                        <w:r>
                          <w:rPr>
                            <w:rFonts w:ascii="宋体" w:hAnsi="宋体" w:cs="宋体" w:eastAsia="宋体" w:hint="default"/>
                            <w:sz w:val="18"/>
                            <w:szCs w:val="18"/>
                          </w:rPr>
                        </w:r>
                      </w:p>
                    </w:tc>
                    <w:tc>
                      <w:tcPr>
                        <w:tcW w:w="18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8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117"/>
                          <w:jc w:val="right"/>
                          <w:rPr>
                            <w:rFonts w:ascii="宋体" w:hAnsi="宋体" w:cs="宋体" w:eastAsia="宋体" w:hint="default"/>
                            <w:sz w:val="18"/>
                            <w:szCs w:val="18"/>
                          </w:rPr>
                        </w:pPr>
                        <w:r>
                          <w:rPr>
                            <w:rFonts w:ascii="宋体" w:hAnsi="宋体" w:cs="宋体" w:eastAsia="宋体" w:hint="default"/>
                            <w:b/>
                            <w:bCs/>
                            <w:w w:val="95"/>
                            <w:sz w:val="18"/>
                            <w:szCs w:val="18"/>
                          </w:rPr>
                          <w:t>期初余</w:t>
                        </w:r>
                        <w:r>
                          <w:rPr>
                            <w:rFonts w:ascii="宋体" w:hAnsi="宋体" w:cs="宋体" w:eastAsia="宋体" w:hint="default"/>
                            <w:sz w:val="18"/>
                            <w:szCs w:val="18"/>
                          </w:rPr>
                        </w:r>
                      </w:p>
                    </w:tc>
                    <w:tc>
                      <w:tcPr>
                        <w:tcW w:w="1704"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263" w:hRule="exact"/>
                    </w:trPr>
                    <w:tc>
                      <w:tcPr>
                        <w:tcW w:w="2567"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tc>
                    <w:tc>
                      <w:tcPr>
                        <w:tcW w:w="174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704"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214"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354" w:hRule="exact"/>
                    </w:trPr>
                    <w:tc>
                      <w:tcPr>
                        <w:tcW w:w="2567"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74,445,879.02</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11,166,881.85</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694" w:right="0"/>
                          <w:jc w:val="left"/>
                          <w:rPr>
                            <w:rFonts w:ascii="Times New Roman" w:hAnsi="Times New Roman" w:cs="Times New Roman" w:eastAsia="Times New Roman" w:hint="default"/>
                            <w:sz w:val="18"/>
                            <w:szCs w:val="18"/>
                          </w:rPr>
                        </w:pPr>
                        <w:r>
                          <w:rPr>
                            <w:rFonts w:ascii="Times New Roman"/>
                            <w:sz w:val="18"/>
                          </w:rPr>
                          <w:t>14,628,379.46</w:t>
                        </w:r>
                      </w:p>
                    </w:tc>
                    <w:tc>
                      <w:tcPr>
                        <w:tcW w:w="1704"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2,194,256.91</w:t>
                        </w:r>
                      </w:p>
                    </w:tc>
                  </w:tr>
                  <w:tr>
                    <w:trPr>
                      <w:trHeight w:val="268"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174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6,788,251.64</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1,018,237.75</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784" w:right="0"/>
                          <w:jc w:val="left"/>
                          <w:rPr>
                            <w:rFonts w:ascii="Times New Roman" w:hAnsi="Times New Roman" w:cs="Times New Roman" w:eastAsia="Times New Roman" w:hint="default"/>
                            <w:sz w:val="18"/>
                            <w:szCs w:val="18"/>
                          </w:rPr>
                        </w:pPr>
                        <w:r>
                          <w:rPr>
                            <w:rFonts w:ascii="Times New Roman"/>
                            <w:sz w:val="18"/>
                          </w:rPr>
                          <w:t>5,875,809.88</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881,371.48</w:t>
                        </w:r>
                      </w:p>
                    </w:tc>
                  </w:tr>
                  <w:tr>
                    <w:trPr>
                      <w:trHeight w:val="82" w:hRule="exact"/>
                    </w:trPr>
                    <w:tc>
                      <w:tcPr>
                        <w:tcW w:w="2567"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256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递延收益项目</w:t>
                        </w:r>
                      </w:p>
                    </w:tc>
                    <w:tc>
                      <w:tcPr>
                        <w:tcW w:w="17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18,696,244.73</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2,804,436.71</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694" w:right="0"/>
                          <w:jc w:val="left"/>
                          <w:rPr>
                            <w:rFonts w:ascii="Times New Roman" w:hAnsi="Times New Roman" w:cs="Times New Roman" w:eastAsia="Times New Roman" w:hint="default"/>
                            <w:sz w:val="18"/>
                            <w:szCs w:val="18"/>
                          </w:rPr>
                        </w:pPr>
                        <w:r>
                          <w:rPr>
                            <w:rFonts w:ascii="Times New Roman"/>
                            <w:sz w:val="18"/>
                          </w:rPr>
                          <w:t>24,525,713.24</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3,678,856.99</w:t>
                        </w:r>
                      </w:p>
                    </w:tc>
                  </w:tr>
                  <w:tr>
                    <w:trPr>
                      <w:trHeight w:val="82" w:hRule="exact"/>
                    </w:trPr>
                    <w:tc>
                      <w:tcPr>
                        <w:tcW w:w="2567"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567"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99,930,375.39</w:t>
                        </w:r>
                        <w:r>
                          <w:rPr>
                            <w:rFonts w:ascii="Times New Roman"/>
                            <w:spacing w:val="-1"/>
                            <w:sz w:val="18"/>
                          </w:rPr>
                        </w:r>
                      </w:p>
                    </w:tc>
                    <w:tc>
                      <w:tcPr>
                        <w:tcW w:w="18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14,989,556.31</w:t>
                        </w:r>
                        <w:r>
                          <w:rPr>
                            <w:rFonts w:ascii="Times New Roman"/>
                            <w:spacing w:val="-1"/>
                            <w:sz w:val="18"/>
                          </w:rPr>
                        </w:r>
                      </w:p>
                    </w:tc>
                    <w:tc>
                      <w:tcPr>
                        <w:tcW w:w="18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694" w:right="0"/>
                          <w:jc w:val="left"/>
                          <w:rPr>
                            <w:rFonts w:ascii="Times New Roman" w:hAnsi="Times New Roman" w:cs="Times New Roman" w:eastAsia="Times New Roman" w:hint="default"/>
                            <w:sz w:val="18"/>
                            <w:szCs w:val="18"/>
                          </w:rPr>
                        </w:pPr>
                        <w:r>
                          <w:rPr>
                            <w:rFonts w:ascii="Times New Roman"/>
                            <w:b/>
                            <w:sz w:val="18"/>
                          </w:rPr>
                          <w:t>45,029,902.58</w:t>
                        </w:r>
                        <w:r>
                          <w:rPr>
                            <w:rFonts w:ascii="Times New Roman"/>
                            <w:sz w:val="18"/>
                          </w:rPr>
                        </w:r>
                      </w:p>
                    </w:tc>
                    <w:tc>
                      <w:tcPr>
                        <w:tcW w:w="170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6,754,485.38</w:t>
                        </w:r>
                        <w:r>
                          <w:rPr>
                            <w:rFonts w:ascii="Times New Roman"/>
                            <w:spacing w:val="-1"/>
                            <w:sz w:val="18"/>
                          </w:rPr>
                        </w:r>
                      </w:p>
                    </w:tc>
                  </w:tr>
                </w:tbl>
                <w:p>
                  <w:pPr/>
                </w:p>
              </w:txbxContent>
            </v:textbox>
            <w10:wrap type="none"/>
          </v:shape>
        </w:pict>
      </w:r>
      <w:bookmarkStart w:name="（十五） 递延所得税资产/递延所得税负债" w:id="206"/>
      <w:bookmarkEnd w:id="206"/>
      <w:r>
        <w:rPr>
          <w:b w:val="0"/>
          <w:bCs w:val="0"/>
        </w:rPr>
      </w:r>
      <w:r>
        <w:rPr/>
        <w:t>（十五）递延所得税资产</w:t>
      </w:r>
      <w:r>
        <w:rPr>
          <w:rFonts w:ascii="宋体" w:hAnsi="宋体" w:cs="宋体" w:eastAsia="宋体" w:hint="default"/>
        </w:rPr>
        <w:t>/</w:t>
      </w:r>
      <w:r>
        <w:rPr/>
        <w:t>递延所得税负债</w:t>
      </w:r>
      <w:r>
        <w:rPr>
          <w:w w:val="99"/>
        </w:rPr>
        <w:t> </w:t>
      </w:r>
      <w:r>
        <w:rPr>
          <w:rFonts w:ascii="宋体" w:hAnsi="宋体" w:cs="宋体" w:eastAsia="宋体" w:hint="default"/>
          <w:color w:val="212121"/>
        </w:rPr>
        <w:t>1</w:t>
      </w:r>
      <w:r>
        <w:rPr>
          <w:color w:val="212121"/>
        </w:rPr>
        <w:t>、</w:t>
      </w:r>
      <w:r>
        <w:rPr/>
        <w:t>未经抵销的递延所得税资产</w:t>
      </w:r>
      <w:r>
        <w:rPr>
          <w:b w:val="0"/>
          <w:bCs w:val="0"/>
        </w:rPr>
      </w:r>
    </w:p>
    <w:p>
      <w:pPr>
        <w:spacing w:line="240" w:lineRule="auto" w:before="11"/>
        <w:rPr>
          <w:rFonts w:ascii="宋体" w:hAnsi="宋体" w:cs="宋体" w:eastAsia="宋体" w:hint="default"/>
          <w:b/>
          <w:bCs/>
          <w:sz w:val="15"/>
          <w:szCs w:val="15"/>
        </w:rPr>
      </w:pPr>
    </w:p>
    <w:p>
      <w:pPr>
        <w:spacing w:line="20" w:lineRule="exact"/>
        <w:ind w:left="2711" w:right="0" w:firstLine="0"/>
        <w:rPr>
          <w:rFonts w:ascii="宋体" w:hAnsi="宋体" w:cs="宋体" w:eastAsia="宋体" w:hint="default"/>
          <w:sz w:val="2"/>
          <w:szCs w:val="2"/>
        </w:rPr>
      </w:pPr>
      <w:r>
        <w:rPr>
          <w:rFonts w:ascii="宋体" w:hAnsi="宋体" w:cs="宋体" w:eastAsia="宋体" w:hint="default"/>
          <w:sz w:val="2"/>
          <w:szCs w:val="2"/>
        </w:rPr>
        <w:pict>
          <v:group style="width:354.3pt;height:.5pt;mso-position-horizontal-relative:char;mso-position-vertical-relative:line" coordorigin="0,0" coordsize="7086,10">
            <v:shape style="position:absolute;left:0;top:0;width:5377;height:10" type="#_x0000_t75" stroked="false">
              <v:imagedata r:id="rId364" o:title=""/>
            </v:shape>
            <v:shape style="position:absolute;left:5372;top:0;width:1714;height:10" type="#_x0000_t75" stroked="false">
              <v:imagedata r:id="rId365" o:title=""/>
            </v:shape>
          </v:group>
        </w:pict>
      </w:r>
      <w:r>
        <w:rPr>
          <w:rFonts w:ascii="宋体" w:hAnsi="宋体" w:cs="宋体" w:eastAsia="宋体" w:hint="default"/>
          <w:sz w:val="2"/>
          <w:szCs w:val="2"/>
        </w:rPr>
      </w:r>
    </w:p>
    <w:p>
      <w:pPr>
        <w:spacing w:line="240" w:lineRule="auto" w:before="2"/>
        <w:rPr>
          <w:rFonts w:ascii="宋体" w:hAnsi="宋体" w:cs="宋体" w:eastAsia="宋体" w:hint="default"/>
          <w:b/>
          <w:bCs/>
          <w:sz w:val="24"/>
          <w:szCs w:val="24"/>
        </w:rPr>
      </w:pPr>
    </w:p>
    <w:p>
      <w:pPr>
        <w:tabs>
          <w:tab w:pos="4446" w:val="left" w:leader="none"/>
          <w:tab w:pos="6246" w:val="left" w:leader="none"/>
          <w:tab w:pos="8088" w:val="left" w:leader="none"/>
        </w:tabs>
        <w:spacing w:line="20" w:lineRule="exact"/>
        <w:ind w:left="2702"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17" name="image345.png" descr=""/>
            <wp:cNvGraphicFramePr>
              <a:graphicFrameLocks noChangeAspect="1"/>
            </wp:cNvGraphicFramePr>
            <a:graphic>
              <a:graphicData uri="http://schemas.openxmlformats.org/drawingml/2006/picture">
                <pic:pic>
                  <pic:nvPicPr>
                    <pic:cNvPr id="18" name="image345.png"/>
                    <pic:cNvPicPr/>
                  </pic:nvPicPr>
                  <pic:blipFill>
                    <a:blip r:embed="rId3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19" name="image345.png" descr=""/>
            <wp:cNvGraphicFramePr>
              <a:graphicFrameLocks noChangeAspect="1"/>
            </wp:cNvGraphicFramePr>
            <a:graphic>
              <a:graphicData uri="http://schemas.openxmlformats.org/drawingml/2006/picture">
                <pic:pic>
                  <pic:nvPicPr>
                    <pic:cNvPr id="20" name="image345.png"/>
                    <pic:cNvPicPr/>
                  </pic:nvPicPr>
                  <pic:blipFill>
                    <a:blip r:embed="rId3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1" name="image345.png" descr=""/>
            <wp:cNvGraphicFramePr>
              <a:graphicFrameLocks noChangeAspect="1"/>
            </wp:cNvGraphicFramePr>
            <a:graphic>
              <a:graphicData uri="http://schemas.openxmlformats.org/drawingml/2006/picture">
                <pic:pic>
                  <pic:nvPicPr>
                    <pic:cNvPr id="22" name="image345.png"/>
                    <pic:cNvPicPr/>
                  </pic:nvPicPr>
                  <pic:blipFill>
                    <a:blip r:embed="rId3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3" name="image345.png" descr=""/>
            <wp:cNvGraphicFramePr>
              <a:graphicFrameLocks noChangeAspect="1"/>
            </wp:cNvGraphicFramePr>
            <a:graphic>
              <a:graphicData uri="http://schemas.openxmlformats.org/drawingml/2006/picture">
                <pic:pic>
                  <pic:nvPicPr>
                    <pic:cNvPr id="24" name="image345.png"/>
                    <pic:cNvPicPr/>
                  </pic:nvPicPr>
                  <pic:blipFill>
                    <a:blip r:embed="rId366"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82.2pt;height:.5pt;mso-position-horizontal-relative:char;mso-position-vertical-relative:line" coordorigin="0,0" coordsize="9644,10">
            <v:shape style="position:absolute;left:0;top:0;width:2548;height:10" type="#_x0000_t75" stroked="false">
              <v:imagedata r:id="rId367" o:title=""/>
            </v:shape>
            <v:shape style="position:absolute;left:2543;top:0;width:5391;height:10" type="#_x0000_t75" stroked="false">
              <v:imagedata r:id="rId368" o:title=""/>
            </v:shape>
            <v:shape style="position:absolute;left:7930;top:0;width:1714;height:10" type="#_x0000_t75" stroked="false">
              <v:imagedata r:id="rId365"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2pt;height:5.05pt;mso-position-horizontal-relative:char;mso-position-vertical-relative:line" coordorigin="0,0" coordsize="9644,101">
            <v:shape style="position:absolute;left:0;top:0;width:2567;height:101" type="#_x0000_t75" stroked="false">
              <v:imagedata r:id="rId369" o:title=""/>
            </v:shape>
            <v:shape style="position:absolute;left:2543;top:91;width:5391;height:10" type="#_x0000_t75" stroked="false">
              <v:imagedata r:id="rId368" o:title=""/>
            </v:shape>
            <v:shape style="position:absolute;left:7930;top:91;width:1714;height:10" type="#_x0000_t75" stroked="false">
              <v:imagedata r:id="rId365"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b/>
          <w:bCs/>
          <w:sz w:val="19"/>
          <w:szCs w:val="19"/>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2.2pt;height:5.05pt;mso-position-horizontal-relative:char;mso-position-vertical-relative:line" coordorigin="0,0" coordsize="9644,101">
            <v:shape style="position:absolute;left:0;top:0;width:2567;height:101" type="#_x0000_t75" stroked="false">
              <v:imagedata r:id="rId370" o:title=""/>
            </v:shape>
            <v:shape style="position:absolute;left:2543;top:91;width:5391;height:10" type="#_x0000_t75" stroked="false">
              <v:imagedata r:id="rId371" o:title=""/>
            </v:shape>
            <v:shape style="position:absolute;left:7930;top:91;width:1714;height:10" type="#_x0000_t75" stroked="false">
              <v:imagedata r:id="rId37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4"/>
        <w:spacing w:line="240" w:lineRule="auto"/>
        <w:ind w:right="0"/>
        <w:jc w:val="left"/>
        <w:rPr>
          <w:b w:val="0"/>
          <w:bCs w:val="0"/>
        </w:rPr>
      </w:pPr>
      <w:r>
        <w:rPr/>
        <w:pict>
          <v:group style="position:absolute;margin-left:184.580002pt;margin-top:37.533688pt;width:354.2pt;height:.5pt;mso-position-horizontal-relative:page;mso-position-vertical-relative:paragraph;z-index:-1145992" coordorigin="3692,751" coordsize="7084,10">
            <v:shape style="position:absolute;left:3692;top:751;width:3477;height:10" type="#_x0000_t75" stroked="false">
              <v:imagedata r:id="rId373" o:title=""/>
            </v:shape>
            <v:shape style="position:absolute;left:7164;top:751;width:1764;height:10" type="#_x0000_t75" stroked="false">
              <v:imagedata r:id="rId374" o:title=""/>
            </v:shape>
            <v:shape style="position:absolute;left:8923;top:751;width:1852;height:10" type="#_x0000_t75" stroked="false">
              <v:imagedata r:id="rId375" o:title=""/>
            </v:shape>
            <w10:wrap type="none"/>
          </v:group>
        </w:pict>
      </w:r>
      <w:r>
        <w:rPr/>
        <w:pict>
          <v:shape style="position:absolute;margin-left:184.100006pt;margin-top:54.333668pt;width:.48pt;height:.72pt;mso-position-horizontal-relative:page;mso-position-vertical-relative:paragraph;z-index:11008" type="#_x0000_t75" stroked="false">
            <v:imagedata r:id="rId366" o:title=""/>
          </v:shape>
        </w:pict>
      </w:r>
      <w:r>
        <w:rPr/>
        <w:pict>
          <v:shape style="position:absolute;margin-left:271.179993pt;margin-top:54.333668pt;width:.48001pt;height:.72pt;mso-position-horizontal-relative:page;mso-position-vertical-relative:paragraph;z-index:11032" type="#_x0000_t75" stroked="false">
            <v:imagedata r:id="rId366" o:title=""/>
          </v:shape>
        </w:pict>
      </w:r>
      <w:r>
        <w:rPr/>
        <w:pict>
          <v:shape style="position:absolute;margin-left:358.420013pt;margin-top:54.333668pt;width:.47998pt;height:.72pt;mso-position-horizontal-relative:page;mso-position-vertical-relative:paragraph;z-index:11056" type="#_x0000_t75" stroked="false">
            <v:imagedata r:id="rId366" o:title=""/>
          </v:shape>
        </w:pict>
      </w:r>
      <w:r>
        <w:rPr/>
        <w:pict>
          <v:shape style="position:absolute;margin-left:446.399994pt;margin-top:54.333668pt;width:.48001pt;height:.72pt;mso-position-horizontal-relative:page;mso-position-vertical-relative:paragraph;z-index:11080" type="#_x0000_t75" stroked="false">
            <v:imagedata r:id="rId366" o:title=""/>
          </v:shape>
        </w:pict>
      </w:r>
      <w:r>
        <w:rPr>
          <w:rFonts w:ascii="宋体" w:hAnsi="宋体" w:cs="宋体" w:eastAsia="宋体" w:hint="default"/>
          <w:color w:val="212121"/>
        </w:rPr>
        <w:t>2</w:t>
      </w:r>
      <w:r>
        <w:rPr>
          <w:color w:val="212121"/>
        </w:rPr>
        <w:t>、</w:t>
      </w:r>
      <w:r>
        <w:rPr/>
        <w:t>未经抵销的递延所得税负债</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567"/>
        <w:gridCol w:w="1742"/>
        <w:gridCol w:w="1745"/>
        <w:gridCol w:w="1760"/>
        <w:gridCol w:w="1842"/>
      </w:tblGrid>
      <w:tr>
        <w:trPr>
          <w:trHeight w:val="359" w:hRule="exact"/>
        </w:trPr>
        <w:tc>
          <w:tcPr>
            <w:tcW w:w="256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86" w:type="dxa"/>
            <w:gridSpan w:val="2"/>
            <w:tcBorders>
              <w:top w:val="single" w:sz="12" w:space="0" w:color="000000"/>
              <w:left w:val="single" w:sz="4" w:space="0" w:color="000000"/>
              <w:bottom w:val="single" w:sz="4" w:space="0" w:color="FFFFFF"/>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02" w:type="dxa"/>
            <w:gridSpan w:val="2"/>
            <w:tcBorders>
              <w:top w:val="single" w:sz="12" w:space="0" w:color="000000"/>
              <w:left w:val="single" w:sz="4" w:space="0" w:color="000000"/>
              <w:bottom w:val="single" w:sz="4" w:space="0" w:color="FFFFFF"/>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2567" w:type="dxa"/>
            <w:vMerge/>
            <w:tcBorders>
              <w:left w:val="nil" w:sz="6" w:space="0" w:color="auto"/>
              <w:bottom w:val="single" w:sz="4" w:space="0" w:color="000000"/>
              <w:right w:val="single" w:sz="4" w:space="0" w:color="000000"/>
            </w:tcBorders>
          </w:tcPr>
          <w:p>
            <w:pPr/>
          </w:p>
        </w:tc>
        <w:tc>
          <w:tcPr>
            <w:tcW w:w="17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left="144"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74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left="23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7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5"/>
              <w:ind w:right="151"/>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842" w:type="dxa"/>
            <w:tcBorders>
              <w:top w:val="single" w:sz="4" w:space="0" w:color="FFFFFF"/>
              <w:left w:val="single" w:sz="4" w:space="0" w:color="000000"/>
              <w:bottom w:val="single" w:sz="4" w:space="0" w:color="000000"/>
              <w:right w:val="nil" w:sz="6" w:space="0" w:color="auto"/>
            </w:tcBorders>
          </w:tcPr>
          <w:p>
            <w:pPr>
              <w:pStyle w:val="TableParagraph"/>
              <w:spacing w:line="240" w:lineRule="auto" w:before="25"/>
              <w:ind w:left="281"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644" w:hRule="exact"/>
        </w:trPr>
        <w:tc>
          <w:tcPr>
            <w:tcW w:w="2567" w:type="dxa"/>
            <w:tcBorders>
              <w:top w:val="single" w:sz="4" w:space="0" w:color="000000"/>
              <w:left w:val="nil" w:sz="6" w:space="0" w:color="auto"/>
              <w:bottom w:val="single" w:sz="12" w:space="0" w:color="000000"/>
              <w:right w:val="single" w:sz="4" w:space="0" w:color="000000"/>
            </w:tcBorders>
          </w:tcPr>
          <w:p>
            <w:pPr>
              <w:pStyle w:val="TableParagraph"/>
              <w:spacing w:line="319" w:lineRule="auto" w:before="10"/>
              <w:ind w:left="122" w:right="104"/>
              <w:jc w:val="left"/>
              <w:rPr>
                <w:rFonts w:ascii="宋体" w:hAnsi="宋体" w:cs="宋体" w:eastAsia="宋体" w:hint="default"/>
                <w:sz w:val="18"/>
                <w:szCs w:val="18"/>
              </w:rPr>
            </w:pPr>
            <w:r>
              <w:rPr>
                <w:rFonts w:ascii="宋体" w:hAnsi="宋体" w:cs="宋体" w:eastAsia="宋体" w:hint="default"/>
                <w:spacing w:val="14"/>
                <w:sz w:val="18"/>
                <w:szCs w:val="18"/>
              </w:rPr>
              <w:t>非同一控制企业合并资产评</w:t>
            </w:r>
            <w:r>
              <w:rPr>
                <w:rFonts w:ascii="宋体" w:hAnsi="宋体" w:cs="宋体" w:eastAsia="宋体" w:hint="default"/>
                <w:sz w:val="18"/>
                <w:szCs w:val="18"/>
              </w:rPr>
              <w:t> 估增值</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63,327,942.45</w:t>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15,140,818.13</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77,737,490.59</w:t>
            </w:r>
          </w:p>
        </w:tc>
        <w:tc>
          <w:tcPr>
            <w:tcW w:w="1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18,342,271.16</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311.679993pt;margin-top:21.513647pt;width:.5pt;height:105.2pt;mso-position-horizontal-relative:page;mso-position-vertical-relative:paragraph;z-index:-1145872" coordorigin="6234,430" coordsize="10,2104">
            <v:group style="position:absolute;left:6234;top:430;width:10;height:20" coordorigin="6234,430" coordsize="10,20">
              <v:shape style="position:absolute;left:6234;top:430;width:10;height:20" coordorigin="6234,430" coordsize="10,20" path="m6234,449l6243,449,6243,430,6234,430,6234,449xe" filled="true" fillcolor="#000000" stroked="false">
                <v:path arrowok="t"/>
                <v:fill type="solid"/>
              </v:shape>
            </v:group>
            <v:group style="position:absolute;left:6234;top:449;width:10;height:20" coordorigin="6234,449" coordsize="10,20">
              <v:shape style="position:absolute;left:6234;top:449;width:10;height:20" coordorigin="6234,449" coordsize="10,20" path="m6234,469l6243,469,6243,449,6234,449,6234,469xe" filled="true" fillcolor="#000000" stroked="false">
                <v:path arrowok="t"/>
                <v:fill type="solid"/>
              </v:shape>
            </v:group>
            <v:group style="position:absolute;left:6234;top:469;width:10;height:20" coordorigin="6234,469" coordsize="10,20">
              <v:shape style="position:absolute;left:6234;top:469;width:10;height:20" coordorigin="6234,469" coordsize="10,20" path="m6234,488l6243,488,6243,469,6234,469,6234,488xe" filled="true" fillcolor="#000000" stroked="false">
                <v:path arrowok="t"/>
                <v:fill type="solid"/>
              </v:shape>
            </v:group>
            <v:group style="position:absolute;left:6234;top:488;width:10;height:20" coordorigin="6234,488" coordsize="10,20">
              <v:shape style="position:absolute;left:6234;top:488;width:10;height:20" coordorigin="6234,488" coordsize="10,20" path="m6234,507l6243,507,6243,488,6234,488,6234,507xe" filled="true" fillcolor="#000000" stroked="false">
                <v:path arrowok="t"/>
                <v:fill type="solid"/>
              </v:shape>
            </v:group>
            <v:group style="position:absolute;left:6234;top:507;width:10;height:20" coordorigin="6234,507" coordsize="10,20">
              <v:shape style="position:absolute;left:6234;top:507;width:10;height:20" coordorigin="6234,507" coordsize="10,20" path="m6234,526l6243,526,6243,507,6234,507,6234,526xe" filled="true" fillcolor="#000000" stroked="false">
                <v:path arrowok="t"/>
                <v:fill type="solid"/>
              </v:shape>
            </v:group>
            <v:group style="position:absolute;left:6234;top:526;width:10;height:20" coordorigin="6234,526" coordsize="10,20">
              <v:shape style="position:absolute;left:6234;top:526;width:10;height:20" coordorigin="6234,526" coordsize="10,20" path="m6234,545l6243,545,6243,526,6234,526,6234,545xe" filled="true" fillcolor="#000000" stroked="false">
                <v:path arrowok="t"/>
                <v:fill type="solid"/>
              </v:shape>
            </v:group>
            <v:group style="position:absolute;left:6234;top:545;width:10;height:20" coordorigin="6234,545" coordsize="10,20">
              <v:shape style="position:absolute;left:6234;top:545;width:10;height:20" coordorigin="6234,545" coordsize="10,20" path="m6234,565l6243,565,6243,545,6234,545,6234,565xe" filled="true" fillcolor="#000000" stroked="false">
                <v:path arrowok="t"/>
                <v:fill type="solid"/>
              </v:shape>
            </v:group>
            <v:group style="position:absolute;left:6234;top:565;width:10;height:20" coordorigin="6234,565" coordsize="10,20">
              <v:shape style="position:absolute;left:6234;top:565;width:10;height:20" coordorigin="6234,565" coordsize="10,20" path="m6234,584l6243,584,6243,565,6234,565,6234,584xe" filled="true" fillcolor="#000000" stroked="false">
                <v:path arrowok="t"/>
                <v:fill type="solid"/>
              </v:shape>
            </v:group>
            <v:group style="position:absolute;left:6234;top:584;width:10;height:20" coordorigin="6234,584" coordsize="10,20">
              <v:shape style="position:absolute;left:6234;top:584;width:10;height:20" coordorigin="6234,584" coordsize="10,20" path="m6234,603l6243,603,6243,584,6234,584,6234,603xe" filled="true" fillcolor="#000000" stroked="false">
                <v:path arrowok="t"/>
                <v:fill type="solid"/>
              </v:shape>
            </v:group>
            <v:group style="position:absolute;left:6234;top:603;width:10;height:20" coordorigin="6234,603" coordsize="10,20">
              <v:shape style="position:absolute;left:6234;top:603;width:10;height:20" coordorigin="6234,603" coordsize="10,20" path="m6234,622l6243,622,6243,603,6234,603,6234,622xe" filled="true" fillcolor="#000000" stroked="false">
                <v:path arrowok="t"/>
                <v:fill type="solid"/>
              </v:shape>
            </v:group>
            <v:group style="position:absolute;left:6234;top:622;width:10;height:20" coordorigin="6234,622" coordsize="10,20">
              <v:shape style="position:absolute;left:6234;top:622;width:10;height:20" coordorigin="6234,622" coordsize="10,20" path="m6234,641l6243,641,6243,622,6234,622,6234,641xe" filled="true" fillcolor="#000000" stroked="false">
                <v:path arrowok="t"/>
                <v:fill type="solid"/>
              </v:shape>
            </v:group>
            <v:group style="position:absolute;left:6234;top:641;width:10;height:20" coordorigin="6234,641" coordsize="10,20">
              <v:shape style="position:absolute;left:6234;top:641;width:10;height:20" coordorigin="6234,641" coordsize="10,20" path="m6234,661l6243,661,6243,641,6234,641,6234,661xe" filled="true" fillcolor="#000000" stroked="false">
                <v:path arrowok="t"/>
                <v:fill type="solid"/>
              </v:shape>
            </v:group>
            <v:group style="position:absolute;left:6234;top:661;width:10;height:20" coordorigin="6234,661" coordsize="10,20">
              <v:shape style="position:absolute;left:6234;top:661;width:10;height:20" coordorigin="6234,661" coordsize="10,20" path="m6234,680l6243,680,6243,661,6234,661,6234,680xe" filled="true" fillcolor="#000000" stroked="false">
                <v:path arrowok="t"/>
                <v:fill type="solid"/>
              </v:shape>
            </v:group>
            <v:group style="position:absolute;left:6234;top:680;width:10;height:20" coordorigin="6234,680" coordsize="10,20">
              <v:shape style="position:absolute;left:6234;top:680;width:10;height:20" coordorigin="6234,680" coordsize="10,20" path="m6234,699l6243,699,6243,680,6234,680,6234,699xe" filled="true" fillcolor="#000000" stroked="false">
                <v:path arrowok="t"/>
                <v:fill type="solid"/>
              </v:shape>
            </v:group>
            <v:group style="position:absolute;left:6234;top:699;width:10;height:20" coordorigin="6234,699" coordsize="10,20">
              <v:shape style="position:absolute;left:6234;top:699;width:10;height:20" coordorigin="6234,699" coordsize="10,20" path="m6234,718l6243,718,6243,699,6234,699,6234,718xe" filled="true" fillcolor="#000000" stroked="false">
                <v:path arrowok="t"/>
                <v:fill type="solid"/>
              </v:shape>
            </v:group>
            <v:group style="position:absolute;left:6234;top:718;width:10;height:20" coordorigin="6234,718" coordsize="10,20">
              <v:shape style="position:absolute;left:6234;top:718;width:10;height:20" coordorigin="6234,718" coordsize="10,20" path="m6234,737l6243,737,6243,718,6234,718,6234,737xe" filled="true" fillcolor="#000000" stroked="false">
                <v:path arrowok="t"/>
                <v:fill type="solid"/>
              </v:shape>
            </v:group>
            <v:group style="position:absolute;left:6234;top:737;width:10;height:20" coordorigin="6234,737" coordsize="10,20">
              <v:shape style="position:absolute;left:6234;top:737;width:10;height:20" coordorigin="6234,737" coordsize="10,20" path="m6234,757l6243,757,6243,737,6234,737,6234,757xe" filled="true" fillcolor="#000000" stroked="false">
                <v:path arrowok="t"/>
                <v:fill type="solid"/>
              </v:shape>
            </v:group>
            <v:group style="position:absolute;left:6234;top:757;width:10;height:20" coordorigin="6234,757" coordsize="10,20">
              <v:shape style="position:absolute;left:6234;top:757;width:10;height:20" coordorigin="6234,757" coordsize="10,20" path="m6234,776l6243,776,6243,757,6234,757,6234,776xe" filled="true" fillcolor="#000000" stroked="false">
                <v:path arrowok="t"/>
                <v:fill type="solid"/>
              </v:shape>
            </v:group>
            <v:group style="position:absolute;left:6234;top:776;width:10;height:20" coordorigin="6234,776" coordsize="10,20">
              <v:shape style="position:absolute;left:6234;top:776;width:10;height:20" coordorigin="6234,776" coordsize="10,20" path="m6234,795l6243,795,6243,776,6234,776,6234,795xe" filled="true" fillcolor="#000000" stroked="false">
                <v:path arrowok="t"/>
                <v:fill type="solid"/>
              </v:shape>
            </v:group>
            <v:group style="position:absolute;left:6234;top:795;width:10;height:20" coordorigin="6234,795" coordsize="10,20">
              <v:shape style="position:absolute;left:6234;top:795;width:10;height:20" coordorigin="6234,795" coordsize="10,20" path="m6234,814l6243,814,6243,795,6234,795,6234,814xe" filled="true" fillcolor="#000000" stroked="false">
                <v:path arrowok="t"/>
                <v:fill type="solid"/>
              </v:shape>
              <v:shape style="position:absolute;left:6234;top:814;width:10;height:17" type="#_x0000_t75" stroked="false">
                <v:imagedata r:id="rId366" o:title=""/>
              </v:shape>
            </v:group>
            <v:group style="position:absolute;left:6234;top:860;width:10;height:20" coordorigin="6234,860" coordsize="10,20">
              <v:shape style="position:absolute;left:6234;top:860;width:10;height:20" coordorigin="6234,860" coordsize="10,20" path="m6234,879l6243,879,6243,860,6234,860,6234,879xe" filled="true" fillcolor="#000000" stroked="false">
                <v:path arrowok="t"/>
                <v:fill type="solid"/>
              </v:shape>
            </v:group>
            <v:group style="position:absolute;left:6234;top:879;width:10;height:20" coordorigin="6234,879" coordsize="10,20">
              <v:shape style="position:absolute;left:6234;top:879;width:10;height:20" coordorigin="6234,879" coordsize="10,20" path="m6234,898l6243,898,6243,879,6234,879,6234,898xe" filled="true" fillcolor="#000000" stroked="false">
                <v:path arrowok="t"/>
                <v:fill type="solid"/>
              </v:shape>
            </v:group>
            <v:group style="position:absolute;left:6234;top:898;width:10;height:20" coordorigin="6234,898" coordsize="10,20">
              <v:shape style="position:absolute;left:6234;top:898;width:10;height:20" coordorigin="6234,898" coordsize="10,20" path="m6234,917l6243,917,6243,898,6234,898,6234,917xe" filled="true" fillcolor="#000000" stroked="false">
                <v:path arrowok="t"/>
                <v:fill type="solid"/>
              </v:shape>
            </v:group>
            <v:group style="position:absolute;left:6234;top:917;width:10;height:20" coordorigin="6234,917" coordsize="10,20">
              <v:shape style="position:absolute;left:6234;top:917;width:10;height:20" coordorigin="6234,917" coordsize="10,20" path="m6234,937l6243,937,6243,917,6234,917,6234,937xe" filled="true" fillcolor="#000000" stroked="false">
                <v:path arrowok="t"/>
                <v:fill type="solid"/>
              </v:shape>
            </v:group>
            <v:group style="position:absolute;left:6234;top:937;width:10;height:20" coordorigin="6234,937" coordsize="10,20">
              <v:shape style="position:absolute;left:6234;top:937;width:10;height:20" coordorigin="6234,937" coordsize="10,20" path="m6234,956l6243,956,6243,937,6234,937,6234,956xe" filled="true" fillcolor="#000000" stroked="false">
                <v:path arrowok="t"/>
                <v:fill type="solid"/>
              </v:shape>
            </v:group>
            <v:group style="position:absolute;left:6234;top:956;width:10;height:20" coordorigin="6234,956" coordsize="10,20">
              <v:shape style="position:absolute;left:6234;top:956;width:10;height:20" coordorigin="6234,956" coordsize="10,20" path="m6234,975l6243,975,6243,956,6234,956,6234,975xe" filled="true" fillcolor="#000000" stroked="false">
                <v:path arrowok="t"/>
                <v:fill type="solid"/>
              </v:shape>
            </v:group>
            <v:group style="position:absolute;left:6234;top:975;width:10;height:20" coordorigin="6234,975" coordsize="10,20">
              <v:shape style="position:absolute;left:6234;top:975;width:10;height:20" coordorigin="6234,975" coordsize="10,20" path="m6234,994l6243,994,6243,975,6234,975,6234,994xe" filled="true" fillcolor="#000000" stroked="false">
                <v:path arrowok="t"/>
                <v:fill type="solid"/>
              </v:shape>
            </v:group>
            <v:group style="position:absolute;left:6234;top:994;width:10;height:20" coordorigin="6234,994" coordsize="10,20">
              <v:shape style="position:absolute;left:6234;top:994;width:10;height:20" coordorigin="6234,994" coordsize="10,20" path="m6234,1013l6243,1013,6243,994,6234,994,6234,1013xe" filled="true" fillcolor="#000000" stroked="false">
                <v:path arrowok="t"/>
                <v:fill type="solid"/>
              </v:shape>
            </v:group>
            <v:group style="position:absolute;left:6234;top:1013;width:10;height:20" coordorigin="6234,1013" coordsize="10,20">
              <v:shape style="position:absolute;left:6234;top:1013;width:10;height:20" coordorigin="6234,1013" coordsize="10,20" path="m6234,1033l6243,1033,6243,1013,6234,1013,6234,1033xe" filled="true" fillcolor="#000000" stroked="false">
                <v:path arrowok="t"/>
                <v:fill type="solid"/>
              </v:shape>
            </v:group>
            <v:group style="position:absolute;left:6234;top:1033;width:10;height:20" coordorigin="6234,1033" coordsize="10,20">
              <v:shape style="position:absolute;left:6234;top:1033;width:10;height:20" coordorigin="6234,1033" coordsize="10,20" path="m6234,1052l6243,1052,6243,1033,6234,1033,6234,1052xe" filled="true" fillcolor="#000000" stroked="false">
                <v:path arrowok="t"/>
                <v:fill type="solid"/>
              </v:shape>
            </v:group>
            <v:group style="position:absolute;left:6234;top:1052;width:10;height:20" coordorigin="6234,1052" coordsize="10,20">
              <v:shape style="position:absolute;left:6234;top:1052;width:10;height:20" coordorigin="6234,1052" coordsize="10,20" path="m6234,1071l6243,1071,6243,1052,6234,1052,6234,1071xe" filled="true" fillcolor="#000000" stroked="false">
                <v:path arrowok="t"/>
                <v:fill type="solid"/>
              </v:shape>
            </v:group>
            <v:group style="position:absolute;left:6234;top:1071;width:10;height:20" coordorigin="6234,1071" coordsize="10,20">
              <v:shape style="position:absolute;left:6234;top:1071;width:10;height:20" coordorigin="6234,1071" coordsize="10,20" path="m6234,1090l6243,1090,6243,1071,6234,1071,6234,1090xe" filled="true" fillcolor="#000000" stroked="false">
                <v:path arrowok="t"/>
                <v:fill type="solid"/>
              </v:shape>
            </v:group>
            <v:group style="position:absolute;left:6234;top:1090;width:10;height:20" coordorigin="6234,1090" coordsize="10,20">
              <v:shape style="position:absolute;left:6234;top:1090;width:10;height:20" coordorigin="6234,1090" coordsize="10,20" path="m6234,1109l6243,1109,6243,1090,6234,1090,6234,1109xe" filled="true" fillcolor="#000000" stroked="false">
                <v:path arrowok="t"/>
                <v:fill type="solid"/>
              </v:shape>
            </v:group>
            <v:group style="position:absolute;left:6234;top:1109;width:10;height:20" coordorigin="6234,1109" coordsize="10,20">
              <v:shape style="position:absolute;left:6234;top:1109;width:10;height:20" coordorigin="6234,1109" coordsize="10,20" path="m6234,1129l6243,1129,6243,1109,6234,1109,6234,1129xe" filled="true" fillcolor="#000000" stroked="false">
                <v:path arrowok="t"/>
                <v:fill type="solid"/>
              </v:shape>
            </v:group>
            <v:group style="position:absolute;left:6234;top:1129;width:10;height:20" coordorigin="6234,1129" coordsize="10,20">
              <v:shape style="position:absolute;left:6234;top:1129;width:10;height:20" coordorigin="6234,1129" coordsize="10,20" path="m6234,1148l6243,1148,6243,1129,6234,1129,6234,1148xe" filled="true" fillcolor="#000000" stroked="false">
                <v:path arrowok="t"/>
                <v:fill type="solid"/>
              </v:shape>
            </v:group>
            <v:group style="position:absolute;left:6234;top:1148;width:10;height:20" coordorigin="6234,1148" coordsize="10,20">
              <v:shape style="position:absolute;left:6234;top:1148;width:10;height:20" coordorigin="6234,1148" coordsize="10,20" path="m6234,1167l6243,1167,6243,1148,6234,1148,6234,1167xe" filled="true" fillcolor="#000000" stroked="false">
                <v:path arrowok="t"/>
                <v:fill type="solid"/>
              </v:shape>
            </v:group>
            <v:group style="position:absolute;left:6234;top:1167;width:10;height:20" coordorigin="6234,1167" coordsize="10,20">
              <v:shape style="position:absolute;left:6234;top:1167;width:10;height:20" coordorigin="6234,1167" coordsize="10,20" path="m6234,1186l6243,1186,6243,1167,6234,1167,6234,1186xe" filled="true" fillcolor="#000000" stroked="false">
                <v:path arrowok="t"/>
                <v:fill type="solid"/>
              </v:shape>
            </v:group>
            <v:group style="position:absolute;left:6234;top:1186;width:10;height:20" coordorigin="6234,1186" coordsize="10,20">
              <v:shape style="position:absolute;left:6234;top:1186;width:10;height:20" coordorigin="6234,1186" coordsize="10,20" path="m6234,1205l6243,1205,6243,1186,6234,1186,6234,1205xe" filled="true" fillcolor="#000000" stroked="false">
                <v:path arrowok="t"/>
                <v:fill type="solid"/>
              </v:shape>
            </v:group>
            <v:group style="position:absolute;left:6234;top:1205;width:10;height:20" coordorigin="6234,1205" coordsize="10,20">
              <v:shape style="position:absolute;left:6234;top:1205;width:10;height:20" coordorigin="6234,1205" coordsize="10,20" path="m6234,1225l6243,1225,6243,1205,6234,1205,6234,1225xe" filled="true" fillcolor="#000000" stroked="false">
                <v:path arrowok="t"/>
                <v:fill type="solid"/>
              </v:shape>
            </v:group>
            <v:group style="position:absolute;left:6234;top:1225;width:10;height:20" coordorigin="6234,1225" coordsize="10,20">
              <v:shape style="position:absolute;left:6234;top:1225;width:10;height:20" coordorigin="6234,1225" coordsize="10,20" path="m6234,1244l6243,1244,6243,1225,6234,1225,6234,1244xe" filled="true" fillcolor="#000000" stroked="false">
                <v:path arrowok="t"/>
                <v:fill type="solid"/>
              </v:shape>
            </v:group>
            <v:group style="position:absolute;left:6234;top:1289;width:10;height:20" coordorigin="6234,1289" coordsize="10,20">
              <v:shape style="position:absolute;left:6234;top:1289;width:10;height:20" coordorigin="6234,1289" coordsize="10,20" path="m6234,1309l6243,1309,6243,1289,6234,1289,6234,1309xe" filled="true" fillcolor="#000000" stroked="false">
                <v:path arrowok="t"/>
                <v:fill type="solid"/>
              </v:shape>
            </v:group>
            <v:group style="position:absolute;left:6234;top:1309;width:10;height:20" coordorigin="6234,1309" coordsize="10,20">
              <v:shape style="position:absolute;left:6234;top:1309;width:10;height:20" coordorigin="6234,1309" coordsize="10,20" path="m6234,1328l6243,1328,6243,1309,6234,1309,6234,1328xe" filled="true" fillcolor="#000000" stroked="false">
                <v:path arrowok="t"/>
                <v:fill type="solid"/>
              </v:shape>
            </v:group>
            <v:group style="position:absolute;left:6234;top:1328;width:10;height:20" coordorigin="6234,1328" coordsize="10,20">
              <v:shape style="position:absolute;left:6234;top:1328;width:10;height:20" coordorigin="6234,1328" coordsize="10,20" path="m6234,1347l6243,1347,6243,1328,6234,1328,6234,1347xe" filled="true" fillcolor="#000000" stroked="false">
                <v:path arrowok="t"/>
                <v:fill type="solid"/>
              </v:shape>
            </v:group>
            <v:group style="position:absolute;left:6234;top:1347;width:10;height:20" coordorigin="6234,1347" coordsize="10,20">
              <v:shape style="position:absolute;left:6234;top:1347;width:10;height:20" coordorigin="6234,1347" coordsize="10,20" path="m6234,1366l6243,1366,6243,1347,6234,1347,6234,1366xe" filled="true" fillcolor="#000000" stroked="false">
                <v:path arrowok="t"/>
                <v:fill type="solid"/>
              </v:shape>
            </v:group>
            <v:group style="position:absolute;left:6234;top:1366;width:10;height:20" coordorigin="6234,1366" coordsize="10,20">
              <v:shape style="position:absolute;left:6234;top:1366;width:10;height:20" coordorigin="6234,1366" coordsize="10,20" path="m6234,1385l6243,1385,6243,1366,6234,1366,6234,1385xe" filled="true" fillcolor="#000000" stroked="false">
                <v:path arrowok="t"/>
                <v:fill type="solid"/>
              </v:shape>
            </v:group>
            <v:group style="position:absolute;left:6234;top:1385;width:10;height:20" coordorigin="6234,1385" coordsize="10,20">
              <v:shape style="position:absolute;left:6234;top:1385;width:10;height:20" coordorigin="6234,1385" coordsize="10,20" path="m6234,1405l6243,1405,6243,1385,6234,1385,6234,1405xe" filled="true" fillcolor="#000000" stroked="false">
                <v:path arrowok="t"/>
                <v:fill type="solid"/>
              </v:shape>
            </v:group>
            <v:group style="position:absolute;left:6234;top:1405;width:10;height:20" coordorigin="6234,1405" coordsize="10,20">
              <v:shape style="position:absolute;left:6234;top:1405;width:10;height:20" coordorigin="6234,1405" coordsize="10,20" path="m6234,1424l6243,1424,6243,1405,6234,1405,6234,1424xe" filled="true" fillcolor="#000000" stroked="false">
                <v:path arrowok="t"/>
                <v:fill type="solid"/>
              </v:shape>
            </v:group>
            <v:group style="position:absolute;left:6234;top:1424;width:10;height:20" coordorigin="6234,1424" coordsize="10,20">
              <v:shape style="position:absolute;left:6234;top:1424;width:10;height:20" coordorigin="6234,1424" coordsize="10,20" path="m6234,1443l6243,1443,6243,1424,6234,1424,6234,1443xe" filled="true" fillcolor="#000000" stroked="false">
                <v:path arrowok="t"/>
                <v:fill type="solid"/>
              </v:shape>
            </v:group>
            <v:group style="position:absolute;left:6234;top:1443;width:10;height:20" coordorigin="6234,1443" coordsize="10,20">
              <v:shape style="position:absolute;left:6234;top:1443;width:10;height:20" coordorigin="6234,1443" coordsize="10,20" path="m6234,1462l6243,1462,6243,1443,6234,1443,6234,1462xe" filled="true" fillcolor="#000000" stroked="false">
                <v:path arrowok="t"/>
                <v:fill type="solid"/>
              </v:shape>
            </v:group>
            <v:group style="position:absolute;left:6234;top:1462;width:10;height:20" coordorigin="6234,1462" coordsize="10,20">
              <v:shape style="position:absolute;left:6234;top:1462;width:10;height:20" coordorigin="6234,1462" coordsize="10,20" path="m6234,1481l6243,1481,6243,1462,6234,1462,6234,1481xe" filled="true" fillcolor="#000000" stroked="false">
                <v:path arrowok="t"/>
                <v:fill type="solid"/>
              </v:shape>
            </v:group>
            <v:group style="position:absolute;left:6234;top:1481;width:10;height:20" coordorigin="6234,1481" coordsize="10,20">
              <v:shape style="position:absolute;left:6234;top:1481;width:10;height:20" coordorigin="6234,1481" coordsize="10,20" path="m6234,1501l6243,1501,6243,1481,6234,1481,6234,1501xe" filled="true" fillcolor="#000000" stroked="false">
                <v:path arrowok="t"/>
                <v:fill type="solid"/>
              </v:shape>
            </v:group>
            <v:group style="position:absolute;left:6234;top:1501;width:10;height:20" coordorigin="6234,1501" coordsize="10,20">
              <v:shape style="position:absolute;left:6234;top:1501;width:10;height:20" coordorigin="6234,1501" coordsize="10,20" path="m6234,1520l6243,1520,6243,1501,6234,1501,6234,1520xe" filled="true" fillcolor="#000000" stroked="false">
                <v:path arrowok="t"/>
                <v:fill type="solid"/>
              </v:shape>
            </v:group>
            <v:group style="position:absolute;left:6234;top:1520;width:10;height:20" coordorigin="6234,1520" coordsize="10,20">
              <v:shape style="position:absolute;left:6234;top:1520;width:10;height:20" coordorigin="6234,1520" coordsize="10,20" path="m6234,1539l6243,1539,6243,1520,6234,1520,6234,1539xe" filled="true" fillcolor="#000000" stroked="false">
                <v:path arrowok="t"/>
                <v:fill type="solid"/>
              </v:shape>
            </v:group>
            <v:group style="position:absolute;left:6234;top:1539;width:10;height:20" coordorigin="6234,1539" coordsize="10,20">
              <v:shape style="position:absolute;left:6234;top:1539;width:10;height:20" coordorigin="6234,1539" coordsize="10,20" path="m6234,1558l6243,1558,6243,1539,6234,1539,6234,1558xe" filled="true" fillcolor="#000000" stroked="false">
                <v:path arrowok="t"/>
                <v:fill type="solid"/>
              </v:shape>
            </v:group>
            <v:group style="position:absolute;left:6234;top:1558;width:10;height:20" coordorigin="6234,1558" coordsize="10,20">
              <v:shape style="position:absolute;left:6234;top:1558;width:10;height:20" coordorigin="6234,1558" coordsize="10,20" path="m6234,1577l6243,1577,6243,1558,6234,1558,6234,1577xe" filled="true" fillcolor="#000000" stroked="false">
                <v:path arrowok="t"/>
                <v:fill type="solid"/>
              </v:shape>
            </v:group>
            <v:group style="position:absolute;left:6234;top:1577;width:10;height:20" coordorigin="6234,1577" coordsize="10,20">
              <v:shape style="position:absolute;left:6234;top:1577;width:10;height:20" coordorigin="6234,1577" coordsize="10,20" path="m6234,1597l6243,1597,6243,1577,6234,1577,6234,1597xe" filled="true" fillcolor="#000000" stroked="false">
                <v:path arrowok="t"/>
                <v:fill type="solid"/>
              </v:shape>
            </v:group>
            <v:group style="position:absolute;left:6234;top:1597;width:10;height:20" coordorigin="6234,1597" coordsize="10,20">
              <v:shape style="position:absolute;left:6234;top:1597;width:10;height:20" coordorigin="6234,1597" coordsize="10,20" path="m6234,1616l6243,1616,6243,1597,6234,1597,6234,1616xe" filled="true" fillcolor="#000000" stroked="false">
                <v:path arrowok="t"/>
                <v:fill type="solid"/>
              </v:shape>
            </v:group>
            <v:group style="position:absolute;left:6234;top:1616;width:10;height:20" coordorigin="6234,1616" coordsize="10,20">
              <v:shape style="position:absolute;left:6234;top:1616;width:10;height:20" coordorigin="6234,1616" coordsize="10,20" path="m6234,1635l6243,1635,6243,1616,6234,1616,6234,1635xe" filled="true" fillcolor="#000000" stroked="false">
                <v:path arrowok="t"/>
                <v:fill type="solid"/>
              </v:shape>
            </v:group>
            <v:group style="position:absolute;left:6234;top:1635;width:10;height:20" coordorigin="6234,1635" coordsize="10,20">
              <v:shape style="position:absolute;left:6234;top:1635;width:10;height:20" coordorigin="6234,1635" coordsize="10,20" path="m6234,1654l6243,1654,6243,1635,6234,1635,6234,1654xe" filled="true" fillcolor="#000000" stroked="false">
                <v:path arrowok="t"/>
                <v:fill type="solid"/>
              </v:shape>
            </v:group>
            <v:group style="position:absolute;left:6234;top:1654;width:10;height:20" coordorigin="6234,1654" coordsize="10,20">
              <v:shape style="position:absolute;left:6234;top:1654;width:10;height:20" coordorigin="6234,1654" coordsize="10,20" path="m6234,1673l6243,1673,6243,1654,6234,1654,6234,1673xe" filled="true" fillcolor="#000000" stroked="false">
                <v:path arrowok="t"/>
                <v:fill type="solid"/>
              </v:shape>
            </v:group>
            <v:group style="position:absolute;left:6234;top:1720;width:10;height:20" coordorigin="6234,1720" coordsize="10,20">
              <v:shape style="position:absolute;left:6234;top:1720;width:10;height:20" coordorigin="6234,1720" coordsize="10,20" path="m6234,1739l6243,1739,6243,1720,6234,1720,6234,1739xe" filled="true" fillcolor="#000000" stroked="false">
                <v:path arrowok="t"/>
                <v:fill type="solid"/>
              </v:shape>
            </v:group>
            <v:group style="position:absolute;left:6234;top:1739;width:10;height:20" coordorigin="6234,1739" coordsize="10,20">
              <v:shape style="position:absolute;left:6234;top:1739;width:10;height:20" coordorigin="6234,1739" coordsize="10,20" path="m6234,1759l6243,1759,6243,1739,6234,1739,6234,1759xe" filled="true" fillcolor="#000000" stroked="false">
                <v:path arrowok="t"/>
                <v:fill type="solid"/>
              </v:shape>
            </v:group>
            <v:group style="position:absolute;left:6234;top:1759;width:10;height:20" coordorigin="6234,1759" coordsize="10,20">
              <v:shape style="position:absolute;left:6234;top:1759;width:10;height:20" coordorigin="6234,1759" coordsize="10,20" path="m6234,1778l6243,1778,6243,1759,6234,1759,6234,1778xe" filled="true" fillcolor="#000000" stroked="false">
                <v:path arrowok="t"/>
                <v:fill type="solid"/>
              </v:shape>
            </v:group>
            <v:group style="position:absolute;left:6234;top:1778;width:10;height:20" coordorigin="6234,1778" coordsize="10,20">
              <v:shape style="position:absolute;left:6234;top:1778;width:10;height:20" coordorigin="6234,1778" coordsize="10,20" path="m6234,1797l6243,1797,6243,1778,6234,1778,6234,1797xe" filled="true" fillcolor="#000000" stroked="false">
                <v:path arrowok="t"/>
                <v:fill type="solid"/>
              </v:shape>
            </v:group>
            <v:group style="position:absolute;left:6234;top:1797;width:10;height:20" coordorigin="6234,1797" coordsize="10,20">
              <v:shape style="position:absolute;left:6234;top:1797;width:10;height:20" coordorigin="6234,1797" coordsize="10,20" path="m6234,1816l6243,1816,6243,1797,6234,1797,6234,1816xe" filled="true" fillcolor="#000000" stroked="false">
                <v:path arrowok="t"/>
                <v:fill type="solid"/>
              </v:shape>
            </v:group>
            <v:group style="position:absolute;left:6234;top:1816;width:10;height:20" coordorigin="6234,1816" coordsize="10,20">
              <v:shape style="position:absolute;left:6234;top:1816;width:10;height:20" coordorigin="6234,1816" coordsize="10,20" path="m6234,1835l6243,1835,6243,1816,6234,1816,6234,1835xe" filled="true" fillcolor="#000000" stroked="false">
                <v:path arrowok="t"/>
                <v:fill type="solid"/>
              </v:shape>
            </v:group>
            <v:group style="position:absolute;left:6234;top:1835;width:10;height:20" coordorigin="6234,1835" coordsize="10,20">
              <v:shape style="position:absolute;left:6234;top:1835;width:10;height:20" coordorigin="6234,1835" coordsize="10,20" path="m6234,1855l6243,1855,6243,1835,6234,1835,6234,1855xe" filled="true" fillcolor="#000000" stroked="false">
                <v:path arrowok="t"/>
                <v:fill type="solid"/>
              </v:shape>
            </v:group>
            <v:group style="position:absolute;left:6234;top:1855;width:10;height:20" coordorigin="6234,1855" coordsize="10,20">
              <v:shape style="position:absolute;left:6234;top:1855;width:10;height:20" coordorigin="6234,1855" coordsize="10,20" path="m6234,1874l6243,1874,6243,1855,6234,1855,6234,1874xe" filled="true" fillcolor="#000000" stroked="false">
                <v:path arrowok="t"/>
                <v:fill type="solid"/>
              </v:shape>
            </v:group>
            <v:group style="position:absolute;left:6234;top:1874;width:10;height:20" coordorigin="6234,1874" coordsize="10,20">
              <v:shape style="position:absolute;left:6234;top:1874;width:10;height:20" coordorigin="6234,1874" coordsize="10,20" path="m6234,1893l6243,1893,6243,1874,6234,1874,6234,1893xe" filled="true" fillcolor="#000000" stroked="false">
                <v:path arrowok="t"/>
                <v:fill type="solid"/>
              </v:shape>
            </v:group>
            <v:group style="position:absolute;left:6234;top:1893;width:10;height:20" coordorigin="6234,1893" coordsize="10,20">
              <v:shape style="position:absolute;left:6234;top:1893;width:10;height:20" coordorigin="6234,1893" coordsize="10,20" path="m6234,1912l6243,1912,6243,1893,6234,1893,6234,1912xe" filled="true" fillcolor="#000000" stroked="false">
                <v:path arrowok="t"/>
                <v:fill type="solid"/>
              </v:shape>
            </v:group>
            <v:group style="position:absolute;left:6234;top:1912;width:10;height:20" coordorigin="6234,1912" coordsize="10,20">
              <v:shape style="position:absolute;left:6234;top:1912;width:10;height:20" coordorigin="6234,1912" coordsize="10,20" path="m6234,1931l6243,1931,6243,1912,6234,1912,6234,1931xe" filled="true" fillcolor="#000000" stroked="false">
                <v:path arrowok="t"/>
                <v:fill type="solid"/>
              </v:shape>
            </v:group>
            <v:group style="position:absolute;left:6234;top:1931;width:10;height:20" coordorigin="6234,1931" coordsize="10,20">
              <v:shape style="position:absolute;left:6234;top:1931;width:10;height:20" coordorigin="6234,1931" coordsize="10,20" path="m6234,1951l6243,1951,6243,1931,6234,1931,6234,1951xe" filled="true" fillcolor="#000000" stroked="false">
                <v:path arrowok="t"/>
                <v:fill type="solid"/>
              </v:shape>
            </v:group>
            <v:group style="position:absolute;left:6234;top:1951;width:10;height:20" coordorigin="6234,1951" coordsize="10,20">
              <v:shape style="position:absolute;left:6234;top:1951;width:10;height:20" coordorigin="6234,1951" coordsize="10,20" path="m6234,1970l6243,1970,6243,1951,6234,1951,6234,1970xe" filled="true" fillcolor="#000000" stroked="false">
                <v:path arrowok="t"/>
                <v:fill type="solid"/>
              </v:shape>
            </v:group>
            <v:group style="position:absolute;left:6234;top:1970;width:10;height:20" coordorigin="6234,1970" coordsize="10,20">
              <v:shape style="position:absolute;left:6234;top:1970;width:10;height:20" coordorigin="6234,1970" coordsize="10,20" path="m6234,1989l6243,1989,6243,1970,6234,1970,6234,1989xe" filled="true" fillcolor="#000000" stroked="false">
                <v:path arrowok="t"/>
                <v:fill type="solid"/>
              </v:shape>
            </v:group>
            <v:group style="position:absolute;left:6234;top:1989;width:10;height:20" coordorigin="6234,1989" coordsize="10,20">
              <v:shape style="position:absolute;left:6234;top:1989;width:10;height:20" coordorigin="6234,1989" coordsize="10,20" path="m6234,2008l6243,2008,6243,1989,6234,1989,6234,2008xe" filled="true" fillcolor="#000000" stroked="false">
                <v:path arrowok="t"/>
                <v:fill type="solid"/>
              </v:shape>
            </v:group>
            <v:group style="position:absolute;left:6234;top:2008;width:10;height:20" coordorigin="6234,2008" coordsize="10,20">
              <v:shape style="position:absolute;left:6234;top:2008;width:10;height:20" coordorigin="6234,2008" coordsize="10,20" path="m6234,2027l6243,2027,6243,2008,6234,2008,6234,2027xe" filled="true" fillcolor="#000000" stroked="false">
                <v:path arrowok="t"/>
                <v:fill type="solid"/>
              </v:shape>
            </v:group>
            <v:group style="position:absolute;left:6234;top:2027;width:10;height:20" coordorigin="6234,2027" coordsize="10,20">
              <v:shape style="position:absolute;left:6234;top:2027;width:10;height:20" coordorigin="6234,2027" coordsize="10,20" path="m6234,2047l6243,2047,6243,2027,6234,2027,6234,2047xe" filled="true" fillcolor="#000000" stroked="false">
                <v:path arrowok="t"/>
                <v:fill type="solid"/>
              </v:shape>
            </v:group>
            <v:group style="position:absolute;left:6234;top:2047;width:10;height:20" coordorigin="6234,2047" coordsize="10,20">
              <v:shape style="position:absolute;left:6234;top:2047;width:10;height:20" coordorigin="6234,2047" coordsize="10,20" path="m6234,2066l6243,2066,6243,2047,6234,2047,6234,2066xe" filled="true" fillcolor="#000000" stroked="false">
                <v:path arrowok="t"/>
                <v:fill type="solid"/>
              </v:shape>
            </v:group>
            <v:group style="position:absolute;left:6234;top:2066;width:10;height:20" coordorigin="6234,2066" coordsize="10,20">
              <v:shape style="position:absolute;left:6234;top:2066;width:10;height:20" coordorigin="6234,2066" coordsize="10,20" path="m6234,2085l6243,2085,6243,2066,6234,2066,6234,2085xe" filled="true" fillcolor="#000000" stroked="false">
                <v:path arrowok="t"/>
                <v:fill type="solid"/>
              </v:shape>
            </v:group>
            <v:group style="position:absolute;left:6234;top:2085;width:10;height:20" coordorigin="6234,2085" coordsize="10,20">
              <v:shape style="position:absolute;left:6234;top:2085;width:10;height:20" coordorigin="6234,2085" coordsize="10,20" path="m6234,2104l6243,2104,6243,2085,6234,2085,6234,2104xe" filled="true" fillcolor="#000000" stroked="false">
                <v:path arrowok="t"/>
                <v:fill type="solid"/>
              </v:shape>
            </v:group>
            <v:group style="position:absolute;left:6234;top:2150;width:10;height:20" coordorigin="6234,2150" coordsize="10,20">
              <v:shape style="position:absolute;left:6234;top:2150;width:10;height:20" coordorigin="6234,2150" coordsize="10,20" path="m6234,2169l6243,2169,6243,2150,6234,2150,6234,2169xe" filled="true" fillcolor="#000000" stroked="false">
                <v:path arrowok="t"/>
                <v:fill type="solid"/>
              </v:shape>
            </v:group>
            <v:group style="position:absolute;left:6234;top:2169;width:10;height:20" coordorigin="6234,2169" coordsize="10,20">
              <v:shape style="position:absolute;left:6234;top:2169;width:10;height:20" coordorigin="6234,2169" coordsize="10,20" path="m6234,2188l6243,2188,6243,2169,6234,2169,6234,2188xe" filled="true" fillcolor="#000000" stroked="false">
                <v:path arrowok="t"/>
                <v:fill type="solid"/>
              </v:shape>
            </v:group>
            <v:group style="position:absolute;left:6234;top:2188;width:10;height:20" coordorigin="6234,2188" coordsize="10,20">
              <v:shape style="position:absolute;left:6234;top:2188;width:10;height:20" coordorigin="6234,2188" coordsize="10,20" path="m6234,2207l6243,2207,6243,2188,6234,2188,6234,2207xe" filled="true" fillcolor="#000000" stroked="false">
                <v:path arrowok="t"/>
                <v:fill type="solid"/>
              </v:shape>
            </v:group>
            <v:group style="position:absolute;left:6234;top:2207;width:10;height:20" coordorigin="6234,2207" coordsize="10,20">
              <v:shape style="position:absolute;left:6234;top:2207;width:10;height:20" coordorigin="6234,2207" coordsize="10,20" path="m6234,2227l6243,2227,6243,2207,6234,2207,6234,2227xe" filled="true" fillcolor="#000000" stroked="false">
                <v:path arrowok="t"/>
                <v:fill type="solid"/>
              </v:shape>
            </v:group>
            <v:group style="position:absolute;left:6234;top:2227;width:10;height:20" coordorigin="6234,2227" coordsize="10,20">
              <v:shape style="position:absolute;left:6234;top:2227;width:10;height:20" coordorigin="6234,2227" coordsize="10,20" path="m6234,2246l6243,2246,6243,2227,6234,2227,6234,2246xe" filled="true" fillcolor="#000000" stroked="false">
                <v:path arrowok="t"/>
                <v:fill type="solid"/>
              </v:shape>
            </v:group>
            <v:group style="position:absolute;left:6234;top:2246;width:10;height:20" coordorigin="6234,2246" coordsize="10,20">
              <v:shape style="position:absolute;left:6234;top:2246;width:10;height:20" coordorigin="6234,2246" coordsize="10,20" path="m6234,2265l6243,2265,6243,2246,6234,2246,6234,2265xe" filled="true" fillcolor="#000000" stroked="false">
                <v:path arrowok="t"/>
                <v:fill type="solid"/>
              </v:shape>
            </v:group>
            <v:group style="position:absolute;left:6234;top:2265;width:10;height:20" coordorigin="6234,2265" coordsize="10,20">
              <v:shape style="position:absolute;left:6234;top:2265;width:10;height:20" coordorigin="6234,2265" coordsize="10,20" path="m6234,2284l6243,2284,6243,2265,6234,2265,6234,2284xe" filled="true" fillcolor="#000000" stroked="false">
                <v:path arrowok="t"/>
                <v:fill type="solid"/>
              </v:shape>
            </v:group>
            <v:group style="position:absolute;left:6234;top:2284;width:10;height:20" coordorigin="6234,2284" coordsize="10,20">
              <v:shape style="position:absolute;left:6234;top:2284;width:10;height:20" coordorigin="6234,2284" coordsize="10,20" path="m6234,2303l6243,2303,6243,2284,6234,2284,6234,2303xe" filled="true" fillcolor="#000000" stroked="false">
                <v:path arrowok="t"/>
                <v:fill type="solid"/>
              </v:shape>
            </v:group>
            <v:group style="position:absolute;left:6234;top:2303;width:10;height:20" coordorigin="6234,2303" coordsize="10,20">
              <v:shape style="position:absolute;left:6234;top:2303;width:10;height:20" coordorigin="6234,2303" coordsize="10,20" path="m6234,2323l6243,2323,6243,2303,6234,2303,6234,2323xe" filled="true" fillcolor="#000000" stroked="false">
                <v:path arrowok="t"/>
                <v:fill type="solid"/>
              </v:shape>
            </v:group>
            <v:group style="position:absolute;left:6234;top:2323;width:10;height:20" coordorigin="6234,2323" coordsize="10,20">
              <v:shape style="position:absolute;left:6234;top:2323;width:10;height:20" coordorigin="6234,2323" coordsize="10,20" path="m6234,2342l6243,2342,6243,2323,6234,2323,6234,2342xe" filled="true" fillcolor="#000000" stroked="false">
                <v:path arrowok="t"/>
                <v:fill type="solid"/>
              </v:shape>
            </v:group>
            <v:group style="position:absolute;left:6234;top:2342;width:10;height:20" coordorigin="6234,2342" coordsize="10,20">
              <v:shape style="position:absolute;left:6234;top:2342;width:10;height:20" coordorigin="6234,2342" coordsize="10,20" path="m6234,2361l6243,2361,6243,2342,6234,2342,6234,2361xe" filled="true" fillcolor="#000000" stroked="false">
                <v:path arrowok="t"/>
                <v:fill type="solid"/>
              </v:shape>
            </v:group>
            <v:group style="position:absolute;left:6234;top:2361;width:10;height:20" coordorigin="6234,2361" coordsize="10,20">
              <v:shape style="position:absolute;left:6234;top:2361;width:10;height:20" coordorigin="6234,2361" coordsize="10,20" path="m6234,2380l6243,2380,6243,2361,6234,2361,6234,2380xe" filled="true" fillcolor="#000000" stroked="false">
                <v:path arrowok="t"/>
                <v:fill type="solid"/>
              </v:shape>
            </v:group>
            <v:group style="position:absolute;left:6234;top:2380;width:10;height:20" coordorigin="6234,2380" coordsize="10,20">
              <v:shape style="position:absolute;left:6234;top:2380;width:10;height:20" coordorigin="6234,2380" coordsize="10,20" path="m6234,2399l6243,2399,6243,2380,6234,2380,6234,2399xe" filled="true" fillcolor="#000000" stroked="false">
                <v:path arrowok="t"/>
                <v:fill type="solid"/>
              </v:shape>
            </v:group>
            <v:group style="position:absolute;left:6234;top:2399;width:10;height:20" coordorigin="6234,2399" coordsize="10,20">
              <v:shape style="position:absolute;left:6234;top:2399;width:10;height:20" coordorigin="6234,2399" coordsize="10,20" path="m6234,2419l6243,2419,6243,2399,6234,2399,6234,2419xe" filled="true" fillcolor="#000000" stroked="false">
                <v:path arrowok="t"/>
                <v:fill type="solid"/>
              </v:shape>
            </v:group>
            <v:group style="position:absolute;left:6234;top:2419;width:10;height:20" coordorigin="6234,2419" coordsize="10,20">
              <v:shape style="position:absolute;left:6234;top:2419;width:10;height:20" coordorigin="6234,2419" coordsize="10,20" path="m6234,2438l6243,2438,6243,2419,6234,2419,6234,2438xe" filled="true" fillcolor="#000000" stroked="false">
                <v:path arrowok="t"/>
                <v:fill type="solid"/>
              </v:shape>
            </v:group>
            <v:group style="position:absolute;left:6234;top:2438;width:10;height:20" coordorigin="6234,2438" coordsize="10,20">
              <v:shape style="position:absolute;left:6234;top:2438;width:10;height:20" coordorigin="6234,2438" coordsize="10,20" path="m6234,2457l6243,2457,6243,2438,6234,2438,6234,2457xe" filled="true" fillcolor="#000000" stroked="false">
                <v:path arrowok="t"/>
                <v:fill type="solid"/>
              </v:shape>
            </v:group>
            <v:group style="position:absolute;left:6234;top:2457;width:10;height:20" coordorigin="6234,2457" coordsize="10,20">
              <v:shape style="position:absolute;left:6234;top:2457;width:10;height:20" coordorigin="6234,2457" coordsize="10,20" path="m6234,2476l6243,2476,6243,2457,6234,2457,6234,2476xe" filled="true" fillcolor="#000000" stroked="false">
                <v:path arrowok="t"/>
                <v:fill type="solid"/>
              </v:shape>
            </v:group>
            <v:group style="position:absolute;left:6234;top:2476;width:10;height:20" coordorigin="6234,2476" coordsize="10,20">
              <v:shape style="position:absolute;left:6234;top:2476;width:10;height:20" coordorigin="6234,2476" coordsize="10,20" path="m6234,2495l6243,2495,6243,2476,6234,2476,6234,2495xe" filled="true" fillcolor="#000000" stroked="false">
                <v:path arrowok="t"/>
                <v:fill type="solid"/>
              </v:shape>
            </v:group>
            <v:group style="position:absolute;left:6234;top:2495;width:10;height:20" coordorigin="6234,2495" coordsize="10,20">
              <v:shape style="position:absolute;left:6234;top:2495;width:10;height:20" coordorigin="6234,2495" coordsize="10,20" path="m6234,2515l6243,2515,6243,2495,6234,2495,6234,2515xe" filled="true" fillcolor="#000000" stroked="false">
                <v:path arrowok="t"/>
                <v:fill type="solid"/>
              </v:shape>
            </v:group>
            <v:group style="position:absolute;left:6234;top:2515;width:10;height:20" coordorigin="6234,2515" coordsize="10,20">
              <v:shape style="position:absolute;left:6234;top:2515;width:10;height:20" coordorigin="6234,2515" coordsize="10,20" path="m6234,2534l6243,2534,6243,2515,6234,2515,6234,2534xe" filled="true" fillcolor="#000000" stroked="false">
                <v:path arrowok="t"/>
                <v:fill type="solid"/>
              </v:shape>
            </v:group>
            <w10:wrap type="none"/>
          </v:group>
        </w:pict>
      </w:r>
      <w:r>
        <w:rPr>
          <w:rFonts w:ascii="宋体" w:hAnsi="宋体" w:cs="宋体" w:eastAsia="宋体" w:hint="default"/>
          <w:color w:val="212121"/>
        </w:rPr>
        <w:t>3</w:t>
      </w:r>
      <w:r>
        <w:rPr>
          <w:color w:val="212121"/>
        </w:rPr>
        <w:t>、</w:t>
      </w:r>
      <w:r>
        <w:rPr/>
        <w:t>未确认递延所得税资产明细</w:t>
      </w:r>
      <w:r>
        <w:rPr>
          <w:b w:val="0"/>
          <w:bCs w:val="0"/>
        </w:rPr>
      </w:r>
    </w:p>
    <w:p>
      <w:pPr>
        <w:spacing w:line="240" w:lineRule="auto" w:before="6"/>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4872"/>
        <w:gridCol w:w="4769"/>
      </w:tblGrid>
      <w:tr>
        <w:trPr>
          <w:trHeight w:val="440" w:hRule="exact"/>
        </w:trPr>
        <w:tc>
          <w:tcPr>
            <w:tcW w:w="4872" w:type="dxa"/>
            <w:tcBorders>
              <w:top w:val="single" w:sz="12" w:space="0" w:color="000000"/>
              <w:left w:val="nil" w:sz="6" w:space="0" w:color="auto"/>
              <w:bottom w:val="single" w:sz="4" w:space="0" w:color="000000"/>
              <w:right w:val="nil" w:sz="6" w:space="0" w:color="auto"/>
            </w:tcBorders>
          </w:tcPr>
          <w:p>
            <w:pPr>
              <w:pStyle w:val="TableParagraph"/>
              <w:spacing w:line="240" w:lineRule="auto" w:before="63"/>
              <w:ind w:right="213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69" w:type="dxa"/>
            <w:tcBorders>
              <w:top w:val="single" w:sz="12" w:space="0" w:color="000000"/>
              <w:left w:val="nil" w:sz="6" w:space="0" w:color="auto"/>
              <w:bottom w:val="single" w:sz="8" w:space="0" w:color="000000"/>
              <w:right w:val="nil" w:sz="6" w:space="0" w:color="auto"/>
            </w:tcBorders>
          </w:tcPr>
          <w:p>
            <w:pPr>
              <w:pStyle w:val="TableParagraph"/>
              <w:spacing w:line="240" w:lineRule="auto" w:before="63"/>
              <w:ind w:left="22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0" w:hRule="exact"/>
        </w:trPr>
        <w:tc>
          <w:tcPr>
            <w:tcW w:w="487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76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spacing w:val="-1"/>
                <w:sz w:val="18"/>
              </w:rPr>
              <w:t>108,233,357.08</w:t>
            </w:r>
          </w:p>
        </w:tc>
      </w:tr>
      <w:tr>
        <w:trPr>
          <w:trHeight w:val="431" w:hRule="exact"/>
        </w:trPr>
        <w:tc>
          <w:tcPr>
            <w:tcW w:w="487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固定资产评估增值</w:t>
            </w:r>
          </w:p>
        </w:tc>
        <w:tc>
          <w:tcPr>
            <w:tcW w:w="476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spacing w:val="-1"/>
                <w:sz w:val="18"/>
              </w:rPr>
              <w:t>8,662,477.71</w:t>
            </w:r>
          </w:p>
        </w:tc>
      </w:tr>
      <w:tr>
        <w:trPr>
          <w:trHeight w:val="430" w:hRule="exact"/>
        </w:trPr>
        <w:tc>
          <w:tcPr>
            <w:tcW w:w="4872"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769" w:type="dxa"/>
            <w:tcBorders>
              <w:top w:val="single" w:sz="8" w:space="0" w:color="000000"/>
              <w:left w:val="nil" w:sz="6" w:space="0" w:color="auto"/>
              <w:bottom w:val="single" w:sz="8"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spacing w:val="-1"/>
                <w:sz w:val="18"/>
              </w:rPr>
              <w:t>4,637,754.08</w:t>
            </w:r>
          </w:p>
        </w:tc>
      </w:tr>
      <w:tr>
        <w:trPr>
          <w:trHeight w:val="440" w:hRule="exact"/>
        </w:trPr>
        <w:tc>
          <w:tcPr>
            <w:tcW w:w="4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3"/>
              <w:ind w:right="213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769" w:type="dxa"/>
            <w:tcBorders>
              <w:top w:val="single" w:sz="8" w:space="0" w:color="000000"/>
              <w:left w:val="nil" w:sz="6" w:space="0" w:color="auto"/>
              <w:bottom w:val="single" w:sz="12"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b/>
                <w:spacing w:val="-1"/>
                <w:sz w:val="18"/>
              </w:rPr>
              <w:t>121,533,588.87</w:t>
            </w:r>
            <w:r>
              <w:rPr>
                <w:rFonts w:ascii="Times New Roman"/>
                <w:spacing w:val="-1"/>
                <w:sz w:val="18"/>
              </w:rPr>
            </w:r>
          </w:p>
        </w:tc>
      </w:tr>
    </w:tbl>
    <w:p>
      <w:pPr>
        <w:pStyle w:val="BodyText"/>
        <w:spacing w:line="273" w:lineRule="auto" w:before="78"/>
        <w:ind w:right="1008" w:firstLine="420"/>
        <w:jc w:val="left"/>
        <w:rPr>
          <w:rFonts w:ascii="楷体" w:hAnsi="楷体" w:cs="楷体" w:eastAsia="楷体" w:hint="default"/>
        </w:rPr>
      </w:pPr>
      <w:r>
        <w:rPr>
          <w:rFonts w:ascii="楷体" w:hAnsi="楷体" w:cs="楷体" w:eastAsia="楷体" w:hint="default"/>
          <w:spacing w:val="-1"/>
        </w:rPr>
        <w:t>注：未确认递延所得税资产的原因为未来能否获得足够的应纳税所得额具有不确定性或转回时间无法</w:t>
      </w:r>
      <w:r>
        <w:rPr>
          <w:rFonts w:ascii="楷体" w:hAnsi="楷体" w:cs="楷体" w:eastAsia="楷体" w:hint="default"/>
        </w:rPr>
        <w:t> 确定。</w:t>
      </w:r>
    </w:p>
    <w:p>
      <w:pPr>
        <w:spacing w:line="240" w:lineRule="auto" w:before="8"/>
        <w:rPr>
          <w:rFonts w:ascii="楷体" w:hAnsi="楷体" w:cs="楷体" w:eastAsia="楷体" w:hint="default"/>
          <w:sz w:val="20"/>
          <w:szCs w:val="20"/>
        </w:rPr>
      </w:pPr>
    </w:p>
    <w:p>
      <w:pPr>
        <w:pStyle w:val="Heading4"/>
        <w:spacing w:line="240" w:lineRule="auto" w:before="0"/>
        <w:ind w:right="0"/>
        <w:jc w:val="left"/>
        <w:rPr>
          <w:b w:val="0"/>
          <w:bCs w:val="0"/>
        </w:rPr>
      </w:pPr>
      <w:r>
        <w:rPr/>
        <w:pict>
          <v:group style="position:absolute;margin-left:310.839996pt;margin-top:19.763647pt;width:.5pt;height:137.85pt;mso-position-horizontal-relative:page;mso-position-vertical-relative:paragraph;z-index:-1145848" coordorigin="6217,395" coordsize="10,2757">
            <v:group style="position:absolute;left:6217;top:395;width:10;height:20" coordorigin="6217,395" coordsize="10,20">
              <v:shape style="position:absolute;left:6217;top:395;width:10;height:20" coordorigin="6217,395" coordsize="10,20" path="m6217,414l6226,414,6226,395,6217,395,6217,414xe" filled="true" fillcolor="#000000" stroked="false">
                <v:path arrowok="t"/>
                <v:fill type="solid"/>
              </v:shape>
            </v:group>
            <v:group style="position:absolute;left:6217;top:414;width:10;height:20" coordorigin="6217,414" coordsize="10,20">
              <v:shape style="position:absolute;left:6217;top:414;width:10;height:20" coordorigin="6217,414" coordsize="10,20" path="m6217,434l6226,434,6226,414,6217,414,6217,434xe" filled="true" fillcolor="#000000" stroked="false">
                <v:path arrowok="t"/>
                <v:fill type="solid"/>
              </v:shape>
            </v:group>
            <v:group style="position:absolute;left:6217;top:434;width:10;height:20" coordorigin="6217,434" coordsize="10,20">
              <v:shape style="position:absolute;left:6217;top:434;width:10;height:20" coordorigin="6217,434" coordsize="10,20" path="m6217,453l6226,453,6226,434,6217,434,6217,453xe" filled="true" fillcolor="#000000" stroked="false">
                <v:path arrowok="t"/>
                <v:fill type="solid"/>
              </v:shape>
            </v:group>
            <v:group style="position:absolute;left:6217;top:453;width:10;height:20" coordorigin="6217,453" coordsize="10,20">
              <v:shape style="position:absolute;left:6217;top:453;width:10;height:20" coordorigin="6217,453" coordsize="10,20" path="m6217,472l6226,472,6226,453,6217,453,6217,472xe" filled="true" fillcolor="#000000" stroked="false">
                <v:path arrowok="t"/>
                <v:fill type="solid"/>
              </v:shape>
            </v:group>
            <v:group style="position:absolute;left:6217;top:472;width:10;height:20" coordorigin="6217,472" coordsize="10,20">
              <v:shape style="position:absolute;left:6217;top:472;width:10;height:20" coordorigin="6217,472" coordsize="10,20" path="m6217,491l6226,491,6226,472,6217,472,6217,491xe" filled="true" fillcolor="#000000" stroked="false">
                <v:path arrowok="t"/>
                <v:fill type="solid"/>
              </v:shape>
            </v:group>
            <v:group style="position:absolute;left:6217;top:491;width:10;height:20" coordorigin="6217,491" coordsize="10,20">
              <v:shape style="position:absolute;left:6217;top:491;width:10;height:20" coordorigin="6217,491" coordsize="10,20" path="m6217,510l6226,510,6226,491,6217,491,6217,510xe" filled="true" fillcolor="#000000" stroked="false">
                <v:path arrowok="t"/>
                <v:fill type="solid"/>
              </v:shape>
            </v:group>
            <v:group style="position:absolute;left:6217;top:510;width:10;height:20" coordorigin="6217,510" coordsize="10,20">
              <v:shape style="position:absolute;left:6217;top:510;width:10;height:20" coordorigin="6217,510" coordsize="10,20" path="m6217,530l6226,530,6226,510,6217,510,6217,530xe" filled="true" fillcolor="#000000" stroked="false">
                <v:path arrowok="t"/>
                <v:fill type="solid"/>
              </v:shape>
            </v:group>
            <v:group style="position:absolute;left:6217;top:530;width:10;height:20" coordorigin="6217,530" coordsize="10,20">
              <v:shape style="position:absolute;left:6217;top:530;width:10;height:20" coordorigin="6217,530" coordsize="10,20" path="m6217,549l6226,549,6226,530,6217,530,6217,549xe" filled="true" fillcolor="#000000" stroked="false">
                <v:path arrowok="t"/>
                <v:fill type="solid"/>
              </v:shape>
            </v:group>
            <v:group style="position:absolute;left:6217;top:549;width:10;height:20" coordorigin="6217,549" coordsize="10,20">
              <v:shape style="position:absolute;left:6217;top:549;width:10;height:20" coordorigin="6217,549" coordsize="10,20" path="m6217,568l6226,568,6226,549,6217,549,6217,568xe" filled="true" fillcolor="#000000" stroked="false">
                <v:path arrowok="t"/>
                <v:fill type="solid"/>
              </v:shape>
            </v:group>
            <v:group style="position:absolute;left:6217;top:568;width:10;height:20" coordorigin="6217,568" coordsize="10,20">
              <v:shape style="position:absolute;left:6217;top:568;width:10;height:20" coordorigin="6217,568" coordsize="10,20" path="m6217,587l6226,587,6226,568,6217,568,6217,587xe" filled="true" fillcolor="#000000" stroked="false">
                <v:path arrowok="t"/>
                <v:fill type="solid"/>
              </v:shape>
            </v:group>
            <v:group style="position:absolute;left:6217;top:587;width:10;height:20" coordorigin="6217,587" coordsize="10,20">
              <v:shape style="position:absolute;left:6217;top:587;width:10;height:20" coordorigin="6217,587" coordsize="10,20" path="m6217,606l6226,606,6226,587,6217,587,6217,606xe" filled="true" fillcolor="#000000" stroked="false">
                <v:path arrowok="t"/>
                <v:fill type="solid"/>
              </v:shape>
            </v:group>
            <v:group style="position:absolute;left:6217;top:606;width:10;height:20" coordorigin="6217,606" coordsize="10,20">
              <v:shape style="position:absolute;left:6217;top:606;width:10;height:20" coordorigin="6217,606" coordsize="10,20" path="m6217,626l6226,626,6226,606,6217,606,6217,626xe" filled="true" fillcolor="#000000" stroked="false">
                <v:path arrowok="t"/>
                <v:fill type="solid"/>
              </v:shape>
            </v:group>
            <v:group style="position:absolute;left:6217;top:626;width:10;height:20" coordorigin="6217,626" coordsize="10,20">
              <v:shape style="position:absolute;left:6217;top:626;width:10;height:20" coordorigin="6217,626" coordsize="10,20" path="m6217,645l6226,645,6226,626,6217,626,6217,645xe" filled="true" fillcolor="#000000" stroked="false">
                <v:path arrowok="t"/>
                <v:fill type="solid"/>
              </v:shape>
            </v:group>
            <v:group style="position:absolute;left:6217;top:645;width:10;height:20" coordorigin="6217,645" coordsize="10,20">
              <v:shape style="position:absolute;left:6217;top:645;width:10;height:20" coordorigin="6217,645" coordsize="10,20" path="m6217,664l6226,664,6226,645,6217,645,6217,664xe" filled="true" fillcolor="#000000" stroked="false">
                <v:path arrowok="t"/>
                <v:fill type="solid"/>
              </v:shape>
            </v:group>
            <v:group style="position:absolute;left:6217;top:664;width:10;height:20" coordorigin="6217,664" coordsize="10,20">
              <v:shape style="position:absolute;left:6217;top:664;width:10;height:20" coordorigin="6217,664" coordsize="10,20" path="m6217,683l6226,683,6226,664,6217,664,6217,683xe" filled="true" fillcolor="#000000" stroked="false">
                <v:path arrowok="t"/>
                <v:fill type="solid"/>
              </v:shape>
              <v:shape style="position:absolute;left:6217;top:702;width:10;height:13" type="#_x0000_t75" stroked="false">
                <v:imagedata r:id="rId350" o:title=""/>
              </v:shape>
            </v:group>
            <v:group style="position:absolute;left:6217;top:744;width:10;height:20" coordorigin="6217,744" coordsize="10,20">
              <v:shape style="position:absolute;left:6217;top:744;width:10;height:20" coordorigin="6217,744" coordsize="10,20" path="m6217,764l6226,764,6226,744,6217,744,6217,764xe" filled="true" fillcolor="#000000" stroked="false">
                <v:path arrowok="t"/>
                <v:fill type="solid"/>
              </v:shape>
            </v:group>
            <v:group style="position:absolute;left:6217;top:764;width:10;height:20" coordorigin="6217,764" coordsize="10,20">
              <v:shape style="position:absolute;left:6217;top:764;width:10;height:20" coordorigin="6217,764" coordsize="10,20" path="m6217,783l6226,783,6226,764,6217,764,6217,783xe" filled="true" fillcolor="#000000" stroked="false">
                <v:path arrowok="t"/>
                <v:fill type="solid"/>
              </v:shape>
            </v:group>
            <v:group style="position:absolute;left:6217;top:783;width:10;height:20" coordorigin="6217,783" coordsize="10,20">
              <v:shape style="position:absolute;left:6217;top:783;width:10;height:20" coordorigin="6217,783" coordsize="10,20" path="m6217,802l6226,802,6226,783,6217,783,6217,802xe" filled="true" fillcolor="#000000" stroked="false">
                <v:path arrowok="t"/>
                <v:fill type="solid"/>
              </v:shape>
            </v:group>
            <v:group style="position:absolute;left:6217;top:802;width:10;height:20" coordorigin="6217,802" coordsize="10,20">
              <v:shape style="position:absolute;left:6217;top:802;width:10;height:20" coordorigin="6217,802" coordsize="10,20" path="m6217,821l6226,821,6226,802,6217,802,6217,821xe" filled="true" fillcolor="#000000" stroked="false">
                <v:path arrowok="t"/>
                <v:fill type="solid"/>
              </v:shape>
            </v:group>
            <v:group style="position:absolute;left:6217;top:821;width:10;height:20" coordorigin="6217,821" coordsize="10,20">
              <v:shape style="position:absolute;left:6217;top:821;width:10;height:20" coordorigin="6217,821" coordsize="10,20" path="m6217,840l6226,840,6226,821,6217,821,6217,840xe" filled="true" fillcolor="#000000" stroked="false">
                <v:path arrowok="t"/>
                <v:fill type="solid"/>
              </v:shape>
            </v:group>
            <v:group style="position:absolute;left:6217;top:840;width:10;height:20" coordorigin="6217,840" coordsize="10,20">
              <v:shape style="position:absolute;left:6217;top:840;width:10;height:20" coordorigin="6217,840" coordsize="10,20" path="m6217,860l6226,860,6226,840,6217,840,6217,860xe" filled="true" fillcolor="#000000" stroked="false">
                <v:path arrowok="t"/>
                <v:fill type="solid"/>
              </v:shape>
            </v:group>
            <v:group style="position:absolute;left:6217;top:860;width:10;height:20" coordorigin="6217,860" coordsize="10,20">
              <v:shape style="position:absolute;left:6217;top:860;width:10;height:20" coordorigin="6217,860" coordsize="10,20" path="m6217,879l6226,879,6226,860,6217,860,6217,879xe" filled="true" fillcolor="#000000" stroked="false">
                <v:path arrowok="t"/>
                <v:fill type="solid"/>
              </v:shape>
            </v:group>
            <v:group style="position:absolute;left:6217;top:879;width:10;height:20" coordorigin="6217,879" coordsize="10,20">
              <v:shape style="position:absolute;left:6217;top:879;width:10;height:20" coordorigin="6217,879" coordsize="10,20" path="m6217,898l6226,898,6226,879,6217,879,6217,898xe" filled="true" fillcolor="#000000" stroked="false">
                <v:path arrowok="t"/>
                <v:fill type="solid"/>
              </v:shape>
            </v:group>
            <v:group style="position:absolute;left:6217;top:898;width:10;height:20" coordorigin="6217,898" coordsize="10,20">
              <v:shape style="position:absolute;left:6217;top:898;width:10;height:20" coordorigin="6217,898" coordsize="10,20" path="m6217,917l6226,917,6226,898,6217,898,6217,917xe" filled="true" fillcolor="#000000" stroked="false">
                <v:path arrowok="t"/>
                <v:fill type="solid"/>
              </v:shape>
            </v:group>
            <v:group style="position:absolute;left:6217;top:917;width:10;height:20" coordorigin="6217,917" coordsize="10,20">
              <v:shape style="position:absolute;left:6217;top:917;width:10;height:20" coordorigin="6217,917" coordsize="10,20" path="m6217,936l6226,936,6226,917,6217,917,6217,936xe" filled="true" fillcolor="#000000" stroked="false">
                <v:path arrowok="t"/>
                <v:fill type="solid"/>
              </v:shape>
            </v:group>
            <v:group style="position:absolute;left:6217;top:936;width:10;height:20" coordorigin="6217,936" coordsize="10,20">
              <v:shape style="position:absolute;left:6217;top:936;width:10;height:20" coordorigin="6217,936" coordsize="10,20" path="m6217,956l6226,956,6226,936,6217,936,6217,956xe" filled="true" fillcolor="#000000" stroked="false">
                <v:path arrowok="t"/>
                <v:fill type="solid"/>
              </v:shape>
            </v:group>
            <v:group style="position:absolute;left:6217;top:956;width:10;height:20" coordorigin="6217,956" coordsize="10,20">
              <v:shape style="position:absolute;left:6217;top:956;width:10;height:20" coordorigin="6217,956" coordsize="10,20" path="m6217,975l6226,975,6226,956,6217,956,6217,975xe" filled="true" fillcolor="#000000" stroked="false">
                <v:path arrowok="t"/>
                <v:fill type="solid"/>
              </v:shape>
            </v:group>
            <v:group style="position:absolute;left:6217;top:975;width:10;height:20" coordorigin="6217,975" coordsize="10,20">
              <v:shape style="position:absolute;left:6217;top:975;width:10;height:20" coordorigin="6217,975" coordsize="10,20" path="m6217,994l6226,994,6226,975,6217,975,6217,994xe" filled="true" fillcolor="#000000" stroked="false">
                <v:path arrowok="t"/>
                <v:fill type="solid"/>
              </v:shape>
            </v:group>
            <v:group style="position:absolute;left:6217;top:994;width:10;height:20" coordorigin="6217,994" coordsize="10,20">
              <v:shape style="position:absolute;left:6217;top:994;width:10;height:20" coordorigin="6217,994" coordsize="10,20" path="m6217,1013l6226,1013,6226,994,6217,994,6217,1013xe" filled="true" fillcolor="#000000" stroked="false">
                <v:path arrowok="t"/>
                <v:fill type="solid"/>
              </v:shape>
            </v:group>
            <v:group style="position:absolute;left:6217;top:1013;width:10;height:20" coordorigin="6217,1013" coordsize="10,20">
              <v:shape style="position:absolute;left:6217;top:1013;width:10;height:20" coordorigin="6217,1013" coordsize="10,20" path="m6217,1032l6226,1032,6226,1013,6217,1013,6217,1032xe" filled="true" fillcolor="#000000" stroked="false">
                <v:path arrowok="t"/>
                <v:fill type="solid"/>
              </v:shape>
            </v:group>
            <v:group style="position:absolute;left:6217;top:1095;width:10;height:20" coordorigin="6217,1095" coordsize="10,20">
              <v:shape style="position:absolute;left:6217;top:1095;width:10;height:20" coordorigin="6217,1095" coordsize="10,20" path="m6217,1114l6226,1114,6226,1095,6217,1095,6217,1114xe" filled="true" fillcolor="#000000" stroked="false">
                <v:path arrowok="t"/>
                <v:fill type="solid"/>
              </v:shape>
            </v:group>
            <v:group style="position:absolute;left:6217;top:1114;width:10;height:20" coordorigin="6217,1114" coordsize="10,20">
              <v:shape style="position:absolute;left:6217;top:1114;width:10;height:20" coordorigin="6217,1114" coordsize="10,20" path="m6217,1133l6226,1133,6226,1114,6217,1114,6217,1133xe" filled="true" fillcolor="#000000" stroked="false">
                <v:path arrowok="t"/>
                <v:fill type="solid"/>
              </v:shape>
            </v:group>
            <v:group style="position:absolute;left:6217;top:1133;width:10;height:20" coordorigin="6217,1133" coordsize="10,20">
              <v:shape style="position:absolute;left:6217;top:1133;width:10;height:20" coordorigin="6217,1133" coordsize="10,20" path="m6217,1152l6226,1152,6226,1133,6217,1133,6217,1152xe" filled="true" fillcolor="#000000" stroked="false">
                <v:path arrowok="t"/>
                <v:fill type="solid"/>
              </v:shape>
            </v:group>
            <v:group style="position:absolute;left:6217;top:1152;width:10;height:20" coordorigin="6217,1152" coordsize="10,20">
              <v:shape style="position:absolute;left:6217;top:1152;width:10;height:20" coordorigin="6217,1152" coordsize="10,20" path="m6217,1172l6226,1172,6226,1152,6217,1152,6217,1172xe" filled="true" fillcolor="#000000" stroked="false">
                <v:path arrowok="t"/>
                <v:fill type="solid"/>
              </v:shape>
            </v:group>
            <v:group style="position:absolute;left:6217;top:1172;width:10;height:20" coordorigin="6217,1172" coordsize="10,20">
              <v:shape style="position:absolute;left:6217;top:1172;width:10;height:20" coordorigin="6217,1172" coordsize="10,20" path="m6217,1191l6226,1191,6226,1172,6217,1172,6217,1191xe" filled="true" fillcolor="#000000" stroked="false">
                <v:path arrowok="t"/>
                <v:fill type="solid"/>
              </v:shape>
            </v:group>
            <v:group style="position:absolute;left:6217;top:1191;width:10;height:20" coordorigin="6217,1191" coordsize="10,20">
              <v:shape style="position:absolute;left:6217;top:1191;width:10;height:20" coordorigin="6217,1191" coordsize="10,20" path="m6217,1210l6226,1210,6226,1191,6217,1191,6217,1210xe" filled="true" fillcolor="#000000" stroked="false">
                <v:path arrowok="t"/>
                <v:fill type="solid"/>
              </v:shape>
            </v:group>
            <v:group style="position:absolute;left:6217;top:1210;width:10;height:20" coordorigin="6217,1210" coordsize="10,20">
              <v:shape style="position:absolute;left:6217;top:1210;width:10;height:20" coordorigin="6217,1210" coordsize="10,20" path="m6217,1229l6226,1229,6226,1210,6217,1210,6217,1229xe" filled="true" fillcolor="#000000" stroked="false">
                <v:path arrowok="t"/>
                <v:fill type="solid"/>
              </v:shape>
            </v:group>
            <v:group style="position:absolute;left:6217;top:1229;width:10;height:20" coordorigin="6217,1229" coordsize="10,20">
              <v:shape style="position:absolute;left:6217;top:1229;width:10;height:20" coordorigin="6217,1229" coordsize="10,20" path="m6217,1248l6226,1248,6226,1229,6217,1229,6217,1248xe" filled="true" fillcolor="#000000" stroked="false">
                <v:path arrowok="t"/>
                <v:fill type="solid"/>
              </v:shape>
            </v:group>
            <v:group style="position:absolute;left:6217;top:1248;width:10;height:20" coordorigin="6217,1248" coordsize="10,20">
              <v:shape style="position:absolute;left:6217;top:1248;width:10;height:20" coordorigin="6217,1248" coordsize="10,20" path="m6217,1268l6226,1268,6226,1248,6217,1248,6217,1268xe" filled="true" fillcolor="#000000" stroked="false">
                <v:path arrowok="t"/>
                <v:fill type="solid"/>
              </v:shape>
            </v:group>
            <v:group style="position:absolute;left:6217;top:1268;width:10;height:20" coordorigin="6217,1268" coordsize="10,20">
              <v:shape style="position:absolute;left:6217;top:1268;width:10;height:20" coordorigin="6217,1268" coordsize="10,20" path="m6217,1287l6226,1287,6226,1268,6217,1268,6217,1287xe" filled="true" fillcolor="#000000" stroked="false">
                <v:path arrowok="t"/>
                <v:fill type="solid"/>
              </v:shape>
            </v:group>
            <v:group style="position:absolute;left:6217;top:1287;width:10;height:20" coordorigin="6217,1287" coordsize="10,20">
              <v:shape style="position:absolute;left:6217;top:1287;width:10;height:20" coordorigin="6217,1287" coordsize="10,20" path="m6217,1306l6226,1306,6226,1287,6217,1287,6217,1306xe" filled="true" fillcolor="#000000" stroked="false">
                <v:path arrowok="t"/>
                <v:fill type="solid"/>
              </v:shape>
            </v:group>
            <v:group style="position:absolute;left:6217;top:1306;width:10;height:20" coordorigin="6217,1306" coordsize="10,20">
              <v:shape style="position:absolute;left:6217;top:1306;width:10;height:20" coordorigin="6217,1306" coordsize="10,20" path="m6217,1325l6226,1325,6226,1306,6217,1306,6217,1325xe" filled="true" fillcolor="#000000" stroked="false">
                <v:path arrowok="t"/>
                <v:fill type="solid"/>
              </v:shape>
            </v:group>
            <v:group style="position:absolute;left:6217;top:1325;width:10;height:20" coordorigin="6217,1325" coordsize="10,20">
              <v:shape style="position:absolute;left:6217;top:1325;width:10;height:20" coordorigin="6217,1325" coordsize="10,20" path="m6217,1344l6226,1344,6226,1325,6217,1325,6217,1344xe" filled="true" fillcolor="#000000" stroked="false">
                <v:path arrowok="t"/>
                <v:fill type="solid"/>
              </v:shape>
            </v:group>
            <v:group style="position:absolute;left:6217;top:1344;width:10;height:20" coordorigin="6217,1344" coordsize="10,20">
              <v:shape style="position:absolute;left:6217;top:1344;width:10;height:20" coordorigin="6217,1344" coordsize="10,20" path="m6217,1364l6226,1364,6226,1344,6217,1344,6217,1364xe" filled="true" fillcolor="#000000" stroked="false">
                <v:path arrowok="t"/>
                <v:fill type="solid"/>
              </v:shape>
            </v:group>
            <v:group style="position:absolute;left:6217;top:1364;width:10;height:20" coordorigin="6217,1364" coordsize="10,20">
              <v:shape style="position:absolute;left:6217;top:1364;width:10;height:20" coordorigin="6217,1364" coordsize="10,20" path="m6217,1383l6226,1383,6226,1364,6217,1364,6217,1383xe" filled="true" fillcolor="#000000" stroked="false">
                <v:path arrowok="t"/>
                <v:fill type="solid"/>
              </v:shape>
            </v:group>
            <v:group style="position:absolute;left:6217;top:1445;width:10;height:20" coordorigin="6217,1445" coordsize="10,20">
              <v:shape style="position:absolute;left:6217;top:1445;width:10;height:20" coordorigin="6217,1445" coordsize="10,20" path="m6217,1464l6226,1464,6226,1445,6217,1445,6217,1464xe" filled="true" fillcolor="#000000" stroked="false">
                <v:path arrowok="t"/>
                <v:fill type="solid"/>
              </v:shape>
            </v:group>
            <v:group style="position:absolute;left:6217;top:1464;width:10;height:20" coordorigin="6217,1464" coordsize="10,20">
              <v:shape style="position:absolute;left:6217;top:1464;width:10;height:20" coordorigin="6217,1464" coordsize="10,20" path="m6217,1484l6226,1484,6226,1464,6217,1464,6217,1484xe" filled="true" fillcolor="#000000" stroked="false">
                <v:path arrowok="t"/>
                <v:fill type="solid"/>
              </v:shape>
            </v:group>
            <v:group style="position:absolute;left:6217;top:1484;width:10;height:20" coordorigin="6217,1484" coordsize="10,20">
              <v:shape style="position:absolute;left:6217;top:1484;width:10;height:20" coordorigin="6217,1484" coordsize="10,20" path="m6217,1503l6226,1503,6226,1484,6217,1484,6217,1503xe" filled="true" fillcolor="#000000" stroked="false">
                <v:path arrowok="t"/>
                <v:fill type="solid"/>
              </v:shape>
            </v:group>
            <v:group style="position:absolute;left:6217;top:1503;width:10;height:20" coordorigin="6217,1503" coordsize="10,20">
              <v:shape style="position:absolute;left:6217;top:1503;width:10;height:20" coordorigin="6217,1503" coordsize="10,20" path="m6217,1522l6226,1522,6226,1503,6217,1503,6217,1522xe" filled="true" fillcolor="#000000" stroked="false">
                <v:path arrowok="t"/>
                <v:fill type="solid"/>
              </v:shape>
            </v:group>
            <v:group style="position:absolute;left:6217;top:1522;width:10;height:20" coordorigin="6217,1522" coordsize="10,20">
              <v:shape style="position:absolute;left:6217;top:1522;width:10;height:20" coordorigin="6217,1522" coordsize="10,20" path="m6217,1541l6226,1541,6226,1522,6217,1522,6217,1541xe" filled="true" fillcolor="#000000" stroked="false">
                <v:path arrowok="t"/>
                <v:fill type="solid"/>
              </v:shape>
            </v:group>
            <v:group style="position:absolute;left:6217;top:1541;width:10;height:20" coordorigin="6217,1541" coordsize="10,20">
              <v:shape style="position:absolute;left:6217;top:1541;width:10;height:20" coordorigin="6217,1541" coordsize="10,20" path="m6217,1560l6226,1560,6226,1541,6217,1541,6217,1560xe" filled="true" fillcolor="#000000" stroked="false">
                <v:path arrowok="t"/>
                <v:fill type="solid"/>
              </v:shape>
            </v:group>
            <v:group style="position:absolute;left:6217;top:1560;width:10;height:20" coordorigin="6217,1560" coordsize="10,20">
              <v:shape style="position:absolute;left:6217;top:1560;width:10;height:20" coordorigin="6217,1560" coordsize="10,20" path="m6217,1580l6226,1580,6226,1560,6217,1560,6217,1580xe" filled="true" fillcolor="#000000" stroked="false">
                <v:path arrowok="t"/>
                <v:fill type="solid"/>
              </v:shape>
            </v:group>
            <v:group style="position:absolute;left:6217;top:1580;width:10;height:20" coordorigin="6217,1580" coordsize="10,20">
              <v:shape style="position:absolute;left:6217;top:1580;width:10;height:20" coordorigin="6217,1580" coordsize="10,20" path="m6217,1599l6226,1599,6226,1580,6217,1580,6217,1599xe" filled="true" fillcolor="#000000" stroked="false">
                <v:path arrowok="t"/>
                <v:fill type="solid"/>
              </v:shape>
            </v:group>
            <v:group style="position:absolute;left:6217;top:1599;width:10;height:20" coordorigin="6217,1599" coordsize="10,20">
              <v:shape style="position:absolute;left:6217;top:1599;width:10;height:20" coordorigin="6217,1599" coordsize="10,20" path="m6217,1618l6226,1618,6226,1599,6217,1599,6217,1618xe" filled="true" fillcolor="#000000" stroked="false">
                <v:path arrowok="t"/>
                <v:fill type="solid"/>
              </v:shape>
            </v:group>
            <v:group style="position:absolute;left:6217;top:1618;width:10;height:20" coordorigin="6217,1618" coordsize="10,20">
              <v:shape style="position:absolute;left:6217;top:1618;width:10;height:20" coordorigin="6217,1618" coordsize="10,20" path="m6217,1637l6226,1637,6226,1618,6217,1618,6217,1637xe" filled="true" fillcolor="#000000" stroked="false">
                <v:path arrowok="t"/>
                <v:fill type="solid"/>
              </v:shape>
            </v:group>
            <v:group style="position:absolute;left:6217;top:1637;width:10;height:20" coordorigin="6217,1637" coordsize="10,20">
              <v:shape style="position:absolute;left:6217;top:1637;width:10;height:20" coordorigin="6217,1637" coordsize="10,20" path="m6217,1656l6226,1656,6226,1637,6217,1637,6217,1656xe" filled="true" fillcolor="#000000" stroked="false">
                <v:path arrowok="t"/>
                <v:fill type="solid"/>
              </v:shape>
            </v:group>
            <v:group style="position:absolute;left:6217;top:1656;width:10;height:20" coordorigin="6217,1656" coordsize="10,20">
              <v:shape style="position:absolute;left:6217;top:1656;width:10;height:20" coordorigin="6217,1656" coordsize="10,20" path="m6217,1676l6226,1676,6226,1656,6217,1656,6217,1676xe" filled="true" fillcolor="#000000" stroked="false">
                <v:path arrowok="t"/>
                <v:fill type="solid"/>
              </v:shape>
            </v:group>
            <v:group style="position:absolute;left:6217;top:1676;width:10;height:20" coordorigin="6217,1676" coordsize="10,20">
              <v:shape style="position:absolute;left:6217;top:1676;width:10;height:20" coordorigin="6217,1676" coordsize="10,20" path="m6217,1695l6226,1695,6226,1676,6217,1676,6217,1695xe" filled="true" fillcolor="#000000" stroked="false">
                <v:path arrowok="t"/>
                <v:fill type="solid"/>
              </v:shape>
            </v:group>
            <v:group style="position:absolute;left:6217;top:1695;width:10;height:20" coordorigin="6217,1695" coordsize="10,20">
              <v:shape style="position:absolute;left:6217;top:1695;width:10;height:20" coordorigin="6217,1695" coordsize="10,20" path="m6217,1714l6226,1714,6226,1695,6217,1695,6217,1714xe" filled="true" fillcolor="#000000" stroked="false">
                <v:path arrowok="t"/>
                <v:fill type="solid"/>
              </v:shape>
            </v:group>
            <v:group style="position:absolute;left:6217;top:1714;width:10;height:20" coordorigin="6217,1714" coordsize="10,20">
              <v:shape style="position:absolute;left:6217;top:1714;width:10;height:20" coordorigin="6217,1714" coordsize="10,20" path="m6217,1733l6226,1733,6226,1714,6217,1714,6217,1733xe" filled="true" fillcolor="#000000" stroked="false">
                <v:path arrowok="t"/>
                <v:fill type="solid"/>
              </v:shape>
            </v:group>
            <v:group style="position:absolute;left:6217;top:1794;width:10;height:20" coordorigin="6217,1794" coordsize="10,20">
              <v:shape style="position:absolute;left:6217;top:1794;width:10;height:20" coordorigin="6217,1794" coordsize="10,20" path="m6217,1814l6226,1814,6226,1794,6217,1794,6217,1814xe" filled="true" fillcolor="#000000" stroked="false">
                <v:path arrowok="t"/>
                <v:fill type="solid"/>
              </v:shape>
            </v:group>
            <v:group style="position:absolute;left:6217;top:1814;width:10;height:20" coordorigin="6217,1814" coordsize="10,20">
              <v:shape style="position:absolute;left:6217;top:1814;width:10;height:20" coordorigin="6217,1814" coordsize="10,20" path="m6217,1833l6226,1833,6226,1814,6217,1814,6217,1833xe" filled="true" fillcolor="#000000" stroked="false">
                <v:path arrowok="t"/>
                <v:fill type="solid"/>
              </v:shape>
            </v:group>
            <v:group style="position:absolute;left:6217;top:1833;width:10;height:20" coordorigin="6217,1833" coordsize="10,20">
              <v:shape style="position:absolute;left:6217;top:1833;width:10;height:20" coordorigin="6217,1833" coordsize="10,20" path="m6217,1852l6226,1852,6226,1833,6217,1833,6217,1852xe" filled="true" fillcolor="#000000" stroked="false">
                <v:path arrowok="t"/>
                <v:fill type="solid"/>
              </v:shape>
            </v:group>
            <v:group style="position:absolute;left:6217;top:1852;width:10;height:20" coordorigin="6217,1852" coordsize="10,20">
              <v:shape style="position:absolute;left:6217;top:1852;width:10;height:20" coordorigin="6217,1852" coordsize="10,20" path="m6217,1872l6226,1872,6226,1852,6217,1852,6217,1872xe" filled="true" fillcolor="#000000" stroked="false">
                <v:path arrowok="t"/>
                <v:fill type="solid"/>
              </v:shape>
            </v:group>
            <v:group style="position:absolute;left:6217;top:1872;width:10;height:20" coordorigin="6217,1872" coordsize="10,20">
              <v:shape style="position:absolute;left:6217;top:1872;width:10;height:20" coordorigin="6217,1872" coordsize="10,20" path="m6217,1891l6226,1891,6226,1872,6217,1872,6217,1891xe" filled="true" fillcolor="#000000" stroked="false">
                <v:path arrowok="t"/>
                <v:fill type="solid"/>
              </v:shape>
            </v:group>
            <v:group style="position:absolute;left:6217;top:1891;width:10;height:20" coordorigin="6217,1891" coordsize="10,20">
              <v:shape style="position:absolute;left:6217;top:1891;width:10;height:20" coordorigin="6217,1891" coordsize="10,20" path="m6217,1910l6226,1910,6226,1891,6217,1891,6217,1910xe" filled="true" fillcolor="#000000" stroked="false">
                <v:path arrowok="t"/>
                <v:fill type="solid"/>
              </v:shape>
            </v:group>
            <v:group style="position:absolute;left:6217;top:1910;width:10;height:20" coordorigin="6217,1910" coordsize="10,20">
              <v:shape style="position:absolute;left:6217;top:1910;width:10;height:20" coordorigin="6217,1910" coordsize="10,20" path="m6217,1929l6226,1929,6226,1910,6217,1910,6217,1929xe" filled="true" fillcolor="#000000" stroked="false">
                <v:path arrowok="t"/>
                <v:fill type="solid"/>
              </v:shape>
            </v:group>
            <v:group style="position:absolute;left:6217;top:1929;width:10;height:20" coordorigin="6217,1929" coordsize="10,20">
              <v:shape style="position:absolute;left:6217;top:1929;width:10;height:20" coordorigin="6217,1929" coordsize="10,20" path="m6217,1948l6226,1948,6226,1929,6217,1929,6217,1948xe" filled="true" fillcolor="#000000" stroked="false">
                <v:path arrowok="t"/>
                <v:fill type="solid"/>
              </v:shape>
            </v:group>
            <v:group style="position:absolute;left:6217;top:1948;width:10;height:20" coordorigin="6217,1948" coordsize="10,20">
              <v:shape style="position:absolute;left:6217;top:1948;width:10;height:20" coordorigin="6217,1948" coordsize="10,20" path="m6217,1968l6226,1968,6226,1948,6217,1948,6217,1968xe" filled="true" fillcolor="#000000" stroked="false">
                <v:path arrowok="t"/>
                <v:fill type="solid"/>
              </v:shape>
            </v:group>
            <v:group style="position:absolute;left:6217;top:1968;width:10;height:20" coordorigin="6217,1968" coordsize="10,20">
              <v:shape style="position:absolute;left:6217;top:1968;width:10;height:20" coordorigin="6217,1968" coordsize="10,20" path="m6217,1987l6226,1987,6226,1968,6217,1968,6217,1987xe" filled="true" fillcolor="#000000" stroked="false">
                <v:path arrowok="t"/>
                <v:fill type="solid"/>
              </v:shape>
            </v:group>
            <v:group style="position:absolute;left:6217;top:1987;width:10;height:20" coordorigin="6217,1987" coordsize="10,20">
              <v:shape style="position:absolute;left:6217;top:1987;width:10;height:20" coordorigin="6217,1987" coordsize="10,20" path="m6217,2006l6226,2006,6226,1987,6217,1987,6217,2006xe" filled="true" fillcolor="#000000" stroked="false">
                <v:path arrowok="t"/>
                <v:fill type="solid"/>
              </v:shape>
            </v:group>
            <v:group style="position:absolute;left:6217;top:2006;width:10;height:20" coordorigin="6217,2006" coordsize="10,20">
              <v:shape style="position:absolute;left:6217;top:2006;width:10;height:20" coordorigin="6217,2006" coordsize="10,20" path="m6217,2025l6226,2025,6226,2006,6217,2006,6217,2025xe" filled="true" fillcolor="#000000" stroked="false">
                <v:path arrowok="t"/>
                <v:fill type="solid"/>
              </v:shape>
            </v:group>
            <v:group style="position:absolute;left:6217;top:2025;width:10;height:20" coordorigin="6217,2025" coordsize="10,20">
              <v:shape style="position:absolute;left:6217;top:2025;width:10;height:20" coordorigin="6217,2025" coordsize="10,20" path="m6217,2044l6226,2044,6226,2025,6217,2025,6217,2044xe" filled="true" fillcolor="#000000" stroked="false">
                <v:path arrowok="t"/>
                <v:fill type="solid"/>
              </v:shape>
            </v:group>
            <v:group style="position:absolute;left:6217;top:2044;width:10;height:20" coordorigin="6217,2044" coordsize="10,20">
              <v:shape style="position:absolute;left:6217;top:2044;width:10;height:20" coordorigin="6217,2044" coordsize="10,20" path="m6217,2064l6226,2064,6226,2044,6217,2044,6217,2064xe" filled="true" fillcolor="#000000" stroked="false">
                <v:path arrowok="t"/>
                <v:fill type="solid"/>
              </v:shape>
            </v:group>
            <v:group style="position:absolute;left:6217;top:2064;width:10;height:20" coordorigin="6217,2064" coordsize="10,20">
              <v:shape style="position:absolute;left:6217;top:2064;width:10;height:20" coordorigin="6217,2064" coordsize="10,20" path="m6217,2083l6226,2083,6226,2064,6217,2064,6217,2083xe" filled="true" fillcolor="#000000" stroked="false">
                <v:path arrowok="t"/>
                <v:fill type="solid"/>
              </v:shape>
            </v:group>
            <v:group style="position:absolute;left:6217;top:2145;width:10;height:20" coordorigin="6217,2145" coordsize="10,20">
              <v:shape style="position:absolute;left:6217;top:2145;width:10;height:20" coordorigin="6217,2145" coordsize="10,20" path="m6217,2164l6226,2164,6226,2145,6217,2145,6217,2164xe" filled="true" fillcolor="#000000" stroked="false">
                <v:path arrowok="t"/>
                <v:fill type="solid"/>
              </v:shape>
            </v:group>
            <v:group style="position:absolute;left:6217;top:2164;width:10;height:20" coordorigin="6217,2164" coordsize="10,20">
              <v:shape style="position:absolute;left:6217;top:2164;width:10;height:20" coordorigin="6217,2164" coordsize="10,20" path="m6217,2184l6226,2184,6226,2164,6217,2164,6217,2184xe" filled="true" fillcolor="#000000" stroked="false">
                <v:path arrowok="t"/>
                <v:fill type="solid"/>
              </v:shape>
            </v:group>
            <v:group style="position:absolute;left:6217;top:2184;width:10;height:20" coordorigin="6217,2184" coordsize="10,20">
              <v:shape style="position:absolute;left:6217;top:2184;width:10;height:20" coordorigin="6217,2184" coordsize="10,20" path="m6217,2203l6226,2203,6226,2184,6217,2184,6217,2203xe" filled="true" fillcolor="#000000" stroked="false">
                <v:path arrowok="t"/>
                <v:fill type="solid"/>
              </v:shape>
            </v:group>
            <v:group style="position:absolute;left:6217;top:2203;width:10;height:20" coordorigin="6217,2203" coordsize="10,20">
              <v:shape style="position:absolute;left:6217;top:2203;width:10;height:20" coordorigin="6217,2203" coordsize="10,20" path="m6217,2222l6226,2222,6226,2203,6217,2203,6217,2222xe" filled="true" fillcolor="#000000" stroked="false">
                <v:path arrowok="t"/>
                <v:fill type="solid"/>
              </v:shape>
            </v:group>
            <v:group style="position:absolute;left:6217;top:2222;width:10;height:20" coordorigin="6217,2222" coordsize="10,20">
              <v:shape style="position:absolute;left:6217;top:2222;width:10;height:20" coordorigin="6217,2222" coordsize="10,20" path="m6217,2241l6226,2241,6226,2222,6217,2222,6217,2241xe" filled="true" fillcolor="#000000" stroked="false">
                <v:path arrowok="t"/>
                <v:fill type="solid"/>
              </v:shape>
            </v:group>
            <v:group style="position:absolute;left:6217;top:2241;width:10;height:20" coordorigin="6217,2241" coordsize="10,20">
              <v:shape style="position:absolute;left:6217;top:2241;width:10;height:20" coordorigin="6217,2241" coordsize="10,20" path="m6217,2260l6226,2260,6226,2241,6217,2241,6217,2260xe" filled="true" fillcolor="#000000" stroked="false">
                <v:path arrowok="t"/>
                <v:fill type="solid"/>
              </v:shape>
            </v:group>
            <v:group style="position:absolute;left:6217;top:2260;width:10;height:20" coordorigin="6217,2260" coordsize="10,20">
              <v:shape style="position:absolute;left:6217;top:2260;width:10;height:20" coordorigin="6217,2260" coordsize="10,20" path="m6217,2280l6226,2280,6226,2260,6217,2260,6217,2280xe" filled="true" fillcolor="#000000" stroked="false">
                <v:path arrowok="t"/>
                <v:fill type="solid"/>
              </v:shape>
            </v:group>
            <v:group style="position:absolute;left:6217;top:2280;width:10;height:20" coordorigin="6217,2280" coordsize="10,20">
              <v:shape style="position:absolute;left:6217;top:2280;width:10;height:20" coordorigin="6217,2280" coordsize="10,20" path="m6217,2299l6226,2299,6226,2280,6217,2280,6217,2299xe" filled="true" fillcolor="#000000" stroked="false">
                <v:path arrowok="t"/>
                <v:fill type="solid"/>
              </v:shape>
            </v:group>
            <v:group style="position:absolute;left:6217;top:2299;width:10;height:20" coordorigin="6217,2299" coordsize="10,20">
              <v:shape style="position:absolute;left:6217;top:2299;width:10;height:20" coordorigin="6217,2299" coordsize="10,20" path="m6217,2318l6226,2318,6226,2299,6217,2299,6217,2318xe" filled="true" fillcolor="#000000" stroked="false">
                <v:path arrowok="t"/>
                <v:fill type="solid"/>
              </v:shape>
            </v:group>
            <v:group style="position:absolute;left:6217;top:2318;width:10;height:20" coordorigin="6217,2318" coordsize="10,20">
              <v:shape style="position:absolute;left:6217;top:2318;width:10;height:20" coordorigin="6217,2318" coordsize="10,20" path="m6217,2337l6226,2337,6226,2318,6217,2318,6217,2337xe" filled="true" fillcolor="#000000" stroked="false">
                <v:path arrowok="t"/>
                <v:fill type="solid"/>
              </v:shape>
            </v:group>
            <v:group style="position:absolute;left:6217;top:2337;width:10;height:20" coordorigin="6217,2337" coordsize="10,20">
              <v:shape style="position:absolute;left:6217;top:2337;width:10;height:20" coordorigin="6217,2337" coordsize="10,20" path="m6217,2356l6226,2356,6226,2337,6217,2337,6217,2356xe" filled="true" fillcolor="#000000" stroked="false">
                <v:path arrowok="t"/>
                <v:fill type="solid"/>
              </v:shape>
            </v:group>
            <v:group style="position:absolute;left:6217;top:2356;width:10;height:20" coordorigin="6217,2356" coordsize="10,20">
              <v:shape style="position:absolute;left:6217;top:2356;width:10;height:20" coordorigin="6217,2356" coordsize="10,20" path="m6217,2376l6226,2376,6226,2356,6217,2356,6217,2376xe" filled="true" fillcolor="#000000" stroked="false">
                <v:path arrowok="t"/>
                <v:fill type="solid"/>
              </v:shape>
            </v:group>
            <v:group style="position:absolute;left:6217;top:2376;width:10;height:20" coordorigin="6217,2376" coordsize="10,20">
              <v:shape style="position:absolute;left:6217;top:2376;width:10;height:20" coordorigin="6217,2376" coordsize="10,20" path="m6217,2395l6226,2395,6226,2376,6217,2376,6217,2395xe" filled="true" fillcolor="#000000" stroked="false">
                <v:path arrowok="t"/>
                <v:fill type="solid"/>
              </v:shape>
            </v:group>
            <v:group style="position:absolute;left:6217;top:2395;width:10;height:20" coordorigin="6217,2395" coordsize="10,20">
              <v:shape style="position:absolute;left:6217;top:2395;width:10;height:20" coordorigin="6217,2395" coordsize="10,20" path="m6217,2414l6226,2414,6226,2395,6217,2395,6217,2414xe" filled="true" fillcolor="#000000" stroked="false">
                <v:path arrowok="t"/>
                <v:fill type="solid"/>
              </v:shape>
            </v:group>
            <v:group style="position:absolute;left:6217;top:2414;width:10;height:20" coordorigin="6217,2414" coordsize="10,20">
              <v:shape style="position:absolute;left:6217;top:2414;width:10;height:20" coordorigin="6217,2414" coordsize="10,20" path="m6217,2433l6226,2433,6226,2414,6217,2414,6217,2433xe" filled="true" fillcolor="#000000" stroked="false">
                <v:path arrowok="t"/>
                <v:fill type="solid"/>
              </v:shape>
            </v:group>
            <v:group style="position:absolute;left:6217;top:2496;width:10;height:20" coordorigin="6217,2496" coordsize="10,20">
              <v:shape style="position:absolute;left:6217;top:2496;width:10;height:20" coordorigin="6217,2496" coordsize="10,20" path="m6217,2515l6226,2515,6226,2496,6217,2496,6217,2515xe" filled="true" fillcolor="#000000" stroked="false">
                <v:path arrowok="t"/>
                <v:fill type="solid"/>
              </v:shape>
            </v:group>
            <v:group style="position:absolute;left:6217;top:2515;width:10;height:20" coordorigin="6217,2515" coordsize="10,20">
              <v:shape style="position:absolute;left:6217;top:2515;width:10;height:20" coordorigin="6217,2515" coordsize="10,20" path="m6217,2534l6226,2534,6226,2515,6217,2515,6217,2534xe" filled="true" fillcolor="#000000" stroked="false">
                <v:path arrowok="t"/>
                <v:fill type="solid"/>
              </v:shape>
            </v:group>
            <v:group style="position:absolute;left:6217;top:2534;width:10;height:20" coordorigin="6217,2534" coordsize="10,20">
              <v:shape style="position:absolute;left:6217;top:2534;width:10;height:20" coordorigin="6217,2534" coordsize="10,20" path="m6217,2553l6226,2553,6226,2534,6217,2534,6217,2553xe" filled="true" fillcolor="#000000" stroked="false">
                <v:path arrowok="t"/>
                <v:fill type="solid"/>
              </v:shape>
            </v:group>
            <v:group style="position:absolute;left:6217;top:2553;width:10;height:20" coordorigin="6217,2553" coordsize="10,20">
              <v:shape style="position:absolute;left:6217;top:2553;width:10;height:20" coordorigin="6217,2553" coordsize="10,20" path="m6217,2572l6226,2572,6226,2553,6217,2553,6217,2572xe" filled="true" fillcolor="#000000" stroked="false">
                <v:path arrowok="t"/>
                <v:fill type="solid"/>
              </v:shape>
            </v:group>
            <v:group style="position:absolute;left:6217;top:2572;width:10;height:20" coordorigin="6217,2572" coordsize="10,20">
              <v:shape style="position:absolute;left:6217;top:2572;width:10;height:20" coordorigin="6217,2572" coordsize="10,20" path="m6217,2592l6226,2592,6226,2572,6217,2572,6217,2592xe" filled="true" fillcolor="#000000" stroked="false">
                <v:path arrowok="t"/>
                <v:fill type="solid"/>
              </v:shape>
            </v:group>
            <v:group style="position:absolute;left:6217;top:2592;width:10;height:20" coordorigin="6217,2592" coordsize="10,20">
              <v:shape style="position:absolute;left:6217;top:2592;width:10;height:20" coordorigin="6217,2592" coordsize="10,20" path="m6217,2611l6226,2611,6226,2592,6217,2592,6217,2611xe" filled="true" fillcolor="#000000" stroked="false">
                <v:path arrowok="t"/>
                <v:fill type="solid"/>
              </v:shape>
            </v:group>
            <v:group style="position:absolute;left:6217;top:2611;width:10;height:20" coordorigin="6217,2611" coordsize="10,20">
              <v:shape style="position:absolute;left:6217;top:2611;width:10;height:20" coordorigin="6217,2611" coordsize="10,20" path="m6217,2630l6226,2630,6226,2611,6217,2611,6217,2630xe" filled="true" fillcolor="#000000" stroked="false">
                <v:path arrowok="t"/>
                <v:fill type="solid"/>
              </v:shape>
            </v:group>
            <v:group style="position:absolute;left:6217;top:2630;width:10;height:20" coordorigin="6217,2630" coordsize="10,20">
              <v:shape style="position:absolute;left:6217;top:2630;width:10;height:20" coordorigin="6217,2630" coordsize="10,20" path="m6217,2649l6226,2649,6226,2630,6217,2630,6217,2649xe" filled="true" fillcolor="#000000" stroked="false">
                <v:path arrowok="t"/>
                <v:fill type="solid"/>
              </v:shape>
            </v:group>
            <v:group style="position:absolute;left:6217;top:2649;width:10;height:20" coordorigin="6217,2649" coordsize="10,20">
              <v:shape style="position:absolute;left:6217;top:2649;width:10;height:20" coordorigin="6217,2649" coordsize="10,20" path="m6217,2668l6226,2668,6226,2649,6217,2649,6217,2668xe" filled="true" fillcolor="#000000" stroked="false">
                <v:path arrowok="t"/>
                <v:fill type="solid"/>
              </v:shape>
            </v:group>
            <v:group style="position:absolute;left:6217;top:2668;width:10;height:20" coordorigin="6217,2668" coordsize="10,20">
              <v:shape style="position:absolute;left:6217;top:2668;width:10;height:20" coordorigin="6217,2668" coordsize="10,20" path="m6217,2688l6226,2688,6226,2668,6217,2668,6217,2688xe" filled="true" fillcolor="#000000" stroked="false">
                <v:path arrowok="t"/>
                <v:fill type="solid"/>
              </v:shape>
            </v:group>
            <v:group style="position:absolute;left:6217;top:2688;width:10;height:20" coordorigin="6217,2688" coordsize="10,20">
              <v:shape style="position:absolute;left:6217;top:2688;width:10;height:20" coordorigin="6217,2688" coordsize="10,20" path="m6217,2707l6226,2707,6226,2688,6217,2688,6217,2707xe" filled="true" fillcolor="#000000" stroked="false">
                <v:path arrowok="t"/>
                <v:fill type="solid"/>
              </v:shape>
            </v:group>
            <v:group style="position:absolute;left:6217;top:2707;width:10;height:20" coordorigin="6217,2707" coordsize="10,20">
              <v:shape style="position:absolute;left:6217;top:2707;width:10;height:20" coordorigin="6217,2707" coordsize="10,20" path="m6217,2726l6226,2726,6226,2707,6217,2707,6217,2726xe" filled="true" fillcolor="#000000" stroked="false">
                <v:path arrowok="t"/>
                <v:fill type="solid"/>
              </v:shape>
            </v:group>
            <v:group style="position:absolute;left:6217;top:2726;width:10;height:20" coordorigin="6217,2726" coordsize="10,20">
              <v:shape style="position:absolute;left:6217;top:2726;width:10;height:20" coordorigin="6217,2726" coordsize="10,20" path="m6217,2745l6226,2745,6226,2726,6217,2726,6217,2745xe" filled="true" fillcolor="#000000" stroked="false">
                <v:path arrowok="t"/>
                <v:fill type="solid"/>
              </v:shape>
            </v:group>
            <v:group style="position:absolute;left:6217;top:2745;width:10;height:20" coordorigin="6217,2745" coordsize="10,20">
              <v:shape style="position:absolute;left:6217;top:2745;width:10;height:20" coordorigin="6217,2745" coordsize="10,20" path="m6217,2764l6226,2764,6226,2745,6217,2745,6217,2764xe" filled="true" fillcolor="#000000" stroked="false">
                <v:path arrowok="t"/>
                <v:fill type="solid"/>
              </v:shape>
            </v:group>
            <v:group style="position:absolute;left:6217;top:2764;width:10;height:20" coordorigin="6217,2764" coordsize="10,20">
              <v:shape style="position:absolute;left:6217;top:2764;width:10;height:20" coordorigin="6217,2764" coordsize="10,20" path="m6217,2784l6226,2784,6226,2764,6217,2764,6217,2784xe" filled="true" fillcolor="#000000" stroked="false">
                <v:path arrowok="t"/>
                <v:fill type="solid"/>
              </v:shape>
            </v:group>
            <v:group style="position:absolute;left:6217;top:2845;width:10;height:20" coordorigin="6217,2845" coordsize="10,20">
              <v:shape style="position:absolute;left:6217;top:2845;width:10;height:20" coordorigin="6217,2845" coordsize="10,20" path="m6217,2864l6226,2864,6226,2845,6217,2845,6217,2864xe" filled="true" fillcolor="#000000" stroked="false">
                <v:path arrowok="t"/>
                <v:fill type="solid"/>
              </v:shape>
            </v:group>
            <v:group style="position:absolute;left:6217;top:2864;width:10;height:20" coordorigin="6217,2864" coordsize="10,20">
              <v:shape style="position:absolute;left:6217;top:2864;width:10;height:20" coordorigin="6217,2864" coordsize="10,20" path="m6217,2883l6226,2883,6226,2864,6217,2864,6217,2883xe" filled="true" fillcolor="#000000" stroked="false">
                <v:path arrowok="t"/>
                <v:fill type="solid"/>
              </v:shape>
            </v:group>
            <v:group style="position:absolute;left:6217;top:2883;width:10;height:20" coordorigin="6217,2883" coordsize="10,20">
              <v:shape style="position:absolute;left:6217;top:2883;width:10;height:20" coordorigin="6217,2883" coordsize="10,20" path="m6217,2902l6226,2902,6226,2883,6217,2883,6217,2902xe" filled="true" fillcolor="#000000" stroked="false">
                <v:path arrowok="t"/>
                <v:fill type="solid"/>
              </v:shape>
            </v:group>
            <v:group style="position:absolute;left:6217;top:2902;width:10;height:20" coordorigin="6217,2902" coordsize="10,20">
              <v:shape style="position:absolute;left:6217;top:2902;width:10;height:20" coordorigin="6217,2902" coordsize="10,20" path="m6217,2922l6226,2922,6226,2902,6217,2902,6217,2922xe" filled="true" fillcolor="#000000" stroked="false">
                <v:path arrowok="t"/>
                <v:fill type="solid"/>
              </v:shape>
            </v:group>
            <v:group style="position:absolute;left:6217;top:2922;width:10;height:20" coordorigin="6217,2922" coordsize="10,20">
              <v:shape style="position:absolute;left:6217;top:2922;width:10;height:20" coordorigin="6217,2922" coordsize="10,20" path="m6217,2941l6226,2941,6226,2922,6217,2922,6217,2941xe" filled="true" fillcolor="#000000" stroked="false">
                <v:path arrowok="t"/>
                <v:fill type="solid"/>
              </v:shape>
            </v:group>
            <v:group style="position:absolute;left:6217;top:2941;width:10;height:20" coordorigin="6217,2941" coordsize="10,20">
              <v:shape style="position:absolute;left:6217;top:2941;width:10;height:20" coordorigin="6217,2941" coordsize="10,20" path="m6217,2960l6226,2960,6226,2941,6217,2941,6217,2960xe" filled="true" fillcolor="#000000" stroked="false">
                <v:path arrowok="t"/>
                <v:fill type="solid"/>
              </v:shape>
            </v:group>
            <v:group style="position:absolute;left:6217;top:2960;width:10;height:20" coordorigin="6217,2960" coordsize="10,20">
              <v:shape style="position:absolute;left:6217;top:2960;width:10;height:20" coordorigin="6217,2960" coordsize="10,20" path="m6217,2979l6226,2979,6226,2960,6217,2960,6217,2979xe" filled="true" fillcolor="#000000" stroked="false">
                <v:path arrowok="t"/>
                <v:fill type="solid"/>
              </v:shape>
            </v:group>
            <v:group style="position:absolute;left:6217;top:2979;width:10;height:20" coordorigin="6217,2979" coordsize="10,20">
              <v:shape style="position:absolute;left:6217;top:2979;width:10;height:20" coordorigin="6217,2979" coordsize="10,20" path="m6217,2998l6226,2998,6226,2979,6217,2979,6217,2998xe" filled="true" fillcolor="#000000" stroked="false">
                <v:path arrowok="t"/>
                <v:fill type="solid"/>
              </v:shape>
            </v:group>
            <v:group style="position:absolute;left:6217;top:2998;width:10;height:20" coordorigin="6217,2998" coordsize="10,20">
              <v:shape style="position:absolute;left:6217;top:2998;width:10;height:20" coordorigin="6217,2998" coordsize="10,20" path="m6217,3018l6226,3018,6226,2998,6217,2998,6217,3018xe" filled="true" fillcolor="#000000" stroked="false">
                <v:path arrowok="t"/>
                <v:fill type="solid"/>
              </v:shape>
            </v:group>
            <v:group style="position:absolute;left:6217;top:3018;width:10;height:20" coordorigin="6217,3018" coordsize="10,20">
              <v:shape style="position:absolute;left:6217;top:3018;width:10;height:20" coordorigin="6217,3018" coordsize="10,20" path="m6217,3037l6226,3037,6226,3018,6217,3018,6217,3037xe" filled="true" fillcolor="#000000" stroked="false">
                <v:path arrowok="t"/>
                <v:fill type="solid"/>
              </v:shape>
            </v:group>
            <v:group style="position:absolute;left:6217;top:3037;width:10;height:20" coordorigin="6217,3037" coordsize="10,20">
              <v:shape style="position:absolute;left:6217;top:3037;width:10;height:20" coordorigin="6217,3037" coordsize="10,20" path="m6217,3056l6226,3056,6226,3037,6217,3037,6217,3056xe" filled="true" fillcolor="#000000" stroked="false">
                <v:path arrowok="t"/>
                <v:fill type="solid"/>
              </v:shape>
            </v:group>
            <v:group style="position:absolute;left:6217;top:3056;width:10;height:20" coordorigin="6217,3056" coordsize="10,20">
              <v:shape style="position:absolute;left:6217;top:3056;width:10;height:20" coordorigin="6217,3056" coordsize="10,20" path="m6217,3075l6226,3075,6226,3056,6217,3056,6217,3075xe" filled="true" fillcolor="#000000" stroked="false">
                <v:path arrowok="t"/>
                <v:fill type="solid"/>
              </v:shape>
            </v:group>
            <v:group style="position:absolute;left:6217;top:3075;width:10;height:20" coordorigin="6217,3075" coordsize="10,20">
              <v:shape style="position:absolute;left:6217;top:3075;width:10;height:20" coordorigin="6217,3075" coordsize="10,20" path="m6217,3094l6226,3094,6226,3075,6217,3075,6217,3094xe" filled="true" fillcolor="#000000" stroked="false">
                <v:path arrowok="t"/>
                <v:fill type="solid"/>
              </v:shape>
            </v:group>
            <v:group style="position:absolute;left:6217;top:3094;width:10;height:20" coordorigin="6217,3094" coordsize="10,20">
              <v:shape style="position:absolute;left:6217;top:3094;width:10;height:20" coordorigin="6217,3094" coordsize="10,20" path="m6217,3114l6226,3114,6226,3094,6217,3094,6217,3114xe" filled="true" fillcolor="#000000" stroked="false">
                <v:path arrowok="t"/>
                <v:fill type="solid"/>
              </v:shape>
            </v:group>
            <v:group style="position:absolute;left:6217;top:3114;width:10;height:20" coordorigin="6217,3114" coordsize="10,20">
              <v:shape style="position:absolute;left:6217;top:3114;width:10;height:20" coordorigin="6217,3114" coordsize="10,20" path="m6217,3133l6226,3133,6226,3114,6217,3114,6217,3133xe" filled="true" fillcolor="#000000" stroked="false">
                <v:path arrowok="t"/>
                <v:fill type="solid"/>
              </v:shape>
            </v:group>
            <v:group style="position:absolute;left:6217;top:3133;width:10;height:20" coordorigin="6217,3133" coordsize="10,20">
              <v:shape style="position:absolute;left:6217;top:3133;width:10;height:20" coordorigin="6217,3133" coordsize="10,20" path="m6217,3152l6226,3152,6226,3133,6217,3133,6217,3152xe" filled="true" fillcolor="#000000" stroked="false">
                <v:path arrowok="t"/>
                <v:fill type="solid"/>
              </v:shape>
            </v:group>
            <w10:wrap type="none"/>
          </v:group>
        </w:pict>
      </w:r>
      <w:r>
        <w:rPr>
          <w:rFonts w:ascii="宋体" w:hAnsi="宋体" w:cs="宋体" w:eastAsia="宋体" w:hint="default"/>
          <w:color w:val="212121"/>
        </w:rPr>
        <w:t>4</w:t>
      </w:r>
      <w:r>
        <w:rPr>
          <w:color w:val="212121"/>
        </w:rPr>
        <w:t>、</w:t>
      </w:r>
      <w:r>
        <w:rPr/>
        <w:t>未确认递延所得税资产的可抵扣亏损将于以下年度到期</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878"/>
        <w:gridCol w:w="4777"/>
      </w:tblGrid>
      <w:tr>
        <w:trPr>
          <w:trHeight w:val="359" w:hRule="exact"/>
        </w:trPr>
        <w:tc>
          <w:tcPr>
            <w:tcW w:w="4878"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239"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4777"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22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30,746,180.79</w:t>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6,421,700.24</w:t>
            </w:r>
          </w:p>
        </w:tc>
      </w:tr>
      <w:tr>
        <w:trPr>
          <w:trHeight w:val="349"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11,058,834.95</w:t>
            </w:r>
          </w:p>
        </w:tc>
      </w:tr>
      <w:tr>
        <w:trPr>
          <w:trHeight w:val="351"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24,233,757.83</w:t>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24,531,346.60</w:t>
            </w:r>
          </w:p>
        </w:tc>
      </w:tr>
      <w:tr>
        <w:trPr>
          <w:trHeight w:val="349"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
        </w:tc>
      </w:tr>
      <w:tr>
        <w:trPr>
          <w:trHeight w:val="361" w:hRule="exact"/>
        </w:trPr>
        <w:tc>
          <w:tcPr>
            <w:tcW w:w="487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12" w:space="0" w:color="000000"/>
              <w:right w:val="nil" w:sz="6" w:space="0" w:color="auto"/>
            </w:tcBorders>
          </w:tcPr>
          <w:p>
            <w:pPr/>
          </w:p>
        </w:tc>
      </w:tr>
    </w:tbl>
    <w:p>
      <w:pPr>
        <w:spacing w:after="0"/>
        <w:sectPr>
          <w:pgSz w:w="11910" w:h="16840"/>
          <w:pgMar w:header="877" w:footer="979" w:top="1060" w:bottom="1160" w:left="980" w:right="0"/>
        </w:sectPr>
      </w:pPr>
    </w:p>
    <w:p>
      <w:pPr>
        <w:spacing w:line="240" w:lineRule="auto" w:before="4"/>
        <w:rPr>
          <w:rFonts w:ascii="宋体" w:hAnsi="宋体" w:cs="宋体" w:eastAsia="宋体" w:hint="default"/>
          <w:b/>
          <w:bCs/>
          <w:sz w:val="2"/>
          <w:szCs w:val="2"/>
        </w:rPr>
      </w:pPr>
      <w:r>
        <w:rPr/>
        <w:pict>
          <v:group style="position:absolute;margin-left:55.200001pt;margin-top:55.619984pt;width:485pt;height:.1pt;mso-position-horizontal-relative:page;mso-position-vertical-relative:page;z-index:-11458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4878"/>
        <w:gridCol w:w="4777"/>
      </w:tblGrid>
      <w:tr>
        <w:trPr>
          <w:trHeight w:val="702" w:hRule="exact"/>
        </w:trPr>
        <w:tc>
          <w:tcPr>
            <w:tcW w:w="4878"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right="2136"/>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4777"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22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6,780,028.51</w:t>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4,461,508.16</w:t>
            </w:r>
          </w:p>
        </w:tc>
      </w:tr>
      <w:tr>
        <w:trPr>
          <w:trHeight w:val="350" w:hRule="exact"/>
        </w:trPr>
        <w:tc>
          <w:tcPr>
            <w:tcW w:w="48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77" w:type="dxa"/>
            <w:tcBorders>
              <w:top w:val="single" w:sz="8" w:space="0" w:color="000000"/>
              <w:left w:val="nil" w:sz="6" w:space="0" w:color="auto"/>
              <w:bottom w:val="single" w:sz="8" w:space="0" w:color="000000"/>
              <w:right w:val="nil" w:sz="6" w:space="0" w:color="auto"/>
            </w:tcBorders>
          </w:tcPr>
          <w:p>
            <w:pPr/>
          </w:p>
        </w:tc>
      </w:tr>
      <w:tr>
        <w:trPr>
          <w:trHeight w:val="361" w:hRule="exact"/>
        </w:trPr>
        <w:tc>
          <w:tcPr>
            <w:tcW w:w="4878"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13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777" w:type="dxa"/>
            <w:tcBorders>
              <w:top w:val="single" w:sz="8" w:space="0" w:color="000000"/>
              <w:left w:val="nil" w:sz="6" w:space="0" w:color="auto"/>
              <w:bottom w:val="single" w:sz="12"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b/>
                <w:spacing w:val="-1"/>
                <w:sz w:val="18"/>
              </w:rPr>
              <w:t>108,233,357.08</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310.839996pt;margin-top:-95.266296pt;width:.5pt;height:85.35pt;mso-position-horizontal-relative:page;mso-position-vertical-relative:paragraph;z-index:-1145776" coordorigin="6217,-1905" coordsize="10,1707">
            <v:group style="position:absolute;left:6217;top:-1905;width:10;height:20" coordorigin="6217,-1905" coordsize="10,20">
              <v:shape style="position:absolute;left:6217;top:-1905;width:10;height:20" coordorigin="6217,-1905" coordsize="10,20" path="m6217,-1886l6226,-1886,6226,-1905,6217,-1905,6217,-1886xe" filled="true" fillcolor="#000000" stroked="false">
                <v:path arrowok="t"/>
                <v:fill type="solid"/>
              </v:shape>
            </v:group>
            <v:group style="position:absolute;left:6217;top:-1886;width:10;height:20" coordorigin="6217,-1886" coordsize="10,20">
              <v:shape style="position:absolute;left:6217;top:-1886;width:10;height:20" coordorigin="6217,-1886" coordsize="10,20" path="m6217,-1867l6226,-1867,6226,-1886,6217,-1886,6217,-1867xe" filled="true" fillcolor="#000000" stroked="false">
                <v:path arrowok="t"/>
                <v:fill type="solid"/>
              </v:shape>
            </v:group>
            <v:group style="position:absolute;left:6217;top:-1867;width:10;height:20" coordorigin="6217,-1867" coordsize="10,20">
              <v:shape style="position:absolute;left:6217;top:-1867;width:10;height:20" coordorigin="6217,-1867" coordsize="10,20" path="m6217,-1848l6226,-1848,6226,-1867,6217,-1867,6217,-1848xe" filled="true" fillcolor="#000000" stroked="false">
                <v:path arrowok="t"/>
                <v:fill type="solid"/>
              </v:shape>
            </v:group>
            <v:group style="position:absolute;left:6217;top:-1848;width:10;height:20" coordorigin="6217,-1848" coordsize="10,20">
              <v:shape style="position:absolute;left:6217;top:-1848;width:10;height:20" coordorigin="6217,-1848" coordsize="10,20" path="m6217,-1829l6226,-1829,6226,-1848,6217,-1848,6217,-1829xe" filled="true" fillcolor="#000000" stroked="false">
                <v:path arrowok="t"/>
                <v:fill type="solid"/>
              </v:shape>
            </v:group>
            <v:group style="position:absolute;left:6217;top:-1829;width:10;height:20" coordorigin="6217,-1829" coordsize="10,20">
              <v:shape style="position:absolute;left:6217;top:-1829;width:10;height:20" coordorigin="6217,-1829" coordsize="10,20" path="m6217,-1809l6226,-1809,6226,-1829,6217,-1829,6217,-1809xe" filled="true" fillcolor="#000000" stroked="false">
                <v:path arrowok="t"/>
                <v:fill type="solid"/>
              </v:shape>
            </v:group>
            <v:group style="position:absolute;left:6217;top:-1809;width:10;height:20" coordorigin="6217,-1809" coordsize="10,20">
              <v:shape style="position:absolute;left:6217;top:-1809;width:10;height:20" coordorigin="6217,-1809" coordsize="10,20" path="m6217,-1790l6226,-1790,6226,-1809,6217,-1809,6217,-1790xe" filled="true" fillcolor="#000000" stroked="false">
                <v:path arrowok="t"/>
                <v:fill type="solid"/>
              </v:shape>
            </v:group>
            <v:group style="position:absolute;left:6217;top:-1790;width:10;height:20" coordorigin="6217,-1790" coordsize="10,20">
              <v:shape style="position:absolute;left:6217;top:-1790;width:10;height:20" coordorigin="6217,-1790" coordsize="10,20" path="m6217,-1771l6226,-1771,6226,-1790,6217,-1790,6217,-1771xe" filled="true" fillcolor="#000000" stroked="false">
                <v:path arrowok="t"/>
                <v:fill type="solid"/>
              </v:shape>
            </v:group>
            <v:group style="position:absolute;left:6217;top:-1771;width:10;height:20" coordorigin="6217,-1771" coordsize="10,20">
              <v:shape style="position:absolute;left:6217;top:-1771;width:10;height:20" coordorigin="6217,-1771" coordsize="10,20" path="m6217,-1752l6226,-1752,6226,-1771,6217,-1771,6217,-1752xe" filled="true" fillcolor="#000000" stroked="false">
                <v:path arrowok="t"/>
                <v:fill type="solid"/>
              </v:shape>
            </v:group>
            <v:group style="position:absolute;left:6217;top:-1752;width:10;height:20" coordorigin="6217,-1752" coordsize="10,20">
              <v:shape style="position:absolute;left:6217;top:-1752;width:10;height:20" coordorigin="6217,-1752" coordsize="10,20" path="m6217,-1733l6226,-1733,6226,-1752,6217,-1752,6217,-1733xe" filled="true" fillcolor="#000000" stroked="false">
                <v:path arrowok="t"/>
                <v:fill type="solid"/>
              </v:shape>
            </v:group>
            <v:group style="position:absolute;left:6217;top:-1733;width:10;height:20" coordorigin="6217,-1733" coordsize="10,20">
              <v:shape style="position:absolute;left:6217;top:-1733;width:10;height:20" coordorigin="6217,-1733" coordsize="10,20" path="m6217,-1713l6226,-1713,6226,-1733,6217,-1733,6217,-1713xe" filled="true" fillcolor="#000000" stroked="false">
                <v:path arrowok="t"/>
                <v:fill type="solid"/>
              </v:shape>
            </v:group>
            <v:group style="position:absolute;left:6217;top:-1713;width:10;height:20" coordorigin="6217,-1713" coordsize="10,20">
              <v:shape style="position:absolute;left:6217;top:-1713;width:10;height:20" coordorigin="6217,-1713" coordsize="10,20" path="m6217,-1694l6226,-1694,6226,-1713,6217,-1713,6217,-1694xe" filled="true" fillcolor="#000000" stroked="false">
                <v:path arrowok="t"/>
                <v:fill type="solid"/>
              </v:shape>
            </v:group>
            <v:group style="position:absolute;left:6217;top:-1694;width:10;height:20" coordorigin="6217,-1694" coordsize="10,20">
              <v:shape style="position:absolute;left:6217;top:-1694;width:10;height:20" coordorigin="6217,-1694" coordsize="10,20" path="m6217,-1675l6226,-1675,6226,-1694,6217,-1694,6217,-1675xe" filled="true" fillcolor="#000000" stroked="false">
                <v:path arrowok="t"/>
                <v:fill type="solid"/>
              </v:shape>
            </v:group>
            <v:group style="position:absolute;left:6217;top:-1675;width:10;height:20" coordorigin="6217,-1675" coordsize="10,20">
              <v:shape style="position:absolute;left:6217;top:-1675;width:10;height:20" coordorigin="6217,-1675" coordsize="10,20" path="m6217,-1656l6226,-1656,6226,-1675,6217,-1675,6217,-1656xe" filled="true" fillcolor="#000000" stroked="false">
                <v:path arrowok="t"/>
                <v:fill type="solid"/>
              </v:shape>
            </v:group>
            <v:group style="position:absolute;left:6217;top:-1656;width:10;height:20" coordorigin="6217,-1656" coordsize="10,20">
              <v:shape style="position:absolute;left:6217;top:-1656;width:10;height:20" coordorigin="6217,-1656" coordsize="10,20" path="m6217,-1637l6226,-1637,6226,-1656,6217,-1656,6217,-1637xe" filled="true" fillcolor="#000000" stroked="false">
                <v:path arrowok="t"/>
                <v:fill type="solid"/>
              </v:shape>
            </v:group>
            <v:group style="position:absolute;left:6217;top:-1637;width:10;height:20" coordorigin="6217,-1637" coordsize="10,20">
              <v:shape style="position:absolute;left:6217;top:-1637;width:10;height:20" coordorigin="6217,-1637" coordsize="10,20" path="m6217,-1617l6226,-1617,6226,-1637,6217,-1637,6217,-1617xe" filled="true" fillcolor="#000000" stroked="false">
                <v:path arrowok="t"/>
                <v:fill type="solid"/>
              </v:shape>
              <v:shape style="position:absolute;left:6217;top:-1598;width:10;height:13" type="#_x0000_t75" stroked="false">
                <v:imagedata r:id="rId376" o:title=""/>
              </v:shape>
            </v:group>
            <v:group style="position:absolute;left:6217;top:-1556;width:10;height:20" coordorigin="6217,-1556" coordsize="10,20">
              <v:shape style="position:absolute;left:6217;top:-1556;width:10;height:20" coordorigin="6217,-1556" coordsize="10,20" path="m6217,-1537l6226,-1537,6226,-1556,6217,-1556,6217,-1537xe" filled="true" fillcolor="#000000" stroked="false">
                <v:path arrowok="t"/>
                <v:fill type="solid"/>
              </v:shape>
            </v:group>
            <v:group style="position:absolute;left:6217;top:-1537;width:10;height:20" coordorigin="6217,-1537" coordsize="10,20">
              <v:shape style="position:absolute;left:6217;top:-1537;width:10;height:20" coordorigin="6217,-1537" coordsize="10,20" path="m6217,-1518l6226,-1518,6226,-1537,6217,-1537,6217,-1518xe" filled="true" fillcolor="#000000" stroked="false">
                <v:path arrowok="t"/>
                <v:fill type="solid"/>
              </v:shape>
            </v:group>
            <v:group style="position:absolute;left:6217;top:-1518;width:10;height:20" coordorigin="6217,-1518" coordsize="10,20">
              <v:shape style="position:absolute;left:6217;top:-1518;width:10;height:20" coordorigin="6217,-1518" coordsize="10,20" path="m6217,-1499l6226,-1499,6226,-1518,6217,-1518,6217,-1499xe" filled="true" fillcolor="#000000" stroked="false">
                <v:path arrowok="t"/>
                <v:fill type="solid"/>
              </v:shape>
            </v:group>
            <v:group style="position:absolute;left:6217;top:-1499;width:10;height:20" coordorigin="6217,-1499" coordsize="10,20">
              <v:shape style="position:absolute;left:6217;top:-1499;width:10;height:20" coordorigin="6217,-1499" coordsize="10,20" path="m6217,-1479l6226,-1479,6226,-1499,6217,-1499,6217,-1479xe" filled="true" fillcolor="#000000" stroked="false">
                <v:path arrowok="t"/>
                <v:fill type="solid"/>
              </v:shape>
            </v:group>
            <v:group style="position:absolute;left:6217;top:-1479;width:10;height:20" coordorigin="6217,-1479" coordsize="10,20">
              <v:shape style="position:absolute;left:6217;top:-1479;width:10;height:20" coordorigin="6217,-1479" coordsize="10,20" path="m6217,-1460l6226,-1460,6226,-1479,6217,-1479,6217,-1460xe" filled="true" fillcolor="#000000" stroked="false">
                <v:path arrowok="t"/>
                <v:fill type="solid"/>
              </v:shape>
            </v:group>
            <v:group style="position:absolute;left:6217;top:-1460;width:10;height:20" coordorigin="6217,-1460" coordsize="10,20">
              <v:shape style="position:absolute;left:6217;top:-1460;width:10;height:20" coordorigin="6217,-1460" coordsize="10,20" path="m6217,-1441l6226,-1441,6226,-1460,6217,-1460,6217,-1441xe" filled="true" fillcolor="#000000" stroked="false">
                <v:path arrowok="t"/>
                <v:fill type="solid"/>
              </v:shape>
            </v:group>
            <v:group style="position:absolute;left:6217;top:-1441;width:10;height:20" coordorigin="6217,-1441" coordsize="10,20">
              <v:shape style="position:absolute;left:6217;top:-1441;width:10;height:20" coordorigin="6217,-1441" coordsize="10,20" path="m6217,-1422l6226,-1422,6226,-1441,6217,-1441,6217,-1422xe" filled="true" fillcolor="#000000" stroked="false">
                <v:path arrowok="t"/>
                <v:fill type="solid"/>
              </v:shape>
            </v:group>
            <v:group style="position:absolute;left:6217;top:-1422;width:10;height:20" coordorigin="6217,-1422" coordsize="10,20">
              <v:shape style="position:absolute;left:6217;top:-1422;width:10;height:20" coordorigin="6217,-1422" coordsize="10,20" path="m6217,-1403l6226,-1403,6226,-1422,6217,-1422,6217,-1403xe" filled="true" fillcolor="#000000" stroked="false">
                <v:path arrowok="t"/>
                <v:fill type="solid"/>
              </v:shape>
            </v:group>
            <v:group style="position:absolute;left:6217;top:-1403;width:10;height:20" coordorigin="6217,-1403" coordsize="10,20">
              <v:shape style="position:absolute;left:6217;top:-1403;width:10;height:20" coordorigin="6217,-1403" coordsize="10,20" path="m6217,-1383l6226,-1383,6226,-1403,6217,-1403,6217,-1383xe" filled="true" fillcolor="#000000" stroked="false">
                <v:path arrowok="t"/>
                <v:fill type="solid"/>
              </v:shape>
            </v:group>
            <v:group style="position:absolute;left:6217;top:-1383;width:10;height:20" coordorigin="6217,-1383" coordsize="10,20">
              <v:shape style="position:absolute;left:6217;top:-1383;width:10;height:20" coordorigin="6217,-1383" coordsize="10,20" path="m6217,-1364l6226,-1364,6226,-1383,6217,-1383,6217,-1364xe" filled="true" fillcolor="#000000" stroked="false">
                <v:path arrowok="t"/>
                <v:fill type="solid"/>
              </v:shape>
            </v:group>
            <v:group style="position:absolute;left:6217;top:-1364;width:10;height:20" coordorigin="6217,-1364" coordsize="10,20">
              <v:shape style="position:absolute;left:6217;top:-1364;width:10;height:20" coordorigin="6217,-1364" coordsize="10,20" path="m6217,-1345l6226,-1345,6226,-1364,6217,-1364,6217,-1345xe" filled="true" fillcolor="#000000" stroked="false">
                <v:path arrowok="t"/>
                <v:fill type="solid"/>
              </v:shape>
            </v:group>
            <v:group style="position:absolute;left:6217;top:-1345;width:10;height:20" coordorigin="6217,-1345" coordsize="10,20">
              <v:shape style="position:absolute;left:6217;top:-1345;width:10;height:20" coordorigin="6217,-1345" coordsize="10,20" path="m6217,-1326l6226,-1326,6226,-1345,6217,-1345,6217,-1326xe" filled="true" fillcolor="#000000" stroked="false">
                <v:path arrowok="t"/>
                <v:fill type="solid"/>
              </v:shape>
            </v:group>
            <v:group style="position:absolute;left:6217;top:-1326;width:10;height:20" coordorigin="6217,-1326" coordsize="10,20">
              <v:shape style="position:absolute;left:6217;top:-1326;width:10;height:20" coordorigin="6217,-1326" coordsize="10,20" path="m6217,-1307l6226,-1307,6226,-1326,6217,-1326,6217,-1307xe" filled="true" fillcolor="#000000" stroked="false">
                <v:path arrowok="t"/>
                <v:fill type="solid"/>
              </v:shape>
            </v:group>
            <v:group style="position:absolute;left:6217;top:-1307;width:10;height:20" coordorigin="6217,-1307" coordsize="10,20">
              <v:shape style="position:absolute;left:6217;top:-1307;width:10;height:20" coordorigin="6217,-1307" coordsize="10,20" path="m6217,-1287l6226,-1287,6226,-1307,6217,-1307,6217,-1287xe" filled="true" fillcolor="#000000" stroked="false">
                <v:path arrowok="t"/>
                <v:fill type="solid"/>
              </v:shape>
            </v:group>
            <v:group style="position:absolute;left:6217;top:-1287;width:10;height:20" coordorigin="6217,-1287" coordsize="10,20">
              <v:shape style="position:absolute;left:6217;top:-1287;width:10;height:20" coordorigin="6217,-1287" coordsize="10,20" path="m6217,-1268l6226,-1268,6226,-1287,6217,-1287,6217,-1268xe" filled="true" fillcolor="#000000" stroked="false">
                <v:path arrowok="t"/>
                <v:fill type="solid"/>
              </v:shape>
            </v:group>
            <v:group style="position:absolute;left:6217;top:-1206;width:10;height:20" coordorigin="6217,-1206" coordsize="10,20">
              <v:shape style="position:absolute;left:6217;top:-1206;width:10;height:20" coordorigin="6217,-1206" coordsize="10,20" path="m6217,-1187l6226,-1187,6226,-1206,6217,-1206,6217,-1187xe" filled="true" fillcolor="#000000" stroked="false">
                <v:path arrowok="t"/>
                <v:fill type="solid"/>
              </v:shape>
            </v:group>
            <v:group style="position:absolute;left:6217;top:-1187;width:10;height:20" coordorigin="6217,-1187" coordsize="10,20">
              <v:shape style="position:absolute;left:6217;top:-1187;width:10;height:20" coordorigin="6217,-1187" coordsize="10,20" path="m6217,-1167l6226,-1167,6226,-1187,6217,-1187,6217,-1167xe" filled="true" fillcolor="#000000" stroked="false">
                <v:path arrowok="t"/>
                <v:fill type="solid"/>
              </v:shape>
            </v:group>
            <v:group style="position:absolute;left:6217;top:-1167;width:10;height:20" coordorigin="6217,-1167" coordsize="10,20">
              <v:shape style="position:absolute;left:6217;top:-1167;width:10;height:20" coordorigin="6217,-1167" coordsize="10,20" path="m6217,-1148l6226,-1148,6226,-1167,6217,-1167,6217,-1148xe" filled="true" fillcolor="#000000" stroked="false">
                <v:path arrowok="t"/>
                <v:fill type="solid"/>
              </v:shape>
            </v:group>
            <v:group style="position:absolute;left:6217;top:-1148;width:10;height:20" coordorigin="6217,-1148" coordsize="10,20">
              <v:shape style="position:absolute;left:6217;top:-1148;width:10;height:20" coordorigin="6217,-1148" coordsize="10,20" path="m6217,-1129l6226,-1129,6226,-1148,6217,-1148,6217,-1129xe" filled="true" fillcolor="#000000" stroked="false">
                <v:path arrowok="t"/>
                <v:fill type="solid"/>
              </v:shape>
            </v:group>
            <v:group style="position:absolute;left:6217;top:-1129;width:10;height:20" coordorigin="6217,-1129" coordsize="10,20">
              <v:shape style="position:absolute;left:6217;top:-1129;width:10;height:20" coordorigin="6217,-1129" coordsize="10,20" path="m6217,-1110l6226,-1110,6226,-1129,6217,-1129,6217,-1110xe" filled="true" fillcolor="#000000" stroked="false">
                <v:path arrowok="t"/>
                <v:fill type="solid"/>
              </v:shape>
            </v:group>
            <v:group style="position:absolute;left:6217;top:-1110;width:10;height:20" coordorigin="6217,-1110" coordsize="10,20">
              <v:shape style="position:absolute;left:6217;top:-1110;width:10;height:20" coordorigin="6217,-1110" coordsize="10,20" path="m6217,-1091l6226,-1091,6226,-1110,6217,-1110,6217,-1091xe" filled="true" fillcolor="#000000" stroked="false">
                <v:path arrowok="t"/>
                <v:fill type="solid"/>
              </v:shape>
            </v:group>
            <v:group style="position:absolute;left:6217;top:-1091;width:10;height:20" coordorigin="6217,-1091" coordsize="10,20">
              <v:shape style="position:absolute;left:6217;top:-1091;width:10;height:20" coordorigin="6217,-1091" coordsize="10,20" path="m6217,-1071l6226,-1071,6226,-1091,6217,-1091,6217,-1071xe" filled="true" fillcolor="#000000" stroked="false">
                <v:path arrowok="t"/>
                <v:fill type="solid"/>
              </v:shape>
            </v:group>
            <v:group style="position:absolute;left:6217;top:-1071;width:10;height:20" coordorigin="6217,-1071" coordsize="10,20">
              <v:shape style="position:absolute;left:6217;top:-1071;width:10;height:20" coordorigin="6217,-1071" coordsize="10,20" path="m6217,-1052l6226,-1052,6226,-1071,6217,-1071,6217,-1052xe" filled="true" fillcolor="#000000" stroked="false">
                <v:path arrowok="t"/>
                <v:fill type="solid"/>
              </v:shape>
            </v:group>
            <v:group style="position:absolute;left:6217;top:-1052;width:10;height:20" coordorigin="6217,-1052" coordsize="10,20">
              <v:shape style="position:absolute;left:6217;top:-1052;width:10;height:20" coordorigin="6217,-1052" coordsize="10,20" path="m6217,-1033l6226,-1033,6226,-1052,6217,-1052,6217,-1033xe" filled="true" fillcolor="#000000" stroked="false">
                <v:path arrowok="t"/>
                <v:fill type="solid"/>
              </v:shape>
            </v:group>
            <v:group style="position:absolute;left:6217;top:-1033;width:10;height:20" coordorigin="6217,-1033" coordsize="10,20">
              <v:shape style="position:absolute;left:6217;top:-1033;width:10;height:20" coordorigin="6217,-1033" coordsize="10,20" path="m6217,-1014l6226,-1014,6226,-1033,6217,-1033,6217,-1014xe" filled="true" fillcolor="#000000" stroked="false">
                <v:path arrowok="t"/>
                <v:fill type="solid"/>
              </v:shape>
            </v:group>
            <v:group style="position:absolute;left:6217;top:-1014;width:10;height:20" coordorigin="6217,-1014" coordsize="10,20">
              <v:shape style="position:absolute;left:6217;top:-1014;width:10;height:20" coordorigin="6217,-1014" coordsize="10,20" path="m6217,-995l6226,-995,6226,-1014,6217,-1014,6217,-995xe" filled="true" fillcolor="#000000" stroked="false">
                <v:path arrowok="t"/>
                <v:fill type="solid"/>
              </v:shape>
            </v:group>
            <v:group style="position:absolute;left:6217;top:-995;width:10;height:20" coordorigin="6217,-995" coordsize="10,20">
              <v:shape style="position:absolute;left:6217;top:-995;width:10;height:20" coordorigin="6217,-995" coordsize="10,20" path="m6217,-975l6226,-975,6226,-995,6217,-995,6217,-975xe" filled="true" fillcolor="#000000" stroked="false">
                <v:path arrowok="t"/>
                <v:fill type="solid"/>
              </v:shape>
            </v:group>
            <v:group style="position:absolute;left:6217;top:-975;width:10;height:20" coordorigin="6217,-975" coordsize="10,20">
              <v:shape style="position:absolute;left:6217;top:-975;width:10;height:20" coordorigin="6217,-975" coordsize="10,20" path="m6217,-956l6226,-956,6226,-975,6217,-975,6217,-956xe" filled="true" fillcolor="#000000" stroked="false">
                <v:path arrowok="t"/>
                <v:fill type="solid"/>
              </v:shape>
            </v:group>
            <v:group style="position:absolute;left:6217;top:-956;width:10;height:20" coordorigin="6217,-956" coordsize="10,20">
              <v:shape style="position:absolute;left:6217;top:-956;width:10;height:20" coordorigin="6217,-956" coordsize="10,20" path="m6217,-937l6226,-937,6226,-956,6217,-956,6217,-937xe" filled="true" fillcolor="#000000" stroked="false">
                <v:path arrowok="t"/>
                <v:fill type="solid"/>
              </v:shape>
            </v:group>
            <v:group style="position:absolute;left:6217;top:-937;width:10;height:20" coordorigin="6217,-937" coordsize="10,20">
              <v:shape style="position:absolute;left:6217;top:-937;width:10;height:20" coordorigin="6217,-937" coordsize="10,20" path="m6217,-918l6226,-918,6226,-937,6217,-937,6217,-918xe" filled="true" fillcolor="#000000" stroked="false">
                <v:path arrowok="t"/>
                <v:fill type="solid"/>
              </v:shape>
            </v:group>
            <v:group style="position:absolute;left:6217;top:-855;width:10;height:20" coordorigin="6217,-855" coordsize="10,20">
              <v:shape style="position:absolute;left:6217;top:-855;width:10;height:20" coordorigin="6217,-855" coordsize="10,20" path="m6217,-836l6226,-836,6226,-855,6217,-855,6217,-836xe" filled="true" fillcolor="#000000" stroked="false">
                <v:path arrowok="t"/>
                <v:fill type="solid"/>
              </v:shape>
            </v:group>
            <v:group style="position:absolute;left:6217;top:-836;width:10;height:20" coordorigin="6217,-836" coordsize="10,20">
              <v:shape style="position:absolute;left:6217;top:-836;width:10;height:20" coordorigin="6217,-836" coordsize="10,20" path="m6217,-817l6226,-817,6226,-836,6217,-836,6217,-817xe" filled="true" fillcolor="#000000" stroked="false">
                <v:path arrowok="t"/>
                <v:fill type="solid"/>
              </v:shape>
            </v:group>
            <v:group style="position:absolute;left:6217;top:-817;width:10;height:20" coordorigin="6217,-817" coordsize="10,20">
              <v:shape style="position:absolute;left:6217;top:-817;width:10;height:20" coordorigin="6217,-817" coordsize="10,20" path="m6217,-798l6226,-798,6226,-817,6217,-817,6217,-798xe" filled="true" fillcolor="#000000" stroked="false">
                <v:path arrowok="t"/>
                <v:fill type="solid"/>
              </v:shape>
            </v:group>
            <v:group style="position:absolute;left:6217;top:-798;width:10;height:20" coordorigin="6217,-798" coordsize="10,20">
              <v:shape style="position:absolute;left:6217;top:-798;width:10;height:20" coordorigin="6217,-798" coordsize="10,20" path="m6217,-779l6226,-779,6226,-798,6217,-798,6217,-779xe" filled="true" fillcolor="#000000" stroked="false">
                <v:path arrowok="t"/>
                <v:fill type="solid"/>
              </v:shape>
            </v:group>
            <v:group style="position:absolute;left:6217;top:-779;width:10;height:20" coordorigin="6217,-779" coordsize="10,20">
              <v:shape style="position:absolute;left:6217;top:-779;width:10;height:20" coordorigin="6217,-779" coordsize="10,20" path="m6217,-759l6226,-759,6226,-779,6217,-779,6217,-759xe" filled="true" fillcolor="#000000" stroked="false">
                <v:path arrowok="t"/>
                <v:fill type="solid"/>
              </v:shape>
            </v:group>
            <v:group style="position:absolute;left:6217;top:-759;width:10;height:20" coordorigin="6217,-759" coordsize="10,20">
              <v:shape style="position:absolute;left:6217;top:-759;width:10;height:20" coordorigin="6217,-759" coordsize="10,20" path="m6217,-740l6226,-740,6226,-759,6217,-759,6217,-740xe" filled="true" fillcolor="#000000" stroked="false">
                <v:path arrowok="t"/>
                <v:fill type="solid"/>
              </v:shape>
            </v:group>
            <v:group style="position:absolute;left:6217;top:-740;width:10;height:20" coordorigin="6217,-740" coordsize="10,20">
              <v:shape style="position:absolute;left:6217;top:-740;width:10;height:20" coordorigin="6217,-740" coordsize="10,20" path="m6217,-721l6226,-721,6226,-740,6217,-740,6217,-721xe" filled="true" fillcolor="#000000" stroked="false">
                <v:path arrowok="t"/>
                <v:fill type="solid"/>
              </v:shape>
            </v:group>
            <v:group style="position:absolute;left:6217;top:-721;width:10;height:20" coordorigin="6217,-721" coordsize="10,20">
              <v:shape style="position:absolute;left:6217;top:-721;width:10;height:20" coordorigin="6217,-721" coordsize="10,20" path="m6217,-702l6226,-702,6226,-721,6217,-721,6217,-702xe" filled="true" fillcolor="#000000" stroked="false">
                <v:path arrowok="t"/>
                <v:fill type="solid"/>
              </v:shape>
            </v:group>
            <v:group style="position:absolute;left:6217;top:-702;width:10;height:20" coordorigin="6217,-702" coordsize="10,20">
              <v:shape style="position:absolute;left:6217;top:-702;width:10;height:20" coordorigin="6217,-702" coordsize="10,20" path="m6217,-683l6226,-683,6226,-702,6217,-702,6217,-683xe" filled="true" fillcolor="#000000" stroked="false">
                <v:path arrowok="t"/>
                <v:fill type="solid"/>
              </v:shape>
            </v:group>
            <v:group style="position:absolute;left:6217;top:-683;width:10;height:20" coordorigin="6217,-683" coordsize="10,20">
              <v:shape style="position:absolute;left:6217;top:-683;width:10;height:20" coordorigin="6217,-683" coordsize="10,20" path="m6217,-663l6226,-663,6226,-683,6217,-683,6217,-663xe" filled="true" fillcolor="#000000" stroked="false">
                <v:path arrowok="t"/>
                <v:fill type="solid"/>
              </v:shape>
            </v:group>
            <v:group style="position:absolute;left:6217;top:-663;width:10;height:20" coordorigin="6217,-663" coordsize="10,20">
              <v:shape style="position:absolute;left:6217;top:-663;width:10;height:20" coordorigin="6217,-663" coordsize="10,20" path="m6217,-644l6226,-644,6226,-663,6217,-663,6217,-644xe" filled="true" fillcolor="#000000" stroked="false">
                <v:path arrowok="t"/>
                <v:fill type="solid"/>
              </v:shape>
            </v:group>
            <v:group style="position:absolute;left:6217;top:-644;width:10;height:20" coordorigin="6217,-644" coordsize="10,20">
              <v:shape style="position:absolute;left:6217;top:-644;width:10;height:20" coordorigin="6217,-644" coordsize="10,20" path="m6217,-625l6226,-625,6226,-644,6217,-644,6217,-625xe" filled="true" fillcolor="#000000" stroked="false">
                <v:path arrowok="t"/>
                <v:fill type="solid"/>
              </v:shape>
            </v:group>
            <v:group style="position:absolute;left:6217;top:-625;width:10;height:20" coordorigin="6217,-625" coordsize="10,20">
              <v:shape style="position:absolute;left:6217;top:-625;width:10;height:20" coordorigin="6217,-625" coordsize="10,20" path="m6217,-606l6226,-606,6226,-625,6217,-625,6217,-606xe" filled="true" fillcolor="#000000" stroked="false">
                <v:path arrowok="t"/>
                <v:fill type="solid"/>
              </v:shape>
            </v:group>
            <v:group style="position:absolute;left:6217;top:-606;width:10;height:20" coordorigin="6217,-606" coordsize="10,20">
              <v:shape style="position:absolute;left:6217;top:-606;width:10;height:20" coordorigin="6217,-606" coordsize="10,20" path="m6217,-586l6226,-586,6226,-606,6217,-606,6217,-586xe" filled="true" fillcolor="#000000" stroked="false">
                <v:path arrowok="t"/>
                <v:fill type="solid"/>
              </v:shape>
            </v:group>
            <v:group style="position:absolute;left:6217;top:-586;width:10;height:20" coordorigin="6217,-586" coordsize="10,20">
              <v:shape style="position:absolute;left:6217;top:-586;width:10;height:20" coordorigin="6217,-586" coordsize="10,20" path="m6217,-567l6226,-567,6226,-586,6217,-586,6217,-567xe" filled="true" fillcolor="#000000" stroked="false">
                <v:path arrowok="t"/>
                <v:fill type="solid"/>
              </v:shape>
            </v:group>
            <v:group style="position:absolute;left:6217;top:-506;width:10;height:20" coordorigin="6217,-506" coordsize="10,20">
              <v:shape style="position:absolute;left:6217;top:-506;width:10;height:20" coordorigin="6217,-506" coordsize="10,20" path="m6217,-487l6226,-487,6226,-506,6217,-506,6217,-487xe" filled="true" fillcolor="#000000" stroked="false">
                <v:path arrowok="t"/>
                <v:fill type="solid"/>
              </v:shape>
            </v:group>
            <v:group style="position:absolute;left:6217;top:-487;width:10;height:20" coordorigin="6217,-487" coordsize="10,20">
              <v:shape style="position:absolute;left:6217;top:-487;width:10;height:20" coordorigin="6217,-487" coordsize="10,20" path="m6217,-467l6226,-467,6226,-487,6217,-487,6217,-467xe" filled="true" fillcolor="#000000" stroked="false">
                <v:path arrowok="t"/>
                <v:fill type="solid"/>
              </v:shape>
            </v:group>
            <v:group style="position:absolute;left:6217;top:-467;width:10;height:20" coordorigin="6217,-467" coordsize="10,20">
              <v:shape style="position:absolute;left:6217;top:-467;width:10;height:20" coordorigin="6217,-467" coordsize="10,20" path="m6217,-448l6226,-448,6226,-467,6217,-467,6217,-448xe" filled="true" fillcolor="#000000" stroked="false">
                <v:path arrowok="t"/>
                <v:fill type="solid"/>
              </v:shape>
            </v:group>
            <v:group style="position:absolute;left:6217;top:-448;width:10;height:20" coordorigin="6217,-448" coordsize="10,20">
              <v:shape style="position:absolute;left:6217;top:-448;width:10;height:20" coordorigin="6217,-448" coordsize="10,20" path="m6217,-429l6226,-429,6226,-448,6217,-448,6217,-429xe" filled="true" fillcolor="#000000" stroked="false">
                <v:path arrowok="t"/>
                <v:fill type="solid"/>
              </v:shape>
            </v:group>
            <v:group style="position:absolute;left:6217;top:-429;width:10;height:20" coordorigin="6217,-429" coordsize="10,20">
              <v:shape style="position:absolute;left:6217;top:-429;width:10;height:20" coordorigin="6217,-429" coordsize="10,20" path="m6217,-410l6226,-410,6226,-429,6217,-429,6217,-410xe" filled="true" fillcolor="#000000" stroked="false">
                <v:path arrowok="t"/>
                <v:fill type="solid"/>
              </v:shape>
            </v:group>
            <v:group style="position:absolute;left:6217;top:-410;width:10;height:20" coordorigin="6217,-410" coordsize="10,20">
              <v:shape style="position:absolute;left:6217;top:-410;width:10;height:20" coordorigin="6217,-410" coordsize="10,20" path="m6217,-391l6226,-391,6226,-410,6217,-410,6217,-391xe" filled="true" fillcolor="#000000" stroked="false">
                <v:path arrowok="t"/>
                <v:fill type="solid"/>
              </v:shape>
            </v:group>
            <v:group style="position:absolute;left:6217;top:-391;width:10;height:20" coordorigin="6217,-391" coordsize="10,20">
              <v:shape style="position:absolute;left:6217;top:-391;width:10;height:20" coordorigin="6217,-391" coordsize="10,20" path="m6217,-371l6226,-371,6226,-391,6217,-391,6217,-371xe" filled="true" fillcolor="#000000" stroked="false">
                <v:path arrowok="t"/>
                <v:fill type="solid"/>
              </v:shape>
            </v:group>
            <v:group style="position:absolute;left:6217;top:-371;width:10;height:20" coordorigin="6217,-371" coordsize="10,20">
              <v:shape style="position:absolute;left:6217;top:-371;width:10;height:20" coordorigin="6217,-371" coordsize="10,20" path="m6217,-352l6226,-352,6226,-371,6217,-371,6217,-352xe" filled="true" fillcolor="#000000" stroked="false">
                <v:path arrowok="t"/>
                <v:fill type="solid"/>
              </v:shape>
            </v:group>
            <v:group style="position:absolute;left:6217;top:-352;width:10;height:20" coordorigin="6217,-352" coordsize="10,20">
              <v:shape style="position:absolute;left:6217;top:-352;width:10;height:20" coordorigin="6217,-352" coordsize="10,20" path="m6217,-333l6226,-333,6226,-352,6217,-352,6217,-333xe" filled="true" fillcolor="#000000" stroked="false">
                <v:path arrowok="t"/>
                <v:fill type="solid"/>
              </v:shape>
            </v:group>
            <v:group style="position:absolute;left:6217;top:-333;width:10;height:20" coordorigin="6217,-333" coordsize="10,20">
              <v:shape style="position:absolute;left:6217;top:-333;width:10;height:20" coordorigin="6217,-333" coordsize="10,20" path="m6217,-314l6226,-314,6226,-333,6217,-333,6217,-314xe" filled="true" fillcolor="#000000" stroked="false">
                <v:path arrowok="t"/>
                <v:fill type="solid"/>
              </v:shape>
            </v:group>
            <v:group style="position:absolute;left:6217;top:-314;width:10;height:20" coordorigin="6217,-314" coordsize="10,20">
              <v:shape style="position:absolute;left:6217;top:-314;width:10;height:20" coordorigin="6217,-314" coordsize="10,20" path="m6217,-295l6226,-295,6226,-314,6217,-314,6217,-295xe" filled="true" fillcolor="#000000" stroked="false">
                <v:path arrowok="t"/>
                <v:fill type="solid"/>
              </v:shape>
            </v:group>
            <v:group style="position:absolute;left:6217;top:-295;width:10;height:20" coordorigin="6217,-295" coordsize="10,20">
              <v:shape style="position:absolute;left:6217;top:-295;width:10;height:20" coordorigin="6217,-295" coordsize="10,20" path="m6217,-275l6226,-275,6226,-295,6217,-295,6217,-275xe" filled="true" fillcolor="#000000" stroked="false">
                <v:path arrowok="t"/>
                <v:fill type="solid"/>
              </v:shape>
            </v:group>
            <v:group style="position:absolute;left:6217;top:-275;width:10;height:20" coordorigin="6217,-275" coordsize="10,20">
              <v:shape style="position:absolute;left:6217;top:-275;width:10;height:20" coordorigin="6217,-275" coordsize="10,20" path="m6217,-256l6226,-256,6226,-275,6217,-275,6217,-256xe" filled="true" fillcolor="#000000" stroked="false">
                <v:path arrowok="t"/>
                <v:fill type="solid"/>
              </v:shape>
            </v:group>
            <v:group style="position:absolute;left:6217;top:-256;width:10;height:20" coordorigin="6217,-256" coordsize="10,20">
              <v:shape style="position:absolute;left:6217;top:-256;width:10;height:20" coordorigin="6217,-256" coordsize="10,20" path="m6217,-237l6226,-237,6226,-256,6217,-256,6217,-237xe" filled="true" fillcolor="#000000" stroked="false">
                <v:path arrowok="t"/>
                <v:fill type="solid"/>
              </v:shape>
            </v:group>
            <v:group style="position:absolute;left:6217;top:-237;width:10;height:20" coordorigin="6217,-237" coordsize="10,20">
              <v:shape style="position:absolute;left:6217;top:-237;width:10;height:20" coordorigin="6217,-237" coordsize="10,20" path="m6217,-218l6226,-218,6226,-237,6217,-237,6217,-218xe" filled="true" fillcolor="#000000" stroked="false">
                <v:path arrowok="t"/>
                <v:fill type="solid"/>
              </v:shape>
            </v:group>
            <v:group style="position:absolute;left:6217;top:-218;width:10;height:20" coordorigin="6217,-218" coordsize="10,20">
              <v:shape style="position:absolute;left:6217;top:-218;width:10;height:20" coordorigin="6217,-218" coordsize="10,20" path="m6217,-199l6226,-199,6226,-218,6217,-218,6217,-199xe" filled="true" fillcolor="#000000" stroked="false">
                <v:path arrowok="t"/>
                <v:fill type="solid"/>
              </v:shape>
            </v:group>
            <w10:wrap type="none"/>
          </v:group>
        </w:pict>
      </w:r>
      <w:r>
        <w:rPr/>
        <w:pict>
          <v:shape style="position:absolute;margin-left:226.580002pt;margin-top:44.733673pt;width:.480027pt;height:.18pt;mso-position-horizontal-relative:page;mso-position-vertical-relative:paragraph;z-index:11224" type="#_x0000_t75" stroked="false">
            <v:imagedata r:id="rId377" o:title=""/>
          </v:shape>
        </w:pict>
      </w:r>
      <w:r>
        <w:rPr/>
        <w:pict>
          <v:shape style="position:absolute;margin-left:382.540009pt;margin-top:44.733673pt;width:.480007pt;height:.18pt;mso-position-horizontal-relative:page;mso-position-vertical-relative:paragraph;z-index:11248" type="#_x0000_t75" stroked="false">
            <v:imagedata r:id="rId377" o:title=""/>
          </v:shape>
        </w:pict>
      </w:r>
      <w:bookmarkStart w:name="（十六） 其他非流动资产" w:id="207"/>
      <w:bookmarkEnd w:id="207"/>
      <w:r>
        <w:rPr>
          <w:b w:val="0"/>
          <w:bCs w:val="0"/>
        </w:rPr>
      </w:r>
      <w:r>
        <w:rPr/>
        <w:t>（十六）其他非流动资产</w:t>
      </w:r>
      <w:r>
        <w:rPr>
          <w:b w:val="0"/>
          <w:bCs w:val="0"/>
        </w:rPr>
      </w:r>
    </w:p>
    <w:p>
      <w:pPr>
        <w:spacing w:line="240" w:lineRule="auto" w:before="8"/>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3417"/>
        <w:gridCol w:w="3119"/>
        <w:gridCol w:w="3018"/>
      </w:tblGrid>
      <w:tr>
        <w:trPr>
          <w:trHeight w:val="427"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5" w:hRule="exact"/>
        </w:trPr>
        <w:tc>
          <w:tcPr>
            <w:tcW w:w="3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left="2062" w:right="0"/>
              <w:jc w:val="left"/>
              <w:rPr>
                <w:rFonts w:ascii="Times New Roman" w:hAnsi="Times New Roman" w:cs="Times New Roman" w:eastAsia="Times New Roman" w:hint="default"/>
                <w:sz w:val="18"/>
                <w:szCs w:val="18"/>
              </w:rPr>
            </w:pPr>
            <w:r>
              <w:rPr>
                <w:rFonts w:ascii="Times New Roman"/>
                <w:color w:val="212121"/>
                <w:sz w:val="18"/>
              </w:rPr>
              <w:t>2,482,822.32</w:t>
            </w:r>
            <w:r>
              <w:rPr>
                <w:rFonts w:ascii="Times New Roman"/>
                <w:sz w:val="18"/>
              </w:rPr>
            </w:r>
          </w:p>
        </w:tc>
        <w:tc>
          <w:tcPr>
            <w:tcW w:w="301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shape style="position:absolute;margin-left:226.580002pt;margin-top:-9.326341pt;width:.48pt;height:.12pt;mso-position-horizontal-relative:page;mso-position-vertical-relative:paragraph;z-index:-1145704" type="#_x0000_t75" stroked="false">
            <v:imagedata r:id="rId377" o:title=""/>
          </v:shape>
        </w:pict>
      </w:r>
      <w:r>
        <w:rPr/>
        <w:pict>
          <v:shape style="position:absolute;margin-left:382.540009pt;margin-top:-9.326341pt;width:.47998pt;height:.12pt;mso-position-horizontal-relative:page;mso-position-vertical-relative:paragraph;z-index:-1145680" type="#_x0000_t75" stroked="false">
            <v:imagedata r:id="rId377" o:title=""/>
          </v:shape>
        </w:pict>
      </w:r>
      <w:r>
        <w:rPr/>
        <w:pict>
          <v:shape style="position:absolute;margin-left:226.580002pt;margin-top:44.793659pt;width:.48pt;height:.12pt;mso-position-horizontal-relative:page;mso-position-vertical-relative:paragraph;z-index:11320" type="#_x0000_t75" stroked="false">
            <v:imagedata r:id="rId377" o:title=""/>
          </v:shape>
        </w:pict>
      </w:r>
      <w:r>
        <w:rPr/>
        <w:pict>
          <v:shape style="position:absolute;margin-left:382.540009pt;margin-top:44.793659pt;width:.47998pt;height:.12pt;mso-position-horizontal-relative:page;mso-position-vertical-relative:paragraph;z-index:11344" type="#_x0000_t75" stroked="false">
            <v:imagedata r:id="rId377" o:title=""/>
          </v:shape>
        </w:pict>
      </w:r>
      <w:r>
        <w:rPr/>
        <w:pict>
          <v:group style="position:absolute;margin-left:56.700001pt;margin-top:60.753639pt;width:477pt;height:5.5pt;mso-position-horizontal-relative:page;mso-position-vertical-relative:paragraph;z-index:-1145608" coordorigin="1134,1215" coordsize="9540,110">
            <v:shape style="position:absolute;left:1134;top:1215;width:3417;height:109" type="#_x0000_t75" stroked="false">
              <v:imagedata r:id="rId378" o:title=""/>
            </v:shape>
            <v:shape style="position:absolute;left:4527;top:1311;width:3134;height:13" type="#_x0000_t75" stroked="false">
              <v:imagedata r:id="rId379" o:title=""/>
            </v:shape>
            <v:shape style="position:absolute;left:7646;top:1315;width:3028;height:10" type="#_x0000_t75" stroked="false">
              <v:imagedata r:id="rId380" o:title=""/>
            </v:shape>
            <w10:wrap type="none"/>
          </v:group>
        </w:pict>
      </w:r>
      <w:bookmarkStart w:name="（十七） 短期借款" w:id="208"/>
      <w:bookmarkEnd w:id="208"/>
      <w:r>
        <w:rPr>
          <w:b w:val="0"/>
          <w:bCs w:val="0"/>
        </w:rPr>
      </w:r>
      <w:r>
        <w:rPr/>
        <w:t>（十七）短期借款</w:t>
      </w:r>
      <w:r>
        <w:rPr>
          <w:b w:val="0"/>
          <w:bCs w:val="0"/>
        </w:rPr>
      </w:r>
    </w:p>
    <w:p>
      <w:pPr>
        <w:spacing w:line="240" w:lineRule="auto" w:before="9"/>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417"/>
        <w:gridCol w:w="3119"/>
        <w:gridCol w:w="3018"/>
      </w:tblGrid>
      <w:tr>
        <w:trPr>
          <w:trHeight w:val="425"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color w:val="212121"/>
                <w:spacing w:val="-1"/>
                <w:sz w:val="18"/>
              </w:rPr>
              <w:t>2,000,000.00</w:t>
            </w:r>
            <w:r>
              <w:rPr>
                <w:rFonts w:ascii="Times New Roman"/>
                <w:spacing w:val="-1"/>
                <w:sz w:val="18"/>
              </w:rPr>
            </w:r>
          </w:p>
        </w:tc>
        <w:tc>
          <w:tcPr>
            <w:tcW w:w="3018" w:type="dxa"/>
            <w:tcBorders>
              <w:top w:val="single" w:sz="4" w:space="0" w:color="000000"/>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color w:val="212121"/>
                <w:spacing w:val="-1"/>
                <w:sz w:val="18"/>
              </w:rPr>
              <w:t>241,000,000.00</w:t>
            </w:r>
            <w:r>
              <w:rPr>
                <w:rFonts w:ascii="Times New Roman"/>
                <w:spacing w:val="-1"/>
                <w:sz w:val="18"/>
              </w:rPr>
            </w:r>
          </w:p>
        </w:tc>
      </w:tr>
      <w:tr>
        <w:trPr>
          <w:trHeight w:val="52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color w:val="212121"/>
                <w:spacing w:val="-1"/>
                <w:sz w:val="18"/>
              </w:rPr>
              <w:t>10,515,883.12</w:t>
            </w:r>
            <w:r>
              <w:rPr>
                <w:rFonts w:ascii="Times New Roman"/>
                <w:spacing w:val="-1"/>
                <w:sz w:val="18"/>
              </w:rPr>
            </w:r>
          </w:p>
        </w:tc>
        <w:tc>
          <w:tcPr>
            <w:tcW w:w="301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color w:val="212121"/>
                <w:spacing w:val="-1"/>
                <w:sz w:val="18"/>
              </w:rPr>
              <w:t>3,700,000.00</w:t>
            </w:r>
            <w:r>
              <w:rPr>
                <w:rFonts w:ascii="Times New Roman"/>
                <w:spacing w:val="-1"/>
                <w:sz w:val="18"/>
              </w:rPr>
            </w:r>
          </w:p>
        </w:tc>
      </w:tr>
      <w:tr>
        <w:trPr>
          <w:trHeight w:val="422"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b/>
                <w:color w:val="212121"/>
                <w:spacing w:val="-1"/>
                <w:sz w:val="18"/>
              </w:rPr>
              <w:t>12,515,883.12</w:t>
            </w:r>
            <w:r>
              <w:rPr>
                <w:rFonts w:ascii="Times New Roman"/>
                <w:spacing w:val="-1"/>
                <w:sz w:val="18"/>
              </w:rPr>
            </w:r>
          </w:p>
        </w:tc>
        <w:tc>
          <w:tcPr>
            <w:tcW w:w="3018" w:type="dxa"/>
            <w:tcBorders>
              <w:top w:val="nil" w:sz="6" w:space="0" w:color="auto"/>
              <w:left w:val="single" w:sz="4" w:space="0" w:color="000000"/>
              <w:bottom w:val="single" w:sz="12"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b/>
                <w:color w:val="212121"/>
                <w:spacing w:val="-1"/>
                <w:sz w:val="18"/>
              </w:rPr>
              <w:t>244,700,000.00</w:t>
            </w:r>
            <w:r>
              <w:rPr>
                <w:rFonts w:ascii="Times New Roman"/>
                <w:spacing w:val="-1"/>
                <w:sz w:val="18"/>
              </w:rPr>
            </w:r>
          </w:p>
        </w:tc>
      </w:tr>
    </w:tbl>
    <w:p>
      <w:pPr>
        <w:pStyle w:val="BodyText"/>
        <w:spacing w:line="240" w:lineRule="auto" w:before="77"/>
        <w:ind w:left="574" w:right="0"/>
        <w:jc w:val="left"/>
        <w:rPr>
          <w:rFonts w:ascii="楷体" w:hAnsi="楷体" w:cs="楷体" w:eastAsia="楷体" w:hint="default"/>
        </w:rPr>
      </w:pPr>
      <w:r>
        <w:rPr/>
        <w:pict>
          <v:group style="position:absolute;margin-left:56.700001pt;margin-top:-27.266363pt;width:477pt;height:5.4pt;mso-position-horizontal-relative:page;mso-position-vertical-relative:paragraph;z-index:-1145584" coordorigin="1134,-545" coordsize="9540,108">
            <v:shape style="position:absolute;left:1134;top:-545;width:3417;height:108" type="#_x0000_t75" stroked="false">
              <v:imagedata r:id="rId381" o:title=""/>
            </v:shape>
            <v:shape style="position:absolute;left:4527;top:-449;width:3134;height:12" type="#_x0000_t75" stroked="false">
              <v:imagedata r:id="rId382" o:title=""/>
            </v:shape>
            <v:shape style="position:absolute;left:7646;top:-447;width:3028;height:10" type="#_x0000_t75" stroked="false">
              <v:imagedata r:id="rId383" o:title=""/>
            </v:shape>
            <w10:wrap type="none"/>
          </v:group>
        </w:pict>
      </w:r>
      <w:r>
        <w:rPr/>
        <w:pict>
          <v:shape style="position:absolute;margin-left:226.580002pt;margin-top:-1.706363pt;width:.479947pt;height:.18pt;mso-position-horizontal-relative:page;mso-position-vertical-relative:paragraph;z-index:-1145560" type="#_x0000_t75" stroked="false">
            <v:imagedata r:id="rId377" o:title=""/>
          </v:shape>
        </w:pict>
      </w:r>
      <w:r>
        <w:rPr/>
        <w:pict>
          <v:shape style="position:absolute;margin-left:382.540009pt;margin-top:-1.706363pt;width:.479927pt;height:.18pt;mso-position-horizontal-relative:page;mso-position-vertical-relative:paragraph;z-index:-1145536" type="#_x0000_t75" stroked="false">
            <v:imagedata r:id="rId377" o:title=""/>
          </v:shape>
        </w:pict>
      </w:r>
      <w:r>
        <w:rPr>
          <w:rFonts w:ascii="楷体" w:hAnsi="楷体" w:cs="楷体" w:eastAsia="楷体" w:hint="default"/>
        </w:rPr>
        <w:t>注：本公司期末不存在已经逾期但尚未偿还的短期借款。</w:t>
      </w:r>
    </w:p>
    <w:p>
      <w:pPr>
        <w:spacing w:line="240" w:lineRule="auto" w:before="12"/>
        <w:rPr>
          <w:rFonts w:ascii="楷体" w:hAnsi="楷体" w:cs="楷体" w:eastAsia="楷体" w:hint="default"/>
          <w:sz w:val="22"/>
          <w:szCs w:val="22"/>
        </w:rPr>
      </w:pPr>
    </w:p>
    <w:p>
      <w:pPr>
        <w:pStyle w:val="Heading4"/>
        <w:spacing w:line="240" w:lineRule="auto" w:before="0"/>
        <w:ind w:right="0"/>
        <w:jc w:val="left"/>
        <w:rPr>
          <w:b w:val="0"/>
          <w:bCs w:val="0"/>
        </w:rPr>
      </w:pPr>
      <w:r>
        <w:rPr/>
        <w:pict>
          <v:shape style="position:absolute;margin-left:311.679993pt;margin-top:38.023666pt;width:.48001pt;height:1.140pt;mso-position-horizontal-relative:page;mso-position-vertical-relative:paragraph;z-index:11464" type="#_x0000_t75" stroked="false">
            <v:imagedata r:id="rId24" o:title=""/>
          </v:shape>
        </w:pict>
      </w:r>
      <w:r>
        <w:rPr/>
        <w:pict>
          <v:shape style="position:absolute;margin-left:447.359985pt;margin-top:38.023666pt;width:.48001pt;height:1.140pt;mso-position-horizontal-relative:page;mso-position-vertical-relative:paragraph;z-index:11488" type="#_x0000_t75" stroked="false">
            <v:imagedata r:id="rId24" o:title=""/>
          </v:shape>
        </w:pict>
      </w:r>
      <w:r>
        <w:rPr/>
        <w:t>信用借款明细表：</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328"/>
        <w:gridCol w:w="1515"/>
        <w:gridCol w:w="1276"/>
        <w:gridCol w:w="1417"/>
        <w:gridCol w:w="1296"/>
        <w:gridCol w:w="1681"/>
      </w:tblGrid>
      <w:tr>
        <w:trPr>
          <w:trHeight w:val="417" w:hRule="exact"/>
        </w:trPr>
        <w:tc>
          <w:tcPr>
            <w:tcW w:w="232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515"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1276"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贷款利率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7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1681"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b/>
                <w:bCs/>
                <w:sz w:val="18"/>
                <w:szCs w:val="18"/>
              </w:rPr>
              <w:t>授信额度</w:t>
            </w:r>
            <w:r>
              <w:rPr>
                <w:rFonts w:ascii="宋体" w:hAnsi="宋体" w:cs="宋体" w:eastAsia="宋体" w:hint="default"/>
                <w:sz w:val="18"/>
                <w:szCs w:val="18"/>
              </w:rPr>
            </w:r>
          </w:p>
        </w:tc>
      </w:tr>
      <w:tr>
        <w:trPr>
          <w:trHeight w:val="407" w:hRule="exact"/>
        </w:trPr>
        <w:tc>
          <w:tcPr>
            <w:tcW w:w="2328" w:type="dxa"/>
            <w:vMerge/>
            <w:tcBorders>
              <w:left w:val="nil" w:sz="6" w:space="0" w:color="auto"/>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1681" w:type="dxa"/>
            <w:vMerge/>
            <w:tcBorders>
              <w:left w:val="single" w:sz="4" w:space="0" w:color="000000"/>
              <w:bottom w:val="single" w:sz="4" w:space="0" w:color="000000"/>
              <w:right w:val="nil" w:sz="6" w:space="0" w:color="auto"/>
            </w:tcBorders>
          </w:tcPr>
          <w:p>
            <w:pPr/>
          </w:p>
        </w:tc>
      </w:tr>
      <w:tr>
        <w:trPr>
          <w:trHeight w:val="417" w:hRule="exact"/>
        </w:trPr>
        <w:tc>
          <w:tcPr>
            <w:tcW w:w="23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江苏银行无锡科技支行</w:t>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457" w:right="0"/>
              <w:jc w:val="left"/>
              <w:rPr>
                <w:rFonts w:ascii="Times New Roman" w:hAnsi="Times New Roman" w:cs="Times New Roman" w:eastAsia="Times New Roman" w:hint="default"/>
                <w:sz w:val="18"/>
                <w:szCs w:val="18"/>
              </w:rPr>
            </w:pPr>
            <w:r>
              <w:rPr>
                <w:rFonts w:ascii="Times New Roman"/>
                <w:sz w:val="18"/>
              </w:rPr>
              <w:t>2,000,000.00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5.22</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2018/4/2</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322" w:right="0"/>
              <w:jc w:val="left"/>
              <w:rPr>
                <w:rFonts w:ascii="Times New Roman" w:hAnsi="Times New Roman" w:cs="Times New Roman" w:eastAsia="Times New Roman" w:hint="default"/>
                <w:sz w:val="18"/>
                <w:szCs w:val="18"/>
              </w:rPr>
            </w:pPr>
            <w:r>
              <w:rPr>
                <w:rFonts w:ascii="Times New Roman"/>
                <w:sz w:val="18"/>
              </w:rPr>
              <w:t>2019/4/1</w:t>
            </w:r>
          </w:p>
        </w:tc>
        <w:tc>
          <w:tcPr>
            <w:tcW w:w="16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left="363" w:right="0"/>
              <w:jc w:val="left"/>
              <w:rPr>
                <w:rFonts w:ascii="Times New Roman" w:hAnsi="Times New Roman" w:cs="Times New Roman" w:eastAsia="Times New Roman" w:hint="default"/>
                <w:sz w:val="18"/>
                <w:szCs w:val="18"/>
              </w:rPr>
            </w:pPr>
            <w:r>
              <w:rPr>
                <w:rFonts w:ascii="Times New Roman"/>
                <w:sz w:val="18"/>
              </w:rPr>
              <w:t>2,000,000.00</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shape style="position:absolute;margin-left:172.160004pt;margin-top:-28.46632pt;width:.48pt;height:.66pt;mso-position-horizontal-relative:page;mso-position-vertical-relative:paragraph;z-index:11512" type="#_x0000_t75" stroked="false">
            <v:imagedata r:id="rId377" o:title=""/>
          </v:shape>
        </w:pict>
      </w:r>
      <w:r>
        <w:rPr/>
        <w:pict>
          <v:shape style="position:absolute;margin-left:247.899994pt;margin-top:-28.46632pt;width:.48001pt;height:.66pt;mso-position-horizontal-relative:page;mso-position-vertical-relative:paragraph;z-index:11536" type="#_x0000_t75" stroked="false">
            <v:imagedata r:id="rId377" o:title=""/>
          </v:shape>
        </w:pict>
      </w:r>
      <w:r>
        <w:rPr/>
        <w:pict>
          <v:shape style="position:absolute;margin-left:311.679993pt;margin-top:-28.46632pt;width:.48001pt;height:.66pt;mso-position-horizontal-relative:page;mso-position-vertical-relative:paragraph;z-index:11560" type="#_x0000_t75" stroked="false">
            <v:imagedata r:id="rId377" o:title=""/>
          </v:shape>
        </w:pict>
      </w:r>
      <w:r>
        <w:rPr/>
        <w:pict>
          <v:shape style="position:absolute;margin-left:382.540009pt;margin-top:-28.46632pt;width:.47998pt;height:.66pt;mso-position-horizontal-relative:page;mso-position-vertical-relative:paragraph;z-index:11584" type="#_x0000_t75" stroked="false">
            <v:imagedata r:id="rId377" o:title=""/>
          </v:shape>
        </w:pict>
      </w:r>
      <w:r>
        <w:rPr/>
        <w:pict>
          <v:shape style="position:absolute;margin-left:447.359985pt;margin-top:-28.46632pt;width:.48001pt;height:.66pt;mso-position-horizontal-relative:page;mso-position-vertical-relative:paragraph;z-index:11608" type="#_x0000_t75" stroked="false">
            <v:imagedata r:id="rId377" o:title=""/>
          </v:shape>
        </w:pict>
      </w:r>
      <w:r>
        <w:rPr/>
        <w:pict>
          <v:group style="position:absolute;margin-left:290.380005pt;margin-top:36.87368pt;width:106.8pt;height:1.150pt;mso-position-horizontal-relative:page;mso-position-vertical-relative:paragraph;z-index:-1145344" coordorigin="5808,737" coordsize="2136,23">
            <v:shape style="position:absolute;left:5808;top:737;width:10;height:23" type="#_x0000_t75" stroked="false">
              <v:imagedata r:id="rId24" o:title=""/>
            </v:shape>
            <v:group style="position:absolute;left:5817;top:755;width:983;height:2" coordorigin="5817,755" coordsize="983,2">
              <v:shape style="position:absolute;left:5817;top:755;width:983;height:2" coordorigin="5817,755" coordsize="983,0" path="m5817,755l6800,755e" filled="false" stroked="true" strokeweight=".47998pt" strokecolor="#000000">
                <v:path arrowok="t"/>
              </v:shape>
            </v:group>
            <v:group style="position:absolute;left:6800;top:755;width:10;height:2" coordorigin="6800,755" coordsize="10,2">
              <v:shape style="position:absolute;left:6800;top:755;width:10;height:2" coordorigin="6800,755" coordsize="10,0" path="m6800,755l6810,755e" filled="false" stroked="true" strokeweight=".47998pt" strokecolor="#000000">
                <v:path arrowok="t"/>
              </v:shape>
            </v:group>
            <v:group style="position:absolute;left:6810;top:755;width:1125;height:2" coordorigin="6810,755" coordsize="1125,2">
              <v:shape style="position:absolute;left:6810;top:755;width:1125;height:2" coordorigin="6810,755" coordsize="1125,0" path="m6810,755l7934,755e" filled="false" stroked="true" strokeweight=".47998pt" strokecolor="#000000">
                <v:path arrowok="t"/>
              </v:shape>
              <v:shape style="position:absolute;left:7934;top:737;width:10;height:23" type="#_x0000_t75" stroked="false">
                <v:imagedata r:id="rId24" o:title=""/>
              </v:shape>
            </v:group>
            <w10:wrap type="none"/>
          </v:group>
        </w:pict>
      </w:r>
      <w:r>
        <w:rPr/>
        <w:pict>
          <v:shape style="position:absolute;margin-left:175.279999pt;margin-top:54.33371pt;width:.48002pt;height:.72pt;mso-position-horizontal-relative:page;mso-position-vertical-relative:paragraph;z-index:11656" type="#_x0000_t75" stroked="false">
            <v:imagedata r:id="rId366" o:title=""/>
          </v:shape>
        </w:pict>
      </w:r>
      <w:r>
        <w:rPr/>
        <w:pict>
          <v:shape style="position:absolute;margin-left:240.800003pt;margin-top:54.33371pt;width:.48002pt;height:.72pt;mso-position-horizontal-relative:page;mso-position-vertical-relative:paragraph;z-index:11680" type="#_x0000_t75" stroked="false">
            <v:imagedata r:id="rId366" o:title=""/>
          </v:shape>
        </w:pict>
      </w:r>
      <w:r>
        <w:rPr/>
        <w:pict>
          <v:shape style="position:absolute;margin-left:290.380005pt;margin-top:54.33371pt;width:.48pt;height:.72pt;mso-position-horizontal-relative:page;mso-position-vertical-relative:paragraph;z-index:11704" type="#_x0000_t75" stroked="false">
            <v:imagedata r:id="rId366" o:title=""/>
          </v:shape>
        </w:pict>
      </w:r>
      <w:r>
        <w:rPr/>
        <w:pict>
          <v:shape style="position:absolute;margin-left:340pt;margin-top:54.33371pt;width:.48003pt;height:.72pt;mso-position-horizontal-relative:page;mso-position-vertical-relative:paragraph;z-index:11728" type="#_x0000_t75" stroked="false">
            <v:imagedata r:id="rId366" o:title=""/>
          </v:shape>
        </w:pict>
      </w:r>
      <w:r>
        <w:rPr/>
        <w:pict>
          <v:shape style="position:absolute;margin-left:396.700012pt;margin-top:54.33371pt;width:.48pt;height:.72pt;mso-position-horizontal-relative:page;mso-position-vertical-relative:paragraph;z-index:11752" type="#_x0000_t75" stroked="false">
            <v:imagedata r:id="rId366" o:title=""/>
          </v:shape>
        </w:pict>
      </w:r>
      <w:r>
        <w:rPr/>
        <w:pict>
          <v:group style="position:absolute;margin-left:56.700001pt;margin-top:78.873703pt;width:475pt;height:.5pt;mso-position-horizontal-relative:page;mso-position-vertical-relative:paragraph;z-index:-1145200" coordorigin="1134,1577" coordsize="9500,10">
            <v:shape style="position:absolute;left:1134;top:1577;width:2372;height:10" type="#_x0000_t75" stroked="false">
              <v:imagedata r:id="rId384" o:title=""/>
            </v:shape>
            <v:shape style="position:absolute;left:3501;top:1577;width:1315;height:10" type="#_x0000_t75" stroked="false">
              <v:imagedata r:id="rId385" o:title=""/>
            </v:shape>
            <v:shape style="position:absolute;left:4811;top:1577;width:996;height:10" type="#_x0000_t75" stroked="false">
              <v:imagedata r:id="rId386" o:title=""/>
            </v:shape>
            <v:shape style="position:absolute;left:5803;top:1577;width:2131;height:10" type="#_x0000_t75" stroked="false">
              <v:imagedata r:id="rId387" o:title=""/>
            </v:shape>
            <v:shape style="position:absolute;left:7929;top:1577;width:2704;height:10" type="#_x0000_t75" stroked="false">
              <v:imagedata r:id="rId388" o:title=""/>
            </v:shape>
            <w10:wrap type="none"/>
          </v:group>
        </w:pict>
      </w:r>
      <w:r>
        <w:rPr/>
        <w:pict>
          <v:group style="position:absolute;margin-left:56.700001pt;margin-top:102.693703pt;width:475pt;height:.5pt;mso-position-horizontal-relative:page;mso-position-vertical-relative:paragraph;z-index:-1145176" coordorigin="1134,2054" coordsize="9500,10">
            <v:shape style="position:absolute;left:1134;top:2054;width:2372;height:10" type="#_x0000_t75" stroked="false">
              <v:imagedata r:id="rId384" o:title=""/>
            </v:shape>
            <v:shape style="position:absolute;left:3501;top:2054;width:1315;height:10" type="#_x0000_t75" stroked="false">
              <v:imagedata r:id="rId385" o:title=""/>
            </v:shape>
            <v:shape style="position:absolute;left:4811;top:2054;width:996;height:10" type="#_x0000_t75" stroked="false">
              <v:imagedata r:id="rId386" o:title=""/>
            </v:shape>
            <v:shape style="position:absolute;left:5803;top:2054;width:2131;height:10" type="#_x0000_t75" stroked="false">
              <v:imagedata r:id="rId387" o:title=""/>
            </v:shape>
            <v:shape style="position:absolute;left:7929;top:2054;width:2704;height:10" type="#_x0000_t75" stroked="false">
              <v:imagedata r:id="rId388" o:title=""/>
            </v:shape>
            <w10:wrap type="none"/>
          </v:group>
        </w:pict>
      </w:r>
      <w:r>
        <w:rPr/>
        <w:t>保证借款明细表：</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2391"/>
        <w:gridCol w:w="1310"/>
        <w:gridCol w:w="992"/>
        <w:gridCol w:w="992"/>
        <w:gridCol w:w="1134"/>
        <w:gridCol w:w="2694"/>
      </w:tblGrid>
      <w:tr>
        <w:trPr>
          <w:trHeight w:val="271" w:hRule="exact"/>
        </w:trPr>
        <w:tc>
          <w:tcPr>
            <w:tcW w:w="2391" w:type="dxa"/>
            <w:tcBorders>
              <w:top w:val="single" w:sz="12" w:space="0" w:color="000000"/>
              <w:left w:val="nil" w:sz="6" w:space="0" w:color="auto"/>
              <w:bottom w:val="nil" w:sz="6" w:space="0" w:color="auto"/>
              <w:right w:val="single" w:sz="4" w:space="0" w:color="000000"/>
            </w:tcBorders>
          </w:tcPr>
          <w:p>
            <w:pPr/>
          </w:p>
        </w:tc>
        <w:tc>
          <w:tcPr>
            <w:tcW w:w="1310" w:type="dxa"/>
            <w:tcBorders>
              <w:top w:val="single" w:sz="12" w:space="0" w:color="000000"/>
              <w:left w:val="single" w:sz="4" w:space="0" w:color="000000"/>
              <w:bottom w:val="nil" w:sz="6" w:space="0" w:color="auto"/>
              <w:right w:val="single" w:sz="4" w:space="0" w:color="000000"/>
            </w:tcBorders>
          </w:tcPr>
          <w:p>
            <w:pPr/>
          </w:p>
        </w:tc>
        <w:tc>
          <w:tcPr>
            <w:tcW w:w="992" w:type="dxa"/>
            <w:vMerge w:val="restart"/>
            <w:tcBorders>
              <w:top w:val="single" w:sz="12" w:space="0" w:color="000000"/>
              <w:left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贷款利率</w:t>
            </w:r>
            <w:r>
              <w:rPr>
                <w:rFonts w:ascii="宋体" w:hAnsi="宋体" w:cs="宋体" w:eastAsia="宋体" w:hint="default"/>
                <w:sz w:val="18"/>
                <w:szCs w:val="18"/>
              </w:rPr>
            </w:r>
          </w:p>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126"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697" w:right="0"/>
              <w:jc w:val="left"/>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694" w:type="dxa"/>
            <w:tcBorders>
              <w:top w:val="single" w:sz="12" w:space="0" w:color="000000"/>
              <w:left w:val="single" w:sz="4" w:space="0" w:color="000000"/>
              <w:bottom w:val="nil" w:sz="6" w:space="0" w:color="auto"/>
              <w:right w:val="nil" w:sz="6" w:space="0" w:color="auto"/>
            </w:tcBorders>
          </w:tcPr>
          <w:p>
            <w:pPr/>
          </w:p>
        </w:tc>
      </w:tr>
      <w:tr>
        <w:trPr>
          <w:trHeight w:val="175"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178"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nil" w:sz="6" w:space="0" w:color="auto"/>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b/>
                <w:bCs/>
                <w:sz w:val="18"/>
                <w:szCs w:val="18"/>
              </w:rPr>
              <w:t>保证人</w:t>
            </w:r>
            <w:r>
              <w:rPr>
                <w:rFonts w:ascii="宋体" w:hAnsi="宋体" w:cs="宋体" w:eastAsia="宋体" w:hint="default"/>
                <w:sz w:val="18"/>
                <w:szCs w:val="18"/>
              </w:rPr>
            </w:r>
          </w:p>
        </w:tc>
      </w:tr>
      <w:tr>
        <w:trPr>
          <w:trHeight w:val="264" w:hRule="exact"/>
        </w:trPr>
        <w:tc>
          <w:tcPr>
            <w:tcW w:w="2391"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3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992"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2694"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tc>
      </w:tr>
      <w:tr>
        <w:trPr>
          <w:trHeight w:val="475" w:hRule="exact"/>
        </w:trPr>
        <w:tc>
          <w:tcPr>
            <w:tcW w:w="2391" w:type="dxa"/>
            <w:tcBorders>
              <w:top w:val="single" w:sz="4" w:space="0" w:color="000000"/>
              <w:left w:val="nil" w:sz="6" w:space="0" w:color="auto"/>
              <w:bottom w:val="nil" w:sz="6" w:space="0" w:color="auto"/>
              <w:right w:val="single" w:sz="4" w:space="0" w:color="000000"/>
            </w:tcBorders>
          </w:tcPr>
          <w:p>
            <w:pPr>
              <w:pStyle w:val="TableParagraph"/>
              <w:spacing w:line="240" w:lineRule="auto" w:before="86"/>
              <w:ind w:left="72" w:right="0"/>
              <w:jc w:val="left"/>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3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z w:val="18"/>
              </w:rPr>
              <w:t>688,200.00</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333" w:right="0"/>
              <w:jc w:val="left"/>
              <w:rPr>
                <w:rFonts w:ascii="Times New Roman" w:hAnsi="Times New Roman" w:cs="Times New Roman" w:eastAsia="Times New Roman" w:hint="default"/>
                <w:sz w:val="18"/>
                <w:szCs w:val="18"/>
              </w:rPr>
            </w:pPr>
            <w:r>
              <w:rPr>
                <w:rFonts w:ascii="Times New Roman"/>
                <w:sz w:val="18"/>
              </w:rPr>
              <w:t>5.00</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2018/12/19</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2019/12/18</w:t>
            </w:r>
          </w:p>
        </w:tc>
        <w:tc>
          <w:tcPr>
            <w:tcW w:w="2694" w:type="dxa"/>
            <w:tcBorders>
              <w:top w:val="single" w:sz="4" w:space="0" w:color="000000"/>
              <w:left w:val="single" w:sz="4" w:space="0" w:color="000000"/>
              <w:bottom w:val="nil" w:sz="6" w:space="0" w:color="auto"/>
              <w:right w:val="nil" w:sz="6" w:space="0" w:color="auto"/>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无锡菩</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芯电子科技有限公司</w:t>
            </w:r>
          </w:p>
        </w:tc>
      </w:tr>
      <w:tr>
        <w:trPr>
          <w:trHeight w:val="478"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72" w:right="0"/>
              <w:jc w:val="left"/>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9"/>
              <w:jc w:val="right"/>
              <w:rPr>
                <w:rFonts w:ascii="Times New Roman" w:hAnsi="Times New Roman" w:cs="Times New Roman" w:eastAsia="Times New Roman" w:hint="default"/>
                <w:sz w:val="18"/>
                <w:szCs w:val="18"/>
              </w:rPr>
            </w:pPr>
            <w:r>
              <w:rPr>
                <w:rFonts w:ascii="Times New Roman"/>
                <w:spacing w:val="-1"/>
                <w:sz w:val="18"/>
              </w:rPr>
              <w:t>1,272,324.77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333" w:right="0"/>
              <w:jc w:val="left"/>
              <w:rPr>
                <w:rFonts w:ascii="Times New Roman" w:hAnsi="Times New Roman" w:cs="Times New Roman" w:eastAsia="Times New Roman" w:hint="default"/>
                <w:sz w:val="18"/>
                <w:szCs w:val="18"/>
              </w:rPr>
            </w:pPr>
            <w:r>
              <w:rPr>
                <w:rFonts w:ascii="Times New Roman"/>
                <w:sz w:val="18"/>
              </w:rPr>
              <w:t>5.00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2018/11/19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2019/11/15</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25" w:lineRule="auto"/>
              <w:ind w:left="533" w:right="59" w:hanging="476"/>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无锡菩 芯电子科技有限公司</w:t>
            </w:r>
          </w:p>
        </w:tc>
      </w:tr>
      <w:tr>
        <w:trPr>
          <w:trHeight w:val="503"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555,358.35</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33" w:right="0"/>
              <w:jc w:val="left"/>
              <w:rPr>
                <w:rFonts w:ascii="Times New Roman" w:hAnsi="Times New Roman" w:cs="Times New Roman" w:eastAsia="Times New Roman" w:hint="default"/>
                <w:sz w:val="18"/>
                <w:szCs w:val="18"/>
              </w:rPr>
            </w:pPr>
            <w:r>
              <w:rPr>
                <w:rFonts w:ascii="Times New Roman"/>
                <w:sz w:val="18"/>
              </w:rPr>
              <w:t>5.00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2018/11/23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2019/11/22</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533" w:right="59" w:hanging="476"/>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无锡菩 芯电子科技有限公司</w:t>
            </w:r>
          </w:p>
        </w:tc>
      </w:tr>
      <w:tr>
        <w:trPr>
          <w:trHeight w:val="328"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72" w:right="0"/>
              <w:jc w:val="left"/>
              <w:rPr>
                <w:rFonts w:ascii="宋体" w:hAnsi="宋体" w:cs="宋体" w:eastAsia="宋体" w:hint="default"/>
                <w:sz w:val="18"/>
                <w:szCs w:val="18"/>
              </w:rPr>
            </w:pPr>
            <w:r>
              <w:rPr>
                <w:rFonts w:ascii="宋体" w:hAnsi="宋体" w:cs="宋体" w:eastAsia="宋体" w:hint="default"/>
                <w:sz w:val="18"/>
                <w:szCs w:val="18"/>
              </w:rPr>
              <w:t>中国农业银行无锡科技支行</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49"/>
              <w:jc w:val="right"/>
              <w:rPr>
                <w:rFonts w:ascii="Times New Roman" w:hAnsi="Times New Roman" w:cs="Times New Roman" w:eastAsia="Times New Roman" w:hint="default"/>
                <w:sz w:val="18"/>
                <w:szCs w:val="18"/>
              </w:rPr>
            </w:pPr>
            <w:r>
              <w:rPr>
                <w:rFonts w:ascii="Times New Roman"/>
                <w:spacing w:val="-1"/>
                <w:sz w:val="18"/>
              </w:rPr>
              <w:t>4,000,000.00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333" w:right="0"/>
              <w:jc w:val="left"/>
              <w:rPr>
                <w:rFonts w:ascii="Times New Roman" w:hAnsi="Times New Roman" w:cs="Times New Roman" w:eastAsia="Times New Roman" w:hint="default"/>
                <w:sz w:val="18"/>
                <w:szCs w:val="18"/>
              </w:rPr>
            </w:pPr>
            <w:r>
              <w:rPr>
                <w:rFonts w:ascii="Times New Roman"/>
                <w:sz w:val="18"/>
              </w:rPr>
              <w:t>5.22</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2018/2/26</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2019/2/23</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张海涛</w:t>
            </w:r>
          </w:p>
        </w:tc>
      </w:tr>
      <w:tr>
        <w:trPr>
          <w:trHeight w:val="269"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72" w:right="0"/>
              <w:jc w:val="left"/>
              <w:rPr>
                <w:rFonts w:ascii="宋体" w:hAnsi="宋体" w:cs="宋体" w:eastAsia="宋体" w:hint="default"/>
                <w:sz w:val="18"/>
                <w:szCs w:val="18"/>
              </w:rPr>
            </w:pPr>
            <w:r>
              <w:rPr>
                <w:rFonts w:ascii="宋体" w:hAnsi="宋体" w:cs="宋体" w:eastAsia="宋体" w:hint="default"/>
                <w:sz w:val="18"/>
                <w:szCs w:val="18"/>
              </w:rPr>
              <w:t>中国农业银行无锡科技支行</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9"/>
              <w:jc w:val="right"/>
              <w:rPr>
                <w:rFonts w:ascii="Times New Roman" w:hAnsi="Times New Roman" w:cs="Times New Roman" w:eastAsia="Times New Roman" w:hint="default"/>
                <w:sz w:val="18"/>
                <w:szCs w:val="18"/>
              </w:rPr>
            </w:pPr>
            <w:r>
              <w:rPr>
                <w:rFonts w:ascii="Times New Roman"/>
                <w:spacing w:val="-1"/>
                <w:sz w:val="18"/>
              </w:rPr>
              <w:t>1,371,000.00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33" w:right="0"/>
              <w:jc w:val="left"/>
              <w:rPr>
                <w:rFonts w:ascii="Times New Roman" w:hAnsi="Times New Roman" w:cs="Times New Roman" w:eastAsia="Times New Roman" w:hint="default"/>
                <w:sz w:val="18"/>
                <w:szCs w:val="18"/>
              </w:rPr>
            </w:pPr>
            <w:r>
              <w:rPr>
                <w:rFonts w:ascii="Times New Roman"/>
                <w:sz w:val="18"/>
              </w:rPr>
              <w:t>4.35</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2018/11/29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2019/11/27</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8"/>
                <w:szCs w:val="18"/>
              </w:rPr>
            </w:pPr>
            <w:r>
              <w:rPr>
                <w:rFonts w:ascii="宋体" w:hAnsi="宋体" w:cs="宋体" w:eastAsia="宋体" w:hint="default"/>
                <w:sz w:val="18"/>
                <w:szCs w:val="18"/>
              </w:rPr>
              <w:t>张海涛</w:t>
            </w:r>
          </w:p>
        </w:tc>
      </w:tr>
      <w:tr>
        <w:trPr>
          <w:trHeight w:val="82" w:hRule="exact"/>
        </w:trPr>
        <w:tc>
          <w:tcPr>
            <w:tcW w:w="239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72" w:right="0"/>
              <w:jc w:val="left"/>
              <w:rPr>
                <w:rFonts w:ascii="宋体" w:hAnsi="宋体" w:cs="宋体" w:eastAsia="宋体" w:hint="default"/>
                <w:sz w:val="18"/>
                <w:szCs w:val="18"/>
              </w:rPr>
            </w:pPr>
            <w:r>
              <w:rPr>
                <w:rFonts w:ascii="宋体" w:hAnsi="宋体" w:cs="宋体" w:eastAsia="宋体" w:hint="default"/>
                <w:sz w:val="18"/>
                <w:szCs w:val="18"/>
              </w:rPr>
              <w:t>中国农业银行无锡科技支行</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2,629,000.00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333" w:right="0"/>
              <w:jc w:val="left"/>
              <w:rPr>
                <w:rFonts w:ascii="Times New Roman" w:hAnsi="Times New Roman" w:cs="Times New Roman" w:eastAsia="Times New Roman" w:hint="default"/>
                <w:sz w:val="18"/>
                <w:szCs w:val="18"/>
              </w:rPr>
            </w:pPr>
            <w:r>
              <w:rPr>
                <w:rFonts w:ascii="Times New Roman"/>
                <w:sz w:val="18"/>
              </w:rPr>
              <w:t>4.13</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2018/12/12</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2019/12/10</w:t>
            </w:r>
          </w:p>
        </w:tc>
        <w:tc>
          <w:tcPr>
            <w:tcW w:w="2694"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张海涛</w:t>
            </w:r>
          </w:p>
        </w:tc>
      </w:tr>
      <w:tr>
        <w:trPr>
          <w:trHeight w:val="82" w:hRule="exact"/>
        </w:trPr>
        <w:tc>
          <w:tcPr>
            <w:tcW w:w="239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39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b/>
                <w:spacing w:val="-1"/>
                <w:sz w:val="18"/>
              </w:rPr>
              <w:t>10,515,883.12</w:t>
            </w:r>
            <w:r>
              <w:rPr>
                <w:rFonts w:ascii="Times New Roman"/>
                <w:spacing w:val="-1"/>
                <w:sz w:val="18"/>
              </w:rPr>
            </w:r>
          </w:p>
        </w:tc>
        <w:tc>
          <w:tcPr>
            <w:tcW w:w="992" w:type="dxa"/>
            <w:tcBorders>
              <w:top w:val="nil" w:sz="6" w:space="0" w:color="auto"/>
              <w:left w:val="single" w:sz="4" w:space="0" w:color="000000"/>
              <w:bottom w:val="single" w:sz="12" w:space="0" w:color="000000"/>
              <w:right w:val="single" w:sz="4" w:space="0" w:color="000000"/>
            </w:tcBorders>
          </w:tcPr>
          <w:p>
            <w:pPr/>
          </w:p>
        </w:tc>
        <w:tc>
          <w:tcPr>
            <w:tcW w:w="992" w:type="dxa"/>
            <w:tcBorders>
              <w:top w:val="nil" w:sz="6" w:space="0" w:color="auto"/>
              <w:left w:val="single" w:sz="4" w:space="0" w:color="000000"/>
              <w:bottom w:val="single" w:sz="12" w:space="0" w:color="000000"/>
              <w:right w:val="single" w:sz="4" w:space="0" w:color="000000"/>
            </w:tcBorders>
          </w:tcPr>
          <w:p>
            <w:pPr/>
          </w:p>
        </w:tc>
        <w:tc>
          <w:tcPr>
            <w:tcW w:w="1134" w:type="dxa"/>
            <w:tcBorders>
              <w:top w:val="nil" w:sz="6" w:space="0" w:color="auto"/>
              <w:left w:val="single" w:sz="4" w:space="0" w:color="000000"/>
              <w:bottom w:val="single" w:sz="12" w:space="0" w:color="000000"/>
              <w:right w:val="single" w:sz="4" w:space="0" w:color="000000"/>
            </w:tcBorders>
          </w:tcPr>
          <w:p>
            <w:pPr/>
          </w:p>
        </w:tc>
        <w:tc>
          <w:tcPr>
            <w:tcW w:w="2694"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508" w:lineRule="auto"/>
        <w:ind w:right="8005" w:firstLine="6"/>
        <w:jc w:val="left"/>
        <w:rPr>
          <w:b w:val="0"/>
          <w:bCs w:val="0"/>
        </w:rPr>
      </w:pPr>
      <w:r>
        <w:rPr/>
        <w:pict>
          <v:group style="position:absolute;margin-left:56.700001pt;margin-top:-79.166306pt;width:475pt;height:.5pt;mso-position-horizontal-relative:page;mso-position-vertical-relative:paragraph;z-index:-1145152" coordorigin="1134,-1583" coordsize="9500,10">
            <v:shape style="position:absolute;left:1134;top:-1583;width:2372;height:10" type="#_x0000_t75" stroked="false">
              <v:imagedata r:id="rId384" o:title=""/>
            </v:shape>
            <v:shape style="position:absolute;left:3501;top:-1583;width:1315;height:10" type="#_x0000_t75" stroked="false">
              <v:imagedata r:id="rId389" o:title=""/>
            </v:shape>
            <v:shape style="position:absolute;left:4811;top:-1583;width:996;height:10" type="#_x0000_t75" stroked="false">
              <v:imagedata r:id="rId390" o:title=""/>
            </v:shape>
            <v:shape style="position:absolute;left:5803;top:-1583;width:2131;height:10" type="#_x0000_t75" stroked="false">
              <v:imagedata r:id="rId391" o:title=""/>
            </v:shape>
            <v:shape style="position:absolute;left:7929;top:-1583;width:2704;height:10" type="#_x0000_t75" stroked="false">
              <v:imagedata r:id="rId392" o:title=""/>
            </v:shape>
            <w10:wrap type="none"/>
          </v:group>
        </w:pict>
      </w:r>
      <w:r>
        <w:rPr/>
        <w:pict>
          <v:group style="position:absolute;margin-left:56.700001pt;margin-top:-61.706306pt;width:475pt;height:.5pt;mso-position-horizontal-relative:page;mso-position-vertical-relative:paragraph;z-index:-1145128" coordorigin="1134,-1234" coordsize="9500,10">
            <v:shape style="position:absolute;left:1134;top:-1234;width:2372;height:10" type="#_x0000_t75" stroked="false">
              <v:imagedata r:id="rId384" o:title=""/>
            </v:shape>
            <v:shape style="position:absolute;left:3501;top:-1234;width:1315;height:10" type="#_x0000_t75" stroked="false">
              <v:imagedata r:id="rId385" o:title=""/>
            </v:shape>
            <v:shape style="position:absolute;left:4811;top:-1234;width:996;height:10" type="#_x0000_t75" stroked="false">
              <v:imagedata r:id="rId386" o:title=""/>
            </v:shape>
            <v:shape style="position:absolute;left:5803;top:-1234;width:2131;height:10" type="#_x0000_t75" stroked="false">
              <v:imagedata r:id="rId387" o:title=""/>
            </v:shape>
            <v:shape style="position:absolute;left:7929;top:-1234;width:2704;height:10" type="#_x0000_t75" stroked="false">
              <v:imagedata r:id="rId388" o:title=""/>
            </v:shape>
            <w10:wrap type="none"/>
          </v:group>
        </w:pict>
      </w:r>
      <w:r>
        <w:rPr/>
        <w:pict>
          <v:group style="position:absolute;margin-left:56.700001pt;margin-top:-48.746346pt;width:475pt;height:5.05pt;mso-position-horizontal-relative:page;mso-position-vertical-relative:paragraph;z-index:-1145104" coordorigin="1134,-975" coordsize="9500,101">
            <v:shape style="position:absolute;left:1134;top:-975;width:2391;height:101" type="#_x0000_t75" stroked="false">
              <v:imagedata r:id="rId393" o:title=""/>
            </v:shape>
            <v:shape style="position:absolute;left:3501;top:-884;width:1315;height:10" type="#_x0000_t75" stroked="false">
              <v:imagedata r:id="rId394" o:title=""/>
            </v:shape>
            <v:shape style="position:absolute;left:4811;top:-884;width:996;height:10" type="#_x0000_t75" stroked="false">
              <v:imagedata r:id="rId386" o:title=""/>
            </v:shape>
            <v:shape style="position:absolute;left:5803;top:-884;width:2131;height:10" type="#_x0000_t75" stroked="false">
              <v:imagedata r:id="rId387" o:title=""/>
            </v:shape>
            <v:shape style="position:absolute;left:7929;top:-884;width:2704;height:10" type="#_x0000_t75" stroked="false">
              <v:imagedata r:id="rId388" o:title=""/>
            </v:shape>
            <w10:wrap type="none"/>
          </v:group>
        </w:pict>
      </w:r>
      <w:r>
        <w:rPr/>
        <w:pict>
          <v:group style="position:absolute;margin-left:56.700001pt;margin-top:-31.226345pt;width:475pt;height:5.05pt;mso-position-horizontal-relative:page;mso-position-vertical-relative:paragraph;z-index:-1145080" coordorigin="1134,-625" coordsize="9500,101">
            <v:shape style="position:absolute;left:1134;top:-625;width:2391;height:101" type="#_x0000_t75" stroked="false">
              <v:imagedata r:id="rId395" o:title=""/>
            </v:shape>
            <v:shape style="position:absolute;left:3501;top:-533;width:1315;height:10" type="#_x0000_t75" stroked="false">
              <v:imagedata r:id="rId389" o:title=""/>
            </v:shape>
            <v:shape style="position:absolute;left:4811;top:-533;width:996;height:10" type="#_x0000_t75" stroked="false">
              <v:imagedata r:id="rId390" o:title=""/>
            </v:shape>
            <v:shape style="position:absolute;left:5803;top:-533;width:2131;height:10" type="#_x0000_t75" stroked="false">
              <v:imagedata r:id="rId391" o:title=""/>
            </v:shape>
            <v:shape style="position:absolute;left:7929;top:-533;width:2704;height:10" type="#_x0000_t75" stroked="false">
              <v:imagedata r:id="rId392" o:title=""/>
            </v:shape>
            <w10:wrap type="none"/>
          </v:group>
        </w:pict>
      </w:r>
      <w:bookmarkStart w:name="（十八） 应付票据及应付账款" w:id="209"/>
      <w:bookmarkEnd w:id="209"/>
      <w:r>
        <w:rPr>
          <w:b w:val="0"/>
          <w:bCs w:val="0"/>
        </w:rPr>
      </w:r>
      <w:r>
        <w:rPr/>
        <w:t>（十八）应付票据及应付账款</w:t>
      </w:r>
      <w:r>
        <w:rPr>
          <w:spacing w:val="1"/>
          <w:w w:val="99"/>
        </w:rPr>
        <w:t> </w:t>
      </w:r>
      <w:r>
        <w:rPr>
          <w:rFonts w:ascii="宋体" w:hAnsi="宋体" w:cs="宋体" w:eastAsia="宋体" w:hint="default"/>
          <w:color w:val="212121"/>
        </w:rPr>
        <w:t>1</w:t>
      </w:r>
      <w:r>
        <w:rPr>
          <w:color w:val="212121"/>
        </w:rPr>
        <w:t>、</w:t>
      </w:r>
      <w:r>
        <w:rPr/>
        <w:t>总表情况</w:t>
      </w:r>
      <w:r>
        <w:rPr>
          <w:b w:val="0"/>
          <w:bCs w:val="0"/>
        </w:rPr>
      </w:r>
    </w:p>
    <w:p>
      <w:pPr>
        <w:pStyle w:val="Heading4"/>
        <w:spacing w:line="280" w:lineRule="exact" w:before="0"/>
        <w:ind w:left="576" w:right="0"/>
        <w:jc w:val="left"/>
        <w:rPr>
          <w:b w:val="0"/>
          <w:bCs w:val="0"/>
        </w:rPr>
      </w:pPr>
      <w:r>
        <w:rPr/>
        <w:t>（</w:t>
      </w:r>
      <w:r>
        <w:rPr>
          <w:rFonts w:ascii="Times New Roman" w:hAnsi="Times New Roman" w:cs="Times New Roman" w:eastAsia="Times New Roman" w:hint="default"/>
        </w:rPr>
        <w:t>1</w:t>
      </w:r>
      <w:r>
        <w:rPr/>
        <w:t>）分类列示</w:t>
      </w:r>
      <w:r>
        <w:rPr>
          <w:b w:val="0"/>
          <w:bCs w:val="0"/>
        </w:rPr>
      </w:r>
    </w:p>
    <w:p>
      <w:pPr>
        <w:spacing w:after="0" w:line="280" w:lineRule="exact"/>
        <w:jc w:val="left"/>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3823"/>
        <w:gridCol w:w="3138"/>
        <w:gridCol w:w="2553"/>
      </w:tblGrid>
      <w:tr>
        <w:trPr>
          <w:trHeight w:val="430" w:hRule="exact"/>
        </w:trPr>
        <w:tc>
          <w:tcPr>
            <w:tcW w:w="38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right="171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2" w:hRule="exact"/>
        </w:trPr>
        <w:tc>
          <w:tcPr>
            <w:tcW w:w="3823" w:type="dxa"/>
            <w:tcBorders>
              <w:top w:val="single" w:sz="4" w:space="0" w:color="000000"/>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332,214,583.53</w:t>
            </w:r>
          </w:p>
        </w:tc>
        <w:tc>
          <w:tcPr>
            <w:tcW w:w="2553" w:type="dxa"/>
            <w:tcBorders>
              <w:top w:val="single" w:sz="4" w:space="0" w:color="000000"/>
              <w:left w:val="single" w:sz="4" w:space="0" w:color="000000"/>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pacing w:val="-1"/>
                <w:sz w:val="18"/>
              </w:rPr>
              <w:t>247,907,129.27</w:t>
            </w:r>
          </w:p>
        </w:tc>
      </w:tr>
      <w:tr>
        <w:trPr>
          <w:trHeight w:val="420" w:hRule="exact"/>
        </w:trPr>
        <w:tc>
          <w:tcPr>
            <w:tcW w:w="3823"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404,348,010.27</w:t>
            </w:r>
          </w:p>
        </w:tc>
        <w:tc>
          <w:tcPr>
            <w:tcW w:w="2553"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pacing w:val="-1"/>
                <w:sz w:val="18"/>
              </w:rPr>
              <w:t>239,225,159.97</w:t>
            </w:r>
          </w:p>
        </w:tc>
      </w:tr>
      <w:tr>
        <w:trPr>
          <w:trHeight w:val="428" w:hRule="exact"/>
        </w:trPr>
        <w:tc>
          <w:tcPr>
            <w:tcW w:w="3823" w:type="dxa"/>
            <w:tcBorders>
              <w:top w:val="nil" w:sz="6" w:space="0" w:color="auto"/>
              <w:left w:val="nil" w:sz="6" w:space="0" w:color="auto"/>
              <w:bottom w:val="single" w:sz="12" w:space="0" w:color="000000"/>
              <w:right w:val="single" w:sz="4" w:space="0" w:color="000000"/>
            </w:tcBorders>
          </w:tcPr>
          <w:p>
            <w:pPr>
              <w:pStyle w:val="TableParagraph"/>
              <w:spacing w:line="240" w:lineRule="auto" w:before="61"/>
              <w:ind w:right="171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b/>
                <w:spacing w:val="-1"/>
                <w:sz w:val="18"/>
              </w:rPr>
              <w:t>736,562,593.80</w:t>
            </w:r>
            <w:r>
              <w:rPr>
                <w:rFonts w:ascii="Times New Roman"/>
                <w:spacing w:val="-1"/>
                <w:sz w:val="18"/>
              </w:rPr>
            </w:r>
          </w:p>
        </w:tc>
        <w:tc>
          <w:tcPr>
            <w:tcW w:w="255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b/>
                <w:spacing w:val="-1"/>
                <w:sz w:val="18"/>
              </w:rPr>
              <w:t>487,132,289.24</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shape style="position:absolute;margin-left:246.880005pt;margin-top:-70.846352pt;width:.479933pt;height:.36pt;mso-position-horizontal-relative:page;mso-position-vertical-relative:paragraph;z-index:12040" type="#_x0000_t75" stroked="false">
            <v:imagedata r:id="rId396" o:title=""/>
          </v:shape>
        </w:pict>
      </w:r>
      <w:r>
        <w:rPr/>
        <w:pict>
          <v:shape style="position:absolute;margin-left:403.779999pt;margin-top:-70.846352pt;width:.479943pt;height:.36pt;mso-position-horizontal-relative:page;mso-position-vertical-relative:paragraph;z-index:12064" type="#_x0000_t75" stroked="false">
            <v:imagedata r:id="rId396" o:title=""/>
          </v:shape>
        </w:pict>
      </w:r>
      <w:r>
        <w:rPr/>
        <w:pict>
          <v:shape style="position:absolute;margin-left:56.700001pt;margin-top:-49.486282pt;width:474.979761pt;height:.48pt;mso-position-horizontal-relative:page;mso-position-vertical-relative:paragraph;z-index:-1144888" type="#_x0000_t75" stroked="false">
            <v:imagedata r:id="rId397" o:title=""/>
          </v:shape>
        </w:pict>
      </w:r>
      <w:r>
        <w:rPr/>
        <w:pict>
          <v:shape style="position:absolute;margin-left:56.700001pt;margin-top:-28.486284pt;width:474.979761pt;height:.48pt;mso-position-horizontal-relative:page;mso-position-vertical-relative:paragraph;z-index:-1144864" type="#_x0000_t75" stroked="false">
            <v:imagedata r:id="rId397" o:title=""/>
          </v:shape>
        </w:pict>
      </w:r>
      <w:r>
        <w:rPr>
          <w:rFonts w:ascii="宋体" w:hAnsi="宋体" w:cs="宋体" w:eastAsia="宋体" w:hint="default"/>
          <w:color w:val="212121"/>
        </w:rPr>
        <w:t>2</w:t>
      </w:r>
      <w:r>
        <w:rPr>
          <w:color w:val="212121"/>
        </w:rPr>
        <w:t>、</w:t>
      </w:r>
      <w:r>
        <w:rPr/>
        <w:t>应付票据</w:t>
      </w:r>
      <w:r>
        <w:rPr>
          <w:b w:val="0"/>
          <w:bCs w:val="0"/>
        </w:rPr>
      </w:r>
    </w:p>
    <w:p>
      <w:pPr>
        <w:spacing w:line="240" w:lineRule="auto" w:before="2"/>
        <w:rPr>
          <w:rFonts w:ascii="宋体" w:hAnsi="宋体" w:cs="宋体" w:eastAsia="宋体" w:hint="default"/>
          <w:b/>
          <w:bCs/>
          <w:sz w:val="17"/>
          <w:szCs w:val="17"/>
        </w:rPr>
      </w:pPr>
    </w:p>
    <w:p>
      <w:pPr>
        <w:pStyle w:val="Heading4"/>
        <w:spacing w:line="240" w:lineRule="auto" w:before="0"/>
        <w:ind w:left="576" w:right="0"/>
        <w:jc w:val="left"/>
        <w:rPr>
          <w:b w:val="0"/>
          <w:bCs w:val="0"/>
        </w:rPr>
      </w:pPr>
      <w:r>
        <w:rPr/>
        <w:pict>
          <v:shape style="position:absolute;margin-left:247.899994pt;margin-top:38.003716pt;width:.480031pt;height:.9pt;mso-position-horizontal-relative:page;mso-position-vertical-relative:paragraph;z-index:12136" type="#_x0000_t75" stroked="false">
            <v:imagedata r:id="rId398" o:title=""/>
          </v:shape>
        </w:pict>
      </w:r>
      <w:r>
        <w:rPr/>
        <w:pict>
          <v:shape style="position:absolute;margin-left:400.839996pt;margin-top:38.003716pt;width:.480031pt;height:.9pt;mso-position-horizontal-relative:page;mso-position-vertical-relative:paragraph;z-index:12160" type="#_x0000_t75" stroked="false">
            <v:imagedata r:id="rId398" o:title=""/>
          </v:shape>
        </w:pict>
      </w:r>
      <w:r>
        <w:rPr/>
        <w:t>（</w:t>
      </w:r>
      <w:r>
        <w:rPr>
          <w:rFonts w:ascii="Times New Roman" w:hAnsi="Times New Roman" w:cs="Times New Roman" w:eastAsia="Times New Roman" w:hint="default"/>
        </w:rPr>
        <w:t>1</w:t>
      </w:r>
      <w:r>
        <w:rPr/>
        <w:t>）应付票据列示</w:t>
      </w:r>
      <w:r>
        <w:rPr>
          <w:b w:val="0"/>
          <w:bCs w:val="0"/>
        </w:rPr>
      </w:r>
    </w:p>
    <w:p>
      <w:pPr>
        <w:spacing w:line="240" w:lineRule="auto" w:before="3"/>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3843"/>
        <w:gridCol w:w="3059"/>
        <w:gridCol w:w="2639"/>
      </w:tblGrid>
      <w:tr>
        <w:trPr>
          <w:trHeight w:val="422" w:hRule="exact"/>
        </w:trPr>
        <w:tc>
          <w:tcPr>
            <w:tcW w:w="3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2" w:hRule="exact"/>
        </w:trPr>
        <w:tc>
          <w:tcPr>
            <w:tcW w:w="3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left="1821" w:right="0"/>
              <w:jc w:val="left"/>
              <w:rPr>
                <w:rFonts w:ascii="Times New Roman" w:hAnsi="Times New Roman" w:cs="Times New Roman" w:eastAsia="Times New Roman" w:hint="default"/>
                <w:sz w:val="18"/>
                <w:szCs w:val="18"/>
              </w:rPr>
            </w:pPr>
            <w:r>
              <w:rPr>
                <w:rFonts w:ascii="Times New Roman"/>
                <w:sz w:val="18"/>
              </w:rPr>
              <w:t>332,214,583.53</w:t>
            </w:r>
          </w:p>
        </w:tc>
        <w:tc>
          <w:tcPr>
            <w:tcW w:w="26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left="1401" w:right="0"/>
              <w:jc w:val="left"/>
              <w:rPr>
                <w:rFonts w:ascii="Times New Roman" w:hAnsi="Times New Roman" w:cs="Times New Roman" w:eastAsia="Times New Roman" w:hint="default"/>
                <w:sz w:val="18"/>
                <w:szCs w:val="18"/>
              </w:rPr>
            </w:pPr>
            <w:r>
              <w:rPr>
                <w:rFonts w:ascii="Times New Roman"/>
                <w:sz w:val="18"/>
              </w:rPr>
              <w:t>247,907,129.27</w:t>
            </w:r>
          </w:p>
        </w:tc>
      </w:tr>
    </w:tbl>
    <w:p>
      <w:pPr>
        <w:pStyle w:val="BodyText"/>
        <w:spacing w:line="240" w:lineRule="auto" w:before="77"/>
        <w:ind w:left="574" w:right="0"/>
        <w:jc w:val="left"/>
        <w:rPr>
          <w:rFonts w:ascii="楷体" w:hAnsi="楷体" w:cs="楷体" w:eastAsia="楷体" w:hint="default"/>
        </w:rPr>
      </w:pPr>
      <w:r>
        <w:rPr>
          <w:rFonts w:ascii="楷体" w:hAnsi="楷体" w:cs="楷体" w:eastAsia="楷体" w:hint="default"/>
        </w:rPr>
        <w:t>注：本期末无已到期未支付的应付票据。</w:t>
      </w:r>
    </w:p>
    <w:p>
      <w:pPr>
        <w:spacing w:line="240" w:lineRule="auto" w:before="12"/>
        <w:rPr>
          <w:rFonts w:ascii="楷体" w:hAnsi="楷体" w:cs="楷体" w:eastAsia="楷体" w:hint="default"/>
          <w:sz w:val="22"/>
          <w:szCs w:val="22"/>
        </w:rPr>
      </w:pPr>
    </w:p>
    <w:p>
      <w:pPr>
        <w:pStyle w:val="Heading4"/>
        <w:spacing w:line="240" w:lineRule="auto" w:before="0"/>
        <w:ind w:right="0"/>
        <w:jc w:val="left"/>
        <w:rPr>
          <w:b w:val="0"/>
          <w:bCs w:val="0"/>
        </w:rPr>
      </w:pPr>
      <w:r>
        <w:rPr>
          <w:rFonts w:ascii="宋体" w:hAnsi="宋体" w:cs="宋体" w:eastAsia="宋体" w:hint="default"/>
          <w:color w:val="212121"/>
        </w:rPr>
        <w:t>3</w:t>
      </w:r>
      <w:r>
        <w:rPr>
          <w:color w:val="212121"/>
        </w:rPr>
        <w:t>、</w:t>
      </w:r>
      <w:r>
        <w:rPr/>
        <w:t>应付账款</w:t>
      </w:r>
      <w:r>
        <w:rPr>
          <w:b w:val="0"/>
          <w:bCs w:val="0"/>
        </w:rPr>
      </w:r>
    </w:p>
    <w:p>
      <w:pPr>
        <w:spacing w:line="240" w:lineRule="auto" w:before="3"/>
        <w:rPr>
          <w:rFonts w:ascii="宋体" w:hAnsi="宋体" w:cs="宋体" w:eastAsia="宋体" w:hint="default"/>
          <w:b/>
          <w:bCs/>
          <w:sz w:val="17"/>
          <w:szCs w:val="17"/>
        </w:rPr>
      </w:pPr>
    </w:p>
    <w:p>
      <w:pPr>
        <w:pStyle w:val="Heading4"/>
        <w:spacing w:line="240" w:lineRule="auto" w:before="0"/>
        <w:ind w:left="576" w:right="0"/>
        <w:jc w:val="left"/>
        <w:rPr>
          <w:b w:val="0"/>
          <w:bCs w:val="0"/>
        </w:rPr>
      </w:pPr>
      <w:r>
        <w:rPr/>
        <w:pict>
          <v:shape style="position:absolute;margin-left:233.660004pt;margin-top:35.12368pt;width:.48pt;height:.66pt;mso-position-horizontal-relative:page;mso-position-vertical-relative:paragraph;z-index:12184" type="#_x0000_t75" stroked="false">
            <v:imagedata r:id="rId396" o:title=""/>
          </v:shape>
        </w:pict>
      </w:r>
      <w:r>
        <w:rPr/>
        <w:pict>
          <v:shape style="position:absolute;margin-left:381.579987pt;margin-top:35.12368pt;width:.48001pt;height:.66pt;mso-position-horizontal-relative:page;mso-position-vertical-relative:paragraph;z-index:12208" type="#_x0000_t75" stroked="false">
            <v:imagedata r:id="rId396" o:title=""/>
          </v:shape>
        </w:pict>
      </w:r>
      <w:r>
        <w:rPr/>
        <w:pict>
          <v:group style="position:absolute;margin-left:56.700001pt;margin-top:48.74366pt;width:325.4pt;height:40.050pt;mso-position-horizontal-relative:page;mso-position-vertical-relative:paragraph;z-index:-1144744" coordorigin="1134,975" coordsize="6508,801">
            <v:shape style="position:absolute;left:1134;top:975;width:3558;height:101" type="#_x0000_t75" stroked="false">
              <v:imagedata r:id="rId399" o:title=""/>
            </v:shape>
            <v:shape style="position:absolute;left:4668;top:1066;width:2973;height:10" type="#_x0000_t75" stroked="false">
              <v:imagedata r:id="rId400" o:title=""/>
            </v:shape>
            <v:group style="position:absolute;left:4673;top:1076;width:10;height:20" coordorigin="4673,1076" coordsize="10,20">
              <v:shape style="position:absolute;left:4673;top:1076;width:10;height:20" coordorigin="4673,1076" coordsize="10,20" path="m4673,1095l4683,1095,4683,1076,4673,1076,4673,1095xe" filled="true" fillcolor="#000000" stroked="false">
                <v:path arrowok="t"/>
                <v:fill type="solid"/>
              </v:shape>
            </v:group>
            <v:group style="position:absolute;left:4673;top:1095;width:10;height:20" coordorigin="4673,1095" coordsize="10,20">
              <v:shape style="position:absolute;left:4673;top:1095;width:10;height:20" coordorigin="4673,1095" coordsize="10,20" path="m4673,1114l4683,1114,4683,1095,4673,1095,4673,1114xe" filled="true" fillcolor="#000000" stroked="false">
                <v:path arrowok="t"/>
                <v:fill type="solid"/>
              </v:shape>
            </v:group>
            <v:group style="position:absolute;left:4673;top:1114;width:10;height:20" coordorigin="4673,1114" coordsize="10,20">
              <v:shape style="position:absolute;left:4673;top:1114;width:10;height:20" coordorigin="4673,1114" coordsize="10,20" path="m4673,1133l4683,1133,4683,1114,4673,1114,4673,1133xe" filled="true" fillcolor="#000000" stroked="false">
                <v:path arrowok="t"/>
                <v:fill type="solid"/>
              </v:shape>
            </v:group>
            <v:group style="position:absolute;left:4673;top:1133;width:10;height:20" coordorigin="4673,1133" coordsize="10,20">
              <v:shape style="position:absolute;left:4673;top:1133;width:10;height:20" coordorigin="4673,1133" coordsize="10,20" path="m4673,1152l4683,1152,4683,1133,4673,1133,4673,1152xe" filled="true" fillcolor="#000000" stroked="false">
                <v:path arrowok="t"/>
                <v:fill type="solid"/>
              </v:shape>
            </v:group>
            <v:group style="position:absolute;left:4673;top:1152;width:10;height:20" coordorigin="4673,1152" coordsize="10,20">
              <v:shape style="position:absolute;left:4673;top:1152;width:10;height:20" coordorigin="4673,1152" coordsize="10,20" path="m4673,1172l4683,1172,4683,1152,4673,1152,4673,1172xe" filled="true" fillcolor="#000000" stroked="false">
                <v:path arrowok="t"/>
                <v:fill type="solid"/>
              </v:shape>
            </v:group>
            <v:group style="position:absolute;left:4673;top:1172;width:10;height:20" coordorigin="4673,1172" coordsize="10,20">
              <v:shape style="position:absolute;left:4673;top:1172;width:10;height:20" coordorigin="4673,1172" coordsize="10,20" path="m4673,1191l4683,1191,4683,1172,4673,1172,4673,1191xe" filled="true" fillcolor="#000000" stroked="false">
                <v:path arrowok="t"/>
                <v:fill type="solid"/>
              </v:shape>
            </v:group>
            <v:group style="position:absolute;left:4673;top:1191;width:10;height:20" coordorigin="4673,1191" coordsize="10,20">
              <v:shape style="position:absolute;left:4673;top:1191;width:10;height:20" coordorigin="4673,1191" coordsize="10,20" path="m4673,1210l4683,1210,4683,1191,4673,1191,4673,1210xe" filled="true" fillcolor="#000000" stroked="false">
                <v:path arrowok="t"/>
                <v:fill type="solid"/>
              </v:shape>
            </v:group>
            <v:group style="position:absolute;left:4673;top:1210;width:10;height:20" coordorigin="4673,1210" coordsize="10,20">
              <v:shape style="position:absolute;left:4673;top:1210;width:10;height:20" coordorigin="4673,1210" coordsize="10,20" path="m4673,1229l4683,1229,4683,1210,4673,1210,4673,1229xe" filled="true" fillcolor="#000000" stroked="false">
                <v:path arrowok="t"/>
                <v:fill type="solid"/>
              </v:shape>
            </v:group>
            <v:group style="position:absolute;left:4673;top:1229;width:10;height:20" coordorigin="4673,1229" coordsize="10,20">
              <v:shape style="position:absolute;left:4673;top:1229;width:10;height:20" coordorigin="4673,1229" coordsize="10,20" path="m4673,1248l4683,1248,4683,1229,4673,1229,4673,1248xe" filled="true" fillcolor="#000000" stroked="false">
                <v:path arrowok="t"/>
                <v:fill type="solid"/>
              </v:shape>
            </v:group>
            <v:group style="position:absolute;left:4673;top:1248;width:10;height:20" coordorigin="4673,1248" coordsize="10,20">
              <v:shape style="position:absolute;left:4673;top:1248;width:10;height:20" coordorigin="4673,1248" coordsize="10,20" path="m4673,1268l4683,1268,4683,1248,4673,1248,4673,1268xe" filled="true" fillcolor="#000000" stroked="false">
                <v:path arrowok="t"/>
                <v:fill type="solid"/>
              </v:shape>
            </v:group>
            <v:group style="position:absolute;left:4673;top:1268;width:10;height:20" coordorigin="4673,1268" coordsize="10,20">
              <v:shape style="position:absolute;left:4673;top:1268;width:10;height:20" coordorigin="4673,1268" coordsize="10,20" path="m4673,1287l4683,1287,4683,1268,4673,1268,4673,1287xe" filled="true" fillcolor="#000000" stroked="false">
                <v:path arrowok="t"/>
                <v:fill type="solid"/>
              </v:shape>
            </v:group>
            <v:group style="position:absolute;left:4673;top:1287;width:10;height:20" coordorigin="4673,1287" coordsize="10,20">
              <v:shape style="position:absolute;left:4673;top:1287;width:10;height:20" coordorigin="4673,1287" coordsize="10,20" path="m4673,1306l4683,1306,4683,1287,4673,1287,4673,1306xe" filled="true" fillcolor="#000000" stroked="false">
                <v:path arrowok="t"/>
                <v:fill type="solid"/>
              </v:shape>
            </v:group>
            <v:group style="position:absolute;left:4673;top:1306;width:10;height:20" coordorigin="4673,1306" coordsize="10,20">
              <v:shape style="position:absolute;left:4673;top:1306;width:10;height:20" coordorigin="4673,1306" coordsize="10,20" path="m4673,1325l4683,1325,4683,1306,4673,1306,4673,1325xe" filled="true" fillcolor="#000000" stroked="false">
                <v:path arrowok="t"/>
                <v:fill type="solid"/>
              </v:shape>
            </v:group>
            <v:group style="position:absolute;left:4673;top:1325;width:10;height:20" coordorigin="4673,1325" coordsize="10,20">
              <v:shape style="position:absolute;left:4673;top:1325;width:10;height:20" coordorigin="4673,1325" coordsize="10,20" path="m4673,1344l4683,1344,4683,1325,4673,1325,4673,1344xe" filled="true" fillcolor="#000000" stroked="false">
                <v:path arrowok="t"/>
                <v:fill type="solid"/>
              </v:shape>
            </v:group>
            <v:group style="position:absolute;left:4673;top:1344;width:10;height:20" coordorigin="4673,1344" coordsize="10,20">
              <v:shape style="position:absolute;left:4673;top:1344;width:10;height:20" coordorigin="4673,1344" coordsize="10,20" path="m4673,1364l4683,1364,4683,1344,4673,1344,4673,1364xe" filled="true" fillcolor="#000000" stroked="false">
                <v:path arrowok="t"/>
                <v:fill type="solid"/>
              </v:shape>
            </v:group>
            <v:group style="position:absolute;left:4673;top:1364;width:10;height:20" coordorigin="4673,1364" coordsize="10,20">
              <v:shape style="position:absolute;left:4673;top:1364;width:10;height:20" coordorigin="4673,1364" coordsize="10,20" path="m4673,1383l4683,1383,4683,1364,4673,1364,4673,1383xe" filled="true" fillcolor="#000000" stroked="false">
                <v:path arrowok="t"/>
                <v:fill type="solid"/>
              </v:shape>
            </v:group>
            <v:group style="position:absolute;left:4673;top:1444;width:10;height:20" coordorigin="4673,1444" coordsize="10,20">
              <v:shape style="position:absolute;left:4673;top:1444;width:10;height:20" coordorigin="4673,1444" coordsize="10,20" path="m4673,1463l4683,1463,4683,1444,4673,1444,4673,1463xe" filled="true" fillcolor="#000000" stroked="false">
                <v:path arrowok="t"/>
                <v:fill type="solid"/>
              </v:shape>
            </v:group>
            <v:group style="position:absolute;left:4673;top:1463;width:10;height:20" coordorigin="4673,1463" coordsize="10,20">
              <v:shape style="position:absolute;left:4673;top:1463;width:10;height:20" coordorigin="4673,1463" coordsize="10,20" path="m4673,1482l4683,1482,4683,1463,4673,1463,4673,1482xe" filled="true" fillcolor="#000000" stroked="false">
                <v:path arrowok="t"/>
                <v:fill type="solid"/>
              </v:shape>
            </v:group>
            <v:group style="position:absolute;left:4673;top:1482;width:10;height:20" coordorigin="4673,1482" coordsize="10,20">
              <v:shape style="position:absolute;left:4673;top:1482;width:10;height:20" coordorigin="4673,1482" coordsize="10,20" path="m4673,1502l4683,1502,4683,1482,4673,1482,4673,1502xe" filled="true" fillcolor="#000000" stroked="false">
                <v:path arrowok="t"/>
                <v:fill type="solid"/>
              </v:shape>
            </v:group>
            <v:group style="position:absolute;left:4673;top:1502;width:10;height:20" coordorigin="4673,1502" coordsize="10,20">
              <v:shape style="position:absolute;left:4673;top:1502;width:10;height:20" coordorigin="4673,1502" coordsize="10,20" path="m4673,1521l4683,1521,4683,1502,4673,1502,4673,1521xe" filled="true" fillcolor="#000000" stroked="false">
                <v:path arrowok="t"/>
                <v:fill type="solid"/>
              </v:shape>
            </v:group>
            <v:group style="position:absolute;left:4673;top:1521;width:10;height:20" coordorigin="4673,1521" coordsize="10,20">
              <v:shape style="position:absolute;left:4673;top:1521;width:10;height:20" coordorigin="4673,1521" coordsize="10,20" path="m4673,1540l4683,1540,4683,1521,4673,1521,4673,1540xe" filled="true" fillcolor="#000000" stroked="false">
                <v:path arrowok="t"/>
                <v:fill type="solid"/>
              </v:shape>
            </v:group>
            <v:group style="position:absolute;left:4673;top:1540;width:10;height:20" coordorigin="4673,1540" coordsize="10,20">
              <v:shape style="position:absolute;left:4673;top:1540;width:10;height:20" coordorigin="4673,1540" coordsize="10,20" path="m4673,1559l4683,1559,4683,1540,4673,1540,4673,1559xe" filled="true" fillcolor="#000000" stroked="false">
                <v:path arrowok="t"/>
                <v:fill type="solid"/>
              </v:shape>
            </v:group>
            <v:group style="position:absolute;left:4673;top:1559;width:10;height:20" coordorigin="4673,1559" coordsize="10,20">
              <v:shape style="position:absolute;left:4673;top:1559;width:10;height:20" coordorigin="4673,1559" coordsize="10,20" path="m4673,1578l4683,1578,4683,1559,4673,1559,4673,1578xe" filled="true" fillcolor="#000000" stroked="false">
                <v:path arrowok="t"/>
                <v:fill type="solid"/>
              </v:shape>
            </v:group>
            <v:group style="position:absolute;left:4673;top:1578;width:10;height:20" coordorigin="4673,1578" coordsize="10,20">
              <v:shape style="position:absolute;left:4673;top:1578;width:10;height:20" coordorigin="4673,1578" coordsize="10,20" path="m4673,1598l4683,1598,4683,1578,4673,1578,4673,1598xe" filled="true" fillcolor="#000000" stroked="false">
                <v:path arrowok="t"/>
                <v:fill type="solid"/>
              </v:shape>
            </v:group>
            <v:group style="position:absolute;left:4673;top:1598;width:10;height:20" coordorigin="4673,1598" coordsize="10,20">
              <v:shape style="position:absolute;left:4673;top:1598;width:10;height:20" coordorigin="4673,1598" coordsize="10,20" path="m4673,1617l4683,1617,4683,1598,4673,1598,4673,1617xe" filled="true" fillcolor="#000000" stroked="false">
                <v:path arrowok="t"/>
                <v:fill type="solid"/>
              </v:shape>
            </v:group>
            <v:group style="position:absolute;left:4673;top:1617;width:10;height:20" coordorigin="4673,1617" coordsize="10,20">
              <v:shape style="position:absolute;left:4673;top:1617;width:10;height:20" coordorigin="4673,1617" coordsize="10,20" path="m4673,1636l4683,1636,4683,1617,4673,1617,4673,1636xe" filled="true" fillcolor="#000000" stroked="false">
                <v:path arrowok="t"/>
                <v:fill type="solid"/>
              </v:shape>
            </v:group>
            <v:group style="position:absolute;left:4673;top:1636;width:10;height:20" coordorigin="4673,1636" coordsize="10,20">
              <v:shape style="position:absolute;left:4673;top:1636;width:10;height:20" coordorigin="4673,1636" coordsize="10,20" path="m4673,1655l4683,1655,4683,1636,4673,1636,4673,1655xe" filled="true" fillcolor="#000000" stroked="false">
                <v:path arrowok="t"/>
                <v:fill type="solid"/>
              </v:shape>
            </v:group>
            <v:group style="position:absolute;left:4673;top:1655;width:10;height:20" coordorigin="4673,1655" coordsize="10,20">
              <v:shape style="position:absolute;left:4673;top:1655;width:10;height:20" coordorigin="4673,1655" coordsize="10,20" path="m4673,1674l4683,1674,4683,1655,4673,1655,4673,1674xe" filled="true" fillcolor="#000000" stroked="false">
                <v:path arrowok="t"/>
                <v:fill type="solid"/>
              </v:shape>
              <v:shape style="position:absolute;left:1134;top:1674;width:3558;height:101" type="#_x0000_t75" stroked="false">
                <v:imagedata r:id="rId399" o:title=""/>
              </v:shape>
              <v:shape style="position:absolute;left:4668;top:1766;width:2973;height:10" type="#_x0000_t75" stroked="false">
                <v:imagedata r:id="rId401" o:title=""/>
              </v:shape>
            </v:group>
            <w10:wrap type="none"/>
          </v:group>
        </w:pict>
      </w:r>
      <w:r>
        <w:rPr/>
        <w:t>（</w:t>
      </w:r>
      <w:r>
        <w:rPr>
          <w:rFonts w:ascii="Times New Roman" w:hAnsi="Times New Roman" w:cs="Times New Roman" w:eastAsia="Times New Roman" w:hint="default"/>
        </w:rPr>
        <w:t>1</w:t>
      </w:r>
      <w:r>
        <w:rPr/>
        <w:t>）应付账款列示</w:t>
      </w:r>
      <w:r>
        <w:rPr>
          <w:b w:val="0"/>
          <w:bCs w:val="0"/>
        </w:rPr>
      </w:r>
    </w:p>
    <w:p>
      <w:pPr>
        <w:spacing w:line="240" w:lineRule="auto" w:before="9"/>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3551"/>
        <w:gridCol w:w="2958"/>
        <w:gridCol w:w="2985"/>
      </w:tblGrid>
      <w:tr>
        <w:trPr>
          <w:trHeight w:val="367" w:hRule="exact"/>
        </w:trPr>
        <w:tc>
          <w:tcPr>
            <w:tcW w:w="35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5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5" w:hRule="exact"/>
        </w:trPr>
        <w:tc>
          <w:tcPr>
            <w:tcW w:w="35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364,075,255.25</w:t>
            </w:r>
          </w:p>
        </w:tc>
        <w:tc>
          <w:tcPr>
            <w:tcW w:w="2985"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222,880,607.74</w:t>
            </w:r>
          </w:p>
        </w:tc>
      </w:tr>
      <w:tr>
        <w:trPr>
          <w:trHeight w:val="344" w:hRule="exact"/>
        </w:trPr>
        <w:tc>
          <w:tcPr>
            <w:tcW w:w="355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25,878,562.08</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3,180,531.32</w:t>
            </w:r>
          </w:p>
        </w:tc>
      </w:tr>
      <w:tr>
        <w:trPr>
          <w:trHeight w:val="355" w:hRule="exact"/>
        </w:trPr>
        <w:tc>
          <w:tcPr>
            <w:tcW w:w="355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1,558,952.74</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8"/>
                <w:szCs w:val="18"/>
              </w:rPr>
            </w:pPr>
            <w:r>
              <w:rPr>
                <w:rFonts w:ascii="Times New Roman"/>
                <w:sz w:val="18"/>
              </w:rPr>
              <w:t>247,707.18</w:t>
            </w:r>
          </w:p>
        </w:tc>
      </w:tr>
      <w:tr>
        <w:trPr>
          <w:trHeight w:val="270" w:hRule="exact"/>
        </w:trPr>
        <w:tc>
          <w:tcPr>
            <w:tcW w:w="355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12,835,240.20</w:t>
            </w:r>
          </w:p>
        </w:tc>
        <w:tc>
          <w:tcPr>
            <w:tcW w:w="2985"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12,916,313.73</w:t>
            </w:r>
          </w:p>
        </w:tc>
      </w:tr>
      <w:tr>
        <w:trPr>
          <w:trHeight w:val="80" w:hRule="exact"/>
        </w:trPr>
        <w:tc>
          <w:tcPr>
            <w:tcW w:w="3551"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single" w:sz="4" w:space="0" w:color="000000"/>
            </w:tcBorders>
          </w:tcPr>
          <w:p>
            <w:pPr/>
          </w:p>
        </w:tc>
        <w:tc>
          <w:tcPr>
            <w:tcW w:w="2985" w:type="dxa"/>
            <w:tcBorders>
              <w:top w:val="nil" w:sz="6" w:space="0" w:color="auto"/>
              <w:left w:val="single" w:sz="4" w:space="0" w:color="000000"/>
              <w:bottom w:val="nil" w:sz="6" w:space="0" w:color="auto"/>
              <w:right w:val="nil" w:sz="6" w:space="0" w:color="auto"/>
            </w:tcBorders>
          </w:tcPr>
          <w:p>
            <w:pPr/>
          </w:p>
        </w:tc>
      </w:tr>
      <w:tr>
        <w:trPr>
          <w:trHeight w:val="355" w:hRule="exact"/>
        </w:trPr>
        <w:tc>
          <w:tcPr>
            <w:tcW w:w="3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15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404,348,010.27</w:t>
            </w:r>
            <w:r>
              <w:rPr>
                <w:rFonts w:ascii="Times New Roman"/>
                <w:spacing w:val="-1"/>
                <w:sz w:val="18"/>
              </w:rPr>
            </w:r>
          </w:p>
        </w:tc>
        <w:tc>
          <w:tcPr>
            <w:tcW w:w="2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239,225,159.97</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left="576" w:right="0"/>
        <w:jc w:val="left"/>
        <w:rPr>
          <w:b w:val="0"/>
          <w:bCs w:val="0"/>
        </w:rPr>
      </w:pPr>
      <w:r>
        <w:rPr/>
        <w:pict>
          <v:group style="position:absolute;margin-left:56.700001pt;margin-top:-29.50634pt;width:474.4pt;height:5.05pt;mso-position-horizontal-relative:page;mso-position-vertical-relative:paragraph;z-index:-1144720" coordorigin="1134,-590" coordsize="9488,101">
            <v:shape style="position:absolute;left:1134;top:-590;width:3558;height:101" type="#_x0000_t75" stroked="false">
              <v:imagedata r:id="rId399" o:title=""/>
            </v:shape>
            <v:shape style="position:absolute;left:4668;top:-499;width:5953;height:10" type="#_x0000_t75" stroked="false">
              <v:imagedata r:id="rId402" o:title=""/>
            </v:shape>
            <w10:wrap type="none"/>
          </v:group>
        </w:pict>
      </w:r>
      <w:r>
        <w:rPr/>
        <w:pict>
          <v:shape style="position:absolute;margin-left:233.660004pt;margin-top:36.87368pt;width:.48pt;height:.66pt;mso-position-horizontal-relative:page;mso-position-vertical-relative:paragraph;z-index:12280" type="#_x0000_t75" stroked="false">
            <v:imagedata r:id="rId396" o:title=""/>
          </v:shape>
        </w:pict>
      </w:r>
      <w:r>
        <w:rPr/>
        <w:pict>
          <v:shape style="position:absolute;margin-left:386.679993pt;margin-top:36.87368pt;width:.48001pt;height:.66pt;mso-position-horizontal-relative:page;mso-position-vertical-relative:paragraph;z-index:12304" type="#_x0000_t75" stroked="false">
            <v:imagedata r:id="rId396" o:title=""/>
          </v:shape>
        </w:pict>
      </w:r>
      <w:r>
        <w:rPr/>
        <w:pict>
          <v:group style="position:absolute;margin-left:56.700001pt;margin-top:50.253689pt;width:475pt;height:5.05pt;mso-position-horizontal-relative:page;mso-position-vertical-relative:paragraph;z-index:-1144648" coordorigin="1134,1005" coordsize="9500,101">
            <v:shape style="position:absolute;left:1134;top:1005;width:3558;height:101" type="#_x0000_t75" stroked="false">
              <v:imagedata r:id="rId403" o:title=""/>
            </v:shape>
            <v:shape style="position:absolute;left:4668;top:1096;width:5965;height:10" type="#_x0000_t75" stroked="false">
              <v:imagedata r:id="rId404" o:title=""/>
            </v:shape>
            <w10:wrap type="none"/>
          </v:group>
        </w:pict>
      </w:r>
      <w:r>
        <w:rPr/>
        <w:pict>
          <v:group style="position:absolute;margin-left:56.700001pt;margin-top:72.273636pt;width:475pt;height:.5pt;mso-position-horizontal-relative:page;mso-position-vertical-relative:paragraph;z-index:-1144624" coordorigin="1134,1445" coordsize="9500,10">
            <v:shape style="position:absolute;left:1134;top:1445;width:3539;height:10" type="#_x0000_t75" stroked="false">
              <v:imagedata r:id="rId405" o:title=""/>
            </v:shape>
            <v:shape style="position:absolute;left:4668;top:1445;width:5965;height:10" type="#_x0000_t75" stroked="false">
              <v:imagedata r:id="rId404" o:title=""/>
            </v:shape>
            <w10:wrap type="none"/>
          </v:group>
        </w:pict>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3558"/>
        <w:gridCol w:w="3060"/>
        <w:gridCol w:w="2895"/>
      </w:tblGrid>
      <w:tr>
        <w:trPr>
          <w:trHeight w:val="376" w:hRule="exact"/>
        </w:trPr>
        <w:tc>
          <w:tcPr>
            <w:tcW w:w="3558"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22"/>
              <w:ind w:right="15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0"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95"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233" w:hRule="exact"/>
        </w:trPr>
        <w:tc>
          <w:tcPr>
            <w:tcW w:w="3558" w:type="dxa"/>
            <w:tcBorders>
              <w:top w:val="single" w:sz="2" w:space="0" w:color="000000"/>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060"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13,417,556.01</w:t>
            </w:r>
          </w:p>
        </w:tc>
        <w:tc>
          <w:tcPr>
            <w:tcW w:w="2895" w:type="dxa"/>
            <w:tcBorders>
              <w:top w:val="single" w:sz="2" w:space="0" w:color="000000"/>
              <w:left w:val="single" w:sz="4" w:space="0" w:color="000000"/>
              <w:bottom w:val="nil" w:sz="6" w:space="0" w:color="auto"/>
              <w:right w:val="nil" w:sz="6" w:space="0" w:color="auto"/>
            </w:tcBorders>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13,207,555.71</w:t>
            </w:r>
          </w:p>
        </w:tc>
        <w:tc>
          <w:tcPr>
            <w:tcW w:w="2895"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268"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2,300,000.00</w:t>
            </w:r>
          </w:p>
        </w:tc>
        <w:tc>
          <w:tcPr>
            <w:tcW w:w="289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82" w:hRule="exact"/>
        </w:trPr>
        <w:tc>
          <w:tcPr>
            <w:tcW w:w="3558" w:type="dxa"/>
            <w:tcBorders>
              <w:top w:val="nil" w:sz="6" w:space="0" w:color="auto"/>
              <w:left w:val="nil" w:sz="6" w:space="0" w:color="auto"/>
              <w:bottom w:val="nil" w:sz="6" w:space="0" w:color="auto"/>
              <w:right w:val="nil" w:sz="6" w:space="0" w:color="auto"/>
            </w:tcBorders>
          </w:tcPr>
          <w:p>
            <w:pPr/>
          </w:p>
        </w:tc>
        <w:tc>
          <w:tcPr>
            <w:tcW w:w="3060" w:type="dxa"/>
            <w:tcBorders>
              <w:top w:val="nil" w:sz="6" w:space="0" w:color="auto"/>
              <w:left w:val="nil" w:sz="6" w:space="0" w:color="auto"/>
              <w:bottom w:val="nil" w:sz="6" w:space="0" w:color="auto"/>
              <w:right w:val="single" w:sz="4" w:space="0" w:color="000000"/>
            </w:tcBorders>
          </w:tcPr>
          <w:p>
            <w:pPr/>
          </w:p>
        </w:tc>
        <w:tc>
          <w:tcPr>
            <w:tcW w:w="289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1,585,991.44</w:t>
            </w:r>
          </w:p>
        </w:tc>
        <w:tc>
          <w:tcPr>
            <w:tcW w:w="289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9"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1,119,348.61</w:t>
            </w:r>
          </w:p>
        </w:tc>
        <w:tc>
          <w:tcPr>
            <w:tcW w:w="289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56" w:hRule="exact"/>
        </w:trPr>
        <w:tc>
          <w:tcPr>
            <w:tcW w:w="3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15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31,630,451.77</w:t>
            </w:r>
            <w:r>
              <w:rPr>
                <w:rFonts w:ascii="Times New Roman"/>
                <w:spacing w:val="-1"/>
                <w:sz w:val="18"/>
              </w:rPr>
            </w:r>
          </w:p>
        </w:tc>
        <w:tc>
          <w:tcPr>
            <w:tcW w:w="2895"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506" w:lineRule="auto"/>
        <w:ind w:right="8960" w:firstLine="6"/>
        <w:jc w:val="left"/>
        <w:rPr>
          <w:b w:val="0"/>
          <w:bCs w:val="0"/>
        </w:rPr>
      </w:pPr>
      <w:r>
        <w:rPr/>
        <w:pict>
          <v:group style="position:absolute;margin-left:56.700001pt;margin-top:-66.266342pt;width:475pt;height:5.05pt;mso-position-horizontal-relative:page;mso-position-vertical-relative:paragraph;z-index:-1144600" coordorigin="1134,-1325" coordsize="9500,101">
            <v:shape style="position:absolute;left:1134;top:-1325;width:3558;height:101" type="#_x0000_t75" stroked="false">
              <v:imagedata r:id="rId399" o:title=""/>
            </v:shape>
            <v:shape style="position:absolute;left:4668;top:-1234;width:5965;height:10" type="#_x0000_t75" stroked="false">
              <v:imagedata r:id="rId406" o:title=""/>
            </v:shape>
            <w10:wrap type="none"/>
          </v:group>
        </w:pict>
      </w:r>
      <w:r>
        <w:rPr/>
        <w:pict>
          <v:group style="position:absolute;margin-left:56.700001pt;margin-top:-48.746281pt;width:475pt;height:5.05pt;mso-position-horizontal-relative:page;mso-position-vertical-relative:paragraph;z-index:-1144576" coordorigin="1134,-975" coordsize="9500,101">
            <v:shape style="position:absolute;left:1134;top:-975;width:3558;height:101" type="#_x0000_t75" stroked="false">
              <v:imagedata r:id="rId403" o:title=""/>
            </v:shape>
            <v:shape style="position:absolute;left:4668;top:-884;width:5965;height:10" type="#_x0000_t75" stroked="false">
              <v:imagedata r:id="rId404" o:title=""/>
            </v:shape>
            <w10:wrap type="none"/>
          </v:group>
        </w:pict>
      </w:r>
      <w:r>
        <w:rPr/>
        <w:pict>
          <v:group style="position:absolute;margin-left:56.700001pt;margin-top:-26.72636pt;width:475pt;height:.5pt;mso-position-horizontal-relative:page;mso-position-vertical-relative:paragraph;z-index:-1144552" coordorigin="1134,-535" coordsize="9500,10">
            <v:shape style="position:absolute;left:1134;top:-535;width:3539;height:10" type="#_x0000_t75" stroked="false">
              <v:imagedata r:id="rId405" o:title=""/>
            </v:shape>
            <v:shape style="position:absolute;left:4668;top:-535;width:5965;height:10" type="#_x0000_t75" stroked="false">
              <v:imagedata r:id="rId404" o:title=""/>
            </v:shape>
            <w10:wrap type="none"/>
          </v:group>
        </w:pict>
      </w:r>
      <w:r>
        <w:rPr/>
        <w:pict>
          <v:shape style="position:absolute;margin-left:55.98pt;margin-top:48.093678pt;width:470pt;height:107.55pt;mso-position-horizontal-relative:page;mso-position-vertical-relative:paragraph;z-index:12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8"/>
                    <w:gridCol w:w="3060"/>
                    <w:gridCol w:w="2781"/>
                  </w:tblGrid>
                  <w:tr>
                    <w:trPr>
                      <w:trHeight w:val="359" w:hRule="exact"/>
                    </w:trPr>
                    <w:tc>
                      <w:tcPr>
                        <w:tcW w:w="35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5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4" w:hRule="exact"/>
                    </w:trPr>
                    <w:tc>
                      <w:tcPr>
                        <w:tcW w:w="3558"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23,799,114.88</w:t>
                        </w:r>
                      </w:p>
                    </w:tc>
                    <w:tc>
                      <w:tcPr>
                        <w:tcW w:w="2781"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18,190,910.16</w:t>
                        </w:r>
                      </w:p>
                    </w:tc>
                  </w:tr>
                  <w:tr>
                    <w:trPr>
                      <w:trHeight w:val="371"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1,073,260.60</w:t>
                        </w:r>
                      </w:p>
                    </w:tc>
                    <w:tc>
                      <w:tcPr>
                        <w:tcW w:w="2781"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105,089.38</w:t>
                        </w:r>
                      </w:p>
                    </w:tc>
                  </w:tr>
                  <w:tr>
                    <w:trPr>
                      <w:trHeight w:val="80" w:hRule="exact"/>
                    </w:trPr>
                    <w:tc>
                      <w:tcPr>
                        <w:tcW w:w="3558" w:type="dxa"/>
                        <w:tcBorders>
                          <w:top w:val="nil" w:sz="6" w:space="0" w:color="auto"/>
                          <w:left w:val="nil" w:sz="6" w:space="0" w:color="auto"/>
                          <w:bottom w:val="nil" w:sz="6" w:space="0" w:color="auto"/>
                          <w:right w:val="nil" w:sz="6" w:space="0" w:color="auto"/>
                        </w:tcBorders>
                      </w:tcPr>
                      <w:p>
                        <w:pPr/>
                      </w:p>
                    </w:tc>
                    <w:tc>
                      <w:tcPr>
                        <w:tcW w:w="3060" w:type="dxa"/>
                        <w:tcBorders>
                          <w:top w:val="nil" w:sz="6" w:space="0" w:color="auto"/>
                          <w:left w:val="nil" w:sz="6" w:space="0" w:color="auto"/>
                          <w:bottom w:val="nil" w:sz="6" w:space="0" w:color="auto"/>
                          <w:right w:val="single" w:sz="4" w:space="0" w:color="000000"/>
                        </w:tcBorders>
                      </w:tcPr>
                      <w:p>
                        <w:pPr/>
                      </w:p>
                    </w:tc>
                    <w:tc>
                      <w:tcPr>
                        <w:tcW w:w="2781"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5,316.44</w:t>
                        </w:r>
                      </w:p>
                    </w:tc>
                    <w:tc>
                      <w:tcPr>
                        <w:tcW w:w="2781"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71,903.25</w:t>
                        </w:r>
                      </w:p>
                    </w:tc>
                  </w:tr>
                  <w:tr>
                    <w:trPr>
                      <w:trHeight w:val="35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76,852.30</w:t>
                        </w:r>
                      </w:p>
                    </w:tc>
                    <w:tc>
                      <w:tcPr>
                        <w:tcW w:w="2781"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5,062.30</w:t>
                        </w:r>
                      </w:p>
                    </w:tc>
                  </w:tr>
                  <w:tr>
                    <w:trPr>
                      <w:trHeight w:val="356" w:hRule="exact"/>
                    </w:trPr>
                    <w:tc>
                      <w:tcPr>
                        <w:tcW w:w="3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15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24,954,544.22</w:t>
                        </w:r>
                        <w:r>
                          <w:rPr>
                            <w:rFonts w:ascii="Times New Roman"/>
                            <w:spacing w:val="-1"/>
                            <w:sz w:val="18"/>
                          </w:rPr>
                        </w:r>
                      </w:p>
                    </w:tc>
                    <w:tc>
                      <w:tcPr>
                        <w:tcW w:w="2781"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18,372,965.09</w:t>
                        </w:r>
                        <w:r>
                          <w:rPr>
                            <w:rFonts w:ascii="Times New Roman"/>
                            <w:spacing w:val="-1"/>
                            <w:sz w:val="18"/>
                          </w:rPr>
                        </w:r>
                      </w:p>
                    </w:tc>
                  </w:tr>
                </w:tbl>
                <w:p>
                  <w:pPr/>
                </w:p>
              </w:txbxContent>
            </v:textbox>
            <w10:wrap type="none"/>
          </v:shape>
        </w:pict>
      </w:r>
      <w:bookmarkStart w:name="（十九） 预收款项" w:id="210"/>
      <w:bookmarkEnd w:id="210"/>
      <w:r>
        <w:rPr>
          <w:b w:val="0"/>
          <w:bCs w:val="0"/>
        </w:rPr>
      </w:r>
      <w:r>
        <w:rPr/>
        <w:t>（十九）预收款项</w:t>
      </w:r>
      <w:r>
        <w:rPr>
          <w:spacing w:val="1"/>
          <w:w w:val="99"/>
        </w:rPr>
        <w:t> </w:t>
      </w:r>
      <w:r>
        <w:rPr>
          <w:rFonts w:ascii="宋体" w:hAnsi="宋体" w:cs="宋体" w:eastAsia="宋体" w:hint="default"/>
          <w:color w:val="212121"/>
        </w:rPr>
        <w:t>1</w:t>
      </w:r>
      <w:r>
        <w:rPr>
          <w:color w:val="212121"/>
        </w:rPr>
        <w:t>、</w:t>
      </w:r>
      <w:r>
        <w:rPr/>
        <w:t>预收账款项列示</w:t>
      </w:r>
      <w:r>
        <w:rPr>
          <w:b w:val="0"/>
          <w:bCs w:val="0"/>
        </w:rPr>
      </w:r>
    </w:p>
    <w:p>
      <w:pPr>
        <w:spacing w:line="240" w:lineRule="auto" w:before="11"/>
        <w:rPr>
          <w:rFonts w:ascii="宋体" w:hAnsi="宋体" w:cs="宋体" w:eastAsia="宋体" w:hint="default"/>
          <w:b/>
          <w:bCs/>
          <w:sz w:val="14"/>
          <w:szCs w:val="14"/>
        </w:rPr>
      </w:pPr>
    </w:p>
    <w:p>
      <w:pPr>
        <w:tabs>
          <w:tab w:pos="6753" w:val="left" w:leader="none"/>
        </w:tabs>
        <w:spacing w:line="20" w:lineRule="exact"/>
        <w:ind w:left="3693" w:right="0" w:firstLine="0"/>
        <w:rPr>
          <w:rFonts w:ascii="宋体" w:hAnsi="宋体" w:cs="宋体" w:eastAsia="宋体" w:hint="default"/>
          <w:sz w:val="2"/>
          <w:szCs w:val="2"/>
        </w:rPr>
      </w:pPr>
      <w:r>
        <w:rPr>
          <w:rFonts w:ascii="宋体"/>
          <w:sz w:val="2"/>
        </w:rPr>
        <w:drawing>
          <wp:inline distT="0" distB="0" distL="0" distR="0">
            <wp:extent cx="6096" cy="8381"/>
            <wp:effectExtent l="0" t="0" r="0" b="0"/>
            <wp:docPr id="25" name="image375.png" descr=""/>
            <wp:cNvGraphicFramePr>
              <a:graphicFrameLocks noChangeAspect="1"/>
            </wp:cNvGraphicFramePr>
            <a:graphic>
              <a:graphicData uri="http://schemas.openxmlformats.org/drawingml/2006/picture">
                <pic:pic>
                  <pic:nvPicPr>
                    <pic:cNvPr id="26" name="image375.png"/>
                    <pic:cNvPicPr/>
                  </pic:nvPicPr>
                  <pic:blipFill>
                    <a:blip r:embed="rId396" cstate="print"/>
                    <a:stretch>
                      <a:fillRect/>
                    </a:stretch>
                  </pic:blipFill>
                  <pic:spPr>
                    <a:xfrm>
                      <a:off x="0" y="0"/>
                      <a:ext cx="6096" cy="838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8381"/>
            <wp:effectExtent l="0" t="0" r="0" b="0"/>
            <wp:docPr id="27" name="image375.png" descr=""/>
            <wp:cNvGraphicFramePr>
              <a:graphicFrameLocks noChangeAspect="1"/>
            </wp:cNvGraphicFramePr>
            <a:graphic>
              <a:graphicData uri="http://schemas.openxmlformats.org/drawingml/2006/picture">
                <pic:pic>
                  <pic:nvPicPr>
                    <pic:cNvPr id="28" name="image375.png"/>
                    <pic:cNvPicPr/>
                  </pic:nvPicPr>
                  <pic:blipFill>
                    <a:blip r:embed="rId396" cstate="print"/>
                    <a:stretch>
                      <a:fillRect/>
                    </a:stretch>
                  </pic:blipFill>
                  <pic:spPr>
                    <a:xfrm>
                      <a:off x="0" y="0"/>
                      <a:ext cx="6096" cy="8381"/>
                    </a:xfrm>
                    <a:prstGeom prst="rect">
                      <a:avLst/>
                    </a:prstGeom>
                  </pic:spPr>
                </pic:pic>
              </a:graphicData>
            </a:graphic>
          </wp:inline>
        </w:drawing>
      </w:r>
      <w:r>
        <w:rPr>
          <w:rFonts w:ascii="宋体"/>
          <w:sz w:val="2"/>
        </w:rPr>
      </w:r>
    </w:p>
    <w:p>
      <w:pPr>
        <w:spacing w:line="240" w:lineRule="auto" w:before="4"/>
        <w:rPr>
          <w:rFonts w:ascii="宋体" w:hAnsi="宋体" w:cs="宋体" w:eastAsia="宋体" w:hint="default"/>
          <w:b/>
          <w:bCs/>
          <w:sz w:val="19"/>
          <w:szCs w:val="19"/>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9.3pt;height:5.05pt;mso-position-horizontal-relative:char;mso-position-vertical-relative:line" coordorigin="0,0" coordsize="9386,101">
            <v:shape style="position:absolute;left:0;top:0;width:3558;height:101" type="#_x0000_t75" stroked="false">
              <v:imagedata r:id="rId403" o:title=""/>
            </v:shape>
            <v:shape style="position:absolute;left:3534;top:91;width:5851;height:10" type="#_x0000_t75" stroked="false">
              <v:imagedata r:id="rId407"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b/>
          <w:bCs/>
          <w:sz w:val="19"/>
          <w:szCs w:val="19"/>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9.3pt;height:5.05pt;mso-position-horizontal-relative:char;mso-position-vertical-relative:line" coordorigin="0,0" coordsize="9386,101">
            <v:shape style="position:absolute;left:0;top:0;width:3558;height:101" type="#_x0000_t75" stroked="false">
              <v:imagedata r:id="rId403" o:title=""/>
            </v:shape>
            <v:shape style="position:absolute;left:3534;top:91;width:5851;height:10" type="#_x0000_t75" stroked="false">
              <v:imagedata r:id="rId407" o:title=""/>
            </v:shape>
          </v:group>
        </w:pict>
      </w:r>
      <w:r>
        <w:rPr>
          <w:rFonts w:ascii="宋体" w:hAnsi="宋体" w:cs="宋体" w:eastAsia="宋体" w:hint="default"/>
          <w:position w:val="-1"/>
          <w:sz w:val="10"/>
          <w:szCs w:val="10"/>
        </w:rPr>
      </w:r>
    </w:p>
    <w:p>
      <w:pPr>
        <w:spacing w:line="240" w:lineRule="auto" w:before="1"/>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9.3pt;height:.5pt;mso-position-horizontal-relative:char;mso-position-vertical-relative:line" coordorigin="0,0" coordsize="9386,10">
            <v:shape style="position:absolute;left:0;top:0;width:3539;height:10" type="#_x0000_t75" stroked="false">
              <v:imagedata r:id="rId405" o:title=""/>
            </v:shape>
            <v:shape style="position:absolute;left:3534;top:0;width:5851;height:10" type="#_x0000_t75" stroked="false">
              <v:imagedata r:id="rId408" o:title=""/>
            </v:shape>
          </v:group>
        </w:pict>
      </w:r>
      <w:r>
        <w:rPr>
          <w:rFonts w:ascii="宋体" w:hAnsi="宋体" w:cs="宋体" w:eastAsia="宋体" w:hint="default"/>
          <w:sz w:val="2"/>
          <w:szCs w:val="2"/>
        </w:rPr>
      </w:r>
    </w:p>
    <w:p>
      <w:pPr>
        <w:spacing w:line="240" w:lineRule="auto" w:before="4"/>
        <w:rPr>
          <w:rFonts w:ascii="宋体" w:hAnsi="宋体" w:cs="宋体" w:eastAsia="宋体" w:hint="default"/>
          <w:b/>
          <w:bCs/>
          <w:sz w:val="18"/>
          <w:szCs w:val="18"/>
        </w:rPr>
      </w:pPr>
    </w:p>
    <w:p>
      <w:pPr>
        <w:spacing w:line="100"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9.3pt;height:5.05pt;mso-position-horizontal-relative:char;mso-position-vertical-relative:line" coordorigin="0,0" coordsize="9386,101">
            <v:shape style="position:absolute;left:0;top:0;width:3558;height:101" type="#_x0000_t75" stroked="false">
              <v:imagedata r:id="rId403" o:title=""/>
            </v:shape>
            <v:shape style="position:absolute;left:3534;top:91;width:5851;height:10" type="#_x0000_t75" stroked="false">
              <v:imagedata r:id="rId407"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56.700001pt;margin-top:460.059967pt;width:475pt;height:.5pt;mso-position-horizontal-relative:page;mso-position-vertical-relative:page;z-index:-1144216" coordorigin="1134,9201" coordsize="9500,10">
            <v:shape style="position:absolute;left:1134;top:9201;width:4392;height:10" type="#_x0000_t75" stroked="false">
              <v:imagedata r:id="rId409" o:title=""/>
            </v:shape>
            <v:shape style="position:absolute;left:5521;top:9201;width:3407;height:10" type="#_x0000_t75" stroked="false">
              <v:imagedata r:id="rId410" o:title=""/>
            </v:shape>
            <v:shape style="position:absolute;left:8923;top:9201;width:1710;height:10" type="#_x0000_t75" stroked="false">
              <v:imagedata r:id="rId411" o:title=""/>
            </v:shape>
            <w10:wrap type="none"/>
          </v:group>
        </w:pict>
      </w:r>
      <w:r>
        <w:rPr/>
        <w:pict>
          <v:group style="position:absolute;margin-left:56.700001pt;margin-top:479.200012pt;width:475pt;height:.5pt;mso-position-horizontal-relative:page;mso-position-vertical-relative:page;z-index:-1144192" coordorigin="1134,9584" coordsize="9500,10">
            <v:shape style="position:absolute;left:1134;top:9584;width:4392;height:10" type="#_x0000_t75" stroked="false">
              <v:imagedata r:id="rId409" o:title=""/>
            </v:shape>
            <v:shape style="position:absolute;left:5521;top:9584;width:3407;height:10" type="#_x0000_t75" stroked="false">
              <v:imagedata r:id="rId410" o:title=""/>
            </v:shape>
            <v:shape style="position:absolute;left:8923;top:9584;width:1710;height:10" type="#_x0000_t75" stroked="false">
              <v:imagedata r:id="rId411" o:title=""/>
            </v:shape>
            <w10:wrap type="none"/>
          </v:group>
        </w:pict>
      </w:r>
      <w:r>
        <w:rPr/>
        <w:pict>
          <v:group style="position:absolute;margin-left:56.700001pt;margin-top:498.339966pt;width:475pt;height:.5pt;mso-position-horizontal-relative:page;mso-position-vertical-relative:page;z-index:-1144168" coordorigin="1134,9967" coordsize="9500,10">
            <v:shape style="position:absolute;left:1134;top:9967;width:4392;height:10" type="#_x0000_t75" stroked="false">
              <v:imagedata r:id="rId409" o:title=""/>
            </v:shape>
            <v:shape style="position:absolute;left:5521;top:9967;width:3407;height:10" type="#_x0000_t75" stroked="false">
              <v:imagedata r:id="rId410" o:title=""/>
            </v:shape>
            <v:shape style="position:absolute;left:8923;top:9967;width:1710;height:10" type="#_x0000_t75" stroked="false">
              <v:imagedata r:id="rId411" o:title=""/>
            </v:shape>
            <w10:wrap type="none"/>
          </v:group>
        </w:pict>
      </w:r>
    </w:p>
    <w:p>
      <w:pPr>
        <w:spacing w:line="240" w:lineRule="auto" w:before="8"/>
        <w:rPr>
          <w:rFonts w:ascii="宋体" w:hAnsi="宋体" w:cs="宋体" w:eastAsia="宋体" w:hint="default"/>
          <w:b/>
          <w:bCs/>
          <w:sz w:val="17"/>
          <w:szCs w:val="17"/>
        </w:rPr>
      </w:pPr>
    </w:p>
    <w:p>
      <w:pPr>
        <w:pStyle w:val="Heading4"/>
        <w:spacing w:line="240" w:lineRule="auto"/>
        <w:ind w:right="0"/>
        <w:jc w:val="left"/>
        <w:rPr>
          <w:b w:val="0"/>
          <w:bCs w:val="0"/>
        </w:rPr>
      </w:pPr>
      <w:r>
        <w:rPr/>
        <w:pict>
          <v:shape style="position:absolute;margin-left:226.580002pt;margin-top:41.673683pt;width:.480013pt;height:.36pt;mso-position-horizontal-relative:page;mso-position-vertical-relative:paragraph;z-index:12472" type="#_x0000_t75" stroked="false">
            <v:imagedata r:id="rId396" o:title=""/>
          </v:shape>
        </w:pict>
      </w:r>
      <w:r>
        <w:rPr/>
        <w:pict>
          <v:shape style="position:absolute;margin-left:389.679993pt;margin-top:41.673683pt;width:.480023pt;height:.36pt;mso-position-horizontal-relative:page;mso-position-vertical-relative:paragraph;z-index:12496" type="#_x0000_t75" stroked="false">
            <v:imagedata r:id="rId396" o:title=""/>
          </v:shape>
        </w:pict>
      </w:r>
      <w:r>
        <w:rPr>
          <w:rFonts w:ascii="宋体" w:hAnsi="宋体" w:cs="宋体" w:eastAsia="宋体" w:hint="default"/>
          <w:color w:val="212121"/>
        </w:rPr>
        <w:t>2</w:t>
      </w:r>
      <w:r>
        <w:rPr>
          <w:color w:val="212121"/>
        </w:rPr>
        <w:t>、</w:t>
      </w:r>
      <w:r>
        <w:rPr/>
        <w:t>账龄超过</w:t>
      </w:r>
      <w:r>
        <w:rPr>
          <w:rFonts w:ascii="Times New Roman" w:hAnsi="Times New Roman" w:cs="Times New Roman" w:eastAsia="Times New Roman" w:hint="default"/>
        </w:rPr>
        <w:t>1</w:t>
      </w:r>
      <w:r>
        <w:rPr/>
        <w:t>年的重要预收款项：</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3417"/>
        <w:gridCol w:w="3262"/>
        <w:gridCol w:w="2787"/>
      </w:tblGrid>
      <w:tr>
        <w:trPr>
          <w:trHeight w:val="449"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9"/>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right="579"/>
              <w:jc w:val="right"/>
              <w:rPr>
                <w:rFonts w:ascii="宋体" w:hAnsi="宋体" w:cs="宋体" w:eastAsia="宋体" w:hint="default"/>
                <w:sz w:val="18"/>
                <w:szCs w:val="18"/>
              </w:rPr>
            </w:pPr>
            <w:r>
              <w:rPr>
                <w:rFonts w:ascii="宋体" w:hAnsi="宋体" w:cs="宋体" w:eastAsia="宋体" w:hint="default"/>
                <w:b/>
                <w:bCs/>
                <w:w w:val="95"/>
                <w:sz w:val="18"/>
                <w:szCs w:val="18"/>
              </w:rPr>
              <w:t>未偿还或结转的原因</w:t>
            </w:r>
            <w:r>
              <w:rPr>
                <w:rFonts w:ascii="宋体" w:hAnsi="宋体" w:cs="宋体" w:eastAsia="宋体" w:hint="default"/>
                <w:sz w:val="18"/>
                <w:szCs w:val="18"/>
              </w:rPr>
            </w:r>
          </w:p>
        </w:tc>
      </w:tr>
      <w:tr>
        <w:trPr>
          <w:trHeight w:val="451" w:hRule="exact"/>
        </w:trPr>
        <w:tc>
          <w:tcPr>
            <w:tcW w:w="3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8"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3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966,270.03</w:t>
            </w:r>
          </w:p>
        </w:tc>
        <w:tc>
          <w:tcPr>
            <w:tcW w:w="27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582"/>
              <w:jc w:val="right"/>
              <w:rPr>
                <w:rFonts w:ascii="宋体" w:hAnsi="宋体" w:cs="宋体" w:eastAsia="宋体" w:hint="default"/>
                <w:sz w:val="18"/>
                <w:szCs w:val="18"/>
              </w:rPr>
            </w:pPr>
            <w:r>
              <w:rPr>
                <w:rFonts w:ascii="宋体" w:hAnsi="宋体" w:cs="宋体" w:eastAsia="宋体" w:hint="default"/>
                <w:sz w:val="18"/>
                <w:szCs w:val="18"/>
              </w:rPr>
              <w:t>定制的产品尚未交货</w:t>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bookmarkStart w:name="（二十） 应付职工薪酬" w:id="211"/>
      <w:bookmarkEnd w:id="211"/>
      <w:r>
        <w:rPr>
          <w:b w:val="0"/>
          <w:bCs w:val="0"/>
        </w:rPr>
      </w:r>
      <w:r>
        <w:rPr/>
        <w:t>（二十）应付职工薪酬</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pict>
          <v:group style="position:absolute;margin-left:56.700001pt;margin-top:33.203648pt;width:474.85pt;height:5.1pt;mso-position-horizontal-relative:page;mso-position-vertical-relative:paragraph;z-index:-1144456" coordorigin="1134,664" coordsize="9497,102">
            <v:shape style="position:absolute;left:1134;top:664;width:2992;height:102" type="#_x0000_t75" stroked="false">
              <v:imagedata r:id="rId412" o:title=""/>
            </v:shape>
            <v:shape style="position:absolute;left:4102;top:756;width:5108;height:10" type="#_x0000_t75" stroked="false">
              <v:imagedata r:id="rId413" o:title=""/>
            </v:shape>
            <v:shape style="position:absolute;left:9205;top:756;width:1426;height:10" type="#_x0000_t75" stroked="false">
              <v:imagedata r:id="rId414" o:title=""/>
            </v:shape>
            <w10:wrap type="none"/>
          </v:group>
        </w:pict>
      </w:r>
      <w:r>
        <w:rPr/>
        <w:pict>
          <v:group style="position:absolute;margin-left:56.700001pt;margin-top:52.703648pt;width:474.85pt;height:5.2pt;mso-position-horizontal-relative:page;mso-position-vertical-relative:paragraph;z-index:-1144432" coordorigin="1134,1054" coordsize="9497,104">
            <v:shape style="position:absolute;left:1134;top:1054;width:2992;height:103" type="#_x0000_t75" stroked="false">
              <v:imagedata r:id="rId415" o:title=""/>
            </v:shape>
            <v:shape style="position:absolute;left:4102;top:1148;width:5108;height:10" type="#_x0000_t75" stroked="false">
              <v:imagedata r:id="rId416" o:title=""/>
            </v:shape>
            <v:shape style="position:absolute;left:9205;top:1148;width:1426;height:10" type="#_x0000_t75" stroked="false">
              <v:imagedata r:id="rId417" o:title=""/>
            </v:shape>
            <w10:wrap type="none"/>
          </v:group>
        </w:pict>
      </w:r>
      <w:r>
        <w:rPr/>
        <w:pict>
          <v:group style="position:absolute;margin-left:56.700001pt;margin-top:72.263649pt;width:474.85pt;height:5.2pt;mso-position-horizontal-relative:page;mso-position-vertical-relative:paragraph;z-index:-1144408" coordorigin="1134,1445" coordsize="9497,104">
            <v:shape style="position:absolute;left:1134;top:1445;width:2992;height:103" type="#_x0000_t75" stroked="false">
              <v:imagedata r:id="rId415" o:title=""/>
            </v:shape>
            <v:shape style="position:absolute;left:4102;top:1539;width:5108;height:10" type="#_x0000_t75" stroked="false">
              <v:imagedata r:id="rId416" o:title=""/>
            </v:shape>
            <v:shape style="position:absolute;left:9205;top:1539;width:1426;height:10" type="#_x0000_t75" stroked="false">
              <v:imagedata r:id="rId417" o:title=""/>
            </v:shape>
            <w10:wrap type="none"/>
          </v:group>
        </w:pic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2992"/>
        <w:gridCol w:w="1844"/>
        <w:gridCol w:w="1700"/>
        <w:gridCol w:w="1559"/>
        <w:gridCol w:w="1416"/>
      </w:tblGrid>
      <w:tr>
        <w:trPr>
          <w:trHeight w:val="303" w:hRule="exact"/>
        </w:trPr>
        <w:tc>
          <w:tcPr>
            <w:tcW w:w="2992" w:type="dxa"/>
            <w:tcBorders>
              <w:top w:val="single" w:sz="12" w:space="0" w:color="000000"/>
              <w:left w:val="nil" w:sz="6" w:space="0" w:color="auto"/>
              <w:bottom w:val="nil" w:sz="6" w:space="0" w:color="auto"/>
              <w:right w:val="single" w:sz="4"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4"/>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4"/>
              <w:ind w:left="41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16" w:type="dxa"/>
            <w:tcBorders>
              <w:top w:val="single" w:sz="12" w:space="0" w:color="000000"/>
              <w:left w:val="single" w:sz="4" w:space="0" w:color="000000"/>
              <w:bottom w:val="nil" w:sz="6" w:space="0" w:color="auto"/>
              <w:right w:val="nil" w:sz="6" w:space="0" w:color="auto"/>
            </w:tcBorders>
          </w:tcPr>
          <w:p>
            <w:pPr>
              <w:pStyle w:val="TableParagraph"/>
              <w:spacing w:line="240" w:lineRule="auto" w:before="44"/>
              <w:ind w:left="3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0"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114,077,275.85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458,643,672.88</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432,656,700.74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140,064,247.99</w:t>
            </w:r>
          </w:p>
        </w:tc>
      </w:tr>
      <w:tr>
        <w:trPr>
          <w:trHeight w:val="103" w:hRule="exact"/>
        </w:trPr>
        <w:tc>
          <w:tcPr>
            <w:tcW w:w="299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91"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8"/>
                <w:szCs w:val="18"/>
              </w:rPr>
            </w:pPr>
            <w:r>
              <w:rPr>
                <w:rFonts w:ascii="Times New Roman"/>
                <w:sz w:val="18"/>
              </w:rPr>
              <w:t>74,972.65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pacing w:val="-1"/>
                <w:sz w:val="18"/>
              </w:rPr>
              <w:t>33,688,326.40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2"/>
              <w:jc w:val="right"/>
              <w:rPr>
                <w:rFonts w:ascii="Times New Roman" w:hAnsi="Times New Roman" w:cs="Times New Roman" w:eastAsia="Times New Roman" w:hint="default"/>
                <w:sz w:val="18"/>
                <w:szCs w:val="18"/>
              </w:rPr>
            </w:pPr>
            <w:r>
              <w:rPr>
                <w:rFonts w:ascii="Times New Roman"/>
                <w:spacing w:val="-1"/>
                <w:sz w:val="18"/>
              </w:rPr>
              <w:t>33,679,777.14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6"/>
              <w:jc w:val="right"/>
              <w:rPr>
                <w:rFonts w:ascii="Times New Roman" w:hAnsi="Times New Roman" w:cs="Times New Roman" w:eastAsia="Times New Roman" w:hint="default"/>
                <w:sz w:val="18"/>
                <w:szCs w:val="18"/>
              </w:rPr>
            </w:pPr>
            <w:r>
              <w:rPr>
                <w:rFonts w:ascii="Times New Roman"/>
                <w:sz w:val="18"/>
              </w:rPr>
              <w:t>83,521.91</w:t>
            </w:r>
          </w:p>
        </w:tc>
      </w:tr>
      <w:tr>
        <w:trPr>
          <w:trHeight w:val="100" w:hRule="exact"/>
        </w:trPr>
        <w:tc>
          <w:tcPr>
            <w:tcW w:w="299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88"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44"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z w:val="18"/>
              </w:rPr>
              <w:t>655,874.03</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8"/>
                <w:szCs w:val="18"/>
              </w:rPr>
            </w:pPr>
            <w:r>
              <w:rPr>
                <w:rFonts w:ascii="Times New Roman"/>
                <w:sz w:val="18"/>
              </w:rPr>
              <w:t>655,874.03</w:t>
            </w:r>
          </w:p>
        </w:tc>
        <w:tc>
          <w:tcPr>
            <w:tcW w:w="1416"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99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91"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844"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95"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b/>
                <w:spacing w:val="-1"/>
                <w:sz w:val="18"/>
              </w:rPr>
              <w:t>114,152,248.50</w:t>
            </w:r>
            <w:r>
              <w:rPr>
                <w:rFonts w:ascii="Times New Roman"/>
                <w:spacing w:val="-1"/>
                <w:sz w:val="18"/>
              </w:rPr>
            </w:r>
          </w:p>
        </w:tc>
        <w:tc>
          <w:tcPr>
            <w:tcW w:w="17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b/>
                <w:spacing w:val="-1"/>
                <w:sz w:val="18"/>
              </w:rPr>
              <w:t>492,987,873.31</w:t>
            </w:r>
            <w:r>
              <w:rPr>
                <w:rFonts w:ascii="Times New Roman"/>
                <w:spacing w:val="-1"/>
                <w:sz w:val="18"/>
              </w:rPr>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b/>
                <w:spacing w:val="-1"/>
                <w:sz w:val="18"/>
              </w:rPr>
              <w:t>466,992,351.91</w:t>
            </w:r>
            <w:r>
              <w:rPr>
                <w:rFonts w:ascii="Times New Roman"/>
                <w:spacing w:val="-1"/>
                <w:sz w:val="18"/>
              </w:rPr>
            </w:r>
          </w:p>
        </w:tc>
        <w:tc>
          <w:tcPr>
            <w:tcW w:w="1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b/>
                <w:spacing w:val="-1"/>
                <w:sz w:val="18"/>
              </w:rPr>
              <w:t>140,147,769.90</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51.206352pt;width:474.85pt;height:5.2pt;mso-position-horizontal-relative:page;mso-position-vertical-relative:paragraph;z-index:-1144384" coordorigin="1134,-1024" coordsize="9497,104">
            <v:shape style="position:absolute;left:1134;top:-1024;width:2992;height:103" type="#_x0000_t75" stroked="false">
              <v:imagedata r:id="rId415" o:title=""/>
            </v:shape>
            <v:shape style="position:absolute;left:4102;top:-931;width:5108;height:10" type="#_x0000_t75" stroked="false">
              <v:imagedata r:id="rId413" o:title=""/>
            </v:shape>
            <v:shape style="position:absolute;left:9205;top:-931;width:1426;height:10" type="#_x0000_t75" stroked="false">
              <v:imagedata r:id="rId414" o:title=""/>
            </v:shape>
            <w10:wrap type="none"/>
          </v:group>
        </w:pict>
      </w:r>
      <w:r>
        <w:rPr/>
        <w:pict>
          <v:group style="position:absolute;margin-left:56.700001pt;margin-top:-31.646351pt;width:474.85pt;height:5.2pt;mso-position-horizontal-relative:page;mso-position-vertical-relative:paragraph;z-index:-1144360" coordorigin="1134,-633" coordsize="9497,104">
            <v:shape style="position:absolute;left:1134;top:-633;width:2992;height:103" type="#_x0000_t75" stroked="false">
              <v:imagedata r:id="rId415" o:title=""/>
            </v:shape>
            <v:shape style="position:absolute;left:4102;top:-539;width:5108;height:10" type="#_x0000_t75" stroked="false">
              <v:imagedata r:id="rId413" o:title=""/>
            </v:shape>
            <v:shape style="position:absolute;left:9205;top:-539;width:1426;height:10" type="#_x0000_t75" stroked="false">
              <v:imagedata r:id="rId414" o:title=""/>
            </v:shape>
            <w10:wrap type="none"/>
          </v:group>
        </w:pict>
      </w:r>
      <w:r>
        <w:rPr/>
        <w:pict>
          <v:group style="position:absolute;margin-left:56.700001pt;margin-top:39.213657pt;width:475pt;height:.5pt;mso-position-horizontal-relative:page;mso-position-vertical-relative:paragraph;z-index:-1144336" coordorigin="1134,784" coordsize="9500,10">
            <v:shape style="position:absolute;left:1134;top:784;width:4392;height:10" type="#_x0000_t75" stroked="false">
              <v:imagedata r:id="rId409" o:title=""/>
            </v:shape>
            <v:shape style="position:absolute;left:5521;top:784;width:3407;height:10" type="#_x0000_t75" stroked="false">
              <v:imagedata r:id="rId418" o:title=""/>
            </v:shape>
            <v:shape style="position:absolute;left:8923;top:784;width:1710;height:10" type="#_x0000_t75" stroked="false">
              <v:imagedata r:id="rId419" o:title=""/>
            </v:shape>
            <w10:wrap type="none"/>
          </v:group>
        </w:pict>
      </w:r>
      <w:r>
        <w:rPr/>
        <w:pict>
          <v:group style="position:absolute;margin-left:56.700001pt;margin-top:58.353687pt;width:475pt;height:.5pt;mso-position-horizontal-relative:page;mso-position-vertical-relative:paragraph;z-index:-1144312" coordorigin="1134,1167" coordsize="9500,10">
            <v:shape style="position:absolute;left:1134;top:1167;width:4392;height:10" type="#_x0000_t75" stroked="false">
              <v:imagedata r:id="rId409" o:title=""/>
            </v:shape>
            <v:shape style="position:absolute;left:5521;top:1167;width:3407;height:10" type="#_x0000_t75" stroked="false">
              <v:imagedata r:id="rId418" o:title=""/>
            </v:shape>
            <v:shape style="position:absolute;left:8923;top:1167;width:1710;height:10" type="#_x0000_t75" stroked="false">
              <v:imagedata r:id="rId419" o:title=""/>
            </v:shape>
            <w10:wrap type="none"/>
          </v:group>
        </w:pict>
      </w:r>
      <w:r>
        <w:rPr/>
        <w:pict>
          <v:group style="position:absolute;margin-left:56.700001pt;margin-top:77.493660pt;width:475pt;height:.5pt;mso-position-horizontal-relative:page;mso-position-vertical-relative:paragraph;z-index:-1144288" coordorigin="1134,1550" coordsize="9500,10">
            <v:shape style="position:absolute;left:1134;top:1550;width:4392;height:10" type="#_x0000_t75" stroked="false">
              <v:imagedata r:id="rId409" o:title=""/>
            </v:shape>
            <v:shape style="position:absolute;left:5521;top:1550;width:3407;height:10" type="#_x0000_t75" stroked="false">
              <v:imagedata r:id="rId418" o:title=""/>
            </v:shape>
            <v:shape style="position:absolute;left:8923;top:1550;width:1710;height:10" type="#_x0000_t75" stroked="false">
              <v:imagedata r:id="rId419" o:title=""/>
            </v:shape>
            <w10:wrap type="none"/>
          </v:group>
        </w:pict>
      </w:r>
      <w:r>
        <w:rPr/>
        <w:pict>
          <v:group style="position:absolute;margin-left:56.700001pt;margin-top:96.653656pt;width:475pt;height:.5pt;mso-position-horizontal-relative:page;mso-position-vertical-relative:paragraph;z-index:-1144264" coordorigin="1134,1933" coordsize="9500,10">
            <v:shape style="position:absolute;left:1134;top:1933;width:4392;height:10" type="#_x0000_t75" stroked="false">
              <v:imagedata r:id="rId409" o:title=""/>
            </v:shape>
            <v:shape style="position:absolute;left:5521;top:1933;width:3407;height:10" type="#_x0000_t75" stroked="false">
              <v:imagedata r:id="rId418" o:title=""/>
            </v:shape>
            <v:shape style="position:absolute;left:8923;top:1933;width:1710;height:10" type="#_x0000_t75" stroked="false">
              <v:imagedata r:id="rId419" o:title=""/>
            </v:shape>
            <w10:wrap type="none"/>
          </v:group>
        </w:pict>
      </w:r>
      <w:r>
        <w:rPr/>
        <w:pict>
          <v:group style="position:absolute;margin-left:56.700001pt;margin-top:115.793655pt;width:475pt;height:.5pt;mso-position-horizontal-relative:page;mso-position-vertical-relative:paragraph;z-index:-1144240" coordorigin="1134,2316" coordsize="9500,10">
            <v:shape style="position:absolute;left:1134;top:2316;width:4392;height:10" type="#_x0000_t75" stroked="false">
              <v:imagedata r:id="rId409" o:title=""/>
            </v:shape>
            <v:shape style="position:absolute;left:5521;top:2316;width:3407;height:10" type="#_x0000_t75" stroked="false">
              <v:imagedata r:id="rId410" o:title=""/>
            </v:shape>
            <v:shape style="position:absolute;left:8923;top:2316;width:1710;height:10" type="#_x0000_t75" stroked="false">
              <v:imagedata r:id="rId411" o:title=""/>
            </v:shape>
            <w10:wrap type="none"/>
          </v:group>
        </w:pic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2709"/>
        <w:gridCol w:w="1702"/>
        <w:gridCol w:w="1700"/>
        <w:gridCol w:w="1702"/>
        <w:gridCol w:w="1700"/>
      </w:tblGrid>
      <w:tr>
        <w:trPr>
          <w:trHeight w:val="391" w:hRule="exact"/>
        </w:trPr>
        <w:tc>
          <w:tcPr>
            <w:tcW w:w="2709" w:type="dxa"/>
            <w:tcBorders>
              <w:top w:val="single" w:sz="12" w:space="0" w:color="000000"/>
              <w:left w:val="nil" w:sz="6" w:space="0" w:color="auto"/>
              <w:bottom w:val="nil" w:sz="6" w:space="0" w:color="auto"/>
              <w:right w:val="single" w:sz="4" w:space="0" w:color="000000"/>
            </w:tcBorders>
          </w:tcPr>
          <w:p>
            <w:pPr>
              <w:pStyle w:val="TableParagraph"/>
              <w:spacing w:line="240" w:lineRule="auto" w:before="39"/>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48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48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9"/>
              <w:ind w:left="48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0" w:type="dxa"/>
            <w:tcBorders>
              <w:top w:val="single" w:sz="12" w:space="0" w:color="000000"/>
              <w:left w:val="single" w:sz="4" w:space="0" w:color="000000"/>
              <w:bottom w:val="nil" w:sz="6" w:space="0" w:color="auto"/>
              <w:right w:val="nil" w:sz="6" w:space="0" w:color="auto"/>
            </w:tcBorders>
          </w:tcPr>
          <w:p>
            <w:pPr>
              <w:pStyle w:val="TableParagraph"/>
              <w:spacing w:line="240" w:lineRule="auto" w:before="39"/>
              <w:ind w:left="4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88"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102,604,383.01</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408,047,052.92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385,365,353.78</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125,286,082.15</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9,402,620.16</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9,402,620.16</w:t>
            </w:r>
          </w:p>
        </w:tc>
        <w:tc>
          <w:tcPr>
            <w:tcW w:w="1700" w:type="dxa"/>
            <w:tcBorders>
              <w:top w:val="nil" w:sz="6" w:space="0" w:color="auto"/>
              <w:left w:val="single" w:sz="4" w:space="0" w:color="000000"/>
              <w:bottom w:val="nil" w:sz="6" w:space="0" w:color="auto"/>
              <w:right w:val="nil" w:sz="6" w:space="0" w:color="auto"/>
            </w:tcBorders>
          </w:tcPr>
          <w:p>
            <w:pP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40,743.49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15,180,866.65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15,175,180.45</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46,429.69</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33,346.90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13,493,976.30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13,486,326.27</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40,996.93</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4,333.56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605,382.18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607,379.09</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2,336.65</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3,063.03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1,081,508.17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1,081,475.09</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w w:val="95"/>
                <w:sz w:val="18"/>
              </w:rPr>
              <w:t>3,096.11</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18,338,842.74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18,337,818.74</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1,024.00</w:t>
            </w: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11,432,149.35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7,658,106.49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4,359,543.69</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14,730,712.15</w:t>
            </w:r>
          </w:p>
        </w:tc>
      </w:tr>
      <w:tr>
        <w:trPr>
          <w:trHeight w:val="378"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nil" w:sz="6" w:space="0" w:color="auto"/>
            </w:tcBorders>
          </w:tcPr>
          <w:p>
            <w:pPr/>
          </w:p>
        </w:tc>
      </w:tr>
      <w:tr>
        <w:trPr>
          <w:trHeight w:val="383"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70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16,183.92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16,183.92</w:t>
            </w:r>
          </w:p>
        </w:tc>
        <w:tc>
          <w:tcPr>
            <w:tcW w:w="1700" w:type="dxa"/>
            <w:tcBorders>
              <w:top w:val="nil" w:sz="6" w:space="0" w:color="auto"/>
              <w:left w:val="single" w:sz="4" w:space="0" w:color="000000"/>
              <w:bottom w:val="nil" w:sz="6" w:space="0" w:color="auto"/>
              <w:right w:val="nil" w:sz="6" w:space="0" w:color="auto"/>
            </w:tcBorders>
          </w:tcPr>
          <w:p>
            <w:pPr/>
          </w:p>
        </w:tc>
      </w:tr>
      <w:tr>
        <w:trPr>
          <w:trHeight w:val="390" w:hRule="exact"/>
        </w:trPr>
        <w:tc>
          <w:tcPr>
            <w:tcW w:w="2709" w:type="dxa"/>
            <w:tcBorders>
              <w:top w:val="nil" w:sz="6" w:space="0" w:color="auto"/>
              <w:left w:val="nil" w:sz="6" w:space="0" w:color="auto"/>
              <w:bottom w:val="single" w:sz="12" w:space="0" w:color="000000"/>
              <w:right w:val="single" w:sz="4" w:space="0" w:color="000000"/>
            </w:tcBorders>
          </w:tcPr>
          <w:p>
            <w:pPr>
              <w:pStyle w:val="TableParagraph"/>
              <w:spacing w:line="240" w:lineRule="auto" w:before="41"/>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b/>
                <w:spacing w:val="-1"/>
                <w:sz w:val="18"/>
              </w:rPr>
              <w:t>114,077,275.85</w:t>
            </w:r>
            <w:r>
              <w:rPr>
                <w:rFonts w:ascii="Times New Roman"/>
                <w:spacing w:val="-1"/>
                <w:sz w:val="18"/>
              </w:rPr>
            </w:r>
          </w:p>
        </w:tc>
        <w:tc>
          <w:tcPr>
            <w:tcW w:w="17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b/>
                <w:spacing w:val="-1"/>
                <w:sz w:val="18"/>
              </w:rPr>
              <w:t>458,643,672.88</w:t>
            </w:r>
            <w:r>
              <w:rPr>
                <w:rFonts w:ascii="Times New Roman"/>
                <w:spacing w:val="-1"/>
                <w:sz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b/>
                <w:spacing w:val="-1"/>
                <w:sz w:val="18"/>
              </w:rPr>
              <w:t>432,656,700.74</w:t>
            </w:r>
            <w:r>
              <w:rPr>
                <w:rFonts w:ascii="Times New Roman"/>
                <w:spacing w:val="-1"/>
                <w:sz w:val="18"/>
              </w:rPr>
            </w:r>
          </w:p>
        </w:tc>
        <w:tc>
          <w:tcPr>
            <w:tcW w:w="1700" w:type="dxa"/>
            <w:tcBorders>
              <w:top w:val="nil" w:sz="6" w:space="0" w:color="auto"/>
              <w:left w:val="single" w:sz="4" w:space="0" w:color="000000"/>
              <w:bottom w:val="single" w:sz="1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b/>
                <w:spacing w:val="-1"/>
                <w:sz w:val="18"/>
              </w:rPr>
              <w:t>140,064,247.99</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84.086372pt;width:475pt;height:.5pt;mso-position-horizontal-relative:page;mso-position-vertical-relative:paragraph;z-index:-1144144" coordorigin="1134,-1682" coordsize="9500,10">
            <v:shape style="position:absolute;left:1134;top:-1682;width:4392;height:10" type="#_x0000_t75" stroked="false">
              <v:imagedata r:id="rId409" o:title=""/>
            </v:shape>
            <v:shape style="position:absolute;left:5521;top:-1682;width:3407;height:10" type="#_x0000_t75" stroked="false">
              <v:imagedata r:id="rId410" o:title=""/>
            </v:shape>
            <v:shape style="position:absolute;left:8923;top:-1682;width:1710;height:10" type="#_x0000_t75" stroked="false">
              <v:imagedata r:id="rId411" o:title=""/>
            </v:shape>
            <w10:wrap type="none"/>
          </v:group>
        </w:pict>
      </w:r>
      <w:r>
        <w:rPr/>
        <w:pict>
          <v:group style="position:absolute;margin-left:56.700001pt;margin-top:-64.946312pt;width:475pt;height:.5pt;mso-position-horizontal-relative:page;mso-position-vertical-relative:paragraph;z-index:-1144120" coordorigin="1134,-1299" coordsize="9500,10">
            <v:shape style="position:absolute;left:1134;top:-1299;width:4392;height:10" type="#_x0000_t75" stroked="false">
              <v:imagedata r:id="rId409" o:title=""/>
            </v:shape>
            <v:shape style="position:absolute;left:5521;top:-1299;width:3407;height:10" type="#_x0000_t75" stroked="false">
              <v:imagedata r:id="rId410" o:title=""/>
            </v:shape>
            <v:shape style="position:absolute;left:8923;top:-1299;width:1710;height:10" type="#_x0000_t75" stroked="false">
              <v:imagedata r:id="rId411" o:title=""/>
            </v:shape>
            <w10:wrap type="none"/>
          </v:group>
        </w:pict>
      </w:r>
      <w:r>
        <w:rPr/>
        <w:pict>
          <v:group style="position:absolute;margin-left:56.700001pt;margin-top:-45.806313pt;width:475pt;height:.5pt;mso-position-horizontal-relative:page;mso-position-vertical-relative:paragraph;z-index:-1144096" coordorigin="1134,-916" coordsize="9500,10">
            <v:shape style="position:absolute;left:1134;top:-916;width:4392;height:10" type="#_x0000_t75" stroked="false">
              <v:imagedata r:id="rId409" o:title=""/>
            </v:shape>
            <v:shape style="position:absolute;left:5521;top:-916;width:3407;height:10" type="#_x0000_t75" stroked="false">
              <v:imagedata r:id="rId410" o:title=""/>
            </v:shape>
            <v:shape style="position:absolute;left:8923;top:-916;width:1710;height:10" type="#_x0000_t75" stroked="false">
              <v:imagedata r:id="rId411" o:title=""/>
            </v:shape>
            <w10:wrap type="none"/>
          </v:group>
        </w:pict>
      </w:r>
      <w:r>
        <w:rPr/>
        <w:pict>
          <v:group style="position:absolute;margin-left:56.700001pt;margin-top:-26.606312pt;width:475pt;height:.5pt;mso-position-horizontal-relative:page;mso-position-vertical-relative:paragraph;z-index:-1144072" coordorigin="1134,-532" coordsize="9500,10">
            <v:shape style="position:absolute;left:1134;top:-532;width:4392;height:10" type="#_x0000_t75" stroked="false">
              <v:imagedata r:id="rId409" o:title=""/>
            </v:shape>
            <v:shape style="position:absolute;left:5521;top:-532;width:3407;height:10" type="#_x0000_t75" stroked="false">
              <v:imagedata r:id="rId410" o:title=""/>
            </v:shape>
            <v:shape style="position:absolute;left:8923;top:-532;width:1710;height:10" type="#_x0000_t75" stroked="false">
              <v:imagedata r:id="rId411" o:title=""/>
            </v:shape>
            <w10:wrap type="none"/>
          </v:group>
        </w:pict>
      </w:r>
      <w:r>
        <w:rPr/>
        <w:pict>
          <v:group style="position:absolute;margin-left:56.700001pt;margin-top:34.893707pt;width:475pt;height:5.3pt;mso-position-horizontal-relative:page;mso-position-vertical-relative:paragraph;z-index:-1144048" coordorigin="1134,698" coordsize="9500,106">
            <v:shape style="position:absolute;left:1134;top:698;width:2992;height:106" type="#_x0000_t75" stroked="false">
              <v:imagedata r:id="rId420" o:title=""/>
            </v:shape>
            <v:shape style="position:absolute;left:4102;top:794;width:3266;height:10" type="#_x0000_t75" stroked="false">
              <v:imagedata r:id="rId421" o:title=""/>
            </v:shape>
            <v:shape style="position:absolute;left:7363;top:794;width:1635;height:10" type="#_x0000_t75" stroked="false">
              <v:imagedata r:id="rId422" o:title=""/>
            </v:shape>
            <v:shape style="position:absolute;left:8993;top:794;width:1640;height:10" type="#_x0000_t75" stroked="false">
              <v:imagedata r:id="rId423" o:title=""/>
            </v:shape>
            <w10:wrap type="none"/>
          </v:group>
        </w:pict>
      </w:r>
      <w:r>
        <w:rPr/>
        <w:pict>
          <v:group style="position:absolute;margin-left:56.700001pt;margin-top:54.573708pt;width:475pt;height:5.35pt;mso-position-horizontal-relative:page;mso-position-vertical-relative:paragraph;z-index:-1144024" coordorigin="1134,1091" coordsize="9500,107">
            <v:shape style="position:absolute;left:1134;top:1091;width:2992;height:107" type="#_x0000_t75" stroked="false">
              <v:imagedata r:id="rId424" o:title=""/>
            </v:shape>
            <v:shape style="position:absolute;left:4102;top:1187;width:1644;height:11" type="#_x0000_t75" stroked="false">
              <v:imagedata r:id="rId425" o:title=""/>
            </v:shape>
            <v:shape style="position:absolute;left:5732;top:1187;width:1645;height:11" type="#_x0000_t75" stroked="false">
              <v:imagedata r:id="rId426" o:title=""/>
            </v:shape>
            <v:shape style="position:absolute;left:7363;top:1187;width:1644;height:11" type="#_x0000_t75" stroked="false">
              <v:imagedata r:id="rId425" o:title=""/>
            </v:shape>
            <v:shape style="position:absolute;left:8993;top:1189;width:1640;height:10" type="#_x0000_t75" stroked="false">
              <v:imagedata r:id="rId423" o:title=""/>
            </v:shape>
            <w10:wrap type="none"/>
          </v:group>
        </w:pic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2992"/>
        <w:gridCol w:w="1630"/>
        <w:gridCol w:w="1631"/>
        <w:gridCol w:w="1630"/>
        <w:gridCol w:w="1631"/>
      </w:tblGrid>
      <w:tr>
        <w:trPr>
          <w:trHeight w:val="303" w:hRule="exact"/>
        </w:trPr>
        <w:tc>
          <w:tcPr>
            <w:tcW w:w="2992" w:type="dxa"/>
            <w:tcBorders>
              <w:top w:val="single" w:sz="12" w:space="0" w:color="000000"/>
              <w:left w:val="nil" w:sz="6" w:space="0" w:color="auto"/>
              <w:bottom w:val="nil" w:sz="6" w:space="0" w:color="auto"/>
              <w:right w:val="single" w:sz="4" w:space="0" w:color="000000"/>
            </w:tcBorders>
          </w:tcPr>
          <w:p>
            <w:pPr>
              <w:pStyle w:val="TableParagraph"/>
              <w:spacing w:line="240" w:lineRule="auto" w:before="46"/>
              <w:ind w:right="130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6"/>
              <w:ind w:left="44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3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6"/>
              <w:ind w:left="4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6"/>
              <w:ind w:left="44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31" w:type="dxa"/>
            <w:tcBorders>
              <w:top w:val="single" w:sz="12" w:space="0" w:color="000000"/>
              <w:left w:val="single" w:sz="4" w:space="0" w:color="000000"/>
              <w:bottom w:val="nil" w:sz="6" w:space="0" w:color="auto"/>
              <w:right w:val="nil" w:sz="6" w:space="0" w:color="auto"/>
            </w:tcBorders>
          </w:tcPr>
          <w:p>
            <w:pPr>
              <w:pStyle w:val="TableParagraph"/>
              <w:spacing w:line="240" w:lineRule="auto" w:before="46"/>
              <w:ind w:left="4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一、基本养老保险</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72,677.66</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32,575,101.46</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32,566,554.63</w:t>
            </w:r>
          </w:p>
        </w:tc>
        <w:tc>
          <w:tcPr>
            <w:tcW w:w="163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81,224.49</w:t>
            </w:r>
          </w:p>
        </w:tc>
      </w:tr>
      <w:tr>
        <w:trPr>
          <w:trHeight w:val="104" w:hRule="exact"/>
        </w:trPr>
        <w:tc>
          <w:tcPr>
            <w:tcW w:w="299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single" w:sz="4" w:space="0" w:color="000000"/>
            </w:tcBorders>
          </w:tcPr>
          <w:p>
            <w:pPr/>
          </w:p>
        </w:tc>
        <w:tc>
          <w:tcPr>
            <w:tcW w:w="1631" w:type="dxa"/>
            <w:tcBorders>
              <w:top w:val="nil" w:sz="6" w:space="0" w:color="auto"/>
              <w:left w:val="single" w:sz="4" w:space="0" w:color="000000"/>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single" w:sz="4" w:space="0" w:color="000000"/>
            </w:tcBorders>
          </w:tcPr>
          <w:p>
            <w:pPr/>
          </w:p>
        </w:tc>
        <w:tc>
          <w:tcPr>
            <w:tcW w:w="1631" w:type="dxa"/>
            <w:tcBorders>
              <w:top w:val="nil" w:sz="6" w:space="0" w:color="auto"/>
              <w:left w:val="single" w:sz="4" w:space="0" w:color="000000"/>
              <w:bottom w:val="nil" w:sz="6" w:space="0" w:color="auto"/>
              <w:right w:val="nil" w:sz="6" w:space="0" w:color="auto"/>
            </w:tcBorders>
          </w:tcPr>
          <w:p>
            <w:pPr/>
          </w:p>
        </w:tc>
      </w:tr>
      <w:tr>
        <w:trPr>
          <w:trHeight w:val="39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二、失业保险费</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z w:val="18"/>
              </w:rPr>
              <w:t>2,294.99</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1,113,224.94</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pacing w:val="-1"/>
                <w:sz w:val="18"/>
              </w:rPr>
              <w:t>1,113,222.51</w:t>
            </w:r>
          </w:p>
        </w:tc>
        <w:tc>
          <w:tcPr>
            <w:tcW w:w="1631"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2,297.42</w:t>
            </w:r>
          </w:p>
        </w:tc>
      </w:tr>
      <w:tr>
        <w:trPr>
          <w:trHeight w:val="399"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46"/>
              <w:ind w:right="13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b/>
                <w:sz w:val="18"/>
              </w:rPr>
              <w:t>74,972.65</w:t>
            </w:r>
            <w:r>
              <w:rPr>
                <w:rFonts w:ascii="Times New Roman"/>
                <w:sz w:val="18"/>
              </w:rPr>
            </w:r>
          </w:p>
        </w:tc>
        <w:tc>
          <w:tcPr>
            <w:tcW w:w="16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b/>
                <w:spacing w:val="-1"/>
                <w:sz w:val="18"/>
              </w:rPr>
              <w:t>33,688,326.40</w:t>
            </w:r>
            <w:r>
              <w:rPr>
                <w:rFonts w:ascii="Times New Roman"/>
                <w:spacing w:val="-1"/>
                <w:sz w:val="18"/>
              </w:rPr>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b/>
                <w:spacing w:val="-1"/>
                <w:sz w:val="18"/>
              </w:rPr>
              <w:t>33,679,777.14</w:t>
            </w:r>
            <w:r>
              <w:rPr>
                <w:rFonts w:ascii="Times New Roman"/>
                <w:spacing w:val="-1"/>
                <w:sz w:val="18"/>
              </w:rPr>
            </w:r>
          </w:p>
        </w:tc>
        <w:tc>
          <w:tcPr>
            <w:tcW w:w="1631" w:type="dxa"/>
            <w:tcBorders>
              <w:top w:val="nil" w:sz="6" w:space="0" w:color="auto"/>
              <w:left w:val="single" w:sz="4" w:space="0" w:color="000000"/>
              <w:bottom w:val="single" w:sz="12"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b/>
                <w:sz w:val="18"/>
              </w:rPr>
              <w:t>83,521.91</w:t>
            </w:r>
            <w:r>
              <w:rPr>
                <w:rFonts w:ascii="Times New Roman"/>
                <w:sz w:val="18"/>
              </w:rPr>
            </w:r>
          </w:p>
        </w:tc>
      </w:tr>
    </w:tbl>
    <w:p>
      <w:pPr>
        <w:pStyle w:val="BodyText"/>
        <w:spacing w:line="240" w:lineRule="auto" w:before="77"/>
        <w:ind w:left="574" w:right="0"/>
        <w:jc w:val="left"/>
        <w:rPr>
          <w:rFonts w:ascii="楷体" w:hAnsi="楷体" w:cs="楷体" w:eastAsia="楷体" w:hint="default"/>
        </w:rPr>
      </w:pPr>
      <w:r>
        <w:rPr/>
        <w:pict>
          <v:group style="position:absolute;margin-left:56.700001pt;margin-top:-26.026346pt;width:475pt;height:5.3pt;mso-position-horizontal-relative:page;mso-position-vertical-relative:paragraph;z-index:-1144000" coordorigin="1134,-521" coordsize="9500,106">
            <v:shape style="position:absolute;left:1134;top:-521;width:2992;height:106" type="#_x0000_t75" stroked="false">
              <v:imagedata r:id="rId427" o:title=""/>
            </v:shape>
            <v:shape style="position:absolute;left:4102;top:-425;width:3266;height:10" type="#_x0000_t75" stroked="false">
              <v:imagedata r:id="rId421" o:title=""/>
            </v:shape>
            <v:shape style="position:absolute;left:7363;top:-425;width:1635;height:10" type="#_x0000_t75" stroked="false">
              <v:imagedata r:id="rId422" o:title=""/>
            </v:shape>
            <v:shape style="position:absolute;left:8993;top:-425;width:1640;height:10" type="#_x0000_t75" stroked="false">
              <v:imagedata r:id="rId423" o:title=""/>
            </v:shape>
            <w10:wrap type="none"/>
          </v:group>
        </w:pict>
      </w:r>
      <w:r>
        <w:rPr>
          <w:rFonts w:ascii="楷体" w:hAnsi="楷体" w:cs="楷体" w:eastAsia="楷体" w:hint="default"/>
        </w:rPr>
        <w:t>注：应付职工薪酬余额主要是计提的</w:t>
      </w:r>
      <w:r>
        <w:rPr>
          <w:rFonts w:ascii="楷体" w:hAnsi="楷体" w:cs="楷体" w:eastAsia="楷体" w:hint="default"/>
          <w:spacing w:val="-52"/>
        </w:rPr>
        <w:t> </w:t>
      </w:r>
      <w:r>
        <w:rPr>
          <w:rFonts w:ascii="楷体" w:hAnsi="楷体" w:cs="楷体" w:eastAsia="楷体" w:hint="default"/>
        </w:rPr>
        <w:t>2018</w:t>
      </w:r>
      <w:r>
        <w:rPr>
          <w:rFonts w:ascii="楷体" w:hAnsi="楷体" w:cs="楷体" w:eastAsia="楷体" w:hint="default"/>
          <w:spacing w:val="-54"/>
        </w:rPr>
        <w:t> </w:t>
      </w:r>
      <w:r>
        <w:rPr>
          <w:rFonts w:ascii="楷体" w:hAnsi="楷体" w:cs="楷体" w:eastAsia="楷体" w:hint="default"/>
        </w:rPr>
        <w:t>年度奖金，于</w:t>
      </w:r>
      <w:r>
        <w:rPr>
          <w:rFonts w:ascii="楷体" w:hAnsi="楷体" w:cs="楷体" w:eastAsia="楷体" w:hint="default"/>
          <w:spacing w:val="-53"/>
        </w:rPr>
        <w:t> </w:t>
      </w:r>
      <w:r>
        <w:rPr>
          <w:rFonts w:ascii="楷体" w:hAnsi="楷体" w:cs="楷体" w:eastAsia="楷体" w:hint="default"/>
        </w:rPr>
        <w:t>2019</w:t>
      </w:r>
      <w:r>
        <w:rPr>
          <w:rFonts w:ascii="楷体" w:hAnsi="楷体" w:cs="楷体" w:eastAsia="楷体" w:hint="default"/>
          <w:spacing w:val="-54"/>
        </w:rPr>
        <w:t> </w:t>
      </w:r>
      <w:r>
        <w:rPr>
          <w:rFonts w:ascii="楷体" w:hAnsi="楷体" w:cs="楷体" w:eastAsia="楷体" w:hint="default"/>
        </w:rPr>
        <w:t>年发放。</w:t>
      </w:r>
    </w:p>
    <w:p>
      <w:pPr>
        <w:spacing w:after="0" w:line="240" w:lineRule="auto"/>
        <w:jc w:val="left"/>
        <w:rPr>
          <w:rFonts w:ascii="楷体" w:hAnsi="楷体" w:cs="楷体" w:eastAsia="楷体" w:hint="default"/>
        </w:rPr>
        <w:sectPr>
          <w:pgSz w:w="11910" w:h="16840"/>
          <w:pgMar w:header="877" w:footer="979" w:top="1060" w:bottom="1160" w:left="980" w:right="0"/>
        </w:sectPr>
      </w:pPr>
    </w:p>
    <w:p>
      <w:pPr>
        <w:spacing w:line="240" w:lineRule="auto" w:before="0"/>
        <w:rPr>
          <w:rFonts w:ascii="楷体" w:hAnsi="楷体" w:cs="楷体" w:eastAsia="楷体" w:hint="default"/>
          <w:sz w:val="20"/>
          <w:szCs w:val="20"/>
        </w:rPr>
      </w:pPr>
      <w:r>
        <w:rPr/>
        <w:pict>
          <v:group style="position:absolute;margin-left:56.700001pt;margin-top:193.820007pt;width:475pt;height:.5pt;mso-position-horizontal-relative:page;mso-position-vertical-relative:page;z-index:-1143856" coordorigin="1134,3876" coordsize="9500,10">
            <v:shape style="position:absolute;left:1134;top:3876;width:3398;height:10" type="#_x0000_t75" stroked="false">
              <v:imagedata r:id="rId428" o:title=""/>
            </v:shape>
            <v:shape style="position:absolute;left:4527;top:3876;width:6106;height:10" type="#_x0000_t75" stroked="false">
              <v:imagedata r:id="rId429" o:title=""/>
            </v:shape>
            <w10:wrap type="none"/>
          </v:group>
        </w:pict>
      </w:r>
      <w:r>
        <w:rPr/>
        <w:pict>
          <v:group style="position:absolute;margin-left:56.700001pt;margin-top:213.020004pt;width:475pt;height:.5pt;mso-position-horizontal-relative:page;mso-position-vertical-relative:page;z-index:-1143832" coordorigin="1134,4260" coordsize="9500,10">
            <v:shape style="position:absolute;left:1134;top:4260;width:3398;height:10" type="#_x0000_t75" stroked="false">
              <v:imagedata r:id="rId428" o:title=""/>
            </v:shape>
            <v:shape style="position:absolute;left:4527;top:4260;width:6106;height:10" type="#_x0000_t75" stroked="false">
              <v:imagedata r:id="rId429" o:title=""/>
            </v:shape>
            <w10:wrap type="none"/>
          </v:group>
        </w:pict>
      </w:r>
    </w:p>
    <w:p>
      <w:pPr>
        <w:pStyle w:val="Heading4"/>
        <w:spacing w:line="240" w:lineRule="auto" w:before="179"/>
        <w:ind w:left="160" w:right="0"/>
        <w:jc w:val="left"/>
        <w:rPr>
          <w:b w:val="0"/>
          <w:bCs w:val="0"/>
        </w:rPr>
      </w:pPr>
      <w:r>
        <w:rPr/>
        <w:pict>
          <v:shape style="position:absolute;margin-left:226.580002pt;margin-top:50.0737pt;width:.48002pt;height:.48pt;mso-position-horizontal-relative:page;mso-position-vertical-relative:paragraph;z-index:13000" type="#_x0000_t75" stroked="false">
            <v:imagedata r:id="rId396" o:title=""/>
          </v:shape>
        </w:pict>
      </w:r>
      <w:r>
        <w:rPr/>
        <w:pict>
          <v:shape style="position:absolute;margin-left:382.540009pt;margin-top:50.0737pt;width:.48pt;height:.48pt;mso-position-horizontal-relative:page;mso-position-vertical-relative:paragraph;z-index:13024" type="#_x0000_t75" stroked="false">
            <v:imagedata r:id="rId396" o:title=""/>
          </v:shape>
        </w:pict>
      </w:r>
      <w:r>
        <w:rPr/>
        <w:pict>
          <v:group style="position:absolute;margin-left:56.700001pt;margin-top:69.7537pt;width:475pt;height:.5pt;mso-position-horizontal-relative:page;mso-position-vertical-relative:paragraph;z-index:-1143928" coordorigin="1134,1395" coordsize="9500,10">
            <v:shape style="position:absolute;left:1134;top:1395;width:3398;height:10" type="#_x0000_t75" stroked="false">
              <v:imagedata r:id="rId428" o:title=""/>
            </v:shape>
            <v:shape style="position:absolute;left:4527;top:1395;width:6106;height:10" type="#_x0000_t75" stroked="false">
              <v:imagedata r:id="rId429" o:title=""/>
            </v:shape>
            <w10:wrap type="none"/>
          </v:group>
        </w:pict>
      </w:r>
      <w:r>
        <w:rPr/>
        <w:pict>
          <v:group style="position:absolute;margin-left:56.700001pt;margin-top:88.973701pt;width:475pt;height:.5pt;mso-position-horizontal-relative:page;mso-position-vertical-relative:paragraph;z-index:-1143904" coordorigin="1134,1779" coordsize="9500,10">
            <v:shape style="position:absolute;left:1134;top:1779;width:3398;height:10" type="#_x0000_t75" stroked="false">
              <v:imagedata r:id="rId428" o:title=""/>
            </v:shape>
            <v:shape style="position:absolute;left:4527;top:1779;width:6106;height:10" type="#_x0000_t75" stroked="false">
              <v:imagedata r:id="rId430" o:title=""/>
            </v:shape>
            <w10:wrap type="none"/>
          </v:group>
        </w:pict>
      </w:r>
      <w:r>
        <w:rPr/>
        <w:pict>
          <v:group style="position:absolute;margin-left:56.700001pt;margin-top:108.173645pt;width:475pt;height:.5pt;mso-position-horizontal-relative:page;mso-position-vertical-relative:paragraph;z-index:-1143880" coordorigin="1134,2163" coordsize="9500,10">
            <v:shape style="position:absolute;left:1134;top:2163;width:3398;height:10" type="#_x0000_t75" stroked="false">
              <v:imagedata r:id="rId428" o:title=""/>
            </v:shape>
            <v:shape style="position:absolute;left:4527;top:2163;width:6106;height:10" type="#_x0000_t75" stroked="false">
              <v:imagedata r:id="rId429" o:title=""/>
            </v:shape>
            <w10:wrap type="none"/>
          </v:group>
        </w:pict>
      </w:r>
      <w:bookmarkStart w:name="（二十一） 应交税费" w:id="212"/>
      <w:bookmarkEnd w:id="212"/>
      <w:r>
        <w:rPr>
          <w:b w:val="0"/>
          <w:bCs w:val="0"/>
        </w:rPr>
      </w:r>
      <w:r>
        <w:rPr/>
        <w:t>（二十一）应交税费</w:t>
      </w:r>
      <w:r>
        <w:rPr>
          <w:b w:val="0"/>
          <w:bCs w:val="0"/>
        </w:rPr>
      </w:r>
    </w:p>
    <w:p>
      <w:pPr>
        <w:spacing w:line="240" w:lineRule="auto" w:before="9"/>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417"/>
        <w:gridCol w:w="3119"/>
        <w:gridCol w:w="2978"/>
      </w:tblGrid>
      <w:tr>
        <w:trPr>
          <w:trHeight w:val="394"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87"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41,920,935.85</w:t>
            </w:r>
          </w:p>
        </w:tc>
        <w:tc>
          <w:tcPr>
            <w:tcW w:w="2978" w:type="dxa"/>
            <w:tcBorders>
              <w:top w:val="single" w:sz="4" w:space="0" w:color="000000"/>
              <w:left w:val="single" w:sz="4" w:space="0" w:color="000000"/>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26,272,051.90</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559,828.94</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876,066.98</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21,249,484.16</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11,689,131.86</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1,857,887.71</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1,919,874.55</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251,881.48</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376,152.80</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167,920.99</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250,768.52</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494,399.30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406,699.66</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19" w:type="dxa"/>
            <w:tcBorders>
              <w:top w:val="nil" w:sz="6" w:space="0" w:color="auto"/>
              <w:left w:val="single" w:sz="4" w:space="0" w:color="000000"/>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92,351.27</w:t>
            </w:r>
          </w:p>
        </w:tc>
      </w:tr>
      <w:tr>
        <w:trPr>
          <w:trHeight w:val="38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569.53</w:t>
            </w:r>
          </w:p>
        </w:tc>
        <w:tc>
          <w:tcPr>
            <w:tcW w:w="2978" w:type="dxa"/>
            <w:tcBorders>
              <w:top w:val="nil" w:sz="6" w:space="0" w:color="auto"/>
              <w:left w:val="single" w:sz="4" w:space="0" w:color="000000"/>
              <w:bottom w:val="nil" w:sz="6" w:space="0" w:color="auto"/>
              <w:right w:val="nil" w:sz="6" w:space="0" w:color="auto"/>
            </w:tcBorders>
          </w:tcPr>
          <w:p>
            <w:pPr/>
          </w:p>
        </w:tc>
      </w:tr>
      <w:tr>
        <w:trPr>
          <w:trHeight w:val="391"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42"/>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b/>
                <w:spacing w:val="-1"/>
                <w:sz w:val="18"/>
              </w:rPr>
              <w:t>66,502,907.96</w:t>
            </w:r>
            <w:r>
              <w:rPr>
                <w:rFonts w:ascii="Times New Roman"/>
                <w:spacing w:val="-1"/>
                <w:sz w:val="18"/>
              </w:rPr>
            </w:r>
          </w:p>
        </w:tc>
        <w:tc>
          <w:tcPr>
            <w:tcW w:w="2978" w:type="dxa"/>
            <w:tcBorders>
              <w:top w:val="nil" w:sz="6" w:space="0" w:color="auto"/>
              <w:left w:val="single" w:sz="4" w:space="0" w:color="000000"/>
              <w:bottom w:val="single" w:sz="1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b/>
                <w:spacing w:val="-1"/>
                <w:sz w:val="18"/>
              </w:rPr>
              <w:t>41,883,097.54</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86.006317pt;width:475pt;height:.5pt;mso-position-horizontal-relative:page;mso-position-vertical-relative:paragraph;z-index:-1143808" coordorigin="1134,-1720" coordsize="9500,10">
            <v:shape style="position:absolute;left:1134;top:-1720;width:3398;height:10" type="#_x0000_t75" stroked="false">
              <v:imagedata r:id="rId428" o:title=""/>
            </v:shape>
            <v:shape style="position:absolute;left:4527;top:-1720;width:6106;height:10" type="#_x0000_t75" stroked="false">
              <v:imagedata r:id="rId429" o:title=""/>
            </v:shape>
            <w10:wrap type="none"/>
          </v:group>
        </w:pict>
      </w:r>
      <w:r>
        <w:rPr/>
        <w:pict>
          <v:group style="position:absolute;margin-left:56.700001pt;margin-top:-66.806313pt;width:475pt;height:.5pt;mso-position-horizontal-relative:page;mso-position-vertical-relative:paragraph;z-index:-1143784" coordorigin="1134,-1336" coordsize="9500,10">
            <v:shape style="position:absolute;left:1134;top:-1336;width:3398;height:10" type="#_x0000_t75" stroked="false">
              <v:imagedata r:id="rId428" o:title=""/>
            </v:shape>
            <v:shape style="position:absolute;left:4527;top:-1336;width:6106;height:10" type="#_x0000_t75" stroked="false">
              <v:imagedata r:id="rId430" o:title=""/>
            </v:shape>
            <w10:wrap type="none"/>
          </v:group>
        </w:pict>
      </w:r>
      <w:r>
        <w:rPr/>
        <w:pict>
          <v:group style="position:absolute;margin-left:56.700001pt;margin-top:-47.606377pt;width:475pt;height:.5pt;mso-position-horizontal-relative:page;mso-position-vertical-relative:paragraph;z-index:-1143760" coordorigin="1134,-952" coordsize="9500,10">
            <v:shape style="position:absolute;left:1134;top:-952;width:3398;height:10" type="#_x0000_t75" stroked="false">
              <v:imagedata r:id="rId428" o:title=""/>
            </v:shape>
            <v:shape style="position:absolute;left:4527;top:-952;width:6106;height:10" type="#_x0000_t75" stroked="false">
              <v:imagedata r:id="rId429" o:title=""/>
            </v:shape>
            <w10:wrap type="none"/>
          </v:group>
        </w:pict>
      </w:r>
      <w:r>
        <w:rPr/>
        <w:pict>
          <v:group style="position:absolute;margin-left:56.700001pt;margin-top:-28.406315pt;width:475pt;height:.5pt;mso-position-horizontal-relative:page;mso-position-vertical-relative:paragraph;z-index:-1143736" coordorigin="1134,-568" coordsize="9500,10">
            <v:shape style="position:absolute;left:1134;top:-568;width:3398;height:10" type="#_x0000_t75" stroked="false">
              <v:imagedata r:id="rId428" o:title=""/>
            </v:shape>
            <v:shape style="position:absolute;left:4527;top:-568;width:6106;height:10" type="#_x0000_t75" stroked="false">
              <v:imagedata r:id="rId429" o:title=""/>
            </v:shape>
            <w10:wrap type="none"/>
          </v:group>
        </w:pict>
      </w:r>
      <w:bookmarkStart w:name="（二十二） 其他应付款" w:id="213"/>
      <w:bookmarkEnd w:id="213"/>
      <w:r>
        <w:rPr>
          <w:b w:val="0"/>
          <w:bCs w:val="0"/>
        </w:rPr>
      </w:r>
      <w:r>
        <w:rPr/>
        <w:t>（二十二）其他应付款</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76" w:right="0"/>
        <w:jc w:val="left"/>
        <w:rPr>
          <w:b w:val="0"/>
          <w:bCs w:val="0"/>
        </w:rPr>
      </w:pPr>
      <w:r>
        <w:rPr/>
        <w:pict>
          <v:shape style="position:absolute;margin-left:226.580002pt;margin-top:40.883667pt;width:.48pt;height:.12pt;mso-position-horizontal-relative:page;mso-position-vertical-relative:paragraph;z-index:13264" type="#_x0000_t75" stroked="false">
            <v:imagedata r:id="rId431" o:title=""/>
          </v:shape>
        </w:pict>
      </w:r>
      <w:r>
        <w:rPr/>
        <w:pict>
          <v:shape style="position:absolute;margin-left:382.540009pt;margin-top:40.883667pt;width:.47998pt;height:.12pt;mso-position-horizontal-relative:page;mso-position-vertical-relative:paragraph;z-index:13288" type="#_x0000_t75" stroked="false">
            <v:imagedata r:id="rId431" o:title=""/>
          </v:shape>
        </w:pict>
      </w:r>
      <w:r>
        <w:rPr/>
        <w:pict>
          <v:group style="position:absolute;margin-left:56.700001pt;margin-top:58.783676pt;width:475pt;height:5.55pt;mso-position-horizontal-relative:page;mso-position-vertical-relative:paragraph;z-index:-1143664" coordorigin="1134,1176" coordsize="9500,111">
            <v:shape style="position:absolute;left:1134;top:1176;width:3417;height:110" type="#_x0000_t75" stroked="false">
              <v:imagedata r:id="rId432" o:title=""/>
            </v:shape>
            <v:shape style="position:absolute;left:4527;top:1272;width:3134;height:14" type="#_x0000_t75" stroked="false">
              <v:imagedata r:id="rId433" o:title=""/>
            </v:shape>
            <v:shape style="position:absolute;left:7646;top:1276;width:2987;height:10" type="#_x0000_t75" stroked="false">
              <v:imagedata r:id="rId434" o:title=""/>
            </v:shape>
            <w10:wrap type="none"/>
          </v:group>
        </w:pict>
      </w:r>
      <w:r>
        <w:rPr/>
        <w:t>（</w:t>
      </w:r>
      <w:r>
        <w:rPr>
          <w:rFonts w:ascii="Times New Roman" w:hAnsi="Times New Roman" w:cs="Times New Roman" w:eastAsia="Times New Roman" w:hint="default"/>
        </w:rPr>
        <w:t>1</w:t>
      </w:r>
      <w:r>
        <w:rPr/>
        <w:t>）分类列示</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3417"/>
        <w:gridCol w:w="3119"/>
        <w:gridCol w:w="2978"/>
      </w:tblGrid>
      <w:tr>
        <w:trPr>
          <w:trHeight w:val="464"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5"/>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1"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4,548,310.82</w:t>
            </w:r>
          </w:p>
        </w:tc>
        <w:tc>
          <w:tcPr>
            <w:tcW w:w="2978" w:type="dxa"/>
            <w:tcBorders>
              <w:top w:val="single" w:sz="4" w:space="0" w:color="000000"/>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4,353,944.43</w:t>
            </w:r>
          </w:p>
        </w:tc>
      </w:tr>
      <w:tr>
        <w:trPr>
          <w:trHeight w:val="565"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9,724,000.00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270,290.10</w:t>
            </w:r>
          </w:p>
        </w:tc>
      </w:tr>
      <w:tr>
        <w:trPr>
          <w:trHeight w:val="460"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right="1514"/>
              <w:jc w:val="right"/>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b/>
                <w:spacing w:val="-1"/>
                <w:sz w:val="18"/>
              </w:rPr>
              <w:t>14,272,310.82</w:t>
            </w:r>
            <w:r>
              <w:rPr>
                <w:rFonts w:ascii="Times New Roman"/>
                <w:spacing w:val="-1"/>
                <w:sz w:val="18"/>
              </w:rPr>
            </w:r>
          </w:p>
        </w:tc>
        <w:tc>
          <w:tcPr>
            <w:tcW w:w="29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18"/>
                <w:szCs w:val="18"/>
              </w:rPr>
            </w:pPr>
            <w:r>
              <w:rPr>
                <w:rFonts w:ascii="Times New Roman"/>
                <w:b/>
                <w:spacing w:val="-1"/>
                <w:sz w:val="18"/>
              </w:rPr>
              <w:t>4,624,234.53</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35.186314pt;width:475pt;height:5.5pt;mso-position-horizontal-relative:page;mso-position-vertical-relative:paragraph;z-index:-1143640" coordorigin="1134,-704" coordsize="9500,110">
            <v:shape style="position:absolute;left:1134;top:-704;width:3417;height:109" type="#_x0000_t75" stroked="false">
              <v:imagedata r:id="rId435" o:title=""/>
            </v:shape>
            <v:shape style="position:absolute;left:4527;top:-608;width:3134;height:13" type="#_x0000_t75" stroked="false">
              <v:imagedata r:id="rId45" o:title=""/>
            </v:shape>
            <v:shape style="position:absolute;left:7646;top:-604;width:2987;height:10" type="#_x0000_t75" stroked="false">
              <v:imagedata r:id="rId434" o:title=""/>
            </v:shape>
            <w10:wrap type="none"/>
          </v:group>
        </w:pict>
      </w:r>
      <w:r>
        <w:rPr/>
        <w:pict>
          <v:shape style="position:absolute;margin-left:226.580002pt;margin-top:-7.646312pt;width:.480027pt;height:.18pt;mso-position-horizontal-relative:page;mso-position-vertical-relative:paragraph;z-index:-1143616" type="#_x0000_t75" stroked="false">
            <v:imagedata r:id="rId431" o:title=""/>
          </v:shape>
        </w:pict>
      </w:r>
      <w:r>
        <w:rPr/>
        <w:pict>
          <v:shape style="position:absolute;margin-left:382.540009pt;margin-top:-7.646312pt;width:.480007pt;height:.18pt;mso-position-horizontal-relative:page;mso-position-vertical-relative:paragraph;z-index:-1143592" type="#_x0000_t75" stroked="false">
            <v:imagedata r:id="rId431" o:title=""/>
          </v:shape>
        </w:pict>
      </w:r>
      <w:r>
        <w:rPr/>
        <w:pict>
          <v:shape style="position:absolute;margin-left:226.580002pt;margin-top:41.673679pt;width:.480016pt;height:.1pt;mso-position-horizontal-relative:page;mso-position-vertical-relative:paragraph;z-index:13408" type="#_x0000_t75" stroked="false">
            <v:imagedata r:id="rId436" o:title=""/>
          </v:shape>
        </w:pict>
      </w:r>
      <w:r>
        <w:rPr/>
        <w:pict>
          <v:shape style="position:absolute;margin-left:382.540009pt;margin-top:41.673679pt;width:.479996pt;height:.1pt;mso-position-horizontal-relative:page;mso-position-vertical-relative:paragraph;z-index:13432" type="#_x0000_t75" stroked="false">
            <v:imagedata r:id="rId436" o:title=""/>
          </v:shape>
        </w:pict>
      </w:r>
      <w:r>
        <w:rPr/>
        <w:pict>
          <v:group style="position:absolute;margin-left:56.700001pt;margin-top:58.533718pt;width:475pt;height:5.4pt;mso-position-horizontal-relative:page;mso-position-vertical-relative:paragraph;z-index:-1143520" coordorigin="1134,1171" coordsize="9500,108">
            <v:shape style="position:absolute;left:1134;top:1171;width:3417;height:108" type="#_x0000_t75" stroked="false">
              <v:imagedata r:id="rId437" o:title=""/>
            </v:shape>
            <v:shape style="position:absolute;left:4527;top:1267;width:3134;height:12" type="#_x0000_t75" stroked="false">
              <v:imagedata r:id="rId45" o:title=""/>
            </v:shape>
            <v:shape style="position:absolute;left:7646;top:1269;width:2987;height:10" type="#_x0000_t75" stroked="false">
              <v:imagedata r:id="rId434" o:title=""/>
            </v:shape>
            <w10:wrap type="none"/>
          </v:group>
        </w:pict>
      </w:r>
      <w:r>
        <w:rPr>
          <w:rFonts w:ascii="Times New Roman" w:hAnsi="Times New Roman" w:cs="Times New Roman" w:eastAsia="Times New Roman" w:hint="default"/>
        </w:rPr>
        <w:t>2</w:t>
      </w:r>
      <w:r>
        <w:rPr/>
        <w:t>、应付利息</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3417"/>
        <w:gridCol w:w="3119"/>
        <w:gridCol w:w="2978"/>
      </w:tblGrid>
      <w:tr>
        <w:trPr>
          <w:trHeight w:val="443"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4"/>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1"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tc>
        <w:tc>
          <w:tcPr>
            <w:tcW w:w="2978" w:type="dxa"/>
            <w:tcBorders>
              <w:top w:val="single" w:sz="4" w:space="0" w:color="000000"/>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270,290.10</w:t>
            </w:r>
          </w:p>
        </w:tc>
      </w:tr>
      <w:tr>
        <w:trPr>
          <w:trHeight w:val="541"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公司债券利息</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9,724,000.00</w:t>
            </w:r>
          </w:p>
        </w:tc>
        <w:tc>
          <w:tcPr>
            <w:tcW w:w="29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b/>
                <w:spacing w:val="-1"/>
                <w:sz w:val="18"/>
              </w:rPr>
              <w:t>9,724,000.00</w:t>
            </w:r>
            <w:r>
              <w:rPr>
                <w:rFonts w:ascii="Times New Roman"/>
                <w:spacing w:val="-1"/>
                <w:sz w:val="18"/>
              </w:rPr>
            </w:r>
          </w:p>
        </w:tc>
        <w:tc>
          <w:tcPr>
            <w:tcW w:w="29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z w:val="18"/>
              </w:rPr>
              <w:t>270,290.10</w:t>
            </w:r>
            <w:r>
              <w:rPr>
                <w:rFonts w:ascii="Times New Roman"/>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34.046345pt;width:475pt;height:5.35pt;mso-position-horizontal-relative:page;mso-position-vertical-relative:paragraph;z-index:-1143496" coordorigin="1134,-681" coordsize="9500,107">
            <v:shape style="position:absolute;left:1134;top:-681;width:3417;height:107" type="#_x0000_t75" stroked="false">
              <v:imagedata r:id="rId438" o:title=""/>
            </v:shape>
            <v:shape style="position:absolute;left:4527;top:-585;width:3134;height:11" type="#_x0000_t75" stroked="false">
              <v:imagedata r:id="rId45" o:title=""/>
            </v:shape>
            <v:shape style="position:absolute;left:7646;top:-584;width:2987;height:10" type="#_x0000_t75" stroked="false">
              <v:imagedata r:id="rId434" o:title=""/>
            </v:shape>
            <w10:wrap type="none"/>
          </v:group>
        </w:pict>
      </w:r>
      <w:r>
        <w:rPr/>
        <w:pict>
          <v:shape style="position:absolute;margin-left:226.580002pt;margin-top:-7.586325pt;width:.48pt;height:.12pt;mso-position-horizontal-relative:page;mso-position-vertical-relative:paragraph;z-index:-1143472" type="#_x0000_t75" stroked="false">
            <v:imagedata r:id="rId439" o:title=""/>
          </v:shape>
        </w:pict>
      </w:r>
      <w:r>
        <w:rPr/>
        <w:pict>
          <v:shape style="position:absolute;margin-left:382.540009pt;margin-top:-7.586325pt;width:.47998pt;height:.12pt;mso-position-horizontal-relative:page;mso-position-vertical-relative:paragraph;z-index:-1143448" type="#_x0000_t75" stroked="false">
            <v:imagedata r:id="rId439" o:title=""/>
          </v:shape>
        </w:pict>
      </w:r>
      <w:r>
        <w:rPr>
          <w:rFonts w:ascii="宋体" w:hAnsi="宋体" w:cs="宋体" w:eastAsia="宋体" w:hint="default"/>
          <w:color w:val="212121"/>
        </w:rPr>
        <w:t>3</w:t>
      </w:r>
      <w:r>
        <w:rPr>
          <w:color w:val="212121"/>
        </w:rPr>
        <w:t>、</w:t>
      </w:r>
      <w:r>
        <w:rPr/>
        <w:t>其他应付款</w:t>
      </w:r>
      <w:r>
        <w:rPr>
          <w:b w:val="0"/>
          <w:bCs w:val="0"/>
        </w:rPr>
      </w:r>
    </w:p>
    <w:p>
      <w:pPr>
        <w:spacing w:line="240" w:lineRule="auto" w:before="7"/>
        <w:rPr>
          <w:rFonts w:ascii="宋体" w:hAnsi="宋体" w:cs="宋体" w:eastAsia="宋体" w:hint="default"/>
          <w:b/>
          <w:bCs/>
          <w:sz w:val="14"/>
          <w:szCs w:val="14"/>
        </w:rPr>
      </w:pPr>
    </w:p>
    <w:p>
      <w:pPr>
        <w:pStyle w:val="Heading4"/>
        <w:spacing w:line="240" w:lineRule="auto"/>
        <w:ind w:left="576" w:right="0"/>
        <w:jc w:val="left"/>
        <w:rPr>
          <w:b w:val="0"/>
          <w:bCs w:val="0"/>
        </w:rPr>
      </w:pPr>
      <w:r>
        <w:rPr/>
        <w:pict>
          <v:shape style="position:absolute;margin-left:226.580002pt;margin-top:41.61367pt;width:.48pt;height:.12pt;mso-position-horizontal-relative:page;mso-position-vertical-relative:paragraph;z-index:13552" type="#_x0000_t75" stroked="false">
            <v:imagedata r:id="rId440" o:title=""/>
          </v:shape>
        </w:pict>
      </w:r>
      <w:r>
        <w:rPr/>
        <w:pict>
          <v:shape style="position:absolute;margin-left:382.540009pt;margin-top:41.61367pt;width:.47998pt;height:.12pt;mso-position-horizontal-relative:page;mso-position-vertical-relative:paragraph;z-index:13576" type="#_x0000_t75" stroked="false">
            <v:imagedata r:id="rId440" o:title=""/>
          </v:shape>
        </w:pict>
      </w:r>
      <w:r>
        <w:rPr/>
        <w:pict>
          <v:group style="position:absolute;margin-left:56.700001pt;margin-top:58.533649pt;width:475pt;height:5.35pt;mso-position-horizontal-relative:page;mso-position-vertical-relative:paragraph;z-index:-1143376" coordorigin="1134,1171" coordsize="9500,107">
            <v:shape style="position:absolute;left:1134;top:1171;width:3417;height:107" type="#_x0000_t75" stroked="false">
              <v:imagedata r:id="rId441" o:title=""/>
            </v:shape>
            <v:shape style="position:absolute;left:4527;top:1267;width:3134;height:11" type="#_x0000_t75" stroked="false">
              <v:imagedata r:id="rId442" o:title=""/>
            </v:shape>
            <v:shape style="position:absolute;left:7646;top:1268;width:2987;height:10" type="#_x0000_t75" stroked="false">
              <v:imagedata r:id="rId443" o:title=""/>
            </v:shape>
            <w10:wrap type="none"/>
          </v:group>
        </w:pict>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3417"/>
        <w:gridCol w:w="3119"/>
        <w:gridCol w:w="2978"/>
      </w:tblGrid>
      <w:tr>
        <w:trPr>
          <w:trHeight w:val="445"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5"/>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1"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2,380,878.82</w:t>
            </w:r>
          </w:p>
        </w:tc>
        <w:tc>
          <w:tcPr>
            <w:tcW w:w="2978" w:type="dxa"/>
            <w:tcBorders>
              <w:top w:val="single" w:sz="4" w:space="0" w:color="000000"/>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2,928,213.43</w:t>
            </w:r>
          </w:p>
        </w:tc>
      </w:tr>
      <w:tr>
        <w:trPr>
          <w:trHeight w:val="542"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2,167,432.00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1,425,731.00</w:t>
            </w:r>
          </w:p>
        </w:tc>
      </w:tr>
      <w:tr>
        <w:trPr>
          <w:trHeight w:val="440"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b/>
                <w:spacing w:val="-1"/>
                <w:sz w:val="18"/>
              </w:rPr>
              <w:t>4,548,310.82</w:t>
            </w:r>
            <w:r>
              <w:rPr>
                <w:rFonts w:ascii="Times New Roman"/>
                <w:spacing w:val="-1"/>
                <w:sz w:val="18"/>
              </w:rPr>
            </w:r>
          </w:p>
        </w:tc>
        <w:tc>
          <w:tcPr>
            <w:tcW w:w="29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4,353,944.43</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left="576" w:right="0"/>
        <w:jc w:val="left"/>
        <w:rPr>
          <w:b w:val="0"/>
          <w:bCs w:val="0"/>
        </w:rPr>
      </w:pPr>
      <w:r>
        <w:rPr/>
        <w:pict>
          <v:group style="position:absolute;margin-left:56.700001pt;margin-top:-34.106289pt;width:475pt;height:5.4pt;mso-position-horizontal-relative:page;mso-position-vertical-relative:paragraph;z-index:-1143352" coordorigin="1134,-682" coordsize="9500,108">
            <v:shape style="position:absolute;left:1134;top:-682;width:3417;height:108" type="#_x0000_t75" stroked="false">
              <v:imagedata r:id="rId444" o:title=""/>
            </v:shape>
            <v:shape style="position:absolute;left:4527;top:-586;width:3134;height:12" type="#_x0000_t75" stroked="false">
              <v:imagedata r:id="rId382" o:title=""/>
            </v:shape>
            <v:shape style="position:absolute;left:7646;top:-584;width:2987;height:10" type="#_x0000_t75" stroked="false">
              <v:imagedata r:id="rId443" o:title=""/>
            </v:shape>
            <w10:wrap type="none"/>
          </v:group>
        </w:pict>
      </w:r>
      <w:r>
        <w:rPr/>
        <w:pict>
          <v:shape style="position:absolute;margin-left:226.580002pt;margin-top:-7.586329pt;width:.48pt;height:.12pt;mso-position-horizontal-relative:page;mso-position-vertical-relative:paragraph;z-index:-1143328" type="#_x0000_t75" stroked="false">
            <v:imagedata r:id="rId445" o:title=""/>
          </v:shape>
        </w:pict>
      </w:r>
      <w:r>
        <w:rPr/>
        <w:pict>
          <v:shape style="position:absolute;margin-left:382.540009pt;margin-top:-7.586329pt;width:.47998pt;height:.12pt;mso-position-horizontal-relative:page;mso-position-vertical-relative:paragraph;z-index:-1143304" type="#_x0000_t75" stroked="false">
            <v:imagedata r:id="rId445" o:title=""/>
          </v:shape>
        </w:pict>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年的其他应付款：</w:t>
      </w:r>
      <w:r>
        <w:rPr>
          <w:b w:val="0"/>
          <w:bCs w:val="0"/>
        </w:rPr>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26.580002pt;margin-top:93.659943pt;width:.479964pt;height:.54pt;mso-position-horizontal-relative:page;mso-position-vertical-relative:page;z-index:13696" type="#_x0000_t75" stroked="false">
            <v:imagedata r:id="rId446" o:title=""/>
          </v:shape>
        </w:pict>
      </w:r>
      <w:r>
        <w:rPr/>
        <w:pict>
          <v:shape style="position:absolute;margin-left:382.540009pt;margin-top:93.659943pt;width:.479944pt;height:.54pt;mso-position-horizontal-relative:page;mso-position-vertical-relative:page;z-index:13720" type="#_x0000_t75" stroked="false">
            <v:imagedata r:id="rId446" o:title=""/>
          </v:shape>
        </w:pict>
      </w:r>
    </w:p>
    <w:tbl>
      <w:tblPr>
        <w:tblW w:w="0" w:type="auto"/>
        <w:jc w:val="left"/>
        <w:tblInd w:w="139" w:type="dxa"/>
        <w:tblLayout w:type="fixed"/>
        <w:tblCellMar>
          <w:top w:w="0" w:type="dxa"/>
          <w:left w:w="0" w:type="dxa"/>
          <w:bottom w:w="0" w:type="dxa"/>
          <w:right w:w="0" w:type="dxa"/>
        </w:tblCellMar>
        <w:tblLook w:val="01E0"/>
      </w:tblPr>
      <w:tblGrid>
        <w:gridCol w:w="3417"/>
        <w:gridCol w:w="3119"/>
        <w:gridCol w:w="2978"/>
      </w:tblGrid>
      <w:tr>
        <w:trPr>
          <w:trHeight w:val="434"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9"/>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26"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710,000.00</w:t>
            </w:r>
          </w:p>
        </w:tc>
        <w:tc>
          <w:tcPr>
            <w:tcW w:w="2978"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房屋租赁押金，尚未到期</w:t>
            </w:r>
          </w:p>
        </w:tc>
      </w:tr>
      <w:tr>
        <w:trPr>
          <w:trHeight w:val="42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600,000.00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中介顾问咨询费，未到期</w:t>
            </w:r>
          </w:p>
        </w:tc>
      </w:tr>
      <w:tr>
        <w:trPr>
          <w:trHeight w:val="42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300,000.00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房屋租赁押金，尚未到期</w:t>
            </w:r>
          </w:p>
        </w:tc>
      </w:tr>
      <w:tr>
        <w:trPr>
          <w:trHeight w:val="424"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111,300.00</w:t>
            </w:r>
          </w:p>
        </w:tc>
        <w:tc>
          <w:tcPr>
            <w:tcW w:w="2978"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房屋租赁押金，尚未到期</w:t>
            </w:r>
          </w:p>
        </w:tc>
      </w:tr>
      <w:tr>
        <w:trPr>
          <w:trHeight w:val="432"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63"/>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b/>
                <w:spacing w:val="-1"/>
                <w:sz w:val="18"/>
              </w:rPr>
              <w:t>1,721,300.00</w:t>
            </w:r>
            <w:r>
              <w:rPr>
                <w:rFonts w:ascii="Times New Roman"/>
                <w:spacing w:val="-1"/>
                <w:sz w:val="18"/>
              </w:rPr>
            </w:r>
          </w:p>
        </w:tc>
        <w:tc>
          <w:tcPr>
            <w:tcW w:w="2978"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94.066284pt;width:475pt;height:.5pt;mso-position-horizontal-relative:page;mso-position-vertical-relative:paragraph;z-index:-1143232" coordorigin="1134,-1881" coordsize="9500,10">
            <v:shape style="position:absolute;left:1134;top:-1881;width:3398;height:10" type="#_x0000_t75" stroked="false">
              <v:imagedata r:id="rId428" o:title=""/>
            </v:shape>
            <v:shape style="position:absolute;left:4527;top:-1881;width:6106;height:10" type="#_x0000_t75" stroked="false">
              <v:imagedata r:id="rId429" o:title=""/>
            </v:shape>
            <w10:wrap type="none"/>
          </v:group>
        </w:pict>
      </w:r>
      <w:r>
        <w:rPr/>
        <w:pict>
          <v:group style="position:absolute;margin-left:56.700001pt;margin-top:-72.826347pt;width:475pt;height:.5pt;mso-position-horizontal-relative:page;mso-position-vertical-relative:paragraph;z-index:-1143208" coordorigin="1134,-1457" coordsize="9500,10">
            <v:shape style="position:absolute;left:1134;top:-1457;width:3398;height:10" type="#_x0000_t75" stroked="false">
              <v:imagedata r:id="rId428" o:title=""/>
            </v:shape>
            <v:shape style="position:absolute;left:4527;top:-1457;width:6106;height:10" type="#_x0000_t75" stroked="false">
              <v:imagedata r:id="rId429" o:title=""/>
            </v:shape>
            <w10:wrap type="none"/>
          </v:group>
        </w:pict>
      </w:r>
      <w:r>
        <w:rPr/>
        <w:pict>
          <v:group style="position:absolute;margin-left:56.700001pt;margin-top:-51.626286pt;width:475pt;height:.5pt;mso-position-horizontal-relative:page;mso-position-vertical-relative:paragraph;z-index:-1143184" coordorigin="1134,-1033" coordsize="9500,10">
            <v:shape style="position:absolute;left:1134;top:-1033;width:3398;height:10" type="#_x0000_t75" stroked="false">
              <v:imagedata r:id="rId428" o:title=""/>
            </v:shape>
            <v:shape style="position:absolute;left:4527;top:-1033;width:6106;height:10" type="#_x0000_t75" stroked="false">
              <v:imagedata r:id="rId429" o:title=""/>
            </v:shape>
            <w10:wrap type="none"/>
          </v:group>
        </w:pict>
      </w:r>
      <w:r>
        <w:rPr/>
        <w:pict>
          <v:group style="position:absolute;margin-left:56.700001pt;margin-top:-30.446285pt;width:475pt;height:.5pt;mso-position-horizontal-relative:page;mso-position-vertical-relative:paragraph;z-index:-1143160" coordorigin="1134,-609" coordsize="9500,10">
            <v:shape style="position:absolute;left:1134;top:-609;width:3398;height:10" type="#_x0000_t75" stroked="false">
              <v:imagedata r:id="rId428" o:title=""/>
            </v:shape>
            <v:shape style="position:absolute;left:4527;top:-609;width:6106;height:10" type="#_x0000_t75" stroked="false">
              <v:imagedata r:id="rId429" o:title=""/>
            </v:shape>
            <w10:wrap type="none"/>
          </v:group>
        </w:pict>
      </w:r>
      <w:bookmarkStart w:name="（二十三） 一年内到期的非流动负债" w:id="214"/>
      <w:bookmarkEnd w:id="214"/>
      <w:r>
        <w:rPr>
          <w:b w:val="0"/>
          <w:bCs w:val="0"/>
        </w:rPr>
      </w:r>
      <w:r>
        <w:rPr/>
        <w:t>（二十三）一年内到期的非流动负债</w:t>
      </w:r>
      <w:r>
        <w:rPr>
          <w:b w:val="0"/>
          <w:bCs w:val="0"/>
        </w:rPr>
      </w:r>
    </w:p>
    <w:p>
      <w:pPr>
        <w:spacing w:line="240" w:lineRule="auto" w:before="8"/>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3417"/>
        <w:gridCol w:w="3119"/>
        <w:gridCol w:w="2974"/>
      </w:tblGrid>
      <w:tr>
        <w:trPr>
          <w:trHeight w:val="473"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75" w:hRule="exact"/>
        </w:trPr>
        <w:tc>
          <w:tcPr>
            <w:tcW w:w="3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2"/>
              <w:ind w:right="1487"/>
              <w:jc w:val="righ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left="1972" w:right="0"/>
              <w:jc w:val="left"/>
              <w:rPr>
                <w:rFonts w:ascii="Times New Roman" w:hAnsi="Times New Roman" w:cs="Times New Roman" w:eastAsia="Times New Roman" w:hint="default"/>
                <w:sz w:val="18"/>
                <w:szCs w:val="18"/>
              </w:rPr>
            </w:pPr>
            <w:r>
              <w:rPr>
                <w:rFonts w:ascii="Times New Roman"/>
                <w:sz w:val="18"/>
              </w:rPr>
              <w:t>10,000,000.00</w:t>
            </w:r>
          </w:p>
        </w:tc>
        <w:tc>
          <w:tcPr>
            <w:tcW w:w="29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z w:val="18"/>
              </w:rPr>
              <w:t>137,273.00</w:t>
            </w:r>
          </w:p>
        </w:tc>
      </w:tr>
    </w:tbl>
    <w:p>
      <w:pPr>
        <w:pStyle w:val="BodyText"/>
        <w:spacing w:line="355" w:lineRule="auto" w:before="77"/>
        <w:ind w:left="574" w:right="2667"/>
        <w:jc w:val="left"/>
        <w:rPr>
          <w:rFonts w:ascii="楷体" w:hAnsi="楷体" w:cs="楷体" w:eastAsia="楷体" w:hint="default"/>
        </w:rPr>
      </w:pPr>
      <w:r>
        <w:rPr/>
        <w:pict>
          <v:shape style="position:absolute;margin-left:226.580002pt;margin-top:-25.346323pt;width:.480016pt;height:.6pt;mso-position-horizontal-relative:page;mso-position-vertical-relative:paragraph;z-index:13840" type="#_x0000_t75" stroked="false">
            <v:imagedata r:id="rId446" o:title=""/>
          </v:shape>
        </w:pict>
      </w:r>
      <w:r>
        <w:rPr/>
        <w:pict>
          <v:shape style="position:absolute;margin-left:382.540009pt;margin-top:-25.346323pt;width:.479996pt;height:.6pt;mso-position-horizontal-relative:page;mso-position-vertical-relative:paragraph;z-index:13864" type="#_x0000_t75" stroked="false">
            <v:imagedata r:id="rId446" o:title=""/>
          </v:shape>
        </w:pict>
      </w:r>
      <w:r>
        <w:rPr>
          <w:rFonts w:ascii="楷体" w:hAnsi="楷体" w:cs="楷体" w:eastAsia="楷体" w:hint="default"/>
        </w:rPr>
        <w:t>注</w:t>
      </w:r>
      <w:r>
        <w:rPr>
          <w:rFonts w:ascii="楷体" w:hAnsi="楷体" w:cs="楷体" w:eastAsia="楷体" w:hint="default"/>
        </w:rPr>
        <w:t>(1)</w:t>
      </w:r>
      <w:r>
        <w:rPr>
          <w:rFonts w:ascii="楷体" w:hAnsi="楷体" w:cs="楷体" w:eastAsia="楷体" w:hint="default"/>
        </w:rPr>
        <w:t>：西安紫光国芯半导体有限公司就该笔保证借款提供了反担保； 注</w:t>
      </w:r>
      <w:r>
        <w:rPr>
          <w:rFonts w:ascii="楷体" w:hAnsi="楷体" w:cs="楷体" w:eastAsia="楷体" w:hint="default"/>
        </w:rPr>
        <w:t>(2)</w:t>
      </w:r>
      <w:r>
        <w:rPr>
          <w:rFonts w:ascii="楷体" w:hAnsi="楷体" w:cs="楷体" w:eastAsia="楷体" w:hint="default"/>
        </w:rPr>
        <w:t>：本公司对该笔长期借款的保证期间为本金及利息偿付义务发生之日起三年。</w:t>
      </w:r>
    </w:p>
    <w:p>
      <w:pPr>
        <w:pStyle w:val="Heading4"/>
        <w:spacing w:line="240" w:lineRule="auto" w:before="139"/>
        <w:ind w:left="160" w:right="0"/>
        <w:jc w:val="left"/>
        <w:rPr>
          <w:b w:val="0"/>
          <w:bCs w:val="0"/>
        </w:rPr>
      </w:pPr>
      <w:r>
        <w:rPr/>
        <w:pict>
          <v:shape style="position:absolute;margin-left:226.580002pt;margin-top:50.953678pt;width:.480016pt;height:.3pt;mso-position-horizontal-relative:page;mso-position-vertical-relative:paragraph;z-index:13888" type="#_x0000_t75" stroked="false">
            <v:imagedata r:id="rId447" o:title=""/>
          </v:shape>
        </w:pict>
      </w:r>
      <w:r>
        <w:rPr/>
        <w:pict>
          <v:shape style="position:absolute;margin-left:379.540009pt;margin-top:50.953678pt;width:.479996pt;height:.3pt;mso-position-horizontal-relative:page;mso-position-vertical-relative:paragraph;z-index:13912" type="#_x0000_t75" stroked="false">
            <v:imagedata r:id="rId447" o:title=""/>
          </v:shape>
        </w:pict>
      </w:r>
      <w:bookmarkStart w:name="（二十四） 其他流动负债" w:id="215"/>
      <w:bookmarkEnd w:id="215"/>
      <w:r>
        <w:rPr>
          <w:b w:val="0"/>
          <w:bCs w:val="0"/>
        </w:rPr>
      </w:r>
      <w:r>
        <w:rPr/>
        <w:t>（二十四）其他流动负债</w:t>
      </w:r>
      <w:r>
        <w:rPr>
          <w:b w:val="0"/>
          <w:bCs w:val="0"/>
        </w:rPr>
      </w:r>
    </w:p>
    <w:p>
      <w:pPr>
        <w:spacing w:line="240" w:lineRule="auto" w:before="9"/>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417"/>
        <w:gridCol w:w="3059"/>
        <w:gridCol w:w="2974"/>
      </w:tblGrid>
      <w:tr>
        <w:trPr>
          <w:trHeight w:val="448"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7"/>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9"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0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22,962,286.45</w:t>
            </w:r>
          </w:p>
        </w:tc>
        <w:tc>
          <w:tcPr>
            <w:tcW w:w="297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6"/>
                <w:szCs w:val="26"/>
              </w:rPr>
            </w:pPr>
          </w:p>
        </w:tc>
      </w:tr>
      <w:tr>
        <w:trPr>
          <w:trHeight w:val="447"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70"/>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22,962,286.45</w:t>
            </w:r>
            <w:r>
              <w:rPr>
                <w:rFonts w:ascii="Times New Roman"/>
                <w:spacing w:val="-1"/>
                <w:sz w:val="18"/>
              </w:rPr>
            </w:r>
          </w:p>
        </w:tc>
        <w:tc>
          <w:tcPr>
            <w:tcW w:w="2974" w:type="dxa"/>
            <w:vMerge/>
            <w:tcBorders>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31.126328pt;width:471.8pt;height:.5pt;mso-position-horizontal-relative:page;mso-position-vertical-relative:paragraph;z-index:-1143040" coordorigin="1134,-623" coordsize="9436,10">
            <v:shape style="position:absolute;left:1134;top:-623;width:3398;height:10" type="#_x0000_t75" stroked="false">
              <v:imagedata r:id="rId428" o:title=""/>
            </v:shape>
            <v:shape style="position:absolute;left:4527;top:-623;width:6043;height:10" type="#_x0000_t75" stroked="false">
              <v:imagedata r:id="rId448" o:title=""/>
            </v:shape>
            <w10:wrap type="none"/>
          </v:group>
        </w:pict>
      </w:r>
      <w:r>
        <w:rPr/>
        <w:pict>
          <v:shape style="position:absolute;margin-left:226.580002pt;margin-top:45.693661pt;width:.479968pt;height:.3pt;mso-position-horizontal-relative:page;mso-position-vertical-relative:paragraph;z-index:13960" type="#_x0000_t75" stroked="false">
            <v:imagedata r:id="rId447" o:title=""/>
          </v:shape>
        </w:pict>
      </w:r>
      <w:r>
        <w:rPr/>
        <w:pict>
          <v:shape style="position:absolute;margin-left:379.540009pt;margin-top:45.693661pt;width:.479948pt;height:.3pt;mso-position-horizontal-relative:page;mso-position-vertical-relative:paragraph;z-index:13984" type="#_x0000_t75" stroked="false">
            <v:imagedata r:id="rId447" o:title=""/>
          </v:shape>
        </w:pict>
      </w:r>
      <w:bookmarkStart w:name="（二十五） 长期借款" w:id="216"/>
      <w:bookmarkEnd w:id="216"/>
      <w:r>
        <w:rPr>
          <w:b w:val="0"/>
          <w:bCs w:val="0"/>
        </w:rPr>
      </w:r>
      <w:r>
        <w:rPr/>
        <w:t>（二十五）长期借款</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417"/>
        <w:gridCol w:w="3059"/>
        <w:gridCol w:w="2974"/>
      </w:tblGrid>
      <w:tr>
        <w:trPr>
          <w:trHeight w:val="448"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7"/>
              <w:ind w:right="15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9"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6"/>
                <w:szCs w:val="26"/>
              </w:rPr>
            </w:pPr>
          </w:p>
        </w:tc>
        <w:tc>
          <w:tcPr>
            <w:tcW w:w="2974" w:type="dxa"/>
            <w:tcBorders>
              <w:top w:val="single" w:sz="4" w:space="0" w:color="000000"/>
              <w:left w:val="single" w:sz="4" w:space="0" w:color="000000"/>
              <w:bottom w:val="nil" w:sz="6" w:space="0" w:color="auto"/>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47" w:hRule="exact"/>
        </w:trPr>
        <w:tc>
          <w:tcPr>
            <w:tcW w:w="3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70"/>
              <w:ind w:right="15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9" w:type="dxa"/>
            <w:vMerge/>
            <w:tcBorders>
              <w:left w:val="single" w:sz="4" w:space="0" w:color="000000"/>
              <w:bottom w:val="single" w:sz="12" w:space="0" w:color="000000"/>
              <w:right w:val="single" w:sz="4" w:space="0" w:color="000000"/>
            </w:tcBorders>
          </w:tcPr>
          <w:p>
            <w:pPr/>
          </w:p>
        </w:tc>
        <w:tc>
          <w:tcPr>
            <w:tcW w:w="297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b/>
                <w:spacing w:val="-1"/>
                <w:sz w:val="18"/>
              </w:rPr>
              <w:t>10,000,000.00</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31.106298pt;width:471.8pt;height:.5pt;mso-position-horizontal-relative:page;mso-position-vertical-relative:paragraph;z-index:-1142968" coordorigin="1134,-622" coordsize="9436,10">
            <v:shape style="position:absolute;left:1134;top:-622;width:3398;height:10" type="#_x0000_t75" stroked="false">
              <v:imagedata r:id="rId428" o:title=""/>
            </v:shape>
            <v:shape style="position:absolute;left:4527;top:-622;width:6043;height:10" type="#_x0000_t75" stroked="false">
              <v:imagedata r:id="rId448" o:title=""/>
            </v:shape>
            <w10:wrap type="none"/>
          </v:group>
        </w:pict>
      </w:r>
      <w:bookmarkStart w:name="（二十六） 应付债券" w:id="217"/>
      <w:bookmarkEnd w:id="217"/>
      <w:r>
        <w:rPr>
          <w:b w:val="0"/>
          <w:bCs w:val="0"/>
        </w:rPr>
      </w:r>
      <w:r>
        <w:rPr/>
        <w:t>（二十六）应付债券</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pict>
          <v:shape style="position:absolute;margin-left:226.580002pt;margin-top:44.543625pt;width:.47992pt;height:.3pt;mso-position-horizontal-relative:page;mso-position-vertical-relative:paragraph;z-index:14032" type="#_x0000_t75" stroked="false">
            <v:imagedata r:id="rId447" o:title=""/>
          </v:shape>
        </w:pict>
      </w:r>
      <w:r>
        <w:rPr/>
        <w:pict>
          <v:shape style="position:absolute;margin-left:379.540009pt;margin-top:44.543625pt;width:.4799pt;height:.3pt;mso-position-horizontal-relative:page;mso-position-vertical-relative:paragraph;z-index:14056" type="#_x0000_t75" stroked="false">
            <v:imagedata r:id="rId447" o:title=""/>
          </v:shape>
        </w:pic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3417"/>
        <w:gridCol w:w="3059"/>
        <w:gridCol w:w="2974"/>
      </w:tblGrid>
      <w:tr>
        <w:trPr>
          <w:trHeight w:val="448"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8"/>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8" w:hRule="exact"/>
        </w:trPr>
        <w:tc>
          <w:tcPr>
            <w:tcW w:w="3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left="1822" w:right="0"/>
              <w:jc w:val="left"/>
              <w:rPr>
                <w:rFonts w:ascii="Times New Roman" w:hAnsi="Times New Roman" w:cs="Times New Roman" w:eastAsia="Times New Roman" w:hint="default"/>
                <w:sz w:val="18"/>
                <w:szCs w:val="18"/>
              </w:rPr>
            </w:pPr>
            <w:r>
              <w:rPr>
                <w:rFonts w:ascii="Times New Roman"/>
                <w:sz w:val="18"/>
              </w:rPr>
              <w:t>300,000,000.00</w:t>
            </w:r>
          </w:p>
        </w:tc>
        <w:tc>
          <w:tcPr>
            <w:tcW w:w="297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bl>
    <w:p>
      <w:pPr>
        <w:spacing w:line="240" w:lineRule="auto" w:before="2"/>
        <w:rPr>
          <w:rFonts w:ascii="宋体" w:hAnsi="宋体" w:cs="宋体" w:eastAsia="宋体" w:hint="default"/>
          <w:b/>
          <w:bCs/>
          <w:sz w:val="16"/>
          <w:szCs w:val="16"/>
        </w:rPr>
      </w:pPr>
    </w:p>
    <w:p>
      <w:pPr>
        <w:pStyle w:val="Heading4"/>
        <w:spacing w:line="240" w:lineRule="auto"/>
        <w:ind w:right="0"/>
        <w:jc w:val="left"/>
        <w:rPr>
          <w:b w:val="0"/>
          <w:bCs w:val="0"/>
        </w:rPr>
      </w:pPr>
      <w:r>
        <w:rPr/>
        <w:pict>
          <v:shape style="position:absolute;margin-left:205.339996pt;margin-top:44.433701pt;width:.480032pt;height:.66pt;mso-position-horizontal-relative:page;mso-position-vertical-relative:paragraph;z-index:14080" type="#_x0000_t75" stroked="false">
            <v:imagedata r:id="rId447" o:title=""/>
          </v:shape>
        </w:pict>
      </w:r>
      <w:r>
        <w:rPr/>
        <w:pict>
          <v:shape style="position:absolute;margin-left:283.299988pt;margin-top:44.433701pt;width:.480032pt;height:.66pt;mso-position-horizontal-relative:page;mso-position-vertical-relative:paragraph;z-index:14104" type="#_x0000_t75" stroked="false">
            <v:imagedata r:id="rId447" o:title=""/>
          </v:shape>
        </w:pict>
      </w:r>
      <w:r>
        <w:rPr/>
        <w:pict>
          <v:shape style="position:absolute;margin-left:347.079987pt;margin-top:44.433701pt;width:.480032pt;height:.66pt;mso-position-horizontal-relative:page;mso-position-vertical-relative:paragraph;z-index:14128" type="#_x0000_t75" stroked="false">
            <v:imagedata r:id="rId447" o:title=""/>
          </v:shape>
        </w:pict>
      </w:r>
      <w:r>
        <w:rPr/>
        <w:pict>
          <v:shape style="position:absolute;margin-left:396.700012pt;margin-top:44.433701pt;width:.480002pt;height:.66pt;mso-position-horizontal-relative:page;mso-position-vertical-relative:paragraph;z-index:14152" type="#_x0000_t75" stroked="false">
            <v:imagedata r:id="rId447" o:title=""/>
          </v:shape>
        </w:pict>
      </w:r>
      <w:r>
        <w:rPr/>
        <w:pict>
          <v:shape style="position:absolute;margin-left:467.640015pt;margin-top:44.433701pt;width:.480002pt;height:.66pt;mso-position-horizontal-relative:page;mso-position-vertical-relative:paragraph;z-index:14176" type="#_x0000_t75" stroked="false">
            <v:imagedata r:id="rId447" o:title=""/>
          </v:shape>
        </w:pic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2992"/>
        <w:gridCol w:w="1559"/>
        <w:gridCol w:w="1276"/>
        <w:gridCol w:w="992"/>
        <w:gridCol w:w="1419"/>
        <w:gridCol w:w="1170"/>
      </w:tblGrid>
      <w:tr>
        <w:trPr>
          <w:trHeight w:val="417"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721" w:hRule="exact"/>
        </w:trPr>
        <w:tc>
          <w:tcPr>
            <w:tcW w:w="2992" w:type="dxa"/>
            <w:tcBorders>
              <w:top w:val="single" w:sz="4" w:space="0" w:color="000000"/>
              <w:left w:val="nil" w:sz="6" w:space="0" w:color="auto"/>
              <w:bottom w:val="single" w:sz="12" w:space="0" w:color="000000"/>
              <w:right w:val="single" w:sz="4" w:space="0" w:color="000000"/>
            </w:tcBorders>
          </w:tcPr>
          <w:p>
            <w:pPr>
              <w:pStyle w:val="TableParagraph"/>
              <w:spacing w:line="212" w:lineRule="exact"/>
              <w:ind w:left="1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27" w:lineRule="exact"/>
              <w:ind w:left="17" w:right="0"/>
              <w:jc w:val="center"/>
              <w:rPr>
                <w:rFonts w:ascii="宋体" w:hAnsi="宋体" w:cs="宋体" w:eastAsia="宋体" w:hint="default"/>
                <w:sz w:val="18"/>
                <w:szCs w:val="18"/>
              </w:rPr>
            </w:pPr>
            <w:r>
              <w:rPr>
                <w:rFonts w:ascii="宋体" w:hAnsi="宋体" w:cs="宋体" w:eastAsia="宋体" w:hint="default"/>
                <w:sz w:val="18"/>
                <w:szCs w:val="18"/>
              </w:rPr>
              <w:t>年面向合格投资者公开发行公司债券</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（第一期）</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2018/5/21</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300,000,000.00</w:t>
            </w:r>
          </w:p>
        </w:tc>
        <w:tc>
          <w:tcPr>
            <w:tcW w:w="117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bl>
    <w:p>
      <w:pPr>
        <w:spacing w:line="240" w:lineRule="auto" w:before="1"/>
        <w:rPr>
          <w:rFonts w:ascii="宋体" w:hAnsi="宋体" w:cs="宋体" w:eastAsia="宋体" w:hint="default"/>
          <w:b/>
          <w:bCs/>
          <w:sz w:val="9"/>
          <w:szCs w:val="9"/>
        </w:rPr>
      </w:pPr>
    </w:p>
    <w:p>
      <w:pPr>
        <w:pStyle w:val="BodyText"/>
        <w:spacing w:line="240" w:lineRule="auto" w:before="35"/>
        <w:ind w:left="574" w:right="0"/>
        <w:jc w:val="left"/>
      </w:pPr>
      <w:r>
        <w:rPr/>
        <w:t>（续）</w:t>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56.700001pt;margin-top:590.919922pt;width:482.05pt;height:.5pt;mso-position-horizontal-relative:page;mso-position-vertical-relative:page;z-index:-1142176" coordorigin="1134,11818" coordsize="9641,10">
            <v:shape style="position:absolute;left:1134;top:11818;width:1980;height:10" type="#_x0000_t75" stroked="false">
              <v:imagedata r:id="rId46" o:title=""/>
            </v:shape>
            <v:shape style="position:absolute;left:3110;top:11818;width:1422;height:10" type="#_x0000_t75" stroked="false">
              <v:imagedata r:id="rId156" o:title=""/>
            </v:shape>
            <v:shape style="position:absolute;left:4527;top:11818;width:3829;height:10" type="#_x0000_t75" stroked="false">
              <v:imagedata r:id="rId449" o:title=""/>
            </v:shape>
            <v:shape style="position:absolute;left:8351;top:11818;width:2424;height:10" type="#_x0000_t75" stroked="false">
              <v:imagedata r:id="rId450" o:title=""/>
            </v:shape>
            <w10:wrap type="none"/>
          </v:group>
        </w:pict>
      </w:r>
      <w:r>
        <w:rPr/>
        <w:pict>
          <v:group style="position:absolute;margin-left:56.700001pt;margin-top:614.73999pt;width:482.05pt;height:.5pt;mso-position-horizontal-relative:page;mso-position-vertical-relative:page;z-index:-1142152" coordorigin="1134,12295" coordsize="9641,10">
            <v:shape style="position:absolute;left:1134;top:12295;width:1980;height:10" type="#_x0000_t75" stroked="false">
              <v:imagedata r:id="rId46" o:title=""/>
            </v:shape>
            <v:shape style="position:absolute;left:3110;top:12295;width:1422;height:10" type="#_x0000_t75" stroked="false">
              <v:imagedata r:id="rId156" o:title=""/>
            </v:shape>
            <v:shape style="position:absolute;left:4527;top:12295;width:3829;height:10" type="#_x0000_t75" stroked="false">
              <v:imagedata r:id="rId449" o:title=""/>
            </v:shape>
            <v:shape style="position:absolute;left:8351;top:12295;width:2424;height:10" type="#_x0000_t75" stroked="false">
              <v:imagedata r:id="rId450" o:title=""/>
            </v:shape>
            <w10:wrap type="none"/>
          </v:group>
        </w:pict>
      </w:r>
      <w:r>
        <w:rPr/>
        <w:pict>
          <v:group style="position:absolute;margin-left:56.700001pt;margin-top:638.619995pt;width:482.05pt;height:.5pt;mso-position-horizontal-relative:page;mso-position-vertical-relative:page;z-index:-1142128" coordorigin="1134,12772" coordsize="9641,10">
            <v:shape style="position:absolute;left:1134;top:12772;width:1980;height:10" type="#_x0000_t75" stroked="false">
              <v:imagedata r:id="rId46" o:title=""/>
            </v:shape>
            <v:shape style="position:absolute;left:3110;top:12772;width:1422;height:10" type="#_x0000_t75" stroked="false">
              <v:imagedata r:id="rId156" o:title=""/>
            </v:shape>
            <v:shape style="position:absolute;left:4527;top:12772;width:3829;height:10" type="#_x0000_t75" stroked="false">
              <v:imagedata r:id="rId449" o:title=""/>
            </v:shape>
            <v:shape style="position:absolute;left:8351;top:12772;width:2424;height:10" type="#_x0000_t75" stroked="false">
              <v:imagedata r:id="rId450" o:title=""/>
            </v:shape>
            <w10:wrap type="none"/>
          </v:group>
        </w:pict>
      </w:r>
      <w:r>
        <w:rPr/>
        <w:pict>
          <v:group style="position:absolute;margin-left:56.700001pt;margin-top:656.080017pt;width:482.05pt;height:.5pt;mso-position-horizontal-relative:page;mso-position-vertical-relative:page;z-index:-1142104" coordorigin="1134,13122" coordsize="9641,10">
            <v:shape style="position:absolute;left:1134;top:13122;width:1980;height:10" type="#_x0000_t75" stroked="false">
              <v:imagedata r:id="rId46" o:title=""/>
            </v:shape>
            <v:shape style="position:absolute;left:3110;top:13122;width:1422;height:10" type="#_x0000_t75" stroked="false">
              <v:imagedata r:id="rId260" o:title=""/>
            </v:shape>
            <v:shape style="position:absolute;left:4527;top:13122;width:3829;height:10" type="#_x0000_t75" stroked="false">
              <v:imagedata r:id="rId451" o:title=""/>
            </v:shape>
            <v:shape style="position:absolute;left:8351;top:13122;width:2424;height:10" type="#_x0000_t75" stroked="false">
              <v:imagedata r:id="rId452" o:title=""/>
            </v:shape>
            <w10:wrap type="none"/>
          </v:group>
        </w:pict>
      </w:r>
      <w:r>
        <w:rPr/>
        <w:pict>
          <v:group style="position:absolute;margin-left:56.700001pt;margin-top:691.599915pt;width:482.05pt;height:.5pt;mso-position-horizontal-relative:page;mso-position-vertical-relative:page;z-index:-1142080" coordorigin="1134,13832" coordsize="9641,10">
            <v:shape style="position:absolute;left:1134;top:13832;width:1980;height:10" type="#_x0000_t75" stroked="false">
              <v:imagedata r:id="rId46" o:title=""/>
            </v:shape>
            <v:shape style="position:absolute;left:3110;top:13832;width:1422;height:10" type="#_x0000_t75" stroked="false">
              <v:imagedata r:id="rId156" o:title=""/>
            </v:shape>
            <v:shape style="position:absolute;left:4527;top:13832;width:3829;height:10" type="#_x0000_t75" stroked="false">
              <v:imagedata r:id="rId449" o:title=""/>
            </v:shape>
            <v:shape style="position:absolute;left:8351;top:13832;width:2424;height:10" type="#_x0000_t75" stroked="false">
              <v:imagedata r:id="rId450" o:title=""/>
            </v:shape>
            <w10:wrap type="none"/>
          </v:group>
        </w:pict>
      </w:r>
      <w:r>
        <w:rPr/>
        <w:pict>
          <v:group style="position:absolute;margin-left:56.700001pt;margin-top:715.5pt;width:482.05pt;height:.5pt;mso-position-horizontal-relative:page;mso-position-vertical-relative:page;z-index:-1142056" coordorigin="1134,14310" coordsize="9641,10">
            <v:shape style="position:absolute;left:1134;top:14310;width:1980;height:10" type="#_x0000_t75" stroked="false">
              <v:imagedata r:id="rId46" o:title=""/>
            </v:shape>
            <v:shape style="position:absolute;left:3110;top:14310;width:1422;height:10" type="#_x0000_t75" stroked="false">
              <v:imagedata r:id="rId156" o:title=""/>
            </v:shape>
            <v:shape style="position:absolute;left:4527;top:14310;width:3829;height:10" type="#_x0000_t75" stroked="false">
              <v:imagedata r:id="rId449" o:title=""/>
            </v:shape>
            <v:shape style="position:absolute;left:8351;top:14310;width:2424;height:10" type="#_x0000_t75" stroked="false">
              <v:imagedata r:id="rId450" o:title=""/>
            </v:shape>
            <w10:wrap type="none"/>
          </v:group>
        </w:pict>
      </w:r>
      <w:r>
        <w:rPr/>
        <w:pict>
          <v:group style="position:absolute;margin-left:56.700001pt;margin-top:733.26001pt;width:482.05pt;height:5.25pt;mso-position-horizontal-relative:page;mso-position-vertical-relative:page;z-index:-1142032" coordorigin="1134,14665" coordsize="9641,105">
            <v:shape style="position:absolute;left:1134;top:14665;width:2000;height:104" type="#_x0000_t75" stroked="false">
              <v:imagedata r:id="rId453" o:title=""/>
            </v:shape>
            <v:shape style="position:absolute;left:3110;top:14760;width:1422;height:10" type="#_x0000_t75" stroked="false">
              <v:imagedata r:id="rId156" o:title=""/>
            </v:shape>
            <v:shape style="position:absolute;left:4527;top:14760;width:3829;height:10" type="#_x0000_t75" stroked="false">
              <v:imagedata r:id="rId449" o:title=""/>
            </v:shape>
            <v:shape style="position:absolute;left:8351;top:14760;width:2424;height:10" type="#_x0000_t75" stroked="false">
              <v:imagedata r:id="rId450" o:title=""/>
            </v:shape>
            <w10:wrap type="none"/>
          </v:group>
        </w:pict>
      </w:r>
      <w:r>
        <w:rPr/>
        <w:pict>
          <v:shape style="position:absolute;margin-left:481.619995pt;margin-top:760.559998pt;width:.177185pt;height:.4725pt;mso-position-horizontal-relative:page;mso-position-vertical-relative:page;z-index:-1142008" type="#_x0000_t75" stroked="false">
            <v:imagedata r:id="rId454" o:title=""/>
          </v:shape>
        </w:pict>
      </w:r>
    </w:p>
    <w:tbl>
      <w:tblPr>
        <w:tblW w:w="0" w:type="auto"/>
        <w:jc w:val="left"/>
        <w:tblInd w:w="124" w:type="dxa"/>
        <w:tblLayout w:type="fixed"/>
        <w:tblCellMar>
          <w:top w:w="0" w:type="dxa"/>
          <w:left w:w="0" w:type="dxa"/>
          <w:bottom w:w="0" w:type="dxa"/>
          <w:right w:w="0" w:type="dxa"/>
        </w:tblCellMar>
        <w:tblLook w:val="01E0"/>
      </w:tblPr>
      <w:tblGrid>
        <w:gridCol w:w="2709"/>
        <w:gridCol w:w="1559"/>
        <w:gridCol w:w="1417"/>
        <w:gridCol w:w="1276"/>
        <w:gridCol w:w="1134"/>
        <w:gridCol w:w="1313"/>
      </w:tblGrid>
      <w:tr>
        <w:trPr>
          <w:trHeight w:val="417" w:hRule="exact"/>
        </w:trPr>
        <w:tc>
          <w:tcPr>
            <w:tcW w:w="2709" w:type="dxa"/>
            <w:tcBorders>
              <w:top w:val="single" w:sz="12" w:space="0" w:color="000000"/>
              <w:left w:val="nil" w:sz="6" w:space="0" w:color="auto"/>
              <w:bottom w:val="nil" w:sz="6" w:space="0" w:color="auto"/>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本期发行</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按面值计提利息</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b/>
                <w:bCs/>
                <w:sz w:val="18"/>
                <w:szCs w:val="18"/>
              </w:rPr>
              <w:t>溢折价摊销</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b/>
                <w:bCs/>
                <w:sz w:val="18"/>
                <w:szCs w:val="18"/>
              </w:rPr>
              <w:t>本期偿还</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21" w:hRule="exact"/>
        </w:trPr>
        <w:tc>
          <w:tcPr>
            <w:tcW w:w="2709" w:type="dxa"/>
            <w:tcBorders>
              <w:top w:val="nil" w:sz="6" w:space="0" w:color="auto"/>
              <w:left w:val="nil" w:sz="6" w:space="0" w:color="auto"/>
              <w:bottom w:val="single" w:sz="12" w:space="0" w:color="000000"/>
              <w:right w:val="single" w:sz="4" w:space="0" w:color="000000"/>
            </w:tcBorders>
          </w:tcPr>
          <w:p>
            <w:pPr>
              <w:pStyle w:val="TableParagraph"/>
              <w:spacing w:line="209" w:lineRule="exact"/>
              <w:ind w:left="17" w:right="0"/>
              <w:jc w:val="center"/>
              <w:rPr>
                <w:rFonts w:ascii="宋体" w:hAnsi="宋体" w:cs="宋体" w:eastAsia="宋体" w:hint="default"/>
                <w:sz w:val="18"/>
                <w:szCs w:val="18"/>
              </w:rPr>
            </w:pPr>
            <w:r>
              <w:rPr>
                <w:rFonts w:ascii="宋体" w:hAnsi="宋体" w:cs="宋体" w:eastAsia="宋体" w:hint="default"/>
                <w:sz w:val="18"/>
                <w:szCs w:val="18"/>
              </w:rPr>
              <w:t>紫光国芯微电子股份有限公司</w:t>
            </w:r>
          </w:p>
          <w:p>
            <w:pPr>
              <w:pStyle w:val="TableParagraph"/>
              <w:spacing w:line="232" w:lineRule="exact" w:before="24"/>
              <w:ind w:left="79"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 公司债券（第一期）</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9,724,000.00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300,000,000.00</w:t>
            </w:r>
          </w:p>
        </w:tc>
      </w:tr>
    </w:tbl>
    <w:p>
      <w:pPr>
        <w:spacing w:line="240" w:lineRule="auto" w:before="10"/>
        <w:rPr>
          <w:rFonts w:ascii="宋体" w:hAnsi="宋体" w:cs="宋体" w:eastAsia="宋体" w:hint="default"/>
          <w:sz w:val="11"/>
          <w:szCs w:val="11"/>
        </w:rPr>
      </w:pPr>
    </w:p>
    <w:p>
      <w:pPr>
        <w:pStyle w:val="Heading4"/>
        <w:spacing w:line="240" w:lineRule="auto"/>
        <w:ind w:left="160" w:right="0"/>
        <w:jc w:val="left"/>
        <w:rPr>
          <w:b w:val="0"/>
          <w:bCs w:val="0"/>
        </w:rPr>
      </w:pPr>
      <w:r>
        <w:rPr/>
        <w:pict>
          <v:group style="position:absolute;margin-left:56.459999pt;margin-top:-45.406311pt;width:135.2pt;height:1.150pt;mso-position-horizontal-relative:page;mso-position-vertical-relative:paragraph;z-index:-1142776" coordorigin="1129,-908" coordsize="2704,23">
            <v:shape style="position:absolute;left:3824;top:-908;width:10;height:13" type="#_x0000_t75" stroked="false">
              <v:imagedata r:id="rId454" o:title=""/>
            </v:shape>
            <v:group style="position:absolute;left:1134;top:-890;width:2690;height:2" coordorigin="1134,-890" coordsize="2690,2">
              <v:shape style="position:absolute;left:1134;top:-890;width:2690;height:2" coordorigin="1134,-890" coordsize="2690,0" path="m1134,-890l3824,-890e" filled="false" stroked="true" strokeweight=".48pt" strokecolor="#000000">
                <v:path arrowok="t"/>
              </v:shape>
            </v:group>
            <w10:wrap type="none"/>
          </v:group>
        </w:pict>
      </w:r>
      <w:r>
        <w:rPr/>
        <w:pict>
          <v:shape style="position:absolute;margin-left:269.140015pt;margin-top:-45.406311pt;width:.480002pt;height:.66pt;mso-position-horizontal-relative:page;mso-position-vertical-relative:paragraph;z-index:14224" type="#_x0000_t75" stroked="false">
            <v:imagedata r:id="rId454" o:title=""/>
          </v:shape>
        </w:pict>
      </w:r>
      <w:r>
        <w:rPr/>
        <w:pict>
          <v:shape style="position:absolute;margin-left:340pt;margin-top:-45.406311pt;width:.480032pt;height:.66pt;mso-position-horizontal-relative:page;mso-position-vertical-relative:paragraph;z-index:14248" type="#_x0000_t75" stroked="false">
            <v:imagedata r:id="rId454" o:title=""/>
          </v:shape>
        </w:pict>
      </w:r>
      <w:r>
        <w:rPr/>
        <w:pict>
          <v:shape style="position:absolute;margin-left:403.779999pt;margin-top:-45.406311pt;width:.480032pt;height:.66pt;mso-position-horizontal-relative:page;mso-position-vertical-relative:paragraph;z-index:14272" type="#_x0000_t75" stroked="false">
            <v:imagedata r:id="rId454" o:title=""/>
          </v:shape>
        </w:pict>
      </w:r>
      <w:r>
        <w:rPr/>
        <w:pict>
          <v:shape style="position:absolute;margin-left:460.5pt;margin-top:-45.406311pt;width:.480032pt;height:.66pt;mso-position-horizontal-relative:page;mso-position-vertical-relative:paragraph;z-index:14296" type="#_x0000_t75" stroked="false">
            <v:imagedata r:id="rId454" o:title=""/>
          </v:shape>
        </w:pict>
      </w:r>
      <w:bookmarkStart w:name="（二十七） 长期应付款" w:id="218"/>
      <w:bookmarkEnd w:id="218"/>
      <w:r>
        <w:rPr>
          <w:b w:val="0"/>
          <w:bCs w:val="0"/>
        </w:rPr>
      </w:r>
      <w:r>
        <w:rPr/>
        <w:t>（二十七）长期应付款</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76" w:right="0"/>
        <w:jc w:val="left"/>
        <w:rPr>
          <w:b w:val="0"/>
          <w:bCs w:val="0"/>
        </w:rPr>
      </w:pPr>
      <w:r>
        <w:rPr/>
        <w:pict>
          <v:shape style="position:absolute;margin-left:233.660004pt;margin-top:36.983612pt;width:.479933pt;height:.36pt;mso-position-horizontal-relative:page;mso-position-vertical-relative:paragraph;z-index:14320" type="#_x0000_t75" stroked="false">
            <v:imagedata r:id="rId454" o:title=""/>
          </v:shape>
        </w:pict>
      </w:r>
      <w:r>
        <w:rPr/>
        <w:pict>
          <v:shape style="position:absolute;margin-left:383.380005pt;margin-top:36.983612pt;width:.479913pt;height:.36pt;mso-position-horizontal-relative:page;mso-position-vertical-relative:paragraph;z-index:14344" type="#_x0000_t75" stroked="false">
            <v:imagedata r:id="rId454" o:title=""/>
          </v:shape>
        </w:pict>
      </w:r>
      <w:r>
        <w:rPr/>
        <w:t>（</w:t>
      </w:r>
      <w:r>
        <w:rPr>
          <w:rFonts w:ascii="Times New Roman" w:hAnsi="Times New Roman" w:cs="Times New Roman" w:eastAsia="Times New Roman" w:hint="default"/>
        </w:rPr>
        <w:t>1</w:t>
      </w:r>
      <w:r>
        <w:rPr/>
        <w:t>）分类列示</w:t>
      </w:r>
      <w:r>
        <w:rPr>
          <w:b w:val="0"/>
          <w:bCs w:val="0"/>
        </w:rPr>
      </w:r>
    </w:p>
    <w:p>
      <w:pPr>
        <w:spacing w:line="240" w:lineRule="auto" w:before="2"/>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3558"/>
        <w:gridCol w:w="2994"/>
        <w:gridCol w:w="2910"/>
      </w:tblGrid>
      <w:tr>
        <w:trPr>
          <w:trHeight w:val="392" w:hRule="exact"/>
        </w:trPr>
        <w:tc>
          <w:tcPr>
            <w:tcW w:w="35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1" w:hRule="exact"/>
        </w:trPr>
        <w:tc>
          <w:tcPr>
            <w:tcW w:w="35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0"/>
              <w:ind w:left="18" w:right="0"/>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2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1" w:right="0"/>
              <w:jc w:val="center"/>
              <w:rPr>
                <w:rFonts w:ascii="Times New Roman" w:hAnsi="Times New Roman" w:cs="Times New Roman" w:eastAsia="Times New Roman" w:hint="default"/>
                <w:sz w:val="18"/>
                <w:szCs w:val="18"/>
              </w:rPr>
            </w:pPr>
            <w:r>
              <w:rPr>
                <w:rFonts w:ascii="Times New Roman"/>
                <w:sz w:val="18"/>
              </w:rPr>
              <w:t>800,000.00</w:t>
            </w:r>
          </w:p>
        </w:tc>
        <w:tc>
          <w:tcPr>
            <w:tcW w:w="29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right="1"/>
              <w:jc w:val="center"/>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shape style="position:absolute;margin-left:175.880005pt;margin-top:46.473709pt;width:.480505pt;height:.1pt;mso-position-horizontal-relative:page;mso-position-vertical-relative:paragraph;z-index:-1142608" type="#_x0000_t75" stroked="false">
            <v:imagedata r:id="rId454" o:title=""/>
          </v:shape>
        </w:pict>
      </w:r>
      <w:r>
        <w:rPr/>
        <w:pict>
          <v:shape style="position:absolute;margin-left:247.899994pt;margin-top:46.473709pt;width:.480515pt;height:.1pt;mso-position-horizontal-relative:page;mso-position-vertical-relative:paragraph;z-index:-1142584" type="#_x0000_t75" stroked="false">
            <v:imagedata r:id="rId454" o:title=""/>
          </v:shape>
        </w:pict>
      </w:r>
      <w:r>
        <w:rPr/>
        <w:pict>
          <v:shape style="position:absolute;margin-left:305.619995pt;margin-top:46.473709pt;width:.480515pt;height:.1pt;mso-position-horizontal-relative:page;mso-position-vertical-relative:paragraph;z-index:-1142560" type="#_x0000_t75" stroked="false">
            <v:imagedata r:id="rId454" o:title=""/>
          </v:shape>
        </w:pict>
      </w:r>
      <w:r>
        <w:rPr/>
        <w:pict>
          <v:shape style="position:absolute;margin-left:356.920013pt;margin-top:46.473709pt;width:.480485pt;height:.1pt;mso-position-horizontal-relative:page;mso-position-vertical-relative:paragraph;z-index:-1142536" type="#_x0000_t75" stroked="false">
            <v:imagedata r:id="rId454" o:title=""/>
          </v:shape>
        </w:pict>
      </w:r>
      <w:r>
        <w:rPr/>
        <w:pict>
          <v:shape style="position:absolute;margin-left:425.100006pt;margin-top:46.473709pt;width:.480485pt;height:.1pt;mso-position-horizontal-relative:page;mso-position-vertical-relative:paragraph;z-index:-1142512" type="#_x0000_t75" stroked="false">
            <v:imagedata r:id="rId454" o:title=""/>
          </v:shape>
        </w:pic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2403"/>
        <w:gridCol w:w="1440"/>
        <w:gridCol w:w="1154"/>
        <w:gridCol w:w="1026"/>
        <w:gridCol w:w="1364"/>
        <w:gridCol w:w="2114"/>
      </w:tblGrid>
      <w:tr>
        <w:trPr>
          <w:trHeight w:val="524" w:hRule="exact"/>
        </w:trPr>
        <w:tc>
          <w:tcPr>
            <w:tcW w:w="2403"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104"/>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4"/>
              <w:ind w:left="35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54"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4"/>
              <w:ind w:left="21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02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4"/>
              <w:ind w:left="14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64"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4"/>
              <w:ind w:left="31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14"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104"/>
              <w:ind w:left="691"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649" w:hRule="exact"/>
        </w:trPr>
        <w:tc>
          <w:tcPr>
            <w:tcW w:w="2403"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芯片研发项目</w:t>
            </w:r>
          </w:p>
        </w:tc>
        <w:tc>
          <w:tcPr>
            <w:tcW w:w="1440"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800,000.00</w:t>
            </w:r>
          </w:p>
        </w:tc>
        <w:tc>
          <w:tcPr>
            <w:tcW w:w="1154"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7"/>
                <w:szCs w:val="27"/>
              </w:rPr>
            </w:pPr>
          </w:p>
        </w:tc>
        <w:tc>
          <w:tcPr>
            <w:tcW w:w="1026"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7"/>
                <w:szCs w:val="27"/>
              </w:rPr>
            </w:pPr>
          </w:p>
        </w:tc>
        <w:tc>
          <w:tcPr>
            <w:tcW w:w="1364"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800,000.00</w:t>
            </w:r>
          </w:p>
        </w:tc>
        <w:tc>
          <w:tcPr>
            <w:tcW w:w="2114" w:type="dxa"/>
            <w:tcBorders>
              <w:top w:val="single" w:sz="8" w:space="0" w:color="000000"/>
              <w:left w:val="single" w:sz="4" w:space="0" w:color="000000"/>
              <w:bottom w:val="single" w:sz="12" w:space="0" w:color="000000"/>
              <w:right w:val="nil" w:sz="6" w:space="0" w:color="auto"/>
            </w:tcBorders>
          </w:tcPr>
          <w:p>
            <w:pPr>
              <w:pStyle w:val="TableParagraph"/>
              <w:spacing w:line="316" w:lineRule="auto" w:before="10"/>
              <w:ind w:left="103" w:right="204"/>
              <w:jc w:val="left"/>
              <w:rPr>
                <w:rFonts w:ascii="宋体" w:hAnsi="宋体" w:cs="宋体" w:eastAsia="宋体" w:hint="default"/>
                <w:sz w:val="18"/>
                <w:szCs w:val="18"/>
              </w:rPr>
            </w:pPr>
            <w:r>
              <w:rPr>
                <w:rFonts w:ascii="宋体" w:hAnsi="宋体" w:cs="宋体" w:eastAsia="宋体" w:hint="default"/>
                <w:sz w:val="18"/>
                <w:szCs w:val="18"/>
              </w:rPr>
              <w:t>本公司收到的委托及合 作开发的研发项目资金</w:t>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bookmarkStart w:name="（二十八） 递延收益" w:id="219"/>
      <w:bookmarkEnd w:id="219"/>
      <w:r>
        <w:rPr>
          <w:b w:val="0"/>
          <w:bCs w:val="0"/>
        </w:rPr>
      </w:r>
      <w:r>
        <w:rPr/>
        <w:t>（二十八）递延收益</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right="0"/>
        <w:jc w:val="left"/>
        <w:rPr>
          <w:b w:val="0"/>
          <w:bCs w:val="0"/>
        </w:rPr>
      </w:pPr>
      <w:r>
        <w:rPr/>
        <w:pict>
          <v:shape style="position:absolute;margin-left:127.400002pt;margin-top:41.783676pt;width:.480016pt;height:.3pt;mso-position-horizontal-relative:page;mso-position-vertical-relative:paragraph;z-index:14488" type="#_x0000_t75" stroked="false">
            <v:imagedata r:id="rId454" o:title=""/>
          </v:shape>
        </w:pict>
      </w:r>
      <w:r>
        <w:rPr/>
        <w:pict>
          <v:shape style="position:absolute;margin-left:198.259995pt;margin-top:41.783676pt;width:.480026pt;height:.3pt;mso-position-horizontal-relative:page;mso-position-vertical-relative:paragraph;z-index:14512" type="#_x0000_t75" stroked="false">
            <v:imagedata r:id="rId454" o:title=""/>
          </v:shape>
        </w:pict>
      </w:r>
      <w:r>
        <w:rPr/>
        <w:pict>
          <v:shape style="position:absolute;margin-left:269.140015pt;margin-top:41.783676pt;width:.479996pt;height:.3pt;mso-position-horizontal-relative:page;mso-position-vertical-relative:paragraph;z-index:14536" type="#_x0000_t75" stroked="false">
            <v:imagedata r:id="rId454" o:title=""/>
          </v:shape>
        </w:pict>
      </w:r>
      <w:r>
        <w:rPr/>
        <w:pict>
          <v:shape style="position:absolute;margin-left:341.559998pt;margin-top:41.783676pt;width:.480026pt;height:.3pt;mso-position-horizontal-relative:page;mso-position-vertical-relative:paragraph;z-index:14560" type="#_x0000_t75" stroked="false">
            <v:imagedata r:id="rId454" o:title=""/>
          </v:shape>
        </w:pict>
      </w:r>
      <w:r>
        <w:rPr/>
        <w:pict>
          <v:shape style="position:absolute;margin-left:418.019989pt;margin-top:41.783676pt;width:.480026pt;height:.3pt;mso-position-horizontal-relative:page;mso-position-vertical-relative:paragraph;z-index:14584" type="#_x0000_t75" stroked="false">
            <v:imagedata r:id="rId454" o:title=""/>
          </v:shape>
        </w:pict>
      </w:r>
      <w:r>
        <w:rPr>
          <w:rFonts w:ascii="Times New Roman" w:hAnsi="Times New Roman" w:cs="Times New Roman" w:eastAsia="Times New Roman" w:hint="default"/>
        </w:rPr>
        <w:t>1</w:t>
      </w:r>
      <w:r>
        <w:rPr/>
        <w:t>、递延收益明细</w:t>
      </w:r>
      <w:r>
        <w:rPr>
          <w:b w:val="0"/>
          <w:bCs w:val="0"/>
        </w:rPr>
      </w:r>
    </w:p>
    <w:p>
      <w:pPr>
        <w:spacing w:line="240" w:lineRule="auto" w:before="2"/>
        <w:rPr>
          <w:rFonts w:ascii="宋体" w:hAnsi="宋体" w:cs="宋体" w:eastAsia="宋体" w:hint="default"/>
          <w:b/>
          <w:bCs/>
          <w:sz w:val="4"/>
          <w:szCs w:val="4"/>
        </w:rPr>
      </w:pPr>
    </w:p>
    <w:tbl>
      <w:tblPr>
        <w:tblW w:w="0" w:type="auto"/>
        <w:jc w:val="left"/>
        <w:tblInd w:w="124" w:type="dxa"/>
        <w:tblLayout w:type="fixed"/>
        <w:tblCellMar>
          <w:top w:w="0" w:type="dxa"/>
          <w:left w:w="0" w:type="dxa"/>
          <w:bottom w:w="0" w:type="dxa"/>
          <w:right w:w="0" w:type="dxa"/>
        </w:tblCellMar>
        <w:tblLook w:val="01E0"/>
      </w:tblPr>
      <w:tblGrid>
        <w:gridCol w:w="1433"/>
        <w:gridCol w:w="1417"/>
        <w:gridCol w:w="1418"/>
        <w:gridCol w:w="1448"/>
        <w:gridCol w:w="1529"/>
        <w:gridCol w:w="2126"/>
      </w:tblGrid>
      <w:tr>
        <w:trPr>
          <w:trHeight w:val="487" w:hRule="exact"/>
        </w:trPr>
        <w:tc>
          <w:tcPr>
            <w:tcW w:w="14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right="8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697"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728" w:hRule="exact"/>
        </w:trPr>
        <w:tc>
          <w:tcPr>
            <w:tcW w:w="14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732,357,985.67</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195,523,600.00</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346,640,619.70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581,240,965.97</w:t>
            </w: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232" w:lineRule="exact" w:before="116"/>
              <w:ind w:left="248" w:right="71" w:hanging="180"/>
              <w:jc w:val="left"/>
              <w:rPr>
                <w:rFonts w:ascii="宋体" w:hAnsi="宋体" w:cs="宋体" w:eastAsia="宋体" w:hint="default"/>
                <w:sz w:val="18"/>
                <w:szCs w:val="18"/>
              </w:rPr>
            </w:pPr>
            <w:r>
              <w:rPr>
                <w:rFonts w:ascii="宋体" w:hAnsi="宋体" w:cs="宋体" w:eastAsia="宋体" w:hint="default"/>
                <w:sz w:val="18"/>
                <w:szCs w:val="18"/>
              </w:rPr>
              <w:t>本公司收到的委托及合作 开发的研发项目资金</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shape style="position:absolute;margin-left:155.720001pt;margin-top:53.613686pt;width:.480016pt;height:.1pt;mso-position-horizontal-relative:page;mso-position-vertical-relative:paragraph;z-index:-1142368" type="#_x0000_t75" stroked="false">
            <v:imagedata r:id="rId454" o:title=""/>
          </v:shape>
        </w:pict>
      </w:r>
      <w:r>
        <w:rPr/>
        <w:pict>
          <v:shape style="position:absolute;margin-left:226.580002pt;margin-top:53.613686pt;width:.480016pt;height:.1pt;mso-position-horizontal-relative:page;mso-position-vertical-relative:paragraph;z-index:-1142344" type="#_x0000_t75" stroked="false">
            <v:imagedata r:id="rId454" o:title=""/>
          </v:shape>
        </w:pict>
      </w:r>
      <w:r>
        <w:rPr/>
        <w:pict>
          <v:shape style="position:absolute;margin-left:290.380005pt;margin-top:53.613686pt;width:.479996pt;height:.1pt;mso-position-horizontal-relative:page;mso-position-vertical-relative:paragraph;z-index:-1142320" type="#_x0000_t75" stroked="false">
            <v:imagedata r:id="rId454" o:title=""/>
          </v:shape>
        </w:pict>
      </w:r>
      <w:r>
        <w:rPr/>
        <w:pict>
          <v:shape style="position:absolute;margin-left:354.160004pt;margin-top:53.613686pt;width:.480026pt;height:.1pt;mso-position-horizontal-relative:page;mso-position-vertical-relative:paragraph;z-index:-1142296" type="#_x0000_t75" stroked="false">
            <v:imagedata r:id="rId454" o:title=""/>
          </v:shape>
        </w:pict>
      </w:r>
      <w:r>
        <w:rPr/>
        <w:pict>
          <v:shape style="position:absolute;margin-left:417.779999pt;margin-top:53.613686pt;width:.480026pt;height:.1pt;mso-position-horizontal-relative:page;mso-position-vertical-relative:paragraph;z-index:-1142272" type="#_x0000_t75" stroked="false">
            <v:imagedata r:id="rId454" o:title=""/>
          </v:shape>
        </w:pict>
      </w:r>
      <w:r>
        <w:rPr/>
        <w:pict>
          <v:shape style="position:absolute;margin-left:481.799988pt;margin-top:53.613686pt;width:.480026pt;height:.1pt;mso-position-horizontal-relative:page;mso-position-vertical-relative:paragraph;z-index:-1142248" type="#_x0000_t75" stroked="false">
            <v:imagedata r:id="rId454" o:title=""/>
          </v:shape>
        </w:pict>
      </w:r>
      <w:r>
        <w:rPr/>
        <w:pict>
          <v:group style="position:absolute;margin-left:56.700001pt;margin-top:88.653702pt;width:482.05pt;height:.5pt;mso-position-horizontal-relative:page;mso-position-vertical-relative:paragraph;z-index:-1142224" coordorigin="1134,1773" coordsize="9641,10">
            <v:shape style="position:absolute;left:1134;top:1773;width:1980;height:10" type="#_x0000_t75" stroked="false">
              <v:imagedata r:id="rId46" o:title=""/>
            </v:shape>
            <v:shape style="position:absolute;left:3110;top:1773;width:1422;height:10" type="#_x0000_t75" stroked="false">
              <v:imagedata r:id="rId260" o:title=""/>
            </v:shape>
            <v:shape style="position:absolute;left:4527;top:1773;width:3829;height:10" type="#_x0000_t75" stroked="false">
              <v:imagedata r:id="rId451" o:title=""/>
            </v:shape>
            <v:shape style="position:absolute;left:8351;top:1773;width:2424;height:10" type="#_x0000_t75" stroked="false">
              <v:imagedata r:id="rId452" o:title=""/>
            </v:shape>
            <w10:wrap type="none"/>
          </v:group>
        </w:pict>
      </w:r>
      <w:r>
        <w:rPr/>
        <w:pict>
          <v:group style="position:absolute;margin-left:56.700001pt;margin-top:101.613663pt;width:482.05pt;height:5.05pt;mso-position-horizontal-relative:page;mso-position-vertical-relative:paragraph;z-index:-1142200" coordorigin="1134,2032" coordsize="9641,101">
            <v:shape style="position:absolute;left:1134;top:2032;width:2000;height:101" type="#_x0000_t75" stroked="false">
              <v:imagedata r:id="rId455" o:title=""/>
            </v:shape>
            <v:shape style="position:absolute;left:3110;top:2123;width:1422;height:10" type="#_x0000_t75" stroked="false">
              <v:imagedata r:id="rId156" o:title=""/>
            </v:shape>
            <v:shape style="position:absolute;left:4527;top:2123;width:3829;height:10" type="#_x0000_t75" stroked="false">
              <v:imagedata r:id="rId449" o:title=""/>
            </v:shape>
            <v:shape style="position:absolute;left:8351;top:2123;width:2424;height:10" type="#_x0000_t75" stroked="false">
              <v:imagedata r:id="rId450" o:title=""/>
            </v:shape>
            <w10:wrap type="none"/>
          </v:group>
        </w:pict>
      </w:r>
      <w:r>
        <w:rPr>
          <w:rFonts w:ascii="Times New Roman" w:hAnsi="Times New Roman" w:cs="Times New Roman" w:eastAsia="Times New Roman" w:hint="default"/>
        </w:rPr>
        <w:t>2</w:t>
      </w:r>
      <w:r>
        <w:rPr/>
        <w:t>、涉及政府补助的项目明细</w:t>
      </w:r>
      <w:r>
        <w:rPr>
          <w:b w:val="0"/>
          <w:bCs w:val="0"/>
        </w:rPr>
      </w:r>
    </w:p>
    <w:p>
      <w:pPr>
        <w:spacing w:line="240" w:lineRule="auto" w:before="3"/>
        <w:rPr>
          <w:rFonts w:ascii="宋体" w:hAnsi="宋体" w:cs="宋体" w:eastAsia="宋体" w:hint="default"/>
          <w:b/>
          <w:bCs/>
          <w:sz w:val="4"/>
          <w:szCs w:val="4"/>
        </w:rPr>
      </w:pPr>
    </w:p>
    <w:tbl>
      <w:tblPr>
        <w:tblW w:w="0" w:type="auto"/>
        <w:jc w:val="left"/>
        <w:tblInd w:w="139" w:type="dxa"/>
        <w:tblLayout w:type="fixed"/>
        <w:tblCellMar>
          <w:top w:w="0" w:type="dxa"/>
          <w:left w:w="0" w:type="dxa"/>
          <w:bottom w:w="0" w:type="dxa"/>
          <w:right w:w="0" w:type="dxa"/>
        </w:tblCellMar>
        <w:tblLook w:val="01E0"/>
      </w:tblPr>
      <w:tblGrid>
        <w:gridCol w:w="2000"/>
        <w:gridCol w:w="1417"/>
        <w:gridCol w:w="1276"/>
        <w:gridCol w:w="1276"/>
        <w:gridCol w:w="1272"/>
        <w:gridCol w:w="1280"/>
        <w:gridCol w:w="1134"/>
      </w:tblGrid>
      <w:tr>
        <w:trPr>
          <w:trHeight w:val="667" w:hRule="exact"/>
        </w:trPr>
        <w:tc>
          <w:tcPr>
            <w:tcW w:w="2000"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6" w:type="dxa"/>
            <w:tcBorders>
              <w:top w:val="single" w:sz="12" w:space="0" w:color="000000"/>
              <w:left w:val="single" w:sz="4" w:space="0" w:color="000000"/>
              <w:bottom w:val="single" w:sz="8" w:space="0" w:color="000000"/>
              <w:right w:val="single" w:sz="4" w:space="0" w:color="000000"/>
            </w:tcBorders>
          </w:tcPr>
          <w:p>
            <w:pPr>
              <w:pStyle w:val="TableParagraph"/>
              <w:spacing w:line="232" w:lineRule="exact" w:before="82"/>
              <w:ind w:left="452" w:right="89" w:hanging="362"/>
              <w:jc w:val="left"/>
              <w:rPr>
                <w:rFonts w:ascii="宋体" w:hAnsi="宋体" w:cs="宋体" w:eastAsia="宋体" w:hint="default"/>
                <w:sz w:val="18"/>
                <w:szCs w:val="18"/>
              </w:rPr>
            </w:pPr>
            <w:r>
              <w:rPr>
                <w:rFonts w:ascii="宋体" w:hAnsi="宋体" w:cs="宋体" w:eastAsia="宋体" w:hint="default"/>
                <w:b/>
                <w:bCs/>
                <w:sz w:val="18"/>
                <w:szCs w:val="18"/>
              </w:rPr>
              <w:t>本期新增补助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12" w:space="0" w:color="000000"/>
              <w:left w:val="single" w:sz="4" w:space="0" w:color="000000"/>
              <w:bottom w:val="single" w:sz="8" w:space="0" w:color="000000"/>
              <w:right w:val="single" w:sz="4" w:space="0" w:color="000000"/>
            </w:tcBorders>
          </w:tcPr>
          <w:p>
            <w:pPr>
              <w:pStyle w:val="TableParagraph"/>
              <w:spacing w:line="232" w:lineRule="exact" w:before="82"/>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2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34" w:type="dxa"/>
            <w:tcBorders>
              <w:top w:val="single" w:sz="12" w:space="0" w:color="000000"/>
              <w:left w:val="single" w:sz="4" w:space="0" w:color="000000"/>
              <w:bottom w:val="single" w:sz="8" w:space="0" w:color="000000"/>
              <w:right w:val="nil" w:sz="6" w:space="0" w:color="auto"/>
            </w:tcBorders>
          </w:tcPr>
          <w:p>
            <w:pPr>
              <w:pStyle w:val="TableParagraph"/>
              <w:spacing w:line="232" w:lineRule="exact" w:before="82"/>
              <w:ind w:left="110" w:right="87" w:hanging="2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41" w:hRule="exact"/>
        </w:trPr>
        <w:tc>
          <w:tcPr>
            <w:tcW w:w="2000" w:type="dxa"/>
            <w:tcBorders>
              <w:top w:val="single" w:sz="8" w:space="0" w:color="000000"/>
              <w:left w:val="nil" w:sz="6" w:space="0" w:color="auto"/>
              <w:bottom w:val="nil" w:sz="6" w:space="0" w:color="auto"/>
              <w:right w:val="single" w:sz="4" w:space="0" w:color="000000"/>
            </w:tcBorders>
          </w:tcPr>
          <w:p>
            <w:pPr>
              <w:pStyle w:val="TableParagraph"/>
              <w:spacing w:line="211" w:lineRule="exact"/>
              <w:ind w:left="7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万件新型片式</w:t>
            </w:r>
          </w:p>
          <w:p>
            <w:pPr>
              <w:pStyle w:val="TableParagraph"/>
              <w:spacing w:line="232" w:lineRule="exact" w:before="17"/>
              <w:ind w:left="72" w:right="50"/>
              <w:jc w:val="left"/>
              <w:rPr>
                <w:rFonts w:ascii="宋体" w:hAnsi="宋体" w:cs="宋体" w:eastAsia="宋体" w:hint="default"/>
                <w:sz w:val="18"/>
                <w:szCs w:val="18"/>
              </w:rPr>
            </w:pPr>
            <w:r>
              <w:rPr>
                <w:rFonts w:ascii="宋体" w:hAnsi="宋体" w:cs="宋体" w:eastAsia="宋体" w:hint="default"/>
                <w:spacing w:val="6"/>
                <w:sz w:val="18"/>
                <w:szCs w:val="18"/>
              </w:rPr>
              <w:t>石英晶体元器件产业化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141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632,464.00</w:t>
            </w: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5"/>
                <w:szCs w:val="15"/>
              </w:rPr>
            </w:pP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629,964.00</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2,500.00</w:t>
            </w:r>
          </w:p>
        </w:tc>
        <w:tc>
          <w:tcPr>
            <w:tcW w:w="1134" w:type="dxa"/>
            <w:tcBorders>
              <w:top w:val="single" w:sz="8"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257"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7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48"/>
              <w:jc w:val="right"/>
              <w:rPr>
                <w:rFonts w:ascii="Times New Roman" w:hAnsi="Times New Roman" w:cs="Times New Roman" w:eastAsia="Times New Roman" w:hint="default"/>
                <w:sz w:val="18"/>
                <w:szCs w:val="18"/>
              </w:rPr>
            </w:pPr>
            <w:r>
              <w:rPr>
                <w:rFonts w:ascii="Times New Roman"/>
                <w:spacing w:val="-1"/>
                <w:sz w:val="18"/>
              </w:rPr>
              <w:t>437,011.27</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48"/>
              <w:jc w:val="right"/>
              <w:rPr>
                <w:rFonts w:ascii="Times New Roman" w:hAnsi="Times New Roman" w:cs="Times New Roman" w:eastAsia="Times New Roman" w:hint="default"/>
                <w:sz w:val="18"/>
                <w:szCs w:val="18"/>
              </w:rPr>
            </w:pPr>
            <w:r>
              <w:rPr>
                <w:rFonts w:ascii="Times New Roman"/>
                <w:sz w:val="18"/>
              </w:rPr>
              <w:t>195,864.00</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48"/>
              <w:jc w:val="right"/>
              <w:rPr>
                <w:rFonts w:ascii="Times New Roman" w:hAnsi="Times New Roman" w:cs="Times New Roman" w:eastAsia="Times New Roman" w:hint="default"/>
                <w:sz w:val="18"/>
                <w:szCs w:val="18"/>
              </w:rPr>
            </w:pPr>
            <w:r>
              <w:rPr>
                <w:rFonts w:ascii="Times New Roman"/>
                <w:sz w:val="18"/>
              </w:rPr>
              <w:t>241,147.27</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3" w:hRule="exact"/>
        </w:trPr>
        <w:tc>
          <w:tcPr>
            <w:tcW w:w="200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pacing w:val="6"/>
                <w:sz w:val="18"/>
                <w:szCs w:val="18"/>
              </w:rPr>
              <w:t>信息产业化和技术改造</w:t>
            </w:r>
          </w:p>
          <w:p>
            <w:pPr>
              <w:pStyle w:val="TableParagraph"/>
              <w:spacing w:line="234" w:lineRule="exact"/>
              <w:ind w:left="7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z w:val="18"/>
              </w:rPr>
              <w:t>949,999.72</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z w:val="18"/>
              </w:rPr>
              <w:t>500,000.04</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z w:val="18"/>
              </w:rPr>
              <w:t>449,999.64</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78"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11" w:lineRule="exact"/>
              <w:ind w:left="72" w:right="0"/>
              <w:jc w:val="left"/>
              <w:rPr>
                <w:rFonts w:ascii="宋体" w:hAnsi="宋体" w:cs="宋体" w:eastAsia="宋体" w:hint="default"/>
                <w:sz w:val="18"/>
                <w:szCs w:val="18"/>
              </w:rPr>
            </w:pPr>
            <w:r>
              <w:rPr>
                <w:rFonts w:ascii="宋体" w:hAnsi="宋体" w:cs="宋体" w:eastAsia="宋体" w:hint="default"/>
                <w:spacing w:val="6"/>
                <w:sz w:val="18"/>
                <w:szCs w:val="18"/>
              </w:rPr>
              <w:t>小型高稳石英晶体元器</w:t>
            </w:r>
          </w:p>
          <w:p>
            <w:pPr>
              <w:pStyle w:val="TableParagraph"/>
              <w:spacing w:line="235" w:lineRule="exact"/>
              <w:ind w:left="72" w:right="0"/>
              <w:jc w:val="left"/>
              <w:rPr>
                <w:rFonts w:ascii="宋体" w:hAnsi="宋体" w:cs="宋体" w:eastAsia="宋体" w:hint="default"/>
                <w:sz w:val="18"/>
                <w:szCs w:val="18"/>
              </w:rPr>
            </w:pPr>
            <w:r>
              <w:rPr>
                <w:rFonts w:ascii="宋体" w:hAnsi="宋体" w:cs="宋体" w:eastAsia="宋体" w:hint="default"/>
                <w:sz w:val="18"/>
                <w:szCs w:val="18"/>
              </w:rPr>
              <w:t>件产业化项目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8"/>
              <w:jc w:val="right"/>
              <w:rPr>
                <w:rFonts w:ascii="Times New Roman" w:hAnsi="Times New Roman" w:cs="Times New Roman" w:eastAsia="Times New Roman" w:hint="default"/>
                <w:sz w:val="18"/>
                <w:szCs w:val="18"/>
              </w:rPr>
            </w:pPr>
            <w:r>
              <w:rPr>
                <w:rFonts w:ascii="Times New Roman"/>
                <w:sz w:val="18"/>
              </w:rPr>
              <w:t>99,999.68</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8"/>
              <w:jc w:val="right"/>
              <w:rPr>
                <w:rFonts w:ascii="Times New Roman" w:hAnsi="Times New Roman" w:cs="Times New Roman" w:eastAsia="Times New Roman" w:hint="default"/>
                <w:sz w:val="18"/>
                <w:szCs w:val="18"/>
              </w:rPr>
            </w:pPr>
            <w:r>
              <w:rPr>
                <w:rFonts w:ascii="Times New Roman"/>
                <w:sz w:val="18"/>
              </w:rPr>
              <w:t>50,000.04</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8"/>
              <w:jc w:val="right"/>
              <w:rPr>
                <w:rFonts w:ascii="Times New Roman" w:hAnsi="Times New Roman" w:cs="Times New Roman" w:eastAsia="Times New Roman" w:hint="default"/>
                <w:sz w:val="18"/>
                <w:szCs w:val="18"/>
              </w:rPr>
            </w:pPr>
            <w:r>
              <w:rPr>
                <w:rFonts w:ascii="Times New Roman"/>
                <w:sz w:val="18"/>
              </w:rPr>
              <w:t>49,999.68</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503"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7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型片式石英振</w:t>
            </w:r>
            <w:r>
              <w:rPr>
                <w:rFonts w:ascii="宋体" w:hAnsi="宋体" w:cs="宋体" w:eastAsia="宋体" w:hint="default"/>
                <w:sz w:val="18"/>
                <w:szCs w:val="18"/>
              </w:rPr>
              <w:t> 荡器研发专项资金</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100,000.26</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39,999.96</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60,000.30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307"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进口设备贴息</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49"/>
              <w:jc w:val="right"/>
              <w:rPr>
                <w:rFonts w:ascii="Times New Roman" w:hAnsi="Times New Roman" w:cs="Times New Roman" w:eastAsia="Times New Roman" w:hint="default"/>
                <w:sz w:val="18"/>
                <w:szCs w:val="18"/>
              </w:rPr>
            </w:pPr>
            <w:r>
              <w:rPr>
                <w:rFonts w:ascii="Times New Roman"/>
                <w:spacing w:val="-1"/>
                <w:sz w:val="18"/>
              </w:rPr>
              <w:t>1,247,266.70</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48"/>
              <w:jc w:val="right"/>
              <w:rPr>
                <w:rFonts w:ascii="Times New Roman" w:hAnsi="Times New Roman" w:cs="Times New Roman" w:eastAsia="Times New Roman" w:hint="default"/>
                <w:sz w:val="18"/>
                <w:szCs w:val="18"/>
              </w:rPr>
            </w:pPr>
            <w:r>
              <w:rPr>
                <w:rFonts w:ascii="Times New Roman"/>
                <w:sz w:val="18"/>
              </w:rPr>
              <w:t>223,320.00</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49"/>
              <w:jc w:val="right"/>
              <w:rPr>
                <w:rFonts w:ascii="Times New Roman" w:hAnsi="Times New Roman" w:cs="Times New Roman" w:eastAsia="Times New Roman" w:hint="default"/>
                <w:sz w:val="18"/>
                <w:szCs w:val="18"/>
              </w:rPr>
            </w:pPr>
            <w:r>
              <w:rPr>
                <w:rFonts w:ascii="Times New Roman"/>
                <w:spacing w:val="-1"/>
                <w:sz w:val="18"/>
              </w:rPr>
              <w:t>1,023,946.70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28"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30" w:lineRule="auto" w:before="2"/>
              <w:ind w:left="72" w:right="49"/>
              <w:jc w:val="both"/>
              <w:rPr>
                <w:rFonts w:ascii="宋体" w:hAnsi="宋体" w:cs="宋体" w:eastAsia="宋体" w:hint="default"/>
                <w:sz w:val="18"/>
                <w:szCs w:val="18"/>
              </w:rPr>
            </w:pPr>
            <w:r>
              <w:rPr>
                <w:rFonts w:ascii="宋体" w:hAnsi="宋体" w:cs="宋体" w:eastAsia="宋体" w:hint="default"/>
                <w:sz w:val="18"/>
                <w:szCs w:val="18"/>
              </w:rPr>
              <w:t>大尺寸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衬底用蓝宝 </w:t>
            </w:r>
            <w:r>
              <w:rPr>
                <w:rFonts w:ascii="宋体" w:hAnsi="宋体" w:cs="宋体" w:eastAsia="宋体" w:hint="default"/>
                <w:spacing w:val="6"/>
                <w:sz w:val="18"/>
                <w:szCs w:val="18"/>
              </w:rPr>
              <w:t>石生长工艺合作研究项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6,900,000.00</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6,900,000.00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82"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72" w:right="5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高端智能卡芯片研发项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15,400,000.00</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5,280,000.00</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10,120,000.00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34"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07" w:lineRule="exact"/>
              <w:ind w:left="72" w:right="0"/>
              <w:jc w:val="left"/>
              <w:rPr>
                <w:rFonts w:ascii="宋体" w:hAnsi="宋体" w:cs="宋体" w:eastAsia="宋体" w:hint="default"/>
                <w:sz w:val="18"/>
                <w:szCs w:val="18"/>
              </w:rPr>
            </w:pPr>
            <w:r>
              <w:rPr>
                <w:rFonts w:ascii="宋体" w:hAnsi="宋体" w:cs="宋体" w:eastAsia="宋体" w:hint="default"/>
                <w:spacing w:val="6"/>
                <w:sz w:val="18"/>
                <w:szCs w:val="18"/>
              </w:rPr>
              <w:t>特种集成电路研发项目</w:t>
            </w:r>
          </w:p>
          <w:p>
            <w:pPr>
              <w:pStyle w:val="TableParagraph"/>
              <w:spacing w:line="240" w:lineRule="auto" w:before="24"/>
              <w:ind w:left="72" w:right="0"/>
              <w:jc w:val="left"/>
              <w:rPr>
                <w:rFonts w:ascii="Times New Roman" w:hAnsi="Times New Roman" w:cs="Times New Roman" w:eastAsia="Times New Roman" w:hint="default"/>
                <w:sz w:val="18"/>
                <w:szCs w:val="18"/>
              </w:rPr>
            </w:pPr>
            <w:r>
              <w:rPr>
                <w:rFonts w:ascii="Times New Roman"/>
                <w:sz w:val="18"/>
              </w:rPr>
              <w:t>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49"/>
              <w:jc w:val="right"/>
              <w:rPr>
                <w:rFonts w:ascii="Times New Roman" w:hAnsi="Times New Roman" w:cs="Times New Roman" w:eastAsia="Times New Roman" w:hint="default"/>
                <w:sz w:val="18"/>
                <w:szCs w:val="18"/>
              </w:rPr>
            </w:pPr>
            <w:r>
              <w:rPr>
                <w:rFonts w:ascii="Times New Roman"/>
                <w:spacing w:val="-1"/>
                <w:sz w:val="18"/>
              </w:rPr>
              <w:t>443,571,265.47</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90" w:right="0"/>
              <w:jc w:val="left"/>
              <w:rPr>
                <w:rFonts w:ascii="Times New Roman" w:hAnsi="Times New Roman" w:cs="Times New Roman" w:eastAsia="Times New Roman" w:hint="default"/>
                <w:sz w:val="18"/>
                <w:szCs w:val="18"/>
              </w:rPr>
            </w:pPr>
            <w:r>
              <w:rPr>
                <w:rFonts w:ascii="Times New Roman"/>
                <w:sz w:val="18"/>
              </w:rPr>
              <w:t>138,446,100.00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49"/>
              <w:jc w:val="right"/>
              <w:rPr>
                <w:rFonts w:ascii="Times New Roman" w:hAnsi="Times New Roman" w:cs="Times New Roman" w:eastAsia="Times New Roman" w:hint="default"/>
                <w:sz w:val="18"/>
                <w:szCs w:val="18"/>
              </w:rPr>
            </w:pPr>
            <w:r>
              <w:rPr>
                <w:rFonts w:ascii="Times New Roman"/>
                <w:spacing w:val="-1"/>
                <w:sz w:val="18"/>
              </w:rPr>
              <w:t>18,639,921.22</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122" w:right="0"/>
              <w:jc w:val="center"/>
              <w:rPr>
                <w:rFonts w:ascii="Times New Roman" w:hAnsi="Times New Roman" w:cs="Times New Roman" w:eastAsia="Times New Roman" w:hint="default"/>
                <w:sz w:val="18"/>
                <w:szCs w:val="18"/>
              </w:rPr>
            </w:pPr>
            <w:r>
              <w:rPr>
                <w:rFonts w:ascii="Times New Roman"/>
                <w:sz w:val="18"/>
              </w:rPr>
              <w:t>31,676,000.00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49"/>
              <w:jc w:val="right"/>
              <w:rPr>
                <w:rFonts w:ascii="Times New Roman" w:hAnsi="Times New Roman" w:cs="Times New Roman" w:eastAsia="Times New Roman" w:hint="default"/>
                <w:sz w:val="18"/>
                <w:szCs w:val="18"/>
              </w:rPr>
            </w:pPr>
            <w:r>
              <w:rPr>
                <w:rFonts w:ascii="Times New Roman"/>
                <w:spacing w:val="-1"/>
                <w:sz w:val="18"/>
              </w:rPr>
              <w:t>531,701,444.25</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8" w:hRule="exact"/>
        </w:trPr>
        <w:tc>
          <w:tcPr>
            <w:tcW w:w="200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446" w:hRule="exact"/>
        </w:trPr>
        <w:tc>
          <w:tcPr>
            <w:tcW w:w="2000" w:type="dxa"/>
            <w:tcBorders>
              <w:top w:val="nil" w:sz="6" w:space="0" w:color="auto"/>
              <w:left w:val="nil" w:sz="6" w:space="0" w:color="auto"/>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pacing w:val="6"/>
                <w:sz w:val="18"/>
                <w:szCs w:val="18"/>
              </w:rPr>
              <w:t>特种集成电路研发项目</w:t>
            </w:r>
          </w:p>
          <w:p>
            <w:pPr>
              <w:pStyle w:val="TableParagraph"/>
              <w:spacing w:line="240" w:lineRule="auto" w:before="24"/>
              <w:ind w:left="72" w:right="0"/>
              <w:jc w:val="left"/>
              <w:rPr>
                <w:rFonts w:ascii="Times New Roman" w:hAnsi="Times New Roman" w:cs="Times New Roman" w:eastAsia="Times New Roman" w:hint="default"/>
                <w:sz w:val="18"/>
                <w:szCs w:val="18"/>
              </w:rPr>
            </w:pPr>
            <w:r>
              <w:rPr>
                <w:rFonts w:ascii="Times New Roman"/>
                <w:sz w:val="18"/>
              </w:rPr>
              <w:t>2</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49"/>
              <w:jc w:val="right"/>
              <w:rPr>
                <w:rFonts w:ascii="Times New Roman" w:hAnsi="Times New Roman" w:cs="Times New Roman" w:eastAsia="Times New Roman" w:hint="default"/>
                <w:sz w:val="18"/>
                <w:szCs w:val="18"/>
              </w:rPr>
            </w:pPr>
            <w:r>
              <w:rPr>
                <w:rFonts w:ascii="Times New Roman"/>
                <w:spacing w:val="-1"/>
                <w:sz w:val="18"/>
              </w:rPr>
              <w:t>9,118,450.52</w:t>
            </w: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49"/>
              <w:jc w:val="right"/>
              <w:rPr>
                <w:rFonts w:ascii="Times New Roman" w:hAnsi="Times New Roman" w:cs="Times New Roman" w:eastAsia="Times New Roman" w:hint="default"/>
                <w:sz w:val="18"/>
                <w:szCs w:val="18"/>
              </w:rPr>
            </w:pPr>
            <w:r>
              <w:rPr>
                <w:rFonts w:ascii="Times New Roman"/>
                <w:spacing w:val="-1"/>
                <w:sz w:val="18"/>
              </w:rPr>
              <w:t>7,246,522.39</w:t>
            </w:r>
          </w:p>
        </w:tc>
        <w:tc>
          <w:tcPr>
            <w:tcW w:w="1272"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49"/>
              <w:jc w:val="right"/>
              <w:rPr>
                <w:rFonts w:ascii="Times New Roman" w:hAnsi="Times New Roman" w:cs="Times New Roman" w:eastAsia="Times New Roman" w:hint="default"/>
                <w:sz w:val="18"/>
                <w:szCs w:val="18"/>
              </w:rPr>
            </w:pPr>
            <w:r>
              <w:rPr>
                <w:rFonts w:ascii="Times New Roman"/>
                <w:spacing w:val="-1"/>
                <w:sz w:val="18"/>
              </w:rPr>
              <w:t>1,871,928.13</w:t>
            </w:r>
          </w:p>
        </w:tc>
        <w:tc>
          <w:tcPr>
            <w:tcW w:w="1134" w:type="dxa"/>
            <w:tcBorders>
              <w:top w:val="nil" w:sz="6" w:space="0" w:color="auto"/>
              <w:left w:val="single" w:sz="4" w:space="0" w:color="000000"/>
              <w:bottom w:val="single" w:sz="4" w:space="0" w:color="000000"/>
              <w:right w:val="nil" w:sz="6" w:space="0" w:color="auto"/>
            </w:tcBorders>
          </w:tcPr>
          <w:p>
            <w:pPr>
              <w:pStyle w:val="TableParagraph"/>
              <w:spacing w:line="240" w:lineRule="auto" w:before="81"/>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155.720001pt;margin-top:106.559982pt;width:.480016pt;height:.1pt;mso-position-horizontal-relative:page;mso-position-vertical-relative:page;z-index:14992" type="#_x0000_t75" stroked="false">
            <v:imagedata r:id="rId456" o:title=""/>
          </v:shape>
        </w:pict>
      </w:r>
      <w:r>
        <w:rPr/>
        <w:pict>
          <v:shape style="position:absolute;margin-left:226.580002pt;margin-top:106.559982pt;width:.480016pt;height:.1pt;mso-position-horizontal-relative:page;mso-position-vertical-relative:page;z-index:15016" type="#_x0000_t75" stroked="false">
            <v:imagedata r:id="rId456" o:title=""/>
          </v:shape>
        </w:pict>
      </w:r>
      <w:r>
        <w:rPr/>
        <w:pict>
          <v:shape style="position:absolute;margin-left:290.380005pt;margin-top:106.559982pt;width:.479996pt;height:.1pt;mso-position-horizontal-relative:page;mso-position-vertical-relative:page;z-index:15040" type="#_x0000_t75" stroked="false">
            <v:imagedata r:id="rId456" o:title=""/>
          </v:shape>
        </w:pict>
      </w:r>
      <w:r>
        <w:rPr/>
        <w:pict>
          <v:shape style="position:absolute;margin-left:354.160004pt;margin-top:106.559982pt;width:.480026pt;height:.1pt;mso-position-horizontal-relative:page;mso-position-vertical-relative:page;z-index:15064" type="#_x0000_t75" stroked="false">
            <v:imagedata r:id="rId456" o:title=""/>
          </v:shape>
        </w:pict>
      </w:r>
      <w:r>
        <w:rPr/>
        <w:pict>
          <v:shape style="position:absolute;margin-left:417.779999pt;margin-top:106.559982pt;width:.480026pt;height:.1pt;mso-position-horizontal-relative:page;mso-position-vertical-relative:page;z-index:15088" type="#_x0000_t75" stroked="false">
            <v:imagedata r:id="rId456" o:title=""/>
          </v:shape>
        </w:pict>
      </w:r>
      <w:r>
        <w:rPr/>
        <w:pict>
          <v:shape style="position:absolute;margin-left:481.799988pt;margin-top:106.559982pt;width:.480026pt;height:.1pt;mso-position-horizontal-relative:page;mso-position-vertical-relative:page;z-index:15112" type="#_x0000_t75" stroked="false">
            <v:imagedata r:id="rId456" o:title=""/>
          </v:shape>
        </w:pict>
      </w:r>
    </w:p>
    <w:tbl>
      <w:tblPr>
        <w:tblW w:w="0" w:type="auto"/>
        <w:jc w:val="left"/>
        <w:tblInd w:w="159" w:type="dxa"/>
        <w:tblLayout w:type="fixed"/>
        <w:tblCellMar>
          <w:top w:w="0" w:type="dxa"/>
          <w:left w:w="0" w:type="dxa"/>
          <w:bottom w:w="0" w:type="dxa"/>
          <w:right w:w="0" w:type="dxa"/>
        </w:tblCellMar>
        <w:tblLook w:val="01E0"/>
      </w:tblPr>
      <w:tblGrid>
        <w:gridCol w:w="2000"/>
        <w:gridCol w:w="1417"/>
        <w:gridCol w:w="1276"/>
        <w:gridCol w:w="1276"/>
        <w:gridCol w:w="1272"/>
        <w:gridCol w:w="1280"/>
        <w:gridCol w:w="1134"/>
      </w:tblGrid>
      <w:tr>
        <w:trPr>
          <w:trHeight w:val="667" w:hRule="exact"/>
        </w:trPr>
        <w:tc>
          <w:tcPr>
            <w:tcW w:w="2000"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7"/>
              <w:ind w:left="452" w:right="89" w:hanging="362"/>
              <w:jc w:val="left"/>
              <w:rPr>
                <w:rFonts w:ascii="宋体" w:hAnsi="宋体" w:cs="宋体" w:eastAsia="宋体" w:hint="default"/>
                <w:sz w:val="18"/>
                <w:szCs w:val="18"/>
              </w:rPr>
            </w:pPr>
            <w:r>
              <w:rPr>
                <w:rFonts w:ascii="宋体" w:hAnsi="宋体" w:cs="宋体" w:eastAsia="宋体" w:hint="default"/>
                <w:b/>
                <w:bCs/>
                <w:sz w:val="18"/>
                <w:szCs w:val="18"/>
              </w:rPr>
              <w:t>本期新增补助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7"/>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272"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8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34" w:type="dxa"/>
            <w:tcBorders>
              <w:top w:val="single" w:sz="12" w:space="0" w:color="000000"/>
              <w:left w:val="single" w:sz="4" w:space="0" w:color="000000"/>
              <w:bottom w:val="single" w:sz="8" w:space="0" w:color="000000"/>
              <w:right w:val="nil" w:sz="6" w:space="0" w:color="auto"/>
            </w:tcBorders>
          </w:tcPr>
          <w:p>
            <w:pPr>
              <w:pStyle w:val="TableParagraph"/>
              <w:spacing w:line="234" w:lineRule="exact" w:before="80"/>
              <w:ind w:left="110" w:right="87" w:hanging="2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37" w:hRule="exact"/>
        </w:trPr>
        <w:tc>
          <w:tcPr>
            <w:tcW w:w="2000" w:type="dxa"/>
            <w:tcBorders>
              <w:top w:val="single" w:sz="8" w:space="0" w:color="000000"/>
              <w:left w:val="nil" w:sz="6" w:space="0" w:color="auto"/>
              <w:bottom w:val="nil" w:sz="6" w:space="0" w:color="auto"/>
              <w:right w:val="single" w:sz="4" w:space="0" w:color="000000"/>
            </w:tcBorders>
          </w:tcPr>
          <w:p>
            <w:pPr>
              <w:pStyle w:val="TableParagraph"/>
              <w:spacing w:line="240" w:lineRule="auto" w:before="23"/>
              <w:ind w:left="72" w:right="0"/>
              <w:jc w:val="left"/>
              <w:rPr>
                <w:rFonts w:ascii="宋体" w:hAnsi="宋体" w:cs="宋体" w:eastAsia="宋体" w:hint="default"/>
                <w:sz w:val="18"/>
                <w:szCs w:val="18"/>
              </w:rPr>
            </w:pPr>
            <w:r>
              <w:rPr>
                <w:rFonts w:ascii="宋体" w:hAnsi="宋体" w:cs="宋体" w:eastAsia="宋体" w:hint="default"/>
                <w:sz w:val="18"/>
                <w:szCs w:val="18"/>
              </w:rPr>
              <w:t>可编程系统芯片</w:t>
            </w:r>
          </w:p>
        </w:tc>
        <w:tc>
          <w:tcPr>
            <w:tcW w:w="141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251,651,528.05</w:t>
            </w: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27,807,500.00</w:t>
            </w:r>
          </w:p>
        </w:tc>
        <w:tc>
          <w:tcPr>
            <w:tcW w:w="127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1,503,440.00</w:t>
            </w:r>
          </w:p>
        </w:tc>
        <w:tc>
          <w:tcPr>
            <w:tcW w:w="127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277,955,588.05</w:t>
            </w:r>
          </w:p>
        </w:tc>
        <w:tc>
          <w:tcPr>
            <w:tcW w:w="128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5"/>
                <w:szCs w:val="25"/>
              </w:rPr>
            </w:pPr>
          </w:p>
        </w:tc>
        <w:tc>
          <w:tcPr>
            <w:tcW w:w="1134" w:type="dxa"/>
            <w:tcBorders>
              <w:top w:val="single" w:sz="8" w:space="0" w:color="000000"/>
              <w:left w:val="single" w:sz="4" w:space="0" w:color="000000"/>
              <w:bottom w:val="nil" w:sz="6" w:space="0" w:color="auto"/>
              <w:right w:val="nil" w:sz="6" w:space="0" w:color="auto"/>
            </w:tcBorders>
          </w:tcPr>
          <w:p>
            <w:pPr>
              <w:pStyle w:val="TableParagraph"/>
              <w:spacing w:line="240" w:lineRule="auto" w:before="32"/>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95"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34" w:lineRule="exact" w:before="16"/>
              <w:ind w:left="72" w:right="50"/>
              <w:jc w:val="left"/>
              <w:rPr>
                <w:rFonts w:ascii="宋体" w:hAnsi="宋体" w:cs="宋体" w:eastAsia="宋体" w:hint="default"/>
                <w:sz w:val="18"/>
                <w:szCs w:val="18"/>
              </w:rPr>
            </w:pPr>
            <w:r>
              <w:rPr>
                <w:rFonts w:ascii="宋体" w:hAnsi="宋体" w:cs="宋体" w:eastAsia="宋体" w:hint="default"/>
                <w:spacing w:val="6"/>
                <w:sz w:val="18"/>
                <w:szCs w:val="18"/>
              </w:rPr>
              <w:t>无锡市新兴产业创业领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军人才</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49"/>
              <w:jc w:val="right"/>
              <w:rPr>
                <w:rFonts w:ascii="Times New Roman" w:hAnsi="Times New Roman" w:cs="Times New Roman" w:eastAsia="Times New Roman" w:hint="default"/>
                <w:sz w:val="18"/>
                <w:szCs w:val="18"/>
              </w:rPr>
            </w:pPr>
            <w:r>
              <w:rPr>
                <w:rFonts w:ascii="Times New Roman"/>
                <w:spacing w:val="-1"/>
                <w:sz w:val="18"/>
              </w:rPr>
              <w:t>2,250,000.00</w:t>
            </w: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49"/>
              <w:jc w:val="right"/>
              <w:rPr>
                <w:rFonts w:ascii="Times New Roman" w:hAnsi="Times New Roman" w:cs="Times New Roman" w:eastAsia="Times New Roman" w:hint="default"/>
                <w:sz w:val="18"/>
                <w:szCs w:val="18"/>
              </w:rPr>
            </w:pPr>
            <w:r>
              <w:rPr>
                <w:rFonts w:ascii="Times New Roman"/>
                <w:spacing w:val="-1"/>
                <w:sz w:val="18"/>
              </w:rPr>
              <w:t>2,250,000.00</w:t>
            </w: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503"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7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年政府双创人才引 进计划专项资金</w:t>
            </w:r>
          </w:p>
        </w:tc>
        <w:tc>
          <w:tcPr>
            <w:tcW w:w="141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450,000.00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8"/>
              <w:jc w:val="right"/>
              <w:rPr>
                <w:rFonts w:ascii="Times New Roman" w:hAnsi="Times New Roman" w:cs="Times New Roman" w:eastAsia="Times New Roman" w:hint="default"/>
                <w:sz w:val="18"/>
                <w:szCs w:val="18"/>
              </w:rPr>
            </w:pPr>
            <w:r>
              <w:rPr>
                <w:rFonts w:ascii="Times New Roman"/>
                <w:sz w:val="18"/>
              </w:rPr>
              <w:t>300,000.00</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0"/>
              <w:jc w:val="right"/>
              <w:rPr>
                <w:rFonts w:ascii="Times New Roman" w:hAnsi="Times New Roman" w:cs="Times New Roman" w:eastAsia="Times New Roman" w:hint="default"/>
                <w:sz w:val="18"/>
                <w:szCs w:val="18"/>
              </w:rPr>
            </w:pPr>
            <w:r>
              <w:rPr>
                <w:rFonts w:ascii="Times New Roman"/>
                <w:sz w:val="18"/>
              </w:rPr>
              <w:t>150,000.00</w:t>
            </w:r>
          </w:p>
        </w:tc>
        <w:tc>
          <w:tcPr>
            <w:tcW w:w="128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38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376"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72" w:right="0"/>
              <w:jc w:val="left"/>
              <w:rPr>
                <w:rFonts w:ascii="宋体" w:hAnsi="宋体" w:cs="宋体" w:eastAsia="宋体" w:hint="default"/>
                <w:sz w:val="18"/>
                <w:szCs w:val="18"/>
              </w:rPr>
            </w:pPr>
            <w:r>
              <w:rPr>
                <w:rFonts w:ascii="宋体" w:hAnsi="宋体" w:cs="宋体" w:eastAsia="宋体" w:hint="default"/>
                <w:sz w:val="18"/>
                <w:szCs w:val="18"/>
              </w:rPr>
              <w:t>中央工业转型升级资金</w:t>
            </w:r>
          </w:p>
        </w:tc>
        <w:tc>
          <w:tcPr>
            <w:tcW w:w="141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49"/>
              <w:jc w:val="right"/>
              <w:rPr>
                <w:rFonts w:ascii="Times New Roman" w:hAnsi="Times New Roman" w:cs="Times New Roman" w:eastAsia="Times New Roman" w:hint="default"/>
                <w:sz w:val="18"/>
                <w:szCs w:val="18"/>
              </w:rPr>
            </w:pPr>
            <w:r>
              <w:rPr>
                <w:rFonts w:ascii="Times New Roman"/>
                <w:spacing w:val="-1"/>
                <w:sz w:val="18"/>
              </w:rPr>
              <w:t>28,820,000.00</w:t>
            </w:r>
          </w:p>
        </w:tc>
        <w:tc>
          <w:tcPr>
            <w:tcW w:w="127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49"/>
              <w:jc w:val="right"/>
              <w:rPr>
                <w:rFonts w:ascii="Times New Roman" w:hAnsi="Times New Roman" w:cs="Times New Roman" w:eastAsia="Times New Roman" w:hint="default"/>
                <w:sz w:val="18"/>
                <w:szCs w:val="18"/>
              </w:rPr>
            </w:pPr>
            <w:r>
              <w:rPr>
                <w:rFonts w:ascii="Times New Roman"/>
                <w:spacing w:val="-1"/>
                <w:sz w:val="18"/>
              </w:rPr>
              <w:t>28,820,000.00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506" w:hRule="exact"/>
        </w:trPr>
        <w:tc>
          <w:tcPr>
            <w:tcW w:w="2000"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49"/>
              <w:jc w:val="right"/>
              <w:rPr>
                <w:rFonts w:ascii="Times New Roman" w:hAnsi="Times New Roman" w:cs="Times New Roman" w:eastAsia="Times New Roman" w:hint="default"/>
                <w:sz w:val="18"/>
                <w:szCs w:val="18"/>
              </w:rPr>
            </w:pPr>
            <w:r>
              <w:rPr>
                <w:rFonts w:ascii="Times New Roman"/>
                <w:b/>
                <w:spacing w:val="-1"/>
                <w:sz w:val="18"/>
              </w:rPr>
              <w:t>732,357,985.67</w:t>
            </w:r>
            <w:r>
              <w:rPr>
                <w:rFonts w:ascii="Times New Roman"/>
                <w:spacing w:val="-1"/>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49"/>
              <w:jc w:val="right"/>
              <w:rPr>
                <w:rFonts w:ascii="Times New Roman" w:hAnsi="Times New Roman" w:cs="Times New Roman" w:eastAsia="Times New Roman" w:hint="default"/>
                <w:sz w:val="18"/>
                <w:szCs w:val="18"/>
              </w:rPr>
            </w:pPr>
            <w:r>
              <w:rPr>
                <w:rFonts w:ascii="Times New Roman"/>
                <w:b/>
                <w:spacing w:val="-1"/>
                <w:sz w:val="18"/>
              </w:rPr>
              <w:t>195,523,600.00</w:t>
            </w:r>
            <w:r>
              <w:rPr>
                <w:rFonts w:ascii="Times New Roman"/>
                <w:spacing w:val="-1"/>
                <w:sz w:val="18"/>
              </w:rPr>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49"/>
              <w:jc w:val="right"/>
              <w:rPr>
                <w:rFonts w:ascii="Times New Roman" w:hAnsi="Times New Roman" w:cs="Times New Roman" w:eastAsia="Times New Roman" w:hint="default"/>
                <w:sz w:val="18"/>
                <w:szCs w:val="18"/>
              </w:rPr>
            </w:pPr>
            <w:r>
              <w:rPr>
                <w:rFonts w:ascii="Times New Roman"/>
                <w:b/>
                <w:spacing w:val="-1"/>
                <w:sz w:val="18"/>
              </w:rPr>
              <w:t>36,859,031.65</w:t>
            </w:r>
            <w:r>
              <w:rPr>
                <w:rFonts w:ascii="Times New Roman"/>
                <w:spacing w:val="-1"/>
                <w:sz w:val="18"/>
              </w:rPr>
            </w:r>
          </w:p>
        </w:tc>
        <w:tc>
          <w:tcPr>
            <w:tcW w:w="12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50"/>
              <w:jc w:val="right"/>
              <w:rPr>
                <w:rFonts w:ascii="Times New Roman" w:hAnsi="Times New Roman" w:cs="Times New Roman" w:eastAsia="Times New Roman" w:hint="default"/>
                <w:sz w:val="18"/>
                <w:szCs w:val="18"/>
              </w:rPr>
            </w:pPr>
            <w:r>
              <w:rPr>
                <w:rFonts w:ascii="Times New Roman"/>
                <w:b/>
                <w:spacing w:val="-1"/>
                <w:sz w:val="18"/>
              </w:rPr>
              <w:t>309,781,588.05</w:t>
            </w:r>
            <w:r>
              <w:rPr>
                <w:rFonts w:ascii="Times New Roman"/>
                <w:spacing w:val="-1"/>
                <w:sz w:val="18"/>
              </w:rPr>
            </w:r>
          </w:p>
        </w:tc>
        <w:tc>
          <w:tcPr>
            <w:tcW w:w="12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7"/>
              <w:ind w:right="49"/>
              <w:jc w:val="right"/>
              <w:rPr>
                <w:rFonts w:ascii="Times New Roman" w:hAnsi="Times New Roman" w:cs="Times New Roman" w:eastAsia="Times New Roman" w:hint="default"/>
                <w:sz w:val="18"/>
                <w:szCs w:val="18"/>
              </w:rPr>
            </w:pPr>
            <w:r>
              <w:rPr>
                <w:rFonts w:ascii="Times New Roman"/>
                <w:b/>
                <w:spacing w:val="-1"/>
                <w:sz w:val="18"/>
              </w:rPr>
              <w:t>581,240,965.97</w:t>
            </w:r>
            <w:r>
              <w:rPr>
                <w:rFonts w:ascii="Times New Roman"/>
                <w:spacing w:val="-1"/>
                <w:sz w:val="18"/>
              </w:rPr>
            </w:r>
          </w:p>
        </w:tc>
        <w:tc>
          <w:tcPr>
            <w:tcW w:w="1134" w:type="dxa"/>
            <w:tcBorders>
              <w:top w:val="nil" w:sz="6" w:space="0" w:color="auto"/>
              <w:left w:val="single" w:sz="4" w:space="0" w:color="000000"/>
              <w:bottom w:val="single" w:sz="12" w:space="0" w:color="000000"/>
              <w:right w:val="nil" w:sz="6" w:space="0" w:color="auto"/>
            </w:tcBorders>
          </w:tcPr>
          <w:p>
            <w:pPr/>
          </w:p>
        </w:tc>
      </w:tr>
    </w:tbl>
    <w:p>
      <w:pPr>
        <w:pStyle w:val="BodyText"/>
        <w:spacing w:line="273" w:lineRule="auto" w:before="47"/>
        <w:ind w:left="174" w:right="1115" w:firstLine="420"/>
        <w:jc w:val="left"/>
        <w:rPr>
          <w:rFonts w:ascii="楷体" w:hAnsi="楷体" w:cs="楷体" w:eastAsia="楷体" w:hint="default"/>
        </w:rPr>
      </w:pPr>
      <w:r>
        <w:rPr/>
        <w:pict>
          <v:group style="position:absolute;margin-left:56.700001pt;margin-top:-94.066353pt;width:482.05pt;height:.5pt;mso-position-horizontal-relative:page;mso-position-vertical-relative:paragraph;z-index:-1141840" coordorigin="1134,-1881" coordsize="9641,10">
            <v:shape style="position:absolute;left:1134;top:-1881;width:1980;height:10" type="#_x0000_t75" stroked="false">
              <v:imagedata r:id="rId46" o:title=""/>
            </v:shape>
            <v:shape style="position:absolute;left:3110;top:-1881;width:1422;height:10" type="#_x0000_t75" stroked="false">
              <v:imagedata r:id="rId260" o:title=""/>
            </v:shape>
            <v:shape style="position:absolute;left:4527;top:-1881;width:3829;height:10" type="#_x0000_t75" stroked="false">
              <v:imagedata r:id="rId451" o:title=""/>
            </v:shape>
            <v:shape style="position:absolute;left:8351;top:-1881;width:2424;height:10" type="#_x0000_t75" stroked="false">
              <v:imagedata r:id="rId452" o:title=""/>
            </v:shape>
            <w10:wrap type="none"/>
          </v:group>
        </w:pict>
      </w:r>
      <w:r>
        <w:rPr/>
        <w:pict>
          <v:group style="position:absolute;margin-left:56.700001pt;margin-top:-70.226295pt;width:482.05pt;height:.5pt;mso-position-horizontal-relative:page;mso-position-vertical-relative:paragraph;z-index:-1141816" coordorigin="1134,-1405" coordsize="9641,10">
            <v:shape style="position:absolute;left:1134;top:-1405;width:1980;height:10" type="#_x0000_t75" stroked="false">
              <v:imagedata r:id="rId46" o:title=""/>
            </v:shape>
            <v:shape style="position:absolute;left:3110;top:-1405;width:1422;height:10" type="#_x0000_t75" stroked="false">
              <v:imagedata r:id="rId156" o:title=""/>
            </v:shape>
            <v:shape style="position:absolute;left:4527;top:-1405;width:3829;height:10" type="#_x0000_t75" stroked="false">
              <v:imagedata r:id="rId449" o:title=""/>
            </v:shape>
            <v:shape style="position:absolute;left:8351;top:-1405;width:2424;height:10" type="#_x0000_t75" stroked="false">
              <v:imagedata r:id="rId450" o:title=""/>
            </v:shape>
            <w10:wrap type="none"/>
          </v:group>
        </w:pict>
      </w:r>
      <w:r>
        <w:rPr/>
        <w:pict>
          <v:group style="position:absolute;margin-left:56.700001pt;margin-top:-46.346294pt;width:482.05pt;height:.5pt;mso-position-horizontal-relative:page;mso-position-vertical-relative:paragraph;z-index:-1141792" coordorigin="1134,-927" coordsize="9641,10">
            <v:shape style="position:absolute;left:1134;top:-927;width:1980;height:10" type="#_x0000_t75" stroked="false">
              <v:imagedata r:id="rId46" o:title=""/>
            </v:shape>
            <v:shape style="position:absolute;left:3110;top:-927;width:1422;height:10" type="#_x0000_t75" stroked="false">
              <v:imagedata r:id="rId156" o:title=""/>
            </v:shape>
            <v:shape style="position:absolute;left:4527;top:-927;width:3829;height:10" type="#_x0000_t75" stroked="false">
              <v:imagedata r:id="rId449" o:title=""/>
            </v:shape>
            <v:shape style="position:absolute;left:8351;top:-927;width:2424;height:10" type="#_x0000_t75" stroked="false">
              <v:imagedata r:id="rId450" o:title=""/>
            </v:shape>
            <w10:wrap type="none"/>
          </v:group>
        </w:pict>
      </w:r>
      <w:r>
        <w:rPr/>
        <w:pict>
          <v:group style="position:absolute;margin-left:56.700001pt;margin-top:-28.886353pt;width:482.05pt;height:.5pt;mso-position-horizontal-relative:page;mso-position-vertical-relative:paragraph;z-index:-1141768" coordorigin="1134,-578" coordsize="9641,10">
            <v:shape style="position:absolute;left:1134;top:-578;width:1980;height:10" type="#_x0000_t75" stroked="false">
              <v:imagedata r:id="rId46" o:title=""/>
            </v:shape>
            <v:shape style="position:absolute;left:3110;top:-578;width:1422;height:10" type="#_x0000_t75" stroked="false">
              <v:imagedata r:id="rId260" o:title=""/>
            </v:shape>
            <v:shape style="position:absolute;left:4527;top:-578;width:3829;height:10" type="#_x0000_t75" stroked="false">
              <v:imagedata r:id="rId451" o:title=""/>
            </v:shape>
            <v:shape style="position:absolute;left:8351;top:-578;width:2424;height:10" type="#_x0000_t75" stroked="false">
              <v:imagedata r:id="rId452" o:title=""/>
            </v:shape>
            <w10:wrap type="none"/>
          </v:group>
        </w:pict>
      </w:r>
      <w:r>
        <w:rPr>
          <w:rFonts w:ascii="楷体" w:hAnsi="楷体" w:cs="楷体" w:eastAsia="楷体" w:hint="default"/>
        </w:rPr>
        <w:t>注：特种集成电路研发项目</w:t>
      </w:r>
      <w:r>
        <w:rPr>
          <w:rFonts w:ascii="楷体" w:hAnsi="楷体" w:cs="楷体" w:eastAsia="楷体" w:hint="default"/>
          <w:spacing w:val="-64"/>
        </w:rPr>
        <w:t> </w:t>
      </w:r>
      <w:r>
        <w:rPr>
          <w:rFonts w:ascii="楷体" w:hAnsi="楷体" w:cs="楷体" w:eastAsia="楷体" w:hint="default"/>
        </w:rPr>
        <w:t>1</w:t>
      </w:r>
      <w:r>
        <w:rPr>
          <w:rFonts w:ascii="楷体" w:hAnsi="楷体" w:cs="楷体" w:eastAsia="楷体" w:hint="default"/>
          <w:spacing w:val="-64"/>
        </w:rPr>
        <w:t> </w:t>
      </w:r>
      <w:r>
        <w:rPr>
          <w:rFonts w:ascii="楷体" w:hAnsi="楷体" w:cs="楷体" w:eastAsia="楷体" w:hint="default"/>
        </w:rPr>
        <w:t>本期其他变动减少系代收转付其他合作单位的政府补助，可编程系统芯 片本期其他减少系合并范围变动。</w:t>
      </w:r>
    </w:p>
    <w:p>
      <w:pPr>
        <w:spacing w:line="240" w:lineRule="auto" w:before="2"/>
        <w:rPr>
          <w:rFonts w:ascii="楷体" w:hAnsi="楷体" w:cs="楷体" w:eastAsia="楷体" w:hint="default"/>
          <w:sz w:val="16"/>
          <w:szCs w:val="16"/>
        </w:rPr>
      </w:pPr>
    </w:p>
    <w:p>
      <w:pPr>
        <w:pStyle w:val="Heading4"/>
        <w:spacing w:line="240" w:lineRule="auto" w:before="0"/>
        <w:ind w:left="180" w:right="1115"/>
        <w:jc w:val="left"/>
        <w:rPr>
          <w:b w:val="0"/>
          <w:bCs w:val="0"/>
        </w:rPr>
      </w:pPr>
      <w:r>
        <w:rPr/>
        <w:pict>
          <v:group style="position:absolute;margin-left:202.699997pt;margin-top:35.303703pt;width:336.05pt;height:5.05pt;mso-position-horizontal-relative:page;mso-position-vertical-relative:paragraph;z-index:-1141744" coordorigin="4054,706" coordsize="6721,101">
            <v:shape style="position:absolute;left:4054;top:706;width:2404;height:101" type="#_x0000_t75" stroked="false">
              <v:imagedata r:id="rId457" o:title=""/>
            </v:shape>
            <v:shape style="position:absolute;left:6453;top:797;width:1355;height:10" type="#_x0000_t75" stroked="false">
              <v:imagedata r:id="rId458" o:title=""/>
            </v:shape>
            <v:shape style="position:absolute;left:7803;top:797;width:2972;height:10" type="#_x0000_t75" stroked="false">
              <v:imagedata r:id="rId459" o:title=""/>
            </v:shape>
            <w10:wrap type="none"/>
          </v:group>
        </w:pict>
      </w:r>
      <w:r>
        <w:rPr/>
        <w:pict>
          <v:group style="position:absolute;margin-left:56.700001pt;margin-top:63.683681pt;width:482.05pt;height:.5pt;mso-position-horizontal-relative:page;mso-position-vertical-relative:paragraph;z-index:-1141720" coordorigin="1134,1274" coordsize="9641,10">
            <v:shape style="position:absolute;left:1134;top:1274;width:5324;height:10" type="#_x0000_t75" stroked="false">
              <v:imagedata r:id="rId460" o:title=""/>
            </v:shape>
            <v:shape style="position:absolute;left:6453;top:1274;width:1355;height:10" type="#_x0000_t75" stroked="false">
              <v:imagedata r:id="rId461" o:title=""/>
            </v:shape>
            <v:shape style="position:absolute;left:7803;top:1274;width:2972;height:10" type="#_x0000_t75" stroked="false">
              <v:imagedata r:id="rId462" o:title=""/>
            </v:shape>
            <w10:wrap type="none"/>
          </v:group>
        </w:pict>
      </w:r>
      <w:bookmarkStart w:name="（二十九） 股本" w:id="220"/>
      <w:bookmarkEnd w:id="220"/>
      <w:r>
        <w:rPr>
          <w:b w:val="0"/>
          <w:bCs w:val="0"/>
        </w:rPr>
      </w:r>
      <w:r>
        <w:rPr/>
        <w:t>（二十九）股本</w:t>
      </w:r>
      <w:r>
        <w:rPr>
          <w:b w:val="0"/>
          <w:bCs w:val="0"/>
        </w:rPr>
      </w:r>
    </w:p>
    <w:p>
      <w:pPr>
        <w:spacing w:line="240" w:lineRule="auto" w:before="8"/>
        <w:rPr>
          <w:rFonts w:ascii="宋体" w:hAnsi="宋体" w:cs="宋体" w:eastAsia="宋体" w:hint="default"/>
          <w:b/>
          <w:bCs/>
          <w:sz w:val="11"/>
          <w:szCs w:val="11"/>
        </w:rPr>
      </w:pPr>
    </w:p>
    <w:tbl>
      <w:tblPr>
        <w:tblW w:w="0" w:type="auto"/>
        <w:jc w:val="left"/>
        <w:tblInd w:w="159" w:type="dxa"/>
        <w:tblLayout w:type="fixed"/>
        <w:tblCellMar>
          <w:top w:w="0" w:type="dxa"/>
          <w:left w:w="0" w:type="dxa"/>
          <w:bottom w:w="0" w:type="dxa"/>
          <w:right w:w="0" w:type="dxa"/>
        </w:tblCellMar>
        <w:tblLook w:val="01E0"/>
      </w:tblPr>
      <w:tblGrid>
        <w:gridCol w:w="1575"/>
        <w:gridCol w:w="1374"/>
        <w:gridCol w:w="894"/>
        <w:gridCol w:w="708"/>
        <w:gridCol w:w="792"/>
        <w:gridCol w:w="1350"/>
        <w:gridCol w:w="1425"/>
        <w:gridCol w:w="1537"/>
      </w:tblGrid>
      <w:tr>
        <w:trPr>
          <w:trHeight w:val="265" w:hRule="exact"/>
        </w:trPr>
        <w:tc>
          <w:tcPr>
            <w:tcW w:w="1575" w:type="dxa"/>
            <w:tcBorders>
              <w:top w:val="single" w:sz="12" w:space="0" w:color="000000"/>
              <w:left w:val="nil" w:sz="6" w:space="0" w:color="auto"/>
              <w:bottom w:val="nil" w:sz="6" w:space="0" w:color="auto"/>
              <w:right w:val="single" w:sz="4" w:space="0" w:color="000000"/>
            </w:tcBorders>
          </w:tcPr>
          <w:p>
            <w:pPr/>
          </w:p>
        </w:tc>
        <w:tc>
          <w:tcPr>
            <w:tcW w:w="1374" w:type="dxa"/>
            <w:tcBorders>
              <w:top w:val="single" w:sz="12" w:space="0" w:color="000000"/>
              <w:left w:val="single" w:sz="4" w:space="0" w:color="000000"/>
              <w:bottom w:val="nil" w:sz="6" w:space="0" w:color="auto"/>
              <w:right w:val="single" w:sz="4" w:space="0" w:color="000000"/>
            </w:tcBorders>
          </w:tcPr>
          <w:p>
            <w:pPr/>
          </w:p>
        </w:tc>
        <w:tc>
          <w:tcPr>
            <w:tcW w:w="5170" w:type="dxa"/>
            <w:gridSpan w:val="5"/>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1688"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37"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4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71" w:hRule="exact"/>
        </w:trPr>
        <w:tc>
          <w:tcPr>
            <w:tcW w:w="157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94" w:type="dxa"/>
            <w:vMerge w:val="restart"/>
            <w:tcBorders>
              <w:top w:val="nil" w:sz="6" w:space="0" w:color="auto"/>
              <w:left w:val="single" w:sz="4" w:space="0" w:color="000000"/>
              <w:right w:val="single" w:sz="4" w:space="0" w:color="000000"/>
            </w:tcBorders>
          </w:tcPr>
          <w:p>
            <w:pPr>
              <w:pStyle w:val="TableParagraph"/>
              <w:spacing w:line="232" w:lineRule="exact" w:before="95"/>
              <w:ind w:left="351" w:right="168" w:hanging="182"/>
              <w:jc w:val="left"/>
              <w:rPr>
                <w:rFonts w:ascii="宋体" w:hAnsi="宋体" w:cs="宋体" w:eastAsia="宋体" w:hint="default"/>
                <w:sz w:val="18"/>
                <w:szCs w:val="18"/>
              </w:rPr>
            </w:pPr>
            <w:r>
              <w:rPr>
                <w:rFonts w:ascii="宋体" w:hAnsi="宋体" w:cs="宋体" w:eastAsia="宋体" w:hint="default"/>
                <w:b/>
                <w:bCs/>
                <w:sz w:val="18"/>
                <w:szCs w:val="18"/>
              </w:rPr>
              <w:t>发行新</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08" w:type="dxa"/>
            <w:vMerge w:val="restart"/>
            <w:tcBorders>
              <w:top w:val="nil" w:sz="6" w:space="0" w:color="auto"/>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92" w:type="dxa"/>
            <w:vMerge w:val="restart"/>
            <w:tcBorders>
              <w:top w:val="nil" w:sz="6" w:space="0" w:color="auto"/>
              <w:left w:val="single" w:sz="4" w:space="0" w:color="000000"/>
              <w:right w:val="single" w:sz="4" w:space="0" w:color="000000"/>
            </w:tcBorders>
          </w:tcPr>
          <w:p>
            <w:pPr>
              <w:pStyle w:val="TableParagraph"/>
              <w:spacing w:line="232" w:lineRule="exact" w:before="95"/>
              <w:ind w:left="209" w:right="116"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37"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5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限售流通股股份</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2,218,320.00</w:t>
            </w:r>
          </w:p>
        </w:tc>
        <w:tc>
          <w:tcPr>
            <w:tcW w:w="8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-1,643,997.00</w:t>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7"/>
              <w:jc w:val="right"/>
              <w:rPr>
                <w:rFonts w:ascii="Times New Roman" w:hAnsi="Times New Roman" w:cs="Times New Roman" w:eastAsia="Times New Roman" w:hint="default"/>
                <w:sz w:val="18"/>
                <w:szCs w:val="18"/>
              </w:rPr>
            </w:pPr>
            <w:r>
              <w:rPr>
                <w:rFonts w:ascii="Times New Roman"/>
                <w:spacing w:val="-1"/>
                <w:sz w:val="18"/>
              </w:rPr>
              <w:t>-1,643,997.00</w:t>
            </w:r>
          </w:p>
        </w:tc>
        <w:tc>
          <w:tcPr>
            <w:tcW w:w="1537"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574,323.00</w:t>
            </w:r>
          </w:p>
        </w:tc>
      </w:tr>
      <w:tr>
        <w:trPr>
          <w:trHeight w:val="477" w:hRule="exact"/>
        </w:trPr>
        <w:tc>
          <w:tcPr>
            <w:tcW w:w="1575"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流通股股份</w:t>
            </w: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604,599,648.00</w:t>
            </w:r>
          </w:p>
        </w:tc>
        <w:tc>
          <w:tcPr>
            <w:tcW w:w="8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1,643,997.00</w:t>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1,643,997.00</w:t>
            </w:r>
          </w:p>
        </w:tc>
        <w:tc>
          <w:tcPr>
            <w:tcW w:w="1537"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606,243,645.00</w:t>
            </w:r>
          </w:p>
        </w:tc>
      </w:tr>
      <w:tr>
        <w:trPr>
          <w:trHeight w:val="486" w:hRule="exact"/>
        </w:trPr>
        <w:tc>
          <w:tcPr>
            <w:tcW w:w="1575" w:type="dxa"/>
            <w:tcBorders>
              <w:top w:val="nil" w:sz="6" w:space="0" w:color="auto"/>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3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894" w:type="dxa"/>
            <w:vMerge/>
            <w:tcBorders>
              <w:left w:val="single" w:sz="4" w:space="0" w:color="000000"/>
              <w:bottom w:val="single" w:sz="12" w:space="0" w:color="000000"/>
              <w:right w:val="single" w:sz="4" w:space="0" w:color="000000"/>
            </w:tcBorders>
          </w:tcPr>
          <w:p>
            <w:pPr/>
          </w:p>
        </w:tc>
        <w:tc>
          <w:tcPr>
            <w:tcW w:w="708" w:type="dxa"/>
            <w:vMerge/>
            <w:tcBorders>
              <w:left w:val="single" w:sz="4" w:space="0" w:color="000000"/>
              <w:bottom w:val="single" w:sz="12" w:space="0" w:color="000000"/>
              <w:right w:val="single" w:sz="4" w:space="0" w:color="000000"/>
            </w:tcBorders>
          </w:tcPr>
          <w:p>
            <w:pPr/>
          </w:p>
        </w:tc>
        <w:tc>
          <w:tcPr>
            <w:tcW w:w="792" w:type="dxa"/>
            <w:vMerge/>
            <w:tcBorders>
              <w:left w:val="single" w:sz="4" w:space="0" w:color="000000"/>
              <w:bottom w:val="single" w:sz="12" w:space="0" w:color="000000"/>
              <w:right w:val="single" w:sz="4" w:space="0" w:color="000000"/>
            </w:tcBorders>
          </w:tcPr>
          <w:p>
            <w:pPr/>
          </w:p>
        </w:tc>
        <w:tc>
          <w:tcPr>
            <w:tcW w:w="1350" w:type="dxa"/>
            <w:tcBorders>
              <w:top w:val="nil" w:sz="6" w:space="0" w:color="auto"/>
              <w:left w:val="single" w:sz="4" w:space="0" w:color="000000"/>
              <w:bottom w:val="single" w:sz="12" w:space="0" w:color="000000"/>
              <w:right w:val="single" w:sz="4" w:space="0" w:color="000000"/>
            </w:tcBorders>
          </w:tcPr>
          <w:p>
            <w:pPr/>
          </w:p>
        </w:tc>
        <w:tc>
          <w:tcPr>
            <w:tcW w:w="1425" w:type="dxa"/>
            <w:tcBorders>
              <w:top w:val="nil" w:sz="6" w:space="0" w:color="auto"/>
              <w:left w:val="single" w:sz="4" w:space="0" w:color="000000"/>
              <w:bottom w:val="single" w:sz="12" w:space="0" w:color="000000"/>
              <w:right w:val="single" w:sz="4" w:space="0" w:color="000000"/>
            </w:tcBorders>
          </w:tcPr>
          <w:p>
            <w:pPr/>
          </w:p>
        </w:tc>
        <w:tc>
          <w:tcPr>
            <w:tcW w:w="1537"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80" w:right="1115"/>
        <w:jc w:val="left"/>
        <w:rPr>
          <w:b w:val="0"/>
          <w:bCs w:val="0"/>
        </w:rPr>
      </w:pPr>
      <w:r>
        <w:rPr/>
        <w:pict>
          <v:group style="position:absolute;margin-left:56.700001pt;margin-top:-56.906319pt;width:482.05pt;height:.5pt;mso-position-horizontal-relative:page;mso-position-vertical-relative:paragraph;z-index:-1141696" coordorigin="1134,-1138" coordsize="9641,10">
            <v:shape style="position:absolute;left:1134;top:-1138;width:5324;height:10" type="#_x0000_t75" stroked="false">
              <v:imagedata r:id="rId460" o:title=""/>
            </v:shape>
            <v:shape style="position:absolute;left:6453;top:-1138;width:1355;height:10" type="#_x0000_t75" stroked="false">
              <v:imagedata r:id="rId463" o:title=""/>
            </v:shape>
            <v:shape style="position:absolute;left:7803;top:-1138;width:2972;height:10" type="#_x0000_t75" stroked="false">
              <v:imagedata r:id="rId464" o:title=""/>
            </v:shape>
            <w10:wrap type="none"/>
          </v:group>
        </w:pict>
      </w:r>
      <w:r>
        <w:rPr/>
        <w:pict>
          <v:group style="position:absolute;margin-left:56.700001pt;margin-top:-33.086349pt;width:482.05pt;height:.5pt;mso-position-horizontal-relative:page;mso-position-vertical-relative:paragraph;z-index:-1141672" coordorigin="1134,-662" coordsize="9641,10">
            <v:shape style="position:absolute;left:1134;top:-662;width:5324;height:10" type="#_x0000_t75" stroked="false">
              <v:imagedata r:id="rId460" o:title=""/>
            </v:shape>
            <v:shape style="position:absolute;left:6453;top:-662;width:1355;height:10" type="#_x0000_t75" stroked="false">
              <v:imagedata r:id="rId465" o:title=""/>
            </v:shape>
            <v:shape style="position:absolute;left:7803;top:-662;width:2972;height:10" type="#_x0000_t75" stroked="false">
              <v:imagedata r:id="rId466" o:title=""/>
            </v:shape>
            <w10:wrap type="none"/>
          </v:group>
        </w:pict>
      </w:r>
      <w:r>
        <w:rPr/>
        <w:pict>
          <v:shape style="position:absolute;margin-left:178.520004pt;margin-top:43.793659pt;width:.48pt;height:.78pt;mso-position-horizontal-relative:page;mso-position-vertical-relative:paragraph;z-index:15328" type="#_x0000_t75" stroked="false">
            <v:imagedata r:id="rId467" o:title=""/>
          </v:shape>
        </w:pict>
      </w:r>
      <w:r>
        <w:rPr/>
        <w:pict>
          <v:shape style="position:absolute;margin-left:283.299988pt;margin-top:43.793659pt;width:.48001pt;height:.78pt;mso-position-horizontal-relative:page;mso-position-vertical-relative:paragraph;z-index:15352" type="#_x0000_t75" stroked="false">
            <v:imagedata r:id="rId467" o:title=""/>
          </v:shape>
        </w:pict>
      </w:r>
      <w:r>
        <w:rPr/>
        <w:pict>
          <v:shape style="position:absolute;margin-left:361.299988pt;margin-top:43.793659pt;width:.48001pt;height:.78pt;mso-position-horizontal-relative:page;mso-position-vertical-relative:paragraph;z-index:15376" type="#_x0000_t75" stroked="false">
            <v:imagedata r:id="rId467" o:title=""/>
          </v:shape>
        </w:pict>
      </w:r>
      <w:r>
        <w:rPr/>
        <w:pict>
          <v:shape style="position:absolute;margin-left:439.26001pt;margin-top:43.793659pt;width:.47998pt;height:.78pt;mso-position-horizontal-relative:page;mso-position-vertical-relative:paragraph;z-index:15400" type="#_x0000_t75" stroked="false">
            <v:imagedata r:id="rId467" o:title=""/>
          </v:shape>
        </w:pict>
      </w:r>
      <w:r>
        <w:rPr/>
        <w:pict>
          <v:group style="position:absolute;margin-left:56.700001pt;margin-top:60.413639pt;width:482.05pt;height:5.2pt;mso-position-horizontal-relative:page;mso-position-vertical-relative:paragraph;z-index:-1141552" coordorigin="1134,1208" coordsize="9641,104">
            <v:shape style="position:absolute;left:1134;top:1208;width:2456;height:103" type="#_x0000_t75" stroked="false">
              <v:imagedata r:id="rId468" o:title=""/>
            </v:shape>
            <v:shape style="position:absolute;left:3566;top:1302;width:3660;height:10" type="#_x0000_t75" stroked="false">
              <v:imagedata r:id="rId469" o:title=""/>
            </v:shape>
            <v:shape style="position:absolute;left:7221;top:1302;width:1564;height:10" type="#_x0000_t75" stroked="false">
              <v:imagedata r:id="rId470" o:title=""/>
            </v:shape>
            <v:shape style="position:absolute;left:8780;top:1302;width:1994;height:10" type="#_x0000_t75" stroked="false">
              <v:imagedata r:id="rId471" o:title=""/>
            </v:shape>
            <w10:wrap type="none"/>
          </v:group>
        </w:pict>
      </w:r>
      <w:bookmarkStart w:name="（三十） 资本公积" w:id="221"/>
      <w:bookmarkEnd w:id="221"/>
      <w:r>
        <w:rPr>
          <w:b w:val="0"/>
          <w:bCs w:val="0"/>
        </w:rPr>
      </w:r>
      <w:r>
        <w:rPr/>
        <w:t>（三十）资本公积</w:t>
      </w:r>
      <w:r>
        <w:rPr>
          <w:b w:val="0"/>
          <w:bCs w:val="0"/>
        </w:rPr>
      </w:r>
    </w:p>
    <w:p>
      <w:pPr>
        <w:spacing w:line="240" w:lineRule="auto" w:before="8"/>
        <w:rPr>
          <w:rFonts w:ascii="宋体" w:hAnsi="宋体" w:cs="宋体" w:eastAsia="宋体" w:hint="default"/>
          <w:b/>
          <w:bCs/>
          <w:sz w:val="11"/>
          <w:szCs w:val="11"/>
        </w:rPr>
      </w:pPr>
    </w:p>
    <w:tbl>
      <w:tblPr>
        <w:tblW w:w="0" w:type="auto"/>
        <w:jc w:val="left"/>
        <w:tblInd w:w="159" w:type="dxa"/>
        <w:tblLayout w:type="fixed"/>
        <w:tblCellMar>
          <w:top w:w="0" w:type="dxa"/>
          <w:left w:w="0" w:type="dxa"/>
          <w:bottom w:w="0" w:type="dxa"/>
          <w:right w:w="0" w:type="dxa"/>
        </w:tblCellMar>
        <w:tblLook w:val="01E0"/>
      </w:tblPr>
      <w:tblGrid>
        <w:gridCol w:w="2456"/>
        <w:gridCol w:w="2096"/>
        <w:gridCol w:w="1560"/>
        <w:gridCol w:w="1559"/>
        <w:gridCol w:w="1985"/>
      </w:tblGrid>
      <w:tr>
        <w:trPr>
          <w:trHeight w:val="419" w:hRule="exact"/>
        </w:trPr>
        <w:tc>
          <w:tcPr>
            <w:tcW w:w="24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68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1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left="6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2" w:hRule="exact"/>
        </w:trPr>
        <w:tc>
          <w:tcPr>
            <w:tcW w:w="2456" w:type="dxa"/>
            <w:tcBorders>
              <w:top w:val="single" w:sz="4" w:space="0" w:color="000000"/>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2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614,090,312.40</w:t>
            </w:r>
          </w:p>
        </w:tc>
        <w:tc>
          <w:tcPr>
            <w:tcW w:w="1560"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
        </w:tc>
        <w:tc>
          <w:tcPr>
            <w:tcW w:w="1985" w:type="dxa"/>
            <w:tcBorders>
              <w:top w:val="single" w:sz="4" w:space="0" w:color="000000"/>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614,090,312.40</w:t>
            </w:r>
          </w:p>
        </w:tc>
      </w:tr>
      <w:tr>
        <w:trPr>
          <w:trHeight w:val="514" w:hRule="exact"/>
        </w:trPr>
        <w:tc>
          <w:tcPr>
            <w:tcW w:w="2456" w:type="dxa"/>
            <w:tcBorders>
              <w:top w:val="nil" w:sz="6" w:space="0" w:color="auto"/>
              <w:left w:val="nil" w:sz="6" w:space="0" w:color="auto"/>
              <w:bottom w:val="nil" w:sz="6" w:space="0" w:color="auto"/>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4,931,021.89</w:t>
            </w:r>
          </w:p>
        </w:tc>
        <w:tc>
          <w:tcPr>
            <w:tcW w:w="156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4,931,021.89</w:t>
            </w:r>
          </w:p>
        </w:tc>
      </w:tr>
      <w:tr>
        <w:trPr>
          <w:trHeight w:val="415" w:hRule="exact"/>
        </w:trPr>
        <w:tc>
          <w:tcPr>
            <w:tcW w:w="2456" w:type="dxa"/>
            <w:tcBorders>
              <w:top w:val="nil" w:sz="6" w:space="0" w:color="auto"/>
              <w:left w:val="nil" w:sz="6" w:space="0" w:color="auto"/>
              <w:bottom w:val="single" w:sz="12" w:space="0" w:color="000000"/>
              <w:right w:val="single" w:sz="4" w:space="0" w:color="000000"/>
            </w:tcBorders>
          </w:tcPr>
          <w:p>
            <w:pPr>
              <w:pStyle w:val="TableParagraph"/>
              <w:spacing w:line="240" w:lineRule="auto" w:before="55"/>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b/>
                <w:spacing w:val="-1"/>
                <w:sz w:val="18"/>
              </w:rPr>
              <w:t>619,021,334.29</w:t>
            </w:r>
            <w:r>
              <w:rPr>
                <w:rFonts w:ascii="Times New Roman"/>
                <w:spacing w:val="-1"/>
                <w:sz w:val="18"/>
              </w:rPr>
            </w:r>
          </w:p>
        </w:tc>
        <w:tc>
          <w:tcPr>
            <w:tcW w:w="1560" w:type="dxa"/>
            <w:vMerge/>
            <w:tcBorders>
              <w:left w:val="single" w:sz="4" w:space="0" w:color="000000"/>
              <w:bottom w:val="single" w:sz="12" w:space="0" w:color="000000"/>
              <w:right w:val="single" w:sz="4" w:space="0" w:color="000000"/>
            </w:tcBorders>
          </w:tcPr>
          <w:p>
            <w:pPr/>
          </w:p>
        </w:tc>
        <w:tc>
          <w:tcPr>
            <w:tcW w:w="1559" w:type="dxa"/>
            <w:vMerge/>
            <w:tcBorders>
              <w:left w:val="single" w:sz="4" w:space="0" w:color="000000"/>
              <w:bottom w:val="single" w:sz="12" w:space="0" w:color="000000"/>
              <w:right w:val="single" w:sz="4" w:space="0" w:color="000000"/>
            </w:tcBorders>
          </w:tcPr>
          <w:p>
            <w:pP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619,021,334.29</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80" w:right="1115"/>
        <w:jc w:val="left"/>
        <w:rPr>
          <w:b w:val="0"/>
          <w:bCs w:val="0"/>
        </w:rPr>
      </w:pPr>
      <w:r>
        <w:rPr/>
        <w:pict>
          <v:group style="position:absolute;margin-left:56.700001pt;margin-top:-34.346329pt;width:482.05pt;height:5.2pt;mso-position-horizontal-relative:page;mso-position-vertical-relative:paragraph;z-index:-1141528" coordorigin="1134,-687" coordsize="9641,104">
            <v:shape style="position:absolute;left:1134;top:-687;width:2456;height:103" type="#_x0000_t75" stroked="false">
              <v:imagedata r:id="rId468" o:title=""/>
            </v:shape>
            <v:shape style="position:absolute;left:3566;top:-593;width:3660;height:10" type="#_x0000_t75" stroked="false">
              <v:imagedata r:id="rId469" o:title=""/>
            </v:shape>
            <v:shape style="position:absolute;left:7221;top:-593;width:1564;height:10" type="#_x0000_t75" stroked="false">
              <v:imagedata r:id="rId470" o:title=""/>
            </v:shape>
            <v:shape style="position:absolute;left:8780;top:-593;width:1994;height:10" type="#_x0000_t75" stroked="false">
              <v:imagedata r:id="rId471" o:title=""/>
            </v:shape>
            <w10:wrap type="none"/>
          </v:group>
        </w:pict>
      </w:r>
      <w:r>
        <w:rPr/>
        <w:pict>
          <v:group style="position:absolute;margin-left:210.679993pt;margin-top:38.073643pt;width:261.55pt;height:5.05pt;mso-position-horizontal-relative:page;mso-position-vertical-relative:paragraph;z-index:-1141504" coordorigin="4214,761" coordsize="5231,101">
            <v:shape style="position:absolute;left:4214;top:761;width:1238;height:101" type="#_x0000_t75" stroked="false">
              <v:imagedata r:id="rId472" o:title=""/>
            </v:shape>
            <v:shape style="position:absolute;left:5427;top:832;width:1328;height:30" type="#_x0000_t75" stroked="false">
              <v:imagedata r:id="rId473" o:title=""/>
            </v:shape>
            <v:shape style="position:absolute;left:6732;top:832;width:786;height:30" type="#_x0000_t75" stroked="false">
              <v:imagedata r:id="rId474" o:title=""/>
            </v:shape>
            <v:shape style="position:absolute;left:7494;top:832;width:1233;height:30" type="#_x0000_t75" stroked="false">
              <v:imagedata r:id="rId475" o:title=""/>
            </v:shape>
            <v:shape style="position:absolute;left:8702;top:832;width:742;height:10" type="#_x0000_t75" stroked="false">
              <v:imagedata r:id="rId476" o:title=""/>
            </v:shape>
            <w10:wrap type="none"/>
          </v:group>
        </w:pict>
      </w:r>
      <w:r>
        <w:rPr/>
        <w:pict>
          <v:shape style="position:absolute;margin-left:148.639999pt;margin-top:79.053604pt;width:.479528pt;height:.1pt;mso-position-horizontal-relative:page;mso-position-vertical-relative:paragraph;z-index:-1141480" type="#_x0000_t75" stroked="false">
            <v:imagedata r:id="rId456" o:title=""/>
          </v:shape>
        </w:pict>
      </w:r>
      <w:r>
        <w:rPr/>
        <w:pict>
          <v:shape style="position:absolute;margin-left:211.160004pt;margin-top:79.053604pt;width:.479528pt;height:.1pt;mso-position-horizontal-relative:page;mso-position-vertical-relative:paragraph;z-index:-1141456" type="#_x0000_t75" stroked="false">
            <v:imagedata r:id="rId456" o:title=""/>
          </v:shape>
        </w:pict>
      </w:r>
      <w:r>
        <w:rPr/>
        <w:pict>
          <v:shape style="position:absolute;margin-left:271.600006pt;margin-top:79.053604pt;width:.479508pt;height:.1pt;mso-position-horizontal-relative:page;mso-position-vertical-relative:paragraph;z-index:-1141432" type="#_x0000_t75" stroked="false">
            <v:imagedata r:id="rId456" o:title=""/>
          </v:shape>
        </w:pict>
      </w:r>
      <w:r>
        <w:rPr/>
        <w:pict>
          <v:shape style="position:absolute;margin-left:336.820007pt;margin-top:79.053604pt;width:.479508pt;height:.1pt;mso-position-horizontal-relative:page;mso-position-vertical-relative:paragraph;z-index:-1141408" type="#_x0000_t75" stroked="false">
            <v:imagedata r:id="rId456" o:title=""/>
          </v:shape>
        </w:pict>
      </w:r>
      <w:r>
        <w:rPr/>
        <w:pict>
          <v:shape style="position:absolute;margin-left:374.920013pt;margin-top:79.053604pt;width:.479508pt;height:.1pt;mso-position-horizontal-relative:page;mso-position-vertical-relative:paragraph;z-index:-1141384" type="#_x0000_t75" stroked="false">
            <v:imagedata r:id="rId456" o:title=""/>
          </v:shape>
        </w:pict>
      </w:r>
      <w:r>
        <w:rPr/>
        <w:pict>
          <v:shape style="position:absolute;margin-left:435.359985pt;margin-top:79.053604pt;width:.479538pt;height:.1pt;mso-position-horizontal-relative:page;mso-position-vertical-relative:paragraph;z-index:-1141360" type="#_x0000_t75" stroked="false">
            <v:imagedata r:id="rId456" o:title=""/>
          </v:shape>
        </w:pict>
      </w:r>
      <w:r>
        <w:rPr/>
        <w:pict>
          <v:shape style="position:absolute;margin-left:472.200012pt;margin-top:79.053604pt;width:.479508pt;height:.1pt;mso-position-horizontal-relative:page;mso-position-vertical-relative:paragraph;z-index:-1141336" type="#_x0000_t75" stroked="false">
            <v:imagedata r:id="rId456" o:title=""/>
          </v:shape>
        </w:pict>
      </w:r>
      <w:r>
        <w:rPr/>
        <w:pict>
          <v:group style="position:absolute;margin-left:53.82pt;margin-top:102.453682pt;width:483.8pt;height:.5pt;mso-position-horizontal-relative:page;mso-position-vertical-relative:paragraph;z-index:-1141312" coordorigin="1076,2049" coordsize="9676,10">
            <v:shape style="position:absolute;left:1076;top:2049;width:1896;height:10" type="#_x0000_t75" stroked="false">
              <v:imagedata r:id="rId293" o:title=""/>
            </v:shape>
            <v:shape style="position:absolute;left:2968;top:2049;width:1255;height:10" type="#_x0000_t75" stroked="false">
              <v:imagedata r:id="rId477" o:title=""/>
            </v:shape>
            <v:shape style="position:absolute;left:4218;top:2049;width:1214;height:10" type="#_x0000_t75" stroked="false">
              <v:imagedata r:id="rId478" o:title=""/>
            </v:shape>
            <v:shape style="position:absolute;left:5427;top:2049;width:1309;height:10" type="#_x0000_t75" stroked="false">
              <v:imagedata r:id="rId479" o:title=""/>
            </v:shape>
            <v:shape style="position:absolute;left:6732;top:2049;width:767;height:10" type="#_x0000_t75" stroked="false">
              <v:imagedata r:id="rId480" o:title=""/>
            </v:shape>
            <v:shape style="position:absolute;left:7494;top:2049;width:1950;height:10" type="#_x0000_t75" stroked="false">
              <v:imagedata r:id="rId481" o:title=""/>
            </v:shape>
            <v:shape style="position:absolute;left:9439;top:2049;width:1313;height:10" type="#_x0000_t75" stroked="false">
              <v:imagedata r:id="rId394" o:title=""/>
            </v:shape>
            <w10:wrap type="none"/>
          </v:group>
        </w:pict>
      </w:r>
      <w:bookmarkStart w:name="（三十一） 其他综合收益" w:id="222"/>
      <w:bookmarkEnd w:id="222"/>
      <w:r>
        <w:rPr>
          <w:b w:val="0"/>
          <w:bCs w:val="0"/>
        </w:rPr>
      </w:r>
      <w:r>
        <w:rPr/>
        <w:t>（三十一）其他综合收益</w:t>
      </w:r>
      <w:r>
        <w:rPr>
          <w:b w:val="0"/>
          <w:bCs w:val="0"/>
        </w:rPr>
      </w:r>
    </w:p>
    <w:p>
      <w:pPr>
        <w:spacing w:line="240" w:lineRule="auto" w:before="9"/>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916"/>
        <w:gridCol w:w="1250"/>
        <w:gridCol w:w="1209"/>
        <w:gridCol w:w="1304"/>
        <w:gridCol w:w="762"/>
        <w:gridCol w:w="1209"/>
        <w:gridCol w:w="737"/>
        <w:gridCol w:w="1303"/>
      </w:tblGrid>
      <w:tr>
        <w:trPr>
          <w:trHeight w:val="284" w:hRule="exact"/>
        </w:trPr>
        <w:tc>
          <w:tcPr>
            <w:tcW w:w="191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0" w:type="dxa"/>
            <w:tcBorders>
              <w:top w:val="single" w:sz="12" w:space="0" w:color="000000"/>
              <w:left w:val="single" w:sz="4" w:space="0" w:color="000000"/>
              <w:bottom w:val="nil" w:sz="6" w:space="0" w:color="auto"/>
              <w:right w:val="single" w:sz="4" w:space="0" w:color="000000"/>
            </w:tcBorders>
          </w:tcPr>
          <w:p>
            <w:pPr/>
          </w:p>
        </w:tc>
        <w:tc>
          <w:tcPr>
            <w:tcW w:w="5221" w:type="dxa"/>
            <w:gridSpan w:val="5"/>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303" w:type="dxa"/>
            <w:vMerge w:val="restart"/>
            <w:tcBorders>
              <w:top w:val="single" w:sz="12" w:space="0" w:color="000000"/>
              <w:left w:val="single" w:sz="4" w:space="0" w:color="000000"/>
              <w:right w:val="nil" w:sz="6" w:space="0" w:color="auto"/>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810" w:hRule="exact"/>
        </w:trPr>
        <w:tc>
          <w:tcPr>
            <w:tcW w:w="1916" w:type="dxa"/>
            <w:vMerge/>
            <w:tcBorders>
              <w:left w:val="nil" w:sz="6" w:space="0" w:color="auto"/>
              <w:bottom w:val="single" w:sz="8" w:space="0" w:color="000000"/>
              <w:right w:val="single" w:sz="4" w:space="0" w:color="000000"/>
            </w:tcBorders>
          </w:tcPr>
          <w:p>
            <w:pPr/>
          </w:p>
        </w:tc>
        <w:tc>
          <w:tcPr>
            <w:tcW w:w="1250" w:type="dxa"/>
            <w:tcBorders>
              <w:top w:val="nil" w:sz="6" w:space="0" w:color="auto"/>
              <w:left w:val="single" w:sz="4" w:space="0" w:color="000000"/>
              <w:bottom w:val="single" w:sz="8" w:space="0" w:color="000000"/>
              <w:right w:val="single" w:sz="4" w:space="0" w:color="000000"/>
            </w:tcBorders>
          </w:tcPr>
          <w:p>
            <w:pPr>
              <w:pStyle w:val="TableParagraph"/>
              <w:spacing w:line="232" w:lineRule="exact" w:before="27"/>
              <w:ind w:left="439" w:right="437"/>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20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27" w:right="56" w:hanging="270"/>
              <w:jc w:val="left"/>
              <w:rPr>
                <w:rFonts w:ascii="宋体" w:hAnsi="宋体" w:cs="宋体" w:eastAsia="宋体" w:hint="default"/>
                <w:sz w:val="18"/>
                <w:szCs w:val="18"/>
              </w:rPr>
            </w:pPr>
            <w:r>
              <w:rPr>
                <w:rFonts w:ascii="宋体" w:hAnsi="宋体" w:cs="宋体" w:eastAsia="宋体" w:hint="default"/>
                <w:b/>
                <w:bCs/>
                <w:sz w:val="18"/>
                <w:szCs w:val="18"/>
              </w:rPr>
              <w:t>本期所得税前</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304" w:type="dxa"/>
            <w:tcBorders>
              <w:top w:val="nil" w:sz="6" w:space="0" w:color="auto"/>
              <w:left w:val="single" w:sz="4" w:space="0" w:color="000000"/>
              <w:bottom w:val="single" w:sz="8" w:space="0" w:color="000000"/>
              <w:right w:val="single" w:sz="4" w:space="0" w:color="000000"/>
            </w:tcBorders>
          </w:tcPr>
          <w:p>
            <w:pPr>
              <w:pStyle w:val="TableParagraph"/>
              <w:spacing w:line="237" w:lineRule="auto" w:before="72"/>
              <w:ind w:left="105" w:right="50" w:hanging="53"/>
              <w:jc w:val="both"/>
              <w:rPr>
                <w:rFonts w:ascii="宋体" w:hAnsi="宋体" w:cs="宋体" w:eastAsia="宋体" w:hint="default"/>
                <w:sz w:val="18"/>
                <w:szCs w:val="18"/>
              </w:rPr>
            </w:pPr>
            <w:r>
              <w:rPr>
                <w:rFonts w:ascii="宋体" w:hAnsi="宋体" w:cs="宋体" w:eastAsia="宋体" w:hint="default"/>
                <w:b/>
                <w:bCs/>
                <w:spacing w:val="-11"/>
                <w:w w:val="99"/>
                <w:sz w:val="18"/>
                <w:szCs w:val="18"/>
              </w:rPr>
              <w:t>减：前期计入其</w:t>
            </w:r>
            <w:r>
              <w:rPr>
                <w:rFonts w:ascii="宋体" w:hAnsi="宋体" w:cs="宋体" w:eastAsia="宋体" w:hint="default"/>
                <w:b/>
                <w:bCs/>
                <w:spacing w:val="-85"/>
                <w:w w:val="99"/>
                <w:sz w:val="18"/>
                <w:szCs w:val="18"/>
              </w:rPr>
              <w:t> </w:t>
            </w:r>
            <w:r>
              <w:rPr>
                <w:rFonts w:ascii="宋体" w:hAnsi="宋体" w:cs="宋体" w:eastAsia="宋体" w:hint="default"/>
                <w:b/>
                <w:bCs/>
                <w:spacing w:val="-85"/>
                <w:w w:val="99"/>
                <w:sz w:val="18"/>
                <w:szCs w:val="18"/>
              </w:rPr>
            </w:r>
            <w:r>
              <w:rPr>
                <w:rFonts w:ascii="宋体" w:hAnsi="宋体" w:cs="宋体" w:eastAsia="宋体" w:hint="default"/>
                <w:b/>
                <w:bCs/>
                <w:sz w:val="18"/>
                <w:szCs w:val="18"/>
              </w:rPr>
              <w:t>他综合收益当</w:t>
            </w:r>
            <w:r>
              <w:rPr>
                <w:rFonts w:ascii="宋体" w:hAnsi="宋体" w:cs="宋体" w:eastAsia="宋体" w:hint="default"/>
                <w:b/>
                <w:bCs/>
                <w:w w:val="99"/>
                <w:sz w:val="18"/>
                <w:szCs w:val="18"/>
              </w:rPr>
              <w:t> </w:t>
            </w:r>
            <w:r>
              <w:rPr>
                <w:rFonts w:ascii="宋体" w:hAnsi="宋体" w:cs="宋体" w:eastAsia="宋体" w:hint="default"/>
                <w:b/>
                <w:bCs/>
                <w:sz w:val="18"/>
                <w:szCs w:val="18"/>
              </w:rPr>
              <w:t>期转入损益</w:t>
            </w:r>
            <w:r>
              <w:rPr>
                <w:rFonts w:ascii="宋体" w:hAnsi="宋体" w:cs="宋体" w:eastAsia="宋体" w:hint="default"/>
                <w:sz w:val="18"/>
                <w:szCs w:val="18"/>
              </w:rPr>
            </w:r>
          </w:p>
        </w:tc>
        <w:tc>
          <w:tcPr>
            <w:tcW w:w="76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4" w:right="50" w:hanging="53"/>
              <w:jc w:val="left"/>
              <w:rPr>
                <w:rFonts w:ascii="宋体" w:hAnsi="宋体" w:cs="宋体" w:eastAsia="宋体" w:hint="default"/>
                <w:sz w:val="18"/>
                <w:szCs w:val="18"/>
              </w:rPr>
            </w:pPr>
            <w:r>
              <w:rPr>
                <w:rFonts w:ascii="宋体" w:hAnsi="宋体" w:cs="宋体" w:eastAsia="宋体" w:hint="default"/>
                <w:b/>
                <w:bCs/>
                <w:spacing w:val="-19"/>
                <w:w w:val="99"/>
                <w:sz w:val="18"/>
                <w:szCs w:val="18"/>
              </w:rPr>
              <w:t>减：所得</w:t>
            </w:r>
            <w:r>
              <w:rPr>
                <w:rFonts w:ascii="宋体" w:hAnsi="宋体" w:cs="宋体" w:eastAsia="宋体" w:hint="default"/>
                <w:b/>
                <w:bCs/>
                <w:spacing w:val="-88"/>
                <w:w w:val="99"/>
                <w:sz w:val="18"/>
                <w:szCs w:val="18"/>
              </w:rPr>
              <w:t> </w:t>
            </w:r>
            <w:r>
              <w:rPr>
                <w:rFonts w:ascii="宋体" w:hAnsi="宋体" w:cs="宋体" w:eastAsia="宋体" w:hint="default"/>
                <w:b/>
                <w:bCs/>
                <w:spacing w:val="-88"/>
                <w:w w:val="99"/>
                <w:sz w:val="18"/>
                <w:szCs w:val="18"/>
              </w:rPr>
            </w:r>
            <w:r>
              <w:rPr>
                <w:rFonts w:ascii="宋体" w:hAnsi="宋体" w:cs="宋体" w:eastAsia="宋体" w:hint="default"/>
                <w:b/>
                <w:bCs/>
                <w:sz w:val="18"/>
                <w:szCs w:val="18"/>
              </w:rPr>
              <w:t>税费用</w:t>
            </w:r>
            <w:r>
              <w:rPr>
                <w:rFonts w:ascii="宋体" w:hAnsi="宋体" w:cs="宋体" w:eastAsia="宋体" w:hint="default"/>
                <w:sz w:val="18"/>
                <w:szCs w:val="18"/>
              </w:rPr>
            </w: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18" w:right="56" w:hanging="362"/>
              <w:jc w:val="left"/>
              <w:rPr>
                <w:rFonts w:ascii="宋体" w:hAnsi="宋体" w:cs="宋体" w:eastAsia="宋体" w:hint="default"/>
                <w:sz w:val="18"/>
                <w:szCs w:val="18"/>
              </w:rPr>
            </w:pPr>
            <w:r>
              <w:rPr>
                <w:rFonts w:ascii="宋体" w:hAnsi="宋体" w:cs="宋体" w:eastAsia="宋体" w:hint="default"/>
                <w:b/>
                <w:bCs/>
                <w:sz w:val="18"/>
                <w:szCs w:val="18"/>
              </w:rPr>
              <w:t>税后归属于母</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737" w:type="dxa"/>
            <w:vMerge w:val="restart"/>
            <w:tcBorders>
              <w:top w:val="nil" w:sz="6" w:space="0" w:color="auto"/>
              <w:left w:val="single" w:sz="4" w:space="0" w:color="000000"/>
              <w:right w:val="single" w:sz="4" w:space="0" w:color="000000"/>
            </w:tcBorders>
          </w:tcPr>
          <w:p>
            <w:pPr>
              <w:pStyle w:val="TableParagraph"/>
              <w:spacing w:line="237" w:lineRule="auto" w:before="72"/>
              <w:ind w:left="92" w:right="89"/>
              <w:jc w:val="both"/>
              <w:rPr>
                <w:rFonts w:ascii="宋体" w:hAnsi="宋体" w:cs="宋体" w:eastAsia="宋体" w:hint="default"/>
                <w:sz w:val="18"/>
                <w:szCs w:val="18"/>
              </w:rPr>
            </w:pPr>
            <w:r>
              <w:rPr>
                <w:rFonts w:ascii="宋体" w:hAnsi="宋体" w:cs="宋体" w:eastAsia="宋体" w:hint="default"/>
                <w:b/>
                <w:bCs/>
                <w:sz w:val="18"/>
                <w:szCs w:val="18"/>
              </w:rPr>
              <w:t>税后归</w:t>
            </w:r>
            <w:r>
              <w:rPr>
                <w:rFonts w:ascii="宋体" w:hAnsi="宋体" w:cs="宋体" w:eastAsia="宋体" w:hint="default"/>
                <w:b/>
                <w:bCs/>
                <w:spacing w:val="1"/>
                <w:w w:val="99"/>
                <w:sz w:val="18"/>
                <w:szCs w:val="18"/>
              </w:rPr>
              <w:t> </w:t>
            </w:r>
            <w:r>
              <w:rPr>
                <w:rFonts w:ascii="宋体" w:hAnsi="宋体" w:cs="宋体" w:eastAsia="宋体" w:hint="default"/>
                <w:b/>
                <w:bCs/>
                <w:sz w:val="18"/>
                <w:szCs w:val="18"/>
              </w:rPr>
              <w:t>属于少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数股东</w:t>
            </w:r>
            <w:r>
              <w:rPr>
                <w:rFonts w:ascii="宋体" w:hAnsi="宋体" w:cs="宋体" w:eastAsia="宋体" w:hint="default"/>
                <w:sz w:val="18"/>
                <w:szCs w:val="18"/>
              </w:rPr>
            </w:r>
          </w:p>
        </w:tc>
        <w:tc>
          <w:tcPr>
            <w:tcW w:w="1303" w:type="dxa"/>
            <w:vMerge/>
            <w:tcBorders>
              <w:left w:val="single" w:sz="4" w:space="0" w:color="000000"/>
              <w:bottom w:val="single" w:sz="8" w:space="0" w:color="000000"/>
              <w:right w:val="nil" w:sz="6" w:space="0" w:color="auto"/>
            </w:tcBorders>
          </w:tcPr>
          <w:p>
            <w:pPr/>
          </w:p>
        </w:tc>
      </w:tr>
      <w:tr>
        <w:trPr>
          <w:trHeight w:val="482" w:hRule="exact"/>
        </w:trPr>
        <w:tc>
          <w:tcPr>
            <w:tcW w:w="1916" w:type="dxa"/>
            <w:tcBorders>
              <w:top w:val="single" w:sz="8" w:space="0" w:color="000000"/>
              <w:left w:val="nil" w:sz="6" w:space="0" w:color="auto"/>
              <w:bottom w:val="nil" w:sz="6" w:space="0" w:color="auto"/>
              <w:right w:val="single" w:sz="4" w:space="0" w:color="000000"/>
            </w:tcBorders>
          </w:tcPr>
          <w:p>
            <w:pPr>
              <w:pStyle w:val="TableParagraph"/>
              <w:spacing w:line="206" w:lineRule="exact"/>
              <w:ind w:left="72" w:right="0"/>
              <w:jc w:val="left"/>
              <w:rPr>
                <w:rFonts w:ascii="宋体" w:hAnsi="宋体" w:cs="宋体" w:eastAsia="宋体" w:hint="default"/>
                <w:sz w:val="18"/>
                <w:szCs w:val="18"/>
              </w:rPr>
            </w:pPr>
            <w:r>
              <w:rPr>
                <w:rFonts w:ascii="宋体" w:hAnsi="宋体" w:cs="宋体" w:eastAsia="宋体" w:hint="default"/>
                <w:sz w:val="18"/>
                <w:szCs w:val="18"/>
              </w:rPr>
              <w:t>一、以后不能重分类进</w:t>
            </w:r>
          </w:p>
          <w:p>
            <w:pPr>
              <w:pStyle w:val="TableParagraph"/>
              <w:spacing w:line="235" w:lineRule="exact"/>
              <w:ind w:left="72"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25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tc>
        <w:tc>
          <w:tcPr>
            <w:tcW w:w="1209"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tc>
        <w:tc>
          <w:tcPr>
            <w:tcW w:w="1304"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tc>
        <w:tc>
          <w:tcPr>
            <w:tcW w:w="762"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tc>
        <w:tc>
          <w:tcPr>
            <w:tcW w:w="737" w:type="dxa"/>
            <w:vMerge/>
            <w:tcBorders>
              <w:left w:val="single" w:sz="4" w:space="0" w:color="000000"/>
              <w:right w:val="single" w:sz="4" w:space="0" w:color="000000"/>
            </w:tcBorders>
          </w:tcPr>
          <w:p>
            <w:pPr/>
          </w:p>
        </w:tc>
        <w:tc>
          <w:tcPr>
            <w:tcW w:w="1303"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tc>
      </w:tr>
      <w:tr>
        <w:trPr>
          <w:trHeight w:val="476" w:hRule="exact"/>
        </w:trPr>
        <w:tc>
          <w:tcPr>
            <w:tcW w:w="191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72" w:right="5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益的其他综合收益</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0"/>
              <w:jc w:val="right"/>
              <w:rPr>
                <w:rFonts w:ascii="Times New Roman" w:hAnsi="Times New Roman" w:cs="Times New Roman" w:eastAsia="Times New Roman" w:hint="default"/>
                <w:sz w:val="18"/>
                <w:szCs w:val="18"/>
              </w:rPr>
            </w:pPr>
            <w:r>
              <w:rPr>
                <w:rFonts w:ascii="Times New Roman"/>
                <w:spacing w:val="-1"/>
                <w:sz w:val="18"/>
              </w:rPr>
              <w:t>50,335,493.29</w:t>
            </w: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0"/>
              <w:jc w:val="right"/>
              <w:rPr>
                <w:rFonts w:ascii="Times New Roman" w:hAnsi="Times New Roman" w:cs="Times New Roman" w:eastAsia="Times New Roman" w:hint="default"/>
                <w:sz w:val="18"/>
                <w:szCs w:val="18"/>
              </w:rPr>
            </w:pPr>
            <w:r>
              <w:rPr>
                <w:rFonts w:ascii="Times New Roman"/>
                <w:spacing w:val="-1"/>
                <w:sz w:val="18"/>
              </w:rPr>
              <w:t>-5,607,181.49</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12,285,072.13</w:t>
            </w:r>
          </w:p>
        </w:tc>
        <w:tc>
          <w:tcPr>
            <w:tcW w:w="762" w:type="dxa"/>
            <w:vMerge/>
            <w:tcBorders>
              <w:left w:val="single" w:sz="4" w:space="0" w:color="000000"/>
              <w:right w:val="single" w:sz="4" w:space="0" w:color="000000"/>
            </w:tcBorders>
          </w:tcPr>
          <w:p>
            <w:pP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-17,892,253.62</w:t>
            </w:r>
          </w:p>
        </w:tc>
        <w:tc>
          <w:tcPr>
            <w:tcW w:w="737"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3"/>
              <w:jc w:val="right"/>
              <w:rPr>
                <w:rFonts w:ascii="Times New Roman" w:hAnsi="Times New Roman" w:cs="Times New Roman" w:eastAsia="Times New Roman" w:hint="default"/>
                <w:sz w:val="18"/>
                <w:szCs w:val="18"/>
              </w:rPr>
            </w:pPr>
            <w:r>
              <w:rPr>
                <w:rFonts w:ascii="Times New Roman"/>
                <w:spacing w:val="-1"/>
                <w:sz w:val="18"/>
              </w:rPr>
              <w:t>32,443,239.67</w:t>
            </w:r>
          </w:p>
        </w:tc>
      </w:tr>
      <w:tr>
        <w:trPr>
          <w:trHeight w:val="476" w:hRule="exact"/>
        </w:trPr>
        <w:tc>
          <w:tcPr>
            <w:tcW w:w="191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72" w:right="54"/>
              <w:jc w:val="left"/>
              <w:rPr>
                <w:rFonts w:ascii="宋体" w:hAnsi="宋体" w:cs="宋体" w:eastAsia="宋体" w:hint="default"/>
                <w:sz w:val="18"/>
                <w:szCs w:val="18"/>
              </w:rPr>
            </w:pPr>
            <w:r>
              <w:rPr>
                <w:rFonts w:ascii="宋体" w:hAnsi="宋体" w:cs="宋体" w:eastAsia="宋体" w:hint="default"/>
                <w:spacing w:val="18"/>
                <w:sz w:val="18"/>
                <w:szCs w:val="18"/>
              </w:rPr>
              <w:t>可供出售金融资产公</w:t>
            </w:r>
            <w:r>
              <w:rPr>
                <w:rFonts w:ascii="宋体" w:hAnsi="宋体" w:cs="宋体" w:eastAsia="宋体" w:hint="default"/>
                <w:sz w:val="18"/>
                <w:szCs w:val="18"/>
              </w:rPr>
              <w:t> 允价值变动损益</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0"/>
              <w:jc w:val="right"/>
              <w:rPr>
                <w:rFonts w:ascii="Times New Roman" w:hAnsi="Times New Roman" w:cs="Times New Roman" w:eastAsia="Times New Roman" w:hint="default"/>
                <w:sz w:val="18"/>
                <w:szCs w:val="18"/>
              </w:rPr>
            </w:pPr>
            <w:r>
              <w:rPr>
                <w:rFonts w:ascii="Times New Roman"/>
                <w:spacing w:val="-1"/>
                <w:sz w:val="18"/>
              </w:rPr>
              <w:t>49,279,093.48</w:t>
            </w: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0"/>
              <w:jc w:val="right"/>
              <w:rPr>
                <w:rFonts w:ascii="Times New Roman" w:hAnsi="Times New Roman" w:cs="Times New Roman" w:eastAsia="Times New Roman" w:hint="default"/>
                <w:sz w:val="18"/>
                <w:szCs w:val="18"/>
              </w:rPr>
            </w:pPr>
            <w:r>
              <w:rPr>
                <w:rFonts w:ascii="Times New Roman"/>
                <w:spacing w:val="-1"/>
                <w:sz w:val="18"/>
              </w:rPr>
              <w:t>-13,275,784.71</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12,285,072.13</w:t>
            </w:r>
          </w:p>
        </w:tc>
        <w:tc>
          <w:tcPr>
            <w:tcW w:w="762" w:type="dxa"/>
            <w:vMerge/>
            <w:tcBorders>
              <w:left w:val="single" w:sz="4" w:space="0" w:color="000000"/>
              <w:right w:val="single" w:sz="4" w:space="0" w:color="000000"/>
            </w:tcBorders>
          </w:tcPr>
          <w:p>
            <w:pP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-25,560,856.84</w:t>
            </w:r>
          </w:p>
        </w:tc>
        <w:tc>
          <w:tcPr>
            <w:tcW w:w="737"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3"/>
              <w:jc w:val="right"/>
              <w:rPr>
                <w:rFonts w:ascii="Times New Roman" w:hAnsi="Times New Roman" w:cs="Times New Roman" w:eastAsia="Times New Roman" w:hint="default"/>
                <w:sz w:val="18"/>
                <w:szCs w:val="18"/>
              </w:rPr>
            </w:pPr>
            <w:r>
              <w:rPr>
                <w:rFonts w:ascii="Times New Roman"/>
                <w:spacing w:val="-1"/>
                <w:sz w:val="18"/>
              </w:rPr>
              <w:t>23,718,236.64</w:t>
            </w:r>
          </w:p>
        </w:tc>
      </w:tr>
      <w:tr>
        <w:trPr>
          <w:trHeight w:val="504" w:hRule="exact"/>
        </w:trPr>
        <w:tc>
          <w:tcPr>
            <w:tcW w:w="1916" w:type="dxa"/>
            <w:tcBorders>
              <w:top w:val="nil" w:sz="6" w:space="0" w:color="auto"/>
              <w:left w:val="nil" w:sz="6" w:space="0" w:color="auto"/>
              <w:bottom w:val="nil" w:sz="6" w:space="0" w:color="auto"/>
              <w:right w:val="single" w:sz="4" w:space="0" w:color="000000"/>
            </w:tcBorders>
          </w:tcPr>
          <w:p>
            <w:pPr>
              <w:pStyle w:val="TableParagraph"/>
              <w:spacing w:line="211" w:lineRule="exact"/>
              <w:ind w:left="72" w:right="0"/>
              <w:jc w:val="left"/>
              <w:rPr>
                <w:rFonts w:ascii="宋体" w:hAnsi="宋体" w:cs="宋体" w:eastAsia="宋体" w:hint="default"/>
                <w:sz w:val="18"/>
                <w:szCs w:val="18"/>
              </w:rPr>
            </w:pPr>
            <w:r>
              <w:rPr>
                <w:rFonts w:ascii="宋体" w:hAnsi="宋体" w:cs="宋体" w:eastAsia="宋体" w:hint="default"/>
                <w:spacing w:val="18"/>
                <w:sz w:val="18"/>
                <w:szCs w:val="18"/>
              </w:rPr>
              <w:t>外币财务报表折算差</w:t>
            </w:r>
          </w:p>
          <w:p>
            <w:pPr>
              <w:pStyle w:val="TableParagraph"/>
              <w:spacing w:line="235" w:lineRule="exact"/>
              <w:ind w:left="7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50"/>
              <w:jc w:val="right"/>
              <w:rPr>
                <w:rFonts w:ascii="Times New Roman" w:hAnsi="Times New Roman" w:cs="Times New Roman" w:eastAsia="Times New Roman" w:hint="default"/>
                <w:sz w:val="18"/>
                <w:szCs w:val="18"/>
              </w:rPr>
            </w:pPr>
            <w:r>
              <w:rPr>
                <w:rFonts w:ascii="Times New Roman"/>
                <w:spacing w:val="-1"/>
                <w:sz w:val="18"/>
              </w:rPr>
              <w:t>1,056,399.81</w:t>
            </w: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9"/>
              <w:jc w:val="right"/>
              <w:rPr>
                <w:rFonts w:ascii="Times New Roman" w:hAnsi="Times New Roman" w:cs="Times New Roman" w:eastAsia="Times New Roman" w:hint="default"/>
                <w:sz w:val="18"/>
                <w:szCs w:val="18"/>
              </w:rPr>
            </w:pPr>
            <w:r>
              <w:rPr>
                <w:rFonts w:ascii="Times New Roman"/>
                <w:spacing w:val="-1"/>
                <w:sz w:val="18"/>
              </w:rPr>
              <w:t>7,668,603.22</w:t>
            </w:r>
          </w:p>
        </w:tc>
        <w:tc>
          <w:tcPr>
            <w:tcW w:w="1304" w:type="dxa"/>
            <w:tcBorders>
              <w:top w:val="nil" w:sz="6" w:space="0" w:color="auto"/>
              <w:left w:val="single" w:sz="4" w:space="0" w:color="000000"/>
              <w:bottom w:val="nil" w:sz="6" w:space="0" w:color="auto"/>
              <w:right w:val="single" w:sz="4" w:space="0" w:color="000000"/>
            </w:tcBorders>
          </w:tcPr>
          <w:p>
            <w:pPr/>
          </w:p>
        </w:tc>
        <w:tc>
          <w:tcPr>
            <w:tcW w:w="762" w:type="dxa"/>
            <w:vMerge/>
            <w:tcBorders>
              <w:left w:val="single" w:sz="4" w:space="0" w:color="000000"/>
              <w:right w:val="single" w:sz="4" w:space="0" w:color="000000"/>
            </w:tcBorders>
          </w:tcPr>
          <w:p>
            <w:pPr/>
          </w:p>
        </w:tc>
        <w:tc>
          <w:tcPr>
            <w:tcW w:w="12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9"/>
              <w:jc w:val="right"/>
              <w:rPr>
                <w:rFonts w:ascii="Times New Roman" w:hAnsi="Times New Roman" w:cs="Times New Roman" w:eastAsia="Times New Roman" w:hint="default"/>
                <w:sz w:val="18"/>
                <w:szCs w:val="18"/>
              </w:rPr>
            </w:pPr>
            <w:r>
              <w:rPr>
                <w:rFonts w:ascii="Times New Roman"/>
                <w:spacing w:val="-1"/>
                <w:sz w:val="18"/>
              </w:rPr>
              <w:t>7,668,603.22</w:t>
            </w:r>
          </w:p>
        </w:tc>
        <w:tc>
          <w:tcPr>
            <w:tcW w:w="737"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53"/>
              <w:jc w:val="right"/>
              <w:rPr>
                <w:rFonts w:ascii="Times New Roman" w:hAnsi="Times New Roman" w:cs="Times New Roman" w:eastAsia="Times New Roman" w:hint="default"/>
                <w:sz w:val="18"/>
                <w:szCs w:val="18"/>
              </w:rPr>
            </w:pPr>
            <w:r>
              <w:rPr>
                <w:rFonts w:ascii="Times New Roman"/>
                <w:spacing w:val="-1"/>
                <w:sz w:val="18"/>
              </w:rPr>
              <w:t>8,725,003.03</w:t>
            </w:r>
          </w:p>
        </w:tc>
      </w:tr>
      <w:tr>
        <w:trPr>
          <w:trHeight w:val="335" w:hRule="exact"/>
        </w:trPr>
        <w:tc>
          <w:tcPr>
            <w:tcW w:w="1916"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242" w:right="0"/>
              <w:jc w:val="left"/>
              <w:rPr>
                <w:rFonts w:ascii="宋体" w:hAnsi="宋体" w:cs="宋体" w:eastAsia="宋体" w:hint="default"/>
                <w:sz w:val="18"/>
                <w:szCs w:val="18"/>
              </w:rPr>
            </w:pPr>
            <w:r>
              <w:rPr>
                <w:rFonts w:ascii="宋体" w:hAnsi="宋体" w:cs="宋体" w:eastAsia="宋体" w:hint="default"/>
                <w:b/>
                <w:bCs/>
                <w:sz w:val="18"/>
                <w:szCs w:val="18"/>
              </w:rPr>
              <w:t>其他综合收益合计</w:t>
            </w:r>
            <w:r>
              <w:rPr>
                <w:rFonts w:ascii="宋体" w:hAnsi="宋体" w:cs="宋体" w:eastAsia="宋体" w:hint="default"/>
                <w:sz w:val="18"/>
                <w:szCs w:val="18"/>
              </w:rPr>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b/>
                <w:spacing w:val="-1"/>
                <w:sz w:val="18"/>
              </w:rPr>
              <w:t>50,335,493.29</w:t>
            </w:r>
            <w:r>
              <w:rPr>
                <w:rFonts w:ascii="Times New Roman"/>
                <w:spacing w:val="-1"/>
                <w:sz w:val="18"/>
              </w:rPr>
            </w:r>
          </w:p>
        </w:tc>
        <w:tc>
          <w:tcPr>
            <w:tcW w:w="12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b/>
                <w:spacing w:val="-1"/>
                <w:sz w:val="18"/>
              </w:rPr>
              <w:t>-5,607,181.49</w:t>
            </w:r>
            <w:r>
              <w:rPr>
                <w:rFonts w:ascii="Times New Roman"/>
                <w:spacing w:val="-1"/>
                <w:sz w:val="18"/>
              </w:rPr>
            </w:r>
          </w:p>
        </w:tc>
        <w:tc>
          <w:tcPr>
            <w:tcW w:w="13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49"/>
              <w:jc w:val="right"/>
              <w:rPr>
                <w:rFonts w:ascii="Times New Roman" w:hAnsi="Times New Roman" w:cs="Times New Roman" w:eastAsia="Times New Roman" w:hint="default"/>
                <w:sz w:val="18"/>
                <w:szCs w:val="18"/>
              </w:rPr>
            </w:pPr>
            <w:r>
              <w:rPr>
                <w:rFonts w:ascii="Times New Roman"/>
                <w:spacing w:val="-1"/>
                <w:sz w:val="18"/>
              </w:rPr>
              <w:t>12,285,072.13</w:t>
            </w:r>
          </w:p>
        </w:tc>
        <w:tc>
          <w:tcPr>
            <w:tcW w:w="762" w:type="dxa"/>
            <w:vMerge/>
            <w:tcBorders>
              <w:left w:val="single" w:sz="4" w:space="0" w:color="000000"/>
              <w:bottom w:val="single" w:sz="12" w:space="0" w:color="000000"/>
              <w:right w:val="single" w:sz="4" w:space="0" w:color="000000"/>
            </w:tcBorders>
          </w:tcPr>
          <w:p>
            <w:pPr/>
          </w:p>
        </w:tc>
        <w:tc>
          <w:tcPr>
            <w:tcW w:w="12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b/>
                <w:spacing w:val="-1"/>
                <w:sz w:val="18"/>
              </w:rPr>
              <w:t>-17,892,253.62</w:t>
            </w:r>
            <w:r>
              <w:rPr>
                <w:rFonts w:ascii="Times New Roman"/>
                <w:spacing w:val="-1"/>
                <w:sz w:val="18"/>
              </w:rPr>
            </w:r>
          </w:p>
        </w:tc>
        <w:tc>
          <w:tcPr>
            <w:tcW w:w="737" w:type="dxa"/>
            <w:vMerge/>
            <w:tcBorders>
              <w:left w:val="single" w:sz="4" w:space="0" w:color="000000"/>
              <w:bottom w:val="single" w:sz="12" w:space="0" w:color="000000"/>
              <w:right w:val="single" w:sz="4" w:space="0" w:color="000000"/>
            </w:tcBorders>
          </w:tcPr>
          <w:p>
            <w:pPr/>
          </w:p>
        </w:tc>
        <w:tc>
          <w:tcPr>
            <w:tcW w:w="1303"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53"/>
              <w:jc w:val="right"/>
              <w:rPr>
                <w:rFonts w:ascii="Times New Roman" w:hAnsi="Times New Roman" w:cs="Times New Roman" w:eastAsia="Times New Roman" w:hint="default"/>
                <w:sz w:val="18"/>
                <w:szCs w:val="18"/>
              </w:rPr>
            </w:pPr>
            <w:r>
              <w:rPr>
                <w:rFonts w:ascii="Times New Roman"/>
                <w:b/>
                <w:spacing w:val="-1"/>
                <w:sz w:val="18"/>
              </w:rPr>
              <w:t>32,443,239.67</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80" w:right="1115"/>
        <w:jc w:val="left"/>
        <w:rPr>
          <w:b w:val="0"/>
          <w:bCs w:val="0"/>
        </w:rPr>
      </w:pPr>
      <w:r>
        <w:rPr/>
        <w:pict>
          <v:group style="position:absolute;margin-left:53.82pt;margin-top:-74.386314pt;width:483.8pt;height:.5pt;mso-position-horizontal-relative:page;mso-position-vertical-relative:paragraph;z-index:-1141288" coordorigin="1076,-1488" coordsize="9676,10">
            <v:shape style="position:absolute;left:1076;top:-1488;width:1896;height:10" type="#_x0000_t75" stroked="false">
              <v:imagedata r:id="rId293" o:title=""/>
            </v:shape>
            <v:shape style="position:absolute;left:2968;top:-1488;width:1255;height:10" type="#_x0000_t75" stroked="false">
              <v:imagedata r:id="rId477" o:title=""/>
            </v:shape>
            <v:shape style="position:absolute;left:4218;top:-1488;width:1214;height:10" type="#_x0000_t75" stroked="false">
              <v:imagedata r:id="rId478" o:title=""/>
            </v:shape>
            <v:shape style="position:absolute;left:5427;top:-1488;width:1309;height:10" type="#_x0000_t75" stroked="false">
              <v:imagedata r:id="rId479" o:title=""/>
            </v:shape>
            <v:shape style="position:absolute;left:6732;top:-1488;width:767;height:10" type="#_x0000_t75" stroked="false">
              <v:imagedata r:id="rId480" o:title=""/>
            </v:shape>
            <v:shape style="position:absolute;left:7494;top:-1488;width:1950;height:10" type="#_x0000_t75" stroked="false">
              <v:imagedata r:id="rId481" o:title=""/>
            </v:shape>
            <v:shape style="position:absolute;left:9439;top:-1488;width:1313;height:10" type="#_x0000_t75" stroked="false">
              <v:imagedata r:id="rId394" o:title=""/>
            </v:shape>
            <w10:wrap type="none"/>
          </v:group>
        </w:pict>
      </w:r>
      <w:r>
        <w:rPr/>
        <w:pict>
          <v:group style="position:absolute;margin-left:53.82pt;margin-top:-50.566311pt;width:483.8pt;height:.5pt;mso-position-horizontal-relative:page;mso-position-vertical-relative:paragraph;z-index:-1141264" coordorigin="1076,-1011" coordsize="9676,10">
            <v:shape style="position:absolute;left:1076;top:-1011;width:1896;height:10" type="#_x0000_t75" stroked="false">
              <v:imagedata r:id="rId293" o:title=""/>
            </v:shape>
            <v:shape style="position:absolute;left:2968;top:-1011;width:1255;height:10" type="#_x0000_t75" stroked="false">
              <v:imagedata r:id="rId477" o:title=""/>
            </v:shape>
            <v:shape style="position:absolute;left:4218;top:-1011;width:1214;height:10" type="#_x0000_t75" stroked="false">
              <v:imagedata r:id="rId478" o:title=""/>
            </v:shape>
            <v:shape style="position:absolute;left:5427;top:-1011;width:1309;height:10" type="#_x0000_t75" stroked="false">
              <v:imagedata r:id="rId479" o:title=""/>
            </v:shape>
            <v:shape style="position:absolute;left:6732;top:-1011;width:767;height:10" type="#_x0000_t75" stroked="false">
              <v:imagedata r:id="rId480" o:title=""/>
            </v:shape>
            <v:shape style="position:absolute;left:7494;top:-1011;width:1950;height:10" type="#_x0000_t75" stroked="false">
              <v:imagedata r:id="rId481" o:title=""/>
            </v:shape>
            <v:shape style="position:absolute;left:9439;top:-1011;width:1313;height:10" type="#_x0000_t75" stroked="false">
              <v:imagedata r:id="rId394" o:title=""/>
            </v:shape>
            <w10:wrap type="none"/>
          </v:group>
        </w:pict>
      </w:r>
      <w:r>
        <w:rPr/>
        <w:pict>
          <v:group style="position:absolute;margin-left:53.82pt;margin-top:-26.746311pt;width:483.8pt;height:.5pt;mso-position-horizontal-relative:page;mso-position-vertical-relative:paragraph;z-index:-1141240" coordorigin="1076,-535" coordsize="9676,10">
            <v:shape style="position:absolute;left:1076;top:-535;width:1896;height:10" type="#_x0000_t75" stroked="false">
              <v:imagedata r:id="rId293" o:title=""/>
            </v:shape>
            <v:shape style="position:absolute;left:2968;top:-535;width:1255;height:10" type="#_x0000_t75" stroked="false">
              <v:imagedata r:id="rId477" o:title=""/>
            </v:shape>
            <v:shape style="position:absolute;left:4218;top:-535;width:1214;height:10" type="#_x0000_t75" stroked="false">
              <v:imagedata r:id="rId478" o:title=""/>
            </v:shape>
            <v:shape style="position:absolute;left:5427;top:-535;width:1309;height:10" type="#_x0000_t75" stroked="false">
              <v:imagedata r:id="rId479" o:title=""/>
            </v:shape>
            <v:shape style="position:absolute;left:6732;top:-535;width:767;height:10" type="#_x0000_t75" stroked="false">
              <v:imagedata r:id="rId480" o:title=""/>
            </v:shape>
            <v:shape style="position:absolute;left:7494;top:-535;width:1950;height:10" type="#_x0000_t75" stroked="false">
              <v:imagedata r:id="rId481" o:title=""/>
            </v:shape>
            <v:shape style="position:absolute;left:9439;top:-535;width:1313;height:10" type="#_x0000_t75" stroked="false">
              <v:imagedata r:id="rId394" o:title=""/>
            </v:shape>
            <w10:wrap type="none"/>
          </v:group>
        </w:pict>
      </w:r>
      <w:r>
        <w:rPr/>
        <w:pict>
          <v:group style="position:absolute;margin-left:55.950001pt;margin-top:23.073669pt;width:481.15pt;height:2.5pt;mso-position-horizontal-relative:page;mso-position-vertical-relative:paragraph;z-index:-1141216" coordorigin="1119,461" coordsize="9623,50">
            <v:group style="position:absolute;left:1134;top:476;width:2370;height:2" coordorigin="1134,476" coordsize="2370,2">
              <v:shape style="position:absolute;left:1134;top:476;width:2370;height:2" coordorigin="1134,476" coordsize="2370,0" path="m1134,476l3503,476e" filled="false" stroked="true" strokeweight="1.5pt" strokecolor="#000000">
                <v:path arrowok="t"/>
              </v:shape>
            </v:group>
            <v:group style="position:absolute;left:3503;top:476;width:30;height:2" coordorigin="3503,476" coordsize="30,2">
              <v:shape style="position:absolute;left:3503;top:476;width:30;height:2" coordorigin="3503,476" coordsize="30,0" path="m3503,476l3533,476e" filled="false" stroked="true" strokeweight="1.5pt" strokecolor="#000000">
                <v:path arrowok="t"/>
              </v:shape>
            </v:group>
            <v:group style="position:absolute;left:3533;top:476;width:1850;height:2" coordorigin="3533,476" coordsize="1850,2">
              <v:shape style="position:absolute;left:3533;top:476;width:1850;height:2" coordorigin="3533,476" coordsize="1850,0" path="m3533,476l5383,476e" filled="false" stroked="true" strokeweight="1.5pt" strokecolor="#000000">
                <v:path arrowok="t"/>
              </v:shape>
            </v:group>
            <v:group style="position:absolute;left:5383;top:476;width:30;height:2" coordorigin="5383,476" coordsize="30,2">
              <v:shape style="position:absolute;left:5383;top:476;width:30;height:2" coordorigin="5383,476" coordsize="30,0" path="m5383,476l5413,476e" filled="false" stroked="true" strokeweight="1.5pt" strokecolor="#000000">
                <v:path arrowok="t"/>
              </v:shape>
            </v:group>
            <v:group style="position:absolute;left:5413;top:476;width:1814;height:2" coordorigin="5413,476" coordsize="1814,2">
              <v:shape style="position:absolute;left:5413;top:476;width:1814;height:2" coordorigin="5413,476" coordsize="1814,0" path="m5413,476l7226,476e" filled="false" stroked="true" strokeweight="1.5pt" strokecolor="#000000">
                <v:path arrowok="t"/>
              </v:shape>
            </v:group>
            <v:group style="position:absolute;left:7226;top:476;width:30;height:2" coordorigin="7226,476" coordsize="30,2">
              <v:shape style="position:absolute;left:7226;top:476;width:30;height:2" coordorigin="7226,476" coordsize="30,0" path="m7226,476l7256,476e" filled="false" stroked="true" strokeweight="1.5pt" strokecolor="#000000">
                <v:path arrowok="t"/>
              </v:shape>
            </v:group>
            <v:group style="position:absolute;left:7256;top:476;width:1813;height:2" coordorigin="7256,476" coordsize="1813,2">
              <v:shape style="position:absolute;left:7256;top:476;width:1813;height:2" coordorigin="7256,476" coordsize="1813,0" path="m7256,476l9068,476e" filled="false" stroked="true" strokeweight="1.5pt" strokecolor="#000000">
                <v:path arrowok="t"/>
              </v:shape>
            </v:group>
            <v:group style="position:absolute;left:9068;top:476;width:30;height:2" coordorigin="9068,476" coordsize="30,2">
              <v:shape style="position:absolute;left:9068;top:476;width:30;height:2" coordorigin="9068,476" coordsize="30,0" path="m9068,476l9098,476e" filled="false" stroked="true" strokeweight="1.5pt" strokecolor="#000000">
                <v:path arrowok="t"/>
              </v:shape>
            </v:group>
            <v:group style="position:absolute;left:9098;top:476;width:1629;height:2" coordorigin="9098,476" coordsize="1629,2">
              <v:shape style="position:absolute;left:9098;top:476;width:1629;height:2" coordorigin="9098,476" coordsize="1629,0" path="m9098,476l10727,476e" filled="false" stroked="true" strokeweight="1.5pt" strokecolor="#000000">
                <v:path arrowok="t"/>
              </v:shape>
            </v:group>
            <v:group style="position:absolute;left:3503;top:491;width:10;height:20" coordorigin="3503,491" coordsize="10,20">
              <v:shape style="position:absolute;left:3503;top:491;width:10;height:20" coordorigin="3503,491" coordsize="10,20" path="m3503,511l3513,511,3513,491,3503,491,3503,511xe" filled="true" fillcolor="#000000" stroked="false">
                <v:path arrowok="t"/>
                <v:fill type="solid"/>
              </v:shape>
            </v:group>
            <v:group style="position:absolute;left:5383;top:491;width:10;height:20" coordorigin="5383,491" coordsize="10,20">
              <v:shape style="position:absolute;left:5383;top:491;width:10;height:20" coordorigin="5383,491" coordsize="10,20" path="m5383,511l5392,511,5392,491,5383,491,5383,511xe" filled="true" fillcolor="#000000" stroked="false">
                <v:path arrowok="t"/>
                <v:fill type="solid"/>
              </v:shape>
            </v:group>
            <v:group style="position:absolute;left:7226;top:491;width:10;height:20" coordorigin="7226,491" coordsize="10,20">
              <v:shape style="position:absolute;left:7226;top:491;width:10;height:20" coordorigin="7226,491" coordsize="10,20" path="m7226,511l7236,511,7236,491,7226,491,7226,511xe" filled="true" fillcolor="#000000" stroked="false">
                <v:path arrowok="t"/>
                <v:fill type="solid"/>
              </v:shape>
            </v:group>
            <v:group style="position:absolute;left:9068;top:491;width:10;height:20" coordorigin="9068,491" coordsize="10,20">
              <v:shape style="position:absolute;left:9068;top:491;width:10;height:20" coordorigin="9068,491" coordsize="10,20" path="m9068,511l9078,511,9078,491,9068,491,9068,511xe" filled="true" fillcolor="#000000" stroked="false">
                <v:path arrowok="t"/>
                <v:fill type="solid"/>
              </v:shape>
            </v:group>
            <w10:wrap type="none"/>
          </v:group>
        </w:pict>
      </w:r>
      <w:r>
        <w:rPr/>
        <w:pict>
          <v:group style="position:absolute;margin-left:55.740009pt;margin-top:39.933647pt;width:480.85pt;height:2.2pt;mso-position-horizontal-relative:page;mso-position-vertical-relative:paragraph;z-index:-1141192" coordorigin="1115,799" coordsize="9617,44">
            <v:group style="position:absolute;left:1120;top:837;width:2384;height:2" coordorigin="1120,837" coordsize="2384,2">
              <v:shape style="position:absolute;left:1120;top:837;width:2384;height:2" coordorigin="1120,837" coordsize="2384,0" path="m1120,837l3503,837e" filled="false" stroked="true" strokeweight=".47998pt" strokecolor="#000000">
                <v:path arrowok="t"/>
              </v:shape>
            </v:group>
            <v:group style="position:absolute;left:3503;top:799;width:10;height:20" coordorigin="3503,799" coordsize="10,20">
              <v:shape style="position:absolute;left:3503;top:799;width:10;height:20" coordorigin="3503,799" coordsize="10,20" path="m3503,818l3513,818,3513,799,3503,799,3503,818xe" filled="true" fillcolor="#000000" stroked="false">
                <v:path arrowok="t"/>
                <v:fill type="solid"/>
              </v:shape>
              <v:shape style="position:absolute;left:3503;top:818;width:10;height:14" type="#_x0000_t75" stroked="false">
                <v:imagedata r:id="rId467" o:title=""/>
              </v:shape>
            </v:group>
            <v:group style="position:absolute;left:3503;top:837;width:10;height:2" coordorigin="3503,837" coordsize="10,2">
              <v:shape style="position:absolute;left:3503;top:837;width:10;height:2" coordorigin="3503,837" coordsize="10,0" path="m3503,837l3513,837e" filled="false" stroked="true" strokeweight=".47998pt" strokecolor="#000000">
                <v:path arrowok="t"/>
              </v:shape>
            </v:group>
            <v:group style="position:absolute;left:3513;top:837;width:1870;height:2" coordorigin="3513,837" coordsize="1870,2">
              <v:shape style="position:absolute;left:3513;top:837;width:1870;height:2" coordorigin="3513,837" coordsize="1870,0" path="m3513,837l5383,837e" filled="false" stroked="true" strokeweight=".47998pt" strokecolor="#000000">
                <v:path arrowok="t"/>
              </v:shape>
            </v:group>
            <v:group style="position:absolute;left:5383;top:799;width:10;height:20" coordorigin="5383,799" coordsize="10,20">
              <v:shape style="position:absolute;left:5383;top:799;width:10;height:20" coordorigin="5383,799" coordsize="10,20" path="m5383,818l5392,818,5392,799,5383,799,5383,818xe" filled="true" fillcolor="#000000" stroked="false">
                <v:path arrowok="t"/>
                <v:fill type="solid"/>
              </v:shape>
              <v:shape style="position:absolute;left:5383;top:818;width:10;height:14" type="#_x0000_t75" stroked="false">
                <v:imagedata r:id="rId467" o:title=""/>
              </v:shape>
            </v:group>
            <v:group style="position:absolute;left:5383;top:837;width:10;height:2" coordorigin="5383,837" coordsize="10,2">
              <v:shape style="position:absolute;left:5383;top:837;width:10;height:2" coordorigin="5383,837" coordsize="10,0" path="m5383,837l5392,837e" filled="false" stroked="true" strokeweight=".47998pt" strokecolor="#000000">
                <v:path arrowok="t"/>
              </v:shape>
            </v:group>
            <v:group style="position:absolute;left:5392;top:837;width:1834;height:2" coordorigin="5392,837" coordsize="1834,2">
              <v:shape style="position:absolute;left:5392;top:837;width:1834;height:2" coordorigin="5392,837" coordsize="1834,0" path="m5392,837l7226,837e" filled="false" stroked="true" strokeweight=".47998pt" strokecolor="#000000">
                <v:path arrowok="t"/>
              </v:shape>
            </v:group>
            <v:group style="position:absolute;left:7226;top:799;width:10;height:20" coordorigin="7226,799" coordsize="10,20">
              <v:shape style="position:absolute;left:7226;top:799;width:10;height:20" coordorigin="7226,799" coordsize="10,20" path="m7226,818l7236,818,7236,799,7226,799,7226,818xe" filled="true" fillcolor="#000000" stroked="false">
                <v:path arrowok="t"/>
                <v:fill type="solid"/>
              </v:shape>
              <v:shape style="position:absolute;left:7226;top:818;width:10;height:14" type="#_x0000_t75" stroked="false">
                <v:imagedata r:id="rId467" o:title=""/>
              </v:shape>
            </v:group>
            <v:group style="position:absolute;left:7226;top:837;width:10;height:2" coordorigin="7226,837" coordsize="10,2">
              <v:shape style="position:absolute;left:7226;top:837;width:10;height:2" coordorigin="7226,837" coordsize="10,0" path="m7226,837l7236,837e" filled="false" stroked="true" strokeweight=".47998pt" strokecolor="#000000">
                <v:path arrowok="t"/>
              </v:shape>
            </v:group>
            <v:group style="position:absolute;left:7236;top:837;width:1833;height:2" coordorigin="7236,837" coordsize="1833,2">
              <v:shape style="position:absolute;left:7236;top:837;width:1833;height:2" coordorigin="7236,837" coordsize="1833,0" path="m7236,837l9068,837e" filled="false" stroked="true" strokeweight=".47998pt" strokecolor="#000000">
                <v:path arrowok="t"/>
              </v:shape>
            </v:group>
            <v:group style="position:absolute;left:9068;top:799;width:10;height:20" coordorigin="9068,799" coordsize="10,20">
              <v:shape style="position:absolute;left:9068;top:799;width:10;height:20" coordorigin="9068,799" coordsize="10,20" path="m9068,818l9078,818,9078,799,9068,799,9068,818xe" filled="true" fillcolor="#000000" stroked="false">
                <v:path arrowok="t"/>
                <v:fill type="solid"/>
              </v:shape>
              <v:shape style="position:absolute;left:9068;top:818;width:10;height:14" type="#_x0000_t75" stroked="false">
                <v:imagedata r:id="rId467" o:title=""/>
              </v:shape>
            </v:group>
            <v:group style="position:absolute;left:9068;top:837;width:10;height:2" coordorigin="9068,837" coordsize="10,2">
              <v:shape style="position:absolute;left:9068;top:837;width:10;height:2" coordorigin="9068,837" coordsize="10,0" path="m9068,837l9078,837e" filled="false" stroked="true" strokeweight=".47998pt" strokecolor="#000000">
                <v:path arrowok="t"/>
              </v:shape>
            </v:group>
            <v:group style="position:absolute;left:9078;top:837;width:1649;height:2" coordorigin="9078,837" coordsize="1649,2">
              <v:shape style="position:absolute;left:9078;top:837;width:1649;height:2" coordorigin="9078,837" coordsize="1649,0" path="m9078,837l10727,837e" filled="false" stroked="true" strokeweight=".47998pt" strokecolor="#000000">
                <v:path arrowok="t"/>
              </v:shape>
            </v:group>
            <w10:wrap type="none"/>
          </v:group>
        </w:pict>
      </w:r>
      <w:bookmarkStart w:name="（三十二） 盈余公积" w:id="223"/>
      <w:bookmarkEnd w:id="223"/>
      <w:r>
        <w:rPr>
          <w:b w:val="0"/>
          <w:bCs w:val="0"/>
        </w:rPr>
      </w:r>
      <w:r>
        <w:rPr/>
        <w:t>（三十二）盈余公积</w:t>
      </w:r>
      <w:r>
        <w:rPr>
          <w:b w:val="0"/>
          <w:bCs w:val="0"/>
        </w:rPr>
      </w:r>
    </w:p>
    <w:p>
      <w:pPr>
        <w:spacing w:line="240" w:lineRule="auto" w:before="10"/>
        <w:rPr>
          <w:rFonts w:ascii="宋体" w:hAnsi="宋体" w:cs="宋体" w:eastAsia="宋体" w:hint="default"/>
          <w:b/>
          <w:bCs/>
          <w:sz w:val="12"/>
          <w:szCs w:val="12"/>
        </w:rPr>
      </w:pPr>
    </w:p>
    <w:tbl>
      <w:tblPr>
        <w:tblW w:w="0" w:type="auto"/>
        <w:jc w:val="left"/>
        <w:tblInd w:w="980" w:type="dxa"/>
        <w:tblLayout w:type="fixed"/>
        <w:tblCellMar>
          <w:top w:w="0" w:type="dxa"/>
          <w:left w:w="0" w:type="dxa"/>
          <w:bottom w:w="0" w:type="dxa"/>
          <w:right w:w="0" w:type="dxa"/>
        </w:tblCellMar>
        <w:tblLook w:val="01E0"/>
      </w:tblPr>
      <w:tblGrid>
        <w:gridCol w:w="1568"/>
        <w:gridCol w:w="1880"/>
        <w:gridCol w:w="1843"/>
        <w:gridCol w:w="1842"/>
        <w:gridCol w:w="1588"/>
      </w:tblGrid>
      <w:tr>
        <w:trPr>
          <w:trHeight w:val="361" w:hRule="exact"/>
        </w:trPr>
        <w:tc>
          <w:tcPr>
            <w:tcW w:w="1568"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7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5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5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88"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46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960" w:right="0"/>
        </w:sectPr>
      </w:pPr>
    </w:p>
    <w:p>
      <w:pPr>
        <w:spacing w:line="240" w:lineRule="auto" w:before="12"/>
        <w:rPr>
          <w:rFonts w:ascii="宋体" w:hAnsi="宋体" w:cs="宋体" w:eastAsia="宋体" w:hint="default"/>
          <w:b/>
          <w:bCs/>
          <w:sz w:val="2"/>
          <w:szCs w:val="2"/>
        </w:rPr>
      </w:pPr>
    </w:p>
    <w:tbl>
      <w:tblPr>
        <w:tblW w:w="0" w:type="auto"/>
        <w:jc w:val="left"/>
        <w:tblInd w:w="203" w:type="dxa"/>
        <w:tblLayout w:type="fixed"/>
        <w:tblCellMar>
          <w:top w:w="0" w:type="dxa"/>
          <w:left w:w="0" w:type="dxa"/>
          <w:bottom w:w="0" w:type="dxa"/>
          <w:right w:w="0" w:type="dxa"/>
        </w:tblCellMar>
        <w:tblLook w:val="01E0"/>
      </w:tblPr>
      <w:tblGrid>
        <w:gridCol w:w="2404"/>
        <w:gridCol w:w="1880"/>
        <w:gridCol w:w="1843"/>
        <w:gridCol w:w="1842"/>
        <w:gridCol w:w="1730"/>
      </w:tblGrid>
      <w:tr>
        <w:trPr>
          <w:trHeight w:val="343" w:hRule="exact"/>
        </w:trPr>
        <w:tc>
          <w:tcPr>
            <w:tcW w:w="2404" w:type="dxa"/>
            <w:tcBorders>
              <w:top w:val="single" w:sz="6" w:space="0" w:color="000000"/>
              <w:left w:val="nil" w:sz="6" w:space="0" w:color="auto"/>
              <w:bottom w:val="single" w:sz="12" w:space="0" w:color="000000"/>
              <w:right w:val="nil" w:sz="6" w:space="0" w:color="auto"/>
            </w:tcBorders>
          </w:tcPr>
          <w:p>
            <w:pPr/>
          </w:p>
        </w:tc>
        <w:tc>
          <w:tcPr>
            <w:tcW w:w="1880" w:type="dxa"/>
            <w:tcBorders>
              <w:top w:val="single" w:sz="6" w:space="0" w:color="000000"/>
              <w:left w:val="nil" w:sz="6" w:space="0" w:color="auto"/>
              <w:bottom w:val="single" w:sz="12" w:space="0" w:color="000000"/>
              <w:right w:val="nil" w:sz="6" w:space="0" w:color="auto"/>
            </w:tcBorders>
          </w:tcPr>
          <w:p>
            <w:pPr/>
          </w:p>
        </w:tc>
        <w:tc>
          <w:tcPr>
            <w:tcW w:w="1843" w:type="dxa"/>
            <w:tcBorders>
              <w:top w:val="single" w:sz="6" w:space="0" w:color="000000"/>
              <w:left w:val="nil" w:sz="6" w:space="0" w:color="auto"/>
              <w:bottom w:val="single" w:sz="12" w:space="0" w:color="000000"/>
              <w:right w:val="nil" w:sz="6" w:space="0" w:color="auto"/>
            </w:tcBorders>
          </w:tcPr>
          <w:p>
            <w:pPr/>
          </w:p>
        </w:tc>
        <w:tc>
          <w:tcPr>
            <w:tcW w:w="1842" w:type="dxa"/>
            <w:tcBorders>
              <w:top w:val="single" w:sz="6" w:space="0" w:color="000000"/>
              <w:left w:val="nil" w:sz="6" w:space="0" w:color="auto"/>
              <w:bottom w:val="single" w:sz="12" w:space="0" w:color="000000"/>
              <w:right w:val="nil" w:sz="6" w:space="0" w:color="auto"/>
            </w:tcBorders>
          </w:tcPr>
          <w:p>
            <w:pPr/>
          </w:p>
        </w:tc>
        <w:tc>
          <w:tcPr>
            <w:tcW w:w="1730" w:type="dxa"/>
            <w:tcBorders>
              <w:top w:val="single" w:sz="6" w:space="0" w:color="000000"/>
              <w:left w:val="nil" w:sz="6" w:space="0" w:color="auto"/>
              <w:bottom w:val="single" w:sz="12" w:space="0" w:color="000000"/>
              <w:right w:val="nil" w:sz="6" w:space="0" w:color="auto"/>
            </w:tcBorders>
          </w:tcPr>
          <w:p>
            <w:pPr/>
          </w:p>
        </w:tc>
      </w:tr>
      <w:tr>
        <w:trPr>
          <w:trHeight w:val="359" w:hRule="exact"/>
        </w:trPr>
        <w:tc>
          <w:tcPr>
            <w:tcW w:w="24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99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7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5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5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73" w:hRule="exact"/>
        </w:trPr>
        <w:tc>
          <w:tcPr>
            <w:tcW w:w="2404"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112,510,836.08</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3,424,937.42</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tc>
        <w:tc>
          <w:tcPr>
            <w:tcW w:w="1730"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spacing w:val="-1"/>
                <w:sz w:val="18"/>
              </w:rPr>
              <w:t>115,935,773.5</w:t>
            </w:r>
          </w:p>
        </w:tc>
      </w:tr>
      <w:tr>
        <w:trPr>
          <w:trHeight w:val="82" w:hRule="exact"/>
        </w:trPr>
        <w:tc>
          <w:tcPr>
            <w:tcW w:w="2404"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3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240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994,451.41</w:t>
            </w:r>
          </w:p>
        </w:tc>
        <w:tc>
          <w:tcPr>
            <w:tcW w:w="1843"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3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sz w:val="18"/>
              </w:rPr>
              <w:t>994,451.41</w:t>
            </w:r>
          </w:p>
        </w:tc>
      </w:tr>
      <w:tr>
        <w:trPr>
          <w:trHeight w:val="82" w:hRule="exact"/>
        </w:trPr>
        <w:tc>
          <w:tcPr>
            <w:tcW w:w="2404"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30"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40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994,451.41</w:t>
            </w:r>
          </w:p>
        </w:tc>
        <w:tc>
          <w:tcPr>
            <w:tcW w:w="1843" w:type="dxa"/>
            <w:tcBorders>
              <w:top w:val="nil" w:sz="6" w:space="0" w:color="auto"/>
              <w:left w:val="single" w:sz="4" w:space="0" w:color="000000"/>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single" w:sz="4" w:space="0" w:color="000000"/>
            </w:tcBorders>
          </w:tcPr>
          <w:p>
            <w:pPr/>
          </w:p>
        </w:tc>
        <w:tc>
          <w:tcPr>
            <w:tcW w:w="173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sz w:val="18"/>
              </w:rPr>
              <w:t>994,451.41</w:t>
            </w:r>
          </w:p>
        </w:tc>
      </w:tr>
      <w:tr>
        <w:trPr>
          <w:trHeight w:val="356" w:hRule="exact"/>
        </w:trPr>
        <w:tc>
          <w:tcPr>
            <w:tcW w:w="2404"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99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114,499,738.90</w:t>
            </w:r>
            <w:r>
              <w:rPr>
                <w:rFonts w:ascii="Times New Roman"/>
                <w:spacing w:val="-1"/>
                <w:sz w:val="18"/>
              </w:rPr>
            </w: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3,424,937.42</w:t>
            </w:r>
            <w:r>
              <w:rPr>
                <w:rFonts w:ascii="Times New Roman"/>
                <w:spacing w:val="-1"/>
                <w:sz w:val="18"/>
              </w:rPr>
            </w:r>
          </w:p>
        </w:tc>
        <w:tc>
          <w:tcPr>
            <w:tcW w:w="1842" w:type="dxa"/>
            <w:tcBorders>
              <w:top w:val="nil" w:sz="6" w:space="0" w:color="auto"/>
              <w:left w:val="single" w:sz="4" w:space="0" w:color="000000"/>
              <w:bottom w:val="single" w:sz="12" w:space="0" w:color="000000"/>
              <w:right w:val="single" w:sz="4" w:space="0" w:color="000000"/>
            </w:tcBorders>
          </w:tcPr>
          <w:p>
            <w:pPr/>
          </w:p>
        </w:tc>
        <w:tc>
          <w:tcPr>
            <w:tcW w:w="1730"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82"/>
              <w:jc w:val="right"/>
              <w:rPr>
                <w:rFonts w:ascii="Times New Roman" w:hAnsi="Times New Roman" w:cs="Times New Roman" w:eastAsia="Times New Roman" w:hint="default"/>
                <w:sz w:val="18"/>
                <w:szCs w:val="18"/>
              </w:rPr>
            </w:pPr>
            <w:r>
              <w:rPr>
                <w:rFonts w:ascii="Times New Roman"/>
                <w:b/>
                <w:spacing w:val="-1"/>
                <w:sz w:val="18"/>
              </w:rPr>
              <w:t>117,924,676.32</w:t>
            </w:r>
            <w:r>
              <w:rPr>
                <w:rFonts w:ascii="Times New Roman"/>
                <w:spacing w:val="-1"/>
                <w:sz w:val="18"/>
              </w:rPr>
            </w:r>
          </w:p>
        </w:tc>
      </w:tr>
    </w:tbl>
    <w:p>
      <w:pPr>
        <w:spacing w:line="240" w:lineRule="auto" w:before="1"/>
        <w:rPr>
          <w:rFonts w:ascii="宋体" w:hAnsi="宋体" w:cs="宋体" w:eastAsia="宋体" w:hint="default"/>
          <w:b/>
          <w:bCs/>
          <w:sz w:val="8"/>
          <w:szCs w:val="8"/>
        </w:rPr>
      </w:pPr>
    </w:p>
    <w:p>
      <w:pPr>
        <w:pStyle w:val="BodyText"/>
        <w:spacing w:line="240" w:lineRule="auto" w:before="35"/>
        <w:ind w:left="654" w:right="1127"/>
        <w:jc w:val="left"/>
      </w:pPr>
      <w:r>
        <w:rPr/>
        <w:pict>
          <v:shape style="position:absolute;margin-left:175.160004pt;margin-top:-77.506279pt;width:.480022pt;height:.66pt;mso-position-horizontal-relative:page;mso-position-vertical-relative:paragraph;z-index:15808" type="#_x0000_t75" stroked="false">
            <v:imagedata r:id="rId482" o:title=""/>
          </v:shape>
        </w:pict>
      </w:r>
      <w:r>
        <w:rPr/>
        <w:pict>
          <v:shape style="position:absolute;margin-left:269.140015pt;margin-top:-77.506279pt;width:.480002pt;height:.66pt;mso-position-horizontal-relative:page;mso-position-vertical-relative:paragraph;z-index:15832" type="#_x0000_t75" stroked="false">
            <v:imagedata r:id="rId482" o:title=""/>
          </v:shape>
        </w:pict>
      </w:r>
      <w:r>
        <w:rPr/>
        <w:pict>
          <v:shape style="position:absolute;margin-left:361.299988pt;margin-top:-77.506279pt;width:.480032pt;height:.66pt;mso-position-horizontal-relative:page;mso-position-vertical-relative:paragraph;z-index:15856" type="#_x0000_t75" stroked="false">
            <v:imagedata r:id="rId482" o:title=""/>
          </v:shape>
        </w:pict>
      </w:r>
      <w:r>
        <w:rPr/>
        <w:pict>
          <v:shape style="position:absolute;margin-left:453.420013pt;margin-top:-77.506279pt;width:.480002pt;height:.66pt;mso-position-horizontal-relative:page;mso-position-vertical-relative:paragraph;z-index:15880" type="#_x0000_t75" stroked="false">
            <v:imagedata r:id="rId482" o:title=""/>
          </v:shape>
        </w:pict>
      </w:r>
      <w:r>
        <w:rPr/>
        <w:pict>
          <v:group style="position:absolute;margin-left:56.700001pt;margin-top:-63.88633pt;width:479.65pt;height:5.05pt;mso-position-horizontal-relative:page;mso-position-vertical-relative:paragraph;z-index:-1141072" coordorigin="1134,-1278" coordsize="9593,101">
            <v:shape style="position:absolute;left:1134;top:-1278;width:2388;height:101" type="#_x0000_t75" stroked="false">
              <v:imagedata r:id="rId483" o:title=""/>
            </v:shape>
            <v:shape style="position:absolute;left:3498;top:-1187;width:1884;height:10" type="#_x0000_t75" stroked="false">
              <v:imagedata r:id="rId484" o:title=""/>
            </v:shape>
            <v:shape style="position:absolute;left:5378;top:-1187;width:3690;height:10" type="#_x0000_t75" stroked="false">
              <v:imagedata r:id="rId485" o:title=""/>
            </v:shape>
            <v:shape style="position:absolute;left:9064;top:-1187;width:1663;height:10" type="#_x0000_t75" stroked="false">
              <v:imagedata r:id="rId486" o:title=""/>
            </v:shape>
            <w10:wrap type="none"/>
          </v:group>
        </w:pict>
      </w:r>
      <w:r>
        <w:rPr/>
        <w:pict>
          <v:group style="position:absolute;margin-left:56.700001pt;margin-top:-46.366272pt;width:479.65pt;height:5.05pt;mso-position-horizontal-relative:page;mso-position-vertical-relative:paragraph;z-index:-1141048" coordorigin="1134,-927" coordsize="9593,101">
            <v:shape style="position:absolute;left:1134;top:-927;width:2388;height:101" type="#_x0000_t75" stroked="false">
              <v:imagedata r:id="rId487" o:title=""/>
            </v:shape>
            <v:shape style="position:absolute;left:3498;top:-836;width:1884;height:10" type="#_x0000_t75" stroked="false">
              <v:imagedata r:id="rId484" o:title=""/>
            </v:shape>
            <v:shape style="position:absolute;left:5378;top:-836;width:3690;height:10" type="#_x0000_t75" stroked="false">
              <v:imagedata r:id="rId485" o:title=""/>
            </v:shape>
            <v:shape style="position:absolute;left:9064;top:-836;width:1663;height:10" type="#_x0000_t75" stroked="false">
              <v:imagedata r:id="rId486" o:title=""/>
            </v:shape>
            <w10:wrap type="none"/>
          </v:group>
        </w:pict>
      </w:r>
      <w:r>
        <w:rPr/>
        <w:pict>
          <v:group style="position:absolute;margin-left:56.700001pt;margin-top:-28.846331pt;width:479.65pt;height:5pt;mso-position-horizontal-relative:page;mso-position-vertical-relative:paragraph;z-index:-1141024" coordorigin="1134,-577" coordsize="9593,100">
            <v:shape style="position:absolute;left:1134;top:-577;width:2389;height:100" type="#_x0000_t75" stroked="false">
              <v:imagedata r:id="rId488" o:title=""/>
            </v:shape>
            <v:shape style="position:absolute;left:3498;top:-487;width:1884;height:10" type="#_x0000_t75" stroked="false">
              <v:imagedata r:id="rId484" o:title=""/>
            </v:shape>
            <v:shape style="position:absolute;left:5378;top:-487;width:3690;height:10" type="#_x0000_t75" stroked="false">
              <v:imagedata r:id="rId485" o:title=""/>
            </v:shape>
            <v:shape style="position:absolute;left:9064;top:-487;width:1663;height:10" type="#_x0000_t75" stroked="false">
              <v:imagedata r:id="rId486" o:title=""/>
            </v:shape>
            <w10:wrap type="none"/>
          </v:group>
        </w:pict>
      </w:r>
      <w:r>
        <w:rPr/>
        <w:t>盈余公积本期增加系按照公司章程的规定提取的法定盈余公积。</w:t>
      </w:r>
    </w:p>
    <w:p>
      <w:pPr>
        <w:spacing w:line="240" w:lineRule="auto" w:before="2"/>
        <w:rPr>
          <w:rFonts w:ascii="宋体" w:hAnsi="宋体" w:cs="宋体" w:eastAsia="宋体" w:hint="default"/>
          <w:sz w:val="21"/>
          <w:szCs w:val="21"/>
        </w:rPr>
      </w:pPr>
    </w:p>
    <w:p>
      <w:pPr>
        <w:pStyle w:val="Heading4"/>
        <w:spacing w:line="240" w:lineRule="auto" w:before="0"/>
        <w:ind w:left="240" w:right="1127"/>
        <w:jc w:val="left"/>
        <w:rPr>
          <w:b w:val="0"/>
          <w:bCs w:val="0"/>
        </w:rPr>
      </w:pPr>
      <w:r>
        <w:rPr/>
        <w:pict>
          <v:shape style="position:absolute;margin-left:276.279999pt;margin-top:39.143681pt;width:.48003pt;height:.72pt;mso-position-horizontal-relative:page;mso-position-vertical-relative:paragraph;z-index:15976" type="#_x0000_t75" stroked="false">
            <v:imagedata r:id="rId489" o:title=""/>
          </v:shape>
        </w:pict>
      </w:r>
      <w:r>
        <w:rPr/>
        <w:pict>
          <v:shape style="position:absolute;margin-left:418.019989pt;margin-top:39.143681pt;width:.48003pt;height:.72pt;mso-position-horizontal-relative:page;mso-position-vertical-relative:paragraph;z-index:16000" type="#_x0000_t75" stroked="false">
            <v:imagedata r:id="rId489" o:title=""/>
          </v:shape>
        </w:pict>
      </w:r>
      <w:r>
        <w:rPr/>
        <w:pict>
          <v:group style="position:absolute;margin-left:56.700001pt;margin-top:57.323673pt;width:482.05pt;height:.5pt;mso-position-horizontal-relative:page;mso-position-vertical-relative:paragraph;z-index:-1140952" coordorigin="1134,1146" coordsize="9641,10">
            <v:shape style="position:absolute;left:1134;top:1146;width:4392;height:10" type="#_x0000_t75" stroked="false">
              <v:imagedata r:id="rId490" o:title=""/>
            </v:shape>
            <v:shape style="position:absolute;left:5521;top:1146;width:2840;height:10" type="#_x0000_t75" stroked="false">
              <v:imagedata r:id="rId491" o:title=""/>
            </v:shape>
            <v:shape style="position:absolute;left:8356;top:1146;width:2419;height:10" type="#_x0000_t75" stroked="false">
              <v:imagedata r:id="rId492" o:title=""/>
            </v:shape>
            <w10:wrap type="none"/>
          </v:group>
        </w:pict>
      </w:r>
      <w:r>
        <w:rPr/>
        <w:pict>
          <v:group style="position:absolute;margin-left:56.700001pt;margin-top:70.283691pt;width:482.05pt;height:5.05pt;mso-position-horizontal-relative:page;mso-position-vertical-relative:paragraph;z-index:-1140928" coordorigin="1134,1406" coordsize="9641,101">
            <v:shape style="position:absolute;left:1134;top:1406;width:4411;height:101" type="#_x0000_t75" stroked="false">
              <v:imagedata r:id="rId493" o:title=""/>
            </v:shape>
            <v:shape style="position:absolute;left:5521;top:1497;width:2840;height:10" type="#_x0000_t75" stroked="false">
              <v:imagedata r:id="rId491" o:title=""/>
            </v:shape>
            <v:shape style="position:absolute;left:8356;top:1497;width:2419;height:10" type="#_x0000_t75" stroked="false">
              <v:imagedata r:id="rId492" o:title=""/>
            </v:shape>
            <w10:wrap type="none"/>
          </v:group>
        </w:pict>
      </w:r>
      <w:bookmarkStart w:name="（三十三） 未分配利润" w:id="224"/>
      <w:bookmarkEnd w:id="224"/>
      <w:r>
        <w:rPr>
          <w:b w:val="0"/>
          <w:bCs w:val="0"/>
        </w:rPr>
      </w:r>
      <w:r>
        <w:rPr/>
        <w:t>（三十三）未分配利润</w:t>
      </w:r>
      <w:r>
        <w:rPr>
          <w:b w:val="0"/>
          <w:bCs w:val="0"/>
        </w:rPr>
      </w:r>
    </w:p>
    <w:p>
      <w:pPr>
        <w:spacing w:line="240" w:lineRule="auto" w:before="8"/>
        <w:rPr>
          <w:rFonts w:ascii="宋体" w:hAnsi="宋体" w:cs="宋体" w:eastAsia="宋体" w:hint="default"/>
          <w:b/>
          <w:bCs/>
          <w:sz w:val="11"/>
          <w:szCs w:val="11"/>
        </w:rPr>
      </w:pPr>
    </w:p>
    <w:tbl>
      <w:tblPr>
        <w:tblW w:w="0" w:type="auto"/>
        <w:jc w:val="left"/>
        <w:tblInd w:w="219" w:type="dxa"/>
        <w:tblLayout w:type="fixed"/>
        <w:tblCellMar>
          <w:top w:w="0" w:type="dxa"/>
          <w:left w:w="0" w:type="dxa"/>
          <w:bottom w:w="0" w:type="dxa"/>
          <w:right w:w="0" w:type="dxa"/>
        </w:tblCellMar>
        <w:tblLook w:val="01E0"/>
      </w:tblPr>
      <w:tblGrid>
        <w:gridCol w:w="4411"/>
        <w:gridCol w:w="2835"/>
        <w:gridCol w:w="2410"/>
      </w:tblGrid>
      <w:tr>
        <w:trPr>
          <w:trHeight w:val="361" w:hRule="exact"/>
        </w:trPr>
        <w:tc>
          <w:tcPr>
            <w:tcW w:w="4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54" w:hRule="exact"/>
        </w:trPr>
        <w:tc>
          <w:tcPr>
            <w:tcW w:w="4411"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上期末未分配利润</w:t>
            </w: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2,103,965,305.43</w:t>
            </w:r>
          </w:p>
        </w:tc>
        <w:tc>
          <w:tcPr>
            <w:tcW w:w="2410"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1,875,482,015.59</w:t>
            </w:r>
          </w:p>
        </w:tc>
      </w:tr>
      <w:tr>
        <w:trPr>
          <w:trHeight w:val="250"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347,973,762.41</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279,887,242.88</w:t>
            </w:r>
          </w:p>
        </w:tc>
      </w:tr>
      <w:tr>
        <w:trPr>
          <w:trHeight w:val="451"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3,424,937.42</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17,422,146.84</w:t>
            </w:r>
          </w:p>
        </w:tc>
      </w:tr>
      <w:tr>
        <w:trPr>
          <w:trHeight w:val="349"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减：应付普通股股利</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30,340,898.40</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33,981,806.20</w:t>
            </w:r>
          </w:p>
        </w:tc>
      </w:tr>
      <w:tr>
        <w:trPr>
          <w:trHeight w:val="356" w:hRule="exact"/>
        </w:trPr>
        <w:tc>
          <w:tcPr>
            <w:tcW w:w="4411"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8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2,418,173,232.02</w:t>
            </w:r>
          </w:p>
        </w:tc>
        <w:tc>
          <w:tcPr>
            <w:tcW w:w="2410"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8"/>
              <w:jc w:val="right"/>
              <w:rPr>
                <w:rFonts w:ascii="Times New Roman" w:hAnsi="Times New Roman" w:cs="Times New Roman" w:eastAsia="Times New Roman" w:hint="default"/>
                <w:sz w:val="18"/>
                <w:szCs w:val="18"/>
              </w:rPr>
            </w:pPr>
            <w:r>
              <w:rPr>
                <w:rFonts w:ascii="Times New Roman"/>
                <w:spacing w:val="-1"/>
                <w:sz w:val="18"/>
              </w:rPr>
              <w:t>2,103,965,305.43</w:t>
            </w:r>
          </w:p>
        </w:tc>
      </w:tr>
    </w:tbl>
    <w:p>
      <w:pPr>
        <w:spacing w:line="240" w:lineRule="auto" w:before="10"/>
        <w:rPr>
          <w:rFonts w:ascii="宋体" w:hAnsi="宋体" w:cs="宋体" w:eastAsia="宋体" w:hint="default"/>
          <w:b/>
          <w:bCs/>
          <w:sz w:val="11"/>
          <w:szCs w:val="11"/>
        </w:rPr>
      </w:pPr>
    </w:p>
    <w:p>
      <w:pPr>
        <w:pStyle w:val="Heading4"/>
        <w:spacing w:line="240" w:lineRule="auto"/>
        <w:ind w:left="240" w:right="1127"/>
        <w:jc w:val="left"/>
        <w:rPr>
          <w:b w:val="0"/>
          <w:bCs w:val="0"/>
        </w:rPr>
      </w:pPr>
      <w:r>
        <w:rPr/>
        <w:pict>
          <v:group style="position:absolute;margin-left:56.700001pt;margin-top:-48.746296pt;width:482.05pt;height:5.05pt;mso-position-horizontal-relative:page;mso-position-vertical-relative:paragraph;z-index:-1140904" coordorigin="1134,-975" coordsize="9641,101">
            <v:shape style="position:absolute;left:1134;top:-975;width:4411;height:101" type="#_x0000_t75" stroked="false">
              <v:imagedata r:id="rId494" o:title=""/>
            </v:shape>
            <v:shape style="position:absolute;left:5521;top:-884;width:2840;height:10" type="#_x0000_t75" stroked="false">
              <v:imagedata r:id="rId491" o:title=""/>
            </v:shape>
            <v:shape style="position:absolute;left:8356;top:-884;width:2419;height:10" type="#_x0000_t75" stroked="false">
              <v:imagedata r:id="rId492" o:title=""/>
            </v:shape>
            <w10:wrap type="none"/>
          </v:group>
        </w:pict>
      </w:r>
      <w:r>
        <w:rPr/>
        <w:pict>
          <v:group style="position:absolute;margin-left:56.700001pt;margin-top:-26.726376pt;width:482.05pt;height:.5pt;mso-position-horizontal-relative:page;mso-position-vertical-relative:paragraph;z-index:-1140880" coordorigin="1134,-535" coordsize="9641,10">
            <v:shape style="position:absolute;left:1134;top:-535;width:4392;height:10" type="#_x0000_t75" stroked="false">
              <v:imagedata r:id="rId490" o:title=""/>
            </v:shape>
            <v:shape style="position:absolute;left:5521;top:-535;width:2840;height:10" type="#_x0000_t75" stroked="false">
              <v:imagedata r:id="rId491" o:title=""/>
            </v:shape>
            <v:shape style="position:absolute;left:8356;top:-535;width:2419;height:10" type="#_x0000_t75" stroked="false">
              <v:imagedata r:id="rId492" o:title=""/>
            </v:shape>
            <w10:wrap type="none"/>
          </v:group>
        </w:pict>
      </w:r>
      <w:r>
        <w:rPr/>
        <w:pict>
          <v:group style="position:absolute;margin-left:169.399994pt;margin-top:37.053673pt;width:351.6pt;height:5.05pt;mso-position-horizontal-relative:page;mso-position-vertical-relative:paragraph;z-index:-1140856" coordorigin="3388,741" coordsize="7032,101">
            <v:shape style="position:absolute;left:3388;top:741;width:1853;height:101" type="#_x0000_t75" stroked="false">
              <v:imagedata r:id="rId495" o:title=""/>
            </v:shape>
            <v:shape style="position:absolute;left:5236;top:832;width:1784;height:10" type="#_x0000_t75" stroked="false">
              <v:imagedata r:id="rId496" o:title=""/>
            </v:shape>
            <v:shape style="position:absolute;left:7016;top:832;width:1697;height:10" type="#_x0000_t75" stroked="false">
              <v:imagedata r:id="rId497" o:title=""/>
            </v:shape>
            <v:shape style="position:absolute;left:8708;top:832;width:1711;height:10" type="#_x0000_t75" stroked="false">
              <v:imagedata r:id="rId498" o:title=""/>
            </v:shape>
            <w10:wrap type="none"/>
          </v:group>
        </w:pict>
      </w:r>
      <w:r>
        <w:rPr/>
        <w:pict>
          <v:shape style="position:absolute;margin-left:169.880005pt;margin-top:58.413696pt;width:.480022pt;height:.66pt;mso-position-horizontal-relative:page;mso-position-vertical-relative:paragraph;z-index:-1140832" type="#_x0000_t75" stroked="false">
            <v:imagedata r:id="rId499" o:title=""/>
          </v:shape>
        </w:pict>
      </w:r>
      <w:r>
        <w:rPr/>
        <w:pict>
          <v:shape style="position:absolute;margin-left:262.059998pt;margin-top:58.413696pt;width:.480032pt;height:.66pt;mso-position-horizontal-relative:page;mso-position-vertical-relative:paragraph;z-index:-1140808" type="#_x0000_t75" stroked="false">
            <v:imagedata r:id="rId499" o:title=""/>
          </v:shape>
        </w:pict>
      </w:r>
      <w:r>
        <w:rPr/>
        <w:pict>
          <v:shape style="position:absolute;margin-left:351.040009pt;margin-top:58.413696pt;width:.480002pt;height:.66pt;mso-position-horizontal-relative:page;mso-position-vertical-relative:paragraph;z-index:-1140784" type="#_x0000_t75" stroked="false">
            <v:imagedata r:id="rId499" o:title=""/>
          </v:shape>
        </w:pict>
      </w:r>
      <w:r>
        <w:rPr/>
        <w:pict>
          <v:shape style="position:absolute;margin-left:435.660004pt;margin-top:58.413696pt;width:.480032pt;height:.66pt;mso-position-horizontal-relative:page;mso-position-vertical-relative:paragraph;z-index:-1140760" type="#_x0000_t75" stroked="false">
            <v:imagedata r:id="rId499" o:title=""/>
          </v:shape>
        </w:pict>
      </w:r>
      <w:bookmarkStart w:name="（三十四） 营业收入和营业成本" w:id="225"/>
      <w:bookmarkEnd w:id="225"/>
      <w:r>
        <w:rPr>
          <w:b w:val="0"/>
          <w:bCs w:val="0"/>
        </w:rPr>
      </w:r>
      <w:r>
        <w:rPr/>
        <w:t>（三十四）营业收入和营业成本</w:t>
      </w:r>
      <w:r>
        <w:rPr>
          <w:b w:val="0"/>
          <w:bCs w:val="0"/>
        </w:rPr>
      </w:r>
    </w:p>
    <w:p>
      <w:pPr>
        <w:spacing w:line="240" w:lineRule="auto" w:before="10"/>
        <w:rPr>
          <w:rFonts w:ascii="宋体" w:hAnsi="宋体" w:cs="宋体" w:eastAsia="宋体" w:hint="default"/>
          <w:b/>
          <w:bCs/>
          <w:sz w:val="12"/>
          <w:szCs w:val="12"/>
        </w:rPr>
      </w:pPr>
    </w:p>
    <w:tbl>
      <w:tblPr>
        <w:tblW w:w="0" w:type="auto"/>
        <w:jc w:val="left"/>
        <w:tblInd w:w="219" w:type="dxa"/>
        <w:tblLayout w:type="fixed"/>
        <w:tblCellMar>
          <w:top w:w="0" w:type="dxa"/>
          <w:left w:w="0" w:type="dxa"/>
          <w:bottom w:w="0" w:type="dxa"/>
          <w:right w:w="0" w:type="dxa"/>
        </w:tblCellMar>
        <w:tblLook w:val="01E0"/>
      </w:tblPr>
      <w:tblGrid>
        <w:gridCol w:w="905"/>
        <w:gridCol w:w="1378"/>
        <w:gridCol w:w="1844"/>
        <w:gridCol w:w="1780"/>
        <w:gridCol w:w="1692"/>
        <w:gridCol w:w="1702"/>
      </w:tblGrid>
      <w:tr>
        <w:trPr>
          <w:trHeight w:val="447" w:hRule="exact"/>
        </w:trPr>
        <w:tc>
          <w:tcPr>
            <w:tcW w:w="905" w:type="dxa"/>
            <w:vMerge w:val="restart"/>
            <w:tcBorders>
              <w:top w:val="single" w:sz="12" w:space="0" w:color="000000"/>
              <w:left w:val="nil" w:sz="6" w:space="0" w:color="auto"/>
              <w:right w:val="nil" w:sz="6" w:space="0" w:color="auto"/>
            </w:tcBorders>
          </w:tcPr>
          <w:p>
            <w:pPr/>
          </w:p>
        </w:tc>
        <w:tc>
          <w:tcPr>
            <w:tcW w:w="1378"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63"/>
              <w:jc w:val="right"/>
              <w:rPr>
                <w:rFonts w:ascii="宋体" w:hAnsi="宋体" w:cs="宋体" w:eastAsia="宋体" w:hint="default"/>
                <w:sz w:val="18"/>
                <w:szCs w:val="18"/>
              </w:rPr>
            </w:pPr>
            <w:r>
              <w:rPr>
                <w:rFonts w:ascii="宋体" w:hAnsi="宋体" w:cs="宋体" w:eastAsia="宋体" w:hint="default"/>
                <w:b/>
                <w:bCs/>
                <w:w w:val="95"/>
                <w:sz w:val="18"/>
                <w:szCs w:val="18"/>
              </w:rPr>
              <w:t>本期发</w:t>
            </w:r>
            <w:r>
              <w:rPr>
                <w:rFonts w:ascii="宋体" w:hAnsi="宋体" w:cs="宋体" w:eastAsia="宋体" w:hint="default"/>
                <w:sz w:val="18"/>
                <w:szCs w:val="18"/>
              </w:rPr>
            </w:r>
          </w:p>
        </w:tc>
        <w:tc>
          <w:tcPr>
            <w:tcW w:w="17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53" w:right="0"/>
              <w:jc w:val="left"/>
              <w:rPr>
                <w:rFonts w:ascii="宋体" w:hAnsi="宋体" w:cs="宋体" w:eastAsia="宋体" w:hint="default"/>
                <w:sz w:val="18"/>
                <w:szCs w:val="18"/>
              </w:rPr>
            </w:pPr>
            <w:r>
              <w:rPr>
                <w:rFonts w:ascii="宋体" w:hAnsi="宋体" w:cs="宋体" w:eastAsia="宋体" w:hint="default"/>
                <w:b/>
                <w:bCs/>
                <w:sz w:val="18"/>
                <w:szCs w:val="18"/>
              </w:rPr>
              <w:t>生额</w:t>
            </w:r>
            <w:r>
              <w:rPr>
                <w:rFonts w:ascii="宋体" w:hAnsi="宋体" w:cs="宋体" w:eastAsia="宋体" w:hint="default"/>
                <w:sz w:val="18"/>
                <w:szCs w:val="18"/>
              </w:rPr>
            </w:r>
          </w:p>
        </w:tc>
        <w:tc>
          <w:tcPr>
            <w:tcW w:w="16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hAnsi="宋体" w:cs="宋体" w:eastAsia="宋体" w:hint="default"/>
                <w:b/>
                <w:bCs/>
                <w:w w:val="95"/>
                <w:sz w:val="18"/>
                <w:szCs w:val="18"/>
              </w:rPr>
              <w:t>上期发</w:t>
            </w:r>
            <w:r>
              <w:rPr>
                <w:rFonts w:ascii="宋体" w:hAnsi="宋体" w:cs="宋体" w:eastAsia="宋体" w:hint="default"/>
                <w:sz w:val="18"/>
                <w:szCs w:val="18"/>
              </w:rPr>
            </w:r>
          </w:p>
        </w:tc>
        <w:tc>
          <w:tcPr>
            <w:tcW w:w="1702"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89" w:right="0"/>
              <w:jc w:val="left"/>
              <w:rPr>
                <w:rFonts w:ascii="宋体" w:hAnsi="宋体" w:cs="宋体" w:eastAsia="宋体" w:hint="default"/>
                <w:sz w:val="18"/>
                <w:szCs w:val="18"/>
              </w:rPr>
            </w:pPr>
            <w:r>
              <w:rPr>
                <w:rFonts w:ascii="宋体" w:hAnsi="宋体" w:cs="宋体" w:eastAsia="宋体" w:hint="default"/>
                <w:b/>
                <w:bCs/>
                <w:sz w:val="18"/>
                <w:szCs w:val="18"/>
              </w:rPr>
              <w:t>生额</w:t>
            </w:r>
            <w:r>
              <w:rPr>
                <w:rFonts w:ascii="宋体" w:hAnsi="宋体" w:cs="宋体" w:eastAsia="宋体" w:hint="default"/>
                <w:sz w:val="18"/>
                <w:szCs w:val="18"/>
              </w:rPr>
            </w:r>
          </w:p>
        </w:tc>
      </w:tr>
      <w:tr>
        <w:trPr>
          <w:trHeight w:val="263" w:hRule="exact"/>
        </w:trPr>
        <w:tc>
          <w:tcPr>
            <w:tcW w:w="905" w:type="dxa"/>
            <w:vMerge/>
            <w:tcBorders>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0"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92"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02" w:type="dxa"/>
            <w:tcBorders>
              <w:top w:val="nil" w:sz="6" w:space="0" w:color="auto"/>
              <w:left w:val="single" w:sz="4" w:space="0" w:color="000000"/>
              <w:bottom w:val="single" w:sz="4" w:space="0" w:color="000000"/>
              <w:right w:val="nil" w:sz="6" w:space="0" w:color="auto"/>
            </w:tcBorders>
          </w:tcPr>
          <w:p>
            <w:pPr>
              <w:pStyle w:val="TableParagraph"/>
              <w:spacing w:line="177" w:lineRule="exact"/>
              <w:ind w:left="48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73" w:hRule="exact"/>
        </w:trPr>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60"/>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378"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470" w:right="0"/>
              <w:jc w:val="left"/>
              <w:rPr>
                <w:rFonts w:ascii="Times New Roman" w:hAnsi="Times New Roman" w:cs="Times New Roman" w:eastAsia="Times New Roman" w:hint="default"/>
                <w:sz w:val="18"/>
                <w:szCs w:val="18"/>
              </w:rPr>
            </w:pPr>
            <w:r>
              <w:rPr>
                <w:rFonts w:ascii="Times New Roman"/>
                <w:sz w:val="18"/>
              </w:rPr>
              <w:t>2,453,796,099.89</w:t>
            </w:r>
          </w:p>
        </w:tc>
        <w:tc>
          <w:tcPr>
            <w:tcW w:w="1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1,716,037,244.42</w:t>
            </w:r>
          </w:p>
        </w:tc>
        <w:tc>
          <w:tcPr>
            <w:tcW w:w="16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319" w:right="0"/>
              <w:jc w:val="left"/>
              <w:rPr>
                <w:rFonts w:ascii="Times New Roman" w:hAnsi="Times New Roman" w:cs="Times New Roman" w:eastAsia="Times New Roman" w:hint="default"/>
                <w:sz w:val="18"/>
                <w:szCs w:val="18"/>
              </w:rPr>
            </w:pPr>
            <w:r>
              <w:rPr>
                <w:rFonts w:ascii="Times New Roman"/>
                <w:sz w:val="18"/>
              </w:rPr>
              <w:t>1,825,566,513.91</w:t>
            </w:r>
          </w:p>
        </w:tc>
        <w:tc>
          <w:tcPr>
            <w:tcW w:w="1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8"/>
                <w:szCs w:val="18"/>
              </w:rPr>
            </w:pPr>
            <w:r>
              <w:rPr>
                <w:rFonts w:ascii="Times New Roman"/>
                <w:spacing w:val="-1"/>
                <w:sz w:val="18"/>
              </w:rPr>
              <w:t>1,222,189,689.28</w:t>
            </w:r>
          </w:p>
        </w:tc>
      </w:tr>
      <w:tr>
        <w:trPr>
          <w:trHeight w:val="82" w:hRule="exact"/>
        </w:trPr>
        <w:tc>
          <w:tcPr>
            <w:tcW w:w="90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268" w:hRule="exact"/>
        </w:trPr>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0"/>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378"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785" w:right="0"/>
              <w:jc w:val="left"/>
              <w:rPr>
                <w:rFonts w:ascii="Times New Roman" w:hAnsi="Times New Roman" w:cs="Times New Roman" w:eastAsia="Times New Roman" w:hint="default"/>
                <w:sz w:val="18"/>
                <w:szCs w:val="18"/>
              </w:rPr>
            </w:pPr>
            <w:r>
              <w:rPr>
                <w:rFonts w:ascii="Times New Roman"/>
                <w:sz w:val="18"/>
              </w:rPr>
              <w:t>4,627,375.17</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1,232,535.33</w:t>
            </w:r>
          </w:p>
        </w:tc>
        <w:tc>
          <w:tcPr>
            <w:tcW w:w="169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634" w:right="0"/>
              <w:jc w:val="left"/>
              <w:rPr>
                <w:rFonts w:ascii="Times New Roman" w:hAnsi="Times New Roman" w:cs="Times New Roman" w:eastAsia="Times New Roman" w:hint="default"/>
                <w:sz w:val="18"/>
                <w:szCs w:val="18"/>
              </w:rPr>
            </w:pPr>
            <w:r>
              <w:rPr>
                <w:rFonts w:ascii="Times New Roman"/>
                <w:sz w:val="18"/>
              </w:rPr>
              <w:t>3,529,221.05</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788,774.58</w:t>
            </w:r>
          </w:p>
        </w:tc>
      </w:tr>
      <w:tr>
        <w:trPr>
          <w:trHeight w:val="82" w:hRule="exact"/>
        </w:trPr>
        <w:tc>
          <w:tcPr>
            <w:tcW w:w="90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355" w:hRule="exact"/>
        </w:trPr>
        <w:tc>
          <w:tcPr>
            <w:tcW w:w="905" w:type="dxa"/>
            <w:tcBorders>
              <w:top w:val="nil" w:sz="6" w:space="0" w:color="auto"/>
              <w:left w:val="nil" w:sz="6" w:space="0" w:color="auto"/>
              <w:bottom w:val="single" w:sz="12" w:space="0" w:color="000000"/>
              <w:right w:val="nil" w:sz="6" w:space="0" w:color="auto"/>
            </w:tcBorders>
          </w:tcPr>
          <w:p>
            <w:pPr/>
          </w:p>
        </w:tc>
        <w:tc>
          <w:tcPr>
            <w:tcW w:w="1378"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6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470" w:right="0"/>
              <w:jc w:val="left"/>
              <w:rPr>
                <w:rFonts w:ascii="Times New Roman" w:hAnsi="Times New Roman" w:cs="Times New Roman" w:eastAsia="Times New Roman" w:hint="default"/>
                <w:sz w:val="18"/>
                <w:szCs w:val="18"/>
              </w:rPr>
            </w:pPr>
            <w:r>
              <w:rPr>
                <w:rFonts w:ascii="Times New Roman"/>
                <w:b/>
                <w:sz w:val="18"/>
              </w:rPr>
              <w:t>2,458,423,475.06</w:t>
            </w:r>
            <w:r>
              <w:rPr>
                <w:rFonts w:ascii="Times New Roman"/>
                <w:sz w:val="18"/>
              </w:rPr>
            </w:r>
          </w:p>
        </w:tc>
        <w:tc>
          <w:tcPr>
            <w:tcW w:w="17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b/>
                <w:spacing w:val="-1"/>
                <w:sz w:val="18"/>
              </w:rPr>
              <w:t>1,717,269,779.75</w:t>
            </w:r>
            <w:r>
              <w:rPr>
                <w:rFonts w:ascii="Times New Roman"/>
                <w:spacing w:val="-1"/>
                <w:sz w:val="18"/>
              </w:rPr>
            </w:r>
          </w:p>
        </w:tc>
        <w:tc>
          <w:tcPr>
            <w:tcW w:w="16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319" w:right="0"/>
              <w:jc w:val="left"/>
              <w:rPr>
                <w:rFonts w:ascii="Times New Roman" w:hAnsi="Times New Roman" w:cs="Times New Roman" w:eastAsia="Times New Roman" w:hint="default"/>
                <w:sz w:val="18"/>
                <w:szCs w:val="18"/>
              </w:rPr>
            </w:pPr>
            <w:r>
              <w:rPr>
                <w:rFonts w:ascii="Times New Roman"/>
                <w:b/>
                <w:sz w:val="18"/>
              </w:rPr>
              <w:t>1,829,095,734.96</w:t>
            </w:r>
            <w:r>
              <w:rPr>
                <w:rFonts w:ascii="Times New Roman"/>
                <w:sz w:val="18"/>
              </w:rPr>
            </w:r>
          </w:p>
        </w:tc>
        <w:tc>
          <w:tcPr>
            <w:tcW w:w="1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b/>
                <w:spacing w:val="-1"/>
                <w:sz w:val="18"/>
              </w:rPr>
              <w:t>1,222,978,463.86</w:t>
            </w:r>
            <w:r>
              <w:rPr>
                <w:rFonts w:ascii="Times New Roman"/>
                <w:spacing w:val="-1"/>
                <w:sz w:val="18"/>
              </w:rPr>
            </w:r>
          </w:p>
        </w:tc>
      </w:tr>
    </w:tbl>
    <w:p>
      <w:pPr>
        <w:spacing w:line="240" w:lineRule="auto" w:before="8"/>
        <w:rPr>
          <w:rFonts w:ascii="宋体" w:hAnsi="宋体" w:cs="宋体" w:eastAsia="宋体" w:hint="default"/>
          <w:b/>
          <w:bCs/>
          <w:sz w:val="10"/>
          <w:szCs w:val="10"/>
        </w:rPr>
      </w:pPr>
    </w:p>
    <w:p>
      <w:pPr>
        <w:pStyle w:val="Heading4"/>
        <w:spacing w:line="240" w:lineRule="auto"/>
        <w:ind w:left="240" w:right="1127"/>
        <w:jc w:val="left"/>
        <w:rPr>
          <w:b w:val="0"/>
          <w:bCs w:val="0"/>
        </w:rPr>
      </w:pPr>
      <w:r>
        <w:rPr/>
        <w:pict>
          <v:group style="position:absolute;margin-left:56.700001pt;margin-top:-48.766312pt;width:464.3pt;height:5.05pt;mso-position-horizontal-relative:page;mso-position-vertical-relative:paragraph;z-index:-1140736" coordorigin="1134,-975" coordsize="9286,101">
            <v:shape style="position:absolute;left:1134;top:-975;width:2283;height:101" type="#_x0000_t75" stroked="false">
              <v:imagedata r:id="rId500" o:title=""/>
            </v:shape>
            <v:shape style="position:absolute;left:3393;top:-884;width:1848;height:10" type="#_x0000_t75" stroked="false">
              <v:imagedata r:id="rId501" o:title=""/>
            </v:shape>
            <v:shape style="position:absolute;left:5236;top:-884;width:1784;height:10" type="#_x0000_t75" stroked="false">
              <v:imagedata r:id="rId502" o:title=""/>
            </v:shape>
            <v:shape style="position:absolute;left:7016;top:-884;width:1697;height:10" type="#_x0000_t75" stroked="false">
              <v:imagedata r:id="rId503" o:title=""/>
            </v:shape>
            <v:shape style="position:absolute;left:8708;top:-884;width:1711;height:10" type="#_x0000_t75" stroked="false">
              <v:imagedata r:id="rId504" o:title=""/>
            </v:shape>
            <w10:wrap type="none"/>
          </v:group>
        </w:pict>
      </w:r>
      <w:r>
        <w:rPr/>
        <w:pict>
          <v:group style="position:absolute;margin-left:56.700001pt;margin-top:-31.226343pt;width:464.3pt;height:5.05pt;mso-position-horizontal-relative:page;mso-position-vertical-relative:paragraph;z-index:-1140712" coordorigin="1134,-625" coordsize="9286,101">
            <v:shape style="position:absolute;left:1134;top:-625;width:2283;height:101" type="#_x0000_t75" stroked="false">
              <v:imagedata r:id="rId505" o:title=""/>
            </v:shape>
            <v:shape style="position:absolute;left:3393;top:-533;width:1848;height:10" type="#_x0000_t75" stroked="false">
              <v:imagedata r:id="rId501" o:title=""/>
            </v:shape>
            <v:shape style="position:absolute;left:5236;top:-533;width:1784;height:10" type="#_x0000_t75" stroked="false">
              <v:imagedata r:id="rId502" o:title=""/>
            </v:shape>
            <v:shape style="position:absolute;left:7016;top:-533;width:1697;height:10" type="#_x0000_t75" stroked="false">
              <v:imagedata r:id="rId503" o:title=""/>
            </v:shape>
            <v:shape style="position:absolute;left:8708;top:-533;width:1711;height:10" type="#_x0000_t75" stroked="false">
              <v:imagedata r:id="rId504" o:title=""/>
            </v:shape>
            <w10:wrap type="none"/>
          </v:group>
        </w:pict>
      </w:r>
      <w:r>
        <w:rPr/>
        <w:pict>
          <v:shape style="position:absolute;margin-left:249.580002pt;margin-top:40.953678pt;width:.48pt;height:.66pt;mso-position-horizontal-relative:page;mso-position-vertical-relative:paragraph;z-index:16288" type="#_x0000_t75" stroked="false">
            <v:imagedata r:id="rId506" o:title=""/>
          </v:shape>
        </w:pict>
      </w:r>
      <w:r>
        <w:rPr/>
        <w:pict>
          <v:shape style="position:absolute;margin-left:382.540009pt;margin-top:40.953678pt;width:.47998pt;height:.66pt;mso-position-horizontal-relative:page;mso-position-vertical-relative:paragraph;z-index:16312" type="#_x0000_t75" stroked="false">
            <v:imagedata r:id="rId506" o:title=""/>
          </v:shape>
        </w:pict>
      </w:r>
      <w:r>
        <w:rPr/>
        <w:pict>
          <v:group style="position:absolute;margin-left:51.299999pt;margin-top:54.573689pt;width:454.7pt;height:5.05pt;mso-position-horizontal-relative:page;mso-position-vertical-relative:paragraph;z-index:-1140640" coordorigin="1026,1091" coordsize="9094,101">
            <v:shape style="position:absolute;left:1026;top:1091;width:6644;height:101" type="#_x0000_t75" stroked="false">
              <v:imagedata r:id="rId507" o:title=""/>
            </v:shape>
            <v:shape style="position:absolute;left:7646;top:1183;width:2474;height:10" type="#_x0000_t75" stroked="false">
              <v:imagedata r:id="rId508" o:title=""/>
            </v:shape>
            <w10:wrap type="none"/>
          </v:group>
        </w:pict>
      </w:r>
      <w:r>
        <w:rPr/>
        <w:pict>
          <v:group style="position:absolute;margin-left:51.299999pt;margin-top:76.593697pt;width:454.7pt;height:.5pt;mso-position-horizontal-relative:page;mso-position-vertical-relative:paragraph;z-index:-1140616" coordorigin="1026,1532" coordsize="9094,10">
            <v:shape style="position:absolute;left:1026;top:1532;width:6625;height:10" type="#_x0000_t75" stroked="false">
              <v:imagedata r:id="rId509" o:title=""/>
            </v:shape>
            <v:shape style="position:absolute;left:7646;top:1532;width:2474;height:10" type="#_x0000_t75" stroked="false">
              <v:imagedata r:id="rId510" o:title=""/>
            </v:shape>
            <w10:wrap type="none"/>
          </v:group>
        </w:pict>
      </w:r>
      <w:r>
        <w:rPr/>
        <w:pict>
          <v:group style="position:absolute;margin-left:51.299999pt;margin-top:89.553719pt;width:454.7pt;height:5.05pt;mso-position-horizontal-relative:page;mso-position-vertical-relative:paragraph;z-index:-1140592" coordorigin="1026,1791" coordsize="9094,101">
            <v:shape style="position:absolute;left:1026;top:1791;width:6644;height:101" type="#_x0000_t75" stroked="false">
              <v:imagedata r:id="rId507" o:title=""/>
            </v:shape>
            <v:shape style="position:absolute;left:7646;top:1882;width:2474;height:10" type="#_x0000_t75" stroked="false">
              <v:imagedata r:id="rId510" o:title=""/>
            </v:shape>
            <w10:wrap type="none"/>
          </v:group>
        </w:pict>
      </w:r>
      <w:r>
        <w:rPr/>
        <w:pict>
          <v:group style="position:absolute;margin-left:51.299999pt;margin-top:107.073654pt;width:454.7pt;height:5.05pt;mso-position-horizontal-relative:page;mso-position-vertical-relative:paragraph;z-index:-1140568" coordorigin="1026,2141" coordsize="9094,101">
            <v:shape style="position:absolute;left:1026;top:2141;width:6644;height:101" type="#_x0000_t75" stroked="false">
              <v:imagedata r:id="rId507" o:title=""/>
            </v:shape>
            <v:shape style="position:absolute;left:7646;top:2233;width:2474;height:10" type="#_x0000_t75" stroked="false">
              <v:imagedata r:id="rId508" o:title=""/>
            </v:shape>
            <w10:wrap type="none"/>
          </v:group>
        </w:pict>
      </w:r>
      <w:bookmarkStart w:name="（三十五） 税金及附加" w:id="226"/>
      <w:bookmarkEnd w:id="226"/>
      <w:r>
        <w:rPr>
          <w:b w:val="0"/>
          <w:bCs w:val="0"/>
        </w:rPr>
      </w:r>
      <w:r>
        <w:rPr/>
        <w:t>（三十五）税金及附加</w:t>
      </w:r>
      <w:r>
        <w:rPr>
          <w:b w:val="0"/>
          <w:bCs w:val="0"/>
        </w:rPr>
      </w:r>
    </w:p>
    <w:p>
      <w:pPr>
        <w:spacing w:line="240" w:lineRule="auto" w:before="9"/>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3985"/>
        <w:gridCol w:w="2659"/>
        <w:gridCol w:w="2464"/>
      </w:tblGrid>
      <w:tr>
        <w:trPr>
          <w:trHeight w:val="359" w:hRule="exact"/>
        </w:trPr>
        <w:tc>
          <w:tcPr>
            <w:tcW w:w="39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7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7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54" w:hRule="exact"/>
        </w:trPr>
        <w:tc>
          <w:tcPr>
            <w:tcW w:w="3985"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5,877,489.08</w:t>
            </w:r>
          </w:p>
        </w:tc>
        <w:tc>
          <w:tcPr>
            <w:tcW w:w="2464"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6,910,537.14</w:t>
            </w:r>
          </w:p>
        </w:tc>
      </w:tr>
      <w:tr>
        <w:trPr>
          <w:trHeight w:val="450"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2,653,240.89</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3,078,147.13</w:t>
            </w:r>
          </w:p>
        </w:tc>
      </w:tr>
      <w:tr>
        <w:trPr>
          <w:trHeight w:val="268"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1,768,827.22</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2,052,214.18</w:t>
            </w:r>
          </w:p>
        </w:tc>
      </w:tr>
      <w:tr>
        <w:trPr>
          <w:trHeight w:val="82" w:hRule="exact"/>
        </w:trPr>
        <w:tc>
          <w:tcPr>
            <w:tcW w:w="3985" w:type="dxa"/>
            <w:tcBorders>
              <w:top w:val="nil" w:sz="6" w:space="0" w:color="auto"/>
              <w:left w:val="nil" w:sz="6" w:space="0" w:color="auto"/>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268"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1,324,321.31</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1,267,698.14</w:t>
            </w:r>
          </w:p>
        </w:tc>
      </w:tr>
      <w:tr>
        <w:trPr>
          <w:trHeight w:val="82" w:hRule="exact"/>
        </w:trPr>
        <w:tc>
          <w:tcPr>
            <w:tcW w:w="3985" w:type="dxa"/>
            <w:tcBorders>
              <w:top w:val="nil" w:sz="6" w:space="0" w:color="auto"/>
              <w:left w:val="nil" w:sz="6" w:space="0" w:color="auto"/>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349"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1,230,525.65</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1,230,652.18</w:t>
            </w:r>
          </w:p>
        </w:tc>
      </w:tr>
      <w:tr>
        <w:trPr>
          <w:trHeight w:val="268"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25,576.00</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14,781.00</w:t>
            </w:r>
          </w:p>
        </w:tc>
      </w:tr>
      <w:tr>
        <w:trPr>
          <w:trHeight w:val="82" w:hRule="exact"/>
        </w:trPr>
        <w:tc>
          <w:tcPr>
            <w:tcW w:w="3985" w:type="dxa"/>
            <w:tcBorders>
              <w:top w:val="nil" w:sz="6" w:space="0" w:color="auto"/>
              <w:left w:val="nil" w:sz="6" w:space="0" w:color="auto"/>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268"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1,722,553.09</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1,379,260.21</w:t>
            </w:r>
          </w:p>
        </w:tc>
      </w:tr>
      <w:tr>
        <w:trPr>
          <w:trHeight w:val="82" w:hRule="exact"/>
        </w:trPr>
        <w:tc>
          <w:tcPr>
            <w:tcW w:w="3985" w:type="dxa"/>
            <w:tcBorders>
              <w:top w:val="nil" w:sz="6" w:space="0" w:color="auto"/>
              <w:left w:val="nil" w:sz="6" w:space="0" w:color="auto"/>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349"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192,978.01</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292,281.33</w:t>
            </w:r>
          </w:p>
        </w:tc>
      </w:tr>
      <w:tr>
        <w:trPr>
          <w:trHeight w:val="351" w:hRule="exact"/>
        </w:trPr>
        <w:tc>
          <w:tcPr>
            <w:tcW w:w="398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148.60</w:t>
            </w:r>
          </w:p>
        </w:tc>
        <w:tc>
          <w:tcPr>
            <w:tcW w:w="2464"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985"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14,795,659.85</w:t>
            </w:r>
            <w:r>
              <w:rPr>
                <w:rFonts w:ascii="Times New Roman"/>
                <w:spacing w:val="-1"/>
                <w:sz w:val="18"/>
              </w:rPr>
            </w:r>
          </w:p>
        </w:tc>
        <w:tc>
          <w:tcPr>
            <w:tcW w:w="246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16,225,571.31</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240" w:right="1127"/>
        <w:jc w:val="left"/>
        <w:rPr>
          <w:b w:val="0"/>
          <w:bCs w:val="0"/>
        </w:rPr>
      </w:pPr>
      <w:r>
        <w:rPr/>
        <w:pict>
          <v:group style="position:absolute;margin-left:51.299999pt;margin-top:-96.746315pt;width:454.7pt;height:.5pt;mso-position-horizontal-relative:page;mso-position-vertical-relative:paragraph;z-index:-1140544" coordorigin="1026,-1935" coordsize="9094,10">
            <v:shape style="position:absolute;left:1026;top:-1935;width:6625;height:10" type="#_x0000_t75" stroked="false">
              <v:imagedata r:id="rId509" o:title=""/>
            </v:shape>
            <v:shape style="position:absolute;left:7646;top:-1935;width:2474;height:10" type="#_x0000_t75" stroked="false">
              <v:imagedata r:id="rId510" o:title=""/>
            </v:shape>
            <w10:wrap type="none"/>
          </v:group>
        </w:pict>
      </w:r>
      <w:r>
        <w:rPr/>
        <w:pict>
          <v:group style="position:absolute;margin-left:51.299999pt;margin-top:-83.786293pt;width:454.7pt;height:5.05pt;mso-position-horizontal-relative:page;mso-position-vertical-relative:paragraph;z-index:-1140520" coordorigin="1026,-1676" coordsize="9094,101">
            <v:shape style="position:absolute;left:1026;top:-1676;width:6644;height:101" type="#_x0000_t75" stroked="false">
              <v:imagedata r:id="rId507" o:title=""/>
            </v:shape>
            <v:shape style="position:absolute;left:7646;top:-1585;width:2474;height:10" type="#_x0000_t75" stroked="false">
              <v:imagedata r:id="rId510" o:title=""/>
            </v:shape>
            <w10:wrap type="none"/>
          </v:group>
        </w:pict>
      </w:r>
      <w:r>
        <w:rPr/>
        <w:pict>
          <v:group style="position:absolute;margin-left:51.299999pt;margin-top:-66.266357pt;width:454.7pt;height:5.05pt;mso-position-horizontal-relative:page;mso-position-vertical-relative:paragraph;z-index:-1140496" coordorigin="1026,-1325" coordsize="9094,101">
            <v:shape style="position:absolute;left:1026;top:-1325;width:6644;height:101" type="#_x0000_t75" stroked="false">
              <v:imagedata r:id="rId507" o:title=""/>
            </v:shape>
            <v:shape style="position:absolute;left:7646;top:-1234;width:2474;height:10" type="#_x0000_t75" stroked="false">
              <v:imagedata r:id="rId508" o:title=""/>
            </v:shape>
            <w10:wrap type="none"/>
          </v:group>
        </w:pict>
      </w:r>
      <w:r>
        <w:rPr/>
        <w:pict>
          <v:group style="position:absolute;margin-left:51.299999pt;margin-top:-44.246315pt;width:454.7pt;height:.5pt;mso-position-horizontal-relative:page;mso-position-vertical-relative:paragraph;z-index:-1140472" coordorigin="1026,-885" coordsize="9094,10">
            <v:shape style="position:absolute;left:1026;top:-885;width:6625;height:10" type="#_x0000_t75" stroked="false">
              <v:imagedata r:id="rId509" o:title=""/>
            </v:shape>
            <v:shape style="position:absolute;left:7646;top:-885;width:2474;height:10" type="#_x0000_t75" stroked="false">
              <v:imagedata r:id="rId510" o:title=""/>
            </v:shape>
            <w10:wrap type="none"/>
          </v:group>
        </w:pict>
      </w:r>
      <w:r>
        <w:rPr/>
        <w:pict>
          <v:group style="position:absolute;margin-left:51.299999pt;margin-top:-31.286295pt;width:454.7pt;height:5.05pt;mso-position-horizontal-relative:page;mso-position-vertical-relative:paragraph;z-index:-1140448" coordorigin="1026,-626" coordsize="9094,101">
            <v:shape style="position:absolute;left:1026;top:-626;width:6644;height:101" type="#_x0000_t75" stroked="false">
              <v:imagedata r:id="rId507" o:title=""/>
            </v:shape>
            <v:shape style="position:absolute;left:7646;top:-535;width:2474;height:10" type="#_x0000_t75" stroked="false">
              <v:imagedata r:id="rId510" o:title=""/>
            </v:shape>
            <w10:wrap type="none"/>
          </v:group>
        </w:pict>
      </w:r>
      <w:r>
        <w:rPr/>
        <w:pict>
          <v:shape style="position:absolute;margin-left:247.899994pt;margin-top:41.873634pt;width:.479988pt;height:.66pt;mso-position-horizontal-relative:page;mso-position-vertical-relative:paragraph;z-index:16552" type="#_x0000_t75" stroked="false">
            <v:imagedata r:id="rId511" o:title=""/>
          </v:shape>
        </w:pict>
      </w:r>
      <w:r>
        <w:rPr/>
        <w:pict>
          <v:shape style="position:absolute;margin-left:382.540009pt;margin-top:41.873634pt;width:.479958pt;height:.66pt;mso-position-horizontal-relative:page;mso-position-vertical-relative:paragraph;z-index:16576" type="#_x0000_t75" stroked="false">
            <v:imagedata r:id="rId511" o:title=""/>
          </v:shape>
        </w:pict>
      </w:r>
      <w:r>
        <w:rPr/>
        <w:pict>
          <v:group style="position:absolute;margin-left:56.700001pt;margin-top:56.453644pt;width:453.7pt;height:5.05pt;mso-position-horizontal-relative:page;mso-position-vertical-relative:paragraph;z-index:-1140376" coordorigin="1134,1129" coordsize="9074,101">
            <v:shape style="position:absolute;left:1134;top:1129;width:3843;height:101" type="#_x0000_t75" stroked="false">
              <v:imagedata r:id="rId512" o:title=""/>
            </v:shape>
            <v:shape style="position:absolute;left:4953;top:1220;width:2698;height:10" type="#_x0000_t75" stroked="false">
              <v:imagedata r:id="rId513" o:title=""/>
            </v:shape>
            <v:shape style="position:absolute;left:7646;top:1220;width:2561;height:10" type="#_x0000_t75" stroked="false">
              <v:imagedata r:id="rId514" o:title=""/>
            </v:shape>
            <w10:wrap type="none"/>
          </v:group>
        </w:pict>
      </w:r>
      <w:bookmarkStart w:name="（三十六） 销售费用" w:id="227"/>
      <w:bookmarkEnd w:id="227"/>
      <w:r>
        <w:rPr>
          <w:b w:val="0"/>
          <w:bCs w:val="0"/>
        </w:rPr>
      </w:r>
      <w:r>
        <w:rPr/>
        <w:t>（三十六）销售费用</w:t>
      </w:r>
      <w:r>
        <w:rPr>
          <w:b w:val="0"/>
          <w:bCs w:val="0"/>
        </w:rPr>
      </w:r>
    </w:p>
    <w:p>
      <w:pPr>
        <w:spacing w:line="240" w:lineRule="auto" w:before="8"/>
        <w:rPr>
          <w:rFonts w:ascii="宋体" w:hAnsi="宋体" w:cs="宋体" w:eastAsia="宋体" w:hint="default"/>
          <w:b/>
          <w:bCs/>
          <w:sz w:val="11"/>
          <w:szCs w:val="11"/>
        </w:rPr>
      </w:pPr>
    </w:p>
    <w:tbl>
      <w:tblPr>
        <w:tblW w:w="0" w:type="auto"/>
        <w:jc w:val="left"/>
        <w:tblInd w:w="219" w:type="dxa"/>
        <w:tblLayout w:type="fixed"/>
        <w:tblCellMar>
          <w:top w:w="0" w:type="dxa"/>
          <w:left w:w="0" w:type="dxa"/>
          <w:bottom w:w="0" w:type="dxa"/>
          <w:right w:w="0" w:type="dxa"/>
        </w:tblCellMar>
        <w:tblLook w:val="01E0"/>
      </w:tblPr>
      <w:tblGrid>
        <w:gridCol w:w="3843"/>
        <w:gridCol w:w="2693"/>
        <w:gridCol w:w="2552"/>
      </w:tblGrid>
      <w:tr>
        <w:trPr>
          <w:trHeight w:val="379" w:hRule="exact"/>
        </w:trPr>
        <w:tc>
          <w:tcPr>
            <w:tcW w:w="3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8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8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74"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61,271,808.13</w:t>
            </w:r>
          </w:p>
        </w:tc>
        <w:tc>
          <w:tcPr>
            <w:tcW w:w="2552" w:type="dxa"/>
            <w:tcBorders>
              <w:top w:val="single" w:sz="4" w:space="0" w:color="000000"/>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58,632,379.07</w:t>
            </w:r>
          </w:p>
        </w:tc>
      </w:tr>
      <w:tr>
        <w:trPr>
          <w:trHeight w:val="475"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6,790,067.97</w:t>
            </w:r>
          </w:p>
        </w:tc>
        <w:tc>
          <w:tcPr>
            <w:tcW w:w="2552"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7,248,510.35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r>
        <w:rPr/>
        <w:pict>
          <v:shape style="position:absolute;margin-left:247.899994pt;margin-top:90.779953pt;width:.479988pt;height:.66pt;mso-position-horizontal-relative:page;mso-position-vertical-relative:page;z-index:16648" type="#_x0000_t75" stroked="false">
            <v:imagedata r:id="rId515" o:title=""/>
          </v:shape>
        </w:pict>
      </w:r>
      <w:r>
        <w:rPr/>
        <w:pict>
          <v:shape style="position:absolute;margin-left:382.540009pt;margin-top:90.779953pt;width:.479958pt;height:.66pt;mso-position-horizontal-relative:page;mso-position-vertical-relative:page;z-index:16672" type="#_x0000_t75" stroked="false">
            <v:imagedata r:id="rId515" o:title=""/>
          </v:shape>
        </w:pict>
      </w:r>
      <w:r>
        <w:rPr/>
        <w:pict>
          <v:group style="position:absolute;margin-left:56.700001pt;margin-top:105.359962pt;width:453.7pt;height:5.05pt;mso-position-horizontal-relative:page;mso-position-vertical-relative:page;z-index:-1140280" coordorigin="1134,2107" coordsize="9074,101">
            <v:shape style="position:absolute;left:1134;top:2107;width:3843;height:101" type="#_x0000_t75" stroked="false">
              <v:imagedata r:id="rId516" o:title=""/>
            </v:shape>
            <v:shape style="position:absolute;left:4953;top:2198;width:2698;height:10" type="#_x0000_t75" stroked="false">
              <v:imagedata r:id="rId513" o:title=""/>
            </v:shape>
            <v:shape style="position:absolute;left:7646;top:2198;width:2561;height:10" type="#_x0000_t75" stroked="false">
              <v:imagedata r:id="rId514" o:title=""/>
            </v:shape>
            <w10:wrap type="none"/>
          </v:group>
        </w:pict>
      </w:r>
      <w:r>
        <w:rPr/>
        <w:pict>
          <v:group style="position:absolute;margin-left:56.700001pt;margin-top:128.339996pt;width:453.7pt;height:.5pt;mso-position-horizontal-relative:page;mso-position-vertical-relative:page;z-index:-1140256" coordorigin="1134,2567" coordsize="9074,10">
            <v:shape style="position:absolute;left:1134;top:2567;width:3824;height:10" type="#_x0000_t75" stroked="false">
              <v:imagedata r:id="rId517" o:title=""/>
            </v:shape>
            <v:shape style="position:absolute;left:4953;top:2567;width:2698;height:10" type="#_x0000_t75" stroked="false">
              <v:imagedata r:id="rId513" o:title=""/>
            </v:shape>
            <v:shape style="position:absolute;left:7646;top:2567;width:2561;height:10" type="#_x0000_t75" stroked="false">
              <v:imagedata r:id="rId514" o:title=""/>
            </v:shape>
            <w10:wrap type="none"/>
          </v:group>
        </w:pict>
      </w:r>
      <w:r>
        <w:rPr/>
        <w:pict>
          <v:group style="position:absolute;margin-left:56.700001pt;margin-top:142.279968pt;width:453.7pt;height:5.05pt;mso-position-horizontal-relative:page;mso-position-vertical-relative:page;z-index:-1140232" coordorigin="1134,2846" coordsize="9074,101">
            <v:shape style="position:absolute;left:1134;top:2846;width:3843;height:101" type="#_x0000_t75" stroked="false">
              <v:imagedata r:id="rId512" o:title=""/>
            </v:shape>
            <v:shape style="position:absolute;left:4953;top:2937;width:2698;height:10" type="#_x0000_t75" stroked="false">
              <v:imagedata r:id="rId518" o:title=""/>
            </v:shape>
            <v:shape style="position:absolute;left:7646;top:2937;width:2561;height:10" type="#_x0000_t75" stroked="false">
              <v:imagedata r:id="rId519" o:title=""/>
            </v:shape>
            <w10:wrap type="none"/>
          </v:group>
        </w:pict>
      </w:r>
      <w:r>
        <w:rPr/>
        <w:pict>
          <v:group style="position:absolute;margin-left:56.700001pt;margin-top:589.119934pt;width:453.7pt;height:5.5pt;mso-position-horizontal-relative:page;mso-position-vertical-relative:page;z-index:-1139728" coordorigin="1134,11782" coordsize="9074,110">
            <v:shape style="position:absolute;left:1134;top:11782;width:3843;height:109" type="#_x0000_t75" stroked="false">
              <v:imagedata r:id="rId520" o:title=""/>
            </v:shape>
            <v:shape style="position:absolute;left:4953;top:11878;width:2707;height:13" type="#_x0000_t75" stroked="false">
              <v:imagedata r:id="rId388" o:title=""/>
            </v:shape>
            <v:shape style="position:absolute;left:7646;top:11882;width:2561;height:10" type="#_x0000_t75" stroked="false">
              <v:imagedata r:id="rId514" o:title=""/>
            </v:shape>
            <w10:wrap type="none"/>
          </v:group>
        </w:pict>
      </w:r>
      <w:r>
        <w:rPr/>
        <w:pict>
          <v:group style="position:absolute;margin-left:56.700001pt;margin-top:608.020020pt;width:453.7pt;height:5.5pt;mso-position-horizontal-relative:page;mso-position-vertical-relative:page;z-index:-1139704" coordorigin="1134,12160" coordsize="9074,110">
            <v:shape style="position:absolute;left:1134;top:12160;width:3843;height:109" type="#_x0000_t75" stroked="false">
              <v:imagedata r:id="rId521" o:title=""/>
            </v:shape>
            <v:shape style="position:absolute;left:4953;top:12256;width:2707;height:13" type="#_x0000_t75" stroked="false">
              <v:imagedata r:id="rId522" o:title=""/>
            </v:shape>
            <v:shape style="position:absolute;left:7646;top:12260;width:2561;height:10" type="#_x0000_t75" stroked="false">
              <v:imagedata r:id="rId514" o:title=""/>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3843"/>
        <w:gridCol w:w="2693"/>
        <w:gridCol w:w="2552"/>
      </w:tblGrid>
      <w:tr>
        <w:trPr>
          <w:trHeight w:val="379" w:hRule="exact"/>
        </w:trPr>
        <w:tc>
          <w:tcPr>
            <w:tcW w:w="3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right="172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8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8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74"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6,790,498.23</w:t>
            </w:r>
          </w:p>
        </w:tc>
        <w:tc>
          <w:tcPr>
            <w:tcW w:w="2552" w:type="dxa"/>
            <w:tcBorders>
              <w:top w:val="single" w:sz="4" w:space="0" w:color="000000"/>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4,351,648.90</w:t>
            </w:r>
          </w:p>
        </w:tc>
      </w:tr>
      <w:tr>
        <w:trPr>
          <w:trHeight w:val="469"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2,065,782.68</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1,908,509.26</w:t>
            </w:r>
          </w:p>
        </w:tc>
      </w:tr>
      <w:tr>
        <w:trPr>
          <w:trHeight w:val="27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折旧摊销租赁费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4,479,579.11</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3,646,492.87</w:t>
            </w:r>
          </w:p>
        </w:tc>
      </w:tr>
      <w:tr>
        <w:trPr>
          <w:trHeight w:val="92"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3,911,238.00</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1,444,450.68</w:t>
            </w:r>
          </w:p>
        </w:tc>
      </w:tr>
      <w:tr>
        <w:trPr>
          <w:trHeight w:val="27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市场营销费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6,016,523.20</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3,781,533.10</w:t>
            </w:r>
          </w:p>
        </w:tc>
      </w:tr>
      <w:tr>
        <w:trPr>
          <w:trHeight w:val="92"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1,108,966.72</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z w:val="18"/>
              </w:rPr>
              <w:t>537,791.82</w:t>
            </w:r>
          </w:p>
        </w:tc>
      </w:tr>
      <w:tr>
        <w:trPr>
          <w:trHeight w:val="370"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30,508.81</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z w:val="18"/>
              </w:rPr>
              <w:t>81,095.01</w:t>
            </w:r>
          </w:p>
        </w:tc>
      </w:tr>
      <w:tr>
        <w:trPr>
          <w:trHeight w:val="374"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240" w:lineRule="auto" w:before="34"/>
              <w:ind w:right="172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b/>
                <w:spacing w:val="-1"/>
                <w:sz w:val="18"/>
              </w:rPr>
              <w:t>92,464,972.85</w:t>
            </w:r>
            <w:r>
              <w:rPr>
                <w:rFonts w:ascii="Times New Roman"/>
                <w:spacing w:val="-1"/>
                <w:sz w:val="18"/>
              </w:rPr>
            </w:r>
          </w:p>
        </w:tc>
        <w:tc>
          <w:tcPr>
            <w:tcW w:w="2552" w:type="dxa"/>
            <w:tcBorders>
              <w:top w:val="nil" w:sz="6" w:space="0" w:color="auto"/>
              <w:left w:val="single" w:sz="4" w:space="0" w:color="000000"/>
              <w:bottom w:val="single" w:sz="12" w:space="0" w:color="000000"/>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b/>
                <w:spacing w:val="-1"/>
                <w:sz w:val="18"/>
              </w:rPr>
              <w:t>81,632,411.06</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83.006294pt;width:453.7pt;height:.5pt;mso-position-horizontal-relative:page;mso-position-vertical-relative:paragraph;z-index:-1140208" coordorigin="1134,-1660" coordsize="9074,10">
            <v:shape style="position:absolute;left:1134;top:-1660;width:3824;height:10" type="#_x0000_t75" stroked="false">
              <v:imagedata r:id="rId517" o:title=""/>
            </v:shape>
            <v:shape style="position:absolute;left:4953;top:-1660;width:2698;height:10" type="#_x0000_t75" stroked="false">
              <v:imagedata r:id="rId513" o:title=""/>
            </v:shape>
            <v:shape style="position:absolute;left:7646;top:-1660;width:2561;height:10" type="#_x0000_t75" stroked="false">
              <v:imagedata r:id="rId514" o:title=""/>
            </v:shape>
            <w10:wrap type="none"/>
          </v:group>
        </w:pict>
      </w:r>
      <w:r>
        <w:rPr/>
        <w:pict>
          <v:group style="position:absolute;margin-left:56.700001pt;margin-top:-69.086334pt;width:453.7pt;height:5.05pt;mso-position-horizontal-relative:page;mso-position-vertical-relative:paragraph;z-index:-1140184" coordorigin="1134,-1382" coordsize="9074,101">
            <v:shape style="position:absolute;left:1134;top:-1382;width:3843;height:101" type="#_x0000_t75" stroked="false">
              <v:imagedata r:id="rId516" o:title=""/>
            </v:shape>
            <v:shape style="position:absolute;left:4953;top:-1291;width:2698;height:10" type="#_x0000_t75" stroked="false">
              <v:imagedata r:id="rId513" o:title=""/>
            </v:shape>
            <v:shape style="position:absolute;left:7646;top:-1291;width:2561;height:10" type="#_x0000_t75" stroked="false">
              <v:imagedata r:id="rId514" o:title=""/>
            </v:shape>
            <w10:wrap type="none"/>
          </v:group>
        </w:pict>
      </w:r>
      <w:r>
        <w:rPr/>
        <w:pict>
          <v:group style="position:absolute;margin-left:56.700001pt;margin-top:-46.106354pt;width:453.7pt;height:.5pt;mso-position-horizontal-relative:page;mso-position-vertical-relative:paragraph;z-index:-1140160" coordorigin="1134,-922" coordsize="9074,10">
            <v:shape style="position:absolute;left:1134;top:-922;width:3824;height:10" type="#_x0000_t75" stroked="false">
              <v:imagedata r:id="rId517" o:title=""/>
            </v:shape>
            <v:shape style="position:absolute;left:4953;top:-922;width:2698;height:10" type="#_x0000_t75" stroked="false">
              <v:imagedata r:id="rId513" o:title=""/>
            </v:shape>
            <v:shape style="position:absolute;left:7646;top:-922;width:2561;height:10" type="#_x0000_t75" stroked="false">
              <v:imagedata r:id="rId514" o:title=""/>
            </v:shape>
            <w10:wrap type="none"/>
          </v:group>
        </w:pict>
      </w:r>
      <w:r>
        <w:rPr/>
        <w:pict>
          <v:group style="position:absolute;margin-left:56.700001pt;margin-top:-32.186272pt;width:453.7pt;height:5.05pt;mso-position-horizontal-relative:page;mso-position-vertical-relative:paragraph;z-index:-1140136" coordorigin="1134,-644" coordsize="9074,101">
            <v:shape style="position:absolute;left:1134;top:-644;width:3843;height:101" type="#_x0000_t75" stroked="false">
              <v:imagedata r:id="rId512" o:title=""/>
            </v:shape>
            <v:shape style="position:absolute;left:4953;top:-553;width:2698;height:10" type="#_x0000_t75" stroked="false">
              <v:imagedata r:id="rId518" o:title=""/>
            </v:shape>
            <v:shape style="position:absolute;left:7646;top:-553;width:2561;height:10" type="#_x0000_t75" stroked="false">
              <v:imagedata r:id="rId519" o:title=""/>
            </v:shape>
            <w10:wrap type="none"/>
          </v:group>
        </w:pict>
      </w:r>
      <w:r>
        <w:rPr/>
        <w:pict>
          <v:shape style="position:absolute;margin-left:247.899994pt;margin-top:40.893658pt;width:.47999pt;height:.72pt;mso-position-horizontal-relative:page;mso-position-vertical-relative:paragraph;z-index:16864" type="#_x0000_t75" stroked="false">
            <v:imagedata r:id="rId523" o:title=""/>
          </v:shape>
        </w:pict>
      </w:r>
      <w:r>
        <w:rPr/>
        <w:pict>
          <v:shape style="position:absolute;margin-left:382.540009pt;margin-top:40.893658pt;width:.47996pt;height:.72pt;mso-position-horizontal-relative:page;mso-position-vertical-relative:paragraph;z-index:16888" type="#_x0000_t75" stroked="false">
            <v:imagedata r:id="rId523" o:title=""/>
          </v:shape>
        </w:pict>
      </w:r>
      <w:r>
        <w:rPr/>
        <w:pict>
          <v:group style="position:absolute;margin-left:56.700001pt;margin-top:59.073708pt;width:453.7pt;height:.5pt;mso-position-horizontal-relative:page;mso-position-vertical-relative:paragraph;z-index:-1140064" coordorigin="1134,1181" coordsize="9074,10">
            <v:shape style="position:absolute;left:1134;top:1181;width:3824;height:10" type="#_x0000_t75" stroked="false">
              <v:imagedata r:id="rId517" o:title=""/>
            </v:shape>
            <v:shape style="position:absolute;left:4953;top:1181;width:2698;height:10" type="#_x0000_t75" stroked="false">
              <v:imagedata r:id="rId518" o:title=""/>
            </v:shape>
            <v:shape style="position:absolute;left:7646;top:1181;width:2561;height:10" type="#_x0000_t75" stroked="false">
              <v:imagedata r:id="rId519" o:title=""/>
            </v:shape>
            <w10:wrap type="none"/>
          </v:group>
        </w:pict>
      </w:r>
      <w:r>
        <w:rPr/>
        <w:pict>
          <v:group style="position:absolute;margin-left:56.700001pt;margin-top:72.033669pt;width:453.7pt;height:5.05pt;mso-position-horizontal-relative:page;mso-position-vertical-relative:paragraph;z-index:-1140040" coordorigin="1134,1441" coordsize="9074,101">
            <v:shape style="position:absolute;left:1134;top:1441;width:3843;height:101" type="#_x0000_t75" stroked="false">
              <v:imagedata r:id="rId516" o:title=""/>
            </v:shape>
            <v:shape style="position:absolute;left:4953;top:1532;width:2698;height:10" type="#_x0000_t75" stroked="false">
              <v:imagedata r:id="rId513" o:title=""/>
            </v:shape>
            <v:shape style="position:absolute;left:7646;top:1532;width:2561;height:10" type="#_x0000_t75" stroked="false">
              <v:imagedata r:id="rId514" o:title=""/>
            </v:shape>
            <w10:wrap type="none"/>
          </v:group>
        </w:pict>
      </w:r>
      <w:r>
        <w:rPr/>
        <w:pict>
          <v:group style="position:absolute;margin-left:56.700001pt;margin-top:89.553696pt;width:453.7pt;height:5.05pt;mso-position-horizontal-relative:page;mso-position-vertical-relative:paragraph;z-index:-1140016" coordorigin="1134,1791" coordsize="9074,101">
            <v:shape style="position:absolute;left:1134;top:1791;width:3843;height:101" type="#_x0000_t75" stroked="false">
              <v:imagedata r:id="rId516" o:title=""/>
            </v:shape>
            <v:shape style="position:absolute;left:4953;top:1882;width:2698;height:10" type="#_x0000_t75" stroked="false">
              <v:imagedata r:id="rId513" o:title=""/>
            </v:shape>
            <v:shape style="position:absolute;left:7646;top:1882;width:2561;height:10" type="#_x0000_t75" stroked="false">
              <v:imagedata r:id="rId514" o:title=""/>
            </v:shape>
            <w10:wrap type="none"/>
          </v:group>
        </w:pict>
      </w:r>
      <w:r>
        <w:rPr/>
        <w:pict>
          <v:group style="position:absolute;margin-left:56.700001pt;margin-top:111.573677pt;width:453.7pt;height:.5pt;mso-position-horizontal-relative:page;mso-position-vertical-relative:paragraph;z-index:-1139992" coordorigin="1134,2231" coordsize="9074,10">
            <v:shape style="position:absolute;left:1134;top:2231;width:3824;height:10" type="#_x0000_t75" stroked="false">
              <v:imagedata r:id="rId517" o:title=""/>
            </v:shape>
            <v:shape style="position:absolute;left:4953;top:2231;width:2698;height:10" type="#_x0000_t75" stroked="false">
              <v:imagedata r:id="rId518" o:title=""/>
            </v:shape>
            <v:shape style="position:absolute;left:7646;top:2231;width:2561;height:10" type="#_x0000_t75" stroked="false">
              <v:imagedata r:id="rId519" o:title=""/>
            </v:shape>
            <w10:wrap type="none"/>
          </v:group>
        </w:pict>
      </w:r>
      <w:bookmarkStart w:name="（三十七） 管理费用" w:id="228"/>
      <w:bookmarkEnd w:id="228"/>
      <w:r>
        <w:rPr>
          <w:b w:val="0"/>
          <w:bCs w:val="0"/>
        </w:rPr>
      </w:r>
      <w:r>
        <w:rPr/>
        <w:t>（三十七）管理费用</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843"/>
        <w:gridCol w:w="2693"/>
        <w:gridCol w:w="2552"/>
      </w:tblGrid>
      <w:tr>
        <w:trPr>
          <w:trHeight w:val="361" w:hRule="exact"/>
        </w:trPr>
        <w:tc>
          <w:tcPr>
            <w:tcW w:w="3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72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54"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82,463,377.91</w:t>
            </w:r>
          </w:p>
        </w:tc>
        <w:tc>
          <w:tcPr>
            <w:tcW w:w="2552"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58,498,204.51</w:t>
            </w:r>
          </w:p>
        </w:tc>
      </w:tr>
      <w:tr>
        <w:trPr>
          <w:trHeight w:val="250"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3,352,957.08</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3,040,343.40</w:t>
            </w:r>
          </w:p>
        </w:tc>
      </w:tr>
      <w:tr>
        <w:trPr>
          <w:trHeight w:val="369"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2,713,934.34</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2,552,537.66</w:t>
            </w:r>
          </w:p>
        </w:tc>
      </w:tr>
      <w:tr>
        <w:trPr>
          <w:trHeight w:val="82"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4,792,712.47</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4,809,179.23</w:t>
            </w:r>
          </w:p>
        </w:tc>
      </w:tr>
      <w:tr>
        <w:trPr>
          <w:trHeight w:val="26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折旧摊销租赁及物业费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128,848,134.10</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80,595,197.99</w:t>
            </w:r>
          </w:p>
        </w:tc>
      </w:tr>
      <w:tr>
        <w:trPr>
          <w:trHeight w:val="82"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7,240,016.57</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5,023,428.24</w:t>
            </w:r>
          </w:p>
        </w:tc>
      </w:tr>
      <w:tr>
        <w:trPr>
          <w:trHeight w:val="82"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317,343.89</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270,565.83</w:t>
            </w:r>
          </w:p>
        </w:tc>
      </w:tr>
      <w:tr>
        <w:trPr>
          <w:trHeight w:val="35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2,388,024.34</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1,479,418.98</w:t>
            </w:r>
          </w:p>
        </w:tc>
      </w:tr>
      <w:tr>
        <w:trPr>
          <w:trHeight w:val="356"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172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232,116,500.70</w:t>
            </w:r>
            <w:r>
              <w:rPr>
                <w:rFonts w:ascii="Times New Roman"/>
                <w:spacing w:val="-1"/>
                <w:sz w:val="18"/>
              </w:rPr>
            </w:r>
          </w:p>
        </w:tc>
        <w:tc>
          <w:tcPr>
            <w:tcW w:w="2552"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156,268,875.84</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83.806358pt;width:453.7pt;height:5.05pt;mso-position-horizontal-relative:page;mso-position-vertical-relative:paragraph;z-index:-1139968" coordorigin="1134,-1676" coordsize="9074,101">
            <v:shape style="position:absolute;left:1134;top:-1676;width:3843;height:101" type="#_x0000_t75" stroked="false">
              <v:imagedata r:id="rId516" o:title=""/>
            </v:shape>
            <v:shape style="position:absolute;left:4953;top:-1585;width:2698;height:10" type="#_x0000_t75" stroked="false">
              <v:imagedata r:id="rId513" o:title=""/>
            </v:shape>
            <v:shape style="position:absolute;left:7646;top:-1585;width:2561;height:10" type="#_x0000_t75" stroked="false">
              <v:imagedata r:id="rId514" o:title=""/>
            </v:shape>
            <w10:wrap type="none"/>
          </v:group>
        </w:pict>
      </w:r>
      <w:r>
        <w:rPr/>
        <w:pict>
          <v:group style="position:absolute;margin-left:56.700001pt;margin-top:-66.286331pt;width:453.7pt;height:5.05pt;mso-position-horizontal-relative:page;mso-position-vertical-relative:paragraph;z-index:-1139944" coordorigin="1134,-1326" coordsize="9074,101">
            <v:shape style="position:absolute;left:1134;top:-1326;width:3843;height:101" type="#_x0000_t75" stroked="false">
              <v:imagedata r:id="rId516" o:title=""/>
            </v:shape>
            <v:shape style="position:absolute;left:4953;top:-1235;width:2698;height:10" type="#_x0000_t75" stroked="false">
              <v:imagedata r:id="rId513" o:title=""/>
            </v:shape>
            <v:shape style="position:absolute;left:7646;top:-1235;width:2561;height:10" type="#_x0000_t75" stroked="false">
              <v:imagedata r:id="rId514" o:title=""/>
            </v:shape>
            <w10:wrap type="none"/>
          </v:group>
        </w:pict>
      </w:r>
      <w:r>
        <w:rPr/>
        <w:pict>
          <v:group style="position:absolute;margin-left:56.700001pt;margin-top:-44.26635pt;width:453.7pt;height:.5pt;mso-position-horizontal-relative:page;mso-position-vertical-relative:paragraph;z-index:-1139920" coordorigin="1134,-885" coordsize="9074,10">
            <v:shape style="position:absolute;left:1134;top:-885;width:3824;height:10" type="#_x0000_t75" stroked="false">
              <v:imagedata r:id="rId517" o:title=""/>
            </v:shape>
            <v:shape style="position:absolute;left:4953;top:-885;width:2698;height:10" type="#_x0000_t75" stroked="false">
              <v:imagedata r:id="rId518" o:title=""/>
            </v:shape>
            <v:shape style="position:absolute;left:7646;top:-885;width:2561;height:10" type="#_x0000_t75" stroked="false">
              <v:imagedata r:id="rId519" o:title=""/>
            </v:shape>
            <w10:wrap type="none"/>
          </v:group>
        </w:pict>
      </w:r>
      <w:r>
        <w:rPr/>
        <w:pict>
          <v:group style="position:absolute;margin-left:56.700001pt;margin-top:-31.286331pt;width:453.7pt;height:5.05pt;mso-position-horizontal-relative:page;mso-position-vertical-relative:paragraph;z-index:-1139896" coordorigin="1134,-626" coordsize="9074,101">
            <v:shape style="position:absolute;left:1134;top:-626;width:3843;height:101" type="#_x0000_t75" stroked="false">
              <v:imagedata r:id="rId512" o:title=""/>
            </v:shape>
            <v:shape style="position:absolute;left:4953;top:-535;width:2698;height:10" type="#_x0000_t75" stroked="false">
              <v:imagedata r:id="rId518" o:title=""/>
            </v:shape>
            <v:shape style="position:absolute;left:7646;top:-535;width:2561;height:10" type="#_x0000_t75" stroked="false">
              <v:imagedata r:id="rId519" o:title=""/>
            </v:shape>
            <w10:wrap type="none"/>
          </v:group>
        </w:pict>
      </w:r>
      <w:r>
        <w:rPr/>
        <w:pict>
          <v:shape style="position:absolute;margin-left:247.899994pt;margin-top:42.813671pt;width:.480037pt;height:.18pt;mso-position-horizontal-relative:page;mso-position-vertical-relative:paragraph;z-index:17104" type="#_x0000_t75" stroked="false">
            <v:imagedata r:id="rId524" o:title=""/>
          </v:shape>
        </w:pict>
      </w:r>
      <w:r>
        <w:rPr/>
        <w:pict>
          <v:shape style="position:absolute;margin-left:382.540009pt;margin-top:42.813671pt;width:.480007pt;height:.18pt;mso-position-horizontal-relative:page;mso-position-vertical-relative:paragraph;z-index:17128" type="#_x0000_t75" stroked="false">
            <v:imagedata r:id="rId524" o:title=""/>
          </v:shape>
        </w:pict>
      </w:r>
      <w:r>
        <w:rPr/>
        <w:pict>
          <v:group style="position:absolute;margin-left:56.700001pt;margin-top:56.9137pt;width:453.7pt;height:5.5pt;mso-position-horizontal-relative:page;mso-position-vertical-relative:paragraph;z-index:-1139824" coordorigin="1134,1138" coordsize="9074,110">
            <v:shape style="position:absolute;left:1134;top:1138;width:3843;height:109" type="#_x0000_t75" stroked="false">
              <v:imagedata r:id="rId521" o:title=""/>
            </v:shape>
            <v:shape style="position:absolute;left:4953;top:1234;width:2707;height:13" type="#_x0000_t75" stroked="false">
              <v:imagedata r:id="rId522" o:title=""/>
            </v:shape>
            <v:shape style="position:absolute;left:7646;top:1238;width:2561;height:10" type="#_x0000_t75" stroked="false">
              <v:imagedata r:id="rId514" o:title=""/>
            </v:shape>
            <w10:wrap type="none"/>
          </v:group>
        </w:pict>
      </w:r>
      <w:r>
        <w:rPr/>
        <w:pict>
          <v:group style="position:absolute;margin-left:56.700001pt;margin-top:75.813637pt;width:453.7pt;height:5.5pt;mso-position-horizontal-relative:page;mso-position-vertical-relative:paragraph;z-index:-1139800" coordorigin="1134,1516" coordsize="9074,110">
            <v:shape style="position:absolute;left:1134;top:1516;width:3843;height:109" type="#_x0000_t75" stroked="false">
              <v:imagedata r:id="rId520" o:title=""/>
            </v:shape>
            <v:shape style="position:absolute;left:4953;top:1612;width:2707;height:13" type="#_x0000_t75" stroked="false">
              <v:imagedata r:id="rId522" o:title=""/>
            </v:shape>
            <v:shape style="position:absolute;left:7646;top:1616;width:2561;height:10" type="#_x0000_t75" stroked="false">
              <v:imagedata r:id="rId514" o:title=""/>
            </v:shape>
            <w10:wrap type="none"/>
          </v:group>
        </w:pict>
      </w:r>
      <w:r>
        <w:rPr/>
        <w:pict>
          <v:group style="position:absolute;margin-left:56.700001pt;margin-top:94.713638pt;width:453.7pt;height:5.5pt;mso-position-horizontal-relative:page;mso-position-vertical-relative:paragraph;z-index:-1139776" coordorigin="1134,1894" coordsize="9074,110">
            <v:shape style="position:absolute;left:1134;top:1894;width:3843;height:109" type="#_x0000_t75" stroked="false">
              <v:imagedata r:id="rId521" o:title=""/>
            </v:shape>
            <v:shape style="position:absolute;left:4953;top:1990;width:2707;height:13" type="#_x0000_t75" stroked="false">
              <v:imagedata r:id="rId522" o:title=""/>
            </v:shape>
            <v:shape style="position:absolute;left:7646;top:1994;width:2561;height:10" type="#_x0000_t75" stroked="false">
              <v:imagedata r:id="rId519" o:title=""/>
            </v:shape>
            <w10:wrap type="none"/>
          </v:group>
        </w:pict>
      </w:r>
      <w:r>
        <w:rPr/>
        <w:pict>
          <v:group style="position:absolute;margin-left:56.700001pt;margin-top:113.61364pt;width:453.7pt;height:5.5pt;mso-position-horizontal-relative:page;mso-position-vertical-relative:paragraph;z-index:-1139752" coordorigin="1134,2272" coordsize="9074,110">
            <v:shape style="position:absolute;left:1134;top:2272;width:3843;height:109" type="#_x0000_t75" stroked="false">
              <v:imagedata r:id="rId521" o:title=""/>
            </v:shape>
            <v:shape style="position:absolute;left:4953;top:2368;width:2707;height:13" type="#_x0000_t75" stroked="false">
              <v:imagedata r:id="rId522" o:title=""/>
            </v:shape>
            <v:shape style="position:absolute;left:7646;top:2372;width:2561;height:10" type="#_x0000_t75" stroked="false">
              <v:imagedata r:id="rId514" o:title=""/>
            </v:shape>
            <w10:wrap type="none"/>
          </v:group>
        </w:pict>
      </w:r>
      <w:bookmarkStart w:name="（三十八） 研发费用" w:id="229"/>
      <w:bookmarkEnd w:id="229"/>
      <w:r>
        <w:rPr>
          <w:b w:val="0"/>
          <w:bCs w:val="0"/>
        </w:rPr>
      </w:r>
      <w:r>
        <w:rPr/>
        <w:t>（三十八）研发费用</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843"/>
        <w:gridCol w:w="2693"/>
        <w:gridCol w:w="2552"/>
      </w:tblGrid>
      <w:tr>
        <w:trPr>
          <w:trHeight w:val="388" w:hRule="exact"/>
        </w:trPr>
        <w:tc>
          <w:tcPr>
            <w:tcW w:w="3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right="172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8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8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74"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871,026.47</w:t>
            </w:r>
          </w:p>
        </w:tc>
        <w:tc>
          <w:tcPr>
            <w:tcW w:w="2552" w:type="dxa"/>
            <w:tcBorders>
              <w:top w:val="single" w:sz="4" w:space="0" w:color="000000"/>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pacing w:val="-1"/>
                <w:sz w:val="18"/>
              </w:rPr>
              <w:t>3,816,806.05</w:t>
            </w:r>
          </w:p>
        </w:tc>
      </w:tr>
      <w:tr>
        <w:trPr>
          <w:trHeight w:val="390"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4,623,257.44</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4,741,724.30</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1,319,384.76</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919,179.22</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技术设计费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14,812,836.16</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pacing w:val="-1"/>
                <w:sz w:val="18"/>
              </w:rPr>
              <w:t>7,954,684.95</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80,357,332.87</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pacing w:val="-1"/>
                <w:sz w:val="18"/>
              </w:rPr>
              <w:t>36,630,075.22</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17,375,444.94</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pacing w:val="-1"/>
                <w:sz w:val="18"/>
              </w:rPr>
              <w:t>17,468,221.85</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185,627.13</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210,049.95</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折旧摊销租赁及物业费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8,644,436.29</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pacing w:val="-1"/>
                <w:sz w:val="18"/>
              </w:rPr>
              <w:t>10,188,642.66</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中介顾问咨询费</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414,410.76</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293,693.79</w:t>
            </w:r>
          </w:p>
        </w:tc>
      </w:tr>
      <w:tr>
        <w:trPr>
          <w:trHeight w:val="97" w:hRule="exact"/>
        </w:trPr>
        <w:tc>
          <w:tcPr>
            <w:tcW w:w="384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nil" w:sz="6" w:space="0" w:color="auto"/>
            </w:tcBorders>
          </w:tcPr>
          <w:p>
            <w:pPr/>
          </w:p>
        </w:tc>
      </w:tr>
      <w:tr>
        <w:trPr>
          <w:trHeight w:val="37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617,010.28</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608,734.37</w:t>
            </w:r>
          </w:p>
        </w:tc>
      </w:tr>
      <w:tr>
        <w:trPr>
          <w:trHeight w:val="384"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240" w:lineRule="auto" w:before="38"/>
              <w:ind w:right="172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b/>
                <w:spacing w:val="-1"/>
                <w:sz w:val="18"/>
              </w:rPr>
              <w:t>129,220,767.10</w:t>
            </w:r>
            <w:r>
              <w:rPr>
                <w:rFonts w:ascii="Times New Roman"/>
                <w:spacing w:val="-1"/>
                <w:sz w:val="18"/>
              </w:rPr>
            </w:r>
          </w:p>
        </w:tc>
        <w:tc>
          <w:tcPr>
            <w:tcW w:w="2552" w:type="dxa"/>
            <w:tcBorders>
              <w:top w:val="nil" w:sz="6" w:space="0" w:color="auto"/>
              <w:left w:val="single" w:sz="4" w:space="0" w:color="000000"/>
              <w:bottom w:val="single" w:sz="12"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b/>
                <w:spacing w:val="-1"/>
                <w:sz w:val="18"/>
              </w:rPr>
              <w:t>82,831,812.36</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89.806351pt;width:453.7pt;height:5.5pt;mso-position-horizontal-relative:page;mso-position-vertical-relative:paragraph;z-index:-1139680" coordorigin="1134,-1796" coordsize="9074,110">
            <v:shape style="position:absolute;left:1134;top:-1796;width:3843;height:109" type="#_x0000_t75" stroked="false">
              <v:imagedata r:id="rId520" o:title=""/>
            </v:shape>
            <v:shape style="position:absolute;left:4953;top:-1700;width:2707;height:13" type="#_x0000_t75" stroked="false">
              <v:imagedata r:id="rId522" o:title=""/>
            </v:shape>
            <v:shape style="position:absolute;left:7646;top:-1697;width:2561;height:10" type="#_x0000_t75" stroked="false">
              <v:imagedata r:id="rId514" o:title=""/>
            </v:shape>
            <w10:wrap type="none"/>
          </v:group>
        </w:pict>
      </w:r>
      <w:r>
        <w:rPr/>
        <w:pict>
          <v:group style="position:absolute;margin-left:56.700001pt;margin-top:-70.906349pt;width:453.7pt;height:5.5pt;mso-position-horizontal-relative:page;mso-position-vertical-relative:paragraph;z-index:-1139656" coordorigin="1134,-1418" coordsize="9074,110">
            <v:shape style="position:absolute;left:1134;top:-1418;width:3843;height:109" type="#_x0000_t75" stroked="false">
              <v:imagedata r:id="rId521" o:title=""/>
            </v:shape>
            <v:shape style="position:absolute;left:4953;top:-1322;width:2707;height:13" type="#_x0000_t75" stroked="false">
              <v:imagedata r:id="rId522" o:title=""/>
            </v:shape>
            <v:shape style="position:absolute;left:7646;top:-1319;width:2561;height:10" type="#_x0000_t75" stroked="false">
              <v:imagedata r:id="rId519" o:title=""/>
            </v:shape>
            <w10:wrap type="none"/>
          </v:group>
        </w:pict>
      </w:r>
      <w:r>
        <w:rPr/>
        <w:pict>
          <v:group style="position:absolute;margin-left:56.700001pt;margin-top:-52.006348pt;width:453.7pt;height:5.5pt;mso-position-horizontal-relative:page;mso-position-vertical-relative:paragraph;z-index:-1139632" coordorigin="1134,-1040" coordsize="9074,110">
            <v:shape style="position:absolute;left:1134;top:-1040;width:3843;height:109" type="#_x0000_t75" stroked="false">
              <v:imagedata r:id="rId521" o:title=""/>
            </v:shape>
            <v:shape style="position:absolute;left:4953;top:-944;width:2707;height:13" type="#_x0000_t75" stroked="false">
              <v:imagedata r:id="rId522" o:title=""/>
            </v:shape>
            <v:shape style="position:absolute;left:7646;top:-941;width:2561;height:10" type="#_x0000_t75" stroked="false">
              <v:imagedata r:id="rId514" o:title=""/>
            </v:shape>
            <w10:wrap type="none"/>
          </v:group>
        </w:pict>
      </w:r>
      <w:r>
        <w:rPr/>
        <w:pict>
          <v:group style="position:absolute;margin-left:56.700001pt;margin-top:-33.106346pt;width:453.7pt;height:5.5pt;mso-position-horizontal-relative:page;mso-position-vertical-relative:paragraph;z-index:-1139608" coordorigin="1134,-662" coordsize="9074,110">
            <v:shape style="position:absolute;left:1134;top:-662;width:3843;height:109" type="#_x0000_t75" stroked="false">
              <v:imagedata r:id="rId520" o:title=""/>
            </v:shape>
            <v:shape style="position:absolute;left:4953;top:-566;width:2707;height:13" type="#_x0000_t75" stroked="false">
              <v:imagedata r:id="rId388" o:title=""/>
            </v:shape>
            <v:shape style="position:absolute;left:7646;top:-563;width:2561;height:10" type="#_x0000_t75" stroked="false">
              <v:imagedata r:id="rId514" o:title=""/>
            </v:shape>
            <w10:wrap type="none"/>
          </v:group>
        </w:pict>
      </w:r>
      <w:r>
        <w:rPr/>
        <w:pict>
          <v:shape style="position:absolute;margin-left:247.899994pt;margin-top:-9.386318pt;width:.480037pt;height:.18pt;mso-position-horizontal-relative:page;mso-position-vertical-relative:paragraph;z-index:-1139584" type="#_x0000_t75" stroked="false">
            <v:imagedata r:id="rId525" o:title=""/>
          </v:shape>
        </w:pict>
      </w:r>
      <w:r>
        <w:rPr/>
        <w:pict>
          <v:shape style="position:absolute;margin-left:382.540009pt;margin-top:-9.386318pt;width:.480007pt;height:.18pt;mso-position-horizontal-relative:page;mso-position-vertical-relative:paragraph;z-index:-1139560" type="#_x0000_t75" stroked="false">
            <v:imagedata r:id="rId525" o:title=""/>
          </v:shape>
        </w:pict>
      </w:r>
      <w:r>
        <w:rPr/>
        <w:pict>
          <v:group style="position:absolute;margin-left:55.950001pt;margin-top:23.073671pt;width:464.95pt;height:2.5pt;mso-position-horizontal-relative:page;mso-position-vertical-relative:paragraph;z-index:-1139536" coordorigin="1119,461" coordsize="9299,50">
            <v:group style="position:absolute;left:1134;top:476;width:4090;height:2" coordorigin="1134,476" coordsize="4090,2">
              <v:shape style="position:absolute;left:1134;top:476;width:4090;height:2" coordorigin="1134,476" coordsize="4090,0" path="m1134,476l5223,476e" filled="false" stroked="true" strokeweight="1.5pt" strokecolor="#000000">
                <v:path arrowok="t"/>
              </v:shape>
            </v:group>
            <v:group style="position:absolute;left:5223;top:476;width:30;height:2" coordorigin="5223,476" coordsize="30,2">
              <v:shape style="position:absolute;left:5223;top:476;width:30;height:2" coordorigin="5223,476" coordsize="30,0" path="m5223,476l5253,476e" filled="false" stroked="true" strokeweight="1.5pt" strokecolor="#000000">
                <v:path arrowok="t"/>
              </v:shape>
            </v:group>
            <v:group style="position:absolute;left:5253;top:476;width:2681;height:2" coordorigin="5253,476" coordsize="2681,2">
              <v:shape style="position:absolute;left:5253;top:476;width:2681;height:2" coordorigin="5253,476" coordsize="2681,0" path="m5253,476l7934,476e" filled="false" stroked="true" strokeweight="1.5pt" strokecolor="#000000">
                <v:path arrowok="t"/>
              </v:shape>
            </v:group>
            <v:group style="position:absolute;left:7934;top:476;width:30;height:2" coordorigin="7934,476" coordsize="30,2">
              <v:shape style="position:absolute;left:7934;top:476;width:30;height:2" coordorigin="7934,476" coordsize="30,0" path="m7934,476l7964,476e" filled="false" stroked="true" strokeweight="1.5pt" strokecolor="#000000">
                <v:path arrowok="t"/>
              </v:shape>
            </v:group>
            <v:group style="position:absolute;left:7964;top:476;width:2439;height:2" coordorigin="7964,476" coordsize="2439,2">
              <v:shape style="position:absolute;left:7964;top:476;width:2439;height:2" coordorigin="7964,476" coordsize="2439,0" path="m7964,476l10403,476e" filled="false" stroked="true" strokeweight="1.5pt" strokecolor="#000000">
                <v:path arrowok="t"/>
              </v:shape>
            </v:group>
            <v:group style="position:absolute;left:5223;top:491;width:10;height:20" coordorigin="5223,491" coordsize="10,20">
              <v:shape style="position:absolute;left:5223;top:491;width:10;height:20" coordorigin="5223,491" coordsize="10,20" path="m5223,511l5233,511,5233,491,5223,491,5223,511xe" filled="true" fillcolor="#000000" stroked="false">
                <v:path arrowok="t"/>
                <v:fill type="solid"/>
              </v:shape>
            </v:group>
            <v:group style="position:absolute;left:7934;top:491;width:10;height:20" coordorigin="7934,491" coordsize="10,20">
              <v:shape style="position:absolute;left:7934;top:491;width:10;height:20" coordorigin="7934,491" coordsize="10,20" path="m7934,511l7944,511,7944,491,7934,491,7934,511xe" filled="true" fillcolor="#000000" stroked="false">
                <v:path arrowok="t"/>
                <v:fill type="solid"/>
              </v:shape>
            </v:group>
            <w10:wrap type="none"/>
          </v:group>
        </w:pict>
      </w:r>
      <w:r>
        <w:rPr/>
        <w:pict>
          <v:group style="position:absolute;margin-left:55.739979pt;margin-top:41.853714pt;width:464.65pt;height:1.7pt;mso-position-horizontal-relative:page;mso-position-vertical-relative:paragraph;z-index:-1139512" coordorigin="1115,837" coordsize="9293,34">
            <v:group style="position:absolute;left:1120;top:866;width:4104;height:2" coordorigin="1120,866" coordsize="4104,2">
              <v:shape style="position:absolute;left:1120;top:866;width:4104;height:2" coordorigin="1120,866" coordsize="4104,0" path="m1120,866l5223,866e" filled="false" stroked="true" strokeweight=".48004pt" strokecolor="#000000">
                <v:path arrowok="t"/>
              </v:shape>
            </v:group>
            <v:group style="position:absolute;left:5223;top:837;width:10;height:20" coordorigin="5223,837" coordsize="10,20">
              <v:shape style="position:absolute;left:5223;top:837;width:10;height:20" coordorigin="5223,837" coordsize="10,20" path="m5223,856l5233,856,5233,837,5223,837,5223,856xe" filled="true" fillcolor="#000000" stroked="false">
                <v:path arrowok="t"/>
                <v:fill type="solid"/>
              </v:shape>
              <v:shape style="position:absolute;left:5223;top:856;width:10;height:5" type="#_x0000_t75" stroked="false">
                <v:imagedata r:id="rId526" o:title=""/>
              </v:shape>
            </v:group>
            <v:group style="position:absolute;left:5223;top:866;width:10;height:2" coordorigin="5223,866" coordsize="10,2">
              <v:shape style="position:absolute;left:5223;top:866;width:10;height:2" coordorigin="5223,866" coordsize="10,0" path="m5223,866l5233,866e" filled="false" stroked="true" strokeweight=".48004pt" strokecolor="#000000">
                <v:path arrowok="t"/>
              </v:shape>
            </v:group>
            <v:group style="position:absolute;left:5233;top:866;width:2702;height:2" coordorigin="5233,866" coordsize="2702,2">
              <v:shape style="position:absolute;left:5233;top:866;width:2702;height:2" coordorigin="5233,866" coordsize="2702,0" path="m5233,866l7934,866e" filled="false" stroked="true" strokeweight=".48004pt" strokecolor="#000000">
                <v:path arrowok="t"/>
              </v:shape>
            </v:group>
            <v:group style="position:absolute;left:7934;top:837;width:10;height:20" coordorigin="7934,837" coordsize="10,20">
              <v:shape style="position:absolute;left:7934;top:837;width:10;height:20" coordorigin="7934,837" coordsize="10,20" path="m7934,856l7944,856,7944,837,7934,837,7934,856xe" filled="true" fillcolor="#000000" stroked="false">
                <v:path arrowok="t"/>
                <v:fill type="solid"/>
              </v:shape>
              <v:shape style="position:absolute;left:7934;top:856;width:10;height:5" type="#_x0000_t75" stroked="false">
                <v:imagedata r:id="rId526" o:title=""/>
              </v:shape>
            </v:group>
            <v:group style="position:absolute;left:7934;top:866;width:10;height:2" coordorigin="7934,866" coordsize="10,2">
              <v:shape style="position:absolute;left:7934;top:866;width:10;height:2" coordorigin="7934,866" coordsize="10,0" path="m7934,866l7944,866e" filled="false" stroked="true" strokeweight=".48004pt" strokecolor="#000000">
                <v:path arrowok="t"/>
              </v:shape>
            </v:group>
            <v:group style="position:absolute;left:7944;top:866;width:2460;height:2" coordorigin="7944,866" coordsize="2460,2">
              <v:shape style="position:absolute;left:7944;top:866;width:2460;height:2" coordorigin="7944,866" coordsize="2460,0" path="m7944,866l10403,866e" filled="false" stroked="true" strokeweight=".48004pt" strokecolor="#000000">
                <v:path arrowok="t"/>
              </v:shape>
            </v:group>
            <w10:wrap type="none"/>
          </v:group>
        </w:pict>
      </w:r>
      <w:bookmarkStart w:name="（三十九） 财务费用" w:id="230"/>
      <w:bookmarkEnd w:id="230"/>
      <w:r>
        <w:rPr>
          <w:b w:val="0"/>
          <w:bCs w:val="0"/>
        </w:rPr>
      </w:r>
      <w:r>
        <w:rPr/>
        <w:t>（三十九）财务费用</w:t>
      </w:r>
      <w:r>
        <w:rPr>
          <w:b w:val="0"/>
          <w:bCs w:val="0"/>
        </w:rPr>
      </w:r>
    </w:p>
    <w:p>
      <w:pPr>
        <w:spacing w:line="240" w:lineRule="auto" w:before="10"/>
        <w:rPr>
          <w:rFonts w:ascii="宋体" w:hAnsi="宋体" w:cs="宋体" w:eastAsia="宋体" w:hint="default"/>
          <w:b/>
          <w:bCs/>
          <w:sz w:val="12"/>
          <w:szCs w:val="12"/>
        </w:rPr>
      </w:pPr>
    </w:p>
    <w:tbl>
      <w:tblPr>
        <w:tblW w:w="0" w:type="auto"/>
        <w:jc w:val="left"/>
        <w:tblInd w:w="1820" w:type="dxa"/>
        <w:tblLayout w:type="fixed"/>
        <w:tblCellMar>
          <w:top w:w="0" w:type="dxa"/>
          <w:left w:w="0" w:type="dxa"/>
          <w:bottom w:w="0" w:type="dxa"/>
          <w:right w:w="0" w:type="dxa"/>
        </w:tblCellMar>
        <w:tblLook w:val="01E0"/>
      </w:tblPr>
      <w:tblGrid>
        <w:gridCol w:w="2428"/>
        <w:gridCol w:w="2711"/>
        <w:gridCol w:w="1884"/>
      </w:tblGrid>
      <w:tr>
        <w:trPr>
          <w:trHeight w:val="389" w:hRule="exact"/>
        </w:trPr>
        <w:tc>
          <w:tcPr>
            <w:tcW w:w="242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8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84"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left="77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61.160004pt;margin-top:91.73999pt;width:.480037pt;height:.18pt;mso-position-horizontal-relative:page;mso-position-vertical-relative:page;z-index:17488" type="#_x0000_t75" stroked="false">
            <v:imagedata r:id="rId527" o:title=""/>
          </v:shape>
        </w:pict>
      </w:r>
      <w:r>
        <w:rPr/>
        <w:pict>
          <v:shape style="position:absolute;margin-left:396.700012pt;margin-top:91.73999pt;width:.480007pt;height:.18pt;mso-position-horizontal-relative:page;mso-position-vertical-relative:page;z-index:17512" type="#_x0000_t75" stroked="false">
            <v:imagedata r:id="rId527" o:title=""/>
          </v:shape>
        </w:pict>
      </w:r>
      <w:r>
        <w:rPr/>
        <w:pict>
          <v:group style="position:absolute;margin-left:56.700001pt;margin-top:490pt;width:465.85pt;height:5.05pt;mso-position-horizontal-relative:page;mso-position-vertical-relative:page;z-index:-1139080" coordorigin="1134,9800" coordsize="9317,101">
            <v:shape style="position:absolute;left:1134;top:9800;width:3468;height:101" type="#_x0000_t75" stroked="false">
              <v:imagedata r:id="rId528" o:title=""/>
            </v:shape>
            <v:shape style="position:absolute;left:4578;top:9891;width:5872;height:10" type="#_x0000_t75" stroked="false">
              <v:imagedata r:id="rId529" o:title=""/>
            </v:shape>
            <w10:wrap type="none"/>
          </v:group>
        </w:pict>
      </w:r>
      <w:r>
        <w:rPr/>
        <w:pict>
          <v:group style="position:absolute;margin-left:56.700001pt;margin-top:512.020020pt;width:465.85pt;height:.5pt;mso-position-horizontal-relative:page;mso-position-vertical-relative:page;z-index:-1139056" coordorigin="1134,10240" coordsize="9317,10">
            <v:shape style="position:absolute;left:1134;top:10240;width:3449;height:10" type="#_x0000_t75" stroked="false">
              <v:imagedata r:id="rId530" o:title=""/>
            </v:shape>
            <v:shape style="position:absolute;left:4578;top:10240;width:5872;height:10" type="#_x0000_t75" stroked="false">
              <v:imagedata r:id="rId531" o:title=""/>
            </v:shape>
            <w10:wrap type="none"/>
          </v:group>
        </w:pict>
      </w:r>
      <w:r>
        <w:rPr/>
        <w:pict>
          <v:group style="position:absolute;margin-left:56.700001pt;margin-top:524.979980pt;width:465.85pt;height:5.05pt;mso-position-horizontal-relative:page;mso-position-vertical-relative:page;z-index:-1139032" coordorigin="1134,10500" coordsize="9317,101">
            <v:shape style="position:absolute;left:1134;top:10500;width:3468;height:101" type="#_x0000_t75" stroked="false">
              <v:imagedata r:id="rId528" o:title=""/>
            </v:shape>
            <v:shape style="position:absolute;left:4578;top:10591;width:5872;height:10" type="#_x0000_t75" stroked="false">
              <v:imagedata r:id="rId529" o:title=""/>
            </v:shape>
            <w10:wrap type="none"/>
          </v:group>
        </w:pict>
      </w:r>
      <w:r>
        <w:rPr/>
        <w:pict>
          <v:group style="position:absolute;margin-left:56.700001pt;margin-top:542.499939pt;width:465.85pt;height:5.05pt;mso-position-horizontal-relative:page;mso-position-vertical-relative:page;z-index:-1139008" coordorigin="1134,10850" coordsize="9317,101">
            <v:shape style="position:absolute;left:1134;top:10850;width:3468;height:101" type="#_x0000_t75" stroked="false">
              <v:imagedata r:id="rId528" o:title=""/>
            </v:shape>
            <v:shape style="position:absolute;left:4578;top:10941;width:5872;height:10" type="#_x0000_t75" stroked="false">
              <v:imagedata r:id="rId529" o:title=""/>
            </v:shape>
            <w10:wrap type="none"/>
          </v:group>
        </w:pict>
      </w:r>
      <w:r>
        <w:rPr/>
        <w:pict>
          <v:group style="position:absolute;margin-left:56.700001pt;margin-top:564.520020pt;width:465.85pt;height:.5pt;mso-position-horizontal-relative:page;mso-position-vertical-relative:page;z-index:-1138984" coordorigin="1134,11290" coordsize="9317,10">
            <v:shape style="position:absolute;left:1134;top:11290;width:3449;height:10" type="#_x0000_t75" stroked="false">
              <v:imagedata r:id="rId530" o:title=""/>
            </v:shape>
            <v:shape style="position:absolute;left:4578;top:11290;width:5872;height:10" type="#_x0000_t75" stroked="false">
              <v:imagedata r:id="rId531" o:title=""/>
            </v:shape>
            <w10:wrap type="none"/>
          </v:group>
        </w:pict>
      </w:r>
      <w:r>
        <w:rPr/>
        <w:pict>
          <v:group style="position:absolute;margin-left:56.700001pt;margin-top:596.26001pt;width:465.85pt;height:.5pt;mso-position-horizontal-relative:page;mso-position-vertical-relative:page;z-index:-1138960" coordorigin="1134,11925" coordsize="9317,10">
            <v:shape style="position:absolute;left:1134;top:11925;width:3449;height:10" type="#_x0000_t75" stroked="false">
              <v:imagedata r:id="rId530" o:title=""/>
            </v:shape>
            <v:shape style="position:absolute;left:4578;top:11925;width:5872;height:10" type="#_x0000_t75" stroked="false">
              <v:imagedata r:id="rId529" o:title=""/>
            </v:shape>
            <w10:wrap type="none"/>
          </v:group>
        </w:pict>
      </w:r>
      <w:r>
        <w:rPr/>
        <w:pict>
          <v:group style="position:absolute;margin-left:56.700001pt;margin-top:613.719971pt;width:465.85pt;height:.5pt;mso-position-horizontal-relative:page;mso-position-vertical-relative:page;z-index:-1138936" coordorigin="1134,12274" coordsize="9317,10">
            <v:shape style="position:absolute;left:1134;top:12274;width:3449;height:10" type="#_x0000_t75" stroked="false">
              <v:imagedata r:id="rId530" o:title=""/>
            </v:shape>
            <v:shape style="position:absolute;left:4578;top:12274;width:5872;height:10" type="#_x0000_t75" stroked="false">
              <v:imagedata r:id="rId531" o:title=""/>
            </v:shape>
            <w10:wrap type="none"/>
          </v:group>
        </w:pict>
      </w:r>
      <w:r>
        <w:rPr/>
        <w:pict>
          <v:group style="position:absolute;margin-left:56.700001pt;margin-top:626.679993pt;width:465.85pt;height:5.05pt;mso-position-horizontal-relative:page;mso-position-vertical-relative:page;z-index:-1138912" coordorigin="1134,12534" coordsize="9317,101">
            <v:shape style="position:absolute;left:1134;top:12534;width:3468;height:101" type="#_x0000_t75" stroked="false">
              <v:imagedata r:id="rId528" o:title=""/>
            </v:shape>
            <v:shape style="position:absolute;left:4578;top:12625;width:5872;height:10" type="#_x0000_t75" stroked="false">
              <v:imagedata r:id="rId529" o:title=""/>
            </v:shape>
            <w10:wrap type="none"/>
          </v:group>
        </w:pict>
      </w:r>
      <w:r>
        <w:rPr/>
        <w:pict>
          <v:group style="position:absolute;margin-left:56.700001pt;margin-top:644.200012pt;width:465.85pt;height:5.05pt;mso-position-horizontal-relative:page;mso-position-vertical-relative:page;z-index:-1138888" coordorigin="1134,12884" coordsize="9317,101">
            <v:shape style="position:absolute;left:1134;top:12884;width:3468;height:101" type="#_x0000_t75" stroked="false">
              <v:imagedata r:id="rId528" o:title=""/>
            </v:shape>
            <v:shape style="position:absolute;left:4578;top:12975;width:5872;height:10" type="#_x0000_t75" stroked="false">
              <v:imagedata r:id="rId529" o:title=""/>
            </v:shape>
            <w10:wrap type="none"/>
          </v:group>
        </w:pict>
      </w:r>
      <w:r>
        <w:rPr/>
        <w:pict>
          <v:group style="position:absolute;margin-left:56.700001pt;margin-top:666.219971pt;width:465.85pt;height:.5pt;mso-position-horizontal-relative:page;mso-position-vertical-relative:page;z-index:-1138864" coordorigin="1134,13324" coordsize="9317,10">
            <v:shape style="position:absolute;left:1134;top:13324;width:3449;height:10" type="#_x0000_t75" stroked="false">
              <v:imagedata r:id="rId530" o:title=""/>
            </v:shape>
            <v:shape style="position:absolute;left:4578;top:13324;width:5872;height:10" type="#_x0000_t75" stroked="false">
              <v:imagedata r:id="rId531" o:title=""/>
            </v:shape>
            <w10:wrap type="none"/>
          </v:group>
        </w:pict>
      </w:r>
      <w:r>
        <w:rPr/>
        <w:pict>
          <v:group style="position:absolute;margin-left:56.700001pt;margin-top:679.179993pt;width:465.85pt;height:5.05pt;mso-position-horizontal-relative:page;mso-position-vertical-relative:page;z-index:-1138840" coordorigin="1134,13584" coordsize="9317,101">
            <v:shape style="position:absolute;left:1134;top:13584;width:3468;height:101" type="#_x0000_t75" stroked="false">
              <v:imagedata r:id="rId528" o:title=""/>
            </v:shape>
            <v:shape style="position:absolute;left:4578;top:13675;width:5872;height:10" type="#_x0000_t75" stroked="false">
              <v:imagedata r:id="rId529" o:title=""/>
            </v:shape>
            <w10:wrap type="none"/>
          </v:group>
        </w:pict>
      </w:r>
      <w:r>
        <w:rPr/>
        <w:pict>
          <v:group style="position:absolute;margin-left:56.700001pt;margin-top:696.700012pt;width:465.85pt;height:5.1pt;mso-position-horizontal-relative:page;mso-position-vertical-relative:page;z-index:-1138816" coordorigin="1134,13934" coordsize="9317,102">
            <v:shape style="position:absolute;left:1134;top:13934;width:3468;height:101" type="#_x0000_t75" stroked="false">
              <v:imagedata r:id="rId532" o:title=""/>
            </v:shape>
            <v:shape style="position:absolute;left:4578;top:14026;width:5872;height:10" type="#_x0000_t75" stroked="false">
              <v:imagedata r:id="rId529" o:title=""/>
            </v:shape>
            <w10:wrap type="none"/>
          </v:group>
        </w:pict>
      </w:r>
      <w:r>
        <w:rPr/>
        <w:pict>
          <v:group style="position:absolute;margin-left:56.700001pt;margin-top:718.73999pt;width:465.85pt;height:.5pt;mso-position-horizontal-relative:page;mso-position-vertical-relative:page;z-index:-1138792" coordorigin="1134,14375" coordsize="9317,10">
            <v:shape style="position:absolute;left:1134;top:14375;width:3449;height:10" type="#_x0000_t75" stroked="false">
              <v:imagedata r:id="rId530" o:title=""/>
            </v:shape>
            <v:shape style="position:absolute;left:4578;top:14375;width:5872;height:10" type="#_x0000_t75" stroked="false">
              <v:imagedata r:id="rId529" o:title=""/>
            </v:shape>
            <w10:wrap type="none"/>
          </v:group>
        </w:pict>
      </w:r>
      <w:r>
        <w:rPr/>
        <w:pict>
          <v:group style="position:absolute;margin-left:56.700001pt;margin-top:731.700012pt;width:465.85pt;height:5.05pt;mso-position-horizontal-relative:page;mso-position-vertical-relative:page;z-index:-1138768" coordorigin="1134,14634" coordsize="9317,101">
            <v:shape style="position:absolute;left:1134;top:14634;width:3468;height:101" type="#_x0000_t75" stroked="false">
              <v:imagedata r:id="rId533" o:title=""/>
            </v:shape>
            <v:shape style="position:absolute;left:4578;top:14725;width:5872;height:10" type="#_x0000_t75" stroked="false">
              <v:imagedata r:id="rId531" o:title=""/>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4108"/>
        <w:gridCol w:w="2711"/>
        <w:gridCol w:w="2464"/>
      </w:tblGrid>
      <w:tr>
        <w:trPr>
          <w:trHeight w:val="388" w:hRule="exact"/>
        </w:trPr>
        <w:tc>
          <w:tcPr>
            <w:tcW w:w="4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right="185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8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77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74" w:hRule="exact"/>
        </w:trPr>
        <w:tc>
          <w:tcPr>
            <w:tcW w:w="4108" w:type="dxa"/>
            <w:tcBorders>
              <w:top w:val="single" w:sz="4" w:space="0" w:color="000000"/>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15,211,072.22</w:t>
            </w:r>
          </w:p>
        </w:tc>
        <w:tc>
          <w:tcPr>
            <w:tcW w:w="2464"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10,133,891.03</w:t>
            </w:r>
          </w:p>
        </w:tc>
      </w:tr>
      <w:tr>
        <w:trPr>
          <w:trHeight w:val="39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7,997,182.88</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6,429,058.65</w:t>
            </w:r>
          </w:p>
        </w:tc>
      </w:tr>
      <w:tr>
        <w:trPr>
          <w:trHeight w:val="97" w:hRule="exact"/>
        </w:trPr>
        <w:tc>
          <w:tcPr>
            <w:tcW w:w="410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single" w:sz="4" w:space="0" w:color="000000"/>
            </w:tcBorders>
          </w:tcPr>
          <w:p>
            <w:pPr/>
          </w:p>
        </w:tc>
        <w:tc>
          <w:tcPr>
            <w:tcW w:w="2464"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-12,946,430.98</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16,824,297.67</w:t>
            </w:r>
          </w:p>
        </w:tc>
      </w:tr>
      <w:tr>
        <w:trPr>
          <w:trHeight w:val="97" w:hRule="exact"/>
        </w:trPr>
        <w:tc>
          <w:tcPr>
            <w:tcW w:w="410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single" w:sz="4" w:space="0" w:color="000000"/>
            </w:tcBorders>
          </w:tcPr>
          <w:p>
            <w:pPr/>
          </w:p>
        </w:tc>
        <w:tc>
          <w:tcPr>
            <w:tcW w:w="2464" w:type="dxa"/>
            <w:tcBorders>
              <w:top w:val="nil" w:sz="6" w:space="0" w:color="auto"/>
              <w:left w:val="single" w:sz="4" w:space="0" w:color="000000"/>
              <w:bottom w:val="nil" w:sz="6" w:space="0" w:color="auto"/>
              <w:right w:val="nil" w:sz="6" w:space="0" w:color="auto"/>
            </w:tcBorders>
          </w:tcPr>
          <w:p>
            <w:pPr/>
          </w:p>
        </w:tc>
      </w:tr>
      <w:tr>
        <w:trPr>
          <w:trHeight w:val="282"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1,137,156.47</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z w:val="18"/>
              </w:rPr>
              <w:t>779,598.40</w:t>
            </w:r>
          </w:p>
        </w:tc>
      </w:tr>
      <w:tr>
        <w:trPr>
          <w:trHeight w:val="97" w:hRule="exact"/>
        </w:trPr>
        <w:tc>
          <w:tcPr>
            <w:tcW w:w="410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single" w:sz="4" w:space="0" w:color="000000"/>
            </w:tcBorders>
          </w:tcPr>
          <w:p>
            <w:pPr/>
          </w:p>
        </w:tc>
        <w:tc>
          <w:tcPr>
            <w:tcW w:w="2464" w:type="dxa"/>
            <w:tcBorders>
              <w:top w:val="nil" w:sz="6" w:space="0" w:color="auto"/>
              <w:left w:val="single" w:sz="4" w:space="0" w:color="000000"/>
              <w:bottom w:val="nil" w:sz="6" w:space="0" w:color="auto"/>
              <w:right w:val="nil" w:sz="6" w:space="0" w:color="auto"/>
            </w:tcBorders>
          </w:tcPr>
          <w:p>
            <w:pPr/>
          </w:p>
        </w:tc>
      </w:tr>
      <w:tr>
        <w:trPr>
          <w:trHeight w:val="3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4,497,285.99</w:t>
            </w:r>
          </w:p>
        </w:tc>
        <w:tc>
          <w:tcPr>
            <w:tcW w:w="246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7,408,924.60</w:t>
            </w:r>
          </w:p>
        </w:tc>
      </w:tr>
      <w:tr>
        <w:trPr>
          <w:trHeight w:val="383" w:hRule="exact"/>
        </w:trPr>
        <w:tc>
          <w:tcPr>
            <w:tcW w:w="4108"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right="185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b/>
                <w:w w:val="95"/>
                <w:sz w:val="18"/>
              </w:rPr>
              <w:t>-98,099.18</w:t>
            </w:r>
            <w:r>
              <w:rPr>
                <w:rFonts w:ascii="Times New Roman"/>
                <w:sz w:val="18"/>
              </w:rPr>
            </w:r>
          </w:p>
        </w:tc>
        <w:tc>
          <w:tcPr>
            <w:tcW w:w="2464" w:type="dxa"/>
            <w:tcBorders>
              <w:top w:val="nil" w:sz="6" w:space="0" w:color="auto"/>
              <w:left w:val="single" w:sz="4" w:space="0" w:color="000000"/>
              <w:bottom w:val="single" w:sz="12"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b/>
                <w:spacing w:val="-1"/>
                <w:sz w:val="18"/>
              </w:rPr>
              <w:t>28,717,653.05</w:t>
            </w:r>
            <w:r>
              <w:rPr>
                <w:rFonts w:ascii="Times New Roman"/>
                <w:spacing w:val="-1"/>
                <w:sz w:val="18"/>
              </w:rPr>
            </w:r>
          </w:p>
        </w:tc>
      </w:tr>
    </w:tbl>
    <w:p>
      <w:pPr>
        <w:pStyle w:val="BodyText"/>
        <w:spacing w:line="240" w:lineRule="auto" w:before="77"/>
        <w:ind w:left="574" w:right="0"/>
        <w:jc w:val="left"/>
        <w:rPr>
          <w:rFonts w:ascii="楷体" w:hAnsi="楷体" w:cs="楷体" w:eastAsia="楷体" w:hint="default"/>
        </w:rPr>
      </w:pPr>
      <w:r>
        <w:rPr/>
        <w:pict>
          <v:group style="position:absolute;margin-left:56.700001pt;margin-top:-101.326271pt;width:463.45pt;height:5.55pt;mso-position-horizontal-relative:page;mso-position-vertical-relative:paragraph;z-index:-1139440" coordorigin="1134,-2027" coordsize="9269,111">
            <v:shape style="position:absolute;left:1134;top:-2027;width:4108;height:110" type="#_x0000_t75" stroked="false">
              <v:imagedata r:id="rId534" o:title=""/>
            </v:shape>
            <v:shape style="position:absolute;left:5218;top:-1926;width:2716;height:10" type="#_x0000_t75" stroked="false">
              <v:imagedata r:id="rId535" o:title=""/>
            </v:shape>
            <v:shape style="position:absolute;left:7929;top:-1926;width:2474;height:10" type="#_x0000_t75" stroked="false">
              <v:imagedata r:id="rId510" o:title=""/>
            </v:shape>
            <w10:wrap type="none"/>
          </v:group>
        </w:pict>
      </w:r>
      <w:r>
        <w:rPr/>
        <w:pict>
          <v:group style="position:absolute;margin-left:56.700001pt;margin-top:-82.366333pt;width:463.45pt;height:5.55pt;mso-position-horizontal-relative:page;mso-position-vertical-relative:paragraph;z-index:-1139416" coordorigin="1134,-1647" coordsize="9269,111">
            <v:shape style="position:absolute;left:1134;top:-1647;width:4108;height:110" type="#_x0000_t75" stroked="false">
              <v:imagedata r:id="rId536" o:title=""/>
            </v:shape>
            <v:shape style="position:absolute;left:5218;top:-1547;width:2716;height:10" type="#_x0000_t75" stroked="false">
              <v:imagedata r:id="rId535" o:title=""/>
            </v:shape>
            <v:shape style="position:absolute;left:7929;top:-1547;width:2474;height:10" type="#_x0000_t75" stroked="false">
              <v:imagedata r:id="rId510" o:title=""/>
            </v:shape>
            <w10:wrap type="none"/>
          </v:group>
        </w:pict>
      </w:r>
      <w:r>
        <w:rPr/>
        <w:pict>
          <v:group style="position:absolute;margin-left:56.700001pt;margin-top:-63.386333pt;width:463.45pt;height:5.55pt;mso-position-horizontal-relative:page;mso-position-vertical-relative:paragraph;z-index:-1139392" coordorigin="1134,-1268" coordsize="9269,111">
            <v:shape style="position:absolute;left:1134;top:-1268;width:4108;height:110" type="#_x0000_t75" stroked="false">
              <v:imagedata r:id="rId534" o:title=""/>
            </v:shape>
            <v:shape style="position:absolute;left:5218;top:-1167;width:2716;height:10" type="#_x0000_t75" stroked="false">
              <v:imagedata r:id="rId535" o:title=""/>
            </v:shape>
            <v:shape style="position:absolute;left:7929;top:-1167;width:2474;height:10" type="#_x0000_t75" stroked="false">
              <v:imagedata r:id="rId510" o:title=""/>
            </v:shape>
            <w10:wrap type="none"/>
          </v:group>
        </w:pict>
      </w:r>
      <w:r>
        <w:rPr/>
        <w:pict>
          <v:group style="position:absolute;margin-left:56.700001pt;margin-top:-44.426334pt;width:463.45pt;height:5.55pt;mso-position-horizontal-relative:page;mso-position-vertical-relative:paragraph;z-index:-1139368" coordorigin="1134,-889" coordsize="9269,111">
            <v:shape style="position:absolute;left:1134;top:-889;width:4108;height:110" type="#_x0000_t75" stroked="false">
              <v:imagedata r:id="rId534" o:title=""/>
            </v:shape>
            <v:shape style="position:absolute;left:5218;top:-788;width:2716;height:10" type="#_x0000_t75" stroked="false">
              <v:imagedata r:id="rId537" o:title=""/>
            </v:shape>
            <v:shape style="position:absolute;left:7929;top:-788;width:2474;height:10" type="#_x0000_t75" stroked="false">
              <v:imagedata r:id="rId508" o:title=""/>
            </v:shape>
            <w10:wrap type="none"/>
          </v:group>
        </w:pict>
      </w:r>
      <w:r>
        <w:rPr/>
        <w:pict>
          <v:group style="position:absolute;margin-left:56.700001pt;margin-top:-25.466274pt;width:463.45pt;height:5.55pt;mso-position-horizontal-relative:page;mso-position-vertical-relative:paragraph;z-index:-1139344" coordorigin="1134,-509" coordsize="9269,111">
            <v:shape style="position:absolute;left:1134;top:-509;width:4108;height:110" type="#_x0000_t75" stroked="false">
              <v:imagedata r:id="rId534" o:title=""/>
            </v:shape>
            <v:shape style="position:absolute;left:5218;top:-409;width:2716;height:10" type="#_x0000_t75" stroked="false">
              <v:imagedata r:id="rId535" o:title=""/>
            </v:shape>
            <v:shape style="position:absolute;left:7929;top:-409;width:2474;height:10" type="#_x0000_t75" stroked="false">
              <v:imagedata r:id="rId510" o:title=""/>
            </v:shape>
            <w10:wrap type="none"/>
          </v:group>
        </w:pict>
      </w:r>
      <w:r>
        <w:rPr/>
        <w:pict>
          <v:shape style="position:absolute;margin-left:261.160004pt;margin-top:-1.706303pt;width:.480037pt;height:.18pt;mso-position-horizontal-relative:page;mso-position-vertical-relative:paragraph;z-index:17656" type="#_x0000_t75" stroked="false">
            <v:imagedata r:id="rId538" o:title=""/>
          </v:shape>
        </w:pict>
      </w:r>
      <w:r>
        <w:rPr/>
        <w:pict>
          <v:shape style="position:absolute;margin-left:396.700012pt;margin-top:-1.706303pt;width:.480007pt;height:.18pt;mso-position-horizontal-relative:page;mso-position-vertical-relative:paragraph;z-index:17680" type="#_x0000_t75" stroked="false">
            <v:imagedata r:id="rId538" o:title=""/>
          </v:shape>
        </w:pict>
      </w:r>
      <w:r>
        <w:rPr>
          <w:rFonts w:ascii="楷体" w:hAnsi="楷体" w:cs="楷体" w:eastAsia="楷体" w:hint="default"/>
        </w:rPr>
        <w:t>注：“其他”主要为现金折扣。</w:t>
      </w:r>
    </w:p>
    <w:p>
      <w:pPr>
        <w:spacing w:line="240" w:lineRule="auto" w:before="6"/>
        <w:rPr>
          <w:rFonts w:ascii="楷体" w:hAnsi="楷体" w:cs="楷体" w:eastAsia="楷体" w:hint="default"/>
          <w:sz w:val="18"/>
          <w:szCs w:val="18"/>
        </w:rPr>
      </w:pPr>
    </w:p>
    <w:p>
      <w:pPr>
        <w:pStyle w:val="Heading4"/>
        <w:spacing w:line="240" w:lineRule="auto" w:before="0"/>
        <w:ind w:left="160" w:right="0"/>
        <w:jc w:val="left"/>
        <w:rPr>
          <w:b w:val="0"/>
          <w:bCs w:val="0"/>
        </w:rPr>
      </w:pPr>
      <w:r>
        <w:rPr/>
        <w:pict>
          <v:group style="position:absolute;margin-left:56.700001pt;margin-top:56.90374pt;width:463.45pt;height:5.2pt;mso-position-horizontal-relative:page;mso-position-vertical-relative:paragraph;z-index:-1139272" coordorigin="1134,1138" coordsize="9269,104">
            <v:shape style="position:absolute;left:1134;top:1138;width:6819;height:103" type="#_x0000_t75" stroked="false">
              <v:imagedata r:id="rId539" o:title=""/>
            </v:shape>
            <v:shape style="position:absolute;left:7929;top:1232;width:2474;height:10" type="#_x0000_t75" stroked="false">
              <v:imagedata r:id="rId510" o:title=""/>
            </v:shape>
            <w10:wrap type="none"/>
          </v:group>
        </w:pict>
      </w:r>
      <w:bookmarkStart w:name="（四十） 资产减值损失" w:id="231"/>
      <w:bookmarkEnd w:id="231"/>
      <w:r>
        <w:rPr>
          <w:b w:val="0"/>
          <w:bCs w:val="0"/>
        </w:rPr>
      </w:r>
      <w:r>
        <w:rPr/>
        <w:t>（四十）资产减值损失</w:t>
      </w:r>
      <w:r>
        <w:rPr>
          <w:b w:val="0"/>
          <w:bCs w:val="0"/>
        </w:rPr>
      </w:r>
    </w:p>
    <w:p>
      <w:pPr>
        <w:spacing w:line="240" w:lineRule="auto" w:before="9"/>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4108"/>
        <w:gridCol w:w="2711"/>
        <w:gridCol w:w="2464"/>
      </w:tblGrid>
      <w:tr>
        <w:trPr>
          <w:trHeight w:val="403" w:hRule="exact"/>
        </w:trPr>
        <w:tc>
          <w:tcPr>
            <w:tcW w:w="4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4"/>
              <w:ind w:right="185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8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77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4108" w:type="dxa"/>
            <w:tcBorders>
              <w:top w:val="single" w:sz="4" w:space="0" w:color="000000"/>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pacing w:val="-1"/>
                <w:sz w:val="18"/>
              </w:rPr>
              <w:t>4,296,159.88</w:t>
            </w:r>
          </w:p>
        </w:tc>
        <w:tc>
          <w:tcPr>
            <w:tcW w:w="2464" w:type="dxa"/>
            <w:tcBorders>
              <w:top w:val="single" w:sz="4" w:space="0" w:color="000000"/>
              <w:left w:val="single" w:sz="4" w:space="0" w:color="000000"/>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w w:val="95"/>
                <w:sz w:val="18"/>
              </w:rPr>
              <w:t>-121,744.51</w:t>
            </w:r>
            <w:r>
              <w:rPr>
                <w:rFonts w:ascii="Times New Roman"/>
                <w:sz w:val="18"/>
              </w:rPr>
            </w:r>
          </w:p>
        </w:tc>
      </w:tr>
      <w:tr>
        <w:trPr>
          <w:trHeight w:val="39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15,435,387.38</w:t>
            </w:r>
          </w:p>
        </w:tc>
        <w:tc>
          <w:tcPr>
            <w:tcW w:w="246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4108" w:type="dxa"/>
            <w:tcBorders>
              <w:top w:val="nil" w:sz="6" w:space="0" w:color="auto"/>
              <w:left w:val="nil" w:sz="6" w:space="0" w:color="auto"/>
              <w:bottom w:val="nil" w:sz="6" w:space="0" w:color="auto"/>
              <w:right w:val="single" w:sz="4" w:space="0" w:color="000000"/>
            </w:tcBorders>
          </w:tcPr>
          <w:p>
            <w:pPr/>
          </w:p>
        </w:tc>
        <w:tc>
          <w:tcPr>
            <w:tcW w:w="2711" w:type="dxa"/>
            <w:tcBorders>
              <w:top w:val="nil" w:sz="6" w:space="0" w:color="auto"/>
              <w:left w:val="single" w:sz="4" w:space="0" w:color="000000"/>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r>
        <w:trPr>
          <w:trHeight w:val="392"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711"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pacing w:val="-1"/>
                <w:sz w:val="18"/>
              </w:rPr>
              <w:t>42,133,693.73</w:t>
            </w:r>
          </w:p>
        </w:tc>
        <w:tc>
          <w:tcPr>
            <w:tcW w:w="246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4108"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85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b/>
                <w:spacing w:val="-1"/>
                <w:sz w:val="18"/>
              </w:rPr>
              <w:t>61,865,240.99</w:t>
            </w:r>
            <w:r>
              <w:rPr>
                <w:rFonts w:ascii="Times New Roman"/>
                <w:spacing w:val="-1"/>
                <w:sz w:val="18"/>
              </w:rPr>
            </w:r>
          </w:p>
        </w:tc>
        <w:tc>
          <w:tcPr>
            <w:tcW w:w="2464" w:type="dxa"/>
            <w:tcBorders>
              <w:top w:val="nil" w:sz="6" w:space="0" w:color="auto"/>
              <w:left w:val="single"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b/>
                <w:w w:val="95"/>
                <w:sz w:val="18"/>
              </w:rPr>
              <w:t>-121,744.51</w:t>
            </w:r>
            <w:r>
              <w:rPr>
                <w:rFonts w:ascii="Times New Roman"/>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group style="position:absolute;margin-left:56.700001pt;margin-top:-53.126347pt;width:463.45pt;height:5.25pt;mso-position-horizontal-relative:page;mso-position-vertical-relative:paragraph;z-index:-1139248" coordorigin="1134,-1063" coordsize="9269,105">
            <v:shape style="position:absolute;left:1134;top:-1063;width:6819;height:104" type="#_x0000_t75" stroked="false">
              <v:imagedata r:id="rId540" o:title=""/>
            </v:shape>
            <v:shape style="position:absolute;left:7929;top:-968;width:2474;height:10" type="#_x0000_t75" stroked="false">
              <v:imagedata r:id="rId510" o:title=""/>
            </v:shape>
            <w10:wrap type="none"/>
          </v:group>
        </w:pict>
      </w:r>
      <w:r>
        <w:rPr/>
        <w:pict>
          <v:group style="position:absolute;margin-left:56.700001pt;margin-top:-33.506317pt;width:463.45pt;height:5.25pt;mso-position-horizontal-relative:page;mso-position-vertical-relative:paragraph;z-index:-1139224" coordorigin="1134,-670" coordsize="9269,105">
            <v:shape style="position:absolute;left:1134;top:-670;width:6819;height:104" type="#_x0000_t75" stroked="false">
              <v:imagedata r:id="rId540" o:title=""/>
            </v:shape>
            <v:shape style="position:absolute;left:7929;top:-575;width:2474;height:10" type="#_x0000_t75" stroked="false">
              <v:imagedata r:id="rId508" o:title=""/>
            </v:shape>
            <w10:wrap type="none"/>
          </v:group>
        </w:pict>
      </w:r>
      <w:r>
        <w:rPr/>
        <w:pict>
          <v:shape style="position:absolute;margin-left:229.160004pt;margin-top:40.953671pt;width:.48pt;height:.66pt;mso-position-horizontal-relative:page;mso-position-vertical-relative:paragraph;z-index:17776" type="#_x0000_t75" stroked="false">
            <v:imagedata r:id="rId541" o:title=""/>
          </v:shape>
        </w:pict>
      </w:r>
      <w:r>
        <w:rPr/>
        <w:pict>
          <v:shape style="position:absolute;margin-left:325.839996pt;margin-top:40.953671pt;width:.48001pt;height:.66pt;mso-position-horizontal-relative:page;mso-position-vertical-relative:paragraph;z-index:17800" type="#_x0000_t75" stroked="false">
            <v:imagedata r:id="rId541" o:title=""/>
          </v:shape>
        </w:pict>
      </w:r>
      <w:r>
        <w:rPr/>
        <w:pict>
          <v:shape style="position:absolute;margin-left:418.019989pt;margin-top:40.953671pt;width:.48001pt;height:.66pt;mso-position-horizontal-relative:page;mso-position-vertical-relative:paragraph;z-index:17824" type="#_x0000_t75" stroked="false">
            <v:imagedata r:id="rId541" o:title=""/>
          </v:shape>
        </w:pict>
      </w:r>
      <w:r>
        <w:rPr/>
        <w:pict>
          <v:group style="position:absolute;margin-left:56.700001pt;margin-top:93.113663pt;width:465.85pt;height:.5pt;mso-position-horizontal-relative:page;mso-position-vertical-relative:paragraph;z-index:-1139128" coordorigin="1134,1862" coordsize="9317,10">
            <v:shape style="position:absolute;left:1134;top:1862;width:3449;height:10" type="#_x0000_t75" stroked="false">
              <v:imagedata r:id="rId530" o:title=""/>
            </v:shape>
            <v:shape style="position:absolute;left:4578;top:1862;width:5872;height:10" type="#_x0000_t75" stroked="false">
              <v:imagedata r:id="rId531" o:title=""/>
            </v:shape>
            <w10:wrap type="none"/>
          </v:group>
        </w:pict>
      </w:r>
      <w:r>
        <w:rPr/>
        <w:pict>
          <v:group style="position:absolute;margin-left:56.700001pt;margin-top:106.073685pt;width:465.85pt;height:5.05pt;mso-position-horizontal-relative:page;mso-position-vertical-relative:paragraph;z-index:-1139104" coordorigin="1134,2121" coordsize="9317,101">
            <v:shape style="position:absolute;left:1134;top:2121;width:3468;height:101" type="#_x0000_t75" stroked="false">
              <v:imagedata r:id="rId542" o:title=""/>
            </v:shape>
            <v:shape style="position:absolute;left:4578;top:2213;width:5872;height:10" type="#_x0000_t75" stroked="false">
              <v:imagedata r:id="rId529" o:title=""/>
            </v:shape>
            <w10:wrap type="none"/>
          </v:group>
        </w:pict>
      </w:r>
      <w:bookmarkStart w:name="（四十一） 其他收益" w:id="232"/>
      <w:bookmarkEnd w:id="232"/>
      <w:r>
        <w:rPr>
          <w:b w:val="0"/>
          <w:bCs w:val="0"/>
        </w:rPr>
      </w:r>
      <w:r>
        <w:rPr/>
        <w:t>（四十一）其他收益</w:t>
      </w:r>
      <w:r>
        <w:rPr>
          <w:b w:val="0"/>
          <w:bCs w:val="0"/>
        </w:rPr>
      </w:r>
    </w:p>
    <w:p>
      <w:pPr>
        <w:spacing w:line="240" w:lineRule="auto" w:before="1"/>
        <w:rPr>
          <w:rFonts w:ascii="宋体" w:hAnsi="宋体" w:cs="宋体" w:eastAsia="宋体" w:hint="default"/>
          <w:b/>
          <w:bCs/>
          <w:sz w:val="11"/>
          <w:szCs w:val="11"/>
        </w:rPr>
      </w:pPr>
    </w:p>
    <w:tbl>
      <w:tblPr>
        <w:tblW w:w="0" w:type="auto"/>
        <w:jc w:val="left"/>
        <w:tblInd w:w="146" w:type="dxa"/>
        <w:tblLayout w:type="fixed"/>
        <w:tblCellMar>
          <w:top w:w="0" w:type="dxa"/>
          <w:left w:w="0" w:type="dxa"/>
          <w:bottom w:w="0" w:type="dxa"/>
          <w:right w:w="0" w:type="dxa"/>
        </w:tblCellMar>
        <w:tblLook w:val="01E0"/>
      </w:tblPr>
      <w:tblGrid>
        <w:gridCol w:w="3461"/>
        <w:gridCol w:w="1934"/>
        <w:gridCol w:w="1844"/>
        <w:gridCol w:w="2086"/>
      </w:tblGrid>
      <w:tr>
        <w:trPr>
          <w:trHeight w:val="367" w:hRule="exact"/>
        </w:trPr>
        <w:tc>
          <w:tcPr>
            <w:tcW w:w="34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6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09"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46" w:hRule="exact"/>
        </w:trPr>
        <w:tc>
          <w:tcPr>
            <w:tcW w:w="3461"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18,639,921.22</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17,914,405.56</w:t>
            </w:r>
          </w:p>
        </w:tc>
        <w:tc>
          <w:tcPr>
            <w:tcW w:w="2086" w:type="dxa"/>
            <w:tcBorders>
              <w:top w:val="single" w:sz="4" w:space="0" w:color="000000"/>
              <w:left w:val="single" w:sz="4" w:space="0" w:color="000000"/>
              <w:bottom w:val="nil" w:sz="6" w:space="0" w:color="auto"/>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7,246,522.39</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pacing w:val="-1"/>
                <w:sz w:val="18"/>
              </w:rPr>
              <w:t>18,092,903.68</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4,960,764.74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9,892,607.38</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7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高端智能芯片研发项目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5,280,000.00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6,969,000.00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5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可编程系统芯片</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1,503,440.00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3,971,030.16</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科技奖励</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4,589,884.00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3,792,857.00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7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人才奖励</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1,527,000.00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2,099,000.00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出口信用保险扶持资金</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81,200.00</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345"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稳岗、专利等补贴</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530,339.78</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1,746,506.24</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3461" w:type="dxa"/>
            <w:vMerge w:val="restart"/>
            <w:tcBorders>
              <w:top w:val="nil" w:sz="6" w:space="0" w:color="auto"/>
              <w:left w:val="nil" w:sz="6" w:space="0" w:color="auto"/>
              <w:right w:val="single" w:sz="4" w:space="0" w:color="000000"/>
            </w:tcBorders>
          </w:tcPr>
          <w:p>
            <w:pPr>
              <w:pStyle w:val="TableParagraph"/>
              <w:spacing w:line="300" w:lineRule="auto" w:before="16"/>
              <w:ind w:left="115" w:right="18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万件新型片式石英晶体元器件 产业化项目</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629,964.00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830,004.00</w:t>
            </w:r>
          </w:p>
        </w:tc>
        <w:tc>
          <w:tcPr>
            <w:tcW w:w="2086" w:type="dxa"/>
            <w:tcBorders>
              <w:top w:val="nil" w:sz="6" w:space="0" w:color="auto"/>
              <w:left w:val="single" w:sz="4" w:space="0" w:color="000000"/>
              <w:bottom w:val="nil" w:sz="6" w:space="0" w:color="auto"/>
              <w:right w:val="nil" w:sz="6" w:space="0" w:color="auto"/>
            </w:tcBorders>
          </w:tcPr>
          <w:p>
            <w:pPr/>
          </w:p>
        </w:tc>
      </w:tr>
      <w:tr>
        <w:trPr>
          <w:trHeight w:val="242" w:hRule="exact"/>
        </w:trPr>
        <w:tc>
          <w:tcPr>
            <w:tcW w:w="3461" w:type="dxa"/>
            <w:vMerge/>
            <w:tcBorders>
              <w:left w:val="nil" w:sz="6" w:space="0" w:color="auto"/>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164" w:lineRule="exact"/>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内嵌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DRAM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芯片研发</w:t>
            </w:r>
          </w:p>
        </w:tc>
        <w:tc>
          <w:tcPr>
            <w:tcW w:w="1934"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600,000.00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7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信息产业化和技术改造项目</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500,000.04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500,000.04</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无锡双创人才引进计划专项资金</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300,000.00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195,864.00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195,864.00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5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7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小型高稳石英晶体元器件产业化项目</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50,000.04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50,000.04</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型片式石英振荡器研发专项资金</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39,999.96</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39,999.96</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6"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280,000.00</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72"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252,239.67</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 w:hRule="exact"/>
        </w:trPr>
        <w:tc>
          <w:tcPr>
            <w:tcW w:w="3461"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461"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934" w:type="dxa"/>
            <w:tcBorders>
              <w:top w:val="nil" w:sz="6" w:space="0" w:color="auto"/>
              <w:left w:val="single" w:sz="4" w:space="0" w:color="000000"/>
              <w:bottom w:val="single" w:sz="12" w:space="0" w:color="000000"/>
              <w:right w:val="single" w:sz="4" w:space="0" w:color="000000"/>
            </w:tcBorders>
          </w:tcPr>
          <w:p>
            <w:pP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704,379.00</w:t>
            </w:r>
          </w:p>
        </w:tc>
        <w:tc>
          <w:tcPr>
            <w:tcW w:w="2086" w:type="dxa"/>
            <w:tcBorders>
              <w:top w:val="nil" w:sz="6" w:space="0" w:color="auto"/>
              <w:left w:val="single" w:sz="4" w:space="0" w:color="000000"/>
              <w:bottom w:val="single" w:sz="12" w:space="0" w:color="000000"/>
              <w:right w:val="nil" w:sz="6" w:space="0" w:color="auto"/>
            </w:tcBorders>
          </w:tcPr>
          <w:p>
            <w:pPr>
              <w:pStyle w:val="TableParagraph"/>
              <w:spacing w:line="240" w:lineRule="auto" w:before="39"/>
              <w:ind w:left="5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r>
        <w:rPr/>
        <w:pict>
          <v:shape style="position:absolute;margin-left:229.160004pt;margin-top:89.820015pt;width:.480022pt;height:.66pt;mso-position-horizontal-relative:page;mso-position-vertical-relative:page;z-index:18232" type="#_x0000_t75" stroked="false">
            <v:imagedata r:id="rId541" o:title=""/>
          </v:shape>
        </w:pict>
      </w:r>
      <w:r>
        <w:rPr/>
        <w:pict>
          <v:shape style="position:absolute;margin-left:325.839996pt;margin-top:89.820015pt;width:.480032pt;height:.66pt;mso-position-horizontal-relative:page;mso-position-vertical-relative:page;z-index:18256" type="#_x0000_t75" stroked="false">
            <v:imagedata r:id="rId541" o:title=""/>
          </v:shape>
        </w:pict>
      </w:r>
      <w:r>
        <w:rPr/>
        <w:pict>
          <v:shape style="position:absolute;margin-left:418.019989pt;margin-top:89.820015pt;width:.480032pt;height:.66pt;mso-position-horizontal-relative:page;mso-position-vertical-relative:page;z-index:18280" type="#_x0000_t75" stroked="false">
            <v:imagedata r:id="rId541" o:title=""/>
          </v:shape>
        </w:pict>
      </w:r>
      <w:r>
        <w:rPr/>
        <w:pict>
          <v:group style="position:absolute;margin-left:56.700001pt;margin-top:103.439964pt;width:465.85pt;height:5.05pt;mso-position-horizontal-relative:page;mso-position-vertical-relative:page;z-index:-1138672" coordorigin="1134,2069" coordsize="9317,101">
            <v:shape style="position:absolute;left:1134;top:2069;width:3468;height:101" type="#_x0000_t75" stroked="false">
              <v:imagedata r:id="rId542" o:title=""/>
            </v:shape>
            <v:shape style="position:absolute;left:4578;top:2160;width:5872;height:10" type="#_x0000_t75" stroked="false">
              <v:imagedata r:id="rId529" o:title=""/>
            </v:shape>
            <w10:wrap type="none"/>
          </v:group>
        </w:pict>
      </w:r>
      <w:r>
        <w:rPr/>
        <w:pict>
          <v:group style="position:absolute;margin-left:56.700001pt;margin-top:120.960022pt;width:465.85pt;height:5.05pt;mso-position-horizontal-relative:page;mso-position-vertical-relative:page;z-index:-1138648" coordorigin="1134,2419" coordsize="9317,101">
            <v:shape style="position:absolute;left:1134;top:2419;width:3468;height:101" type="#_x0000_t75" stroked="false">
              <v:imagedata r:id="rId533" o:title=""/>
            </v:shape>
            <v:shape style="position:absolute;left:4578;top:2510;width:5872;height:10" type="#_x0000_t75" stroked="false">
              <v:imagedata r:id="rId529" o:titl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484"/>
        <w:gridCol w:w="1934"/>
        <w:gridCol w:w="1844"/>
        <w:gridCol w:w="2086"/>
        <w:gridCol w:w="353"/>
      </w:tblGrid>
      <w:tr>
        <w:trPr>
          <w:trHeight w:val="343" w:hRule="exact"/>
        </w:trPr>
        <w:tc>
          <w:tcPr>
            <w:tcW w:w="3484" w:type="dxa"/>
            <w:tcBorders>
              <w:top w:val="single" w:sz="6" w:space="0" w:color="000000"/>
              <w:left w:val="nil" w:sz="6" w:space="0" w:color="auto"/>
              <w:bottom w:val="single" w:sz="12" w:space="0" w:color="000000"/>
              <w:right w:val="nil" w:sz="6" w:space="0" w:color="auto"/>
            </w:tcBorders>
          </w:tcPr>
          <w:p>
            <w:pPr/>
          </w:p>
        </w:tc>
        <w:tc>
          <w:tcPr>
            <w:tcW w:w="1934" w:type="dxa"/>
            <w:tcBorders>
              <w:top w:val="single" w:sz="6" w:space="0" w:color="000000"/>
              <w:left w:val="nil" w:sz="6" w:space="0" w:color="auto"/>
              <w:bottom w:val="single" w:sz="12" w:space="0" w:color="000000"/>
              <w:right w:val="nil" w:sz="6" w:space="0" w:color="auto"/>
            </w:tcBorders>
          </w:tcPr>
          <w:p>
            <w:pPr/>
          </w:p>
        </w:tc>
        <w:tc>
          <w:tcPr>
            <w:tcW w:w="1844" w:type="dxa"/>
            <w:tcBorders>
              <w:top w:val="single" w:sz="6" w:space="0" w:color="000000"/>
              <w:left w:val="nil" w:sz="6" w:space="0" w:color="auto"/>
              <w:bottom w:val="single" w:sz="12" w:space="0" w:color="000000"/>
              <w:right w:val="nil" w:sz="6" w:space="0" w:color="auto"/>
            </w:tcBorders>
          </w:tcPr>
          <w:p>
            <w:pPr/>
          </w:p>
        </w:tc>
        <w:tc>
          <w:tcPr>
            <w:tcW w:w="2086" w:type="dxa"/>
            <w:tcBorders>
              <w:top w:val="single" w:sz="6" w:space="0" w:color="000000"/>
              <w:left w:val="nil" w:sz="6" w:space="0" w:color="auto"/>
              <w:bottom w:val="single" w:sz="12" w:space="0" w:color="000000"/>
              <w:right w:val="nil" w:sz="6" w:space="0" w:color="auto"/>
            </w:tcBorders>
          </w:tcPr>
          <w:p>
            <w:pPr/>
          </w:p>
        </w:tc>
        <w:tc>
          <w:tcPr>
            <w:tcW w:w="353" w:type="dxa"/>
            <w:tcBorders>
              <w:top w:val="single" w:sz="6" w:space="0" w:color="000000"/>
              <w:left w:val="nil" w:sz="6" w:space="0" w:color="auto"/>
              <w:bottom w:val="nil" w:sz="6" w:space="0" w:color="auto"/>
              <w:right w:val="nil" w:sz="6" w:space="0" w:color="auto"/>
            </w:tcBorders>
          </w:tcPr>
          <w:p>
            <w:pPr/>
          </w:p>
        </w:tc>
      </w:tr>
      <w:tr>
        <w:trPr>
          <w:trHeight w:val="359" w:hRule="exact"/>
        </w:trPr>
        <w:tc>
          <w:tcPr>
            <w:tcW w:w="34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6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c>
          <w:tcPr>
            <w:tcW w:w="353" w:type="dxa"/>
            <w:tcBorders>
              <w:top w:val="nil" w:sz="6" w:space="0" w:color="auto"/>
              <w:left w:val="nil" w:sz="6" w:space="0" w:color="auto"/>
              <w:bottom w:val="nil" w:sz="6" w:space="0" w:color="auto"/>
              <w:right w:val="nil" w:sz="6" w:space="0" w:color="auto"/>
            </w:tcBorders>
          </w:tcPr>
          <w:p>
            <w:pPr/>
          </w:p>
        </w:tc>
      </w:tr>
      <w:tr>
        <w:trPr>
          <w:trHeight w:val="280" w:hRule="exact"/>
        </w:trPr>
        <w:tc>
          <w:tcPr>
            <w:tcW w:w="3484"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进口设备贴息</w:t>
            </w:r>
          </w:p>
        </w:tc>
        <w:tc>
          <w:tcPr>
            <w:tcW w:w="1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223,320.00</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223,320.00</w:t>
            </w:r>
          </w:p>
        </w:tc>
        <w:tc>
          <w:tcPr>
            <w:tcW w:w="2086" w:type="dxa"/>
            <w:tcBorders>
              <w:top w:val="single" w:sz="4" w:space="0" w:color="000000"/>
              <w:left w:val="single" w:sz="4" w:space="0" w:color="000000"/>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353" w:type="dxa"/>
            <w:tcBorders>
              <w:top w:val="nil" w:sz="6" w:space="0" w:color="auto"/>
              <w:left w:val="nil" w:sz="6" w:space="0" w:color="auto"/>
              <w:bottom w:val="nil" w:sz="6" w:space="0" w:color="auto"/>
              <w:right w:val="nil" w:sz="6" w:space="0" w:color="auto"/>
            </w:tcBorders>
          </w:tcPr>
          <w:p>
            <w:pPr/>
          </w:p>
        </w:tc>
      </w:tr>
      <w:tr>
        <w:trPr>
          <w:trHeight w:val="75" w:hRule="exact"/>
        </w:trPr>
        <w:tc>
          <w:tcPr>
            <w:tcW w:w="34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r>
        <w:trPr>
          <w:trHeight w:val="275"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专项课题经费</w:t>
            </w:r>
          </w:p>
        </w:tc>
        <w:tc>
          <w:tcPr>
            <w:tcW w:w="1934"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1,830,000.00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353" w:type="dxa"/>
            <w:tcBorders>
              <w:top w:val="nil" w:sz="6" w:space="0" w:color="auto"/>
              <w:left w:val="nil" w:sz="6" w:space="0" w:color="auto"/>
              <w:bottom w:val="nil" w:sz="6" w:space="0" w:color="auto"/>
              <w:right w:val="nil" w:sz="6" w:space="0" w:color="auto"/>
            </w:tcBorders>
          </w:tcPr>
          <w:p>
            <w:pPr/>
          </w:p>
        </w:tc>
      </w:tr>
      <w:tr>
        <w:trPr>
          <w:trHeight w:val="75" w:hRule="exact"/>
        </w:trPr>
        <w:tc>
          <w:tcPr>
            <w:tcW w:w="34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r>
        <w:trPr>
          <w:trHeight w:val="350"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新兴产业创业领军人才</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2,250,000.00</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353" w:type="dxa"/>
            <w:tcBorders>
              <w:top w:val="nil" w:sz="6" w:space="0" w:color="auto"/>
              <w:left w:val="nil" w:sz="6" w:space="0" w:color="auto"/>
              <w:bottom w:val="nil" w:sz="6" w:space="0" w:color="auto"/>
              <w:right w:val="nil" w:sz="6" w:space="0" w:color="auto"/>
            </w:tcBorders>
          </w:tcPr>
          <w:p>
            <w:pPr/>
          </w:p>
        </w:tc>
      </w:tr>
      <w:tr>
        <w:trPr>
          <w:trHeight w:val="275"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工业转型专项补助</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400,000.00</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353" w:type="dxa"/>
            <w:tcBorders>
              <w:top w:val="nil" w:sz="6" w:space="0" w:color="auto"/>
              <w:left w:val="nil" w:sz="6" w:space="0" w:color="auto"/>
              <w:bottom w:val="nil" w:sz="6" w:space="0" w:color="auto"/>
              <w:right w:val="nil" w:sz="6" w:space="0" w:color="auto"/>
            </w:tcBorders>
          </w:tcPr>
          <w:p>
            <w:pPr/>
          </w:p>
        </w:tc>
      </w:tr>
      <w:tr>
        <w:trPr>
          <w:trHeight w:val="75" w:hRule="exact"/>
        </w:trPr>
        <w:tc>
          <w:tcPr>
            <w:tcW w:w="34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r>
        <w:trPr>
          <w:trHeight w:val="275"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836,590.55</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450,107.27</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353" w:type="dxa"/>
            <w:tcBorders>
              <w:top w:val="nil" w:sz="6" w:space="0" w:color="auto"/>
              <w:left w:val="nil" w:sz="6" w:space="0" w:color="auto"/>
              <w:bottom w:val="nil" w:sz="6" w:space="0" w:color="auto"/>
              <w:right w:val="nil" w:sz="6" w:space="0" w:color="auto"/>
            </w:tcBorders>
          </w:tcPr>
          <w:p>
            <w:pPr/>
          </w:p>
        </w:tc>
      </w:tr>
      <w:tr>
        <w:trPr>
          <w:trHeight w:val="75" w:hRule="exact"/>
        </w:trPr>
        <w:tc>
          <w:tcPr>
            <w:tcW w:w="34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r>
        <w:trPr>
          <w:trHeight w:val="352"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37"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205,000.00</w:t>
            </w: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353" w:type="dxa"/>
            <w:tcBorders>
              <w:top w:val="nil" w:sz="6" w:space="0" w:color="auto"/>
              <w:left w:val="nil" w:sz="6" w:space="0" w:color="auto"/>
              <w:bottom w:val="nil" w:sz="6" w:space="0" w:color="auto"/>
              <w:right w:val="nil" w:sz="6" w:space="0" w:color="auto"/>
            </w:tcBorders>
          </w:tcPr>
          <w:p>
            <w:pPr/>
          </w:p>
        </w:tc>
      </w:tr>
      <w:tr>
        <w:trPr>
          <w:trHeight w:val="272" w:hRule="exact"/>
        </w:trPr>
        <w:tc>
          <w:tcPr>
            <w:tcW w:w="348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37" w:right="0"/>
              <w:jc w:val="left"/>
              <w:rPr>
                <w:rFonts w:ascii="宋体" w:hAnsi="宋体" w:cs="宋体" w:eastAsia="宋体" w:hint="default"/>
                <w:sz w:val="18"/>
                <w:szCs w:val="18"/>
              </w:rPr>
            </w:pPr>
            <w:r>
              <w:rPr>
                <w:rFonts w:ascii="宋体" w:hAnsi="宋体" w:cs="宋体" w:eastAsia="宋体" w:hint="default"/>
                <w:sz w:val="18"/>
                <w:szCs w:val="18"/>
              </w:rPr>
              <w:t>科技投入产品引导鼓励资金</w:t>
            </w:r>
          </w:p>
        </w:tc>
        <w:tc>
          <w:tcPr>
            <w:tcW w:w="1934"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650,000.00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353" w:type="dxa"/>
            <w:tcBorders>
              <w:top w:val="nil" w:sz="6" w:space="0" w:color="auto"/>
              <w:left w:val="nil" w:sz="6" w:space="0" w:color="auto"/>
              <w:bottom w:val="nil" w:sz="6" w:space="0" w:color="auto"/>
              <w:right w:val="nil" w:sz="6" w:space="0" w:color="auto"/>
            </w:tcBorders>
          </w:tcPr>
          <w:p>
            <w:pPr/>
          </w:p>
        </w:tc>
      </w:tr>
      <w:tr>
        <w:trPr>
          <w:trHeight w:val="75" w:hRule="exact"/>
        </w:trPr>
        <w:tc>
          <w:tcPr>
            <w:tcW w:w="34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r>
        <w:trPr>
          <w:trHeight w:val="356" w:hRule="exact"/>
        </w:trPr>
        <w:tc>
          <w:tcPr>
            <w:tcW w:w="348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3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50,522,050.39</w:t>
            </w:r>
            <w:r>
              <w:rPr>
                <w:rFonts w:ascii="Times New Roman"/>
                <w:spacing w:val="-1"/>
                <w:sz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70,851,984.33</w:t>
            </w:r>
            <w:r>
              <w:rPr>
                <w:rFonts w:ascii="Times New Roman"/>
                <w:spacing w:val="-1"/>
                <w:sz w:val="18"/>
              </w:rPr>
            </w:r>
          </w:p>
        </w:tc>
        <w:tc>
          <w:tcPr>
            <w:tcW w:w="2086" w:type="dxa"/>
            <w:tcBorders>
              <w:top w:val="nil" w:sz="6" w:space="0" w:color="auto"/>
              <w:left w:val="single" w:sz="4" w:space="0" w:color="000000"/>
              <w:bottom w:val="single" w:sz="12" w:space="0" w:color="000000"/>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240" w:lineRule="auto"/>
        <w:ind w:left="140" w:right="1117"/>
        <w:jc w:val="left"/>
        <w:rPr>
          <w:b w:val="0"/>
          <w:bCs w:val="0"/>
        </w:rPr>
      </w:pPr>
      <w:r>
        <w:rPr/>
        <w:pict>
          <v:group style="position:absolute;margin-left:56.700001pt;margin-top:-101.266373pt;width:465.85pt;height:5pt;mso-position-horizontal-relative:page;mso-position-vertical-relative:paragraph;z-index:-1138624" coordorigin="1134,-2025" coordsize="9317,100">
            <v:shape style="position:absolute;left:1134;top:-2025;width:3469;height:100" type="#_x0000_t75" stroked="false">
              <v:imagedata r:id="rId543" o:title=""/>
            </v:shape>
            <v:shape style="position:absolute;left:4578;top:-1935;width:5872;height:10" type="#_x0000_t75" stroked="false">
              <v:imagedata r:id="rId529" o:title=""/>
            </v:shape>
            <w10:wrap type="none"/>
          </v:group>
        </w:pict>
      </w:r>
      <w:r>
        <w:rPr/>
        <w:pict>
          <v:group style="position:absolute;margin-left:56.700001pt;margin-top:-83.786316pt;width:465.85pt;height:5.05pt;mso-position-horizontal-relative:page;mso-position-vertical-relative:paragraph;z-index:-1138600" coordorigin="1134,-1676" coordsize="9317,101">
            <v:shape style="position:absolute;left:1134;top:-1676;width:3468;height:101" type="#_x0000_t75" stroked="false">
              <v:imagedata r:id="rId544" o:title=""/>
            </v:shape>
            <v:shape style="position:absolute;left:4578;top:-1585;width:5872;height:10" type="#_x0000_t75" stroked="false">
              <v:imagedata r:id="rId529" o:title=""/>
            </v:shape>
            <w10:wrap type="none"/>
          </v:group>
        </w:pict>
      </w:r>
      <w:r>
        <w:rPr/>
        <w:pict>
          <v:group style="position:absolute;margin-left:56.700001pt;margin-top:-66.266373pt;width:465.85pt;height:5.05pt;mso-position-horizontal-relative:page;mso-position-vertical-relative:paragraph;z-index:-1138576" coordorigin="1134,-1325" coordsize="9317,101">
            <v:shape style="position:absolute;left:1134;top:-1325;width:3468;height:101" type="#_x0000_t75" stroked="false">
              <v:imagedata r:id="rId533" o:title=""/>
            </v:shape>
            <v:shape style="position:absolute;left:4578;top:-1234;width:5872;height:10" type="#_x0000_t75" stroked="false">
              <v:imagedata r:id="rId529" o:title=""/>
            </v:shape>
            <w10:wrap type="none"/>
          </v:group>
        </w:pict>
      </w:r>
      <w:r>
        <w:rPr/>
        <w:pict>
          <v:group style="position:absolute;margin-left:56.700001pt;margin-top:-44.246334pt;width:465.85pt;height:.5pt;mso-position-horizontal-relative:page;mso-position-vertical-relative:paragraph;z-index:-1138552" coordorigin="1134,-885" coordsize="9317,10">
            <v:shape style="position:absolute;left:1134;top:-885;width:3449;height:10" type="#_x0000_t75" stroked="false">
              <v:imagedata r:id="rId530" o:title=""/>
            </v:shape>
            <v:shape style="position:absolute;left:4578;top:-885;width:5872;height:10" type="#_x0000_t75" stroked="false">
              <v:imagedata r:id="rId529" o:title=""/>
            </v:shape>
            <w10:wrap type="none"/>
          </v:group>
        </w:pict>
      </w:r>
      <w:r>
        <w:rPr/>
        <w:pict>
          <v:group style="position:absolute;margin-left:56.700001pt;margin-top:-31.286316pt;width:465.85pt;height:5.05pt;mso-position-horizontal-relative:page;mso-position-vertical-relative:paragraph;z-index:-1138528" coordorigin="1134,-626" coordsize="9317,101">
            <v:shape style="position:absolute;left:1134;top:-626;width:3468;height:101" type="#_x0000_t75" stroked="false">
              <v:imagedata r:id="rId544" o:title=""/>
            </v:shape>
            <v:shape style="position:absolute;left:4578;top:-535;width:5872;height:10" type="#_x0000_t75" stroked="false">
              <v:imagedata r:id="rId529" o:title=""/>
            </v:shape>
            <w10:wrap type="none"/>
          </v:group>
        </w:pict>
      </w:r>
      <w:r>
        <w:rPr/>
        <w:pict>
          <v:shape style="position:absolute;margin-left:249.580002pt;margin-top:43.773605pt;width:.479954pt;height:.42pt;mso-position-horizontal-relative:page;mso-position-vertical-relative:paragraph;z-index:18472" type="#_x0000_t75" stroked="false">
            <v:imagedata r:id="rId545" o:title=""/>
          </v:shape>
        </w:pict>
      </w:r>
      <w:r>
        <w:rPr/>
        <w:pict>
          <v:shape style="position:absolute;margin-left:382.540009pt;margin-top:43.773605pt;width:.479934pt;height:.42pt;mso-position-horizontal-relative:page;mso-position-vertical-relative:paragraph;z-index:18496" type="#_x0000_t75" stroked="false">
            <v:imagedata r:id="rId545" o:title=""/>
          </v:shape>
        </w:pict>
      </w:r>
      <w:r>
        <w:rPr/>
        <w:pict>
          <v:group style="position:absolute;margin-left:56.700001pt;margin-top:64.353668pt;width:444.2pt;height:.5pt;mso-position-horizontal-relative:page;mso-position-vertical-relative:paragraph;z-index:-1138456" coordorigin="1134,1287" coordsize="8884,10">
            <v:shape style="position:absolute;left:1134;top:1287;width:3858;height:10" type="#_x0000_t75" stroked="false">
              <v:imagedata r:id="rId546" o:title=""/>
            </v:shape>
            <v:shape style="position:absolute;left:4987;top:1287;width:2664;height:10" type="#_x0000_t75" stroked="false">
              <v:imagedata r:id="rId547" o:title=""/>
            </v:shape>
            <v:shape style="position:absolute;left:7646;top:1287;width:2372;height:10" type="#_x0000_t75" stroked="false">
              <v:imagedata r:id="rId548" o:title=""/>
            </v:shape>
            <w10:wrap type="none"/>
          </v:group>
        </w:pict>
      </w:r>
      <w:r>
        <w:rPr/>
        <w:pict>
          <v:group style="position:absolute;margin-left:56.700001pt;margin-top:84.513664pt;width:444.2pt;height:.5pt;mso-position-horizontal-relative:page;mso-position-vertical-relative:paragraph;z-index:-1138432" coordorigin="1134,1690" coordsize="8884,10">
            <v:shape style="position:absolute;left:1134;top:1690;width:3858;height:10" type="#_x0000_t75" stroked="false">
              <v:imagedata r:id="rId546" o:title=""/>
            </v:shape>
            <v:shape style="position:absolute;left:4987;top:1690;width:2664;height:10" type="#_x0000_t75" stroked="false">
              <v:imagedata r:id="rId547" o:title=""/>
            </v:shape>
            <v:shape style="position:absolute;left:7646;top:1690;width:2372;height:10" type="#_x0000_t75" stroked="false">
              <v:imagedata r:id="rId548" o:title=""/>
            </v:shape>
            <w10:wrap type="none"/>
          </v:group>
        </w:pict>
      </w:r>
      <w:r>
        <w:rPr/>
        <w:pict>
          <v:group style="position:absolute;margin-left:56.700001pt;margin-top:104.673668pt;width:444.2pt;height:.5pt;mso-position-horizontal-relative:page;mso-position-vertical-relative:paragraph;z-index:-1138408" coordorigin="1134,2093" coordsize="8884,10">
            <v:shape style="position:absolute;left:1134;top:2093;width:3858;height:10" type="#_x0000_t75" stroked="false">
              <v:imagedata r:id="rId546" o:title=""/>
            </v:shape>
            <v:shape style="position:absolute;left:4987;top:2093;width:2664;height:10" type="#_x0000_t75" stroked="false">
              <v:imagedata r:id="rId549" o:title=""/>
            </v:shape>
            <v:shape style="position:absolute;left:7646;top:2093;width:2372;height:10" type="#_x0000_t75" stroked="false">
              <v:imagedata r:id="rId550" o:title=""/>
            </v:shape>
            <w10:wrap type="none"/>
          </v:group>
        </w:pict>
      </w:r>
      <w:bookmarkStart w:name="（四十二） 投资收益" w:id="233"/>
      <w:bookmarkEnd w:id="233"/>
      <w:r>
        <w:rPr>
          <w:b w:val="0"/>
          <w:bCs w:val="0"/>
        </w:rPr>
      </w:r>
      <w:r>
        <w:rPr/>
        <w:t>（四十二）投资收益</w:t>
      </w:r>
      <w:r>
        <w:rPr>
          <w:b w:val="0"/>
          <w:bCs w:val="0"/>
        </w:rPr>
      </w:r>
    </w:p>
    <w:p>
      <w:pPr>
        <w:spacing w:line="240" w:lineRule="auto" w:before="8"/>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3877"/>
        <w:gridCol w:w="2659"/>
        <w:gridCol w:w="2362"/>
      </w:tblGrid>
      <w:tr>
        <w:trPr>
          <w:trHeight w:val="412" w:hRule="exact"/>
        </w:trPr>
        <w:tc>
          <w:tcPr>
            <w:tcW w:w="38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87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7" w:hRule="exact"/>
        </w:trPr>
        <w:tc>
          <w:tcPr>
            <w:tcW w:w="3877" w:type="dxa"/>
            <w:tcBorders>
              <w:top w:val="single" w:sz="4" w:space="0" w:color="000000"/>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-3,489,719.55</w:t>
            </w:r>
          </w:p>
        </w:tc>
        <w:tc>
          <w:tcPr>
            <w:tcW w:w="2362"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403" w:hRule="exact"/>
        </w:trPr>
        <w:tc>
          <w:tcPr>
            <w:tcW w:w="387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90,344,755.07</w:t>
            </w:r>
          </w:p>
        </w:tc>
        <w:tc>
          <w:tcPr>
            <w:tcW w:w="2362" w:type="dxa"/>
            <w:tcBorders>
              <w:top w:val="nil" w:sz="6" w:space="0" w:color="auto"/>
              <w:left w:val="single" w:sz="4" w:space="0" w:color="000000"/>
              <w:bottom w:val="nil" w:sz="6" w:space="0" w:color="auto"/>
              <w:right w:val="nil" w:sz="6" w:space="0" w:color="auto"/>
            </w:tcBorders>
          </w:tcPr>
          <w:p>
            <w:pPr/>
          </w:p>
        </w:tc>
      </w:tr>
      <w:tr>
        <w:trPr>
          <w:trHeight w:val="403" w:hRule="exact"/>
        </w:trPr>
        <w:tc>
          <w:tcPr>
            <w:tcW w:w="387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2,706,537.29</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2,688,450.27</w:t>
            </w:r>
          </w:p>
        </w:tc>
      </w:tr>
      <w:tr>
        <w:trPr>
          <w:trHeight w:val="403" w:hRule="exact"/>
        </w:trPr>
        <w:tc>
          <w:tcPr>
            <w:tcW w:w="387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-3,107,200.00</w:t>
            </w:r>
          </w:p>
        </w:tc>
        <w:tc>
          <w:tcPr>
            <w:tcW w:w="2362" w:type="dxa"/>
            <w:tcBorders>
              <w:top w:val="nil" w:sz="6" w:space="0" w:color="auto"/>
              <w:left w:val="single" w:sz="4" w:space="0" w:color="000000"/>
              <w:bottom w:val="nil" w:sz="6" w:space="0" w:color="auto"/>
              <w:right w:val="nil" w:sz="6" w:space="0" w:color="auto"/>
            </w:tcBorders>
          </w:tcPr>
          <w:p>
            <w:pPr/>
          </w:p>
        </w:tc>
      </w:tr>
      <w:tr>
        <w:trPr>
          <w:trHeight w:val="403" w:hRule="exact"/>
        </w:trPr>
        <w:tc>
          <w:tcPr>
            <w:tcW w:w="387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24,387,323.66</w:t>
            </w:r>
          </w:p>
        </w:tc>
        <w:tc>
          <w:tcPr>
            <w:tcW w:w="2362" w:type="dxa"/>
            <w:tcBorders>
              <w:top w:val="nil" w:sz="6" w:space="0" w:color="auto"/>
              <w:left w:val="single" w:sz="4" w:space="0" w:color="000000"/>
              <w:bottom w:val="nil" w:sz="6" w:space="0" w:color="auto"/>
              <w:right w:val="nil" w:sz="6" w:space="0" w:color="auto"/>
            </w:tcBorders>
          </w:tcPr>
          <w:p>
            <w:pPr/>
          </w:p>
        </w:tc>
      </w:tr>
      <w:tr>
        <w:trPr>
          <w:trHeight w:val="403" w:hRule="exact"/>
        </w:trPr>
        <w:tc>
          <w:tcPr>
            <w:tcW w:w="387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848,886.75</w:t>
            </w:r>
          </w:p>
        </w:tc>
        <w:tc>
          <w:tcPr>
            <w:tcW w:w="2362"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877"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b/>
                <w:spacing w:val="-2"/>
                <w:sz w:val="18"/>
              </w:rPr>
              <w:t>111,690,583.22</w:t>
            </w:r>
            <w:r>
              <w:rPr>
                <w:rFonts w:ascii="Times New Roman"/>
                <w:spacing w:val="-2"/>
                <w:sz w:val="18"/>
              </w:rPr>
            </w:r>
          </w:p>
        </w:tc>
        <w:tc>
          <w:tcPr>
            <w:tcW w:w="2362" w:type="dxa"/>
            <w:tcBorders>
              <w:top w:val="nil" w:sz="6" w:space="0" w:color="auto"/>
              <w:left w:val="single" w:sz="4" w:space="0" w:color="000000"/>
              <w:bottom w:val="single" w:sz="12" w:space="0" w:color="000000"/>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b/>
                <w:spacing w:val="-1"/>
                <w:sz w:val="18"/>
              </w:rPr>
              <w:t>2,688,450.27</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40" w:right="1117"/>
        <w:jc w:val="left"/>
        <w:rPr>
          <w:b w:val="0"/>
          <w:bCs w:val="0"/>
        </w:rPr>
      </w:pPr>
      <w:r>
        <w:rPr/>
        <w:pict>
          <v:group style="position:absolute;margin-left:56.700001pt;margin-top:-69.646347pt;width:444.2pt;height:.5pt;mso-position-horizontal-relative:page;mso-position-vertical-relative:paragraph;z-index:-1138384" coordorigin="1134,-1393" coordsize="8884,10">
            <v:shape style="position:absolute;left:1134;top:-1393;width:3858;height:10" type="#_x0000_t75" stroked="false">
              <v:imagedata r:id="rId546" o:title=""/>
            </v:shape>
            <v:shape style="position:absolute;left:4987;top:-1393;width:2664;height:10" type="#_x0000_t75" stroked="false">
              <v:imagedata r:id="rId547" o:title=""/>
            </v:shape>
            <v:shape style="position:absolute;left:7646;top:-1393;width:2372;height:10" type="#_x0000_t75" stroked="false">
              <v:imagedata r:id="rId548" o:title=""/>
            </v:shape>
            <w10:wrap type="none"/>
          </v:group>
        </w:pict>
      </w:r>
      <w:r>
        <w:rPr/>
        <w:pict>
          <v:group style="position:absolute;margin-left:56.700001pt;margin-top:-49.486347pt;width:444.2pt;height:.5pt;mso-position-horizontal-relative:page;mso-position-vertical-relative:paragraph;z-index:-1138360" coordorigin="1134,-990" coordsize="8884,10">
            <v:shape style="position:absolute;left:1134;top:-990;width:3858;height:10" type="#_x0000_t75" stroked="false">
              <v:imagedata r:id="rId546" o:title=""/>
            </v:shape>
            <v:shape style="position:absolute;left:4987;top:-990;width:2664;height:10" type="#_x0000_t75" stroked="false">
              <v:imagedata r:id="rId547" o:title=""/>
            </v:shape>
            <v:shape style="position:absolute;left:7646;top:-990;width:2372;height:10" type="#_x0000_t75" stroked="false">
              <v:imagedata r:id="rId548" o:title=""/>
            </v:shape>
            <w10:wrap type="none"/>
          </v:group>
        </w:pict>
      </w:r>
      <w:r>
        <w:rPr/>
        <w:pict>
          <v:group style="position:absolute;margin-left:56.700001pt;margin-top:-29.386345pt;width:444.2pt;height:.5pt;mso-position-horizontal-relative:page;mso-position-vertical-relative:paragraph;z-index:-1138336" coordorigin="1134,-588" coordsize="8884,10">
            <v:shape style="position:absolute;left:1134;top:-588;width:3858;height:10" type="#_x0000_t75" stroked="false">
              <v:imagedata r:id="rId546" o:title=""/>
            </v:shape>
            <v:shape style="position:absolute;left:4987;top:-588;width:2664;height:10" type="#_x0000_t75" stroked="false">
              <v:imagedata r:id="rId549" o:title=""/>
            </v:shape>
            <v:shape style="position:absolute;left:7646;top:-588;width:2372;height:10" type="#_x0000_t75" stroked="false">
              <v:imagedata r:id="rId550" o:title=""/>
            </v:shape>
            <w10:wrap type="none"/>
          </v:group>
        </w:pict>
      </w:r>
      <w:r>
        <w:rPr/>
        <w:pict>
          <v:shape style="position:absolute;margin-left:240.800003pt;margin-top:47.673645pt;width:.479968pt;height:.3pt;mso-position-horizontal-relative:page;mso-position-vertical-relative:paragraph;z-index:18664" type="#_x0000_t75" stroked="false">
            <v:imagedata r:id="rId545" o:title=""/>
          </v:shape>
        </w:pict>
      </w:r>
      <w:r>
        <w:rPr/>
        <w:pict>
          <v:shape style="position:absolute;margin-left:332.980011pt;margin-top:47.673645pt;width:.479948pt;height:.3pt;mso-position-horizontal-relative:page;mso-position-vertical-relative:paragraph;z-index:18688" type="#_x0000_t75" stroked="false">
            <v:imagedata r:id="rId545" o:title=""/>
          </v:shape>
        </w:pict>
      </w:r>
      <w:r>
        <w:rPr/>
        <w:pict>
          <v:shape style="position:absolute;margin-left:413.700012pt;margin-top:47.673645pt;width:.479948pt;height:.3pt;mso-position-horizontal-relative:page;mso-position-vertical-relative:paragraph;z-index:18712" type="#_x0000_t75" stroked="false">
            <v:imagedata r:id="rId545" o:title=""/>
          </v:shape>
        </w:pict>
      </w:r>
      <w:bookmarkStart w:name="（四十三） 资产处置收益" w:id="234"/>
      <w:bookmarkEnd w:id="234"/>
      <w:r>
        <w:rPr>
          <w:b w:val="0"/>
          <w:bCs w:val="0"/>
        </w:rPr>
      </w:r>
      <w:r>
        <w:rPr/>
        <w:t>（四十三）资产处置收益</w:t>
      </w:r>
      <w:r>
        <w:rPr>
          <w:b w:val="0"/>
          <w:bCs w:val="0"/>
        </w:rPr>
      </w:r>
    </w:p>
    <w:p>
      <w:pPr>
        <w:spacing w:line="240" w:lineRule="auto" w:before="9"/>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3701"/>
        <w:gridCol w:w="1844"/>
        <w:gridCol w:w="1614"/>
        <w:gridCol w:w="1823"/>
      </w:tblGrid>
      <w:tr>
        <w:trPr>
          <w:trHeight w:val="487" w:hRule="exact"/>
        </w:trPr>
        <w:tc>
          <w:tcPr>
            <w:tcW w:w="37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right="165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46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34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823"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767"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处置未划分为持有待售的固定资产、在建工</w:t>
            </w:r>
          </w:p>
          <w:p>
            <w:pPr>
              <w:pStyle w:val="TableParagraph"/>
              <w:spacing w:line="232" w:lineRule="exact" w:before="24"/>
              <w:ind w:left="122" w:right="105"/>
              <w:jc w:val="left"/>
              <w:rPr>
                <w:rFonts w:ascii="宋体" w:hAnsi="宋体" w:cs="宋体" w:eastAsia="宋体" w:hint="default"/>
                <w:sz w:val="18"/>
                <w:szCs w:val="18"/>
              </w:rPr>
            </w:pPr>
            <w:r>
              <w:rPr>
                <w:rFonts w:ascii="宋体" w:hAnsi="宋体" w:cs="宋体" w:eastAsia="宋体" w:hint="default"/>
                <w:spacing w:val="2"/>
                <w:sz w:val="18"/>
                <w:szCs w:val="18"/>
              </w:rPr>
              <w:t>程、生产性生物资产及无形资产而产生的处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置利得或损失小计</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80,594.62</w:t>
            </w:r>
          </w:p>
        </w:tc>
        <w:tc>
          <w:tcPr>
            <w:tcW w:w="1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-123,913.65</w:t>
            </w:r>
            <w:r>
              <w:rPr>
                <w:rFonts w:ascii="Times New Roman"/>
                <w:sz w:val="18"/>
              </w:rPr>
            </w:r>
          </w:p>
        </w:tc>
        <w:tc>
          <w:tcPr>
            <w:tcW w:w="182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80,594.62</w:t>
            </w:r>
          </w:p>
        </w:tc>
      </w:tr>
      <w:tr>
        <w:trPr>
          <w:trHeight w:val="422"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80,594.62</w:t>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w w:val="95"/>
                <w:sz w:val="18"/>
              </w:rPr>
              <w:t>-123,913.65</w:t>
            </w:r>
            <w:r>
              <w:rPr>
                <w:rFonts w:ascii="Times New Roman"/>
                <w:sz w:val="18"/>
              </w:rPr>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80,594.62</w:t>
            </w:r>
          </w:p>
        </w:tc>
      </w:tr>
      <w:tr>
        <w:trPr>
          <w:trHeight w:val="486" w:hRule="exact"/>
        </w:trPr>
        <w:tc>
          <w:tcPr>
            <w:tcW w:w="3701" w:type="dxa"/>
            <w:tcBorders>
              <w:top w:val="nil" w:sz="6" w:space="0" w:color="auto"/>
              <w:left w:val="nil" w:sz="6" w:space="0" w:color="auto"/>
              <w:bottom w:val="single" w:sz="12" w:space="0" w:color="000000"/>
              <w:right w:val="single" w:sz="4" w:space="0" w:color="000000"/>
            </w:tcBorders>
          </w:tcPr>
          <w:p>
            <w:pPr>
              <w:pStyle w:val="TableParagraph"/>
              <w:spacing w:line="240" w:lineRule="auto" w:before="90"/>
              <w:ind w:right="165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sz w:val="18"/>
              </w:rPr>
              <w:t>80,594.62</w:t>
            </w:r>
            <w:r>
              <w:rPr>
                <w:rFonts w:ascii="Times New Roman"/>
                <w:sz w:val="18"/>
              </w:rPr>
            </w:r>
          </w:p>
        </w:tc>
        <w:tc>
          <w:tcPr>
            <w:tcW w:w="16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w w:val="95"/>
                <w:sz w:val="18"/>
              </w:rPr>
              <w:t>-123,913.65</w:t>
            </w:r>
            <w:r>
              <w:rPr>
                <w:rFonts w:ascii="Times New Roman"/>
                <w:sz w:val="18"/>
              </w:rPr>
            </w:r>
          </w:p>
        </w:tc>
        <w:tc>
          <w:tcPr>
            <w:tcW w:w="1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b/>
                <w:sz w:val="18"/>
              </w:rPr>
              <w:t>80,594.62</w:t>
            </w:r>
            <w:r>
              <w:rPr>
                <w:rFonts w:ascii="Times New Roman"/>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40" w:right="1117"/>
        <w:jc w:val="left"/>
        <w:rPr>
          <w:b w:val="0"/>
          <w:bCs w:val="0"/>
        </w:rPr>
      </w:pPr>
      <w:r>
        <w:rPr/>
        <w:pict>
          <v:group style="position:absolute;margin-left:56.700001pt;margin-top:-56.906368pt;width:448.4pt;height:.5pt;mso-position-horizontal-relative:page;mso-position-vertical-relative:paragraph;z-index:-1138240" coordorigin="1134,-1138" coordsize="8968,10">
            <v:shape style="position:absolute;left:1134;top:-1138;width:3682;height:10" type="#_x0000_t75" stroked="false">
              <v:imagedata r:id="rId551" o:title=""/>
            </v:shape>
            <v:shape style="position:absolute;left:4811;top:-1138;width:1848;height:10" type="#_x0000_t75" stroked="false">
              <v:imagedata r:id="rId552" o:title=""/>
            </v:shape>
            <v:shape style="position:absolute;left:6655;top:-1138;width:1619;height:10" type="#_x0000_t75" stroked="false">
              <v:imagedata r:id="rId263" o:title=""/>
            </v:shape>
            <v:shape style="position:absolute;left:8269;top:-1138;width:1832;height:10" type="#_x0000_t75" stroked="false">
              <v:imagedata r:id="rId553" o:title=""/>
            </v:shape>
            <w10:wrap type="none"/>
          </v:group>
        </w:pict>
      </w:r>
      <w:r>
        <w:rPr/>
        <w:pict>
          <v:group style="position:absolute;margin-left:56.700001pt;margin-top:-33.086369pt;width:448.4pt;height:.5pt;mso-position-horizontal-relative:page;mso-position-vertical-relative:paragraph;z-index:-1138216" coordorigin="1134,-662" coordsize="8968,10">
            <v:shape style="position:absolute;left:1134;top:-662;width:3682;height:10" type="#_x0000_t75" stroked="false">
              <v:imagedata r:id="rId551" o:title=""/>
            </v:shape>
            <v:shape style="position:absolute;left:4811;top:-662;width:1848;height:10" type="#_x0000_t75" stroked="false">
              <v:imagedata r:id="rId501" o:title=""/>
            </v:shape>
            <v:shape style="position:absolute;left:6655;top:-662;width:1619;height:10" type="#_x0000_t75" stroked="false">
              <v:imagedata r:id="rId271" o:title=""/>
            </v:shape>
            <v:shape style="position:absolute;left:8269;top:-662;width:1832;height:10" type="#_x0000_t75" stroked="false">
              <v:imagedata r:id="rId554" o:title=""/>
            </v:shape>
            <w10:wrap type="none"/>
          </v:group>
        </w:pict>
      </w:r>
      <w:r>
        <w:rPr/>
        <w:pict>
          <v:shape style="position:absolute;margin-left:193.880005pt;margin-top:55.293633pt;width:.47996pt;height:.48pt;mso-position-horizontal-relative:page;mso-position-vertical-relative:paragraph;z-index:18784" type="#_x0000_t75" stroked="false">
            <v:imagedata r:id="rId545" o:title=""/>
          </v:shape>
        </w:pict>
      </w:r>
      <w:r>
        <w:rPr/>
        <w:pict>
          <v:shape style="position:absolute;margin-left:299.140015pt;margin-top:55.293633pt;width:.47994pt;height:.48pt;mso-position-horizontal-relative:page;mso-position-vertical-relative:paragraph;z-index:18808" type="#_x0000_t75" stroked="false">
            <v:imagedata r:id="rId545" o:title=""/>
          </v:shape>
        </w:pict>
      </w:r>
      <w:r>
        <w:rPr/>
        <w:pict>
          <v:shape style="position:absolute;margin-left:398.380005pt;margin-top:55.293633pt;width:.47994pt;height:.48pt;mso-position-horizontal-relative:page;mso-position-vertical-relative:paragraph;z-index:18832" type="#_x0000_t75" stroked="false">
            <v:imagedata r:id="rId545" o:title=""/>
          </v:shape>
        </w:pict>
      </w:r>
      <w:bookmarkStart w:name="（四十四） 营业外收入" w:id="235"/>
      <w:bookmarkEnd w:id="235"/>
      <w:r>
        <w:rPr>
          <w:b w:val="0"/>
          <w:bCs w:val="0"/>
        </w:rPr>
      </w:r>
      <w:r>
        <w:rPr/>
        <w:t>（四十四）营业外收入</w:t>
      </w:r>
      <w:r>
        <w:rPr>
          <w:b w:val="0"/>
          <w:bCs w:val="0"/>
        </w:rPr>
      </w:r>
    </w:p>
    <w:p>
      <w:pPr>
        <w:spacing w:line="240" w:lineRule="auto" w:before="8"/>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2763"/>
        <w:gridCol w:w="2105"/>
        <w:gridCol w:w="1985"/>
        <w:gridCol w:w="2094"/>
      </w:tblGrid>
      <w:tr>
        <w:trPr>
          <w:trHeight w:val="644" w:hRule="exact"/>
        </w:trPr>
        <w:tc>
          <w:tcPr>
            <w:tcW w:w="27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18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9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770" w:right="144" w:hanging="633"/>
              <w:jc w:val="left"/>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81" w:hRule="exact"/>
        </w:trPr>
        <w:tc>
          <w:tcPr>
            <w:tcW w:w="2763" w:type="dxa"/>
            <w:tcBorders>
              <w:top w:val="single" w:sz="4" w:space="0" w:color="000000"/>
              <w:left w:val="nil" w:sz="6" w:space="0" w:color="auto"/>
              <w:bottom w:val="nil" w:sz="6" w:space="0" w:color="auto"/>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接受捐赠利得</w:t>
            </w:r>
          </w:p>
        </w:tc>
        <w:tc>
          <w:tcPr>
            <w:tcW w:w="210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424,867.00</w:t>
            </w:r>
          </w:p>
        </w:tc>
        <w:tc>
          <w:tcPr>
            <w:tcW w:w="209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tc>
      </w:tr>
      <w:tr>
        <w:trPr>
          <w:trHeight w:val="477" w:hRule="exact"/>
        </w:trPr>
        <w:tc>
          <w:tcPr>
            <w:tcW w:w="2763"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125,020.20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2,154,799.06</w:t>
            </w:r>
          </w:p>
        </w:tc>
        <w:tc>
          <w:tcPr>
            <w:tcW w:w="2094"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125,020.20</w:t>
            </w:r>
          </w:p>
        </w:tc>
      </w:tr>
      <w:tr>
        <w:trPr>
          <w:trHeight w:val="484" w:hRule="exact"/>
        </w:trPr>
        <w:tc>
          <w:tcPr>
            <w:tcW w:w="2763" w:type="dxa"/>
            <w:tcBorders>
              <w:top w:val="nil" w:sz="6" w:space="0" w:color="auto"/>
              <w:left w:val="nil" w:sz="6" w:space="0" w:color="auto"/>
              <w:bottom w:val="single" w:sz="12" w:space="0" w:color="000000"/>
              <w:right w:val="single" w:sz="4" w:space="0" w:color="000000"/>
            </w:tcBorders>
          </w:tcPr>
          <w:p>
            <w:pPr>
              <w:pStyle w:val="TableParagraph"/>
              <w:spacing w:line="240" w:lineRule="auto" w:before="89"/>
              <w:ind w:right="118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sz w:val="18"/>
              </w:rPr>
              <w:t>125,020.20</w:t>
            </w:r>
            <w:r>
              <w:rPr>
                <w:rFonts w:ascii="Times New Roman"/>
                <w:sz w:val="18"/>
              </w:rPr>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spacing w:val="-1"/>
                <w:sz w:val="18"/>
              </w:rPr>
              <w:t>2,579,666.06</w:t>
            </w:r>
            <w:r>
              <w:rPr>
                <w:rFonts w:ascii="Times New Roman"/>
                <w:spacing w:val="-1"/>
                <w:sz w:val="18"/>
              </w:rPr>
            </w:r>
          </w:p>
        </w:tc>
        <w:tc>
          <w:tcPr>
            <w:tcW w:w="2094" w:type="dxa"/>
            <w:tcBorders>
              <w:top w:val="nil" w:sz="6" w:space="0" w:color="auto"/>
              <w:left w:val="single" w:sz="4" w:space="0" w:color="000000"/>
              <w:bottom w:val="single" w:sz="12"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b/>
                <w:sz w:val="18"/>
              </w:rPr>
              <w:t>125,020.20</w:t>
            </w:r>
            <w:r>
              <w:rPr>
                <w:rFonts w:ascii="Times New Roman"/>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40" w:right="1117"/>
        <w:jc w:val="left"/>
        <w:rPr>
          <w:b w:val="0"/>
          <w:bCs w:val="0"/>
        </w:rPr>
      </w:pPr>
      <w:r>
        <w:rPr/>
        <w:pict>
          <v:group style="position:absolute;margin-left:56.700001pt;margin-top:-56.926311pt;width:446.65pt;height:.5pt;mso-position-horizontal-relative:page;mso-position-vertical-relative:paragraph;z-index:-1138120" coordorigin="1134,-1139" coordsize="8933,10">
            <v:shape style="position:absolute;left:1134;top:-1139;width:2744;height:10" type="#_x0000_t75" stroked="false">
              <v:imagedata r:id="rId555" o:title=""/>
            </v:shape>
            <v:shape style="position:absolute;left:3873;top:-1139;width:2110;height:10" type="#_x0000_t75" stroked="false">
              <v:imagedata r:id="rId556" o:title=""/>
            </v:shape>
            <v:shape style="position:absolute;left:5978;top:-1139;width:1990;height:10" type="#_x0000_t75" stroked="false">
              <v:imagedata r:id="rId557" o:title=""/>
            </v:shape>
            <v:shape style="position:absolute;left:7963;top:-1139;width:2104;height:10" type="#_x0000_t75" stroked="false">
              <v:imagedata r:id="rId558" o:title=""/>
            </v:shape>
            <w10:wrap type="none"/>
          </v:group>
        </w:pict>
      </w:r>
      <w:r>
        <w:rPr/>
        <w:pict>
          <v:group style="position:absolute;margin-left:56.700001pt;margin-top:-33.106373pt;width:446.65pt;height:.5pt;mso-position-horizontal-relative:page;mso-position-vertical-relative:paragraph;z-index:-1138096" coordorigin="1134,-662" coordsize="8933,10">
            <v:shape style="position:absolute;left:1134;top:-662;width:2744;height:10" type="#_x0000_t75" stroked="false">
              <v:imagedata r:id="rId555" o:title=""/>
            </v:shape>
            <v:shape style="position:absolute;left:3873;top:-662;width:2110;height:10" type="#_x0000_t75" stroked="false">
              <v:imagedata r:id="rId556" o:title=""/>
            </v:shape>
            <v:shape style="position:absolute;left:5978;top:-662;width:1990;height:10" type="#_x0000_t75" stroked="false">
              <v:imagedata r:id="rId557" o:title=""/>
            </v:shape>
            <v:shape style="position:absolute;left:7963;top:-662;width:2104;height:10" type="#_x0000_t75" stroked="false">
              <v:imagedata r:id="rId558" o:title=""/>
            </v:shape>
            <w10:wrap type="none"/>
          </v:group>
        </w:pict>
      </w:r>
      <w:bookmarkStart w:name="（四十五） 营业外支出" w:id="236"/>
      <w:bookmarkEnd w:id="236"/>
      <w:r>
        <w:rPr>
          <w:b w:val="0"/>
          <w:bCs w:val="0"/>
        </w:rPr>
      </w:r>
      <w:r>
        <w:rPr/>
        <w:t>（四十五）营业外支出</w:t>
      </w:r>
      <w:r>
        <w:rPr>
          <w:b w:val="0"/>
          <w:bCs w:val="0"/>
        </w:rPr>
      </w:r>
    </w:p>
    <w:p>
      <w:pPr>
        <w:spacing w:line="240" w:lineRule="auto" w:before="8"/>
        <w:rPr>
          <w:rFonts w:ascii="宋体" w:hAnsi="宋体" w:cs="宋体" w:eastAsia="宋体" w:hint="default"/>
          <w:b/>
          <w:bCs/>
          <w:sz w:val="11"/>
          <w:szCs w:val="11"/>
        </w:rPr>
      </w:pPr>
    </w:p>
    <w:tbl>
      <w:tblPr>
        <w:tblW w:w="0" w:type="auto"/>
        <w:jc w:val="left"/>
        <w:tblInd w:w="133" w:type="dxa"/>
        <w:tblLayout w:type="fixed"/>
        <w:tblCellMar>
          <w:top w:w="0" w:type="dxa"/>
          <w:left w:w="0" w:type="dxa"/>
          <w:bottom w:w="0" w:type="dxa"/>
          <w:right w:w="0" w:type="dxa"/>
        </w:tblCellMar>
        <w:tblLook w:val="01E0"/>
      </w:tblPr>
      <w:tblGrid>
        <w:gridCol w:w="2602"/>
        <w:gridCol w:w="1839"/>
        <w:gridCol w:w="2398"/>
        <w:gridCol w:w="2094"/>
      </w:tblGrid>
      <w:tr>
        <w:trPr>
          <w:trHeight w:val="497" w:hRule="exact"/>
        </w:trPr>
        <w:tc>
          <w:tcPr>
            <w:tcW w:w="260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6"/>
              <w:ind w:left="4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6"/>
              <w:ind w:left="7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94" w:type="dxa"/>
            <w:tcBorders>
              <w:top w:val="single" w:sz="12" w:space="0" w:color="000000"/>
              <w:left w:val="single" w:sz="4" w:space="0" w:color="000000"/>
              <w:bottom w:val="single" w:sz="12" w:space="0" w:color="000000"/>
              <w:right w:val="nil" w:sz="6" w:space="0" w:color="auto"/>
            </w:tcBorders>
          </w:tcPr>
          <w:p>
            <w:pPr>
              <w:pStyle w:val="TableParagraph"/>
              <w:spacing w:line="204" w:lineRule="exact"/>
              <w:ind w:right="6"/>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bl>
    <w:p>
      <w:pPr>
        <w:spacing w:after="0" w:line="234" w:lineRule="exact"/>
        <w:jc w:val="center"/>
        <w:rPr>
          <w:rFonts w:ascii="宋体" w:hAnsi="宋体" w:cs="宋体" w:eastAsia="宋体" w:hint="default"/>
          <w:sz w:val="18"/>
          <w:szCs w:val="18"/>
        </w:rPr>
        <w:sectPr>
          <w:pgSz w:w="11910" w:h="16840"/>
          <w:pgMar w:header="877" w:footer="979" w:top="1060" w:bottom="1160" w:left="1000" w:right="0"/>
        </w:sectPr>
      </w:pPr>
    </w:p>
    <w:p>
      <w:pPr>
        <w:spacing w:line="240" w:lineRule="auto" w:before="6"/>
        <w:rPr>
          <w:rFonts w:ascii="宋体" w:hAnsi="宋体" w:cs="宋体" w:eastAsia="宋体" w:hint="default"/>
          <w:b/>
          <w:bCs/>
          <w:sz w:val="3"/>
          <w:szCs w:val="3"/>
        </w:rPr>
      </w:pPr>
      <w:r>
        <w:rPr/>
        <w:pict>
          <v:group style="position:absolute;margin-left:55.200001pt;margin-top:55.619984pt;width:485pt;height:.1pt;mso-position-horizontal-relative:page;mso-position-vertical-relative:page;z-index:-11380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56.700001pt;margin-top:96.840004pt;width:446.65pt;height:.5pt;mso-position-horizontal-relative:page;mso-position-vertical-relative:page;z-index:-1138000" coordorigin="1134,1937" coordsize="8933,10">
            <v:shape style="position:absolute;left:1134;top:1937;width:6834;height:10" type="#_x0000_t75" stroked="false">
              <v:imagedata r:id="rId559" o:title=""/>
            </v:shape>
            <v:shape style="position:absolute;left:7963;top:1937;width:2104;height:10" type="#_x0000_t75" stroked="false">
              <v:imagedata r:id="rId558" o:title=""/>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632"/>
        <w:gridCol w:w="1839"/>
        <w:gridCol w:w="2398"/>
        <w:gridCol w:w="2094"/>
      </w:tblGrid>
      <w:tr>
        <w:trPr>
          <w:trHeight w:val="343" w:hRule="exact"/>
        </w:trPr>
        <w:tc>
          <w:tcPr>
            <w:tcW w:w="2632" w:type="dxa"/>
            <w:tcBorders>
              <w:top w:val="nil" w:sz="6" w:space="0" w:color="auto"/>
              <w:left w:val="nil" w:sz="6" w:space="0" w:color="auto"/>
              <w:bottom w:val="single" w:sz="12" w:space="0" w:color="000000"/>
              <w:right w:val="nil" w:sz="6" w:space="0" w:color="auto"/>
            </w:tcBorders>
          </w:tcPr>
          <w:p>
            <w:pPr/>
          </w:p>
        </w:tc>
        <w:tc>
          <w:tcPr>
            <w:tcW w:w="1839" w:type="dxa"/>
            <w:tcBorders>
              <w:top w:val="nil" w:sz="6" w:space="0" w:color="auto"/>
              <w:left w:val="nil" w:sz="6" w:space="0" w:color="auto"/>
              <w:bottom w:val="single" w:sz="12" w:space="0" w:color="000000"/>
              <w:right w:val="nil" w:sz="6" w:space="0" w:color="auto"/>
            </w:tcBorders>
          </w:tcPr>
          <w:p>
            <w:pPr/>
          </w:p>
        </w:tc>
        <w:tc>
          <w:tcPr>
            <w:tcW w:w="2398" w:type="dxa"/>
            <w:tcBorders>
              <w:top w:val="nil" w:sz="6" w:space="0" w:color="auto"/>
              <w:left w:val="nil" w:sz="6" w:space="0" w:color="auto"/>
              <w:bottom w:val="single" w:sz="12" w:space="0" w:color="000000"/>
              <w:right w:val="nil" w:sz="6" w:space="0" w:color="auto"/>
            </w:tcBorders>
          </w:tcPr>
          <w:p>
            <w:pPr/>
          </w:p>
        </w:tc>
        <w:tc>
          <w:tcPr>
            <w:tcW w:w="2094" w:type="dxa"/>
            <w:tcBorders>
              <w:top w:val="nil" w:sz="6" w:space="0" w:color="auto"/>
              <w:left w:val="nil" w:sz="6" w:space="0" w:color="auto"/>
              <w:bottom w:val="single" w:sz="12" w:space="0" w:color="000000"/>
              <w:right w:val="nil" w:sz="6" w:space="0" w:color="auto"/>
            </w:tcBorders>
          </w:tcPr>
          <w:p>
            <w:pPr/>
          </w:p>
        </w:tc>
      </w:tr>
      <w:tr>
        <w:trPr>
          <w:trHeight w:val="538" w:hRule="exact"/>
        </w:trPr>
        <w:tc>
          <w:tcPr>
            <w:tcW w:w="2632" w:type="dxa"/>
            <w:tcBorders>
              <w:top w:val="single" w:sz="12" w:space="0" w:color="000000"/>
              <w:left w:val="nil" w:sz="6" w:space="0" w:color="auto"/>
              <w:bottom w:val="nil" w:sz="6" w:space="0" w:color="auto"/>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4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7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94" w:type="dxa"/>
            <w:tcBorders>
              <w:top w:val="single" w:sz="12" w:space="0" w:color="000000"/>
              <w:left w:val="single" w:sz="4" w:space="0" w:color="000000"/>
              <w:bottom w:val="nil" w:sz="6" w:space="0" w:color="auto"/>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399" w:hRule="exact"/>
        </w:trPr>
        <w:tc>
          <w:tcPr>
            <w:tcW w:w="2632" w:type="dxa"/>
            <w:tcBorders>
              <w:top w:val="nil" w:sz="6" w:space="0" w:color="auto"/>
              <w:left w:val="nil" w:sz="6" w:space="0" w:color="auto"/>
              <w:bottom w:val="single" w:sz="4" w:space="0" w:color="000000"/>
              <w:right w:val="single" w:sz="4" w:space="0" w:color="000000"/>
            </w:tcBorders>
          </w:tcPr>
          <w:p>
            <w:pPr>
              <w:pStyle w:val="TableParagraph"/>
              <w:spacing w:line="240" w:lineRule="auto" w:before="28"/>
              <w:ind w:left="137"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8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133,925.59</w:t>
            </w:r>
          </w:p>
        </w:tc>
        <w:tc>
          <w:tcPr>
            <w:tcW w:w="23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14,709.06</w:t>
            </w:r>
          </w:p>
        </w:tc>
        <w:tc>
          <w:tcPr>
            <w:tcW w:w="2094" w:type="dxa"/>
            <w:tcBorders>
              <w:top w:val="nil" w:sz="6" w:space="0" w:color="auto"/>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z w:val="18"/>
              </w:rPr>
              <w:t>133,925.59</w:t>
            </w:r>
          </w:p>
        </w:tc>
      </w:tr>
      <w:tr>
        <w:trPr>
          <w:trHeight w:val="350" w:hRule="exact"/>
        </w:trPr>
        <w:tc>
          <w:tcPr>
            <w:tcW w:w="2632" w:type="dxa"/>
            <w:tcBorders>
              <w:top w:val="single" w:sz="4" w:space="0" w:color="000000"/>
              <w:left w:val="nil" w:sz="6" w:space="0" w:color="auto"/>
              <w:bottom w:val="nil" w:sz="6" w:space="0" w:color="auto"/>
              <w:right w:val="single" w:sz="4" w:space="0" w:color="000000"/>
            </w:tcBorders>
          </w:tcPr>
          <w:p>
            <w:pPr>
              <w:pStyle w:val="TableParagraph"/>
              <w:spacing w:line="240" w:lineRule="auto" w:before="75"/>
              <w:ind w:left="137"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39" w:type="dxa"/>
            <w:tcBorders>
              <w:top w:val="single" w:sz="4" w:space="0" w:color="000000"/>
              <w:left w:val="single" w:sz="4" w:space="0" w:color="000000"/>
              <w:bottom w:val="nil" w:sz="6" w:space="0" w:color="auto"/>
              <w:right w:val="single" w:sz="4" w:space="0" w:color="000000"/>
            </w:tcBorders>
          </w:tcPr>
          <w:p>
            <w:pPr/>
          </w:p>
        </w:tc>
        <w:tc>
          <w:tcPr>
            <w:tcW w:w="2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25,000.00</w:t>
            </w:r>
          </w:p>
        </w:tc>
        <w:tc>
          <w:tcPr>
            <w:tcW w:w="2094" w:type="dxa"/>
            <w:tcBorders>
              <w:top w:val="single" w:sz="4" w:space="0" w:color="000000"/>
              <w:left w:val="single" w:sz="4" w:space="0" w:color="000000"/>
              <w:bottom w:val="nil" w:sz="6" w:space="0" w:color="auto"/>
              <w:right w:val="nil" w:sz="6" w:space="0" w:color="auto"/>
            </w:tcBorders>
          </w:tcPr>
          <w:p>
            <w:pPr/>
          </w:p>
        </w:tc>
      </w:tr>
      <w:tr>
        <w:trPr>
          <w:trHeight w:val="106" w:hRule="exact"/>
        </w:trPr>
        <w:tc>
          <w:tcPr>
            <w:tcW w:w="2632" w:type="dxa"/>
            <w:tcBorders>
              <w:top w:val="nil" w:sz="6" w:space="0" w:color="auto"/>
              <w:left w:val="nil" w:sz="6" w:space="0" w:color="auto"/>
              <w:bottom w:val="nil" w:sz="6" w:space="0" w:color="auto"/>
              <w:right w:val="single" w:sz="4" w:space="0" w:color="000000"/>
            </w:tcBorders>
          </w:tcPr>
          <w:p>
            <w:pPr/>
          </w:p>
        </w:tc>
        <w:tc>
          <w:tcPr>
            <w:tcW w:w="1839" w:type="dxa"/>
            <w:tcBorders>
              <w:top w:val="nil" w:sz="6" w:space="0" w:color="auto"/>
              <w:left w:val="single" w:sz="4" w:space="0" w:color="000000"/>
              <w:bottom w:val="nil" w:sz="6" w:space="0" w:color="auto"/>
              <w:right w:val="single" w:sz="4" w:space="0" w:color="000000"/>
            </w:tcBorders>
          </w:tcPr>
          <w:p>
            <w:pPr/>
          </w:p>
        </w:tc>
        <w:tc>
          <w:tcPr>
            <w:tcW w:w="2398" w:type="dxa"/>
            <w:tcBorders>
              <w:top w:val="nil" w:sz="6" w:space="0" w:color="auto"/>
              <w:left w:val="single" w:sz="4" w:space="0" w:color="000000"/>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346" w:hRule="exact"/>
        </w:trPr>
        <w:tc>
          <w:tcPr>
            <w:tcW w:w="2632"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43,305.25</w:t>
            </w:r>
          </w:p>
        </w:tc>
        <w:tc>
          <w:tcPr>
            <w:tcW w:w="23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299,320.31</w:t>
            </w:r>
          </w:p>
        </w:tc>
        <w:tc>
          <w:tcPr>
            <w:tcW w:w="2094"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z w:val="18"/>
              </w:rPr>
              <w:t>3,058.51</w:t>
            </w:r>
          </w:p>
        </w:tc>
      </w:tr>
      <w:tr>
        <w:trPr>
          <w:trHeight w:val="106" w:hRule="exact"/>
        </w:trPr>
        <w:tc>
          <w:tcPr>
            <w:tcW w:w="2632" w:type="dxa"/>
            <w:tcBorders>
              <w:top w:val="nil" w:sz="6" w:space="0" w:color="auto"/>
              <w:left w:val="nil" w:sz="6" w:space="0" w:color="auto"/>
              <w:bottom w:val="nil" w:sz="6" w:space="0" w:color="auto"/>
              <w:right w:val="single" w:sz="4" w:space="0" w:color="000000"/>
            </w:tcBorders>
          </w:tcPr>
          <w:p>
            <w:pPr/>
          </w:p>
        </w:tc>
        <w:tc>
          <w:tcPr>
            <w:tcW w:w="1839" w:type="dxa"/>
            <w:tcBorders>
              <w:top w:val="nil" w:sz="6" w:space="0" w:color="auto"/>
              <w:left w:val="single" w:sz="4" w:space="0" w:color="000000"/>
              <w:bottom w:val="nil" w:sz="6" w:space="0" w:color="auto"/>
              <w:right w:val="single" w:sz="4" w:space="0" w:color="000000"/>
            </w:tcBorders>
          </w:tcPr>
          <w:p>
            <w:pPr/>
          </w:p>
        </w:tc>
        <w:tc>
          <w:tcPr>
            <w:tcW w:w="2398" w:type="dxa"/>
            <w:tcBorders>
              <w:top w:val="nil" w:sz="6" w:space="0" w:color="auto"/>
              <w:left w:val="single" w:sz="4" w:space="0" w:color="000000"/>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455" w:hRule="exact"/>
        </w:trPr>
        <w:tc>
          <w:tcPr>
            <w:tcW w:w="2632"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3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b/>
                <w:sz w:val="18"/>
              </w:rPr>
              <w:t>177,230.84</w:t>
            </w:r>
            <w:r>
              <w:rPr>
                <w:rFonts w:ascii="Times New Roman"/>
                <w:sz w:val="18"/>
              </w:rPr>
            </w:r>
          </w:p>
        </w:tc>
        <w:tc>
          <w:tcPr>
            <w:tcW w:w="23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b/>
                <w:sz w:val="18"/>
              </w:rPr>
              <w:t>339,029.37</w:t>
            </w:r>
            <w:r>
              <w:rPr>
                <w:rFonts w:ascii="Times New Roman"/>
                <w:sz w:val="18"/>
              </w:rPr>
            </w:r>
          </w:p>
        </w:tc>
        <w:tc>
          <w:tcPr>
            <w:tcW w:w="209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b/>
                <w:sz w:val="18"/>
              </w:rPr>
              <w:t>136,984.10</w:t>
            </w:r>
            <w:r>
              <w:rPr>
                <w:rFonts w:ascii="Times New Roman"/>
                <w:sz w:val="18"/>
              </w:rPr>
            </w:r>
          </w:p>
        </w:tc>
      </w:tr>
    </w:tbl>
    <w:p>
      <w:pPr>
        <w:spacing w:line="240" w:lineRule="auto" w:before="10"/>
        <w:rPr>
          <w:rFonts w:ascii="宋体" w:hAnsi="宋体" w:cs="宋体" w:eastAsia="宋体" w:hint="default"/>
          <w:b/>
          <w:bCs/>
          <w:sz w:val="11"/>
          <w:szCs w:val="11"/>
        </w:rPr>
      </w:pPr>
    </w:p>
    <w:p>
      <w:pPr>
        <w:pStyle w:val="Heading4"/>
        <w:spacing w:line="508" w:lineRule="auto"/>
        <w:ind w:right="8638" w:firstLine="6"/>
        <w:jc w:val="left"/>
        <w:rPr>
          <w:b w:val="0"/>
          <w:bCs w:val="0"/>
        </w:rPr>
      </w:pPr>
      <w:r>
        <w:rPr/>
        <w:pict>
          <v:group style="position:absolute;margin-left:56.700001pt;margin-top:-59.086376pt;width:446.65pt;height:5.3pt;mso-position-horizontal-relative:page;mso-position-vertical-relative:paragraph;z-index:-1137976" coordorigin="1134,-1182" coordsize="8933,106">
            <v:shape style="position:absolute;left:1134;top:-1182;width:6853;height:106" type="#_x0000_t75" stroked="false">
              <v:imagedata r:id="rId560" o:title=""/>
            </v:shape>
            <v:shape style="position:absolute;left:7963;top:-1085;width:2104;height:10" type="#_x0000_t75" stroked="false">
              <v:imagedata r:id="rId561" o:title=""/>
            </v:shape>
            <w10:wrap type="none"/>
          </v:group>
        </w:pict>
      </w:r>
      <w:r>
        <w:rPr/>
        <w:pict>
          <v:group style="position:absolute;margin-left:56.700001pt;margin-top:-36.506374pt;width:446.65pt;height:5.3pt;mso-position-horizontal-relative:page;mso-position-vertical-relative:paragraph;z-index:-1137952" coordorigin="1134,-730" coordsize="8933,106">
            <v:shape style="position:absolute;left:1134;top:-730;width:6853;height:106" type="#_x0000_t75" stroked="false">
              <v:imagedata r:id="rId562" o:title=""/>
            </v:shape>
            <v:shape style="position:absolute;left:7963;top:-634;width:2104;height:10" type="#_x0000_t75" stroked="false">
              <v:imagedata r:id="rId558" o:title=""/>
            </v:shape>
            <w10:wrap type="none"/>
          </v:group>
        </w:pict>
      </w:r>
      <w:r>
        <w:rPr/>
        <w:pict>
          <v:shape style="position:absolute;margin-left:54.419998pt;margin-top:48.093643pt;width:448.95pt;height:83.6pt;mso-position-horizontal-relative:page;mso-position-vertical-relative:paragraph;z-index:19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8"/>
                    <w:gridCol w:w="2994"/>
                    <w:gridCol w:w="2836"/>
                  </w:tblGrid>
                  <w:tr>
                    <w:trPr>
                      <w:trHeight w:val="416" w:hRule="exact"/>
                    </w:trPr>
                    <w:tc>
                      <w:tcPr>
                        <w:tcW w:w="31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138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9" w:hRule="exact"/>
                    </w:trPr>
                    <w:tc>
                      <w:tcPr>
                        <w:tcW w:w="3148"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33,895,233.32</w:t>
                        </w:r>
                      </w:p>
                    </w:tc>
                    <w:tc>
                      <w:tcPr>
                        <w:tcW w:w="2836" w:type="dxa"/>
                        <w:tcBorders>
                          <w:top w:val="single" w:sz="4" w:space="0" w:color="000000"/>
                          <w:left w:val="single" w:sz="4" w:space="0" w:color="000000"/>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36,321,779.32</w:t>
                        </w:r>
                      </w:p>
                    </w:tc>
                  </w:tr>
                  <w:tr>
                    <w:trPr>
                      <w:trHeight w:val="405" w:hRule="exact"/>
                    </w:trPr>
                    <w:tc>
                      <w:tcPr>
                        <w:tcW w:w="314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99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-9,418,612.47</w:t>
                        </w:r>
                      </w:p>
                    </w:tc>
                    <w:tc>
                      <w:tcPr>
                        <w:tcW w:w="2836"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28"/>
                          <w:jc w:val="right"/>
                          <w:rPr>
                            <w:rFonts w:ascii="Times New Roman" w:hAnsi="Times New Roman" w:cs="Times New Roman" w:eastAsia="Times New Roman" w:hint="default"/>
                            <w:sz w:val="18"/>
                            <w:szCs w:val="18"/>
                          </w:rPr>
                        </w:pPr>
                        <w:r>
                          <w:rPr>
                            <w:rFonts w:ascii="Times New Roman"/>
                            <w:spacing w:val="-1"/>
                            <w:sz w:val="18"/>
                          </w:rPr>
                          <w:t>1,164,552.59</w:t>
                        </w:r>
                      </w:p>
                    </w:tc>
                  </w:tr>
                  <w:tr>
                    <w:trPr>
                      <w:trHeight w:val="412" w:hRule="exact"/>
                    </w:trPr>
                    <w:tc>
                      <w:tcPr>
                        <w:tcW w:w="3148"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right="13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b/>
                            <w:spacing w:val="-1"/>
                            <w:sz w:val="18"/>
                          </w:rPr>
                          <w:t>24,476,620.85</w:t>
                        </w:r>
                        <w:r>
                          <w:rPr>
                            <w:rFonts w:ascii="Times New Roman"/>
                            <w:spacing w:val="-1"/>
                            <w:sz w:val="18"/>
                          </w:rPr>
                        </w:r>
                      </w:p>
                    </w:tc>
                    <w:tc>
                      <w:tcPr>
                        <w:tcW w:w="2836" w:type="dxa"/>
                        <w:tcBorders>
                          <w:top w:val="nil" w:sz="6" w:space="0" w:color="auto"/>
                          <w:left w:val="single" w:sz="4" w:space="0" w:color="000000"/>
                          <w:bottom w:val="single" w:sz="12" w:space="0" w:color="000000"/>
                          <w:right w:val="nil" w:sz="6" w:space="0" w:color="auto"/>
                        </w:tcBorders>
                      </w:tcPr>
                      <w:p>
                        <w:pPr>
                          <w:pStyle w:val="TableParagraph"/>
                          <w:spacing w:line="240" w:lineRule="auto" w:before="97"/>
                          <w:ind w:right="28"/>
                          <w:jc w:val="right"/>
                          <w:rPr>
                            <w:rFonts w:ascii="Times New Roman" w:hAnsi="Times New Roman" w:cs="Times New Roman" w:eastAsia="Times New Roman" w:hint="default"/>
                            <w:sz w:val="18"/>
                            <w:szCs w:val="18"/>
                          </w:rPr>
                        </w:pPr>
                        <w:r>
                          <w:rPr>
                            <w:rFonts w:ascii="Times New Roman"/>
                            <w:b/>
                            <w:spacing w:val="-1"/>
                            <w:sz w:val="18"/>
                          </w:rPr>
                          <w:t>37,486,331.91</w:t>
                        </w:r>
                        <w:r>
                          <w:rPr>
                            <w:rFonts w:ascii="Times New Roman"/>
                            <w:spacing w:val="-1"/>
                            <w:sz w:val="18"/>
                          </w:rPr>
                        </w:r>
                      </w:p>
                    </w:tc>
                  </w:tr>
                </w:tbl>
                <w:p>
                  <w:pPr/>
                </w:p>
              </w:txbxContent>
            </v:textbox>
            <w10:wrap type="none"/>
          </v:shape>
        </w:pict>
      </w:r>
      <w:bookmarkStart w:name="（四十六） 所得税费用" w:id="237"/>
      <w:bookmarkEnd w:id="237"/>
      <w:r>
        <w:rPr>
          <w:b w:val="0"/>
          <w:bCs w:val="0"/>
        </w:rPr>
      </w:r>
      <w:r>
        <w:rPr/>
        <w:t>（四十六）所得税费用</w:t>
      </w:r>
      <w:r>
        <w:rPr>
          <w:w w:val="99"/>
        </w:rPr>
        <w:t> </w:t>
      </w:r>
      <w:r>
        <w:rPr>
          <w:rFonts w:ascii="宋体" w:hAnsi="宋体" w:cs="宋体" w:eastAsia="宋体" w:hint="default"/>
          <w:color w:val="212121"/>
        </w:rPr>
        <w:t>1</w:t>
      </w:r>
      <w:r>
        <w:rPr>
          <w:color w:val="212121"/>
        </w:rPr>
        <w:t>、</w:t>
      </w:r>
      <w:r>
        <w:rPr/>
        <w:t>所得税费用表</w:t>
      </w:r>
      <w:r>
        <w:rPr>
          <w:b w:val="0"/>
          <w:bCs w:val="0"/>
        </w:rPr>
      </w:r>
    </w:p>
    <w:p>
      <w:pPr>
        <w:spacing w:line="240" w:lineRule="auto" w:before="0"/>
        <w:rPr>
          <w:rFonts w:ascii="宋体" w:hAnsi="宋体" w:cs="宋体" w:eastAsia="宋体" w:hint="default"/>
          <w:b/>
          <w:bCs/>
          <w:sz w:val="19"/>
          <w:szCs w:val="19"/>
        </w:rPr>
      </w:pPr>
    </w:p>
    <w:p>
      <w:pPr>
        <w:tabs>
          <w:tab w:pos="6246" w:val="left" w:leader="none"/>
        </w:tabs>
        <w:spacing w:line="20" w:lineRule="exact"/>
        <w:ind w:left="3251" w:right="0" w:firstLine="0"/>
        <w:rPr>
          <w:rFonts w:ascii="宋体" w:hAnsi="宋体" w:cs="宋体" w:eastAsia="宋体" w:hint="default"/>
          <w:sz w:val="2"/>
          <w:szCs w:val="2"/>
        </w:rPr>
      </w:pPr>
      <w:r>
        <w:rPr>
          <w:rFonts w:ascii="宋体"/>
          <w:sz w:val="2"/>
        </w:rPr>
        <w:drawing>
          <wp:inline distT="0" distB="0" distL="0" distR="0">
            <wp:extent cx="6095" cy="7620"/>
            <wp:effectExtent l="0" t="0" r="0" b="0"/>
            <wp:docPr id="29" name="image524.png" descr=""/>
            <wp:cNvGraphicFramePr>
              <a:graphicFrameLocks noChangeAspect="1"/>
            </wp:cNvGraphicFramePr>
            <a:graphic>
              <a:graphicData uri="http://schemas.openxmlformats.org/drawingml/2006/picture">
                <pic:pic>
                  <pic:nvPicPr>
                    <pic:cNvPr id="30" name="image524.png"/>
                    <pic:cNvPicPr/>
                  </pic:nvPicPr>
                  <pic:blipFill>
                    <a:blip r:embed="rId545" cstate="print"/>
                    <a:stretch>
                      <a:fillRect/>
                    </a:stretch>
                  </pic:blipFill>
                  <pic:spPr>
                    <a:xfrm>
                      <a:off x="0" y="0"/>
                      <a:ext cx="6095" cy="762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7620"/>
            <wp:effectExtent l="0" t="0" r="0" b="0"/>
            <wp:docPr id="31" name="image524.png" descr=""/>
            <wp:cNvGraphicFramePr>
              <a:graphicFrameLocks noChangeAspect="1"/>
            </wp:cNvGraphicFramePr>
            <a:graphic>
              <a:graphicData uri="http://schemas.openxmlformats.org/drawingml/2006/picture">
                <pic:pic>
                  <pic:nvPicPr>
                    <pic:cNvPr id="32" name="image524.png"/>
                    <pic:cNvPicPr/>
                  </pic:nvPicPr>
                  <pic:blipFill>
                    <a:blip r:embed="rId545" cstate="print"/>
                    <a:stretch>
                      <a:fillRect/>
                    </a:stretch>
                  </pic:blipFill>
                  <pic:spPr>
                    <a:xfrm>
                      <a:off x="0" y="0"/>
                      <a:ext cx="6095" cy="7620"/>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48.2pt;height:.5pt;mso-position-horizontal-relative:char;mso-position-vertical-relative:line" coordorigin="0,0" coordsize="8964,10">
            <v:shape style="position:absolute;left:0;top:0;width:3129;height:10" type="#_x0000_t75" stroked="false">
              <v:imagedata r:id="rId563" o:title=""/>
            </v:shape>
            <v:shape style="position:absolute;left:3124;top:0;width:5840;height:10" type="#_x0000_t75" stroked="false">
              <v:imagedata r:id="rId564" o:title=""/>
            </v:shape>
          </v:group>
        </w:pict>
      </w:r>
      <w:r>
        <w:rPr>
          <w:rFonts w:ascii="宋体" w:hAnsi="宋体" w:cs="宋体" w:eastAsia="宋体" w:hint="default"/>
          <w:sz w:val="2"/>
          <w:szCs w:val="2"/>
        </w:rPr>
      </w:r>
    </w:p>
    <w:p>
      <w:pPr>
        <w:spacing w:line="240" w:lineRule="auto" w:before="5"/>
        <w:rPr>
          <w:rFonts w:ascii="宋体" w:hAnsi="宋体" w:cs="宋体" w:eastAsia="宋体" w:hint="default"/>
          <w:b/>
          <w:bCs/>
          <w:sz w:val="29"/>
          <w:szCs w:val="29"/>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48.2pt;height:.5pt;mso-position-horizontal-relative:char;mso-position-vertical-relative:line" coordorigin="0,0" coordsize="8964,10">
            <v:shape style="position:absolute;left:0;top:0;width:3129;height:10" type="#_x0000_t75" stroked="false">
              <v:imagedata r:id="rId563" o:title=""/>
            </v:shape>
            <v:shape style="position:absolute;left:3124;top:0;width:5840;height:10" type="#_x0000_t75" stroked="false">
              <v:imagedata r:id="rId564"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0"/>
        <w:jc w:val="left"/>
        <w:rPr>
          <w:b w:val="0"/>
          <w:bCs w:val="0"/>
        </w:rPr>
      </w:pPr>
      <w:r>
        <w:rPr/>
        <w:pict>
          <v:group style="position:absolute;margin-left:290.380005pt;margin-top:21.51367pt;width:.5pt;height:178.9pt;mso-position-horizontal-relative:page;mso-position-vertical-relative:paragraph;z-index:-1137928" coordorigin="5808,430" coordsize="10,3578">
            <v:group style="position:absolute;left:5808;top:430;width:10;height:20" coordorigin="5808,430" coordsize="10,20">
              <v:shape style="position:absolute;left:5808;top:430;width:10;height:20" coordorigin="5808,430" coordsize="10,20" path="m5808,449l5817,449,5817,430,5808,430,5808,449xe" filled="true" fillcolor="#000000" stroked="false">
                <v:path arrowok="t"/>
                <v:fill type="solid"/>
              </v:shape>
            </v:group>
            <v:group style="position:absolute;left:5808;top:449;width:10;height:20" coordorigin="5808,449" coordsize="10,20">
              <v:shape style="position:absolute;left:5808;top:449;width:10;height:20" coordorigin="5808,449" coordsize="10,20" path="m5808,469l5817,469,5817,449,5808,449,5808,469xe" filled="true" fillcolor="#000000" stroked="false">
                <v:path arrowok="t"/>
                <v:fill type="solid"/>
              </v:shape>
            </v:group>
            <v:group style="position:absolute;left:5808;top:469;width:10;height:20" coordorigin="5808,469" coordsize="10,20">
              <v:shape style="position:absolute;left:5808;top:469;width:10;height:20" coordorigin="5808,469" coordsize="10,20" path="m5808,488l5817,488,5817,469,5808,469,5808,488xe" filled="true" fillcolor="#000000" stroked="false">
                <v:path arrowok="t"/>
                <v:fill type="solid"/>
              </v:shape>
            </v:group>
            <v:group style="position:absolute;left:5808;top:488;width:10;height:20" coordorigin="5808,488" coordsize="10,20">
              <v:shape style="position:absolute;left:5808;top:488;width:10;height:20" coordorigin="5808,488" coordsize="10,20" path="m5808,507l5817,507,5817,488,5808,488,5808,507xe" filled="true" fillcolor="#000000" stroked="false">
                <v:path arrowok="t"/>
                <v:fill type="solid"/>
              </v:shape>
            </v:group>
            <v:group style="position:absolute;left:5808;top:507;width:10;height:20" coordorigin="5808,507" coordsize="10,20">
              <v:shape style="position:absolute;left:5808;top:507;width:10;height:20" coordorigin="5808,507" coordsize="10,20" path="m5808,526l5817,526,5817,507,5808,507,5808,526xe" filled="true" fillcolor="#000000" stroked="false">
                <v:path arrowok="t"/>
                <v:fill type="solid"/>
              </v:shape>
            </v:group>
            <v:group style="position:absolute;left:5808;top:526;width:10;height:20" coordorigin="5808,526" coordsize="10,20">
              <v:shape style="position:absolute;left:5808;top:526;width:10;height:20" coordorigin="5808,526" coordsize="10,20" path="m5808,545l5817,545,5817,526,5808,526,5808,545xe" filled="true" fillcolor="#000000" stroked="false">
                <v:path arrowok="t"/>
                <v:fill type="solid"/>
              </v:shape>
            </v:group>
            <v:group style="position:absolute;left:5808;top:545;width:10;height:20" coordorigin="5808,545" coordsize="10,20">
              <v:shape style="position:absolute;left:5808;top:545;width:10;height:20" coordorigin="5808,545" coordsize="10,20" path="m5808,565l5817,565,5817,545,5808,545,5808,565xe" filled="true" fillcolor="#000000" stroked="false">
                <v:path arrowok="t"/>
                <v:fill type="solid"/>
              </v:shape>
            </v:group>
            <v:group style="position:absolute;left:5808;top:565;width:10;height:20" coordorigin="5808,565" coordsize="10,20">
              <v:shape style="position:absolute;left:5808;top:565;width:10;height:20" coordorigin="5808,565" coordsize="10,20" path="m5808,584l5817,584,5817,565,5808,565,5808,584xe" filled="true" fillcolor="#000000" stroked="false">
                <v:path arrowok="t"/>
                <v:fill type="solid"/>
              </v:shape>
            </v:group>
            <v:group style="position:absolute;left:5808;top:584;width:10;height:20" coordorigin="5808,584" coordsize="10,20">
              <v:shape style="position:absolute;left:5808;top:584;width:10;height:20" coordorigin="5808,584" coordsize="10,20" path="m5808,603l5817,603,5817,584,5808,584,5808,603xe" filled="true" fillcolor="#000000" stroked="false">
                <v:path arrowok="t"/>
                <v:fill type="solid"/>
              </v:shape>
            </v:group>
            <v:group style="position:absolute;left:5808;top:603;width:10;height:20" coordorigin="5808,603" coordsize="10,20">
              <v:shape style="position:absolute;left:5808;top:603;width:10;height:20" coordorigin="5808,603" coordsize="10,20" path="m5808,622l5817,622,5817,603,5808,603,5808,622xe" filled="true" fillcolor="#000000" stroked="false">
                <v:path arrowok="t"/>
                <v:fill type="solid"/>
              </v:shape>
            </v:group>
            <v:group style="position:absolute;left:5808;top:622;width:10;height:20" coordorigin="5808,622" coordsize="10,20">
              <v:shape style="position:absolute;left:5808;top:622;width:10;height:20" coordorigin="5808,622" coordsize="10,20" path="m5808,641l5817,641,5817,622,5808,622,5808,641xe" filled="true" fillcolor="#000000" stroked="false">
                <v:path arrowok="t"/>
                <v:fill type="solid"/>
              </v:shape>
            </v:group>
            <v:group style="position:absolute;left:5808;top:641;width:10;height:20" coordorigin="5808,641" coordsize="10,20">
              <v:shape style="position:absolute;left:5808;top:641;width:10;height:20" coordorigin="5808,641" coordsize="10,20" path="m5808,661l5817,661,5817,641,5808,641,5808,661xe" filled="true" fillcolor="#000000" stroked="false">
                <v:path arrowok="t"/>
                <v:fill type="solid"/>
              </v:shape>
            </v:group>
            <v:group style="position:absolute;left:5808;top:661;width:10;height:20" coordorigin="5808,661" coordsize="10,20">
              <v:shape style="position:absolute;left:5808;top:661;width:10;height:20" coordorigin="5808,661" coordsize="10,20" path="m5808,680l5817,680,5817,661,5808,661,5808,680xe" filled="true" fillcolor="#000000" stroked="false">
                <v:path arrowok="t"/>
                <v:fill type="solid"/>
              </v:shape>
            </v:group>
            <v:group style="position:absolute;left:5808;top:680;width:10;height:20" coordorigin="5808,680" coordsize="10,20">
              <v:shape style="position:absolute;left:5808;top:680;width:10;height:20" coordorigin="5808,680" coordsize="10,20" path="m5808,699l5817,699,5817,680,5808,680,5808,699xe" filled="true" fillcolor="#000000" stroked="false">
                <v:path arrowok="t"/>
                <v:fill type="solid"/>
              </v:shape>
            </v:group>
            <v:group style="position:absolute;left:5808;top:699;width:10;height:20" coordorigin="5808,699" coordsize="10,20">
              <v:shape style="position:absolute;left:5808;top:699;width:10;height:20" coordorigin="5808,699" coordsize="10,20" path="m5808,718l5817,718,5817,699,5808,699,5808,718xe" filled="true" fillcolor="#000000" stroked="false">
                <v:path arrowok="t"/>
                <v:fill type="solid"/>
              </v:shape>
            </v:group>
            <v:group style="position:absolute;left:5808;top:718;width:10;height:20" coordorigin="5808,718" coordsize="10,20">
              <v:shape style="position:absolute;left:5808;top:718;width:10;height:20" coordorigin="5808,718" coordsize="10,20" path="m5808,737l5817,737,5817,718,5808,718,5808,737xe" filled="true" fillcolor="#000000" stroked="false">
                <v:path arrowok="t"/>
                <v:fill type="solid"/>
              </v:shape>
            </v:group>
            <v:group style="position:absolute;left:5808;top:737;width:10;height:20" coordorigin="5808,737" coordsize="10,20">
              <v:shape style="position:absolute;left:5808;top:737;width:10;height:20" coordorigin="5808,737" coordsize="10,20" path="m5808,757l5817,757,5817,737,5808,737,5808,757xe" filled="true" fillcolor="#000000" stroked="false">
                <v:path arrowok="t"/>
                <v:fill type="solid"/>
              </v:shape>
            </v:group>
            <v:group style="position:absolute;left:5808;top:757;width:10;height:20" coordorigin="5808,757" coordsize="10,20">
              <v:shape style="position:absolute;left:5808;top:757;width:10;height:20" coordorigin="5808,757" coordsize="10,20" path="m5808,776l5817,776,5817,757,5808,757,5808,776xe" filled="true" fillcolor="#000000" stroked="false">
                <v:path arrowok="t"/>
                <v:fill type="solid"/>
              </v:shape>
            </v:group>
            <v:group style="position:absolute;left:5808;top:833;width:10;height:20" coordorigin="5808,833" coordsize="10,20">
              <v:shape style="position:absolute;left:5808;top:833;width:10;height:20" coordorigin="5808,833" coordsize="10,20" path="m5808,853l5817,853,5817,833,5808,833,5808,853xe" filled="true" fillcolor="#000000" stroked="false">
                <v:path arrowok="t"/>
                <v:fill type="solid"/>
              </v:shape>
            </v:group>
            <v:group style="position:absolute;left:5808;top:853;width:10;height:20" coordorigin="5808,853" coordsize="10,20">
              <v:shape style="position:absolute;left:5808;top:853;width:10;height:20" coordorigin="5808,853" coordsize="10,20" path="m5808,872l5817,872,5817,853,5808,853,5808,872xe" filled="true" fillcolor="#000000" stroked="false">
                <v:path arrowok="t"/>
                <v:fill type="solid"/>
              </v:shape>
            </v:group>
            <v:group style="position:absolute;left:5808;top:872;width:10;height:20" coordorigin="5808,872" coordsize="10,20">
              <v:shape style="position:absolute;left:5808;top:872;width:10;height:20" coordorigin="5808,872" coordsize="10,20" path="m5808,891l5817,891,5817,872,5808,872,5808,891xe" filled="true" fillcolor="#000000" stroked="false">
                <v:path arrowok="t"/>
                <v:fill type="solid"/>
              </v:shape>
            </v:group>
            <v:group style="position:absolute;left:5808;top:891;width:10;height:20" coordorigin="5808,891" coordsize="10,20">
              <v:shape style="position:absolute;left:5808;top:891;width:10;height:20" coordorigin="5808,891" coordsize="10,20" path="m5808,910l5817,910,5817,891,5808,891,5808,910xe" filled="true" fillcolor="#000000" stroked="false">
                <v:path arrowok="t"/>
                <v:fill type="solid"/>
              </v:shape>
            </v:group>
            <v:group style="position:absolute;left:5808;top:910;width:10;height:20" coordorigin="5808,910" coordsize="10,20">
              <v:shape style="position:absolute;left:5808;top:910;width:10;height:20" coordorigin="5808,910" coordsize="10,20" path="m5808,929l5817,929,5817,910,5808,910,5808,929xe" filled="true" fillcolor="#000000" stroked="false">
                <v:path arrowok="t"/>
                <v:fill type="solid"/>
              </v:shape>
            </v:group>
            <v:group style="position:absolute;left:5808;top:929;width:10;height:20" coordorigin="5808,929" coordsize="10,20">
              <v:shape style="position:absolute;left:5808;top:929;width:10;height:20" coordorigin="5808,929" coordsize="10,20" path="m5808,949l5817,949,5817,929,5808,929,5808,949xe" filled="true" fillcolor="#000000" stroked="false">
                <v:path arrowok="t"/>
                <v:fill type="solid"/>
              </v:shape>
            </v:group>
            <v:group style="position:absolute;left:5808;top:949;width:10;height:20" coordorigin="5808,949" coordsize="10,20">
              <v:shape style="position:absolute;left:5808;top:949;width:10;height:20" coordorigin="5808,949" coordsize="10,20" path="m5808,968l5817,968,5817,949,5808,949,5808,968xe" filled="true" fillcolor="#000000" stroked="false">
                <v:path arrowok="t"/>
                <v:fill type="solid"/>
              </v:shape>
            </v:group>
            <v:group style="position:absolute;left:5808;top:968;width:10;height:20" coordorigin="5808,968" coordsize="10,20">
              <v:shape style="position:absolute;left:5808;top:968;width:10;height:20" coordorigin="5808,968" coordsize="10,20" path="m5808,987l5817,987,5817,968,5808,968,5808,987xe" filled="true" fillcolor="#000000" stroked="false">
                <v:path arrowok="t"/>
                <v:fill type="solid"/>
              </v:shape>
            </v:group>
            <v:group style="position:absolute;left:5808;top:987;width:10;height:20" coordorigin="5808,987" coordsize="10,20">
              <v:shape style="position:absolute;left:5808;top:987;width:10;height:20" coordorigin="5808,987" coordsize="10,20" path="m5808,1006l5817,1006,5817,987,5808,987,5808,1006xe" filled="true" fillcolor="#000000" stroked="false">
                <v:path arrowok="t"/>
                <v:fill type="solid"/>
              </v:shape>
            </v:group>
            <v:group style="position:absolute;left:5808;top:1006;width:10;height:20" coordorigin="5808,1006" coordsize="10,20">
              <v:shape style="position:absolute;left:5808;top:1006;width:10;height:20" coordorigin="5808,1006" coordsize="10,20" path="m5808,1025l5817,1025,5817,1006,5808,1006,5808,1025xe" filled="true" fillcolor="#000000" stroked="false">
                <v:path arrowok="t"/>
                <v:fill type="solid"/>
              </v:shape>
            </v:group>
            <v:group style="position:absolute;left:5808;top:1025;width:10;height:20" coordorigin="5808,1025" coordsize="10,20">
              <v:shape style="position:absolute;left:5808;top:1025;width:10;height:20" coordorigin="5808,1025" coordsize="10,20" path="m5808,1045l5817,1045,5817,1025,5808,1025,5808,1045xe" filled="true" fillcolor="#000000" stroked="false">
                <v:path arrowok="t"/>
                <v:fill type="solid"/>
              </v:shape>
            </v:group>
            <v:group style="position:absolute;left:5808;top:1045;width:10;height:20" coordorigin="5808,1045" coordsize="10,20">
              <v:shape style="position:absolute;left:5808;top:1045;width:10;height:20" coordorigin="5808,1045" coordsize="10,20" path="m5808,1064l5817,1064,5817,1045,5808,1045,5808,1064xe" filled="true" fillcolor="#000000" stroked="false">
                <v:path arrowok="t"/>
                <v:fill type="solid"/>
              </v:shape>
            </v:group>
            <v:group style="position:absolute;left:5808;top:1064;width:10;height:20" coordorigin="5808,1064" coordsize="10,20">
              <v:shape style="position:absolute;left:5808;top:1064;width:10;height:20" coordorigin="5808,1064" coordsize="10,20" path="m5808,1083l5817,1083,5817,1064,5808,1064,5808,1083xe" filled="true" fillcolor="#000000" stroked="false">
                <v:path arrowok="t"/>
                <v:fill type="solid"/>
              </v:shape>
            </v:group>
            <v:group style="position:absolute;left:5808;top:1083;width:10;height:20" coordorigin="5808,1083" coordsize="10,20">
              <v:shape style="position:absolute;left:5808;top:1083;width:10;height:20" coordorigin="5808,1083" coordsize="10,20" path="m5808,1102l5817,1102,5817,1083,5808,1083,5808,1102xe" filled="true" fillcolor="#000000" stroked="false">
                <v:path arrowok="t"/>
                <v:fill type="solid"/>
              </v:shape>
            </v:group>
            <v:group style="position:absolute;left:5808;top:1102;width:10;height:20" coordorigin="5808,1102" coordsize="10,20">
              <v:shape style="position:absolute;left:5808;top:1102;width:10;height:20" coordorigin="5808,1102" coordsize="10,20" path="m5808,1121l5817,1121,5817,1102,5808,1102,5808,1121xe" filled="true" fillcolor="#000000" stroked="false">
                <v:path arrowok="t"/>
                <v:fill type="solid"/>
              </v:shape>
            </v:group>
            <v:group style="position:absolute;left:5808;top:1121;width:10;height:20" coordorigin="5808,1121" coordsize="10,20">
              <v:shape style="position:absolute;left:5808;top:1121;width:10;height:20" coordorigin="5808,1121" coordsize="10,20" path="m5808,1141l5817,1141,5817,1121,5808,1121,5808,1141xe" filled="true" fillcolor="#000000" stroked="false">
                <v:path arrowok="t"/>
                <v:fill type="solid"/>
              </v:shape>
            </v:group>
            <v:group style="position:absolute;left:5808;top:1141;width:10;height:20" coordorigin="5808,1141" coordsize="10,20">
              <v:shape style="position:absolute;left:5808;top:1141;width:10;height:20" coordorigin="5808,1141" coordsize="10,20" path="m5808,1160l5817,1160,5817,1141,5808,1141,5808,1160xe" filled="true" fillcolor="#000000" stroked="false">
                <v:path arrowok="t"/>
                <v:fill type="solid"/>
              </v:shape>
            </v:group>
            <v:group style="position:absolute;left:5808;top:1160;width:10;height:20" coordorigin="5808,1160" coordsize="10,20">
              <v:shape style="position:absolute;left:5808;top:1160;width:10;height:20" coordorigin="5808,1160" coordsize="10,20" path="m5808,1179l5817,1179,5817,1160,5808,1160,5808,1179xe" filled="true" fillcolor="#000000" stroked="false">
                <v:path arrowok="t"/>
                <v:fill type="solid"/>
              </v:shape>
            </v:group>
            <v:group style="position:absolute;left:5808;top:1238;width:10;height:20" coordorigin="5808,1238" coordsize="10,20">
              <v:shape style="position:absolute;left:5808;top:1238;width:10;height:20" coordorigin="5808,1238" coordsize="10,20" path="m5808,1257l5817,1257,5817,1238,5808,1238,5808,1257xe" filled="true" fillcolor="#000000" stroked="false">
                <v:path arrowok="t"/>
                <v:fill type="solid"/>
              </v:shape>
            </v:group>
            <v:group style="position:absolute;left:5808;top:1257;width:10;height:20" coordorigin="5808,1257" coordsize="10,20">
              <v:shape style="position:absolute;left:5808;top:1257;width:10;height:20" coordorigin="5808,1257" coordsize="10,20" path="m5808,1276l5817,1276,5817,1257,5808,1257,5808,1276xe" filled="true" fillcolor="#000000" stroked="false">
                <v:path arrowok="t"/>
                <v:fill type="solid"/>
              </v:shape>
            </v:group>
            <v:group style="position:absolute;left:5808;top:1276;width:10;height:20" coordorigin="5808,1276" coordsize="10,20">
              <v:shape style="position:absolute;left:5808;top:1276;width:10;height:20" coordorigin="5808,1276" coordsize="10,20" path="m5808,1295l5817,1295,5817,1276,5808,1276,5808,1295xe" filled="true" fillcolor="#000000" stroked="false">
                <v:path arrowok="t"/>
                <v:fill type="solid"/>
              </v:shape>
            </v:group>
            <v:group style="position:absolute;left:5808;top:1295;width:10;height:20" coordorigin="5808,1295" coordsize="10,20">
              <v:shape style="position:absolute;left:5808;top:1295;width:10;height:20" coordorigin="5808,1295" coordsize="10,20" path="m5808,1315l5817,1315,5817,1295,5808,1295,5808,1315xe" filled="true" fillcolor="#000000" stroked="false">
                <v:path arrowok="t"/>
                <v:fill type="solid"/>
              </v:shape>
            </v:group>
            <v:group style="position:absolute;left:5808;top:1315;width:10;height:20" coordorigin="5808,1315" coordsize="10,20">
              <v:shape style="position:absolute;left:5808;top:1315;width:10;height:20" coordorigin="5808,1315" coordsize="10,20" path="m5808,1334l5817,1334,5817,1315,5808,1315,5808,1334xe" filled="true" fillcolor="#000000" stroked="false">
                <v:path arrowok="t"/>
                <v:fill type="solid"/>
              </v:shape>
            </v:group>
            <v:group style="position:absolute;left:5808;top:1334;width:10;height:20" coordorigin="5808,1334" coordsize="10,20">
              <v:shape style="position:absolute;left:5808;top:1334;width:10;height:20" coordorigin="5808,1334" coordsize="10,20" path="m5808,1353l5817,1353,5817,1334,5808,1334,5808,1353xe" filled="true" fillcolor="#000000" stroked="false">
                <v:path arrowok="t"/>
                <v:fill type="solid"/>
              </v:shape>
            </v:group>
            <v:group style="position:absolute;left:5808;top:1353;width:10;height:20" coordorigin="5808,1353" coordsize="10,20">
              <v:shape style="position:absolute;left:5808;top:1353;width:10;height:20" coordorigin="5808,1353" coordsize="10,20" path="m5808,1372l5817,1372,5817,1353,5808,1353,5808,1372xe" filled="true" fillcolor="#000000" stroked="false">
                <v:path arrowok="t"/>
                <v:fill type="solid"/>
              </v:shape>
            </v:group>
            <v:group style="position:absolute;left:5808;top:1372;width:10;height:20" coordorigin="5808,1372" coordsize="10,20">
              <v:shape style="position:absolute;left:5808;top:1372;width:10;height:20" coordorigin="5808,1372" coordsize="10,20" path="m5808,1391l5817,1391,5817,1372,5808,1372,5808,1391xe" filled="true" fillcolor="#000000" stroked="false">
                <v:path arrowok="t"/>
                <v:fill type="solid"/>
              </v:shape>
            </v:group>
            <v:group style="position:absolute;left:5808;top:1391;width:10;height:20" coordorigin="5808,1391" coordsize="10,20">
              <v:shape style="position:absolute;left:5808;top:1391;width:10;height:20" coordorigin="5808,1391" coordsize="10,20" path="m5808,1411l5817,1411,5817,1391,5808,1391,5808,1411xe" filled="true" fillcolor="#000000" stroked="false">
                <v:path arrowok="t"/>
                <v:fill type="solid"/>
              </v:shape>
            </v:group>
            <v:group style="position:absolute;left:5808;top:1411;width:10;height:20" coordorigin="5808,1411" coordsize="10,20">
              <v:shape style="position:absolute;left:5808;top:1411;width:10;height:20" coordorigin="5808,1411" coordsize="10,20" path="m5808,1430l5817,1430,5817,1411,5808,1411,5808,1430xe" filled="true" fillcolor="#000000" stroked="false">
                <v:path arrowok="t"/>
                <v:fill type="solid"/>
              </v:shape>
            </v:group>
            <v:group style="position:absolute;left:5808;top:1430;width:10;height:20" coordorigin="5808,1430" coordsize="10,20">
              <v:shape style="position:absolute;left:5808;top:1430;width:10;height:20" coordorigin="5808,1430" coordsize="10,20" path="m5808,1449l5817,1449,5817,1430,5808,1430,5808,1449xe" filled="true" fillcolor="#000000" stroked="false">
                <v:path arrowok="t"/>
                <v:fill type="solid"/>
              </v:shape>
            </v:group>
            <v:group style="position:absolute;left:5808;top:1449;width:10;height:20" coordorigin="5808,1449" coordsize="10,20">
              <v:shape style="position:absolute;left:5808;top:1449;width:10;height:20" coordorigin="5808,1449" coordsize="10,20" path="m5808,1468l5817,1468,5817,1449,5808,1449,5808,1468xe" filled="true" fillcolor="#000000" stroked="false">
                <v:path arrowok="t"/>
                <v:fill type="solid"/>
              </v:shape>
            </v:group>
            <v:group style="position:absolute;left:5808;top:1468;width:10;height:20" coordorigin="5808,1468" coordsize="10,20">
              <v:shape style="position:absolute;left:5808;top:1468;width:10;height:20" coordorigin="5808,1468" coordsize="10,20" path="m5808,1487l5817,1487,5817,1468,5808,1468,5808,1487xe" filled="true" fillcolor="#000000" stroked="false">
                <v:path arrowok="t"/>
                <v:fill type="solid"/>
              </v:shape>
            </v:group>
            <v:group style="position:absolute;left:5808;top:1487;width:10;height:20" coordorigin="5808,1487" coordsize="10,20">
              <v:shape style="position:absolute;left:5808;top:1487;width:10;height:20" coordorigin="5808,1487" coordsize="10,20" path="m5808,1507l5817,1507,5817,1487,5808,1487,5808,1507xe" filled="true" fillcolor="#000000" stroked="false">
                <v:path arrowok="t"/>
                <v:fill type="solid"/>
              </v:shape>
            </v:group>
            <v:group style="position:absolute;left:5808;top:1507;width:10;height:20" coordorigin="5808,1507" coordsize="10,20">
              <v:shape style="position:absolute;left:5808;top:1507;width:10;height:20" coordorigin="5808,1507" coordsize="10,20" path="m5808,1526l5817,1526,5817,1507,5808,1507,5808,1526xe" filled="true" fillcolor="#000000" stroked="false">
                <v:path arrowok="t"/>
                <v:fill type="solid"/>
              </v:shape>
            </v:group>
            <v:group style="position:absolute;left:5808;top:1526;width:10;height:20" coordorigin="5808,1526" coordsize="10,20">
              <v:shape style="position:absolute;left:5808;top:1526;width:10;height:20" coordorigin="5808,1526" coordsize="10,20" path="m5808,1545l5817,1545,5817,1526,5808,1526,5808,1545xe" filled="true" fillcolor="#000000" stroked="false">
                <v:path arrowok="t"/>
                <v:fill type="solid"/>
              </v:shape>
            </v:group>
            <v:group style="position:absolute;left:5808;top:1545;width:10;height:20" coordorigin="5808,1545" coordsize="10,20">
              <v:shape style="position:absolute;left:5808;top:1545;width:10;height:20" coordorigin="5808,1545" coordsize="10,20" path="m5808,1564l5817,1564,5817,1545,5808,1545,5808,1564xe" filled="true" fillcolor="#000000" stroked="false">
                <v:path arrowok="t"/>
                <v:fill type="solid"/>
              </v:shape>
            </v:group>
            <v:group style="position:absolute;left:5808;top:1564;width:10;height:20" coordorigin="5808,1564" coordsize="10,20">
              <v:shape style="position:absolute;left:5808;top:1564;width:10;height:20" coordorigin="5808,1564" coordsize="10,20" path="m5808,1583l5817,1583,5817,1564,5808,1564,5808,1583xe" filled="true" fillcolor="#000000" stroked="false">
                <v:path arrowok="t"/>
                <v:fill type="solid"/>
              </v:shape>
            </v:group>
            <v:group style="position:absolute;left:5808;top:1641;width:10;height:20" coordorigin="5808,1641" coordsize="10,20">
              <v:shape style="position:absolute;left:5808;top:1641;width:10;height:20" coordorigin="5808,1641" coordsize="10,20" path="m5808,1660l5817,1660,5817,1641,5808,1641,5808,1660xe" filled="true" fillcolor="#000000" stroked="false">
                <v:path arrowok="t"/>
                <v:fill type="solid"/>
              </v:shape>
            </v:group>
            <v:group style="position:absolute;left:5808;top:1660;width:10;height:20" coordorigin="5808,1660" coordsize="10,20">
              <v:shape style="position:absolute;left:5808;top:1660;width:10;height:20" coordorigin="5808,1660" coordsize="10,20" path="m5808,1679l5817,1679,5817,1660,5808,1660,5808,1679xe" filled="true" fillcolor="#000000" stroked="false">
                <v:path arrowok="t"/>
                <v:fill type="solid"/>
              </v:shape>
            </v:group>
            <v:group style="position:absolute;left:5808;top:1679;width:10;height:20" coordorigin="5808,1679" coordsize="10,20">
              <v:shape style="position:absolute;left:5808;top:1679;width:10;height:20" coordorigin="5808,1679" coordsize="10,20" path="m5808,1699l5817,1699,5817,1679,5808,1679,5808,1699xe" filled="true" fillcolor="#000000" stroked="false">
                <v:path arrowok="t"/>
                <v:fill type="solid"/>
              </v:shape>
            </v:group>
            <v:group style="position:absolute;left:5808;top:1699;width:10;height:20" coordorigin="5808,1699" coordsize="10,20">
              <v:shape style="position:absolute;left:5808;top:1699;width:10;height:20" coordorigin="5808,1699" coordsize="10,20" path="m5808,1718l5817,1718,5817,1699,5808,1699,5808,1718xe" filled="true" fillcolor="#000000" stroked="false">
                <v:path arrowok="t"/>
                <v:fill type="solid"/>
              </v:shape>
            </v:group>
            <v:group style="position:absolute;left:5808;top:1718;width:10;height:20" coordorigin="5808,1718" coordsize="10,20">
              <v:shape style="position:absolute;left:5808;top:1718;width:10;height:20" coordorigin="5808,1718" coordsize="10,20" path="m5808,1737l5817,1737,5817,1718,5808,1718,5808,1737xe" filled="true" fillcolor="#000000" stroked="false">
                <v:path arrowok="t"/>
                <v:fill type="solid"/>
              </v:shape>
            </v:group>
            <v:group style="position:absolute;left:5808;top:1737;width:10;height:20" coordorigin="5808,1737" coordsize="10,20">
              <v:shape style="position:absolute;left:5808;top:1737;width:10;height:20" coordorigin="5808,1737" coordsize="10,20" path="m5808,1757l5817,1757,5817,1737,5808,1737,5808,1757xe" filled="true" fillcolor="#000000" stroked="false">
                <v:path arrowok="t"/>
                <v:fill type="solid"/>
              </v:shape>
            </v:group>
            <v:group style="position:absolute;left:5808;top:1757;width:10;height:20" coordorigin="5808,1757" coordsize="10,20">
              <v:shape style="position:absolute;left:5808;top:1757;width:10;height:20" coordorigin="5808,1757" coordsize="10,20" path="m5808,1776l5817,1776,5817,1757,5808,1757,5808,1776xe" filled="true" fillcolor="#000000" stroked="false">
                <v:path arrowok="t"/>
                <v:fill type="solid"/>
              </v:shape>
            </v:group>
            <v:group style="position:absolute;left:5808;top:1776;width:10;height:20" coordorigin="5808,1776" coordsize="10,20">
              <v:shape style="position:absolute;left:5808;top:1776;width:10;height:20" coordorigin="5808,1776" coordsize="10,20" path="m5808,1795l5817,1795,5817,1776,5808,1776,5808,1795xe" filled="true" fillcolor="#000000" stroked="false">
                <v:path arrowok="t"/>
                <v:fill type="solid"/>
              </v:shape>
            </v:group>
            <v:group style="position:absolute;left:5808;top:1795;width:10;height:20" coordorigin="5808,1795" coordsize="10,20">
              <v:shape style="position:absolute;left:5808;top:1795;width:10;height:20" coordorigin="5808,1795" coordsize="10,20" path="m5808,1814l5817,1814,5817,1795,5808,1795,5808,1814xe" filled="true" fillcolor="#000000" stroked="false">
                <v:path arrowok="t"/>
                <v:fill type="solid"/>
              </v:shape>
            </v:group>
            <v:group style="position:absolute;left:5808;top:1814;width:10;height:20" coordorigin="5808,1814" coordsize="10,20">
              <v:shape style="position:absolute;left:5808;top:1814;width:10;height:20" coordorigin="5808,1814" coordsize="10,20" path="m5808,1833l5817,1833,5817,1814,5808,1814,5808,1833xe" filled="true" fillcolor="#000000" stroked="false">
                <v:path arrowok="t"/>
                <v:fill type="solid"/>
              </v:shape>
            </v:group>
            <v:group style="position:absolute;left:5808;top:1833;width:10;height:20" coordorigin="5808,1833" coordsize="10,20">
              <v:shape style="position:absolute;left:5808;top:1833;width:10;height:20" coordorigin="5808,1833" coordsize="10,20" path="m5808,1853l5817,1853,5817,1833,5808,1833,5808,1853xe" filled="true" fillcolor="#000000" stroked="false">
                <v:path arrowok="t"/>
                <v:fill type="solid"/>
              </v:shape>
            </v:group>
            <v:group style="position:absolute;left:5808;top:1853;width:10;height:20" coordorigin="5808,1853" coordsize="10,20">
              <v:shape style="position:absolute;left:5808;top:1853;width:10;height:20" coordorigin="5808,1853" coordsize="10,20" path="m5808,1872l5817,1872,5817,1853,5808,1853,5808,1872xe" filled="true" fillcolor="#000000" stroked="false">
                <v:path arrowok="t"/>
                <v:fill type="solid"/>
              </v:shape>
            </v:group>
            <v:group style="position:absolute;left:5808;top:1872;width:10;height:20" coordorigin="5808,1872" coordsize="10,20">
              <v:shape style="position:absolute;left:5808;top:1872;width:10;height:20" coordorigin="5808,1872" coordsize="10,20" path="m5808,1891l5817,1891,5817,1872,5808,1872,5808,1891xe" filled="true" fillcolor="#000000" stroked="false">
                <v:path arrowok="t"/>
                <v:fill type="solid"/>
              </v:shape>
            </v:group>
            <v:group style="position:absolute;left:5808;top:1891;width:10;height:20" coordorigin="5808,1891" coordsize="10,20">
              <v:shape style="position:absolute;left:5808;top:1891;width:10;height:20" coordorigin="5808,1891" coordsize="10,20" path="m5808,1910l5817,1910,5817,1891,5808,1891,5808,1910xe" filled="true" fillcolor="#000000" stroked="false">
                <v:path arrowok="t"/>
                <v:fill type="solid"/>
              </v:shape>
            </v:group>
            <v:group style="position:absolute;left:5808;top:1910;width:10;height:20" coordorigin="5808,1910" coordsize="10,20">
              <v:shape style="position:absolute;left:5808;top:1910;width:10;height:20" coordorigin="5808,1910" coordsize="10,20" path="m5808,1929l5817,1929,5817,1910,5808,1910,5808,1929xe" filled="true" fillcolor="#000000" stroked="false">
                <v:path arrowok="t"/>
                <v:fill type="solid"/>
              </v:shape>
            </v:group>
            <v:group style="position:absolute;left:5808;top:1929;width:10;height:20" coordorigin="5808,1929" coordsize="10,20">
              <v:shape style="position:absolute;left:5808;top:1929;width:10;height:20" coordorigin="5808,1929" coordsize="10,20" path="m5808,1949l5817,1949,5817,1929,5808,1929,5808,1949xe" filled="true" fillcolor="#000000" stroked="false">
                <v:path arrowok="t"/>
                <v:fill type="solid"/>
              </v:shape>
            </v:group>
            <v:group style="position:absolute;left:5808;top:1949;width:10;height:20" coordorigin="5808,1949" coordsize="10,20">
              <v:shape style="position:absolute;left:5808;top:1949;width:10;height:20" coordorigin="5808,1949" coordsize="10,20" path="m5808,1968l5817,1968,5817,1949,5808,1949,5808,1968xe" filled="true" fillcolor="#000000" stroked="false">
                <v:path arrowok="t"/>
                <v:fill type="solid"/>
              </v:shape>
            </v:group>
            <v:group style="position:absolute;left:5808;top:1968;width:10;height:20" coordorigin="5808,1968" coordsize="10,20">
              <v:shape style="position:absolute;left:5808;top:1968;width:10;height:20" coordorigin="5808,1968" coordsize="10,20" path="m5808,1987l5817,1987,5817,1968,5808,1968,5808,1987xe" filled="true" fillcolor="#000000" stroked="false">
                <v:path arrowok="t"/>
                <v:fill type="solid"/>
              </v:shape>
            </v:group>
            <v:group style="position:absolute;left:5808;top:2046;width:10;height:20" coordorigin="5808,2046" coordsize="10,20">
              <v:shape style="position:absolute;left:5808;top:2046;width:10;height:20" coordorigin="5808,2046" coordsize="10,20" path="m5808,2065l5817,2065,5817,2046,5808,2046,5808,2065xe" filled="true" fillcolor="#000000" stroked="false">
                <v:path arrowok="t"/>
                <v:fill type="solid"/>
              </v:shape>
            </v:group>
            <v:group style="position:absolute;left:5808;top:2065;width:10;height:20" coordorigin="5808,2065" coordsize="10,20">
              <v:shape style="position:absolute;left:5808;top:2065;width:10;height:20" coordorigin="5808,2065" coordsize="10,20" path="m5808,2084l5817,2084,5817,2065,5808,2065,5808,2084xe" filled="true" fillcolor="#000000" stroked="false">
                <v:path arrowok="t"/>
                <v:fill type="solid"/>
              </v:shape>
            </v:group>
            <v:group style="position:absolute;left:5808;top:2084;width:10;height:20" coordorigin="5808,2084" coordsize="10,20">
              <v:shape style="position:absolute;left:5808;top:2084;width:10;height:20" coordorigin="5808,2084" coordsize="10,20" path="m5808,2103l5817,2103,5817,2084,5808,2084,5808,2103xe" filled="true" fillcolor="#000000" stroked="false">
                <v:path arrowok="t"/>
                <v:fill type="solid"/>
              </v:shape>
            </v:group>
            <v:group style="position:absolute;left:5808;top:2103;width:10;height:20" coordorigin="5808,2103" coordsize="10,20">
              <v:shape style="position:absolute;left:5808;top:2103;width:10;height:20" coordorigin="5808,2103" coordsize="10,20" path="m5808,2123l5817,2123,5817,2103,5808,2103,5808,2123xe" filled="true" fillcolor="#000000" stroked="false">
                <v:path arrowok="t"/>
                <v:fill type="solid"/>
              </v:shape>
            </v:group>
            <v:group style="position:absolute;left:5808;top:2123;width:10;height:20" coordorigin="5808,2123" coordsize="10,20">
              <v:shape style="position:absolute;left:5808;top:2123;width:10;height:20" coordorigin="5808,2123" coordsize="10,20" path="m5808,2142l5817,2142,5817,2123,5808,2123,5808,2142xe" filled="true" fillcolor="#000000" stroked="false">
                <v:path arrowok="t"/>
                <v:fill type="solid"/>
              </v:shape>
            </v:group>
            <v:group style="position:absolute;left:5808;top:2142;width:10;height:20" coordorigin="5808,2142" coordsize="10,20">
              <v:shape style="position:absolute;left:5808;top:2142;width:10;height:20" coordorigin="5808,2142" coordsize="10,20" path="m5808,2161l5817,2161,5817,2142,5808,2142,5808,2161xe" filled="true" fillcolor="#000000" stroked="false">
                <v:path arrowok="t"/>
                <v:fill type="solid"/>
              </v:shape>
            </v:group>
            <v:group style="position:absolute;left:5808;top:2161;width:10;height:20" coordorigin="5808,2161" coordsize="10,20">
              <v:shape style="position:absolute;left:5808;top:2161;width:10;height:20" coordorigin="5808,2161" coordsize="10,20" path="m5808,2180l5817,2180,5817,2161,5808,2161,5808,2180xe" filled="true" fillcolor="#000000" stroked="false">
                <v:path arrowok="t"/>
                <v:fill type="solid"/>
              </v:shape>
            </v:group>
            <v:group style="position:absolute;left:5808;top:2180;width:10;height:20" coordorigin="5808,2180" coordsize="10,20">
              <v:shape style="position:absolute;left:5808;top:2180;width:10;height:20" coordorigin="5808,2180" coordsize="10,20" path="m5808,2199l5817,2199,5817,2180,5808,2180,5808,2199xe" filled="true" fillcolor="#000000" stroked="false">
                <v:path arrowok="t"/>
                <v:fill type="solid"/>
              </v:shape>
            </v:group>
            <v:group style="position:absolute;left:5808;top:2199;width:10;height:20" coordorigin="5808,2199" coordsize="10,20">
              <v:shape style="position:absolute;left:5808;top:2199;width:10;height:20" coordorigin="5808,2199" coordsize="10,20" path="m5808,2219l5817,2219,5817,2199,5808,2199,5808,2219xe" filled="true" fillcolor="#000000" stroked="false">
                <v:path arrowok="t"/>
                <v:fill type="solid"/>
              </v:shape>
            </v:group>
            <v:group style="position:absolute;left:5808;top:2219;width:10;height:20" coordorigin="5808,2219" coordsize="10,20">
              <v:shape style="position:absolute;left:5808;top:2219;width:10;height:20" coordorigin="5808,2219" coordsize="10,20" path="m5808,2238l5817,2238,5817,2219,5808,2219,5808,2238xe" filled="true" fillcolor="#000000" stroked="false">
                <v:path arrowok="t"/>
                <v:fill type="solid"/>
              </v:shape>
            </v:group>
            <v:group style="position:absolute;left:5808;top:2238;width:10;height:20" coordorigin="5808,2238" coordsize="10,20">
              <v:shape style="position:absolute;left:5808;top:2238;width:10;height:20" coordorigin="5808,2238" coordsize="10,20" path="m5808,2257l5817,2257,5817,2238,5808,2238,5808,2257xe" filled="true" fillcolor="#000000" stroked="false">
                <v:path arrowok="t"/>
                <v:fill type="solid"/>
              </v:shape>
            </v:group>
            <v:group style="position:absolute;left:5808;top:2257;width:10;height:20" coordorigin="5808,2257" coordsize="10,20">
              <v:shape style="position:absolute;left:5808;top:2257;width:10;height:20" coordorigin="5808,2257" coordsize="10,20" path="m5808,2276l5817,2276,5817,2257,5808,2257,5808,2276xe" filled="true" fillcolor="#000000" stroked="false">
                <v:path arrowok="t"/>
                <v:fill type="solid"/>
              </v:shape>
            </v:group>
            <v:group style="position:absolute;left:5808;top:2276;width:10;height:20" coordorigin="5808,2276" coordsize="10,20">
              <v:shape style="position:absolute;left:5808;top:2276;width:10;height:20" coordorigin="5808,2276" coordsize="10,20" path="m5808,2295l5817,2295,5817,2276,5808,2276,5808,2295xe" filled="true" fillcolor="#000000" stroked="false">
                <v:path arrowok="t"/>
                <v:fill type="solid"/>
              </v:shape>
            </v:group>
            <v:group style="position:absolute;left:5808;top:2295;width:10;height:20" coordorigin="5808,2295" coordsize="10,20">
              <v:shape style="position:absolute;left:5808;top:2295;width:10;height:20" coordorigin="5808,2295" coordsize="10,20" path="m5808,2315l5817,2315,5817,2295,5808,2295,5808,2315xe" filled="true" fillcolor="#000000" stroked="false">
                <v:path arrowok="t"/>
                <v:fill type="solid"/>
              </v:shape>
            </v:group>
            <v:group style="position:absolute;left:5808;top:2315;width:10;height:20" coordorigin="5808,2315" coordsize="10,20">
              <v:shape style="position:absolute;left:5808;top:2315;width:10;height:20" coordorigin="5808,2315" coordsize="10,20" path="m5808,2334l5817,2334,5817,2315,5808,2315,5808,2334xe" filled="true" fillcolor="#000000" stroked="false">
                <v:path arrowok="t"/>
                <v:fill type="solid"/>
              </v:shape>
            </v:group>
            <v:group style="position:absolute;left:5808;top:2334;width:10;height:20" coordorigin="5808,2334" coordsize="10,20">
              <v:shape style="position:absolute;left:5808;top:2334;width:10;height:20" coordorigin="5808,2334" coordsize="10,20" path="m5808,2353l5817,2353,5817,2334,5808,2334,5808,2353xe" filled="true" fillcolor="#000000" stroked="false">
                <v:path arrowok="t"/>
                <v:fill type="solid"/>
              </v:shape>
            </v:group>
            <v:group style="position:absolute;left:5808;top:2353;width:10;height:20" coordorigin="5808,2353" coordsize="10,20">
              <v:shape style="position:absolute;left:5808;top:2353;width:10;height:20" coordorigin="5808,2353" coordsize="10,20" path="m5808,2372l5817,2372,5817,2353,5808,2353,5808,2372xe" filled="true" fillcolor="#000000" stroked="false">
                <v:path arrowok="t"/>
                <v:fill type="solid"/>
              </v:shape>
            </v:group>
            <v:group style="position:absolute;left:5808;top:2372;width:10;height:20" coordorigin="5808,2372" coordsize="10,20">
              <v:shape style="position:absolute;left:5808;top:2372;width:10;height:20" coordorigin="5808,2372" coordsize="10,20" path="m5808,2391l5817,2391,5817,2372,5808,2372,5808,2391xe" filled="true" fillcolor="#000000" stroked="false">
                <v:path arrowok="t"/>
                <v:fill type="solid"/>
              </v:shape>
            </v:group>
            <v:group style="position:absolute;left:5808;top:2450;width:10;height:20" coordorigin="5808,2450" coordsize="10,20">
              <v:shape style="position:absolute;left:5808;top:2450;width:10;height:20" coordorigin="5808,2450" coordsize="10,20" path="m5808,2469l5817,2469,5817,2450,5808,2450,5808,2469xe" filled="true" fillcolor="#000000" stroked="false">
                <v:path arrowok="t"/>
                <v:fill type="solid"/>
              </v:shape>
            </v:group>
            <v:group style="position:absolute;left:5808;top:2469;width:10;height:20" coordorigin="5808,2469" coordsize="10,20">
              <v:shape style="position:absolute;left:5808;top:2469;width:10;height:20" coordorigin="5808,2469" coordsize="10,20" path="m5808,2489l5817,2489,5817,2469,5808,2469,5808,2489xe" filled="true" fillcolor="#000000" stroked="false">
                <v:path arrowok="t"/>
                <v:fill type="solid"/>
              </v:shape>
            </v:group>
            <v:group style="position:absolute;left:5808;top:2489;width:10;height:20" coordorigin="5808,2489" coordsize="10,20">
              <v:shape style="position:absolute;left:5808;top:2489;width:10;height:20" coordorigin="5808,2489" coordsize="10,20" path="m5808,2508l5817,2508,5817,2489,5808,2489,5808,2508xe" filled="true" fillcolor="#000000" stroked="false">
                <v:path arrowok="t"/>
                <v:fill type="solid"/>
              </v:shape>
            </v:group>
            <v:group style="position:absolute;left:5808;top:2508;width:10;height:20" coordorigin="5808,2508" coordsize="10,20">
              <v:shape style="position:absolute;left:5808;top:2508;width:10;height:20" coordorigin="5808,2508" coordsize="10,20" path="m5808,2527l5817,2527,5817,2508,5808,2508,5808,2527xe" filled="true" fillcolor="#000000" stroked="false">
                <v:path arrowok="t"/>
                <v:fill type="solid"/>
              </v:shape>
            </v:group>
            <v:group style="position:absolute;left:5808;top:2527;width:10;height:20" coordorigin="5808,2527" coordsize="10,20">
              <v:shape style="position:absolute;left:5808;top:2527;width:10;height:20" coordorigin="5808,2527" coordsize="10,20" path="m5808,2546l5817,2546,5817,2527,5808,2527,5808,2546xe" filled="true" fillcolor="#000000" stroked="false">
                <v:path arrowok="t"/>
                <v:fill type="solid"/>
              </v:shape>
            </v:group>
            <v:group style="position:absolute;left:5808;top:2546;width:10;height:20" coordorigin="5808,2546" coordsize="10,20">
              <v:shape style="position:absolute;left:5808;top:2546;width:10;height:20" coordorigin="5808,2546" coordsize="10,20" path="m5808,2565l5817,2565,5817,2546,5808,2546,5808,2565xe" filled="true" fillcolor="#000000" stroked="false">
                <v:path arrowok="t"/>
                <v:fill type="solid"/>
              </v:shape>
            </v:group>
            <v:group style="position:absolute;left:5808;top:2565;width:10;height:20" coordorigin="5808,2565" coordsize="10,20">
              <v:shape style="position:absolute;left:5808;top:2565;width:10;height:20" coordorigin="5808,2565" coordsize="10,20" path="m5808,2585l5817,2585,5817,2565,5808,2565,5808,2585xe" filled="true" fillcolor="#000000" stroked="false">
                <v:path arrowok="t"/>
                <v:fill type="solid"/>
              </v:shape>
            </v:group>
            <v:group style="position:absolute;left:5808;top:2585;width:10;height:20" coordorigin="5808,2585" coordsize="10,20">
              <v:shape style="position:absolute;left:5808;top:2585;width:10;height:20" coordorigin="5808,2585" coordsize="10,20" path="m5808,2604l5817,2604,5817,2585,5808,2585,5808,2604xe" filled="true" fillcolor="#000000" stroked="false">
                <v:path arrowok="t"/>
                <v:fill type="solid"/>
              </v:shape>
            </v:group>
            <v:group style="position:absolute;left:5808;top:2604;width:10;height:20" coordorigin="5808,2604" coordsize="10,20">
              <v:shape style="position:absolute;left:5808;top:2604;width:10;height:20" coordorigin="5808,2604" coordsize="10,20" path="m5808,2623l5817,2623,5817,2604,5808,2604,5808,2623xe" filled="true" fillcolor="#000000" stroked="false">
                <v:path arrowok="t"/>
                <v:fill type="solid"/>
              </v:shape>
            </v:group>
            <v:group style="position:absolute;left:5808;top:2623;width:10;height:20" coordorigin="5808,2623" coordsize="10,20">
              <v:shape style="position:absolute;left:5808;top:2623;width:10;height:20" coordorigin="5808,2623" coordsize="10,20" path="m5808,2642l5817,2642,5817,2623,5808,2623,5808,2642xe" filled="true" fillcolor="#000000" stroked="false">
                <v:path arrowok="t"/>
                <v:fill type="solid"/>
              </v:shape>
            </v:group>
            <v:group style="position:absolute;left:5808;top:2642;width:10;height:20" coordorigin="5808,2642" coordsize="10,20">
              <v:shape style="position:absolute;left:5808;top:2642;width:10;height:20" coordorigin="5808,2642" coordsize="10,20" path="m5808,2661l5817,2661,5817,2642,5808,2642,5808,2661xe" filled="true" fillcolor="#000000" stroked="false">
                <v:path arrowok="t"/>
                <v:fill type="solid"/>
              </v:shape>
            </v:group>
            <v:group style="position:absolute;left:5808;top:2661;width:10;height:20" coordorigin="5808,2661" coordsize="10,20">
              <v:shape style="position:absolute;left:5808;top:2661;width:10;height:20" coordorigin="5808,2661" coordsize="10,20" path="m5808,2681l5817,2681,5817,2661,5808,2661,5808,2681xe" filled="true" fillcolor="#000000" stroked="false">
                <v:path arrowok="t"/>
                <v:fill type="solid"/>
              </v:shape>
            </v:group>
            <v:group style="position:absolute;left:5808;top:2681;width:10;height:20" coordorigin="5808,2681" coordsize="10,20">
              <v:shape style="position:absolute;left:5808;top:2681;width:10;height:20" coordorigin="5808,2681" coordsize="10,20" path="m5808,2700l5817,2700,5817,2681,5808,2681,5808,2700xe" filled="true" fillcolor="#000000" stroked="false">
                <v:path arrowok="t"/>
                <v:fill type="solid"/>
              </v:shape>
            </v:group>
            <v:group style="position:absolute;left:5808;top:2700;width:10;height:20" coordorigin="5808,2700" coordsize="10,20">
              <v:shape style="position:absolute;left:5808;top:2700;width:10;height:20" coordorigin="5808,2700" coordsize="10,20" path="m5808,2719l5817,2719,5817,2700,5808,2700,5808,2719xe" filled="true" fillcolor="#000000" stroked="false">
                <v:path arrowok="t"/>
                <v:fill type="solid"/>
              </v:shape>
            </v:group>
            <v:group style="position:absolute;left:5808;top:2719;width:10;height:20" coordorigin="5808,2719" coordsize="10,20">
              <v:shape style="position:absolute;left:5808;top:2719;width:10;height:20" coordorigin="5808,2719" coordsize="10,20" path="m5808,2738l5817,2738,5817,2719,5808,2719,5808,2738xe" filled="true" fillcolor="#000000" stroked="false">
                <v:path arrowok="t"/>
                <v:fill type="solid"/>
              </v:shape>
            </v:group>
            <v:group style="position:absolute;left:5808;top:2738;width:10;height:20" coordorigin="5808,2738" coordsize="10,20">
              <v:shape style="position:absolute;left:5808;top:2738;width:10;height:20" coordorigin="5808,2738" coordsize="10,20" path="m5808,2757l5817,2757,5817,2738,5808,2738,5808,2757xe" filled="true" fillcolor="#000000" stroked="false">
                <v:path arrowok="t"/>
                <v:fill type="solid"/>
              </v:shape>
            </v:group>
            <v:group style="position:absolute;left:5808;top:2757;width:10;height:20" coordorigin="5808,2757" coordsize="10,20">
              <v:shape style="position:absolute;left:5808;top:2757;width:10;height:20" coordorigin="5808,2757" coordsize="10,20" path="m5808,2777l5817,2777,5817,2757,5808,2757,5808,2777xe" filled="true" fillcolor="#000000" stroked="false">
                <v:path arrowok="t"/>
                <v:fill type="solid"/>
              </v:shape>
            </v:group>
            <v:group style="position:absolute;left:5808;top:2777;width:10;height:20" coordorigin="5808,2777" coordsize="10,20">
              <v:shape style="position:absolute;left:5808;top:2777;width:10;height:20" coordorigin="5808,2777" coordsize="10,20" path="m5808,2796l5817,2796,5817,2777,5808,2777,5808,2796xe" filled="true" fillcolor="#000000" stroked="false">
                <v:path arrowok="t"/>
                <v:fill type="solid"/>
              </v:shape>
            </v:group>
            <v:group style="position:absolute;left:5808;top:2853;width:10;height:20" coordorigin="5808,2853" coordsize="10,20">
              <v:shape style="position:absolute;left:5808;top:2853;width:10;height:20" coordorigin="5808,2853" coordsize="10,20" path="m5808,2873l5817,2873,5817,2853,5808,2853,5808,2873xe" filled="true" fillcolor="#000000" stroked="false">
                <v:path arrowok="t"/>
                <v:fill type="solid"/>
              </v:shape>
            </v:group>
            <v:group style="position:absolute;left:5808;top:2873;width:10;height:20" coordorigin="5808,2873" coordsize="10,20">
              <v:shape style="position:absolute;left:5808;top:2873;width:10;height:20" coordorigin="5808,2873" coordsize="10,20" path="m5808,2892l5817,2892,5817,2873,5808,2873,5808,2892xe" filled="true" fillcolor="#000000" stroked="false">
                <v:path arrowok="t"/>
                <v:fill type="solid"/>
              </v:shape>
            </v:group>
            <v:group style="position:absolute;left:5808;top:2892;width:10;height:20" coordorigin="5808,2892" coordsize="10,20">
              <v:shape style="position:absolute;left:5808;top:2892;width:10;height:20" coordorigin="5808,2892" coordsize="10,20" path="m5808,2911l5817,2911,5817,2892,5808,2892,5808,2911xe" filled="true" fillcolor="#000000" stroked="false">
                <v:path arrowok="t"/>
                <v:fill type="solid"/>
              </v:shape>
            </v:group>
            <v:group style="position:absolute;left:5808;top:2911;width:10;height:20" coordorigin="5808,2911" coordsize="10,20">
              <v:shape style="position:absolute;left:5808;top:2911;width:10;height:20" coordorigin="5808,2911" coordsize="10,20" path="m5808,2930l5817,2930,5817,2911,5808,2911,5808,2930xe" filled="true" fillcolor="#000000" stroked="false">
                <v:path arrowok="t"/>
                <v:fill type="solid"/>
              </v:shape>
            </v:group>
            <v:group style="position:absolute;left:5808;top:2930;width:10;height:20" coordorigin="5808,2930" coordsize="10,20">
              <v:shape style="position:absolute;left:5808;top:2930;width:10;height:20" coordorigin="5808,2930" coordsize="10,20" path="m5808,2949l5817,2949,5817,2930,5808,2930,5808,2949xe" filled="true" fillcolor="#000000" stroked="false">
                <v:path arrowok="t"/>
                <v:fill type="solid"/>
              </v:shape>
            </v:group>
            <v:group style="position:absolute;left:5808;top:2949;width:10;height:20" coordorigin="5808,2949" coordsize="10,20">
              <v:shape style="position:absolute;left:5808;top:2949;width:10;height:20" coordorigin="5808,2949" coordsize="10,20" path="m5808,2969l5817,2969,5817,2949,5808,2949,5808,2969xe" filled="true" fillcolor="#000000" stroked="false">
                <v:path arrowok="t"/>
                <v:fill type="solid"/>
              </v:shape>
            </v:group>
            <v:group style="position:absolute;left:5808;top:2969;width:10;height:20" coordorigin="5808,2969" coordsize="10,20">
              <v:shape style="position:absolute;left:5808;top:2969;width:10;height:20" coordorigin="5808,2969" coordsize="10,20" path="m5808,2988l5817,2988,5817,2969,5808,2969,5808,2988xe" filled="true" fillcolor="#000000" stroked="false">
                <v:path arrowok="t"/>
                <v:fill type="solid"/>
              </v:shape>
            </v:group>
            <v:group style="position:absolute;left:5808;top:2988;width:10;height:20" coordorigin="5808,2988" coordsize="10,20">
              <v:shape style="position:absolute;left:5808;top:2988;width:10;height:20" coordorigin="5808,2988" coordsize="10,20" path="m5808,3007l5817,3007,5817,2988,5808,2988,5808,3007xe" filled="true" fillcolor="#000000" stroked="false">
                <v:path arrowok="t"/>
                <v:fill type="solid"/>
              </v:shape>
            </v:group>
            <v:group style="position:absolute;left:5808;top:3007;width:10;height:20" coordorigin="5808,3007" coordsize="10,20">
              <v:shape style="position:absolute;left:5808;top:3007;width:10;height:20" coordorigin="5808,3007" coordsize="10,20" path="m5808,3026l5817,3026,5817,3007,5808,3007,5808,3026xe" filled="true" fillcolor="#000000" stroked="false">
                <v:path arrowok="t"/>
                <v:fill type="solid"/>
              </v:shape>
            </v:group>
            <v:group style="position:absolute;left:5808;top:3026;width:10;height:20" coordorigin="5808,3026" coordsize="10,20">
              <v:shape style="position:absolute;left:5808;top:3026;width:10;height:20" coordorigin="5808,3026" coordsize="10,20" path="m5808,3045l5817,3045,5817,3026,5808,3026,5808,3045xe" filled="true" fillcolor="#000000" stroked="false">
                <v:path arrowok="t"/>
                <v:fill type="solid"/>
              </v:shape>
            </v:group>
            <v:group style="position:absolute;left:5808;top:3045;width:10;height:20" coordorigin="5808,3045" coordsize="10,20">
              <v:shape style="position:absolute;left:5808;top:3045;width:10;height:20" coordorigin="5808,3045" coordsize="10,20" path="m5808,3065l5817,3065,5817,3045,5808,3045,5808,3065xe" filled="true" fillcolor="#000000" stroked="false">
                <v:path arrowok="t"/>
                <v:fill type="solid"/>
              </v:shape>
            </v:group>
            <v:group style="position:absolute;left:5808;top:3065;width:10;height:20" coordorigin="5808,3065" coordsize="10,20">
              <v:shape style="position:absolute;left:5808;top:3065;width:10;height:20" coordorigin="5808,3065" coordsize="10,20" path="m5808,3084l5817,3084,5817,3065,5808,3065,5808,3084xe" filled="true" fillcolor="#000000" stroked="false">
                <v:path arrowok="t"/>
                <v:fill type="solid"/>
              </v:shape>
            </v:group>
            <v:group style="position:absolute;left:5808;top:3084;width:10;height:20" coordorigin="5808,3084" coordsize="10,20">
              <v:shape style="position:absolute;left:5808;top:3084;width:10;height:20" coordorigin="5808,3084" coordsize="10,20" path="m5808,3103l5817,3103,5817,3084,5808,3084,5808,3103xe" filled="true" fillcolor="#000000" stroked="false">
                <v:path arrowok="t"/>
                <v:fill type="solid"/>
              </v:shape>
            </v:group>
            <v:group style="position:absolute;left:5808;top:3103;width:10;height:20" coordorigin="5808,3103" coordsize="10,20">
              <v:shape style="position:absolute;left:5808;top:3103;width:10;height:20" coordorigin="5808,3103" coordsize="10,20" path="m5808,3122l5817,3122,5817,3103,5808,3103,5808,3122xe" filled="true" fillcolor="#000000" stroked="false">
                <v:path arrowok="t"/>
                <v:fill type="solid"/>
              </v:shape>
            </v:group>
            <v:group style="position:absolute;left:5808;top:3122;width:10;height:20" coordorigin="5808,3122" coordsize="10,20">
              <v:shape style="position:absolute;left:5808;top:3122;width:10;height:20" coordorigin="5808,3122" coordsize="10,20" path="m5808,3141l5817,3141,5817,3122,5808,3122,5808,3141xe" filled="true" fillcolor="#000000" stroked="false">
                <v:path arrowok="t"/>
                <v:fill type="solid"/>
              </v:shape>
            </v:group>
            <v:group style="position:absolute;left:5808;top:3141;width:10;height:20" coordorigin="5808,3141" coordsize="10,20">
              <v:shape style="position:absolute;left:5808;top:3141;width:10;height:20" coordorigin="5808,3141" coordsize="10,20" path="m5808,3161l5817,3161,5817,3141,5808,3141,5808,3161xe" filled="true" fillcolor="#000000" stroked="false">
                <v:path arrowok="t"/>
                <v:fill type="solid"/>
              </v:shape>
            </v:group>
            <v:group style="position:absolute;left:5808;top:3161;width:10;height:20" coordorigin="5808,3161" coordsize="10,20">
              <v:shape style="position:absolute;left:5808;top:3161;width:10;height:20" coordorigin="5808,3161" coordsize="10,20" path="m5808,3180l5817,3180,5817,3161,5808,3161,5808,3180xe" filled="true" fillcolor="#000000" stroked="false">
                <v:path arrowok="t"/>
                <v:fill type="solid"/>
              </v:shape>
            </v:group>
            <v:group style="position:absolute;left:5808;top:3180;width:10;height:20" coordorigin="5808,3180" coordsize="10,20">
              <v:shape style="position:absolute;left:5808;top:3180;width:10;height:20" coordorigin="5808,3180" coordsize="10,20" path="m5808,3199l5817,3199,5817,3180,5808,3180,5808,3199xe" filled="true" fillcolor="#000000" stroked="false">
                <v:path arrowok="t"/>
                <v:fill type="solid"/>
              </v:shape>
            </v:group>
            <v:group style="position:absolute;left:5808;top:3258;width:10;height:20" coordorigin="5808,3258" coordsize="10,20">
              <v:shape style="position:absolute;left:5808;top:3258;width:10;height:20" coordorigin="5808,3258" coordsize="10,20" path="m5808,3277l5817,3277,5817,3258,5808,3258,5808,3277xe" filled="true" fillcolor="#000000" stroked="false">
                <v:path arrowok="t"/>
                <v:fill type="solid"/>
              </v:shape>
            </v:group>
            <v:group style="position:absolute;left:5808;top:3277;width:10;height:20" coordorigin="5808,3277" coordsize="10,20">
              <v:shape style="position:absolute;left:5808;top:3277;width:10;height:20" coordorigin="5808,3277" coordsize="10,20" path="m5808,3296l5817,3296,5817,3277,5808,3277,5808,3296xe" filled="true" fillcolor="#000000" stroked="false">
                <v:path arrowok="t"/>
                <v:fill type="solid"/>
              </v:shape>
            </v:group>
            <v:group style="position:absolute;left:5808;top:3296;width:10;height:20" coordorigin="5808,3296" coordsize="10,20">
              <v:shape style="position:absolute;left:5808;top:3296;width:10;height:20" coordorigin="5808,3296" coordsize="10,20" path="m5808,3315l5817,3315,5817,3296,5808,3296,5808,3315xe" filled="true" fillcolor="#000000" stroked="false">
                <v:path arrowok="t"/>
                <v:fill type="solid"/>
              </v:shape>
            </v:group>
            <v:group style="position:absolute;left:5808;top:3315;width:10;height:20" coordorigin="5808,3315" coordsize="10,20">
              <v:shape style="position:absolute;left:5808;top:3315;width:10;height:20" coordorigin="5808,3315" coordsize="10,20" path="m5808,3335l5817,3335,5817,3315,5808,3315,5808,3335xe" filled="true" fillcolor="#000000" stroked="false">
                <v:path arrowok="t"/>
                <v:fill type="solid"/>
              </v:shape>
            </v:group>
            <v:group style="position:absolute;left:5808;top:3335;width:10;height:20" coordorigin="5808,3335" coordsize="10,20">
              <v:shape style="position:absolute;left:5808;top:3335;width:10;height:20" coordorigin="5808,3335" coordsize="10,20" path="m5808,3354l5817,3354,5817,3335,5808,3335,5808,3354xe" filled="true" fillcolor="#000000" stroked="false">
                <v:path arrowok="t"/>
                <v:fill type="solid"/>
              </v:shape>
            </v:group>
            <v:group style="position:absolute;left:5808;top:3354;width:10;height:20" coordorigin="5808,3354" coordsize="10,20">
              <v:shape style="position:absolute;left:5808;top:3354;width:10;height:20" coordorigin="5808,3354" coordsize="10,20" path="m5808,3373l5817,3373,5817,3354,5808,3354,5808,3373xe" filled="true" fillcolor="#000000" stroked="false">
                <v:path arrowok="t"/>
                <v:fill type="solid"/>
              </v:shape>
            </v:group>
            <v:group style="position:absolute;left:5808;top:3373;width:10;height:20" coordorigin="5808,3373" coordsize="10,20">
              <v:shape style="position:absolute;left:5808;top:3373;width:10;height:20" coordorigin="5808,3373" coordsize="10,20" path="m5808,3392l5817,3392,5817,3373,5808,3373,5808,3392xe" filled="true" fillcolor="#000000" stroked="false">
                <v:path arrowok="t"/>
                <v:fill type="solid"/>
              </v:shape>
            </v:group>
            <v:group style="position:absolute;left:5808;top:3392;width:10;height:20" coordorigin="5808,3392" coordsize="10,20">
              <v:shape style="position:absolute;left:5808;top:3392;width:10;height:20" coordorigin="5808,3392" coordsize="10,20" path="m5808,3411l5817,3411,5817,3392,5808,3392,5808,3411xe" filled="true" fillcolor="#000000" stroked="false">
                <v:path arrowok="t"/>
                <v:fill type="solid"/>
              </v:shape>
            </v:group>
            <v:group style="position:absolute;left:5808;top:3411;width:10;height:20" coordorigin="5808,3411" coordsize="10,20">
              <v:shape style="position:absolute;left:5808;top:3411;width:10;height:20" coordorigin="5808,3411" coordsize="10,20" path="m5808,3431l5817,3431,5817,3411,5808,3411,5808,3431xe" filled="true" fillcolor="#000000" stroked="false">
                <v:path arrowok="t"/>
                <v:fill type="solid"/>
              </v:shape>
            </v:group>
            <v:group style="position:absolute;left:5808;top:3431;width:10;height:20" coordorigin="5808,3431" coordsize="10,20">
              <v:shape style="position:absolute;left:5808;top:3431;width:10;height:20" coordorigin="5808,3431" coordsize="10,20" path="m5808,3450l5817,3450,5817,3431,5808,3431,5808,3450xe" filled="true" fillcolor="#000000" stroked="false">
                <v:path arrowok="t"/>
                <v:fill type="solid"/>
              </v:shape>
            </v:group>
            <v:group style="position:absolute;left:5808;top:3450;width:10;height:20" coordorigin="5808,3450" coordsize="10,20">
              <v:shape style="position:absolute;left:5808;top:3450;width:10;height:20" coordorigin="5808,3450" coordsize="10,20" path="m5808,3469l5817,3469,5817,3450,5808,3450,5808,3469xe" filled="true" fillcolor="#000000" stroked="false">
                <v:path arrowok="t"/>
                <v:fill type="solid"/>
              </v:shape>
            </v:group>
            <v:group style="position:absolute;left:5808;top:3469;width:10;height:20" coordorigin="5808,3469" coordsize="10,20">
              <v:shape style="position:absolute;left:5808;top:3469;width:10;height:20" coordorigin="5808,3469" coordsize="10,20" path="m5808,3488l5817,3488,5817,3469,5808,3469,5808,3488xe" filled="true" fillcolor="#000000" stroked="false">
                <v:path arrowok="t"/>
                <v:fill type="solid"/>
              </v:shape>
            </v:group>
            <v:group style="position:absolute;left:5808;top:3488;width:10;height:20" coordorigin="5808,3488" coordsize="10,20">
              <v:shape style="position:absolute;left:5808;top:3488;width:10;height:20" coordorigin="5808,3488" coordsize="10,20" path="m5808,3507l5817,3507,5817,3488,5808,3488,5808,3507xe" filled="true" fillcolor="#000000" stroked="false">
                <v:path arrowok="t"/>
                <v:fill type="solid"/>
              </v:shape>
            </v:group>
            <v:group style="position:absolute;left:5808;top:3507;width:10;height:20" coordorigin="5808,3507" coordsize="10,20">
              <v:shape style="position:absolute;left:5808;top:3507;width:10;height:20" coordorigin="5808,3507" coordsize="10,20" path="m5808,3527l5817,3527,5817,3507,5808,3507,5808,3527xe" filled="true" fillcolor="#000000" stroked="false">
                <v:path arrowok="t"/>
                <v:fill type="solid"/>
              </v:shape>
            </v:group>
            <v:group style="position:absolute;left:5808;top:3527;width:10;height:20" coordorigin="5808,3527" coordsize="10,20">
              <v:shape style="position:absolute;left:5808;top:3527;width:10;height:20" coordorigin="5808,3527" coordsize="10,20" path="m5808,3546l5817,3546,5817,3527,5808,3527,5808,3546xe" filled="true" fillcolor="#000000" stroked="false">
                <v:path arrowok="t"/>
                <v:fill type="solid"/>
              </v:shape>
            </v:group>
            <v:group style="position:absolute;left:5808;top:3546;width:10;height:20" coordorigin="5808,3546" coordsize="10,20">
              <v:shape style="position:absolute;left:5808;top:3546;width:10;height:20" coordorigin="5808,3546" coordsize="10,20" path="m5808,3565l5817,3565,5817,3546,5808,3546,5808,3565xe" filled="true" fillcolor="#000000" stroked="false">
                <v:path arrowok="t"/>
                <v:fill type="solid"/>
              </v:shape>
            </v:group>
            <v:group style="position:absolute;left:5808;top:3565;width:10;height:20" coordorigin="5808,3565" coordsize="10,20">
              <v:shape style="position:absolute;left:5808;top:3565;width:10;height:20" coordorigin="5808,3565" coordsize="10,20" path="m5808,3584l5817,3584,5817,3565,5808,3565,5808,3584xe" filled="true" fillcolor="#000000" stroked="false">
                <v:path arrowok="t"/>
                <v:fill type="solid"/>
              </v:shape>
            </v:group>
            <v:group style="position:absolute;left:5808;top:3584;width:10;height:20" coordorigin="5808,3584" coordsize="10,20">
              <v:shape style="position:absolute;left:5808;top:3584;width:10;height:20" coordorigin="5808,3584" coordsize="10,20" path="m5808,3603l5817,3603,5817,3584,5808,3584,5808,3603xe" filled="true" fillcolor="#000000" stroked="false">
                <v:path arrowok="t"/>
                <v:fill type="solid"/>
              </v:shape>
            </v:group>
            <v:group style="position:absolute;left:5808;top:3662;width:10;height:20" coordorigin="5808,3662" coordsize="10,20">
              <v:shape style="position:absolute;left:5808;top:3662;width:10;height:20" coordorigin="5808,3662" coordsize="10,20" path="m5808,3681l5817,3681,5817,3662,5808,3662,5808,3681xe" filled="true" fillcolor="#000000" stroked="false">
                <v:path arrowok="t"/>
                <v:fill type="solid"/>
              </v:shape>
            </v:group>
            <v:group style="position:absolute;left:5808;top:3681;width:10;height:20" coordorigin="5808,3681" coordsize="10,20">
              <v:shape style="position:absolute;left:5808;top:3681;width:10;height:20" coordorigin="5808,3681" coordsize="10,20" path="m5808,3701l5817,3701,5817,3681,5808,3681,5808,3701xe" filled="true" fillcolor="#000000" stroked="false">
                <v:path arrowok="t"/>
                <v:fill type="solid"/>
              </v:shape>
            </v:group>
            <v:group style="position:absolute;left:5808;top:3701;width:10;height:20" coordorigin="5808,3701" coordsize="10,20">
              <v:shape style="position:absolute;left:5808;top:3701;width:10;height:20" coordorigin="5808,3701" coordsize="10,20" path="m5808,3720l5817,3720,5817,3701,5808,3701,5808,3720xe" filled="true" fillcolor="#000000" stroked="false">
                <v:path arrowok="t"/>
                <v:fill type="solid"/>
              </v:shape>
            </v:group>
            <v:group style="position:absolute;left:5808;top:3720;width:10;height:20" coordorigin="5808,3720" coordsize="10,20">
              <v:shape style="position:absolute;left:5808;top:3720;width:10;height:20" coordorigin="5808,3720" coordsize="10,20" path="m5808,3739l5817,3739,5817,3720,5808,3720,5808,3739xe" filled="true" fillcolor="#000000" stroked="false">
                <v:path arrowok="t"/>
                <v:fill type="solid"/>
              </v:shape>
            </v:group>
            <v:group style="position:absolute;left:5808;top:3739;width:10;height:20" coordorigin="5808,3739" coordsize="10,20">
              <v:shape style="position:absolute;left:5808;top:3739;width:10;height:20" coordorigin="5808,3739" coordsize="10,20" path="m5808,3758l5817,3758,5817,3739,5808,3739,5808,3758xe" filled="true" fillcolor="#000000" stroked="false">
                <v:path arrowok="t"/>
                <v:fill type="solid"/>
              </v:shape>
            </v:group>
            <v:group style="position:absolute;left:5808;top:3758;width:10;height:20" coordorigin="5808,3758" coordsize="10,20">
              <v:shape style="position:absolute;left:5808;top:3758;width:10;height:20" coordorigin="5808,3758" coordsize="10,20" path="m5808,3777l5817,3777,5817,3758,5808,3758,5808,3777xe" filled="true" fillcolor="#000000" stroked="false">
                <v:path arrowok="t"/>
                <v:fill type="solid"/>
              </v:shape>
            </v:group>
            <v:group style="position:absolute;left:5808;top:3777;width:10;height:20" coordorigin="5808,3777" coordsize="10,20">
              <v:shape style="position:absolute;left:5808;top:3777;width:10;height:20" coordorigin="5808,3777" coordsize="10,20" path="m5808,3797l5817,3797,5817,3777,5808,3777,5808,3797xe" filled="true" fillcolor="#000000" stroked="false">
                <v:path arrowok="t"/>
                <v:fill type="solid"/>
              </v:shape>
            </v:group>
            <v:group style="position:absolute;left:5808;top:3797;width:10;height:20" coordorigin="5808,3797" coordsize="10,20">
              <v:shape style="position:absolute;left:5808;top:3797;width:10;height:20" coordorigin="5808,3797" coordsize="10,20" path="m5808,3816l5817,3816,5817,3797,5808,3797,5808,3816xe" filled="true" fillcolor="#000000" stroked="false">
                <v:path arrowok="t"/>
                <v:fill type="solid"/>
              </v:shape>
            </v:group>
            <v:group style="position:absolute;left:5808;top:3816;width:10;height:20" coordorigin="5808,3816" coordsize="10,20">
              <v:shape style="position:absolute;left:5808;top:3816;width:10;height:20" coordorigin="5808,3816" coordsize="10,20" path="m5808,3835l5817,3835,5817,3816,5808,3816,5808,3835xe" filled="true" fillcolor="#000000" stroked="false">
                <v:path arrowok="t"/>
                <v:fill type="solid"/>
              </v:shape>
            </v:group>
            <v:group style="position:absolute;left:5808;top:3835;width:10;height:20" coordorigin="5808,3835" coordsize="10,20">
              <v:shape style="position:absolute;left:5808;top:3835;width:10;height:20" coordorigin="5808,3835" coordsize="10,20" path="m5808,3854l5817,3854,5817,3835,5808,3835,5808,3854xe" filled="true" fillcolor="#000000" stroked="false">
                <v:path arrowok="t"/>
                <v:fill type="solid"/>
              </v:shape>
            </v:group>
            <v:group style="position:absolute;left:5808;top:3854;width:10;height:20" coordorigin="5808,3854" coordsize="10,20">
              <v:shape style="position:absolute;left:5808;top:3854;width:10;height:20" coordorigin="5808,3854" coordsize="10,20" path="m5808,3873l5817,3873,5817,3854,5808,3854,5808,3873xe" filled="true" fillcolor="#000000" stroked="false">
                <v:path arrowok="t"/>
                <v:fill type="solid"/>
              </v:shape>
            </v:group>
            <v:group style="position:absolute;left:5808;top:3873;width:10;height:20" coordorigin="5808,3873" coordsize="10,20">
              <v:shape style="position:absolute;left:5808;top:3873;width:10;height:20" coordorigin="5808,3873" coordsize="10,20" path="m5808,3893l5817,3893,5817,3873,5808,3873,5808,3893xe" filled="true" fillcolor="#000000" stroked="false">
                <v:path arrowok="t"/>
                <v:fill type="solid"/>
              </v:shape>
            </v:group>
            <v:group style="position:absolute;left:5808;top:3893;width:10;height:20" coordorigin="5808,3893" coordsize="10,20">
              <v:shape style="position:absolute;left:5808;top:3893;width:10;height:20" coordorigin="5808,3893" coordsize="10,20" path="m5808,3912l5817,3912,5817,3893,5808,3893,5808,3912xe" filled="true" fillcolor="#000000" stroked="false">
                <v:path arrowok="t"/>
                <v:fill type="solid"/>
              </v:shape>
            </v:group>
            <v:group style="position:absolute;left:5808;top:3912;width:10;height:20" coordorigin="5808,3912" coordsize="10,20">
              <v:shape style="position:absolute;left:5808;top:3912;width:10;height:20" coordorigin="5808,3912" coordsize="10,20" path="m5808,3931l5817,3931,5817,3912,5808,3912,5808,3931xe" filled="true" fillcolor="#000000" stroked="false">
                <v:path arrowok="t"/>
                <v:fill type="solid"/>
              </v:shape>
            </v:group>
            <v:group style="position:absolute;left:5808;top:3931;width:10;height:20" coordorigin="5808,3931" coordsize="10,20">
              <v:shape style="position:absolute;left:5808;top:3931;width:10;height:20" coordorigin="5808,3931" coordsize="10,20" path="m5808,3950l5817,3950,5817,3931,5808,3931,5808,3950xe" filled="true" fillcolor="#000000" stroked="false">
                <v:path arrowok="t"/>
                <v:fill type="solid"/>
              </v:shape>
            </v:group>
            <v:group style="position:absolute;left:5808;top:3950;width:10;height:20" coordorigin="5808,3950" coordsize="10,20">
              <v:shape style="position:absolute;left:5808;top:3950;width:10;height:20" coordorigin="5808,3950" coordsize="10,20" path="m5808,3969l5817,3969,5817,3950,5808,3950,5808,3969xe" filled="true" fillcolor="#000000" stroked="false">
                <v:path arrowok="t"/>
                <v:fill type="solid"/>
              </v:shape>
            </v:group>
            <v:group style="position:absolute;left:5808;top:3969;width:10;height:20" coordorigin="5808,3969" coordsize="10,20">
              <v:shape style="position:absolute;left:5808;top:3969;width:10;height:20" coordorigin="5808,3969" coordsize="10,20" path="m5808,3989l5817,3989,5817,3969,5808,3969,5808,3989xe" filled="true" fillcolor="#000000" stroked="false">
                <v:path arrowok="t"/>
                <v:fill type="solid"/>
              </v:shape>
            </v:group>
            <v:group style="position:absolute;left:5808;top:3989;width:10;height:20" coordorigin="5808,3989" coordsize="10,20">
              <v:shape style="position:absolute;left:5808;top:3989;width:10;height:20" coordorigin="5808,3989" coordsize="10,20" path="m5808,4008l5817,4008,5817,3989,5808,3989,5808,4008xe" filled="true" fillcolor="#000000" stroked="false">
                <v:path arrowok="t"/>
                <v:fill type="solid"/>
              </v:shape>
            </v:group>
            <w10:wrap type="none"/>
          </v:group>
        </w:pict>
      </w:r>
      <w:r>
        <w:rPr>
          <w:rFonts w:ascii="宋体" w:hAnsi="宋体" w:cs="宋体" w:eastAsia="宋体" w:hint="default"/>
          <w:color w:val="212121"/>
        </w:rPr>
        <w:t>2</w:t>
      </w:r>
      <w:r>
        <w:rPr>
          <w:color w:val="212121"/>
        </w:rPr>
        <w:t>、</w:t>
      </w:r>
      <w:r>
        <w:rPr/>
        <w:t>会计利润与所得税费用调整过程</w:t>
      </w:r>
      <w:r>
        <w:rPr>
          <w:b w:val="0"/>
          <w:bCs w:val="0"/>
        </w:rPr>
      </w:r>
    </w:p>
    <w:p>
      <w:pPr>
        <w:spacing w:line="240" w:lineRule="auto" w:before="6"/>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4724"/>
        <w:gridCol w:w="4254"/>
      </w:tblGrid>
      <w:tr>
        <w:trPr>
          <w:trHeight w:val="413" w:hRule="exact"/>
        </w:trPr>
        <w:tc>
          <w:tcPr>
            <w:tcW w:w="472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04"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373,029,670.59</w:t>
            </w:r>
          </w:p>
        </w:tc>
      </w:tr>
      <w:tr>
        <w:trPr>
          <w:trHeight w:val="403"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93,257,417.65</w:t>
            </w:r>
          </w:p>
        </w:tc>
      </w:tr>
      <w:tr>
        <w:trPr>
          <w:trHeight w:val="405"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-46,750,483.51</w:t>
            </w:r>
          </w:p>
        </w:tc>
      </w:tr>
      <w:tr>
        <w:trPr>
          <w:trHeight w:val="404"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-1,637,054.11</w:t>
            </w:r>
          </w:p>
        </w:tc>
      </w:tr>
      <w:tr>
        <w:trPr>
          <w:trHeight w:val="403"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-26,193,835.05</w:t>
            </w:r>
          </w:p>
        </w:tc>
      </w:tr>
      <w:tr>
        <w:trPr>
          <w:trHeight w:val="404"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993,436.14</w:t>
            </w:r>
          </w:p>
        </w:tc>
      </w:tr>
      <w:tr>
        <w:trPr>
          <w:trHeight w:val="404"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-7,054,744.86</w:t>
            </w:r>
          </w:p>
        </w:tc>
      </w:tr>
      <w:tr>
        <w:trPr>
          <w:trHeight w:val="403" w:hRule="exact"/>
        </w:trPr>
        <w:tc>
          <w:tcPr>
            <w:tcW w:w="47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25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-1,104,912.41</w:t>
            </w:r>
          </w:p>
        </w:tc>
      </w:tr>
      <w:tr>
        <w:trPr>
          <w:trHeight w:val="635"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45" w:right="171"/>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11,582,867.00</w:t>
            </w:r>
          </w:p>
        </w:tc>
      </w:tr>
      <w:tr>
        <w:trPr>
          <w:trHeight w:val="612"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1,383,930.00</w:t>
            </w:r>
          </w:p>
        </w:tc>
      </w:tr>
      <w:tr>
        <w:trPr>
          <w:trHeight w:val="433" w:hRule="exact"/>
        </w:trPr>
        <w:tc>
          <w:tcPr>
            <w:tcW w:w="4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45"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42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8"/>
              <w:jc w:val="right"/>
              <w:rPr>
                <w:rFonts w:ascii="Times New Roman" w:hAnsi="Times New Roman" w:cs="Times New Roman" w:eastAsia="Times New Roman" w:hint="default"/>
                <w:sz w:val="18"/>
                <w:szCs w:val="18"/>
              </w:rPr>
            </w:pPr>
            <w:r>
              <w:rPr>
                <w:rFonts w:ascii="Times New Roman"/>
                <w:b/>
                <w:spacing w:val="-1"/>
                <w:sz w:val="18"/>
              </w:rPr>
              <w:t>24,476,620.85</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left="160" w:right="0"/>
        <w:jc w:val="left"/>
        <w:rPr>
          <w:b w:val="0"/>
          <w:bCs w:val="0"/>
        </w:rPr>
      </w:pPr>
      <w:r>
        <w:rPr/>
        <w:pict>
          <v:shape style="position:absolute;margin-left:332.920013pt;margin-top:39.933685pt;width:.48pt;height:.24pt;mso-position-horizontal-relative:page;mso-position-vertical-relative:paragraph;z-index:19072" type="#_x0000_t75" stroked="false">
            <v:imagedata r:id="rId545" o:title=""/>
          </v:shape>
        </w:pict>
      </w:r>
      <w:r>
        <w:rPr/>
        <w:pict>
          <v:shape style="position:absolute;margin-left:141.559998pt;margin-top:39.933685pt;width:.480007pt;height:.72pt;mso-position-horizontal-relative:page;mso-position-vertical-relative:paragraph;z-index:19096" type="#_x0000_t75" stroked="false">
            <v:imagedata r:id="rId26" o:title=""/>
          </v:shape>
        </w:pict>
      </w:r>
      <w:r>
        <w:rPr/>
        <w:pict>
          <v:shape style="position:absolute;margin-left:141.559998pt;margin-top:71.373695pt;width:.480018pt;height:.54pt;mso-position-horizontal-relative:page;mso-position-vertical-relative:paragraph;z-index:19120" type="#_x0000_t75" stroked="false">
            <v:imagedata r:id="rId545" o:title=""/>
          </v:shape>
        </w:pict>
      </w:r>
      <w:r>
        <w:rPr/>
        <w:pict>
          <v:shape style="position:absolute;margin-left:240.740005pt;margin-top:71.373695pt;width:.480018pt;height:.54pt;mso-position-horizontal-relative:page;mso-position-vertical-relative:paragraph;z-index:19144" type="#_x0000_t75" stroked="false">
            <v:imagedata r:id="rId545" o:title=""/>
          </v:shape>
        </w:pict>
      </w:r>
      <w:r>
        <w:rPr/>
        <w:pict>
          <v:shape style="position:absolute;margin-left:332.920013pt;margin-top:71.373695pt;width:.479998pt;height:.54pt;mso-position-horizontal-relative:page;mso-position-vertical-relative:paragraph;z-index:19168" type="#_x0000_t75" stroked="false">
            <v:imagedata r:id="rId545" o:title=""/>
          </v:shape>
        </w:pict>
      </w:r>
      <w:r>
        <w:rPr/>
        <w:pict>
          <v:shape style="position:absolute;margin-left:410.880005pt;margin-top:71.373695pt;width:.479998pt;height:.54pt;mso-position-horizontal-relative:page;mso-position-vertical-relative:paragraph;z-index:19192" type="#_x0000_t75" stroked="false">
            <v:imagedata r:id="rId545" o:title=""/>
          </v:shape>
        </w:pict>
      </w:r>
      <w:r>
        <w:rPr/>
        <w:pict>
          <v:group style="position:absolute;margin-left:55.919998pt;margin-top:87.773659pt;width:451.6pt;height:25.75pt;mso-position-horizontal-relative:page;mso-position-vertical-relative:paragraph;z-index:-1137760" coordorigin="1118,1755" coordsize="9032,515">
            <v:shape style="position:absolute;left:1118;top:1755;width:3716;height:103" type="#_x0000_t75" stroked="false">
              <v:imagedata r:id="rId565" o:title=""/>
            </v:shape>
            <v:shape style="position:absolute;left:4810;top:1849;width:1848;height:10" type="#_x0000_t75" stroked="false">
              <v:imagedata r:id="rId501" o:title=""/>
            </v:shape>
            <v:shape style="position:absolute;left:6654;top:1849;width:1564;height:10" type="#_x0000_t75" stroked="false">
              <v:imagedata r:id="rId247" o:title=""/>
            </v:shape>
            <v:shape style="position:absolute;left:8213;top:1849;width:1937;height:10" type="#_x0000_t75" stroked="false">
              <v:imagedata r:id="rId566" o:title=""/>
            </v:shape>
            <v:group style="position:absolute;left:4815;top:1859;width:10;height:20" coordorigin="4815,1859" coordsize="10,20">
              <v:shape style="position:absolute;left:4815;top:1859;width:10;height:20" coordorigin="4815,1859" coordsize="10,20" path="m4815,1878l4824,1878,4824,1859,4815,1859,4815,1878xe" filled="true" fillcolor="#000000" stroked="false">
                <v:path arrowok="t"/>
                <v:fill type="solid"/>
              </v:shape>
            </v:group>
            <v:group style="position:absolute;left:4815;top:1878;width:10;height:20" coordorigin="4815,1878" coordsize="10,20">
              <v:shape style="position:absolute;left:4815;top:1878;width:10;height:20" coordorigin="4815,1878" coordsize="10,20" path="m4815,1897l4824,1897,4824,1878,4815,1878,4815,1897xe" filled="true" fillcolor="#000000" stroked="false">
                <v:path arrowok="t"/>
                <v:fill type="solid"/>
              </v:shape>
            </v:group>
            <v:group style="position:absolute;left:4815;top:1897;width:10;height:20" coordorigin="4815,1897" coordsize="10,20">
              <v:shape style="position:absolute;left:4815;top:1897;width:10;height:20" coordorigin="4815,1897" coordsize="10,20" path="m4815,1916l4824,1916,4824,1897,4815,1897,4815,1916xe" filled="true" fillcolor="#000000" stroked="false">
                <v:path arrowok="t"/>
                <v:fill type="solid"/>
              </v:shape>
            </v:group>
            <v:group style="position:absolute;left:4815;top:1916;width:10;height:20" coordorigin="4815,1916" coordsize="10,20">
              <v:shape style="position:absolute;left:4815;top:1916;width:10;height:20" coordorigin="4815,1916" coordsize="10,20" path="m4815,1935l4824,1935,4824,1916,4815,1916,4815,1935xe" filled="true" fillcolor="#000000" stroked="false">
                <v:path arrowok="t"/>
                <v:fill type="solid"/>
              </v:shape>
            </v:group>
            <v:group style="position:absolute;left:4815;top:1935;width:10;height:20" coordorigin="4815,1935" coordsize="10,20">
              <v:shape style="position:absolute;left:4815;top:1935;width:10;height:20" coordorigin="4815,1935" coordsize="10,20" path="m4815,1955l4824,1955,4824,1935,4815,1935,4815,1955xe" filled="true" fillcolor="#000000" stroked="false">
                <v:path arrowok="t"/>
                <v:fill type="solid"/>
              </v:shape>
            </v:group>
            <v:group style="position:absolute;left:4815;top:1955;width:10;height:20" coordorigin="4815,1955" coordsize="10,20">
              <v:shape style="position:absolute;left:4815;top:1955;width:10;height:20" coordorigin="4815,1955" coordsize="10,20" path="m4815,1974l4824,1974,4824,1955,4815,1955,4815,1974xe" filled="true" fillcolor="#000000" stroked="false">
                <v:path arrowok="t"/>
                <v:fill type="solid"/>
              </v:shape>
            </v:group>
            <v:group style="position:absolute;left:4815;top:1974;width:10;height:20" coordorigin="4815,1974" coordsize="10,20">
              <v:shape style="position:absolute;left:4815;top:1974;width:10;height:20" coordorigin="4815,1974" coordsize="10,20" path="m4815,1993l4824,1993,4824,1974,4815,1974,4815,1993xe" filled="true" fillcolor="#000000" stroked="false">
                <v:path arrowok="t"/>
                <v:fill type="solid"/>
              </v:shape>
            </v:group>
            <v:group style="position:absolute;left:4815;top:1993;width:10;height:20" coordorigin="4815,1993" coordsize="10,20">
              <v:shape style="position:absolute;left:4815;top:1993;width:10;height:20" coordorigin="4815,1993" coordsize="10,20" path="m4815,2012l4824,2012,4824,1993,4815,1993,4815,2012xe" filled="true" fillcolor="#000000" stroked="false">
                <v:path arrowok="t"/>
                <v:fill type="solid"/>
              </v:shape>
            </v:group>
            <v:group style="position:absolute;left:4815;top:2012;width:10;height:20" coordorigin="4815,2012" coordsize="10,20">
              <v:shape style="position:absolute;left:4815;top:2012;width:10;height:20" coordorigin="4815,2012" coordsize="10,20" path="m4815,2031l4824,2031,4824,2012,4815,2012,4815,2031xe" filled="true" fillcolor="#000000" stroked="false">
                <v:path arrowok="t"/>
                <v:fill type="solid"/>
              </v:shape>
            </v:group>
            <v:group style="position:absolute;left:4815;top:2031;width:10;height:20" coordorigin="4815,2031" coordsize="10,20">
              <v:shape style="position:absolute;left:4815;top:2031;width:10;height:20" coordorigin="4815,2031" coordsize="10,20" path="m4815,2051l4824,2051,4824,2031,4815,2031,4815,2051xe" filled="true" fillcolor="#000000" stroked="false">
                <v:path arrowok="t"/>
                <v:fill type="solid"/>
              </v:shape>
            </v:group>
            <v:group style="position:absolute;left:4815;top:2051;width:10;height:20" coordorigin="4815,2051" coordsize="10,20">
              <v:shape style="position:absolute;left:4815;top:2051;width:10;height:20" coordorigin="4815,2051" coordsize="10,20" path="m4815,2070l4824,2070,4824,2051,4815,2051,4815,2070xe" filled="true" fillcolor="#000000" stroked="false">
                <v:path arrowok="t"/>
                <v:fill type="solid"/>
              </v:shape>
            </v:group>
            <v:group style="position:absolute;left:4815;top:2070;width:10;height:20" coordorigin="4815,2070" coordsize="10,20">
              <v:shape style="position:absolute;left:4815;top:2070;width:10;height:20" coordorigin="4815,2070" coordsize="10,20" path="m4815,2089l4824,2089,4824,2070,4815,2070,4815,2089xe" filled="true" fillcolor="#000000" stroked="false">
                <v:path arrowok="t"/>
                <v:fill type="solid"/>
              </v:shape>
            </v:group>
            <v:group style="position:absolute;left:4815;top:2089;width:10;height:20" coordorigin="4815,2089" coordsize="10,20">
              <v:shape style="position:absolute;left:4815;top:2089;width:10;height:20" coordorigin="4815,2089" coordsize="10,20" path="m4815,2108l4824,2108,4824,2089,4815,2089,4815,2108xe" filled="true" fillcolor="#000000" stroked="false">
                <v:path arrowok="t"/>
                <v:fill type="solid"/>
              </v:shape>
            </v:group>
            <v:group style="position:absolute;left:4815;top:2108;width:10;height:20" coordorigin="4815,2108" coordsize="10,20">
              <v:shape style="position:absolute;left:4815;top:2108;width:10;height:20" coordorigin="4815,2108" coordsize="10,20" path="m4815,2127l4824,2127,4824,2108,4815,2108,4815,2127xe" filled="true" fillcolor="#000000" stroked="false">
                <v:path arrowok="t"/>
                <v:fill type="solid"/>
              </v:shape>
            </v:group>
            <v:group style="position:absolute;left:4815;top:2127;width:10;height:20" coordorigin="4815,2127" coordsize="10,20">
              <v:shape style="position:absolute;left:4815;top:2127;width:10;height:20" coordorigin="4815,2127" coordsize="10,20" path="m4815,2147l4824,2147,4824,2127,4815,2127,4815,2147xe" filled="true" fillcolor="#000000" stroked="false">
                <v:path arrowok="t"/>
                <v:fill type="solid"/>
              </v:shape>
            </v:group>
            <v:group style="position:absolute;left:4815;top:2147;width:10;height:20" coordorigin="4815,2147" coordsize="10,20">
              <v:shape style="position:absolute;left:4815;top:2147;width:10;height:20" coordorigin="4815,2147" coordsize="10,20" path="m4815,2166l4824,2166,4824,2147,4815,2147,4815,2166xe" filled="true" fillcolor="#000000" stroked="false">
                <v:path arrowok="t"/>
                <v:fill type="solid"/>
              </v:shape>
              <v:shape style="position:absolute;left:1118;top:2166;width:3716;height:104" type="#_x0000_t75" stroked="false">
                <v:imagedata r:id="rId567" o:title=""/>
              </v:shape>
              <v:shape style="position:absolute;left:4810;top:2261;width:1848;height:10" type="#_x0000_t75" stroked="false">
                <v:imagedata r:id="rId501" o:title=""/>
              </v:shape>
              <v:shape style="position:absolute;left:6654;top:2261;width:1564;height:10" type="#_x0000_t75" stroked="false">
                <v:imagedata r:id="rId247" o:title=""/>
              </v:shape>
              <v:shape style="position:absolute;left:8213;top:2261;width:1937;height:10" type="#_x0000_t75" stroked="false">
                <v:imagedata r:id="rId566" o:title=""/>
              </v:shape>
            </v:group>
            <w10:wrap type="none"/>
          </v:group>
        </w:pict>
      </w:r>
      <w:bookmarkStart w:name="（四十七） 持续经营净利润及终止经营净利润" w:id="238"/>
      <w:bookmarkEnd w:id="238"/>
      <w:r>
        <w:rPr>
          <w:b w:val="0"/>
          <w:bCs w:val="0"/>
        </w:rPr>
      </w:r>
      <w:r>
        <w:rPr/>
        <w:t>（四十七）持续经营净利润及终止经营净利润</w:t>
      </w:r>
      <w:r>
        <w:rPr>
          <w:b w:val="0"/>
          <w:bCs w:val="0"/>
        </w:rPr>
      </w:r>
    </w:p>
    <w:p>
      <w:pPr>
        <w:spacing w:line="240" w:lineRule="auto" w:before="8"/>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1732"/>
        <w:gridCol w:w="1984"/>
        <w:gridCol w:w="1844"/>
        <w:gridCol w:w="1559"/>
        <w:gridCol w:w="1927"/>
      </w:tblGrid>
      <w:tr>
        <w:trPr>
          <w:trHeight w:val="332" w:hRule="exact"/>
        </w:trPr>
        <w:tc>
          <w:tcPr>
            <w:tcW w:w="173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7" w:type="dxa"/>
            <w:gridSpan w:val="2"/>
            <w:tcBorders>
              <w:top w:val="single" w:sz="12" w:space="0" w:color="000000"/>
              <w:left w:val="single" w:sz="4" w:space="0" w:color="000000"/>
              <w:bottom w:val="single" w:sz="8"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348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635" w:hRule="exact"/>
        </w:trPr>
        <w:tc>
          <w:tcPr>
            <w:tcW w:w="1732" w:type="dxa"/>
            <w:vMerge/>
            <w:tcBorders>
              <w:left w:val="nil" w:sz="6" w:space="0" w:color="auto"/>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b/>
                <w:bCs/>
                <w:sz w:val="18"/>
                <w:szCs w:val="18"/>
              </w:rPr>
              <w:t>发生金额</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45" w:right="104" w:hanging="543"/>
              <w:jc w:val="left"/>
              <w:rPr>
                <w:rFonts w:ascii="宋体" w:hAnsi="宋体" w:cs="宋体" w:eastAsia="宋体" w:hint="default"/>
                <w:sz w:val="18"/>
                <w:szCs w:val="18"/>
              </w:rPr>
            </w:pPr>
            <w:r>
              <w:rPr>
                <w:rFonts w:ascii="宋体" w:hAnsi="宋体" w:cs="宋体" w:eastAsia="宋体" w:hint="default"/>
                <w:b/>
                <w:bCs/>
                <w:sz w:val="18"/>
                <w:szCs w:val="18"/>
              </w:rPr>
              <w:t>归属于母公司所有者</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发生金额</w:t>
            </w:r>
            <w:r>
              <w:rPr>
                <w:rFonts w:ascii="宋体" w:hAnsi="宋体" w:cs="宋体" w:eastAsia="宋体" w:hint="default"/>
                <w:sz w:val="18"/>
                <w:szCs w:val="18"/>
              </w:rPr>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1"/>
              <w:ind w:left="687" w:right="149" w:hanging="543"/>
              <w:jc w:val="left"/>
              <w:rPr>
                <w:rFonts w:ascii="宋体" w:hAnsi="宋体" w:cs="宋体" w:eastAsia="宋体" w:hint="default"/>
                <w:sz w:val="18"/>
                <w:szCs w:val="18"/>
              </w:rPr>
            </w:pPr>
            <w:r>
              <w:rPr>
                <w:rFonts w:ascii="宋体" w:hAnsi="宋体" w:cs="宋体" w:eastAsia="宋体" w:hint="default"/>
                <w:b/>
                <w:bCs/>
                <w:sz w:val="18"/>
                <w:szCs w:val="18"/>
              </w:rPr>
              <w:t>归属于母公司所有者</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r>
      <w:tr>
        <w:trPr>
          <w:trHeight w:val="312" w:hRule="exact"/>
        </w:trPr>
        <w:tc>
          <w:tcPr>
            <w:tcW w:w="1732" w:type="dxa"/>
            <w:tcBorders>
              <w:top w:val="single" w:sz="4" w:space="0" w:color="000000"/>
              <w:left w:val="nil" w:sz="6" w:space="0" w:color="auto"/>
              <w:bottom w:val="nil" w:sz="6" w:space="0" w:color="auto"/>
              <w:right w:val="single" w:sz="4" w:space="0" w:color="000000"/>
            </w:tcBorders>
          </w:tcPr>
          <w:p>
            <w:pPr>
              <w:pStyle w:val="TableParagraph"/>
              <w:spacing w:line="240" w:lineRule="auto" w:before="55"/>
              <w:ind w:left="17" w:right="0"/>
              <w:jc w:val="center"/>
              <w:rPr>
                <w:rFonts w:ascii="宋体" w:hAnsi="宋体" w:cs="宋体" w:eastAsia="宋体" w:hint="default"/>
                <w:sz w:val="18"/>
                <w:szCs w:val="18"/>
              </w:rPr>
            </w:pPr>
            <w:r>
              <w:rPr>
                <w:rFonts w:ascii="宋体" w:hAnsi="宋体" w:cs="宋体" w:eastAsia="宋体" w:hint="default"/>
                <w:sz w:val="18"/>
                <w:szCs w:val="18"/>
              </w:rPr>
              <w:t>持续经营净利润</w:t>
            </w:r>
          </w:p>
        </w:tc>
        <w:tc>
          <w:tcPr>
            <w:tcW w:w="19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348,553,049.75</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347,973,762.41</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278,733,517.72</w:t>
            </w:r>
          </w:p>
        </w:tc>
        <w:tc>
          <w:tcPr>
            <w:tcW w:w="1927" w:type="dxa"/>
            <w:tcBorders>
              <w:top w:val="single" w:sz="4" w:space="0" w:color="000000"/>
              <w:left w:val="single" w:sz="4" w:space="0" w:color="000000"/>
              <w:bottom w:val="nil" w:sz="6" w:space="0" w:color="auto"/>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18"/>
                <w:szCs w:val="18"/>
              </w:rPr>
            </w:pPr>
            <w:r>
              <w:rPr>
                <w:rFonts w:ascii="Times New Roman"/>
                <w:spacing w:val="-1"/>
                <w:sz w:val="18"/>
              </w:rPr>
              <w:t>279,887,242.88</w:t>
            </w:r>
          </w:p>
        </w:tc>
      </w:tr>
      <w:tr>
        <w:trPr>
          <w:trHeight w:val="515" w:hRule="exact"/>
        </w:trPr>
        <w:tc>
          <w:tcPr>
            <w:tcW w:w="1732"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7" w:right="0"/>
              <w:jc w:val="center"/>
              <w:rPr>
                <w:rFonts w:ascii="宋体" w:hAnsi="宋体" w:cs="宋体" w:eastAsia="宋体" w:hint="default"/>
                <w:sz w:val="18"/>
                <w:szCs w:val="18"/>
              </w:rPr>
            </w:pPr>
            <w:r>
              <w:rPr>
                <w:rFonts w:ascii="宋体" w:hAnsi="宋体" w:cs="宋体" w:eastAsia="宋体" w:hint="default"/>
                <w:sz w:val="18"/>
                <w:szCs w:val="18"/>
              </w:rPr>
              <w:t>终止经营净利润</w:t>
            </w:r>
          </w:p>
        </w:tc>
        <w:tc>
          <w:tcPr>
            <w:tcW w:w="3827" w:type="dxa"/>
            <w:gridSpan w:val="2"/>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27" w:type="dxa"/>
            <w:tcBorders>
              <w:top w:val="nil" w:sz="6" w:space="0" w:color="auto"/>
              <w:left w:val="single" w:sz="4" w:space="0" w:color="000000"/>
              <w:bottom w:val="nil" w:sz="6" w:space="0" w:color="auto"/>
              <w:right w:val="nil" w:sz="6" w:space="0" w:color="auto"/>
            </w:tcBorders>
          </w:tcPr>
          <w:p>
            <w:pPr/>
          </w:p>
        </w:tc>
      </w:tr>
      <w:tr>
        <w:trPr>
          <w:trHeight w:val="416" w:hRule="exact"/>
        </w:trPr>
        <w:tc>
          <w:tcPr>
            <w:tcW w:w="1732" w:type="dxa"/>
            <w:tcBorders>
              <w:top w:val="nil" w:sz="6" w:space="0" w:color="auto"/>
              <w:left w:val="nil" w:sz="6" w:space="0" w:color="auto"/>
              <w:bottom w:val="single" w:sz="12" w:space="0" w:color="000000"/>
              <w:right w:val="single" w:sz="4" w:space="0" w:color="000000"/>
            </w:tcBorders>
          </w:tcPr>
          <w:p>
            <w:pPr>
              <w:pStyle w:val="TableParagraph"/>
              <w:spacing w:line="240" w:lineRule="auto" w:before="55"/>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b/>
                <w:spacing w:val="-1"/>
                <w:sz w:val="18"/>
              </w:rPr>
              <w:t>348,553,049.75</w:t>
            </w:r>
            <w:r>
              <w:rPr>
                <w:rFonts w:ascii="Times New Roman"/>
                <w:spacing w:val="-1"/>
                <w:sz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b/>
                <w:spacing w:val="-1"/>
                <w:sz w:val="18"/>
              </w:rPr>
              <w:t>347,973,762.41</w:t>
            </w:r>
            <w:r>
              <w:rPr>
                <w:rFonts w:ascii="Times New Roman"/>
                <w:spacing w:val="-1"/>
                <w:sz w:val="18"/>
              </w:rPr>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b/>
                <w:spacing w:val="-1"/>
                <w:sz w:val="18"/>
              </w:rPr>
              <w:t>278,733,517.72</w:t>
            </w:r>
            <w:r>
              <w:rPr>
                <w:rFonts w:ascii="Times New Roman"/>
                <w:spacing w:val="-1"/>
                <w:sz w:val="18"/>
              </w:rPr>
            </w:r>
          </w:p>
        </w:tc>
        <w:tc>
          <w:tcPr>
            <w:tcW w:w="1927"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279,887,242.88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340" w:lineRule="auto" w:before="35"/>
        <w:ind w:left="574" w:right="5739" w:hanging="414"/>
        <w:jc w:val="left"/>
        <w:rPr>
          <w:rFonts w:ascii="宋体" w:hAnsi="宋体" w:cs="宋体" w:eastAsia="宋体" w:hint="default"/>
          <w:sz w:val="21"/>
          <w:szCs w:val="21"/>
        </w:rPr>
      </w:pPr>
      <w:bookmarkStart w:name="（四十八） 其他综合收益" w:id="239"/>
      <w:bookmarkEnd w:id="239"/>
      <w:r>
        <w:rPr/>
      </w:r>
      <w:r>
        <w:rPr>
          <w:rFonts w:ascii="宋体" w:hAnsi="宋体" w:cs="宋体" w:eastAsia="宋体" w:hint="default"/>
          <w:b/>
          <w:bCs/>
          <w:sz w:val="21"/>
          <w:szCs w:val="21"/>
        </w:rPr>
        <w:t>（四十八）其他综合收益</w:t>
      </w:r>
      <w:r>
        <w:rPr>
          <w:rFonts w:ascii="宋体" w:hAnsi="宋体" w:cs="宋体" w:eastAsia="宋体" w:hint="default"/>
          <w:b/>
          <w:bCs/>
          <w:w w:val="99"/>
          <w:sz w:val="21"/>
          <w:szCs w:val="21"/>
        </w:rPr>
        <w:t> </w:t>
      </w:r>
      <w:r>
        <w:rPr>
          <w:rFonts w:ascii="宋体" w:hAnsi="宋体" w:cs="宋体" w:eastAsia="宋体" w:hint="default"/>
          <w:spacing w:val="-16"/>
          <w:sz w:val="21"/>
          <w:szCs w:val="21"/>
        </w:rPr>
        <w:t>详见本附注七、（三十一）“其他综合收益”。</w:t>
      </w:r>
    </w:p>
    <w:p>
      <w:pPr>
        <w:pStyle w:val="Heading4"/>
        <w:spacing w:line="508" w:lineRule="auto" w:before="174"/>
        <w:ind w:right="7273" w:firstLine="6"/>
        <w:jc w:val="left"/>
        <w:rPr>
          <w:b w:val="0"/>
          <w:bCs w:val="0"/>
        </w:rPr>
      </w:pPr>
      <w:r>
        <w:rPr/>
        <w:pict>
          <v:shape style="position:absolute;margin-left:55.98pt;margin-top:55.063683pt;width:463.8pt;height:162.550pt;mso-position-horizontal-relative:page;mso-position-vertical-relative:paragraph;z-index:19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5"/>
                    <w:gridCol w:w="2556"/>
                    <w:gridCol w:w="2315"/>
                  </w:tblGrid>
                  <w:tr>
                    <w:trPr>
                      <w:trHeight w:val="410" w:hRule="exact"/>
                    </w:trPr>
                    <w:tc>
                      <w:tcPr>
                        <w:tcW w:w="44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0"/>
                          <w:ind w:right="200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82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4" w:hRule="exact"/>
                    </w:trPr>
                    <w:tc>
                      <w:tcPr>
                        <w:tcW w:w="4405" w:type="dxa"/>
                        <w:tcBorders>
                          <w:top w:val="single" w:sz="4" w:space="0" w:color="000000"/>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7,997,182.88</w:t>
                        </w:r>
                      </w:p>
                    </w:tc>
                    <w:tc>
                      <w:tcPr>
                        <w:tcW w:w="2315" w:type="dxa"/>
                        <w:tcBorders>
                          <w:top w:val="single" w:sz="4" w:space="0" w:color="000000"/>
                          <w:left w:val="single" w:sz="4" w:space="0" w:color="000000"/>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6,549,343.90</w:t>
                        </w:r>
                      </w:p>
                    </w:tc>
                  </w:tr>
                  <w:tr>
                    <w:trPr>
                      <w:trHeight w:val="400"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125,020.20</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311,975.63</w:t>
                        </w:r>
                      </w:p>
                    </w:tc>
                  </w:tr>
                  <w:tr>
                    <w:trPr>
                      <w:trHeight w:val="400"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3,305,608.76</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1,837,825.06</w:t>
                        </w:r>
                      </w:p>
                    </w:tc>
                  </w:tr>
                  <w:tr>
                    <w:trPr>
                      <w:trHeight w:val="400"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163,203,200.00</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204,441,300.00</w:t>
                        </w:r>
                      </w:p>
                    </w:tc>
                  </w:tr>
                  <w:tr>
                    <w:trPr>
                      <w:trHeight w:val="400"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8,530,676.49</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9,592,742.24</w:t>
                        </w:r>
                      </w:p>
                    </w:tc>
                  </w:tr>
                  <w:tr>
                    <w:trPr>
                      <w:trHeight w:val="400"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经营租赁收入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3,492,147.17</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3,304,721.00</w:t>
                        </w:r>
                      </w:p>
                    </w:tc>
                  </w:tr>
                  <w:tr>
                    <w:trPr>
                      <w:trHeight w:val="407" w:hRule="exact"/>
                    </w:trPr>
                    <w:tc>
                      <w:tcPr>
                        <w:tcW w:w="4405"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right="200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186,653,835.50</w:t>
                        </w:r>
                        <w:r>
                          <w:rPr>
                            <w:rFonts w:ascii="Times New Roman"/>
                            <w:spacing w:val="-1"/>
                            <w:sz w:val="18"/>
                          </w:rPr>
                        </w:r>
                      </w:p>
                    </w:tc>
                    <w:tc>
                      <w:tcPr>
                        <w:tcW w:w="2315"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b/>
                            <w:spacing w:val="-1"/>
                            <w:sz w:val="18"/>
                          </w:rPr>
                          <w:t>226,037,907.83</w:t>
                        </w:r>
                        <w:r>
                          <w:rPr>
                            <w:rFonts w:ascii="Times New Roman"/>
                            <w:spacing w:val="-1"/>
                            <w:sz w:val="18"/>
                          </w:rPr>
                        </w:r>
                      </w:p>
                    </w:tc>
                  </w:tr>
                </w:tbl>
                <w:p>
                  <w:pPr/>
                </w:p>
              </w:txbxContent>
            </v:textbox>
            <w10:wrap type="none"/>
          </v:shape>
        </w:pict>
      </w:r>
      <w:bookmarkStart w:name="（四十九） 现金流量表项目" w:id="240"/>
      <w:bookmarkEnd w:id="240"/>
      <w:r>
        <w:rPr>
          <w:b w:val="0"/>
          <w:bCs w:val="0"/>
        </w:rPr>
      </w:r>
      <w:r>
        <w:rPr/>
        <w:t>（四十九）现金流量表项目</w:t>
      </w:r>
      <w:r>
        <w:rPr>
          <w:w w:val="99"/>
        </w:rPr>
        <w:t> </w:t>
      </w:r>
      <w:r>
        <w:rPr>
          <w:rFonts w:ascii="宋体" w:hAnsi="宋体" w:cs="宋体" w:eastAsia="宋体" w:hint="default"/>
          <w:color w:val="212121"/>
        </w:rPr>
        <w:t>1</w:t>
      </w:r>
      <w:r>
        <w:rPr>
          <w:color w:val="212121"/>
        </w:rPr>
        <w:t>、</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4" o:title=""/>
            </v:shape>
            <v:shape style="position:absolute;left:6937;top:0;width:2325;height:10" type="#_x0000_t75" stroked="false">
              <v:imagedata r:id="rId569"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9" o:title=""/>
            </v:shape>
            <v:shape style="position:absolute;left:6937;top:0;width:2325;height:10" type="#_x0000_t75" stroked="false">
              <v:imagedata r:id="rId570"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4" o:title=""/>
            </v:shape>
            <v:shape style="position:absolute;left:6937;top:0;width:2325;height:10" type="#_x0000_t75" stroked="false">
              <v:imagedata r:id="rId569"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4" o:title=""/>
            </v:shape>
            <v:shape style="position:absolute;left:6937;top:0;width:2325;height:10" type="#_x0000_t75" stroked="false">
              <v:imagedata r:id="rId569"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9" o:title=""/>
            </v:shape>
            <v:shape style="position:absolute;left:6937;top:0;width:2325;height:10" type="#_x0000_t75" stroked="false">
              <v:imagedata r:id="rId570"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9"/>
          <w:szCs w:val="29"/>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63.1pt;height:.5pt;mso-position-horizontal-relative:char;mso-position-vertical-relative:line" coordorigin="0,0" coordsize="9262,10">
            <v:shape style="position:absolute;left:0;top:0;width:4386;height:10" type="#_x0000_t75" stroked="false">
              <v:imagedata r:id="rId568" o:title=""/>
            </v:shape>
            <v:shape style="position:absolute;left:4381;top:0;width:2561;height:10" type="#_x0000_t75" stroked="false">
              <v:imagedata r:id="rId514" o:title=""/>
            </v:shape>
            <v:shape style="position:absolute;left:6937;top:0;width:2325;height:10" type="#_x0000_t75" stroked="false">
              <v:imagedata r:id="rId569"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4"/>
        <w:spacing w:line="240" w:lineRule="auto"/>
        <w:ind w:right="0"/>
        <w:jc w:val="left"/>
        <w:rPr>
          <w:b w:val="0"/>
          <w:bCs w:val="0"/>
        </w:rPr>
      </w:pPr>
      <w:r>
        <w:rPr/>
        <w:pict>
          <v:group style="position:absolute;margin-left:56.700001pt;margin-top:39.273708pt;width:463.1pt;height:.5pt;mso-position-horizontal-relative:page;mso-position-vertical-relative:paragraph;z-index:-1137544" coordorigin="1134,785" coordsize="9262,10">
            <v:shape style="position:absolute;left:1134;top:785;width:4386;height:10" type="#_x0000_t75" stroked="false">
              <v:imagedata r:id="rId568" o:title=""/>
            </v:shape>
            <v:shape style="position:absolute;left:5515;top:785;width:2561;height:10" type="#_x0000_t75" stroked="false">
              <v:imagedata r:id="rId514" o:title=""/>
            </v:shape>
            <v:shape style="position:absolute;left:8071;top:785;width:2325;height:10" type="#_x0000_t75" stroked="false">
              <v:imagedata r:id="rId569" o:title=""/>
            </v:shape>
            <w10:wrap type="none"/>
          </v:group>
        </w:pict>
      </w:r>
      <w:r>
        <w:rPr/>
        <w:pict>
          <v:group style="position:absolute;margin-left:56.700001pt;margin-top:58.533676pt;width:463.1pt;height:.5pt;mso-position-horizontal-relative:page;mso-position-vertical-relative:paragraph;z-index:-1137520" coordorigin="1134,1171" coordsize="9262,10">
            <v:shape style="position:absolute;left:1134;top:1171;width:4386;height:10" type="#_x0000_t75" stroked="false">
              <v:imagedata r:id="rId568" o:title=""/>
            </v:shape>
            <v:shape style="position:absolute;left:5515;top:1171;width:2561;height:10" type="#_x0000_t75" stroked="false">
              <v:imagedata r:id="rId514" o:title=""/>
            </v:shape>
            <v:shape style="position:absolute;left:8071;top:1171;width:2325;height:10" type="#_x0000_t75" stroked="false">
              <v:imagedata r:id="rId569" o:title=""/>
            </v:shape>
            <w10:wrap type="none"/>
          </v:group>
        </w:pict>
      </w:r>
      <w:r>
        <w:rPr/>
        <w:pict>
          <v:group style="position:absolute;margin-left:56.700001pt;margin-top:77.733673pt;width:463.1pt;height:.5pt;mso-position-horizontal-relative:page;mso-position-vertical-relative:paragraph;z-index:-1137496" coordorigin="1134,1555" coordsize="9262,10">
            <v:shape style="position:absolute;left:1134;top:1555;width:4386;height:10" type="#_x0000_t75" stroked="false">
              <v:imagedata r:id="rId568" o:title=""/>
            </v:shape>
            <v:shape style="position:absolute;left:5515;top:1555;width:2561;height:10" type="#_x0000_t75" stroked="false">
              <v:imagedata r:id="rId514" o:title=""/>
            </v:shape>
            <v:shape style="position:absolute;left:8071;top:1555;width:2325;height:10" type="#_x0000_t75" stroked="false">
              <v:imagedata r:id="rId569" o:title=""/>
            </v:shape>
            <w10:wrap type="none"/>
          </v:group>
        </w:pict>
      </w:r>
      <w:r>
        <w:rPr>
          <w:rFonts w:ascii="宋体" w:hAnsi="宋体" w:cs="宋体" w:eastAsia="宋体" w:hint="default"/>
          <w:color w:val="212121"/>
        </w:rPr>
        <w:t>2</w:t>
      </w:r>
      <w:r>
        <w:rPr>
          <w:color w:val="212121"/>
        </w:rPr>
        <w:t>、</w:t>
      </w:r>
      <w:r>
        <w:rPr/>
        <w:t>支付的其他与经营活动有关的现金</w:t>
      </w:r>
      <w:r>
        <w:rPr>
          <w:b w:val="0"/>
          <w:bCs w:val="0"/>
        </w:rPr>
      </w:r>
    </w:p>
    <w:p>
      <w:pPr>
        <w:spacing w:line="240" w:lineRule="auto" w:before="5"/>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405"/>
        <w:gridCol w:w="2556"/>
        <w:gridCol w:w="2315"/>
      </w:tblGrid>
      <w:tr>
        <w:trPr>
          <w:trHeight w:val="396" w:hRule="exact"/>
        </w:trPr>
        <w:tc>
          <w:tcPr>
            <w:tcW w:w="4405" w:type="dxa"/>
            <w:tcBorders>
              <w:top w:val="single" w:sz="12" w:space="0" w:color="000000"/>
              <w:left w:val="nil" w:sz="6" w:space="0" w:color="auto"/>
              <w:bottom w:val="nil" w:sz="6" w:space="0" w:color="auto"/>
              <w:right w:val="single" w:sz="4" w:space="0" w:color="000000"/>
            </w:tcBorders>
          </w:tcPr>
          <w:p>
            <w:pPr>
              <w:pStyle w:val="TableParagraph"/>
              <w:spacing w:line="240" w:lineRule="auto" w:before="43"/>
              <w:ind w:right="200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3"/>
              <w:ind w:left="82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nil" w:sz="6" w:space="0" w:color="auto"/>
              <w:right w:val="nil" w:sz="6" w:space="0" w:color="auto"/>
            </w:tcBorders>
          </w:tcPr>
          <w:p>
            <w:pPr>
              <w:pStyle w:val="TableParagraph"/>
              <w:spacing w:line="240" w:lineRule="auto" w:before="43"/>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88"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100,767,072.18</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73,741,912.25</w:t>
            </w:r>
          </w:p>
        </w:tc>
      </w:tr>
      <w:tr>
        <w:trPr>
          <w:trHeight w:val="385"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548,363.54</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779,598.40</w:t>
            </w:r>
          </w:p>
        </w:tc>
      </w:tr>
      <w:tr>
        <w:trPr>
          <w:trHeight w:val="385"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2,928.94</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46,170.24</w:t>
            </w:r>
          </w:p>
        </w:tc>
      </w:tr>
      <w:tr>
        <w:trPr>
          <w:trHeight w:val="385" w:hRule="exact"/>
        </w:trPr>
        <w:tc>
          <w:tcPr>
            <w:tcW w:w="4405"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1,225,173.95</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pacing w:val="-1"/>
                <w:sz w:val="18"/>
              </w:rPr>
              <w:t>2,420,106.47</w:t>
            </w:r>
          </w:p>
        </w:tc>
      </w:tr>
      <w:tr>
        <w:trPr>
          <w:trHeight w:val="391" w:hRule="exact"/>
        </w:trPr>
        <w:tc>
          <w:tcPr>
            <w:tcW w:w="4405" w:type="dxa"/>
            <w:tcBorders>
              <w:top w:val="nil" w:sz="6" w:space="0" w:color="auto"/>
              <w:left w:val="nil" w:sz="6" w:space="0" w:color="auto"/>
              <w:bottom w:val="single" w:sz="12" w:space="0" w:color="000000"/>
              <w:right w:val="single" w:sz="4" w:space="0" w:color="000000"/>
            </w:tcBorders>
          </w:tcPr>
          <w:p>
            <w:pPr>
              <w:pStyle w:val="TableParagraph"/>
              <w:spacing w:line="240" w:lineRule="auto" w:before="43"/>
              <w:ind w:right="200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b/>
                <w:spacing w:val="-1"/>
                <w:sz w:val="18"/>
              </w:rPr>
              <w:t>102,543,538.61</w:t>
            </w:r>
            <w:r>
              <w:rPr>
                <w:rFonts w:ascii="Times New Roman"/>
                <w:spacing w:val="-1"/>
                <w:sz w:val="18"/>
              </w:rPr>
            </w:r>
          </w:p>
        </w:tc>
        <w:tc>
          <w:tcPr>
            <w:tcW w:w="2315" w:type="dxa"/>
            <w:tcBorders>
              <w:top w:val="nil" w:sz="6" w:space="0" w:color="auto"/>
              <w:left w:val="single" w:sz="4" w:space="0" w:color="000000"/>
              <w:bottom w:val="single" w:sz="12"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b/>
                <w:spacing w:val="-1"/>
                <w:sz w:val="18"/>
              </w:rPr>
              <w:t>76,987,787.36</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45.986324pt;width:463.1pt;height:.5pt;mso-position-horizontal-relative:page;mso-position-vertical-relative:paragraph;z-index:-1137472" coordorigin="1134,-920" coordsize="9262,10">
            <v:shape style="position:absolute;left:1134;top:-920;width:4386;height:10" type="#_x0000_t75" stroked="false">
              <v:imagedata r:id="rId568" o:title=""/>
            </v:shape>
            <v:shape style="position:absolute;left:5515;top:-920;width:2561;height:10" type="#_x0000_t75" stroked="false">
              <v:imagedata r:id="rId514" o:title=""/>
            </v:shape>
            <v:shape style="position:absolute;left:8071;top:-920;width:2325;height:10" type="#_x0000_t75" stroked="false">
              <v:imagedata r:id="rId569" o:title=""/>
            </v:shape>
            <w10:wrap type="none"/>
          </v:group>
        </w:pict>
      </w:r>
      <w:r>
        <w:rPr/>
        <w:pict>
          <v:group style="position:absolute;margin-left:56.700001pt;margin-top:-26.726294pt;width:463.1pt;height:.5pt;mso-position-horizontal-relative:page;mso-position-vertical-relative:paragraph;z-index:-1137448" coordorigin="1134,-535" coordsize="9262,10">
            <v:shape style="position:absolute;left:1134;top:-535;width:4386;height:10" type="#_x0000_t75" stroked="false">
              <v:imagedata r:id="rId568" o:title=""/>
            </v:shape>
            <v:shape style="position:absolute;left:5515;top:-535;width:2561;height:10" type="#_x0000_t75" stroked="false">
              <v:imagedata r:id="rId514" o:title=""/>
            </v:shape>
            <v:shape style="position:absolute;left:8071;top:-535;width:2325;height:10" type="#_x0000_t75" stroked="false">
              <v:imagedata r:id="rId569" o:title=""/>
            </v:shape>
            <w10:wrap type="none"/>
          </v:group>
        </w:pict>
      </w:r>
      <w:r>
        <w:rPr/>
        <w:pict>
          <v:group style="position:absolute;margin-left:56.700001pt;margin-top:44.253708pt;width:463.1pt;height:.5pt;mso-position-horizontal-relative:page;mso-position-vertical-relative:paragraph;z-index:-1137424" coordorigin="1134,885" coordsize="9262,10">
            <v:shape style="position:absolute;left:1134;top:885;width:4392;height:10" type="#_x0000_t75" stroked="false">
              <v:imagedata r:id="rId490" o:title=""/>
            </v:shape>
            <v:shape style="position:absolute;left:5521;top:885;width:4875;height:10" type="#_x0000_t75" stroked="false">
              <v:imagedata r:id="rId571" o:title=""/>
            </v:shape>
            <w10:wrap type="none"/>
          </v:group>
        </w:pict>
      </w:r>
      <w:r>
        <w:rPr>
          <w:rFonts w:ascii="宋体" w:hAnsi="宋体" w:cs="宋体" w:eastAsia="宋体" w:hint="default"/>
          <w:color w:val="212121"/>
        </w:rPr>
        <w:t>3</w:t>
      </w:r>
      <w:r>
        <w:rPr>
          <w:color w:val="212121"/>
        </w:rPr>
        <w:t>、</w:t>
      </w:r>
      <w:r>
        <w:rPr/>
        <w:t>收到的其他与投资活动有关的现金</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411"/>
        <w:gridCol w:w="2550"/>
        <w:gridCol w:w="2315"/>
      </w:tblGrid>
      <w:tr>
        <w:trPr>
          <w:trHeight w:val="469" w:hRule="exact"/>
        </w:trPr>
        <w:tc>
          <w:tcPr>
            <w:tcW w:w="4411" w:type="dxa"/>
            <w:tcBorders>
              <w:top w:val="single" w:sz="12" w:space="0" w:color="000000"/>
              <w:left w:val="nil" w:sz="6" w:space="0" w:color="auto"/>
              <w:bottom w:val="nil" w:sz="6" w:space="0" w:color="auto"/>
              <w:right w:val="single" w:sz="4" w:space="0" w:color="000000"/>
            </w:tcBorders>
          </w:tcPr>
          <w:p>
            <w:pPr>
              <w:pStyle w:val="TableParagraph"/>
              <w:spacing w:line="240" w:lineRule="auto" w:before="91"/>
              <w:ind w:right="20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1"/>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nil" w:sz="6" w:space="0" w:color="auto"/>
              <w:right w:val="nil" w:sz="6" w:space="0" w:color="auto"/>
            </w:tcBorders>
          </w:tcPr>
          <w:p>
            <w:pPr>
              <w:pStyle w:val="TableParagraph"/>
              <w:spacing w:line="240" w:lineRule="auto" w:before="91"/>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3"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550" w:type="dxa"/>
            <w:tcBorders>
              <w:top w:val="nil" w:sz="6" w:space="0" w:color="auto"/>
              <w:left w:val="single" w:sz="4" w:space="0" w:color="000000"/>
              <w:bottom w:val="nil" w:sz="6" w:space="0" w:color="auto"/>
              <w:right w:val="single" w:sz="4" w:space="0" w:color="000000"/>
            </w:tcBorders>
          </w:tcPr>
          <w:p>
            <w:pP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76"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专项账户利息</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1,256,310.87</w:t>
            </w:r>
          </w:p>
        </w:tc>
        <w:tc>
          <w:tcPr>
            <w:tcW w:w="231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4411"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198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1,256,310.87</w:t>
            </w:r>
            <w:r>
              <w:rPr>
                <w:rFonts w:ascii="Times New Roman"/>
                <w:spacing w:val="-1"/>
                <w:sz w:val="18"/>
              </w:rPr>
            </w:r>
          </w:p>
        </w:tc>
        <w:tc>
          <w:tcPr>
            <w:tcW w:w="2315"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b/>
                <w:spacing w:val="-1"/>
                <w:sz w:val="18"/>
              </w:rPr>
              <w:t>10,000,000.00</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45.86636pt;width:463.1pt;height:.5pt;mso-position-horizontal-relative:page;mso-position-vertical-relative:paragraph;z-index:-1137400" coordorigin="1134,-917" coordsize="9262,10">
            <v:shape style="position:absolute;left:1134;top:-917;width:4392;height:10" type="#_x0000_t75" stroked="false">
              <v:imagedata r:id="rId490" o:title=""/>
            </v:shape>
            <v:shape style="position:absolute;left:5521;top:-917;width:4875;height:10" type="#_x0000_t75" stroked="false">
              <v:imagedata r:id="rId571" o:title=""/>
            </v:shape>
            <w10:wrap type="none"/>
          </v:group>
        </w:pict>
      </w:r>
      <w:r>
        <w:rPr/>
        <w:pict>
          <v:group style="position:absolute;margin-left:56.700001pt;margin-top:-26.666361pt;width:463.1pt;height:.5pt;mso-position-horizontal-relative:page;mso-position-vertical-relative:paragraph;z-index:-1137376" coordorigin="1134,-533" coordsize="9262,10">
            <v:shape style="position:absolute;left:1134;top:-533;width:4392;height:10" type="#_x0000_t75" stroked="false">
              <v:imagedata r:id="rId490" o:title=""/>
            </v:shape>
            <v:shape style="position:absolute;left:5521;top:-533;width:4875;height:10" type="#_x0000_t75" stroked="false">
              <v:imagedata r:id="rId572" o:title=""/>
            </v:shape>
            <w10:wrap type="none"/>
          </v:group>
        </w:pict>
      </w:r>
      <w:r>
        <w:rPr/>
        <w:pict>
          <v:group style="position:absolute;margin-left:56.700001pt;margin-top:39.213638pt;width:463.1pt;height:.5pt;mso-position-horizontal-relative:page;mso-position-vertical-relative:paragraph;z-index:-1137352" coordorigin="1134,784" coordsize="9262,10">
            <v:shape style="position:absolute;left:1134;top:784;width:4392;height:10" type="#_x0000_t75" stroked="false">
              <v:imagedata r:id="rId490" o:title=""/>
            </v:shape>
            <v:shape style="position:absolute;left:5521;top:784;width:4875;height:10" type="#_x0000_t75" stroked="false">
              <v:imagedata r:id="rId571" o:title=""/>
            </v:shape>
            <w10:wrap type="none"/>
          </v:group>
        </w:pict>
      </w:r>
      <w:r>
        <w:rPr/>
        <w:pict>
          <v:group style="position:absolute;margin-left:56.700001pt;margin-top:58.4137pt;width:463.1pt;height:.5pt;mso-position-horizontal-relative:page;mso-position-vertical-relative:paragraph;z-index:-1137328" coordorigin="1134,1168" coordsize="9262,10">
            <v:shape style="position:absolute;left:1134;top:1168;width:4392;height:10" type="#_x0000_t75" stroked="false">
              <v:imagedata r:id="rId490" o:title=""/>
            </v:shape>
            <v:shape style="position:absolute;left:5521;top:1168;width:4875;height:10" type="#_x0000_t75" stroked="false">
              <v:imagedata r:id="rId572" o:title=""/>
            </v:shape>
            <w10:wrap type="none"/>
          </v:group>
        </w:pict>
      </w:r>
      <w:r>
        <w:rPr>
          <w:rFonts w:ascii="宋体" w:hAnsi="宋体" w:cs="宋体" w:eastAsia="宋体" w:hint="default"/>
          <w:color w:val="212121"/>
        </w:rPr>
        <w:t>4</w:t>
      </w:r>
      <w:r>
        <w:rPr>
          <w:color w:val="212121"/>
        </w:rPr>
        <w:t>、</w:t>
      </w:r>
      <w:r>
        <w:rPr/>
        <w:t>支付的其他与投资活动有关的现金</w:t>
      </w:r>
      <w:r>
        <w:rPr>
          <w:b w:val="0"/>
          <w:bCs w:val="0"/>
        </w:rPr>
      </w:r>
    </w:p>
    <w:p>
      <w:pPr>
        <w:spacing w:line="240" w:lineRule="auto" w:before="5"/>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411"/>
        <w:gridCol w:w="2550"/>
        <w:gridCol w:w="2315"/>
      </w:tblGrid>
      <w:tr>
        <w:trPr>
          <w:trHeight w:val="394" w:hRule="exact"/>
        </w:trPr>
        <w:tc>
          <w:tcPr>
            <w:tcW w:w="4411" w:type="dxa"/>
            <w:tcBorders>
              <w:top w:val="single" w:sz="12" w:space="0" w:color="000000"/>
              <w:left w:val="nil" w:sz="6" w:space="0" w:color="auto"/>
              <w:bottom w:val="nil" w:sz="6" w:space="0" w:color="auto"/>
              <w:right w:val="single" w:sz="4" w:space="0" w:color="000000"/>
            </w:tcBorders>
          </w:tcPr>
          <w:p>
            <w:pPr>
              <w:pStyle w:val="TableParagraph"/>
              <w:spacing w:line="240" w:lineRule="auto" w:before="41"/>
              <w:ind w:right="20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1"/>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nil" w:sz="6" w:space="0" w:color="auto"/>
              <w:right w:val="nil" w:sz="6" w:space="0" w:color="auto"/>
            </w:tcBorders>
          </w:tcPr>
          <w:p>
            <w:pPr>
              <w:pStyle w:val="TableParagraph"/>
              <w:spacing w:line="240" w:lineRule="auto" w:before="41"/>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88"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并购中介费</w:t>
            </w:r>
          </w:p>
        </w:tc>
        <w:tc>
          <w:tcPr>
            <w:tcW w:w="2550" w:type="dxa"/>
            <w:tcBorders>
              <w:top w:val="nil" w:sz="6" w:space="0" w:color="auto"/>
              <w:left w:val="single" w:sz="4" w:space="0" w:color="000000"/>
              <w:bottom w:val="nil" w:sz="6" w:space="0" w:color="auto"/>
              <w:right w:val="single" w:sz="4" w:space="0" w:color="000000"/>
            </w:tcBorders>
          </w:tcPr>
          <w:p>
            <w:pP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384"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远期结汇</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2,822,200.00</w:t>
            </w:r>
          </w:p>
        </w:tc>
        <w:tc>
          <w:tcPr>
            <w:tcW w:w="2315" w:type="dxa"/>
            <w:tcBorders>
              <w:top w:val="nil" w:sz="6" w:space="0" w:color="auto"/>
              <w:left w:val="single" w:sz="4" w:space="0" w:color="000000"/>
              <w:bottom w:val="nil" w:sz="6" w:space="0" w:color="auto"/>
              <w:right w:val="nil" w:sz="6" w:space="0" w:color="auto"/>
            </w:tcBorders>
          </w:tcPr>
          <w:p>
            <w:pPr/>
          </w:p>
        </w:tc>
      </w:tr>
      <w:tr>
        <w:trPr>
          <w:trHeight w:val="376"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看跌期权</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285,000.00</w:t>
            </w:r>
          </w:p>
        </w:tc>
        <w:tc>
          <w:tcPr>
            <w:tcW w:w="2315" w:type="dxa"/>
            <w:tcBorders>
              <w:top w:val="nil" w:sz="6" w:space="0" w:color="auto"/>
              <w:left w:val="single" w:sz="4" w:space="0" w:color="000000"/>
              <w:bottom w:val="nil" w:sz="6" w:space="0" w:color="auto"/>
              <w:right w:val="nil" w:sz="6" w:space="0" w:color="auto"/>
            </w:tcBorders>
          </w:tcPr>
          <w:p>
            <w:pPr/>
          </w:p>
        </w:tc>
      </w:tr>
      <w:tr>
        <w:trPr>
          <w:trHeight w:val="399" w:hRule="exact"/>
        </w:trPr>
        <w:tc>
          <w:tcPr>
            <w:tcW w:w="4411"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198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3,107,200.00</w:t>
            </w:r>
            <w:r>
              <w:rPr>
                <w:rFonts w:ascii="Times New Roman"/>
                <w:spacing w:val="-1"/>
                <w:sz w:val="18"/>
              </w:rPr>
            </w:r>
          </w:p>
        </w:tc>
        <w:tc>
          <w:tcPr>
            <w:tcW w:w="2315"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b/>
                <w:spacing w:val="-1"/>
                <w:sz w:val="18"/>
              </w:rPr>
              <w:t>3,100,000.00</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45.886307pt;width:463.1pt;height:.5pt;mso-position-horizontal-relative:page;mso-position-vertical-relative:paragraph;z-index:-1137304" coordorigin="1134,-918" coordsize="9262,10">
            <v:shape style="position:absolute;left:1134;top:-918;width:4392;height:10" type="#_x0000_t75" stroked="false">
              <v:imagedata r:id="rId490" o:title=""/>
            </v:shape>
            <v:shape style="position:absolute;left:5521;top:-918;width:4875;height:10" type="#_x0000_t75" stroked="false">
              <v:imagedata r:id="rId572" o:title=""/>
            </v:shape>
            <w10:wrap type="none"/>
          </v:group>
        </w:pict>
      </w:r>
      <w:r>
        <w:rPr/>
        <w:pict>
          <v:group style="position:absolute;margin-left:56.700001pt;margin-top:-26.686308pt;width:463.1pt;height:.5pt;mso-position-horizontal-relative:page;mso-position-vertical-relative:paragraph;z-index:-1137280" coordorigin="1134,-534" coordsize="9262,10">
            <v:shape style="position:absolute;left:1134;top:-534;width:4392;height:10" type="#_x0000_t75" stroked="false">
              <v:imagedata r:id="rId490" o:title=""/>
            </v:shape>
            <v:shape style="position:absolute;left:5521;top:-534;width:4875;height:10" type="#_x0000_t75" stroked="false">
              <v:imagedata r:id="rId572" o:title=""/>
            </v:shape>
            <w10:wrap type="none"/>
          </v:group>
        </w:pict>
      </w:r>
      <w:r>
        <w:rPr>
          <w:rFonts w:ascii="宋体" w:hAnsi="宋体" w:cs="宋体" w:eastAsia="宋体" w:hint="default"/>
          <w:color w:val="212121"/>
        </w:rPr>
        <w:t>5</w:t>
      </w:r>
      <w:r>
        <w:rPr>
          <w:color w:val="212121"/>
        </w:rPr>
        <w:t>、</w:t>
      </w:r>
      <w:r>
        <w:rPr/>
        <w:t>收到的其他与筹资活动有关的现金</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411"/>
        <w:gridCol w:w="2550"/>
        <w:gridCol w:w="2315"/>
      </w:tblGrid>
      <w:tr>
        <w:trPr>
          <w:trHeight w:val="403" w:hRule="exact"/>
        </w:trPr>
        <w:tc>
          <w:tcPr>
            <w:tcW w:w="4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5"/>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4" w:type="dxa"/>
        <w:tblLayout w:type="fixed"/>
        <w:tblCellMar>
          <w:top w:w="0" w:type="dxa"/>
          <w:left w:w="0" w:type="dxa"/>
          <w:bottom w:w="0" w:type="dxa"/>
          <w:right w:w="0" w:type="dxa"/>
        </w:tblCellMar>
        <w:tblLook w:val="01E0"/>
      </w:tblPr>
      <w:tblGrid>
        <w:gridCol w:w="4411"/>
        <w:gridCol w:w="2550"/>
        <w:gridCol w:w="2315"/>
      </w:tblGrid>
      <w:tr>
        <w:trPr>
          <w:trHeight w:val="403" w:hRule="exact"/>
        </w:trPr>
        <w:tc>
          <w:tcPr>
            <w:tcW w:w="4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right="20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441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71,508,028.57</w:t>
            </w:r>
          </w:p>
        </w:tc>
        <w:tc>
          <w:tcPr>
            <w:tcW w:w="2315" w:type="dxa"/>
            <w:vMerge w:val="restart"/>
            <w:tcBorders>
              <w:top w:val="single" w:sz="4" w:space="0" w:color="000000"/>
              <w:left w:val="single" w:sz="4" w:space="0" w:color="000000"/>
              <w:right w:val="nil" w:sz="6" w:space="0" w:color="auto"/>
            </w:tcBorders>
          </w:tcPr>
          <w:p>
            <w:pPr/>
          </w:p>
        </w:tc>
      </w:tr>
      <w:tr>
        <w:trPr>
          <w:trHeight w:val="503" w:hRule="exact"/>
        </w:trPr>
        <w:tc>
          <w:tcPr>
            <w:tcW w:w="4411"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201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71,508,028.57</w:t>
            </w:r>
            <w:r>
              <w:rPr>
                <w:rFonts w:ascii="Times New Roman"/>
                <w:spacing w:val="-1"/>
                <w:sz w:val="18"/>
              </w:rPr>
            </w:r>
          </w:p>
        </w:tc>
        <w:tc>
          <w:tcPr>
            <w:tcW w:w="2315" w:type="dxa"/>
            <w:vMerge/>
            <w:tcBorders>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56.700001pt;margin-top:-31.906307pt;width:463.1pt;height:5.3pt;mso-position-horizontal-relative:page;mso-position-vertical-relative:paragraph;z-index:-1137232" coordorigin="1134,-638" coordsize="9262,106">
            <v:shape style="position:absolute;left:1134;top:-638;width:4411;height:106" type="#_x0000_t75" stroked="false">
              <v:imagedata r:id="rId573" o:title=""/>
            </v:shape>
            <v:shape style="position:absolute;left:5521;top:-542;width:4875;height:10" type="#_x0000_t75" stroked="false">
              <v:imagedata r:id="rId571" o:title=""/>
            </v:shape>
            <w10:wrap type="none"/>
          </v:group>
        </w:pict>
      </w:r>
      <w:r>
        <w:rPr/>
        <w:pict>
          <v:shape style="position:absolute;margin-left:276.279999pt;margin-top:36.873623pt;width:.479988pt;height:.66pt;mso-position-horizontal-relative:page;mso-position-vertical-relative:paragraph;z-index:19768" type="#_x0000_t75" stroked="false">
            <v:imagedata r:id="rId574" o:title=""/>
          </v:shape>
        </w:pict>
      </w:r>
      <w:r>
        <w:rPr/>
        <w:pict>
          <v:shape style="position:absolute;margin-left:403.779999pt;margin-top:36.873623pt;width:.479988pt;height:.66pt;mso-position-horizontal-relative:page;mso-position-vertical-relative:paragraph;z-index:19792" type="#_x0000_t75" stroked="false">
            <v:imagedata r:id="rId574" o:title=""/>
          </v:shape>
        </w:pict>
      </w:r>
      <w:r>
        <w:rPr/>
        <w:pict>
          <v:group style="position:absolute;margin-left:56.700001pt;margin-top:50.493633pt;width:463.1pt;height:5.05pt;mso-position-horizontal-relative:page;mso-position-vertical-relative:paragraph;z-index:-1137160" coordorigin="1134,1010" coordsize="9262,101">
            <v:shape style="position:absolute;left:1134;top:1010;width:4411;height:101" type="#_x0000_t75" stroked="false">
              <v:imagedata r:id="rId494" o:title=""/>
            </v:shape>
            <v:shape style="position:absolute;left:5521;top:1101;width:4875;height:10" type="#_x0000_t75" stroked="false">
              <v:imagedata r:id="rId571" o:title=""/>
            </v:shape>
            <w10:wrap type="none"/>
          </v:group>
        </w:pict>
      </w:r>
      <w:r>
        <w:rPr/>
        <w:pict>
          <v:group style="position:absolute;margin-left:56.700001pt;margin-top:72.513672pt;width:463.1pt;height:.5pt;mso-position-horizontal-relative:page;mso-position-vertical-relative:paragraph;z-index:-1137136" coordorigin="1134,1450" coordsize="9262,10">
            <v:shape style="position:absolute;left:1134;top:1450;width:4392;height:10" type="#_x0000_t75" stroked="false">
              <v:imagedata r:id="rId490" o:title=""/>
            </v:shape>
            <v:shape style="position:absolute;left:5521;top:1450;width:4875;height:10" type="#_x0000_t75" stroked="false">
              <v:imagedata r:id="rId572" o:title=""/>
            </v:shape>
            <w10:wrap type="none"/>
          </v:group>
        </w:pict>
      </w:r>
      <w:r>
        <w:rPr>
          <w:rFonts w:ascii="宋体" w:hAnsi="宋体" w:cs="宋体" w:eastAsia="宋体" w:hint="default"/>
          <w:color w:val="212121"/>
        </w:rPr>
        <w:t>6</w:t>
      </w:r>
      <w:r>
        <w:rPr>
          <w:color w:val="212121"/>
        </w:rPr>
        <w:t>、</w:t>
      </w:r>
      <w:r>
        <w:rPr/>
        <w:t>支付的其他与筹资活动有关的现金</w:t>
      </w:r>
      <w:r>
        <w:rPr>
          <w:b w:val="0"/>
          <w:bCs w:val="0"/>
        </w:rPr>
      </w:r>
    </w:p>
    <w:p>
      <w:pPr>
        <w:spacing w:line="240" w:lineRule="auto" w:before="6"/>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4411"/>
        <w:gridCol w:w="2550"/>
        <w:gridCol w:w="2315"/>
      </w:tblGrid>
      <w:tr>
        <w:trPr>
          <w:trHeight w:val="359" w:hRule="exact"/>
        </w:trPr>
        <w:tc>
          <w:tcPr>
            <w:tcW w:w="4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20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69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54" w:hRule="exact"/>
        </w:trPr>
        <w:tc>
          <w:tcPr>
            <w:tcW w:w="4411"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收购西安紫光国芯少数股权</w:t>
            </w:r>
          </w:p>
        </w:tc>
        <w:tc>
          <w:tcPr>
            <w:tcW w:w="2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2315"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48,360,000.00</w:t>
            </w:r>
          </w:p>
        </w:tc>
      </w:tr>
      <w:tr>
        <w:trPr>
          <w:trHeight w:val="450"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118,548,274.12</w:t>
            </w:r>
          </w:p>
        </w:tc>
        <w:tc>
          <w:tcPr>
            <w:tcW w:w="2315"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24,673,133.87</w:t>
            </w:r>
          </w:p>
        </w:tc>
      </w:tr>
      <w:tr>
        <w:trPr>
          <w:trHeight w:val="268"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1,545,937.57</w:t>
            </w:r>
          </w:p>
        </w:tc>
        <w:tc>
          <w:tcPr>
            <w:tcW w:w="2315" w:type="dxa"/>
            <w:tcBorders>
              <w:top w:val="nil" w:sz="6" w:space="0" w:color="auto"/>
              <w:left w:val="single" w:sz="4" w:space="0" w:color="000000"/>
              <w:bottom w:val="nil" w:sz="6" w:space="0" w:color="auto"/>
              <w:right w:val="nil" w:sz="6" w:space="0" w:color="auto"/>
            </w:tcBorders>
          </w:tcPr>
          <w:p>
            <w:pPr/>
          </w:p>
        </w:tc>
      </w:tr>
      <w:tr>
        <w:trPr>
          <w:trHeight w:val="82" w:hRule="exact"/>
        </w:trPr>
        <w:tc>
          <w:tcPr>
            <w:tcW w:w="4411"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single" w:sz="4" w:space="0" w:color="000000"/>
            </w:tcBorders>
          </w:tcPr>
          <w:p>
            <w:pPr/>
          </w:p>
        </w:tc>
        <w:tc>
          <w:tcPr>
            <w:tcW w:w="231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41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筹资手续费</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1,286,950.17</w:t>
            </w:r>
          </w:p>
        </w:tc>
        <w:tc>
          <w:tcPr>
            <w:tcW w:w="2315" w:type="dxa"/>
            <w:tcBorders>
              <w:top w:val="nil" w:sz="6" w:space="0" w:color="auto"/>
              <w:left w:val="single" w:sz="4" w:space="0" w:color="000000"/>
              <w:bottom w:val="nil" w:sz="6" w:space="0" w:color="auto"/>
              <w:right w:val="nil" w:sz="6" w:space="0" w:color="auto"/>
            </w:tcBorders>
          </w:tcPr>
          <w:p>
            <w:pPr/>
          </w:p>
        </w:tc>
      </w:tr>
      <w:tr>
        <w:trPr>
          <w:trHeight w:val="355" w:hRule="exact"/>
        </w:trPr>
        <w:tc>
          <w:tcPr>
            <w:tcW w:w="4411" w:type="dxa"/>
            <w:tcBorders>
              <w:top w:val="nil" w:sz="6" w:space="0" w:color="auto"/>
              <w:left w:val="nil" w:sz="6" w:space="0" w:color="auto"/>
              <w:bottom w:val="single" w:sz="12" w:space="0" w:color="000000"/>
              <w:right w:val="single" w:sz="4" w:space="0" w:color="000000"/>
            </w:tcBorders>
          </w:tcPr>
          <w:p>
            <w:pPr>
              <w:pStyle w:val="TableParagraph"/>
              <w:spacing w:line="274" w:lineRule="exact"/>
              <w:ind w:right="198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121,381,161.86</w:t>
            </w:r>
            <w:r>
              <w:rPr>
                <w:rFonts w:ascii="Times New Roman"/>
                <w:spacing w:val="-1"/>
                <w:sz w:val="18"/>
              </w:rPr>
            </w:r>
          </w:p>
        </w:tc>
        <w:tc>
          <w:tcPr>
            <w:tcW w:w="231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73,033,133.87</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508" w:lineRule="auto"/>
        <w:ind w:right="8005" w:firstLine="6"/>
        <w:jc w:val="left"/>
        <w:rPr>
          <w:b w:val="0"/>
          <w:bCs w:val="0"/>
        </w:rPr>
      </w:pPr>
      <w:r>
        <w:rPr/>
        <w:pict>
          <v:group style="position:absolute;margin-left:56.700001pt;margin-top:-48.746338pt;width:463.1pt;height:5.05pt;mso-position-horizontal-relative:page;mso-position-vertical-relative:paragraph;z-index:-1137112" coordorigin="1134,-975" coordsize="9262,101">
            <v:shape style="position:absolute;left:1134;top:-975;width:4411;height:101" type="#_x0000_t75" stroked="false">
              <v:imagedata r:id="rId575" o:title=""/>
            </v:shape>
            <v:shape style="position:absolute;left:5521;top:-884;width:4875;height:10" type="#_x0000_t75" stroked="false">
              <v:imagedata r:id="rId572" o:title=""/>
            </v:shape>
            <w10:wrap type="none"/>
          </v:group>
        </w:pict>
      </w:r>
      <w:r>
        <w:rPr/>
        <w:pict>
          <v:group style="position:absolute;margin-left:56.700001pt;margin-top:-31.226337pt;width:463.1pt;height:5.05pt;mso-position-horizontal-relative:page;mso-position-vertical-relative:paragraph;z-index:-1137088" coordorigin="1134,-625" coordsize="9262,101">
            <v:shape style="position:absolute;left:1134;top:-625;width:4411;height:101" type="#_x0000_t75" stroked="false">
              <v:imagedata r:id="rId494" o:title=""/>
            </v:shape>
            <v:shape style="position:absolute;left:5521;top:-533;width:4875;height:10" type="#_x0000_t75" stroked="false">
              <v:imagedata r:id="rId571" o:title=""/>
            </v:shape>
            <w10:wrap type="none"/>
          </v:group>
        </w:pict>
      </w:r>
      <w:r>
        <w:rPr/>
        <w:pict>
          <v:shape style="position:absolute;margin-left:55.98pt;margin-top:48.093681pt;width:463.95pt;height:441.85pt;mso-position-horizontal-relative:page;mso-position-vertical-relative:paragraph;z-index:19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1"/>
                    <w:gridCol w:w="2410"/>
                    <w:gridCol w:w="2318"/>
                  </w:tblGrid>
                  <w:tr>
                    <w:trPr>
                      <w:trHeight w:val="284" w:hRule="exact"/>
                    </w:trPr>
                    <w:tc>
                      <w:tcPr>
                        <w:tcW w:w="4551" w:type="dxa"/>
                        <w:tcBorders>
                          <w:top w:val="single" w:sz="12" w:space="0" w:color="000000"/>
                          <w:left w:val="nil" w:sz="6" w:space="0" w:color="auto"/>
                          <w:bottom w:val="nil" w:sz="6" w:space="0" w:color="auto"/>
                          <w:right w:val="single" w:sz="4" w:space="0" w:color="000000"/>
                        </w:tcBorders>
                      </w:tcPr>
                      <w:p>
                        <w:pPr>
                          <w:pStyle w:val="TableParagraph"/>
                          <w:spacing w:line="240" w:lineRule="auto" w:before="34"/>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18" w:type="dxa"/>
                        <w:tcBorders>
                          <w:top w:val="single" w:sz="12" w:space="0" w:color="000000"/>
                          <w:left w:val="single" w:sz="4" w:space="0" w:color="000000"/>
                          <w:bottom w:val="nil" w:sz="6" w:space="0" w:color="auto"/>
                          <w:right w:val="nil" w:sz="6" w:space="0" w:color="auto"/>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82"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91" w:hRule="exact"/>
                    </w:trPr>
                    <w:tc>
                      <w:tcPr>
                        <w:tcW w:w="4551"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318" w:type="dxa"/>
                        <w:tcBorders>
                          <w:top w:val="nil" w:sz="6" w:space="0" w:color="auto"/>
                          <w:left w:val="nil" w:sz="6" w:space="0" w:color="auto"/>
                          <w:bottom w:val="nil" w:sz="6" w:space="0" w:color="auto"/>
                          <w:right w:val="nil" w:sz="6" w:space="0" w:color="auto"/>
                        </w:tcBorders>
                      </w:tcPr>
                      <w:p>
                        <w:pPr/>
                      </w:p>
                    </w:tc>
                  </w:tr>
                  <w:tr>
                    <w:trPr>
                      <w:trHeight w:val="279"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348,553,049.74</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278,733,517.72</w:t>
                        </w:r>
                      </w:p>
                    </w:tc>
                  </w:tr>
                  <w:tr>
                    <w:trPr>
                      <w:trHeight w:val="93" w:hRule="exact"/>
                    </w:trPr>
                    <w:tc>
                      <w:tcPr>
                        <w:tcW w:w="4551"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318" w:type="dxa"/>
                        <w:tcBorders>
                          <w:top w:val="nil" w:sz="6" w:space="0" w:color="auto"/>
                          <w:left w:val="nil" w:sz="6" w:space="0" w:color="auto"/>
                          <w:bottom w:val="nil" w:sz="6" w:space="0" w:color="auto"/>
                          <w:right w:val="nil" w:sz="6" w:space="0" w:color="auto"/>
                        </w:tcBorders>
                      </w:tcPr>
                      <w:p>
                        <w:pPr/>
                      </w:p>
                    </w:tc>
                  </w:tr>
                  <w:tr>
                    <w:trPr>
                      <w:trHeight w:val="278"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61,865,240.99</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w w:val="95"/>
                            <w:sz w:val="18"/>
                          </w:rPr>
                          <w:t>-121,744.51</w:t>
                        </w:r>
                        <w:r>
                          <w:rPr>
                            <w:rFonts w:ascii="Times New Roman"/>
                            <w:sz w:val="18"/>
                          </w:rPr>
                        </w:r>
                      </w:p>
                    </w:tc>
                  </w:tr>
                  <w:tr>
                    <w:trPr>
                      <w:trHeight w:val="93" w:hRule="exact"/>
                    </w:trPr>
                    <w:tc>
                      <w:tcPr>
                        <w:tcW w:w="4551"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318" w:type="dxa"/>
                        <w:tcBorders>
                          <w:top w:val="nil" w:sz="6" w:space="0" w:color="auto"/>
                          <w:left w:val="nil" w:sz="6" w:space="0" w:color="auto"/>
                          <w:bottom w:val="nil" w:sz="6" w:space="0" w:color="auto"/>
                          <w:right w:val="nil" w:sz="6" w:space="0" w:color="auto"/>
                        </w:tcBorders>
                      </w:tcPr>
                      <w:p>
                        <w:pPr/>
                      </w:p>
                    </w:tc>
                  </w:tr>
                  <w:tr>
                    <w:trPr>
                      <w:trHeight w:val="279"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46,048,179.58</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51,135,863.64</w:t>
                        </w:r>
                      </w:p>
                    </w:tc>
                  </w:tr>
                  <w:tr>
                    <w:trPr>
                      <w:trHeight w:val="92" w:hRule="exact"/>
                    </w:trPr>
                    <w:tc>
                      <w:tcPr>
                        <w:tcW w:w="4551"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318" w:type="dxa"/>
                        <w:tcBorders>
                          <w:top w:val="nil" w:sz="6" w:space="0" w:color="auto"/>
                          <w:left w:val="nil" w:sz="6" w:space="0" w:color="auto"/>
                          <w:bottom w:val="nil" w:sz="6" w:space="0" w:color="auto"/>
                          <w:right w:val="nil" w:sz="6" w:space="0" w:color="auto"/>
                        </w:tcBorders>
                      </w:tcPr>
                      <w:p>
                        <w:pPr/>
                      </w:p>
                    </w:tc>
                  </w:tr>
                  <w:tr>
                    <w:trPr>
                      <w:trHeight w:val="279"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112,176,276.15</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80,307,029.20</w:t>
                        </w:r>
                      </w:p>
                    </w:tc>
                  </w:tr>
                  <w:tr>
                    <w:trPr>
                      <w:trHeight w:val="92" w:hRule="exact"/>
                    </w:trPr>
                    <w:tc>
                      <w:tcPr>
                        <w:tcW w:w="4551"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c>
                      <w:tcPr>
                        <w:tcW w:w="2318" w:type="dxa"/>
                        <w:tcBorders>
                          <w:top w:val="nil" w:sz="6" w:space="0" w:color="auto"/>
                          <w:left w:val="nil" w:sz="6" w:space="0" w:color="auto"/>
                          <w:bottom w:val="nil" w:sz="6" w:space="0" w:color="auto"/>
                          <w:right w:val="nil" w:sz="6" w:space="0" w:color="auto"/>
                        </w:tcBorders>
                      </w:tcPr>
                      <w:p>
                        <w:pPr/>
                      </w:p>
                    </w:tc>
                  </w:tr>
                  <w:tr>
                    <w:trPr>
                      <w:trHeight w:val="371"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3,548,330.89</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2,662,026.67</w:t>
                        </w:r>
                      </w:p>
                    </w:tc>
                  </w:tr>
                  <w:tr>
                    <w:trPr>
                      <w:trHeight w:val="706"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32" w:lineRule="exact" w:before="128"/>
                          <w:ind w:left="122" w:right="10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-80,594.62</w:t>
                        </w:r>
                        <w:r>
                          <w:rPr>
                            <w:rFonts w:ascii="Times New Roman"/>
                            <w:sz w:val="18"/>
                          </w:rPr>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123,913.65</w:t>
                        </w:r>
                      </w:p>
                    </w:tc>
                  </w:tr>
                  <w:tr>
                    <w:trPr>
                      <w:trHeight w:val="400"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133,925.59</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14,709.06</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8" w:type="dxa"/>
                        <w:tcBorders>
                          <w:top w:val="nil" w:sz="6" w:space="0" w:color="auto"/>
                          <w:left w:val="single" w:sz="4" w:space="0" w:color="000000"/>
                          <w:bottom w:val="nil" w:sz="6" w:space="0" w:color="auto"/>
                          <w:right w:val="nil" w:sz="6" w:space="0" w:color="auto"/>
                        </w:tcBorders>
                      </w:tcPr>
                      <w:p>
                        <w:pP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9,133,917.05</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23,812,814.60</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8"/>
                            <w:szCs w:val="18"/>
                          </w:rPr>
                        </w:pPr>
                        <w:r>
                          <w:rPr>
                            <w:rFonts w:ascii="Times New Roman"/>
                            <w:spacing w:val="-2"/>
                            <w:sz w:val="18"/>
                          </w:rPr>
                          <w:t>-111,690,583.22</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pacing w:val="-1"/>
                            <w:sz w:val="18"/>
                          </w:rPr>
                          <w:t>-2,688,450.27</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-8,235,070.93</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2,510,828.94</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8"/>
                            <w:szCs w:val="18"/>
                          </w:rPr>
                        </w:pPr>
                        <w:r>
                          <w:rPr>
                            <w:rFonts w:ascii="Times New Roman"/>
                            <w:spacing w:val="-1"/>
                            <w:sz w:val="18"/>
                          </w:rPr>
                          <w:t>-1,183,541.54</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pacing w:val="-1"/>
                            <w:sz w:val="18"/>
                          </w:rPr>
                          <w:t>-1,346,276.35</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-210,741,645.07</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-66,959,283.41</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18"/>
                            <w:szCs w:val="18"/>
                          </w:rPr>
                        </w:pPr>
                        <w:r>
                          <w:rPr>
                            <w:rFonts w:ascii="Times New Roman"/>
                            <w:spacing w:val="-1"/>
                            <w:sz w:val="18"/>
                          </w:rPr>
                          <w:t>-352,896,676.03</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pacing w:val="-1"/>
                            <w:sz w:val="18"/>
                          </w:rPr>
                          <w:t>-140,039,635.79</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422,011,985.30</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356,089,402.30</w:t>
                        </w:r>
                      </w:p>
                    </w:tc>
                  </w:tr>
                  <w:tr>
                    <w:trPr>
                      <w:trHeight w:val="358"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318,642,793.88</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18"/>
                            <w:szCs w:val="18"/>
                          </w:rPr>
                        </w:pPr>
                        <w:r>
                          <w:rPr>
                            <w:rFonts w:ascii="Times New Roman"/>
                            <w:spacing w:val="-1"/>
                            <w:sz w:val="18"/>
                          </w:rPr>
                          <w:t>584,234,715.45</w:t>
                        </w:r>
                      </w:p>
                    </w:tc>
                  </w:tr>
                  <w:tr>
                    <w:trPr>
                      <w:trHeight w:val="368"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358"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374" w:hRule="exact"/>
                    </w:trPr>
                    <w:tc>
                      <w:tcPr>
                        <w:tcW w:w="4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10" w:type="dxa"/>
                        <w:tcBorders>
                          <w:top w:val="nil" w:sz="6" w:space="0" w:color="auto"/>
                          <w:left w:val="single" w:sz="4" w:space="0" w:color="000000"/>
                          <w:bottom w:val="single" w:sz="12" w:space="0" w:color="000000"/>
                          <w:right w:val="single" w:sz="4" w:space="0" w:color="000000"/>
                        </w:tcBorders>
                      </w:tcPr>
                      <w:p>
                        <w:pPr/>
                      </w:p>
                    </w:tc>
                    <w:tc>
                      <w:tcPr>
                        <w:tcW w:w="2318"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bookmarkStart w:name="（五十） 现金流量表补充资料" w:id="241"/>
      <w:bookmarkEnd w:id="241"/>
      <w:r>
        <w:rPr>
          <w:b w:val="0"/>
          <w:bCs w:val="0"/>
        </w:rPr>
      </w:r>
      <w:r>
        <w:rPr/>
        <w:t>（五十）现金流量表补充资料</w:t>
      </w:r>
      <w:r>
        <w:rPr>
          <w:w w:val="99"/>
        </w:rPr>
        <w:t> </w:t>
      </w:r>
      <w:r>
        <w:rPr>
          <w:rFonts w:ascii="宋体" w:hAnsi="宋体" w:cs="宋体" w:eastAsia="宋体" w:hint="default"/>
          <w:color w:val="212121"/>
        </w:rPr>
        <w:t>1</w:t>
      </w:r>
      <w:r>
        <w:rPr>
          <w:color w:val="212121"/>
        </w:rPr>
        <w:t>、</w:t>
      </w:r>
      <w:r>
        <w:rPr/>
        <w:t>现金流量表补充资料表</w:t>
      </w:r>
      <w:r>
        <w:rPr>
          <w:b w:val="0"/>
          <w:bCs w:val="0"/>
        </w:rPr>
      </w:r>
    </w:p>
    <w:p>
      <w:pPr>
        <w:spacing w:line="240" w:lineRule="auto" w:before="3"/>
        <w:rPr>
          <w:rFonts w:ascii="宋体" w:hAnsi="宋体" w:cs="宋体" w:eastAsia="宋体" w:hint="default"/>
          <w:b/>
          <w:bCs/>
          <w:sz w:val="10"/>
          <w:szCs w:val="10"/>
        </w:rPr>
      </w:pPr>
    </w:p>
    <w:p>
      <w:pPr>
        <w:spacing w:line="101"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48013" cy="64388"/>
            <wp:effectExtent l="0" t="0" r="0" b="0"/>
            <wp:docPr id="33" name="image555.png" descr=""/>
            <wp:cNvGraphicFramePr>
              <a:graphicFrameLocks noChangeAspect="1"/>
            </wp:cNvGraphicFramePr>
            <a:graphic>
              <a:graphicData uri="http://schemas.openxmlformats.org/drawingml/2006/picture">
                <pic:pic>
                  <pic:nvPicPr>
                    <pic:cNvPr id="34" name="image555.png"/>
                    <pic:cNvPicPr/>
                  </pic:nvPicPr>
                  <pic:blipFill>
                    <a:blip r:embed="rId576" cstate="print"/>
                    <a:stretch>
                      <a:fillRect/>
                    </a:stretch>
                  </pic:blipFill>
                  <pic:spPr>
                    <a:xfrm>
                      <a:off x="0" y="0"/>
                      <a:ext cx="5848013" cy="6438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2"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934557" cy="65341"/>
            <wp:effectExtent l="0" t="0" r="0" b="0"/>
            <wp:docPr id="35" name="image556.png" descr=""/>
            <wp:cNvGraphicFramePr>
              <a:graphicFrameLocks noChangeAspect="1"/>
            </wp:cNvGraphicFramePr>
            <a:graphic>
              <a:graphicData uri="http://schemas.openxmlformats.org/drawingml/2006/picture">
                <pic:pic>
                  <pic:nvPicPr>
                    <pic:cNvPr id="36" name="image556.png"/>
                    <pic:cNvPicPr/>
                  </pic:nvPicPr>
                  <pic:blipFill>
                    <a:blip r:embed="rId577" cstate="print"/>
                    <a:stretch>
                      <a:fillRect/>
                    </a:stretch>
                  </pic:blipFill>
                  <pic:spPr>
                    <a:xfrm>
                      <a:off x="0" y="0"/>
                      <a:ext cx="5934557" cy="65341"/>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0"/>
          <w:szCs w:val="20"/>
        </w:rPr>
      </w:pPr>
    </w:p>
    <w:p>
      <w:pPr>
        <w:spacing w:line="103"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91202" cy="65627"/>
            <wp:effectExtent l="0" t="0" r="0" b="0"/>
            <wp:docPr id="37" name="image557.png" descr=""/>
            <wp:cNvGraphicFramePr>
              <a:graphicFrameLocks noChangeAspect="1"/>
            </wp:cNvGraphicFramePr>
            <a:graphic>
              <a:graphicData uri="http://schemas.openxmlformats.org/drawingml/2006/picture">
                <pic:pic>
                  <pic:nvPicPr>
                    <pic:cNvPr id="38" name="image557.png"/>
                    <pic:cNvPicPr/>
                  </pic:nvPicPr>
                  <pic:blipFill>
                    <a:blip r:embed="rId578" cstate="print"/>
                    <a:stretch>
                      <a:fillRect/>
                    </a:stretch>
                  </pic:blipFill>
                  <pic:spPr>
                    <a:xfrm>
                      <a:off x="0" y="0"/>
                      <a:ext cx="5891202" cy="65627"/>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0"/>
          <w:szCs w:val="20"/>
        </w:rPr>
      </w:pPr>
    </w:p>
    <w:p>
      <w:pPr>
        <w:spacing w:line="102"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934522" cy="65341"/>
            <wp:effectExtent l="0" t="0" r="0" b="0"/>
            <wp:docPr id="39" name="image556.png" descr=""/>
            <wp:cNvGraphicFramePr>
              <a:graphicFrameLocks noChangeAspect="1"/>
            </wp:cNvGraphicFramePr>
            <a:graphic>
              <a:graphicData uri="http://schemas.openxmlformats.org/drawingml/2006/picture">
                <pic:pic>
                  <pic:nvPicPr>
                    <pic:cNvPr id="40" name="image556.png"/>
                    <pic:cNvPicPr/>
                  </pic:nvPicPr>
                  <pic:blipFill>
                    <a:blip r:embed="rId577" cstate="print"/>
                    <a:stretch>
                      <a:fillRect/>
                    </a:stretch>
                  </pic:blipFill>
                  <pic:spPr>
                    <a:xfrm>
                      <a:off x="0" y="0"/>
                      <a:ext cx="5934522" cy="65341"/>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0"/>
          <w:szCs w:val="20"/>
        </w:rPr>
      </w:pPr>
    </w:p>
    <w:p>
      <w:pPr>
        <w:spacing w:line="101"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48048" cy="64388"/>
            <wp:effectExtent l="0" t="0" r="0" b="0"/>
            <wp:docPr id="41" name="image558.png" descr=""/>
            <wp:cNvGraphicFramePr>
              <a:graphicFrameLocks noChangeAspect="1"/>
            </wp:cNvGraphicFramePr>
            <a:graphic>
              <a:graphicData uri="http://schemas.openxmlformats.org/drawingml/2006/picture">
                <pic:pic>
                  <pic:nvPicPr>
                    <pic:cNvPr id="42" name="image558.png"/>
                    <pic:cNvPicPr/>
                  </pic:nvPicPr>
                  <pic:blipFill>
                    <a:blip r:embed="rId579" cstate="print"/>
                    <a:stretch>
                      <a:fillRect/>
                    </a:stretch>
                  </pic:blipFill>
                  <pic:spPr>
                    <a:xfrm>
                      <a:off x="0" y="0"/>
                      <a:ext cx="5848048" cy="6438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8"/>
        <w:rPr>
          <w:rFonts w:ascii="宋体" w:hAnsi="宋体" w:cs="宋体" w:eastAsia="宋体" w:hint="default"/>
          <w:b/>
          <w:bCs/>
          <w:sz w:val="20"/>
          <w:szCs w:val="20"/>
        </w:rPr>
      </w:pPr>
    </w:p>
    <w:p>
      <w:pPr>
        <w:spacing w:line="102"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934522" cy="65341"/>
            <wp:effectExtent l="0" t="0" r="0" b="0"/>
            <wp:docPr id="43" name="image556.png" descr=""/>
            <wp:cNvGraphicFramePr>
              <a:graphicFrameLocks noChangeAspect="1"/>
            </wp:cNvGraphicFramePr>
            <a:graphic>
              <a:graphicData uri="http://schemas.openxmlformats.org/drawingml/2006/picture">
                <pic:pic>
                  <pic:nvPicPr>
                    <pic:cNvPr id="44" name="image556.png"/>
                    <pic:cNvPicPr/>
                  </pic:nvPicPr>
                  <pic:blipFill>
                    <a:blip r:embed="rId577" cstate="print"/>
                    <a:stretch>
                      <a:fillRect/>
                    </a:stretch>
                  </pic:blipFill>
                  <pic:spPr>
                    <a:xfrm>
                      <a:off x="0" y="0"/>
                      <a:ext cx="5934522" cy="65341"/>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0"/>
          <w:szCs w:val="20"/>
        </w:rPr>
      </w:pPr>
    </w:p>
    <w:p>
      <w:pPr>
        <w:spacing w:line="101" w:lineRule="exact"/>
        <w:ind w:left="154"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48048" cy="64388"/>
            <wp:effectExtent l="0" t="0" r="0" b="0"/>
            <wp:docPr id="45" name="image558.png" descr=""/>
            <wp:cNvGraphicFramePr>
              <a:graphicFrameLocks noChangeAspect="1"/>
            </wp:cNvGraphicFramePr>
            <a:graphic>
              <a:graphicData uri="http://schemas.openxmlformats.org/drawingml/2006/picture">
                <pic:pic>
                  <pic:nvPicPr>
                    <pic:cNvPr id="46" name="image558.png"/>
                    <pic:cNvPicPr/>
                  </pic:nvPicPr>
                  <pic:blipFill>
                    <a:blip r:embed="rId579" cstate="print"/>
                    <a:stretch>
                      <a:fillRect/>
                    </a:stretch>
                  </pic:blipFill>
                  <pic:spPr>
                    <a:xfrm>
                      <a:off x="0" y="0"/>
                      <a:ext cx="5848048" cy="6438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6"/>
            <wp:effectExtent l="0" t="0" r="0" b="0"/>
            <wp:docPr id="47" name="image559.png" descr=""/>
            <wp:cNvGraphicFramePr>
              <a:graphicFrameLocks noChangeAspect="1"/>
            </wp:cNvGraphicFramePr>
            <a:graphic>
              <a:graphicData uri="http://schemas.openxmlformats.org/drawingml/2006/picture">
                <pic:pic>
                  <pic:nvPicPr>
                    <pic:cNvPr id="48" name="image559.png"/>
                    <pic:cNvPicPr/>
                  </pic:nvPicPr>
                  <pic:blipFill>
                    <a:blip r:embed="rId580" cstate="print"/>
                    <a:stretch>
                      <a:fillRect/>
                    </a:stretch>
                  </pic:blipFill>
                  <pic:spPr>
                    <a:xfrm>
                      <a:off x="0" y="0"/>
                      <a:ext cx="5882885" cy="6096"/>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517" cy="6096"/>
            <wp:effectExtent l="0" t="0" r="0" b="0"/>
            <wp:docPr id="49" name="image559.png" descr=""/>
            <wp:cNvGraphicFramePr>
              <a:graphicFrameLocks noChangeAspect="1"/>
            </wp:cNvGraphicFramePr>
            <a:graphic>
              <a:graphicData uri="http://schemas.openxmlformats.org/drawingml/2006/picture">
                <pic:pic>
                  <pic:nvPicPr>
                    <pic:cNvPr id="50" name="image559.png"/>
                    <pic:cNvPicPr/>
                  </pic:nvPicPr>
                  <pic:blipFill>
                    <a:blip r:embed="rId580" cstate="print"/>
                    <a:stretch>
                      <a:fillRect/>
                    </a:stretch>
                  </pic:blipFill>
                  <pic:spPr>
                    <a:xfrm>
                      <a:off x="0" y="0"/>
                      <a:ext cx="5882517" cy="6096"/>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6"/>
            <wp:effectExtent l="0" t="0" r="0" b="0"/>
            <wp:docPr id="51" name="image559.png" descr=""/>
            <wp:cNvGraphicFramePr>
              <a:graphicFrameLocks noChangeAspect="1"/>
            </wp:cNvGraphicFramePr>
            <a:graphic>
              <a:graphicData uri="http://schemas.openxmlformats.org/drawingml/2006/picture">
                <pic:pic>
                  <pic:nvPicPr>
                    <pic:cNvPr id="52" name="image559.png"/>
                    <pic:cNvPicPr/>
                  </pic:nvPicPr>
                  <pic:blipFill>
                    <a:blip r:embed="rId580" cstate="print"/>
                    <a:stretch>
                      <a:fillRect/>
                    </a:stretch>
                  </pic:blipFill>
                  <pic:spPr>
                    <a:xfrm>
                      <a:off x="0" y="0"/>
                      <a:ext cx="5882885" cy="6096"/>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6"/>
            <wp:effectExtent l="0" t="0" r="0" b="0"/>
            <wp:docPr id="53" name="image559.png" descr=""/>
            <wp:cNvGraphicFramePr>
              <a:graphicFrameLocks noChangeAspect="1"/>
            </wp:cNvGraphicFramePr>
            <a:graphic>
              <a:graphicData uri="http://schemas.openxmlformats.org/drawingml/2006/picture">
                <pic:pic>
                  <pic:nvPicPr>
                    <pic:cNvPr id="54" name="image559.png"/>
                    <pic:cNvPicPr/>
                  </pic:nvPicPr>
                  <pic:blipFill>
                    <a:blip r:embed="rId580" cstate="print"/>
                    <a:stretch>
                      <a:fillRect/>
                    </a:stretch>
                  </pic:blipFill>
                  <pic:spPr>
                    <a:xfrm>
                      <a:off x="0" y="0"/>
                      <a:ext cx="5882885" cy="6096"/>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150" cy="6096"/>
            <wp:effectExtent l="0" t="0" r="0" b="0"/>
            <wp:docPr id="55" name="image559.png" descr=""/>
            <wp:cNvGraphicFramePr>
              <a:graphicFrameLocks noChangeAspect="1"/>
            </wp:cNvGraphicFramePr>
            <a:graphic>
              <a:graphicData uri="http://schemas.openxmlformats.org/drawingml/2006/picture">
                <pic:pic>
                  <pic:nvPicPr>
                    <pic:cNvPr id="56" name="image559.png"/>
                    <pic:cNvPicPr/>
                  </pic:nvPicPr>
                  <pic:blipFill>
                    <a:blip r:embed="rId580" cstate="print"/>
                    <a:stretch>
                      <a:fillRect/>
                    </a:stretch>
                  </pic:blipFill>
                  <pic:spPr>
                    <a:xfrm>
                      <a:off x="0" y="0"/>
                      <a:ext cx="5882150" cy="6096"/>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150" cy="6096"/>
            <wp:effectExtent l="0" t="0" r="0" b="0"/>
            <wp:docPr id="57" name="image559.png" descr=""/>
            <wp:cNvGraphicFramePr>
              <a:graphicFrameLocks noChangeAspect="1"/>
            </wp:cNvGraphicFramePr>
            <a:graphic>
              <a:graphicData uri="http://schemas.openxmlformats.org/drawingml/2006/picture">
                <pic:pic>
                  <pic:nvPicPr>
                    <pic:cNvPr id="58" name="image559.png"/>
                    <pic:cNvPicPr/>
                  </pic:nvPicPr>
                  <pic:blipFill>
                    <a:blip r:embed="rId580" cstate="print"/>
                    <a:stretch>
                      <a:fillRect/>
                    </a:stretch>
                  </pic:blipFill>
                  <pic:spPr>
                    <a:xfrm>
                      <a:off x="0" y="0"/>
                      <a:ext cx="5882150" cy="6096"/>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150" cy="6095"/>
            <wp:effectExtent l="0" t="0" r="0" b="0"/>
            <wp:docPr id="59" name="image559.png" descr=""/>
            <wp:cNvGraphicFramePr>
              <a:graphicFrameLocks noChangeAspect="1"/>
            </wp:cNvGraphicFramePr>
            <a:graphic>
              <a:graphicData uri="http://schemas.openxmlformats.org/drawingml/2006/picture">
                <pic:pic>
                  <pic:nvPicPr>
                    <pic:cNvPr id="60" name="image559.png"/>
                    <pic:cNvPicPr/>
                  </pic:nvPicPr>
                  <pic:blipFill>
                    <a:blip r:embed="rId580" cstate="print"/>
                    <a:stretch>
                      <a:fillRect/>
                    </a:stretch>
                  </pic:blipFill>
                  <pic:spPr>
                    <a:xfrm>
                      <a:off x="0" y="0"/>
                      <a:ext cx="5882150"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61" name="image559.png" descr=""/>
            <wp:cNvGraphicFramePr>
              <a:graphicFrameLocks noChangeAspect="1"/>
            </wp:cNvGraphicFramePr>
            <a:graphic>
              <a:graphicData uri="http://schemas.openxmlformats.org/drawingml/2006/picture">
                <pic:pic>
                  <pic:nvPicPr>
                    <pic:cNvPr id="62"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63" name="image559.png" descr=""/>
            <wp:cNvGraphicFramePr>
              <a:graphicFrameLocks noChangeAspect="1"/>
            </wp:cNvGraphicFramePr>
            <a:graphic>
              <a:graphicData uri="http://schemas.openxmlformats.org/drawingml/2006/picture">
                <pic:pic>
                  <pic:nvPicPr>
                    <pic:cNvPr id="64"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65" name="image559.png" descr=""/>
            <wp:cNvGraphicFramePr>
              <a:graphicFrameLocks noChangeAspect="1"/>
            </wp:cNvGraphicFramePr>
            <a:graphic>
              <a:graphicData uri="http://schemas.openxmlformats.org/drawingml/2006/picture">
                <pic:pic>
                  <pic:nvPicPr>
                    <pic:cNvPr id="66"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67" name="image559.png" descr=""/>
            <wp:cNvGraphicFramePr>
              <a:graphicFrameLocks noChangeAspect="1"/>
            </wp:cNvGraphicFramePr>
            <a:graphic>
              <a:graphicData uri="http://schemas.openxmlformats.org/drawingml/2006/picture">
                <pic:pic>
                  <pic:nvPicPr>
                    <pic:cNvPr id="68"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69" name="image559.png" descr=""/>
            <wp:cNvGraphicFramePr>
              <a:graphicFrameLocks noChangeAspect="1"/>
            </wp:cNvGraphicFramePr>
            <a:graphic>
              <a:graphicData uri="http://schemas.openxmlformats.org/drawingml/2006/picture">
                <pic:pic>
                  <pic:nvPicPr>
                    <pic:cNvPr id="70"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5"/>
            <wp:effectExtent l="0" t="0" r="0" b="0"/>
            <wp:docPr id="71" name="image559.png" descr=""/>
            <wp:cNvGraphicFramePr>
              <a:graphicFrameLocks noChangeAspect="1"/>
            </wp:cNvGraphicFramePr>
            <a:graphic>
              <a:graphicData uri="http://schemas.openxmlformats.org/drawingml/2006/picture">
                <pic:pic>
                  <pic:nvPicPr>
                    <pic:cNvPr id="72" name="image559.png"/>
                    <pic:cNvPicPr/>
                  </pic:nvPicPr>
                  <pic:blipFill>
                    <a:blip r:embed="rId580" cstate="print"/>
                    <a:stretch>
                      <a:fillRect/>
                    </a:stretch>
                  </pic:blipFill>
                  <pic:spPr>
                    <a:xfrm>
                      <a:off x="0" y="0"/>
                      <a:ext cx="5882885" cy="6095"/>
                    </a:xfrm>
                    <a:prstGeom prst="rect">
                      <a:avLst/>
                    </a:prstGeom>
                  </pic:spPr>
                </pic:pic>
              </a:graphicData>
            </a:graphic>
          </wp:inline>
        </w:drawing>
      </w:r>
      <w:r>
        <w:rPr>
          <w:rFonts w:ascii="宋体" w:hAnsi="宋体" w:cs="宋体" w:eastAsia="宋体" w:hint="default"/>
          <w:sz w:val="2"/>
          <w:szCs w:val="2"/>
        </w:rPr>
      </w:r>
    </w:p>
    <w:p>
      <w:pPr>
        <w:spacing w:line="240" w:lineRule="auto" w:before="3"/>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882885" cy="6096"/>
            <wp:effectExtent l="0" t="0" r="0" b="0"/>
            <wp:docPr id="73" name="image559.png" descr=""/>
            <wp:cNvGraphicFramePr>
              <a:graphicFrameLocks noChangeAspect="1"/>
            </wp:cNvGraphicFramePr>
            <a:graphic>
              <a:graphicData uri="http://schemas.openxmlformats.org/drawingml/2006/picture">
                <pic:pic>
                  <pic:nvPicPr>
                    <pic:cNvPr id="74" name="image559.png"/>
                    <pic:cNvPicPr/>
                  </pic:nvPicPr>
                  <pic:blipFill>
                    <a:blip r:embed="rId580" cstate="print"/>
                    <a:stretch>
                      <a:fillRect/>
                    </a:stretch>
                  </pic:blipFill>
                  <pic:spPr>
                    <a:xfrm>
                      <a:off x="0" y="0"/>
                      <a:ext cx="5882885" cy="6096"/>
                    </a:xfrm>
                    <a:prstGeom prst="rect">
                      <a:avLst/>
                    </a:prstGeom>
                  </pic:spPr>
                </pic:pic>
              </a:graphicData>
            </a:graphic>
          </wp:inline>
        </w:drawing>
      </w:r>
      <w:r>
        <w:rPr>
          <w:rFonts w:ascii="宋体" w:hAnsi="宋体" w:cs="宋体" w:eastAsia="宋体" w:hint="default"/>
          <w:sz w:val="2"/>
          <w:szCs w:val="2"/>
        </w:rPr>
      </w:r>
    </w:p>
    <w:p>
      <w:pPr>
        <w:spacing w:line="240" w:lineRule="auto" w:before="2"/>
        <w:rPr>
          <w:rFonts w:ascii="宋体" w:hAnsi="宋体" w:cs="宋体" w:eastAsia="宋体" w:hint="default"/>
          <w:b/>
          <w:bCs/>
          <w:sz w:val="26"/>
          <w:szCs w:val="26"/>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5790965" cy="6000"/>
            <wp:effectExtent l="0" t="0" r="0" b="0"/>
            <wp:docPr id="75" name="image559.png" descr=""/>
            <wp:cNvGraphicFramePr>
              <a:graphicFrameLocks noChangeAspect="1"/>
            </wp:cNvGraphicFramePr>
            <a:graphic>
              <a:graphicData uri="http://schemas.openxmlformats.org/drawingml/2006/picture">
                <pic:pic>
                  <pic:nvPicPr>
                    <pic:cNvPr id="76" name="image559.png"/>
                    <pic:cNvPicPr/>
                  </pic:nvPicPr>
                  <pic:blipFill>
                    <a:blip r:embed="rId580" cstate="print"/>
                    <a:stretch>
                      <a:fillRect/>
                    </a:stretch>
                  </pic:blipFill>
                  <pic:spPr>
                    <a:xfrm>
                      <a:off x="0" y="0"/>
                      <a:ext cx="5790965" cy="6000"/>
                    </a:xfrm>
                    <a:prstGeom prst="rect">
                      <a:avLst/>
                    </a:prstGeom>
                  </pic:spPr>
                </pic:pic>
              </a:graphicData>
            </a:graphic>
          </wp:inline>
        </w:drawing>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56.700001pt;margin-top:86.939964pt;width:460.473528pt;height:5.07pt;mso-position-horizontal-relative:page;mso-position-vertical-relative:page;z-index:-1137040" type="#_x0000_t75" stroked="false">
            <v:imagedata r:id="rId579" o:title=""/>
          </v:shape>
        </w:pict>
      </w:r>
      <w:r>
        <w:rPr/>
        <w:pict>
          <v:group style="position:absolute;margin-left:51.299999pt;margin-top:620.559937pt;width:466.15pt;height:5.25pt;mso-position-horizontal-relative:page;mso-position-vertical-relative:page;z-index:-1136656" coordorigin="1026,12411" coordsize="9323,105">
            <v:shape style="position:absolute;left:1026;top:12411;width:6787;height:104" type="#_x0000_t75" stroked="false">
              <v:imagedata r:id="rId581" o:title=""/>
            </v:shape>
            <v:shape style="position:absolute;left:7789;top:12506;width:2560;height:10" type="#_x0000_t75" stroked="false">
              <v:imagedata r:id="rId582" o:title=""/>
            </v:shape>
            <w10:wrap type="none"/>
          </v:group>
        </w:pict>
      </w:r>
      <w:r>
        <w:rPr/>
        <w:pict>
          <v:group style="position:absolute;margin-left:51.299999pt;margin-top:639.219971pt;width:466.15pt;height:5.25pt;mso-position-horizontal-relative:page;mso-position-vertical-relative:page;z-index:-1136632" coordorigin="1026,12784" coordsize="9323,105">
            <v:shape style="position:absolute;left:1026;top:12784;width:6787;height:104" type="#_x0000_t75" stroked="false">
              <v:imagedata r:id="rId581" o:title=""/>
            </v:shape>
            <v:shape style="position:absolute;left:7789;top:12879;width:2560;height:10" type="#_x0000_t75" stroked="false">
              <v:imagedata r:id="rId583" o:title=""/>
            </v:shape>
            <w10:wrap type="none"/>
          </v:group>
        </w:pict>
      </w:r>
      <w:r>
        <w:rPr/>
        <w:pict>
          <v:group style="position:absolute;margin-left:51.299999pt;margin-top:657.879944pt;width:466.15pt;height:5.25pt;mso-position-horizontal-relative:page;mso-position-vertical-relative:page;z-index:-1136608" coordorigin="1026,13158" coordsize="9323,105">
            <v:shape style="position:absolute;left:1026;top:13158;width:6787;height:104" type="#_x0000_t75" stroked="false">
              <v:imagedata r:id="rId581" o:title=""/>
            </v:shape>
            <v:shape style="position:absolute;left:7789;top:13252;width:2560;height:10" type="#_x0000_t75" stroked="false">
              <v:imagedata r:id="rId583" o:title=""/>
            </v:shape>
            <w10:wrap type="none"/>
          </v:group>
        </w:pict>
      </w:r>
      <w:r>
        <w:rPr/>
        <w:pict>
          <v:group style="position:absolute;margin-left:51.299999pt;margin-top:676.539978pt;width:466.15pt;height:5.2pt;mso-position-horizontal-relative:page;mso-position-vertical-relative:page;z-index:-1136584" coordorigin="1026,13531" coordsize="9323,104">
            <v:shape style="position:absolute;left:1026;top:13531;width:6787;height:103" type="#_x0000_t75" stroked="false">
              <v:imagedata r:id="rId584" o:title=""/>
            </v:shape>
            <v:shape style="position:absolute;left:7789;top:13624;width:2560;height:10" type="#_x0000_t75" stroked="false">
              <v:imagedata r:id="rId582" o:title=""/>
            </v:shape>
            <w10:wrap type="none"/>
          </v:group>
        </w:pict>
      </w:r>
      <w:r>
        <w:rPr/>
        <w:pict>
          <v:group style="position:absolute;margin-left:51.299999pt;margin-top:695.140015pt;width:466.15pt;height:5.25pt;mso-position-horizontal-relative:page;mso-position-vertical-relative:page;z-index:-1136560" coordorigin="1026,13903" coordsize="9323,105">
            <v:shape style="position:absolute;left:1026;top:13903;width:6787;height:104" type="#_x0000_t75" stroked="false">
              <v:imagedata r:id="rId581" o:title=""/>
            </v:shape>
            <v:shape style="position:absolute;left:7789;top:13998;width:2560;height:10" type="#_x0000_t75" stroked="false">
              <v:imagedata r:id="rId582" o:title=""/>
            </v:shape>
            <w10:wrap type="none"/>
          </v:group>
        </w:pict>
      </w:r>
      <w:r>
        <w:rPr/>
        <w:pict>
          <v:group style="position:absolute;margin-left:51.299999pt;margin-top:713.819946pt;width:466.15pt;height:5.25pt;mso-position-horizontal-relative:page;mso-position-vertical-relative:page;z-index:-1136536" coordorigin="1026,14276" coordsize="9323,105">
            <v:shape style="position:absolute;left:1026;top:14276;width:6787;height:104" type="#_x0000_t75" stroked="false">
              <v:imagedata r:id="rId581" o:title=""/>
            </v:shape>
            <v:shape style="position:absolute;left:7789;top:14371;width:2560;height:10" type="#_x0000_t75" stroked="false">
              <v:imagedata r:id="rId583" o:title=""/>
            </v:shape>
            <w10:wrap type="none"/>
          </v:group>
        </w:pict>
      </w:r>
      <w:r>
        <w:rPr/>
        <w:pict>
          <v:group style="position:absolute;margin-left:51.299999pt;margin-top:732.47998pt;width:466.15pt;height:5.25pt;mso-position-horizontal-relative:page;mso-position-vertical-relative:page;z-index:-1136512" coordorigin="1026,14650" coordsize="9323,105">
            <v:shape style="position:absolute;left:1026;top:14650;width:6787;height:104" type="#_x0000_t75" stroked="false">
              <v:imagedata r:id="rId581" o:title=""/>
            </v:shape>
            <v:shape style="position:absolute;left:7789;top:14744;width:2560;height:10" type="#_x0000_t75" stroked="false">
              <v:imagedata r:id="rId583" o:title=""/>
            </v:shape>
            <w10:wrap type="none"/>
          </v:group>
        </w:pict>
      </w:r>
    </w:p>
    <w:tbl>
      <w:tblPr>
        <w:tblW w:w="0" w:type="auto"/>
        <w:jc w:val="left"/>
        <w:tblInd w:w="219" w:type="dxa"/>
        <w:tblLayout w:type="fixed"/>
        <w:tblCellMar>
          <w:top w:w="0" w:type="dxa"/>
          <w:left w:w="0" w:type="dxa"/>
          <w:bottom w:w="0" w:type="dxa"/>
          <w:right w:w="0" w:type="dxa"/>
        </w:tblCellMar>
        <w:tblLook w:val="01E0"/>
      </w:tblPr>
      <w:tblGrid>
        <w:gridCol w:w="4551"/>
        <w:gridCol w:w="2410"/>
        <w:gridCol w:w="2318"/>
      </w:tblGrid>
      <w:tr>
        <w:trPr>
          <w:trHeight w:val="284" w:hRule="exact"/>
        </w:trPr>
        <w:tc>
          <w:tcPr>
            <w:tcW w:w="4551" w:type="dxa"/>
            <w:tcBorders>
              <w:top w:val="single" w:sz="12" w:space="0" w:color="000000"/>
              <w:left w:val="nil" w:sz="6" w:space="0" w:color="auto"/>
              <w:bottom w:val="nil" w:sz="6" w:space="0" w:color="auto"/>
              <w:right w:val="single" w:sz="4" w:space="0" w:color="000000"/>
            </w:tcBorders>
          </w:tcPr>
          <w:p>
            <w:pPr>
              <w:pStyle w:val="TableParagraph"/>
              <w:spacing w:line="240" w:lineRule="auto" w:before="33"/>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318" w:type="dxa"/>
            <w:tcBorders>
              <w:top w:val="single" w:sz="12" w:space="0" w:color="000000"/>
              <w:left w:val="single" w:sz="4" w:space="0" w:color="000000"/>
              <w:bottom w:val="nil" w:sz="6" w:space="0" w:color="auto"/>
              <w:right w:val="nil" w:sz="6" w:space="0" w:color="auto"/>
            </w:tcBorders>
          </w:tcPr>
          <w:p>
            <w:pPr>
              <w:pStyle w:val="TableParagraph"/>
              <w:spacing w:line="240" w:lineRule="auto" w:before="33"/>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2318" w:type="dxa"/>
            <w:tcBorders>
              <w:top w:val="nil" w:sz="6" w:space="0" w:color="auto"/>
              <w:left w:val="single" w:sz="4" w:space="0" w:color="000000"/>
              <w:bottom w:val="nil" w:sz="6" w:space="0" w:color="auto"/>
              <w:right w:val="nil" w:sz="6" w:space="0" w:color="auto"/>
            </w:tcBorders>
          </w:tcPr>
          <w:p>
            <w:pP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1,057,059,511.21</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990,002,047.16</w:t>
            </w:r>
          </w:p>
        </w:tc>
      </w:tr>
      <w:tr>
        <w:trPr>
          <w:trHeight w:val="363"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990,002,047.16</w:t>
            </w:r>
          </w:p>
        </w:tc>
        <w:tc>
          <w:tcPr>
            <w:tcW w:w="231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715,391,085.26</w:t>
            </w:r>
          </w:p>
        </w:tc>
      </w:tr>
      <w:tr>
        <w:trPr>
          <w:trHeight w:val="364"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8" w:type="dxa"/>
            <w:tcBorders>
              <w:top w:val="nil" w:sz="6" w:space="0" w:color="auto"/>
              <w:left w:val="single" w:sz="4" w:space="0" w:color="000000"/>
              <w:bottom w:val="nil" w:sz="6" w:space="0" w:color="auto"/>
              <w:right w:val="nil" w:sz="6" w:space="0" w:color="auto"/>
            </w:tcBorders>
          </w:tcPr>
          <w:p>
            <w:pPr/>
          </w:p>
        </w:tc>
      </w:tr>
      <w:tr>
        <w:trPr>
          <w:trHeight w:val="362" w:hRule="exact"/>
        </w:trPr>
        <w:tc>
          <w:tcPr>
            <w:tcW w:w="455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18" w:type="dxa"/>
            <w:tcBorders>
              <w:top w:val="nil" w:sz="6" w:space="0" w:color="auto"/>
              <w:left w:val="single" w:sz="4" w:space="0" w:color="000000"/>
              <w:bottom w:val="nil" w:sz="6" w:space="0" w:color="auto"/>
              <w:right w:val="nil" w:sz="6" w:space="0" w:color="auto"/>
            </w:tcBorders>
          </w:tcPr>
          <w:p>
            <w:pPr/>
          </w:p>
        </w:tc>
      </w:tr>
      <w:tr>
        <w:trPr>
          <w:trHeight w:val="371" w:hRule="exact"/>
        </w:trPr>
        <w:tc>
          <w:tcPr>
            <w:tcW w:w="4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67,057,464.05</w:t>
            </w:r>
          </w:p>
        </w:tc>
        <w:tc>
          <w:tcPr>
            <w:tcW w:w="2318" w:type="dxa"/>
            <w:tcBorders>
              <w:top w:val="nil" w:sz="6" w:space="0" w:color="auto"/>
              <w:left w:val="single" w:sz="4" w:space="0" w:color="000000"/>
              <w:bottom w:val="single" w:sz="12"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274,610,961.90</w:t>
            </w:r>
          </w:p>
        </w:tc>
      </w:tr>
    </w:tbl>
    <w:p>
      <w:pPr>
        <w:spacing w:line="240" w:lineRule="auto" w:before="1"/>
        <w:rPr>
          <w:rFonts w:ascii="宋体" w:hAnsi="宋体" w:cs="宋体" w:eastAsia="宋体" w:hint="default"/>
          <w:b/>
          <w:bCs/>
          <w:sz w:val="9"/>
          <w:szCs w:val="9"/>
        </w:rPr>
      </w:pPr>
    </w:p>
    <w:p>
      <w:pPr>
        <w:pStyle w:val="Heading4"/>
        <w:spacing w:line="240" w:lineRule="auto"/>
        <w:ind w:left="234" w:right="1127"/>
        <w:jc w:val="left"/>
        <w:rPr>
          <w:b w:val="0"/>
          <w:bCs w:val="0"/>
        </w:rPr>
      </w:pPr>
      <w:r>
        <w:rPr/>
        <w:pict>
          <v:shape style="position:absolute;margin-left:56.700001pt;margin-top:-98.266289pt;width:463.219341pt;height:.48pt;mso-position-horizontal-relative:page;mso-position-vertical-relative:paragraph;z-index:-1137016" type="#_x0000_t75" stroked="false">
            <v:imagedata r:id="rId580" o:title=""/>
          </v:shape>
        </w:pict>
      </w:r>
      <w:r>
        <w:rPr/>
        <w:pict>
          <v:shape style="position:absolute;margin-left:56.700001pt;margin-top:-80.086349pt;width:463.161443pt;height:.48pt;mso-position-horizontal-relative:page;mso-position-vertical-relative:paragraph;z-index:-1136992" type="#_x0000_t75" stroked="false">
            <v:imagedata r:id="rId580" o:title=""/>
          </v:shape>
        </w:pict>
      </w:r>
      <w:r>
        <w:rPr/>
        <w:pict>
          <v:shape style="position:absolute;margin-left:56.700001pt;margin-top:-61.946285pt;width:463.219341pt;height:.48pt;mso-position-horizontal-relative:page;mso-position-vertical-relative:paragraph;z-index:-1136968" type="#_x0000_t75" stroked="false">
            <v:imagedata r:id="rId580" o:title=""/>
          </v:shape>
        </w:pict>
      </w:r>
      <w:r>
        <w:rPr/>
        <w:pict>
          <v:shape style="position:absolute;margin-left:56.700001pt;margin-top:-43.766285pt;width:463.219341pt;height:.48pt;mso-position-horizontal-relative:page;mso-position-vertical-relative:paragraph;z-index:-1136944" type="#_x0000_t75" stroked="false">
            <v:imagedata r:id="rId580" o:title=""/>
          </v:shape>
        </w:pict>
      </w:r>
      <w:r>
        <w:rPr/>
        <w:pict>
          <v:shape style="position:absolute;margin-left:56.700001pt;margin-top:-25.646286pt;width:463.219341pt;height:.48pt;mso-position-horizontal-relative:page;mso-position-vertical-relative:paragraph;z-index:-1136920" type="#_x0000_t75" stroked="false">
            <v:imagedata r:id="rId580" o:title=""/>
          </v:shape>
        </w:pict>
      </w:r>
      <w:r>
        <w:rPr/>
        <w:pict>
          <v:group style="position:absolute;margin-left:339.940002pt;margin-top:21.453674pt;width:.550pt;height:90.15pt;mso-position-horizontal-relative:page;mso-position-vertical-relative:paragraph;z-index:-1136896" coordorigin="6799,429" coordsize="11,1803">
            <v:group style="position:absolute;left:6800;top:429;width:10;height:20" coordorigin="6800,429" coordsize="10,20">
              <v:shape style="position:absolute;left:6800;top:429;width:10;height:20" coordorigin="6800,429" coordsize="10,20" path="m6800,448l6810,448,6810,429,6800,429,6800,448xe" filled="true" fillcolor="#000000" stroked="false">
                <v:path arrowok="t"/>
                <v:fill type="solid"/>
              </v:shape>
            </v:group>
            <v:group style="position:absolute;left:6800;top:448;width:10;height:20" coordorigin="6800,448" coordsize="10,20">
              <v:shape style="position:absolute;left:6800;top:448;width:10;height:20" coordorigin="6800,448" coordsize="10,20" path="m6800,467l6810,467,6810,448,6800,448,6800,467xe" filled="true" fillcolor="#000000" stroked="false">
                <v:path arrowok="t"/>
                <v:fill type="solid"/>
              </v:shape>
            </v:group>
            <v:group style="position:absolute;left:6800;top:467;width:10;height:20" coordorigin="6800,467" coordsize="10,20">
              <v:shape style="position:absolute;left:6800;top:467;width:10;height:20" coordorigin="6800,467" coordsize="10,20" path="m6800,487l6810,487,6810,467,6800,467,6800,487xe" filled="true" fillcolor="#000000" stroked="false">
                <v:path arrowok="t"/>
                <v:fill type="solid"/>
              </v:shape>
            </v:group>
            <v:group style="position:absolute;left:6800;top:487;width:10;height:20" coordorigin="6800,487" coordsize="10,20">
              <v:shape style="position:absolute;left:6800;top:487;width:10;height:20" coordorigin="6800,487" coordsize="10,20" path="m6800,506l6810,506,6810,487,6800,487,6800,506xe" filled="true" fillcolor="#000000" stroked="false">
                <v:path arrowok="t"/>
                <v:fill type="solid"/>
              </v:shape>
            </v:group>
            <v:group style="position:absolute;left:6800;top:506;width:10;height:20" coordorigin="6800,506" coordsize="10,20">
              <v:shape style="position:absolute;left:6800;top:506;width:10;height:20" coordorigin="6800,506" coordsize="10,20" path="m6800,525l6810,525,6810,506,6800,506,6800,525xe" filled="true" fillcolor="#000000" stroked="false">
                <v:path arrowok="t"/>
                <v:fill type="solid"/>
              </v:shape>
            </v:group>
            <v:group style="position:absolute;left:6800;top:525;width:10;height:20" coordorigin="6800,525" coordsize="10,20">
              <v:shape style="position:absolute;left:6800;top:525;width:10;height:20" coordorigin="6800,525" coordsize="10,20" path="m6800,544l6810,544,6810,525,6800,525,6800,544xe" filled="true" fillcolor="#000000" stroked="false">
                <v:path arrowok="t"/>
                <v:fill type="solid"/>
              </v:shape>
            </v:group>
            <v:group style="position:absolute;left:6800;top:544;width:10;height:20" coordorigin="6800,544" coordsize="10,20">
              <v:shape style="position:absolute;left:6800;top:544;width:10;height:20" coordorigin="6800,544" coordsize="10,20" path="m6800,563l6810,563,6810,544,6800,544,6800,563xe" filled="true" fillcolor="#000000" stroked="false">
                <v:path arrowok="t"/>
                <v:fill type="solid"/>
              </v:shape>
            </v:group>
            <v:group style="position:absolute;left:6800;top:563;width:10;height:20" coordorigin="6800,563" coordsize="10,20">
              <v:shape style="position:absolute;left:6800;top:563;width:10;height:20" coordorigin="6800,563" coordsize="10,20" path="m6800,583l6810,583,6810,563,6800,563,6800,583xe" filled="true" fillcolor="#000000" stroked="false">
                <v:path arrowok="t"/>
                <v:fill type="solid"/>
              </v:shape>
            </v:group>
            <v:group style="position:absolute;left:6800;top:583;width:10;height:20" coordorigin="6800,583" coordsize="10,20">
              <v:shape style="position:absolute;left:6800;top:583;width:10;height:20" coordorigin="6800,583" coordsize="10,20" path="m6800,602l6810,602,6810,583,6800,583,6800,602xe" filled="true" fillcolor="#000000" stroked="false">
                <v:path arrowok="t"/>
                <v:fill type="solid"/>
              </v:shape>
            </v:group>
            <v:group style="position:absolute;left:6800;top:602;width:10;height:20" coordorigin="6800,602" coordsize="10,20">
              <v:shape style="position:absolute;left:6800;top:602;width:10;height:20" coordorigin="6800,602" coordsize="10,20" path="m6800,621l6810,621,6810,602,6800,602,6800,621xe" filled="true" fillcolor="#000000" stroked="false">
                <v:path arrowok="t"/>
                <v:fill type="solid"/>
              </v:shape>
            </v:group>
            <v:group style="position:absolute;left:6800;top:621;width:10;height:20" coordorigin="6800,621" coordsize="10,20">
              <v:shape style="position:absolute;left:6800;top:621;width:10;height:20" coordorigin="6800,621" coordsize="10,20" path="m6800,640l6810,640,6810,621,6800,621,6800,640xe" filled="true" fillcolor="#000000" stroked="false">
                <v:path arrowok="t"/>
                <v:fill type="solid"/>
              </v:shape>
            </v:group>
            <v:group style="position:absolute;left:6800;top:640;width:10;height:20" coordorigin="6800,640" coordsize="10,20">
              <v:shape style="position:absolute;left:6800;top:640;width:10;height:20" coordorigin="6800,640" coordsize="10,20" path="m6800,659l6810,659,6810,640,6800,640,6800,659xe" filled="true" fillcolor="#000000" stroked="false">
                <v:path arrowok="t"/>
                <v:fill type="solid"/>
              </v:shape>
            </v:group>
            <v:group style="position:absolute;left:6800;top:659;width:10;height:20" coordorigin="6800,659" coordsize="10,20">
              <v:shape style="position:absolute;left:6800;top:659;width:10;height:20" coordorigin="6800,659" coordsize="10,20" path="m6800,679l6810,679,6810,659,6800,659,6800,679xe" filled="true" fillcolor="#000000" stroked="false">
                <v:path arrowok="t"/>
                <v:fill type="solid"/>
              </v:shape>
            </v:group>
            <v:group style="position:absolute;left:6800;top:679;width:10;height:20" coordorigin="6800,679" coordsize="10,20">
              <v:shape style="position:absolute;left:6800;top:679;width:10;height:20" coordorigin="6800,679" coordsize="10,20" path="m6800,698l6810,698,6810,679,6800,679,6800,698xe" filled="true" fillcolor="#000000" stroked="false">
                <v:path arrowok="t"/>
                <v:fill type="solid"/>
              </v:shape>
            </v:group>
            <v:group style="position:absolute;left:6800;top:698;width:10;height:20" coordorigin="6800,698" coordsize="10,20">
              <v:shape style="position:absolute;left:6800;top:698;width:10;height:20" coordorigin="6800,698" coordsize="10,20" path="m6800,717l6810,717,6810,698,6800,698,6800,717xe" filled="true" fillcolor="#000000" stroked="false">
                <v:path arrowok="t"/>
                <v:fill type="solid"/>
              </v:shape>
            </v:group>
            <v:group style="position:absolute;left:6800;top:717;width:10;height:20" coordorigin="6800,717" coordsize="10,20">
              <v:shape style="position:absolute;left:6800;top:717;width:10;height:20" coordorigin="6800,717" coordsize="10,20" path="m6800,736l6810,736,6810,717,6800,717,6800,736xe" filled="true" fillcolor="#000000" stroked="false">
                <v:path arrowok="t"/>
                <v:fill type="solid"/>
              </v:shape>
              <v:shape style="position:absolute;left:6799;top:770;width:2;height:10" type="#_x0000_t75" stroked="false">
                <v:imagedata r:id="rId585" o:title=""/>
              </v:shape>
            </v:group>
            <v:group style="position:absolute;left:6800;top:799;width:10;height:20" coordorigin="6800,799" coordsize="10,20">
              <v:shape style="position:absolute;left:6800;top:799;width:10;height:20" coordorigin="6800,799" coordsize="10,20" path="m6800,818l6810,818,6810,799,6800,799,6800,818xe" filled="true" fillcolor="#000000" stroked="false">
                <v:path arrowok="t"/>
                <v:fill type="solid"/>
              </v:shape>
            </v:group>
            <v:group style="position:absolute;left:6800;top:818;width:10;height:20" coordorigin="6800,818" coordsize="10,20">
              <v:shape style="position:absolute;left:6800;top:818;width:10;height:20" coordorigin="6800,818" coordsize="10,20" path="m6800,837l6810,837,6810,818,6800,818,6800,837xe" filled="true" fillcolor="#000000" stroked="false">
                <v:path arrowok="t"/>
                <v:fill type="solid"/>
              </v:shape>
            </v:group>
            <v:group style="position:absolute;left:6800;top:837;width:10;height:20" coordorigin="6800,837" coordsize="10,20">
              <v:shape style="position:absolute;left:6800;top:837;width:10;height:20" coordorigin="6800,837" coordsize="10,20" path="m6800,856l6810,856,6810,837,6800,837,6800,856xe" filled="true" fillcolor="#000000" stroked="false">
                <v:path arrowok="t"/>
                <v:fill type="solid"/>
              </v:shape>
            </v:group>
            <v:group style="position:absolute;left:6800;top:856;width:10;height:20" coordorigin="6800,856" coordsize="10,20">
              <v:shape style="position:absolute;left:6800;top:856;width:10;height:20" coordorigin="6800,856" coordsize="10,20" path="m6800,875l6810,875,6810,856,6800,856,6800,875xe" filled="true" fillcolor="#000000" stroked="false">
                <v:path arrowok="t"/>
                <v:fill type="solid"/>
              </v:shape>
            </v:group>
            <v:group style="position:absolute;left:6800;top:875;width:10;height:20" coordorigin="6800,875" coordsize="10,20">
              <v:shape style="position:absolute;left:6800;top:875;width:10;height:20" coordorigin="6800,875" coordsize="10,20" path="m6800,895l6810,895,6810,875,6800,875,6800,895xe" filled="true" fillcolor="#000000" stroked="false">
                <v:path arrowok="t"/>
                <v:fill type="solid"/>
              </v:shape>
            </v:group>
            <v:group style="position:absolute;left:6800;top:895;width:10;height:20" coordorigin="6800,895" coordsize="10,20">
              <v:shape style="position:absolute;left:6800;top:895;width:10;height:20" coordorigin="6800,895" coordsize="10,20" path="m6800,914l6810,914,6810,895,6800,895,6800,914xe" filled="true" fillcolor="#000000" stroked="false">
                <v:path arrowok="t"/>
                <v:fill type="solid"/>
              </v:shape>
            </v:group>
            <v:group style="position:absolute;left:6800;top:914;width:10;height:20" coordorigin="6800,914" coordsize="10,20">
              <v:shape style="position:absolute;left:6800;top:914;width:10;height:20" coordorigin="6800,914" coordsize="10,20" path="m6800,933l6810,933,6810,914,6800,914,6800,933xe" filled="true" fillcolor="#000000" stroked="false">
                <v:path arrowok="t"/>
                <v:fill type="solid"/>
              </v:shape>
            </v:group>
            <v:group style="position:absolute;left:6800;top:933;width:10;height:20" coordorigin="6800,933" coordsize="10,20">
              <v:shape style="position:absolute;left:6800;top:933;width:10;height:20" coordorigin="6800,933" coordsize="10,20" path="m6800,952l6810,952,6810,933,6800,933,6800,952xe" filled="true" fillcolor="#000000" stroked="false">
                <v:path arrowok="t"/>
                <v:fill type="solid"/>
              </v:shape>
            </v:group>
            <v:group style="position:absolute;left:6800;top:952;width:10;height:20" coordorigin="6800,952" coordsize="10,20">
              <v:shape style="position:absolute;left:6800;top:952;width:10;height:20" coordorigin="6800,952" coordsize="10,20" path="m6800,971l6810,971,6810,952,6800,952,6800,971xe" filled="true" fillcolor="#000000" stroked="false">
                <v:path arrowok="t"/>
                <v:fill type="solid"/>
              </v:shape>
            </v:group>
            <v:group style="position:absolute;left:6800;top:971;width:10;height:20" coordorigin="6800,971" coordsize="10,20">
              <v:shape style="position:absolute;left:6800;top:971;width:10;height:20" coordorigin="6800,971" coordsize="10,20" path="m6800,991l6810,991,6810,971,6800,971,6800,991xe" filled="true" fillcolor="#000000" stroked="false">
                <v:path arrowok="t"/>
                <v:fill type="solid"/>
              </v:shape>
            </v:group>
            <v:group style="position:absolute;left:6800;top:991;width:10;height:20" coordorigin="6800,991" coordsize="10,20">
              <v:shape style="position:absolute;left:6800;top:991;width:10;height:20" coordorigin="6800,991" coordsize="10,20" path="m6800,1010l6810,1010,6810,991,6800,991,6800,1010xe" filled="true" fillcolor="#000000" stroked="false">
                <v:path arrowok="t"/>
                <v:fill type="solid"/>
              </v:shape>
            </v:group>
            <v:group style="position:absolute;left:6800;top:1010;width:10;height:20" coordorigin="6800,1010" coordsize="10,20">
              <v:shape style="position:absolute;left:6800;top:1010;width:10;height:20" coordorigin="6800,1010" coordsize="10,20" path="m6800,1029l6810,1029,6810,1010,6800,1010,6800,1029xe" filled="true" fillcolor="#000000" stroked="false">
                <v:path arrowok="t"/>
                <v:fill type="solid"/>
              </v:shape>
            </v:group>
            <v:group style="position:absolute;left:6800;top:1029;width:10;height:20" coordorigin="6800,1029" coordsize="10,20">
              <v:shape style="position:absolute;left:6800;top:1029;width:10;height:20" coordorigin="6800,1029" coordsize="10,20" path="m6800,1048l6810,1048,6810,1029,6800,1029,6800,1048xe" filled="true" fillcolor="#000000" stroked="false">
                <v:path arrowok="t"/>
                <v:fill type="solid"/>
              </v:shape>
            </v:group>
            <v:group style="position:absolute;left:6800;top:1048;width:10;height:20" coordorigin="6800,1048" coordsize="10,20">
              <v:shape style="position:absolute;left:6800;top:1048;width:10;height:20" coordorigin="6800,1048" coordsize="10,20" path="m6800,1067l6810,1067,6810,1048,6800,1048,6800,1067xe" filled="true" fillcolor="#000000" stroked="false">
                <v:path arrowok="t"/>
                <v:fill type="solid"/>
              </v:shape>
            </v:group>
            <v:group style="position:absolute;left:6800;top:1067;width:10;height:20" coordorigin="6800,1067" coordsize="10,20">
              <v:shape style="position:absolute;left:6800;top:1067;width:10;height:20" coordorigin="6800,1067" coordsize="10,20" path="m6800,1087l6810,1087,6810,1067,6800,1067,6800,1087xe" filled="true" fillcolor="#000000" stroked="false">
                <v:path arrowok="t"/>
                <v:fill type="solid"/>
              </v:shape>
            </v:group>
            <v:group style="position:absolute;left:6800;top:1087;width:10;height:20" coordorigin="6800,1087" coordsize="10,20">
              <v:shape style="position:absolute;left:6800;top:1087;width:10;height:20" coordorigin="6800,1087" coordsize="10,20" path="m6800,1106l6810,1106,6810,1087,6800,1087,6800,1106xe" filled="true" fillcolor="#000000" stroked="false">
                <v:path arrowok="t"/>
                <v:fill type="solid"/>
              </v:shape>
              <v:shape style="position:absolute;left:6799;top:1138;width:2;height:10" type="#_x0000_t75" stroked="false">
                <v:imagedata r:id="rId585" o:title=""/>
              </v:shape>
            </v:group>
            <v:group style="position:absolute;left:6800;top:1167;width:10;height:20" coordorigin="6800,1167" coordsize="10,20">
              <v:shape style="position:absolute;left:6800;top:1167;width:10;height:20" coordorigin="6800,1167" coordsize="10,20" path="m6800,1186l6810,1186,6810,1167,6800,1167,6800,1186xe" filled="true" fillcolor="#000000" stroked="false">
                <v:path arrowok="t"/>
                <v:fill type="solid"/>
              </v:shape>
            </v:group>
            <v:group style="position:absolute;left:6800;top:1186;width:10;height:20" coordorigin="6800,1186" coordsize="10,20">
              <v:shape style="position:absolute;left:6800;top:1186;width:10;height:20" coordorigin="6800,1186" coordsize="10,20" path="m6800,1205l6810,1205,6810,1186,6800,1186,6800,1205xe" filled="true" fillcolor="#000000" stroked="false">
                <v:path arrowok="t"/>
                <v:fill type="solid"/>
              </v:shape>
            </v:group>
            <v:group style="position:absolute;left:6800;top:1205;width:10;height:20" coordorigin="6800,1205" coordsize="10,20">
              <v:shape style="position:absolute;left:6800;top:1205;width:10;height:20" coordorigin="6800,1205" coordsize="10,20" path="m6800,1225l6810,1225,6810,1205,6800,1205,6800,1225xe" filled="true" fillcolor="#000000" stroked="false">
                <v:path arrowok="t"/>
                <v:fill type="solid"/>
              </v:shape>
            </v:group>
            <v:group style="position:absolute;left:6800;top:1225;width:10;height:20" coordorigin="6800,1225" coordsize="10,20">
              <v:shape style="position:absolute;left:6800;top:1225;width:10;height:20" coordorigin="6800,1225" coordsize="10,20" path="m6800,1244l6810,1244,6810,1225,6800,1225,6800,1244xe" filled="true" fillcolor="#000000" stroked="false">
                <v:path arrowok="t"/>
                <v:fill type="solid"/>
              </v:shape>
            </v:group>
            <v:group style="position:absolute;left:6800;top:1244;width:10;height:20" coordorigin="6800,1244" coordsize="10,20">
              <v:shape style="position:absolute;left:6800;top:1244;width:10;height:20" coordorigin="6800,1244" coordsize="10,20" path="m6800,1263l6810,1263,6810,1244,6800,1244,6800,1263xe" filled="true" fillcolor="#000000" stroked="false">
                <v:path arrowok="t"/>
                <v:fill type="solid"/>
              </v:shape>
            </v:group>
            <v:group style="position:absolute;left:6800;top:1263;width:10;height:20" coordorigin="6800,1263" coordsize="10,20">
              <v:shape style="position:absolute;left:6800;top:1263;width:10;height:20" coordorigin="6800,1263" coordsize="10,20" path="m6800,1282l6810,1282,6810,1263,6800,1263,6800,1282xe" filled="true" fillcolor="#000000" stroked="false">
                <v:path arrowok="t"/>
                <v:fill type="solid"/>
              </v:shape>
            </v:group>
            <v:group style="position:absolute;left:6800;top:1282;width:10;height:20" coordorigin="6800,1282" coordsize="10,20">
              <v:shape style="position:absolute;left:6800;top:1282;width:10;height:20" coordorigin="6800,1282" coordsize="10,20" path="m6800,1301l6810,1301,6810,1282,6800,1282,6800,1301xe" filled="true" fillcolor="#000000" stroked="false">
                <v:path arrowok="t"/>
                <v:fill type="solid"/>
              </v:shape>
            </v:group>
            <v:group style="position:absolute;left:6800;top:1301;width:10;height:20" coordorigin="6800,1301" coordsize="10,20">
              <v:shape style="position:absolute;left:6800;top:1301;width:10;height:20" coordorigin="6800,1301" coordsize="10,20" path="m6800,1321l6810,1321,6810,1301,6800,1301,6800,1321xe" filled="true" fillcolor="#000000" stroked="false">
                <v:path arrowok="t"/>
                <v:fill type="solid"/>
              </v:shape>
            </v:group>
            <v:group style="position:absolute;left:6800;top:1321;width:10;height:20" coordorigin="6800,1321" coordsize="10,20">
              <v:shape style="position:absolute;left:6800;top:1321;width:10;height:20" coordorigin="6800,1321" coordsize="10,20" path="m6800,1340l6810,1340,6810,1321,6800,1321,6800,1340xe" filled="true" fillcolor="#000000" stroked="false">
                <v:path arrowok="t"/>
                <v:fill type="solid"/>
              </v:shape>
            </v:group>
            <v:group style="position:absolute;left:6800;top:1340;width:10;height:20" coordorigin="6800,1340" coordsize="10,20">
              <v:shape style="position:absolute;left:6800;top:1340;width:10;height:20" coordorigin="6800,1340" coordsize="10,20" path="m6800,1359l6810,1359,6810,1340,6800,1340,6800,1359xe" filled="true" fillcolor="#000000" stroked="false">
                <v:path arrowok="t"/>
                <v:fill type="solid"/>
              </v:shape>
            </v:group>
            <v:group style="position:absolute;left:6800;top:1359;width:10;height:20" coordorigin="6800,1359" coordsize="10,20">
              <v:shape style="position:absolute;left:6800;top:1359;width:10;height:20" coordorigin="6800,1359" coordsize="10,20" path="m6800,1378l6810,1378,6810,1359,6800,1359,6800,1378xe" filled="true" fillcolor="#000000" stroked="false">
                <v:path arrowok="t"/>
                <v:fill type="solid"/>
              </v:shape>
            </v:group>
            <v:group style="position:absolute;left:6800;top:1378;width:10;height:20" coordorigin="6800,1378" coordsize="10,20">
              <v:shape style="position:absolute;left:6800;top:1378;width:10;height:20" coordorigin="6800,1378" coordsize="10,20" path="m6800,1397l6810,1397,6810,1378,6800,1378,6800,1397xe" filled="true" fillcolor="#000000" stroked="false">
                <v:path arrowok="t"/>
                <v:fill type="solid"/>
              </v:shape>
            </v:group>
            <v:group style="position:absolute;left:6800;top:1397;width:10;height:20" coordorigin="6800,1397" coordsize="10,20">
              <v:shape style="position:absolute;left:6800;top:1397;width:10;height:20" coordorigin="6800,1397" coordsize="10,20" path="m6800,1417l6810,1417,6810,1397,6800,1397,6800,1417xe" filled="true" fillcolor="#000000" stroked="false">
                <v:path arrowok="t"/>
                <v:fill type="solid"/>
              </v:shape>
            </v:group>
            <v:group style="position:absolute;left:6800;top:1417;width:10;height:20" coordorigin="6800,1417" coordsize="10,20">
              <v:shape style="position:absolute;left:6800;top:1417;width:10;height:20" coordorigin="6800,1417" coordsize="10,20" path="m6800,1436l6810,1436,6810,1417,6800,1417,6800,1436xe" filled="true" fillcolor="#000000" stroked="false">
                <v:path arrowok="t"/>
                <v:fill type="solid"/>
              </v:shape>
            </v:group>
            <v:group style="position:absolute;left:6800;top:1436;width:10;height:20" coordorigin="6800,1436" coordsize="10,20">
              <v:shape style="position:absolute;left:6800;top:1436;width:10;height:20" coordorigin="6800,1436" coordsize="10,20" path="m6800,1455l6810,1455,6810,1436,6800,1436,6800,1455xe" filled="true" fillcolor="#000000" stroked="false">
                <v:path arrowok="t"/>
                <v:fill type="solid"/>
              </v:shape>
            </v:group>
            <v:group style="position:absolute;left:6800;top:1455;width:10;height:20" coordorigin="6800,1455" coordsize="10,20">
              <v:shape style="position:absolute;left:6800;top:1455;width:10;height:20" coordorigin="6800,1455" coordsize="10,20" path="m6800,1474l6810,1474,6810,1455,6800,1455,6800,1474xe" filled="true" fillcolor="#000000" stroked="false">
                <v:path arrowok="t"/>
                <v:fill type="solid"/>
              </v:shape>
              <v:shape style="position:absolute;left:6799;top:1508;width:2;height:10" type="#_x0000_t75" stroked="false">
                <v:imagedata r:id="rId585" o:title=""/>
              </v:shape>
            </v:group>
            <v:group style="position:absolute;left:6800;top:1537;width:10;height:20" coordorigin="6800,1537" coordsize="10,20">
              <v:shape style="position:absolute;left:6800;top:1537;width:10;height:20" coordorigin="6800,1537" coordsize="10,20" path="m6800,1556l6810,1556,6810,1537,6800,1537,6800,1556xe" filled="true" fillcolor="#000000" stroked="false">
                <v:path arrowok="t"/>
                <v:fill type="solid"/>
              </v:shape>
            </v:group>
            <v:group style="position:absolute;left:6800;top:1556;width:10;height:20" coordorigin="6800,1556" coordsize="10,20">
              <v:shape style="position:absolute;left:6800;top:1556;width:10;height:20" coordorigin="6800,1556" coordsize="10,20" path="m6800,1575l6810,1575,6810,1556,6800,1556,6800,1575xe" filled="true" fillcolor="#000000" stroked="false">
                <v:path arrowok="t"/>
                <v:fill type="solid"/>
              </v:shape>
            </v:group>
            <v:group style="position:absolute;left:6800;top:1575;width:10;height:20" coordorigin="6800,1575" coordsize="10,20">
              <v:shape style="position:absolute;left:6800;top:1575;width:10;height:20" coordorigin="6800,1575" coordsize="10,20" path="m6800,1594l6810,1594,6810,1575,6800,1575,6800,1594xe" filled="true" fillcolor="#000000" stroked="false">
                <v:path arrowok="t"/>
                <v:fill type="solid"/>
              </v:shape>
            </v:group>
            <v:group style="position:absolute;left:6800;top:1594;width:10;height:20" coordorigin="6800,1594" coordsize="10,20">
              <v:shape style="position:absolute;left:6800;top:1594;width:10;height:20" coordorigin="6800,1594" coordsize="10,20" path="m6800,1613l6810,1613,6810,1594,6800,1594,6800,1613xe" filled="true" fillcolor="#000000" stroked="false">
                <v:path arrowok="t"/>
                <v:fill type="solid"/>
              </v:shape>
            </v:group>
            <v:group style="position:absolute;left:6800;top:1613;width:10;height:20" coordorigin="6800,1613" coordsize="10,20">
              <v:shape style="position:absolute;left:6800;top:1613;width:10;height:20" coordorigin="6800,1613" coordsize="10,20" path="m6800,1633l6810,1633,6810,1613,6800,1613,6800,1633xe" filled="true" fillcolor="#000000" stroked="false">
                <v:path arrowok="t"/>
                <v:fill type="solid"/>
              </v:shape>
            </v:group>
            <v:group style="position:absolute;left:6800;top:1633;width:10;height:20" coordorigin="6800,1633" coordsize="10,20">
              <v:shape style="position:absolute;left:6800;top:1633;width:10;height:20" coordorigin="6800,1633" coordsize="10,20" path="m6800,1652l6810,1652,6810,1633,6800,1633,6800,1652xe" filled="true" fillcolor="#000000" stroked="false">
                <v:path arrowok="t"/>
                <v:fill type="solid"/>
              </v:shape>
            </v:group>
            <v:group style="position:absolute;left:6800;top:1652;width:10;height:20" coordorigin="6800,1652" coordsize="10,20">
              <v:shape style="position:absolute;left:6800;top:1652;width:10;height:20" coordorigin="6800,1652" coordsize="10,20" path="m6800,1671l6810,1671,6810,1652,6800,1652,6800,1671xe" filled="true" fillcolor="#000000" stroked="false">
                <v:path arrowok="t"/>
                <v:fill type="solid"/>
              </v:shape>
            </v:group>
            <v:group style="position:absolute;left:6800;top:1671;width:10;height:20" coordorigin="6800,1671" coordsize="10,20">
              <v:shape style="position:absolute;left:6800;top:1671;width:10;height:20" coordorigin="6800,1671" coordsize="10,20" path="m6800,1690l6810,1690,6810,1671,6800,1671,6800,1690xe" filled="true" fillcolor="#000000" stroked="false">
                <v:path arrowok="t"/>
                <v:fill type="solid"/>
              </v:shape>
            </v:group>
            <v:group style="position:absolute;left:6800;top:1690;width:10;height:20" coordorigin="6800,1690" coordsize="10,20">
              <v:shape style="position:absolute;left:6800;top:1690;width:10;height:20" coordorigin="6800,1690" coordsize="10,20" path="m6800,1709l6810,1709,6810,1690,6800,1690,6800,1709xe" filled="true" fillcolor="#000000" stroked="false">
                <v:path arrowok="t"/>
                <v:fill type="solid"/>
              </v:shape>
            </v:group>
            <v:group style="position:absolute;left:6800;top:1709;width:10;height:20" coordorigin="6800,1709" coordsize="10,20">
              <v:shape style="position:absolute;left:6800;top:1709;width:10;height:20" coordorigin="6800,1709" coordsize="10,20" path="m6800,1729l6810,1729,6810,1709,6800,1709,6800,1729xe" filled="true" fillcolor="#000000" stroked="false">
                <v:path arrowok="t"/>
                <v:fill type="solid"/>
              </v:shape>
            </v:group>
            <v:group style="position:absolute;left:6800;top:1729;width:10;height:20" coordorigin="6800,1729" coordsize="10,20">
              <v:shape style="position:absolute;left:6800;top:1729;width:10;height:20" coordorigin="6800,1729" coordsize="10,20" path="m6800,1748l6810,1748,6810,1729,6800,1729,6800,1748xe" filled="true" fillcolor="#000000" stroked="false">
                <v:path arrowok="t"/>
                <v:fill type="solid"/>
              </v:shape>
            </v:group>
            <v:group style="position:absolute;left:6800;top:1748;width:10;height:20" coordorigin="6800,1748" coordsize="10,20">
              <v:shape style="position:absolute;left:6800;top:1748;width:10;height:20" coordorigin="6800,1748" coordsize="10,20" path="m6800,1767l6810,1767,6810,1748,6800,1748,6800,1767xe" filled="true" fillcolor="#000000" stroked="false">
                <v:path arrowok="t"/>
                <v:fill type="solid"/>
              </v:shape>
            </v:group>
            <v:group style="position:absolute;left:6800;top:1767;width:10;height:20" coordorigin="6800,1767" coordsize="10,20">
              <v:shape style="position:absolute;left:6800;top:1767;width:10;height:20" coordorigin="6800,1767" coordsize="10,20" path="m6800,1786l6810,1786,6810,1767,6800,1767,6800,1786xe" filled="true" fillcolor="#000000" stroked="false">
                <v:path arrowok="t"/>
                <v:fill type="solid"/>
              </v:shape>
            </v:group>
            <v:group style="position:absolute;left:6800;top:1786;width:10;height:20" coordorigin="6800,1786" coordsize="10,20">
              <v:shape style="position:absolute;left:6800;top:1786;width:10;height:20" coordorigin="6800,1786" coordsize="10,20" path="m6800,1805l6810,1805,6810,1786,6800,1786,6800,1805xe" filled="true" fillcolor="#000000" stroked="false">
                <v:path arrowok="t"/>
                <v:fill type="solid"/>
              </v:shape>
            </v:group>
            <v:group style="position:absolute;left:6800;top:1805;width:10;height:20" coordorigin="6800,1805" coordsize="10,20">
              <v:shape style="position:absolute;left:6800;top:1805;width:10;height:20" coordorigin="6800,1805" coordsize="10,20" path="m6800,1825l6810,1825,6810,1805,6800,1805,6800,1825xe" filled="true" fillcolor="#000000" stroked="false">
                <v:path arrowok="t"/>
                <v:fill type="solid"/>
              </v:shape>
            </v:group>
            <v:group style="position:absolute;left:6800;top:1825;width:10;height:20" coordorigin="6800,1825" coordsize="10,20">
              <v:shape style="position:absolute;left:6800;top:1825;width:10;height:20" coordorigin="6800,1825" coordsize="10,20" path="m6800,1844l6810,1844,6810,1825,6800,1825,6800,1844xe" filled="true" fillcolor="#000000" stroked="false">
                <v:path arrowok="t"/>
                <v:fill type="solid"/>
              </v:shape>
              <v:shape style="position:absolute;left:6799;top:1876;width:2;height:10" type="#_x0000_t75" stroked="false">
                <v:imagedata r:id="rId585" o:title=""/>
              </v:shape>
            </v:group>
            <v:group style="position:absolute;left:6800;top:1905;width:10;height:20" coordorigin="6800,1905" coordsize="10,20">
              <v:shape style="position:absolute;left:6800;top:1905;width:10;height:20" coordorigin="6800,1905" coordsize="10,20" path="m6800,1924l6810,1924,6810,1905,6800,1905,6800,1924xe" filled="true" fillcolor="#000000" stroked="false">
                <v:path arrowok="t"/>
                <v:fill type="solid"/>
              </v:shape>
            </v:group>
            <v:group style="position:absolute;left:6800;top:1924;width:10;height:20" coordorigin="6800,1924" coordsize="10,20">
              <v:shape style="position:absolute;left:6800;top:1924;width:10;height:20" coordorigin="6800,1924" coordsize="10,20" path="m6800,1943l6810,1943,6810,1924,6800,1924,6800,1943xe" filled="true" fillcolor="#000000" stroked="false">
                <v:path arrowok="t"/>
                <v:fill type="solid"/>
              </v:shape>
            </v:group>
            <v:group style="position:absolute;left:6800;top:1943;width:10;height:20" coordorigin="6800,1943" coordsize="10,20">
              <v:shape style="position:absolute;left:6800;top:1943;width:10;height:20" coordorigin="6800,1943" coordsize="10,20" path="m6800,1963l6810,1963,6810,1943,6800,1943,6800,1963xe" filled="true" fillcolor="#000000" stroked="false">
                <v:path arrowok="t"/>
                <v:fill type="solid"/>
              </v:shape>
            </v:group>
            <v:group style="position:absolute;left:6800;top:1963;width:10;height:20" coordorigin="6800,1963" coordsize="10,20">
              <v:shape style="position:absolute;left:6800;top:1963;width:10;height:20" coordorigin="6800,1963" coordsize="10,20" path="m6800,1982l6810,1982,6810,1963,6800,1963,6800,1982xe" filled="true" fillcolor="#000000" stroked="false">
                <v:path arrowok="t"/>
                <v:fill type="solid"/>
              </v:shape>
            </v:group>
            <v:group style="position:absolute;left:6800;top:1982;width:10;height:20" coordorigin="6800,1982" coordsize="10,20">
              <v:shape style="position:absolute;left:6800;top:1982;width:10;height:20" coordorigin="6800,1982" coordsize="10,20" path="m6800,2001l6810,2001,6810,1982,6800,1982,6800,2001xe" filled="true" fillcolor="#000000" stroked="false">
                <v:path arrowok="t"/>
                <v:fill type="solid"/>
              </v:shape>
            </v:group>
            <v:group style="position:absolute;left:6800;top:2001;width:10;height:20" coordorigin="6800,2001" coordsize="10,20">
              <v:shape style="position:absolute;left:6800;top:2001;width:10;height:20" coordorigin="6800,2001" coordsize="10,20" path="m6800,2020l6810,2020,6810,2001,6800,2001,6800,2020xe" filled="true" fillcolor="#000000" stroked="false">
                <v:path arrowok="t"/>
                <v:fill type="solid"/>
              </v:shape>
            </v:group>
            <v:group style="position:absolute;left:6800;top:2020;width:10;height:20" coordorigin="6800,2020" coordsize="10,20">
              <v:shape style="position:absolute;left:6800;top:2020;width:10;height:20" coordorigin="6800,2020" coordsize="10,20" path="m6800,2039l6810,2039,6810,2020,6800,2020,6800,2039xe" filled="true" fillcolor="#000000" stroked="false">
                <v:path arrowok="t"/>
                <v:fill type="solid"/>
              </v:shape>
            </v:group>
            <v:group style="position:absolute;left:6800;top:2039;width:10;height:20" coordorigin="6800,2039" coordsize="10,20">
              <v:shape style="position:absolute;left:6800;top:2039;width:10;height:20" coordorigin="6800,2039" coordsize="10,20" path="m6800,2059l6810,2059,6810,2039,6800,2039,6800,2059xe" filled="true" fillcolor="#000000" stroked="false">
                <v:path arrowok="t"/>
                <v:fill type="solid"/>
              </v:shape>
            </v:group>
            <v:group style="position:absolute;left:6800;top:2059;width:10;height:20" coordorigin="6800,2059" coordsize="10,20">
              <v:shape style="position:absolute;left:6800;top:2059;width:10;height:20" coordorigin="6800,2059" coordsize="10,20" path="m6800,2078l6810,2078,6810,2059,6800,2059,6800,2078xe" filled="true" fillcolor="#000000" stroked="false">
                <v:path arrowok="t"/>
                <v:fill type="solid"/>
              </v:shape>
            </v:group>
            <v:group style="position:absolute;left:6800;top:2078;width:10;height:20" coordorigin="6800,2078" coordsize="10,20">
              <v:shape style="position:absolute;left:6800;top:2078;width:10;height:20" coordorigin="6800,2078" coordsize="10,20" path="m6800,2097l6810,2097,6810,2078,6800,2078,6800,2097xe" filled="true" fillcolor="#000000" stroked="false">
                <v:path arrowok="t"/>
                <v:fill type="solid"/>
              </v:shape>
            </v:group>
            <v:group style="position:absolute;left:6800;top:2097;width:10;height:20" coordorigin="6800,2097" coordsize="10,20">
              <v:shape style="position:absolute;left:6800;top:2097;width:10;height:20" coordorigin="6800,2097" coordsize="10,20" path="m6800,2116l6810,2116,6810,2097,6800,2097,6800,2116xe" filled="true" fillcolor="#000000" stroked="false">
                <v:path arrowok="t"/>
                <v:fill type="solid"/>
              </v:shape>
            </v:group>
            <v:group style="position:absolute;left:6800;top:2116;width:10;height:20" coordorigin="6800,2116" coordsize="10,20">
              <v:shape style="position:absolute;left:6800;top:2116;width:10;height:20" coordorigin="6800,2116" coordsize="10,20" path="m6800,2135l6810,2135,6810,2116,6800,2116,6800,2135xe" filled="true" fillcolor="#000000" stroked="false">
                <v:path arrowok="t"/>
                <v:fill type="solid"/>
              </v:shape>
            </v:group>
            <v:group style="position:absolute;left:6800;top:2135;width:10;height:20" coordorigin="6800,2135" coordsize="10,20">
              <v:shape style="position:absolute;left:6800;top:2135;width:10;height:20" coordorigin="6800,2135" coordsize="10,20" path="m6800,2155l6810,2155,6810,2135,6800,2135,6800,2155xe" filled="true" fillcolor="#000000" stroked="false">
                <v:path arrowok="t"/>
                <v:fill type="solid"/>
              </v:shape>
            </v:group>
            <v:group style="position:absolute;left:6800;top:2155;width:10;height:20" coordorigin="6800,2155" coordsize="10,20">
              <v:shape style="position:absolute;left:6800;top:2155;width:10;height:20" coordorigin="6800,2155" coordsize="10,20" path="m6800,2174l6810,2174,6810,2155,6800,2155,6800,2174xe" filled="true" fillcolor="#000000" stroked="false">
                <v:path arrowok="t"/>
                <v:fill type="solid"/>
              </v:shape>
            </v:group>
            <v:group style="position:absolute;left:6800;top:2174;width:10;height:20" coordorigin="6800,2174" coordsize="10,20">
              <v:shape style="position:absolute;left:6800;top:2174;width:10;height:20" coordorigin="6800,2174" coordsize="10,20" path="m6800,2193l6810,2193,6810,2174,6800,2174,6800,2193xe" filled="true" fillcolor="#000000" stroked="false">
                <v:path arrowok="t"/>
                <v:fill type="solid"/>
              </v:shape>
            </v:group>
            <v:group style="position:absolute;left:6800;top:2193;width:10;height:20" coordorigin="6800,2193" coordsize="10,20">
              <v:shape style="position:absolute;left:6800;top:2193;width:10;height:20" coordorigin="6800,2193" coordsize="10,20" path="m6800,2212l6810,2212,6810,2193,6800,2193,6800,2212xe" filled="true" fillcolor="#000000" stroked="false">
                <v:path arrowok="t"/>
                <v:fill type="solid"/>
              </v:shape>
            </v:group>
            <v:group style="position:absolute;left:6800;top:2212;width:10;height:20" coordorigin="6800,2212" coordsize="10,20">
              <v:shape style="position:absolute;left:6800;top:2212;width:10;height:20" coordorigin="6800,2212" coordsize="10,20" path="m6800,2231l6810,2231,6810,2212,6800,2212,6800,2231xe" filled="true" fillcolor="#000000" stroked="false">
                <v:path arrowok="t"/>
                <v:fill type="solid"/>
              </v:shape>
            </v:group>
            <w10:wrap type="none"/>
          </v:group>
        </w:pict>
      </w:r>
      <w:r>
        <w:rPr>
          <w:rFonts w:ascii="宋体" w:hAnsi="宋体" w:cs="宋体" w:eastAsia="宋体" w:hint="default"/>
          <w:color w:val="212121"/>
        </w:rPr>
        <w:t>2</w:t>
      </w:r>
      <w:r>
        <w:rPr>
          <w:color w:val="212121"/>
        </w:rPr>
        <w:t>、</w:t>
      </w:r>
      <w:r>
        <w:rPr/>
        <w:t>本期收到处置子公司的现金</w:t>
      </w:r>
      <w:r>
        <w:rPr>
          <w:b w:val="0"/>
          <w:bCs w:val="0"/>
        </w:rPr>
      </w:r>
    </w:p>
    <w:p>
      <w:pPr>
        <w:spacing w:line="240" w:lineRule="auto" w:before="5"/>
        <w:rPr>
          <w:rFonts w:ascii="宋体" w:hAnsi="宋体" w:cs="宋体" w:eastAsia="宋体" w:hint="default"/>
          <w:b/>
          <w:bCs/>
          <w:sz w:val="5"/>
          <w:szCs w:val="5"/>
        </w:rPr>
      </w:pPr>
    </w:p>
    <w:tbl>
      <w:tblPr>
        <w:tblW w:w="0" w:type="auto"/>
        <w:jc w:val="left"/>
        <w:tblInd w:w="233" w:type="dxa"/>
        <w:tblLayout w:type="fixed"/>
        <w:tblCellMar>
          <w:top w:w="0" w:type="dxa"/>
          <w:left w:w="0" w:type="dxa"/>
          <w:bottom w:w="0" w:type="dxa"/>
          <w:right w:w="0" w:type="dxa"/>
        </w:tblCellMar>
        <w:tblLook w:val="01E0"/>
      </w:tblPr>
      <w:tblGrid>
        <w:gridCol w:w="6070"/>
        <w:gridCol w:w="3145"/>
      </w:tblGrid>
      <w:tr>
        <w:trPr>
          <w:trHeight w:val="380" w:hRule="exact"/>
        </w:trPr>
        <w:tc>
          <w:tcPr>
            <w:tcW w:w="6070" w:type="dxa"/>
            <w:tcBorders>
              <w:top w:val="single" w:sz="12" w:space="0" w:color="000000"/>
              <w:left w:val="nil" w:sz="6" w:space="0" w:color="auto"/>
              <w:bottom w:val="single" w:sz="8" w:space="0" w:color="000000"/>
              <w:right w:val="nil" w:sz="6" w:space="0" w:color="auto"/>
            </w:tcBorders>
          </w:tcPr>
          <w:p>
            <w:pPr>
              <w:pStyle w:val="TableParagraph"/>
              <w:spacing w:line="240" w:lineRule="auto" w:before="33"/>
              <w:ind w:right="48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5" w:type="dxa"/>
            <w:tcBorders>
              <w:top w:val="single" w:sz="12" w:space="0" w:color="000000"/>
              <w:left w:val="nil" w:sz="6" w:space="0" w:color="auto"/>
              <w:bottom w:val="single" w:sz="4" w:space="0" w:color="000000"/>
              <w:right w:val="nil" w:sz="6" w:space="0" w:color="auto"/>
            </w:tcBorders>
          </w:tcPr>
          <w:p>
            <w:pPr>
              <w:pStyle w:val="TableParagraph"/>
              <w:spacing w:line="240" w:lineRule="auto" w:before="33"/>
              <w:ind w:left="92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68" w:hRule="exact"/>
        </w:trPr>
        <w:tc>
          <w:tcPr>
            <w:tcW w:w="6070"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258,801,800.00</w:t>
            </w:r>
          </w:p>
        </w:tc>
      </w:tr>
      <w:tr>
        <w:trPr>
          <w:trHeight w:val="370" w:hRule="exact"/>
        </w:trPr>
        <w:tc>
          <w:tcPr>
            <w:tcW w:w="607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251,170,588.19</w:t>
            </w:r>
          </w:p>
        </w:tc>
      </w:tr>
      <w:tr>
        <w:trPr>
          <w:trHeight w:val="368" w:hRule="exact"/>
        </w:trPr>
        <w:tc>
          <w:tcPr>
            <w:tcW w:w="6070"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648"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314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0" w:hRule="exact"/>
        </w:trPr>
        <w:tc>
          <w:tcPr>
            <w:tcW w:w="6070" w:type="dxa"/>
            <w:tcBorders>
              <w:top w:val="single" w:sz="8" w:space="0" w:color="000000"/>
              <w:left w:val="nil" w:sz="6" w:space="0" w:color="auto"/>
              <w:bottom w:val="single" w:sz="12" w:space="0" w:color="000000"/>
              <w:right w:val="nil" w:sz="6" w:space="0" w:color="auto"/>
            </w:tcBorders>
          </w:tcPr>
          <w:p>
            <w:pPr>
              <w:pStyle w:val="TableParagraph"/>
              <w:spacing w:line="240" w:lineRule="auto" w:before="28"/>
              <w:ind w:left="10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145"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7,631,211.81</w:t>
            </w:r>
          </w:p>
        </w:tc>
      </w:tr>
    </w:tbl>
    <w:p>
      <w:pPr>
        <w:spacing w:line="240" w:lineRule="auto" w:before="1"/>
        <w:rPr>
          <w:rFonts w:ascii="宋体" w:hAnsi="宋体" w:cs="宋体" w:eastAsia="宋体" w:hint="default"/>
          <w:b/>
          <w:bCs/>
          <w:sz w:val="9"/>
          <w:szCs w:val="9"/>
        </w:rPr>
      </w:pPr>
    </w:p>
    <w:p>
      <w:pPr>
        <w:pStyle w:val="Heading4"/>
        <w:spacing w:line="240" w:lineRule="auto"/>
        <w:ind w:left="234" w:right="1127"/>
        <w:jc w:val="left"/>
        <w:rPr>
          <w:b w:val="0"/>
          <w:bCs w:val="0"/>
        </w:rPr>
      </w:pPr>
      <w:r>
        <w:rPr/>
        <w:pict>
          <v:shape style="position:absolute;margin-left:51.299999pt;margin-top:38.433704pt;width:466.159403pt;height:.48pt;mso-position-horizontal-relative:page;mso-position-vertical-relative:paragraph;z-index:-1136872" type="#_x0000_t75" stroked="false">
            <v:imagedata r:id="rId586" o:title=""/>
          </v:shape>
        </w:pict>
      </w:r>
      <w:r>
        <w:rPr/>
        <w:pict>
          <v:shape style="position:absolute;margin-left:51.299999pt;margin-top:52.353695pt;width:466.140905pt;height:5.04pt;mso-position-horizontal-relative:page;mso-position-vertical-relative:paragraph;z-index:-1136848" type="#_x0000_t75" stroked="false">
            <v:imagedata r:id="rId587" o:title=""/>
          </v:shape>
        </w:pict>
      </w:r>
      <w:r>
        <w:rPr/>
        <w:pict>
          <v:shape style="position:absolute;margin-left:51.299999pt;margin-top:75.333702pt;width:466.159403pt;height:.48pt;mso-position-horizontal-relative:page;mso-position-vertical-relative:paragraph;z-index:-1136824" type="#_x0000_t75" stroked="false">
            <v:imagedata r:id="rId586" o:title=""/>
          </v:shape>
        </w:pict>
      </w:r>
      <w:r>
        <w:rPr>
          <w:rFonts w:ascii="宋体" w:hAnsi="宋体" w:cs="宋体" w:eastAsia="宋体" w:hint="default"/>
          <w:color w:val="212121"/>
        </w:rPr>
        <w:t>3</w:t>
      </w:r>
      <w:r>
        <w:rPr>
          <w:color w:val="212121"/>
        </w:rPr>
        <w:t>、</w:t>
      </w:r>
      <w:r>
        <w:rPr/>
        <w:t>现金和现金等价物的构成</w:t>
      </w:r>
      <w:r>
        <w:rPr>
          <w:b w:val="0"/>
          <w:bCs w:val="0"/>
        </w:rPr>
      </w:r>
    </w:p>
    <w:p>
      <w:pPr>
        <w:spacing w:line="240" w:lineRule="auto" w:before="5"/>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4126"/>
        <w:gridCol w:w="2660"/>
        <w:gridCol w:w="2550"/>
      </w:tblGrid>
      <w:tr>
        <w:trPr>
          <w:trHeight w:val="378" w:hRule="exact"/>
        </w:trPr>
        <w:tc>
          <w:tcPr>
            <w:tcW w:w="4126" w:type="dxa"/>
            <w:tcBorders>
              <w:top w:val="single" w:sz="12" w:space="0" w:color="000000"/>
              <w:left w:val="nil" w:sz="6" w:space="0" w:color="auto"/>
              <w:bottom w:val="nil" w:sz="6" w:space="0" w:color="auto"/>
              <w:right w:val="single" w:sz="4" w:space="0" w:color="000000"/>
            </w:tcBorders>
          </w:tcPr>
          <w:p>
            <w:pPr>
              <w:pStyle w:val="TableParagraph"/>
              <w:spacing w:line="240" w:lineRule="auto" w:before="33"/>
              <w:ind w:right="7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0" w:type="dxa"/>
            <w:tcBorders>
              <w:top w:val="single" w:sz="12" w:space="0" w:color="000000"/>
              <w:left w:val="single" w:sz="4" w:space="0" w:color="000000"/>
              <w:bottom w:val="nil" w:sz="6" w:space="0" w:color="auto"/>
              <w:right w:val="nil" w:sz="6" w:space="0" w:color="auto"/>
            </w:tcBorders>
          </w:tcPr>
          <w:p>
            <w:pPr>
              <w:pStyle w:val="TableParagraph"/>
              <w:spacing w:line="240" w:lineRule="auto" w:before="33"/>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74" w:hRule="exact"/>
        </w:trPr>
        <w:tc>
          <w:tcPr>
            <w:tcW w:w="412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1,057,059,511.21</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990,002,047.16</w:t>
            </w:r>
          </w:p>
        </w:tc>
      </w:tr>
      <w:tr>
        <w:trPr>
          <w:trHeight w:val="468" w:hRule="exact"/>
        </w:trPr>
        <w:tc>
          <w:tcPr>
            <w:tcW w:w="4126"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93,794.45</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170,231.97</w:t>
            </w:r>
          </w:p>
        </w:tc>
      </w:tr>
      <w:tr>
        <w:trPr>
          <w:trHeight w:val="371" w:hRule="exact"/>
        </w:trPr>
        <w:tc>
          <w:tcPr>
            <w:tcW w:w="4126"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1,056,965,716.76</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989,831,815.19</w:t>
            </w:r>
          </w:p>
        </w:tc>
      </w:tr>
      <w:tr>
        <w:trPr>
          <w:trHeight w:val="363" w:hRule="exact"/>
        </w:trPr>
        <w:tc>
          <w:tcPr>
            <w:tcW w:w="4126"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66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94" w:right="0"/>
              <w:jc w:val="left"/>
              <w:rPr>
                <w:rFonts w:ascii="Times New Roman" w:hAnsi="Times New Roman" w:cs="Times New Roman" w:eastAsia="Times New Roman" w:hint="default"/>
                <w:sz w:val="18"/>
                <w:szCs w:val="18"/>
              </w:rPr>
            </w:pPr>
            <w:r>
              <w:rPr>
                <w:rFonts w:ascii="Times New Roman"/>
                <w:sz w:val="18"/>
              </w:rPr>
              <w:t>1,057,059,511.21</w:t>
            </w:r>
          </w:p>
        </w:tc>
        <w:tc>
          <w:tcPr>
            <w:tcW w:w="2550"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13" w:right="0"/>
              <w:jc w:val="left"/>
              <w:rPr>
                <w:rFonts w:ascii="Times New Roman" w:hAnsi="Times New Roman" w:cs="Times New Roman" w:eastAsia="Times New Roman" w:hint="default"/>
                <w:sz w:val="18"/>
                <w:szCs w:val="18"/>
              </w:rPr>
            </w:pPr>
            <w:r>
              <w:rPr>
                <w:rFonts w:ascii="Times New Roman"/>
                <w:sz w:val="18"/>
              </w:rPr>
              <w:t>990,002,047.16</w:t>
            </w:r>
          </w:p>
        </w:tc>
      </w:tr>
      <w:tr>
        <w:trPr>
          <w:trHeight w:val="380" w:hRule="exact"/>
        </w:trPr>
        <w:tc>
          <w:tcPr>
            <w:tcW w:w="4126" w:type="dxa"/>
            <w:tcBorders>
              <w:top w:val="nil" w:sz="6" w:space="0" w:color="auto"/>
              <w:left w:val="nil" w:sz="6" w:space="0" w:color="auto"/>
              <w:bottom w:val="single" w:sz="12"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660" w:type="dxa"/>
            <w:vMerge/>
            <w:tcBorders>
              <w:left w:val="single" w:sz="4" w:space="0" w:color="000000"/>
              <w:bottom w:val="single" w:sz="12" w:space="0" w:color="000000"/>
              <w:right w:val="single" w:sz="4" w:space="0" w:color="000000"/>
            </w:tcBorders>
          </w:tcPr>
          <w:p>
            <w:pPr/>
          </w:p>
        </w:tc>
        <w:tc>
          <w:tcPr>
            <w:tcW w:w="2550" w:type="dxa"/>
            <w:vMerge/>
            <w:tcBorders>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340" w:lineRule="auto"/>
        <w:ind w:left="234" w:right="8216" w:firstLine="6"/>
        <w:jc w:val="left"/>
        <w:rPr>
          <w:b w:val="0"/>
          <w:bCs w:val="0"/>
        </w:rPr>
      </w:pPr>
      <w:r>
        <w:rPr/>
        <w:pict>
          <v:shape style="position:absolute;margin-left:51.299999pt;margin-top:-50.686337pt;width:467.059359pt;height:5.07pt;mso-position-horizontal-relative:page;mso-position-vertical-relative:paragraph;z-index:-1136800" type="#_x0000_t75" stroked="false">
            <v:imagedata r:id="rId588" o:title=""/>
          </v:shape>
        </w:pict>
      </w:r>
      <w:r>
        <w:rPr/>
        <w:pict>
          <v:shape style="position:absolute;margin-left:51.299999pt;margin-top:-27.686329pt;width:466.130269pt;height:.48pt;mso-position-horizontal-relative:page;mso-position-vertical-relative:paragraph;z-index:-1136776" type="#_x0000_t75" stroked="false">
            <v:imagedata r:id="rId586" o:title=""/>
          </v:shape>
        </w:pict>
      </w:r>
      <w:r>
        <w:rPr/>
        <w:pict>
          <v:group style="position:absolute;margin-left:51.299999pt;margin-top:78.333664pt;width:466.15pt;height:5.25pt;mso-position-horizontal-relative:page;mso-position-vertical-relative:paragraph;z-index:-1136752" coordorigin="1026,1567" coordsize="9323,105">
            <v:shape style="position:absolute;left:1026;top:1567;width:6787;height:104" type="#_x0000_t75" stroked="false">
              <v:imagedata r:id="rId581" o:title=""/>
            </v:shape>
            <v:shape style="position:absolute;left:7789;top:1661;width:2560;height:10" type="#_x0000_t75" stroked="false">
              <v:imagedata r:id="rId582" o:title=""/>
            </v:shape>
            <w10:wrap type="none"/>
          </v:group>
        </w:pict>
      </w:r>
      <w:r>
        <w:rPr/>
        <w:pict>
          <v:group style="position:absolute;margin-left:51.299999pt;margin-top:96.993721pt;width:466.15pt;height:5.2pt;mso-position-horizontal-relative:page;mso-position-vertical-relative:paragraph;z-index:-1136728" coordorigin="1026,1940" coordsize="9323,104">
            <v:shape style="position:absolute;left:1026;top:1940;width:6787;height:103" type="#_x0000_t75" stroked="false">
              <v:imagedata r:id="rId589" o:title=""/>
            </v:shape>
            <v:shape style="position:absolute;left:7789;top:2033;width:2560;height:10" type="#_x0000_t75" stroked="false">
              <v:imagedata r:id="rId583" o:title=""/>
            </v:shape>
            <w10:wrap type="none"/>
          </v:group>
        </w:pict>
      </w:r>
      <w:r>
        <w:rPr/>
        <w:pict>
          <v:group style="position:absolute;margin-left:51.299999pt;margin-top:115.593658pt;width:466.15pt;height:5.25pt;mso-position-horizontal-relative:page;mso-position-vertical-relative:paragraph;z-index:-1136704" coordorigin="1026,2312" coordsize="9323,105">
            <v:shape style="position:absolute;left:1026;top:2312;width:6787;height:104" type="#_x0000_t75" stroked="false">
              <v:imagedata r:id="rId581" o:title=""/>
            </v:shape>
            <v:shape style="position:absolute;left:7789;top:2407;width:2560;height:10" type="#_x0000_t75" stroked="false">
              <v:imagedata r:id="rId583" o:title=""/>
            </v:shape>
            <w10:wrap type="none"/>
          </v:group>
        </w:pict>
      </w:r>
      <w:r>
        <w:rPr/>
        <w:pict>
          <v:group style="position:absolute;margin-left:51.299999pt;margin-top:134.253723pt;width:466.15pt;height:5.25pt;mso-position-horizontal-relative:page;mso-position-vertical-relative:paragraph;z-index:-1136680" coordorigin="1026,2685" coordsize="9323,105">
            <v:shape style="position:absolute;left:1026;top:2685;width:6787;height:104" type="#_x0000_t75" stroked="false">
              <v:imagedata r:id="rId581" o:title=""/>
            </v:shape>
            <v:shape style="position:absolute;left:7789;top:2780;width:2560;height:10" type="#_x0000_t75" stroked="false">
              <v:imagedata r:id="rId583" o:title=""/>
            </v:shape>
            <w10:wrap type="none"/>
          </v:group>
        </w:pict>
      </w:r>
      <w:bookmarkStart w:name="（五十一） 外币货币性项目" w:id="242"/>
      <w:bookmarkEnd w:id="242"/>
      <w:r>
        <w:rPr>
          <w:b w:val="0"/>
          <w:bCs w:val="0"/>
        </w:rPr>
      </w:r>
      <w:r>
        <w:rPr/>
        <w:t>（五十一）外币货币性项目</w:t>
      </w:r>
      <w:r>
        <w:rPr>
          <w:w w:val="99"/>
        </w:rPr>
        <w:t> </w:t>
      </w:r>
      <w:r>
        <w:rPr>
          <w:rFonts w:ascii="宋体" w:hAnsi="宋体" w:cs="宋体" w:eastAsia="宋体" w:hint="default"/>
          <w:color w:val="212121"/>
        </w:rPr>
        <w:t>1</w:t>
      </w:r>
      <w:r>
        <w:rPr>
          <w:color w:val="212121"/>
        </w:rPr>
        <w:t>、外币货币性项目</w:t>
      </w:r>
      <w:r>
        <w:rPr>
          <w:b w:val="0"/>
          <w:bCs w:val="0"/>
        </w:rPr>
      </w:r>
    </w:p>
    <w:p>
      <w:pPr>
        <w:spacing w:line="240" w:lineRule="auto" w:before="1"/>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2817"/>
        <w:gridCol w:w="2410"/>
        <w:gridCol w:w="1560"/>
        <w:gridCol w:w="2550"/>
      </w:tblGrid>
      <w:tr>
        <w:trPr>
          <w:trHeight w:val="383" w:hRule="exact"/>
        </w:trPr>
        <w:tc>
          <w:tcPr>
            <w:tcW w:w="28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657"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412"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5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456"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274" w:hRule="exact"/>
        </w:trPr>
        <w:tc>
          <w:tcPr>
            <w:tcW w:w="2817" w:type="dxa"/>
            <w:tcBorders>
              <w:top w:val="single" w:sz="4" w:space="0" w:color="000000"/>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41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550" w:type="dxa"/>
            <w:tcBorders>
              <w:top w:val="single" w:sz="4" w:space="0" w:color="000000"/>
              <w:left w:val="single" w:sz="4" w:space="0" w:color="000000"/>
              <w:bottom w:val="nil" w:sz="6" w:space="0" w:color="auto"/>
              <w:right w:val="nil" w:sz="6" w:space="0" w:color="auto"/>
            </w:tcBorders>
          </w:tcPr>
          <w:p>
            <w:pPr/>
          </w:p>
        </w:tc>
      </w:tr>
      <w:tr>
        <w:trPr>
          <w:trHeight w:val="383"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21,660,062.22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6.86320</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148,657,339.03</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80"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70,400,555.61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0.87620</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61,684,966.83</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80"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24,980,005.00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0.061887</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1,545,937.57</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80"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66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257,355.00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0.222907</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57,366.26</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73"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550"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79"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8,675,863.32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6.86320</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59,544,185.14</w:t>
            </w:r>
          </w:p>
        </w:tc>
      </w:tr>
      <w:tr>
        <w:trPr>
          <w:trHeight w:val="94"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71"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550"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80"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8,747,085.32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6.86320</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60,032,995.97</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280"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9,390,607.00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z w:val="18"/>
              </w:rPr>
              <w:t>0.061887</w:t>
            </w:r>
          </w:p>
        </w:tc>
        <w:tc>
          <w:tcPr>
            <w:tcW w:w="2550"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18"/>
                <w:szCs w:val="18"/>
              </w:rPr>
            </w:pPr>
            <w:r>
              <w:rPr>
                <w:rFonts w:ascii="Times New Roman"/>
                <w:sz w:val="18"/>
              </w:rPr>
              <w:t>581,156.50</w:t>
            </w:r>
          </w:p>
        </w:tc>
      </w:tr>
      <w:tr>
        <w:trPr>
          <w:trHeight w:val="93" w:hRule="exact"/>
        </w:trPr>
        <w:tc>
          <w:tcPr>
            <w:tcW w:w="2817"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
        </w:tc>
      </w:tr>
      <w:tr>
        <w:trPr>
          <w:trHeight w:val="373" w:hRule="exact"/>
        </w:trPr>
        <w:tc>
          <w:tcPr>
            <w:tcW w:w="2817"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1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550" w:type="dxa"/>
            <w:tcBorders>
              <w:top w:val="nil" w:sz="6" w:space="0" w:color="auto"/>
              <w:left w:val="single" w:sz="4" w:space="0" w:color="000000"/>
              <w:bottom w:val="nil" w:sz="6" w:space="0" w:color="auto"/>
              <w:right w:val="nil" w:sz="6" w:space="0" w:color="auto"/>
            </w:tcBorders>
          </w:tcPr>
          <w:p>
            <w:pPr/>
          </w:p>
        </w:tc>
      </w:tr>
      <w:tr>
        <w:trPr>
          <w:trHeight w:val="379" w:hRule="exact"/>
        </w:trPr>
        <w:tc>
          <w:tcPr>
            <w:tcW w:w="2817"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1,284.00</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6.86320</w:t>
            </w:r>
          </w:p>
        </w:tc>
        <w:tc>
          <w:tcPr>
            <w:tcW w:w="2550"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8,812.35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
        <w:rPr>
          <w:rFonts w:ascii="宋体" w:hAnsi="宋体" w:cs="宋体" w:eastAsia="宋体" w:hint="default"/>
          <w:b/>
          <w:bCs/>
          <w:sz w:val="23"/>
          <w:szCs w:val="23"/>
        </w:rPr>
      </w:pPr>
    </w:p>
    <w:p>
      <w:pPr>
        <w:pStyle w:val="Heading4"/>
        <w:spacing w:line="240" w:lineRule="auto"/>
        <w:ind w:right="0"/>
        <w:jc w:val="left"/>
        <w:rPr>
          <w:b w:val="0"/>
          <w:bCs w:val="0"/>
        </w:rPr>
      </w:pPr>
      <w:r>
        <w:rPr>
          <w:rFonts w:ascii="宋体" w:hAnsi="宋体" w:cs="宋体" w:eastAsia="宋体" w:hint="default"/>
          <w:color w:val="212121"/>
        </w:rPr>
        <w:t>2</w:t>
      </w:r>
      <w:r>
        <w:rPr>
          <w:color w:val="212121"/>
        </w:rPr>
        <w:t>、境外经营实体说明</w:t>
      </w:r>
      <w:r>
        <w:rPr>
          <w:b w:val="0"/>
          <w:bCs w:val="0"/>
        </w:rPr>
      </w:r>
    </w:p>
    <w:p>
      <w:pPr>
        <w:spacing w:line="240" w:lineRule="auto" w:before="5"/>
        <w:rPr>
          <w:rFonts w:ascii="宋体" w:hAnsi="宋体" w:cs="宋体" w:eastAsia="宋体" w:hint="default"/>
          <w:b/>
          <w:bCs/>
          <w:sz w:val="16"/>
          <w:szCs w:val="16"/>
        </w:rPr>
      </w:pPr>
    </w:p>
    <w:p>
      <w:pPr>
        <w:pStyle w:val="BodyText"/>
        <w:spacing w:line="273" w:lineRule="auto"/>
        <w:ind w:right="1131" w:firstLine="420"/>
        <w:jc w:val="both"/>
      </w:pPr>
      <w:r>
        <w:rPr>
          <w:spacing w:val="-6"/>
        </w:rPr>
        <w:t>本公司境外经营实体主要是香港同芯投资有限公司（以下简称“香港同芯”）、紫光国芯先进集成电路</w:t>
      </w:r>
      <w:r>
        <w:rPr/>
        <w:t> </w:t>
      </w:r>
      <w:r>
        <w:rPr>
          <w:spacing w:val="-6"/>
        </w:rPr>
        <w:t>技术有限公司（以下简称“先进集成”）。其中，香港同芯和先进集成注册地为香港。香港同芯因主要业务</w:t>
      </w:r>
      <w:r>
        <w:rPr>
          <w:spacing w:val="-59"/>
        </w:rPr>
        <w:t> </w:t>
      </w:r>
      <w:r>
        <w:rPr>
          <w:spacing w:val="-59"/>
        </w:rPr>
      </w:r>
      <w:r>
        <w:rPr/>
        <w:t>结算使用港币而采用港币为记账本位币；先进集成因主要业务结算使用美元而采用美元为记账本位币。</w:t>
      </w:r>
    </w:p>
    <w:p>
      <w:pPr>
        <w:pStyle w:val="Heading2"/>
        <w:spacing w:line="240" w:lineRule="auto" w:before="140"/>
        <w:ind w:right="0"/>
        <w:jc w:val="left"/>
        <w:rPr>
          <w:b w:val="0"/>
          <w:bCs w:val="0"/>
        </w:rPr>
      </w:pPr>
      <w:bookmarkStart w:name="八、 合并范围的变更" w:id="243"/>
      <w:bookmarkEnd w:id="243"/>
      <w:r>
        <w:rPr>
          <w:b w:val="0"/>
          <w:bCs w:val="0"/>
        </w:rPr>
      </w:r>
      <w:r>
        <w:rPr/>
        <w:t>八、</w:t>
      </w:r>
      <w:r>
        <w:rPr>
          <w:spacing w:val="-43"/>
        </w:rPr>
        <w:t> </w:t>
      </w:r>
      <w:r>
        <w:rPr/>
        <w:t>合并范围的变更</w:t>
      </w:r>
      <w:r>
        <w:rPr>
          <w:b w:val="0"/>
          <w:bCs w:val="0"/>
        </w:rPr>
      </w:r>
    </w:p>
    <w:p>
      <w:pPr>
        <w:pStyle w:val="BodyText"/>
        <w:spacing w:line="256" w:lineRule="auto" w:before="178"/>
        <w:ind w:right="1127"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日，西藏紫光新才信息技术有限公司（以下简称“紫光新才”）和深圳市岭南聚仁股权投</w:t>
      </w:r>
      <w:r>
        <w:rPr/>
        <w:t> </w:t>
      </w:r>
      <w:r>
        <w:rPr>
          <w:spacing w:val="-3"/>
        </w:rPr>
        <w:t>资合伙企业（以下简称“聚仁投资”）以现金向紫光同创增资</w:t>
      </w:r>
      <w:r>
        <w:rPr>
          <w:rFonts w:ascii="Times New Roman" w:hAnsi="Times New Roman" w:cs="Times New Roman" w:eastAsia="Times New Roman" w:hint="default"/>
          <w:spacing w:val="-3"/>
        </w:rPr>
        <w:t>2.51</w:t>
      </w:r>
      <w:r>
        <w:rPr>
          <w:spacing w:val="-3"/>
        </w:rPr>
        <w:t>亿元，紫光同创注册资本由</w:t>
      </w:r>
      <w:r>
        <w:rPr>
          <w:rFonts w:ascii="Times New Roman" w:hAnsi="Times New Roman" w:cs="Times New Roman" w:eastAsia="Times New Roman" w:hint="default"/>
          <w:spacing w:val="-3"/>
        </w:rPr>
        <w:t>1.5</w:t>
      </w:r>
      <w:r>
        <w:rPr>
          <w:spacing w:val="-3"/>
        </w:rPr>
        <w:t>亿元增加</w:t>
      </w:r>
      <w:r>
        <w:rPr>
          <w:spacing w:val="-64"/>
        </w:rPr>
        <w:t> </w:t>
      </w:r>
      <w:r>
        <w:rPr/>
        <w:t>至</w:t>
      </w:r>
      <w:r>
        <w:rPr>
          <w:rFonts w:ascii="Times New Roman" w:hAnsi="Times New Roman" w:cs="Times New Roman" w:eastAsia="Times New Roman" w:hint="default"/>
        </w:rPr>
        <w:t>3.0</w:t>
      </w:r>
      <w:r>
        <w:rPr/>
        <w:t>亿元，并于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日完成工商变更登记。至此，紫光新才、茂业创芯持股比例均为</w:t>
      </w:r>
      <w:r>
        <w:rPr>
          <w:rFonts w:ascii="Times New Roman" w:hAnsi="Times New Roman" w:cs="Times New Roman" w:eastAsia="Times New Roman" w:hint="default"/>
        </w:rPr>
        <w:t>36.5%</w:t>
      </w:r>
      <w:r>
        <w:rPr/>
        <w:t>，聚仁 投资持股比例为</w:t>
      </w:r>
      <w:r>
        <w:rPr>
          <w:rFonts w:ascii="Times New Roman" w:hAnsi="Times New Roman" w:cs="Times New Roman" w:eastAsia="Times New Roman" w:hint="default"/>
        </w:rPr>
        <w:t>27%</w:t>
      </w:r>
      <w:r>
        <w:rPr/>
        <w:t>，鉴于紫光新才在紫光同创董事会中拥有多数表决权，紫光同创及其全资子公司北京 晶智意达科技有限公司和盘古设计系统有限公司自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月起不再纳入本公司的合并报表范围。</w:t>
      </w:r>
    </w:p>
    <w:p>
      <w:pPr>
        <w:pStyle w:val="BodyText"/>
        <w:spacing w:line="256" w:lineRule="auto" w:before="161"/>
        <w:ind w:right="1179"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月，本公司之全资子公司国微电子转让其全资子公司成都国微电子有限公司</w:t>
      </w:r>
      <w:r>
        <w:rPr>
          <w:rFonts w:ascii="Times New Roman" w:hAnsi="Times New Roman" w:cs="Times New Roman" w:eastAsia="Times New Roman" w:hint="default"/>
        </w:rPr>
        <w:t>100.00%</w:t>
      </w:r>
      <w:r>
        <w:rPr/>
        <w:t>股权， 股权转让后成都国微电子不再纳入公司的合并报表范围。</w:t>
      </w:r>
    </w:p>
    <w:p>
      <w:pPr>
        <w:pStyle w:val="Heading2"/>
        <w:spacing w:line="240" w:lineRule="auto" w:before="154"/>
        <w:ind w:right="0"/>
        <w:jc w:val="left"/>
        <w:rPr>
          <w:b w:val="0"/>
          <w:bCs w:val="0"/>
        </w:rPr>
      </w:pPr>
      <w:bookmarkStart w:name="九、 在其他主体中的权益" w:id="244"/>
      <w:bookmarkEnd w:id="244"/>
      <w:r>
        <w:rPr>
          <w:b w:val="0"/>
          <w:bCs w:val="0"/>
        </w:rPr>
      </w:r>
      <w:r>
        <w:rPr/>
        <w:t>九、</w:t>
      </w:r>
      <w:r>
        <w:rPr>
          <w:spacing w:val="-45"/>
        </w:rPr>
        <w:t> </w:t>
      </w:r>
      <w:r>
        <w:rPr/>
        <w:t>在其他主体中的权益</w:t>
      </w:r>
      <w:r>
        <w:rPr>
          <w:b w:val="0"/>
          <w:bCs w:val="0"/>
        </w:rPr>
      </w:r>
    </w:p>
    <w:p>
      <w:pPr>
        <w:spacing w:line="240" w:lineRule="auto" w:before="0"/>
        <w:rPr>
          <w:rFonts w:ascii="宋体" w:hAnsi="宋体" w:cs="宋体" w:eastAsia="宋体" w:hint="default"/>
          <w:b/>
          <w:bCs/>
          <w:sz w:val="20"/>
          <w:szCs w:val="20"/>
        </w:rPr>
      </w:pPr>
    </w:p>
    <w:p>
      <w:pPr>
        <w:pStyle w:val="Heading4"/>
        <w:spacing w:line="340" w:lineRule="auto" w:before="0"/>
        <w:ind w:right="8433"/>
        <w:jc w:val="left"/>
        <w:rPr>
          <w:b w:val="0"/>
          <w:bCs w:val="0"/>
        </w:rPr>
      </w:pPr>
      <w:r>
        <w:rPr/>
        <w:pict>
          <v:group style="position:absolute;margin-left:55.32pt;margin-top:45.443642pt;width:477.75pt;height:341.35pt;mso-position-horizontal-relative:page;mso-position-vertical-relative:paragraph;z-index:-1136488" coordorigin="1106,909" coordsize="9555,6827">
            <v:group style="position:absolute;left:8388;top:909;width:10;height:20" coordorigin="8388,909" coordsize="10,20">
              <v:shape style="position:absolute;left:8388;top:909;width:10;height:20" coordorigin="8388,909" coordsize="10,20" path="m8388,928l8398,928,8398,909,8388,909,8388,928xe" filled="true" fillcolor="#000000" stroked="false">
                <v:path arrowok="t"/>
                <v:fill type="solid"/>
              </v:shape>
            </v:group>
            <v:group style="position:absolute;left:8388;top:928;width:10;height:20" coordorigin="8388,928" coordsize="10,20">
              <v:shape style="position:absolute;left:8388;top:928;width:10;height:20" coordorigin="8388,928" coordsize="10,20" path="m8388,947l8398,947,8398,928,8388,928,8388,947xe" filled="true" fillcolor="#000000" stroked="false">
                <v:path arrowok="t"/>
                <v:fill type="solid"/>
              </v:shape>
            </v:group>
            <v:group style="position:absolute;left:8388;top:947;width:10;height:20" coordorigin="8388,947" coordsize="10,20">
              <v:shape style="position:absolute;left:8388;top:947;width:10;height:20" coordorigin="8388,947" coordsize="10,20" path="m8388,966l8398,966,8398,947,8388,947,8388,966xe" filled="true" fillcolor="#000000" stroked="false">
                <v:path arrowok="t"/>
                <v:fill type="solid"/>
              </v:shape>
            </v:group>
            <v:group style="position:absolute;left:8388;top:966;width:10;height:20" coordorigin="8388,966" coordsize="10,20">
              <v:shape style="position:absolute;left:8388;top:966;width:10;height:20" coordorigin="8388,966" coordsize="10,20" path="m8388,986l8398,986,8398,966,8388,966,8388,986xe" filled="true" fillcolor="#000000" stroked="false">
                <v:path arrowok="t"/>
                <v:fill type="solid"/>
              </v:shape>
            </v:group>
            <v:group style="position:absolute;left:8388;top:986;width:10;height:20" coordorigin="8388,986" coordsize="10,20">
              <v:shape style="position:absolute;left:8388;top:986;width:10;height:20" coordorigin="8388,986" coordsize="10,20" path="m8388,1005l8398,1005,8398,986,8388,986,8388,1005xe" filled="true" fillcolor="#000000" stroked="false">
                <v:path arrowok="t"/>
                <v:fill type="solid"/>
              </v:shape>
            </v:group>
            <v:group style="position:absolute;left:8388;top:1005;width:10;height:20" coordorigin="8388,1005" coordsize="10,20">
              <v:shape style="position:absolute;left:8388;top:1005;width:10;height:20" coordorigin="8388,1005" coordsize="10,20" path="m8388,1024l8398,1024,8398,1005,8388,1005,8388,1024xe" filled="true" fillcolor="#000000" stroked="false">
                <v:path arrowok="t"/>
                <v:fill type="solid"/>
              </v:shape>
            </v:group>
            <v:group style="position:absolute;left:8388;top:1024;width:10;height:20" coordorigin="8388,1024" coordsize="10,20">
              <v:shape style="position:absolute;left:8388;top:1024;width:10;height:20" coordorigin="8388,1024" coordsize="10,20" path="m8388,1043l8398,1043,8398,1024,8388,1024,8388,1043xe" filled="true" fillcolor="#000000" stroked="false">
                <v:path arrowok="t"/>
                <v:fill type="solid"/>
              </v:shape>
            </v:group>
            <v:group style="position:absolute;left:8388;top:1043;width:10;height:20" coordorigin="8388,1043" coordsize="10,20">
              <v:shape style="position:absolute;left:8388;top:1043;width:10;height:20" coordorigin="8388,1043" coordsize="10,20" path="m8388,1062l8398,1062,8398,1043,8388,1043,8388,1062xe" filled="true" fillcolor="#000000" stroked="false">
                <v:path arrowok="t"/>
                <v:fill type="solid"/>
              </v:shape>
            </v:group>
            <v:group style="position:absolute;left:8388;top:1062;width:10;height:20" coordorigin="8388,1062" coordsize="10,20">
              <v:shape style="position:absolute;left:8388;top:1062;width:10;height:20" coordorigin="8388,1062" coordsize="10,20" path="m8388,1082l8398,1082,8398,1062,8388,1062,8388,1082xe" filled="true" fillcolor="#000000" stroked="false">
                <v:path arrowok="t"/>
                <v:fill type="solid"/>
              </v:shape>
            </v:group>
            <v:group style="position:absolute;left:8388;top:1082;width:10;height:20" coordorigin="8388,1082" coordsize="10,20">
              <v:shape style="position:absolute;left:8388;top:1082;width:10;height:20" coordorigin="8388,1082" coordsize="10,20" path="m8388,1101l8398,1101,8398,1082,8388,1082,8388,1101xe" filled="true" fillcolor="#000000" stroked="false">
                <v:path arrowok="t"/>
                <v:fill type="solid"/>
              </v:shape>
            </v:group>
            <v:group style="position:absolute;left:8388;top:1101;width:10;height:20" coordorigin="8388,1101" coordsize="10,20">
              <v:shape style="position:absolute;left:8388;top:1101;width:10;height:20" coordorigin="8388,1101" coordsize="10,20" path="m8388,1120l8398,1120,8398,1101,8388,1101,8388,1120xe" filled="true" fillcolor="#000000" stroked="false">
                <v:path arrowok="t"/>
                <v:fill type="solid"/>
              </v:shape>
            </v:group>
            <v:group style="position:absolute;left:8388;top:1120;width:10;height:20" coordorigin="8388,1120" coordsize="10,20">
              <v:shape style="position:absolute;left:8388;top:1120;width:10;height:20" coordorigin="8388,1120" coordsize="10,20" path="m8388,1139l8398,1139,8398,1120,8388,1120,8388,1139xe" filled="true" fillcolor="#000000" stroked="false">
                <v:path arrowok="t"/>
                <v:fill type="solid"/>
              </v:shape>
            </v:group>
            <v:group style="position:absolute;left:8388;top:1139;width:10;height:20" coordorigin="8388,1139" coordsize="10,20">
              <v:shape style="position:absolute;left:8388;top:1139;width:10;height:20" coordorigin="8388,1139" coordsize="10,20" path="m8388,1158l8398,1158,8398,1139,8388,1139,8388,1158xe" filled="true" fillcolor="#000000" stroked="false">
                <v:path arrowok="t"/>
                <v:fill type="solid"/>
              </v:shape>
            </v:group>
            <v:group style="position:absolute;left:8388;top:1158;width:10;height:20" coordorigin="8388,1158" coordsize="10,20">
              <v:shape style="position:absolute;left:8388;top:1158;width:10;height:20" coordorigin="8388,1158" coordsize="10,20" path="m8388,1178l8398,1178,8398,1158,8388,1158,8388,1178xe" filled="true" fillcolor="#000000" stroked="false">
                <v:path arrowok="t"/>
                <v:fill type="solid"/>
              </v:shape>
            </v:group>
            <v:group style="position:absolute;left:8388;top:1178;width:10;height:20" coordorigin="8388,1178" coordsize="10,20">
              <v:shape style="position:absolute;left:8388;top:1178;width:10;height:20" coordorigin="8388,1178" coordsize="10,20" path="m8388,1197l8398,1197,8398,1178,8388,1178,8388,1197xe" filled="true" fillcolor="#000000" stroked="false">
                <v:path arrowok="t"/>
                <v:fill type="solid"/>
              </v:shape>
            </v:group>
            <v:group style="position:absolute;left:8388;top:1197;width:10;height:20" coordorigin="8388,1197" coordsize="10,20">
              <v:shape style="position:absolute;left:8388;top:1197;width:10;height:20" coordorigin="8388,1197" coordsize="10,20" path="m8388,1216l8398,1216,8398,1197,8388,1197,8388,1216xe" filled="true" fillcolor="#000000" stroked="false">
                <v:path arrowok="t"/>
                <v:fill type="solid"/>
              </v:shape>
            </v:group>
            <v:group style="position:absolute;left:8388;top:1223;width:10;height:2" coordorigin="8388,1223" coordsize="10,2">
              <v:shape style="position:absolute;left:8388;top:1223;width:10;height:2" coordorigin="8388,1223" coordsize="10,0" path="m8388,1223l8398,1223e" filled="false" stroked="true" strokeweight=".72pt" strokecolor="#000000">
                <v:path arrowok="t"/>
              </v:shape>
              <v:shape style="position:absolute;left:8383;top:1139;width:1104;height:101" type="#_x0000_t75" stroked="false">
                <v:imagedata r:id="rId590" o:title=""/>
              </v:shape>
            </v:group>
            <v:group style="position:absolute;left:8388;top:1240;width:10;height:20" coordorigin="8388,1240" coordsize="10,20">
              <v:shape style="position:absolute;left:8388;top:1240;width:10;height:20" coordorigin="8388,1240" coordsize="10,20" path="m8388,1259l8398,1259,8398,1240,8388,1240,8388,1259xe" filled="true" fillcolor="#000000" stroked="false">
                <v:path arrowok="t"/>
                <v:fill type="solid"/>
              </v:shape>
            </v:group>
            <v:group style="position:absolute;left:8388;top:1259;width:10;height:20" coordorigin="8388,1259" coordsize="10,20">
              <v:shape style="position:absolute;left:8388;top:1259;width:10;height:20" coordorigin="8388,1259" coordsize="10,20" path="m8388,1278l8398,1278,8398,1259,8388,1259,8388,1278xe" filled="true" fillcolor="#000000" stroked="false">
                <v:path arrowok="t"/>
                <v:fill type="solid"/>
              </v:shape>
            </v:group>
            <v:group style="position:absolute;left:8388;top:1278;width:10;height:20" coordorigin="8388,1278" coordsize="10,20">
              <v:shape style="position:absolute;left:8388;top:1278;width:10;height:20" coordorigin="8388,1278" coordsize="10,20" path="m8388,1298l8398,1298,8398,1278,8388,1278,8388,1298xe" filled="true" fillcolor="#000000" stroked="false">
                <v:path arrowok="t"/>
                <v:fill type="solid"/>
              </v:shape>
            </v:group>
            <v:group style="position:absolute;left:8388;top:1298;width:10;height:20" coordorigin="8388,1298" coordsize="10,20">
              <v:shape style="position:absolute;left:8388;top:1298;width:10;height:20" coordorigin="8388,1298" coordsize="10,20" path="m8388,1317l8398,1317,8398,1298,8388,1298,8388,1317xe" filled="true" fillcolor="#000000" stroked="false">
                <v:path arrowok="t"/>
                <v:fill type="solid"/>
              </v:shape>
            </v:group>
            <v:group style="position:absolute;left:8388;top:1317;width:10;height:20" coordorigin="8388,1317" coordsize="10,20">
              <v:shape style="position:absolute;left:8388;top:1317;width:10;height:20" coordorigin="8388,1317" coordsize="10,20" path="m8388,1336l8398,1336,8398,1317,8388,1317,8388,1336xe" filled="true" fillcolor="#000000" stroked="false">
                <v:path arrowok="t"/>
                <v:fill type="solid"/>
              </v:shape>
            </v:group>
            <v:group style="position:absolute;left:8388;top:1336;width:10;height:20" coordorigin="8388,1336" coordsize="10,20">
              <v:shape style="position:absolute;left:8388;top:1336;width:10;height:20" coordorigin="8388,1336" coordsize="10,20" path="m8388,1355l8398,1355,8398,1336,8388,1336,8388,1355xe" filled="true" fillcolor="#000000" stroked="false">
                <v:path arrowok="t"/>
                <v:fill type="solid"/>
              </v:shape>
            </v:group>
            <v:group style="position:absolute;left:8388;top:1355;width:10;height:20" coordorigin="8388,1355" coordsize="10,20">
              <v:shape style="position:absolute;left:8388;top:1355;width:10;height:20" coordorigin="8388,1355" coordsize="10,20" path="m8388,1374l8398,1374,8398,1355,8388,1355,8388,1374xe" filled="true" fillcolor="#000000" stroked="false">
                <v:path arrowok="t"/>
                <v:fill type="solid"/>
              </v:shape>
            </v:group>
            <v:group style="position:absolute;left:8388;top:1374;width:10;height:20" coordorigin="8388,1374" coordsize="10,20">
              <v:shape style="position:absolute;left:8388;top:1374;width:10;height:20" coordorigin="8388,1374" coordsize="10,20" path="m8388,1394l8398,1394,8398,1374,8388,1374,8388,1394xe" filled="true" fillcolor="#000000" stroked="false">
                <v:path arrowok="t"/>
                <v:fill type="solid"/>
              </v:shape>
            </v:group>
            <v:group style="position:absolute;left:8388;top:1394;width:10;height:20" coordorigin="8388,1394" coordsize="10,20">
              <v:shape style="position:absolute;left:8388;top:1394;width:10;height:20" coordorigin="8388,1394" coordsize="10,20" path="m8388,1413l8398,1413,8398,1394,8388,1394,8388,1413xe" filled="true" fillcolor="#000000" stroked="false">
                <v:path arrowok="t"/>
                <v:fill type="solid"/>
              </v:shape>
            </v:group>
            <v:group style="position:absolute;left:8388;top:1413;width:10;height:20" coordorigin="8388,1413" coordsize="10,20">
              <v:shape style="position:absolute;left:8388;top:1413;width:10;height:20" coordorigin="8388,1413" coordsize="10,20" path="m8388,1432l8398,1432,8398,1413,8388,1413,8388,1432xe" filled="true" fillcolor="#000000" stroked="false">
                <v:path arrowok="t"/>
                <v:fill type="solid"/>
              </v:shape>
            </v:group>
            <v:group style="position:absolute;left:8388;top:1432;width:10;height:20" coordorigin="8388,1432" coordsize="10,20">
              <v:shape style="position:absolute;left:8388;top:1432;width:10;height:20" coordorigin="8388,1432" coordsize="10,20" path="m8388,1451l8398,1451,8398,1432,8388,1432,8388,1451xe" filled="true" fillcolor="#000000" stroked="false">
                <v:path arrowok="t"/>
                <v:fill type="solid"/>
              </v:shape>
            </v:group>
            <v:group style="position:absolute;left:8388;top:1451;width:10;height:20" coordorigin="8388,1451" coordsize="10,20">
              <v:shape style="position:absolute;left:8388;top:1451;width:10;height:20" coordorigin="8388,1451" coordsize="10,20" path="m8388,1470l8398,1470,8398,1451,8388,1451,8388,1470xe" filled="true" fillcolor="#000000" stroked="false">
                <v:path arrowok="t"/>
                <v:fill type="solid"/>
              </v:shape>
            </v:group>
            <v:group style="position:absolute;left:8388;top:1470;width:10;height:20" coordorigin="8388,1470" coordsize="10,20">
              <v:shape style="position:absolute;left:8388;top:1470;width:10;height:20" coordorigin="8388,1470" coordsize="10,20" path="m8388,1490l8398,1490,8398,1470,8388,1470,8388,1490xe" filled="true" fillcolor="#000000" stroked="false">
                <v:path arrowok="t"/>
                <v:fill type="solid"/>
              </v:shape>
            </v:group>
            <v:group style="position:absolute;left:8388;top:1490;width:10;height:20" coordorigin="8388,1490" coordsize="10,20">
              <v:shape style="position:absolute;left:8388;top:1490;width:10;height:20" coordorigin="8388,1490" coordsize="10,20" path="m8388,1509l8398,1509,8398,1490,8388,1490,8388,1509xe" filled="true" fillcolor="#000000" stroked="false">
                <v:path arrowok="t"/>
                <v:fill type="solid"/>
              </v:shape>
            </v:group>
            <v:group style="position:absolute;left:8388;top:1509;width:10;height:20" coordorigin="8388,1509" coordsize="10,20">
              <v:shape style="position:absolute;left:8388;top:1509;width:10;height:20" coordorigin="8388,1509" coordsize="10,20" path="m8388,1528l8398,1528,8398,1509,8388,1509,8388,1528xe" filled="true" fillcolor="#000000" stroked="false">
                <v:path arrowok="t"/>
                <v:fill type="solid"/>
              </v:shape>
            </v:group>
            <v:group style="position:absolute;left:8388;top:1528;width:10;height:20" coordorigin="8388,1528" coordsize="10,20">
              <v:shape style="position:absolute;left:8388;top:1528;width:10;height:20" coordorigin="8388,1528" coordsize="10,20" path="m8388,1547l8398,1547,8398,1528,8388,1528,8388,1547xe" filled="true" fillcolor="#000000" stroked="false">
                <v:path arrowok="t"/>
                <v:fill type="solid"/>
              </v:shape>
              <v:shape style="position:absolute;left:8388;top:1566;width:10;height:13" type="#_x0000_t75" stroked="false">
                <v:imagedata r:id="rId591" o:title=""/>
              </v:shape>
            </v:group>
            <v:group style="position:absolute;left:8388;top:1608;width:10;height:20" coordorigin="8388,1608" coordsize="10,20">
              <v:shape style="position:absolute;left:8388;top:1608;width:10;height:20" coordorigin="8388,1608" coordsize="10,20" path="m8388,1628l8398,1628,8398,1608,8388,1608,8388,1628xe" filled="true" fillcolor="#000000" stroked="false">
                <v:path arrowok="t"/>
                <v:fill type="solid"/>
              </v:shape>
            </v:group>
            <v:group style="position:absolute;left:8388;top:1628;width:10;height:20" coordorigin="8388,1628" coordsize="10,20">
              <v:shape style="position:absolute;left:8388;top:1628;width:10;height:20" coordorigin="8388,1628" coordsize="10,20" path="m8388,1647l8398,1647,8398,1628,8388,1628,8388,1647xe" filled="true" fillcolor="#000000" stroked="false">
                <v:path arrowok="t"/>
                <v:fill type="solid"/>
              </v:shape>
            </v:group>
            <v:group style="position:absolute;left:8388;top:1647;width:10;height:20" coordorigin="8388,1647" coordsize="10,20">
              <v:shape style="position:absolute;left:8388;top:1647;width:10;height:20" coordorigin="8388,1647" coordsize="10,20" path="m8388,1666l8398,1666,8398,1647,8388,1647,8388,1666xe" filled="true" fillcolor="#000000" stroked="false">
                <v:path arrowok="t"/>
                <v:fill type="solid"/>
              </v:shape>
            </v:group>
            <v:group style="position:absolute;left:8388;top:1666;width:10;height:20" coordorigin="8388,1666" coordsize="10,20">
              <v:shape style="position:absolute;left:8388;top:1666;width:10;height:20" coordorigin="8388,1666" coordsize="10,20" path="m8388,1685l8398,1685,8398,1666,8388,1666,8388,1685xe" filled="true" fillcolor="#000000" stroked="false">
                <v:path arrowok="t"/>
                <v:fill type="solid"/>
              </v:shape>
            </v:group>
            <v:group style="position:absolute;left:8388;top:1685;width:10;height:20" coordorigin="8388,1685" coordsize="10,20">
              <v:shape style="position:absolute;left:8388;top:1685;width:10;height:20" coordorigin="8388,1685" coordsize="10,20" path="m8388,1704l8398,1704,8398,1685,8388,1685,8388,1704xe" filled="true" fillcolor="#000000" stroked="false">
                <v:path arrowok="t"/>
                <v:fill type="solid"/>
              </v:shape>
            </v:group>
            <v:group style="position:absolute;left:8388;top:1704;width:10;height:20" coordorigin="8388,1704" coordsize="10,20">
              <v:shape style="position:absolute;left:8388;top:1704;width:10;height:20" coordorigin="8388,1704" coordsize="10,20" path="m8388,1724l8398,1724,8398,1704,8388,1704,8388,1724xe" filled="true" fillcolor="#000000" stroked="false">
                <v:path arrowok="t"/>
                <v:fill type="solid"/>
              </v:shape>
            </v:group>
            <v:group style="position:absolute;left:8388;top:1724;width:10;height:20" coordorigin="8388,1724" coordsize="10,20">
              <v:shape style="position:absolute;left:8388;top:1724;width:10;height:20" coordorigin="8388,1724" coordsize="10,20" path="m8388,1743l8398,1743,8398,1724,8388,1724,8388,1743xe" filled="true" fillcolor="#000000" stroked="false">
                <v:path arrowok="t"/>
                <v:fill type="solid"/>
              </v:shape>
            </v:group>
            <v:group style="position:absolute;left:8388;top:1743;width:10;height:20" coordorigin="8388,1743" coordsize="10,20">
              <v:shape style="position:absolute;left:8388;top:1743;width:10;height:20" coordorigin="8388,1743" coordsize="10,20" path="m8388,1762l8398,1762,8398,1743,8388,1743,8388,1762xe" filled="true" fillcolor="#000000" stroked="false">
                <v:path arrowok="t"/>
                <v:fill type="solid"/>
              </v:shape>
            </v:group>
            <v:group style="position:absolute;left:8388;top:1762;width:10;height:20" coordorigin="8388,1762" coordsize="10,20">
              <v:shape style="position:absolute;left:8388;top:1762;width:10;height:20" coordorigin="8388,1762" coordsize="10,20" path="m8388,1781l8398,1781,8398,1762,8388,1762,8388,1781xe" filled="true" fillcolor="#000000" stroked="false">
                <v:path arrowok="t"/>
                <v:fill type="solid"/>
              </v:shape>
            </v:group>
            <v:group style="position:absolute;left:8388;top:1781;width:10;height:20" coordorigin="8388,1781" coordsize="10,20">
              <v:shape style="position:absolute;left:8388;top:1781;width:10;height:20" coordorigin="8388,1781" coordsize="10,20" path="m8388,1800l8398,1800,8398,1781,8388,1781,8388,1800xe" filled="true" fillcolor="#000000" stroked="false">
                <v:path arrowok="t"/>
                <v:fill type="solid"/>
              </v:shape>
            </v:group>
            <v:group style="position:absolute;left:8388;top:1800;width:10;height:20" coordorigin="8388,1800" coordsize="10,20">
              <v:shape style="position:absolute;left:8388;top:1800;width:10;height:20" coordorigin="8388,1800" coordsize="10,20" path="m8388,1820l8398,1820,8398,1800,8388,1800,8388,1820xe" filled="true" fillcolor="#000000" stroked="false">
                <v:path arrowok="t"/>
                <v:fill type="solid"/>
              </v:shape>
            </v:group>
            <v:group style="position:absolute;left:8388;top:1820;width:10;height:20" coordorigin="8388,1820" coordsize="10,20">
              <v:shape style="position:absolute;left:8388;top:1820;width:10;height:20" coordorigin="8388,1820" coordsize="10,20" path="m8388,1839l8398,1839,8398,1820,8388,1820,8388,1839xe" filled="true" fillcolor="#000000" stroked="false">
                <v:path arrowok="t"/>
                <v:fill type="solid"/>
              </v:shape>
            </v:group>
            <v:group style="position:absolute;left:8388;top:1839;width:10;height:20" coordorigin="8388,1839" coordsize="10,20">
              <v:shape style="position:absolute;left:8388;top:1839;width:10;height:20" coordorigin="8388,1839" coordsize="10,20" path="m8388,1858l8398,1858,8398,1839,8388,1839,8388,1858xe" filled="true" fillcolor="#000000" stroked="false">
                <v:path arrowok="t"/>
                <v:fill type="solid"/>
              </v:shape>
            </v:group>
            <v:group style="position:absolute;left:8388;top:1858;width:10;height:20" coordorigin="8388,1858" coordsize="10,20">
              <v:shape style="position:absolute;left:8388;top:1858;width:10;height:20" coordorigin="8388,1858" coordsize="10,20" path="m8388,1877l8398,1877,8398,1858,8388,1858,8388,1877xe" filled="true" fillcolor="#000000" stroked="false">
                <v:path arrowok="t"/>
                <v:fill type="solid"/>
              </v:shape>
            </v:group>
            <v:group style="position:absolute;left:8388;top:1877;width:10;height:20" coordorigin="8388,1877" coordsize="10,20">
              <v:shape style="position:absolute;left:8388;top:1877;width:10;height:20" coordorigin="8388,1877" coordsize="10,20" path="m8388,1896l8398,1896,8398,1877,8388,1877,8388,1896xe" filled="true" fillcolor="#000000" stroked="false">
                <v:path arrowok="t"/>
                <v:fill type="solid"/>
              </v:shape>
            </v:group>
            <v:group style="position:absolute;left:8388;top:1896;width:10;height:20" coordorigin="8388,1896" coordsize="10,20">
              <v:shape style="position:absolute;left:8388;top:1896;width:10;height:20" coordorigin="8388,1896" coordsize="10,20" path="m8388,1916l8398,1916,8398,1896,8388,1896,8388,1916xe" filled="true" fillcolor="#000000" stroked="false">
                <v:path arrowok="t"/>
                <v:fill type="solid"/>
              </v:shape>
            </v:group>
            <v:group style="position:absolute;left:8388;top:1923;width:10;height:2" coordorigin="8388,1923" coordsize="10,2">
              <v:shape style="position:absolute;left:8388;top:1923;width:10;height:2" coordorigin="8388,1923" coordsize="10,0" path="m8388,1923l8398,1923e" filled="false" stroked="true" strokeweight=".72pt" strokecolor="#000000">
                <v:path arrowok="t"/>
              </v:shape>
              <v:shape style="position:absolute;left:1106;top:1839;width:2452;height:101" type="#_x0000_t75" stroked="false">
                <v:imagedata r:id="rId592" o:title=""/>
              </v:shape>
              <v:shape style="position:absolute;left:3534;top:1930;width:1848;height:10" type="#_x0000_t75" stroked="false">
                <v:imagedata r:id="rId593" o:title=""/>
              </v:shape>
              <v:shape style="position:absolute;left:5378;top:1930;width:1282;height:10" type="#_x0000_t75" stroked="false">
                <v:imagedata r:id="rId108" o:title=""/>
              </v:shape>
              <v:shape style="position:absolute;left:6655;top:1930;width:2813;height:10" type="#_x0000_t75" stroked="false">
                <v:imagedata r:id="rId594" o:title=""/>
              </v:shape>
              <v:shape style="position:absolute;left:9463;top:1930;width:1198;height:10" type="#_x0000_t75" stroked="false">
                <v:imagedata r:id="rId595" o:title=""/>
              </v:shape>
            </v:group>
            <v:group style="position:absolute;left:8388;top:1940;width:10;height:20" coordorigin="8388,1940" coordsize="10,20">
              <v:shape style="position:absolute;left:8388;top:1940;width:10;height:20" coordorigin="8388,1940" coordsize="10,20" path="m8388,1959l8398,1959,8398,1940,8388,1940,8388,1959xe" filled="true" fillcolor="#000000" stroked="false">
                <v:path arrowok="t"/>
                <v:fill type="solid"/>
              </v:shape>
            </v:group>
            <v:group style="position:absolute;left:8388;top:1959;width:10;height:20" coordorigin="8388,1959" coordsize="10,20">
              <v:shape style="position:absolute;left:8388;top:1959;width:10;height:20" coordorigin="8388,1959" coordsize="10,20" path="m8388,1978l8398,1978,8398,1959,8388,1959,8388,1978xe" filled="true" fillcolor="#000000" stroked="false">
                <v:path arrowok="t"/>
                <v:fill type="solid"/>
              </v:shape>
            </v:group>
            <v:group style="position:absolute;left:8388;top:1978;width:10;height:20" coordorigin="8388,1978" coordsize="10,20">
              <v:shape style="position:absolute;left:8388;top:1978;width:10;height:20" coordorigin="8388,1978" coordsize="10,20" path="m8388,1998l8398,1998,8398,1978,8388,1978,8388,1998xe" filled="true" fillcolor="#000000" stroked="false">
                <v:path arrowok="t"/>
                <v:fill type="solid"/>
              </v:shape>
            </v:group>
            <v:group style="position:absolute;left:8388;top:1998;width:10;height:20" coordorigin="8388,1998" coordsize="10,20">
              <v:shape style="position:absolute;left:8388;top:1998;width:10;height:20" coordorigin="8388,1998" coordsize="10,20" path="m8388,2017l8398,2017,8398,1998,8388,1998,8388,2017xe" filled="true" fillcolor="#000000" stroked="false">
                <v:path arrowok="t"/>
                <v:fill type="solid"/>
              </v:shape>
            </v:group>
            <v:group style="position:absolute;left:8388;top:2017;width:10;height:20" coordorigin="8388,2017" coordsize="10,20">
              <v:shape style="position:absolute;left:8388;top:2017;width:10;height:20" coordorigin="8388,2017" coordsize="10,20" path="m8388,2036l8398,2036,8398,2017,8388,2017,8388,2036xe" filled="true" fillcolor="#000000" stroked="false">
                <v:path arrowok="t"/>
                <v:fill type="solid"/>
              </v:shape>
            </v:group>
            <v:group style="position:absolute;left:8388;top:2036;width:10;height:20" coordorigin="8388,2036" coordsize="10,20">
              <v:shape style="position:absolute;left:8388;top:2036;width:10;height:20" coordorigin="8388,2036" coordsize="10,20" path="m8388,2055l8398,2055,8398,2036,8388,2036,8388,2055xe" filled="true" fillcolor="#000000" stroked="false">
                <v:path arrowok="t"/>
                <v:fill type="solid"/>
              </v:shape>
            </v:group>
            <v:group style="position:absolute;left:8388;top:2055;width:10;height:20" coordorigin="8388,2055" coordsize="10,20">
              <v:shape style="position:absolute;left:8388;top:2055;width:10;height:20" coordorigin="8388,2055" coordsize="10,20" path="m8388,2074l8398,2074,8398,2055,8388,2055,8388,2074xe" filled="true" fillcolor="#000000" stroked="false">
                <v:path arrowok="t"/>
                <v:fill type="solid"/>
              </v:shape>
            </v:group>
            <v:group style="position:absolute;left:8388;top:2074;width:10;height:20" coordorigin="8388,2074" coordsize="10,20">
              <v:shape style="position:absolute;left:8388;top:2074;width:10;height:20" coordorigin="8388,2074" coordsize="10,20" path="m8388,2094l8398,2094,8398,2074,8388,2074,8388,2094xe" filled="true" fillcolor="#000000" stroked="false">
                <v:path arrowok="t"/>
                <v:fill type="solid"/>
              </v:shape>
            </v:group>
            <v:group style="position:absolute;left:8388;top:2094;width:10;height:20" coordorigin="8388,2094" coordsize="10,20">
              <v:shape style="position:absolute;left:8388;top:2094;width:10;height:20" coordorigin="8388,2094" coordsize="10,20" path="m8388,2113l8398,2113,8398,2094,8388,2094,8388,2113xe" filled="true" fillcolor="#000000" stroked="false">
                <v:path arrowok="t"/>
                <v:fill type="solid"/>
              </v:shape>
            </v:group>
            <v:group style="position:absolute;left:8388;top:2113;width:10;height:20" coordorigin="8388,2113" coordsize="10,20">
              <v:shape style="position:absolute;left:8388;top:2113;width:10;height:20" coordorigin="8388,2113" coordsize="10,20" path="m8388,2132l8398,2132,8398,2113,8388,2113,8388,2132xe" filled="true" fillcolor="#000000" stroked="false">
                <v:path arrowok="t"/>
                <v:fill type="solid"/>
              </v:shape>
            </v:group>
            <v:group style="position:absolute;left:8388;top:2132;width:10;height:20" coordorigin="8388,2132" coordsize="10,20">
              <v:shape style="position:absolute;left:8388;top:2132;width:10;height:20" coordorigin="8388,2132" coordsize="10,20" path="m8388,2151l8398,2151,8398,2132,8388,2132,8388,2151xe" filled="true" fillcolor="#000000" stroked="false">
                <v:path arrowok="t"/>
                <v:fill type="solid"/>
              </v:shape>
            </v:group>
            <v:group style="position:absolute;left:8388;top:2151;width:10;height:20" coordorigin="8388,2151" coordsize="10,20">
              <v:shape style="position:absolute;left:8388;top:2151;width:10;height:20" coordorigin="8388,2151" coordsize="10,20" path="m8388,2170l8398,2170,8398,2151,8388,2151,8388,2170xe" filled="true" fillcolor="#000000" stroked="false">
                <v:path arrowok="t"/>
                <v:fill type="solid"/>
              </v:shape>
            </v:group>
            <v:group style="position:absolute;left:8388;top:2170;width:10;height:20" coordorigin="8388,2170" coordsize="10,20">
              <v:shape style="position:absolute;left:8388;top:2170;width:10;height:20" coordorigin="8388,2170" coordsize="10,20" path="m8388,2190l8398,2190,8398,2170,8388,2170,8388,2190xe" filled="true" fillcolor="#000000" stroked="false">
                <v:path arrowok="t"/>
                <v:fill type="solid"/>
              </v:shape>
            </v:group>
            <v:group style="position:absolute;left:8388;top:2190;width:10;height:20" coordorigin="8388,2190" coordsize="10,20">
              <v:shape style="position:absolute;left:8388;top:2190;width:10;height:20" coordorigin="8388,2190" coordsize="10,20" path="m8388,2209l8398,2209,8398,2190,8388,2190,8388,2209xe" filled="true" fillcolor="#000000" stroked="false">
                <v:path arrowok="t"/>
                <v:fill type="solid"/>
              </v:shape>
            </v:group>
            <v:group style="position:absolute;left:8388;top:2209;width:10;height:20" coordorigin="8388,2209" coordsize="10,20">
              <v:shape style="position:absolute;left:8388;top:2209;width:10;height:20" coordorigin="8388,2209" coordsize="10,20" path="m8388,2228l8398,2228,8398,2209,8388,2209,8388,2228xe" filled="true" fillcolor="#000000" stroked="false">
                <v:path arrowok="t"/>
                <v:fill type="solid"/>
              </v:shape>
            </v:group>
            <v:group style="position:absolute;left:8388;top:2228;width:10;height:20" coordorigin="8388,2228" coordsize="10,20">
              <v:shape style="position:absolute;left:8388;top:2228;width:10;height:20" coordorigin="8388,2228" coordsize="10,20" path="m8388,2247l8398,2247,8398,2228,8388,2228,8388,2247xe" filled="true" fillcolor="#000000" stroked="false">
                <v:path arrowok="t"/>
                <v:fill type="solid"/>
              </v:shape>
            </v:group>
            <v:group style="position:absolute;left:8388;top:2247;width:10;height:20" coordorigin="8388,2247" coordsize="10,20">
              <v:shape style="position:absolute;left:8388;top:2247;width:10;height:20" coordorigin="8388,2247" coordsize="10,20" path="m8388,2266l8398,2266,8398,2247,8388,2247,8388,2266xe" filled="true" fillcolor="#000000" stroked="false">
                <v:path arrowok="t"/>
                <v:fill type="solid"/>
              </v:shape>
            </v:group>
            <v:group style="position:absolute;left:8388;top:2266;width:10;height:20" coordorigin="8388,2266" coordsize="10,20">
              <v:shape style="position:absolute;left:8388;top:2266;width:10;height:20" coordorigin="8388,2266" coordsize="10,20" path="m8388,2286l8398,2286,8398,2266,8388,2266,8388,2286xe" filled="true" fillcolor="#000000" stroked="false">
                <v:path arrowok="t"/>
                <v:fill type="solid"/>
              </v:shape>
            </v:group>
            <v:group style="position:absolute;left:8388;top:2286;width:10;height:20" coordorigin="8388,2286" coordsize="10,20">
              <v:shape style="position:absolute;left:8388;top:2286;width:10;height:20" coordorigin="8388,2286" coordsize="10,20" path="m8388,2305l8398,2305,8398,2286,8388,2286,8388,2305xe" filled="true" fillcolor="#000000" stroked="false">
                <v:path arrowok="t"/>
                <v:fill type="solid"/>
              </v:shape>
            </v:group>
            <v:group style="position:absolute;left:8388;top:2305;width:10;height:20" coordorigin="8388,2305" coordsize="10,20">
              <v:shape style="position:absolute;left:8388;top:2305;width:10;height:20" coordorigin="8388,2305" coordsize="10,20" path="m8388,2324l8398,2324,8398,2305,8388,2305,8388,2324xe" filled="true" fillcolor="#000000" stroked="false">
                <v:path arrowok="t"/>
                <v:fill type="solid"/>
              </v:shape>
            </v:group>
            <v:group style="position:absolute;left:8388;top:2324;width:10;height:20" coordorigin="8388,2324" coordsize="10,20">
              <v:shape style="position:absolute;left:8388;top:2324;width:10;height:20" coordorigin="8388,2324" coordsize="10,20" path="m8388,2343l8398,2343,8398,2324,8388,2324,8388,2343xe" filled="true" fillcolor="#000000" stroked="false">
                <v:path arrowok="t"/>
                <v:fill type="solid"/>
              </v:shape>
            </v:group>
            <v:group style="position:absolute;left:8388;top:2343;width:10;height:20" coordorigin="8388,2343" coordsize="10,20">
              <v:shape style="position:absolute;left:8388;top:2343;width:10;height:20" coordorigin="8388,2343" coordsize="10,20" path="m8388,2362l8398,2362,8398,2343,8388,2343,8388,2362xe" filled="true" fillcolor="#000000" stroked="false">
                <v:path arrowok="t"/>
                <v:fill type="solid"/>
              </v:shape>
            </v:group>
            <v:group style="position:absolute;left:8388;top:2362;width:10;height:20" coordorigin="8388,2362" coordsize="10,20">
              <v:shape style="position:absolute;left:8388;top:2362;width:10;height:20" coordorigin="8388,2362" coordsize="10,20" path="m8388,2382l8398,2382,8398,2362,8388,2362,8388,2382xe" filled="true" fillcolor="#000000" stroked="false">
                <v:path arrowok="t"/>
                <v:fill type="solid"/>
              </v:shape>
            </v:group>
            <v:group style="position:absolute;left:8388;top:2382;width:10;height:20" coordorigin="8388,2382" coordsize="10,20">
              <v:shape style="position:absolute;left:8388;top:2382;width:10;height:20" coordorigin="8388,2382" coordsize="10,20" path="m8388,2401l8398,2401,8398,2382,8388,2382,8388,2401xe" filled="true" fillcolor="#000000" stroked="false">
                <v:path arrowok="t"/>
                <v:fill type="solid"/>
              </v:shape>
            </v:group>
            <v:group style="position:absolute;left:8388;top:2404;width:10;height:2" coordorigin="8388,2404" coordsize="10,2">
              <v:shape style="position:absolute;left:8388;top:2404;width:10;height:2" coordorigin="8388,2404" coordsize="10,0" path="m8388,2404l8398,2404e" filled="false" stroked="true" strokeweight=".30002pt" strokecolor="#000000">
                <v:path arrowok="t"/>
              </v:shape>
              <v:shape style="position:absolute;left:1106;top:2407;width:2433;height:10" type="#_x0000_t75" stroked="false">
                <v:imagedata r:id="rId596" o:title=""/>
              </v:shape>
              <v:shape style="position:absolute;left:3534;top:2407;width:1848;height:10" type="#_x0000_t75" stroked="false">
                <v:imagedata r:id="rId597" o:title=""/>
              </v:shape>
              <v:shape style="position:absolute;left:5378;top:2407;width:1282;height:10" type="#_x0000_t75" stroked="false">
                <v:imagedata r:id="rId122" o:title=""/>
              </v:shape>
              <v:shape style="position:absolute;left:6655;top:2407;width:2813;height:10" type="#_x0000_t75" stroked="false">
                <v:imagedata r:id="rId598" o:title=""/>
              </v:shape>
              <v:shape style="position:absolute;left:9463;top:2407;width:1198;height:10" type="#_x0000_t75" stroked="false">
                <v:imagedata r:id="rId599" o:title=""/>
              </v:shape>
            </v:group>
            <v:group style="position:absolute;left:8388;top:2416;width:10;height:20" coordorigin="8388,2416" coordsize="10,20">
              <v:shape style="position:absolute;left:8388;top:2416;width:10;height:20" coordorigin="8388,2416" coordsize="10,20" path="m8388,2436l8398,2436,8398,2416,8388,2416,8388,2436xe" filled="true" fillcolor="#000000" stroked="false">
                <v:path arrowok="t"/>
                <v:fill type="solid"/>
              </v:shape>
            </v:group>
            <v:group style="position:absolute;left:8388;top:2436;width:10;height:20" coordorigin="8388,2436" coordsize="10,20">
              <v:shape style="position:absolute;left:8388;top:2436;width:10;height:20" coordorigin="8388,2436" coordsize="10,20" path="m8388,2455l8398,2455,8398,2436,8388,2436,8388,2455xe" filled="true" fillcolor="#000000" stroked="false">
                <v:path arrowok="t"/>
                <v:fill type="solid"/>
              </v:shape>
            </v:group>
            <v:group style="position:absolute;left:8388;top:2455;width:10;height:20" coordorigin="8388,2455" coordsize="10,20">
              <v:shape style="position:absolute;left:8388;top:2455;width:10;height:20" coordorigin="8388,2455" coordsize="10,20" path="m8388,2474l8398,2474,8398,2455,8388,2455,8388,2474xe" filled="true" fillcolor="#000000" stroked="false">
                <v:path arrowok="t"/>
                <v:fill type="solid"/>
              </v:shape>
            </v:group>
            <v:group style="position:absolute;left:8388;top:2474;width:10;height:20" coordorigin="8388,2474" coordsize="10,20">
              <v:shape style="position:absolute;left:8388;top:2474;width:10;height:20" coordorigin="8388,2474" coordsize="10,20" path="m8388,2493l8398,2493,8398,2474,8388,2474,8388,2493xe" filled="true" fillcolor="#000000" stroked="false">
                <v:path arrowok="t"/>
                <v:fill type="solid"/>
              </v:shape>
            </v:group>
            <v:group style="position:absolute;left:8388;top:2493;width:10;height:20" coordorigin="8388,2493" coordsize="10,20">
              <v:shape style="position:absolute;left:8388;top:2493;width:10;height:20" coordorigin="8388,2493" coordsize="10,20" path="m8388,2512l8398,2512,8398,2493,8388,2493,8388,2512xe" filled="true" fillcolor="#000000" stroked="false">
                <v:path arrowok="t"/>
                <v:fill type="solid"/>
              </v:shape>
            </v:group>
            <v:group style="position:absolute;left:8388;top:2512;width:10;height:20" coordorigin="8388,2512" coordsize="10,20">
              <v:shape style="position:absolute;left:8388;top:2512;width:10;height:20" coordorigin="8388,2512" coordsize="10,20" path="m8388,2532l8398,2532,8398,2512,8388,2512,8388,2532xe" filled="true" fillcolor="#000000" stroked="false">
                <v:path arrowok="t"/>
                <v:fill type="solid"/>
              </v:shape>
            </v:group>
            <v:group style="position:absolute;left:8388;top:2532;width:10;height:20" coordorigin="8388,2532" coordsize="10,20">
              <v:shape style="position:absolute;left:8388;top:2532;width:10;height:20" coordorigin="8388,2532" coordsize="10,20" path="m8388,2551l8398,2551,8398,2532,8388,2532,8388,2551xe" filled="true" fillcolor="#000000" stroked="false">
                <v:path arrowok="t"/>
                <v:fill type="solid"/>
              </v:shape>
            </v:group>
            <v:group style="position:absolute;left:8388;top:2551;width:10;height:20" coordorigin="8388,2551" coordsize="10,20">
              <v:shape style="position:absolute;left:8388;top:2551;width:10;height:20" coordorigin="8388,2551" coordsize="10,20" path="m8388,2570l8398,2570,8398,2551,8388,2551,8388,2570xe" filled="true" fillcolor="#000000" stroked="false">
                <v:path arrowok="t"/>
                <v:fill type="solid"/>
              </v:shape>
            </v:group>
            <v:group style="position:absolute;left:8388;top:2570;width:10;height:20" coordorigin="8388,2570" coordsize="10,20">
              <v:shape style="position:absolute;left:8388;top:2570;width:10;height:20" coordorigin="8388,2570" coordsize="10,20" path="m8388,2589l8398,2589,8398,2570,8388,2570,8388,2589xe" filled="true" fillcolor="#000000" stroked="false">
                <v:path arrowok="t"/>
                <v:fill type="solid"/>
              </v:shape>
            </v:group>
            <v:group style="position:absolute;left:8388;top:2589;width:10;height:20" coordorigin="8388,2589" coordsize="10,20">
              <v:shape style="position:absolute;left:8388;top:2589;width:10;height:20" coordorigin="8388,2589" coordsize="10,20" path="m8388,2608l8398,2608,8398,2589,8388,2589,8388,2608xe" filled="true" fillcolor="#000000" stroked="false">
                <v:path arrowok="t"/>
                <v:fill type="solid"/>
              </v:shape>
            </v:group>
            <v:group style="position:absolute;left:8388;top:2608;width:10;height:20" coordorigin="8388,2608" coordsize="10,20">
              <v:shape style="position:absolute;left:8388;top:2608;width:10;height:20" coordorigin="8388,2608" coordsize="10,20" path="m8388,2628l8398,2628,8398,2608,8388,2608,8388,2628xe" filled="true" fillcolor="#000000" stroked="false">
                <v:path arrowok="t"/>
                <v:fill type="solid"/>
              </v:shape>
            </v:group>
            <v:group style="position:absolute;left:8388;top:2628;width:10;height:20" coordorigin="8388,2628" coordsize="10,20">
              <v:shape style="position:absolute;left:8388;top:2628;width:10;height:20" coordorigin="8388,2628" coordsize="10,20" path="m8388,2647l8398,2647,8398,2628,8388,2628,8388,2647xe" filled="true" fillcolor="#000000" stroked="false">
                <v:path arrowok="t"/>
                <v:fill type="solid"/>
              </v:shape>
            </v:group>
            <v:group style="position:absolute;left:8388;top:2647;width:10;height:20" coordorigin="8388,2647" coordsize="10,20">
              <v:shape style="position:absolute;left:8388;top:2647;width:10;height:20" coordorigin="8388,2647" coordsize="10,20" path="m8388,2666l8398,2666,8398,2647,8388,2647,8388,2666xe" filled="true" fillcolor="#000000" stroked="false">
                <v:path arrowok="t"/>
                <v:fill type="solid"/>
              </v:shape>
            </v:group>
            <v:group style="position:absolute;left:8388;top:2666;width:10;height:20" coordorigin="8388,2666" coordsize="10,20">
              <v:shape style="position:absolute;left:8388;top:2666;width:10;height:20" coordorigin="8388,2666" coordsize="10,20" path="m8388,2685l8398,2685,8398,2666,8388,2666,8388,2685xe" filled="true" fillcolor="#000000" stroked="false">
                <v:path arrowok="t"/>
                <v:fill type="solid"/>
              </v:shape>
            </v:group>
            <v:group style="position:absolute;left:8388;top:2685;width:10;height:20" coordorigin="8388,2685" coordsize="10,20">
              <v:shape style="position:absolute;left:8388;top:2685;width:10;height:20" coordorigin="8388,2685" coordsize="10,20" path="m8388,2704l8398,2704,8398,2685,8388,2685,8388,2704xe" filled="true" fillcolor="#000000" stroked="false">
                <v:path arrowok="t"/>
                <v:fill type="solid"/>
              </v:shape>
            </v:group>
            <v:group style="position:absolute;left:8388;top:2704;width:10;height:20" coordorigin="8388,2704" coordsize="10,20">
              <v:shape style="position:absolute;left:8388;top:2704;width:10;height:20" coordorigin="8388,2704" coordsize="10,20" path="m8388,2724l8398,2724,8398,2704,8388,2704,8388,2724xe" filled="true" fillcolor="#000000" stroked="false">
                <v:path arrowok="t"/>
                <v:fill type="solid"/>
              </v:shape>
            </v:group>
            <v:group style="position:absolute;left:8388;top:2724;width:10;height:20" coordorigin="8388,2724" coordsize="10,20">
              <v:shape style="position:absolute;left:8388;top:2724;width:10;height:20" coordorigin="8388,2724" coordsize="10,20" path="m8388,2743l8398,2743,8398,2724,8388,2724,8388,2743xe" filled="true" fillcolor="#000000" stroked="false">
                <v:path arrowok="t"/>
                <v:fill type="solid"/>
              </v:shape>
            </v:group>
            <v:group style="position:absolute;left:8388;top:2743;width:10;height:20" coordorigin="8388,2743" coordsize="10,20">
              <v:shape style="position:absolute;left:8388;top:2743;width:10;height:20" coordorigin="8388,2743" coordsize="10,20" path="m8388,2762l8398,2762,8398,2743,8388,2743,8388,2762xe" filled="true" fillcolor="#000000" stroked="false">
                <v:path arrowok="t"/>
                <v:fill type="solid"/>
              </v:shape>
            </v:group>
            <v:group style="position:absolute;left:8388;top:2762;width:10;height:20" coordorigin="8388,2762" coordsize="10,20">
              <v:shape style="position:absolute;left:8388;top:2762;width:10;height:20" coordorigin="8388,2762" coordsize="10,20" path="m8388,2781l8398,2781,8398,2762,8388,2762,8388,2781xe" filled="true" fillcolor="#000000" stroked="false">
                <v:path arrowok="t"/>
                <v:fill type="solid"/>
              </v:shape>
            </v:group>
            <v:group style="position:absolute;left:8388;top:2781;width:10;height:20" coordorigin="8388,2781" coordsize="10,20">
              <v:shape style="position:absolute;left:8388;top:2781;width:10;height:20" coordorigin="8388,2781" coordsize="10,20" path="m8388,2800l8398,2800,8398,2781,8388,2781,8388,2800xe" filled="true" fillcolor="#000000" stroked="false">
                <v:path arrowok="t"/>
                <v:fill type="solid"/>
              </v:shape>
            </v:group>
            <v:group style="position:absolute;left:8388;top:2800;width:10;height:20" coordorigin="8388,2800" coordsize="10,20">
              <v:shape style="position:absolute;left:8388;top:2800;width:10;height:20" coordorigin="8388,2800" coordsize="10,20" path="m8388,2820l8398,2820,8398,2800,8388,2800,8388,2820xe" filled="true" fillcolor="#000000" stroked="false">
                <v:path arrowok="t"/>
                <v:fill type="solid"/>
              </v:shape>
            </v:group>
            <v:group style="position:absolute;left:8388;top:2820;width:10;height:20" coordorigin="8388,2820" coordsize="10,20">
              <v:shape style="position:absolute;left:8388;top:2820;width:10;height:20" coordorigin="8388,2820" coordsize="10,20" path="m8388,2839l8398,2839,8398,2820,8388,2820,8388,2839xe" filled="true" fillcolor="#000000" stroked="false">
                <v:path arrowok="t"/>
                <v:fill type="solid"/>
              </v:shape>
            </v:group>
            <v:group style="position:absolute;left:8388;top:2839;width:10;height:20" coordorigin="8388,2839" coordsize="10,20">
              <v:shape style="position:absolute;left:8388;top:2839;width:10;height:20" coordorigin="8388,2839" coordsize="10,20" path="m8388,2858l8398,2858,8398,2839,8388,2839,8388,2858xe" filled="true" fillcolor="#000000" stroked="false">
                <v:path arrowok="t"/>
                <v:fill type="solid"/>
              </v:shape>
            </v:group>
            <v:group style="position:absolute;left:8388;top:2858;width:10;height:20" coordorigin="8388,2858" coordsize="10,20">
              <v:shape style="position:absolute;left:8388;top:2858;width:10;height:20" coordorigin="8388,2858" coordsize="10,20" path="m8388,2877l8398,2877,8398,2858,8388,2858,8388,2877xe" filled="true" fillcolor="#000000" stroked="false">
                <v:path arrowok="t"/>
                <v:fill type="solid"/>
              </v:shape>
            </v:group>
            <v:group style="position:absolute;left:8388;top:2881;width:10;height:2" coordorigin="8388,2881" coordsize="10,2">
              <v:shape style="position:absolute;left:8388;top:2881;width:10;height:2" coordorigin="8388,2881" coordsize="10,0" path="m8388,2881l8398,2881e" filled="false" stroked="true" strokeweight=".35999pt" strokecolor="#000000">
                <v:path arrowok="t"/>
              </v:shape>
              <v:shape style="position:absolute;left:1106;top:2884;width:2433;height:10" type="#_x0000_t75" stroked="false">
                <v:imagedata r:id="rId596" o:title=""/>
              </v:shape>
              <v:shape style="position:absolute;left:3534;top:2884;width:1848;height:10" type="#_x0000_t75" stroked="false">
                <v:imagedata r:id="rId597" o:title=""/>
              </v:shape>
              <v:shape style="position:absolute;left:5378;top:2884;width:1282;height:10" type="#_x0000_t75" stroked="false">
                <v:imagedata r:id="rId122" o:title=""/>
              </v:shape>
              <v:shape style="position:absolute;left:6655;top:2884;width:2813;height:10" type="#_x0000_t75" stroked="false">
                <v:imagedata r:id="rId598" o:title=""/>
              </v:shape>
              <v:shape style="position:absolute;left:9463;top:2884;width:1198;height:10" type="#_x0000_t75" stroked="false">
                <v:imagedata r:id="rId599" o:title=""/>
              </v:shape>
            </v:group>
            <v:group style="position:absolute;left:8388;top:2894;width:10;height:20" coordorigin="8388,2894" coordsize="10,20">
              <v:shape style="position:absolute;left:8388;top:2894;width:10;height:20" coordorigin="8388,2894" coordsize="10,20" path="m8388,2913l8398,2913,8398,2894,8388,2894,8388,2913xe" filled="true" fillcolor="#000000" stroked="false">
                <v:path arrowok="t"/>
                <v:fill type="solid"/>
              </v:shape>
            </v:group>
            <v:group style="position:absolute;left:8388;top:2913;width:10;height:20" coordorigin="8388,2913" coordsize="10,20">
              <v:shape style="position:absolute;left:8388;top:2913;width:10;height:20" coordorigin="8388,2913" coordsize="10,20" path="m8388,2932l8398,2932,8398,2913,8388,2913,8388,2932xe" filled="true" fillcolor="#000000" stroked="false">
                <v:path arrowok="t"/>
                <v:fill type="solid"/>
              </v:shape>
            </v:group>
            <v:group style="position:absolute;left:8388;top:2932;width:10;height:20" coordorigin="8388,2932" coordsize="10,20">
              <v:shape style="position:absolute;left:8388;top:2932;width:10;height:20" coordorigin="8388,2932" coordsize="10,20" path="m8388,2952l8398,2952,8398,2932,8388,2932,8388,2952xe" filled="true" fillcolor="#000000" stroked="false">
                <v:path arrowok="t"/>
                <v:fill type="solid"/>
              </v:shape>
            </v:group>
            <v:group style="position:absolute;left:8388;top:2952;width:10;height:20" coordorigin="8388,2952" coordsize="10,20">
              <v:shape style="position:absolute;left:8388;top:2952;width:10;height:20" coordorigin="8388,2952" coordsize="10,20" path="m8388,2971l8398,2971,8398,2952,8388,2952,8388,2971xe" filled="true" fillcolor="#000000" stroked="false">
                <v:path arrowok="t"/>
                <v:fill type="solid"/>
              </v:shape>
            </v:group>
            <v:group style="position:absolute;left:8388;top:2971;width:10;height:20" coordorigin="8388,2971" coordsize="10,20">
              <v:shape style="position:absolute;left:8388;top:2971;width:10;height:20" coordorigin="8388,2971" coordsize="10,20" path="m8388,2990l8398,2990,8398,2971,8388,2971,8388,2990xe" filled="true" fillcolor="#000000" stroked="false">
                <v:path arrowok="t"/>
                <v:fill type="solid"/>
              </v:shape>
            </v:group>
            <v:group style="position:absolute;left:8388;top:2990;width:10;height:20" coordorigin="8388,2990" coordsize="10,20">
              <v:shape style="position:absolute;left:8388;top:2990;width:10;height:20" coordorigin="8388,2990" coordsize="10,20" path="m8388,3009l8398,3009,8398,2990,8388,2990,8388,3009xe" filled="true" fillcolor="#000000" stroked="false">
                <v:path arrowok="t"/>
                <v:fill type="solid"/>
              </v:shape>
            </v:group>
            <v:group style="position:absolute;left:8388;top:3009;width:10;height:20" coordorigin="8388,3009" coordsize="10,20">
              <v:shape style="position:absolute;left:8388;top:3009;width:10;height:20" coordorigin="8388,3009" coordsize="10,20" path="m8388,3028l8398,3028,8398,3009,8388,3009,8388,3028xe" filled="true" fillcolor="#000000" stroked="false">
                <v:path arrowok="t"/>
                <v:fill type="solid"/>
              </v:shape>
            </v:group>
            <v:group style="position:absolute;left:8388;top:3028;width:10;height:20" coordorigin="8388,3028" coordsize="10,20">
              <v:shape style="position:absolute;left:8388;top:3028;width:10;height:20" coordorigin="8388,3028" coordsize="10,20" path="m8388,3048l8398,3048,8398,3028,8388,3028,8388,3048xe" filled="true" fillcolor="#000000" stroked="false">
                <v:path arrowok="t"/>
                <v:fill type="solid"/>
              </v:shape>
            </v:group>
            <v:group style="position:absolute;left:8388;top:3048;width:10;height:20" coordorigin="8388,3048" coordsize="10,20">
              <v:shape style="position:absolute;left:8388;top:3048;width:10;height:20" coordorigin="8388,3048" coordsize="10,20" path="m8388,3067l8398,3067,8398,3048,8388,3048,8388,3067xe" filled="true" fillcolor="#000000" stroked="false">
                <v:path arrowok="t"/>
                <v:fill type="solid"/>
              </v:shape>
            </v:group>
            <v:group style="position:absolute;left:8388;top:3067;width:10;height:20" coordorigin="8388,3067" coordsize="10,20">
              <v:shape style="position:absolute;left:8388;top:3067;width:10;height:20" coordorigin="8388,3067" coordsize="10,20" path="m8388,3086l8398,3086,8398,3067,8388,3067,8388,3086xe" filled="true" fillcolor="#000000" stroked="false">
                <v:path arrowok="t"/>
                <v:fill type="solid"/>
              </v:shape>
            </v:group>
            <v:group style="position:absolute;left:8388;top:3086;width:10;height:20" coordorigin="8388,3086" coordsize="10,20">
              <v:shape style="position:absolute;left:8388;top:3086;width:10;height:20" coordorigin="8388,3086" coordsize="10,20" path="m8388,3105l8398,3105,8398,3086,8388,3086,8388,3105xe" filled="true" fillcolor="#000000" stroked="false">
                <v:path arrowok="t"/>
                <v:fill type="solid"/>
              </v:shape>
            </v:group>
            <v:group style="position:absolute;left:8388;top:3105;width:10;height:20" coordorigin="8388,3105" coordsize="10,20">
              <v:shape style="position:absolute;left:8388;top:3105;width:10;height:20" coordorigin="8388,3105" coordsize="10,20" path="m8388,3124l8398,3124,8398,3105,8388,3105,8388,3124xe" filled="true" fillcolor="#000000" stroked="false">
                <v:path arrowok="t"/>
                <v:fill type="solid"/>
              </v:shape>
            </v:group>
            <v:group style="position:absolute;left:8388;top:3124;width:10;height:20" coordorigin="8388,3124" coordsize="10,20">
              <v:shape style="position:absolute;left:8388;top:3124;width:10;height:20" coordorigin="8388,3124" coordsize="10,20" path="m8388,3144l8398,3144,8398,3124,8388,3124,8388,3144xe" filled="true" fillcolor="#000000" stroked="false">
                <v:path arrowok="t"/>
                <v:fill type="solid"/>
              </v:shape>
            </v:group>
            <v:group style="position:absolute;left:8388;top:3144;width:10;height:20" coordorigin="8388,3144" coordsize="10,20">
              <v:shape style="position:absolute;left:8388;top:3144;width:10;height:20" coordorigin="8388,3144" coordsize="10,20" path="m8388,3163l8398,3163,8398,3144,8388,3144,8388,3163xe" filled="true" fillcolor="#000000" stroked="false">
                <v:path arrowok="t"/>
                <v:fill type="solid"/>
              </v:shape>
            </v:group>
            <v:group style="position:absolute;left:8388;top:3163;width:10;height:20" coordorigin="8388,3163" coordsize="10,20">
              <v:shape style="position:absolute;left:8388;top:3163;width:10;height:20" coordorigin="8388,3163" coordsize="10,20" path="m8388,3182l8398,3182,8398,3163,8388,3163,8388,3182xe" filled="true" fillcolor="#000000" stroked="false">
                <v:path arrowok="t"/>
                <v:fill type="solid"/>
              </v:shape>
            </v:group>
            <v:group style="position:absolute;left:8388;top:3182;width:10;height:20" coordorigin="8388,3182" coordsize="10,20">
              <v:shape style="position:absolute;left:8388;top:3182;width:10;height:20" coordorigin="8388,3182" coordsize="10,20" path="m8388,3201l8398,3201,8398,3182,8388,3182,8388,3201xe" filled="true" fillcolor="#000000" stroked="false">
                <v:path arrowok="t"/>
                <v:fill type="solid"/>
              </v:shape>
            </v:group>
            <v:group style="position:absolute;left:8388;top:3201;width:10;height:20" coordorigin="8388,3201" coordsize="10,20">
              <v:shape style="position:absolute;left:8388;top:3201;width:10;height:20" coordorigin="8388,3201" coordsize="10,20" path="m8388,3220l8398,3220,8398,3201,8388,3201,8388,3220xe" filled="true" fillcolor="#000000" stroked="false">
                <v:path arrowok="t"/>
                <v:fill type="solid"/>
              </v:shape>
            </v:group>
            <v:group style="position:absolute;left:8388;top:3220;width:10;height:20" coordorigin="8388,3220" coordsize="10,20">
              <v:shape style="position:absolute;left:8388;top:3220;width:10;height:20" coordorigin="8388,3220" coordsize="10,20" path="m8388,3240l8398,3240,8398,3220,8388,3220,8388,3240xe" filled="true" fillcolor="#000000" stroked="false">
                <v:path arrowok="t"/>
                <v:fill type="solid"/>
              </v:shape>
            </v:group>
            <v:group style="position:absolute;left:8388;top:3240;width:10;height:20" coordorigin="8388,3240" coordsize="10,20">
              <v:shape style="position:absolute;left:8388;top:3240;width:10;height:20" coordorigin="8388,3240" coordsize="10,20" path="m8388,3259l8398,3259,8398,3240,8388,3240,8388,3259xe" filled="true" fillcolor="#000000" stroked="false">
                <v:path arrowok="t"/>
                <v:fill type="solid"/>
              </v:shape>
            </v:group>
            <v:group style="position:absolute;left:8388;top:3259;width:10;height:20" coordorigin="8388,3259" coordsize="10,20">
              <v:shape style="position:absolute;left:8388;top:3259;width:10;height:20" coordorigin="8388,3259" coordsize="10,20" path="m8388,3278l8398,3278,8398,3259,8388,3259,8388,3278xe" filled="true" fillcolor="#000000" stroked="false">
                <v:path arrowok="t"/>
                <v:fill type="solid"/>
              </v:shape>
            </v:group>
            <v:group style="position:absolute;left:8388;top:3278;width:10;height:20" coordorigin="8388,3278" coordsize="10,20">
              <v:shape style="position:absolute;left:8388;top:3278;width:10;height:20" coordorigin="8388,3278" coordsize="10,20" path="m8388,3297l8398,3297,8398,3278,8388,3278,8388,3297xe" filled="true" fillcolor="#000000" stroked="false">
                <v:path arrowok="t"/>
                <v:fill type="solid"/>
              </v:shape>
            </v:group>
            <v:group style="position:absolute;left:8388;top:3297;width:10;height:20" coordorigin="8388,3297" coordsize="10,20">
              <v:shape style="position:absolute;left:8388;top:3297;width:10;height:20" coordorigin="8388,3297" coordsize="10,20" path="m8388,3316l8398,3316,8398,3297,8388,3297,8388,3316xe" filled="true" fillcolor="#000000" stroked="false">
                <v:path arrowok="t"/>
                <v:fill type="solid"/>
              </v:shape>
            </v:group>
            <v:group style="position:absolute;left:8388;top:3316;width:10;height:20" coordorigin="8388,3316" coordsize="10,20">
              <v:shape style="position:absolute;left:8388;top:3316;width:10;height:20" coordorigin="8388,3316" coordsize="10,20" path="m8388,3336l8398,3336,8398,3316,8388,3316,8388,3336xe" filled="true" fillcolor="#000000" stroked="false">
                <v:path arrowok="t"/>
                <v:fill type="solid"/>
              </v:shape>
            </v:group>
            <v:group style="position:absolute;left:8388;top:3336;width:10;height:20" coordorigin="8388,3336" coordsize="10,20">
              <v:shape style="position:absolute;left:8388;top:3336;width:10;height:20" coordorigin="8388,3336" coordsize="10,20" path="m8388,3355l8398,3355,8398,3336,8388,3336,8388,3355xe" filled="true" fillcolor="#000000" stroked="false">
                <v:path arrowok="t"/>
                <v:fill type="solid"/>
              </v:shape>
            </v:group>
            <v:group style="position:absolute;left:8388;top:3358;width:10;height:2" coordorigin="8388,3358" coordsize="10,2">
              <v:shape style="position:absolute;left:8388;top:3358;width:10;height:2" coordorigin="8388,3358" coordsize="10,0" path="m8388,3358l8398,3358e" filled="false" stroked="true" strokeweight=".299990pt" strokecolor="#000000">
                <v:path arrowok="t"/>
              </v:shape>
              <v:shape style="position:absolute;left:1106;top:3361;width:2433;height:10" type="#_x0000_t75" stroked="false">
                <v:imagedata r:id="rId596" o:title=""/>
              </v:shape>
              <v:shape style="position:absolute;left:3534;top:3361;width:1848;height:10" type="#_x0000_t75" stroked="false">
                <v:imagedata r:id="rId597" o:title=""/>
              </v:shape>
              <v:shape style="position:absolute;left:5378;top:3361;width:1282;height:10" type="#_x0000_t75" stroked="false">
                <v:imagedata r:id="rId122" o:title=""/>
              </v:shape>
              <v:shape style="position:absolute;left:6655;top:3361;width:2813;height:10" type="#_x0000_t75" stroked="false">
                <v:imagedata r:id="rId598" o:title=""/>
              </v:shape>
              <v:shape style="position:absolute;left:9463;top:3361;width:1198;height:10" type="#_x0000_t75" stroked="false">
                <v:imagedata r:id="rId599" o:title=""/>
              </v:shape>
            </v:group>
            <v:group style="position:absolute;left:8388;top:3370;width:10;height:20" coordorigin="8388,3370" coordsize="10,20">
              <v:shape style="position:absolute;left:8388;top:3370;width:10;height:20" coordorigin="8388,3370" coordsize="10,20" path="m8388,3390l8398,3390,8398,3370,8388,3370,8388,3390xe" filled="true" fillcolor="#000000" stroked="false">
                <v:path arrowok="t"/>
                <v:fill type="solid"/>
              </v:shape>
            </v:group>
            <v:group style="position:absolute;left:8388;top:3390;width:10;height:20" coordorigin="8388,3390" coordsize="10,20">
              <v:shape style="position:absolute;left:8388;top:3390;width:10;height:20" coordorigin="8388,3390" coordsize="10,20" path="m8388,3409l8398,3409,8398,3390,8388,3390,8388,3409xe" filled="true" fillcolor="#000000" stroked="false">
                <v:path arrowok="t"/>
                <v:fill type="solid"/>
              </v:shape>
            </v:group>
            <v:group style="position:absolute;left:8388;top:3409;width:10;height:20" coordorigin="8388,3409" coordsize="10,20">
              <v:shape style="position:absolute;left:8388;top:3409;width:10;height:20" coordorigin="8388,3409" coordsize="10,20" path="m8388,3428l8398,3428,8398,3409,8388,3409,8388,3428xe" filled="true" fillcolor="#000000" stroked="false">
                <v:path arrowok="t"/>
                <v:fill type="solid"/>
              </v:shape>
            </v:group>
            <v:group style="position:absolute;left:8388;top:3428;width:10;height:20" coordorigin="8388,3428" coordsize="10,20">
              <v:shape style="position:absolute;left:8388;top:3428;width:10;height:20" coordorigin="8388,3428" coordsize="10,20" path="m8388,3447l8398,3447,8398,3428,8388,3428,8388,3447xe" filled="true" fillcolor="#000000" stroked="false">
                <v:path arrowok="t"/>
                <v:fill type="solid"/>
              </v:shape>
            </v:group>
            <v:group style="position:absolute;left:8388;top:3447;width:10;height:20" coordorigin="8388,3447" coordsize="10,20">
              <v:shape style="position:absolute;left:8388;top:3447;width:10;height:20" coordorigin="8388,3447" coordsize="10,20" path="m8388,3466l8398,3466,8398,3447,8388,3447,8388,3466xe" filled="true" fillcolor="#000000" stroked="false">
                <v:path arrowok="t"/>
                <v:fill type="solid"/>
              </v:shape>
            </v:group>
            <v:group style="position:absolute;left:8388;top:3466;width:10;height:20" coordorigin="8388,3466" coordsize="10,20">
              <v:shape style="position:absolute;left:8388;top:3466;width:10;height:20" coordorigin="8388,3466" coordsize="10,20" path="m8388,3486l8398,3486,8398,3466,8388,3466,8388,3486xe" filled="true" fillcolor="#000000" stroked="false">
                <v:path arrowok="t"/>
                <v:fill type="solid"/>
              </v:shape>
            </v:group>
            <v:group style="position:absolute;left:8388;top:3486;width:10;height:20" coordorigin="8388,3486" coordsize="10,20">
              <v:shape style="position:absolute;left:8388;top:3486;width:10;height:20" coordorigin="8388,3486" coordsize="10,20" path="m8388,3505l8398,3505,8398,3486,8388,3486,8388,3505xe" filled="true" fillcolor="#000000" stroked="false">
                <v:path arrowok="t"/>
                <v:fill type="solid"/>
              </v:shape>
            </v:group>
            <v:group style="position:absolute;left:8388;top:3505;width:10;height:20" coordorigin="8388,3505" coordsize="10,20">
              <v:shape style="position:absolute;left:8388;top:3505;width:10;height:20" coordorigin="8388,3505" coordsize="10,20" path="m8388,3524l8398,3524,8398,3505,8388,3505,8388,3524xe" filled="true" fillcolor="#000000" stroked="false">
                <v:path arrowok="t"/>
                <v:fill type="solid"/>
              </v:shape>
            </v:group>
            <v:group style="position:absolute;left:8388;top:3524;width:10;height:20" coordorigin="8388,3524" coordsize="10,20">
              <v:shape style="position:absolute;left:8388;top:3524;width:10;height:20" coordorigin="8388,3524" coordsize="10,20" path="m8388,3543l8398,3543,8398,3524,8388,3524,8388,3543xe" filled="true" fillcolor="#000000" stroked="false">
                <v:path arrowok="t"/>
                <v:fill type="solid"/>
              </v:shape>
            </v:group>
            <v:group style="position:absolute;left:8388;top:3543;width:10;height:20" coordorigin="8388,3543" coordsize="10,20">
              <v:shape style="position:absolute;left:8388;top:3543;width:10;height:20" coordorigin="8388,3543" coordsize="10,20" path="m8388,3562l8398,3562,8398,3543,8388,3543,8388,3562xe" filled="true" fillcolor="#000000" stroked="false">
                <v:path arrowok="t"/>
                <v:fill type="solid"/>
              </v:shape>
            </v:group>
            <v:group style="position:absolute;left:8388;top:3562;width:10;height:20" coordorigin="8388,3562" coordsize="10,20">
              <v:shape style="position:absolute;left:8388;top:3562;width:10;height:20" coordorigin="8388,3562" coordsize="10,20" path="m8388,3582l8398,3582,8398,3562,8388,3562,8388,3582xe" filled="true" fillcolor="#000000" stroked="false">
                <v:path arrowok="t"/>
                <v:fill type="solid"/>
              </v:shape>
            </v:group>
            <v:group style="position:absolute;left:8388;top:3582;width:10;height:20" coordorigin="8388,3582" coordsize="10,20">
              <v:shape style="position:absolute;left:8388;top:3582;width:10;height:20" coordorigin="8388,3582" coordsize="10,20" path="m8388,3601l8398,3601,8398,3582,8388,3582,8388,3601xe" filled="true" fillcolor="#000000" stroked="false">
                <v:path arrowok="t"/>
                <v:fill type="solid"/>
              </v:shape>
            </v:group>
            <v:group style="position:absolute;left:8388;top:3601;width:10;height:20" coordorigin="8388,3601" coordsize="10,20">
              <v:shape style="position:absolute;left:8388;top:3601;width:10;height:20" coordorigin="8388,3601" coordsize="10,20" path="m8388,3620l8398,3620,8398,3601,8388,3601,8388,3620xe" filled="true" fillcolor="#000000" stroked="false">
                <v:path arrowok="t"/>
                <v:fill type="solid"/>
              </v:shape>
            </v:group>
            <v:group style="position:absolute;left:8388;top:3620;width:10;height:20" coordorigin="8388,3620" coordsize="10,20">
              <v:shape style="position:absolute;left:8388;top:3620;width:10;height:20" coordorigin="8388,3620" coordsize="10,20" path="m8388,3639l8398,3639,8398,3620,8388,3620,8388,3639xe" filled="true" fillcolor="#000000" stroked="false">
                <v:path arrowok="t"/>
                <v:fill type="solid"/>
              </v:shape>
            </v:group>
            <v:group style="position:absolute;left:8388;top:3639;width:10;height:20" coordorigin="8388,3639" coordsize="10,20">
              <v:shape style="position:absolute;left:8388;top:3639;width:10;height:20" coordorigin="8388,3639" coordsize="10,20" path="m8388,3658l8398,3658,8398,3639,8388,3639,8388,3658xe" filled="true" fillcolor="#000000" stroked="false">
                <v:path arrowok="t"/>
                <v:fill type="solid"/>
              </v:shape>
            </v:group>
            <v:group style="position:absolute;left:8388;top:3658;width:10;height:20" coordorigin="8388,3658" coordsize="10,20">
              <v:shape style="position:absolute;left:8388;top:3658;width:10;height:20" coordorigin="8388,3658" coordsize="10,20" path="m8388,3678l8398,3678,8398,3658,8388,3658,8388,3678xe" filled="true" fillcolor="#000000" stroked="false">
                <v:path arrowok="t"/>
                <v:fill type="solid"/>
              </v:shape>
            </v:group>
            <v:group style="position:absolute;left:8388;top:3678;width:10;height:20" coordorigin="8388,3678" coordsize="10,20">
              <v:shape style="position:absolute;left:8388;top:3678;width:10;height:20" coordorigin="8388,3678" coordsize="10,20" path="m8388,3697l8398,3697,8398,3678,8388,3678,8388,3697xe" filled="true" fillcolor="#000000" stroked="false">
                <v:path arrowok="t"/>
                <v:fill type="solid"/>
              </v:shape>
            </v:group>
            <v:group style="position:absolute;left:8388;top:3697;width:10;height:20" coordorigin="8388,3697" coordsize="10,20">
              <v:shape style="position:absolute;left:8388;top:3697;width:10;height:20" coordorigin="8388,3697" coordsize="10,20" path="m8388,3716l8398,3716,8398,3697,8388,3697,8388,3716xe" filled="true" fillcolor="#000000" stroked="false">
                <v:path arrowok="t"/>
                <v:fill type="solid"/>
              </v:shape>
            </v:group>
            <v:group style="position:absolute;left:8388;top:3716;width:10;height:20" coordorigin="8388,3716" coordsize="10,20">
              <v:shape style="position:absolute;left:8388;top:3716;width:10;height:20" coordorigin="8388,3716" coordsize="10,20" path="m8388,3735l8398,3735,8398,3716,8388,3716,8388,3735xe" filled="true" fillcolor="#000000" stroked="false">
                <v:path arrowok="t"/>
                <v:fill type="solid"/>
              </v:shape>
            </v:group>
            <v:group style="position:absolute;left:8388;top:3735;width:10;height:20" coordorigin="8388,3735" coordsize="10,20">
              <v:shape style="position:absolute;left:8388;top:3735;width:10;height:20" coordorigin="8388,3735" coordsize="10,20" path="m8388,3754l8398,3754,8398,3735,8388,3735,8388,3754xe" filled="true" fillcolor="#000000" stroked="false">
                <v:path arrowok="t"/>
                <v:fill type="solid"/>
              </v:shape>
            </v:group>
            <v:group style="position:absolute;left:8388;top:3754;width:10;height:20" coordorigin="8388,3754" coordsize="10,20">
              <v:shape style="position:absolute;left:8388;top:3754;width:10;height:20" coordorigin="8388,3754" coordsize="10,20" path="m8388,3774l8398,3774,8398,3754,8388,3754,8388,3774xe" filled="true" fillcolor="#000000" stroked="false">
                <v:path arrowok="t"/>
                <v:fill type="solid"/>
              </v:shape>
            </v:group>
            <v:group style="position:absolute;left:8388;top:3774;width:10;height:20" coordorigin="8388,3774" coordsize="10,20">
              <v:shape style="position:absolute;left:8388;top:3774;width:10;height:20" coordorigin="8388,3774" coordsize="10,20" path="m8388,3793l8398,3793,8398,3774,8388,3774,8388,3793xe" filled="true" fillcolor="#000000" stroked="false">
                <v:path arrowok="t"/>
                <v:fill type="solid"/>
              </v:shape>
            </v:group>
            <v:group style="position:absolute;left:8388;top:3793;width:10;height:20" coordorigin="8388,3793" coordsize="10,20">
              <v:shape style="position:absolute;left:8388;top:3793;width:10;height:20" coordorigin="8388,3793" coordsize="10,20" path="m8388,3812l8398,3812,8398,3793,8388,3793,8388,3812xe" filled="true" fillcolor="#000000" stroked="false">
                <v:path arrowok="t"/>
                <v:fill type="solid"/>
              </v:shape>
            </v:group>
            <v:group style="position:absolute;left:8388;top:3812;width:10;height:20" coordorigin="8388,3812" coordsize="10,20">
              <v:shape style="position:absolute;left:8388;top:3812;width:10;height:20" coordorigin="8388,3812" coordsize="10,20" path="m8388,3831l8398,3831,8398,3812,8388,3812,8388,3831xe" filled="true" fillcolor="#000000" stroked="false">
                <v:path arrowok="t"/>
                <v:fill type="solid"/>
              </v:shape>
            </v:group>
            <v:group style="position:absolute;left:8388;top:3835;width:10;height:2" coordorigin="8388,3835" coordsize="10,2">
              <v:shape style="position:absolute;left:8388;top:3835;width:10;height:2" coordorigin="8388,3835" coordsize="10,0" path="m8388,3835l8398,3835e" filled="false" stroked="true" strokeweight=".35999pt" strokecolor="#000000">
                <v:path arrowok="t"/>
              </v:shape>
              <v:shape style="position:absolute;left:1106;top:3838;width:2433;height:10" type="#_x0000_t75" stroked="false">
                <v:imagedata r:id="rId596" o:title=""/>
              </v:shape>
              <v:shape style="position:absolute;left:3534;top:3838;width:1848;height:10" type="#_x0000_t75" stroked="false">
                <v:imagedata r:id="rId597" o:title=""/>
              </v:shape>
              <v:shape style="position:absolute;left:5378;top:3838;width:1282;height:10" type="#_x0000_t75" stroked="false">
                <v:imagedata r:id="rId122" o:title=""/>
              </v:shape>
              <v:shape style="position:absolute;left:6655;top:3838;width:2813;height:10" type="#_x0000_t75" stroked="false">
                <v:imagedata r:id="rId598" o:title=""/>
              </v:shape>
              <v:shape style="position:absolute;left:9463;top:3838;width:1198;height:10" type="#_x0000_t75" stroked="false">
                <v:imagedata r:id="rId599" o:title=""/>
              </v:shape>
            </v:group>
            <v:group style="position:absolute;left:8388;top:3848;width:10;height:20" coordorigin="8388,3848" coordsize="10,20">
              <v:shape style="position:absolute;left:8388;top:3848;width:10;height:20" coordorigin="8388,3848" coordsize="10,20" path="m8388,3867l8398,3867,8398,3848,8388,3848,8388,3867xe" filled="true" fillcolor="#000000" stroked="false">
                <v:path arrowok="t"/>
                <v:fill type="solid"/>
              </v:shape>
            </v:group>
            <v:group style="position:absolute;left:8388;top:3867;width:10;height:20" coordorigin="8388,3867" coordsize="10,20">
              <v:shape style="position:absolute;left:8388;top:3867;width:10;height:20" coordorigin="8388,3867" coordsize="10,20" path="m8388,3886l8398,3886,8398,3867,8388,3867,8388,3886xe" filled="true" fillcolor="#000000" stroked="false">
                <v:path arrowok="t"/>
                <v:fill type="solid"/>
              </v:shape>
            </v:group>
            <v:group style="position:absolute;left:8388;top:3886;width:10;height:20" coordorigin="8388,3886" coordsize="10,20">
              <v:shape style="position:absolute;left:8388;top:3886;width:10;height:20" coordorigin="8388,3886" coordsize="10,20" path="m8388,3906l8398,3906,8398,3886,8388,3886,8388,3906xe" filled="true" fillcolor="#000000" stroked="false">
                <v:path arrowok="t"/>
                <v:fill type="solid"/>
              </v:shape>
            </v:group>
            <v:group style="position:absolute;left:8388;top:3906;width:10;height:20" coordorigin="8388,3906" coordsize="10,20">
              <v:shape style="position:absolute;left:8388;top:3906;width:10;height:20" coordorigin="8388,3906" coordsize="10,20" path="m8388,3925l8398,3925,8398,3906,8388,3906,8388,3925xe" filled="true" fillcolor="#000000" stroked="false">
                <v:path arrowok="t"/>
                <v:fill type="solid"/>
              </v:shape>
            </v:group>
            <v:group style="position:absolute;left:8388;top:3925;width:10;height:20" coordorigin="8388,3925" coordsize="10,20">
              <v:shape style="position:absolute;left:8388;top:3925;width:10;height:20" coordorigin="8388,3925" coordsize="10,20" path="m8388,3944l8398,3944,8398,3925,8388,3925,8388,3944xe" filled="true" fillcolor="#000000" stroked="false">
                <v:path arrowok="t"/>
                <v:fill type="solid"/>
              </v:shape>
            </v:group>
            <v:group style="position:absolute;left:8388;top:3944;width:10;height:20" coordorigin="8388,3944" coordsize="10,20">
              <v:shape style="position:absolute;left:8388;top:3944;width:10;height:20" coordorigin="8388,3944" coordsize="10,20" path="m8388,3963l8398,3963,8398,3944,8388,3944,8388,3963xe" filled="true" fillcolor="#000000" stroked="false">
                <v:path arrowok="t"/>
                <v:fill type="solid"/>
              </v:shape>
            </v:group>
            <v:group style="position:absolute;left:8388;top:3963;width:10;height:20" coordorigin="8388,3963" coordsize="10,20">
              <v:shape style="position:absolute;left:8388;top:3963;width:10;height:20" coordorigin="8388,3963" coordsize="10,20" path="m8388,3982l8398,3982,8398,3963,8388,3963,8388,3982xe" filled="true" fillcolor="#000000" stroked="false">
                <v:path arrowok="t"/>
                <v:fill type="solid"/>
              </v:shape>
            </v:group>
            <v:group style="position:absolute;left:8388;top:3982;width:10;height:20" coordorigin="8388,3982" coordsize="10,20">
              <v:shape style="position:absolute;left:8388;top:3982;width:10;height:20" coordorigin="8388,3982" coordsize="10,20" path="m8388,4002l8398,4002,8398,3982,8388,3982,8388,4002xe" filled="true" fillcolor="#000000" stroked="false">
                <v:path arrowok="t"/>
                <v:fill type="solid"/>
              </v:shape>
            </v:group>
            <v:group style="position:absolute;left:8388;top:4002;width:10;height:20" coordorigin="8388,4002" coordsize="10,20">
              <v:shape style="position:absolute;left:8388;top:4002;width:10;height:20" coordorigin="8388,4002" coordsize="10,20" path="m8388,4021l8398,4021,8398,4002,8388,4002,8388,4021xe" filled="true" fillcolor="#000000" stroked="false">
                <v:path arrowok="t"/>
                <v:fill type="solid"/>
              </v:shape>
            </v:group>
            <v:group style="position:absolute;left:8388;top:4021;width:10;height:20" coordorigin="8388,4021" coordsize="10,20">
              <v:shape style="position:absolute;left:8388;top:4021;width:10;height:20" coordorigin="8388,4021" coordsize="10,20" path="m8388,4040l8398,4040,8398,4021,8388,4021,8388,4040xe" filled="true" fillcolor="#000000" stroked="false">
                <v:path arrowok="t"/>
                <v:fill type="solid"/>
              </v:shape>
            </v:group>
            <v:group style="position:absolute;left:8388;top:4040;width:10;height:20" coordorigin="8388,4040" coordsize="10,20">
              <v:shape style="position:absolute;left:8388;top:4040;width:10;height:20" coordorigin="8388,4040" coordsize="10,20" path="m8388,4059l8398,4059,8398,4040,8388,4040,8388,4059xe" filled="true" fillcolor="#000000" stroked="false">
                <v:path arrowok="t"/>
                <v:fill type="solid"/>
              </v:shape>
            </v:group>
            <v:group style="position:absolute;left:8388;top:4059;width:10;height:20" coordorigin="8388,4059" coordsize="10,20">
              <v:shape style="position:absolute;left:8388;top:4059;width:10;height:20" coordorigin="8388,4059" coordsize="10,20" path="m8388,4078l8398,4078,8398,4059,8388,4059,8388,4078xe" filled="true" fillcolor="#000000" stroked="false">
                <v:path arrowok="t"/>
                <v:fill type="solid"/>
              </v:shape>
            </v:group>
            <v:group style="position:absolute;left:8388;top:4078;width:10;height:20" coordorigin="8388,4078" coordsize="10,20">
              <v:shape style="position:absolute;left:8388;top:4078;width:10;height:20" coordorigin="8388,4078" coordsize="10,20" path="m8388,4098l8398,4098,8398,4078,8388,4078,8388,4098xe" filled="true" fillcolor="#000000" stroked="false">
                <v:path arrowok="t"/>
                <v:fill type="solid"/>
              </v:shape>
            </v:group>
            <v:group style="position:absolute;left:8388;top:4098;width:10;height:20" coordorigin="8388,4098" coordsize="10,20">
              <v:shape style="position:absolute;left:8388;top:4098;width:10;height:20" coordorigin="8388,4098" coordsize="10,20" path="m8388,4117l8398,4117,8398,4098,8388,4098,8388,4117xe" filled="true" fillcolor="#000000" stroked="false">
                <v:path arrowok="t"/>
                <v:fill type="solid"/>
              </v:shape>
            </v:group>
            <v:group style="position:absolute;left:8388;top:4117;width:10;height:20" coordorigin="8388,4117" coordsize="10,20">
              <v:shape style="position:absolute;left:8388;top:4117;width:10;height:20" coordorigin="8388,4117" coordsize="10,20" path="m8388,4136l8398,4136,8398,4117,8388,4117,8388,4136xe" filled="true" fillcolor="#000000" stroked="false">
                <v:path arrowok="t"/>
                <v:fill type="solid"/>
              </v:shape>
            </v:group>
            <v:group style="position:absolute;left:8388;top:4136;width:10;height:20" coordorigin="8388,4136" coordsize="10,20">
              <v:shape style="position:absolute;left:8388;top:4136;width:10;height:20" coordorigin="8388,4136" coordsize="10,20" path="m8388,4155l8398,4155,8398,4136,8388,4136,8388,4155xe" filled="true" fillcolor="#000000" stroked="false">
                <v:path arrowok="t"/>
                <v:fill type="solid"/>
              </v:shape>
            </v:group>
            <v:group style="position:absolute;left:8388;top:4155;width:10;height:20" coordorigin="8388,4155" coordsize="10,20">
              <v:shape style="position:absolute;left:8388;top:4155;width:10;height:20" coordorigin="8388,4155" coordsize="10,20" path="m8388,4174l8398,4174,8398,4155,8388,4155,8388,4174xe" filled="true" fillcolor="#000000" stroked="false">
                <v:path arrowok="t"/>
                <v:fill type="solid"/>
              </v:shape>
            </v:group>
            <v:group style="position:absolute;left:8388;top:4174;width:10;height:20" coordorigin="8388,4174" coordsize="10,20">
              <v:shape style="position:absolute;left:8388;top:4174;width:10;height:20" coordorigin="8388,4174" coordsize="10,20" path="m8388,4194l8398,4194,8398,4174,8388,4174,8388,4194xe" filled="true" fillcolor="#000000" stroked="false">
                <v:path arrowok="t"/>
                <v:fill type="solid"/>
              </v:shape>
            </v:group>
            <v:group style="position:absolute;left:8388;top:4194;width:10;height:20" coordorigin="8388,4194" coordsize="10,20">
              <v:shape style="position:absolute;left:8388;top:4194;width:10;height:20" coordorigin="8388,4194" coordsize="10,20" path="m8388,4213l8398,4213,8398,4194,8388,4194,8388,4213xe" filled="true" fillcolor="#000000" stroked="false">
                <v:path arrowok="t"/>
                <v:fill type="solid"/>
              </v:shape>
            </v:group>
            <v:group style="position:absolute;left:8388;top:4213;width:10;height:20" coordorigin="8388,4213" coordsize="10,20">
              <v:shape style="position:absolute;left:8388;top:4213;width:10;height:20" coordorigin="8388,4213" coordsize="10,20" path="m8388,4232l8398,4232,8398,4213,8388,4213,8388,4232xe" filled="true" fillcolor="#000000" stroked="false">
                <v:path arrowok="t"/>
                <v:fill type="solid"/>
              </v:shape>
            </v:group>
            <v:group style="position:absolute;left:8388;top:4232;width:10;height:20" coordorigin="8388,4232" coordsize="10,20">
              <v:shape style="position:absolute;left:8388;top:4232;width:10;height:20" coordorigin="8388,4232" coordsize="10,20" path="m8388,4251l8398,4251,8398,4232,8388,4232,8388,4251xe" filled="true" fillcolor="#000000" stroked="false">
                <v:path arrowok="t"/>
                <v:fill type="solid"/>
              </v:shape>
            </v:group>
            <v:group style="position:absolute;left:8388;top:4251;width:10;height:20" coordorigin="8388,4251" coordsize="10,20">
              <v:shape style="position:absolute;left:8388;top:4251;width:10;height:20" coordorigin="8388,4251" coordsize="10,20" path="m8388,4270l8398,4270,8398,4251,8388,4251,8388,4270xe" filled="true" fillcolor="#000000" stroked="false">
                <v:path arrowok="t"/>
                <v:fill type="solid"/>
              </v:shape>
            </v:group>
            <v:group style="position:absolute;left:8388;top:4270;width:10;height:20" coordorigin="8388,4270" coordsize="10,20">
              <v:shape style="position:absolute;left:8388;top:4270;width:10;height:20" coordorigin="8388,4270" coordsize="10,20" path="m8388,4290l8398,4290,8398,4270,8388,4270,8388,4290xe" filled="true" fillcolor="#000000" stroked="false">
                <v:path arrowok="t"/>
                <v:fill type="solid"/>
              </v:shape>
            </v:group>
            <v:group style="position:absolute;left:8388;top:4290;width:10;height:20" coordorigin="8388,4290" coordsize="10,20">
              <v:shape style="position:absolute;left:8388;top:4290;width:10;height:20" coordorigin="8388,4290" coordsize="10,20" path="m8388,4309l8398,4309,8398,4290,8388,4290,8388,4309xe" filled="true" fillcolor="#000000" stroked="false">
                <v:path arrowok="t"/>
                <v:fill type="solid"/>
              </v:shape>
            </v:group>
            <v:group style="position:absolute;left:8388;top:4312;width:10;height:2" coordorigin="8388,4312" coordsize="10,2">
              <v:shape style="position:absolute;left:8388;top:4312;width:10;height:2" coordorigin="8388,4312" coordsize="10,0" path="m8388,4312l8398,4312e" filled="false" stroked="true" strokeweight=".299990pt" strokecolor="#000000">
                <v:path arrowok="t"/>
              </v:shape>
              <v:shape style="position:absolute;left:1106;top:4315;width:2433;height:10" type="#_x0000_t75" stroked="false">
                <v:imagedata r:id="rId596" o:title=""/>
              </v:shape>
              <v:shape style="position:absolute;left:3534;top:4315;width:1848;height:10" type="#_x0000_t75" stroked="false">
                <v:imagedata r:id="rId593" o:title=""/>
              </v:shape>
              <v:shape style="position:absolute;left:5378;top:4315;width:1282;height:10" type="#_x0000_t75" stroked="false">
                <v:imagedata r:id="rId108" o:title=""/>
              </v:shape>
              <v:shape style="position:absolute;left:6655;top:4315;width:2813;height:10" type="#_x0000_t75" stroked="false">
                <v:imagedata r:id="rId594" o:title=""/>
              </v:shape>
              <v:shape style="position:absolute;left:9463;top:4315;width:1198;height:10" type="#_x0000_t75" stroked="false">
                <v:imagedata r:id="rId595" o:title=""/>
              </v:shape>
            </v:group>
            <v:group style="position:absolute;left:8388;top:4324;width:10;height:20" coordorigin="8388,4324" coordsize="10,20">
              <v:shape style="position:absolute;left:8388;top:4324;width:10;height:20" coordorigin="8388,4324" coordsize="10,20" path="m8388,4344l8398,4344,8398,4324,8388,4324,8388,4344xe" filled="true" fillcolor="#000000" stroked="false">
                <v:path arrowok="t"/>
                <v:fill type="solid"/>
              </v:shape>
            </v:group>
            <v:group style="position:absolute;left:8388;top:4344;width:10;height:20" coordorigin="8388,4344" coordsize="10,20">
              <v:shape style="position:absolute;left:8388;top:4344;width:10;height:20" coordorigin="8388,4344" coordsize="10,20" path="m8388,4363l8398,4363,8398,4344,8388,4344,8388,4363xe" filled="true" fillcolor="#000000" stroked="false">
                <v:path arrowok="t"/>
                <v:fill type="solid"/>
              </v:shape>
            </v:group>
            <v:group style="position:absolute;left:8388;top:4363;width:10;height:20" coordorigin="8388,4363" coordsize="10,20">
              <v:shape style="position:absolute;left:8388;top:4363;width:10;height:20" coordorigin="8388,4363" coordsize="10,20" path="m8388,4382l8398,4382,8398,4363,8388,4363,8388,4382xe" filled="true" fillcolor="#000000" stroked="false">
                <v:path arrowok="t"/>
                <v:fill type="solid"/>
              </v:shape>
            </v:group>
            <v:group style="position:absolute;left:8388;top:4382;width:10;height:20" coordorigin="8388,4382" coordsize="10,20">
              <v:shape style="position:absolute;left:8388;top:4382;width:10;height:20" coordorigin="8388,4382" coordsize="10,20" path="m8388,4401l8398,4401,8398,4382,8388,4382,8388,4401xe" filled="true" fillcolor="#000000" stroked="false">
                <v:path arrowok="t"/>
                <v:fill type="solid"/>
              </v:shape>
            </v:group>
            <v:group style="position:absolute;left:8388;top:4401;width:10;height:20" coordorigin="8388,4401" coordsize="10,20">
              <v:shape style="position:absolute;left:8388;top:4401;width:10;height:20" coordorigin="8388,4401" coordsize="10,20" path="m8388,4420l8398,4420,8398,4401,8388,4401,8388,4420xe" filled="true" fillcolor="#000000" stroked="false">
                <v:path arrowok="t"/>
                <v:fill type="solid"/>
              </v:shape>
            </v:group>
            <v:group style="position:absolute;left:8388;top:4420;width:10;height:20" coordorigin="8388,4420" coordsize="10,20">
              <v:shape style="position:absolute;left:8388;top:4420;width:10;height:20" coordorigin="8388,4420" coordsize="10,20" path="m8388,4440l8398,4440,8398,4420,8388,4420,8388,4440xe" filled="true" fillcolor="#000000" stroked="false">
                <v:path arrowok="t"/>
                <v:fill type="solid"/>
              </v:shape>
            </v:group>
            <v:group style="position:absolute;left:8388;top:4440;width:10;height:20" coordorigin="8388,4440" coordsize="10,20">
              <v:shape style="position:absolute;left:8388;top:4440;width:10;height:20" coordorigin="8388,4440" coordsize="10,20" path="m8388,4459l8398,4459,8398,4440,8388,4440,8388,4459xe" filled="true" fillcolor="#000000" stroked="false">
                <v:path arrowok="t"/>
                <v:fill type="solid"/>
              </v:shape>
            </v:group>
            <v:group style="position:absolute;left:8388;top:4459;width:10;height:20" coordorigin="8388,4459" coordsize="10,20">
              <v:shape style="position:absolute;left:8388;top:4459;width:10;height:20" coordorigin="8388,4459" coordsize="10,20" path="m8388,4478l8398,4478,8398,4459,8388,4459,8388,4478xe" filled="true" fillcolor="#000000" stroked="false">
                <v:path arrowok="t"/>
                <v:fill type="solid"/>
              </v:shape>
            </v:group>
            <v:group style="position:absolute;left:8388;top:4478;width:10;height:20" coordorigin="8388,4478" coordsize="10,20">
              <v:shape style="position:absolute;left:8388;top:4478;width:10;height:20" coordorigin="8388,4478" coordsize="10,20" path="m8388,4497l8398,4497,8398,4478,8388,4478,8388,4497xe" filled="true" fillcolor="#000000" stroked="false">
                <v:path arrowok="t"/>
                <v:fill type="solid"/>
              </v:shape>
            </v:group>
            <v:group style="position:absolute;left:8388;top:4497;width:10;height:20" coordorigin="8388,4497" coordsize="10,20">
              <v:shape style="position:absolute;left:8388;top:4497;width:10;height:20" coordorigin="8388,4497" coordsize="10,20" path="m8388,4516l8398,4516,8398,4497,8388,4497,8388,4516xe" filled="true" fillcolor="#000000" stroked="false">
                <v:path arrowok="t"/>
                <v:fill type="solid"/>
              </v:shape>
            </v:group>
            <v:group style="position:absolute;left:8388;top:4516;width:10;height:20" coordorigin="8388,4516" coordsize="10,20">
              <v:shape style="position:absolute;left:8388;top:4516;width:10;height:20" coordorigin="8388,4516" coordsize="10,20" path="m8388,4536l8398,4536,8398,4516,8388,4516,8388,4536xe" filled="true" fillcolor="#000000" stroked="false">
                <v:path arrowok="t"/>
                <v:fill type="solid"/>
              </v:shape>
            </v:group>
            <v:group style="position:absolute;left:8388;top:4536;width:10;height:20" coordorigin="8388,4536" coordsize="10,20">
              <v:shape style="position:absolute;left:8388;top:4536;width:10;height:20" coordorigin="8388,4536" coordsize="10,20" path="m8388,4555l8398,4555,8398,4536,8388,4536,8388,4555xe" filled="true" fillcolor="#000000" stroked="false">
                <v:path arrowok="t"/>
                <v:fill type="solid"/>
              </v:shape>
            </v:group>
            <v:group style="position:absolute;left:8388;top:4555;width:10;height:20" coordorigin="8388,4555" coordsize="10,20">
              <v:shape style="position:absolute;left:8388;top:4555;width:10;height:20" coordorigin="8388,4555" coordsize="10,20" path="m8388,4574l8398,4574,8398,4555,8388,4555,8388,4574xe" filled="true" fillcolor="#000000" stroked="false">
                <v:path arrowok="t"/>
                <v:fill type="solid"/>
              </v:shape>
            </v:group>
            <v:group style="position:absolute;left:8388;top:4574;width:10;height:20" coordorigin="8388,4574" coordsize="10,20">
              <v:shape style="position:absolute;left:8388;top:4574;width:10;height:20" coordorigin="8388,4574" coordsize="10,20" path="m8388,4593l8398,4593,8398,4574,8388,4574,8388,4593xe" filled="true" fillcolor="#000000" stroked="false">
                <v:path arrowok="t"/>
                <v:fill type="solid"/>
              </v:shape>
            </v:group>
            <v:group style="position:absolute;left:8388;top:4593;width:10;height:20" coordorigin="8388,4593" coordsize="10,20">
              <v:shape style="position:absolute;left:8388;top:4593;width:10;height:20" coordorigin="8388,4593" coordsize="10,20" path="m8388,4612l8398,4612,8398,4593,8388,4593,8388,4612xe" filled="true" fillcolor="#000000" stroked="false">
                <v:path arrowok="t"/>
                <v:fill type="solid"/>
              </v:shape>
            </v:group>
            <v:group style="position:absolute;left:8388;top:4612;width:10;height:20" coordorigin="8388,4612" coordsize="10,20">
              <v:shape style="position:absolute;left:8388;top:4612;width:10;height:20" coordorigin="8388,4612" coordsize="10,20" path="m8388,4632l8398,4632,8398,4612,8388,4612,8388,4632xe" filled="true" fillcolor="#000000" stroked="false">
                <v:path arrowok="t"/>
                <v:fill type="solid"/>
              </v:shape>
            </v:group>
            <v:group style="position:absolute;left:8388;top:4632;width:10;height:20" coordorigin="8388,4632" coordsize="10,20">
              <v:shape style="position:absolute;left:8388;top:4632;width:10;height:20" coordorigin="8388,4632" coordsize="10,20" path="m8388,4651l8398,4651,8398,4632,8388,4632,8388,4651xe" filled="true" fillcolor="#000000" stroked="false">
                <v:path arrowok="t"/>
                <v:fill type="solid"/>
              </v:shape>
            </v:group>
            <v:group style="position:absolute;left:8388;top:4651;width:10;height:20" coordorigin="8388,4651" coordsize="10,20">
              <v:shape style="position:absolute;left:8388;top:4651;width:10;height:20" coordorigin="8388,4651" coordsize="10,20" path="m8388,4670l8398,4670,8398,4651,8388,4651,8388,4670xe" filled="true" fillcolor="#000000" stroked="false">
                <v:path arrowok="t"/>
                <v:fill type="solid"/>
              </v:shape>
            </v:group>
            <v:group style="position:absolute;left:8388;top:4670;width:10;height:20" coordorigin="8388,4670" coordsize="10,20">
              <v:shape style="position:absolute;left:8388;top:4670;width:10;height:20" coordorigin="8388,4670" coordsize="10,20" path="m8388,4689l8398,4689,8398,4670,8388,4670,8388,4689xe" filled="true" fillcolor="#000000" stroked="false">
                <v:path arrowok="t"/>
                <v:fill type="solid"/>
              </v:shape>
            </v:group>
            <v:group style="position:absolute;left:8388;top:4689;width:10;height:20" coordorigin="8388,4689" coordsize="10,20">
              <v:shape style="position:absolute;left:8388;top:4689;width:10;height:20" coordorigin="8388,4689" coordsize="10,20" path="m8388,4708l8398,4708,8398,4689,8388,4689,8388,4708xe" filled="true" fillcolor="#000000" stroked="false">
                <v:path arrowok="t"/>
                <v:fill type="solid"/>
              </v:shape>
            </v:group>
            <v:group style="position:absolute;left:8388;top:4708;width:10;height:20" coordorigin="8388,4708" coordsize="10,20">
              <v:shape style="position:absolute;left:8388;top:4708;width:10;height:20" coordorigin="8388,4708" coordsize="10,20" path="m8388,4728l8398,4728,8398,4708,8388,4708,8388,4728xe" filled="true" fillcolor="#000000" stroked="false">
                <v:path arrowok="t"/>
                <v:fill type="solid"/>
              </v:shape>
            </v:group>
            <v:group style="position:absolute;left:8388;top:4728;width:10;height:20" coordorigin="8388,4728" coordsize="10,20">
              <v:shape style="position:absolute;left:8388;top:4728;width:10;height:20" coordorigin="8388,4728" coordsize="10,20" path="m8388,4747l8398,4747,8398,4728,8388,4728,8388,4747xe" filled="true" fillcolor="#000000" stroked="false">
                <v:path arrowok="t"/>
                <v:fill type="solid"/>
              </v:shape>
            </v:group>
            <v:group style="position:absolute;left:8388;top:4747;width:10;height:20" coordorigin="8388,4747" coordsize="10,20">
              <v:shape style="position:absolute;left:8388;top:4747;width:10;height:20" coordorigin="8388,4747" coordsize="10,20" path="m8388,4766l8398,4766,8398,4747,8388,4747,8388,4766xe" filled="true" fillcolor="#000000" stroked="false">
                <v:path arrowok="t"/>
                <v:fill type="solid"/>
              </v:shape>
            </v:group>
            <v:group style="position:absolute;left:8388;top:4766;width:10;height:20" coordorigin="8388,4766" coordsize="10,20">
              <v:shape style="position:absolute;left:8388;top:4766;width:10;height:20" coordorigin="8388,4766" coordsize="10,20" path="m8388,4785l8398,4785,8398,4766,8388,4766,8388,4785xe" filled="true" fillcolor="#000000" stroked="false">
                <v:path arrowok="t"/>
                <v:fill type="solid"/>
              </v:shape>
            </v:group>
            <v:group style="position:absolute;left:8388;top:4788;width:10;height:2" coordorigin="8388,4788" coordsize="10,2">
              <v:shape style="position:absolute;left:8388;top:4788;width:10;height:2" coordorigin="8388,4788" coordsize="10,0" path="m8388,4788l8398,4788e" filled="false" stroked="true" strokeweight=".299990pt" strokecolor="#000000">
                <v:path arrowok="t"/>
              </v:shape>
              <v:shape style="position:absolute;left:1106;top:4791;width:2433;height:10" type="#_x0000_t75" stroked="false">
                <v:imagedata r:id="rId596" o:title=""/>
              </v:shape>
              <v:shape style="position:absolute;left:3534;top:4791;width:1848;height:10" type="#_x0000_t75" stroked="false">
                <v:imagedata r:id="rId597" o:title=""/>
              </v:shape>
              <v:shape style="position:absolute;left:5378;top:4791;width:1282;height:10" type="#_x0000_t75" stroked="false">
                <v:imagedata r:id="rId122" o:title=""/>
              </v:shape>
              <v:shape style="position:absolute;left:6655;top:4791;width:2813;height:10" type="#_x0000_t75" stroked="false">
                <v:imagedata r:id="rId598" o:title=""/>
              </v:shape>
              <v:shape style="position:absolute;left:9463;top:4791;width:1198;height:10" type="#_x0000_t75" stroked="false">
                <v:imagedata r:id="rId599" o:title=""/>
              </v:shape>
            </v:group>
            <v:group style="position:absolute;left:8388;top:4801;width:10;height:20" coordorigin="8388,4801" coordsize="10,20">
              <v:shape style="position:absolute;left:8388;top:4801;width:10;height:20" coordorigin="8388,4801" coordsize="10,20" path="m8388,4820l8398,4820,8398,4801,8388,4801,8388,4820xe" filled="true" fillcolor="#000000" stroked="false">
                <v:path arrowok="t"/>
                <v:fill type="solid"/>
              </v:shape>
            </v:group>
            <v:group style="position:absolute;left:8388;top:4820;width:10;height:20" coordorigin="8388,4820" coordsize="10,20">
              <v:shape style="position:absolute;left:8388;top:4820;width:10;height:20" coordorigin="8388,4820" coordsize="10,20" path="m8388,4839l8398,4839,8398,4820,8388,4820,8388,4839xe" filled="true" fillcolor="#000000" stroked="false">
                <v:path arrowok="t"/>
                <v:fill type="solid"/>
              </v:shape>
            </v:group>
            <v:group style="position:absolute;left:8388;top:4839;width:10;height:20" coordorigin="8388,4839" coordsize="10,20">
              <v:shape style="position:absolute;left:8388;top:4839;width:10;height:20" coordorigin="8388,4839" coordsize="10,20" path="m8388,4858l8398,4858,8398,4839,8388,4839,8388,4858xe" filled="true" fillcolor="#000000" stroked="false">
                <v:path arrowok="t"/>
                <v:fill type="solid"/>
              </v:shape>
            </v:group>
            <v:group style="position:absolute;left:8388;top:4858;width:10;height:20" coordorigin="8388,4858" coordsize="10,20">
              <v:shape style="position:absolute;left:8388;top:4858;width:10;height:20" coordorigin="8388,4858" coordsize="10,20" path="m8388,4878l8398,4878,8398,4858,8388,4858,8388,4878xe" filled="true" fillcolor="#000000" stroked="false">
                <v:path arrowok="t"/>
                <v:fill type="solid"/>
              </v:shape>
            </v:group>
            <v:group style="position:absolute;left:8388;top:4878;width:10;height:20" coordorigin="8388,4878" coordsize="10,20">
              <v:shape style="position:absolute;left:8388;top:4878;width:10;height:20" coordorigin="8388,4878" coordsize="10,20" path="m8388,4897l8398,4897,8398,4878,8388,4878,8388,4897xe" filled="true" fillcolor="#000000" stroked="false">
                <v:path arrowok="t"/>
                <v:fill type="solid"/>
              </v:shape>
            </v:group>
            <v:group style="position:absolute;left:8388;top:4897;width:10;height:20" coordorigin="8388,4897" coordsize="10,20">
              <v:shape style="position:absolute;left:8388;top:4897;width:10;height:20" coordorigin="8388,4897" coordsize="10,20" path="m8388,4916l8398,4916,8398,4897,8388,4897,8388,4916xe" filled="true" fillcolor="#000000" stroked="false">
                <v:path arrowok="t"/>
                <v:fill type="solid"/>
              </v:shape>
            </v:group>
            <v:group style="position:absolute;left:8388;top:4916;width:10;height:20" coordorigin="8388,4916" coordsize="10,20">
              <v:shape style="position:absolute;left:8388;top:4916;width:10;height:20" coordorigin="8388,4916" coordsize="10,20" path="m8388,4935l8398,4935,8398,4916,8388,4916,8388,4935xe" filled="true" fillcolor="#000000" stroked="false">
                <v:path arrowok="t"/>
                <v:fill type="solid"/>
              </v:shape>
            </v:group>
            <v:group style="position:absolute;left:8388;top:4935;width:10;height:20" coordorigin="8388,4935" coordsize="10,20">
              <v:shape style="position:absolute;left:8388;top:4935;width:10;height:20" coordorigin="8388,4935" coordsize="10,20" path="m8388,4954l8398,4954,8398,4935,8388,4935,8388,4954xe" filled="true" fillcolor="#000000" stroked="false">
                <v:path arrowok="t"/>
                <v:fill type="solid"/>
              </v:shape>
            </v:group>
            <v:group style="position:absolute;left:8388;top:4954;width:10;height:20" coordorigin="8388,4954" coordsize="10,20">
              <v:shape style="position:absolute;left:8388;top:4954;width:10;height:20" coordorigin="8388,4954" coordsize="10,20" path="m8388,4974l8398,4974,8398,4954,8388,4954,8388,4974xe" filled="true" fillcolor="#000000" stroked="false">
                <v:path arrowok="t"/>
                <v:fill type="solid"/>
              </v:shape>
            </v:group>
            <v:group style="position:absolute;left:8388;top:4974;width:10;height:20" coordorigin="8388,4974" coordsize="10,20">
              <v:shape style="position:absolute;left:8388;top:4974;width:10;height:20" coordorigin="8388,4974" coordsize="10,20" path="m8388,4993l8398,4993,8398,4974,8388,4974,8388,4993xe" filled="true" fillcolor="#000000" stroked="false">
                <v:path arrowok="t"/>
                <v:fill type="solid"/>
              </v:shape>
            </v:group>
            <v:group style="position:absolute;left:8388;top:4993;width:10;height:20" coordorigin="8388,4993" coordsize="10,20">
              <v:shape style="position:absolute;left:8388;top:4993;width:10;height:20" coordorigin="8388,4993" coordsize="10,20" path="m8388,5012l8398,5012,8398,4993,8388,4993,8388,5012xe" filled="true" fillcolor="#000000" stroked="false">
                <v:path arrowok="t"/>
                <v:fill type="solid"/>
              </v:shape>
            </v:group>
            <v:group style="position:absolute;left:8388;top:5012;width:10;height:20" coordorigin="8388,5012" coordsize="10,20">
              <v:shape style="position:absolute;left:8388;top:5012;width:10;height:20" coordorigin="8388,5012" coordsize="10,20" path="m8388,5031l8398,5031,8398,5012,8388,5012,8388,5031xe" filled="true" fillcolor="#000000" stroked="false">
                <v:path arrowok="t"/>
                <v:fill type="solid"/>
              </v:shape>
            </v:group>
            <v:group style="position:absolute;left:8388;top:5031;width:10;height:20" coordorigin="8388,5031" coordsize="10,20">
              <v:shape style="position:absolute;left:8388;top:5031;width:10;height:20" coordorigin="8388,5031" coordsize="10,20" path="m8388,5050l8398,5050,8398,5031,8388,5031,8388,5050xe" filled="true" fillcolor="#000000" stroked="false">
                <v:path arrowok="t"/>
                <v:fill type="solid"/>
              </v:shape>
            </v:group>
            <v:group style="position:absolute;left:8388;top:5050;width:10;height:20" coordorigin="8388,5050" coordsize="10,20">
              <v:shape style="position:absolute;left:8388;top:5050;width:10;height:20" coordorigin="8388,5050" coordsize="10,20" path="m8388,5070l8398,5070,8398,5050,8388,5050,8388,5070xe" filled="true" fillcolor="#000000" stroked="false">
                <v:path arrowok="t"/>
                <v:fill type="solid"/>
              </v:shape>
            </v:group>
            <v:group style="position:absolute;left:8388;top:5070;width:10;height:20" coordorigin="8388,5070" coordsize="10,20">
              <v:shape style="position:absolute;left:8388;top:5070;width:10;height:20" coordorigin="8388,5070" coordsize="10,20" path="m8388,5089l8398,5089,8398,5070,8388,5070,8388,5089xe" filled="true" fillcolor="#000000" stroked="false">
                <v:path arrowok="t"/>
                <v:fill type="solid"/>
              </v:shape>
            </v:group>
            <v:group style="position:absolute;left:8388;top:5089;width:10;height:20" coordorigin="8388,5089" coordsize="10,20">
              <v:shape style="position:absolute;left:8388;top:5089;width:10;height:20" coordorigin="8388,5089" coordsize="10,20" path="m8388,5108l8398,5108,8398,5089,8388,5089,8388,5108xe" filled="true" fillcolor="#000000" stroked="false">
                <v:path arrowok="t"/>
                <v:fill type="solid"/>
              </v:shape>
            </v:group>
            <v:group style="position:absolute;left:8388;top:5108;width:10;height:20" coordorigin="8388,5108" coordsize="10,20">
              <v:shape style="position:absolute;left:8388;top:5108;width:10;height:20" coordorigin="8388,5108" coordsize="10,20" path="m8388,5127l8398,5127,8398,5108,8388,5108,8388,5127xe" filled="true" fillcolor="#000000" stroked="false">
                <v:path arrowok="t"/>
                <v:fill type="solid"/>
              </v:shape>
            </v:group>
            <v:group style="position:absolute;left:8388;top:5127;width:10;height:20" coordorigin="8388,5127" coordsize="10,20">
              <v:shape style="position:absolute;left:8388;top:5127;width:10;height:20" coordorigin="8388,5127" coordsize="10,20" path="m8388,5146l8398,5146,8398,5127,8388,5127,8388,5146xe" filled="true" fillcolor="#000000" stroked="false">
                <v:path arrowok="t"/>
                <v:fill type="solid"/>
              </v:shape>
            </v:group>
            <v:group style="position:absolute;left:8388;top:5146;width:10;height:20" coordorigin="8388,5146" coordsize="10,20">
              <v:shape style="position:absolute;left:8388;top:5146;width:10;height:20" coordorigin="8388,5146" coordsize="10,20" path="m8388,5166l8398,5166,8398,5146,8388,5146,8388,5166xe" filled="true" fillcolor="#000000" stroked="false">
                <v:path arrowok="t"/>
                <v:fill type="solid"/>
              </v:shape>
            </v:group>
            <v:group style="position:absolute;left:8388;top:5166;width:10;height:20" coordorigin="8388,5166" coordsize="10,20">
              <v:shape style="position:absolute;left:8388;top:5166;width:10;height:20" coordorigin="8388,5166" coordsize="10,20" path="m8388,5185l8398,5185,8398,5166,8388,5166,8388,5185xe" filled="true" fillcolor="#000000" stroked="false">
                <v:path arrowok="t"/>
                <v:fill type="solid"/>
              </v:shape>
            </v:group>
            <v:group style="position:absolute;left:8388;top:5185;width:10;height:20" coordorigin="8388,5185" coordsize="10,20">
              <v:shape style="position:absolute;left:8388;top:5185;width:10;height:20" coordorigin="8388,5185" coordsize="10,20" path="m8388,5204l8398,5204,8398,5185,8388,5185,8388,5204xe" filled="true" fillcolor="#000000" stroked="false">
                <v:path arrowok="t"/>
                <v:fill type="solid"/>
              </v:shape>
            </v:group>
            <v:group style="position:absolute;left:8388;top:5204;width:10;height:20" coordorigin="8388,5204" coordsize="10,20">
              <v:shape style="position:absolute;left:8388;top:5204;width:10;height:20" coordorigin="8388,5204" coordsize="10,20" path="m8388,5223l8398,5223,8398,5204,8388,5204,8388,5223xe" filled="true" fillcolor="#000000" stroked="false">
                <v:path arrowok="t"/>
                <v:fill type="solid"/>
              </v:shape>
            </v:group>
            <v:group style="position:absolute;left:8388;top:5223;width:10;height:20" coordorigin="8388,5223" coordsize="10,20">
              <v:shape style="position:absolute;left:8388;top:5223;width:10;height:20" coordorigin="8388,5223" coordsize="10,20" path="m8388,5242l8398,5242,8398,5223,8388,5223,8388,5242xe" filled="true" fillcolor="#000000" stroked="false">
                <v:path arrowok="t"/>
                <v:fill type="solid"/>
              </v:shape>
            </v:group>
            <v:group style="position:absolute;left:8388;top:5242;width:10;height:20" coordorigin="8388,5242" coordsize="10,20">
              <v:shape style="position:absolute;left:8388;top:5242;width:10;height:20" coordorigin="8388,5242" coordsize="10,20" path="m8388,5262l8398,5262,8398,5242,8388,5242,8388,5262xe" filled="true" fillcolor="#000000" stroked="false">
                <v:path arrowok="t"/>
                <v:fill type="solid"/>
              </v:shape>
            </v:group>
            <v:group style="position:absolute;left:8388;top:5265;width:10;height:2" coordorigin="8388,5265" coordsize="10,2">
              <v:shape style="position:absolute;left:8388;top:5265;width:10;height:2" coordorigin="8388,5265" coordsize="10,0" path="m8388,5265l8398,5265e" filled="false" stroked="true" strokeweight=".36005pt" strokecolor="#000000">
                <v:path arrowok="t"/>
              </v:shape>
              <v:shape style="position:absolute;left:1106;top:5269;width:2433;height:10" type="#_x0000_t75" stroked="false">
                <v:imagedata r:id="rId596" o:title=""/>
              </v:shape>
              <v:shape style="position:absolute;left:3534;top:5269;width:1848;height:10" type="#_x0000_t75" stroked="false">
                <v:imagedata r:id="rId593" o:title=""/>
              </v:shape>
              <v:shape style="position:absolute;left:5378;top:5269;width:1282;height:10" type="#_x0000_t75" stroked="false">
                <v:imagedata r:id="rId108" o:title=""/>
              </v:shape>
              <v:shape style="position:absolute;left:6655;top:5269;width:2813;height:10" type="#_x0000_t75" stroked="false">
                <v:imagedata r:id="rId594" o:title=""/>
              </v:shape>
              <v:shape style="position:absolute;left:9463;top:5269;width:1198;height:10" type="#_x0000_t75" stroked="false">
                <v:imagedata r:id="rId595" o:title=""/>
              </v:shape>
            </v:group>
            <v:group style="position:absolute;left:8388;top:5278;width:10;height:20" coordorigin="8388,5278" coordsize="10,20">
              <v:shape style="position:absolute;left:8388;top:5278;width:10;height:20" coordorigin="8388,5278" coordsize="10,20" path="m8388,5298l8398,5298,8398,5278,8388,5278,8388,5298xe" filled="true" fillcolor="#000000" stroked="false">
                <v:path arrowok="t"/>
                <v:fill type="solid"/>
              </v:shape>
            </v:group>
            <v:group style="position:absolute;left:8388;top:5298;width:10;height:20" coordorigin="8388,5298" coordsize="10,20">
              <v:shape style="position:absolute;left:8388;top:5298;width:10;height:20" coordorigin="8388,5298" coordsize="10,20" path="m8388,5317l8398,5317,8398,5298,8388,5298,8388,5317xe" filled="true" fillcolor="#000000" stroked="false">
                <v:path arrowok="t"/>
                <v:fill type="solid"/>
              </v:shape>
            </v:group>
            <v:group style="position:absolute;left:8388;top:5317;width:10;height:20" coordorigin="8388,5317" coordsize="10,20">
              <v:shape style="position:absolute;left:8388;top:5317;width:10;height:20" coordorigin="8388,5317" coordsize="10,20" path="m8388,5336l8398,5336,8398,5317,8388,5317,8388,5336xe" filled="true" fillcolor="#000000" stroked="false">
                <v:path arrowok="t"/>
                <v:fill type="solid"/>
              </v:shape>
            </v:group>
            <v:group style="position:absolute;left:8388;top:5336;width:10;height:20" coordorigin="8388,5336" coordsize="10,20">
              <v:shape style="position:absolute;left:8388;top:5336;width:10;height:20" coordorigin="8388,5336" coordsize="10,20" path="m8388,5355l8398,5355,8398,5336,8388,5336,8388,5355xe" filled="true" fillcolor="#000000" stroked="false">
                <v:path arrowok="t"/>
                <v:fill type="solid"/>
              </v:shape>
            </v:group>
            <v:group style="position:absolute;left:8388;top:5355;width:10;height:20" coordorigin="8388,5355" coordsize="10,20">
              <v:shape style="position:absolute;left:8388;top:5355;width:10;height:20" coordorigin="8388,5355" coordsize="10,20" path="m8388,5374l8398,5374,8398,5355,8388,5355,8388,5374xe" filled="true" fillcolor="#000000" stroked="false">
                <v:path arrowok="t"/>
                <v:fill type="solid"/>
              </v:shape>
            </v:group>
            <v:group style="position:absolute;left:8388;top:5374;width:10;height:20" coordorigin="8388,5374" coordsize="10,20">
              <v:shape style="position:absolute;left:8388;top:5374;width:10;height:20" coordorigin="8388,5374" coordsize="10,20" path="m8388,5394l8398,5394,8398,5374,8388,5374,8388,5394xe" filled="true" fillcolor="#000000" stroked="false">
                <v:path arrowok="t"/>
                <v:fill type="solid"/>
              </v:shape>
            </v:group>
            <v:group style="position:absolute;left:8388;top:5394;width:10;height:20" coordorigin="8388,5394" coordsize="10,20">
              <v:shape style="position:absolute;left:8388;top:5394;width:10;height:20" coordorigin="8388,5394" coordsize="10,20" path="m8388,5413l8398,5413,8398,5394,8388,5394,8388,5413xe" filled="true" fillcolor="#000000" stroked="false">
                <v:path arrowok="t"/>
                <v:fill type="solid"/>
              </v:shape>
            </v:group>
            <v:group style="position:absolute;left:8388;top:5413;width:10;height:20" coordorigin="8388,5413" coordsize="10,20">
              <v:shape style="position:absolute;left:8388;top:5413;width:10;height:20" coordorigin="8388,5413" coordsize="10,20" path="m8388,5432l8398,5432,8398,5413,8388,5413,8388,5432xe" filled="true" fillcolor="#000000" stroked="false">
                <v:path arrowok="t"/>
                <v:fill type="solid"/>
              </v:shape>
            </v:group>
            <v:group style="position:absolute;left:8388;top:5432;width:10;height:20" coordorigin="8388,5432" coordsize="10,20">
              <v:shape style="position:absolute;left:8388;top:5432;width:10;height:20" coordorigin="8388,5432" coordsize="10,20" path="m8388,5451l8398,5451,8398,5432,8388,5432,8388,5451xe" filled="true" fillcolor="#000000" stroked="false">
                <v:path arrowok="t"/>
                <v:fill type="solid"/>
              </v:shape>
            </v:group>
            <v:group style="position:absolute;left:8388;top:5451;width:10;height:20" coordorigin="8388,5451" coordsize="10,20">
              <v:shape style="position:absolute;left:8388;top:5451;width:10;height:20" coordorigin="8388,5451" coordsize="10,20" path="m8388,5470l8398,5470,8398,5451,8388,5451,8388,5470xe" filled="true" fillcolor="#000000" stroked="false">
                <v:path arrowok="t"/>
                <v:fill type="solid"/>
              </v:shape>
            </v:group>
            <v:group style="position:absolute;left:8388;top:5470;width:10;height:20" coordorigin="8388,5470" coordsize="10,20">
              <v:shape style="position:absolute;left:8388;top:5470;width:10;height:20" coordorigin="8388,5470" coordsize="10,20" path="m8388,5490l8398,5490,8398,5470,8388,5470,8388,5490xe" filled="true" fillcolor="#000000" stroked="false">
                <v:path arrowok="t"/>
                <v:fill type="solid"/>
              </v:shape>
            </v:group>
            <v:group style="position:absolute;left:8388;top:5490;width:10;height:20" coordorigin="8388,5490" coordsize="10,20">
              <v:shape style="position:absolute;left:8388;top:5490;width:10;height:20" coordorigin="8388,5490" coordsize="10,20" path="m8388,5509l8398,5509,8398,5490,8388,5490,8388,5509xe" filled="true" fillcolor="#000000" stroked="false">
                <v:path arrowok="t"/>
                <v:fill type="solid"/>
              </v:shape>
            </v:group>
            <v:group style="position:absolute;left:8388;top:5509;width:10;height:20" coordorigin="8388,5509" coordsize="10,20">
              <v:shape style="position:absolute;left:8388;top:5509;width:10;height:20" coordorigin="8388,5509" coordsize="10,20" path="m8388,5528l8398,5528,8398,5509,8388,5509,8388,5528xe" filled="true" fillcolor="#000000" stroked="false">
                <v:path arrowok="t"/>
                <v:fill type="solid"/>
              </v:shape>
            </v:group>
            <v:group style="position:absolute;left:8388;top:5528;width:10;height:20" coordorigin="8388,5528" coordsize="10,20">
              <v:shape style="position:absolute;left:8388;top:5528;width:10;height:20" coordorigin="8388,5528" coordsize="10,20" path="m8388,5547l8398,5547,8398,5528,8388,5528,8388,5547xe" filled="true" fillcolor="#000000" stroked="false">
                <v:path arrowok="t"/>
                <v:fill type="solid"/>
              </v:shape>
            </v:group>
            <v:group style="position:absolute;left:8388;top:5547;width:10;height:20" coordorigin="8388,5547" coordsize="10,20">
              <v:shape style="position:absolute;left:8388;top:5547;width:10;height:20" coordorigin="8388,5547" coordsize="10,20" path="m8388,5566l8398,5566,8398,5547,8388,5547,8388,5566xe" filled="true" fillcolor="#000000" stroked="false">
                <v:path arrowok="t"/>
                <v:fill type="solid"/>
              </v:shape>
            </v:group>
            <v:group style="position:absolute;left:8388;top:5566;width:10;height:20" coordorigin="8388,5566" coordsize="10,20">
              <v:shape style="position:absolute;left:8388;top:5566;width:10;height:20" coordorigin="8388,5566" coordsize="10,20" path="m8388,5586l8398,5586,8398,5566,8388,5566,8388,5586xe" filled="true" fillcolor="#000000" stroked="false">
                <v:path arrowok="t"/>
                <v:fill type="solid"/>
              </v:shape>
            </v:group>
            <v:group style="position:absolute;left:8388;top:5586;width:10;height:20" coordorigin="8388,5586" coordsize="10,20">
              <v:shape style="position:absolute;left:8388;top:5586;width:10;height:20" coordorigin="8388,5586" coordsize="10,20" path="m8388,5605l8398,5605,8398,5586,8388,5586,8388,5605xe" filled="true" fillcolor="#000000" stroked="false">
                <v:path arrowok="t"/>
                <v:fill type="solid"/>
              </v:shape>
            </v:group>
            <v:group style="position:absolute;left:8388;top:5611;width:10;height:2" coordorigin="8388,5611" coordsize="10,2">
              <v:shape style="position:absolute;left:8388;top:5611;width:10;height:2" coordorigin="8388,5611" coordsize="10,0" path="m8388,5611l8398,5611e" filled="false" stroked="true" strokeweight=".65997pt" strokecolor="#000000">
                <v:path arrowok="t"/>
              </v:shape>
              <v:shape style="position:absolute;left:1106;top:5618;width:2433;height:10" type="#_x0000_t75" stroked="false">
                <v:imagedata r:id="rId596" o:title=""/>
              </v:shape>
              <v:shape style="position:absolute;left:3534;top:5618;width:1848;height:10" type="#_x0000_t75" stroked="false">
                <v:imagedata r:id="rId597" o:title=""/>
              </v:shape>
              <v:shape style="position:absolute;left:5378;top:5618;width:1282;height:10" type="#_x0000_t75" stroked="false">
                <v:imagedata r:id="rId122" o:title=""/>
              </v:shape>
              <v:shape style="position:absolute;left:6655;top:5618;width:2813;height:10" type="#_x0000_t75" stroked="false">
                <v:imagedata r:id="rId598" o:title=""/>
              </v:shape>
              <v:shape style="position:absolute;left:9463;top:5618;width:1198;height:10" type="#_x0000_t75" stroked="false">
                <v:imagedata r:id="rId599" o:title=""/>
              </v:shape>
            </v:group>
            <v:group style="position:absolute;left:8388;top:5628;width:10;height:20" coordorigin="8388,5628" coordsize="10,20">
              <v:shape style="position:absolute;left:8388;top:5628;width:10;height:20" coordorigin="8388,5628" coordsize="10,20" path="m8388,5647l8398,5647,8398,5628,8388,5628,8388,5647xe" filled="true" fillcolor="#000000" stroked="false">
                <v:path arrowok="t"/>
                <v:fill type="solid"/>
              </v:shape>
            </v:group>
            <v:group style="position:absolute;left:8388;top:5647;width:10;height:20" coordorigin="8388,5647" coordsize="10,20">
              <v:shape style="position:absolute;left:8388;top:5647;width:10;height:20" coordorigin="8388,5647" coordsize="10,20" path="m8388,5666l8398,5666,8398,5647,8388,5647,8388,5666xe" filled="true" fillcolor="#000000" stroked="false">
                <v:path arrowok="t"/>
                <v:fill type="solid"/>
              </v:shape>
            </v:group>
            <v:group style="position:absolute;left:8388;top:5666;width:10;height:20" coordorigin="8388,5666" coordsize="10,20">
              <v:shape style="position:absolute;left:8388;top:5666;width:10;height:20" coordorigin="8388,5666" coordsize="10,20" path="m8388,5685l8398,5685,8398,5666,8388,5666,8388,5685xe" filled="true" fillcolor="#000000" stroked="false">
                <v:path arrowok="t"/>
                <v:fill type="solid"/>
              </v:shape>
            </v:group>
            <v:group style="position:absolute;left:8388;top:5685;width:10;height:20" coordorigin="8388,5685" coordsize="10,20">
              <v:shape style="position:absolute;left:8388;top:5685;width:10;height:20" coordorigin="8388,5685" coordsize="10,20" path="m8388,5704l8398,5704,8398,5685,8388,5685,8388,5704xe" filled="true" fillcolor="#000000" stroked="false">
                <v:path arrowok="t"/>
                <v:fill type="solid"/>
              </v:shape>
            </v:group>
            <v:group style="position:absolute;left:8388;top:5704;width:10;height:20" coordorigin="8388,5704" coordsize="10,20">
              <v:shape style="position:absolute;left:8388;top:5704;width:10;height:20" coordorigin="8388,5704" coordsize="10,20" path="m8388,5724l8398,5724,8398,5704,8388,5704,8388,5724xe" filled="true" fillcolor="#000000" stroked="false">
                <v:path arrowok="t"/>
                <v:fill type="solid"/>
              </v:shape>
            </v:group>
            <v:group style="position:absolute;left:8388;top:5724;width:10;height:20" coordorigin="8388,5724" coordsize="10,20">
              <v:shape style="position:absolute;left:8388;top:5724;width:10;height:20" coordorigin="8388,5724" coordsize="10,20" path="m8388,5743l8398,5743,8398,5724,8388,5724,8388,5743xe" filled="true" fillcolor="#000000" stroked="false">
                <v:path arrowok="t"/>
                <v:fill type="solid"/>
              </v:shape>
            </v:group>
            <v:group style="position:absolute;left:8388;top:5743;width:10;height:20" coordorigin="8388,5743" coordsize="10,20">
              <v:shape style="position:absolute;left:8388;top:5743;width:10;height:20" coordorigin="8388,5743" coordsize="10,20" path="m8388,5762l8398,5762,8398,5743,8388,5743,8388,5762xe" filled="true" fillcolor="#000000" stroked="false">
                <v:path arrowok="t"/>
                <v:fill type="solid"/>
              </v:shape>
            </v:group>
            <v:group style="position:absolute;left:8388;top:5762;width:10;height:20" coordorigin="8388,5762" coordsize="10,20">
              <v:shape style="position:absolute;left:8388;top:5762;width:10;height:20" coordorigin="8388,5762" coordsize="10,20" path="m8388,5781l8398,5781,8398,5762,8388,5762,8388,5781xe" filled="true" fillcolor="#000000" stroked="false">
                <v:path arrowok="t"/>
                <v:fill type="solid"/>
              </v:shape>
            </v:group>
            <v:group style="position:absolute;left:8388;top:5781;width:10;height:20" coordorigin="8388,5781" coordsize="10,20">
              <v:shape style="position:absolute;left:8388;top:5781;width:10;height:20" coordorigin="8388,5781" coordsize="10,20" path="m8388,5800l8398,5800,8398,5781,8388,5781,8388,5800xe" filled="true" fillcolor="#000000" stroked="false">
                <v:path arrowok="t"/>
                <v:fill type="solid"/>
              </v:shape>
            </v:group>
            <v:group style="position:absolute;left:8388;top:5800;width:10;height:20" coordorigin="8388,5800" coordsize="10,20">
              <v:shape style="position:absolute;left:8388;top:5800;width:10;height:20" coordorigin="8388,5800" coordsize="10,20" path="m8388,5820l8398,5820,8398,5800,8388,5800,8388,5820xe" filled="true" fillcolor="#000000" stroked="false">
                <v:path arrowok="t"/>
                <v:fill type="solid"/>
              </v:shape>
            </v:group>
            <v:group style="position:absolute;left:8388;top:5820;width:10;height:20" coordorigin="8388,5820" coordsize="10,20">
              <v:shape style="position:absolute;left:8388;top:5820;width:10;height:20" coordorigin="8388,5820" coordsize="10,20" path="m8388,5839l8398,5839,8398,5820,8388,5820,8388,5839xe" filled="true" fillcolor="#000000" stroked="false">
                <v:path arrowok="t"/>
                <v:fill type="solid"/>
              </v:shape>
            </v:group>
            <v:group style="position:absolute;left:8388;top:5839;width:10;height:20" coordorigin="8388,5839" coordsize="10,20">
              <v:shape style="position:absolute;left:8388;top:5839;width:10;height:20" coordorigin="8388,5839" coordsize="10,20" path="m8388,5858l8398,5858,8398,5839,8388,5839,8388,5858xe" filled="true" fillcolor="#000000" stroked="false">
                <v:path arrowok="t"/>
                <v:fill type="solid"/>
              </v:shape>
            </v:group>
            <v:group style="position:absolute;left:8388;top:5858;width:10;height:20" coordorigin="8388,5858" coordsize="10,20">
              <v:shape style="position:absolute;left:8388;top:5858;width:10;height:20" coordorigin="8388,5858" coordsize="10,20" path="m8388,5877l8398,5877,8398,5858,8388,5858,8388,5877xe" filled="true" fillcolor="#000000" stroked="false">
                <v:path arrowok="t"/>
                <v:fill type="solid"/>
              </v:shape>
            </v:group>
            <v:group style="position:absolute;left:8388;top:5877;width:10;height:20" coordorigin="8388,5877" coordsize="10,20">
              <v:shape style="position:absolute;left:8388;top:5877;width:10;height:20" coordorigin="8388,5877" coordsize="10,20" path="m8388,5896l8398,5896,8398,5877,8388,5877,8388,5896xe" filled="true" fillcolor="#000000" stroked="false">
                <v:path arrowok="t"/>
                <v:fill type="solid"/>
              </v:shape>
            </v:group>
            <v:group style="position:absolute;left:8388;top:5896;width:10;height:20" coordorigin="8388,5896" coordsize="10,20">
              <v:shape style="position:absolute;left:8388;top:5896;width:10;height:20" coordorigin="8388,5896" coordsize="10,20" path="m8388,5916l8398,5916,8398,5896,8388,5896,8388,5916xe" filled="true" fillcolor="#000000" stroked="false">
                <v:path arrowok="t"/>
                <v:fill type="solid"/>
              </v:shape>
            </v:group>
            <v:group style="position:absolute;left:8388;top:5916;width:10;height:20" coordorigin="8388,5916" coordsize="10,20">
              <v:shape style="position:absolute;left:8388;top:5916;width:10;height:20" coordorigin="8388,5916" coordsize="10,20" path="m8388,5935l8398,5935,8398,5916,8388,5916,8388,5935xe" filled="true" fillcolor="#000000" stroked="false">
                <v:path arrowok="t"/>
                <v:fill type="solid"/>
              </v:shape>
            </v:group>
            <v:group style="position:absolute;left:8388;top:5935;width:10;height:20" coordorigin="8388,5935" coordsize="10,20">
              <v:shape style="position:absolute;left:8388;top:5935;width:10;height:20" coordorigin="8388,5935" coordsize="10,20" path="m8388,5954l8398,5954,8398,5935,8388,5935,8388,5954xe" filled="true" fillcolor="#000000" stroked="false">
                <v:path arrowok="t"/>
                <v:fill type="solid"/>
              </v:shape>
            </v:group>
            <v:group style="position:absolute;left:8388;top:5954;width:10;height:20" coordorigin="8388,5954" coordsize="10,20">
              <v:shape style="position:absolute;left:8388;top:5954;width:10;height:20" coordorigin="8388,5954" coordsize="10,20" path="m8388,5973l8398,5973,8398,5954,8388,5954,8388,5973xe" filled="true" fillcolor="#000000" stroked="false">
                <v:path arrowok="t"/>
                <v:fill type="solid"/>
              </v:shape>
            </v:group>
            <v:group style="position:absolute;left:8388;top:5973;width:10;height:20" coordorigin="8388,5973" coordsize="10,20">
              <v:shape style="position:absolute;left:8388;top:5973;width:10;height:20" coordorigin="8388,5973" coordsize="10,20" path="m8388,5992l8398,5992,8398,5973,8388,5973,8388,5992xe" filled="true" fillcolor="#000000" stroked="false">
                <v:path arrowok="t"/>
                <v:fill type="solid"/>
              </v:shape>
            </v:group>
            <v:group style="position:absolute;left:8388;top:5992;width:10;height:20" coordorigin="8388,5992" coordsize="10,20">
              <v:shape style="position:absolute;left:8388;top:5992;width:10;height:20" coordorigin="8388,5992" coordsize="10,20" path="m8388,6012l8398,6012,8398,5992,8388,5992,8388,6012xe" filled="true" fillcolor="#000000" stroked="false">
                <v:path arrowok="t"/>
                <v:fill type="solid"/>
              </v:shape>
            </v:group>
            <v:group style="position:absolute;left:8388;top:6012;width:10;height:20" coordorigin="8388,6012" coordsize="10,20">
              <v:shape style="position:absolute;left:8388;top:6012;width:10;height:20" coordorigin="8388,6012" coordsize="10,20" path="m8388,6031l8398,6031,8398,6012,8388,6012,8388,6031xe" filled="true" fillcolor="#000000" stroked="false">
                <v:path arrowok="t"/>
                <v:fill type="solid"/>
              </v:shape>
            </v:group>
            <v:group style="position:absolute;left:8388;top:6031;width:10;height:20" coordorigin="8388,6031" coordsize="10,20">
              <v:shape style="position:absolute;left:8388;top:6031;width:10;height:20" coordorigin="8388,6031" coordsize="10,20" path="m8388,6050l8398,6050,8398,6031,8388,6031,8388,6050xe" filled="true" fillcolor="#000000" stroked="false">
                <v:path arrowok="t"/>
                <v:fill type="solid"/>
              </v:shape>
            </v:group>
            <v:group style="position:absolute;left:8388;top:6050;width:10;height:20" coordorigin="8388,6050" coordsize="10,20">
              <v:shape style="position:absolute;left:8388;top:6050;width:10;height:20" coordorigin="8388,6050" coordsize="10,20" path="m8388,6069l8398,6069,8398,6050,8388,6050,8388,6069xe" filled="true" fillcolor="#000000" stroked="false">
                <v:path arrowok="t"/>
                <v:fill type="solid"/>
              </v:shape>
            </v:group>
            <v:group style="position:absolute;left:8388;top:6069;width:10;height:20" coordorigin="8388,6069" coordsize="10,20">
              <v:shape style="position:absolute;left:8388;top:6069;width:10;height:20" coordorigin="8388,6069" coordsize="10,20" path="m8388,6088l8398,6088,8398,6069,8388,6069,8388,6088xe" filled="true" fillcolor="#000000" stroked="false">
                <v:path arrowok="t"/>
                <v:fill type="solid"/>
              </v:shape>
            </v:group>
            <v:group style="position:absolute;left:8388;top:6092;width:10;height:2" coordorigin="8388,6092" coordsize="10,2">
              <v:shape style="position:absolute;left:8388;top:6092;width:10;height:2" coordorigin="8388,6092" coordsize="10,0" path="m8388,6092l8398,6092e" filled="false" stroked="true" strokeweight=".35999pt" strokecolor="#000000">
                <v:path arrowok="t"/>
              </v:shape>
              <v:shape style="position:absolute;left:1106;top:6096;width:2433;height:10" type="#_x0000_t75" stroked="false">
                <v:imagedata r:id="rId596" o:title=""/>
              </v:shape>
              <v:shape style="position:absolute;left:3534;top:6096;width:1848;height:10" type="#_x0000_t75" stroked="false">
                <v:imagedata r:id="rId597" o:title=""/>
              </v:shape>
              <v:shape style="position:absolute;left:5378;top:6096;width:1282;height:10" type="#_x0000_t75" stroked="false">
                <v:imagedata r:id="rId122" o:title=""/>
              </v:shape>
              <v:shape style="position:absolute;left:6655;top:6096;width:2813;height:10" type="#_x0000_t75" stroked="false">
                <v:imagedata r:id="rId598" o:title=""/>
              </v:shape>
              <v:shape style="position:absolute;left:9463;top:6096;width:1198;height:10" type="#_x0000_t75" stroked="false">
                <v:imagedata r:id="rId599" o:title=""/>
              </v:shape>
            </v:group>
            <v:group style="position:absolute;left:8388;top:6105;width:10;height:20" coordorigin="8388,6105" coordsize="10,20">
              <v:shape style="position:absolute;left:8388;top:6105;width:10;height:20" coordorigin="8388,6105" coordsize="10,20" path="m8388,6124l8398,6124,8398,6105,8388,6105,8388,6124xe" filled="true" fillcolor="#000000" stroked="false">
                <v:path arrowok="t"/>
                <v:fill type="solid"/>
              </v:shape>
            </v:group>
            <v:group style="position:absolute;left:8388;top:6124;width:10;height:20" coordorigin="8388,6124" coordsize="10,20">
              <v:shape style="position:absolute;left:8388;top:6124;width:10;height:20" coordorigin="8388,6124" coordsize="10,20" path="m8388,6144l8398,6144,8398,6124,8388,6124,8388,6144xe" filled="true" fillcolor="#000000" stroked="false">
                <v:path arrowok="t"/>
                <v:fill type="solid"/>
              </v:shape>
            </v:group>
            <v:group style="position:absolute;left:8388;top:6144;width:10;height:20" coordorigin="8388,6144" coordsize="10,20">
              <v:shape style="position:absolute;left:8388;top:6144;width:10;height:20" coordorigin="8388,6144" coordsize="10,20" path="m8388,6163l8398,6163,8398,6144,8388,6144,8388,6163xe" filled="true" fillcolor="#000000" stroked="false">
                <v:path arrowok="t"/>
                <v:fill type="solid"/>
              </v:shape>
            </v:group>
            <v:group style="position:absolute;left:8388;top:6163;width:10;height:20" coordorigin="8388,6163" coordsize="10,20">
              <v:shape style="position:absolute;left:8388;top:6163;width:10;height:20" coordorigin="8388,6163" coordsize="10,20" path="m8388,6182l8398,6182,8398,6163,8388,6163,8388,6182xe" filled="true" fillcolor="#000000" stroked="false">
                <v:path arrowok="t"/>
                <v:fill type="solid"/>
              </v:shape>
            </v:group>
            <v:group style="position:absolute;left:8388;top:6182;width:10;height:20" coordorigin="8388,6182" coordsize="10,20">
              <v:shape style="position:absolute;left:8388;top:6182;width:10;height:20" coordorigin="8388,6182" coordsize="10,20" path="m8388,6201l8398,6201,8398,6182,8388,6182,8388,6201xe" filled="true" fillcolor="#000000" stroked="false">
                <v:path arrowok="t"/>
                <v:fill type="solid"/>
              </v:shape>
            </v:group>
            <v:group style="position:absolute;left:8388;top:6201;width:10;height:20" coordorigin="8388,6201" coordsize="10,20">
              <v:shape style="position:absolute;left:8388;top:6201;width:10;height:20" coordorigin="8388,6201" coordsize="10,20" path="m8388,6220l8398,6220,8398,6201,8388,6201,8388,6220xe" filled="true" fillcolor="#000000" stroked="false">
                <v:path arrowok="t"/>
                <v:fill type="solid"/>
              </v:shape>
            </v:group>
            <v:group style="position:absolute;left:8388;top:6220;width:10;height:20" coordorigin="8388,6220" coordsize="10,20">
              <v:shape style="position:absolute;left:8388;top:6220;width:10;height:20" coordorigin="8388,6220" coordsize="10,20" path="m8388,6240l8398,6240,8398,6220,8388,6220,8388,6240xe" filled="true" fillcolor="#000000" stroked="false">
                <v:path arrowok="t"/>
                <v:fill type="solid"/>
              </v:shape>
            </v:group>
            <v:group style="position:absolute;left:8388;top:6240;width:10;height:20" coordorigin="8388,6240" coordsize="10,20">
              <v:shape style="position:absolute;left:8388;top:6240;width:10;height:20" coordorigin="8388,6240" coordsize="10,20" path="m8388,6259l8398,6259,8398,6240,8388,6240,8388,6259xe" filled="true" fillcolor="#000000" stroked="false">
                <v:path arrowok="t"/>
                <v:fill type="solid"/>
              </v:shape>
            </v:group>
            <v:group style="position:absolute;left:8388;top:6259;width:10;height:20" coordorigin="8388,6259" coordsize="10,20">
              <v:shape style="position:absolute;left:8388;top:6259;width:10;height:20" coordorigin="8388,6259" coordsize="10,20" path="m8388,6278l8398,6278,8398,6259,8388,6259,8388,6278xe" filled="true" fillcolor="#000000" stroked="false">
                <v:path arrowok="t"/>
                <v:fill type="solid"/>
              </v:shape>
            </v:group>
            <v:group style="position:absolute;left:8388;top:6278;width:10;height:20" coordorigin="8388,6278" coordsize="10,20">
              <v:shape style="position:absolute;left:8388;top:6278;width:10;height:20" coordorigin="8388,6278" coordsize="10,20" path="m8388,6297l8398,6297,8398,6278,8388,6278,8388,6297xe" filled="true" fillcolor="#000000" stroked="false">
                <v:path arrowok="t"/>
                <v:fill type="solid"/>
              </v:shape>
            </v:group>
            <v:group style="position:absolute;left:8388;top:6297;width:10;height:20" coordorigin="8388,6297" coordsize="10,20">
              <v:shape style="position:absolute;left:8388;top:6297;width:10;height:20" coordorigin="8388,6297" coordsize="10,20" path="m8388,6316l8398,6316,8398,6297,8388,6297,8388,6316xe" filled="true" fillcolor="#000000" stroked="false">
                <v:path arrowok="t"/>
                <v:fill type="solid"/>
              </v:shape>
            </v:group>
            <v:group style="position:absolute;left:8388;top:6316;width:10;height:20" coordorigin="8388,6316" coordsize="10,20">
              <v:shape style="position:absolute;left:8388;top:6316;width:10;height:20" coordorigin="8388,6316" coordsize="10,20" path="m8388,6336l8398,6336,8398,6316,8388,6316,8388,6336xe" filled="true" fillcolor="#000000" stroked="false">
                <v:path arrowok="t"/>
                <v:fill type="solid"/>
              </v:shape>
            </v:group>
            <v:group style="position:absolute;left:8388;top:6336;width:10;height:20" coordorigin="8388,6336" coordsize="10,20">
              <v:shape style="position:absolute;left:8388;top:6336;width:10;height:20" coordorigin="8388,6336" coordsize="10,20" path="m8388,6355l8398,6355,8398,6336,8388,6336,8388,6355xe" filled="true" fillcolor="#000000" stroked="false">
                <v:path arrowok="t"/>
                <v:fill type="solid"/>
              </v:shape>
            </v:group>
            <v:group style="position:absolute;left:8388;top:6355;width:10;height:20" coordorigin="8388,6355" coordsize="10,20">
              <v:shape style="position:absolute;left:8388;top:6355;width:10;height:20" coordorigin="8388,6355" coordsize="10,20" path="m8388,6374l8398,6374,8398,6355,8388,6355,8388,6374xe" filled="true" fillcolor="#000000" stroked="false">
                <v:path arrowok="t"/>
                <v:fill type="solid"/>
              </v:shape>
            </v:group>
            <v:group style="position:absolute;left:8388;top:6374;width:10;height:20" coordorigin="8388,6374" coordsize="10,20">
              <v:shape style="position:absolute;left:8388;top:6374;width:10;height:20" coordorigin="8388,6374" coordsize="10,20" path="m8388,6393l8398,6393,8398,6374,8388,6374,8388,6393xe" filled="true" fillcolor="#000000" stroked="false">
                <v:path arrowok="t"/>
                <v:fill type="solid"/>
              </v:shape>
            </v:group>
            <v:group style="position:absolute;left:8388;top:6393;width:10;height:20" coordorigin="8388,6393" coordsize="10,20">
              <v:shape style="position:absolute;left:8388;top:6393;width:10;height:20" coordorigin="8388,6393" coordsize="10,20" path="m8388,6412l8398,6412,8398,6393,8388,6393,8388,6412xe" filled="true" fillcolor="#000000" stroked="false">
                <v:path arrowok="t"/>
                <v:fill type="solid"/>
              </v:shape>
            </v:group>
            <v:group style="position:absolute;left:8388;top:6412;width:10;height:20" coordorigin="8388,6412" coordsize="10,20">
              <v:shape style="position:absolute;left:8388;top:6412;width:10;height:20" coordorigin="8388,6412" coordsize="10,20" path="m8388,6432l8398,6432,8398,6412,8388,6412,8388,6432xe" filled="true" fillcolor="#000000" stroked="false">
                <v:path arrowok="t"/>
                <v:fill type="solid"/>
              </v:shape>
            </v:group>
            <v:group style="position:absolute;left:8388;top:6432;width:10;height:20" coordorigin="8388,6432" coordsize="10,20">
              <v:shape style="position:absolute;left:8388;top:6432;width:10;height:20" coordorigin="8388,6432" coordsize="10,20" path="m8388,6451l8398,6451,8398,6432,8388,6432,8388,6451xe" filled="true" fillcolor="#000000" stroked="false">
                <v:path arrowok="t"/>
                <v:fill type="solid"/>
              </v:shape>
            </v:group>
            <v:group style="position:absolute;left:8388;top:6451;width:10;height:20" coordorigin="8388,6451" coordsize="10,20">
              <v:shape style="position:absolute;left:8388;top:6451;width:10;height:20" coordorigin="8388,6451" coordsize="10,20" path="m8388,6470l8398,6470,8398,6451,8388,6451,8388,6470xe" filled="true" fillcolor="#000000" stroked="false">
                <v:path arrowok="t"/>
                <v:fill type="solid"/>
              </v:shape>
            </v:group>
            <v:group style="position:absolute;left:8388;top:6470;width:10;height:20" coordorigin="8388,6470" coordsize="10,20">
              <v:shape style="position:absolute;left:8388;top:6470;width:10;height:20" coordorigin="8388,6470" coordsize="10,20" path="m8388,6489l8398,6489,8398,6470,8388,6470,8388,6489xe" filled="true" fillcolor="#000000" stroked="false">
                <v:path arrowok="t"/>
                <v:fill type="solid"/>
              </v:shape>
            </v:group>
            <v:group style="position:absolute;left:8388;top:6489;width:10;height:20" coordorigin="8388,6489" coordsize="10,20">
              <v:shape style="position:absolute;left:8388;top:6489;width:10;height:20" coordorigin="8388,6489" coordsize="10,20" path="m8388,6508l8398,6508,8398,6489,8388,6489,8388,6508xe" filled="true" fillcolor="#000000" stroked="false">
                <v:path arrowok="t"/>
                <v:fill type="solid"/>
              </v:shape>
            </v:group>
            <v:group style="position:absolute;left:8388;top:6508;width:10;height:20" coordorigin="8388,6508" coordsize="10,20">
              <v:shape style="position:absolute;left:8388;top:6508;width:10;height:20" coordorigin="8388,6508" coordsize="10,20" path="m8388,6528l8398,6528,8398,6508,8388,6508,8388,6528xe" filled="true" fillcolor="#000000" stroked="false">
                <v:path arrowok="t"/>
                <v:fill type="solid"/>
              </v:shape>
            </v:group>
            <v:group style="position:absolute;left:8388;top:6528;width:10;height:20" coordorigin="8388,6528" coordsize="10,20">
              <v:shape style="position:absolute;left:8388;top:6528;width:10;height:20" coordorigin="8388,6528" coordsize="10,20" path="m8388,6547l8398,6547,8398,6528,8388,6528,8388,6547xe" filled="true" fillcolor="#000000" stroked="false">
                <v:path arrowok="t"/>
                <v:fill type="solid"/>
              </v:shape>
            </v:group>
            <v:group style="position:absolute;left:8388;top:6547;width:10;height:20" coordorigin="8388,6547" coordsize="10,20">
              <v:shape style="position:absolute;left:8388;top:6547;width:10;height:20" coordorigin="8388,6547" coordsize="10,20" path="m8388,6566l8398,6566,8398,6547,8388,6547,8388,6566xe" filled="true" fillcolor="#000000" stroked="false">
                <v:path arrowok="t"/>
                <v:fill type="solid"/>
              </v:shape>
            </v:group>
            <v:group style="position:absolute;left:8388;top:6569;width:10;height:2" coordorigin="8388,6569" coordsize="10,2">
              <v:shape style="position:absolute;left:8388;top:6569;width:10;height:2" coordorigin="8388,6569" coordsize="10,0" path="m8388,6569l8398,6569e" filled="false" stroked="true" strokeweight=".299990pt" strokecolor="#000000">
                <v:path arrowok="t"/>
              </v:shape>
              <v:shape style="position:absolute;left:1106;top:6572;width:2433;height:10" type="#_x0000_t75" stroked="false">
                <v:imagedata r:id="rId596" o:title=""/>
              </v:shape>
              <v:shape style="position:absolute;left:3534;top:6572;width:1848;height:10" type="#_x0000_t75" stroked="false">
                <v:imagedata r:id="rId597" o:title=""/>
              </v:shape>
              <v:shape style="position:absolute;left:5378;top:6572;width:1282;height:10" type="#_x0000_t75" stroked="false">
                <v:imagedata r:id="rId122" o:title=""/>
              </v:shape>
              <v:shape style="position:absolute;left:6655;top:6572;width:2813;height:10" type="#_x0000_t75" stroked="false">
                <v:imagedata r:id="rId598" o:title=""/>
              </v:shape>
              <v:shape style="position:absolute;left:9463;top:6572;width:1198;height:10" type="#_x0000_t75" stroked="false">
                <v:imagedata r:id="rId599" o:title=""/>
              </v:shape>
            </v:group>
            <v:group style="position:absolute;left:8388;top:6582;width:10;height:20" coordorigin="8388,6582" coordsize="10,20">
              <v:shape style="position:absolute;left:8388;top:6582;width:10;height:20" coordorigin="8388,6582" coordsize="10,20" path="m8388,6601l8398,6601,8398,6582,8388,6582,8388,6601xe" filled="true" fillcolor="#000000" stroked="false">
                <v:path arrowok="t"/>
                <v:fill type="solid"/>
              </v:shape>
            </v:group>
            <v:group style="position:absolute;left:8388;top:6601;width:10;height:20" coordorigin="8388,6601" coordsize="10,20">
              <v:shape style="position:absolute;left:8388;top:6601;width:10;height:20" coordorigin="8388,6601" coordsize="10,20" path="m8388,6620l8398,6620,8398,6601,8388,6601,8388,6620xe" filled="true" fillcolor="#000000" stroked="false">
                <v:path arrowok="t"/>
                <v:fill type="solid"/>
              </v:shape>
            </v:group>
            <v:group style="position:absolute;left:8388;top:6620;width:10;height:20" coordorigin="8388,6620" coordsize="10,20">
              <v:shape style="position:absolute;left:8388;top:6620;width:10;height:20" coordorigin="8388,6620" coordsize="10,20" path="m8388,6639l8398,6639,8398,6620,8388,6620,8388,6639xe" filled="true" fillcolor="#000000" stroked="false">
                <v:path arrowok="t"/>
                <v:fill type="solid"/>
              </v:shape>
            </v:group>
            <v:group style="position:absolute;left:8388;top:6639;width:10;height:20" coordorigin="8388,6639" coordsize="10,20">
              <v:shape style="position:absolute;left:8388;top:6639;width:10;height:20" coordorigin="8388,6639" coordsize="10,20" path="m8388,6658l8398,6658,8398,6639,8388,6639,8388,6658xe" filled="true" fillcolor="#000000" stroked="false">
                <v:path arrowok="t"/>
                <v:fill type="solid"/>
              </v:shape>
            </v:group>
            <v:group style="position:absolute;left:8388;top:6658;width:10;height:20" coordorigin="8388,6658" coordsize="10,20">
              <v:shape style="position:absolute;left:8388;top:6658;width:10;height:20" coordorigin="8388,6658" coordsize="10,20" path="m8388,6678l8398,6678,8398,6658,8388,6658,8388,6678xe" filled="true" fillcolor="#000000" stroked="false">
                <v:path arrowok="t"/>
                <v:fill type="solid"/>
              </v:shape>
            </v:group>
            <v:group style="position:absolute;left:8388;top:6678;width:10;height:20" coordorigin="8388,6678" coordsize="10,20">
              <v:shape style="position:absolute;left:8388;top:6678;width:10;height:20" coordorigin="8388,6678" coordsize="10,20" path="m8388,6697l8398,6697,8398,6678,8388,6678,8388,6697xe" filled="true" fillcolor="#000000" stroked="false">
                <v:path arrowok="t"/>
                <v:fill type="solid"/>
              </v:shape>
            </v:group>
            <v:group style="position:absolute;left:8388;top:6697;width:10;height:20" coordorigin="8388,6697" coordsize="10,20">
              <v:shape style="position:absolute;left:8388;top:6697;width:10;height:20" coordorigin="8388,6697" coordsize="10,20" path="m8388,6716l8398,6716,8398,6697,8388,6697,8388,6716xe" filled="true" fillcolor="#000000" stroked="false">
                <v:path arrowok="t"/>
                <v:fill type="solid"/>
              </v:shape>
            </v:group>
            <v:group style="position:absolute;left:8388;top:6716;width:10;height:20" coordorigin="8388,6716" coordsize="10,20">
              <v:shape style="position:absolute;left:8388;top:6716;width:10;height:20" coordorigin="8388,6716" coordsize="10,20" path="m8388,6735l8398,6735,8398,6716,8388,6716,8388,6735xe" filled="true" fillcolor="#000000" stroked="false">
                <v:path arrowok="t"/>
                <v:fill type="solid"/>
              </v:shape>
            </v:group>
            <v:group style="position:absolute;left:8388;top:6735;width:10;height:20" coordorigin="8388,6735" coordsize="10,20">
              <v:shape style="position:absolute;left:8388;top:6735;width:10;height:20" coordorigin="8388,6735" coordsize="10,20" path="m8388,6754l8398,6754,8398,6735,8388,6735,8388,6754xe" filled="true" fillcolor="#000000" stroked="false">
                <v:path arrowok="t"/>
                <v:fill type="solid"/>
              </v:shape>
            </v:group>
            <v:group style="position:absolute;left:8388;top:6754;width:10;height:20" coordorigin="8388,6754" coordsize="10,20">
              <v:shape style="position:absolute;left:8388;top:6754;width:10;height:20" coordorigin="8388,6754" coordsize="10,20" path="m8388,6774l8398,6774,8398,6754,8388,6754,8388,6774xe" filled="true" fillcolor="#000000" stroked="false">
                <v:path arrowok="t"/>
                <v:fill type="solid"/>
              </v:shape>
            </v:group>
            <v:group style="position:absolute;left:8388;top:6774;width:10;height:20" coordorigin="8388,6774" coordsize="10,20">
              <v:shape style="position:absolute;left:8388;top:6774;width:10;height:20" coordorigin="8388,6774" coordsize="10,20" path="m8388,6793l8398,6793,8398,6774,8388,6774,8388,6793xe" filled="true" fillcolor="#000000" stroked="false">
                <v:path arrowok="t"/>
                <v:fill type="solid"/>
              </v:shape>
            </v:group>
            <v:group style="position:absolute;left:8388;top:6793;width:10;height:20" coordorigin="8388,6793" coordsize="10,20">
              <v:shape style="position:absolute;left:8388;top:6793;width:10;height:20" coordorigin="8388,6793" coordsize="10,20" path="m8388,6812l8398,6812,8398,6793,8388,6793,8388,6812xe" filled="true" fillcolor="#000000" stroked="false">
                <v:path arrowok="t"/>
                <v:fill type="solid"/>
              </v:shape>
            </v:group>
            <v:group style="position:absolute;left:8388;top:6812;width:10;height:20" coordorigin="8388,6812" coordsize="10,20">
              <v:shape style="position:absolute;left:8388;top:6812;width:10;height:20" coordorigin="8388,6812" coordsize="10,20" path="m8388,6831l8398,6831,8398,6812,8388,6812,8388,6831xe" filled="true" fillcolor="#000000" stroked="false">
                <v:path arrowok="t"/>
                <v:fill type="solid"/>
              </v:shape>
            </v:group>
            <v:group style="position:absolute;left:8388;top:6831;width:10;height:20" coordorigin="8388,6831" coordsize="10,20">
              <v:shape style="position:absolute;left:8388;top:6831;width:10;height:20" coordorigin="8388,6831" coordsize="10,20" path="m8388,6850l8398,6850,8398,6831,8388,6831,8388,6850xe" filled="true" fillcolor="#000000" stroked="false">
                <v:path arrowok="t"/>
                <v:fill type="solid"/>
              </v:shape>
            </v:group>
            <v:group style="position:absolute;left:8388;top:6850;width:10;height:20" coordorigin="8388,6850" coordsize="10,20">
              <v:shape style="position:absolute;left:8388;top:6850;width:10;height:20" coordorigin="8388,6850" coordsize="10,20" path="m8388,6870l8398,6870,8398,6850,8388,6850,8388,6870xe" filled="true" fillcolor="#000000" stroked="false">
                <v:path arrowok="t"/>
                <v:fill type="solid"/>
              </v:shape>
            </v:group>
            <v:group style="position:absolute;left:8388;top:6870;width:10;height:20" coordorigin="8388,6870" coordsize="10,20">
              <v:shape style="position:absolute;left:8388;top:6870;width:10;height:20" coordorigin="8388,6870" coordsize="10,20" path="m8388,6889l8398,6889,8398,6870,8388,6870,8388,6889xe" filled="true" fillcolor="#000000" stroked="false">
                <v:path arrowok="t"/>
                <v:fill type="solid"/>
              </v:shape>
            </v:group>
            <v:group style="position:absolute;left:8388;top:6889;width:10;height:20" coordorigin="8388,6889" coordsize="10,20">
              <v:shape style="position:absolute;left:8388;top:6889;width:10;height:20" coordorigin="8388,6889" coordsize="10,20" path="m8388,6908l8398,6908,8398,6889,8388,6889,8388,6908xe" filled="true" fillcolor="#000000" stroked="false">
                <v:path arrowok="t"/>
                <v:fill type="solid"/>
              </v:shape>
            </v:group>
            <v:group style="position:absolute;left:8388;top:6908;width:10;height:20" coordorigin="8388,6908" coordsize="10,20">
              <v:shape style="position:absolute;left:8388;top:6908;width:10;height:20" coordorigin="8388,6908" coordsize="10,20" path="m8388,6927l8398,6927,8398,6908,8388,6908,8388,6927xe" filled="true" fillcolor="#000000" stroked="false">
                <v:path arrowok="t"/>
                <v:fill type="solid"/>
              </v:shape>
            </v:group>
            <v:group style="position:absolute;left:8388;top:6927;width:10;height:20" coordorigin="8388,6927" coordsize="10,20">
              <v:shape style="position:absolute;left:8388;top:6927;width:10;height:20" coordorigin="8388,6927" coordsize="10,20" path="m8388,6946l8398,6946,8398,6927,8388,6927,8388,6946xe" filled="true" fillcolor="#000000" stroked="false">
                <v:path arrowok="t"/>
                <v:fill type="solid"/>
              </v:shape>
            </v:group>
            <v:group style="position:absolute;left:8388;top:6946;width:10;height:20" coordorigin="8388,6946" coordsize="10,20">
              <v:shape style="position:absolute;left:8388;top:6946;width:10;height:20" coordorigin="8388,6946" coordsize="10,20" path="m8388,6966l8398,6966,8398,6946,8388,6946,8388,6966xe" filled="true" fillcolor="#000000" stroked="false">
                <v:path arrowok="t"/>
                <v:fill type="solid"/>
              </v:shape>
            </v:group>
            <v:group style="position:absolute;left:8388;top:6966;width:10;height:20" coordorigin="8388,6966" coordsize="10,20">
              <v:shape style="position:absolute;left:8388;top:6966;width:10;height:20" coordorigin="8388,6966" coordsize="10,20" path="m8388,6985l8398,6985,8398,6966,8388,6966,8388,6985xe" filled="true" fillcolor="#000000" stroked="false">
                <v:path arrowok="t"/>
                <v:fill type="solid"/>
              </v:shape>
            </v:group>
            <v:group style="position:absolute;left:8388;top:6985;width:10;height:20" coordorigin="8388,6985" coordsize="10,20">
              <v:shape style="position:absolute;left:8388;top:6985;width:10;height:20" coordorigin="8388,6985" coordsize="10,20" path="m8388,7004l8398,7004,8398,6985,8388,6985,8388,7004xe" filled="true" fillcolor="#000000" stroked="false">
                <v:path arrowok="t"/>
                <v:fill type="solid"/>
              </v:shape>
            </v:group>
            <v:group style="position:absolute;left:8388;top:7004;width:10;height:20" coordorigin="8388,7004" coordsize="10,20">
              <v:shape style="position:absolute;left:8388;top:7004;width:10;height:20" coordorigin="8388,7004" coordsize="10,20" path="m8388,7023l8398,7023,8398,7004,8388,7004,8388,7023xe" filled="true" fillcolor="#000000" stroked="false">
                <v:path arrowok="t"/>
                <v:fill type="solid"/>
              </v:shape>
            </v:group>
            <v:group style="position:absolute;left:8388;top:7023;width:10;height:20" coordorigin="8388,7023" coordsize="10,20">
              <v:shape style="position:absolute;left:8388;top:7023;width:10;height:20" coordorigin="8388,7023" coordsize="10,20" path="m8388,7042l8398,7042,8398,7023,8388,7023,8388,7042xe" filled="true" fillcolor="#000000" stroked="false">
                <v:path arrowok="t"/>
                <v:fill type="solid"/>
              </v:shape>
            </v:group>
            <v:group style="position:absolute;left:8388;top:7046;width:10;height:2" coordorigin="8388,7046" coordsize="10,2">
              <v:shape style="position:absolute;left:8388;top:7046;width:10;height:2" coordorigin="8388,7046" coordsize="10,0" path="m8388,7046l8398,7046e" filled="false" stroked="true" strokeweight=".35999pt" strokecolor="#000000">
                <v:path arrowok="t"/>
              </v:shape>
              <v:shape style="position:absolute;left:1106;top:7050;width:2433;height:10" type="#_x0000_t75" stroked="false">
                <v:imagedata r:id="rId596" o:title=""/>
              </v:shape>
              <v:shape style="position:absolute;left:3534;top:7050;width:1848;height:10" type="#_x0000_t75" stroked="false">
                <v:imagedata r:id="rId597" o:title=""/>
              </v:shape>
              <v:shape style="position:absolute;left:5378;top:7050;width:1282;height:10" type="#_x0000_t75" stroked="false">
                <v:imagedata r:id="rId122" o:title=""/>
              </v:shape>
              <v:shape style="position:absolute;left:6655;top:7050;width:2813;height:10" type="#_x0000_t75" stroked="false">
                <v:imagedata r:id="rId598" o:title=""/>
              </v:shape>
              <v:shape style="position:absolute;left:9463;top:7050;width:1198;height:10" type="#_x0000_t75" stroked="false">
                <v:imagedata r:id="rId599" o:title=""/>
              </v:shape>
            </v:group>
            <v:group style="position:absolute;left:8388;top:7059;width:10;height:20" coordorigin="8388,7059" coordsize="10,20">
              <v:shape style="position:absolute;left:8388;top:7059;width:10;height:20" coordorigin="8388,7059" coordsize="10,20" path="m8388,7078l8398,7078,8398,7059,8388,7059,8388,7078xe" filled="true" fillcolor="#000000" stroked="false">
                <v:path arrowok="t"/>
                <v:fill type="solid"/>
              </v:shape>
            </v:group>
            <v:group style="position:absolute;left:8388;top:7078;width:10;height:20" coordorigin="8388,7078" coordsize="10,20">
              <v:shape style="position:absolute;left:8388;top:7078;width:10;height:20" coordorigin="8388,7078" coordsize="10,20" path="m8388,7098l8398,7098,8398,7078,8388,7078,8388,7098xe" filled="true" fillcolor="#000000" stroked="false">
                <v:path arrowok="t"/>
                <v:fill type="solid"/>
              </v:shape>
            </v:group>
            <v:group style="position:absolute;left:8388;top:7098;width:10;height:20" coordorigin="8388,7098" coordsize="10,20">
              <v:shape style="position:absolute;left:8388;top:7098;width:10;height:20" coordorigin="8388,7098" coordsize="10,20" path="m8388,7117l8398,7117,8398,7098,8388,7098,8388,7117xe" filled="true" fillcolor="#000000" stroked="false">
                <v:path arrowok="t"/>
                <v:fill type="solid"/>
              </v:shape>
            </v:group>
            <v:group style="position:absolute;left:8388;top:7117;width:10;height:20" coordorigin="8388,7117" coordsize="10,20">
              <v:shape style="position:absolute;left:8388;top:7117;width:10;height:20" coordorigin="8388,7117" coordsize="10,20" path="m8388,7136l8398,7136,8398,7117,8388,7117,8388,7136xe" filled="true" fillcolor="#000000" stroked="false">
                <v:path arrowok="t"/>
                <v:fill type="solid"/>
              </v:shape>
            </v:group>
            <v:group style="position:absolute;left:8388;top:7136;width:10;height:20" coordorigin="8388,7136" coordsize="10,20">
              <v:shape style="position:absolute;left:8388;top:7136;width:10;height:20" coordorigin="8388,7136" coordsize="10,20" path="m8388,7155l8398,7155,8398,7136,8388,7136,8388,7155xe" filled="true" fillcolor="#000000" stroked="false">
                <v:path arrowok="t"/>
                <v:fill type="solid"/>
              </v:shape>
            </v:group>
            <v:group style="position:absolute;left:8388;top:7155;width:10;height:20" coordorigin="8388,7155" coordsize="10,20">
              <v:shape style="position:absolute;left:8388;top:7155;width:10;height:20" coordorigin="8388,7155" coordsize="10,20" path="m8388,7174l8398,7174,8398,7155,8388,7155,8388,7174xe" filled="true" fillcolor="#000000" stroked="false">
                <v:path arrowok="t"/>
                <v:fill type="solid"/>
              </v:shape>
            </v:group>
            <v:group style="position:absolute;left:8388;top:7174;width:10;height:20" coordorigin="8388,7174" coordsize="10,20">
              <v:shape style="position:absolute;left:8388;top:7174;width:10;height:20" coordorigin="8388,7174" coordsize="10,20" path="m8388,7194l8398,7194,8398,7174,8388,7174,8388,7194xe" filled="true" fillcolor="#000000" stroked="false">
                <v:path arrowok="t"/>
                <v:fill type="solid"/>
              </v:shape>
            </v:group>
            <v:group style="position:absolute;left:8388;top:7194;width:10;height:20" coordorigin="8388,7194" coordsize="10,20">
              <v:shape style="position:absolute;left:8388;top:7194;width:10;height:20" coordorigin="8388,7194" coordsize="10,20" path="m8388,7213l8398,7213,8398,7194,8388,7194,8388,7213xe" filled="true" fillcolor="#000000" stroked="false">
                <v:path arrowok="t"/>
                <v:fill type="solid"/>
              </v:shape>
            </v:group>
            <v:group style="position:absolute;left:8388;top:7213;width:10;height:20" coordorigin="8388,7213" coordsize="10,20">
              <v:shape style="position:absolute;left:8388;top:7213;width:10;height:20" coordorigin="8388,7213" coordsize="10,20" path="m8388,7232l8398,7232,8398,7213,8388,7213,8388,7232xe" filled="true" fillcolor="#000000" stroked="false">
                <v:path arrowok="t"/>
                <v:fill type="solid"/>
              </v:shape>
            </v:group>
            <v:group style="position:absolute;left:8388;top:7232;width:10;height:20" coordorigin="8388,7232" coordsize="10,20">
              <v:shape style="position:absolute;left:8388;top:7232;width:10;height:20" coordorigin="8388,7232" coordsize="10,20" path="m8388,7251l8398,7251,8398,7232,8388,7232,8388,7251xe" filled="true" fillcolor="#000000" stroked="false">
                <v:path arrowok="t"/>
                <v:fill type="solid"/>
              </v:shape>
            </v:group>
            <v:group style="position:absolute;left:8388;top:7251;width:10;height:20" coordorigin="8388,7251" coordsize="10,20">
              <v:shape style="position:absolute;left:8388;top:7251;width:10;height:20" coordorigin="8388,7251" coordsize="10,20" path="m8388,7270l8398,7270,8398,7251,8388,7251,8388,7270xe" filled="true" fillcolor="#000000" stroked="false">
                <v:path arrowok="t"/>
                <v:fill type="solid"/>
              </v:shape>
            </v:group>
            <v:group style="position:absolute;left:8388;top:7270;width:10;height:20" coordorigin="8388,7270" coordsize="10,20">
              <v:shape style="position:absolute;left:8388;top:7270;width:10;height:20" coordorigin="8388,7270" coordsize="10,20" path="m8388,7290l8398,7290,8398,7270,8388,7270,8388,7290xe" filled="true" fillcolor="#000000" stroked="false">
                <v:path arrowok="t"/>
                <v:fill type="solid"/>
              </v:shape>
            </v:group>
            <v:group style="position:absolute;left:8388;top:7290;width:10;height:20" coordorigin="8388,7290" coordsize="10,20">
              <v:shape style="position:absolute;left:8388;top:7290;width:10;height:20" coordorigin="8388,7290" coordsize="10,20" path="m8388,7309l8398,7309,8398,7290,8388,7290,8388,7309xe" filled="true" fillcolor="#000000" stroked="false">
                <v:path arrowok="t"/>
                <v:fill type="solid"/>
              </v:shape>
            </v:group>
            <v:group style="position:absolute;left:8388;top:7309;width:10;height:20" coordorigin="8388,7309" coordsize="10,20">
              <v:shape style="position:absolute;left:8388;top:7309;width:10;height:20" coordorigin="8388,7309" coordsize="10,20" path="m8388,7328l8398,7328,8398,7309,8388,7309,8388,7328xe" filled="true" fillcolor="#000000" stroked="false">
                <v:path arrowok="t"/>
                <v:fill type="solid"/>
              </v:shape>
            </v:group>
            <v:group style="position:absolute;left:8388;top:7328;width:10;height:20" coordorigin="8388,7328" coordsize="10,20">
              <v:shape style="position:absolute;left:8388;top:7328;width:10;height:20" coordorigin="8388,7328" coordsize="10,20" path="m8388,7347l8398,7347,8398,7328,8388,7328,8388,7347xe" filled="true" fillcolor="#000000" stroked="false">
                <v:path arrowok="t"/>
                <v:fill type="solid"/>
              </v:shape>
            </v:group>
            <v:group style="position:absolute;left:8388;top:7347;width:10;height:20" coordorigin="8388,7347" coordsize="10,20">
              <v:shape style="position:absolute;left:8388;top:7347;width:10;height:20" coordorigin="8388,7347" coordsize="10,20" path="m8388,7366l8398,7366,8398,7347,8388,7347,8388,7366xe" filled="true" fillcolor="#000000" stroked="false">
                <v:path arrowok="t"/>
                <v:fill type="solid"/>
              </v:shape>
            </v:group>
            <v:group style="position:absolute;left:8388;top:7366;width:10;height:20" coordorigin="8388,7366" coordsize="10,20">
              <v:shape style="position:absolute;left:8388;top:7366;width:10;height:20" coordorigin="8388,7366" coordsize="10,20" path="m8388,7386l8398,7386,8398,7366,8388,7366,8388,7386xe" filled="true" fillcolor="#000000" stroked="false">
                <v:path arrowok="t"/>
                <v:fill type="solid"/>
              </v:shape>
            </v:group>
            <v:group style="position:absolute;left:8388;top:7392;width:10;height:2" coordorigin="8388,7392" coordsize="10,2">
              <v:shape style="position:absolute;left:8388;top:7392;width:10;height:2" coordorigin="8388,7392" coordsize="10,0" path="m8388,7392l8398,7392e" filled="false" stroked="true" strokeweight=".66003pt" strokecolor="#000000">
                <v:path arrowok="t"/>
              </v:shape>
              <v:shape style="position:absolute;left:1106;top:7399;width:2433;height:10" type="#_x0000_t75" stroked="false">
                <v:imagedata r:id="rId596" o:title=""/>
              </v:shape>
              <v:shape style="position:absolute;left:3534;top:7399;width:1848;height:10" type="#_x0000_t75" stroked="false">
                <v:imagedata r:id="rId593" o:title=""/>
              </v:shape>
              <v:shape style="position:absolute;left:5378;top:7399;width:1282;height:10" type="#_x0000_t75" stroked="false">
                <v:imagedata r:id="rId108" o:title=""/>
              </v:shape>
              <v:shape style="position:absolute;left:6655;top:7399;width:2813;height:10" type="#_x0000_t75" stroked="false">
                <v:imagedata r:id="rId594" o:title=""/>
              </v:shape>
              <v:shape style="position:absolute;left:9463;top:7399;width:1198;height:10" type="#_x0000_t75" stroked="false">
                <v:imagedata r:id="rId595" o:title=""/>
              </v:shape>
            </v:group>
            <v:group style="position:absolute;left:8388;top:7408;width:10;height:20" coordorigin="8388,7408" coordsize="10,20">
              <v:shape style="position:absolute;left:8388;top:7408;width:10;height:20" coordorigin="8388,7408" coordsize="10,20" path="m8388,7428l8398,7428,8398,7408,8388,7408,8388,7428xe" filled="true" fillcolor="#000000" stroked="false">
                <v:path arrowok="t"/>
                <v:fill type="solid"/>
              </v:shape>
            </v:group>
            <v:group style="position:absolute;left:8388;top:7428;width:10;height:20" coordorigin="8388,7428" coordsize="10,20">
              <v:shape style="position:absolute;left:8388;top:7428;width:10;height:20" coordorigin="8388,7428" coordsize="10,20" path="m8388,7447l8398,7447,8398,7428,8388,7428,8388,7447xe" filled="true" fillcolor="#000000" stroked="false">
                <v:path arrowok="t"/>
                <v:fill type="solid"/>
              </v:shape>
            </v:group>
            <v:group style="position:absolute;left:8388;top:7447;width:10;height:20" coordorigin="8388,7447" coordsize="10,20">
              <v:shape style="position:absolute;left:8388;top:7447;width:10;height:20" coordorigin="8388,7447" coordsize="10,20" path="m8388,7466l8398,7466,8398,7447,8388,7447,8388,7466xe" filled="true" fillcolor="#000000" stroked="false">
                <v:path arrowok="t"/>
                <v:fill type="solid"/>
              </v:shape>
            </v:group>
            <v:group style="position:absolute;left:8388;top:7466;width:10;height:20" coordorigin="8388,7466" coordsize="10,20">
              <v:shape style="position:absolute;left:8388;top:7466;width:10;height:20" coordorigin="8388,7466" coordsize="10,20" path="m8388,7485l8398,7485,8398,7466,8388,7466,8388,7485xe" filled="true" fillcolor="#000000" stroked="false">
                <v:path arrowok="t"/>
                <v:fill type="solid"/>
              </v:shape>
            </v:group>
            <v:group style="position:absolute;left:8388;top:7485;width:10;height:20" coordorigin="8388,7485" coordsize="10,20">
              <v:shape style="position:absolute;left:8388;top:7485;width:10;height:20" coordorigin="8388,7485" coordsize="10,20" path="m8388,7504l8398,7504,8398,7485,8388,7485,8388,7504xe" filled="true" fillcolor="#000000" stroked="false">
                <v:path arrowok="t"/>
                <v:fill type="solid"/>
              </v:shape>
            </v:group>
            <v:group style="position:absolute;left:8388;top:7504;width:10;height:20" coordorigin="8388,7504" coordsize="10,20">
              <v:shape style="position:absolute;left:8388;top:7504;width:10;height:20" coordorigin="8388,7504" coordsize="10,20" path="m8388,7524l8398,7524,8398,7504,8388,7504,8388,7524xe" filled="true" fillcolor="#000000" stroked="false">
                <v:path arrowok="t"/>
                <v:fill type="solid"/>
              </v:shape>
            </v:group>
            <v:group style="position:absolute;left:8388;top:7524;width:10;height:20" coordorigin="8388,7524" coordsize="10,20">
              <v:shape style="position:absolute;left:8388;top:7524;width:10;height:20" coordorigin="8388,7524" coordsize="10,20" path="m8388,7543l8398,7543,8398,7524,8388,7524,8388,7543xe" filled="true" fillcolor="#000000" stroked="false">
                <v:path arrowok="t"/>
                <v:fill type="solid"/>
              </v:shape>
            </v:group>
            <v:group style="position:absolute;left:8388;top:7543;width:10;height:20" coordorigin="8388,7543" coordsize="10,20">
              <v:shape style="position:absolute;left:8388;top:7543;width:10;height:20" coordorigin="8388,7543" coordsize="10,20" path="m8388,7562l8398,7562,8398,7543,8388,7543,8388,7562xe" filled="true" fillcolor="#000000" stroked="false">
                <v:path arrowok="t"/>
                <v:fill type="solid"/>
              </v:shape>
            </v:group>
            <v:group style="position:absolute;left:8388;top:7562;width:10;height:20" coordorigin="8388,7562" coordsize="10,20">
              <v:shape style="position:absolute;left:8388;top:7562;width:10;height:20" coordorigin="8388,7562" coordsize="10,20" path="m8388,7582l8398,7582,8398,7562,8388,7562,8388,7582xe" filled="true" fillcolor="#000000" stroked="false">
                <v:path arrowok="t"/>
                <v:fill type="solid"/>
              </v:shape>
            </v:group>
            <v:group style="position:absolute;left:8388;top:7582;width:10;height:20" coordorigin="8388,7582" coordsize="10,20">
              <v:shape style="position:absolute;left:8388;top:7582;width:10;height:20" coordorigin="8388,7582" coordsize="10,20" path="m8388,7601l8398,7601,8398,7582,8388,7582,8388,7601xe" filled="true" fillcolor="#000000" stroked="false">
                <v:path arrowok="t"/>
                <v:fill type="solid"/>
              </v:shape>
            </v:group>
            <v:group style="position:absolute;left:8388;top:7601;width:10;height:20" coordorigin="8388,7601" coordsize="10,20">
              <v:shape style="position:absolute;left:8388;top:7601;width:10;height:20" coordorigin="8388,7601" coordsize="10,20" path="m8388,7620l8398,7620,8398,7601,8388,7601,8388,7620xe" filled="true" fillcolor="#000000" stroked="false">
                <v:path arrowok="t"/>
                <v:fill type="solid"/>
              </v:shape>
            </v:group>
            <v:group style="position:absolute;left:8388;top:7620;width:10;height:20" coordorigin="8388,7620" coordsize="10,20">
              <v:shape style="position:absolute;left:8388;top:7620;width:10;height:20" coordorigin="8388,7620" coordsize="10,20" path="m8388,7639l8398,7639,8398,7620,8388,7620,8388,7639xe" filled="true" fillcolor="#000000" stroked="false">
                <v:path arrowok="t"/>
                <v:fill type="solid"/>
              </v:shape>
            </v:group>
            <v:group style="position:absolute;left:8388;top:7639;width:10;height:20" coordorigin="8388,7639" coordsize="10,20">
              <v:shape style="position:absolute;left:8388;top:7639;width:10;height:20" coordorigin="8388,7639" coordsize="10,20" path="m8388,7658l8398,7658,8398,7639,8388,7639,8388,7658xe" filled="true" fillcolor="#000000" stroked="false">
                <v:path arrowok="t"/>
                <v:fill type="solid"/>
              </v:shape>
            </v:group>
            <v:group style="position:absolute;left:8388;top:7658;width:10;height:20" coordorigin="8388,7658" coordsize="10,20">
              <v:shape style="position:absolute;left:8388;top:7658;width:10;height:20" coordorigin="8388,7658" coordsize="10,20" path="m8388,7678l8398,7678,8398,7658,8388,7658,8388,7678xe" filled="true" fillcolor="#000000" stroked="false">
                <v:path arrowok="t"/>
                <v:fill type="solid"/>
              </v:shape>
            </v:group>
            <v:group style="position:absolute;left:8388;top:7678;width:10;height:20" coordorigin="8388,7678" coordsize="10,20">
              <v:shape style="position:absolute;left:8388;top:7678;width:10;height:20" coordorigin="8388,7678" coordsize="10,20" path="m8388,7697l8398,7697,8398,7678,8388,7678,8388,7697xe" filled="true" fillcolor="#000000" stroked="false">
                <v:path arrowok="t"/>
                <v:fill type="solid"/>
              </v:shape>
            </v:group>
            <v:group style="position:absolute;left:8388;top:7697;width:10;height:20" coordorigin="8388,7697" coordsize="10,20">
              <v:shape style="position:absolute;left:8388;top:7697;width:10;height:20" coordorigin="8388,7697" coordsize="10,20" path="m8388,7716l8398,7716,8398,7697,8388,7697,8388,7716xe" filled="true" fillcolor="#000000" stroked="false">
                <v:path arrowok="t"/>
                <v:fill type="solid"/>
              </v:shape>
            </v:group>
            <v:group style="position:absolute;left:8388;top:7716;width:10;height:20" coordorigin="8388,7716" coordsize="10,20">
              <v:shape style="position:absolute;left:8388;top:7716;width:10;height:20" coordorigin="8388,7716" coordsize="10,20" path="m8388,7735l8398,7735,8398,7716,8388,7716,8388,7735xe" filled="true" fillcolor="#000000" stroked="false">
                <v:path arrowok="t"/>
                <v:fill type="solid"/>
              </v:shape>
            </v:group>
            <w10:wrap type="none"/>
          </v:group>
        </w:pict>
      </w:r>
      <w:r>
        <w:rPr/>
        <w:pict>
          <v:shape style="position:absolute;margin-left:176.960007pt;margin-top:78.323662pt;width:.48pt;height:.66pt;mso-position-horizontal-relative:page;mso-position-vertical-relative:paragraph;z-index:20512" type="#_x0000_t75" stroked="false">
            <v:imagedata r:id="rId591" o:title=""/>
          </v:shape>
        </w:pict>
      </w:r>
      <w:r>
        <w:rPr/>
        <w:pict>
          <v:shape style="position:absolute;margin-left:205.339996pt;margin-top:78.323662pt;width:.48001pt;height:.66pt;mso-position-horizontal-relative:page;mso-position-vertical-relative:paragraph;z-index:20536" type="#_x0000_t75" stroked="false">
            <v:imagedata r:id="rId591" o:title=""/>
          </v:shape>
        </w:pict>
      </w:r>
      <w:r>
        <w:rPr/>
        <w:pict>
          <v:shape style="position:absolute;margin-left:269.140015pt;margin-top:78.323662pt;width:.47998pt;height:.66pt;mso-position-horizontal-relative:page;mso-position-vertical-relative:paragraph;z-index:20560" type="#_x0000_t75" stroked="false">
            <v:imagedata r:id="rId591" o:title=""/>
          </v:shape>
        </w:pict>
      </w:r>
      <w:r>
        <w:rPr/>
        <w:pict>
          <v:shape style="position:absolute;margin-left:332.980011pt;margin-top:78.323662pt;width:.47998pt;height:.66pt;mso-position-horizontal-relative:page;mso-position-vertical-relative:paragraph;z-index:20584" type="#_x0000_t75" stroked="false">
            <v:imagedata r:id="rId591" o:title=""/>
          </v:shape>
        </w:pict>
      </w:r>
      <w:r>
        <w:rPr/>
        <w:pict>
          <v:shape style="position:absolute;margin-left:448.079987pt;margin-top:78.323662pt;width:.48001pt;height:.66pt;mso-position-horizontal-relative:page;mso-position-vertical-relative:paragraph;z-index:20608" type="#_x0000_t75" stroked="false">
            <v:imagedata r:id="rId591" o:title=""/>
          </v:shape>
        </w:pict>
      </w:r>
      <w:r>
        <w:rPr/>
        <w:pict>
          <v:shape style="position:absolute;margin-left:473.399994pt;margin-top:78.323662pt;width:.48001pt;height:.66pt;mso-position-horizontal-relative:page;mso-position-vertical-relative:paragraph;z-index:20632" type="#_x0000_t75" stroked="false">
            <v:imagedata r:id="rId591" o:title=""/>
          </v:shape>
        </w:pict>
      </w:r>
      <w:bookmarkStart w:name="（一）在子公司中的权益" w:id="245"/>
      <w:bookmarkEnd w:id="245"/>
      <w:r>
        <w:rPr>
          <w:b w:val="0"/>
          <w:bCs w:val="0"/>
        </w:rPr>
      </w:r>
      <w:r>
        <w:rPr/>
        <w:t>（一）在子公司中的权益</w:t>
      </w:r>
      <w:r>
        <w:rPr>
          <w:w w:val="99"/>
        </w:rPr>
        <w:t> </w:t>
      </w:r>
      <w:r>
        <w:rPr>
          <w:rFonts w:ascii="宋体" w:hAnsi="宋体" w:cs="宋体" w:eastAsia="宋体" w:hint="default"/>
          <w:color w:val="212121"/>
        </w:rPr>
        <w:t>1</w:t>
      </w:r>
      <w:r>
        <w:rPr>
          <w:color w:val="212121"/>
        </w:rPr>
        <w:t>、</w:t>
      </w:r>
      <w:r>
        <w:rPr/>
        <w:t>企业集团的构成</w:t>
      </w:r>
      <w:r>
        <w:rPr>
          <w:b w:val="0"/>
          <w:bCs w:val="0"/>
        </w:rPr>
      </w:r>
    </w:p>
    <w:p>
      <w:pPr>
        <w:spacing w:line="240" w:lineRule="auto" w:before="1"/>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2452"/>
        <w:gridCol w:w="568"/>
        <w:gridCol w:w="1276"/>
        <w:gridCol w:w="1277"/>
        <w:gridCol w:w="1836"/>
        <w:gridCol w:w="466"/>
        <w:gridCol w:w="506"/>
        <w:gridCol w:w="1188"/>
      </w:tblGrid>
      <w:tr>
        <w:trPr>
          <w:trHeight w:val="277" w:hRule="exact"/>
        </w:trPr>
        <w:tc>
          <w:tcPr>
            <w:tcW w:w="2452" w:type="dxa"/>
            <w:tcBorders>
              <w:top w:val="single" w:sz="12" w:space="0" w:color="000000"/>
              <w:left w:val="nil" w:sz="6" w:space="0" w:color="auto"/>
              <w:bottom w:val="nil" w:sz="6" w:space="0" w:color="auto"/>
              <w:right w:val="single" w:sz="4" w:space="0" w:color="000000"/>
            </w:tcBorders>
          </w:tcPr>
          <w:p>
            <w:pPr/>
          </w:p>
        </w:tc>
        <w:tc>
          <w:tcPr>
            <w:tcW w:w="568" w:type="dxa"/>
            <w:tcBorders>
              <w:top w:val="single" w:sz="12" w:space="0" w:color="000000"/>
              <w:left w:val="single" w:sz="4" w:space="0" w:color="000000"/>
              <w:bottom w:val="nil" w:sz="6" w:space="0" w:color="auto"/>
              <w:right w:val="single" w:sz="4" w:space="0" w:color="000000"/>
            </w:tcBorders>
          </w:tcPr>
          <w:p>
            <w:pPr/>
          </w:p>
        </w:tc>
        <w:tc>
          <w:tcPr>
            <w:tcW w:w="1276" w:type="dxa"/>
            <w:tcBorders>
              <w:top w:val="single" w:sz="12" w:space="0" w:color="000000"/>
              <w:left w:val="single" w:sz="4" w:space="0" w:color="000000"/>
              <w:bottom w:val="nil" w:sz="6" w:space="0" w:color="auto"/>
              <w:right w:val="single" w:sz="4" w:space="0" w:color="000000"/>
            </w:tcBorders>
          </w:tcPr>
          <w:p>
            <w:pPr/>
          </w:p>
        </w:tc>
        <w:tc>
          <w:tcPr>
            <w:tcW w:w="1277" w:type="dxa"/>
            <w:tcBorders>
              <w:top w:val="single" w:sz="12" w:space="0" w:color="000000"/>
              <w:left w:val="single" w:sz="4" w:space="0" w:color="000000"/>
              <w:bottom w:val="nil" w:sz="6" w:space="0" w:color="auto"/>
              <w:right w:val="single" w:sz="4" w:space="0" w:color="000000"/>
            </w:tcBorders>
          </w:tcPr>
          <w:p>
            <w:pPr/>
          </w:p>
        </w:tc>
        <w:tc>
          <w:tcPr>
            <w:tcW w:w="2808"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175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88" w:type="dxa"/>
            <w:tcBorders>
              <w:top w:val="single" w:sz="12" w:space="0" w:color="000000"/>
              <w:left w:val="single" w:sz="4" w:space="0" w:color="000000"/>
              <w:bottom w:val="nil" w:sz="6" w:space="0" w:color="auto"/>
              <w:right w:val="nil" w:sz="6" w:space="0" w:color="auto"/>
            </w:tcBorders>
          </w:tcPr>
          <w:p>
            <w:pPr/>
          </w:p>
        </w:tc>
      </w:tr>
      <w:tr>
        <w:trPr>
          <w:trHeight w:val="170"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173" w:lineRule="exact"/>
              <w:ind w:left="78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95"/>
              <w:jc w:val="righ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0"/>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36" w:type="dxa"/>
            <w:tcBorders>
              <w:top w:val="nil" w:sz="6" w:space="0" w:color="auto"/>
              <w:left w:val="single" w:sz="4" w:space="0" w:color="000000"/>
              <w:bottom w:val="nil" w:sz="6" w:space="0" w:color="auto"/>
              <w:right w:val="nil" w:sz="6" w:space="0" w:color="auto"/>
            </w:tcBorders>
          </w:tcPr>
          <w:p>
            <w:pPr>
              <w:pStyle w:val="TableParagraph"/>
              <w:spacing w:line="173" w:lineRule="exact"/>
              <w:ind w:right="11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466" w:type="dxa"/>
            <w:tcBorders>
              <w:top w:val="nil" w:sz="6" w:space="0" w:color="auto"/>
              <w:left w:val="nil" w:sz="6" w:space="0" w:color="auto"/>
              <w:bottom w:val="nil" w:sz="6" w:space="0" w:color="auto"/>
              <w:right w:val="single" w:sz="4" w:space="0" w:color="000000"/>
            </w:tcBorders>
          </w:tcPr>
          <w:p>
            <w:pP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173" w:lineRule="exact"/>
              <w:ind w:right="3"/>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63" w:hRule="exact"/>
        </w:trPr>
        <w:tc>
          <w:tcPr>
            <w:tcW w:w="2452"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836" w:type="dxa"/>
            <w:tcBorders>
              <w:top w:val="nil" w:sz="6" w:space="0" w:color="auto"/>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tc>
        <w:tc>
          <w:tcPr>
            <w:tcW w:w="466" w:type="dxa"/>
            <w:tcBorders>
              <w:top w:val="nil" w:sz="6" w:space="0" w:color="auto"/>
              <w:left w:val="nil" w:sz="6" w:space="0" w:color="auto"/>
              <w:bottom w:val="single" w:sz="4" w:space="0" w:color="000000"/>
              <w:right w:val="single" w:sz="4" w:space="0" w:color="000000"/>
            </w:tcBorders>
          </w:tcPr>
          <w:p>
            <w:pPr>
              <w:pStyle w:val="TableParagraph"/>
              <w:spacing w:line="177" w:lineRule="exact"/>
              <w:ind w:left="-1"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06"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18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tc>
      </w:tr>
      <w:tr>
        <w:trPr>
          <w:trHeight w:val="326" w:hRule="exact"/>
        </w:trPr>
        <w:tc>
          <w:tcPr>
            <w:tcW w:w="2452"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42" w:right="0"/>
              <w:jc w:val="left"/>
              <w:rPr>
                <w:rFonts w:ascii="宋体" w:hAnsi="宋体" w:cs="宋体" w:eastAsia="宋体" w:hint="default"/>
                <w:sz w:val="18"/>
                <w:szCs w:val="18"/>
              </w:rPr>
            </w:pPr>
            <w:r>
              <w:rPr>
                <w:rFonts w:ascii="宋体" w:hAnsi="宋体" w:cs="宋体" w:eastAsia="宋体" w:hint="default"/>
                <w:sz w:val="18"/>
                <w:szCs w:val="18"/>
              </w:rPr>
              <w:t>唐山晶源电子有限公司</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836" w:type="dxa"/>
            <w:tcBorders>
              <w:top w:val="single" w:sz="8" w:space="0" w:color="000000"/>
              <w:left w:val="single" w:sz="4" w:space="0" w:color="000000"/>
              <w:bottom w:val="nil" w:sz="6" w:space="0" w:color="auto"/>
              <w:right w:val="nil" w:sz="6" w:space="0" w:color="auto"/>
            </w:tcBorders>
          </w:tcPr>
          <w:p>
            <w:pPr>
              <w:pStyle w:val="TableParagraph"/>
              <w:spacing w:line="240" w:lineRule="auto" w:before="19"/>
              <w:ind w:right="11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466"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tc>
        <w:tc>
          <w:tcPr>
            <w:tcW w:w="5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01"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ind w:left="42" w:right="63"/>
              <w:jc w:val="left"/>
              <w:rPr>
                <w:rFonts w:ascii="宋体" w:hAnsi="宋体" w:cs="宋体" w:eastAsia="宋体" w:hint="default"/>
                <w:sz w:val="18"/>
                <w:szCs w:val="18"/>
              </w:rPr>
            </w:pPr>
            <w:r>
              <w:rPr>
                <w:rFonts w:ascii="宋体" w:hAnsi="宋体" w:cs="宋体" w:eastAsia="宋体" w:hint="default"/>
                <w:sz w:val="18"/>
                <w:szCs w:val="18"/>
              </w:rPr>
              <w:t>北京晶源裕丰光学电子器件有 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11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56"/>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4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499" w:right="159" w:hanging="450"/>
              <w:jc w:val="left"/>
              <w:rPr>
                <w:rFonts w:ascii="宋体" w:hAnsi="宋体" w:cs="宋体" w:eastAsia="宋体" w:hint="default"/>
                <w:sz w:val="18"/>
                <w:szCs w:val="18"/>
              </w:rPr>
            </w:pPr>
            <w:r>
              <w:rPr>
                <w:rFonts w:ascii="宋体" w:hAnsi="宋体" w:cs="宋体" w:eastAsia="宋体" w:hint="default"/>
                <w:sz w:val="18"/>
                <w:szCs w:val="18"/>
              </w:rPr>
              <w:t>研发、生产、销售和 技术咨询</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229" w:right="5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77"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42" w:right="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中国 香港</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中国  香港</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11" w:lineRule="exact"/>
              <w:ind w:left="139" w:right="0" w:hanging="90"/>
              <w:jc w:val="left"/>
              <w:rPr>
                <w:rFonts w:ascii="宋体" w:hAnsi="宋体" w:cs="宋体" w:eastAsia="宋体" w:hint="default"/>
                <w:sz w:val="18"/>
                <w:szCs w:val="18"/>
              </w:rPr>
            </w:pPr>
            <w:r>
              <w:rPr>
                <w:rFonts w:ascii="宋体" w:hAnsi="宋体" w:cs="宋体" w:eastAsia="宋体" w:hint="default"/>
                <w:sz w:val="18"/>
                <w:szCs w:val="18"/>
              </w:rPr>
              <w:t>高科技企业投资；集</w:t>
            </w:r>
          </w:p>
          <w:p>
            <w:pPr>
              <w:pStyle w:val="TableParagraph"/>
              <w:spacing w:line="235" w:lineRule="exact"/>
              <w:ind w:left="139" w:right="0"/>
              <w:jc w:val="left"/>
              <w:rPr>
                <w:rFonts w:ascii="宋体" w:hAnsi="宋体" w:cs="宋体" w:eastAsia="宋体" w:hint="default"/>
                <w:sz w:val="18"/>
                <w:szCs w:val="18"/>
              </w:rPr>
            </w:pPr>
            <w:r>
              <w:rPr>
                <w:rFonts w:ascii="宋体" w:hAnsi="宋体" w:cs="宋体" w:eastAsia="宋体" w:hint="default"/>
                <w:sz w:val="18"/>
                <w:szCs w:val="18"/>
              </w:rPr>
              <w:t>成电路采购、销售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7"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42" w:right="0"/>
              <w:jc w:val="left"/>
              <w:rPr>
                <w:rFonts w:ascii="宋体" w:hAnsi="宋体" w:cs="宋体" w:eastAsia="宋体" w:hint="default"/>
                <w:sz w:val="18"/>
                <w:szCs w:val="18"/>
              </w:rPr>
            </w:pPr>
            <w:r>
              <w:rPr>
                <w:rFonts w:ascii="宋体" w:hAnsi="宋体" w:cs="宋体" w:eastAsia="宋体" w:hint="default"/>
                <w:sz w:val="18"/>
                <w:szCs w:val="18"/>
              </w:rPr>
              <w:t>西藏拓展创芯投资有限公司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10" w:lineRule="exact"/>
              <w:ind w:right="20"/>
              <w:jc w:val="center"/>
              <w:rPr>
                <w:rFonts w:ascii="宋体" w:hAnsi="宋体" w:cs="宋体" w:eastAsia="宋体" w:hint="default"/>
                <w:sz w:val="18"/>
                <w:szCs w:val="18"/>
              </w:rPr>
            </w:pPr>
            <w:r>
              <w:rPr>
                <w:rFonts w:ascii="宋体" w:hAnsi="宋体" w:cs="宋体" w:eastAsia="宋体" w:hint="default"/>
                <w:spacing w:val="-4"/>
                <w:sz w:val="18"/>
                <w:szCs w:val="18"/>
              </w:rPr>
              <w:t>股权投资、投资管理、</w:t>
            </w:r>
          </w:p>
          <w:p>
            <w:pPr>
              <w:pStyle w:val="TableParagraph"/>
              <w:spacing w:line="235" w:lineRule="exact"/>
              <w:ind w:right="110"/>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2"/>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42" w:right="0"/>
              <w:jc w:val="left"/>
              <w:rPr>
                <w:rFonts w:ascii="宋体" w:hAnsi="宋体" w:cs="宋体" w:eastAsia="宋体" w:hint="default"/>
                <w:sz w:val="18"/>
                <w:szCs w:val="18"/>
              </w:rPr>
            </w:pPr>
            <w:r>
              <w:rPr>
                <w:rFonts w:ascii="宋体" w:hAnsi="宋体" w:cs="宋体" w:eastAsia="宋体" w:hint="default"/>
                <w:sz w:val="18"/>
                <w:szCs w:val="18"/>
              </w:rPr>
              <w:t>西藏茂业创芯投资有限公司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499" w:right="43" w:hanging="477"/>
              <w:jc w:val="left"/>
              <w:rPr>
                <w:rFonts w:ascii="宋体" w:hAnsi="宋体" w:cs="宋体" w:eastAsia="宋体" w:hint="default"/>
                <w:sz w:val="18"/>
                <w:szCs w:val="18"/>
              </w:rPr>
            </w:pPr>
            <w:r>
              <w:rPr>
                <w:rFonts w:ascii="宋体" w:hAnsi="宋体" w:cs="宋体" w:eastAsia="宋体" w:hint="default"/>
                <w:spacing w:val="-4"/>
                <w:sz w:val="18"/>
                <w:szCs w:val="18"/>
              </w:rPr>
              <w:t>股权投资、投资管理、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投资咨询</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西藏微纳芯业投资有限公司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11" w:lineRule="exact"/>
              <w:ind w:right="20"/>
              <w:jc w:val="center"/>
              <w:rPr>
                <w:rFonts w:ascii="宋体" w:hAnsi="宋体" w:cs="宋体" w:eastAsia="宋体" w:hint="default"/>
                <w:sz w:val="18"/>
                <w:szCs w:val="18"/>
              </w:rPr>
            </w:pPr>
            <w:r>
              <w:rPr>
                <w:rFonts w:ascii="宋体" w:hAnsi="宋体" w:cs="宋体" w:eastAsia="宋体" w:hint="default"/>
                <w:spacing w:val="-4"/>
                <w:sz w:val="18"/>
                <w:szCs w:val="18"/>
              </w:rPr>
              <w:t>股权投资、投资管理、</w:t>
            </w:r>
          </w:p>
          <w:p>
            <w:pPr>
              <w:pStyle w:val="TableParagraph"/>
              <w:spacing w:line="235" w:lineRule="exact"/>
              <w:ind w:right="110"/>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2"/>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03"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42"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10"/>
              <w:jc w:val="center"/>
              <w:rPr>
                <w:rFonts w:ascii="宋体" w:hAnsi="宋体" w:cs="宋体" w:eastAsia="宋体" w:hint="default"/>
                <w:sz w:val="18"/>
                <w:szCs w:val="18"/>
              </w:rPr>
            </w:pPr>
            <w:r>
              <w:rPr>
                <w:rFonts w:ascii="宋体" w:hAnsi="宋体" w:cs="宋体" w:eastAsia="宋体" w:hint="default"/>
                <w:sz w:val="18"/>
                <w:szCs w:val="18"/>
              </w:rPr>
              <w:t>设计、开发和销售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319" w:right="53" w:hanging="270"/>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300"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42" w:right="0"/>
              <w:jc w:val="left"/>
              <w:rPr>
                <w:rFonts w:ascii="宋体" w:hAnsi="宋体" w:cs="宋体" w:eastAsia="宋体" w:hint="default"/>
                <w:sz w:val="18"/>
                <w:szCs w:val="18"/>
              </w:rPr>
            </w:pPr>
            <w:r>
              <w:rPr>
                <w:rFonts w:ascii="宋体" w:hAnsi="宋体" w:cs="宋体" w:eastAsia="宋体" w:hint="default"/>
                <w:sz w:val="18"/>
                <w:szCs w:val="18"/>
              </w:rPr>
              <w:t>无锡紫光微电子有限公司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10"/>
              <w:jc w:val="center"/>
              <w:rPr>
                <w:rFonts w:ascii="宋体" w:hAnsi="宋体" w:cs="宋体" w:eastAsia="宋体" w:hint="default"/>
                <w:sz w:val="18"/>
                <w:szCs w:val="18"/>
              </w:rPr>
            </w:pPr>
            <w:r>
              <w:rPr>
                <w:rFonts w:ascii="宋体" w:hAnsi="宋体" w:cs="宋体" w:eastAsia="宋体" w:hint="default"/>
                <w:sz w:val="18"/>
                <w:szCs w:val="18"/>
              </w:rPr>
              <w:t>设计、生产和销售</w:t>
            </w:r>
          </w:p>
        </w:tc>
        <w:tc>
          <w:tcPr>
            <w:tcW w:w="466" w:type="dxa"/>
            <w:tcBorders>
              <w:top w:val="nil" w:sz="6" w:space="0" w:color="auto"/>
              <w:left w:val="nil" w:sz="6" w:space="0" w:color="auto"/>
              <w:bottom w:val="nil" w:sz="6" w:space="0" w:color="auto"/>
              <w:right w:val="single" w:sz="4" w:space="0" w:color="000000"/>
            </w:tcBorders>
          </w:tcPr>
          <w:p>
            <w:pPr/>
          </w:p>
        </w:tc>
        <w:tc>
          <w:tcPr>
            <w:tcW w:w="50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70</w:t>
            </w: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00"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4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10"/>
              <w:jc w:val="center"/>
              <w:rPr>
                <w:rFonts w:ascii="宋体" w:hAnsi="宋体" w:cs="宋体" w:eastAsia="宋体" w:hint="default"/>
                <w:sz w:val="18"/>
                <w:szCs w:val="18"/>
              </w:rPr>
            </w:pPr>
            <w:r>
              <w:rPr>
                <w:rFonts w:ascii="宋体" w:hAnsi="宋体" w:cs="宋体" w:eastAsia="宋体" w:hint="default"/>
                <w:sz w:val="18"/>
                <w:szCs w:val="18"/>
              </w:rPr>
              <w:t>设计、开发和销售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32" w:lineRule="exact" w:before="24"/>
              <w:ind w:left="229" w:right="5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78"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4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10"/>
              <w:jc w:val="center"/>
              <w:rPr>
                <w:rFonts w:ascii="宋体" w:hAnsi="宋体" w:cs="宋体" w:eastAsia="宋体" w:hint="default"/>
                <w:sz w:val="18"/>
                <w:szCs w:val="18"/>
              </w:rPr>
            </w:pPr>
            <w:r>
              <w:rPr>
                <w:rFonts w:ascii="宋体" w:hAnsi="宋体" w:cs="宋体" w:eastAsia="宋体" w:hint="default"/>
                <w:sz w:val="18"/>
                <w:szCs w:val="18"/>
              </w:rPr>
              <w:t>研发、生产、销售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11"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503"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42" w:right="63"/>
              <w:jc w:val="left"/>
              <w:rPr>
                <w:rFonts w:ascii="宋体" w:hAnsi="宋体" w:cs="宋体" w:eastAsia="宋体" w:hint="default"/>
                <w:sz w:val="18"/>
                <w:szCs w:val="18"/>
              </w:rPr>
            </w:pPr>
            <w:r>
              <w:rPr>
                <w:rFonts w:ascii="宋体" w:hAnsi="宋体" w:cs="宋体" w:eastAsia="宋体" w:hint="default"/>
                <w:sz w:val="18"/>
                <w:szCs w:val="18"/>
              </w:rPr>
              <w:t>紫光国芯先进集成电路技术有 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6"/>
              <w:jc w:val="right"/>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10"/>
              <w:jc w:val="center"/>
              <w:rPr>
                <w:rFonts w:ascii="宋体" w:hAnsi="宋体" w:cs="宋体" w:eastAsia="宋体" w:hint="default"/>
                <w:sz w:val="18"/>
                <w:szCs w:val="18"/>
              </w:rPr>
            </w:pPr>
            <w:r>
              <w:rPr>
                <w:rFonts w:ascii="宋体" w:hAnsi="宋体" w:cs="宋体" w:eastAsia="宋体" w:hint="default"/>
                <w:sz w:val="18"/>
                <w:szCs w:val="18"/>
              </w:rPr>
              <w:t>研发、生产、销售</w:t>
            </w:r>
          </w:p>
        </w:tc>
        <w:tc>
          <w:tcPr>
            <w:tcW w:w="466" w:type="dxa"/>
            <w:tcBorders>
              <w:top w:val="nil" w:sz="6" w:space="0" w:color="auto"/>
              <w:left w:val="nil" w:sz="6" w:space="0" w:color="auto"/>
              <w:bottom w:val="nil" w:sz="6" w:space="0" w:color="auto"/>
              <w:right w:val="single" w:sz="4" w:space="0" w:color="000000"/>
            </w:tcBorders>
          </w:tcPr>
          <w:p>
            <w:pPr/>
          </w:p>
        </w:tc>
        <w:tc>
          <w:tcPr>
            <w:tcW w:w="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100</w:t>
            </w:r>
          </w:p>
        </w:tc>
        <w:tc>
          <w:tcPr>
            <w:tcW w:w="1188"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229" w:right="5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27" w:hRule="exact"/>
        </w:trPr>
        <w:tc>
          <w:tcPr>
            <w:tcW w:w="245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42" w:right="0"/>
              <w:jc w:val="left"/>
              <w:rPr>
                <w:rFonts w:ascii="宋体" w:hAnsi="宋体" w:cs="宋体" w:eastAsia="宋体" w:hint="default"/>
                <w:sz w:val="18"/>
                <w:szCs w:val="18"/>
              </w:rPr>
            </w:pPr>
            <w:r>
              <w:rPr>
                <w:rFonts w:ascii="宋体" w:hAnsi="宋体" w:cs="宋体" w:eastAsia="宋体" w:hint="default"/>
                <w:sz w:val="18"/>
                <w:szCs w:val="18"/>
              </w:rPr>
              <w:t>唐山国芯晶源电子有限公司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83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10"/>
              <w:jc w:val="center"/>
              <w:rPr>
                <w:rFonts w:ascii="宋体" w:hAnsi="宋体" w:cs="宋体" w:eastAsia="宋体" w:hint="default"/>
                <w:sz w:val="18"/>
                <w:szCs w:val="18"/>
              </w:rPr>
            </w:pPr>
            <w:r>
              <w:rPr>
                <w:rFonts w:ascii="宋体" w:hAnsi="宋体" w:cs="宋体" w:eastAsia="宋体" w:hint="default"/>
                <w:sz w:val="18"/>
                <w:szCs w:val="18"/>
              </w:rPr>
              <w:t>研发、生产、销售</w:t>
            </w:r>
          </w:p>
        </w:tc>
        <w:tc>
          <w:tcPr>
            <w:tcW w:w="466"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9" w:hRule="exact"/>
        </w:trPr>
        <w:tc>
          <w:tcPr>
            <w:tcW w:w="2452"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42" w:right="0"/>
              <w:jc w:val="left"/>
              <w:rPr>
                <w:rFonts w:ascii="宋体" w:hAnsi="宋体" w:cs="宋体" w:eastAsia="宋体" w:hint="default"/>
                <w:sz w:val="18"/>
                <w:szCs w:val="18"/>
              </w:rPr>
            </w:pPr>
            <w:r>
              <w:rPr>
                <w:rFonts w:ascii="宋体" w:hAnsi="宋体" w:cs="宋体" w:eastAsia="宋体" w:hint="default"/>
                <w:sz w:val="18"/>
                <w:szCs w:val="18"/>
              </w:rPr>
              <w:t>紫光国芯微电子有限公司</w:t>
            </w:r>
          </w:p>
        </w:tc>
        <w:tc>
          <w:tcPr>
            <w:tcW w:w="5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96"/>
              <w:jc w:val="right"/>
              <w:rPr>
                <w:rFonts w:ascii="宋体" w:hAnsi="宋体" w:cs="宋体" w:eastAsia="宋体" w:hint="default"/>
                <w:sz w:val="18"/>
                <w:szCs w:val="18"/>
              </w:rPr>
            </w:pPr>
            <w:r>
              <w:rPr>
                <w:rFonts w:ascii="宋体" w:hAnsi="宋体" w:cs="宋体" w:eastAsia="宋体" w:hint="default"/>
                <w:sz w:val="18"/>
                <w:szCs w:val="18"/>
              </w:rPr>
              <w:t>一级</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36" w:type="dxa"/>
            <w:tcBorders>
              <w:top w:val="nil" w:sz="6" w:space="0" w:color="auto"/>
              <w:left w:val="single" w:sz="4" w:space="0" w:color="000000"/>
              <w:bottom w:val="single" w:sz="12" w:space="0" w:color="000000"/>
              <w:right w:val="nil" w:sz="6" w:space="0" w:color="auto"/>
            </w:tcBorders>
          </w:tcPr>
          <w:p>
            <w:pPr>
              <w:pStyle w:val="TableParagraph"/>
              <w:spacing w:line="240" w:lineRule="auto" w:before="26"/>
              <w:ind w:right="110"/>
              <w:jc w:val="center"/>
              <w:rPr>
                <w:rFonts w:ascii="宋体" w:hAnsi="宋体" w:cs="宋体" w:eastAsia="宋体" w:hint="default"/>
                <w:sz w:val="18"/>
                <w:szCs w:val="18"/>
              </w:rPr>
            </w:pPr>
            <w:r>
              <w:rPr>
                <w:rFonts w:ascii="宋体" w:hAnsi="宋体" w:cs="宋体" w:eastAsia="宋体" w:hint="default"/>
                <w:sz w:val="18"/>
                <w:szCs w:val="18"/>
              </w:rPr>
              <w:t>设计、开发、销售</w:t>
            </w:r>
          </w:p>
        </w:tc>
        <w:tc>
          <w:tcPr>
            <w:tcW w:w="466"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left="45" w:right="0"/>
              <w:jc w:val="left"/>
              <w:rPr>
                <w:rFonts w:ascii="Times New Roman" w:hAnsi="Times New Roman" w:cs="Times New Roman" w:eastAsia="Times New Roman" w:hint="default"/>
                <w:sz w:val="18"/>
                <w:szCs w:val="18"/>
              </w:rPr>
            </w:pPr>
            <w:r>
              <w:rPr>
                <w:rFonts w:ascii="Times New Roman"/>
                <w:sz w:val="18"/>
              </w:rPr>
              <w:t>100</w:t>
            </w:r>
          </w:p>
        </w:tc>
        <w:tc>
          <w:tcPr>
            <w:tcW w:w="506" w:type="dxa"/>
            <w:tcBorders>
              <w:top w:val="nil" w:sz="6" w:space="0" w:color="auto"/>
              <w:left w:val="single" w:sz="4" w:space="0" w:color="000000"/>
              <w:bottom w:val="single" w:sz="12" w:space="0" w:color="000000"/>
              <w:right w:val="single" w:sz="4" w:space="0" w:color="000000"/>
            </w:tcBorders>
          </w:tcPr>
          <w:p>
            <w:pPr/>
          </w:p>
        </w:tc>
        <w:tc>
          <w:tcPr>
            <w:tcW w:w="1188" w:type="dxa"/>
            <w:tcBorders>
              <w:top w:val="nil" w:sz="6" w:space="0" w:color="auto"/>
              <w:left w:val="single" w:sz="4" w:space="0" w:color="000000"/>
              <w:bottom w:val="single" w:sz="1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77"/>
        <w:ind w:left="574" w:right="0"/>
        <w:jc w:val="left"/>
        <w:rPr>
          <w:rFonts w:ascii="楷体" w:hAnsi="楷体" w:cs="楷体" w:eastAsia="楷体" w:hint="default"/>
        </w:rPr>
      </w:pPr>
      <w:r>
        <w:rPr>
          <w:rFonts w:ascii="楷体" w:hAnsi="楷体" w:cs="楷体" w:eastAsia="楷体" w:hint="default"/>
        </w:rPr>
        <w:t>注：紫光同芯微电子有限公司原名为北京同方微电子有限公司。</w:t>
      </w:r>
    </w:p>
    <w:p>
      <w:pPr>
        <w:pStyle w:val="Heading4"/>
        <w:spacing w:line="240" w:lineRule="auto" w:before="138"/>
        <w:ind w:right="0"/>
        <w:jc w:val="left"/>
        <w:rPr>
          <w:b w:val="0"/>
          <w:bCs w:val="0"/>
        </w:rPr>
      </w:pPr>
      <w:r>
        <w:rPr>
          <w:rFonts w:ascii="宋体" w:hAnsi="宋体" w:cs="宋体" w:eastAsia="宋体" w:hint="default"/>
          <w:color w:val="212121"/>
        </w:rPr>
        <w:t>2</w:t>
      </w:r>
      <w:r>
        <w:rPr>
          <w:color w:val="212121"/>
        </w:rPr>
        <w:t>、</w:t>
      </w:r>
      <w:r>
        <w:rPr/>
        <w:t>重要的非全资子公司</w:t>
      </w:r>
      <w:r>
        <w:rPr>
          <w:b w:val="0"/>
          <w:bCs w:val="0"/>
        </w:rPr>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9" w:type="dxa"/>
        <w:tblLayout w:type="fixed"/>
        <w:tblCellMar>
          <w:top w:w="0" w:type="dxa"/>
          <w:left w:w="0" w:type="dxa"/>
          <w:bottom w:w="0" w:type="dxa"/>
          <w:right w:w="0" w:type="dxa"/>
        </w:tblCellMar>
        <w:tblLook w:val="01E0"/>
      </w:tblPr>
      <w:tblGrid>
        <w:gridCol w:w="2992"/>
        <w:gridCol w:w="1593"/>
        <w:gridCol w:w="1810"/>
        <w:gridCol w:w="1701"/>
        <w:gridCol w:w="1560"/>
      </w:tblGrid>
      <w:tr>
        <w:trPr>
          <w:trHeight w:val="644"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9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460" w:right="159" w:hanging="30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少数股东的持股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537" w:right="177" w:hanging="362"/>
              <w:jc w:val="left"/>
              <w:rPr>
                <w:rFonts w:ascii="宋体" w:hAnsi="宋体" w:cs="宋体" w:eastAsia="宋体" w:hint="default"/>
                <w:sz w:val="18"/>
                <w:szCs w:val="18"/>
              </w:rPr>
            </w:pPr>
            <w:r>
              <w:rPr>
                <w:rFonts w:ascii="宋体" w:hAnsi="宋体" w:cs="宋体" w:eastAsia="宋体" w:hint="default"/>
                <w:b/>
                <w:bCs/>
                <w:sz w:val="18"/>
                <w:szCs w:val="18"/>
              </w:rPr>
              <w:t>本期归属于少数股</w:t>
            </w:r>
            <w:r>
              <w:rPr>
                <w:rFonts w:ascii="宋体" w:hAnsi="宋体" w:cs="宋体" w:eastAsia="宋体" w:hint="default"/>
                <w:b/>
                <w:bCs/>
                <w:w w:val="99"/>
                <w:sz w:val="18"/>
                <w:szCs w:val="18"/>
              </w:rPr>
              <w:t> </w:t>
            </w:r>
            <w:r>
              <w:rPr>
                <w:rFonts w:ascii="宋体" w:hAnsi="宋体" w:cs="宋体" w:eastAsia="宋体" w:hint="default"/>
                <w:b/>
                <w:bCs/>
                <w:sz w:val="18"/>
                <w:szCs w:val="18"/>
              </w:rPr>
              <w:t>东的损益</w:t>
            </w:r>
            <w:r>
              <w:rPr>
                <w:rFonts w:ascii="宋体" w:hAnsi="宋体" w:cs="宋体" w:eastAsia="宋体" w:hint="default"/>
                <w:sz w:val="18"/>
                <w:szCs w:val="18"/>
              </w:rPr>
            </w:r>
          </w:p>
        </w:tc>
        <w:tc>
          <w:tcPr>
            <w:tcW w:w="170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303" w:right="121" w:hanging="180"/>
              <w:jc w:val="left"/>
              <w:rPr>
                <w:rFonts w:ascii="宋体" w:hAnsi="宋体" w:cs="宋体" w:eastAsia="宋体" w:hint="default"/>
                <w:sz w:val="18"/>
                <w:szCs w:val="18"/>
              </w:rPr>
            </w:pPr>
            <w:r>
              <w:rPr>
                <w:rFonts w:ascii="宋体" w:hAnsi="宋体" w:cs="宋体" w:eastAsia="宋体" w:hint="default"/>
                <w:b/>
                <w:bCs/>
                <w:sz w:val="18"/>
                <w:szCs w:val="18"/>
              </w:rPr>
              <w:t>本期向少数股东宣</w:t>
            </w:r>
            <w:r>
              <w:rPr>
                <w:rFonts w:ascii="宋体" w:hAnsi="宋体" w:cs="宋体" w:eastAsia="宋体" w:hint="default"/>
                <w:b/>
                <w:bCs/>
                <w:w w:val="99"/>
                <w:sz w:val="18"/>
                <w:szCs w:val="18"/>
              </w:rPr>
              <w:t> </w:t>
            </w:r>
            <w:r>
              <w:rPr>
                <w:rFonts w:ascii="宋体" w:hAnsi="宋体" w:cs="宋体" w:eastAsia="宋体" w:hint="default"/>
                <w:b/>
                <w:bCs/>
                <w:sz w:val="18"/>
                <w:szCs w:val="18"/>
              </w:rPr>
              <w:t>告分派的股利</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502" w:right="148" w:hanging="362"/>
              <w:jc w:val="left"/>
              <w:rPr>
                <w:rFonts w:ascii="宋体" w:hAnsi="宋体" w:cs="宋体" w:eastAsia="宋体" w:hint="default"/>
                <w:sz w:val="18"/>
                <w:szCs w:val="18"/>
              </w:rPr>
            </w:pPr>
            <w:r>
              <w:rPr>
                <w:rFonts w:ascii="宋体" w:hAnsi="宋体" w:cs="宋体" w:eastAsia="宋体" w:hint="default"/>
                <w:b/>
                <w:bCs/>
                <w:sz w:val="18"/>
                <w:szCs w:val="18"/>
              </w:rPr>
              <w:t>期末少数股东权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益余额</w:t>
            </w:r>
            <w:r>
              <w:rPr>
                <w:rFonts w:ascii="宋体" w:hAnsi="宋体" w:cs="宋体" w:eastAsia="宋体" w:hint="default"/>
                <w:sz w:val="18"/>
                <w:szCs w:val="18"/>
              </w:rPr>
            </w:r>
          </w:p>
        </w:tc>
      </w:tr>
      <w:tr>
        <w:trPr>
          <w:trHeight w:val="411" w:hRule="exact"/>
        </w:trPr>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无锡紫光微电子有限公司</w:t>
            </w:r>
          </w:p>
        </w:tc>
        <w:tc>
          <w:tcPr>
            <w:tcW w:w="1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30</w:t>
            </w:r>
          </w:p>
        </w:tc>
        <w:tc>
          <w:tcPr>
            <w:tcW w:w="18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1,525,719.06</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6,541,934.77</w:t>
            </w:r>
          </w:p>
        </w:tc>
      </w:tr>
      <w:tr>
        <w:trPr>
          <w:trHeight w:val="413"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15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27</w:t>
            </w:r>
          </w:p>
        </w:tc>
        <w:tc>
          <w:tcPr>
            <w:tcW w:w="18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-946,431.73</w:t>
            </w:r>
            <w:r>
              <w:rPr>
                <w:rFonts w:ascii="Times New Roman"/>
                <w:sz w:val="18"/>
              </w:rPr>
            </w:r>
          </w:p>
        </w:tc>
        <w:tc>
          <w:tcPr>
            <w:tcW w:w="1701" w:type="dxa"/>
            <w:vMerge/>
            <w:tcBorders>
              <w:left w:val="single" w:sz="4" w:space="0" w:color="000000"/>
              <w:bottom w:val="single" w:sz="12" w:space="0" w:color="000000"/>
              <w:right w:val="single" w:sz="4" w:space="0" w:color="000000"/>
            </w:tcBorders>
          </w:tcPr>
          <w:p>
            <w:pPr/>
          </w:p>
        </w:tc>
        <w:tc>
          <w:tcPr>
            <w:tcW w:w="1560" w:type="dxa"/>
            <w:vMerge/>
            <w:tcBorders>
              <w:left w:val="single" w:sz="4" w:space="0" w:color="000000"/>
              <w:bottom w:val="single" w:sz="12" w:space="0" w:color="000000"/>
              <w:right w:val="nil" w:sz="6" w:space="0" w:color="auto"/>
            </w:tcBorders>
          </w:tcPr>
          <w:p>
            <w:pPr/>
          </w:p>
        </w:tc>
      </w:tr>
    </w:tbl>
    <w:p>
      <w:pPr>
        <w:pStyle w:val="BodyText"/>
        <w:spacing w:line="273" w:lineRule="auto" w:before="78"/>
        <w:ind w:right="1130" w:firstLine="420"/>
        <w:jc w:val="both"/>
        <w:rPr>
          <w:rFonts w:ascii="楷体" w:hAnsi="楷体" w:cs="楷体" w:eastAsia="楷体" w:hint="default"/>
        </w:rPr>
      </w:pPr>
      <w:r>
        <w:rPr/>
        <w:pict>
          <v:shape style="position:absolute;margin-left:205.339996pt;margin-top:-42.716301pt;width:.48003pt;height:.48pt;mso-position-horizontal-relative:page;mso-position-vertical-relative:paragraph;z-index:20656" type="#_x0000_t75" stroked="false">
            <v:imagedata r:id="rId591" o:title=""/>
          </v:shape>
        </w:pict>
      </w:r>
      <w:r>
        <w:rPr/>
        <w:pict>
          <v:shape style="position:absolute;margin-left:284.980011pt;margin-top:-42.716301pt;width:.48pt;height:.48pt;mso-position-horizontal-relative:page;mso-position-vertical-relative:paragraph;z-index:20680" type="#_x0000_t75" stroked="false">
            <v:imagedata r:id="rId591" o:title=""/>
          </v:shape>
        </w:pict>
      </w:r>
      <w:r>
        <w:rPr/>
        <w:pict>
          <v:shape style="position:absolute;margin-left:375.459991pt;margin-top:-42.716301pt;width:.48003pt;height:.48pt;mso-position-horizontal-relative:page;mso-position-vertical-relative:paragraph;z-index:20704" type="#_x0000_t75" stroked="false">
            <v:imagedata r:id="rId591" o:title=""/>
          </v:shape>
        </w:pict>
      </w:r>
      <w:r>
        <w:rPr/>
        <w:pict>
          <v:shape style="position:absolute;margin-left:460.5pt;margin-top:-42.716301pt;width:.48003pt;height:.48pt;mso-position-horizontal-relative:page;mso-position-vertical-relative:paragraph;z-index:20728" type="#_x0000_t75" stroked="false">
            <v:imagedata r:id="rId591" o:title=""/>
          </v:shape>
        </w:pict>
      </w:r>
      <w:r>
        <w:rPr/>
        <w:pict>
          <v:group style="position:absolute;margin-left:56.700001pt;margin-top:-21.89636pt;width:482.05pt;height:.5pt;mso-position-horizontal-relative:page;mso-position-vertical-relative:paragraph;z-index:-1136224" coordorigin="1134,-438" coordsize="9641,10">
            <v:shape style="position:absolute;left:1134;top:-438;width:2973;height:10" type="#_x0000_t75" stroked="false">
              <v:imagedata r:id="rId79" o:title=""/>
            </v:shape>
            <v:shape style="position:absolute;left:4102;top:-438;width:1598;height:10" type="#_x0000_t75" stroked="false">
              <v:imagedata r:id="rId600" o:title=""/>
            </v:shape>
            <v:shape style="position:absolute;left:5695;top:-438;width:1814;height:10" type="#_x0000_t75" stroked="false">
              <v:imagedata r:id="rId601" o:title=""/>
            </v:shape>
            <v:shape style="position:absolute;left:7504;top:-438;width:3270;height:10" type="#_x0000_t75" stroked="false">
              <v:imagedata r:id="rId602" o:title=""/>
            </v:shape>
            <w10:wrap type="none"/>
          </v:group>
        </w:pict>
      </w:r>
      <w:r>
        <w:rPr>
          <w:rFonts w:ascii="楷体" w:hAnsi="楷体" w:cs="楷体" w:eastAsia="楷体" w:hint="default"/>
        </w:rPr>
        <w:t>注</w:t>
      </w:r>
      <w:r>
        <w:rPr>
          <w:rFonts w:ascii="楷体" w:hAnsi="楷体" w:cs="楷体" w:eastAsia="楷体" w:hint="default"/>
          <w:spacing w:val="-54"/>
        </w:rPr>
        <w:t> </w:t>
      </w:r>
      <w:r>
        <w:rPr>
          <w:rFonts w:ascii="楷体" w:hAnsi="楷体" w:cs="楷体" w:eastAsia="楷体" w:hint="default"/>
        </w:rPr>
        <w:t>1</w:t>
      </w:r>
      <w:r>
        <w:rPr>
          <w:rFonts w:ascii="楷体" w:hAnsi="楷体" w:cs="楷体" w:eastAsia="楷体" w:hint="default"/>
        </w:rPr>
        <w:t>：无锡紫光微电子有限公司于</w:t>
      </w:r>
      <w:r>
        <w:rPr>
          <w:rFonts w:ascii="楷体" w:hAnsi="楷体" w:cs="楷体" w:eastAsia="楷体" w:hint="default"/>
          <w:spacing w:val="-55"/>
        </w:rPr>
        <w:t> </w:t>
      </w:r>
      <w:r>
        <w:rPr>
          <w:rFonts w:ascii="楷体" w:hAnsi="楷体" w:cs="楷体" w:eastAsia="楷体" w:hint="default"/>
        </w:rPr>
        <w:t>2014</w:t>
      </w:r>
      <w:r>
        <w:rPr>
          <w:rFonts w:ascii="楷体" w:hAnsi="楷体" w:cs="楷体" w:eastAsia="楷体" w:hint="default"/>
          <w:spacing w:val="-55"/>
        </w:rPr>
        <w:t> </w:t>
      </w:r>
      <w:r>
        <w:rPr>
          <w:rFonts w:ascii="楷体" w:hAnsi="楷体" w:cs="楷体" w:eastAsia="楷体" w:hint="default"/>
        </w:rPr>
        <w:t>年</w:t>
      </w:r>
      <w:r>
        <w:rPr>
          <w:rFonts w:ascii="楷体" w:hAnsi="楷体" w:cs="楷体" w:eastAsia="楷体" w:hint="default"/>
          <w:spacing w:val="-55"/>
        </w:rPr>
        <w:t> </w:t>
      </w:r>
      <w:r>
        <w:rPr>
          <w:rFonts w:ascii="楷体" w:hAnsi="楷体" w:cs="楷体" w:eastAsia="楷体" w:hint="default"/>
        </w:rPr>
        <w:t>8</w:t>
      </w:r>
      <w:r>
        <w:rPr>
          <w:rFonts w:ascii="楷体" w:hAnsi="楷体" w:cs="楷体" w:eastAsia="楷体" w:hint="default"/>
          <w:spacing w:val="-55"/>
        </w:rPr>
        <w:t> </w:t>
      </w:r>
      <w:r>
        <w:rPr>
          <w:rFonts w:ascii="楷体" w:hAnsi="楷体" w:cs="楷体" w:eastAsia="楷体" w:hint="default"/>
        </w:rPr>
        <w:t>月</w:t>
      </w:r>
      <w:r>
        <w:rPr>
          <w:rFonts w:ascii="楷体" w:hAnsi="楷体" w:cs="楷体" w:eastAsia="楷体" w:hint="default"/>
          <w:spacing w:val="-55"/>
        </w:rPr>
        <w:t> </w:t>
      </w:r>
      <w:r>
        <w:rPr>
          <w:rFonts w:ascii="楷体" w:hAnsi="楷体" w:cs="楷体" w:eastAsia="楷体" w:hint="default"/>
        </w:rPr>
        <w:t>19</w:t>
      </w:r>
      <w:r>
        <w:rPr>
          <w:rFonts w:ascii="楷体" w:hAnsi="楷体" w:cs="楷体" w:eastAsia="楷体" w:hint="default"/>
          <w:spacing w:val="-55"/>
        </w:rPr>
        <w:t> </w:t>
      </w:r>
      <w:r>
        <w:rPr>
          <w:rFonts w:ascii="楷体" w:hAnsi="楷体" w:cs="楷体" w:eastAsia="楷体" w:hint="default"/>
          <w:spacing w:val="-4"/>
        </w:rPr>
        <w:t>日成立，注册资金</w:t>
      </w:r>
      <w:r>
        <w:rPr>
          <w:rFonts w:ascii="楷体" w:hAnsi="楷体" w:cs="楷体" w:eastAsia="楷体" w:hint="default"/>
          <w:spacing w:val="-55"/>
        </w:rPr>
        <w:t> </w:t>
      </w:r>
      <w:r>
        <w:rPr>
          <w:rFonts w:ascii="楷体" w:hAnsi="楷体" w:cs="楷体" w:eastAsia="楷体" w:hint="default"/>
        </w:rPr>
        <w:t>3,000.00</w:t>
      </w:r>
      <w:r>
        <w:rPr>
          <w:rFonts w:ascii="楷体" w:hAnsi="楷体" w:cs="楷体" w:eastAsia="楷体" w:hint="default"/>
          <w:spacing w:val="-55"/>
        </w:rPr>
        <w:t> </w:t>
      </w:r>
      <w:r>
        <w:rPr>
          <w:rFonts w:ascii="楷体" w:hAnsi="楷体" w:cs="楷体" w:eastAsia="楷体" w:hint="default"/>
          <w:spacing w:val="-3"/>
        </w:rPr>
        <w:t>万元，本公司的全资子</w:t>
      </w:r>
      <w:r>
        <w:rPr>
          <w:rFonts w:ascii="楷体" w:hAnsi="楷体" w:cs="楷体" w:eastAsia="楷体" w:hint="default"/>
        </w:rPr>
        <w:t> 公司同芯微电子持有其</w:t>
      </w:r>
      <w:r>
        <w:rPr>
          <w:rFonts w:ascii="楷体" w:hAnsi="楷体" w:cs="楷体" w:eastAsia="楷体" w:hint="default"/>
          <w:spacing w:val="-53"/>
        </w:rPr>
        <w:t> </w:t>
      </w:r>
      <w:r>
        <w:rPr>
          <w:rFonts w:ascii="楷体" w:hAnsi="楷体" w:cs="楷体" w:eastAsia="楷体" w:hint="default"/>
        </w:rPr>
        <w:t>70%</w:t>
      </w:r>
      <w:r>
        <w:rPr>
          <w:rFonts w:ascii="楷体" w:hAnsi="楷体" w:cs="楷体" w:eastAsia="楷体" w:hint="default"/>
        </w:rPr>
        <w:t>股权。无锡紫光微电子有限公司本期营业收入额为</w:t>
      </w:r>
      <w:r>
        <w:rPr>
          <w:rFonts w:ascii="楷体" w:hAnsi="楷体" w:cs="楷体" w:eastAsia="楷体" w:hint="default"/>
          <w:spacing w:val="-53"/>
        </w:rPr>
        <w:t> </w:t>
      </w:r>
      <w:r>
        <w:rPr>
          <w:rFonts w:ascii="楷体" w:hAnsi="楷体" w:cs="楷体" w:eastAsia="楷体" w:hint="default"/>
        </w:rPr>
        <w:t>86,068,808.60</w:t>
      </w:r>
      <w:r>
        <w:rPr>
          <w:rFonts w:ascii="楷体" w:hAnsi="楷体" w:cs="楷体" w:eastAsia="楷体" w:hint="default"/>
          <w:spacing w:val="-54"/>
        </w:rPr>
        <w:t> </w:t>
      </w:r>
      <w:r>
        <w:rPr>
          <w:rFonts w:ascii="楷体" w:hAnsi="楷体" w:cs="楷体" w:eastAsia="楷体" w:hint="default"/>
        </w:rPr>
        <w:t>元、净利润 为</w:t>
      </w:r>
      <w:r>
        <w:rPr>
          <w:rFonts w:ascii="楷体" w:hAnsi="楷体" w:cs="楷体" w:eastAsia="楷体" w:hint="default"/>
          <w:spacing w:val="-54"/>
        </w:rPr>
        <w:t> </w:t>
      </w:r>
      <w:r>
        <w:rPr>
          <w:rFonts w:ascii="楷体" w:hAnsi="楷体" w:cs="楷体" w:eastAsia="楷体" w:hint="default"/>
        </w:rPr>
        <w:t>5,085,730.21</w:t>
      </w:r>
      <w:r>
        <w:rPr>
          <w:rFonts w:ascii="楷体" w:hAnsi="楷体" w:cs="楷体" w:eastAsia="楷体" w:hint="default"/>
          <w:spacing w:val="-54"/>
        </w:rPr>
        <w:t> </w:t>
      </w:r>
      <w:r>
        <w:rPr>
          <w:rFonts w:ascii="楷体" w:hAnsi="楷体" w:cs="楷体" w:eastAsia="楷体" w:hint="default"/>
        </w:rPr>
        <w:t>元、资产总额为</w:t>
      </w:r>
      <w:r>
        <w:rPr>
          <w:rFonts w:ascii="楷体" w:hAnsi="楷体" w:cs="楷体" w:eastAsia="楷体" w:hint="default"/>
          <w:spacing w:val="-54"/>
        </w:rPr>
        <w:t> </w:t>
      </w:r>
      <w:r>
        <w:rPr>
          <w:rFonts w:ascii="楷体" w:hAnsi="楷体" w:cs="楷体" w:eastAsia="楷体" w:hint="default"/>
        </w:rPr>
        <w:t>91,523,163.28</w:t>
      </w:r>
      <w:r>
        <w:rPr>
          <w:rFonts w:ascii="楷体" w:hAnsi="楷体" w:cs="楷体" w:eastAsia="楷体" w:hint="default"/>
          <w:spacing w:val="-54"/>
        </w:rPr>
        <w:t> </w:t>
      </w:r>
      <w:r>
        <w:rPr>
          <w:rFonts w:ascii="楷体" w:hAnsi="楷体" w:cs="楷体" w:eastAsia="楷体" w:hint="default"/>
        </w:rPr>
        <w:t>元，净资产为</w:t>
      </w:r>
      <w:r>
        <w:rPr>
          <w:rFonts w:ascii="楷体" w:hAnsi="楷体" w:cs="楷体" w:eastAsia="楷体" w:hint="default"/>
          <w:spacing w:val="-54"/>
        </w:rPr>
        <w:t> </w:t>
      </w:r>
      <w:r>
        <w:rPr>
          <w:rFonts w:ascii="楷体" w:hAnsi="楷体" w:cs="楷体" w:eastAsia="楷体" w:hint="default"/>
        </w:rPr>
        <w:t>21,806,449.25</w:t>
      </w:r>
      <w:r>
        <w:rPr>
          <w:rFonts w:ascii="楷体" w:hAnsi="楷体" w:cs="楷体" w:eastAsia="楷体" w:hint="default"/>
          <w:spacing w:val="-54"/>
        </w:rPr>
        <w:t> </w:t>
      </w:r>
      <w:r>
        <w:rPr>
          <w:rFonts w:ascii="楷体" w:hAnsi="楷体" w:cs="楷体" w:eastAsia="楷体" w:hint="default"/>
        </w:rPr>
        <w:t>元。</w:t>
      </w:r>
    </w:p>
    <w:p>
      <w:pPr>
        <w:pStyle w:val="BodyText"/>
        <w:spacing w:line="240" w:lineRule="auto" w:before="100"/>
        <w:ind w:left="574" w:right="0"/>
        <w:jc w:val="left"/>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53"/>
        </w:rPr>
        <w:t> </w:t>
      </w:r>
      <w:r>
        <w:rPr>
          <w:rFonts w:ascii="楷体" w:hAnsi="楷体" w:cs="楷体" w:eastAsia="楷体" w:hint="default"/>
        </w:rPr>
        <w:t>2</w:t>
      </w:r>
      <w:r>
        <w:rPr>
          <w:rFonts w:ascii="楷体" w:hAnsi="楷体" w:cs="楷体" w:eastAsia="楷体" w:hint="default"/>
        </w:rPr>
        <w:t>：紫光同创详见附注八、合并范围的变更。</w:t>
      </w:r>
    </w:p>
    <w:p>
      <w:pPr>
        <w:spacing w:line="240" w:lineRule="auto" w:before="6"/>
        <w:rPr>
          <w:rFonts w:ascii="楷体" w:hAnsi="楷体" w:cs="楷体" w:eastAsia="楷体" w:hint="default"/>
          <w:sz w:val="18"/>
          <w:szCs w:val="18"/>
        </w:rPr>
      </w:pPr>
    </w:p>
    <w:p>
      <w:pPr>
        <w:pStyle w:val="Heading4"/>
        <w:spacing w:line="391" w:lineRule="auto" w:before="0"/>
        <w:ind w:left="574" w:right="4872" w:hanging="420"/>
        <w:jc w:val="left"/>
        <w:rPr>
          <w:rFonts w:ascii="宋体" w:hAnsi="宋体" w:cs="宋体" w:eastAsia="宋体" w:hint="default"/>
          <w:b w:val="0"/>
          <w:bCs w:val="0"/>
        </w:rPr>
      </w:pPr>
      <w:bookmarkStart w:name="（二）在子公司的所有者权益份额发生变化且仍控制子公司的交易" w:id="246"/>
      <w:bookmarkEnd w:id="246"/>
      <w:r>
        <w:rPr>
          <w:b w:val="0"/>
          <w:bCs w:val="0"/>
        </w:rPr>
      </w:r>
      <w:r>
        <w:rPr>
          <w:w w:val="95"/>
        </w:rPr>
        <w:t>（二）在子公司的所有者权益份额发生变化且仍控制子公司的交易</w:t>
      </w:r>
      <w:r>
        <w:rPr>
          <w:spacing w:val="98"/>
          <w:w w:val="95"/>
        </w:rPr>
        <w:t> </w:t>
      </w:r>
      <w:r>
        <w:rPr>
          <w:spacing w:val="98"/>
          <w:w w:val="95"/>
        </w:rPr>
      </w:r>
      <w:r>
        <w:rPr>
          <w:rFonts w:ascii="宋体" w:hAnsi="宋体" w:cs="宋体" w:eastAsia="宋体" w:hint="default"/>
          <w:b w:val="0"/>
          <w:bCs w:val="0"/>
        </w:rPr>
        <w:t>无。</w:t>
      </w:r>
    </w:p>
    <w:p>
      <w:pPr>
        <w:pStyle w:val="Heading4"/>
        <w:spacing w:line="240" w:lineRule="auto" w:before="145"/>
        <w:ind w:right="0"/>
        <w:jc w:val="left"/>
        <w:rPr>
          <w:b w:val="0"/>
          <w:bCs w:val="0"/>
        </w:rPr>
      </w:pPr>
      <w:bookmarkStart w:name="（三）在合营安排或联营企业中的权益" w:id="247"/>
      <w:bookmarkEnd w:id="247"/>
      <w:r>
        <w:rPr>
          <w:b w:val="0"/>
          <w:bCs w:val="0"/>
        </w:rPr>
      </w:r>
      <w:r>
        <w:rPr/>
        <w:t>（三）在合营安排或联营企业中的权益</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left"/>
        <w:rPr>
          <w:b w:val="0"/>
          <w:bCs w:val="0"/>
        </w:rPr>
      </w:pPr>
      <w:r>
        <w:rPr/>
        <w:pict>
          <v:group style="position:absolute;margin-left:362.440002pt;margin-top:43.28371pt;width:93.9pt;height:.5pt;mso-position-horizontal-relative:page;mso-position-vertical-relative:paragraph;z-index:-1136200" coordorigin="7249,866" coordsize="1878,10">
            <v:shape style="position:absolute;left:7249;top:866;width:934;height:10" type="#_x0000_t75" stroked="false">
              <v:imagedata r:id="rId603" o:title=""/>
            </v:shape>
            <v:shape style="position:absolute;left:8178;top:866;width:948;height:10" type="#_x0000_t75" stroked="false">
              <v:imagedata r:id="rId604" o:title=""/>
            </v:shape>
            <w10:wrap type="none"/>
          </v:group>
        </w:pict>
      </w:r>
      <w:r>
        <w:rPr>
          <w:rFonts w:ascii="Times New Roman" w:hAnsi="Times New Roman" w:cs="Times New Roman" w:eastAsia="Times New Roman" w:hint="default"/>
        </w:rPr>
        <w:t>1</w:t>
      </w:r>
      <w:r>
        <w:rPr/>
        <w:t>、重要的联营企业</w:t>
      </w:r>
      <w:r>
        <w:rPr>
          <w:b w:val="0"/>
          <w:bCs w:val="0"/>
        </w:rPr>
      </w:r>
    </w:p>
    <w:p>
      <w:pPr>
        <w:spacing w:line="240" w:lineRule="auto" w:before="4"/>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1575"/>
        <w:gridCol w:w="1418"/>
        <w:gridCol w:w="1418"/>
        <w:gridCol w:w="1714"/>
        <w:gridCol w:w="944"/>
        <w:gridCol w:w="943"/>
        <w:gridCol w:w="1547"/>
      </w:tblGrid>
      <w:tr>
        <w:trPr>
          <w:trHeight w:val="422" w:hRule="exact"/>
        </w:trPr>
        <w:tc>
          <w:tcPr>
            <w:tcW w:w="1575"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b/>
                <w:bCs/>
                <w:sz w:val="18"/>
                <w:szCs w:val="18"/>
              </w:rPr>
              <w:t>联营企业名称</w:t>
            </w:r>
            <w:r>
              <w:rPr>
                <w:rFonts w:ascii="宋体" w:hAnsi="宋体" w:cs="宋体" w:eastAsia="宋体" w:hint="default"/>
                <w:sz w:val="18"/>
                <w:szCs w:val="18"/>
              </w:rPr>
            </w:r>
          </w:p>
        </w:tc>
        <w:tc>
          <w:tcPr>
            <w:tcW w:w="1418"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418"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14"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87"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left="42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47" w:type="dxa"/>
            <w:vMerge w:val="restart"/>
            <w:tcBorders>
              <w:top w:val="single" w:sz="12" w:space="0" w:color="000000"/>
              <w:left w:val="single" w:sz="4" w:space="0" w:color="000000"/>
              <w:right w:val="nil" w:sz="6" w:space="0" w:color="auto"/>
            </w:tcBorders>
          </w:tcPr>
          <w:p>
            <w:pPr>
              <w:pStyle w:val="TableParagraph"/>
              <w:spacing w:line="237" w:lineRule="auto" w:before="23"/>
              <w:ind w:left="134" w:right="142"/>
              <w:jc w:val="center"/>
              <w:rPr>
                <w:rFonts w:ascii="宋体" w:hAnsi="宋体" w:cs="宋体" w:eastAsia="宋体" w:hint="default"/>
                <w:sz w:val="18"/>
                <w:szCs w:val="18"/>
              </w:rPr>
            </w:pPr>
            <w:r>
              <w:rPr>
                <w:rFonts w:ascii="宋体" w:hAnsi="宋体" w:cs="宋体" w:eastAsia="宋体" w:hint="default"/>
                <w:b/>
                <w:bCs/>
                <w:sz w:val="18"/>
                <w:szCs w:val="18"/>
              </w:rPr>
              <w:t>对合营企业或联</w:t>
            </w:r>
            <w:r>
              <w:rPr>
                <w:rFonts w:ascii="宋体" w:hAnsi="宋体" w:cs="宋体" w:eastAsia="宋体" w:hint="default"/>
                <w:b/>
                <w:bCs/>
                <w:w w:val="99"/>
                <w:sz w:val="18"/>
                <w:szCs w:val="18"/>
              </w:rPr>
              <w:t> </w:t>
            </w:r>
            <w:r>
              <w:rPr>
                <w:rFonts w:ascii="宋体" w:hAnsi="宋体" w:cs="宋体" w:eastAsia="宋体" w:hint="default"/>
                <w:b/>
                <w:bCs/>
                <w:sz w:val="18"/>
                <w:szCs w:val="18"/>
              </w:rPr>
              <w:t>营企业投资的会</w:t>
            </w:r>
            <w:r>
              <w:rPr>
                <w:rFonts w:ascii="宋体" w:hAnsi="宋体" w:cs="宋体" w:eastAsia="宋体" w:hint="default"/>
                <w:b/>
                <w:bCs/>
                <w:w w:val="99"/>
                <w:sz w:val="18"/>
                <w:szCs w:val="18"/>
              </w:rPr>
              <w:t> </w:t>
            </w:r>
            <w:r>
              <w:rPr>
                <w:rFonts w:ascii="宋体" w:hAnsi="宋体" w:cs="宋体" w:eastAsia="宋体" w:hint="default"/>
                <w:b/>
                <w:bCs/>
                <w:sz w:val="18"/>
                <w:szCs w:val="18"/>
              </w:rPr>
              <w:t>计处理方法</w:t>
            </w:r>
            <w:r>
              <w:rPr>
                <w:rFonts w:ascii="宋体" w:hAnsi="宋体" w:cs="宋体" w:eastAsia="宋体" w:hint="default"/>
                <w:sz w:val="18"/>
                <w:szCs w:val="18"/>
              </w:rPr>
            </w:r>
          </w:p>
        </w:tc>
      </w:tr>
      <w:tr>
        <w:trPr>
          <w:trHeight w:val="375" w:hRule="exact"/>
        </w:trPr>
        <w:tc>
          <w:tcPr>
            <w:tcW w:w="1575" w:type="dxa"/>
            <w:vMerge/>
            <w:tcBorders>
              <w:left w:val="nil" w:sz="6" w:space="0" w:color="auto"/>
              <w:bottom w:val="nil" w:sz="6" w:space="0" w:color="auto"/>
              <w:right w:val="single" w:sz="4" w:space="0" w:color="000000"/>
            </w:tcBorders>
          </w:tcPr>
          <w:p>
            <w:pPr/>
          </w:p>
        </w:tc>
        <w:tc>
          <w:tcPr>
            <w:tcW w:w="1418" w:type="dxa"/>
            <w:vMerge/>
            <w:tcBorders>
              <w:left w:val="single" w:sz="4" w:space="0" w:color="000000"/>
              <w:bottom w:val="nil" w:sz="6" w:space="0" w:color="auto"/>
              <w:right w:val="single" w:sz="4" w:space="0" w:color="000000"/>
            </w:tcBorders>
          </w:tcPr>
          <w:p>
            <w:pPr/>
          </w:p>
        </w:tc>
        <w:tc>
          <w:tcPr>
            <w:tcW w:w="1418" w:type="dxa"/>
            <w:vMerge/>
            <w:tcBorders>
              <w:left w:val="single" w:sz="4" w:space="0" w:color="000000"/>
              <w:bottom w:val="nil" w:sz="6" w:space="0" w:color="auto"/>
              <w:right w:val="single" w:sz="4" w:space="0" w:color="000000"/>
            </w:tcBorders>
          </w:tcPr>
          <w:p>
            <w:pPr/>
          </w:p>
        </w:tc>
        <w:tc>
          <w:tcPr>
            <w:tcW w:w="1714" w:type="dxa"/>
            <w:vMerge/>
            <w:tcBorders>
              <w:left w:val="single" w:sz="4" w:space="0" w:color="000000"/>
              <w:bottom w:val="nil" w:sz="6" w:space="0" w:color="auto"/>
              <w:right w:val="single" w:sz="4" w:space="0" w:color="000000"/>
            </w:tcBorders>
          </w:tcPr>
          <w:p>
            <w:pPr/>
          </w:p>
        </w:tc>
        <w:tc>
          <w:tcPr>
            <w:tcW w:w="944" w:type="dxa"/>
            <w:vMerge w:val="restart"/>
            <w:tcBorders>
              <w:top w:val="nil" w:sz="6" w:space="0" w:color="auto"/>
              <w:left w:val="single" w:sz="4" w:space="0" w:color="000000"/>
              <w:right w:val="single" w:sz="4" w:space="0" w:color="000000"/>
            </w:tcBorders>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547" w:type="dxa"/>
            <w:vMerge/>
            <w:tcBorders>
              <w:left w:val="single" w:sz="4" w:space="0" w:color="000000"/>
              <w:bottom w:val="nil" w:sz="6" w:space="0" w:color="auto"/>
              <w:right w:val="nil" w:sz="6" w:space="0" w:color="auto"/>
            </w:tcBorders>
          </w:tcPr>
          <w:p>
            <w:pPr/>
          </w:p>
        </w:tc>
      </w:tr>
      <w:tr>
        <w:trPr>
          <w:trHeight w:val="515" w:hRule="exact"/>
        </w:trPr>
        <w:tc>
          <w:tcPr>
            <w:tcW w:w="1575"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22" w:right="102"/>
              <w:jc w:val="left"/>
              <w:rPr>
                <w:rFonts w:ascii="宋体" w:hAnsi="宋体" w:cs="宋体" w:eastAsia="宋体" w:hint="default"/>
                <w:sz w:val="18"/>
                <w:szCs w:val="18"/>
              </w:rPr>
            </w:pPr>
            <w:r>
              <w:rPr>
                <w:rFonts w:ascii="宋体" w:hAnsi="宋体" w:cs="宋体" w:eastAsia="宋体" w:hint="default"/>
                <w:spacing w:val="11"/>
                <w:sz w:val="18"/>
                <w:szCs w:val="18"/>
              </w:rPr>
              <w:t>深圳市紫光同创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电子有限公司</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left="164"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left="16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7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left="130" w:right="0"/>
              <w:jc w:val="left"/>
              <w:rPr>
                <w:rFonts w:ascii="宋体" w:hAnsi="宋体" w:cs="宋体" w:eastAsia="宋体" w:hint="default"/>
                <w:sz w:val="18"/>
                <w:szCs w:val="18"/>
              </w:rPr>
            </w:pPr>
            <w:r>
              <w:rPr>
                <w:rFonts w:ascii="宋体" w:hAnsi="宋体" w:cs="宋体" w:eastAsia="宋体" w:hint="default"/>
                <w:sz w:val="18"/>
                <w:szCs w:val="18"/>
              </w:rPr>
              <w:t>研发、销售、投资</w:t>
            </w:r>
          </w:p>
        </w:tc>
        <w:tc>
          <w:tcPr>
            <w:tcW w:w="944" w:type="dxa"/>
            <w:vMerge/>
            <w:tcBorders>
              <w:left w:val="single" w:sz="4" w:space="0" w:color="000000"/>
              <w:bottom w:val="single" w:sz="12" w:space="0" w:color="000000"/>
              <w:right w:val="single" w:sz="4" w:space="0" w:color="000000"/>
            </w:tcBorders>
          </w:tcPr>
          <w:p>
            <w:pPr/>
          </w:p>
        </w:tc>
        <w:tc>
          <w:tcPr>
            <w:tcW w:w="9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spacing w:val="-10"/>
                <w:sz w:val="18"/>
              </w:rPr>
              <w:t>36.50</w:t>
            </w:r>
            <w:r>
              <w:rPr>
                <w:rFonts w:ascii="Times New Roman"/>
                <w:sz w:val="18"/>
              </w:rPr>
            </w:r>
          </w:p>
        </w:tc>
        <w:tc>
          <w:tcPr>
            <w:tcW w:w="154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9"/>
              <w:ind w:left="496"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6"/>
          <w:szCs w:val="16"/>
        </w:rPr>
      </w:pPr>
    </w:p>
    <w:p>
      <w:pPr>
        <w:pStyle w:val="Heading4"/>
        <w:spacing w:line="240" w:lineRule="auto"/>
        <w:ind w:right="0"/>
        <w:jc w:val="left"/>
        <w:rPr>
          <w:b w:val="0"/>
          <w:bCs w:val="0"/>
        </w:rPr>
      </w:pPr>
      <w:r>
        <w:rPr/>
        <w:pict>
          <v:group style="position:absolute;margin-left:56.700001pt;margin-top:-35.986305pt;width:477.2pt;height:.5pt;mso-position-horizontal-relative:page;mso-position-vertical-relative:paragraph;z-index:-1136176" coordorigin="1134,-720" coordsize="9544,10">
            <v:shape style="position:absolute;left:1134;top:-720;width:2974;height:10" type="#_x0000_t75" stroked="false">
              <v:imagedata r:id="rId605" o:title=""/>
            </v:shape>
            <v:shape style="position:absolute;left:4103;top:-720;width:3136;height:10" type="#_x0000_t75" stroked="false">
              <v:imagedata r:id="rId606" o:title=""/>
            </v:shape>
            <v:shape style="position:absolute;left:7234;top:-720;width:948;height:10" type="#_x0000_t75" stroked="false">
              <v:imagedata r:id="rId607" o:title=""/>
            </v:shape>
            <v:shape style="position:absolute;left:8178;top:-720;width:2500;height:10" type="#_x0000_t75" stroked="false">
              <v:imagedata r:id="rId608" o:title=""/>
            </v:shape>
            <w10:wrap type="none"/>
          </v:group>
        </w:pict>
      </w:r>
      <w:r>
        <w:rPr>
          <w:rFonts w:ascii="Times New Roman" w:hAnsi="Times New Roman" w:cs="Times New Roman" w:eastAsia="Times New Roman" w:hint="default"/>
        </w:rPr>
        <w:t>2</w:t>
      </w:r>
      <w:r>
        <w:rPr/>
        <w:t>、本公司不存在重要的合营企业。</w:t>
      </w:r>
      <w:r>
        <w:rPr>
          <w:b w:val="0"/>
          <w:bCs w:val="0"/>
        </w:rPr>
      </w:r>
    </w:p>
    <w:p>
      <w:pPr>
        <w:spacing w:line="240" w:lineRule="auto" w:before="1"/>
        <w:rPr>
          <w:rFonts w:ascii="宋体" w:hAnsi="宋体" w:cs="宋体" w:eastAsia="宋体" w:hint="default"/>
          <w:b/>
          <w:bCs/>
          <w:sz w:val="23"/>
          <w:szCs w:val="23"/>
        </w:rPr>
      </w:pPr>
    </w:p>
    <w:p>
      <w:pPr>
        <w:pStyle w:val="Heading4"/>
        <w:spacing w:line="240" w:lineRule="auto" w:before="0"/>
        <w:ind w:right="0"/>
        <w:jc w:val="left"/>
        <w:rPr>
          <w:b w:val="0"/>
          <w:bCs w:val="0"/>
        </w:rPr>
      </w:pPr>
      <w:r>
        <w:rPr/>
        <w:pict>
          <v:group style="position:absolute;margin-left:313.779999pt;margin-top:24.38364pt;width:223.85pt;height:295.4pt;mso-position-horizontal-relative:page;mso-position-vertical-relative:paragraph;z-index:-1136152" coordorigin="6276,488" coordsize="4477,5908">
            <v:group style="position:absolute;left:6283;top:488;width:10;height:20" coordorigin="6283,488" coordsize="10,20">
              <v:shape style="position:absolute;left:6283;top:488;width:10;height:20" coordorigin="6283,488" coordsize="10,20" path="m6283,507l6292,507,6292,488,6283,488,6283,507xe" filled="true" fillcolor="#000000" stroked="false">
                <v:path arrowok="t"/>
                <v:fill type="solid"/>
              </v:shape>
            </v:group>
            <v:group style="position:absolute;left:6283;top:507;width:10;height:20" coordorigin="6283,507" coordsize="10,20">
              <v:shape style="position:absolute;left:6283;top:507;width:10;height:20" coordorigin="6283,507" coordsize="10,20" path="m6283,526l6292,526,6292,507,6283,507,6283,526xe" filled="true" fillcolor="#000000" stroked="false">
                <v:path arrowok="t"/>
                <v:fill type="solid"/>
              </v:shape>
            </v:group>
            <v:group style="position:absolute;left:6283;top:526;width:10;height:20" coordorigin="6283,526" coordsize="10,20">
              <v:shape style="position:absolute;left:6283;top:526;width:10;height:20" coordorigin="6283,526" coordsize="10,20" path="m6283,545l6292,545,6292,526,6283,526,6283,545xe" filled="true" fillcolor="#000000" stroked="false">
                <v:path arrowok="t"/>
                <v:fill type="solid"/>
              </v:shape>
            </v:group>
            <v:group style="position:absolute;left:6283;top:545;width:10;height:20" coordorigin="6283,545" coordsize="10,20">
              <v:shape style="position:absolute;left:6283;top:545;width:10;height:20" coordorigin="6283,545" coordsize="10,20" path="m6283,564l6292,564,6292,545,6283,545,6283,564xe" filled="true" fillcolor="#000000" stroked="false">
                <v:path arrowok="t"/>
                <v:fill type="solid"/>
              </v:shape>
            </v:group>
            <v:group style="position:absolute;left:6283;top:564;width:10;height:20" coordorigin="6283,564" coordsize="10,20">
              <v:shape style="position:absolute;left:6283;top:564;width:10;height:20" coordorigin="6283,564" coordsize="10,20" path="m6283,584l6292,584,6292,564,6283,564,6283,584xe" filled="true" fillcolor="#000000" stroked="false">
                <v:path arrowok="t"/>
                <v:fill type="solid"/>
              </v:shape>
            </v:group>
            <v:group style="position:absolute;left:6283;top:584;width:10;height:20" coordorigin="6283,584" coordsize="10,20">
              <v:shape style="position:absolute;left:6283;top:584;width:10;height:20" coordorigin="6283,584" coordsize="10,20" path="m6283,603l6292,603,6292,584,6283,584,6283,603xe" filled="true" fillcolor="#000000" stroked="false">
                <v:path arrowok="t"/>
                <v:fill type="solid"/>
              </v:shape>
            </v:group>
            <v:group style="position:absolute;left:6283;top:603;width:10;height:20" coordorigin="6283,603" coordsize="10,20">
              <v:shape style="position:absolute;left:6283;top:603;width:10;height:20" coordorigin="6283,603" coordsize="10,20" path="m6283,622l6292,622,6292,603,6283,603,6283,622xe" filled="true" fillcolor="#000000" stroked="false">
                <v:path arrowok="t"/>
                <v:fill type="solid"/>
              </v:shape>
            </v:group>
            <v:group style="position:absolute;left:6283;top:622;width:10;height:20" coordorigin="6283,622" coordsize="10,20">
              <v:shape style="position:absolute;left:6283;top:622;width:10;height:20" coordorigin="6283,622" coordsize="10,20" path="m6283,641l6292,641,6292,622,6283,622,6283,641xe" filled="true" fillcolor="#000000" stroked="false">
                <v:path arrowok="t"/>
                <v:fill type="solid"/>
              </v:shape>
            </v:group>
            <v:group style="position:absolute;left:6283;top:641;width:10;height:20" coordorigin="6283,641" coordsize="10,20">
              <v:shape style="position:absolute;left:6283;top:641;width:10;height:20" coordorigin="6283,641" coordsize="10,20" path="m6283,660l6292,660,6292,641,6283,641,6283,660xe" filled="true" fillcolor="#000000" stroked="false">
                <v:path arrowok="t"/>
                <v:fill type="solid"/>
              </v:shape>
            </v:group>
            <v:group style="position:absolute;left:6283;top:660;width:10;height:20" coordorigin="6283,660" coordsize="10,20">
              <v:shape style="position:absolute;left:6283;top:660;width:10;height:20" coordorigin="6283,660" coordsize="10,20" path="m6283,680l6292,680,6292,660,6283,660,6283,680xe" filled="true" fillcolor="#000000" stroked="false">
                <v:path arrowok="t"/>
                <v:fill type="solid"/>
              </v:shape>
            </v:group>
            <v:group style="position:absolute;left:6283;top:680;width:10;height:20" coordorigin="6283,680" coordsize="10,20">
              <v:shape style="position:absolute;left:6283;top:680;width:10;height:20" coordorigin="6283,680" coordsize="10,20" path="m6283,699l6292,699,6292,680,6283,680,6283,699xe" filled="true" fillcolor="#000000" stroked="false">
                <v:path arrowok="t"/>
                <v:fill type="solid"/>
              </v:shape>
            </v:group>
            <v:group style="position:absolute;left:6283;top:699;width:10;height:20" coordorigin="6283,699" coordsize="10,20">
              <v:shape style="position:absolute;left:6283;top:699;width:10;height:20" coordorigin="6283,699" coordsize="10,20" path="m6283,718l6292,718,6292,699,6283,699,6283,718xe" filled="true" fillcolor="#000000" stroked="false">
                <v:path arrowok="t"/>
                <v:fill type="solid"/>
              </v:shape>
            </v:group>
            <v:group style="position:absolute;left:6283;top:718;width:10;height:20" coordorigin="6283,718" coordsize="10,20">
              <v:shape style="position:absolute;left:6283;top:718;width:10;height:20" coordorigin="6283,718" coordsize="10,20" path="m6283,737l6292,737,6292,718,6283,718,6283,737xe" filled="true" fillcolor="#000000" stroked="false">
                <v:path arrowok="t"/>
                <v:fill type="solid"/>
              </v:shape>
            </v:group>
            <v:group style="position:absolute;left:6283;top:737;width:10;height:20" coordorigin="6283,737" coordsize="10,20">
              <v:shape style="position:absolute;left:6283;top:737;width:10;height:20" coordorigin="6283,737" coordsize="10,20" path="m6283,756l6292,756,6292,737,6283,737,6283,756xe" filled="true" fillcolor="#000000" stroked="false">
                <v:path arrowok="t"/>
                <v:fill type="solid"/>
              </v:shape>
            </v:group>
            <v:group style="position:absolute;left:6283;top:756;width:10;height:20" coordorigin="6283,756" coordsize="10,20">
              <v:shape style="position:absolute;left:6283;top:756;width:10;height:20" coordorigin="6283,756" coordsize="10,20" path="m6283,776l6292,776,6292,756,6283,756,6283,776xe" filled="true" fillcolor="#000000" stroked="false">
                <v:path arrowok="t"/>
                <v:fill type="solid"/>
              </v:shape>
            </v:group>
            <v:group style="position:absolute;left:6283;top:776;width:10;height:20" coordorigin="6283,776" coordsize="10,20">
              <v:shape style="position:absolute;left:6283;top:776;width:10;height:20" coordorigin="6283,776" coordsize="10,20" path="m6283,795l6292,795,6292,776,6283,776,6283,795xe" filled="true" fillcolor="#000000" stroked="false">
                <v:path arrowok="t"/>
                <v:fill type="solid"/>
              </v:shape>
            </v:group>
            <v:group style="position:absolute;left:6283;top:802;width:10;height:2" coordorigin="6283,802" coordsize="10,2">
              <v:shape style="position:absolute;left:6283;top:802;width:10;height:2" coordorigin="6283,802" coordsize="10,0" path="m6283,802l6292,802e" filled="false" stroked="true" strokeweight=".72pt" strokecolor="#000000">
                <v:path arrowok="t"/>
              </v:shape>
            </v:group>
            <v:group style="position:absolute;left:6283;top:814;width:10;height:2" coordorigin="6283,814" coordsize="10,2">
              <v:shape style="position:absolute;left:6283;top:814;width:10;height:2" coordorigin="6283,814" coordsize="10,0" path="m6283,814l6292,814e" filled="false" stroked="true" strokeweight=".47998pt" strokecolor="#000000">
                <v:path arrowok="t"/>
              </v:shape>
            </v:group>
            <v:group style="position:absolute;left:6292;top:814;width:20;height:2" coordorigin="6292,814" coordsize="20,2">
              <v:shape style="position:absolute;left:6292;top:814;width:20;height:2" coordorigin="6292,814" coordsize="20,0" path="m6292,814l6312,814e" filled="false" stroked="true" strokeweight=".47998pt" strokecolor="#000000">
                <v:path arrowok="t"/>
              </v:shape>
            </v:group>
            <v:group style="position:absolute;left:6312;top:814;width:20;height:2" coordorigin="6312,814" coordsize="20,2">
              <v:shape style="position:absolute;left:6312;top:814;width:20;height:2" coordorigin="6312,814" coordsize="20,0" path="m6312,814l6331,814e" filled="false" stroked="true" strokeweight=".47998pt" strokecolor="#000000">
                <v:path arrowok="t"/>
              </v:shape>
            </v:group>
            <v:group style="position:absolute;left:6331;top:814;width:20;height:2" coordorigin="6331,814" coordsize="20,2">
              <v:shape style="position:absolute;left:6331;top:814;width:20;height:2" coordorigin="6331,814" coordsize="20,0" path="m6331,814l6350,814e" filled="false" stroked="true" strokeweight=".47998pt" strokecolor="#000000">
                <v:path arrowok="t"/>
              </v:shape>
            </v:group>
            <v:group style="position:absolute;left:6350;top:814;width:20;height:2" coordorigin="6350,814" coordsize="20,2">
              <v:shape style="position:absolute;left:6350;top:814;width:20;height:2" coordorigin="6350,814" coordsize="20,0" path="m6350,814l6369,814e" filled="false" stroked="true" strokeweight=".47998pt" strokecolor="#000000">
                <v:path arrowok="t"/>
              </v:shape>
            </v:group>
            <v:group style="position:absolute;left:6369;top:814;width:20;height:2" coordorigin="6369,814" coordsize="20,2">
              <v:shape style="position:absolute;left:6369;top:814;width:20;height:2" coordorigin="6369,814" coordsize="20,0" path="m6369,814l6388,814e" filled="false" stroked="true" strokeweight=".47998pt" strokecolor="#000000">
                <v:path arrowok="t"/>
              </v:shape>
            </v:group>
            <v:group style="position:absolute;left:6388;top:814;width:20;height:2" coordorigin="6388,814" coordsize="20,2">
              <v:shape style="position:absolute;left:6388;top:814;width:20;height:2" coordorigin="6388,814" coordsize="20,0" path="m6388,814l6408,814e" filled="false" stroked="true" strokeweight=".47998pt" strokecolor="#000000">
                <v:path arrowok="t"/>
              </v:shape>
            </v:group>
            <v:group style="position:absolute;left:6408;top:814;width:20;height:2" coordorigin="6408,814" coordsize="20,2">
              <v:shape style="position:absolute;left:6408;top:814;width:20;height:2" coordorigin="6408,814" coordsize="20,0" path="m6408,814l6427,814e" filled="false" stroked="true" strokeweight=".47998pt" strokecolor="#000000">
                <v:path arrowok="t"/>
              </v:shape>
            </v:group>
            <v:group style="position:absolute;left:6427;top:814;width:20;height:2" coordorigin="6427,814" coordsize="20,2">
              <v:shape style="position:absolute;left:6427;top:814;width:20;height:2" coordorigin="6427,814" coordsize="20,0" path="m6427,814l6446,814e" filled="false" stroked="true" strokeweight=".47998pt" strokecolor="#000000">
                <v:path arrowok="t"/>
              </v:shape>
            </v:group>
            <v:group style="position:absolute;left:6446;top:814;width:20;height:2" coordorigin="6446,814" coordsize="20,2">
              <v:shape style="position:absolute;left:6446;top:814;width:20;height:2" coordorigin="6446,814" coordsize="20,0" path="m6446,814l6465,814e" filled="false" stroked="true" strokeweight=".47998pt" strokecolor="#000000">
                <v:path arrowok="t"/>
              </v:shape>
            </v:group>
            <v:group style="position:absolute;left:6465;top:814;width:20;height:2" coordorigin="6465,814" coordsize="20,2">
              <v:shape style="position:absolute;left:6465;top:814;width:20;height:2" coordorigin="6465,814" coordsize="20,0" path="m6465,814l6484,814e" filled="false" stroked="true" strokeweight=".47998pt" strokecolor="#000000">
                <v:path arrowok="t"/>
              </v:shape>
            </v:group>
            <v:group style="position:absolute;left:6484;top:814;width:20;height:2" coordorigin="6484,814" coordsize="20,2">
              <v:shape style="position:absolute;left:6484;top:814;width:20;height:2" coordorigin="6484,814" coordsize="20,0" path="m6484,814l6504,814e" filled="false" stroked="true" strokeweight=".47998pt" strokecolor="#000000">
                <v:path arrowok="t"/>
              </v:shape>
            </v:group>
            <v:group style="position:absolute;left:6504;top:814;width:20;height:2" coordorigin="6504,814" coordsize="20,2">
              <v:shape style="position:absolute;left:6504;top:814;width:20;height:2" coordorigin="6504,814" coordsize="20,0" path="m6504,814l6523,814e" filled="false" stroked="true" strokeweight=".47998pt" strokecolor="#000000">
                <v:path arrowok="t"/>
              </v:shape>
            </v:group>
            <v:group style="position:absolute;left:6523;top:814;width:20;height:2" coordorigin="6523,814" coordsize="20,2">
              <v:shape style="position:absolute;left:6523;top:814;width:20;height:2" coordorigin="6523,814" coordsize="20,0" path="m6523,814l6542,814e" filled="false" stroked="true" strokeweight=".47998pt" strokecolor="#000000">
                <v:path arrowok="t"/>
              </v:shape>
            </v:group>
            <v:group style="position:absolute;left:6542;top:814;width:20;height:2" coordorigin="6542,814" coordsize="20,2">
              <v:shape style="position:absolute;left:6542;top:814;width:20;height:2" coordorigin="6542,814" coordsize="20,0" path="m6542,814l6561,814e" filled="false" stroked="true" strokeweight=".47998pt" strokecolor="#000000">
                <v:path arrowok="t"/>
              </v:shape>
            </v:group>
            <v:group style="position:absolute;left:6561;top:814;width:20;height:2" coordorigin="6561,814" coordsize="20,2">
              <v:shape style="position:absolute;left:6561;top:814;width:20;height:2" coordorigin="6561,814" coordsize="20,0" path="m6561,814l6580,814e" filled="false" stroked="true" strokeweight=".47998pt" strokecolor="#000000">
                <v:path arrowok="t"/>
              </v:shape>
            </v:group>
            <v:group style="position:absolute;left:6580;top:814;width:20;height:2" coordorigin="6580,814" coordsize="20,2">
              <v:shape style="position:absolute;left:6580;top:814;width:20;height:2" coordorigin="6580,814" coordsize="20,0" path="m6580,814l6600,814e" filled="false" stroked="true" strokeweight=".47998pt" strokecolor="#000000">
                <v:path arrowok="t"/>
              </v:shape>
            </v:group>
            <v:group style="position:absolute;left:6600;top:814;width:20;height:2" coordorigin="6600,814" coordsize="20,2">
              <v:shape style="position:absolute;left:6600;top:814;width:20;height:2" coordorigin="6600,814" coordsize="20,0" path="m6600,814l6619,814e" filled="false" stroked="true" strokeweight=".47998pt" strokecolor="#000000">
                <v:path arrowok="t"/>
              </v:shape>
            </v:group>
            <v:group style="position:absolute;left:6619;top:814;width:20;height:2" coordorigin="6619,814" coordsize="20,2">
              <v:shape style="position:absolute;left:6619;top:814;width:20;height:2" coordorigin="6619,814" coordsize="20,0" path="m6619,814l6638,814e" filled="false" stroked="true" strokeweight=".47998pt" strokecolor="#000000">
                <v:path arrowok="t"/>
              </v:shape>
            </v:group>
            <v:group style="position:absolute;left:6638;top:814;width:20;height:2" coordorigin="6638,814" coordsize="20,2">
              <v:shape style="position:absolute;left:6638;top:814;width:20;height:2" coordorigin="6638,814" coordsize="20,0" path="m6638,814l6657,814e" filled="false" stroked="true" strokeweight=".47998pt" strokecolor="#000000">
                <v:path arrowok="t"/>
              </v:shape>
            </v:group>
            <v:group style="position:absolute;left:6657;top:814;width:20;height:2" coordorigin="6657,814" coordsize="20,2">
              <v:shape style="position:absolute;left:6657;top:814;width:20;height:2" coordorigin="6657,814" coordsize="20,0" path="m6657,814l6676,814e" filled="false" stroked="true" strokeweight=".47998pt" strokecolor="#000000">
                <v:path arrowok="t"/>
              </v:shape>
            </v:group>
            <v:group style="position:absolute;left:6676;top:814;width:20;height:2" coordorigin="6676,814" coordsize="20,2">
              <v:shape style="position:absolute;left:6676;top:814;width:20;height:2" coordorigin="6676,814" coordsize="20,0" path="m6676,814l6696,814e" filled="false" stroked="true" strokeweight=".47998pt" strokecolor="#000000">
                <v:path arrowok="t"/>
              </v:shape>
            </v:group>
            <v:group style="position:absolute;left:6696;top:814;width:20;height:2" coordorigin="6696,814" coordsize="20,2">
              <v:shape style="position:absolute;left:6696;top:814;width:20;height:2" coordorigin="6696,814" coordsize="20,0" path="m6696,814l6715,814e" filled="false" stroked="true" strokeweight=".47998pt" strokecolor="#000000">
                <v:path arrowok="t"/>
              </v:shape>
            </v:group>
            <v:group style="position:absolute;left:6715;top:814;width:20;height:2" coordorigin="6715,814" coordsize="20,2">
              <v:shape style="position:absolute;left:6715;top:814;width:20;height:2" coordorigin="6715,814" coordsize="20,0" path="m6715,814l6734,814e" filled="false" stroked="true" strokeweight=".47998pt" strokecolor="#000000">
                <v:path arrowok="t"/>
              </v:shape>
            </v:group>
            <v:group style="position:absolute;left:6734;top:814;width:20;height:2" coordorigin="6734,814" coordsize="20,2">
              <v:shape style="position:absolute;left:6734;top:814;width:20;height:2" coordorigin="6734,814" coordsize="20,0" path="m6734,814l6753,814e" filled="false" stroked="true" strokeweight=".47998pt" strokecolor="#000000">
                <v:path arrowok="t"/>
              </v:shape>
            </v:group>
            <v:group style="position:absolute;left:6753;top:814;width:20;height:2" coordorigin="6753,814" coordsize="20,2">
              <v:shape style="position:absolute;left:6753;top:814;width:20;height:2" coordorigin="6753,814" coordsize="20,0" path="m6753,814l6772,814e" filled="false" stroked="true" strokeweight=".47998pt" strokecolor="#000000">
                <v:path arrowok="t"/>
              </v:shape>
            </v:group>
            <v:group style="position:absolute;left:6772;top:814;width:20;height:2" coordorigin="6772,814" coordsize="20,2">
              <v:shape style="position:absolute;left:6772;top:814;width:20;height:2" coordorigin="6772,814" coordsize="20,0" path="m6772,814l6792,814e" filled="false" stroked="true" strokeweight=".47998pt" strokecolor="#000000">
                <v:path arrowok="t"/>
              </v:shape>
            </v:group>
            <v:group style="position:absolute;left:6792;top:814;width:20;height:2" coordorigin="6792,814" coordsize="20,2">
              <v:shape style="position:absolute;left:6792;top:814;width:20;height:2" coordorigin="6792,814" coordsize="20,0" path="m6792,814l6811,814e" filled="false" stroked="true" strokeweight=".47998pt" strokecolor="#000000">
                <v:path arrowok="t"/>
              </v:shape>
            </v:group>
            <v:group style="position:absolute;left:6811;top:814;width:20;height:2" coordorigin="6811,814" coordsize="20,2">
              <v:shape style="position:absolute;left:6811;top:814;width:20;height:2" coordorigin="6811,814" coordsize="20,0" path="m6811,814l6830,814e" filled="false" stroked="true" strokeweight=".47998pt" strokecolor="#000000">
                <v:path arrowok="t"/>
              </v:shape>
            </v:group>
            <v:group style="position:absolute;left:6830;top:814;width:20;height:2" coordorigin="6830,814" coordsize="20,2">
              <v:shape style="position:absolute;left:6830;top:814;width:20;height:2" coordorigin="6830,814" coordsize="20,0" path="m6830,814l6849,814e" filled="false" stroked="true" strokeweight=".47998pt" strokecolor="#000000">
                <v:path arrowok="t"/>
              </v:shape>
            </v:group>
            <v:group style="position:absolute;left:6849;top:814;width:20;height:2" coordorigin="6849,814" coordsize="20,2">
              <v:shape style="position:absolute;left:6849;top:814;width:20;height:2" coordorigin="6849,814" coordsize="20,0" path="m6849,814l6868,814e" filled="false" stroked="true" strokeweight=".47998pt" strokecolor="#000000">
                <v:path arrowok="t"/>
              </v:shape>
            </v:group>
            <v:group style="position:absolute;left:6868;top:814;width:20;height:2" coordorigin="6868,814" coordsize="20,2">
              <v:shape style="position:absolute;left:6868;top:814;width:20;height:2" coordorigin="6868,814" coordsize="20,0" path="m6868,814l6888,814e" filled="false" stroked="true" strokeweight=".47998pt" strokecolor="#000000">
                <v:path arrowok="t"/>
              </v:shape>
            </v:group>
            <v:group style="position:absolute;left:6888;top:814;width:20;height:2" coordorigin="6888,814" coordsize="20,2">
              <v:shape style="position:absolute;left:6888;top:814;width:20;height:2" coordorigin="6888,814" coordsize="20,0" path="m6888,814l6907,814e" filled="false" stroked="true" strokeweight=".47998pt" strokecolor="#000000">
                <v:path arrowok="t"/>
              </v:shape>
            </v:group>
            <v:group style="position:absolute;left:6907;top:814;width:20;height:2" coordorigin="6907,814" coordsize="20,2">
              <v:shape style="position:absolute;left:6907;top:814;width:20;height:2" coordorigin="6907,814" coordsize="20,0" path="m6907,814l6926,814e" filled="false" stroked="true" strokeweight=".47998pt" strokecolor="#000000">
                <v:path arrowok="t"/>
              </v:shape>
            </v:group>
            <v:group style="position:absolute;left:6926;top:814;width:20;height:2" coordorigin="6926,814" coordsize="20,2">
              <v:shape style="position:absolute;left:6926;top:814;width:20;height:2" coordorigin="6926,814" coordsize="20,0" path="m6926,814l6945,814e" filled="false" stroked="true" strokeweight=".47998pt" strokecolor="#000000">
                <v:path arrowok="t"/>
              </v:shape>
            </v:group>
            <v:group style="position:absolute;left:6945;top:814;width:20;height:2" coordorigin="6945,814" coordsize="20,2">
              <v:shape style="position:absolute;left:6945;top:814;width:20;height:2" coordorigin="6945,814" coordsize="20,0" path="m6945,814l6964,814e" filled="false" stroked="true" strokeweight=".47998pt" strokecolor="#000000">
                <v:path arrowok="t"/>
              </v:shape>
            </v:group>
            <v:group style="position:absolute;left:6964;top:814;width:20;height:2" coordorigin="6964,814" coordsize="20,2">
              <v:shape style="position:absolute;left:6964;top:814;width:20;height:2" coordorigin="6964,814" coordsize="20,0" path="m6964,814l6984,814e" filled="false" stroked="true" strokeweight=".47998pt" strokecolor="#000000">
                <v:path arrowok="t"/>
              </v:shape>
            </v:group>
            <v:group style="position:absolute;left:6984;top:814;width:20;height:2" coordorigin="6984,814" coordsize="20,2">
              <v:shape style="position:absolute;left:6984;top:814;width:20;height:2" coordorigin="6984,814" coordsize="20,0" path="m6984,814l7003,814e" filled="false" stroked="true" strokeweight=".47998pt" strokecolor="#000000">
                <v:path arrowok="t"/>
              </v:shape>
            </v:group>
            <v:group style="position:absolute;left:7003;top:814;width:20;height:2" coordorigin="7003,814" coordsize="20,2">
              <v:shape style="position:absolute;left:7003;top:814;width:20;height:2" coordorigin="7003,814" coordsize="20,0" path="m7003,814l7022,814e" filled="false" stroked="true" strokeweight=".47998pt" strokecolor="#000000">
                <v:path arrowok="t"/>
              </v:shape>
            </v:group>
            <v:group style="position:absolute;left:7022;top:814;width:20;height:2" coordorigin="7022,814" coordsize="20,2">
              <v:shape style="position:absolute;left:7022;top:814;width:20;height:2" coordorigin="7022,814" coordsize="20,0" path="m7022,814l7041,814e" filled="false" stroked="true" strokeweight=".47998pt" strokecolor="#000000">
                <v:path arrowok="t"/>
              </v:shape>
            </v:group>
            <v:group style="position:absolute;left:7041;top:814;width:20;height:2" coordorigin="7041,814" coordsize="20,2">
              <v:shape style="position:absolute;left:7041;top:814;width:20;height:2" coordorigin="7041,814" coordsize="20,0" path="m7041,814l7060,814e" filled="false" stroked="true" strokeweight=".47998pt" strokecolor="#000000">
                <v:path arrowok="t"/>
              </v:shape>
            </v:group>
            <v:group style="position:absolute;left:7060;top:814;width:20;height:2" coordorigin="7060,814" coordsize="20,2">
              <v:shape style="position:absolute;left:7060;top:814;width:20;height:2" coordorigin="7060,814" coordsize="20,0" path="m7060,814l7080,814e" filled="false" stroked="true" strokeweight=".47998pt" strokecolor="#000000">
                <v:path arrowok="t"/>
              </v:shape>
            </v:group>
            <v:group style="position:absolute;left:7080;top:814;width:20;height:2" coordorigin="7080,814" coordsize="20,2">
              <v:shape style="position:absolute;left:7080;top:814;width:20;height:2" coordorigin="7080,814" coordsize="20,0" path="m7080,814l7099,814e" filled="false" stroked="true" strokeweight=".47998pt" strokecolor="#000000">
                <v:path arrowok="t"/>
              </v:shape>
            </v:group>
            <v:group style="position:absolute;left:7099;top:814;width:20;height:2" coordorigin="7099,814" coordsize="20,2">
              <v:shape style="position:absolute;left:7099;top:814;width:20;height:2" coordorigin="7099,814" coordsize="20,0" path="m7099,814l7118,814e" filled="false" stroked="true" strokeweight=".47998pt" strokecolor="#000000">
                <v:path arrowok="t"/>
              </v:shape>
            </v:group>
            <v:group style="position:absolute;left:7118;top:814;width:20;height:2" coordorigin="7118,814" coordsize="20,2">
              <v:shape style="position:absolute;left:7118;top:814;width:20;height:2" coordorigin="7118,814" coordsize="20,0" path="m7118,814l7137,814e" filled="false" stroked="true" strokeweight=".47998pt" strokecolor="#000000">
                <v:path arrowok="t"/>
              </v:shape>
            </v:group>
            <v:group style="position:absolute;left:7137;top:814;width:20;height:2" coordorigin="7137,814" coordsize="20,2">
              <v:shape style="position:absolute;left:7137;top:814;width:20;height:2" coordorigin="7137,814" coordsize="20,0" path="m7137,814l7156,814e" filled="false" stroked="true" strokeweight=".47998pt" strokecolor="#000000">
                <v:path arrowok="t"/>
              </v:shape>
            </v:group>
            <v:group style="position:absolute;left:7156;top:814;width:20;height:2" coordorigin="7156,814" coordsize="20,2">
              <v:shape style="position:absolute;left:7156;top:814;width:20;height:2" coordorigin="7156,814" coordsize="20,0" path="m7156,814l7176,814e" filled="false" stroked="true" strokeweight=".47998pt" strokecolor="#000000">
                <v:path arrowok="t"/>
              </v:shape>
            </v:group>
            <v:group style="position:absolute;left:7176;top:814;width:20;height:2" coordorigin="7176,814" coordsize="20,2">
              <v:shape style="position:absolute;left:7176;top:814;width:20;height:2" coordorigin="7176,814" coordsize="20,0" path="m7176,814l7195,814e" filled="false" stroked="true" strokeweight=".47998pt" strokecolor="#000000">
                <v:path arrowok="t"/>
              </v:shape>
            </v:group>
            <v:group style="position:absolute;left:7195;top:814;width:20;height:2" coordorigin="7195,814" coordsize="20,2">
              <v:shape style="position:absolute;left:7195;top:814;width:20;height:2" coordorigin="7195,814" coordsize="20,0" path="m7195,814l7214,814e" filled="false" stroked="true" strokeweight=".47998pt" strokecolor="#000000">
                <v:path arrowok="t"/>
              </v:shape>
            </v:group>
            <v:group style="position:absolute;left:7214;top:814;width:20;height:2" coordorigin="7214,814" coordsize="20,2">
              <v:shape style="position:absolute;left:7214;top:814;width:20;height:2" coordorigin="7214,814" coordsize="20,0" path="m7214,814l7233,814e" filled="false" stroked="true" strokeweight=".47998pt" strokecolor="#000000">
                <v:path arrowok="t"/>
              </v:shape>
            </v:group>
            <v:group style="position:absolute;left:7233;top:814;width:20;height:2" coordorigin="7233,814" coordsize="20,2">
              <v:shape style="position:absolute;left:7233;top:814;width:20;height:2" coordorigin="7233,814" coordsize="20,0" path="m7233,814l7252,814e" filled="false" stroked="true" strokeweight=".47998pt" strokecolor="#000000">
                <v:path arrowok="t"/>
              </v:shape>
            </v:group>
            <v:group style="position:absolute;left:7252;top:814;width:20;height:2" coordorigin="7252,814" coordsize="20,2">
              <v:shape style="position:absolute;left:7252;top:814;width:20;height:2" coordorigin="7252,814" coordsize="20,0" path="m7252,814l7272,814e" filled="false" stroked="true" strokeweight=".47998pt" strokecolor="#000000">
                <v:path arrowok="t"/>
              </v:shape>
            </v:group>
            <v:group style="position:absolute;left:7272;top:814;width:20;height:2" coordorigin="7272,814" coordsize="20,2">
              <v:shape style="position:absolute;left:7272;top:814;width:20;height:2" coordorigin="7272,814" coordsize="20,0" path="m7272,814l7291,814e" filled="false" stroked="true" strokeweight=".47998pt" strokecolor="#000000">
                <v:path arrowok="t"/>
              </v:shape>
            </v:group>
            <v:group style="position:absolute;left:7291;top:814;width:20;height:2" coordorigin="7291,814" coordsize="20,2">
              <v:shape style="position:absolute;left:7291;top:814;width:20;height:2" coordorigin="7291,814" coordsize="20,0" path="m7291,814l7310,814e" filled="false" stroked="true" strokeweight=".47998pt" strokecolor="#000000">
                <v:path arrowok="t"/>
              </v:shape>
            </v:group>
            <v:group style="position:absolute;left:7310;top:814;width:20;height:2" coordorigin="7310,814" coordsize="20,2">
              <v:shape style="position:absolute;left:7310;top:814;width:20;height:2" coordorigin="7310,814" coordsize="20,0" path="m7310,814l7329,814e" filled="false" stroked="true" strokeweight=".47998pt" strokecolor="#000000">
                <v:path arrowok="t"/>
              </v:shape>
            </v:group>
            <v:group style="position:absolute;left:7329;top:814;width:20;height:2" coordorigin="7329,814" coordsize="20,2">
              <v:shape style="position:absolute;left:7329;top:814;width:20;height:2" coordorigin="7329,814" coordsize="20,0" path="m7329,814l7348,814e" filled="false" stroked="true" strokeweight=".47998pt" strokecolor="#000000">
                <v:path arrowok="t"/>
              </v:shape>
            </v:group>
            <v:group style="position:absolute;left:7348;top:814;width:20;height:2" coordorigin="7348,814" coordsize="20,2">
              <v:shape style="position:absolute;left:7348;top:814;width:20;height:2" coordorigin="7348,814" coordsize="20,0" path="m7348,814l7368,814e" filled="false" stroked="true" strokeweight=".47998pt" strokecolor="#000000">
                <v:path arrowok="t"/>
              </v:shape>
            </v:group>
            <v:group style="position:absolute;left:7368;top:814;width:20;height:2" coordorigin="7368,814" coordsize="20,2">
              <v:shape style="position:absolute;left:7368;top:814;width:20;height:2" coordorigin="7368,814" coordsize="20,0" path="m7368,814l7387,814e" filled="false" stroked="true" strokeweight=".47998pt" strokecolor="#000000">
                <v:path arrowok="t"/>
              </v:shape>
            </v:group>
            <v:group style="position:absolute;left:7387;top:814;width:20;height:2" coordorigin="7387,814" coordsize="20,2">
              <v:shape style="position:absolute;left:7387;top:814;width:20;height:2" coordorigin="7387,814" coordsize="20,0" path="m7387,814l7406,814e" filled="false" stroked="true" strokeweight=".47998pt" strokecolor="#000000">
                <v:path arrowok="t"/>
              </v:shape>
            </v:group>
            <v:group style="position:absolute;left:7406;top:814;width:20;height:2" coordorigin="7406,814" coordsize="20,2">
              <v:shape style="position:absolute;left:7406;top:814;width:20;height:2" coordorigin="7406,814" coordsize="20,0" path="m7406,814l7425,814e" filled="false" stroked="true" strokeweight=".47998pt" strokecolor="#000000">
                <v:path arrowok="t"/>
              </v:shape>
            </v:group>
            <v:group style="position:absolute;left:7425;top:814;width:20;height:2" coordorigin="7425,814" coordsize="20,2">
              <v:shape style="position:absolute;left:7425;top:814;width:20;height:2" coordorigin="7425,814" coordsize="20,0" path="m7425,814l7444,814e" filled="false" stroked="true" strokeweight=".47998pt" strokecolor="#000000">
                <v:path arrowok="t"/>
              </v:shape>
            </v:group>
            <v:group style="position:absolute;left:7444;top:814;width:20;height:2" coordorigin="7444,814" coordsize="20,2">
              <v:shape style="position:absolute;left:7444;top:814;width:20;height:2" coordorigin="7444,814" coordsize="20,0" path="m7444,814l7464,814e" filled="false" stroked="true" strokeweight=".47998pt" strokecolor="#000000">
                <v:path arrowok="t"/>
              </v:shape>
            </v:group>
            <v:group style="position:absolute;left:7464;top:814;width:20;height:2" coordorigin="7464,814" coordsize="20,2">
              <v:shape style="position:absolute;left:7464;top:814;width:20;height:2" coordorigin="7464,814" coordsize="20,0" path="m7464,814l7483,814e" filled="false" stroked="true" strokeweight=".47998pt" strokecolor="#000000">
                <v:path arrowok="t"/>
              </v:shape>
            </v:group>
            <v:group style="position:absolute;left:7483;top:814;width:20;height:2" coordorigin="7483,814" coordsize="20,2">
              <v:shape style="position:absolute;left:7483;top:814;width:20;height:2" coordorigin="7483,814" coordsize="20,0" path="m7483,814l7502,814e" filled="false" stroked="true" strokeweight=".47998pt" strokecolor="#000000">
                <v:path arrowok="t"/>
              </v:shape>
            </v:group>
            <v:group style="position:absolute;left:7502;top:814;width:20;height:2" coordorigin="7502,814" coordsize="20,2">
              <v:shape style="position:absolute;left:7502;top:814;width:20;height:2" coordorigin="7502,814" coordsize="20,0" path="m7502,814l7521,814e" filled="false" stroked="true" strokeweight=".47998pt" strokecolor="#000000">
                <v:path arrowok="t"/>
              </v:shape>
            </v:group>
            <v:group style="position:absolute;left:7521;top:814;width:20;height:2" coordorigin="7521,814" coordsize="20,2">
              <v:shape style="position:absolute;left:7521;top:814;width:20;height:2" coordorigin="7521,814" coordsize="20,0" path="m7521,814l7540,814e" filled="false" stroked="true" strokeweight=".47998pt" strokecolor="#000000">
                <v:path arrowok="t"/>
              </v:shape>
            </v:group>
            <v:group style="position:absolute;left:7540;top:814;width:20;height:2" coordorigin="7540,814" coordsize="20,2">
              <v:shape style="position:absolute;left:7540;top:814;width:20;height:2" coordorigin="7540,814" coordsize="20,0" path="m7540,814l7560,814e" filled="false" stroked="true" strokeweight=".47998pt" strokecolor="#000000">
                <v:path arrowok="t"/>
              </v:shape>
            </v:group>
            <v:group style="position:absolute;left:7560;top:814;width:20;height:2" coordorigin="7560,814" coordsize="20,2">
              <v:shape style="position:absolute;left:7560;top:814;width:20;height:2" coordorigin="7560,814" coordsize="20,0" path="m7560,814l7579,814e" filled="false" stroked="true" strokeweight=".47998pt" strokecolor="#000000">
                <v:path arrowok="t"/>
              </v:shape>
            </v:group>
            <v:group style="position:absolute;left:7579;top:814;width:20;height:2" coordorigin="7579,814" coordsize="20,2">
              <v:shape style="position:absolute;left:7579;top:814;width:20;height:2" coordorigin="7579,814" coordsize="20,0" path="m7579,814l7598,814e" filled="false" stroked="true" strokeweight=".47998pt" strokecolor="#000000">
                <v:path arrowok="t"/>
              </v:shape>
            </v:group>
            <v:group style="position:absolute;left:7598;top:814;width:20;height:2" coordorigin="7598,814" coordsize="20,2">
              <v:shape style="position:absolute;left:7598;top:814;width:20;height:2" coordorigin="7598,814" coordsize="20,0" path="m7598,814l7617,814e" filled="false" stroked="true" strokeweight=".47998pt" strokecolor="#000000">
                <v:path arrowok="t"/>
              </v:shape>
            </v:group>
            <v:group style="position:absolute;left:7617;top:814;width:20;height:2" coordorigin="7617,814" coordsize="20,2">
              <v:shape style="position:absolute;left:7617;top:814;width:20;height:2" coordorigin="7617,814" coordsize="20,0" path="m7617,814l7636,814e" filled="false" stroked="true" strokeweight=".47998pt" strokecolor="#000000">
                <v:path arrowok="t"/>
              </v:shape>
            </v:group>
            <v:group style="position:absolute;left:7636;top:814;width:20;height:2" coordorigin="7636,814" coordsize="20,2">
              <v:shape style="position:absolute;left:7636;top:814;width:20;height:2" coordorigin="7636,814" coordsize="20,0" path="m7636,814l7656,814e" filled="false" stroked="true" strokeweight=".47998pt" strokecolor="#000000">
                <v:path arrowok="t"/>
              </v:shape>
            </v:group>
            <v:group style="position:absolute;left:7656;top:814;width:20;height:2" coordorigin="7656,814" coordsize="20,2">
              <v:shape style="position:absolute;left:7656;top:814;width:20;height:2" coordorigin="7656,814" coordsize="20,0" path="m7656,814l7675,814e" filled="false" stroked="true" strokeweight=".47998pt" strokecolor="#000000">
                <v:path arrowok="t"/>
              </v:shape>
            </v:group>
            <v:group style="position:absolute;left:7675;top:814;width:20;height:2" coordorigin="7675,814" coordsize="20,2">
              <v:shape style="position:absolute;left:7675;top:814;width:20;height:2" coordorigin="7675,814" coordsize="20,0" path="m7675,814l7694,814e" filled="false" stroked="true" strokeweight=".47998pt" strokecolor="#000000">
                <v:path arrowok="t"/>
              </v:shape>
            </v:group>
            <v:group style="position:absolute;left:7694;top:814;width:20;height:2" coordorigin="7694,814" coordsize="20,2">
              <v:shape style="position:absolute;left:7694;top:814;width:20;height:2" coordorigin="7694,814" coordsize="20,0" path="m7694,814l7713,814e" filled="false" stroked="true" strokeweight=".47998pt" strokecolor="#000000">
                <v:path arrowok="t"/>
              </v:shape>
            </v:group>
            <v:group style="position:absolute;left:7713;top:814;width:20;height:2" coordorigin="7713,814" coordsize="20,2">
              <v:shape style="position:absolute;left:7713;top:814;width:20;height:2" coordorigin="7713,814" coordsize="20,0" path="m7713,814l7732,814e" filled="false" stroked="true" strokeweight=".47998pt" strokecolor="#000000">
                <v:path arrowok="t"/>
              </v:shape>
            </v:group>
            <v:group style="position:absolute;left:7732;top:814;width:20;height:2" coordorigin="7732,814" coordsize="20,2">
              <v:shape style="position:absolute;left:7732;top:814;width:20;height:2" coordorigin="7732,814" coordsize="20,0" path="m7732,814l7752,814e" filled="false" stroked="true" strokeweight=".47998pt" strokecolor="#000000">
                <v:path arrowok="t"/>
              </v:shape>
            </v:group>
            <v:group style="position:absolute;left:7752;top:814;width:20;height:2" coordorigin="7752,814" coordsize="20,2">
              <v:shape style="position:absolute;left:7752;top:814;width:20;height:2" coordorigin="7752,814" coordsize="20,0" path="m7752,814l7771,814e" filled="false" stroked="true" strokeweight=".47998pt" strokecolor="#000000">
                <v:path arrowok="t"/>
              </v:shape>
            </v:group>
            <v:group style="position:absolute;left:7771;top:814;width:20;height:2" coordorigin="7771,814" coordsize="20,2">
              <v:shape style="position:absolute;left:7771;top:814;width:20;height:2" coordorigin="7771,814" coordsize="20,0" path="m7771,814l7790,814e" filled="false" stroked="true" strokeweight=".47998pt" strokecolor="#000000">
                <v:path arrowok="t"/>
              </v:shape>
            </v:group>
            <v:group style="position:absolute;left:7790;top:814;width:20;height:2" coordorigin="7790,814" coordsize="20,2">
              <v:shape style="position:absolute;left:7790;top:814;width:20;height:2" coordorigin="7790,814" coordsize="20,0" path="m7790,814l7809,814e" filled="false" stroked="true" strokeweight=".47998pt" strokecolor="#000000">
                <v:path arrowok="t"/>
              </v:shape>
            </v:group>
            <v:group style="position:absolute;left:7809;top:814;width:20;height:2" coordorigin="7809,814" coordsize="20,2">
              <v:shape style="position:absolute;left:7809;top:814;width:20;height:2" coordorigin="7809,814" coordsize="20,0" path="m7809,814l7828,814e" filled="false" stroked="true" strokeweight=".47998pt" strokecolor="#000000">
                <v:path arrowok="t"/>
              </v:shape>
            </v:group>
            <v:group style="position:absolute;left:7828;top:814;width:20;height:2" coordorigin="7828,814" coordsize="20,2">
              <v:shape style="position:absolute;left:7828;top:814;width:20;height:2" coordorigin="7828,814" coordsize="20,0" path="m7828,814l7848,814e" filled="false" stroked="true" strokeweight=".47998pt" strokecolor="#000000">
                <v:path arrowok="t"/>
              </v:shape>
            </v:group>
            <v:group style="position:absolute;left:7848;top:814;width:20;height:2" coordorigin="7848,814" coordsize="20,2">
              <v:shape style="position:absolute;left:7848;top:814;width:20;height:2" coordorigin="7848,814" coordsize="20,0" path="m7848,814l7867,814e" filled="false" stroked="true" strokeweight=".47998pt" strokecolor="#000000">
                <v:path arrowok="t"/>
              </v:shape>
            </v:group>
            <v:group style="position:absolute;left:7867;top:814;width:20;height:2" coordorigin="7867,814" coordsize="20,2">
              <v:shape style="position:absolute;left:7867;top:814;width:20;height:2" coordorigin="7867,814" coordsize="20,0" path="m7867,814l7886,814e" filled="false" stroked="true" strokeweight=".47998pt" strokecolor="#000000">
                <v:path arrowok="t"/>
              </v:shape>
            </v:group>
            <v:group style="position:absolute;left:7886;top:814;width:20;height:2" coordorigin="7886,814" coordsize="20,2">
              <v:shape style="position:absolute;left:7886;top:814;width:20;height:2" coordorigin="7886,814" coordsize="20,0" path="m7886,814l7905,814e" filled="false" stroked="true" strokeweight=".47998pt" strokecolor="#000000">
                <v:path arrowok="t"/>
              </v:shape>
            </v:group>
            <v:group style="position:absolute;left:7905;top:814;width:20;height:2" coordorigin="7905,814" coordsize="20,2">
              <v:shape style="position:absolute;left:7905;top:814;width:20;height:2" coordorigin="7905,814" coordsize="20,0" path="m7905,814l7924,814e" filled="false" stroked="true" strokeweight=".47998pt" strokecolor="#000000">
                <v:path arrowok="t"/>
              </v:shape>
            </v:group>
            <v:group style="position:absolute;left:7924;top:814;width:20;height:2" coordorigin="7924,814" coordsize="20,2">
              <v:shape style="position:absolute;left:7924;top:814;width:20;height:2" coordorigin="7924,814" coordsize="20,0" path="m7924,814l7944,814e" filled="false" stroked="true" strokeweight=".47998pt" strokecolor="#000000">
                <v:path arrowok="t"/>
              </v:shape>
            </v:group>
            <v:group style="position:absolute;left:7944;top:814;width:20;height:2" coordorigin="7944,814" coordsize="20,2">
              <v:shape style="position:absolute;left:7944;top:814;width:20;height:2" coordorigin="7944,814" coordsize="20,0" path="m7944,814l7963,814e" filled="false" stroked="true" strokeweight=".47998pt" strokecolor="#000000">
                <v:path arrowok="t"/>
              </v:shape>
            </v:group>
            <v:group style="position:absolute;left:7963;top:814;width:20;height:2" coordorigin="7963,814" coordsize="20,2">
              <v:shape style="position:absolute;left:7963;top:814;width:20;height:2" coordorigin="7963,814" coordsize="20,0" path="m7963,814l7982,814e" filled="false" stroked="true" strokeweight=".47998pt" strokecolor="#000000">
                <v:path arrowok="t"/>
              </v:shape>
            </v:group>
            <v:group style="position:absolute;left:7982;top:814;width:20;height:2" coordorigin="7982,814" coordsize="20,2">
              <v:shape style="position:absolute;left:7982;top:814;width:20;height:2" coordorigin="7982,814" coordsize="20,0" path="m7982,814l8001,814e" filled="false" stroked="true" strokeweight=".47998pt" strokecolor="#000000">
                <v:path arrowok="t"/>
              </v:shape>
            </v:group>
            <v:group style="position:absolute;left:8001;top:814;width:20;height:2" coordorigin="8001,814" coordsize="20,2">
              <v:shape style="position:absolute;left:8001;top:814;width:20;height:2" coordorigin="8001,814" coordsize="20,0" path="m8001,814l8020,814e" filled="false" stroked="true" strokeweight=".47998pt" strokecolor="#000000">
                <v:path arrowok="t"/>
              </v:shape>
            </v:group>
            <v:group style="position:absolute;left:8020;top:814;width:20;height:2" coordorigin="8020,814" coordsize="20,2">
              <v:shape style="position:absolute;left:8020;top:814;width:20;height:2" coordorigin="8020,814" coordsize="20,0" path="m8020,814l8040,814e" filled="false" stroked="true" strokeweight=".47998pt" strokecolor="#000000">
                <v:path arrowok="t"/>
              </v:shape>
            </v:group>
            <v:group style="position:absolute;left:8040;top:814;width:20;height:2" coordorigin="8040,814" coordsize="20,2">
              <v:shape style="position:absolute;left:8040;top:814;width:20;height:2" coordorigin="8040,814" coordsize="20,0" path="m8040,814l8059,814e" filled="false" stroked="true" strokeweight=".47998pt" strokecolor="#000000">
                <v:path arrowok="t"/>
              </v:shape>
            </v:group>
            <v:group style="position:absolute;left:8059;top:814;width:20;height:2" coordorigin="8059,814" coordsize="20,2">
              <v:shape style="position:absolute;left:8059;top:814;width:20;height:2" coordorigin="8059,814" coordsize="20,0" path="m8059,814l8078,814e" filled="false" stroked="true" strokeweight=".47998pt" strokecolor="#000000">
                <v:path arrowok="t"/>
              </v:shape>
            </v:group>
            <v:group style="position:absolute;left:8078;top:814;width:20;height:2" coordorigin="8078,814" coordsize="20,2">
              <v:shape style="position:absolute;left:8078;top:814;width:20;height:2" coordorigin="8078,814" coordsize="20,0" path="m8078,814l8097,814e" filled="false" stroked="true" strokeweight=".47998pt" strokecolor="#000000">
                <v:path arrowok="t"/>
              </v:shape>
            </v:group>
            <v:group style="position:absolute;left:8097;top:814;width:20;height:2" coordorigin="8097,814" coordsize="20,2">
              <v:shape style="position:absolute;left:8097;top:814;width:20;height:2" coordorigin="8097,814" coordsize="20,0" path="m8097,814l8117,814e" filled="false" stroked="true" strokeweight=".47998pt" strokecolor="#000000">
                <v:path arrowok="t"/>
              </v:shape>
            </v:group>
            <v:group style="position:absolute;left:8117;top:814;width:20;height:2" coordorigin="8117,814" coordsize="20,2">
              <v:shape style="position:absolute;left:8117;top:814;width:20;height:2" coordorigin="8117,814" coordsize="20,0" path="m8117,814l8136,814e" filled="false" stroked="true" strokeweight=".47998pt" strokecolor="#000000">
                <v:path arrowok="t"/>
              </v:shape>
            </v:group>
            <v:group style="position:absolute;left:8136;top:814;width:20;height:2" coordorigin="8136,814" coordsize="20,2">
              <v:shape style="position:absolute;left:8136;top:814;width:20;height:2" coordorigin="8136,814" coordsize="20,0" path="m8136,814l8155,814e" filled="false" stroked="true" strokeweight=".47998pt" strokecolor="#000000">
                <v:path arrowok="t"/>
              </v:shape>
            </v:group>
            <v:group style="position:absolute;left:8155;top:814;width:20;height:2" coordorigin="8155,814" coordsize="20,2">
              <v:shape style="position:absolute;left:8155;top:814;width:20;height:2" coordorigin="8155,814" coordsize="20,0" path="m8155,814l8174,814e" filled="false" stroked="true" strokeweight=".47998pt" strokecolor="#000000">
                <v:path arrowok="t"/>
              </v:shape>
            </v:group>
            <v:group style="position:absolute;left:8174;top:814;width:20;height:2" coordorigin="8174,814" coordsize="20,2">
              <v:shape style="position:absolute;left:8174;top:814;width:20;height:2" coordorigin="8174,814" coordsize="20,0" path="m8174,814l8194,814e" filled="false" stroked="true" strokeweight=".47998pt" strokecolor="#000000">
                <v:path arrowok="t"/>
              </v:shape>
            </v:group>
            <v:group style="position:absolute;left:8194;top:814;width:20;height:2" coordorigin="8194,814" coordsize="20,2">
              <v:shape style="position:absolute;left:8194;top:814;width:20;height:2" coordorigin="8194,814" coordsize="20,0" path="m8194,814l8213,814e" filled="false" stroked="true" strokeweight=".47998pt" strokecolor="#000000">
                <v:path arrowok="t"/>
              </v:shape>
            </v:group>
            <v:group style="position:absolute;left:8213;top:814;width:20;height:2" coordorigin="8213,814" coordsize="20,2">
              <v:shape style="position:absolute;left:8213;top:814;width:20;height:2" coordorigin="8213,814" coordsize="20,0" path="m8213,814l8232,814e" filled="false" stroked="true" strokeweight=".47998pt" strokecolor="#000000">
                <v:path arrowok="t"/>
              </v:shape>
            </v:group>
            <v:group style="position:absolute;left:8232;top:814;width:20;height:2" coordorigin="8232,814" coordsize="20,2">
              <v:shape style="position:absolute;left:8232;top:814;width:20;height:2" coordorigin="8232,814" coordsize="20,0" path="m8232,814l8251,814e" filled="false" stroked="true" strokeweight=".47998pt" strokecolor="#000000">
                <v:path arrowok="t"/>
              </v:shape>
            </v:group>
            <v:group style="position:absolute;left:8251;top:814;width:20;height:2" coordorigin="8251,814" coordsize="20,2">
              <v:shape style="position:absolute;left:8251;top:814;width:20;height:2" coordorigin="8251,814" coordsize="20,0" path="m8251,814l8270,814e" filled="false" stroked="true" strokeweight=".47998pt" strokecolor="#000000">
                <v:path arrowok="t"/>
              </v:shape>
            </v:group>
            <v:group style="position:absolute;left:8270;top:814;width:20;height:2" coordorigin="8270,814" coordsize="20,2">
              <v:shape style="position:absolute;left:8270;top:814;width:20;height:2" coordorigin="8270,814" coordsize="20,0" path="m8270,814l8290,814e" filled="false" stroked="true" strokeweight=".47998pt" strokecolor="#000000">
                <v:path arrowok="t"/>
              </v:shape>
            </v:group>
            <v:group style="position:absolute;left:8290;top:814;width:20;height:2" coordorigin="8290,814" coordsize="20,2">
              <v:shape style="position:absolute;left:8290;top:814;width:20;height:2" coordorigin="8290,814" coordsize="20,0" path="m8290,814l8309,814e" filled="false" stroked="true" strokeweight=".47998pt" strokecolor="#000000">
                <v:path arrowok="t"/>
              </v:shape>
            </v:group>
            <v:group style="position:absolute;left:8309;top:814;width:20;height:2" coordorigin="8309,814" coordsize="20,2">
              <v:shape style="position:absolute;left:8309;top:814;width:20;height:2" coordorigin="8309,814" coordsize="20,0" path="m8309,814l8328,814e" filled="false" stroked="true" strokeweight=".47998pt" strokecolor="#000000">
                <v:path arrowok="t"/>
              </v:shape>
            </v:group>
            <v:group style="position:absolute;left:8328;top:814;width:20;height:2" coordorigin="8328,814" coordsize="20,2">
              <v:shape style="position:absolute;left:8328;top:814;width:20;height:2" coordorigin="8328,814" coordsize="20,0" path="m8328,814l8347,814e" filled="false" stroked="true" strokeweight=".47998pt" strokecolor="#000000">
                <v:path arrowok="t"/>
              </v:shape>
            </v:group>
            <v:group style="position:absolute;left:8347;top:814;width:20;height:2" coordorigin="8347,814" coordsize="20,2">
              <v:shape style="position:absolute;left:8347;top:814;width:20;height:2" coordorigin="8347,814" coordsize="20,0" path="m8347,814l8366,814e" filled="false" stroked="true" strokeweight=".47998pt" strokecolor="#000000">
                <v:path arrowok="t"/>
              </v:shape>
            </v:group>
            <v:group style="position:absolute;left:8366;top:814;width:20;height:2" coordorigin="8366,814" coordsize="20,2">
              <v:shape style="position:absolute;left:8366;top:814;width:20;height:2" coordorigin="8366,814" coordsize="20,0" path="m8366,814l8386,814e" filled="false" stroked="true" strokeweight=".47998pt" strokecolor="#000000">
                <v:path arrowok="t"/>
              </v:shape>
            </v:group>
            <v:group style="position:absolute;left:8386;top:814;width:20;height:2" coordorigin="8386,814" coordsize="20,2">
              <v:shape style="position:absolute;left:8386;top:814;width:20;height:2" coordorigin="8386,814" coordsize="20,0" path="m8386,814l8405,814e" filled="false" stroked="true" strokeweight=".47998pt" strokecolor="#000000">
                <v:path arrowok="t"/>
              </v:shape>
            </v:group>
            <v:group style="position:absolute;left:8405;top:814;width:20;height:2" coordorigin="8405,814" coordsize="20,2">
              <v:shape style="position:absolute;left:8405;top:814;width:20;height:2" coordorigin="8405,814" coordsize="20,0" path="m8405,814l8424,814e" filled="false" stroked="true" strokeweight=".47998pt" strokecolor="#000000">
                <v:path arrowok="t"/>
              </v:shape>
            </v:group>
            <v:group style="position:absolute;left:8424;top:814;width:20;height:2" coordorigin="8424,814" coordsize="20,2">
              <v:shape style="position:absolute;left:8424;top:814;width:20;height:2" coordorigin="8424,814" coordsize="20,0" path="m8424,814l8443,814e" filled="false" stroked="true" strokeweight=".47998pt" strokecolor="#000000">
                <v:path arrowok="t"/>
              </v:shape>
            </v:group>
            <v:group style="position:absolute;left:8443;top:814;width:20;height:2" coordorigin="8443,814" coordsize="20,2">
              <v:shape style="position:absolute;left:8443;top:814;width:20;height:2" coordorigin="8443,814" coordsize="20,0" path="m8443,814l8462,814e" filled="false" stroked="true" strokeweight=".47998pt" strokecolor="#000000">
                <v:path arrowok="t"/>
              </v:shape>
            </v:group>
            <v:group style="position:absolute;left:8462;top:814;width:20;height:2" coordorigin="8462,814" coordsize="20,2">
              <v:shape style="position:absolute;left:8462;top:814;width:20;height:2" coordorigin="8462,814" coordsize="20,0" path="m8462,814l8482,814e" filled="false" stroked="true" strokeweight=".47998pt" strokecolor="#000000">
                <v:path arrowok="t"/>
              </v:shape>
            </v:group>
            <v:group style="position:absolute;left:8482;top:814;width:20;height:2" coordorigin="8482,814" coordsize="20,2">
              <v:shape style="position:absolute;left:8482;top:814;width:20;height:2" coordorigin="8482,814" coordsize="20,0" path="m8482,814l8501,814e" filled="false" stroked="true" strokeweight=".47998pt" strokecolor="#000000">
                <v:path arrowok="t"/>
              </v:shape>
            </v:group>
            <v:group style="position:absolute;left:8501;top:814;width:20;height:2" coordorigin="8501,814" coordsize="20,2">
              <v:shape style="position:absolute;left:8501;top:814;width:20;height:2" coordorigin="8501,814" coordsize="20,0" path="m8501,814l8520,814e" filled="false" stroked="true" strokeweight=".47998pt" strokecolor="#000000">
                <v:path arrowok="t"/>
              </v:shape>
            </v:group>
            <v:group style="position:absolute;left:8520;top:814;width:20;height:2" coordorigin="8520,814" coordsize="20,2">
              <v:shape style="position:absolute;left:8520;top:814;width:20;height:2" coordorigin="8520,814" coordsize="20,0" path="m8520,814l8539,814e" filled="false" stroked="true" strokeweight=".47998pt" strokecolor="#000000">
                <v:path arrowok="t"/>
              </v:shape>
            </v:group>
            <v:group style="position:absolute;left:8539;top:814;width:20;height:2" coordorigin="8539,814" coordsize="20,2">
              <v:shape style="position:absolute;left:8539;top:814;width:20;height:2" coordorigin="8539,814" coordsize="20,0" path="m8539,814l8558,814e" filled="false" stroked="true" strokeweight=".47998pt" strokecolor="#000000">
                <v:path arrowok="t"/>
              </v:shape>
            </v:group>
            <v:group style="position:absolute;left:8558;top:814;width:20;height:2" coordorigin="8558,814" coordsize="20,2">
              <v:shape style="position:absolute;left:8558;top:814;width:20;height:2" coordorigin="8558,814" coordsize="20,0" path="m8558,814l8578,814e" filled="false" stroked="true" strokeweight=".47998pt" strokecolor="#000000">
                <v:path arrowok="t"/>
              </v:shape>
            </v:group>
            <v:group style="position:absolute;left:8578;top:814;width:20;height:2" coordorigin="8578,814" coordsize="20,2">
              <v:shape style="position:absolute;left:8578;top:814;width:20;height:2" coordorigin="8578,814" coordsize="20,0" path="m8578,814l8597,814e" filled="false" stroked="true" strokeweight=".47998pt" strokecolor="#000000">
                <v:path arrowok="t"/>
              </v:shape>
            </v:group>
            <v:group style="position:absolute;left:8597;top:814;width:20;height:2" coordorigin="8597,814" coordsize="20,2">
              <v:shape style="position:absolute;left:8597;top:814;width:20;height:2" coordorigin="8597,814" coordsize="20,0" path="m8597,814l8616,814e" filled="false" stroked="true" strokeweight=".47998pt" strokecolor="#000000">
                <v:path arrowok="t"/>
              </v:shape>
            </v:group>
            <v:group style="position:absolute;left:8616;top:814;width:20;height:2" coordorigin="8616,814" coordsize="20,2">
              <v:shape style="position:absolute;left:8616;top:814;width:20;height:2" coordorigin="8616,814" coordsize="20,0" path="m8616,814l8635,814e" filled="false" stroked="true" strokeweight=".47998pt" strokecolor="#000000">
                <v:path arrowok="t"/>
              </v:shape>
            </v:group>
            <v:group style="position:absolute;left:8635;top:814;width:20;height:2" coordorigin="8635,814" coordsize="20,2">
              <v:shape style="position:absolute;left:8635;top:814;width:20;height:2" coordorigin="8635,814" coordsize="20,0" path="m8635,814l8654,814e" filled="false" stroked="true" strokeweight=".47998pt" strokecolor="#000000">
                <v:path arrowok="t"/>
              </v:shape>
            </v:group>
            <v:group style="position:absolute;left:8654;top:814;width:20;height:2" coordorigin="8654,814" coordsize="20,2">
              <v:shape style="position:absolute;left:8654;top:814;width:20;height:2" coordorigin="8654,814" coordsize="20,0" path="m8654,814l8674,814e" filled="false" stroked="true" strokeweight=".47998pt" strokecolor="#000000">
                <v:path arrowok="t"/>
              </v:shape>
            </v:group>
            <v:group style="position:absolute;left:8674;top:814;width:20;height:2" coordorigin="8674,814" coordsize="20,2">
              <v:shape style="position:absolute;left:8674;top:814;width:20;height:2" coordorigin="8674,814" coordsize="20,0" path="m8674,814l8693,814e" filled="false" stroked="true" strokeweight=".47998pt" strokecolor="#000000">
                <v:path arrowok="t"/>
              </v:shape>
            </v:group>
            <v:group style="position:absolute;left:8693;top:814;width:20;height:2" coordorigin="8693,814" coordsize="20,2">
              <v:shape style="position:absolute;left:8693;top:814;width:20;height:2" coordorigin="8693,814" coordsize="20,0" path="m8693,814l8712,814e" filled="false" stroked="true" strokeweight=".47998pt" strokecolor="#000000">
                <v:path arrowok="t"/>
              </v:shape>
            </v:group>
            <v:group style="position:absolute;left:8712;top:814;width:20;height:2" coordorigin="8712,814" coordsize="20,2">
              <v:shape style="position:absolute;left:8712;top:814;width:20;height:2" coordorigin="8712,814" coordsize="20,0" path="m8712,814l8731,814e" filled="false" stroked="true" strokeweight=".47998pt" strokecolor="#000000">
                <v:path arrowok="t"/>
              </v:shape>
            </v:group>
            <v:group style="position:absolute;left:8731;top:814;width:20;height:2" coordorigin="8731,814" coordsize="20,2">
              <v:shape style="position:absolute;left:8731;top:814;width:20;height:2" coordorigin="8731,814" coordsize="20,0" path="m8731,814l8750,814e" filled="false" stroked="true" strokeweight=".47998pt" strokecolor="#000000">
                <v:path arrowok="t"/>
              </v:shape>
            </v:group>
            <v:group style="position:absolute;left:8750;top:814;width:20;height:2" coordorigin="8750,814" coordsize="20,2">
              <v:shape style="position:absolute;left:8750;top:814;width:20;height:2" coordorigin="8750,814" coordsize="20,0" path="m8750,814l8770,814e" filled="false" stroked="true" strokeweight=".47998pt" strokecolor="#000000">
                <v:path arrowok="t"/>
              </v:shape>
            </v:group>
            <v:group style="position:absolute;left:8770;top:814;width:20;height:2" coordorigin="8770,814" coordsize="20,2">
              <v:shape style="position:absolute;left:8770;top:814;width:20;height:2" coordorigin="8770,814" coordsize="20,0" path="m8770,814l8789,814e" filled="false" stroked="true" strokeweight=".47998pt" strokecolor="#000000">
                <v:path arrowok="t"/>
              </v:shape>
            </v:group>
            <v:group style="position:absolute;left:8789;top:814;width:20;height:2" coordorigin="8789,814" coordsize="20,2">
              <v:shape style="position:absolute;left:8789;top:814;width:20;height:2" coordorigin="8789,814" coordsize="20,0" path="m8789,814l8808,814e" filled="false" stroked="true" strokeweight=".47998pt" strokecolor="#000000">
                <v:path arrowok="t"/>
              </v:shape>
            </v:group>
            <v:group style="position:absolute;left:8808;top:814;width:20;height:2" coordorigin="8808,814" coordsize="20,2">
              <v:shape style="position:absolute;left:8808;top:814;width:20;height:2" coordorigin="8808,814" coordsize="20,0" path="m8808,814l8827,814e" filled="false" stroked="true" strokeweight=".47998pt" strokecolor="#000000">
                <v:path arrowok="t"/>
              </v:shape>
            </v:group>
            <v:group style="position:absolute;left:8827;top:814;width:20;height:2" coordorigin="8827,814" coordsize="20,2">
              <v:shape style="position:absolute;left:8827;top:814;width:20;height:2" coordorigin="8827,814" coordsize="20,0" path="m8827,814l8846,814e" filled="false" stroked="true" strokeweight=".47998pt" strokecolor="#000000">
                <v:path arrowok="t"/>
              </v:shape>
            </v:group>
            <v:group style="position:absolute;left:8846;top:814;width:20;height:2" coordorigin="8846,814" coordsize="20,2">
              <v:shape style="position:absolute;left:8846;top:814;width:20;height:2" coordorigin="8846,814" coordsize="20,0" path="m8846,814l8866,814e" filled="false" stroked="true" strokeweight=".47998pt" strokecolor="#000000">
                <v:path arrowok="t"/>
              </v:shape>
            </v:group>
            <v:group style="position:absolute;left:8866;top:814;width:20;height:2" coordorigin="8866,814" coordsize="20,2">
              <v:shape style="position:absolute;left:8866;top:814;width:20;height:2" coordorigin="8866,814" coordsize="20,0" path="m8866,814l8885,814e" filled="false" stroked="true" strokeweight=".47998pt" strokecolor="#000000">
                <v:path arrowok="t"/>
              </v:shape>
            </v:group>
            <v:group style="position:absolute;left:8885;top:814;width:20;height:2" coordorigin="8885,814" coordsize="20,2">
              <v:shape style="position:absolute;left:8885;top:814;width:20;height:2" coordorigin="8885,814" coordsize="20,0" path="m8885,814l8904,814e" filled="false" stroked="true" strokeweight=".47998pt" strokecolor="#000000">
                <v:path arrowok="t"/>
              </v:shape>
            </v:group>
            <v:group style="position:absolute;left:8904;top:814;width:20;height:2" coordorigin="8904,814" coordsize="20,2">
              <v:shape style="position:absolute;left:8904;top:814;width:20;height:2" coordorigin="8904,814" coordsize="20,0" path="m8904,814l8923,814e" filled="false" stroked="true" strokeweight=".47998pt" strokecolor="#000000">
                <v:path arrowok="t"/>
              </v:shape>
            </v:group>
            <v:group style="position:absolute;left:8923;top:814;width:20;height:2" coordorigin="8923,814" coordsize="20,2">
              <v:shape style="position:absolute;left:8923;top:814;width:20;height:2" coordorigin="8923,814" coordsize="20,0" path="m8923,814l8942,814e" filled="false" stroked="true" strokeweight=".47998pt" strokecolor="#000000">
                <v:path arrowok="t"/>
              </v:shape>
            </v:group>
            <v:group style="position:absolute;left:8942;top:814;width:20;height:2" coordorigin="8942,814" coordsize="20,2">
              <v:shape style="position:absolute;left:8942;top:814;width:20;height:2" coordorigin="8942,814" coordsize="20,0" path="m8942,814l8962,814e" filled="false" stroked="true" strokeweight=".47998pt" strokecolor="#000000">
                <v:path arrowok="t"/>
              </v:shape>
            </v:group>
            <v:group style="position:absolute;left:8962;top:814;width:20;height:2" coordorigin="8962,814" coordsize="20,2">
              <v:shape style="position:absolute;left:8962;top:814;width:20;height:2" coordorigin="8962,814" coordsize="20,0" path="m8962,814l8981,814e" filled="false" stroked="true" strokeweight=".47998pt" strokecolor="#000000">
                <v:path arrowok="t"/>
              </v:shape>
            </v:group>
            <v:group style="position:absolute;left:8981;top:814;width:20;height:2" coordorigin="8981,814" coordsize="20,2">
              <v:shape style="position:absolute;left:8981;top:814;width:20;height:2" coordorigin="8981,814" coordsize="20,0" path="m8981,814l9000,814e" filled="false" stroked="true" strokeweight=".47998pt" strokecolor="#000000">
                <v:path arrowok="t"/>
              </v:shape>
            </v:group>
            <v:group style="position:absolute;left:9000;top:814;width:20;height:2" coordorigin="9000,814" coordsize="20,2">
              <v:shape style="position:absolute;left:9000;top:814;width:20;height:2" coordorigin="9000,814" coordsize="20,0" path="m9000,814l9019,814e" filled="false" stroked="true" strokeweight=".47998pt" strokecolor="#000000">
                <v:path arrowok="t"/>
              </v:shape>
            </v:group>
            <v:group style="position:absolute;left:9019;top:814;width:20;height:2" coordorigin="9019,814" coordsize="20,2">
              <v:shape style="position:absolute;left:9019;top:814;width:20;height:2" coordorigin="9019,814" coordsize="20,0" path="m9019,814l9038,814e" filled="false" stroked="true" strokeweight=".47998pt" strokecolor="#000000">
                <v:path arrowok="t"/>
              </v:shape>
            </v:group>
            <v:group style="position:absolute;left:9038;top:814;width:20;height:2" coordorigin="9038,814" coordsize="20,2">
              <v:shape style="position:absolute;left:9038;top:814;width:20;height:2" coordorigin="9038,814" coordsize="20,0" path="m9038,814l9058,814e" filled="false" stroked="true" strokeweight=".47998pt" strokecolor="#000000">
                <v:path arrowok="t"/>
              </v:shape>
            </v:group>
            <v:group style="position:absolute;left:9058;top:814;width:20;height:2" coordorigin="9058,814" coordsize="20,2">
              <v:shape style="position:absolute;left:9058;top:814;width:20;height:2" coordorigin="9058,814" coordsize="20,0" path="m9058,814l9077,814e" filled="false" stroked="true" strokeweight=".47998pt" strokecolor="#000000">
                <v:path arrowok="t"/>
              </v:shape>
            </v:group>
            <v:group style="position:absolute;left:9077;top:814;width:20;height:2" coordorigin="9077,814" coordsize="20,2">
              <v:shape style="position:absolute;left:9077;top:814;width:20;height:2" coordorigin="9077,814" coordsize="20,0" path="m9077,814l9096,814e" filled="false" stroked="true" strokeweight=".47998pt" strokecolor="#000000">
                <v:path arrowok="t"/>
              </v:shape>
            </v:group>
            <v:group style="position:absolute;left:9096;top:814;width:20;height:2" coordorigin="9096,814" coordsize="20,2">
              <v:shape style="position:absolute;left:9096;top:814;width:20;height:2" coordorigin="9096,814" coordsize="20,0" path="m9096,814l9115,814e" filled="false" stroked="true" strokeweight=".47998pt" strokecolor="#000000">
                <v:path arrowok="t"/>
              </v:shape>
            </v:group>
            <v:group style="position:absolute;left:9115;top:814;width:20;height:2" coordorigin="9115,814" coordsize="20,2">
              <v:shape style="position:absolute;left:9115;top:814;width:20;height:2" coordorigin="9115,814" coordsize="20,0" path="m9115,814l9134,814e" filled="false" stroked="true" strokeweight=".47998pt" strokecolor="#000000">
                <v:path arrowok="t"/>
              </v:shape>
            </v:group>
            <v:group style="position:absolute;left:9134;top:814;width:20;height:2" coordorigin="9134,814" coordsize="20,2">
              <v:shape style="position:absolute;left:9134;top:814;width:20;height:2" coordorigin="9134,814" coordsize="20,0" path="m9134,814l9154,814e" filled="false" stroked="true" strokeweight=".47998pt" strokecolor="#000000">
                <v:path arrowok="t"/>
              </v:shape>
            </v:group>
            <v:group style="position:absolute;left:9154;top:814;width:20;height:2" coordorigin="9154,814" coordsize="20,2">
              <v:shape style="position:absolute;left:9154;top:814;width:20;height:2" coordorigin="9154,814" coordsize="20,0" path="m9154,814l9173,814e" filled="false" stroked="true" strokeweight=".47998pt" strokecolor="#000000">
                <v:path arrowok="t"/>
              </v:shape>
            </v:group>
            <v:group style="position:absolute;left:9173;top:814;width:20;height:2" coordorigin="9173,814" coordsize="20,2">
              <v:shape style="position:absolute;left:9173;top:814;width:20;height:2" coordorigin="9173,814" coordsize="20,0" path="m9173,814l9192,814e" filled="false" stroked="true" strokeweight=".47998pt" strokecolor="#000000">
                <v:path arrowok="t"/>
              </v:shape>
            </v:group>
            <v:group style="position:absolute;left:9192;top:814;width:20;height:2" coordorigin="9192,814" coordsize="20,2">
              <v:shape style="position:absolute;left:9192;top:814;width:20;height:2" coordorigin="9192,814" coordsize="20,0" path="m9192,814l9211,814e" filled="false" stroked="true" strokeweight=".47998pt" strokecolor="#000000">
                <v:path arrowok="t"/>
              </v:shape>
            </v:group>
            <v:group style="position:absolute;left:9211;top:814;width:20;height:2" coordorigin="9211,814" coordsize="20,2">
              <v:shape style="position:absolute;left:9211;top:814;width:20;height:2" coordorigin="9211,814" coordsize="20,0" path="m9211,814l9230,814e" filled="false" stroked="true" strokeweight=".47998pt" strokecolor="#000000">
                <v:path arrowok="t"/>
              </v:shape>
            </v:group>
            <v:group style="position:absolute;left:9230;top:814;width:20;height:2" coordorigin="9230,814" coordsize="20,2">
              <v:shape style="position:absolute;left:9230;top:814;width:20;height:2" coordorigin="9230,814" coordsize="20,0" path="m9230,814l9250,814e" filled="false" stroked="true" strokeweight=".47998pt" strokecolor="#000000">
                <v:path arrowok="t"/>
              </v:shape>
            </v:group>
            <v:group style="position:absolute;left:9250;top:814;width:20;height:2" coordorigin="9250,814" coordsize="20,2">
              <v:shape style="position:absolute;left:9250;top:814;width:20;height:2" coordorigin="9250,814" coordsize="20,0" path="m9250,814l9269,814e" filled="false" stroked="true" strokeweight=".47998pt" strokecolor="#000000">
                <v:path arrowok="t"/>
              </v:shape>
            </v:group>
            <v:group style="position:absolute;left:9269;top:814;width:20;height:2" coordorigin="9269,814" coordsize="20,2">
              <v:shape style="position:absolute;left:9269;top:814;width:20;height:2" coordorigin="9269,814" coordsize="20,0" path="m9269,814l9288,814e" filled="false" stroked="true" strokeweight=".47998pt" strokecolor="#000000">
                <v:path arrowok="t"/>
              </v:shape>
            </v:group>
            <v:group style="position:absolute;left:9288;top:814;width:20;height:2" coordorigin="9288,814" coordsize="20,2">
              <v:shape style="position:absolute;left:9288;top:814;width:20;height:2" coordorigin="9288,814" coordsize="20,0" path="m9288,814l9307,814e" filled="false" stroked="true" strokeweight=".47998pt" strokecolor="#000000">
                <v:path arrowok="t"/>
              </v:shape>
            </v:group>
            <v:group style="position:absolute;left:9307;top:814;width:20;height:2" coordorigin="9307,814" coordsize="20,2">
              <v:shape style="position:absolute;left:9307;top:814;width:20;height:2" coordorigin="9307,814" coordsize="20,0" path="m9307,814l9326,814e" filled="false" stroked="true" strokeweight=".47998pt" strokecolor="#000000">
                <v:path arrowok="t"/>
              </v:shape>
            </v:group>
            <v:group style="position:absolute;left:9326;top:814;width:20;height:2" coordorigin="9326,814" coordsize="20,2">
              <v:shape style="position:absolute;left:9326;top:814;width:20;height:2" coordorigin="9326,814" coordsize="20,0" path="m9326,814l9346,814e" filled="false" stroked="true" strokeweight=".47998pt" strokecolor="#000000">
                <v:path arrowok="t"/>
              </v:shape>
            </v:group>
            <v:group style="position:absolute;left:9346;top:814;width:20;height:2" coordorigin="9346,814" coordsize="20,2">
              <v:shape style="position:absolute;left:9346;top:814;width:20;height:2" coordorigin="9346,814" coordsize="20,0" path="m9346,814l9365,814e" filled="false" stroked="true" strokeweight=".47998pt" strokecolor="#000000">
                <v:path arrowok="t"/>
              </v:shape>
            </v:group>
            <v:group style="position:absolute;left:9365;top:814;width:20;height:2" coordorigin="9365,814" coordsize="20,2">
              <v:shape style="position:absolute;left:9365;top:814;width:20;height:2" coordorigin="9365,814" coordsize="20,0" path="m9365,814l9384,814e" filled="false" stroked="true" strokeweight=".47998pt" strokecolor="#000000">
                <v:path arrowok="t"/>
              </v:shape>
            </v:group>
            <v:group style="position:absolute;left:9384;top:814;width:20;height:2" coordorigin="9384,814" coordsize="20,2">
              <v:shape style="position:absolute;left:9384;top:814;width:20;height:2" coordorigin="9384,814" coordsize="20,0" path="m9384,814l9403,814e" filled="false" stroked="true" strokeweight=".47998pt" strokecolor="#000000">
                <v:path arrowok="t"/>
              </v:shape>
            </v:group>
            <v:group style="position:absolute;left:9403;top:814;width:20;height:2" coordorigin="9403,814" coordsize="20,2">
              <v:shape style="position:absolute;left:9403;top:814;width:20;height:2" coordorigin="9403,814" coordsize="20,0" path="m9403,814l9422,814e" filled="false" stroked="true" strokeweight=".47998pt" strokecolor="#000000">
                <v:path arrowok="t"/>
              </v:shape>
            </v:group>
            <v:group style="position:absolute;left:9422;top:814;width:20;height:2" coordorigin="9422,814" coordsize="20,2">
              <v:shape style="position:absolute;left:9422;top:814;width:20;height:2" coordorigin="9422,814" coordsize="20,0" path="m9422,814l9442,814e" filled="false" stroked="true" strokeweight=".47998pt" strokecolor="#000000">
                <v:path arrowok="t"/>
              </v:shape>
            </v:group>
            <v:group style="position:absolute;left:9442;top:814;width:20;height:2" coordorigin="9442,814" coordsize="20,2">
              <v:shape style="position:absolute;left:9442;top:814;width:20;height:2" coordorigin="9442,814" coordsize="20,0" path="m9442,814l9461,814e" filled="false" stroked="true" strokeweight=".47998pt" strokecolor="#000000">
                <v:path arrowok="t"/>
              </v:shape>
            </v:group>
            <v:group style="position:absolute;left:9461;top:814;width:20;height:2" coordorigin="9461,814" coordsize="20,2">
              <v:shape style="position:absolute;left:9461;top:814;width:20;height:2" coordorigin="9461,814" coordsize="20,0" path="m9461,814l9480,814e" filled="false" stroked="true" strokeweight=".47998pt" strokecolor="#000000">
                <v:path arrowok="t"/>
              </v:shape>
            </v:group>
            <v:group style="position:absolute;left:9480;top:814;width:20;height:2" coordorigin="9480,814" coordsize="20,2">
              <v:shape style="position:absolute;left:9480;top:814;width:20;height:2" coordorigin="9480,814" coordsize="20,0" path="m9480,814l9499,814e" filled="false" stroked="true" strokeweight=".47998pt" strokecolor="#000000">
                <v:path arrowok="t"/>
              </v:shape>
            </v:group>
            <v:group style="position:absolute;left:9499;top:814;width:20;height:2" coordorigin="9499,814" coordsize="20,2">
              <v:shape style="position:absolute;left:9499;top:814;width:20;height:2" coordorigin="9499,814" coordsize="20,0" path="m9499,814l9518,814e" filled="false" stroked="true" strokeweight=".47998pt" strokecolor="#000000">
                <v:path arrowok="t"/>
              </v:shape>
            </v:group>
            <v:group style="position:absolute;left:9518;top:814;width:20;height:2" coordorigin="9518,814" coordsize="20,2">
              <v:shape style="position:absolute;left:9518;top:814;width:20;height:2" coordorigin="9518,814" coordsize="20,0" path="m9518,814l9538,814e" filled="false" stroked="true" strokeweight=".47998pt" strokecolor="#000000">
                <v:path arrowok="t"/>
              </v:shape>
            </v:group>
            <v:group style="position:absolute;left:9538;top:814;width:20;height:2" coordorigin="9538,814" coordsize="20,2">
              <v:shape style="position:absolute;left:9538;top:814;width:20;height:2" coordorigin="9538,814" coordsize="20,0" path="m9538,814l9557,814e" filled="false" stroked="true" strokeweight=".47998pt" strokecolor="#000000">
                <v:path arrowok="t"/>
              </v:shape>
            </v:group>
            <v:group style="position:absolute;left:9557;top:814;width:20;height:2" coordorigin="9557,814" coordsize="20,2">
              <v:shape style="position:absolute;left:9557;top:814;width:20;height:2" coordorigin="9557,814" coordsize="20,0" path="m9557,814l9576,814e" filled="false" stroked="true" strokeweight=".47998pt" strokecolor="#000000">
                <v:path arrowok="t"/>
              </v:shape>
            </v:group>
            <v:group style="position:absolute;left:9576;top:814;width:20;height:2" coordorigin="9576,814" coordsize="20,2">
              <v:shape style="position:absolute;left:9576;top:814;width:20;height:2" coordorigin="9576,814" coordsize="20,0" path="m9576,814l9595,814e" filled="false" stroked="true" strokeweight=".47998pt" strokecolor="#000000">
                <v:path arrowok="t"/>
              </v:shape>
            </v:group>
            <v:group style="position:absolute;left:9595;top:814;width:20;height:2" coordorigin="9595,814" coordsize="20,2">
              <v:shape style="position:absolute;left:9595;top:814;width:20;height:2" coordorigin="9595,814" coordsize="20,0" path="m9595,814l9614,814e" filled="false" stroked="true" strokeweight=".47998pt" strokecolor="#000000">
                <v:path arrowok="t"/>
              </v:shape>
            </v:group>
            <v:group style="position:absolute;left:9614;top:814;width:20;height:2" coordorigin="9614,814" coordsize="20,2">
              <v:shape style="position:absolute;left:9614;top:814;width:20;height:2" coordorigin="9614,814" coordsize="20,0" path="m9614,814l9634,814e" filled="false" stroked="true" strokeweight=".47998pt" strokecolor="#000000">
                <v:path arrowok="t"/>
              </v:shape>
            </v:group>
            <v:group style="position:absolute;left:9634;top:814;width:20;height:2" coordorigin="9634,814" coordsize="20,2">
              <v:shape style="position:absolute;left:9634;top:814;width:20;height:2" coordorigin="9634,814" coordsize="20,0" path="m9634,814l9653,814e" filled="false" stroked="true" strokeweight=".47998pt" strokecolor="#000000">
                <v:path arrowok="t"/>
              </v:shape>
            </v:group>
            <v:group style="position:absolute;left:9653;top:814;width:20;height:2" coordorigin="9653,814" coordsize="20,2">
              <v:shape style="position:absolute;left:9653;top:814;width:20;height:2" coordorigin="9653,814" coordsize="20,0" path="m9653,814l9672,814e" filled="false" stroked="true" strokeweight=".47998pt" strokecolor="#000000">
                <v:path arrowok="t"/>
              </v:shape>
            </v:group>
            <v:group style="position:absolute;left:9672;top:814;width:20;height:2" coordorigin="9672,814" coordsize="20,2">
              <v:shape style="position:absolute;left:9672;top:814;width:20;height:2" coordorigin="9672,814" coordsize="20,0" path="m9672,814l9691,814e" filled="false" stroked="true" strokeweight=".47998pt" strokecolor="#000000">
                <v:path arrowok="t"/>
              </v:shape>
            </v:group>
            <v:group style="position:absolute;left:9691;top:814;width:20;height:2" coordorigin="9691,814" coordsize="20,2">
              <v:shape style="position:absolute;left:9691;top:814;width:20;height:2" coordorigin="9691,814" coordsize="20,0" path="m9691,814l9710,814e" filled="false" stroked="true" strokeweight=".47998pt" strokecolor="#000000">
                <v:path arrowok="t"/>
              </v:shape>
            </v:group>
            <v:group style="position:absolute;left:9710;top:814;width:20;height:2" coordorigin="9710,814" coordsize="20,2">
              <v:shape style="position:absolute;left:9710;top:814;width:20;height:2" coordorigin="9710,814" coordsize="20,0" path="m9710,814l9730,814e" filled="false" stroked="true" strokeweight=".47998pt" strokecolor="#000000">
                <v:path arrowok="t"/>
              </v:shape>
            </v:group>
            <v:group style="position:absolute;left:9730;top:814;width:20;height:2" coordorigin="9730,814" coordsize="20,2">
              <v:shape style="position:absolute;left:9730;top:814;width:20;height:2" coordorigin="9730,814" coordsize="20,0" path="m9730,814l9749,814e" filled="false" stroked="true" strokeweight=".47998pt" strokecolor="#000000">
                <v:path arrowok="t"/>
              </v:shape>
            </v:group>
            <v:group style="position:absolute;left:9749;top:814;width:20;height:2" coordorigin="9749,814" coordsize="20,2">
              <v:shape style="position:absolute;left:9749;top:814;width:20;height:2" coordorigin="9749,814" coordsize="20,0" path="m9749,814l9768,814e" filled="false" stroked="true" strokeweight=".47998pt" strokecolor="#000000">
                <v:path arrowok="t"/>
              </v:shape>
            </v:group>
            <v:group style="position:absolute;left:9768;top:814;width:20;height:2" coordorigin="9768,814" coordsize="20,2">
              <v:shape style="position:absolute;left:9768;top:814;width:20;height:2" coordorigin="9768,814" coordsize="20,0" path="m9768,814l9787,814e" filled="false" stroked="true" strokeweight=".47998pt" strokecolor="#000000">
                <v:path arrowok="t"/>
              </v:shape>
            </v:group>
            <v:group style="position:absolute;left:9787;top:814;width:20;height:2" coordorigin="9787,814" coordsize="20,2">
              <v:shape style="position:absolute;left:9787;top:814;width:20;height:2" coordorigin="9787,814" coordsize="20,0" path="m9787,814l9806,814e" filled="false" stroked="true" strokeweight=".47998pt" strokecolor="#000000">
                <v:path arrowok="t"/>
              </v:shape>
            </v:group>
            <v:group style="position:absolute;left:9806;top:814;width:20;height:2" coordorigin="9806,814" coordsize="20,2">
              <v:shape style="position:absolute;left:9806;top:814;width:20;height:2" coordorigin="9806,814" coordsize="20,0" path="m9806,814l9826,814e" filled="false" stroked="true" strokeweight=".47998pt" strokecolor="#000000">
                <v:path arrowok="t"/>
              </v:shape>
            </v:group>
            <v:group style="position:absolute;left:9826;top:814;width:20;height:2" coordorigin="9826,814" coordsize="20,2">
              <v:shape style="position:absolute;left:9826;top:814;width:20;height:2" coordorigin="9826,814" coordsize="20,0" path="m9826,814l9845,814e" filled="false" stroked="true" strokeweight=".47998pt" strokecolor="#000000">
                <v:path arrowok="t"/>
              </v:shape>
            </v:group>
            <v:group style="position:absolute;left:9845;top:814;width:20;height:2" coordorigin="9845,814" coordsize="20,2">
              <v:shape style="position:absolute;left:9845;top:814;width:20;height:2" coordorigin="9845,814" coordsize="20,0" path="m9845,814l9864,814e" filled="false" stroked="true" strokeweight=".47998pt" strokecolor="#000000">
                <v:path arrowok="t"/>
              </v:shape>
            </v:group>
            <v:group style="position:absolute;left:9864;top:814;width:20;height:2" coordorigin="9864,814" coordsize="20,2">
              <v:shape style="position:absolute;left:9864;top:814;width:20;height:2" coordorigin="9864,814" coordsize="20,0" path="m9864,814l9883,814e" filled="false" stroked="true" strokeweight=".47998pt" strokecolor="#000000">
                <v:path arrowok="t"/>
              </v:shape>
            </v:group>
            <v:group style="position:absolute;left:9883;top:814;width:20;height:2" coordorigin="9883,814" coordsize="20,2">
              <v:shape style="position:absolute;left:9883;top:814;width:20;height:2" coordorigin="9883,814" coordsize="20,0" path="m9883,814l9902,814e" filled="false" stroked="true" strokeweight=".47998pt" strokecolor="#000000">
                <v:path arrowok="t"/>
              </v:shape>
            </v:group>
            <v:group style="position:absolute;left:9902;top:814;width:20;height:2" coordorigin="9902,814" coordsize="20,2">
              <v:shape style="position:absolute;left:9902;top:814;width:20;height:2" coordorigin="9902,814" coordsize="20,0" path="m9902,814l9922,814e" filled="false" stroked="true" strokeweight=".47998pt" strokecolor="#000000">
                <v:path arrowok="t"/>
              </v:shape>
            </v:group>
            <v:group style="position:absolute;left:9922;top:814;width:20;height:2" coordorigin="9922,814" coordsize="20,2">
              <v:shape style="position:absolute;left:9922;top:814;width:20;height:2" coordorigin="9922,814" coordsize="20,0" path="m9922,814l9941,814e" filled="false" stroked="true" strokeweight=".47998pt" strokecolor="#000000">
                <v:path arrowok="t"/>
              </v:shape>
            </v:group>
            <v:group style="position:absolute;left:9941;top:814;width:20;height:2" coordorigin="9941,814" coordsize="20,2">
              <v:shape style="position:absolute;left:9941;top:814;width:20;height:2" coordorigin="9941,814" coordsize="20,0" path="m9941,814l9960,814e" filled="false" stroked="true" strokeweight=".47998pt" strokecolor="#000000">
                <v:path arrowok="t"/>
              </v:shape>
            </v:group>
            <v:group style="position:absolute;left:9960;top:814;width:20;height:2" coordorigin="9960,814" coordsize="20,2">
              <v:shape style="position:absolute;left:9960;top:814;width:20;height:2" coordorigin="9960,814" coordsize="20,0" path="m9960,814l9979,814e" filled="false" stroked="true" strokeweight=".47998pt" strokecolor="#000000">
                <v:path arrowok="t"/>
              </v:shape>
            </v:group>
            <v:group style="position:absolute;left:9979;top:814;width:20;height:2" coordorigin="9979,814" coordsize="20,2">
              <v:shape style="position:absolute;left:9979;top:814;width:20;height:2" coordorigin="9979,814" coordsize="20,0" path="m9979,814l9998,814e" filled="false" stroked="true" strokeweight=".47998pt" strokecolor="#000000">
                <v:path arrowok="t"/>
              </v:shape>
            </v:group>
            <v:group style="position:absolute;left:9998;top:814;width:20;height:2" coordorigin="9998,814" coordsize="20,2">
              <v:shape style="position:absolute;left:9998;top:814;width:20;height:2" coordorigin="9998,814" coordsize="20,0" path="m9998,814l10018,814e" filled="false" stroked="true" strokeweight=".47998pt" strokecolor="#000000">
                <v:path arrowok="t"/>
              </v:shape>
            </v:group>
            <v:group style="position:absolute;left:10018;top:814;width:20;height:2" coordorigin="10018,814" coordsize="20,2">
              <v:shape style="position:absolute;left:10018;top:814;width:20;height:2" coordorigin="10018,814" coordsize="20,0" path="m10018,814l10037,814e" filled="false" stroked="true" strokeweight=".47998pt" strokecolor="#000000">
                <v:path arrowok="t"/>
              </v:shape>
            </v:group>
            <v:group style="position:absolute;left:10037;top:814;width:20;height:2" coordorigin="10037,814" coordsize="20,2">
              <v:shape style="position:absolute;left:10037;top:814;width:20;height:2" coordorigin="10037,814" coordsize="20,0" path="m10037,814l10056,814e" filled="false" stroked="true" strokeweight=".47998pt" strokecolor="#000000">
                <v:path arrowok="t"/>
              </v:shape>
            </v:group>
            <v:group style="position:absolute;left:10056;top:814;width:20;height:2" coordorigin="10056,814" coordsize="20,2">
              <v:shape style="position:absolute;left:10056;top:814;width:20;height:2" coordorigin="10056,814" coordsize="20,0" path="m10056,814l10075,814e" filled="false" stroked="true" strokeweight=".47998pt" strokecolor="#000000">
                <v:path arrowok="t"/>
              </v:shape>
            </v:group>
            <v:group style="position:absolute;left:10075;top:814;width:20;height:2" coordorigin="10075,814" coordsize="20,2">
              <v:shape style="position:absolute;left:10075;top:814;width:20;height:2" coordorigin="10075,814" coordsize="20,0" path="m10075,814l10094,814e" filled="false" stroked="true" strokeweight=".47998pt" strokecolor="#000000">
                <v:path arrowok="t"/>
              </v:shape>
            </v:group>
            <v:group style="position:absolute;left:10094;top:814;width:20;height:2" coordorigin="10094,814" coordsize="20,2">
              <v:shape style="position:absolute;left:10094;top:814;width:20;height:2" coordorigin="10094,814" coordsize="20,0" path="m10094,814l10114,814e" filled="false" stroked="true" strokeweight=".47998pt" strokecolor="#000000">
                <v:path arrowok="t"/>
              </v:shape>
            </v:group>
            <v:group style="position:absolute;left:10114;top:814;width:20;height:2" coordorigin="10114,814" coordsize="20,2">
              <v:shape style="position:absolute;left:10114;top:814;width:20;height:2" coordorigin="10114,814" coordsize="20,0" path="m10114,814l10133,814e" filled="false" stroked="true" strokeweight=".47998pt" strokecolor="#000000">
                <v:path arrowok="t"/>
              </v:shape>
            </v:group>
            <v:group style="position:absolute;left:10133;top:814;width:20;height:2" coordorigin="10133,814" coordsize="20,2">
              <v:shape style="position:absolute;left:10133;top:814;width:20;height:2" coordorigin="10133,814" coordsize="20,0" path="m10133,814l10152,814e" filled="false" stroked="true" strokeweight=".47998pt" strokecolor="#000000">
                <v:path arrowok="t"/>
              </v:shape>
            </v:group>
            <v:group style="position:absolute;left:10152;top:814;width:20;height:2" coordorigin="10152,814" coordsize="20,2">
              <v:shape style="position:absolute;left:10152;top:814;width:20;height:2" coordorigin="10152,814" coordsize="20,0" path="m10152,814l10171,814e" filled="false" stroked="true" strokeweight=".47998pt" strokecolor="#000000">
                <v:path arrowok="t"/>
              </v:shape>
            </v:group>
            <v:group style="position:absolute;left:10171;top:814;width:20;height:2" coordorigin="10171,814" coordsize="20,2">
              <v:shape style="position:absolute;left:10171;top:814;width:20;height:2" coordorigin="10171,814" coordsize="20,0" path="m10171,814l10190,814e" filled="false" stroked="true" strokeweight=".47998pt" strokecolor="#000000">
                <v:path arrowok="t"/>
              </v:shape>
            </v:group>
            <v:group style="position:absolute;left:10190;top:814;width:20;height:2" coordorigin="10190,814" coordsize="20,2">
              <v:shape style="position:absolute;left:10190;top:814;width:20;height:2" coordorigin="10190,814" coordsize="20,0" path="m10190,814l10210,814e" filled="false" stroked="true" strokeweight=".47998pt" strokecolor="#000000">
                <v:path arrowok="t"/>
              </v:shape>
            </v:group>
            <v:group style="position:absolute;left:10210;top:814;width:20;height:2" coordorigin="10210,814" coordsize="20,2">
              <v:shape style="position:absolute;left:10210;top:814;width:20;height:2" coordorigin="10210,814" coordsize="20,0" path="m10210,814l10229,814e" filled="false" stroked="true" strokeweight=".47998pt" strokecolor="#000000">
                <v:path arrowok="t"/>
              </v:shape>
            </v:group>
            <v:group style="position:absolute;left:10229;top:814;width:20;height:2" coordorigin="10229,814" coordsize="20,2">
              <v:shape style="position:absolute;left:10229;top:814;width:20;height:2" coordorigin="10229,814" coordsize="20,0" path="m10229,814l10248,814e" filled="false" stroked="true" strokeweight=".47998pt" strokecolor="#000000">
                <v:path arrowok="t"/>
              </v:shape>
            </v:group>
            <v:group style="position:absolute;left:10248;top:814;width:20;height:2" coordorigin="10248,814" coordsize="20,2">
              <v:shape style="position:absolute;left:10248;top:814;width:20;height:2" coordorigin="10248,814" coordsize="20,0" path="m10248,814l10267,814e" filled="false" stroked="true" strokeweight=".47998pt" strokecolor="#000000">
                <v:path arrowok="t"/>
              </v:shape>
            </v:group>
            <v:group style="position:absolute;left:10267;top:814;width:20;height:2" coordorigin="10267,814" coordsize="20,2">
              <v:shape style="position:absolute;left:10267;top:814;width:20;height:2" coordorigin="10267,814" coordsize="20,0" path="m10267,814l10286,814e" filled="false" stroked="true" strokeweight=".47998pt" strokecolor="#000000">
                <v:path arrowok="t"/>
              </v:shape>
            </v:group>
            <v:group style="position:absolute;left:10286;top:814;width:20;height:2" coordorigin="10286,814" coordsize="20,2">
              <v:shape style="position:absolute;left:10286;top:814;width:20;height:2" coordorigin="10286,814" coordsize="20,0" path="m10286,814l10306,814e" filled="false" stroked="true" strokeweight=".47998pt" strokecolor="#000000">
                <v:path arrowok="t"/>
              </v:shape>
            </v:group>
            <v:group style="position:absolute;left:10306;top:814;width:20;height:2" coordorigin="10306,814" coordsize="20,2">
              <v:shape style="position:absolute;left:10306;top:814;width:20;height:2" coordorigin="10306,814" coordsize="20,0" path="m10306,814l10325,814e" filled="false" stroked="true" strokeweight=".47998pt" strokecolor="#000000">
                <v:path arrowok="t"/>
              </v:shape>
            </v:group>
            <v:group style="position:absolute;left:10325;top:814;width:20;height:2" coordorigin="10325,814" coordsize="20,2">
              <v:shape style="position:absolute;left:10325;top:814;width:20;height:2" coordorigin="10325,814" coordsize="20,0" path="m10325,814l10344,814e" filled="false" stroked="true" strokeweight=".47998pt" strokecolor="#000000">
                <v:path arrowok="t"/>
              </v:shape>
            </v:group>
            <v:group style="position:absolute;left:10344;top:814;width:20;height:2" coordorigin="10344,814" coordsize="20,2">
              <v:shape style="position:absolute;left:10344;top:814;width:20;height:2" coordorigin="10344,814" coordsize="20,0" path="m10344,814l10363,814e" filled="false" stroked="true" strokeweight=".47998pt" strokecolor="#000000">
                <v:path arrowok="t"/>
              </v:shape>
            </v:group>
            <v:group style="position:absolute;left:10363;top:814;width:20;height:2" coordorigin="10363,814" coordsize="20,2">
              <v:shape style="position:absolute;left:10363;top:814;width:20;height:2" coordorigin="10363,814" coordsize="20,0" path="m10363,814l10382,814e" filled="false" stroked="true" strokeweight=".47998pt" strokecolor="#000000">
                <v:path arrowok="t"/>
              </v:shape>
            </v:group>
            <v:group style="position:absolute;left:10382;top:814;width:20;height:2" coordorigin="10382,814" coordsize="20,2">
              <v:shape style="position:absolute;left:10382;top:814;width:20;height:2" coordorigin="10382,814" coordsize="20,0" path="m10382,814l10402,814e" filled="false" stroked="true" strokeweight=".47998pt" strokecolor="#000000">
                <v:path arrowok="t"/>
              </v:shape>
            </v:group>
            <v:group style="position:absolute;left:10402;top:814;width:20;height:2" coordorigin="10402,814" coordsize="20,2">
              <v:shape style="position:absolute;left:10402;top:814;width:20;height:2" coordorigin="10402,814" coordsize="20,0" path="m10402,814l10421,814e" filled="false" stroked="true" strokeweight=".47998pt" strokecolor="#000000">
                <v:path arrowok="t"/>
              </v:shape>
            </v:group>
            <v:group style="position:absolute;left:10421;top:814;width:20;height:2" coordorigin="10421,814" coordsize="20,2">
              <v:shape style="position:absolute;left:10421;top:814;width:20;height:2" coordorigin="10421,814" coordsize="20,0" path="m10421,814l10440,814e" filled="false" stroked="true" strokeweight=".47998pt" strokecolor="#000000">
                <v:path arrowok="t"/>
              </v:shape>
            </v:group>
            <v:group style="position:absolute;left:10440;top:814;width:20;height:2" coordorigin="10440,814" coordsize="20,2">
              <v:shape style="position:absolute;left:10440;top:814;width:20;height:2" coordorigin="10440,814" coordsize="20,0" path="m10440,814l10459,814e" filled="false" stroked="true" strokeweight=".47998pt" strokecolor="#000000">
                <v:path arrowok="t"/>
              </v:shape>
            </v:group>
            <v:group style="position:absolute;left:10459;top:814;width:20;height:2" coordorigin="10459,814" coordsize="20,2">
              <v:shape style="position:absolute;left:10459;top:814;width:20;height:2" coordorigin="10459,814" coordsize="20,0" path="m10459,814l10478,814e" filled="false" stroked="true" strokeweight=".47998pt" strokecolor="#000000">
                <v:path arrowok="t"/>
              </v:shape>
            </v:group>
            <v:group style="position:absolute;left:10478;top:814;width:20;height:2" coordorigin="10478,814" coordsize="20,2">
              <v:shape style="position:absolute;left:10478;top:814;width:20;height:2" coordorigin="10478,814" coordsize="20,0" path="m10478,814l10498,814e" filled="false" stroked="true" strokeweight=".47998pt" strokecolor="#000000">
                <v:path arrowok="t"/>
              </v:shape>
            </v:group>
            <v:group style="position:absolute;left:10498;top:814;width:20;height:2" coordorigin="10498,814" coordsize="20,2">
              <v:shape style="position:absolute;left:10498;top:814;width:20;height:2" coordorigin="10498,814" coordsize="20,0" path="m10498,814l10517,814e" filled="false" stroked="true" strokeweight=".47998pt" strokecolor="#000000">
                <v:path arrowok="t"/>
              </v:shape>
            </v:group>
            <v:group style="position:absolute;left:10517;top:814;width:20;height:2" coordorigin="10517,814" coordsize="20,2">
              <v:shape style="position:absolute;left:10517;top:814;width:20;height:2" coordorigin="10517,814" coordsize="20,0" path="m10517,814l10536,814e" filled="false" stroked="true" strokeweight=".47998pt" strokecolor="#000000">
                <v:path arrowok="t"/>
              </v:shape>
            </v:group>
            <v:group style="position:absolute;left:10536;top:814;width:20;height:2" coordorigin="10536,814" coordsize="20,2">
              <v:shape style="position:absolute;left:10536;top:814;width:20;height:2" coordorigin="10536,814" coordsize="20,0" path="m10536,814l10555,814e" filled="false" stroked="true" strokeweight=".47998pt" strokecolor="#000000">
                <v:path arrowok="t"/>
              </v:shape>
            </v:group>
            <v:group style="position:absolute;left:10555;top:814;width:20;height:2" coordorigin="10555,814" coordsize="20,2">
              <v:shape style="position:absolute;left:10555;top:814;width:20;height:2" coordorigin="10555,814" coordsize="20,0" path="m10555,814l10574,814e" filled="false" stroked="true" strokeweight=".47998pt" strokecolor="#000000">
                <v:path arrowok="t"/>
              </v:shape>
            </v:group>
            <v:group style="position:absolute;left:10574;top:814;width:20;height:2" coordorigin="10574,814" coordsize="20,2">
              <v:shape style="position:absolute;left:10574;top:814;width:20;height:2" coordorigin="10574,814" coordsize="20,0" path="m10574,814l10594,814e" filled="false" stroked="true" strokeweight=".47998pt" strokecolor="#000000">
                <v:path arrowok="t"/>
              </v:shape>
            </v:group>
            <v:group style="position:absolute;left:10594;top:814;width:20;height:2" coordorigin="10594,814" coordsize="20,2">
              <v:shape style="position:absolute;left:10594;top:814;width:20;height:2" coordorigin="10594,814" coordsize="20,0" path="m10594,814l10613,814e" filled="false" stroked="true" strokeweight=".47998pt" strokecolor="#000000">
                <v:path arrowok="t"/>
              </v:shape>
            </v:group>
            <v:group style="position:absolute;left:10613;top:814;width:20;height:2" coordorigin="10613,814" coordsize="20,2">
              <v:shape style="position:absolute;left:10613;top:814;width:20;height:2" coordorigin="10613,814" coordsize="20,0" path="m10613,814l10632,814e" filled="false" stroked="true" strokeweight=".47998pt" strokecolor="#000000">
                <v:path arrowok="t"/>
              </v:shape>
            </v:group>
            <v:group style="position:absolute;left:10632;top:814;width:20;height:2" coordorigin="10632,814" coordsize="20,2">
              <v:shape style="position:absolute;left:10632;top:814;width:20;height:2" coordorigin="10632,814" coordsize="20,0" path="m10632,814l10651,814e" filled="false" stroked="true" strokeweight=".47998pt" strokecolor="#000000">
                <v:path arrowok="t"/>
              </v:shape>
            </v:group>
            <v:group style="position:absolute;left:10651;top:814;width:20;height:2" coordorigin="10651,814" coordsize="20,2">
              <v:shape style="position:absolute;left:10651;top:814;width:20;height:2" coordorigin="10651,814" coordsize="20,0" path="m10651,814l10670,814e" filled="false" stroked="true" strokeweight=".47998pt" strokecolor="#000000">
                <v:path arrowok="t"/>
              </v:shape>
            </v:group>
            <v:group style="position:absolute;left:10670;top:814;width:20;height:2" coordorigin="10670,814" coordsize="20,2">
              <v:shape style="position:absolute;left:10670;top:814;width:20;height:2" coordorigin="10670,814" coordsize="20,0" path="m10670,814l10690,814e" filled="false" stroked="true" strokeweight=".47998pt" strokecolor="#000000">
                <v:path arrowok="t"/>
              </v:shape>
            </v:group>
            <v:group style="position:absolute;left:10690;top:814;width:20;height:2" coordorigin="10690,814" coordsize="20,2">
              <v:shape style="position:absolute;left:10690;top:814;width:20;height:2" coordorigin="10690,814" coordsize="20,0" path="m10690,814l10709,814e" filled="false" stroked="true" strokeweight=".47998pt" strokecolor="#000000">
                <v:path arrowok="t"/>
              </v:shape>
            </v:group>
            <v:group style="position:absolute;left:10709;top:814;width:20;height:2" coordorigin="10709,814" coordsize="20,2">
              <v:shape style="position:absolute;left:10709;top:814;width:20;height:2" coordorigin="10709,814" coordsize="20,0" path="m10709,814l10728,814e" filled="false" stroked="true" strokeweight=".47998pt" strokecolor="#000000">
                <v:path arrowok="t"/>
              </v:shape>
            </v:group>
            <v:group style="position:absolute;left:10728;top:814;width:20;height:2" coordorigin="10728,814" coordsize="20,2">
              <v:shape style="position:absolute;left:10728;top:814;width:20;height:2" coordorigin="10728,814" coordsize="20,0" path="m10728,814l10747,814e" filled="false" stroked="true" strokeweight=".47998pt" strokecolor="#000000">
                <v:path arrowok="t"/>
              </v:shape>
              <v:shape style="position:absolute;left:10747;top:809;width:2;height:10" type="#_x0000_t75" stroked="false">
                <v:imagedata r:id="rId591" o:title=""/>
              </v:shape>
            </v:group>
            <v:group style="position:absolute;left:6283;top:819;width:10;height:20" coordorigin="6283,819" coordsize="10,20">
              <v:shape style="position:absolute;left:6283;top:819;width:10;height:20" coordorigin="6283,819" coordsize="10,20" path="m6283,838l6292,838,6292,819,6283,819,6283,838xe" filled="true" fillcolor="#000000" stroked="false">
                <v:path arrowok="t"/>
                <v:fill type="solid"/>
              </v:shape>
            </v:group>
            <v:group style="position:absolute;left:6283;top:838;width:10;height:20" coordorigin="6283,838" coordsize="10,20">
              <v:shape style="position:absolute;left:6283;top:838;width:10;height:20" coordorigin="6283,838" coordsize="10,20" path="m6283,857l6292,857,6292,838,6283,838,6283,857xe" filled="true" fillcolor="#000000" stroked="false">
                <v:path arrowok="t"/>
                <v:fill type="solid"/>
              </v:shape>
            </v:group>
            <v:group style="position:absolute;left:6283;top:857;width:10;height:20" coordorigin="6283,857" coordsize="10,20">
              <v:shape style="position:absolute;left:6283;top:857;width:10;height:20" coordorigin="6283,857" coordsize="10,20" path="m6283,876l6292,876,6292,857,6283,857,6283,876xe" filled="true" fillcolor="#000000" stroked="false">
                <v:path arrowok="t"/>
                <v:fill type="solid"/>
              </v:shape>
            </v:group>
            <v:group style="position:absolute;left:6283;top:876;width:10;height:20" coordorigin="6283,876" coordsize="10,20">
              <v:shape style="position:absolute;left:6283;top:876;width:10;height:20" coordorigin="6283,876" coordsize="10,20" path="m6283,896l6292,896,6292,876,6283,876,6283,896xe" filled="true" fillcolor="#000000" stroked="false">
                <v:path arrowok="t"/>
                <v:fill type="solid"/>
              </v:shape>
            </v:group>
            <v:group style="position:absolute;left:6283;top:896;width:10;height:20" coordorigin="6283,896" coordsize="10,20">
              <v:shape style="position:absolute;left:6283;top:896;width:10;height:20" coordorigin="6283,896" coordsize="10,20" path="m6283,915l6292,915,6292,896,6283,896,6283,915xe" filled="true" fillcolor="#000000" stroked="false">
                <v:path arrowok="t"/>
                <v:fill type="solid"/>
              </v:shape>
            </v:group>
            <v:group style="position:absolute;left:6283;top:915;width:10;height:20" coordorigin="6283,915" coordsize="10,20">
              <v:shape style="position:absolute;left:6283;top:915;width:10;height:20" coordorigin="6283,915" coordsize="10,20" path="m6283,934l6292,934,6292,915,6283,915,6283,934xe" filled="true" fillcolor="#000000" stroked="false">
                <v:path arrowok="t"/>
                <v:fill type="solid"/>
              </v:shape>
            </v:group>
            <v:group style="position:absolute;left:6283;top:934;width:10;height:20" coordorigin="6283,934" coordsize="10,20">
              <v:shape style="position:absolute;left:6283;top:934;width:10;height:20" coordorigin="6283,934" coordsize="10,20" path="m6283,953l6292,953,6292,934,6283,934,6283,953xe" filled="true" fillcolor="#000000" stroked="false">
                <v:path arrowok="t"/>
                <v:fill type="solid"/>
              </v:shape>
            </v:group>
            <v:group style="position:absolute;left:6283;top:953;width:10;height:20" coordorigin="6283,953" coordsize="10,20">
              <v:shape style="position:absolute;left:6283;top:953;width:10;height:20" coordorigin="6283,953" coordsize="10,20" path="m6283,972l6292,972,6292,953,6283,953,6283,972xe" filled="true" fillcolor="#000000" stroked="false">
                <v:path arrowok="t"/>
                <v:fill type="solid"/>
              </v:shape>
            </v:group>
            <v:group style="position:absolute;left:6283;top:972;width:10;height:20" coordorigin="6283,972" coordsize="10,20">
              <v:shape style="position:absolute;left:6283;top:972;width:10;height:20" coordorigin="6283,972" coordsize="10,20" path="m6283,992l6292,992,6292,972,6283,972,6283,992xe" filled="true" fillcolor="#000000" stroked="false">
                <v:path arrowok="t"/>
                <v:fill type="solid"/>
              </v:shape>
            </v:group>
            <v:group style="position:absolute;left:6283;top:992;width:10;height:20" coordorigin="6283,992" coordsize="10,20">
              <v:shape style="position:absolute;left:6283;top:992;width:10;height:20" coordorigin="6283,992" coordsize="10,20" path="m6283,1011l6292,1011,6292,992,6283,992,6283,1011xe" filled="true" fillcolor="#000000" stroked="false">
                <v:path arrowok="t"/>
                <v:fill type="solid"/>
              </v:shape>
            </v:group>
            <v:group style="position:absolute;left:6283;top:1011;width:10;height:20" coordorigin="6283,1011" coordsize="10,20">
              <v:shape style="position:absolute;left:6283;top:1011;width:10;height:20" coordorigin="6283,1011" coordsize="10,20" path="m6283,1030l6292,1030,6292,1011,6283,1011,6283,1030xe" filled="true" fillcolor="#000000" stroked="false">
                <v:path arrowok="t"/>
                <v:fill type="solid"/>
              </v:shape>
            </v:group>
            <v:group style="position:absolute;left:6283;top:1030;width:10;height:20" coordorigin="6283,1030" coordsize="10,20">
              <v:shape style="position:absolute;left:6283;top:1030;width:10;height:20" coordorigin="6283,1030" coordsize="10,20" path="m6283,1049l6292,1049,6292,1030,6283,1030,6283,1049xe" filled="true" fillcolor="#000000" stroked="false">
                <v:path arrowok="t"/>
                <v:fill type="solid"/>
              </v:shape>
            </v:group>
            <v:group style="position:absolute;left:6283;top:1049;width:10;height:20" coordorigin="6283,1049" coordsize="10,20">
              <v:shape style="position:absolute;left:6283;top:1049;width:10;height:20" coordorigin="6283,1049" coordsize="10,20" path="m6283,1068l6292,1068,6292,1049,6283,1049,6283,1068xe" filled="true" fillcolor="#000000" stroked="false">
                <v:path arrowok="t"/>
                <v:fill type="solid"/>
              </v:shape>
            </v:group>
            <v:group style="position:absolute;left:6283;top:1068;width:10;height:20" coordorigin="6283,1068" coordsize="10,20">
              <v:shape style="position:absolute;left:6283;top:1068;width:10;height:20" coordorigin="6283,1068" coordsize="10,20" path="m6283,1088l6292,1088,6292,1068,6283,1068,6283,1088xe" filled="true" fillcolor="#000000" stroked="false">
                <v:path arrowok="t"/>
                <v:fill type="solid"/>
              </v:shape>
            </v:group>
            <v:group style="position:absolute;left:6283;top:1088;width:10;height:20" coordorigin="6283,1088" coordsize="10,20">
              <v:shape style="position:absolute;left:6283;top:1088;width:10;height:20" coordorigin="6283,1088" coordsize="10,20" path="m6283,1107l6292,1107,6292,1088,6283,1088,6283,1107xe" filled="true" fillcolor="#000000" stroked="false">
                <v:path arrowok="t"/>
                <v:fill type="solid"/>
              </v:shape>
            </v:group>
            <v:group style="position:absolute;left:6283;top:1107;width:10;height:20" coordorigin="6283,1107" coordsize="10,20">
              <v:shape style="position:absolute;left:6283;top:1107;width:10;height:20" coordorigin="6283,1107" coordsize="10,20" path="m6283,1126l6292,1126,6292,1107,6283,1107,6283,1126xe" filled="true" fillcolor="#000000" stroked="false">
                <v:path arrowok="t"/>
                <v:fill type="solid"/>
              </v:shape>
              <v:shape style="position:absolute;left:6280;top:1158;width:2;height:10" type="#_x0000_t75" stroked="false">
                <v:imagedata r:id="rId609" o:title=""/>
              </v:shape>
            </v:group>
            <v:group style="position:absolute;left:6283;top:1187;width:10;height:20" coordorigin="6283,1187" coordsize="10,20">
              <v:shape style="position:absolute;left:6283;top:1187;width:10;height:20" coordorigin="6283,1187" coordsize="10,20" path="m6283,1206l6292,1206,6292,1187,6283,1187,6283,1206xe" filled="true" fillcolor="#000000" stroked="false">
                <v:path arrowok="t"/>
                <v:fill type="solid"/>
              </v:shape>
            </v:group>
            <v:group style="position:absolute;left:6283;top:1206;width:10;height:20" coordorigin="6283,1206" coordsize="10,20">
              <v:shape style="position:absolute;left:6283;top:1206;width:10;height:20" coordorigin="6283,1206" coordsize="10,20" path="m6283,1226l6292,1226,6292,1206,6283,1206,6283,1226xe" filled="true" fillcolor="#000000" stroked="false">
                <v:path arrowok="t"/>
                <v:fill type="solid"/>
              </v:shape>
            </v:group>
            <v:group style="position:absolute;left:6283;top:1226;width:10;height:20" coordorigin="6283,1226" coordsize="10,20">
              <v:shape style="position:absolute;left:6283;top:1226;width:10;height:20" coordorigin="6283,1226" coordsize="10,20" path="m6283,1245l6292,1245,6292,1226,6283,1226,6283,1245xe" filled="true" fillcolor="#000000" stroked="false">
                <v:path arrowok="t"/>
                <v:fill type="solid"/>
              </v:shape>
            </v:group>
            <v:group style="position:absolute;left:6283;top:1245;width:10;height:20" coordorigin="6283,1245" coordsize="10,20">
              <v:shape style="position:absolute;left:6283;top:1245;width:10;height:20" coordorigin="6283,1245" coordsize="10,20" path="m6283,1264l6292,1264,6292,1245,6283,1245,6283,1264xe" filled="true" fillcolor="#000000" stroked="false">
                <v:path arrowok="t"/>
                <v:fill type="solid"/>
              </v:shape>
            </v:group>
            <v:group style="position:absolute;left:6283;top:1264;width:10;height:20" coordorigin="6283,1264" coordsize="10,20">
              <v:shape style="position:absolute;left:6283;top:1264;width:10;height:20" coordorigin="6283,1264" coordsize="10,20" path="m6283,1283l6292,1283,6292,1264,6283,1264,6283,1283xe" filled="true" fillcolor="#000000" stroked="false">
                <v:path arrowok="t"/>
                <v:fill type="solid"/>
              </v:shape>
            </v:group>
            <v:group style="position:absolute;left:6283;top:1283;width:10;height:20" coordorigin="6283,1283" coordsize="10,20">
              <v:shape style="position:absolute;left:6283;top:1283;width:10;height:20" coordorigin="6283,1283" coordsize="10,20" path="m6283,1302l6292,1302,6292,1283,6283,1283,6283,1302xe" filled="true" fillcolor="#000000" stroked="false">
                <v:path arrowok="t"/>
                <v:fill type="solid"/>
              </v:shape>
            </v:group>
            <v:group style="position:absolute;left:6283;top:1302;width:10;height:20" coordorigin="6283,1302" coordsize="10,20">
              <v:shape style="position:absolute;left:6283;top:1302;width:10;height:20" coordorigin="6283,1302" coordsize="10,20" path="m6283,1322l6292,1322,6292,1302,6283,1302,6283,1322xe" filled="true" fillcolor="#000000" stroked="false">
                <v:path arrowok="t"/>
                <v:fill type="solid"/>
              </v:shape>
            </v:group>
            <v:group style="position:absolute;left:6283;top:1322;width:10;height:20" coordorigin="6283,1322" coordsize="10,20">
              <v:shape style="position:absolute;left:6283;top:1322;width:10;height:20" coordorigin="6283,1322" coordsize="10,20" path="m6283,1341l6292,1341,6292,1322,6283,1322,6283,1341xe" filled="true" fillcolor="#000000" stroked="false">
                <v:path arrowok="t"/>
                <v:fill type="solid"/>
              </v:shape>
            </v:group>
            <v:group style="position:absolute;left:6283;top:1341;width:10;height:20" coordorigin="6283,1341" coordsize="10,20">
              <v:shape style="position:absolute;left:6283;top:1341;width:10;height:20" coordorigin="6283,1341" coordsize="10,20" path="m6283,1360l6292,1360,6292,1341,6283,1341,6283,1360xe" filled="true" fillcolor="#000000" stroked="false">
                <v:path arrowok="t"/>
                <v:fill type="solid"/>
              </v:shape>
            </v:group>
            <v:group style="position:absolute;left:6283;top:1360;width:10;height:20" coordorigin="6283,1360" coordsize="10,20">
              <v:shape style="position:absolute;left:6283;top:1360;width:10;height:20" coordorigin="6283,1360" coordsize="10,20" path="m6283,1379l6292,1379,6292,1360,6283,1360,6283,1379xe" filled="true" fillcolor="#000000" stroked="false">
                <v:path arrowok="t"/>
                <v:fill type="solid"/>
              </v:shape>
            </v:group>
            <v:group style="position:absolute;left:6283;top:1379;width:10;height:20" coordorigin="6283,1379" coordsize="10,20">
              <v:shape style="position:absolute;left:6283;top:1379;width:10;height:20" coordorigin="6283,1379" coordsize="10,20" path="m6283,1398l6292,1398,6292,1379,6283,1379,6283,1398xe" filled="true" fillcolor="#000000" stroked="false">
                <v:path arrowok="t"/>
                <v:fill type="solid"/>
              </v:shape>
            </v:group>
            <v:group style="position:absolute;left:6283;top:1398;width:10;height:20" coordorigin="6283,1398" coordsize="10,20">
              <v:shape style="position:absolute;left:6283;top:1398;width:10;height:20" coordorigin="6283,1398" coordsize="10,20" path="m6283,1418l6292,1418,6292,1398,6283,1398,6283,1418xe" filled="true" fillcolor="#000000" stroked="false">
                <v:path arrowok="t"/>
                <v:fill type="solid"/>
              </v:shape>
            </v:group>
            <v:group style="position:absolute;left:6283;top:1418;width:10;height:20" coordorigin="6283,1418" coordsize="10,20">
              <v:shape style="position:absolute;left:6283;top:1418;width:10;height:20" coordorigin="6283,1418" coordsize="10,20" path="m6283,1437l6292,1437,6292,1418,6283,1418,6283,1437xe" filled="true" fillcolor="#000000" stroked="false">
                <v:path arrowok="t"/>
                <v:fill type="solid"/>
              </v:shape>
            </v:group>
            <v:group style="position:absolute;left:6283;top:1437;width:10;height:20" coordorigin="6283,1437" coordsize="10,20">
              <v:shape style="position:absolute;left:6283;top:1437;width:10;height:20" coordorigin="6283,1437" coordsize="10,20" path="m6283,1456l6292,1456,6292,1437,6283,1437,6283,1456xe" filled="true" fillcolor="#000000" stroked="false">
                <v:path arrowok="t"/>
                <v:fill type="solid"/>
              </v:shape>
            </v:group>
            <v:group style="position:absolute;left:6283;top:1456;width:10;height:20" coordorigin="6283,1456" coordsize="10,20">
              <v:shape style="position:absolute;left:6283;top:1456;width:10;height:20" coordorigin="6283,1456" coordsize="10,20" path="m6283,1475l6292,1475,6292,1456,6283,1456,6283,1475xe" filled="true" fillcolor="#000000" stroked="false">
                <v:path arrowok="t"/>
                <v:fill type="solid"/>
              </v:shape>
              <v:shape style="position:absolute;left:6280;top:1509;width:2;height:10" type="#_x0000_t75" stroked="false">
                <v:imagedata r:id="rId609" o:title=""/>
              </v:shape>
            </v:group>
            <v:group style="position:absolute;left:6283;top:1538;width:10;height:20" coordorigin="6283,1538" coordsize="10,20">
              <v:shape style="position:absolute;left:6283;top:1538;width:10;height:20" coordorigin="6283,1538" coordsize="10,20" path="m6283,1557l6292,1557,6292,1538,6283,1538,6283,1557xe" filled="true" fillcolor="#000000" stroked="false">
                <v:path arrowok="t"/>
                <v:fill type="solid"/>
              </v:shape>
            </v:group>
            <v:group style="position:absolute;left:6283;top:1557;width:10;height:20" coordorigin="6283,1557" coordsize="10,20">
              <v:shape style="position:absolute;left:6283;top:1557;width:10;height:20" coordorigin="6283,1557" coordsize="10,20" path="m6283,1576l6292,1576,6292,1557,6283,1557,6283,1576xe" filled="true" fillcolor="#000000" stroked="false">
                <v:path arrowok="t"/>
                <v:fill type="solid"/>
              </v:shape>
            </v:group>
            <v:group style="position:absolute;left:6283;top:1576;width:10;height:20" coordorigin="6283,1576" coordsize="10,20">
              <v:shape style="position:absolute;left:6283;top:1576;width:10;height:20" coordorigin="6283,1576" coordsize="10,20" path="m6283,1595l6292,1595,6292,1576,6283,1576,6283,1595xe" filled="true" fillcolor="#000000" stroked="false">
                <v:path arrowok="t"/>
                <v:fill type="solid"/>
              </v:shape>
            </v:group>
            <v:group style="position:absolute;left:6283;top:1595;width:10;height:20" coordorigin="6283,1595" coordsize="10,20">
              <v:shape style="position:absolute;left:6283;top:1595;width:10;height:20" coordorigin="6283,1595" coordsize="10,20" path="m6283,1614l6292,1614,6292,1595,6283,1595,6283,1614xe" filled="true" fillcolor="#000000" stroked="false">
                <v:path arrowok="t"/>
                <v:fill type="solid"/>
              </v:shape>
            </v:group>
            <v:group style="position:absolute;left:6283;top:1614;width:10;height:20" coordorigin="6283,1614" coordsize="10,20">
              <v:shape style="position:absolute;left:6283;top:1614;width:10;height:20" coordorigin="6283,1614" coordsize="10,20" path="m6283,1634l6292,1634,6292,1614,6283,1614,6283,1634xe" filled="true" fillcolor="#000000" stroked="false">
                <v:path arrowok="t"/>
                <v:fill type="solid"/>
              </v:shape>
            </v:group>
            <v:group style="position:absolute;left:6283;top:1634;width:10;height:20" coordorigin="6283,1634" coordsize="10,20">
              <v:shape style="position:absolute;left:6283;top:1634;width:10;height:20" coordorigin="6283,1634" coordsize="10,20" path="m6283,1653l6292,1653,6292,1634,6283,1634,6283,1653xe" filled="true" fillcolor="#000000" stroked="false">
                <v:path arrowok="t"/>
                <v:fill type="solid"/>
              </v:shape>
            </v:group>
            <v:group style="position:absolute;left:6283;top:1653;width:10;height:20" coordorigin="6283,1653" coordsize="10,20">
              <v:shape style="position:absolute;left:6283;top:1653;width:10;height:20" coordorigin="6283,1653" coordsize="10,20" path="m6283,1672l6292,1672,6292,1653,6283,1653,6283,1672xe" filled="true" fillcolor="#000000" stroked="false">
                <v:path arrowok="t"/>
                <v:fill type="solid"/>
              </v:shape>
            </v:group>
            <v:group style="position:absolute;left:6283;top:1672;width:10;height:20" coordorigin="6283,1672" coordsize="10,20">
              <v:shape style="position:absolute;left:6283;top:1672;width:10;height:20" coordorigin="6283,1672" coordsize="10,20" path="m6283,1691l6292,1691,6292,1672,6283,1672,6283,1691xe" filled="true" fillcolor="#000000" stroked="false">
                <v:path arrowok="t"/>
                <v:fill type="solid"/>
              </v:shape>
            </v:group>
            <v:group style="position:absolute;left:6283;top:1691;width:10;height:20" coordorigin="6283,1691" coordsize="10,20">
              <v:shape style="position:absolute;left:6283;top:1691;width:10;height:20" coordorigin="6283,1691" coordsize="10,20" path="m6283,1710l6292,1710,6292,1691,6283,1691,6283,1710xe" filled="true" fillcolor="#000000" stroked="false">
                <v:path arrowok="t"/>
                <v:fill type="solid"/>
              </v:shape>
            </v:group>
            <v:group style="position:absolute;left:6283;top:1710;width:10;height:20" coordorigin="6283,1710" coordsize="10,20">
              <v:shape style="position:absolute;left:6283;top:1710;width:10;height:20" coordorigin="6283,1710" coordsize="10,20" path="m6283,1730l6292,1730,6292,1710,6283,1710,6283,1730xe" filled="true" fillcolor="#000000" stroked="false">
                <v:path arrowok="t"/>
                <v:fill type="solid"/>
              </v:shape>
            </v:group>
            <v:group style="position:absolute;left:6283;top:1730;width:10;height:20" coordorigin="6283,1730" coordsize="10,20">
              <v:shape style="position:absolute;left:6283;top:1730;width:10;height:20" coordorigin="6283,1730" coordsize="10,20" path="m6283,1749l6292,1749,6292,1730,6283,1730,6283,1749xe" filled="true" fillcolor="#000000" stroked="false">
                <v:path arrowok="t"/>
                <v:fill type="solid"/>
              </v:shape>
            </v:group>
            <v:group style="position:absolute;left:6283;top:1749;width:10;height:20" coordorigin="6283,1749" coordsize="10,20">
              <v:shape style="position:absolute;left:6283;top:1749;width:10;height:20" coordorigin="6283,1749" coordsize="10,20" path="m6283,1768l6292,1768,6292,1749,6283,1749,6283,1768xe" filled="true" fillcolor="#000000" stroked="false">
                <v:path arrowok="t"/>
                <v:fill type="solid"/>
              </v:shape>
            </v:group>
            <v:group style="position:absolute;left:6283;top:1768;width:10;height:20" coordorigin="6283,1768" coordsize="10,20">
              <v:shape style="position:absolute;left:6283;top:1768;width:10;height:20" coordorigin="6283,1768" coordsize="10,20" path="m6283,1787l6292,1787,6292,1768,6283,1768,6283,1787xe" filled="true" fillcolor="#000000" stroked="false">
                <v:path arrowok="t"/>
                <v:fill type="solid"/>
              </v:shape>
            </v:group>
            <v:group style="position:absolute;left:6283;top:1787;width:10;height:20" coordorigin="6283,1787" coordsize="10,20">
              <v:shape style="position:absolute;left:6283;top:1787;width:10;height:20" coordorigin="6283,1787" coordsize="10,20" path="m6283,1806l6292,1806,6292,1787,6283,1787,6283,1806xe" filled="true" fillcolor="#000000" stroked="false">
                <v:path arrowok="t"/>
                <v:fill type="solid"/>
              </v:shape>
            </v:group>
            <v:group style="position:absolute;left:6283;top:1806;width:10;height:20" coordorigin="6283,1806" coordsize="10,20">
              <v:shape style="position:absolute;left:6283;top:1806;width:10;height:20" coordorigin="6283,1806" coordsize="10,20" path="m6283,1826l6292,1826,6292,1806,6283,1806,6283,1826xe" filled="true" fillcolor="#000000" stroked="false">
                <v:path arrowok="t"/>
                <v:fill type="solid"/>
              </v:shape>
              <v:shape style="position:absolute;left:6280;top:1859;width:2;height:10" type="#_x0000_t75" stroked="false">
                <v:imagedata r:id="rId609" o:title=""/>
              </v:shape>
            </v:group>
            <v:group style="position:absolute;left:6283;top:1888;width:10;height:20" coordorigin="6283,1888" coordsize="10,20">
              <v:shape style="position:absolute;left:6283;top:1888;width:10;height:20" coordorigin="6283,1888" coordsize="10,20" path="m6283,1907l6292,1907,6292,1888,6283,1888,6283,1907xe" filled="true" fillcolor="#000000" stroked="false">
                <v:path arrowok="t"/>
                <v:fill type="solid"/>
              </v:shape>
            </v:group>
            <v:group style="position:absolute;left:6283;top:1907;width:10;height:20" coordorigin="6283,1907" coordsize="10,20">
              <v:shape style="position:absolute;left:6283;top:1907;width:10;height:20" coordorigin="6283,1907" coordsize="10,20" path="m6283,1926l6292,1926,6292,1907,6283,1907,6283,1926xe" filled="true" fillcolor="#000000" stroked="false">
                <v:path arrowok="t"/>
                <v:fill type="solid"/>
              </v:shape>
            </v:group>
            <v:group style="position:absolute;left:6283;top:1926;width:10;height:20" coordorigin="6283,1926" coordsize="10,20">
              <v:shape style="position:absolute;left:6283;top:1926;width:10;height:20" coordorigin="6283,1926" coordsize="10,20" path="m6283,1946l6292,1946,6292,1926,6283,1926,6283,1946xe" filled="true" fillcolor="#000000" stroked="false">
                <v:path arrowok="t"/>
                <v:fill type="solid"/>
              </v:shape>
            </v:group>
            <v:group style="position:absolute;left:6283;top:1946;width:10;height:20" coordorigin="6283,1946" coordsize="10,20">
              <v:shape style="position:absolute;left:6283;top:1946;width:10;height:20" coordorigin="6283,1946" coordsize="10,20" path="m6283,1965l6292,1965,6292,1946,6283,1946,6283,1965xe" filled="true" fillcolor="#000000" stroked="false">
                <v:path arrowok="t"/>
                <v:fill type="solid"/>
              </v:shape>
            </v:group>
            <v:group style="position:absolute;left:6283;top:1965;width:10;height:20" coordorigin="6283,1965" coordsize="10,20">
              <v:shape style="position:absolute;left:6283;top:1965;width:10;height:20" coordorigin="6283,1965" coordsize="10,20" path="m6283,1984l6292,1984,6292,1965,6283,1965,6283,1984xe" filled="true" fillcolor="#000000" stroked="false">
                <v:path arrowok="t"/>
                <v:fill type="solid"/>
              </v:shape>
            </v:group>
            <v:group style="position:absolute;left:6283;top:1984;width:10;height:20" coordorigin="6283,1984" coordsize="10,20">
              <v:shape style="position:absolute;left:6283;top:1984;width:10;height:20" coordorigin="6283,1984" coordsize="10,20" path="m6283,2003l6292,2003,6292,1984,6283,1984,6283,2003xe" filled="true" fillcolor="#000000" stroked="false">
                <v:path arrowok="t"/>
                <v:fill type="solid"/>
              </v:shape>
            </v:group>
            <v:group style="position:absolute;left:6283;top:2003;width:10;height:20" coordorigin="6283,2003" coordsize="10,20">
              <v:shape style="position:absolute;left:6283;top:2003;width:10;height:20" coordorigin="6283,2003" coordsize="10,20" path="m6283,2022l6292,2022,6292,2003,6283,2003,6283,2022xe" filled="true" fillcolor="#000000" stroked="false">
                <v:path arrowok="t"/>
                <v:fill type="solid"/>
              </v:shape>
            </v:group>
            <v:group style="position:absolute;left:6283;top:2022;width:10;height:20" coordorigin="6283,2022" coordsize="10,20">
              <v:shape style="position:absolute;left:6283;top:2022;width:10;height:20" coordorigin="6283,2022" coordsize="10,20" path="m6283,2042l6292,2042,6292,2022,6283,2022,6283,2042xe" filled="true" fillcolor="#000000" stroked="false">
                <v:path arrowok="t"/>
                <v:fill type="solid"/>
              </v:shape>
            </v:group>
            <v:group style="position:absolute;left:6283;top:2042;width:10;height:20" coordorigin="6283,2042" coordsize="10,20">
              <v:shape style="position:absolute;left:6283;top:2042;width:10;height:20" coordorigin="6283,2042" coordsize="10,20" path="m6283,2061l6292,2061,6292,2042,6283,2042,6283,2061xe" filled="true" fillcolor="#000000" stroked="false">
                <v:path arrowok="t"/>
                <v:fill type="solid"/>
              </v:shape>
            </v:group>
            <v:group style="position:absolute;left:6283;top:2061;width:10;height:20" coordorigin="6283,2061" coordsize="10,20">
              <v:shape style="position:absolute;left:6283;top:2061;width:10;height:20" coordorigin="6283,2061" coordsize="10,20" path="m6283,2080l6292,2080,6292,2061,6283,2061,6283,2080xe" filled="true" fillcolor="#000000" stroked="false">
                <v:path arrowok="t"/>
                <v:fill type="solid"/>
              </v:shape>
            </v:group>
            <v:group style="position:absolute;left:6283;top:2080;width:10;height:20" coordorigin="6283,2080" coordsize="10,20">
              <v:shape style="position:absolute;left:6283;top:2080;width:10;height:20" coordorigin="6283,2080" coordsize="10,20" path="m6283,2099l6292,2099,6292,2080,6283,2080,6283,2099xe" filled="true" fillcolor="#000000" stroked="false">
                <v:path arrowok="t"/>
                <v:fill type="solid"/>
              </v:shape>
            </v:group>
            <v:group style="position:absolute;left:6283;top:2099;width:10;height:20" coordorigin="6283,2099" coordsize="10,20">
              <v:shape style="position:absolute;left:6283;top:2099;width:10;height:20" coordorigin="6283,2099" coordsize="10,20" path="m6283,2118l6292,2118,6292,2099,6283,2099,6283,2118xe" filled="true" fillcolor="#000000" stroked="false">
                <v:path arrowok="t"/>
                <v:fill type="solid"/>
              </v:shape>
            </v:group>
            <v:group style="position:absolute;left:6283;top:2118;width:10;height:20" coordorigin="6283,2118" coordsize="10,20">
              <v:shape style="position:absolute;left:6283;top:2118;width:10;height:20" coordorigin="6283,2118" coordsize="10,20" path="m6283,2138l6292,2138,6292,2118,6283,2118,6283,2138xe" filled="true" fillcolor="#000000" stroked="false">
                <v:path arrowok="t"/>
                <v:fill type="solid"/>
              </v:shape>
            </v:group>
            <v:group style="position:absolute;left:6283;top:2138;width:10;height:20" coordorigin="6283,2138" coordsize="10,20">
              <v:shape style="position:absolute;left:6283;top:2138;width:10;height:20" coordorigin="6283,2138" coordsize="10,20" path="m6283,2157l6292,2157,6292,2138,6283,2138,6283,2157xe" filled="true" fillcolor="#000000" stroked="false">
                <v:path arrowok="t"/>
                <v:fill type="solid"/>
              </v:shape>
            </v:group>
            <v:group style="position:absolute;left:6283;top:2157;width:10;height:20" coordorigin="6283,2157" coordsize="10,20">
              <v:shape style="position:absolute;left:6283;top:2157;width:10;height:20" coordorigin="6283,2157" coordsize="10,20" path="m6283,2176l6292,2176,6292,2157,6283,2157,6283,2176xe" filled="true" fillcolor="#000000" stroked="false">
                <v:path arrowok="t"/>
                <v:fill type="solid"/>
              </v:shape>
              <v:shape style="position:absolute;left:6280;top:2208;width:2;height:10" type="#_x0000_t75" stroked="false">
                <v:imagedata r:id="rId609" o:title=""/>
              </v:shape>
            </v:group>
            <v:group style="position:absolute;left:6283;top:2237;width:10;height:20" coordorigin="6283,2237" coordsize="10,20">
              <v:shape style="position:absolute;left:6283;top:2237;width:10;height:20" coordorigin="6283,2237" coordsize="10,20" path="m6283,2256l6292,2256,6292,2237,6283,2237,6283,2256xe" filled="true" fillcolor="#000000" stroked="false">
                <v:path arrowok="t"/>
                <v:fill type="solid"/>
              </v:shape>
            </v:group>
            <v:group style="position:absolute;left:6283;top:2256;width:10;height:20" coordorigin="6283,2256" coordsize="10,20">
              <v:shape style="position:absolute;left:6283;top:2256;width:10;height:20" coordorigin="6283,2256" coordsize="10,20" path="m6283,2276l6292,2276,6292,2256,6283,2256,6283,2276xe" filled="true" fillcolor="#000000" stroked="false">
                <v:path arrowok="t"/>
                <v:fill type="solid"/>
              </v:shape>
            </v:group>
            <v:group style="position:absolute;left:6283;top:2276;width:10;height:20" coordorigin="6283,2276" coordsize="10,20">
              <v:shape style="position:absolute;left:6283;top:2276;width:10;height:20" coordorigin="6283,2276" coordsize="10,20" path="m6283,2295l6292,2295,6292,2276,6283,2276,6283,2295xe" filled="true" fillcolor="#000000" stroked="false">
                <v:path arrowok="t"/>
                <v:fill type="solid"/>
              </v:shape>
            </v:group>
            <v:group style="position:absolute;left:6283;top:2295;width:10;height:20" coordorigin="6283,2295" coordsize="10,20">
              <v:shape style="position:absolute;left:6283;top:2295;width:10;height:20" coordorigin="6283,2295" coordsize="10,20" path="m6283,2314l6292,2314,6292,2295,6283,2295,6283,2314xe" filled="true" fillcolor="#000000" stroked="false">
                <v:path arrowok="t"/>
                <v:fill type="solid"/>
              </v:shape>
            </v:group>
            <v:group style="position:absolute;left:6283;top:2314;width:10;height:20" coordorigin="6283,2314" coordsize="10,20">
              <v:shape style="position:absolute;left:6283;top:2314;width:10;height:20" coordorigin="6283,2314" coordsize="10,20" path="m6283,2333l6292,2333,6292,2314,6283,2314,6283,2333xe" filled="true" fillcolor="#000000" stroked="false">
                <v:path arrowok="t"/>
                <v:fill type="solid"/>
              </v:shape>
            </v:group>
            <v:group style="position:absolute;left:6283;top:2333;width:10;height:20" coordorigin="6283,2333" coordsize="10,20">
              <v:shape style="position:absolute;left:6283;top:2333;width:10;height:20" coordorigin="6283,2333" coordsize="10,20" path="m6283,2352l6292,2352,6292,2333,6283,2333,6283,2352xe" filled="true" fillcolor="#000000" stroked="false">
                <v:path arrowok="t"/>
                <v:fill type="solid"/>
              </v:shape>
            </v:group>
            <v:group style="position:absolute;left:6283;top:2352;width:10;height:20" coordorigin="6283,2352" coordsize="10,20">
              <v:shape style="position:absolute;left:6283;top:2352;width:10;height:20" coordorigin="6283,2352" coordsize="10,20" path="m6283,2372l6292,2372,6292,2352,6283,2352,6283,2372xe" filled="true" fillcolor="#000000" stroked="false">
                <v:path arrowok="t"/>
                <v:fill type="solid"/>
              </v:shape>
            </v:group>
            <v:group style="position:absolute;left:6283;top:2372;width:10;height:20" coordorigin="6283,2372" coordsize="10,20">
              <v:shape style="position:absolute;left:6283;top:2372;width:10;height:20" coordorigin="6283,2372" coordsize="10,20" path="m6283,2391l6292,2391,6292,2372,6283,2372,6283,2391xe" filled="true" fillcolor="#000000" stroked="false">
                <v:path arrowok="t"/>
                <v:fill type="solid"/>
              </v:shape>
            </v:group>
            <v:group style="position:absolute;left:6283;top:2391;width:10;height:20" coordorigin="6283,2391" coordsize="10,20">
              <v:shape style="position:absolute;left:6283;top:2391;width:10;height:20" coordorigin="6283,2391" coordsize="10,20" path="m6283,2410l6292,2410,6292,2391,6283,2391,6283,2410xe" filled="true" fillcolor="#000000" stroked="false">
                <v:path arrowok="t"/>
                <v:fill type="solid"/>
              </v:shape>
            </v:group>
            <v:group style="position:absolute;left:6283;top:2410;width:10;height:20" coordorigin="6283,2410" coordsize="10,20">
              <v:shape style="position:absolute;left:6283;top:2410;width:10;height:20" coordorigin="6283,2410" coordsize="10,20" path="m6283,2429l6292,2429,6292,2410,6283,2410,6283,2429xe" filled="true" fillcolor="#000000" stroked="false">
                <v:path arrowok="t"/>
                <v:fill type="solid"/>
              </v:shape>
            </v:group>
            <v:group style="position:absolute;left:6283;top:2429;width:10;height:20" coordorigin="6283,2429" coordsize="10,20">
              <v:shape style="position:absolute;left:6283;top:2429;width:10;height:20" coordorigin="6283,2429" coordsize="10,20" path="m6283,2448l6292,2448,6292,2429,6283,2429,6283,2448xe" filled="true" fillcolor="#000000" stroked="false">
                <v:path arrowok="t"/>
                <v:fill type="solid"/>
              </v:shape>
            </v:group>
            <v:group style="position:absolute;left:6283;top:2448;width:10;height:20" coordorigin="6283,2448" coordsize="10,20">
              <v:shape style="position:absolute;left:6283;top:2448;width:10;height:20" coordorigin="6283,2448" coordsize="10,20" path="m6283,2468l6292,2468,6292,2448,6283,2448,6283,2468xe" filled="true" fillcolor="#000000" stroked="false">
                <v:path arrowok="t"/>
                <v:fill type="solid"/>
              </v:shape>
            </v:group>
            <v:group style="position:absolute;left:6283;top:2468;width:10;height:20" coordorigin="6283,2468" coordsize="10,20">
              <v:shape style="position:absolute;left:6283;top:2468;width:10;height:20" coordorigin="6283,2468" coordsize="10,20" path="m6283,2487l6292,2487,6292,2468,6283,2468,6283,2487xe" filled="true" fillcolor="#000000" stroked="false">
                <v:path arrowok="t"/>
                <v:fill type="solid"/>
              </v:shape>
            </v:group>
            <v:group style="position:absolute;left:6283;top:2487;width:10;height:20" coordorigin="6283,2487" coordsize="10,20">
              <v:shape style="position:absolute;left:6283;top:2487;width:10;height:20" coordorigin="6283,2487" coordsize="10,20" path="m6283,2506l6292,2506,6292,2487,6283,2487,6283,2506xe" filled="true" fillcolor="#000000" stroked="false">
                <v:path arrowok="t"/>
                <v:fill type="solid"/>
              </v:shape>
            </v:group>
            <v:group style="position:absolute;left:6283;top:2506;width:10;height:20" coordorigin="6283,2506" coordsize="10,20">
              <v:shape style="position:absolute;left:6283;top:2506;width:10;height:20" coordorigin="6283,2506" coordsize="10,20" path="m6283,2525l6292,2525,6292,2506,6283,2506,6283,2525xe" filled="true" fillcolor="#000000" stroked="false">
                <v:path arrowok="t"/>
                <v:fill type="solid"/>
              </v:shape>
              <v:shape style="position:absolute;left:6280;top:2559;width:2;height:10" type="#_x0000_t75" stroked="false">
                <v:imagedata r:id="rId609" o:title=""/>
              </v:shape>
            </v:group>
            <v:group style="position:absolute;left:6283;top:2588;width:10;height:20" coordorigin="6283,2588" coordsize="10,20">
              <v:shape style="position:absolute;left:6283;top:2588;width:10;height:20" coordorigin="6283,2588" coordsize="10,20" path="m6283,2607l6292,2607,6292,2588,6283,2588,6283,2607xe" filled="true" fillcolor="#000000" stroked="false">
                <v:path arrowok="t"/>
                <v:fill type="solid"/>
              </v:shape>
            </v:group>
            <v:group style="position:absolute;left:6283;top:2607;width:10;height:20" coordorigin="6283,2607" coordsize="10,20">
              <v:shape style="position:absolute;left:6283;top:2607;width:10;height:20" coordorigin="6283,2607" coordsize="10,20" path="m6283,2626l6292,2626,6292,2607,6283,2607,6283,2626xe" filled="true" fillcolor="#000000" stroked="false">
                <v:path arrowok="t"/>
                <v:fill type="solid"/>
              </v:shape>
            </v:group>
            <v:group style="position:absolute;left:6283;top:2626;width:10;height:20" coordorigin="6283,2626" coordsize="10,20">
              <v:shape style="position:absolute;left:6283;top:2626;width:10;height:20" coordorigin="6283,2626" coordsize="10,20" path="m6283,2645l6292,2645,6292,2626,6283,2626,6283,2645xe" filled="true" fillcolor="#000000" stroked="false">
                <v:path arrowok="t"/>
                <v:fill type="solid"/>
              </v:shape>
            </v:group>
            <v:group style="position:absolute;left:6283;top:2645;width:10;height:20" coordorigin="6283,2645" coordsize="10,20">
              <v:shape style="position:absolute;left:6283;top:2645;width:10;height:20" coordorigin="6283,2645" coordsize="10,20" path="m6283,2664l6292,2664,6292,2645,6283,2645,6283,2664xe" filled="true" fillcolor="#000000" stroked="false">
                <v:path arrowok="t"/>
                <v:fill type="solid"/>
              </v:shape>
            </v:group>
            <v:group style="position:absolute;left:6283;top:2664;width:10;height:20" coordorigin="6283,2664" coordsize="10,20">
              <v:shape style="position:absolute;left:6283;top:2664;width:10;height:20" coordorigin="6283,2664" coordsize="10,20" path="m6283,2684l6292,2684,6292,2664,6283,2664,6283,2684xe" filled="true" fillcolor="#000000" stroked="false">
                <v:path arrowok="t"/>
                <v:fill type="solid"/>
              </v:shape>
            </v:group>
            <v:group style="position:absolute;left:6283;top:2684;width:10;height:20" coordorigin="6283,2684" coordsize="10,20">
              <v:shape style="position:absolute;left:6283;top:2684;width:10;height:20" coordorigin="6283,2684" coordsize="10,20" path="m6283,2703l6292,2703,6292,2684,6283,2684,6283,2703xe" filled="true" fillcolor="#000000" stroked="false">
                <v:path arrowok="t"/>
                <v:fill type="solid"/>
              </v:shape>
            </v:group>
            <v:group style="position:absolute;left:6283;top:2703;width:10;height:20" coordorigin="6283,2703" coordsize="10,20">
              <v:shape style="position:absolute;left:6283;top:2703;width:10;height:20" coordorigin="6283,2703" coordsize="10,20" path="m6283,2722l6292,2722,6292,2703,6283,2703,6283,2722xe" filled="true" fillcolor="#000000" stroked="false">
                <v:path arrowok="t"/>
                <v:fill type="solid"/>
              </v:shape>
            </v:group>
            <v:group style="position:absolute;left:6283;top:2722;width:10;height:20" coordorigin="6283,2722" coordsize="10,20">
              <v:shape style="position:absolute;left:6283;top:2722;width:10;height:20" coordorigin="6283,2722" coordsize="10,20" path="m6283,2741l6292,2741,6292,2722,6283,2722,6283,2741xe" filled="true" fillcolor="#000000" stroked="false">
                <v:path arrowok="t"/>
                <v:fill type="solid"/>
              </v:shape>
            </v:group>
            <v:group style="position:absolute;left:6283;top:2741;width:10;height:20" coordorigin="6283,2741" coordsize="10,20">
              <v:shape style="position:absolute;left:6283;top:2741;width:10;height:20" coordorigin="6283,2741" coordsize="10,20" path="m6283,2760l6292,2760,6292,2741,6283,2741,6283,2760xe" filled="true" fillcolor="#000000" stroked="false">
                <v:path arrowok="t"/>
                <v:fill type="solid"/>
              </v:shape>
            </v:group>
            <v:group style="position:absolute;left:6283;top:2760;width:10;height:20" coordorigin="6283,2760" coordsize="10,20">
              <v:shape style="position:absolute;left:6283;top:2760;width:10;height:20" coordorigin="6283,2760" coordsize="10,20" path="m6283,2780l6292,2780,6292,2760,6283,2760,6283,2780xe" filled="true" fillcolor="#000000" stroked="false">
                <v:path arrowok="t"/>
                <v:fill type="solid"/>
              </v:shape>
            </v:group>
            <v:group style="position:absolute;left:6283;top:2780;width:10;height:20" coordorigin="6283,2780" coordsize="10,20">
              <v:shape style="position:absolute;left:6283;top:2780;width:10;height:20" coordorigin="6283,2780" coordsize="10,20" path="m6283,2799l6292,2799,6292,2780,6283,2780,6283,2799xe" filled="true" fillcolor="#000000" stroked="false">
                <v:path arrowok="t"/>
                <v:fill type="solid"/>
              </v:shape>
            </v:group>
            <v:group style="position:absolute;left:6283;top:2799;width:10;height:20" coordorigin="6283,2799" coordsize="10,20">
              <v:shape style="position:absolute;left:6283;top:2799;width:10;height:20" coordorigin="6283,2799" coordsize="10,20" path="m6283,2818l6292,2818,6292,2799,6283,2799,6283,2818xe" filled="true" fillcolor="#000000" stroked="false">
                <v:path arrowok="t"/>
                <v:fill type="solid"/>
              </v:shape>
            </v:group>
            <v:group style="position:absolute;left:6283;top:2818;width:10;height:20" coordorigin="6283,2818" coordsize="10,20">
              <v:shape style="position:absolute;left:6283;top:2818;width:10;height:20" coordorigin="6283,2818" coordsize="10,20" path="m6283,2837l6292,2837,6292,2818,6283,2818,6283,2837xe" filled="true" fillcolor="#000000" stroked="false">
                <v:path arrowok="t"/>
                <v:fill type="solid"/>
              </v:shape>
            </v:group>
            <v:group style="position:absolute;left:6283;top:2837;width:10;height:20" coordorigin="6283,2837" coordsize="10,20">
              <v:shape style="position:absolute;left:6283;top:2837;width:10;height:20" coordorigin="6283,2837" coordsize="10,20" path="m6283,2856l6292,2856,6292,2837,6283,2837,6283,2856xe" filled="true" fillcolor="#000000" stroked="false">
                <v:path arrowok="t"/>
                <v:fill type="solid"/>
              </v:shape>
            </v:group>
            <v:group style="position:absolute;left:6283;top:2856;width:10;height:20" coordorigin="6283,2856" coordsize="10,20">
              <v:shape style="position:absolute;left:6283;top:2856;width:10;height:20" coordorigin="6283,2856" coordsize="10,20" path="m6283,2876l6292,2876,6292,2856,6283,2856,6283,2876xe" filled="true" fillcolor="#000000" stroked="false">
                <v:path arrowok="t"/>
                <v:fill type="solid"/>
              </v:shape>
              <v:shape style="position:absolute;left:6280;top:2909;width:2;height:10" type="#_x0000_t75" stroked="false">
                <v:imagedata r:id="rId609" o:title=""/>
              </v:shape>
            </v:group>
            <v:group style="position:absolute;left:6283;top:2938;width:10;height:20" coordorigin="6283,2938" coordsize="10,20">
              <v:shape style="position:absolute;left:6283;top:2938;width:10;height:20" coordorigin="6283,2938" coordsize="10,20" path="m6283,2957l6292,2957,6292,2938,6283,2938,6283,2957xe" filled="true" fillcolor="#000000" stroked="false">
                <v:path arrowok="t"/>
                <v:fill type="solid"/>
              </v:shape>
            </v:group>
            <v:group style="position:absolute;left:6283;top:2957;width:10;height:20" coordorigin="6283,2957" coordsize="10,20">
              <v:shape style="position:absolute;left:6283;top:2957;width:10;height:20" coordorigin="6283,2957" coordsize="10,20" path="m6283,2976l6292,2976,6292,2957,6283,2957,6283,2976xe" filled="true" fillcolor="#000000" stroked="false">
                <v:path arrowok="t"/>
                <v:fill type="solid"/>
              </v:shape>
            </v:group>
            <v:group style="position:absolute;left:6283;top:2976;width:10;height:20" coordorigin="6283,2976" coordsize="10,20">
              <v:shape style="position:absolute;left:6283;top:2976;width:10;height:20" coordorigin="6283,2976" coordsize="10,20" path="m6283,2996l6292,2996,6292,2976,6283,2976,6283,2996xe" filled="true" fillcolor="#000000" stroked="false">
                <v:path arrowok="t"/>
                <v:fill type="solid"/>
              </v:shape>
            </v:group>
            <v:group style="position:absolute;left:6283;top:2996;width:10;height:20" coordorigin="6283,2996" coordsize="10,20">
              <v:shape style="position:absolute;left:6283;top:2996;width:10;height:20" coordorigin="6283,2996" coordsize="10,20" path="m6283,3015l6292,3015,6292,2996,6283,2996,6283,3015xe" filled="true" fillcolor="#000000" stroked="false">
                <v:path arrowok="t"/>
                <v:fill type="solid"/>
              </v:shape>
            </v:group>
            <v:group style="position:absolute;left:6283;top:3015;width:10;height:20" coordorigin="6283,3015" coordsize="10,20">
              <v:shape style="position:absolute;left:6283;top:3015;width:10;height:20" coordorigin="6283,3015" coordsize="10,20" path="m6283,3034l6292,3034,6292,3015,6283,3015,6283,3034xe" filled="true" fillcolor="#000000" stroked="false">
                <v:path arrowok="t"/>
                <v:fill type="solid"/>
              </v:shape>
            </v:group>
            <v:group style="position:absolute;left:6283;top:3034;width:10;height:20" coordorigin="6283,3034" coordsize="10,20">
              <v:shape style="position:absolute;left:6283;top:3034;width:10;height:20" coordorigin="6283,3034" coordsize="10,20" path="m6283,3053l6292,3053,6292,3034,6283,3034,6283,3053xe" filled="true" fillcolor="#000000" stroked="false">
                <v:path arrowok="t"/>
                <v:fill type="solid"/>
              </v:shape>
            </v:group>
            <v:group style="position:absolute;left:6283;top:3053;width:10;height:20" coordorigin="6283,3053" coordsize="10,20">
              <v:shape style="position:absolute;left:6283;top:3053;width:10;height:20" coordorigin="6283,3053" coordsize="10,20" path="m6283,3072l6292,3072,6292,3053,6283,3053,6283,3072xe" filled="true" fillcolor="#000000" stroked="false">
                <v:path arrowok="t"/>
                <v:fill type="solid"/>
              </v:shape>
            </v:group>
            <v:group style="position:absolute;left:6283;top:3072;width:10;height:20" coordorigin="6283,3072" coordsize="10,20">
              <v:shape style="position:absolute;left:6283;top:3072;width:10;height:20" coordorigin="6283,3072" coordsize="10,20" path="m6283,3092l6292,3092,6292,3072,6283,3072,6283,3092xe" filled="true" fillcolor="#000000" stroked="false">
                <v:path arrowok="t"/>
                <v:fill type="solid"/>
              </v:shape>
            </v:group>
            <v:group style="position:absolute;left:6283;top:3092;width:10;height:20" coordorigin="6283,3092" coordsize="10,20">
              <v:shape style="position:absolute;left:6283;top:3092;width:10;height:20" coordorigin="6283,3092" coordsize="10,20" path="m6283,3111l6292,3111,6292,3092,6283,3092,6283,3111xe" filled="true" fillcolor="#000000" stroked="false">
                <v:path arrowok="t"/>
                <v:fill type="solid"/>
              </v:shape>
            </v:group>
            <v:group style="position:absolute;left:6283;top:3111;width:10;height:20" coordorigin="6283,3111" coordsize="10,20">
              <v:shape style="position:absolute;left:6283;top:3111;width:10;height:20" coordorigin="6283,3111" coordsize="10,20" path="m6283,3130l6292,3130,6292,3111,6283,3111,6283,3130xe" filled="true" fillcolor="#000000" stroked="false">
                <v:path arrowok="t"/>
                <v:fill type="solid"/>
              </v:shape>
            </v:group>
            <v:group style="position:absolute;left:6283;top:3130;width:10;height:20" coordorigin="6283,3130" coordsize="10,20">
              <v:shape style="position:absolute;left:6283;top:3130;width:10;height:20" coordorigin="6283,3130" coordsize="10,20" path="m6283,3149l6292,3149,6292,3130,6283,3130,6283,3149xe" filled="true" fillcolor="#000000" stroked="false">
                <v:path arrowok="t"/>
                <v:fill type="solid"/>
              </v:shape>
            </v:group>
            <v:group style="position:absolute;left:6283;top:3149;width:10;height:20" coordorigin="6283,3149" coordsize="10,20">
              <v:shape style="position:absolute;left:6283;top:3149;width:10;height:20" coordorigin="6283,3149" coordsize="10,20" path="m6283,3168l6292,3168,6292,3149,6283,3149,6283,3168xe" filled="true" fillcolor="#000000" stroked="false">
                <v:path arrowok="t"/>
                <v:fill type="solid"/>
              </v:shape>
            </v:group>
            <v:group style="position:absolute;left:6283;top:3168;width:10;height:20" coordorigin="6283,3168" coordsize="10,20">
              <v:shape style="position:absolute;left:6283;top:3168;width:10;height:20" coordorigin="6283,3168" coordsize="10,20" path="m6283,3188l6292,3188,6292,3168,6283,3168,6283,3188xe" filled="true" fillcolor="#000000" stroked="false">
                <v:path arrowok="t"/>
                <v:fill type="solid"/>
              </v:shape>
            </v:group>
            <v:group style="position:absolute;left:6283;top:3188;width:10;height:20" coordorigin="6283,3188" coordsize="10,20">
              <v:shape style="position:absolute;left:6283;top:3188;width:10;height:20" coordorigin="6283,3188" coordsize="10,20" path="m6283,3207l6292,3207,6292,3188,6283,3188,6283,3207xe" filled="true" fillcolor="#000000" stroked="false">
                <v:path arrowok="t"/>
                <v:fill type="solid"/>
              </v:shape>
            </v:group>
            <v:group style="position:absolute;left:6283;top:3207;width:10;height:20" coordorigin="6283,3207" coordsize="10,20">
              <v:shape style="position:absolute;left:6283;top:3207;width:10;height:20" coordorigin="6283,3207" coordsize="10,20" path="m6283,3226l6292,3226,6292,3207,6283,3207,6283,3226xe" filled="true" fillcolor="#000000" stroked="false">
                <v:path arrowok="t"/>
                <v:fill type="solid"/>
              </v:shape>
              <v:shape style="position:absolute;left:6280;top:3258;width:2;height:10" type="#_x0000_t75" stroked="false">
                <v:imagedata r:id="rId609" o:title=""/>
              </v:shape>
            </v:group>
            <v:group style="position:absolute;left:6283;top:3287;width:10;height:20" coordorigin="6283,3287" coordsize="10,20">
              <v:shape style="position:absolute;left:6283;top:3287;width:10;height:20" coordorigin="6283,3287" coordsize="10,20" path="m6283,3306l6292,3306,6292,3287,6283,3287,6283,3306xe" filled="true" fillcolor="#000000" stroked="false">
                <v:path arrowok="t"/>
                <v:fill type="solid"/>
              </v:shape>
            </v:group>
            <v:group style="position:absolute;left:6283;top:3306;width:10;height:20" coordorigin="6283,3306" coordsize="10,20">
              <v:shape style="position:absolute;left:6283;top:3306;width:10;height:20" coordorigin="6283,3306" coordsize="10,20" path="m6283,3326l6292,3326,6292,3306,6283,3306,6283,3326xe" filled="true" fillcolor="#000000" stroked="false">
                <v:path arrowok="t"/>
                <v:fill type="solid"/>
              </v:shape>
            </v:group>
            <v:group style="position:absolute;left:6283;top:3326;width:10;height:20" coordorigin="6283,3326" coordsize="10,20">
              <v:shape style="position:absolute;left:6283;top:3326;width:10;height:20" coordorigin="6283,3326" coordsize="10,20" path="m6283,3345l6292,3345,6292,3326,6283,3326,6283,3345xe" filled="true" fillcolor="#000000" stroked="false">
                <v:path arrowok="t"/>
                <v:fill type="solid"/>
              </v:shape>
            </v:group>
            <v:group style="position:absolute;left:6283;top:3345;width:10;height:20" coordorigin="6283,3345" coordsize="10,20">
              <v:shape style="position:absolute;left:6283;top:3345;width:10;height:20" coordorigin="6283,3345" coordsize="10,20" path="m6283,3364l6292,3364,6292,3345,6283,3345,6283,3364xe" filled="true" fillcolor="#000000" stroked="false">
                <v:path arrowok="t"/>
                <v:fill type="solid"/>
              </v:shape>
            </v:group>
            <v:group style="position:absolute;left:6283;top:3364;width:10;height:20" coordorigin="6283,3364" coordsize="10,20">
              <v:shape style="position:absolute;left:6283;top:3364;width:10;height:20" coordorigin="6283,3364" coordsize="10,20" path="m6283,3383l6292,3383,6292,3364,6283,3364,6283,3383xe" filled="true" fillcolor="#000000" stroked="false">
                <v:path arrowok="t"/>
                <v:fill type="solid"/>
              </v:shape>
            </v:group>
            <v:group style="position:absolute;left:6283;top:3383;width:10;height:20" coordorigin="6283,3383" coordsize="10,20">
              <v:shape style="position:absolute;left:6283;top:3383;width:10;height:20" coordorigin="6283,3383" coordsize="10,20" path="m6283,3402l6292,3402,6292,3383,6283,3383,6283,3402xe" filled="true" fillcolor="#000000" stroked="false">
                <v:path arrowok="t"/>
                <v:fill type="solid"/>
              </v:shape>
            </v:group>
            <v:group style="position:absolute;left:6283;top:3402;width:10;height:20" coordorigin="6283,3402" coordsize="10,20">
              <v:shape style="position:absolute;left:6283;top:3402;width:10;height:20" coordorigin="6283,3402" coordsize="10,20" path="m6283,3422l6292,3422,6292,3402,6283,3402,6283,3422xe" filled="true" fillcolor="#000000" stroked="false">
                <v:path arrowok="t"/>
                <v:fill type="solid"/>
              </v:shape>
            </v:group>
            <v:group style="position:absolute;left:6283;top:3422;width:10;height:20" coordorigin="6283,3422" coordsize="10,20">
              <v:shape style="position:absolute;left:6283;top:3422;width:10;height:20" coordorigin="6283,3422" coordsize="10,20" path="m6283,3441l6292,3441,6292,3422,6283,3422,6283,3441xe" filled="true" fillcolor="#000000" stroked="false">
                <v:path arrowok="t"/>
                <v:fill type="solid"/>
              </v:shape>
            </v:group>
            <v:group style="position:absolute;left:6283;top:3441;width:10;height:20" coordorigin="6283,3441" coordsize="10,20">
              <v:shape style="position:absolute;left:6283;top:3441;width:10;height:20" coordorigin="6283,3441" coordsize="10,20" path="m6283,3460l6292,3460,6292,3441,6283,3441,6283,3460xe" filled="true" fillcolor="#000000" stroked="false">
                <v:path arrowok="t"/>
                <v:fill type="solid"/>
              </v:shape>
            </v:group>
            <v:group style="position:absolute;left:6283;top:3460;width:10;height:20" coordorigin="6283,3460" coordsize="10,20">
              <v:shape style="position:absolute;left:6283;top:3460;width:10;height:20" coordorigin="6283,3460" coordsize="10,20" path="m6283,3479l6292,3479,6292,3460,6283,3460,6283,3479xe" filled="true" fillcolor="#000000" stroked="false">
                <v:path arrowok="t"/>
                <v:fill type="solid"/>
              </v:shape>
            </v:group>
            <v:group style="position:absolute;left:6283;top:3479;width:10;height:20" coordorigin="6283,3479" coordsize="10,20">
              <v:shape style="position:absolute;left:6283;top:3479;width:10;height:20" coordorigin="6283,3479" coordsize="10,20" path="m6283,3498l6292,3498,6292,3479,6283,3479,6283,3498xe" filled="true" fillcolor="#000000" stroked="false">
                <v:path arrowok="t"/>
                <v:fill type="solid"/>
              </v:shape>
            </v:group>
            <v:group style="position:absolute;left:6283;top:3498;width:10;height:20" coordorigin="6283,3498" coordsize="10,20">
              <v:shape style="position:absolute;left:6283;top:3498;width:10;height:20" coordorigin="6283,3498" coordsize="10,20" path="m6283,3518l6292,3518,6292,3498,6283,3498,6283,3518xe" filled="true" fillcolor="#000000" stroked="false">
                <v:path arrowok="t"/>
                <v:fill type="solid"/>
              </v:shape>
            </v:group>
            <v:group style="position:absolute;left:6283;top:3518;width:10;height:20" coordorigin="6283,3518" coordsize="10,20">
              <v:shape style="position:absolute;left:6283;top:3518;width:10;height:20" coordorigin="6283,3518" coordsize="10,20" path="m6283,3537l6292,3537,6292,3518,6283,3518,6283,3537xe" filled="true" fillcolor="#000000" stroked="false">
                <v:path arrowok="t"/>
                <v:fill type="solid"/>
              </v:shape>
            </v:group>
            <v:group style="position:absolute;left:6283;top:3537;width:10;height:20" coordorigin="6283,3537" coordsize="10,20">
              <v:shape style="position:absolute;left:6283;top:3537;width:10;height:20" coordorigin="6283,3537" coordsize="10,20" path="m6283,3556l6292,3556,6292,3537,6283,3537,6283,3556xe" filled="true" fillcolor="#000000" stroked="false">
                <v:path arrowok="t"/>
                <v:fill type="solid"/>
              </v:shape>
            </v:group>
            <v:group style="position:absolute;left:6283;top:3556;width:10;height:20" coordorigin="6283,3556" coordsize="10,20">
              <v:shape style="position:absolute;left:6283;top:3556;width:10;height:20" coordorigin="6283,3556" coordsize="10,20" path="m6283,3575l6292,3575,6292,3556,6283,3556,6283,3575xe" filled="true" fillcolor="#000000" stroked="false">
                <v:path arrowok="t"/>
                <v:fill type="solid"/>
              </v:shape>
              <v:shape style="position:absolute;left:6280;top:3609;width:2;height:10" type="#_x0000_t75" stroked="false">
                <v:imagedata r:id="rId609" o:title=""/>
              </v:shape>
            </v:group>
            <v:group style="position:absolute;left:6283;top:3638;width:10;height:20" coordorigin="6283,3638" coordsize="10,20">
              <v:shape style="position:absolute;left:6283;top:3638;width:10;height:20" coordorigin="6283,3638" coordsize="10,20" path="m6283,3657l6292,3657,6292,3638,6283,3638,6283,3657xe" filled="true" fillcolor="#000000" stroked="false">
                <v:path arrowok="t"/>
                <v:fill type="solid"/>
              </v:shape>
            </v:group>
            <v:group style="position:absolute;left:6283;top:3657;width:10;height:20" coordorigin="6283,3657" coordsize="10,20">
              <v:shape style="position:absolute;left:6283;top:3657;width:10;height:20" coordorigin="6283,3657" coordsize="10,20" path="m6283,3676l6292,3676,6292,3657,6283,3657,6283,3676xe" filled="true" fillcolor="#000000" stroked="false">
                <v:path arrowok="t"/>
                <v:fill type="solid"/>
              </v:shape>
            </v:group>
            <v:group style="position:absolute;left:6283;top:3676;width:10;height:20" coordorigin="6283,3676" coordsize="10,20">
              <v:shape style="position:absolute;left:6283;top:3676;width:10;height:20" coordorigin="6283,3676" coordsize="10,20" path="m6283,3695l6292,3695,6292,3676,6283,3676,6283,3695xe" filled="true" fillcolor="#000000" stroked="false">
                <v:path arrowok="t"/>
                <v:fill type="solid"/>
              </v:shape>
            </v:group>
            <v:group style="position:absolute;left:6283;top:3695;width:10;height:20" coordorigin="6283,3695" coordsize="10,20">
              <v:shape style="position:absolute;left:6283;top:3695;width:10;height:20" coordorigin="6283,3695" coordsize="10,20" path="m6283,3714l6292,3714,6292,3695,6283,3695,6283,3714xe" filled="true" fillcolor="#000000" stroked="false">
                <v:path arrowok="t"/>
                <v:fill type="solid"/>
              </v:shape>
            </v:group>
            <v:group style="position:absolute;left:6283;top:3714;width:10;height:20" coordorigin="6283,3714" coordsize="10,20">
              <v:shape style="position:absolute;left:6283;top:3714;width:10;height:20" coordorigin="6283,3714" coordsize="10,20" path="m6283,3734l6292,3734,6292,3714,6283,3714,6283,3734xe" filled="true" fillcolor="#000000" stroked="false">
                <v:path arrowok="t"/>
                <v:fill type="solid"/>
              </v:shape>
            </v:group>
            <v:group style="position:absolute;left:6283;top:3734;width:10;height:20" coordorigin="6283,3734" coordsize="10,20">
              <v:shape style="position:absolute;left:6283;top:3734;width:10;height:20" coordorigin="6283,3734" coordsize="10,20" path="m6283,3753l6292,3753,6292,3734,6283,3734,6283,3753xe" filled="true" fillcolor="#000000" stroked="false">
                <v:path arrowok="t"/>
                <v:fill type="solid"/>
              </v:shape>
            </v:group>
            <v:group style="position:absolute;left:6283;top:3753;width:10;height:20" coordorigin="6283,3753" coordsize="10,20">
              <v:shape style="position:absolute;left:6283;top:3753;width:10;height:20" coordorigin="6283,3753" coordsize="10,20" path="m6283,3772l6292,3772,6292,3753,6283,3753,6283,3772xe" filled="true" fillcolor="#000000" stroked="false">
                <v:path arrowok="t"/>
                <v:fill type="solid"/>
              </v:shape>
            </v:group>
            <v:group style="position:absolute;left:6283;top:3772;width:10;height:20" coordorigin="6283,3772" coordsize="10,20">
              <v:shape style="position:absolute;left:6283;top:3772;width:10;height:20" coordorigin="6283,3772" coordsize="10,20" path="m6283,3791l6292,3791,6292,3772,6283,3772,6283,3791xe" filled="true" fillcolor="#000000" stroked="false">
                <v:path arrowok="t"/>
                <v:fill type="solid"/>
              </v:shape>
            </v:group>
            <v:group style="position:absolute;left:6283;top:3791;width:10;height:20" coordorigin="6283,3791" coordsize="10,20">
              <v:shape style="position:absolute;left:6283;top:3791;width:10;height:20" coordorigin="6283,3791" coordsize="10,20" path="m6283,3810l6292,3810,6292,3791,6283,3791,6283,3810xe" filled="true" fillcolor="#000000" stroked="false">
                <v:path arrowok="t"/>
                <v:fill type="solid"/>
              </v:shape>
            </v:group>
            <v:group style="position:absolute;left:6283;top:3810;width:10;height:20" coordorigin="6283,3810" coordsize="10,20">
              <v:shape style="position:absolute;left:6283;top:3810;width:10;height:20" coordorigin="6283,3810" coordsize="10,20" path="m6283,3830l6292,3830,6292,3810,6283,3810,6283,3830xe" filled="true" fillcolor="#000000" stroked="false">
                <v:path arrowok="t"/>
                <v:fill type="solid"/>
              </v:shape>
            </v:group>
            <v:group style="position:absolute;left:6283;top:3830;width:10;height:20" coordorigin="6283,3830" coordsize="10,20">
              <v:shape style="position:absolute;left:6283;top:3830;width:10;height:20" coordorigin="6283,3830" coordsize="10,20" path="m6283,3849l6292,3849,6292,3830,6283,3830,6283,3849xe" filled="true" fillcolor="#000000" stroked="false">
                <v:path arrowok="t"/>
                <v:fill type="solid"/>
              </v:shape>
            </v:group>
            <v:group style="position:absolute;left:6283;top:3849;width:10;height:20" coordorigin="6283,3849" coordsize="10,20">
              <v:shape style="position:absolute;left:6283;top:3849;width:10;height:20" coordorigin="6283,3849" coordsize="10,20" path="m6283,3868l6292,3868,6292,3849,6283,3849,6283,3868xe" filled="true" fillcolor="#000000" stroked="false">
                <v:path arrowok="t"/>
                <v:fill type="solid"/>
              </v:shape>
            </v:group>
            <v:group style="position:absolute;left:6283;top:3868;width:10;height:20" coordorigin="6283,3868" coordsize="10,20">
              <v:shape style="position:absolute;left:6283;top:3868;width:10;height:20" coordorigin="6283,3868" coordsize="10,20" path="m6283,3887l6292,3887,6292,3868,6283,3868,6283,3887xe" filled="true" fillcolor="#000000" stroked="false">
                <v:path arrowok="t"/>
                <v:fill type="solid"/>
              </v:shape>
            </v:group>
            <v:group style="position:absolute;left:6283;top:3887;width:10;height:20" coordorigin="6283,3887" coordsize="10,20">
              <v:shape style="position:absolute;left:6283;top:3887;width:10;height:20" coordorigin="6283,3887" coordsize="10,20" path="m6283,3906l6292,3906,6292,3887,6283,3887,6283,3906xe" filled="true" fillcolor="#000000" stroked="false">
                <v:path arrowok="t"/>
                <v:fill type="solid"/>
              </v:shape>
            </v:group>
            <v:group style="position:absolute;left:6283;top:3906;width:10;height:20" coordorigin="6283,3906" coordsize="10,20">
              <v:shape style="position:absolute;left:6283;top:3906;width:10;height:20" coordorigin="6283,3906" coordsize="10,20" path="m6283,3926l6292,3926,6292,3906,6283,3906,6283,3926xe" filled="true" fillcolor="#000000" stroked="false">
                <v:path arrowok="t"/>
                <v:fill type="solid"/>
              </v:shape>
              <v:shape style="position:absolute;left:6280;top:3959;width:2;height:10" type="#_x0000_t75" stroked="false">
                <v:imagedata r:id="rId609" o:title=""/>
              </v:shape>
            </v:group>
            <v:group style="position:absolute;left:6283;top:3988;width:10;height:20" coordorigin="6283,3988" coordsize="10,20">
              <v:shape style="position:absolute;left:6283;top:3988;width:10;height:20" coordorigin="6283,3988" coordsize="10,20" path="m6283,4007l6292,4007,6292,3988,6283,3988,6283,4007xe" filled="true" fillcolor="#000000" stroked="false">
                <v:path arrowok="t"/>
                <v:fill type="solid"/>
              </v:shape>
            </v:group>
            <v:group style="position:absolute;left:6283;top:4007;width:10;height:20" coordorigin="6283,4007" coordsize="10,20">
              <v:shape style="position:absolute;left:6283;top:4007;width:10;height:20" coordorigin="6283,4007" coordsize="10,20" path="m6283,4026l6292,4026,6292,4007,6283,4007,6283,4026xe" filled="true" fillcolor="#000000" stroked="false">
                <v:path arrowok="t"/>
                <v:fill type="solid"/>
              </v:shape>
            </v:group>
            <v:group style="position:absolute;left:6283;top:4026;width:10;height:20" coordorigin="6283,4026" coordsize="10,20">
              <v:shape style="position:absolute;left:6283;top:4026;width:10;height:20" coordorigin="6283,4026" coordsize="10,20" path="m6283,4046l6292,4046,6292,4026,6283,4026,6283,4046xe" filled="true" fillcolor="#000000" stroked="false">
                <v:path arrowok="t"/>
                <v:fill type="solid"/>
              </v:shape>
            </v:group>
            <v:group style="position:absolute;left:6283;top:4046;width:10;height:20" coordorigin="6283,4046" coordsize="10,20">
              <v:shape style="position:absolute;left:6283;top:4046;width:10;height:20" coordorigin="6283,4046" coordsize="10,20" path="m6283,4065l6292,4065,6292,4046,6283,4046,6283,4065xe" filled="true" fillcolor="#000000" stroked="false">
                <v:path arrowok="t"/>
                <v:fill type="solid"/>
              </v:shape>
            </v:group>
            <v:group style="position:absolute;left:6283;top:4065;width:10;height:20" coordorigin="6283,4065" coordsize="10,20">
              <v:shape style="position:absolute;left:6283;top:4065;width:10;height:20" coordorigin="6283,4065" coordsize="10,20" path="m6283,4084l6292,4084,6292,4065,6283,4065,6283,4084xe" filled="true" fillcolor="#000000" stroked="false">
                <v:path arrowok="t"/>
                <v:fill type="solid"/>
              </v:shape>
            </v:group>
            <v:group style="position:absolute;left:6283;top:4084;width:10;height:20" coordorigin="6283,4084" coordsize="10,20">
              <v:shape style="position:absolute;left:6283;top:4084;width:10;height:20" coordorigin="6283,4084" coordsize="10,20" path="m6283,4103l6292,4103,6292,4084,6283,4084,6283,4103xe" filled="true" fillcolor="#000000" stroked="false">
                <v:path arrowok="t"/>
                <v:fill type="solid"/>
              </v:shape>
            </v:group>
            <v:group style="position:absolute;left:6283;top:4103;width:10;height:20" coordorigin="6283,4103" coordsize="10,20">
              <v:shape style="position:absolute;left:6283;top:4103;width:10;height:20" coordorigin="6283,4103" coordsize="10,20" path="m6283,4122l6292,4122,6292,4103,6283,4103,6283,4122xe" filled="true" fillcolor="#000000" stroked="false">
                <v:path arrowok="t"/>
                <v:fill type="solid"/>
              </v:shape>
            </v:group>
            <v:group style="position:absolute;left:6283;top:4122;width:10;height:20" coordorigin="6283,4122" coordsize="10,20">
              <v:shape style="position:absolute;left:6283;top:4122;width:10;height:20" coordorigin="6283,4122" coordsize="10,20" path="m6283,4142l6292,4142,6292,4122,6283,4122,6283,4142xe" filled="true" fillcolor="#000000" stroked="false">
                <v:path arrowok="t"/>
                <v:fill type="solid"/>
              </v:shape>
            </v:group>
            <v:group style="position:absolute;left:6283;top:4142;width:10;height:20" coordorigin="6283,4142" coordsize="10,20">
              <v:shape style="position:absolute;left:6283;top:4142;width:10;height:20" coordorigin="6283,4142" coordsize="10,20" path="m6283,4161l6292,4161,6292,4142,6283,4142,6283,4161xe" filled="true" fillcolor="#000000" stroked="false">
                <v:path arrowok="t"/>
                <v:fill type="solid"/>
              </v:shape>
            </v:group>
            <v:group style="position:absolute;left:6283;top:4161;width:10;height:20" coordorigin="6283,4161" coordsize="10,20">
              <v:shape style="position:absolute;left:6283;top:4161;width:10;height:20" coordorigin="6283,4161" coordsize="10,20" path="m6283,4180l6292,4180,6292,4161,6283,4161,6283,4180xe" filled="true" fillcolor="#000000" stroked="false">
                <v:path arrowok="t"/>
                <v:fill type="solid"/>
              </v:shape>
            </v:group>
            <v:group style="position:absolute;left:6283;top:4180;width:10;height:20" coordorigin="6283,4180" coordsize="10,20">
              <v:shape style="position:absolute;left:6283;top:4180;width:10;height:20" coordorigin="6283,4180" coordsize="10,20" path="m6283,4199l6292,4199,6292,4180,6283,4180,6283,4199xe" filled="true" fillcolor="#000000" stroked="false">
                <v:path arrowok="t"/>
                <v:fill type="solid"/>
              </v:shape>
            </v:group>
            <v:group style="position:absolute;left:6283;top:4199;width:10;height:20" coordorigin="6283,4199" coordsize="10,20">
              <v:shape style="position:absolute;left:6283;top:4199;width:10;height:20" coordorigin="6283,4199" coordsize="10,20" path="m6283,4218l6292,4218,6292,4199,6283,4199,6283,4218xe" filled="true" fillcolor="#000000" stroked="false">
                <v:path arrowok="t"/>
                <v:fill type="solid"/>
              </v:shape>
            </v:group>
            <v:group style="position:absolute;left:6283;top:4218;width:10;height:20" coordorigin="6283,4218" coordsize="10,20">
              <v:shape style="position:absolute;left:6283;top:4218;width:10;height:20" coordorigin="6283,4218" coordsize="10,20" path="m6283,4238l6292,4238,6292,4218,6283,4218,6283,4238xe" filled="true" fillcolor="#000000" stroked="false">
                <v:path arrowok="t"/>
                <v:fill type="solid"/>
              </v:shape>
            </v:group>
            <v:group style="position:absolute;left:6283;top:4238;width:10;height:20" coordorigin="6283,4238" coordsize="10,20">
              <v:shape style="position:absolute;left:6283;top:4238;width:10;height:20" coordorigin="6283,4238" coordsize="10,20" path="m6283,4257l6292,4257,6292,4238,6283,4238,6283,4257xe" filled="true" fillcolor="#000000" stroked="false">
                <v:path arrowok="t"/>
                <v:fill type="solid"/>
              </v:shape>
            </v:group>
            <v:group style="position:absolute;left:6283;top:4257;width:10;height:20" coordorigin="6283,4257" coordsize="10,20">
              <v:shape style="position:absolute;left:6283;top:4257;width:10;height:20" coordorigin="6283,4257" coordsize="10,20" path="m6283,4276l6292,4276,6292,4257,6283,4257,6283,4276xe" filled="true" fillcolor="#000000" stroked="false">
                <v:path arrowok="t"/>
                <v:fill type="solid"/>
              </v:shape>
              <v:shape style="position:absolute;left:6280;top:4308;width:2;height:10" type="#_x0000_t75" stroked="false">
                <v:imagedata r:id="rId609" o:title=""/>
              </v:shape>
            </v:group>
            <v:group style="position:absolute;left:6283;top:4337;width:10;height:20" coordorigin="6283,4337" coordsize="10,20">
              <v:shape style="position:absolute;left:6283;top:4337;width:10;height:20" coordorigin="6283,4337" coordsize="10,20" path="m6283,4356l6292,4356,6292,4337,6283,4337,6283,4356xe" filled="true" fillcolor="#000000" stroked="false">
                <v:path arrowok="t"/>
                <v:fill type="solid"/>
              </v:shape>
            </v:group>
            <v:group style="position:absolute;left:6283;top:4356;width:10;height:20" coordorigin="6283,4356" coordsize="10,20">
              <v:shape style="position:absolute;left:6283;top:4356;width:10;height:20" coordorigin="6283,4356" coordsize="10,20" path="m6283,4376l6292,4376,6292,4356,6283,4356,6283,4376xe" filled="true" fillcolor="#000000" stroked="false">
                <v:path arrowok="t"/>
                <v:fill type="solid"/>
              </v:shape>
            </v:group>
            <v:group style="position:absolute;left:6283;top:4376;width:10;height:20" coordorigin="6283,4376" coordsize="10,20">
              <v:shape style="position:absolute;left:6283;top:4376;width:10;height:20" coordorigin="6283,4376" coordsize="10,20" path="m6283,4395l6292,4395,6292,4376,6283,4376,6283,4395xe" filled="true" fillcolor="#000000" stroked="false">
                <v:path arrowok="t"/>
                <v:fill type="solid"/>
              </v:shape>
            </v:group>
            <v:group style="position:absolute;left:6283;top:4395;width:10;height:20" coordorigin="6283,4395" coordsize="10,20">
              <v:shape style="position:absolute;left:6283;top:4395;width:10;height:20" coordorigin="6283,4395" coordsize="10,20" path="m6283,4414l6292,4414,6292,4395,6283,4395,6283,4414xe" filled="true" fillcolor="#000000" stroked="false">
                <v:path arrowok="t"/>
                <v:fill type="solid"/>
              </v:shape>
            </v:group>
            <v:group style="position:absolute;left:6283;top:4414;width:10;height:20" coordorigin="6283,4414" coordsize="10,20">
              <v:shape style="position:absolute;left:6283;top:4414;width:10;height:20" coordorigin="6283,4414" coordsize="10,20" path="m6283,4433l6292,4433,6292,4414,6283,4414,6283,4433xe" filled="true" fillcolor="#000000" stroked="false">
                <v:path arrowok="t"/>
                <v:fill type="solid"/>
              </v:shape>
            </v:group>
            <v:group style="position:absolute;left:6283;top:4433;width:10;height:20" coordorigin="6283,4433" coordsize="10,20">
              <v:shape style="position:absolute;left:6283;top:4433;width:10;height:20" coordorigin="6283,4433" coordsize="10,20" path="m6283,4452l6292,4452,6292,4433,6283,4433,6283,4452xe" filled="true" fillcolor="#000000" stroked="false">
                <v:path arrowok="t"/>
                <v:fill type="solid"/>
              </v:shape>
            </v:group>
            <v:group style="position:absolute;left:6283;top:4452;width:10;height:20" coordorigin="6283,4452" coordsize="10,20">
              <v:shape style="position:absolute;left:6283;top:4452;width:10;height:20" coordorigin="6283,4452" coordsize="10,20" path="m6283,4472l6292,4472,6292,4452,6283,4452,6283,4472xe" filled="true" fillcolor="#000000" stroked="false">
                <v:path arrowok="t"/>
                <v:fill type="solid"/>
              </v:shape>
            </v:group>
            <v:group style="position:absolute;left:6283;top:4472;width:10;height:20" coordorigin="6283,4472" coordsize="10,20">
              <v:shape style="position:absolute;left:6283;top:4472;width:10;height:20" coordorigin="6283,4472" coordsize="10,20" path="m6283,4491l6292,4491,6292,4472,6283,4472,6283,4491xe" filled="true" fillcolor="#000000" stroked="false">
                <v:path arrowok="t"/>
                <v:fill type="solid"/>
              </v:shape>
            </v:group>
            <v:group style="position:absolute;left:6283;top:4491;width:10;height:20" coordorigin="6283,4491" coordsize="10,20">
              <v:shape style="position:absolute;left:6283;top:4491;width:10;height:20" coordorigin="6283,4491" coordsize="10,20" path="m6283,4510l6292,4510,6292,4491,6283,4491,6283,4510xe" filled="true" fillcolor="#000000" stroked="false">
                <v:path arrowok="t"/>
                <v:fill type="solid"/>
              </v:shape>
            </v:group>
            <v:group style="position:absolute;left:6283;top:4510;width:10;height:20" coordorigin="6283,4510" coordsize="10,20">
              <v:shape style="position:absolute;left:6283;top:4510;width:10;height:20" coordorigin="6283,4510" coordsize="10,20" path="m6283,4529l6292,4529,6292,4510,6283,4510,6283,4529xe" filled="true" fillcolor="#000000" stroked="false">
                <v:path arrowok="t"/>
                <v:fill type="solid"/>
              </v:shape>
            </v:group>
            <v:group style="position:absolute;left:6283;top:4529;width:10;height:20" coordorigin="6283,4529" coordsize="10,20">
              <v:shape style="position:absolute;left:6283;top:4529;width:10;height:20" coordorigin="6283,4529" coordsize="10,20" path="m6283,4548l6292,4548,6292,4529,6283,4529,6283,4548xe" filled="true" fillcolor="#000000" stroked="false">
                <v:path arrowok="t"/>
                <v:fill type="solid"/>
              </v:shape>
            </v:group>
            <v:group style="position:absolute;left:6283;top:4548;width:10;height:20" coordorigin="6283,4548" coordsize="10,20">
              <v:shape style="position:absolute;left:6283;top:4548;width:10;height:20" coordorigin="6283,4548" coordsize="10,20" path="m6283,4568l6292,4568,6292,4548,6283,4548,6283,4568xe" filled="true" fillcolor="#000000" stroked="false">
                <v:path arrowok="t"/>
                <v:fill type="solid"/>
              </v:shape>
            </v:group>
            <v:group style="position:absolute;left:6283;top:4568;width:10;height:20" coordorigin="6283,4568" coordsize="10,20">
              <v:shape style="position:absolute;left:6283;top:4568;width:10;height:20" coordorigin="6283,4568" coordsize="10,20" path="m6283,4587l6292,4587,6292,4568,6283,4568,6283,4587xe" filled="true" fillcolor="#000000" stroked="false">
                <v:path arrowok="t"/>
                <v:fill type="solid"/>
              </v:shape>
            </v:group>
            <v:group style="position:absolute;left:6283;top:4587;width:10;height:20" coordorigin="6283,4587" coordsize="10,20">
              <v:shape style="position:absolute;left:6283;top:4587;width:10;height:20" coordorigin="6283,4587" coordsize="10,20" path="m6283,4606l6292,4606,6292,4587,6283,4587,6283,4606xe" filled="true" fillcolor="#000000" stroked="false">
                <v:path arrowok="t"/>
                <v:fill type="solid"/>
              </v:shape>
            </v:group>
            <v:group style="position:absolute;left:6283;top:4606;width:10;height:20" coordorigin="6283,4606" coordsize="10,20">
              <v:shape style="position:absolute;left:6283;top:4606;width:10;height:20" coordorigin="6283,4606" coordsize="10,20" path="m6283,4625l6292,4625,6292,4606,6283,4606,6283,4625xe" filled="true" fillcolor="#000000" stroked="false">
                <v:path arrowok="t"/>
                <v:fill type="solid"/>
              </v:shape>
              <v:shape style="position:absolute;left:6280;top:4659;width:2;height:10" type="#_x0000_t75" stroked="false">
                <v:imagedata r:id="rId609" o:title=""/>
              </v:shape>
            </v:group>
            <v:group style="position:absolute;left:6283;top:4688;width:10;height:20" coordorigin="6283,4688" coordsize="10,20">
              <v:shape style="position:absolute;left:6283;top:4688;width:10;height:20" coordorigin="6283,4688" coordsize="10,20" path="m6283,4707l6292,4707,6292,4688,6283,4688,6283,4707xe" filled="true" fillcolor="#000000" stroked="false">
                <v:path arrowok="t"/>
                <v:fill type="solid"/>
              </v:shape>
            </v:group>
            <v:group style="position:absolute;left:6283;top:4707;width:10;height:20" coordorigin="6283,4707" coordsize="10,20">
              <v:shape style="position:absolute;left:6283;top:4707;width:10;height:20" coordorigin="6283,4707" coordsize="10,20" path="m6283,4726l6292,4726,6292,4707,6283,4707,6283,4726xe" filled="true" fillcolor="#000000" stroked="false">
                <v:path arrowok="t"/>
                <v:fill type="solid"/>
              </v:shape>
            </v:group>
            <v:group style="position:absolute;left:6283;top:4726;width:10;height:20" coordorigin="6283,4726" coordsize="10,20">
              <v:shape style="position:absolute;left:6283;top:4726;width:10;height:20" coordorigin="6283,4726" coordsize="10,20" path="m6283,4745l6292,4745,6292,4726,6283,4726,6283,4745xe" filled="true" fillcolor="#000000" stroked="false">
                <v:path arrowok="t"/>
                <v:fill type="solid"/>
              </v:shape>
            </v:group>
            <v:group style="position:absolute;left:6283;top:4745;width:10;height:20" coordorigin="6283,4745" coordsize="10,20">
              <v:shape style="position:absolute;left:6283;top:4745;width:10;height:20" coordorigin="6283,4745" coordsize="10,20" path="m6283,4764l6292,4764,6292,4745,6283,4745,6283,4764xe" filled="true" fillcolor="#000000" stroked="false">
                <v:path arrowok="t"/>
                <v:fill type="solid"/>
              </v:shape>
            </v:group>
            <v:group style="position:absolute;left:6283;top:4764;width:10;height:20" coordorigin="6283,4764" coordsize="10,20">
              <v:shape style="position:absolute;left:6283;top:4764;width:10;height:20" coordorigin="6283,4764" coordsize="10,20" path="m6283,4784l6292,4784,6292,4764,6283,4764,6283,4784xe" filled="true" fillcolor="#000000" stroked="false">
                <v:path arrowok="t"/>
                <v:fill type="solid"/>
              </v:shape>
            </v:group>
            <v:group style="position:absolute;left:6283;top:4784;width:10;height:20" coordorigin="6283,4784" coordsize="10,20">
              <v:shape style="position:absolute;left:6283;top:4784;width:10;height:20" coordorigin="6283,4784" coordsize="10,20" path="m6283,4803l6292,4803,6292,4784,6283,4784,6283,4803xe" filled="true" fillcolor="#000000" stroked="false">
                <v:path arrowok="t"/>
                <v:fill type="solid"/>
              </v:shape>
            </v:group>
            <v:group style="position:absolute;left:6283;top:4803;width:10;height:20" coordorigin="6283,4803" coordsize="10,20">
              <v:shape style="position:absolute;left:6283;top:4803;width:10;height:20" coordorigin="6283,4803" coordsize="10,20" path="m6283,4822l6292,4822,6292,4803,6283,4803,6283,4822xe" filled="true" fillcolor="#000000" stroked="false">
                <v:path arrowok="t"/>
                <v:fill type="solid"/>
              </v:shape>
            </v:group>
            <v:group style="position:absolute;left:6283;top:4822;width:10;height:20" coordorigin="6283,4822" coordsize="10,20">
              <v:shape style="position:absolute;left:6283;top:4822;width:10;height:20" coordorigin="6283,4822" coordsize="10,20" path="m6283,4841l6292,4841,6292,4822,6283,4822,6283,4841xe" filled="true" fillcolor="#000000" stroked="false">
                <v:path arrowok="t"/>
                <v:fill type="solid"/>
              </v:shape>
            </v:group>
            <v:group style="position:absolute;left:6283;top:4841;width:10;height:20" coordorigin="6283,4841" coordsize="10,20">
              <v:shape style="position:absolute;left:6283;top:4841;width:10;height:20" coordorigin="6283,4841" coordsize="10,20" path="m6283,4860l6292,4860,6292,4841,6283,4841,6283,4860xe" filled="true" fillcolor="#000000" stroked="false">
                <v:path arrowok="t"/>
                <v:fill type="solid"/>
              </v:shape>
            </v:group>
            <v:group style="position:absolute;left:6283;top:4860;width:10;height:20" coordorigin="6283,4860" coordsize="10,20">
              <v:shape style="position:absolute;left:6283;top:4860;width:10;height:20" coordorigin="6283,4860" coordsize="10,20" path="m6283,4880l6292,4880,6292,4860,6283,4860,6283,4880xe" filled="true" fillcolor="#000000" stroked="false">
                <v:path arrowok="t"/>
                <v:fill type="solid"/>
              </v:shape>
            </v:group>
            <v:group style="position:absolute;left:6283;top:4880;width:10;height:20" coordorigin="6283,4880" coordsize="10,20">
              <v:shape style="position:absolute;left:6283;top:4880;width:10;height:20" coordorigin="6283,4880" coordsize="10,20" path="m6283,4899l6292,4899,6292,4880,6283,4880,6283,4899xe" filled="true" fillcolor="#000000" stroked="false">
                <v:path arrowok="t"/>
                <v:fill type="solid"/>
              </v:shape>
            </v:group>
            <v:group style="position:absolute;left:6283;top:4899;width:10;height:20" coordorigin="6283,4899" coordsize="10,20">
              <v:shape style="position:absolute;left:6283;top:4899;width:10;height:20" coordorigin="6283,4899" coordsize="10,20" path="m6283,4918l6292,4918,6292,4899,6283,4899,6283,4918xe" filled="true" fillcolor="#000000" stroked="false">
                <v:path arrowok="t"/>
                <v:fill type="solid"/>
              </v:shape>
            </v:group>
            <v:group style="position:absolute;left:6283;top:4918;width:10;height:20" coordorigin="6283,4918" coordsize="10,20">
              <v:shape style="position:absolute;left:6283;top:4918;width:10;height:20" coordorigin="6283,4918" coordsize="10,20" path="m6283,4937l6292,4937,6292,4918,6283,4918,6283,4937xe" filled="true" fillcolor="#000000" stroked="false">
                <v:path arrowok="t"/>
                <v:fill type="solid"/>
              </v:shape>
            </v:group>
            <v:group style="position:absolute;left:6283;top:4937;width:10;height:20" coordorigin="6283,4937" coordsize="10,20">
              <v:shape style="position:absolute;left:6283;top:4937;width:10;height:20" coordorigin="6283,4937" coordsize="10,20" path="m6283,4956l6292,4956,6292,4937,6283,4937,6283,4956xe" filled="true" fillcolor="#000000" stroked="false">
                <v:path arrowok="t"/>
                <v:fill type="solid"/>
              </v:shape>
            </v:group>
            <v:group style="position:absolute;left:6283;top:4956;width:10;height:20" coordorigin="6283,4956" coordsize="10,20">
              <v:shape style="position:absolute;left:6283;top:4956;width:10;height:20" coordorigin="6283,4956" coordsize="10,20" path="m6283,4976l6292,4976,6292,4956,6283,4956,6283,4976xe" filled="true" fillcolor="#000000" stroked="false">
                <v:path arrowok="t"/>
                <v:fill type="solid"/>
              </v:shape>
              <v:shape style="position:absolute;left:6280;top:5009;width:2;height:10" type="#_x0000_t75" stroked="false">
                <v:imagedata r:id="rId609" o:title=""/>
              </v:shape>
            </v:group>
            <v:group style="position:absolute;left:6283;top:5038;width:10;height:20" coordorigin="6283,5038" coordsize="10,20">
              <v:shape style="position:absolute;left:6283;top:5038;width:10;height:20" coordorigin="6283,5038" coordsize="10,20" path="m6283,5057l6292,5057,6292,5038,6283,5038,6283,5057xe" filled="true" fillcolor="#000000" stroked="false">
                <v:path arrowok="t"/>
                <v:fill type="solid"/>
              </v:shape>
            </v:group>
            <v:group style="position:absolute;left:6283;top:5057;width:10;height:20" coordorigin="6283,5057" coordsize="10,20">
              <v:shape style="position:absolute;left:6283;top:5057;width:10;height:20" coordorigin="6283,5057" coordsize="10,20" path="m6283,5076l6292,5076,6292,5057,6283,5057,6283,5076xe" filled="true" fillcolor="#000000" stroked="false">
                <v:path arrowok="t"/>
                <v:fill type="solid"/>
              </v:shape>
            </v:group>
            <v:group style="position:absolute;left:6283;top:5076;width:10;height:20" coordorigin="6283,5076" coordsize="10,20">
              <v:shape style="position:absolute;left:6283;top:5076;width:10;height:20" coordorigin="6283,5076" coordsize="10,20" path="m6283,5096l6292,5096,6292,5076,6283,5076,6283,5096xe" filled="true" fillcolor="#000000" stroked="false">
                <v:path arrowok="t"/>
                <v:fill type="solid"/>
              </v:shape>
            </v:group>
            <v:group style="position:absolute;left:6283;top:5096;width:10;height:20" coordorigin="6283,5096" coordsize="10,20">
              <v:shape style="position:absolute;left:6283;top:5096;width:10;height:20" coordorigin="6283,5096" coordsize="10,20" path="m6283,5115l6292,5115,6292,5096,6283,5096,6283,5115xe" filled="true" fillcolor="#000000" stroked="false">
                <v:path arrowok="t"/>
                <v:fill type="solid"/>
              </v:shape>
            </v:group>
            <v:group style="position:absolute;left:6283;top:5115;width:10;height:20" coordorigin="6283,5115" coordsize="10,20">
              <v:shape style="position:absolute;left:6283;top:5115;width:10;height:20" coordorigin="6283,5115" coordsize="10,20" path="m6283,5134l6292,5134,6292,5115,6283,5115,6283,5134xe" filled="true" fillcolor="#000000" stroked="false">
                <v:path arrowok="t"/>
                <v:fill type="solid"/>
              </v:shape>
            </v:group>
            <v:group style="position:absolute;left:6283;top:5134;width:10;height:20" coordorigin="6283,5134" coordsize="10,20">
              <v:shape style="position:absolute;left:6283;top:5134;width:10;height:20" coordorigin="6283,5134" coordsize="10,20" path="m6283,5153l6292,5153,6292,5134,6283,5134,6283,5153xe" filled="true" fillcolor="#000000" stroked="false">
                <v:path arrowok="t"/>
                <v:fill type="solid"/>
              </v:shape>
            </v:group>
            <v:group style="position:absolute;left:6283;top:5153;width:10;height:20" coordorigin="6283,5153" coordsize="10,20">
              <v:shape style="position:absolute;left:6283;top:5153;width:10;height:20" coordorigin="6283,5153" coordsize="10,20" path="m6283,5172l6292,5172,6292,5153,6283,5153,6283,5172xe" filled="true" fillcolor="#000000" stroked="false">
                <v:path arrowok="t"/>
                <v:fill type="solid"/>
              </v:shape>
            </v:group>
            <v:group style="position:absolute;left:6283;top:5172;width:10;height:20" coordorigin="6283,5172" coordsize="10,20">
              <v:shape style="position:absolute;left:6283;top:5172;width:10;height:20" coordorigin="6283,5172" coordsize="10,20" path="m6283,5192l6292,5192,6292,5172,6283,5172,6283,5192xe" filled="true" fillcolor="#000000" stroked="false">
                <v:path arrowok="t"/>
                <v:fill type="solid"/>
              </v:shape>
            </v:group>
            <v:group style="position:absolute;left:6283;top:5192;width:10;height:20" coordorigin="6283,5192" coordsize="10,20">
              <v:shape style="position:absolute;left:6283;top:5192;width:10;height:20" coordorigin="6283,5192" coordsize="10,20" path="m6283,5211l6292,5211,6292,5192,6283,5192,6283,5211xe" filled="true" fillcolor="#000000" stroked="false">
                <v:path arrowok="t"/>
                <v:fill type="solid"/>
              </v:shape>
            </v:group>
            <v:group style="position:absolute;left:6283;top:5211;width:10;height:20" coordorigin="6283,5211" coordsize="10,20">
              <v:shape style="position:absolute;left:6283;top:5211;width:10;height:20" coordorigin="6283,5211" coordsize="10,20" path="m6283,5230l6292,5230,6292,5211,6283,5211,6283,5230xe" filled="true" fillcolor="#000000" stroked="false">
                <v:path arrowok="t"/>
                <v:fill type="solid"/>
              </v:shape>
            </v:group>
            <v:group style="position:absolute;left:6283;top:5230;width:10;height:20" coordorigin="6283,5230" coordsize="10,20">
              <v:shape style="position:absolute;left:6283;top:5230;width:10;height:20" coordorigin="6283,5230" coordsize="10,20" path="m6283,5249l6292,5249,6292,5230,6283,5230,6283,5249xe" filled="true" fillcolor="#000000" stroked="false">
                <v:path arrowok="t"/>
                <v:fill type="solid"/>
              </v:shape>
            </v:group>
            <v:group style="position:absolute;left:6283;top:5249;width:10;height:20" coordorigin="6283,5249" coordsize="10,20">
              <v:shape style="position:absolute;left:6283;top:5249;width:10;height:20" coordorigin="6283,5249" coordsize="10,20" path="m6283,5269l6292,5269,6292,5249,6283,5249,6283,5269xe" filled="true" fillcolor="#000000" stroked="false">
                <v:path arrowok="t"/>
                <v:fill type="solid"/>
              </v:shape>
            </v:group>
            <v:group style="position:absolute;left:6283;top:5269;width:10;height:20" coordorigin="6283,5269" coordsize="10,20">
              <v:shape style="position:absolute;left:6283;top:5269;width:10;height:20" coordorigin="6283,5269" coordsize="10,20" path="m6283,5288l6292,5288,6292,5269,6283,5269,6283,5288xe" filled="true" fillcolor="#000000" stroked="false">
                <v:path arrowok="t"/>
                <v:fill type="solid"/>
              </v:shape>
            </v:group>
            <v:group style="position:absolute;left:6283;top:5288;width:10;height:20" coordorigin="6283,5288" coordsize="10,20">
              <v:shape style="position:absolute;left:6283;top:5288;width:10;height:20" coordorigin="6283,5288" coordsize="10,20" path="m6283,5307l6292,5307,6292,5288,6283,5288,6283,5307xe" filled="true" fillcolor="#000000" stroked="false">
                <v:path arrowok="t"/>
                <v:fill type="solid"/>
              </v:shape>
            </v:group>
            <v:group style="position:absolute;left:6283;top:5307;width:10;height:20" coordorigin="6283,5307" coordsize="10,20">
              <v:shape style="position:absolute;left:6283;top:5307;width:10;height:20" coordorigin="6283,5307" coordsize="10,20" path="m6283,5326l6292,5326,6292,5307,6283,5307,6283,5326xe" filled="true" fillcolor="#000000" stroked="false">
                <v:path arrowok="t"/>
                <v:fill type="solid"/>
              </v:shape>
              <v:shape style="position:absolute;left:6280;top:5359;width:2;height:10" type="#_x0000_t75" stroked="false">
                <v:imagedata r:id="rId609" o:title=""/>
              </v:shape>
            </v:group>
            <v:group style="position:absolute;left:6283;top:5388;width:10;height:20" coordorigin="6283,5388" coordsize="10,20">
              <v:shape style="position:absolute;left:6283;top:5388;width:10;height:20" coordorigin="6283,5388" coordsize="10,20" path="m6283,5407l6292,5407,6292,5388,6283,5388,6283,5407xe" filled="true" fillcolor="#000000" stroked="false">
                <v:path arrowok="t"/>
                <v:fill type="solid"/>
              </v:shape>
            </v:group>
            <v:group style="position:absolute;left:6283;top:5407;width:10;height:20" coordorigin="6283,5407" coordsize="10,20">
              <v:shape style="position:absolute;left:6283;top:5407;width:10;height:20" coordorigin="6283,5407" coordsize="10,20" path="m6283,5426l6292,5426,6292,5407,6283,5407,6283,5426xe" filled="true" fillcolor="#000000" stroked="false">
                <v:path arrowok="t"/>
                <v:fill type="solid"/>
              </v:shape>
            </v:group>
            <v:group style="position:absolute;left:6283;top:5426;width:10;height:20" coordorigin="6283,5426" coordsize="10,20">
              <v:shape style="position:absolute;left:6283;top:5426;width:10;height:20" coordorigin="6283,5426" coordsize="10,20" path="m6283,5445l6292,5445,6292,5426,6283,5426,6283,5445xe" filled="true" fillcolor="#000000" stroked="false">
                <v:path arrowok="t"/>
                <v:fill type="solid"/>
              </v:shape>
            </v:group>
            <v:group style="position:absolute;left:6283;top:5445;width:10;height:20" coordorigin="6283,5445" coordsize="10,20">
              <v:shape style="position:absolute;left:6283;top:5445;width:10;height:20" coordorigin="6283,5445" coordsize="10,20" path="m6283,5464l6292,5464,6292,5445,6283,5445,6283,5464xe" filled="true" fillcolor="#000000" stroked="false">
                <v:path arrowok="t"/>
                <v:fill type="solid"/>
              </v:shape>
            </v:group>
            <v:group style="position:absolute;left:6283;top:5464;width:10;height:20" coordorigin="6283,5464" coordsize="10,20">
              <v:shape style="position:absolute;left:6283;top:5464;width:10;height:20" coordorigin="6283,5464" coordsize="10,20" path="m6283,5484l6292,5484,6292,5464,6283,5464,6283,5484xe" filled="true" fillcolor="#000000" stroked="false">
                <v:path arrowok="t"/>
                <v:fill type="solid"/>
              </v:shape>
            </v:group>
            <v:group style="position:absolute;left:6283;top:5484;width:10;height:20" coordorigin="6283,5484" coordsize="10,20">
              <v:shape style="position:absolute;left:6283;top:5484;width:10;height:20" coordorigin="6283,5484" coordsize="10,20" path="m6283,5503l6292,5503,6292,5484,6283,5484,6283,5503xe" filled="true" fillcolor="#000000" stroked="false">
                <v:path arrowok="t"/>
                <v:fill type="solid"/>
              </v:shape>
            </v:group>
            <v:group style="position:absolute;left:6283;top:5503;width:10;height:20" coordorigin="6283,5503" coordsize="10,20">
              <v:shape style="position:absolute;left:6283;top:5503;width:10;height:20" coordorigin="6283,5503" coordsize="10,20" path="m6283,5522l6292,5522,6292,5503,6283,5503,6283,5522xe" filled="true" fillcolor="#000000" stroked="false">
                <v:path arrowok="t"/>
                <v:fill type="solid"/>
              </v:shape>
            </v:group>
            <v:group style="position:absolute;left:6283;top:5522;width:10;height:20" coordorigin="6283,5522" coordsize="10,20">
              <v:shape style="position:absolute;left:6283;top:5522;width:10;height:20" coordorigin="6283,5522" coordsize="10,20" path="m6283,5541l6292,5541,6292,5522,6283,5522,6283,5541xe" filled="true" fillcolor="#000000" stroked="false">
                <v:path arrowok="t"/>
                <v:fill type="solid"/>
              </v:shape>
            </v:group>
            <v:group style="position:absolute;left:6283;top:5541;width:10;height:20" coordorigin="6283,5541" coordsize="10,20">
              <v:shape style="position:absolute;left:6283;top:5541;width:10;height:20" coordorigin="6283,5541" coordsize="10,20" path="m6283,5560l6292,5560,6292,5541,6283,5541,6283,5560xe" filled="true" fillcolor="#000000" stroked="false">
                <v:path arrowok="t"/>
                <v:fill type="solid"/>
              </v:shape>
            </v:group>
            <v:group style="position:absolute;left:6283;top:5560;width:10;height:20" coordorigin="6283,5560" coordsize="10,20">
              <v:shape style="position:absolute;left:6283;top:5560;width:10;height:20" coordorigin="6283,5560" coordsize="10,20" path="m6283,5580l6292,5580,6292,5560,6283,5560,6283,5580xe" filled="true" fillcolor="#000000" stroked="false">
                <v:path arrowok="t"/>
                <v:fill type="solid"/>
              </v:shape>
            </v:group>
            <v:group style="position:absolute;left:6283;top:5580;width:10;height:20" coordorigin="6283,5580" coordsize="10,20">
              <v:shape style="position:absolute;left:6283;top:5580;width:10;height:20" coordorigin="6283,5580" coordsize="10,20" path="m6283,5599l6292,5599,6292,5580,6283,5580,6283,5599xe" filled="true" fillcolor="#000000" stroked="false">
                <v:path arrowok="t"/>
                <v:fill type="solid"/>
              </v:shape>
            </v:group>
            <v:group style="position:absolute;left:6283;top:5599;width:10;height:20" coordorigin="6283,5599" coordsize="10,20">
              <v:shape style="position:absolute;left:6283;top:5599;width:10;height:20" coordorigin="6283,5599" coordsize="10,20" path="m6283,5618l6292,5618,6292,5599,6283,5599,6283,5618xe" filled="true" fillcolor="#000000" stroked="false">
                <v:path arrowok="t"/>
                <v:fill type="solid"/>
              </v:shape>
            </v:group>
            <v:group style="position:absolute;left:6283;top:5618;width:10;height:20" coordorigin="6283,5618" coordsize="10,20">
              <v:shape style="position:absolute;left:6283;top:5618;width:10;height:20" coordorigin="6283,5618" coordsize="10,20" path="m6283,5637l6292,5637,6292,5618,6283,5618,6283,5637xe" filled="true" fillcolor="#000000" stroked="false">
                <v:path arrowok="t"/>
                <v:fill type="solid"/>
              </v:shape>
            </v:group>
            <v:group style="position:absolute;left:6283;top:5637;width:10;height:20" coordorigin="6283,5637" coordsize="10,20">
              <v:shape style="position:absolute;left:6283;top:5637;width:10;height:20" coordorigin="6283,5637" coordsize="10,20" path="m6283,5656l6292,5656,6292,5637,6283,5637,6283,5656xe" filled="true" fillcolor="#000000" stroked="false">
                <v:path arrowok="t"/>
                <v:fill type="solid"/>
              </v:shape>
            </v:group>
            <v:group style="position:absolute;left:6283;top:5656;width:10;height:20" coordorigin="6283,5656" coordsize="10,20">
              <v:shape style="position:absolute;left:6283;top:5656;width:10;height:20" coordorigin="6283,5656" coordsize="10,20" path="m6283,5676l6292,5676,6292,5656,6283,5656,6283,5676xe" filled="true" fillcolor="#000000" stroked="false">
                <v:path arrowok="t"/>
                <v:fill type="solid"/>
              </v:shape>
              <v:shape style="position:absolute;left:6280;top:5709;width:2;height:10" type="#_x0000_t75" stroked="false">
                <v:imagedata r:id="rId609" o:title=""/>
              </v:shape>
            </v:group>
            <v:group style="position:absolute;left:6283;top:5738;width:10;height:20" coordorigin="6283,5738" coordsize="10,20">
              <v:shape style="position:absolute;left:6283;top:5738;width:10;height:20" coordorigin="6283,5738" coordsize="10,20" path="m6283,5757l6292,5757,6292,5738,6283,5738,6283,5757xe" filled="true" fillcolor="#000000" stroked="false">
                <v:path arrowok="t"/>
                <v:fill type="solid"/>
              </v:shape>
            </v:group>
            <v:group style="position:absolute;left:6283;top:5757;width:10;height:20" coordorigin="6283,5757" coordsize="10,20">
              <v:shape style="position:absolute;left:6283;top:5757;width:10;height:20" coordorigin="6283,5757" coordsize="10,20" path="m6283,5776l6292,5776,6292,5757,6283,5757,6283,5776xe" filled="true" fillcolor="#000000" stroked="false">
                <v:path arrowok="t"/>
                <v:fill type="solid"/>
              </v:shape>
            </v:group>
            <v:group style="position:absolute;left:6283;top:5776;width:10;height:20" coordorigin="6283,5776" coordsize="10,20">
              <v:shape style="position:absolute;left:6283;top:5776;width:10;height:20" coordorigin="6283,5776" coordsize="10,20" path="m6283,5796l6292,5796,6292,5776,6283,5776,6283,5796xe" filled="true" fillcolor="#000000" stroked="false">
                <v:path arrowok="t"/>
                <v:fill type="solid"/>
              </v:shape>
            </v:group>
            <v:group style="position:absolute;left:6283;top:5796;width:10;height:20" coordorigin="6283,5796" coordsize="10,20">
              <v:shape style="position:absolute;left:6283;top:5796;width:10;height:20" coordorigin="6283,5796" coordsize="10,20" path="m6283,5815l6292,5815,6292,5796,6283,5796,6283,5815xe" filled="true" fillcolor="#000000" stroked="false">
                <v:path arrowok="t"/>
                <v:fill type="solid"/>
              </v:shape>
            </v:group>
            <v:group style="position:absolute;left:6283;top:5815;width:10;height:20" coordorigin="6283,5815" coordsize="10,20">
              <v:shape style="position:absolute;left:6283;top:5815;width:10;height:20" coordorigin="6283,5815" coordsize="10,20" path="m6283,5834l6292,5834,6292,5815,6283,5815,6283,5834xe" filled="true" fillcolor="#000000" stroked="false">
                <v:path arrowok="t"/>
                <v:fill type="solid"/>
              </v:shape>
            </v:group>
            <v:group style="position:absolute;left:6283;top:5834;width:10;height:20" coordorigin="6283,5834" coordsize="10,20">
              <v:shape style="position:absolute;left:6283;top:5834;width:10;height:20" coordorigin="6283,5834" coordsize="10,20" path="m6283,5853l6292,5853,6292,5834,6283,5834,6283,5853xe" filled="true" fillcolor="#000000" stroked="false">
                <v:path arrowok="t"/>
                <v:fill type="solid"/>
              </v:shape>
            </v:group>
            <v:group style="position:absolute;left:6283;top:5853;width:10;height:20" coordorigin="6283,5853" coordsize="10,20">
              <v:shape style="position:absolute;left:6283;top:5853;width:10;height:20" coordorigin="6283,5853" coordsize="10,20" path="m6283,5872l6292,5872,6292,5853,6283,5853,6283,5872xe" filled="true" fillcolor="#000000" stroked="false">
                <v:path arrowok="t"/>
                <v:fill type="solid"/>
              </v:shape>
            </v:group>
            <v:group style="position:absolute;left:6283;top:5872;width:10;height:20" coordorigin="6283,5872" coordsize="10,20">
              <v:shape style="position:absolute;left:6283;top:5872;width:10;height:20" coordorigin="6283,5872" coordsize="10,20" path="m6283,5892l6292,5892,6292,5872,6283,5872,6283,5892xe" filled="true" fillcolor="#000000" stroked="false">
                <v:path arrowok="t"/>
                <v:fill type="solid"/>
              </v:shape>
            </v:group>
            <v:group style="position:absolute;left:6283;top:5892;width:10;height:20" coordorigin="6283,5892" coordsize="10,20">
              <v:shape style="position:absolute;left:6283;top:5892;width:10;height:20" coordorigin="6283,5892" coordsize="10,20" path="m6283,5911l6292,5911,6292,5892,6283,5892,6283,5911xe" filled="true" fillcolor="#000000" stroked="false">
                <v:path arrowok="t"/>
                <v:fill type="solid"/>
              </v:shape>
            </v:group>
            <v:group style="position:absolute;left:6283;top:5911;width:10;height:20" coordorigin="6283,5911" coordsize="10,20">
              <v:shape style="position:absolute;left:6283;top:5911;width:10;height:20" coordorigin="6283,5911" coordsize="10,20" path="m6283,5930l6292,5930,6292,5911,6283,5911,6283,5930xe" filled="true" fillcolor="#000000" stroked="false">
                <v:path arrowok="t"/>
                <v:fill type="solid"/>
              </v:shape>
            </v:group>
            <v:group style="position:absolute;left:6283;top:5930;width:10;height:20" coordorigin="6283,5930" coordsize="10,20">
              <v:shape style="position:absolute;left:6283;top:5930;width:10;height:20" coordorigin="6283,5930" coordsize="10,20" path="m6283,5949l6292,5949,6292,5930,6283,5930,6283,5949xe" filled="true" fillcolor="#000000" stroked="false">
                <v:path arrowok="t"/>
                <v:fill type="solid"/>
              </v:shape>
            </v:group>
            <v:group style="position:absolute;left:6283;top:5949;width:10;height:20" coordorigin="6283,5949" coordsize="10,20">
              <v:shape style="position:absolute;left:6283;top:5949;width:10;height:20" coordorigin="6283,5949" coordsize="10,20" path="m6283,5968l6292,5968,6292,5949,6283,5949,6283,5968xe" filled="true" fillcolor="#000000" stroked="false">
                <v:path arrowok="t"/>
                <v:fill type="solid"/>
              </v:shape>
            </v:group>
            <v:group style="position:absolute;left:6283;top:5968;width:10;height:20" coordorigin="6283,5968" coordsize="10,20">
              <v:shape style="position:absolute;left:6283;top:5968;width:10;height:20" coordorigin="6283,5968" coordsize="10,20" path="m6283,5988l6292,5988,6292,5968,6283,5968,6283,5988xe" filled="true" fillcolor="#000000" stroked="false">
                <v:path arrowok="t"/>
                <v:fill type="solid"/>
              </v:shape>
            </v:group>
            <v:group style="position:absolute;left:6283;top:5988;width:10;height:20" coordorigin="6283,5988" coordsize="10,20">
              <v:shape style="position:absolute;left:6283;top:5988;width:10;height:20" coordorigin="6283,5988" coordsize="10,20" path="m6283,6007l6292,6007,6292,5988,6283,5988,6283,6007xe" filled="true" fillcolor="#000000" stroked="false">
                <v:path arrowok="t"/>
                <v:fill type="solid"/>
              </v:shape>
            </v:group>
            <v:group style="position:absolute;left:6283;top:6007;width:10;height:20" coordorigin="6283,6007" coordsize="10,20">
              <v:shape style="position:absolute;left:6283;top:6007;width:10;height:20" coordorigin="6283,6007" coordsize="10,20" path="m6283,6026l6292,6026,6292,6007,6283,6007,6283,6026xe" filled="true" fillcolor="#000000" stroked="false">
                <v:path arrowok="t"/>
                <v:fill type="solid"/>
              </v:shape>
              <v:shape style="position:absolute;left:6280;top:6060;width:2;height:10" type="#_x0000_t75" stroked="false">
                <v:imagedata r:id="rId609" o:title=""/>
              </v:shape>
            </v:group>
            <v:group style="position:absolute;left:6283;top:6088;width:10;height:20" coordorigin="6283,6088" coordsize="10,20">
              <v:shape style="position:absolute;left:6283;top:6088;width:10;height:20" coordorigin="6283,6088" coordsize="10,20" path="m6283,6108l6292,6108,6292,6088,6283,6088,6283,6108xe" filled="true" fillcolor="#000000" stroked="false">
                <v:path arrowok="t"/>
                <v:fill type="solid"/>
              </v:shape>
            </v:group>
            <v:group style="position:absolute;left:6283;top:6108;width:10;height:20" coordorigin="6283,6108" coordsize="10,20">
              <v:shape style="position:absolute;left:6283;top:6108;width:10;height:20" coordorigin="6283,6108" coordsize="10,20" path="m6283,6127l6292,6127,6292,6108,6283,6108,6283,6127xe" filled="true" fillcolor="#000000" stroked="false">
                <v:path arrowok="t"/>
                <v:fill type="solid"/>
              </v:shape>
            </v:group>
            <v:group style="position:absolute;left:6283;top:6127;width:10;height:20" coordorigin="6283,6127" coordsize="10,20">
              <v:shape style="position:absolute;left:6283;top:6127;width:10;height:20" coordorigin="6283,6127" coordsize="10,20" path="m6283,6146l6292,6146,6292,6127,6283,6127,6283,6146xe" filled="true" fillcolor="#000000" stroked="false">
                <v:path arrowok="t"/>
                <v:fill type="solid"/>
              </v:shape>
            </v:group>
            <v:group style="position:absolute;left:6283;top:6146;width:10;height:20" coordorigin="6283,6146" coordsize="10,20">
              <v:shape style="position:absolute;left:6283;top:6146;width:10;height:20" coordorigin="6283,6146" coordsize="10,20" path="m6283,6165l6292,6165,6292,6146,6283,6146,6283,6165xe" filled="true" fillcolor="#000000" stroked="false">
                <v:path arrowok="t"/>
                <v:fill type="solid"/>
              </v:shape>
            </v:group>
            <v:group style="position:absolute;left:6283;top:6165;width:10;height:20" coordorigin="6283,6165" coordsize="10,20">
              <v:shape style="position:absolute;left:6283;top:6165;width:10;height:20" coordorigin="6283,6165" coordsize="10,20" path="m6283,6184l6292,6184,6292,6165,6283,6165,6283,6184xe" filled="true" fillcolor="#000000" stroked="false">
                <v:path arrowok="t"/>
                <v:fill type="solid"/>
              </v:shape>
            </v:group>
            <v:group style="position:absolute;left:6283;top:6184;width:10;height:20" coordorigin="6283,6184" coordsize="10,20">
              <v:shape style="position:absolute;left:6283;top:6184;width:10;height:20" coordorigin="6283,6184" coordsize="10,20" path="m6283,6204l6292,6204,6292,6184,6283,6184,6283,6204xe" filled="true" fillcolor="#000000" stroked="false">
                <v:path arrowok="t"/>
                <v:fill type="solid"/>
              </v:shape>
            </v:group>
            <v:group style="position:absolute;left:6283;top:6204;width:10;height:20" coordorigin="6283,6204" coordsize="10,20">
              <v:shape style="position:absolute;left:6283;top:6204;width:10;height:20" coordorigin="6283,6204" coordsize="10,20" path="m6283,6223l6292,6223,6292,6204,6283,6204,6283,6223xe" filled="true" fillcolor="#000000" stroked="false">
                <v:path arrowok="t"/>
                <v:fill type="solid"/>
              </v:shape>
            </v:group>
            <v:group style="position:absolute;left:6283;top:6223;width:10;height:20" coordorigin="6283,6223" coordsize="10,20">
              <v:shape style="position:absolute;left:6283;top:6223;width:10;height:20" coordorigin="6283,6223" coordsize="10,20" path="m6283,6242l6292,6242,6292,6223,6283,6223,6283,6242xe" filled="true" fillcolor="#000000" stroked="false">
                <v:path arrowok="t"/>
                <v:fill type="solid"/>
              </v:shape>
            </v:group>
            <v:group style="position:absolute;left:6283;top:6242;width:10;height:20" coordorigin="6283,6242" coordsize="10,20">
              <v:shape style="position:absolute;left:6283;top:6242;width:10;height:20" coordorigin="6283,6242" coordsize="10,20" path="m6283,6261l6292,6261,6292,6242,6283,6242,6283,6261xe" filled="true" fillcolor="#000000" stroked="false">
                <v:path arrowok="t"/>
                <v:fill type="solid"/>
              </v:shape>
            </v:group>
            <v:group style="position:absolute;left:6283;top:6261;width:10;height:20" coordorigin="6283,6261" coordsize="10,20">
              <v:shape style="position:absolute;left:6283;top:6261;width:10;height:20" coordorigin="6283,6261" coordsize="10,20" path="m6283,6280l6292,6280,6292,6261,6283,6261,6283,6280xe" filled="true" fillcolor="#000000" stroked="false">
                <v:path arrowok="t"/>
                <v:fill type="solid"/>
              </v:shape>
            </v:group>
            <v:group style="position:absolute;left:6283;top:6280;width:10;height:20" coordorigin="6283,6280" coordsize="10,20">
              <v:shape style="position:absolute;left:6283;top:6280;width:10;height:20" coordorigin="6283,6280" coordsize="10,20" path="m6283,6300l6292,6300,6292,6280,6283,6280,6283,6300xe" filled="true" fillcolor="#000000" stroked="false">
                <v:path arrowok="t"/>
                <v:fill type="solid"/>
              </v:shape>
            </v:group>
            <v:group style="position:absolute;left:6283;top:6300;width:10;height:20" coordorigin="6283,6300" coordsize="10,20">
              <v:shape style="position:absolute;left:6283;top:6300;width:10;height:20" coordorigin="6283,6300" coordsize="10,20" path="m6283,6319l6292,6319,6292,6300,6283,6300,6283,6319xe" filled="true" fillcolor="#000000" stroked="false">
                <v:path arrowok="t"/>
                <v:fill type="solid"/>
              </v:shape>
            </v:group>
            <v:group style="position:absolute;left:6283;top:6319;width:10;height:20" coordorigin="6283,6319" coordsize="10,20">
              <v:shape style="position:absolute;left:6283;top:6319;width:10;height:20" coordorigin="6283,6319" coordsize="10,20" path="m6283,6338l6292,6338,6292,6319,6283,6319,6283,6338xe" filled="true" fillcolor="#000000" stroked="false">
                <v:path arrowok="t"/>
                <v:fill type="solid"/>
              </v:shape>
            </v:group>
            <v:group style="position:absolute;left:6283;top:6338;width:10;height:20" coordorigin="6283,6338" coordsize="10,20">
              <v:shape style="position:absolute;left:6283;top:6338;width:10;height:20" coordorigin="6283,6338" coordsize="10,20" path="m6283,6357l6292,6357,6292,6338,6283,6338,6283,6357xe" filled="true" fillcolor="#000000" stroked="false">
                <v:path arrowok="t"/>
                <v:fill type="solid"/>
              </v:shape>
            </v:group>
            <v:group style="position:absolute;left:6283;top:6357;width:10;height:20" coordorigin="6283,6357" coordsize="10,20">
              <v:shape style="position:absolute;left:6283;top:6357;width:10;height:20" coordorigin="6283,6357" coordsize="10,20" path="m6283,6376l6292,6376,6292,6357,6283,6357,6283,6376xe" filled="true" fillcolor="#000000" stroked="false">
                <v:path arrowok="t"/>
                <v:fill type="solid"/>
              </v:shape>
            </v:group>
            <v:group style="position:absolute;left:6283;top:6376;width:10;height:20" coordorigin="6283,6376" coordsize="10,20">
              <v:shape style="position:absolute;left:6283;top:6376;width:10;height:20" coordorigin="6283,6376" coordsize="10,20" path="m6283,6396l6292,6396,6292,6376,6283,6376,6283,6396xe" filled="true" fillcolor="#000000" stroked="false">
                <v:path arrowok="t"/>
                <v:fill type="solid"/>
              </v:shape>
            </v:group>
            <w10:wrap type="none"/>
          </v:group>
        </w:pic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12"/>
          <w:szCs w:val="12"/>
        </w:rPr>
      </w:pPr>
    </w:p>
    <w:tbl>
      <w:tblPr>
        <w:tblW w:w="0" w:type="auto"/>
        <w:jc w:val="left"/>
        <w:tblInd w:w="153" w:type="dxa"/>
        <w:tblLayout w:type="fixed"/>
        <w:tblCellMar>
          <w:top w:w="0" w:type="dxa"/>
          <w:left w:w="0" w:type="dxa"/>
          <w:bottom w:w="0" w:type="dxa"/>
          <w:right w:w="0" w:type="dxa"/>
        </w:tblCellMar>
        <w:tblLook w:val="01E0"/>
      </w:tblPr>
      <w:tblGrid>
        <w:gridCol w:w="4959"/>
        <w:gridCol w:w="4657"/>
      </w:tblGrid>
      <w:tr>
        <w:trPr>
          <w:trHeight w:val="710" w:hRule="exact"/>
        </w:trPr>
        <w:tc>
          <w:tcPr>
            <w:tcW w:w="4959" w:type="dxa"/>
            <w:tcBorders>
              <w:top w:val="single" w:sz="12" w:space="0" w:color="000000"/>
              <w:left w:val="nil" w:sz="6" w:space="0" w:color="auto"/>
              <w:bottom w:val="single" w:sz="4" w:space="0" w:color="000000"/>
              <w:right w:val="nil" w:sz="6" w:space="0" w:color="auto"/>
            </w:tcBorders>
          </w:tcPr>
          <w:p>
            <w:pPr>
              <w:pStyle w:val="TableParagraph"/>
              <w:spacing w:line="240" w:lineRule="auto" w:before="174"/>
              <w:ind w:left="19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57" w:type="dxa"/>
            <w:tcBorders>
              <w:top w:val="single" w:sz="12" w:space="0" w:color="000000"/>
              <w:left w:val="nil" w:sz="6" w:space="0" w:color="auto"/>
              <w:bottom w:val="single" w:sz="8" w:space="0" w:color="000000"/>
              <w:right w:val="nil" w:sz="6" w:space="0" w:color="auto"/>
            </w:tcBorders>
          </w:tcPr>
          <w:p>
            <w:pPr>
              <w:pStyle w:val="TableParagraph"/>
              <w:spacing w:line="338" w:lineRule="auto" w:before="25"/>
              <w:ind w:left="1250" w:right="1057" w:firstLine="381"/>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b/>
                <w:bCs/>
                <w:w w:val="95"/>
                <w:sz w:val="18"/>
                <w:szCs w:val="18"/>
              </w:rPr>
              <w:t>深圳市紫光同创电子有限公司</w:t>
            </w:r>
            <w:r>
              <w:rPr>
                <w:rFonts w:ascii="宋体" w:hAnsi="宋体" w:cs="宋体" w:eastAsia="宋体" w:hint="default"/>
                <w:sz w:val="18"/>
                <w:szCs w:val="18"/>
              </w:rPr>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7" name="image589.png" descr=""/>
                  <wp:cNvGraphicFramePr>
                    <a:graphicFrameLocks noChangeAspect="1"/>
                  </wp:cNvGraphicFramePr>
                  <a:graphic>
                    <a:graphicData uri="http://schemas.openxmlformats.org/drawingml/2006/picture">
                      <pic:pic>
                        <pic:nvPicPr>
                          <pic:cNvPr id="78" name="image589.png"/>
                          <pic:cNvPicPr/>
                        </pic:nvPicPr>
                        <pic:blipFill>
                          <a:blip r:embed="rId61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313,187,966.36</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79" name="image589.png" descr=""/>
                  <wp:cNvGraphicFramePr>
                    <a:graphicFrameLocks noChangeAspect="1"/>
                  </wp:cNvGraphicFramePr>
                  <a:graphic>
                    <a:graphicData uri="http://schemas.openxmlformats.org/drawingml/2006/picture">
                      <pic:pic>
                        <pic:nvPicPr>
                          <pic:cNvPr id="80"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497,616,135.32</w:t>
            </w:r>
          </w:p>
        </w:tc>
      </w:tr>
      <w:tr>
        <w:trPr>
          <w:trHeight w:val="349"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81" name="image589.png" descr=""/>
                  <wp:cNvGraphicFramePr>
                    <a:graphicFrameLocks noChangeAspect="1"/>
                  </wp:cNvGraphicFramePr>
                  <a:graphic>
                    <a:graphicData uri="http://schemas.openxmlformats.org/drawingml/2006/picture">
                      <pic:pic>
                        <pic:nvPicPr>
                          <pic:cNvPr id="82" name="image589.png"/>
                          <pic:cNvPicPr/>
                        </pic:nvPicPr>
                        <pic:blipFill>
                          <a:blip r:embed="rId61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810,804,101.68</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3" name="image589.png" descr=""/>
                  <wp:cNvGraphicFramePr>
                    <a:graphicFrameLocks noChangeAspect="1"/>
                  </wp:cNvGraphicFramePr>
                  <a:graphic>
                    <a:graphicData uri="http://schemas.openxmlformats.org/drawingml/2006/picture">
                      <pic:pic>
                        <pic:nvPicPr>
                          <pic:cNvPr id="84"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26,605,305.98</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5" name="image589.png" descr=""/>
                  <wp:cNvGraphicFramePr>
                    <a:graphicFrameLocks noChangeAspect="1"/>
                  </wp:cNvGraphicFramePr>
                  <a:graphic>
                    <a:graphicData uri="http://schemas.openxmlformats.org/drawingml/2006/picture">
                      <pic:pic>
                        <pic:nvPicPr>
                          <pic:cNvPr id="86"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416,784,183.11</w:t>
            </w:r>
          </w:p>
        </w:tc>
      </w:tr>
      <w:tr>
        <w:trPr>
          <w:trHeight w:val="349"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87" name="image589.png" descr=""/>
                  <wp:cNvGraphicFramePr>
                    <a:graphicFrameLocks noChangeAspect="1"/>
                  </wp:cNvGraphicFramePr>
                  <a:graphic>
                    <a:graphicData uri="http://schemas.openxmlformats.org/drawingml/2006/picture">
                      <pic:pic>
                        <pic:nvPicPr>
                          <pic:cNvPr id="88" name="image589.png"/>
                          <pic:cNvPicPr/>
                        </pic:nvPicPr>
                        <pic:blipFill>
                          <a:blip r:embed="rId61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443,389,489.09</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89" name="image589.png" descr=""/>
                  <wp:cNvGraphicFramePr>
                    <a:graphicFrameLocks noChangeAspect="1"/>
                  </wp:cNvGraphicFramePr>
                  <a:graphic>
                    <a:graphicData uri="http://schemas.openxmlformats.org/drawingml/2006/picture">
                      <pic:pic>
                        <pic:nvPicPr>
                          <pic:cNvPr id="90" name="image589.png"/>
                          <pic:cNvPicPr/>
                        </pic:nvPicPr>
                        <pic:blipFill>
                          <a:blip r:embed="rId61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91" name="image589.png" descr=""/>
                  <wp:cNvGraphicFramePr>
                    <a:graphicFrameLocks noChangeAspect="1"/>
                  </wp:cNvGraphicFramePr>
                  <a:graphic>
                    <a:graphicData uri="http://schemas.openxmlformats.org/drawingml/2006/picture">
                      <pic:pic>
                        <pic:nvPicPr>
                          <pic:cNvPr id="92" name="image589.png"/>
                          <pic:cNvPicPr/>
                        </pic:nvPicPr>
                        <pic:blipFill>
                          <a:blip r:embed="rId610"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367,414,612.59</w:t>
            </w:r>
          </w:p>
        </w:tc>
      </w:tr>
      <w:tr>
        <w:trPr>
          <w:trHeight w:val="349"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按公允价值计算归属于母公司股东权益</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93" name="image589.png" descr=""/>
                  <wp:cNvGraphicFramePr>
                    <a:graphicFrameLocks noChangeAspect="1"/>
                  </wp:cNvGraphicFramePr>
                  <a:graphic>
                    <a:graphicData uri="http://schemas.openxmlformats.org/drawingml/2006/picture">
                      <pic:pic>
                        <pic:nvPicPr>
                          <pic:cNvPr id="94" name="image589.png"/>
                          <pic:cNvPicPr/>
                        </pic:nvPicPr>
                        <pic:blipFill>
                          <a:blip r:embed="rId610"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489,079,308.11</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95" name="image589.png" descr=""/>
                  <wp:cNvGraphicFramePr>
                    <a:graphicFrameLocks noChangeAspect="1"/>
                  </wp:cNvGraphicFramePr>
                  <a:graphic>
                    <a:graphicData uri="http://schemas.openxmlformats.org/drawingml/2006/picture">
                      <pic:pic>
                        <pic:nvPicPr>
                          <pic:cNvPr id="96" name="image589.png"/>
                          <pic:cNvPicPr/>
                        </pic:nvPicPr>
                        <pic:blipFill>
                          <a:blip r:embed="rId61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178,513,947.46</w:t>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97" name="image589.png" descr=""/>
                  <wp:cNvGraphicFramePr>
                    <a:graphicFrameLocks noChangeAspect="1"/>
                  </wp:cNvGraphicFramePr>
                  <a:graphic>
                    <a:graphicData uri="http://schemas.openxmlformats.org/drawingml/2006/picture">
                      <pic:pic>
                        <pic:nvPicPr>
                          <pic:cNvPr id="98" name="image589.png"/>
                          <pic:cNvPicPr/>
                        </pic:nvPicPr>
                        <pic:blipFill>
                          <a:blip r:embed="rId610"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99" name="image589.png" descr=""/>
                  <wp:cNvGraphicFramePr>
                    <a:graphicFrameLocks noChangeAspect="1"/>
                  </wp:cNvGraphicFramePr>
                  <a:graphic>
                    <a:graphicData uri="http://schemas.openxmlformats.org/drawingml/2006/picture">
                      <pic:pic>
                        <pic:nvPicPr>
                          <pic:cNvPr id="100" name="image589.png"/>
                          <pic:cNvPicPr/>
                        </pic:nvPicPr>
                        <pic:blipFill>
                          <a:blip r:embed="rId610"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101" name="image589.png" descr=""/>
                  <wp:cNvGraphicFramePr>
                    <a:graphicFrameLocks noChangeAspect="1"/>
                  </wp:cNvGraphicFramePr>
                  <a:graphic>
                    <a:graphicData uri="http://schemas.openxmlformats.org/drawingml/2006/picture">
                      <pic:pic>
                        <pic:nvPicPr>
                          <pic:cNvPr id="102" name="image589.png"/>
                          <pic:cNvPicPr/>
                        </pic:nvPicPr>
                        <pic:blipFill>
                          <a:blip r:embed="rId610"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03" name="image589.png" descr=""/>
                  <wp:cNvGraphicFramePr>
                    <a:graphicFrameLocks noChangeAspect="1"/>
                  </wp:cNvGraphicFramePr>
                  <a:graphic>
                    <a:graphicData uri="http://schemas.openxmlformats.org/drawingml/2006/picture">
                      <pic:pic>
                        <pic:nvPicPr>
                          <pic:cNvPr id="104" name="image589.png"/>
                          <pic:cNvPicPr/>
                        </pic:nvPicPr>
                        <pic:blipFill>
                          <a:blip r:embed="rId61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178,513,947.46</w:t>
            </w:r>
          </w:p>
        </w:tc>
      </w:tr>
      <w:tr>
        <w:trPr>
          <w:trHeight w:val="359" w:hRule="exact"/>
        </w:trPr>
        <w:tc>
          <w:tcPr>
            <w:tcW w:w="495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4657" w:type="dxa"/>
            <w:tcBorders>
              <w:top w:val="single" w:sz="8" w:space="0" w:color="000000"/>
              <w:left w:val="nil" w:sz="6" w:space="0" w:color="auto"/>
              <w:bottom w:val="single" w:sz="12" w:space="0" w:color="000000"/>
              <w:right w:val="nil" w:sz="6" w:space="0" w:color="auto"/>
            </w:tcBorders>
          </w:tcPr>
          <w:p>
            <w:pPr>
              <w:pStyle w:val="TableParagraph"/>
              <w:spacing w:line="20" w:lineRule="exact"/>
              <w:ind w:left="46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5" name="image589.png" descr=""/>
                  <wp:cNvGraphicFramePr>
                    <a:graphicFrameLocks noChangeAspect="1"/>
                  </wp:cNvGraphicFramePr>
                  <a:graphic>
                    <a:graphicData uri="http://schemas.openxmlformats.org/drawingml/2006/picture">
                      <pic:pic>
                        <pic:nvPicPr>
                          <pic:cNvPr id="106"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b/>
                <w:bCs/>
                <w:sz w:val="25"/>
                <w:szCs w:val="25"/>
              </w:rPr>
            </w:pPr>
          </w:p>
        </w:tc>
      </w:tr>
    </w:tbl>
    <w:p>
      <w:pPr>
        <w:spacing w:after="0" w:line="240" w:lineRule="auto"/>
        <w:jc w:val="left"/>
        <w:rPr>
          <w:rFonts w:ascii="宋体" w:hAnsi="宋体" w:cs="宋体" w:eastAsia="宋体" w:hint="default"/>
          <w:sz w:val="25"/>
          <w:szCs w:val="25"/>
        </w:rPr>
        <w:sectPr>
          <w:pgSz w:w="11910" w:h="16840"/>
          <w:pgMar w:header="877" w:footer="979" w:top="1060" w:bottom="1160" w:left="980" w:right="0"/>
        </w:sectPr>
      </w:pPr>
    </w:p>
    <w:p>
      <w:pPr>
        <w:spacing w:line="240" w:lineRule="auto" w:before="8"/>
        <w:rPr>
          <w:rFonts w:ascii="宋体" w:hAnsi="宋体" w:cs="宋体" w:eastAsia="宋体" w:hint="default"/>
          <w:b/>
          <w:bCs/>
          <w:sz w:val="29"/>
          <w:szCs w:val="29"/>
        </w:rPr>
      </w:pPr>
    </w:p>
    <w:tbl>
      <w:tblPr>
        <w:tblW w:w="0" w:type="auto"/>
        <w:jc w:val="left"/>
        <w:tblInd w:w="153" w:type="dxa"/>
        <w:tblLayout w:type="fixed"/>
        <w:tblCellMar>
          <w:top w:w="0" w:type="dxa"/>
          <w:left w:w="0" w:type="dxa"/>
          <w:bottom w:w="0" w:type="dxa"/>
          <w:right w:w="0" w:type="dxa"/>
        </w:tblCellMar>
        <w:tblLook w:val="01E0"/>
      </w:tblPr>
      <w:tblGrid>
        <w:gridCol w:w="4804"/>
        <w:gridCol w:w="4811"/>
      </w:tblGrid>
      <w:tr>
        <w:trPr>
          <w:trHeight w:val="710" w:hRule="exact"/>
        </w:trPr>
        <w:tc>
          <w:tcPr>
            <w:tcW w:w="4804" w:type="dxa"/>
            <w:tcBorders>
              <w:top w:val="single" w:sz="12" w:space="0" w:color="000000"/>
              <w:left w:val="nil" w:sz="6" w:space="0" w:color="auto"/>
              <w:bottom w:val="single" w:sz="4" w:space="0" w:color="000000"/>
              <w:right w:val="nil" w:sz="6" w:space="0" w:color="auto"/>
            </w:tcBorders>
          </w:tcPr>
          <w:p>
            <w:pPr>
              <w:pStyle w:val="TableParagraph"/>
              <w:spacing w:line="240" w:lineRule="auto" w:before="173"/>
              <w:ind w:left="34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811" w:type="dxa"/>
            <w:tcBorders>
              <w:top w:val="single" w:sz="12" w:space="0" w:color="000000"/>
              <w:left w:val="nil" w:sz="6" w:space="0" w:color="auto"/>
              <w:bottom w:val="single" w:sz="8" w:space="0" w:color="000000"/>
              <w:right w:val="nil" w:sz="6" w:space="0" w:color="auto"/>
            </w:tcBorders>
          </w:tcPr>
          <w:p>
            <w:pPr>
              <w:pStyle w:val="TableParagraph"/>
              <w:spacing w:line="336" w:lineRule="auto" w:before="25"/>
              <w:ind w:left="1405" w:right="1057" w:firstLine="381"/>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b/>
                <w:bCs/>
                <w:w w:val="95"/>
                <w:sz w:val="18"/>
                <w:szCs w:val="18"/>
              </w:rPr>
              <w:t>深圳市紫光同创电子有限公司</w:t>
            </w:r>
            <w:r>
              <w:rPr>
                <w:rFonts w:ascii="宋体" w:hAnsi="宋体" w:cs="宋体" w:eastAsia="宋体" w:hint="default"/>
                <w:sz w:val="18"/>
                <w:szCs w:val="18"/>
              </w:rPr>
            </w:r>
          </w:p>
        </w:tc>
      </w:tr>
      <w:tr>
        <w:trPr>
          <w:trHeight w:val="350"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7" name="image589.png" descr=""/>
                  <wp:cNvGraphicFramePr>
                    <a:graphicFrameLocks noChangeAspect="1"/>
                  </wp:cNvGraphicFramePr>
                  <a:graphic>
                    <a:graphicData uri="http://schemas.openxmlformats.org/drawingml/2006/picture">
                      <pic:pic>
                        <pic:nvPicPr>
                          <pic:cNvPr id="108"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9,734,554.09</w:t>
            </w:r>
          </w:p>
        </w:tc>
      </w:tr>
      <w:tr>
        <w:trPr>
          <w:trHeight w:val="350"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9" name="image589.png" descr=""/>
                  <wp:cNvGraphicFramePr>
                    <a:graphicFrameLocks noChangeAspect="1"/>
                  </wp:cNvGraphicFramePr>
                  <a:graphic>
                    <a:graphicData uri="http://schemas.openxmlformats.org/drawingml/2006/picture">
                      <pic:pic>
                        <pic:nvPicPr>
                          <pic:cNvPr id="110"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-8,979,856.23</w:t>
            </w:r>
          </w:p>
        </w:tc>
      </w:tr>
      <w:tr>
        <w:trPr>
          <w:trHeight w:val="350"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1" name="image589.png" descr=""/>
                  <wp:cNvGraphicFramePr>
                    <a:graphicFrameLocks noChangeAspect="1"/>
                  </wp:cNvGraphicFramePr>
                  <a:graphic>
                    <a:graphicData uri="http://schemas.openxmlformats.org/drawingml/2006/picture">
                      <pic:pic>
                        <pic:nvPicPr>
                          <pic:cNvPr id="112"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3" name="image589.png" descr=""/>
                  <wp:cNvGraphicFramePr>
                    <a:graphicFrameLocks noChangeAspect="1"/>
                  </wp:cNvGraphicFramePr>
                  <a:graphic>
                    <a:graphicData uri="http://schemas.openxmlformats.org/drawingml/2006/picture">
                      <pic:pic>
                        <pic:nvPicPr>
                          <pic:cNvPr id="114"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-8,979,856.23</w:t>
            </w:r>
          </w:p>
        </w:tc>
      </w:tr>
      <w:tr>
        <w:trPr>
          <w:trHeight w:val="349"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公允价值调整后的综合收益总额</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5" name="image589.png" descr=""/>
                  <wp:cNvGraphicFramePr>
                    <a:graphicFrameLocks noChangeAspect="1"/>
                  </wp:cNvGraphicFramePr>
                  <a:graphic>
                    <a:graphicData uri="http://schemas.openxmlformats.org/drawingml/2006/picture">
                      <pic:pic>
                        <pic:nvPicPr>
                          <pic:cNvPr id="116" name="image589.png"/>
                          <pic:cNvPicPr/>
                        </pic:nvPicPr>
                        <pic:blipFill>
                          <a:blip r:embed="rId61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-9,560,875.48</w:t>
            </w:r>
          </w:p>
        </w:tc>
      </w:tr>
      <w:tr>
        <w:trPr>
          <w:trHeight w:val="350" w:hRule="exact"/>
        </w:trPr>
        <w:tc>
          <w:tcPr>
            <w:tcW w:w="4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权益法核算确认的投资收益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4811"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7" name="image589.png" descr=""/>
                  <wp:cNvGraphicFramePr>
                    <a:graphicFrameLocks noChangeAspect="1"/>
                  </wp:cNvGraphicFramePr>
                  <a:graphic>
                    <a:graphicData uri="http://schemas.openxmlformats.org/drawingml/2006/picture">
                      <pic:pic>
                        <pic:nvPicPr>
                          <pic:cNvPr id="118"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spacing w:val="-1"/>
                <w:sz w:val="18"/>
              </w:rPr>
              <w:t>-3,489,719.55</w:t>
            </w:r>
          </w:p>
        </w:tc>
      </w:tr>
      <w:tr>
        <w:trPr>
          <w:trHeight w:val="361" w:hRule="exact"/>
        </w:trPr>
        <w:tc>
          <w:tcPr>
            <w:tcW w:w="480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4811" w:type="dxa"/>
            <w:tcBorders>
              <w:top w:val="single" w:sz="8" w:space="0" w:color="000000"/>
              <w:left w:val="nil" w:sz="6" w:space="0" w:color="auto"/>
              <w:bottom w:val="single" w:sz="12" w:space="0" w:color="000000"/>
              <w:right w:val="nil" w:sz="6" w:space="0" w:color="auto"/>
            </w:tcBorders>
          </w:tcPr>
          <w:p>
            <w:pPr>
              <w:pStyle w:val="TableParagraph"/>
              <w:spacing w:line="20" w:lineRule="exact"/>
              <w:ind w:left="4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9" name="image589.png" descr=""/>
                  <wp:cNvGraphicFramePr>
                    <a:graphicFrameLocks noChangeAspect="1"/>
                  </wp:cNvGraphicFramePr>
                  <a:graphic>
                    <a:graphicData uri="http://schemas.openxmlformats.org/drawingml/2006/picture">
                      <pic:pic>
                        <pic:nvPicPr>
                          <pic:cNvPr id="120" name="image589.png"/>
                          <pic:cNvPicPr/>
                        </pic:nvPicPr>
                        <pic:blipFill>
                          <a:blip r:embed="rId61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tc>
      </w:tr>
    </w:tbl>
    <w:p>
      <w:pPr>
        <w:pStyle w:val="BodyText"/>
        <w:spacing w:line="240" w:lineRule="auto" w:before="62"/>
        <w:ind w:left="574" w:right="0"/>
        <w:jc w:val="left"/>
        <w:rPr>
          <w:rFonts w:ascii="楷体" w:hAnsi="楷体" w:cs="楷体" w:eastAsia="楷体" w:hint="default"/>
        </w:rPr>
      </w:pPr>
      <w:r>
        <w:rPr/>
        <w:pict>
          <v:group style="position:absolute;margin-left:313.810028pt;margin-top:-158.356293pt;width:223.8pt;height:155.4pt;mso-position-horizontal-relative:page;mso-position-vertical-relative:paragraph;z-index:-1136128" coordorigin="6276,-3167" coordsize="4476,3108">
            <v:group style="position:absolute;left:6283;top:-3167;width:10;height:20" coordorigin="6283,-3167" coordsize="10,20">
              <v:shape style="position:absolute;left:6283;top:-3167;width:10;height:20" coordorigin="6283,-3167" coordsize="10,20" path="m6283,-3148l6292,-3148,6292,-3167,6283,-3167,6283,-3148xe" filled="true" fillcolor="#000000" stroked="false">
                <v:path arrowok="t"/>
                <v:fill type="solid"/>
              </v:shape>
            </v:group>
            <v:group style="position:absolute;left:6283;top:-3148;width:10;height:20" coordorigin="6283,-3148" coordsize="10,20">
              <v:shape style="position:absolute;left:6283;top:-3148;width:10;height:20" coordorigin="6283,-3148" coordsize="10,20" path="m6283,-3129l6292,-3129,6292,-3148,6283,-3148,6283,-3129xe" filled="true" fillcolor="#000000" stroked="false">
                <v:path arrowok="t"/>
                <v:fill type="solid"/>
              </v:shape>
            </v:group>
            <v:group style="position:absolute;left:6283;top:-3129;width:10;height:20" coordorigin="6283,-3129" coordsize="10,20">
              <v:shape style="position:absolute;left:6283;top:-3129;width:10;height:20" coordorigin="6283,-3129" coordsize="10,20" path="m6283,-3110l6292,-3110,6292,-3129,6283,-3129,6283,-3110xe" filled="true" fillcolor="#000000" stroked="false">
                <v:path arrowok="t"/>
                <v:fill type="solid"/>
              </v:shape>
            </v:group>
            <v:group style="position:absolute;left:6283;top:-3110;width:10;height:20" coordorigin="6283,-3110" coordsize="10,20">
              <v:shape style="position:absolute;left:6283;top:-3110;width:10;height:20" coordorigin="6283,-3110" coordsize="10,20" path="m6283,-3090l6292,-3090,6292,-3110,6283,-3110,6283,-3090xe" filled="true" fillcolor="#000000" stroked="false">
                <v:path arrowok="t"/>
                <v:fill type="solid"/>
              </v:shape>
            </v:group>
            <v:group style="position:absolute;left:6283;top:-3090;width:10;height:20" coordorigin="6283,-3090" coordsize="10,20">
              <v:shape style="position:absolute;left:6283;top:-3090;width:10;height:20" coordorigin="6283,-3090" coordsize="10,20" path="m6283,-3071l6292,-3071,6292,-3090,6283,-3090,6283,-3071xe" filled="true" fillcolor="#000000" stroked="false">
                <v:path arrowok="t"/>
                <v:fill type="solid"/>
              </v:shape>
            </v:group>
            <v:group style="position:absolute;left:6283;top:-3071;width:10;height:20" coordorigin="6283,-3071" coordsize="10,20">
              <v:shape style="position:absolute;left:6283;top:-3071;width:10;height:20" coordorigin="6283,-3071" coordsize="10,20" path="m6283,-3052l6292,-3052,6292,-3071,6283,-3071,6283,-3052xe" filled="true" fillcolor="#000000" stroked="false">
                <v:path arrowok="t"/>
                <v:fill type="solid"/>
              </v:shape>
            </v:group>
            <v:group style="position:absolute;left:6283;top:-3052;width:10;height:20" coordorigin="6283,-3052" coordsize="10,20">
              <v:shape style="position:absolute;left:6283;top:-3052;width:10;height:20" coordorigin="6283,-3052" coordsize="10,20" path="m6283,-3033l6292,-3033,6292,-3052,6283,-3052,6283,-3033xe" filled="true" fillcolor="#000000" stroked="false">
                <v:path arrowok="t"/>
                <v:fill type="solid"/>
              </v:shape>
            </v:group>
            <v:group style="position:absolute;left:6283;top:-3033;width:10;height:20" coordorigin="6283,-3033" coordsize="10,20">
              <v:shape style="position:absolute;left:6283;top:-3033;width:10;height:20" coordorigin="6283,-3033" coordsize="10,20" path="m6283,-3014l6292,-3014,6292,-3033,6283,-3033,6283,-3014xe" filled="true" fillcolor="#000000" stroked="false">
                <v:path arrowok="t"/>
                <v:fill type="solid"/>
              </v:shape>
            </v:group>
            <v:group style="position:absolute;left:6283;top:-3014;width:10;height:20" coordorigin="6283,-3014" coordsize="10,20">
              <v:shape style="position:absolute;left:6283;top:-3014;width:10;height:20" coordorigin="6283,-3014" coordsize="10,20" path="m6283,-2994l6292,-2994,6292,-3014,6283,-3014,6283,-2994xe" filled="true" fillcolor="#000000" stroked="false">
                <v:path arrowok="t"/>
                <v:fill type="solid"/>
              </v:shape>
            </v:group>
            <v:group style="position:absolute;left:6283;top:-2994;width:10;height:20" coordorigin="6283,-2994" coordsize="10,20">
              <v:shape style="position:absolute;left:6283;top:-2994;width:10;height:20" coordorigin="6283,-2994" coordsize="10,20" path="m6283,-2975l6292,-2975,6292,-2994,6283,-2994,6283,-2975xe" filled="true" fillcolor="#000000" stroked="false">
                <v:path arrowok="t"/>
                <v:fill type="solid"/>
              </v:shape>
            </v:group>
            <v:group style="position:absolute;left:6283;top:-2975;width:10;height:20" coordorigin="6283,-2975" coordsize="10,20">
              <v:shape style="position:absolute;left:6283;top:-2975;width:10;height:20" coordorigin="6283,-2975" coordsize="10,20" path="m6283,-2956l6292,-2956,6292,-2975,6283,-2975,6283,-2956xe" filled="true" fillcolor="#000000" stroked="false">
                <v:path arrowok="t"/>
                <v:fill type="solid"/>
              </v:shape>
            </v:group>
            <v:group style="position:absolute;left:6283;top:-2956;width:10;height:20" coordorigin="6283,-2956" coordsize="10,20">
              <v:shape style="position:absolute;left:6283;top:-2956;width:10;height:20" coordorigin="6283,-2956" coordsize="10,20" path="m6283,-2937l6292,-2937,6292,-2956,6283,-2956,6283,-2937xe" filled="true" fillcolor="#000000" stroked="false">
                <v:path arrowok="t"/>
                <v:fill type="solid"/>
              </v:shape>
            </v:group>
            <v:group style="position:absolute;left:6283;top:-2937;width:10;height:20" coordorigin="6283,-2937" coordsize="10,20">
              <v:shape style="position:absolute;left:6283;top:-2937;width:10;height:20" coordorigin="6283,-2937" coordsize="10,20" path="m6283,-2918l6292,-2918,6292,-2937,6283,-2937,6283,-2918xe" filled="true" fillcolor="#000000" stroked="false">
                <v:path arrowok="t"/>
                <v:fill type="solid"/>
              </v:shape>
            </v:group>
            <v:group style="position:absolute;left:6283;top:-2918;width:10;height:20" coordorigin="6283,-2918" coordsize="10,20">
              <v:shape style="position:absolute;left:6283;top:-2918;width:10;height:20" coordorigin="6283,-2918" coordsize="10,20" path="m6283,-2898l6292,-2898,6292,-2918,6283,-2918,6283,-2898xe" filled="true" fillcolor="#000000" stroked="false">
                <v:path arrowok="t"/>
                <v:fill type="solid"/>
              </v:shape>
            </v:group>
            <v:group style="position:absolute;left:6283;top:-2898;width:10;height:20" coordorigin="6283,-2898" coordsize="10,20">
              <v:shape style="position:absolute;left:6283;top:-2898;width:10;height:20" coordorigin="6283,-2898" coordsize="10,20" path="m6283,-2879l6292,-2879,6292,-2898,6283,-2898,6283,-2879xe" filled="true" fillcolor="#000000" stroked="false">
                <v:path arrowok="t"/>
                <v:fill type="solid"/>
              </v:shape>
            </v:group>
            <v:group style="position:absolute;left:6283;top:-2879;width:10;height:20" coordorigin="6283,-2879" coordsize="10,20">
              <v:shape style="position:absolute;left:6283;top:-2879;width:10;height:20" coordorigin="6283,-2879" coordsize="10,20" path="m6283,-2860l6292,-2860,6292,-2879,6283,-2879,6283,-2860xe" filled="true" fillcolor="#000000" stroked="false">
                <v:path arrowok="t"/>
                <v:fill type="solid"/>
              </v:shape>
            </v:group>
            <v:group style="position:absolute;left:6283;top:-2853;width:10;height:2" coordorigin="6283,-2853" coordsize="10,2">
              <v:shape style="position:absolute;left:6283;top:-2853;width:10;height:2" coordorigin="6283,-2853" coordsize="10,0" path="m6283,-2853l6292,-2853e" filled="false" stroked="true" strokeweight=".65997pt" strokecolor="#000000">
                <v:path arrowok="t"/>
              </v:shape>
            </v:group>
            <v:group style="position:absolute;left:6283;top:-2842;width:10;height:2" coordorigin="6283,-2842" coordsize="10,2">
              <v:shape style="position:absolute;left:6283;top:-2842;width:10;height:2" coordorigin="6283,-2842" coordsize="10,0" path="m6283,-2842l6292,-2842e" filled="false" stroked="true" strokeweight=".48004pt" strokecolor="#000000">
                <v:path arrowok="t"/>
              </v:shape>
            </v:group>
            <v:group style="position:absolute;left:6292;top:-2842;width:20;height:2" coordorigin="6292,-2842" coordsize="20,2">
              <v:shape style="position:absolute;left:6292;top:-2842;width:20;height:2" coordorigin="6292,-2842" coordsize="20,0" path="m6292,-2842l6312,-2842e" filled="false" stroked="true" strokeweight=".48004pt" strokecolor="#000000">
                <v:path arrowok="t"/>
              </v:shape>
            </v:group>
            <v:group style="position:absolute;left:6312;top:-2842;width:20;height:2" coordorigin="6312,-2842" coordsize="20,2">
              <v:shape style="position:absolute;left:6312;top:-2842;width:20;height:2" coordorigin="6312,-2842" coordsize="20,0" path="m6312,-2842l6331,-2842e" filled="false" stroked="true" strokeweight=".48004pt" strokecolor="#000000">
                <v:path arrowok="t"/>
              </v:shape>
            </v:group>
            <v:group style="position:absolute;left:6331;top:-2842;width:20;height:2" coordorigin="6331,-2842" coordsize="20,2">
              <v:shape style="position:absolute;left:6331;top:-2842;width:20;height:2" coordorigin="6331,-2842" coordsize="20,0" path="m6331,-2842l6350,-2842e" filled="false" stroked="true" strokeweight=".48004pt" strokecolor="#000000">
                <v:path arrowok="t"/>
              </v:shape>
            </v:group>
            <v:group style="position:absolute;left:6350;top:-2842;width:20;height:2" coordorigin="6350,-2842" coordsize="20,2">
              <v:shape style="position:absolute;left:6350;top:-2842;width:20;height:2" coordorigin="6350,-2842" coordsize="20,0" path="m6350,-2842l6369,-2842e" filled="false" stroked="true" strokeweight=".48004pt" strokecolor="#000000">
                <v:path arrowok="t"/>
              </v:shape>
            </v:group>
            <v:group style="position:absolute;left:6369;top:-2842;width:20;height:2" coordorigin="6369,-2842" coordsize="20,2">
              <v:shape style="position:absolute;left:6369;top:-2842;width:20;height:2" coordorigin="6369,-2842" coordsize="20,0" path="m6369,-2842l6388,-2842e" filled="false" stroked="true" strokeweight=".48004pt" strokecolor="#000000">
                <v:path arrowok="t"/>
              </v:shape>
            </v:group>
            <v:group style="position:absolute;left:6388;top:-2842;width:20;height:2" coordorigin="6388,-2842" coordsize="20,2">
              <v:shape style="position:absolute;left:6388;top:-2842;width:20;height:2" coordorigin="6388,-2842" coordsize="20,0" path="m6388,-2842l6408,-2842e" filled="false" stroked="true" strokeweight=".48004pt" strokecolor="#000000">
                <v:path arrowok="t"/>
              </v:shape>
            </v:group>
            <v:group style="position:absolute;left:6408;top:-2842;width:20;height:2" coordorigin="6408,-2842" coordsize="20,2">
              <v:shape style="position:absolute;left:6408;top:-2842;width:20;height:2" coordorigin="6408,-2842" coordsize="20,0" path="m6408,-2842l6427,-2842e" filled="false" stroked="true" strokeweight=".48004pt" strokecolor="#000000">
                <v:path arrowok="t"/>
              </v:shape>
            </v:group>
            <v:group style="position:absolute;left:6427;top:-2842;width:20;height:2" coordorigin="6427,-2842" coordsize="20,2">
              <v:shape style="position:absolute;left:6427;top:-2842;width:20;height:2" coordorigin="6427,-2842" coordsize="20,0" path="m6427,-2842l6446,-2842e" filled="false" stroked="true" strokeweight=".48004pt" strokecolor="#000000">
                <v:path arrowok="t"/>
              </v:shape>
            </v:group>
            <v:group style="position:absolute;left:6446;top:-2842;width:20;height:2" coordorigin="6446,-2842" coordsize="20,2">
              <v:shape style="position:absolute;left:6446;top:-2842;width:20;height:2" coordorigin="6446,-2842" coordsize="20,0" path="m6446,-2842l6465,-2842e" filled="false" stroked="true" strokeweight=".48004pt" strokecolor="#000000">
                <v:path arrowok="t"/>
              </v:shape>
            </v:group>
            <v:group style="position:absolute;left:6465;top:-2842;width:20;height:2" coordorigin="6465,-2842" coordsize="20,2">
              <v:shape style="position:absolute;left:6465;top:-2842;width:20;height:2" coordorigin="6465,-2842" coordsize="20,0" path="m6465,-2842l6484,-2842e" filled="false" stroked="true" strokeweight=".48004pt" strokecolor="#000000">
                <v:path arrowok="t"/>
              </v:shape>
            </v:group>
            <v:group style="position:absolute;left:6484;top:-2842;width:20;height:2" coordorigin="6484,-2842" coordsize="20,2">
              <v:shape style="position:absolute;left:6484;top:-2842;width:20;height:2" coordorigin="6484,-2842" coordsize="20,0" path="m6484,-2842l6504,-2842e" filled="false" stroked="true" strokeweight=".48004pt" strokecolor="#000000">
                <v:path arrowok="t"/>
              </v:shape>
            </v:group>
            <v:group style="position:absolute;left:6504;top:-2842;width:20;height:2" coordorigin="6504,-2842" coordsize="20,2">
              <v:shape style="position:absolute;left:6504;top:-2842;width:20;height:2" coordorigin="6504,-2842" coordsize="20,0" path="m6504,-2842l6523,-2842e" filled="false" stroked="true" strokeweight=".48004pt" strokecolor="#000000">
                <v:path arrowok="t"/>
              </v:shape>
            </v:group>
            <v:group style="position:absolute;left:6523;top:-2842;width:20;height:2" coordorigin="6523,-2842" coordsize="20,2">
              <v:shape style="position:absolute;left:6523;top:-2842;width:20;height:2" coordorigin="6523,-2842" coordsize="20,0" path="m6523,-2842l6542,-2842e" filled="false" stroked="true" strokeweight=".48004pt" strokecolor="#000000">
                <v:path arrowok="t"/>
              </v:shape>
            </v:group>
            <v:group style="position:absolute;left:6542;top:-2842;width:20;height:2" coordorigin="6542,-2842" coordsize="20,2">
              <v:shape style="position:absolute;left:6542;top:-2842;width:20;height:2" coordorigin="6542,-2842" coordsize="20,0" path="m6542,-2842l6561,-2842e" filled="false" stroked="true" strokeweight=".48004pt" strokecolor="#000000">
                <v:path arrowok="t"/>
              </v:shape>
            </v:group>
            <v:group style="position:absolute;left:6561;top:-2842;width:20;height:2" coordorigin="6561,-2842" coordsize="20,2">
              <v:shape style="position:absolute;left:6561;top:-2842;width:20;height:2" coordorigin="6561,-2842" coordsize="20,0" path="m6561,-2842l6580,-2842e" filled="false" stroked="true" strokeweight=".48004pt" strokecolor="#000000">
                <v:path arrowok="t"/>
              </v:shape>
            </v:group>
            <v:group style="position:absolute;left:6580;top:-2842;width:20;height:2" coordorigin="6580,-2842" coordsize="20,2">
              <v:shape style="position:absolute;left:6580;top:-2842;width:20;height:2" coordorigin="6580,-2842" coordsize="20,0" path="m6580,-2842l6600,-2842e" filled="false" stroked="true" strokeweight=".48004pt" strokecolor="#000000">
                <v:path arrowok="t"/>
              </v:shape>
            </v:group>
            <v:group style="position:absolute;left:6600;top:-2842;width:20;height:2" coordorigin="6600,-2842" coordsize="20,2">
              <v:shape style="position:absolute;left:6600;top:-2842;width:20;height:2" coordorigin="6600,-2842" coordsize="20,0" path="m6600,-2842l6619,-2842e" filled="false" stroked="true" strokeweight=".48004pt" strokecolor="#000000">
                <v:path arrowok="t"/>
              </v:shape>
            </v:group>
            <v:group style="position:absolute;left:6619;top:-2842;width:20;height:2" coordorigin="6619,-2842" coordsize="20,2">
              <v:shape style="position:absolute;left:6619;top:-2842;width:20;height:2" coordorigin="6619,-2842" coordsize="20,0" path="m6619,-2842l6638,-2842e" filled="false" stroked="true" strokeweight=".48004pt" strokecolor="#000000">
                <v:path arrowok="t"/>
              </v:shape>
            </v:group>
            <v:group style="position:absolute;left:6638;top:-2842;width:20;height:2" coordorigin="6638,-2842" coordsize="20,2">
              <v:shape style="position:absolute;left:6638;top:-2842;width:20;height:2" coordorigin="6638,-2842" coordsize="20,0" path="m6638,-2842l6657,-2842e" filled="false" stroked="true" strokeweight=".48004pt" strokecolor="#000000">
                <v:path arrowok="t"/>
              </v:shape>
            </v:group>
            <v:group style="position:absolute;left:6657;top:-2842;width:20;height:2" coordorigin="6657,-2842" coordsize="20,2">
              <v:shape style="position:absolute;left:6657;top:-2842;width:20;height:2" coordorigin="6657,-2842" coordsize="20,0" path="m6657,-2842l6676,-2842e" filled="false" stroked="true" strokeweight=".48004pt" strokecolor="#000000">
                <v:path arrowok="t"/>
              </v:shape>
            </v:group>
            <v:group style="position:absolute;left:6676;top:-2842;width:20;height:2" coordorigin="6676,-2842" coordsize="20,2">
              <v:shape style="position:absolute;left:6676;top:-2842;width:20;height:2" coordorigin="6676,-2842" coordsize="20,0" path="m6676,-2842l6696,-2842e" filled="false" stroked="true" strokeweight=".48004pt" strokecolor="#000000">
                <v:path arrowok="t"/>
              </v:shape>
            </v:group>
            <v:group style="position:absolute;left:6696;top:-2842;width:20;height:2" coordorigin="6696,-2842" coordsize="20,2">
              <v:shape style="position:absolute;left:6696;top:-2842;width:20;height:2" coordorigin="6696,-2842" coordsize="20,0" path="m6696,-2842l6715,-2842e" filled="false" stroked="true" strokeweight=".48004pt" strokecolor="#000000">
                <v:path arrowok="t"/>
              </v:shape>
            </v:group>
            <v:group style="position:absolute;left:6715;top:-2842;width:20;height:2" coordorigin="6715,-2842" coordsize="20,2">
              <v:shape style="position:absolute;left:6715;top:-2842;width:20;height:2" coordorigin="6715,-2842" coordsize="20,0" path="m6715,-2842l6734,-2842e" filled="false" stroked="true" strokeweight=".48004pt" strokecolor="#000000">
                <v:path arrowok="t"/>
              </v:shape>
            </v:group>
            <v:group style="position:absolute;left:6734;top:-2842;width:20;height:2" coordorigin="6734,-2842" coordsize="20,2">
              <v:shape style="position:absolute;left:6734;top:-2842;width:20;height:2" coordorigin="6734,-2842" coordsize="20,0" path="m6734,-2842l6753,-2842e" filled="false" stroked="true" strokeweight=".48004pt" strokecolor="#000000">
                <v:path arrowok="t"/>
              </v:shape>
            </v:group>
            <v:group style="position:absolute;left:6753;top:-2842;width:20;height:2" coordorigin="6753,-2842" coordsize="20,2">
              <v:shape style="position:absolute;left:6753;top:-2842;width:20;height:2" coordorigin="6753,-2842" coordsize="20,0" path="m6753,-2842l6772,-2842e" filled="false" stroked="true" strokeweight=".48004pt" strokecolor="#000000">
                <v:path arrowok="t"/>
              </v:shape>
            </v:group>
            <v:group style="position:absolute;left:6772;top:-2842;width:20;height:2" coordorigin="6772,-2842" coordsize="20,2">
              <v:shape style="position:absolute;left:6772;top:-2842;width:20;height:2" coordorigin="6772,-2842" coordsize="20,0" path="m6772,-2842l6792,-2842e" filled="false" stroked="true" strokeweight=".48004pt" strokecolor="#000000">
                <v:path arrowok="t"/>
              </v:shape>
            </v:group>
            <v:group style="position:absolute;left:6792;top:-2842;width:20;height:2" coordorigin="6792,-2842" coordsize="20,2">
              <v:shape style="position:absolute;left:6792;top:-2842;width:20;height:2" coordorigin="6792,-2842" coordsize="20,0" path="m6792,-2842l6811,-2842e" filled="false" stroked="true" strokeweight=".48004pt" strokecolor="#000000">
                <v:path arrowok="t"/>
              </v:shape>
            </v:group>
            <v:group style="position:absolute;left:6811;top:-2842;width:20;height:2" coordorigin="6811,-2842" coordsize="20,2">
              <v:shape style="position:absolute;left:6811;top:-2842;width:20;height:2" coordorigin="6811,-2842" coordsize="20,0" path="m6811,-2842l6830,-2842e" filled="false" stroked="true" strokeweight=".48004pt" strokecolor="#000000">
                <v:path arrowok="t"/>
              </v:shape>
            </v:group>
            <v:group style="position:absolute;left:6830;top:-2842;width:20;height:2" coordorigin="6830,-2842" coordsize="20,2">
              <v:shape style="position:absolute;left:6830;top:-2842;width:20;height:2" coordorigin="6830,-2842" coordsize="20,0" path="m6830,-2842l6849,-2842e" filled="false" stroked="true" strokeweight=".48004pt" strokecolor="#000000">
                <v:path arrowok="t"/>
              </v:shape>
            </v:group>
            <v:group style="position:absolute;left:6849;top:-2842;width:20;height:2" coordorigin="6849,-2842" coordsize="20,2">
              <v:shape style="position:absolute;left:6849;top:-2842;width:20;height:2" coordorigin="6849,-2842" coordsize="20,0" path="m6849,-2842l6868,-2842e" filled="false" stroked="true" strokeweight=".48004pt" strokecolor="#000000">
                <v:path arrowok="t"/>
              </v:shape>
            </v:group>
            <v:group style="position:absolute;left:6868;top:-2842;width:20;height:2" coordorigin="6868,-2842" coordsize="20,2">
              <v:shape style="position:absolute;left:6868;top:-2842;width:20;height:2" coordorigin="6868,-2842" coordsize="20,0" path="m6868,-2842l6888,-2842e" filled="false" stroked="true" strokeweight=".48004pt" strokecolor="#000000">
                <v:path arrowok="t"/>
              </v:shape>
            </v:group>
            <v:group style="position:absolute;left:6888;top:-2842;width:20;height:2" coordorigin="6888,-2842" coordsize="20,2">
              <v:shape style="position:absolute;left:6888;top:-2842;width:20;height:2" coordorigin="6888,-2842" coordsize="20,0" path="m6888,-2842l6907,-2842e" filled="false" stroked="true" strokeweight=".48004pt" strokecolor="#000000">
                <v:path arrowok="t"/>
              </v:shape>
            </v:group>
            <v:group style="position:absolute;left:6907;top:-2842;width:20;height:2" coordorigin="6907,-2842" coordsize="20,2">
              <v:shape style="position:absolute;left:6907;top:-2842;width:20;height:2" coordorigin="6907,-2842" coordsize="20,0" path="m6907,-2842l6926,-2842e" filled="false" stroked="true" strokeweight=".48004pt" strokecolor="#000000">
                <v:path arrowok="t"/>
              </v:shape>
            </v:group>
            <v:group style="position:absolute;left:6926;top:-2842;width:20;height:2" coordorigin="6926,-2842" coordsize="20,2">
              <v:shape style="position:absolute;left:6926;top:-2842;width:20;height:2" coordorigin="6926,-2842" coordsize="20,0" path="m6926,-2842l6945,-2842e" filled="false" stroked="true" strokeweight=".48004pt" strokecolor="#000000">
                <v:path arrowok="t"/>
              </v:shape>
            </v:group>
            <v:group style="position:absolute;left:6945;top:-2842;width:20;height:2" coordorigin="6945,-2842" coordsize="20,2">
              <v:shape style="position:absolute;left:6945;top:-2842;width:20;height:2" coordorigin="6945,-2842" coordsize="20,0" path="m6945,-2842l6964,-2842e" filled="false" stroked="true" strokeweight=".48004pt" strokecolor="#000000">
                <v:path arrowok="t"/>
              </v:shape>
            </v:group>
            <v:group style="position:absolute;left:6964;top:-2842;width:20;height:2" coordorigin="6964,-2842" coordsize="20,2">
              <v:shape style="position:absolute;left:6964;top:-2842;width:20;height:2" coordorigin="6964,-2842" coordsize="20,0" path="m6964,-2842l6984,-2842e" filled="false" stroked="true" strokeweight=".48004pt" strokecolor="#000000">
                <v:path arrowok="t"/>
              </v:shape>
            </v:group>
            <v:group style="position:absolute;left:6984;top:-2842;width:20;height:2" coordorigin="6984,-2842" coordsize="20,2">
              <v:shape style="position:absolute;left:6984;top:-2842;width:20;height:2" coordorigin="6984,-2842" coordsize="20,0" path="m6984,-2842l7003,-2842e" filled="false" stroked="true" strokeweight=".48004pt" strokecolor="#000000">
                <v:path arrowok="t"/>
              </v:shape>
            </v:group>
            <v:group style="position:absolute;left:7003;top:-2842;width:20;height:2" coordorigin="7003,-2842" coordsize="20,2">
              <v:shape style="position:absolute;left:7003;top:-2842;width:20;height:2" coordorigin="7003,-2842" coordsize="20,0" path="m7003,-2842l7022,-2842e" filled="false" stroked="true" strokeweight=".48004pt" strokecolor="#000000">
                <v:path arrowok="t"/>
              </v:shape>
            </v:group>
            <v:group style="position:absolute;left:7022;top:-2842;width:20;height:2" coordorigin="7022,-2842" coordsize="20,2">
              <v:shape style="position:absolute;left:7022;top:-2842;width:20;height:2" coordorigin="7022,-2842" coordsize="20,0" path="m7022,-2842l7041,-2842e" filled="false" stroked="true" strokeweight=".48004pt" strokecolor="#000000">
                <v:path arrowok="t"/>
              </v:shape>
            </v:group>
            <v:group style="position:absolute;left:7041;top:-2842;width:20;height:2" coordorigin="7041,-2842" coordsize="20,2">
              <v:shape style="position:absolute;left:7041;top:-2842;width:20;height:2" coordorigin="7041,-2842" coordsize="20,0" path="m7041,-2842l7060,-2842e" filled="false" stroked="true" strokeweight=".48004pt" strokecolor="#000000">
                <v:path arrowok="t"/>
              </v:shape>
            </v:group>
            <v:group style="position:absolute;left:7060;top:-2842;width:20;height:2" coordorigin="7060,-2842" coordsize="20,2">
              <v:shape style="position:absolute;left:7060;top:-2842;width:20;height:2" coordorigin="7060,-2842" coordsize="20,0" path="m7060,-2842l7080,-2842e" filled="false" stroked="true" strokeweight=".48004pt" strokecolor="#000000">
                <v:path arrowok="t"/>
              </v:shape>
            </v:group>
            <v:group style="position:absolute;left:7080;top:-2842;width:20;height:2" coordorigin="7080,-2842" coordsize="20,2">
              <v:shape style="position:absolute;left:7080;top:-2842;width:20;height:2" coordorigin="7080,-2842" coordsize="20,0" path="m7080,-2842l7099,-2842e" filled="false" stroked="true" strokeweight=".48004pt" strokecolor="#000000">
                <v:path arrowok="t"/>
              </v:shape>
            </v:group>
            <v:group style="position:absolute;left:7099;top:-2842;width:20;height:2" coordorigin="7099,-2842" coordsize="20,2">
              <v:shape style="position:absolute;left:7099;top:-2842;width:20;height:2" coordorigin="7099,-2842" coordsize="20,0" path="m7099,-2842l7118,-2842e" filled="false" stroked="true" strokeweight=".48004pt" strokecolor="#000000">
                <v:path arrowok="t"/>
              </v:shape>
            </v:group>
            <v:group style="position:absolute;left:7118;top:-2842;width:20;height:2" coordorigin="7118,-2842" coordsize="20,2">
              <v:shape style="position:absolute;left:7118;top:-2842;width:20;height:2" coordorigin="7118,-2842" coordsize="20,0" path="m7118,-2842l7137,-2842e" filled="false" stroked="true" strokeweight=".48004pt" strokecolor="#000000">
                <v:path arrowok="t"/>
              </v:shape>
            </v:group>
            <v:group style="position:absolute;left:7137;top:-2842;width:20;height:2" coordorigin="7137,-2842" coordsize="20,2">
              <v:shape style="position:absolute;left:7137;top:-2842;width:20;height:2" coordorigin="7137,-2842" coordsize="20,0" path="m7137,-2842l7156,-2842e" filled="false" stroked="true" strokeweight=".48004pt" strokecolor="#000000">
                <v:path arrowok="t"/>
              </v:shape>
            </v:group>
            <v:group style="position:absolute;left:7156;top:-2842;width:20;height:2" coordorigin="7156,-2842" coordsize="20,2">
              <v:shape style="position:absolute;left:7156;top:-2842;width:20;height:2" coordorigin="7156,-2842" coordsize="20,0" path="m7156,-2842l7176,-2842e" filled="false" stroked="true" strokeweight=".48004pt" strokecolor="#000000">
                <v:path arrowok="t"/>
              </v:shape>
            </v:group>
            <v:group style="position:absolute;left:7176;top:-2842;width:20;height:2" coordorigin="7176,-2842" coordsize="20,2">
              <v:shape style="position:absolute;left:7176;top:-2842;width:20;height:2" coordorigin="7176,-2842" coordsize="20,0" path="m7176,-2842l7195,-2842e" filled="false" stroked="true" strokeweight=".48004pt" strokecolor="#000000">
                <v:path arrowok="t"/>
              </v:shape>
            </v:group>
            <v:group style="position:absolute;left:7195;top:-2842;width:20;height:2" coordorigin="7195,-2842" coordsize="20,2">
              <v:shape style="position:absolute;left:7195;top:-2842;width:20;height:2" coordorigin="7195,-2842" coordsize="20,0" path="m7195,-2842l7214,-2842e" filled="false" stroked="true" strokeweight=".48004pt" strokecolor="#000000">
                <v:path arrowok="t"/>
              </v:shape>
            </v:group>
            <v:group style="position:absolute;left:7214;top:-2842;width:20;height:2" coordorigin="7214,-2842" coordsize="20,2">
              <v:shape style="position:absolute;left:7214;top:-2842;width:20;height:2" coordorigin="7214,-2842" coordsize="20,0" path="m7214,-2842l7233,-2842e" filled="false" stroked="true" strokeweight=".48004pt" strokecolor="#000000">
                <v:path arrowok="t"/>
              </v:shape>
            </v:group>
            <v:group style="position:absolute;left:7233;top:-2842;width:20;height:2" coordorigin="7233,-2842" coordsize="20,2">
              <v:shape style="position:absolute;left:7233;top:-2842;width:20;height:2" coordorigin="7233,-2842" coordsize="20,0" path="m7233,-2842l7252,-2842e" filled="false" stroked="true" strokeweight=".48004pt" strokecolor="#000000">
                <v:path arrowok="t"/>
              </v:shape>
            </v:group>
            <v:group style="position:absolute;left:7252;top:-2842;width:20;height:2" coordorigin="7252,-2842" coordsize="20,2">
              <v:shape style="position:absolute;left:7252;top:-2842;width:20;height:2" coordorigin="7252,-2842" coordsize="20,0" path="m7252,-2842l7272,-2842e" filled="false" stroked="true" strokeweight=".48004pt" strokecolor="#000000">
                <v:path arrowok="t"/>
              </v:shape>
            </v:group>
            <v:group style="position:absolute;left:7272;top:-2842;width:20;height:2" coordorigin="7272,-2842" coordsize="20,2">
              <v:shape style="position:absolute;left:7272;top:-2842;width:20;height:2" coordorigin="7272,-2842" coordsize="20,0" path="m7272,-2842l7291,-2842e" filled="false" stroked="true" strokeweight=".48004pt" strokecolor="#000000">
                <v:path arrowok="t"/>
              </v:shape>
            </v:group>
            <v:group style="position:absolute;left:7291;top:-2842;width:20;height:2" coordorigin="7291,-2842" coordsize="20,2">
              <v:shape style="position:absolute;left:7291;top:-2842;width:20;height:2" coordorigin="7291,-2842" coordsize="20,0" path="m7291,-2842l7310,-2842e" filled="false" stroked="true" strokeweight=".48004pt" strokecolor="#000000">
                <v:path arrowok="t"/>
              </v:shape>
            </v:group>
            <v:group style="position:absolute;left:7310;top:-2842;width:20;height:2" coordorigin="7310,-2842" coordsize="20,2">
              <v:shape style="position:absolute;left:7310;top:-2842;width:20;height:2" coordorigin="7310,-2842" coordsize="20,0" path="m7310,-2842l7329,-2842e" filled="false" stroked="true" strokeweight=".48004pt" strokecolor="#000000">
                <v:path arrowok="t"/>
              </v:shape>
            </v:group>
            <v:group style="position:absolute;left:7329;top:-2842;width:20;height:2" coordorigin="7329,-2842" coordsize="20,2">
              <v:shape style="position:absolute;left:7329;top:-2842;width:20;height:2" coordorigin="7329,-2842" coordsize="20,0" path="m7329,-2842l7348,-2842e" filled="false" stroked="true" strokeweight=".48004pt" strokecolor="#000000">
                <v:path arrowok="t"/>
              </v:shape>
            </v:group>
            <v:group style="position:absolute;left:7348;top:-2842;width:20;height:2" coordorigin="7348,-2842" coordsize="20,2">
              <v:shape style="position:absolute;left:7348;top:-2842;width:20;height:2" coordorigin="7348,-2842" coordsize="20,0" path="m7348,-2842l7368,-2842e" filled="false" stroked="true" strokeweight=".48004pt" strokecolor="#000000">
                <v:path arrowok="t"/>
              </v:shape>
            </v:group>
            <v:group style="position:absolute;left:7368;top:-2842;width:20;height:2" coordorigin="7368,-2842" coordsize="20,2">
              <v:shape style="position:absolute;left:7368;top:-2842;width:20;height:2" coordorigin="7368,-2842" coordsize="20,0" path="m7368,-2842l7387,-2842e" filled="false" stroked="true" strokeweight=".48004pt" strokecolor="#000000">
                <v:path arrowok="t"/>
              </v:shape>
            </v:group>
            <v:group style="position:absolute;left:7387;top:-2842;width:20;height:2" coordorigin="7387,-2842" coordsize="20,2">
              <v:shape style="position:absolute;left:7387;top:-2842;width:20;height:2" coordorigin="7387,-2842" coordsize="20,0" path="m7387,-2842l7406,-2842e" filled="false" stroked="true" strokeweight=".48004pt" strokecolor="#000000">
                <v:path arrowok="t"/>
              </v:shape>
            </v:group>
            <v:group style="position:absolute;left:7406;top:-2842;width:20;height:2" coordorigin="7406,-2842" coordsize="20,2">
              <v:shape style="position:absolute;left:7406;top:-2842;width:20;height:2" coordorigin="7406,-2842" coordsize="20,0" path="m7406,-2842l7425,-2842e" filled="false" stroked="true" strokeweight=".48004pt" strokecolor="#000000">
                <v:path arrowok="t"/>
              </v:shape>
            </v:group>
            <v:group style="position:absolute;left:7425;top:-2842;width:20;height:2" coordorigin="7425,-2842" coordsize="20,2">
              <v:shape style="position:absolute;left:7425;top:-2842;width:20;height:2" coordorigin="7425,-2842" coordsize="20,0" path="m7425,-2842l7444,-2842e" filled="false" stroked="true" strokeweight=".48004pt" strokecolor="#000000">
                <v:path arrowok="t"/>
              </v:shape>
            </v:group>
            <v:group style="position:absolute;left:7444;top:-2842;width:20;height:2" coordorigin="7444,-2842" coordsize="20,2">
              <v:shape style="position:absolute;left:7444;top:-2842;width:20;height:2" coordorigin="7444,-2842" coordsize="20,0" path="m7444,-2842l7464,-2842e" filled="false" stroked="true" strokeweight=".48004pt" strokecolor="#000000">
                <v:path arrowok="t"/>
              </v:shape>
            </v:group>
            <v:group style="position:absolute;left:7464;top:-2842;width:20;height:2" coordorigin="7464,-2842" coordsize="20,2">
              <v:shape style="position:absolute;left:7464;top:-2842;width:20;height:2" coordorigin="7464,-2842" coordsize="20,0" path="m7464,-2842l7483,-2842e" filled="false" stroked="true" strokeweight=".48004pt" strokecolor="#000000">
                <v:path arrowok="t"/>
              </v:shape>
            </v:group>
            <v:group style="position:absolute;left:7483;top:-2842;width:20;height:2" coordorigin="7483,-2842" coordsize="20,2">
              <v:shape style="position:absolute;left:7483;top:-2842;width:20;height:2" coordorigin="7483,-2842" coordsize="20,0" path="m7483,-2842l7502,-2842e" filled="false" stroked="true" strokeweight=".48004pt" strokecolor="#000000">
                <v:path arrowok="t"/>
              </v:shape>
            </v:group>
            <v:group style="position:absolute;left:7502;top:-2842;width:20;height:2" coordorigin="7502,-2842" coordsize="20,2">
              <v:shape style="position:absolute;left:7502;top:-2842;width:20;height:2" coordorigin="7502,-2842" coordsize="20,0" path="m7502,-2842l7521,-2842e" filled="false" stroked="true" strokeweight=".48004pt" strokecolor="#000000">
                <v:path arrowok="t"/>
              </v:shape>
            </v:group>
            <v:group style="position:absolute;left:7521;top:-2842;width:20;height:2" coordorigin="7521,-2842" coordsize="20,2">
              <v:shape style="position:absolute;left:7521;top:-2842;width:20;height:2" coordorigin="7521,-2842" coordsize="20,0" path="m7521,-2842l7540,-2842e" filled="false" stroked="true" strokeweight=".48004pt" strokecolor="#000000">
                <v:path arrowok="t"/>
              </v:shape>
            </v:group>
            <v:group style="position:absolute;left:7540;top:-2842;width:20;height:2" coordorigin="7540,-2842" coordsize="20,2">
              <v:shape style="position:absolute;left:7540;top:-2842;width:20;height:2" coordorigin="7540,-2842" coordsize="20,0" path="m7540,-2842l7560,-2842e" filled="false" stroked="true" strokeweight=".48004pt" strokecolor="#000000">
                <v:path arrowok="t"/>
              </v:shape>
            </v:group>
            <v:group style="position:absolute;left:7560;top:-2842;width:20;height:2" coordorigin="7560,-2842" coordsize="20,2">
              <v:shape style="position:absolute;left:7560;top:-2842;width:20;height:2" coordorigin="7560,-2842" coordsize="20,0" path="m7560,-2842l7579,-2842e" filled="false" stroked="true" strokeweight=".48004pt" strokecolor="#000000">
                <v:path arrowok="t"/>
              </v:shape>
            </v:group>
            <v:group style="position:absolute;left:7579;top:-2842;width:20;height:2" coordorigin="7579,-2842" coordsize="20,2">
              <v:shape style="position:absolute;left:7579;top:-2842;width:20;height:2" coordorigin="7579,-2842" coordsize="20,0" path="m7579,-2842l7598,-2842e" filled="false" stroked="true" strokeweight=".48004pt" strokecolor="#000000">
                <v:path arrowok="t"/>
              </v:shape>
            </v:group>
            <v:group style="position:absolute;left:7598;top:-2842;width:20;height:2" coordorigin="7598,-2842" coordsize="20,2">
              <v:shape style="position:absolute;left:7598;top:-2842;width:20;height:2" coordorigin="7598,-2842" coordsize="20,0" path="m7598,-2842l7617,-2842e" filled="false" stroked="true" strokeweight=".48004pt" strokecolor="#000000">
                <v:path arrowok="t"/>
              </v:shape>
            </v:group>
            <v:group style="position:absolute;left:7617;top:-2842;width:20;height:2" coordorigin="7617,-2842" coordsize="20,2">
              <v:shape style="position:absolute;left:7617;top:-2842;width:20;height:2" coordorigin="7617,-2842" coordsize="20,0" path="m7617,-2842l7636,-2842e" filled="false" stroked="true" strokeweight=".48004pt" strokecolor="#000000">
                <v:path arrowok="t"/>
              </v:shape>
            </v:group>
            <v:group style="position:absolute;left:7636;top:-2842;width:20;height:2" coordorigin="7636,-2842" coordsize="20,2">
              <v:shape style="position:absolute;left:7636;top:-2842;width:20;height:2" coordorigin="7636,-2842" coordsize="20,0" path="m7636,-2842l7656,-2842e" filled="false" stroked="true" strokeweight=".48004pt" strokecolor="#000000">
                <v:path arrowok="t"/>
              </v:shape>
            </v:group>
            <v:group style="position:absolute;left:7656;top:-2842;width:20;height:2" coordorigin="7656,-2842" coordsize="20,2">
              <v:shape style="position:absolute;left:7656;top:-2842;width:20;height:2" coordorigin="7656,-2842" coordsize="20,0" path="m7656,-2842l7675,-2842e" filled="false" stroked="true" strokeweight=".48004pt" strokecolor="#000000">
                <v:path arrowok="t"/>
              </v:shape>
            </v:group>
            <v:group style="position:absolute;left:7675;top:-2842;width:20;height:2" coordorigin="7675,-2842" coordsize="20,2">
              <v:shape style="position:absolute;left:7675;top:-2842;width:20;height:2" coordorigin="7675,-2842" coordsize="20,0" path="m7675,-2842l7694,-2842e" filled="false" stroked="true" strokeweight=".48004pt" strokecolor="#000000">
                <v:path arrowok="t"/>
              </v:shape>
            </v:group>
            <v:group style="position:absolute;left:7694;top:-2842;width:20;height:2" coordorigin="7694,-2842" coordsize="20,2">
              <v:shape style="position:absolute;left:7694;top:-2842;width:20;height:2" coordorigin="7694,-2842" coordsize="20,0" path="m7694,-2842l7713,-2842e" filled="false" stroked="true" strokeweight=".48004pt" strokecolor="#000000">
                <v:path arrowok="t"/>
              </v:shape>
            </v:group>
            <v:group style="position:absolute;left:7713;top:-2842;width:20;height:2" coordorigin="7713,-2842" coordsize="20,2">
              <v:shape style="position:absolute;left:7713;top:-2842;width:20;height:2" coordorigin="7713,-2842" coordsize="20,0" path="m7713,-2842l7732,-2842e" filled="false" stroked="true" strokeweight=".48004pt" strokecolor="#000000">
                <v:path arrowok="t"/>
              </v:shape>
            </v:group>
            <v:group style="position:absolute;left:7732;top:-2842;width:20;height:2" coordorigin="7732,-2842" coordsize="20,2">
              <v:shape style="position:absolute;left:7732;top:-2842;width:20;height:2" coordorigin="7732,-2842" coordsize="20,0" path="m7732,-2842l7752,-2842e" filled="false" stroked="true" strokeweight=".48004pt" strokecolor="#000000">
                <v:path arrowok="t"/>
              </v:shape>
            </v:group>
            <v:group style="position:absolute;left:7752;top:-2842;width:20;height:2" coordorigin="7752,-2842" coordsize="20,2">
              <v:shape style="position:absolute;left:7752;top:-2842;width:20;height:2" coordorigin="7752,-2842" coordsize="20,0" path="m7752,-2842l7771,-2842e" filled="false" stroked="true" strokeweight=".48004pt" strokecolor="#000000">
                <v:path arrowok="t"/>
              </v:shape>
            </v:group>
            <v:group style="position:absolute;left:7771;top:-2842;width:20;height:2" coordorigin="7771,-2842" coordsize="20,2">
              <v:shape style="position:absolute;left:7771;top:-2842;width:20;height:2" coordorigin="7771,-2842" coordsize="20,0" path="m7771,-2842l7790,-2842e" filled="false" stroked="true" strokeweight=".48004pt" strokecolor="#000000">
                <v:path arrowok="t"/>
              </v:shape>
            </v:group>
            <v:group style="position:absolute;left:7790;top:-2842;width:20;height:2" coordorigin="7790,-2842" coordsize="20,2">
              <v:shape style="position:absolute;left:7790;top:-2842;width:20;height:2" coordorigin="7790,-2842" coordsize="20,0" path="m7790,-2842l7809,-2842e" filled="false" stroked="true" strokeweight=".48004pt" strokecolor="#000000">
                <v:path arrowok="t"/>
              </v:shape>
            </v:group>
            <v:group style="position:absolute;left:7809;top:-2842;width:20;height:2" coordorigin="7809,-2842" coordsize="20,2">
              <v:shape style="position:absolute;left:7809;top:-2842;width:20;height:2" coordorigin="7809,-2842" coordsize="20,0" path="m7809,-2842l7828,-2842e" filled="false" stroked="true" strokeweight=".48004pt" strokecolor="#000000">
                <v:path arrowok="t"/>
              </v:shape>
            </v:group>
            <v:group style="position:absolute;left:7828;top:-2842;width:20;height:2" coordorigin="7828,-2842" coordsize="20,2">
              <v:shape style="position:absolute;left:7828;top:-2842;width:20;height:2" coordorigin="7828,-2842" coordsize="20,0" path="m7828,-2842l7848,-2842e" filled="false" stroked="true" strokeweight=".48004pt" strokecolor="#000000">
                <v:path arrowok="t"/>
              </v:shape>
            </v:group>
            <v:group style="position:absolute;left:7848;top:-2842;width:20;height:2" coordorigin="7848,-2842" coordsize="20,2">
              <v:shape style="position:absolute;left:7848;top:-2842;width:20;height:2" coordorigin="7848,-2842" coordsize="20,0" path="m7848,-2842l7867,-2842e" filled="false" stroked="true" strokeweight=".48004pt" strokecolor="#000000">
                <v:path arrowok="t"/>
              </v:shape>
            </v:group>
            <v:group style="position:absolute;left:7867;top:-2842;width:20;height:2" coordorigin="7867,-2842" coordsize="20,2">
              <v:shape style="position:absolute;left:7867;top:-2842;width:20;height:2" coordorigin="7867,-2842" coordsize="20,0" path="m7867,-2842l7886,-2842e" filled="false" stroked="true" strokeweight=".48004pt" strokecolor="#000000">
                <v:path arrowok="t"/>
              </v:shape>
            </v:group>
            <v:group style="position:absolute;left:7886;top:-2842;width:20;height:2" coordorigin="7886,-2842" coordsize="20,2">
              <v:shape style="position:absolute;left:7886;top:-2842;width:20;height:2" coordorigin="7886,-2842" coordsize="20,0" path="m7886,-2842l7905,-2842e" filled="false" stroked="true" strokeweight=".48004pt" strokecolor="#000000">
                <v:path arrowok="t"/>
              </v:shape>
            </v:group>
            <v:group style="position:absolute;left:7905;top:-2842;width:20;height:2" coordorigin="7905,-2842" coordsize="20,2">
              <v:shape style="position:absolute;left:7905;top:-2842;width:20;height:2" coordorigin="7905,-2842" coordsize="20,0" path="m7905,-2842l7924,-2842e" filled="false" stroked="true" strokeweight=".48004pt" strokecolor="#000000">
                <v:path arrowok="t"/>
              </v:shape>
            </v:group>
            <v:group style="position:absolute;left:7924;top:-2842;width:20;height:2" coordorigin="7924,-2842" coordsize="20,2">
              <v:shape style="position:absolute;left:7924;top:-2842;width:20;height:2" coordorigin="7924,-2842" coordsize="20,0" path="m7924,-2842l7944,-2842e" filled="false" stroked="true" strokeweight=".48004pt" strokecolor="#000000">
                <v:path arrowok="t"/>
              </v:shape>
            </v:group>
            <v:group style="position:absolute;left:7944;top:-2842;width:20;height:2" coordorigin="7944,-2842" coordsize="20,2">
              <v:shape style="position:absolute;left:7944;top:-2842;width:20;height:2" coordorigin="7944,-2842" coordsize="20,0" path="m7944,-2842l7963,-2842e" filled="false" stroked="true" strokeweight=".48004pt" strokecolor="#000000">
                <v:path arrowok="t"/>
              </v:shape>
            </v:group>
            <v:group style="position:absolute;left:7963;top:-2842;width:20;height:2" coordorigin="7963,-2842" coordsize="20,2">
              <v:shape style="position:absolute;left:7963;top:-2842;width:20;height:2" coordorigin="7963,-2842" coordsize="20,0" path="m7963,-2842l7982,-2842e" filled="false" stroked="true" strokeweight=".48004pt" strokecolor="#000000">
                <v:path arrowok="t"/>
              </v:shape>
            </v:group>
            <v:group style="position:absolute;left:7982;top:-2842;width:20;height:2" coordorigin="7982,-2842" coordsize="20,2">
              <v:shape style="position:absolute;left:7982;top:-2842;width:20;height:2" coordorigin="7982,-2842" coordsize="20,0" path="m7982,-2842l8001,-2842e" filled="false" stroked="true" strokeweight=".48004pt" strokecolor="#000000">
                <v:path arrowok="t"/>
              </v:shape>
            </v:group>
            <v:group style="position:absolute;left:8001;top:-2842;width:20;height:2" coordorigin="8001,-2842" coordsize="20,2">
              <v:shape style="position:absolute;left:8001;top:-2842;width:20;height:2" coordorigin="8001,-2842" coordsize="20,0" path="m8001,-2842l8020,-2842e" filled="false" stroked="true" strokeweight=".48004pt" strokecolor="#000000">
                <v:path arrowok="t"/>
              </v:shape>
            </v:group>
            <v:group style="position:absolute;left:8020;top:-2842;width:20;height:2" coordorigin="8020,-2842" coordsize="20,2">
              <v:shape style="position:absolute;left:8020;top:-2842;width:20;height:2" coordorigin="8020,-2842" coordsize="20,0" path="m8020,-2842l8040,-2842e" filled="false" stroked="true" strokeweight=".48004pt" strokecolor="#000000">
                <v:path arrowok="t"/>
              </v:shape>
            </v:group>
            <v:group style="position:absolute;left:8040;top:-2842;width:20;height:2" coordorigin="8040,-2842" coordsize="20,2">
              <v:shape style="position:absolute;left:8040;top:-2842;width:20;height:2" coordorigin="8040,-2842" coordsize="20,0" path="m8040,-2842l8059,-2842e" filled="false" stroked="true" strokeweight=".48004pt" strokecolor="#000000">
                <v:path arrowok="t"/>
              </v:shape>
            </v:group>
            <v:group style="position:absolute;left:8059;top:-2842;width:20;height:2" coordorigin="8059,-2842" coordsize="20,2">
              <v:shape style="position:absolute;left:8059;top:-2842;width:20;height:2" coordorigin="8059,-2842" coordsize="20,0" path="m8059,-2842l8078,-2842e" filled="false" stroked="true" strokeweight=".48004pt" strokecolor="#000000">
                <v:path arrowok="t"/>
              </v:shape>
            </v:group>
            <v:group style="position:absolute;left:8078;top:-2842;width:20;height:2" coordorigin="8078,-2842" coordsize="20,2">
              <v:shape style="position:absolute;left:8078;top:-2842;width:20;height:2" coordorigin="8078,-2842" coordsize="20,0" path="m8078,-2842l8097,-2842e" filled="false" stroked="true" strokeweight=".48004pt" strokecolor="#000000">
                <v:path arrowok="t"/>
              </v:shape>
            </v:group>
            <v:group style="position:absolute;left:8097;top:-2842;width:20;height:2" coordorigin="8097,-2842" coordsize="20,2">
              <v:shape style="position:absolute;left:8097;top:-2842;width:20;height:2" coordorigin="8097,-2842" coordsize="20,0" path="m8097,-2842l8117,-2842e" filled="false" stroked="true" strokeweight=".48004pt" strokecolor="#000000">
                <v:path arrowok="t"/>
              </v:shape>
            </v:group>
            <v:group style="position:absolute;left:8117;top:-2842;width:20;height:2" coordorigin="8117,-2842" coordsize="20,2">
              <v:shape style="position:absolute;left:8117;top:-2842;width:20;height:2" coordorigin="8117,-2842" coordsize="20,0" path="m8117,-2842l8136,-2842e" filled="false" stroked="true" strokeweight=".48004pt" strokecolor="#000000">
                <v:path arrowok="t"/>
              </v:shape>
            </v:group>
            <v:group style="position:absolute;left:8136;top:-2842;width:20;height:2" coordorigin="8136,-2842" coordsize="20,2">
              <v:shape style="position:absolute;left:8136;top:-2842;width:20;height:2" coordorigin="8136,-2842" coordsize="20,0" path="m8136,-2842l8155,-2842e" filled="false" stroked="true" strokeweight=".48004pt" strokecolor="#000000">
                <v:path arrowok="t"/>
              </v:shape>
            </v:group>
            <v:group style="position:absolute;left:8155;top:-2842;width:20;height:2" coordorigin="8155,-2842" coordsize="20,2">
              <v:shape style="position:absolute;left:8155;top:-2842;width:20;height:2" coordorigin="8155,-2842" coordsize="20,0" path="m8155,-2842l8174,-2842e" filled="false" stroked="true" strokeweight=".48004pt" strokecolor="#000000">
                <v:path arrowok="t"/>
              </v:shape>
            </v:group>
            <v:group style="position:absolute;left:8174;top:-2842;width:20;height:2" coordorigin="8174,-2842" coordsize="20,2">
              <v:shape style="position:absolute;left:8174;top:-2842;width:20;height:2" coordorigin="8174,-2842" coordsize="20,0" path="m8174,-2842l8194,-2842e" filled="false" stroked="true" strokeweight=".48004pt" strokecolor="#000000">
                <v:path arrowok="t"/>
              </v:shape>
            </v:group>
            <v:group style="position:absolute;left:8194;top:-2842;width:20;height:2" coordorigin="8194,-2842" coordsize="20,2">
              <v:shape style="position:absolute;left:8194;top:-2842;width:20;height:2" coordorigin="8194,-2842" coordsize="20,0" path="m8194,-2842l8213,-2842e" filled="false" stroked="true" strokeweight=".48004pt" strokecolor="#000000">
                <v:path arrowok="t"/>
              </v:shape>
            </v:group>
            <v:group style="position:absolute;left:8213;top:-2842;width:20;height:2" coordorigin="8213,-2842" coordsize="20,2">
              <v:shape style="position:absolute;left:8213;top:-2842;width:20;height:2" coordorigin="8213,-2842" coordsize="20,0" path="m8213,-2842l8232,-2842e" filled="false" stroked="true" strokeweight=".48004pt" strokecolor="#000000">
                <v:path arrowok="t"/>
              </v:shape>
            </v:group>
            <v:group style="position:absolute;left:8232;top:-2842;width:20;height:2" coordorigin="8232,-2842" coordsize="20,2">
              <v:shape style="position:absolute;left:8232;top:-2842;width:20;height:2" coordorigin="8232,-2842" coordsize="20,0" path="m8232,-2842l8251,-2842e" filled="false" stroked="true" strokeweight=".48004pt" strokecolor="#000000">
                <v:path arrowok="t"/>
              </v:shape>
            </v:group>
            <v:group style="position:absolute;left:8251;top:-2842;width:20;height:2" coordorigin="8251,-2842" coordsize="20,2">
              <v:shape style="position:absolute;left:8251;top:-2842;width:20;height:2" coordorigin="8251,-2842" coordsize="20,0" path="m8251,-2842l8270,-2842e" filled="false" stroked="true" strokeweight=".48004pt" strokecolor="#000000">
                <v:path arrowok="t"/>
              </v:shape>
            </v:group>
            <v:group style="position:absolute;left:8270;top:-2842;width:20;height:2" coordorigin="8270,-2842" coordsize="20,2">
              <v:shape style="position:absolute;left:8270;top:-2842;width:20;height:2" coordorigin="8270,-2842" coordsize="20,0" path="m8270,-2842l8290,-2842e" filled="false" stroked="true" strokeweight=".48004pt" strokecolor="#000000">
                <v:path arrowok="t"/>
              </v:shape>
            </v:group>
            <v:group style="position:absolute;left:8290;top:-2842;width:20;height:2" coordorigin="8290,-2842" coordsize="20,2">
              <v:shape style="position:absolute;left:8290;top:-2842;width:20;height:2" coordorigin="8290,-2842" coordsize="20,0" path="m8290,-2842l8309,-2842e" filled="false" stroked="true" strokeweight=".48004pt" strokecolor="#000000">
                <v:path arrowok="t"/>
              </v:shape>
            </v:group>
            <v:group style="position:absolute;left:8309;top:-2842;width:20;height:2" coordorigin="8309,-2842" coordsize="20,2">
              <v:shape style="position:absolute;left:8309;top:-2842;width:20;height:2" coordorigin="8309,-2842" coordsize="20,0" path="m8309,-2842l8328,-2842e" filled="false" stroked="true" strokeweight=".48004pt" strokecolor="#000000">
                <v:path arrowok="t"/>
              </v:shape>
            </v:group>
            <v:group style="position:absolute;left:8328;top:-2842;width:20;height:2" coordorigin="8328,-2842" coordsize="20,2">
              <v:shape style="position:absolute;left:8328;top:-2842;width:20;height:2" coordorigin="8328,-2842" coordsize="20,0" path="m8328,-2842l8347,-2842e" filled="false" stroked="true" strokeweight=".48004pt" strokecolor="#000000">
                <v:path arrowok="t"/>
              </v:shape>
            </v:group>
            <v:group style="position:absolute;left:8347;top:-2842;width:20;height:2" coordorigin="8347,-2842" coordsize="20,2">
              <v:shape style="position:absolute;left:8347;top:-2842;width:20;height:2" coordorigin="8347,-2842" coordsize="20,0" path="m8347,-2842l8366,-2842e" filled="false" stroked="true" strokeweight=".48004pt" strokecolor="#000000">
                <v:path arrowok="t"/>
              </v:shape>
            </v:group>
            <v:group style="position:absolute;left:8366;top:-2842;width:20;height:2" coordorigin="8366,-2842" coordsize="20,2">
              <v:shape style="position:absolute;left:8366;top:-2842;width:20;height:2" coordorigin="8366,-2842" coordsize="20,0" path="m8366,-2842l8386,-2842e" filled="false" stroked="true" strokeweight=".48004pt" strokecolor="#000000">
                <v:path arrowok="t"/>
              </v:shape>
            </v:group>
            <v:group style="position:absolute;left:8386;top:-2842;width:20;height:2" coordorigin="8386,-2842" coordsize="20,2">
              <v:shape style="position:absolute;left:8386;top:-2842;width:20;height:2" coordorigin="8386,-2842" coordsize="20,0" path="m8386,-2842l8405,-2842e" filled="false" stroked="true" strokeweight=".48004pt" strokecolor="#000000">
                <v:path arrowok="t"/>
              </v:shape>
            </v:group>
            <v:group style="position:absolute;left:8405;top:-2842;width:20;height:2" coordorigin="8405,-2842" coordsize="20,2">
              <v:shape style="position:absolute;left:8405;top:-2842;width:20;height:2" coordorigin="8405,-2842" coordsize="20,0" path="m8405,-2842l8424,-2842e" filled="false" stroked="true" strokeweight=".48004pt" strokecolor="#000000">
                <v:path arrowok="t"/>
              </v:shape>
            </v:group>
            <v:group style="position:absolute;left:8424;top:-2842;width:20;height:2" coordorigin="8424,-2842" coordsize="20,2">
              <v:shape style="position:absolute;left:8424;top:-2842;width:20;height:2" coordorigin="8424,-2842" coordsize="20,0" path="m8424,-2842l8443,-2842e" filled="false" stroked="true" strokeweight=".48004pt" strokecolor="#000000">
                <v:path arrowok="t"/>
              </v:shape>
            </v:group>
            <v:group style="position:absolute;left:8443;top:-2842;width:20;height:2" coordorigin="8443,-2842" coordsize="20,2">
              <v:shape style="position:absolute;left:8443;top:-2842;width:20;height:2" coordorigin="8443,-2842" coordsize="20,0" path="m8443,-2842l8462,-2842e" filled="false" stroked="true" strokeweight=".48004pt" strokecolor="#000000">
                <v:path arrowok="t"/>
              </v:shape>
            </v:group>
            <v:group style="position:absolute;left:8462;top:-2842;width:20;height:2" coordorigin="8462,-2842" coordsize="20,2">
              <v:shape style="position:absolute;left:8462;top:-2842;width:20;height:2" coordorigin="8462,-2842" coordsize="20,0" path="m8462,-2842l8482,-2842e" filled="false" stroked="true" strokeweight=".48004pt" strokecolor="#000000">
                <v:path arrowok="t"/>
              </v:shape>
            </v:group>
            <v:group style="position:absolute;left:8482;top:-2842;width:20;height:2" coordorigin="8482,-2842" coordsize="20,2">
              <v:shape style="position:absolute;left:8482;top:-2842;width:20;height:2" coordorigin="8482,-2842" coordsize="20,0" path="m8482,-2842l8501,-2842e" filled="false" stroked="true" strokeweight=".48004pt" strokecolor="#000000">
                <v:path arrowok="t"/>
              </v:shape>
            </v:group>
            <v:group style="position:absolute;left:8501;top:-2842;width:20;height:2" coordorigin="8501,-2842" coordsize="20,2">
              <v:shape style="position:absolute;left:8501;top:-2842;width:20;height:2" coordorigin="8501,-2842" coordsize="20,0" path="m8501,-2842l8520,-2842e" filled="false" stroked="true" strokeweight=".48004pt" strokecolor="#000000">
                <v:path arrowok="t"/>
              </v:shape>
            </v:group>
            <v:group style="position:absolute;left:8520;top:-2842;width:20;height:2" coordorigin="8520,-2842" coordsize="20,2">
              <v:shape style="position:absolute;left:8520;top:-2842;width:20;height:2" coordorigin="8520,-2842" coordsize="20,0" path="m8520,-2842l8539,-2842e" filled="false" stroked="true" strokeweight=".48004pt" strokecolor="#000000">
                <v:path arrowok="t"/>
              </v:shape>
            </v:group>
            <v:group style="position:absolute;left:8539;top:-2842;width:20;height:2" coordorigin="8539,-2842" coordsize="20,2">
              <v:shape style="position:absolute;left:8539;top:-2842;width:20;height:2" coordorigin="8539,-2842" coordsize="20,0" path="m8539,-2842l8558,-2842e" filled="false" stroked="true" strokeweight=".48004pt" strokecolor="#000000">
                <v:path arrowok="t"/>
              </v:shape>
            </v:group>
            <v:group style="position:absolute;left:8558;top:-2842;width:20;height:2" coordorigin="8558,-2842" coordsize="20,2">
              <v:shape style="position:absolute;left:8558;top:-2842;width:20;height:2" coordorigin="8558,-2842" coordsize="20,0" path="m8558,-2842l8578,-2842e" filled="false" stroked="true" strokeweight=".48004pt" strokecolor="#000000">
                <v:path arrowok="t"/>
              </v:shape>
            </v:group>
            <v:group style="position:absolute;left:8578;top:-2842;width:20;height:2" coordorigin="8578,-2842" coordsize="20,2">
              <v:shape style="position:absolute;left:8578;top:-2842;width:20;height:2" coordorigin="8578,-2842" coordsize="20,0" path="m8578,-2842l8597,-2842e" filled="false" stroked="true" strokeweight=".48004pt" strokecolor="#000000">
                <v:path arrowok="t"/>
              </v:shape>
            </v:group>
            <v:group style="position:absolute;left:8597;top:-2842;width:20;height:2" coordorigin="8597,-2842" coordsize="20,2">
              <v:shape style="position:absolute;left:8597;top:-2842;width:20;height:2" coordorigin="8597,-2842" coordsize="20,0" path="m8597,-2842l8616,-2842e" filled="false" stroked="true" strokeweight=".48004pt" strokecolor="#000000">
                <v:path arrowok="t"/>
              </v:shape>
            </v:group>
            <v:group style="position:absolute;left:8616;top:-2842;width:20;height:2" coordorigin="8616,-2842" coordsize="20,2">
              <v:shape style="position:absolute;left:8616;top:-2842;width:20;height:2" coordorigin="8616,-2842" coordsize="20,0" path="m8616,-2842l8635,-2842e" filled="false" stroked="true" strokeweight=".48004pt" strokecolor="#000000">
                <v:path arrowok="t"/>
              </v:shape>
            </v:group>
            <v:group style="position:absolute;left:8635;top:-2842;width:20;height:2" coordorigin="8635,-2842" coordsize="20,2">
              <v:shape style="position:absolute;left:8635;top:-2842;width:20;height:2" coordorigin="8635,-2842" coordsize="20,0" path="m8635,-2842l8654,-2842e" filled="false" stroked="true" strokeweight=".48004pt" strokecolor="#000000">
                <v:path arrowok="t"/>
              </v:shape>
            </v:group>
            <v:group style="position:absolute;left:8654;top:-2842;width:20;height:2" coordorigin="8654,-2842" coordsize="20,2">
              <v:shape style="position:absolute;left:8654;top:-2842;width:20;height:2" coordorigin="8654,-2842" coordsize="20,0" path="m8654,-2842l8674,-2842e" filled="false" stroked="true" strokeweight=".48004pt" strokecolor="#000000">
                <v:path arrowok="t"/>
              </v:shape>
            </v:group>
            <v:group style="position:absolute;left:8674;top:-2842;width:20;height:2" coordorigin="8674,-2842" coordsize="20,2">
              <v:shape style="position:absolute;left:8674;top:-2842;width:20;height:2" coordorigin="8674,-2842" coordsize="20,0" path="m8674,-2842l8693,-2842e" filled="false" stroked="true" strokeweight=".48004pt" strokecolor="#000000">
                <v:path arrowok="t"/>
              </v:shape>
            </v:group>
            <v:group style="position:absolute;left:8693;top:-2842;width:20;height:2" coordorigin="8693,-2842" coordsize="20,2">
              <v:shape style="position:absolute;left:8693;top:-2842;width:20;height:2" coordorigin="8693,-2842" coordsize="20,0" path="m8693,-2842l8712,-2842e" filled="false" stroked="true" strokeweight=".48004pt" strokecolor="#000000">
                <v:path arrowok="t"/>
              </v:shape>
            </v:group>
            <v:group style="position:absolute;left:8712;top:-2842;width:20;height:2" coordorigin="8712,-2842" coordsize="20,2">
              <v:shape style="position:absolute;left:8712;top:-2842;width:20;height:2" coordorigin="8712,-2842" coordsize="20,0" path="m8712,-2842l8731,-2842e" filled="false" stroked="true" strokeweight=".48004pt" strokecolor="#000000">
                <v:path arrowok="t"/>
              </v:shape>
            </v:group>
            <v:group style="position:absolute;left:8731;top:-2842;width:20;height:2" coordorigin="8731,-2842" coordsize="20,2">
              <v:shape style="position:absolute;left:8731;top:-2842;width:20;height:2" coordorigin="8731,-2842" coordsize="20,0" path="m8731,-2842l8750,-2842e" filled="false" stroked="true" strokeweight=".48004pt" strokecolor="#000000">
                <v:path arrowok="t"/>
              </v:shape>
            </v:group>
            <v:group style="position:absolute;left:8750;top:-2842;width:20;height:2" coordorigin="8750,-2842" coordsize="20,2">
              <v:shape style="position:absolute;left:8750;top:-2842;width:20;height:2" coordorigin="8750,-2842" coordsize="20,0" path="m8750,-2842l8770,-2842e" filled="false" stroked="true" strokeweight=".48004pt" strokecolor="#000000">
                <v:path arrowok="t"/>
              </v:shape>
            </v:group>
            <v:group style="position:absolute;left:8770;top:-2842;width:20;height:2" coordorigin="8770,-2842" coordsize="20,2">
              <v:shape style="position:absolute;left:8770;top:-2842;width:20;height:2" coordorigin="8770,-2842" coordsize="20,0" path="m8770,-2842l8789,-2842e" filled="false" stroked="true" strokeweight=".48004pt" strokecolor="#000000">
                <v:path arrowok="t"/>
              </v:shape>
            </v:group>
            <v:group style="position:absolute;left:8789;top:-2842;width:20;height:2" coordorigin="8789,-2842" coordsize="20,2">
              <v:shape style="position:absolute;left:8789;top:-2842;width:20;height:2" coordorigin="8789,-2842" coordsize="20,0" path="m8789,-2842l8808,-2842e" filled="false" stroked="true" strokeweight=".48004pt" strokecolor="#000000">
                <v:path arrowok="t"/>
              </v:shape>
            </v:group>
            <v:group style="position:absolute;left:8808;top:-2842;width:20;height:2" coordorigin="8808,-2842" coordsize="20,2">
              <v:shape style="position:absolute;left:8808;top:-2842;width:20;height:2" coordorigin="8808,-2842" coordsize="20,0" path="m8808,-2842l8827,-2842e" filled="false" stroked="true" strokeweight=".48004pt" strokecolor="#000000">
                <v:path arrowok="t"/>
              </v:shape>
            </v:group>
            <v:group style="position:absolute;left:8827;top:-2842;width:20;height:2" coordorigin="8827,-2842" coordsize="20,2">
              <v:shape style="position:absolute;left:8827;top:-2842;width:20;height:2" coordorigin="8827,-2842" coordsize="20,0" path="m8827,-2842l8846,-2842e" filled="false" stroked="true" strokeweight=".48004pt" strokecolor="#000000">
                <v:path arrowok="t"/>
              </v:shape>
            </v:group>
            <v:group style="position:absolute;left:8846;top:-2842;width:20;height:2" coordorigin="8846,-2842" coordsize="20,2">
              <v:shape style="position:absolute;left:8846;top:-2842;width:20;height:2" coordorigin="8846,-2842" coordsize="20,0" path="m8846,-2842l8866,-2842e" filled="false" stroked="true" strokeweight=".48004pt" strokecolor="#000000">
                <v:path arrowok="t"/>
              </v:shape>
            </v:group>
            <v:group style="position:absolute;left:8866;top:-2842;width:20;height:2" coordorigin="8866,-2842" coordsize="20,2">
              <v:shape style="position:absolute;left:8866;top:-2842;width:20;height:2" coordorigin="8866,-2842" coordsize="20,0" path="m8866,-2842l8885,-2842e" filled="false" stroked="true" strokeweight=".48004pt" strokecolor="#000000">
                <v:path arrowok="t"/>
              </v:shape>
            </v:group>
            <v:group style="position:absolute;left:8885;top:-2842;width:20;height:2" coordorigin="8885,-2842" coordsize="20,2">
              <v:shape style="position:absolute;left:8885;top:-2842;width:20;height:2" coordorigin="8885,-2842" coordsize="20,0" path="m8885,-2842l8904,-2842e" filled="false" stroked="true" strokeweight=".48004pt" strokecolor="#000000">
                <v:path arrowok="t"/>
              </v:shape>
            </v:group>
            <v:group style="position:absolute;left:8904;top:-2842;width:20;height:2" coordorigin="8904,-2842" coordsize="20,2">
              <v:shape style="position:absolute;left:8904;top:-2842;width:20;height:2" coordorigin="8904,-2842" coordsize="20,0" path="m8904,-2842l8923,-2842e" filled="false" stroked="true" strokeweight=".48004pt" strokecolor="#000000">
                <v:path arrowok="t"/>
              </v:shape>
            </v:group>
            <v:group style="position:absolute;left:8923;top:-2842;width:20;height:2" coordorigin="8923,-2842" coordsize="20,2">
              <v:shape style="position:absolute;left:8923;top:-2842;width:20;height:2" coordorigin="8923,-2842" coordsize="20,0" path="m8923,-2842l8942,-2842e" filled="false" stroked="true" strokeweight=".48004pt" strokecolor="#000000">
                <v:path arrowok="t"/>
              </v:shape>
            </v:group>
            <v:group style="position:absolute;left:8942;top:-2842;width:20;height:2" coordorigin="8942,-2842" coordsize="20,2">
              <v:shape style="position:absolute;left:8942;top:-2842;width:20;height:2" coordorigin="8942,-2842" coordsize="20,0" path="m8942,-2842l8962,-2842e" filled="false" stroked="true" strokeweight=".48004pt" strokecolor="#000000">
                <v:path arrowok="t"/>
              </v:shape>
            </v:group>
            <v:group style="position:absolute;left:8962;top:-2842;width:20;height:2" coordorigin="8962,-2842" coordsize="20,2">
              <v:shape style="position:absolute;left:8962;top:-2842;width:20;height:2" coordorigin="8962,-2842" coordsize="20,0" path="m8962,-2842l8981,-2842e" filled="false" stroked="true" strokeweight=".48004pt" strokecolor="#000000">
                <v:path arrowok="t"/>
              </v:shape>
            </v:group>
            <v:group style="position:absolute;left:8981;top:-2842;width:20;height:2" coordorigin="8981,-2842" coordsize="20,2">
              <v:shape style="position:absolute;left:8981;top:-2842;width:20;height:2" coordorigin="8981,-2842" coordsize="20,0" path="m8981,-2842l9000,-2842e" filled="false" stroked="true" strokeweight=".48004pt" strokecolor="#000000">
                <v:path arrowok="t"/>
              </v:shape>
            </v:group>
            <v:group style="position:absolute;left:9000;top:-2842;width:20;height:2" coordorigin="9000,-2842" coordsize="20,2">
              <v:shape style="position:absolute;left:9000;top:-2842;width:20;height:2" coordorigin="9000,-2842" coordsize="20,0" path="m9000,-2842l9019,-2842e" filled="false" stroked="true" strokeweight=".48004pt" strokecolor="#000000">
                <v:path arrowok="t"/>
              </v:shape>
            </v:group>
            <v:group style="position:absolute;left:9019;top:-2842;width:20;height:2" coordorigin="9019,-2842" coordsize="20,2">
              <v:shape style="position:absolute;left:9019;top:-2842;width:20;height:2" coordorigin="9019,-2842" coordsize="20,0" path="m9019,-2842l9038,-2842e" filled="false" stroked="true" strokeweight=".48004pt" strokecolor="#000000">
                <v:path arrowok="t"/>
              </v:shape>
            </v:group>
            <v:group style="position:absolute;left:9038;top:-2842;width:20;height:2" coordorigin="9038,-2842" coordsize="20,2">
              <v:shape style="position:absolute;left:9038;top:-2842;width:20;height:2" coordorigin="9038,-2842" coordsize="20,0" path="m9038,-2842l9058,-2842e" filled="false" stroked="true" strokeweight=".48004pt" strokecolor="#000000">
                <v:path arrowok="t"/>
              </v:shape>
            </v:group>
            <v:group style="position:absolute;left:9058;top:-2842;width:20;height:2" coordorigin="9058,-2842" coordsize="20,2">
              <v:shape style="position:absolute;left:9058;top:-2842;width:20;height:2" coordorigin="9058,-2842" coordsize="20,0" path="m9058,-2842l9077,-2842e" filled="false" stroked="true" strokeweight=".48004pt" strokecolor="#000000">
                <v:path arrowok="t"/>
              </v:shape>
            </v:group>
            <v:group style="position:absolute;left:9077;top:-2842;width:20;height:2" coordorigin="9077,-2842" coordsize="20,2">
              <v:shape style="position:absolute;left:9077;top:-2842;width:20;height:2" coordorigin="9077,-2842" coordsize="20,0" path="m9077,-2842l9096,-2842e" filled="false" stroked="true" strokeweight=".48004pt" strokecolor="#000000">
                <v:path arrowok="t"/>
              </v:shape>
            </v:group>
            <v:group style="position:absolute;left:9096;top:-2842;width:20;height:2" coordorigin="9096,-2842" coordsize="20,2">
              <v:shape style="position:absolute;left:9096;top:-2842;width:20;height:2" coordorigin="9096,-2842" coordsize="20,0" path="m9096,-2842l9115,-2842e" filled="false" stroked="true" strokeweight=".48004pt" strokecolor="#000000">
                <v:path arrowok="t"/>
              </v:shape>
            </v:group>
            <v:group style="position:absolute;left:9115;top:-2842;width:20;height:2" coordorigin="9115,-2842" coordsize="20,2">
              <v:shape style="position:absolute;left:9115;top:-2842;width:20;height:2" coordorigin="9115,-2842" coordsize="20,0" path="m9115,-2842l9134,-2842e" filled="false" stroked="true" strokeweight=".48004pt" strokecolor="#000000">
                <v:path arrowok="t"/>
              </v:shape>
            </v:group>
            <v:group style="position:absolute;left:9134;top:-2842;width:20;height:2" coordorigin="9134,-2842" coordsize="20,2">
              <v:shape style="position:absolute;left:9134;top:-2842;width:20;height:2" coordorigin="9134,-2842" coordsize="20,0" path="m9134,-2842l9154,-2842e" filled="false" stroked="true" strokeweight=".48004pt" strokecolor="#000000">
                <v:path arrowok="t"/>
              </v:shape>
            </v:group>
            <v:group style="position:absolute;left:9154;top:-2842;width:20;height:2" coordorigin="9154,-2842" coordsize="20,2">
              <v:shape style="position:absolute;left:9154;top:-2842;width:20;height:2" coordorigin="9154,-2842" coordsize="20,0" path="m9154,-2842l9173,-2842e" filled="false" stroked="true" strokeweight=".48004pt" strokecolor="#000000">
                <v:path arrowok="t"/>
              </v:shape>
            </v:group>
            <v:group style="position:absolute;left:9173;top:-2842;width:20;height:2" coordorigin="9173,-2842" coordsize="20,2">
              <v:shape style="position:absolute;left:9173;top:-2842;width:20;height:2" coordorigin="9173,-2842" coordsize="20,0" path="m9173,-2842l9192,-2842e" filled="false" stroked="true" strokeweight=".48004pt" strokecolor="#000000">
                <v:path arrowok="t"/>
              </v:shape>
            </v:group>
            <v:group style="position:absolute;left:9192;top:-2842;width:20;height:2" coordorigin="9192,-2842" coordsize="20,2">
              <v:shape style="position:absolute;left:9192;top:-2842;width:20;height:2" coordorigin="9192,-2842" coordsize="20,0" path="m9192,-2842l9211,-2842e" filled="false" stroked="true" strokeweight=".48004pt" strokecolor="#000000">
                <v:path arrowok="t"/>
              </v:shape>
            </v:group>
            <v:group style="position:absolute;left:9211;top:-2842;width:20;height:2" coordorigin="9211,-2842" coordsize="20,2">
              <v:shape style="position:absolute;left:9211;top:-2842;width:20;height:2" coordorigin="9211,-2842" coordsize="20,0" path="m9211,-2842l9230,-2842e" filled="false" stroked="true" strokeweight=".48004pt" strokecolor="#000000">
                <v:path arrowok="t"/>
              </v:shape>
            </v:group>
            <v:group style="position:absolute;left:9230;top:-2842;width:20;height:2" coordorigin="9230,-2842" coordsize="20,2">
              <v:shape style="position:absolute;left:9230;top:-2842;width:20;height:2" coordorigin="9230,-2842" coordsize="20,0" path="m9230,-2842l9250,-2842e" filled="false" stroked="true" strokeweight=".48004pt" strokecolor="#000000">
                <v:path arrowok="t"/>
              </v:shape>
            </v:group>
            <v:group style="position:absolute;left:9250;top:-2842;width:20;height:2" coordorigin="9250,-2842" coordsize="20,2">
              <v:shape style="position:absolute;left:9250;top:-2842;width:20;height:2" coordorigin="9250,-2842" coordsize="20,0" path="m9250,-2842l9269,-2842e" filled="false" stroked="true" strokeweight=".48004pt" strokecolor="#000000">
                <v:path arrowok="t"/>
              </v:shape>
            </v:group>
            <v:group style="position:absolute;left:9269;top:-2842;width:20;height:2" coordorigin="9269,-2842" coordsize="20,2">
              <v:shape style="position:absolute;left:9269;top:-2842;width:20;height:2" coordorigin="9269,-2842" coordsize="20,0" path="m9269,-2842l9288,-2842e" filled="false" stroked="true" strokeweight=".48004pt" strokecolor="#000000">
                <v:path arrowok="t"/>
              </v:shape>
            </v:group>
            <v:group style="position:absolute;left:9288;top:-2842;width:20;height:2" coordorigin="9288,-2842" coordsize="20,2">
              <v:shape style="position:absolute;left:9288;top:-2842;width:20;height:2" coordorigin="9288,-2842" coordsize="20,0" path="m9288,-2842l9307,-2842e" filled="false" stroked="true" strokeweight=".48004pt" strokecolor="#000000">
                <v:path arrowok="t"/>
              </v:shape>
            </v:group>
            <v:group style="position:absolute;left:9307;top:-2842;width:20;height:2" coordorigin="9307,-2842" coordsize="20,2">
              <v:shape style="position:absolute;left:9307;top:-2842;width:20;height:2" coordorigin="9307,-2842" coordsize="20,0" path="m9307,-2842l9326,-2842e" filled="false" stroked="true" strokeweight=".48004pt" strokecolor="#000000">
                <v:path arrowok="t"/>
              </v:shape>
            </v:group>
            <v:group style="position:absolute;left:9326;top:-2842;width:20;height:2" coordorigin="9326,-2842" coordsize="20,2">
              <v:shape style="position:absolute;left:9326;top:-2842;width:20;height:2" coordorigin="9326,-2842" coordsize="20,0" path="m9326,-2842l9346,-2842e" filled="false" stroked="true" strokeweight=".48004pt" strokecolor="#000000">
                <v:path arrowok="t"/>
              </v:shape>
            </v:group>
            <v:group style="position:absolute;left:9346;top:-2842;width:20;height:2" coordorigin="9346,-2842" coordsize="20,2">
              <v:shape style="position:absolute;left:9346;top:-2842;width:20;height:2" coordorigin="9346,-2842" coordsize="20,0" path="m9346,-2842l9365,-2842e" filled="false" stroked="true" strokeweight=".48004pt" strokecolor="#000000">
                <v:path arrowok="t"/>
              </v:shape>
            </v:group>
            <v:group style="position:absolute;left:9365;top:-2842;width:20;height:2" coordorigin="9365,-2842" coordsize="20,2">
              <v:shape style="position:absolute;left:9365;top:-2842;width:20;height:2" coordorigin="9365,-2842" coordsize="20,0" path="m9365,-2842l9384,-2842e" filled="false" stroked="true" strokeweight=".48004pt" strokecolor="#000000">
                <v:path arrowok="t"/>
              </v:shape>
            </v:group>
            <v:group style="position:absolute;left:9384;top:-2842;width:20;height:2" coordorigin="9384,-2842" coordsize="20,2">
              <v:shape style="position:absolute;left:9384;top:-2842;width:20;height:2" coordorigin="9384,-2842" coordsize="20,0" path="m9384,-2842l9403,-2842e" filled="false" stroked="true" strokeweight=".48004pt" strokecolor="#000000">
                <v:path arrowok="t"/>
              </v:shape>
            </v:group>
            <v:group style="position:absolute;left:9403;top:-2842;width:20;height:2" coordorigin="9403,-2842" coordsize="20,2">
              <v:shape style="position:absolute;left:9403;top:-2842;width:20;height:2" coordorigin="9403,-2842" coordsize="20,0" path="m9403,-2842l9422,-2842e" filled="false" stroked="true" strokeweight=".48004pt" strokecolor="#000000">
                <v:path arrowok="t"/>
              </v:shape>
            </v:group>
            <v:group style="position:absolute;left:9422;top:-2842;width:20;height:2" coordorigin="9422,-2842" coordsize="20,2">
              <v:shape style="position:absolute;left:9422;top:-2842;width:20;height:2" coordorigin="9422,-2842" coordsize="20,0" path="m9422,-2842l9442,-2842e" filled="false" stroked="true" strokeweight=".48004pt" strokecolor="#000000">
                <v:path arrowok="t"/>
              </v:shape>
            </v:group>
            <v:group style="position:absolute;left:9442;top:-2842;width:20;height:2" coordorigin="9442,-2842" coordsize="20,2">
              <v:shape style="position:absolute;left:9442;top:-2842;width:20;height:2" coordorigin="9442,-2842" coordsize="20,0" path="m9442,-2842l9461,-2842e" filled="false" stroked="true" strokeweight=".48004pt" strokecolor="#000000">
                <v:path arrowok="t"/>
              </v:shape>
            </v:group>
            <v:group style="position:absolute;left:9461;top:-2842;width:20;height:2" coordorigin="9461,-2842" coordsize="20,2">
              <v:shape style="position:absolute;left:9461;top:-2842;width:20;height:2" coordorigin="9461,-2842" coordsize="20,0" path="m9461,-2842l9480,-2842e" filled="false" stroked="true" strokeweight=".48004pt" strokecolor="#000000">
                <v:path arrowok="t"/>
              </v:shape>
            </v:group>
            <v:group style="position:absolute;left:9480;top:-2842;width:20;height:2" coordorigin="9480,-2842" coordsize="20,2">
              <v:shape style="position:absolute;left:9480;top:-2842;width:20;height:2" coordorigin="9480,-2842" coordsize="20,0" path="m9480,-2842l9499,-2842e" filled="false" stroked="true" strokeweight=".48004pt" strokecolor="#000000">
                <v:path arrowok="t"/>
              </v:shape>
            </v:group>
            <v:group style="position:absolute;left:9499;top:-2842;width:20;height:2" coordorigin="9499,-2842" coordsize="20,2">
              <v:shape style="position:absolute;left:9499;top:-2842;width:20;height:2" coordorigin="9499,-2842" coordsize="20,0" path="m9499,-2842l9518,-2842e" filled="false" stroked="true" strokeweight=".48004pt" strokecolor="#000000">
                <v:path arrowok="t"/>
              </v:shape>
            </v:group>
            <v:group style="position:absolute;left:9518;top:-2842;width:20;height:2" coordorigin="9518,-2842" coordsize="20,2">
              <v:shape style="position:absolute;left:9518;top:-2842;width:20;height:2" coordorigin="9518,-2842" coordsize="20,0" path="m9518,-2842l9538,-2842e" filled="false" stroked="true" strokeweight=".48004pt" strokecolor="#000000">
                <v:path arrowok="t"/>
              </v:shape>
            </v:group>
            <v:group style="position:absolute;left:9538;top:-2842;width:20;height:2" coordorigin="9538,-2842" coordsize="20,2">
              <v:shape style="position:absolute;left:9538;top:-2842;width:20;height:2" coordorigin="9538,-2842" coordsize="20,0" path="m9538,-2842l9557,-2842e" filled="false" stroked="true" strokeweight=".48004pt" strokecolor="#000000">
                <v:path arrowok="t"/>
              </v:shape>
            </v:group>
            <v:group style="position:absolute;left:9557;top:-2842;width:20;height:2" coordorigin="9557,-2842" coordsize="20,2">
              <v:shape style="position:absolute;left:9557;top:-2842;width:20;height:2" coordorigin="9557,-2842" coordsize="20,0" path="m9557,-2842l9576,-2842e" filled="false" stroked="true" strokeweight=".48004pt" strokecolor="#000000">
                <v:path arrowok="t"/>
              </v:shape>
            </v:group>
            <v:group style="position:absolute;left:9576;top:-2842;width:20;height:2" coordorigin="9576,-2842" coordsize="20,2">
              <v:shape style="position:absolute;left:9576;top:-2842;width:20;height:2" coordorigin="9576,-2842" coordsize="20,0" path="m9576,-2842l9595,-2842e" filled="false" stroked="true" strokeweight=".48004pt" strokecolor="#000000">
                <v:path arrowok="t"/>
              </v:shape>
            </v:group>
            <v:group style="position:absolute;left:9595;top:-2842;width:20;height:2" coordorigin="9595,-2842" coordsize="20,2">
              <v:shape style="position:absolute;left:9595;top:-2842;width:20;height:2" coordorigin="9595,-2842" coordsize="20,0" path="m9595,-2842l9614,-2842e" filled="false" stroked="true" strokeweight=".48004pt" strokecolor="#000000">
                <v:path arrowok="t"/>
              </v:shape>
            </v:group>
            <v:group style="position:absolute;left:9614;top:-2842;width:20;height:2" coordorigin="9614,-2842" coordsize="20,2">
              <v:shape style="position:absolute;left:9614;top:-2842;width:20;height:2" coordorigin="9614,-2842" coordsize="20,0" path="m9614,-2842l9634,-2842e" filled="false" stroked="true" strokeweight=".48004pt" strokecolor="#000000">
                <v:path arrowok="t"/>
              </v:shape>
            </v:group>
            <v:group style="position:absolute;left:9634;top:-2842;width:20;height:2" coordorigin="9634,-2842" coordsize="20,2">
              <v:shape style="position:absolute;left:9634;top:-2842;width:20;height:2" coordorigin="9634,-2842" coordsize="20,0" path="m9634,-2842l9653,-2842e" filled="false" stroked="true" strokeweight=".48004pt" strokecolor="#000000">
                <v:path arrowok="t"/>
              </v:shape>
            </v:group>
            <v:group style="position:absolute;left:9653;top:-2842;width:20;height:2" coordorigin="9653,-2842" coordsize="20,2">
              <v:shape style="position:absolute;left:9653;top:-2842;width:20;height:2" coordorigin="9653,-2842" coordsize="20,0" path="m9653,-2842l9672,-2842e" filled="false" stroked="true" strokeweight=".48004pt" strokecolor="#000000">
                <v:path arrowok="t"/>
              </v:shape>
            </v:group>
            <v:group style="position:absolute;left:9672;top:-2842;width:20;height:2" coordorigin="9672,-2842" coordsize="20,2">
              <v:shape style="position:absolute;left:9672;top:-2842;width:20;height:2" coordorigin="9672,-2842" coordsize="20,0" path="m9672,-2842l9691,-2842e" filled="false" stroked="true" strokeweight=".48004pt" strokecolor="#000000">
                <v:path arrowok="t"/>
              </v:shape>
            </v:group>
            <v:group style="position:absolute;left:9691;top:-2842;width:20;height:2" coordorigin="9691,-2842" coordsize="20,2">
              <v:shape style="position:absolute;left:9691;top:-2842;width:20;height:2" coordorigin="9691,-2842" coordsize="20,0" path="m9691,-2842l9710,-2842e" filled="false" stroked="true" strokeweight=".48004pt" strokecolor="#000000">
                <v:path arrowok="t"/>
              </v:shape>
            </v:group>
            <v:group style="position:absolute;left:9710;top:-2842;width:20;height:2" coordorigin="9710,-2842" coordsize="20,2">
              <v:shape style="position:absolute;left:9710;top:-2842;width:20;height:2" coordorigin="9710,-2842" coordsize="20,0" path="m9710,-2842l9730,-2842e" filled="false" stroked="true" strokeweight=".48004pt" strokecolor="#000000">
                <v:path arrowok="t"/>
              </v:shape>
            </v:group>
            <v:group style="position:absolute;left:9730;top:-2842;width:20;height:2" coordorigin="9730,-2842" coordsize="20,2">
              <v:shape style="position:absolute;left:9730;top:-2842;width:20;height:2" coordorigin="9730,-2842" coordsize="20,0" path="m9730,-2842l9749,-2842e" filled="false" stroked="true" strokeweight=".48004pt" strokecolor="#000000">
                <v:path arrowok="t"/>
              </v:shape>
            </v:group>
            <v:group style="position:absolute;left:9749;top:-2842;width:20;height:2" coordorigin="9749,-2842" coordsize="20,2">
              <v:shape style="position:absolute;left:9749;top:-2842;width:20;height:2" coordorigin="9749,-2842" coordsize="20,0" path="m9749,-2842l9768,-2842e" filled="false" stroked="true" strokeweight=".48004pt" strokecolor="#000000">
                <v:path arrowok="t"/>
              </v:shape>
            </v:group>
            <v:group style="position:absolute;left:9768;top:-2842;width:20;height:2" coordorigin="9768,-2842" coordsize="20,2">
              <v:shape style="position:absolute;left:9768;top:-2842;width:20;height:2" coordorigin="9768,-2842" coordsize="20,0" path="m9768,-2842l9787,-2842e" filled="false" stroked="true" strokeweight=".48004pt" strokecolor="#000000">
                <v:path arrowok="t"/>
              </v:shape>
            </v:group>
            <v:group style="position:absolute;left:9787;top:-2842;width:20;height:2" coordorigin="9787,-2842" coordsize="20,2">
              <v:shape style="position:absolute;left:9787;top:-2842;width:20;height:2" coordorigin="9787,-2842" coordsize="20,0" path="m9787,-2842l9806,-2842e" filled="false" stroked="true" strokeweight=".48004pt" strokecolor="#000000">
                <v:path arrowok="t"/>
              </v:shape>
            </v:group>
            <v:group style="position:absolute;left:9806;top:-2842;width:20;height:2" coordorigin="9806,-2842" coordsize="20,2">
              <v:shape style="position:absolute;left:9806;top:-2842;width:20;height:2" coordorigin="9806,-2842" coordsize="20,0" path="m9806,-2842l9826,-2842e" filled="false" stroked="true" strokeweight=".48004pt" strokecolor="#000000">
                <v:path arrowok="t"/>
              </v:shape>
            </v:group>
            <v:group style="position:absolute;left:9826;top:-2842;width:20;height:2" coordorigin="9826,-2842" coordsize="20,2">
              <v:shape style="position:absolute;left:9826;top:-2842;width:20;height:2" coordorigin="9826,-2842" coordsize="20,0" path="m9826,-2842l9845,-2842e" filled="false" stroked="true" strokeweight=".48004pt" strokecolor="#000000">
                <v:path arrowok="t"/>
              </v:shape>
            </v:group>
            <v:group style="position:absolute;left:9845;top:-2842;width:20;height:2" coordorigin="9845,-2842" coordsize="20,2">
              <v:shape style="position:absolute;left:9845;top:-2842;width:20;height:2" coordorigin="9845,-2842" coordsize="20,0" path="m9845,-2842l9864,-2842e" filled="false" stroked="true" strokeweight=".48004pt" strokecolor="#000000">
                <v:path arrowok="t"/>
              </v:shape>
            </v:group>
            <v:group style="position:absolute;left:9864;top:-2842;width:20;height:2" coordorigin="9864,-2842" coordsize="20,2">
              <v:shape style="position:absolute;left:9864;top:-2842;width:20;height:2" coordorigin="9864,-2842" coordsize="20,0" path="m9864,-2842l9883,-2842e" filled="false" stroked="true" strokeweight=".48004pt" strokecolor="#000000">
                <v:path arrowok="t"/>
              </v:shape>
            </v:group>
            <v:group style="position:absolute;left:9883;top:-2842;width:20;height:2" coordorigin="9883,-2842" coordsize="20,2">
              <v:shape style="position:absolute;left:9883;top:-2842;width:20;height:2" coordorigin="9883,-2842" coordsize="20,0" path="m9883,-2842l9902,-2842e" filled="false" stroked="true" strokeweight=".48004pt" strokecolor="#000000">
                <v:path arrowok="t"/>
              </v:shape>
            </v:group>
            <v:group style="position:absolute;left:9902;top:-2842;width:20;height:2" coordorigin="9902,-2842" coordsize="20,2">
              <v:shape style="position:absolute;left:9902;top:-2842;width:20;height:2" coordorigin="9902,-2842" coordsize="20,0" path="m9902,-2842l9922,-2842e" filled="false" stroked="true" strokeweight=".48004pt" strokecolor="#000000">
                <v:path arrowok="t"/>
              </v:shape>
            </v:group>
            <v:group style="position:absolute;left:9922;top:-2842;width:20;height:2" coordorigin="9922,-2842" coordsize="20,2">
              <v:shape style="position:absolute;left:9922;top:-2842;width:20;height:2" coordorigin="9922,-2842" coordsize="20,0" path="m9922,-2842l9941,-2842e" filled="false" stroked="true" strokeweight=".48004pt" strokecolor="#000000">
                <v:path arrowok="t"/>
              </v:shape>
            </v:group>
            <v:group style="position:absolute;left:9941;top:-2842;width:20;height:2" coordorigin="9941,-2842" coordsize="20,2">
              <v:shape style="position:absolute;left:9941;top:-2842;width:20;height:2" coordorigin="9941,-2842" coordsize="20,0" path="m9941,-2842l9960,-2842e" filled="false" stroked="true" strokeweight=".48004pt" strokecolor="#000000">
                <v:path arrowok="t"/>
              </v:shape>
            </v:group>
            <v:group style="position:absolute;left:9960;top:-2842;width:20;height:2" coordorigin="9960,-2842" coordsize="20,2">
              <v:shape style="position:absolute;left:9960;top:-2842;width:20;height:2" coordorigin="9960,-2842" coordsize="20,0" path="m9960,-2842l9979,-2842e" filled="false" stroked="true" strokeweight=".48004pt" strokecolor="#000000">
                <v:path arrowok="t"/>
              </v:shape>
            </v:group>
            <v:group style="position:absolute;left:9979;top:-2842;width:20;height:2" coordorigin="9979,-2842" coordsize="20,2">
              <v:shape style="position:absolute;left:9979;top:-2842;width:20;height:2" coordorigin="9979,-2842" coordsize="20,0" path="m9979,-2842l9998,-2842e" filled="false" stroked="true" strokeweight=".48004pt" strokecolor="#000000">
                <v:path arrowok="t"/>
              </v:shape>
            </v:group>
            <v:group style="position:absolute;left:9998;top:-2842;width:20;height:2" coordorigin="9998,-2842" coordsize="20,2">
              <v:shape style="position:absolute;left:9998;top:-2842;width:20;height:2" coordorigin="9998,-2842" coordsize="20,0" path="m9998,-2842l10018,-2842e" filled="false" stroked="true" strokeweight=".48004pt" strokecolor="#000000">
                <v:path arrowok="t"/>
              </v:shape>
            </v:group>
            <v:group style="position:absolute;left:10018;top:-2842;width:20;height:2" coordorigin="10018,-2842" coordsize="20,2">
              <v:shape style="position:absolute;left:10018;top:-2842;width:20;height:2" coordorigin="10018,-2842" coordsize="20,0" path="m10018,-2842l10037,-2842e" filled="false" stroked="true" strokeweight=".48004pt" strokecolor="#000000">
                <v:path arrowok="t"/>
              </v:shape>
            </v:group>
            <v:group style="position:absolute;left:10037;top:-2842;width:20;height:2" coordorigin="10037,-2842" coordsize="20,2">
              <v:shape style="position:absolute;left:10037;top:-2842;width:20;height:2" coordorigin="10037,-2842" coordsize="20,0" path="m10037,-2842l10056,-2842e" filled="false" stroked="true" strokeweight=".48004pt" strokecolor="#000000">
                <v:path arrowok="t"/>
              </v:shape>
            </v:group>
            <v:group style="position:absolute;left:10056;top:-2842;width:20;height:2" coordorigin="10056,-2842" coordsize="20,2">
              <v:shape style="position:absolute;left:10056;top:-2842;width:20;height:2" coordorigin="10056,-2842" coordsize="20,0" path="m10056,-2842l10075,-2842e" filled="false" stroked="true" strokeweight=".48004pt" strokecolor="#000000">
                <v:path arrowok="t"/>
              </v:shape>
            </v:group>
            <v:group style="position:absolute;left:10075;top:-2842;width:20;height:2" coordorigin="10075,-2842" coordsize="20,2">
              <v:shape style="position:absolute;left:10075;top:-2842;width:20;height:2" coordorigin="10075,-2842" coordsize="20,0" path="m10075,-2842l10094,-2842e" filled="false" stroked="true" strokeweight=".48004pt" strokecolor="#000000">
                <v:path arrowok="t"/>
              </v:shape>
            </v:group>
            <v:group style="position:absolute;left:10094;top:-2842;width:20;height:2" coordorigin="10094,-2842" coordsize="20,2">
              <v:shape style="position:absolute;left:10094;top:-2842;width:20;height:2" coordorigin="10094,-2842" coordsize="20,0" path="m10094,-2842l10114,-2842e" filled="false" stroked="true" strokeweight=".48004pt" strokecolor="#000000">
                <v:path arrowok="t"/>
              </v:shape>
            </v:group>
            <v:group style="position:absolute;left:10114;top:-2842;width:20;height:2" coordorigin="10114,-2842" coordsize="20,2">
              <v:shape style="position:absolute;left:10114;top:-2842;width:20;height:2" coordorigin="10114,-2842" coordsize="20,0" path="m10114,-2842l10133,-2842e" filled="false" stroked="true" strokeweight=".48004pt" strokecolor="#000000">
                <v:path arrowok="t"/>
              </v:shape>
            </v:group>
            <v:group style="position:absolute;left:10133;top:-2842;width:20;height:2" coordorigin="10133,-2842" coordsize="20,2">
              <v:shape style="position:absolute;left:10133;top:-2842;width:20;height:2" coordorigin="10133,-2842" coordsize="20,0" path="m10133,-2842l10152,-2842e" filled="false" stroked="true" strokeweight=".48004pt" strokecolor="#000000">
                <v:path arrowok="t"/>
              </v:shape>
            </v:group>
            <v:group style="position:absolute;left:10152;top:-2842;width:20;height:2" coordorigin="10152,-2842" coordsize="20,2">
              <v:shape style="position:absolute;left:10152;top:-2842;width:20;height:2" coordorigin="10152,-2842" coordsize="20,0" path="m10152,-2842l10171,-2842e" filled="false" stroked="true" strokeweight=".48004pt" strokecolor="#000000">
                <v:path arrowok="t"/>
              </v:shape>
            </v:group>
            <v:group style="position:absolute;left:10171;top:-2842;width:20;height:2" coordorigin="10171,-2842" coordsize="20,2">
              <v:shape style="position:absolute;left:10171;top:-2842;width:20;height:2" coordorigin="10171,-2842" coordsize="20,0" path="m10171,-2842l10190,-2842e" filled="false" stroked="true" strokeweight=".48004pt" strokecolor="#000000">
                <v:path arrowok="t"/>
              </v:shape>
            </v:group>
            <v:group style="position:absolute;left:10190;top:-2842;width:20;height:2" coordorigin="10190,-2842" coordsize="20,2">
              <v:shape style="position:absolute;left:10190;top:-2842;width:20;height:2" coordorigin="10190,-2842" coordsize="20,0" path="m10190,-2842l10210,-2842e" filled="false" stroked="true" strokeweight=".48004pt" strokecolor="#000000">
                <v:path arrowok="t"/>
              </v:shape>
            </v:group>
            <v:group style="position:absolute;left:10210;top:-2842;width:20;height:2" coordorigin="10210,-2842" coordsize="20,2">
              <v:shape style="position:absolute;left:10210;top:-2842;width:20;height:2" coordorigin="10210,-2842" coordsize="20,0" path="m10210,-2842l10229,-2842e" filled="false" stroked="true" strokeweight=".48004pt" strokecolor="#000000">
                <v:path arrowok="t"/>
              </v:shape>
            </v:group>
            <v:group style="position:absolute;left:10229;top:-2842;width:20;height:2" coordorigin="10229,-2842" coordsize="20,2">
              <v:shape style="position:absolute;left:10229;top:-2842;width:20;height:2" coordorigin="10229,-2842" coordsize="20,0" path="m10229,-2842l10248,-2842e" filled="false" stroked="true" strokeweight=".48004pt" strokecolor="#000000">
                <v:path arrowok="t"/>
              </v:shape>
            </v:group>
            <v:group style="position:absolute;left:10248;top:-2842;width:20;height:2" coordorigin="10248,-2842" coordsize="20,2">
              <v:shape style="position:absolute;left:10248;top:-2842;width:20;height:2" coordorigin="10248,-2842" coordsize="20,0" path="m10248,-2842l10267,-2842e" filled="false" stroked="true" strokeweight=".48004pt" strokecolor="#000000">
                <v:path arrowok="t"/>
              </v:shape>
            </v:group>
            <v:group style="position:absolute;left:10267;top:-2842;width:20;height:2" coordorigin="10267,-2842" coordsize="20,2">
              <v:shape style="position:absolute;left:10267;top:-2842;width:20;height:2" coordorigin="10267,-2842" coordsize="20,0" path="m10267,-2842l10286,-2842e" filled="false" stroked="true" strokeweight=".48004pt" strokecolor="#000000">
                <v:path arrowok="t"/>
              </v:shape>
            </v:group>
            <v:group style="position:absolute;left:10286;top:-2842;width:20;height:2" coordorigin="10286,-2842" coordsize="20,2">
              <v:shape style="position:absolute;left:10286;top:-2842;width:20;height:2" coordorigin="10286,-2842" coordsize="20,0" path="m10286,-2842l10306,-2842e" filled="false" stroked="true" strokeweight=".48004pt" strokecolor="#000000">
                <v:path arrowok="t"/>
              </v:shape>
            </v:group>
            <v:group style="position:absolute;left:10306;top:-2842;width:20;height:2" coordorigin="10306,-2842" coordsize="20,2">
              <v:shape style="position:absolute;left:10306;top:-2842;width:20;height:2" coordorigin="10306,-2842" coordsize="20,0" path="m10306,-2842l10325,-2842e" filled="false" stroked="true" strokeweight=".48004pt" strokecolor="#000000">
                <v:path arrowok="t"/>
              </v:shape>
            </v:group>
            <v:group style="position:absolute;left:10325;top:-2842;width:20;height:2" coordorigin="10325,-2842" coordsize="20,2">
              <v:shape style="position:absolute;left:10325;top:-2842;width:20;height:2" coordorigin="10325,-2842" coordsize="20,0" path="m10325,-2842l10344,-2842e" filled="false" stroked="true" strokeweight=".48004pt" strokecolor="#000000">
                <v:path arrowok="t"/>
              </v:shape>
            </v:group>
            <v:group style="position:absolute;left:10344;top:-2842;width:20;height:2" coordorigin="10344,-2842" coordsize="20,2">
              <v:shape style="position:absolute;left:10344;top:-2842;width:20;height:2" coordorigin="10344,-2842" coordsize="20,0" path="m10344,-2842l10363,-2842e" filled="false" stroked="true" strokeweight=".48004pt" strokecolor="#000000">
                <v:path arrowok="t"/>
              </v:shape>
            </v:group>
            <v:group style="position:absolute;left:10363;top:-2842;width:20;height:2" coordorigin="10363,-2842" coordsize="20,2">
              <v:shape style="position:absolute;left:10363;top:-2842;width:20;height:2" coordorigin="10363,-2842" coordsize="20,0" path="m10363,-2842l10382,-2842e" filled="false" stroked="true" strokeweight=".48004pt" strokecolor="#000000">
                <v:path arrowok="t"/>
              </v:shape>
            </v:group>
            <v:group style="position:absolute;left:10382;top:-2842;width:20;height:2" coordorigin="10382,-2842" coordsize="20,2">
              <v:shape style="position:absolute;left:10382;top:-2842;width:20;height:2" coordorigin="10382,-2842" coordsize="20,0" path="m10382,-2842l10402,-2842e" filled="false" stroked="true" strokeweight=".48004pt" strokecolor="#000000">
                <v:path arrowok="t"/>
              </v:shape>
            </v:group>
            <v:group style="position:absolute;left:10402;top:-2842;width:20;height:2" coordorigin="10402,-2842" coordsize="20,2">
              <v:shape style="position:absolute;left:10402;top:-2842;width:20;height:2" coordorigin="10402,-2842" coordsize="20,0" path="m10402,-2842l10421,-2842e" filled="false" stroked="true" strokeweight=".48004pt" strokecolor="#000000">
                <v:path arrowok="t"/>
              </v:shape>
            </v:group>
            <v:group style="position:absolute;left:10421;top:-2842;width:20;height:2" coordorigin="10421,-2842" coordsize="20,2">
              <v:shape style="position:absolute;left:10421;top:-2842;width:20;height:2" coordorigin="10421,-2842" coordsize="20,0" path="m10421,-2842l10440,-2842e" filled="false" stroked="true" strokeweight=".48004pt" strokecolor="#000000">
                <v:path arrowok="t"/>
              </v:shape>
            </v:group>
            <v:group style="position:absolute;left:10440;top:-2842;width:20;height:2" coordorigin="10440,-2842" coordsize="20,2">
              <v:shape style="position:absolute;left:10440;top:-2842;width:20;height:2" coordorigin="10440,-2842" coordsize="20,0" path="m10440,-2842l10459,-2842e" filled="false" stroked="true" strokeweight=".48004pt" strokecolor="#000000">
                <v:path arrowok="t"/>
              </v:shape>
            </v:group>
            <v:group style="position:absolute;left:10459;top:-2842;width:20;height:2" coordorigin="10459,-2842" coordsize="20,2">
              <v:shape style="position:absolute;left:10459;top:-2842;width:20;height:2" coordorigin="10459,-2842" coordsize="20,0" path="m10459,-2842l10478,-2842e" filled="false" stroked="true" strokeweight=".48004pt" strokecolor="#000000">
                <v:path arrowok="t"/>
              </v:shape>
            </v:group>
            <v:group style="position:absolute;left:10478;top:-2842;width:20;height:2" coordorigin="10478,-2842" coordsize="20,2">
              <v:shape style="position:absolute;left:10478;top:-2842;width:20;height:2" coordorigin="10478,-2842" coordsize="20,0" path="m10478,-2842l10498,-2842e" filled="false" stroked="true" strokeweight=".48004pt" strokecolor="#000000">
                <v:path arrowok="t"/>
              </v:shape>
            </v:group>
            <v:group style="position:absolute;left:10498;top:-2842;width:20;height:2" coordorigin="10498,-2842" coordsize="20,2">
              <v:shape style="position:absolute;left:10498;top:-2842;width:20;height:2" coordorigin="10498,-2842" coordsize="20,0" path="m10498,-2842l10517,-2842e" filled="false" stroked="true" strokeweight=".48004pt" strokecolor="#000000">
                <v:path arrowok="t"/>
              </v:shape>
            </v:group>
            <v:group style="position:absolute;left:10517;top:-2842;width:20;height:2" coordorigin="10517,-2842" coordsize="20,2">
              <v:shape style="position:absolute;left:10517;top:-2842;width:20;height:2" coordorigin="10517,-2842" coordsize="20,0" path="m10517,-2842l10536,-2842e" filled="false" stroked="true" strokeweight=".48004pt" strokecolor="#000000">
                <v:path arrowok="t"/>
              </v:shape>
            </v:group>
            <v:group style="position:absolute;left:10536;top:-2842;width:20;height:2" coordorigin="10536,-2842" coordsize="20,2">
              <v:shape style="position:absolute;left:10536;top:-2842;width:20;height:2" coordorigin="10536,-2842" coordsize="20,0" path="m10536,-2842l10555,-2842e" filled="false" stroked="true" strokeweight=".48004pt" strokecolor="#000000">
                <v:path arrowok="t"/>
              </v:shape>
            </v:group>
            <v:group style="position:absolute;left:10555;top:-2842;width:20;height:2" coordorigin="10555,-2842" coordsize="20,2">
              <v:shape style="position:absolute;left:10555;top:-2842;width:20;height:2" coordorigin="10555,-2842" coordsize="20,0" path="m10555,-2842l10574,-2842e" filled="false" stroked="true" strokeweight=".48004pt" strokecolor="#000000">
                <v:path arrowok="t"/>
              </v:shape>
            </v:group>
            <v:group style="position:absolute;left:10574;top:-2842;width:20;height:2" coordorigin="10574,-2842" coordsize="20,2">
              <v:shape style="position:absolute;left:10574;top:-2842;width:20;height:2" coordorigin="10574,-2842" coordsize="20,0" path="m10574,-2842l10594,-2842e" filled="false" stroked="true" strokeweight=".48004pt" strokecolor="#000000">
                <v:path arrowok="t"/>
              </v:shape>
            </v:group>
            <v:group style="position:absolute;left:10594;top:-2842;width:20;height:2" coordorigin="10594,-2842" coordsize="20,2">
              <v:shape style="position:absolute;left:10594;top:-2842;width:20;height:2" coordorigin="10594,-2842" coordsize="20,0" path="m10594,-2842l10613,-2842e" filled="false" stroked="true" strokeweight=".48004pt" strokecolor="#000000">
                <v:path arrowok="t"/>
              </v:shape>
            </v:group>
            <v:group style="position:absolute;left:10613;top:-2842;width:20;height:2" coordorigin="10613,-2842" coordsize="20,2">
              <v:shape style="position:absolute;left:10613;top:-2842;width:20;height:2" coordorigin="10613,-2842" coordsize="20,0" path="m10613,-2842l10632,-2842e" filled="false" stroked="true" strokeweight=".48004pt" strokecolor="#000000">
                <v:path arrowok="t"/>
              </v:shape>
            </v:group>
            <v:group style="position:absolute;left:10632;top:-2842;width:20;height:2" coordorigin="10632,-2842" coordsize="20,2">
              <v:shape style="position:absolute;left:10632;top:-2842;width:20;height:2" coordorigin="10632,-2842" coordsize="20,0" path="m10632,-2842l10651,-2842e" filled="false" stroked="true" strokeweight=".48004pt" strokecolor="#000000">
                <v:path arrowok="t"/>
              </v:shape>
            </v:group>
            <v:group style="position:absolute;left:10651;top:-2842;width:20;height:2" coordorigin="10651,-2842" coordsize="20,2">
              <v:shape style="position:absolute;left:10651;top:-2842;width:20;height:2" coordorigin="10651,-2842" coordsize="20,0" path="m10651,-2842l10670,-2842e" filled="false" stroked="true" strokeweight=".48004pt" strokecolor="#000000">
                <v:path arrowok="t"/>
              </v:shape>
            </v:group>
            <v:group style="position:absolute;left:10670;top:-2842;width:20;height:2" coordorigin="10670,-2842" coordsize="20,2">
              <v:shape style="position:absolute;left:10670;top:-2842;width:20;height:2" coordorigin="10670,-2842" coordsize="20,0" path="m10670,-2842l10690,-2842e" filled="false" stroked="true" strokeweight=".48004pt" strokecolor="#000000">
                <v:path arrowok="t"/>
              </v:shape>
            </v:group>
            <v:group style="position:absolute;left:10690;top:-2842;width:20;height:2" coordorigin="10690,-2842" coordsize="20,2">
              <v:shape style="position:absolute;left:10690;top:-2842;width:20;height:2" coordorigin="10690,-2842" coordsize="20,0" path="m10690,-2842l10709,-2842e" filled="false" stroked="true" strokeweight=".48004pt" strokecolor="#000000">
                <v:path arrowok="t"/>
              </v:shape>
            </v:group>
            <v:group style="position:absolute;left:10709;top:-2842;width:20;height:2" coordorigin="10709,-2842" coordsize="20,2">
              <v:shape style="position:absolute;left:10709;top:-2842;width:20;height:2" coordorigin="10709,-2842" coordsize="20,0" path="m10709,-2842l10728,-2842e" filled="false" stroked="true" strokeweight=".48004pt" strokecolor="#000000">
                <v:path arrowok="t"/>
              </v:shape>
            </v:group>
            <v:group style="position:absolute;left:10728;top:-2842;width:20;height:2" coordorigin="10728,-2842" coordsize="20,2">
              <v:shape style="position:absolute;left:10728;top:-2842;width:20;height:2" coordorigin="10728,-2842" coordsize="20,0" path="m10728,-2842l10747,-2842e" filled="false" stroked="true" strokeweight=".48004pt" strokecolor="#000000">
                <v:path arrowok="t"/>
              </v:shape>
              <v:shape style="position:absolute;left:10747;top:-2847;width:2;height:10" type="#_x0000_t75" stroked="false">
                <v:imagedata r:id="rId610" o:title=""/>
              </v:shape>
            </v:group>
            <v:group style="position:absolute;left:6283;top:-2837;width:10;height:20" coordorigin="6283,-2837" coordsize="10,20">
              <v:shape style="position:absolute;left:6283;top:-2837;width:10;height:20" coordorigin="6283,-2837" coordsize="10,20" path="m6283,-2818l6292,-2818,6292,-2837,6283,-2837,6283,-2818xe" filled="true" fillcolor="#000000" stroked="false">
                <v:path arrowok="t"/>
                <v:fill type="solid"/>
              </v:shape>
            </v:group>
            <v:group style="position:absolute;left:6283;top:-2818;width:10;height:20" coordorigin="6283,-2818" coordsize="10,20">
              <v:shape style="position:absolute;left:6283;top:-2818;width:10;height:20" coordorigin="6283,-2818" coordsize="10,20" path="m6283,-2799l6292,-2799,6292,-2818,6283,-2818,6283,-2799xe" filled="true" fillcolor="#000000" stroked="false">
                <v:path arrowok="t"/>
                <v:fill type="solid"/>
              </v:shape>
            </v:group>
            <v:group style="position:absolute;left:6283;top:-2799;width:10;height:20" coordorigin="6283,-2799" coordsize="10,20">
              <v:shape style="position:absolute;left:6283;top:-2799;width:10;height:20" coordorigin="6283,-2799" coordsize="10,20" path="m6283,-2780l6292,-2780,6292,-2799,6283,-2799,6283,-2780xe" filled="true" fillcolor="#000000" stroked="false">
                <v:path arrowok="t"/>
                <v:fill type="solid"/>
              </v:shape>
            </v:group>
            <v:group style="position:absolute;left:6283;top:-2780;width:10;height:20" coordorigin="6283,-2780" coordsize="10,20">
              <v:shape style="position:absolute;left:6283;top:-2780;width:10;height:20" coordorigin="6283,-2780" coordsize="10,20" path="m6283,-2760l6292,-2760,6292,-2780,6283,-2780,6283,-2760xe" filled="true" fillcolor="#000000" stroked="false">
                <v:path arrowok="t"/>
                <v:fill type="solid"/>
              </v:shape>
            </v:group>
            <v:group style="position:absolute;left:6283;top:-2760;width:10;height:20" coordorigin="6283,-2760" coordsize="10,20">
              <v:shape style="position:absolute;left:6283;top:-2760;width:10;height:20" coordorigin="6283,-2760" coordsize="10,20" path="m6283,-2741l6292,-2741,6292,-2760,6283,-2760,6283,-2741xe" filled="true" fillcolor="#000000" stroked="false">
                <v:path arrowok="t"/>
                <v:fill type="solid"/>
              </v:shape>
            </v:group>
            <v:group style="position:absolute;left:6283;top:-2741;width:10;height:20" coordorigin="6283,-2741" coordsize="10,20">
              <v:shape style="position:absolute;left:6283;top:-2741;width:10;height:20" coordorigin="6283,-2741" coordsize="10,20" path="m6283,-2722l6292,-2722,6292,-2741,6283,-2741,6283,-2722xe" filled="true" fillcolor="#000000" stroked="false">
                <v:path arrowok="t"/>
                <v:fill type="solid"/>
              </v:shape>
            </v:group>
            <v:group style="position:absolute;left:6283;top:-2722;width:10;height:20" coordorigin="6283,-2722" coordsize="10,20">
              <v:shape style="position:absolute;left:6283;top:-2722;width:10;height:20" coordorigin="6283,-2722" coordsize="10,20" path="m6283,-2703l6292,-2703,6292,-2722,6283,-2722,6283,-2703xe" filled="true" fillcolor="#000000" stroked="false">
                <v:path arrowok="t"/>
                <v:fill type="solid"/>
              </v:shape>
            </v:group>
            <v:group style="position:absolute;left:6283;top:-2703;width:10;height:20" coordorigin="6283,-2703" coordsize="10,20">
              <v:shape style="position:absolute;left:6283;top:-2703;width:10;height:20" coordorigin="6283,-2703" coordsize="10,20" path="m6283,-2684l6292,-2684,6292,-2703,6283,-2703,6283,-2684xe" filled="true" fillcolor="#000000" stroked="false">
                <v:path arrowok="t"/>
                <v:fill type="solid"/>
              </v:shape>
            </v:group>
            <v:group style="position:absolute;left:6283;top:-2684;width:10;height:20" coordorigin="6283,-2684" coordsize="10,20">
              <v:shape style="position:absolute;left:6283;top:-2684;width:10;height:20" coordorigin="6283,-2684" coordsize="10,20" path="m6283,-2664l6292,-2664,6292,-2684,6283,-2684,6283,-2664xe" filled="true" fillcolor="#000000" stroked="false">
                <v:path arrowok="t"/>
                <v:fill type="solid"/>
              </v:shape>
            </v:group>
            <v:group style="position:absolute;left:6283;top:-2664;width:10;height:20" coordorigin="6283,-2664" coordsize="10,20">
              <v:shape style="position:absolute;left:6283;top:-2664;width:10;height:20" coordorigin="6283,-2664" coordsize="10,20" path="m6283,-2645l6292,-2645,6292,-2664,6283,-2664,6283,-2645xe" filled="true" fillcolor="#000000" stroked="false">
                <v:path arrowok="t"/>
                <v:fill type="solid"/>
              </v:shape>
            </v:group>
            <v:group style="position:absolute;left:6283;top:-2645;width:10;height:20" coordorigin="6283,-2645" coordsize="10,20">
              <v:shape style="position:absolute;left:6283;top:-2645;width:10;height:20" coordorigin="6283,-2645" coordsize="10,20" path="m6283,-2626l6292,-2626,6292,-2645,6283,-2645,6283,-2626xe" filled="true" fillcolor="#000000" stroked="false">
                <v:path arrowok="t"/>
                <v:fill type="solid"/>
              </v:shape>
            </v:group>
            <v:group style="position:absolute;left:6283;top:-2626;width:10;height:20" coordorigin="6283,-2626" coordsize="10,20">
              <v:shape style="position:absolute;left:6283;top:-2626;width:10;height:20" coordorigin="6283,-2626" coordsize="10,20" path="m6283,-2607l6292,-2607,6292,-2626,6283,-2626,6283,-2607xe" filled="true" fillcolor="#000000" stroked="false">
                <v:path arrowok="t"/>
                <v:fill type="solid"/>
              </v:shape>
            </v:group>
            <v:group style="position:absolute;left:6283;top:-2607;width:10;height:20" coordorigin="6283,-2607" coordsize="10,20">
              <v:shape style="position:absolute;left:6283;top:-2607;width:10;height:20" coordorigin="6283,-2607" coordsize="10,20" path="m6283,-2588l6292,-2588,6292,-2607,6283,-2607,6283,-2588xe" filled="true" fillcolor="#000000" stroked="false">
                <v:path arrowok="t"/>
                <v:fill type="solid"/>
              </v:shape>
            </v:group>
            <v:group style="position:absolute;left:6283;top:-2588;width:10;height:20" coordorigin="6283,-2588" coordsize="10,20">
              <v:shape style="position:absolute;left:6283;top:-2588;width:10;height:20" coordorigin="6283,-2588" coordsize="10,20" path="m6283,-2568l6292,-2568,6292,-2588,6283,-2588,6283,-2568xe" filled="true" fillcolor="#000000" stroked="false">
                <v:path arrowok="t"/>
                <v:fill type="solid"/>
              </v:shape>
            </v:group>
            <v:group style="position:absolute;left:6283;top:-2568;width:10;height:20" coordorigin="6283,-2568" coordsize="10,20">
              <v:shape style="position:absolute;left:6283;top:-2568;width:10;height:20" coordorigin="6283,-2568" coordsize="10,20" path="m6283,-2549l6292,-2549,6292,-2568,6283,-2568,6283,-2549xe" filled="true" fillcolor="#000000" stroked="false">
                <v:path arrowok="t"/>
                <v:fill type="solid"/>
              </v:shape>
            </v:group>
            <v:group style="position:absolute;left:6283;top:-2549;width:10;height:20" coordorigin="6283,-2549" coordsize="10,20">
              <v:shape style="position:absolute;left:6283;top:-2549;width:10;height:20" coordorigin="6283,-2549" coordsize="10,20" path="m6283,-2530l6292,-2530,6292,-2549,6283,-2549,6283,-2530xe" filled="true" fillcolor="#000000" stroked="false">
                <v:path arrowok="t"/>
                <v:fill type="solid"/>
              </v:shape>
              <v:shape style="position:absolute;left:6280;top:-2496;width:2;height:10" type="#_x0000_t75" stroked="false">
                <v:imagedata r:id="rId611" o:title=""/>
              </v:shape>
            </v:group>
            <v:group style="position:absolute;left:6283;top:-2468;width:10;height:20" coordorigin="6283,-2468" coordsize="10,20">
              <v:shape style="position:absolute;left:6283;top:-2468;width:10;height:20" coordorigin="6283,-2468" coordsize="10,20" path="m6283,-2448l6292,-2448,6292,-2468,6283,-2468,6283,-2448xe" filled="true" fillcolor="#000000" stroked="false">
                <v:path arrowok="t"/>
                <v:fill type="solid"/>
              </v:shape>
            </v:group>
            <v:group style="position:absolute;left:6283;top:-2448;width:10;height:20" coordorigin="6283,-2448" coordsize="10,20">
              <v:shape style="position:absolute;left:6283;top:-2448;width:10;height:20" coordorigin="6283,-2448" coordsize="10,20" path="m6283,-2429l6292,-2429,6292,-2448,6283,-2448,6283,-2429xe" filled="true" fillcolor="#000000" stroked="false">
                <v:path arrowok="t"/>
                <v:fill type="solid"/>
              </v:shape>
            </v:group>
            <v:group style="position:absolute;left:6283;top:-2429;width:10;height:20" coordorigin="6283,-2429" coordsize="10,20">
              <v:shape style="position:absolute;left:6283;top:-2429;width:10;height:20" coordorigin="6283,-2429" coordsize="10,20" path="m6283,-2410l6292,-2410,6292,-2429,6283,-2429,6283,-2410xe" filled="true" fillcolor="#000000" stroked="false">
                <v:path arrowok="t"/>
                <v:fill type="solid"/>
              </v:shape>
            </v:group>
            <v:group style="position:absolute;left:6283;top:-2410;width:10;height:20" coordorigin="6283,-2410" coordsize="10,20">
              <v:shape style="position:absolute;left:6283;top:-2410;width:10;height:20" coordorigin="6283,-2410" coordsize="10,20" path="m6283,-2391l6292,-2391,6292,-2410,6283,-2410,6283,-2391xe" filled="true" fillcolor="#000000" stroked="false">
                <v:path arrowok="t"/>
                <v:fill type="solid"/>
              </v:shape>
            </v:group>
            <v:group style="position:absolute;left:6283;top:-2391;width:10;height:20" coordorigin="6283,-2391" coordsize="10,20">
              <v:shape style="position:absolute;left:6283;top:-2391;width:10;height:20" coordorigin="6283,-2391" coordsize="10,20" path="m6283,-2372l6292,-2372,6292,-2391,6283,-2391,6283,-2372xe" filled="true" fillcolor="#000000" stroked="false">
                <v:path arrowok="t"/>
                <v:fill type="solid"/>
              </v:shape>
            </v:group>
            <v:group style="position:absolute;left:6283;top:-2372;width:10;height:20" coordorigin="6283,-2372" coordsize="10,20">
              <v:shape style="position:absolute;left:6283;top:-2372;width:10;height:20" coordorigin="6283,-2372" coordsize="10,20" path="m6283,-2352l6292,-2352,6292,-2372,6283,-2372,6283,-2352xe" filled="true" fillcolor="#000000" stroked="false">
                <v:path arrowok="t"/>
                <v:fill type="solid"/>
              </v:shape>
            </v:group>
            <v:group style="position:absolute;left:6283;top:-2352;width:10;height:20" coordorigin="6283,-2352" coordsize="10,20">
              <v:shape style="position:absolute;left:6283;top:-2352;width:10;height:20" coordorigin="6283,-2352" coordsize="10,20" path="m6283,-2333l6292,-2333,6292,-2352,6283,-2352,6283,-2333xe" filled="true" fillcolor="#000000" stroked="false">
                <v:path arrowok="t"/>
                <v:fill type="solid"/>
              </v:shape>
            </v:group>
            <v:group style="position:absolute;left:6283;top:-2333;width:10;height:20" coordorigin="6283,-2333" coordsize="10,20">
              <v:shape style="position:absolute;left:6283;top:-2333;width:10;height:20" coordorigin="6283,-2333" coordsize="10,20" path="m6283,-2314l6292,-2314,6292,-2333,6283,-2333,6283,-2314xe" filled="true" fillcolor="#000000" stroked="false">
                <v:path arrowok="t"/>
                <v:fill type="solid"/>
              </v:shape>
            </v:group>
            <v:group style="position:absolute;left:6283;top:-2314;width:10;height:20" coordorigin="6283,-2314" coordsize="10,20">
              <v:shape style="position:absolute;left:6283;top:-2314;width:10;height:20" coordorigin="6283,-2314" coordsize="10,20" path="m6283,-2295l6292,-2295,6292,-2314,6283,-2314,6283,-2295xe" filled="true" fillcolor="#000000" stroked="false">
                <v:path arrowok="t"/>
                <v:fill type="solid"/>
              </v:shape>
            </v:group>
            <v:group style="position:absolute;left:6283;top:-2295;width:10;height:20" coordorigin="6283,-2295" coordsize="10,20">
              <v:shape style="position:absolute;left:6283;top:-2295;width:10;height:20" coordorigin="6283,-2295" coordsize="10,20" path="m6283,-2276l6292,-2276,6292,-2295,6283,-2295,6283,-2276xe" filled="true" fillcolor="#000000" stroked="false">
                <v:path arrowok="t"/>
                <v:fill type="solid"/>
              </v:shape>
            </v:group>
            <v:group style="position:absolute;left:6283;top:-2276;width:10;height:20" coordorigin="6283,-2276" coordsize="10,20">
              <v:shape style="position:absolute;left:6283;top:-2276;width:10;height:20" coordorigin="6283,-2276" coordsize="10,20" path="m6283,-2256l6292,-2256,6292,-2276,6283,-2276,6283,-2256xe" filled="true" fillcolor="#000000" stroked="false">
                <v:path arrowok="t"/>
                <v:fill type="solid"/>
              </v:shape>
            </v:group>
            <v:group style="position:absolute;left:6283;top:-2256;width:10;height:20" coordorigin="6283,-2256" coordsize="10,20">
              <v:shape style="position:absolute;left:6283;top:-2256;width:10;height:20" coordorigin="6283,-2256" coordsize="10,20" path="m6283,-2237l6292,-2237,6292,-2256,6283,-2256,6283,-2237xe" filled="true" fillcolor="#000000" stroked="false">
                <v:path arrowok="t"/>
                <v:fill type="solid"/>
              </v:shape>
            </v:group>
            <v:group style="position:absolute;left:6283;top:-2237;width:10;height:20" coordorigin="6283,-2237" coordsize="10,20">
              <v:shape style="position:absolute;left:6283;top:-2237;width:10;height:20" coordorigin="6283,-2237" coordsize="10,20" path="m6283,-2218l6292,-2218,6292,-2237,6283,-2237,6283,-2218xe" filled="true" fillcolor="#000000" stroked="false">
                <v:path arrowok="t"/>
                <v:fill type="solid"/>
              </v:shape>
            </v:group>
            <v:group style="position:absolute;left:6283;top:-2218;width:10;height:20" coordorigin="6283,-2218" coordsize="10,20">
              <v:shape style="position:absolute;left:6283;top:-2218;width:10;height:20" coordorigin="6283,-2218" coordsize="10,20" path="m6283,-2199l6292,-2199,6292,-2218,6283,-2218,6283,-2199xe" filled="true" fillcolor="#000000" stroked="false">
                <v:path arrowok="t"/>
                <v:fill type="solid"/>
              </v:shape>
            </v:group>
            <v:group style="position:absolute;left:6283;top:-2199;width:10;height:20" coordorigin="6283,-2199" coordsize="10,20">
              <v:shape style="position:absolute;left:6283;top:-2199;width:10;height:20" coordorigin="6283,-2199" coordsize="10,20" path="m6283,-2180l6292,-2180,6292,-2199,6283,-2199,6283,-2180xe" filled="true" fillcolor="#000000" stroked="false">
                <v:path arrowok="t"/>
                <v:fill type="solid"/>
              </v:shape>
              <v:shape style="position:absolute;left:6280;top:-2146;width:2;height:10" type="#_x0000_t75" stroked="false">
                <v:imagedata r:id="rId611" o:title=""/>
              </v:shape>
            </v:group>
            <v:group style="position:absolute;left:6283;top:-2117;width:10;height:20" coordorigin="6283,-2117" coordsize="10,20">
              <v:shape style="position:absolute;left:6283;top:-2117;width:10;height:20" coordorigin="6283,-2117" coordsize="10,20" path="m6283,-2098l6292,-2098,6292,-2117,6283,-2117,6283,-2098xe" filled="true" fillcolor="#000000" stroked="false">
                <v:path arrowok="t"/>
                <v:fill type="solid"/>
              </v:shape>
            </v:group>
            <v:group style="position:absolute;left:6283;top:-2098;width:10;height:20" coordorigin="6283,-2098" coordsize="10,20">
              <v:shape style="position:absolute;left:6283;top:-2098;width:10;height:20" coordorigin="6283,-2098" coordsize="10,20" path="m6283,-2079l6292,-2079,6292,-2098,6283,-2098,6283,-2079xe" filled="true" fillcolor="#000000" stroked="false">
                <v:path arrowok="t"/>
                <v:fill type="solid"/>
              </v:shape>
            </v:group>
            <v:group style="position:absolute;left:6283;top:-2079;width:10;height:20" coordorigin="6283,-2079" coordsize="10,20">
              <v:shape style="position:absolute;left:6283;top:-2079;width:10;height:20" coordorigin="6283,-2079" coordsize="10,20" path="m6283,-2060l6292,-2060,6292,-2079,6283,-2079,6283,-2060xe" filled="true" fillcolor="#000000" stroked="false">
                <v:path arrowok="t"/>
                <v:fill type="solid"/>
              </v:shape>
            </v:group>
            <v:group style="position:absolute;left:6283;top:-2060;width:10;height:20" coordorigin="6283,-2060" coordsize="10,20">
              <v:shape style="position:absolute;left:6283;top:-2060;width:10;height:20" coordorigin="6283,-2060" coordsize="10,20" path="m6283,-2040l6292,-2040,6292,-2060,6283,-2060,6283,-2040xe" filled="true" fillcolor="#000000" stroked="false">
                <v:path arrowok="t"/>
                <v:fill type="solid"/>
              </v:shape>
            </v:group>
            <v:group style="position:absolute;left:6283;top:-2040;width:10;height:20" coordorigin="6283,-2040" coordsize="10,20">
              <v:shape style="position:absolute;left:6283;top:-2040;width:10;height:20" coordorigin="6283,-2040" coordsize="10,20" path="m6283,-2021l6292,-2021,6292,-2040,6283,-2040,6283,-2021xe" filled="true" fillcolor="#000000" stroked="false">
                <v:path arrowok="t"/>
                <v:fill type="solid"/>
              </v:shape>
            </v:group>
            <v:group style="position:absolute;left:6283;top:-2021;width:10;height:20" coordorigin="6283,-2021" coordsize="10,20">
              <v:shape style="position:absolute;left:6283;top:-2021;width:10;height:20" coordorigin="6283,-2021" coordsize="10,20" path="m6283,-2002l6292,-2002,6292,-2021,6283,-2021,6283,-2002xe" filled="true" fillcolor="#000000" stroked="false">
                <v:path arrowok="t"/>
                <v:fill type="solid"/>
              </v:shape>
            </v:group>
            <v:group style="position:absolute;left:6283;top:-2002;width:10;height:20" coordorigin="6283,-2002" coordsize="10,20">
              <v:shape style="position:absolute;left:6283;top:-2002;width:10;height:20" coordorigin="6283,-2002" coordsize="10,20" path="m6283,-1983l6292,-1983,6292,-2002,6283,-2002,6283,-1983xe" filled="true" fillcolor="#000000" stroked="false">
                <v:path arrowok="t"/>
                <v:fill type="solid"/>
              </v:shape>
            </v:group>
            <v:group style="position:absolute;left:6283;top:-1983;width:10;height:20" coordorigin="6283,-1983" coordsize="10,20">
              <v:shape style="position:absolute;left:6283;top:-1983;width:10;height:20" coordorigin="6283,-1983" coordsize="10,20" path="m6283,-1964l6292,-1964,6292,-1983,6283,-1983,6283,-1964xe" filled="true" fillcolor="#000000" stroked="false">
                <v:path arrowok="t"/>
                <v:fill type="solid"/>
              </v:shape>
            </v:group>
            <v:group style="position:absolute;left:6283;top:-1964;width:10;height:20" coordorigin="6283,-1964" coordsize="10,20">
              <v:shape style="position:absolute;left:6283;top:-1964;width:10;height:20" coordorigin="6283,-1964" coordsize="10,20" path="m6283,-1944l6292,-1944,6292,-1964,6283,-1964,6283,-1944xe" filled="true" fillcolor="#000000" stroked="false">
                <v:path arrowok="t"/>
                <v:fill type="solid"/>
              </v:shape>
            </v:group>
            <v:group style="position:absolute;left:6283;top:-1944;width:10;height:20" coordorigin="6283,-1944" coordsize="10,20">
              <v:shape style="position:absolute;left:6283;top:-1944;width:10;height:20" coordorigin="6283,-1944" coordsize="10,20" path="m6283,-1925l6292,-1925,6292,-1944,6283,-1944,6283,-1925xe" filled="true" fillcolor="#000000" stroked="false">
                <v:path arrowok="t"/>
                <v:fill type="solid"/>
              </v:shape>
            </v:group>
            <v:group style="position:absolute;left:6283;top:-1925;width:10;height:20" coordorigin="6283,-1925" coordsize="10,20">
              <v:shape style="position:absolute;left:6283;top:-1925;width:10;height:20" coordorigin="6283,-1925" coordsize="10,20" path="m6283,-1906l6292,-1906,6292,-1925,6283,-1925,6283,-1906xe" filled="true" fillcolor="#000000" stroked="false">
                <v:path arrowok="t"/>
                <v:fill type="solid"/>
              </v:shape>
            </v:group>
            <v:group style="position:absolute;left:6283;top:-1906;width:10;height:20" coordorigin="6283,-1906" coordsize="10,20">
              <v:shape style="position:absolute;left:6283;top:-1906;width:10;height:20" coordorigin="6283,-1906" coordsize="10,20" path="m6283,-1887l6292,-1887,6292,-1906,6283,-1906,6283,-1887xe" filled="true" fillcolor="#000000" stroked="false">
                <v:path arrowok="t"/>
                <v:fill type="solid"/>
              </v:shape>
            </v:group>
            <v:group style="position:absolute;left:6283;top:-1887;width:10;height:20" coordorigin="6283,-1887" coordsize="10,20">
              <v:shape style="position:absolute;left:6283;top:-1887;width:10;height:20" coordorigin="6283,-1887" coordsize="10,20" path="m6283,-1868l6292,-1868,6292,-1887,6283,-1887,6283,-1868xe" filled="true" fillcolor="#000000" stroked="false">
                <v:path arrowok="t"/>
                <v:fill type="solid"/>
              </v:shape>
            </v:group>
            <v:group style="position:absolute;left:6283;top:-1868;width:10;height:20" coordorigin="6283,-1868" coordsize="10,20">
              <v:shape style="position:absolute;left:6283;top:-1868;width:10;height:20" coordorigin="6283,-1868" coordsize="10,20" path="m6283,-1848l6292,-1848,6292,-1868,6283,-1868,6283,-1848xe" filled="true" fillcolor="#000000" stroked="false">
                <v:path arrowok="t"/>
                <v:fill type="solid"/>
              </v:shape>
            </v:group>
            <v:group style="position:absolute;left:6283;top:-1848;width:10;height:20" coordorigin="6283,-1848" coordsize="10,20">
              <v:shape style="position:absolute;left:6283;top:-1848;width:10;height:20" coordorigin="6283,-1848" coordsize="10,20" path="m6283,-1829l6292,-1829,6292,-1848,6283,-1848,6283,-1829xe" filled="true" fillcolor="#000000" stroked="false">
                <v:path arrowok="t"/>
                <v:fill type="solid"/>
              </v:shape>
              <v:shape style="position:absolute;left:6280;top:-1796;width:2;height:10" type="#_x0000_t75" stroked="false">
                <v:imagedata r:id="rId611" o:title=""/>
              </v:shape>
            </v:group>
            <v:group style="position:absolute;left:6283;top:-1768;width:10;height:20" coordorigin="6283,-1768" coordsize="10,20">
              <v:shape style="position:absolute;left:6283;top:-1768;width:10;height:20" coordorigin="6283,-1768" coordsize="10,20" path="m6283,-1748l6292,-1748,6292,-1768,6283,-1768,6283,-1748xe" filled="true" fillcolor="#000000" stroked="false">
                <v:path arrowok="t"/>
                <v:fill type="solid"/>
              </v:shape>
            </v:group>
            <v:group style="position:absolute;left:6283;top:-1748;width:10;height:20" coordorigin="6283,-1748" coordsize="10,20">
              <v:shape style="position:absolute;left:6283;top:-1748;width:10;height:20" coordorigin="6283,-1748" coordsize="10,20" path="m6283,-1729l6292,-1729,6292,-1748,6283,-1748,6283,-1729xe" filled="true" fillcolor="#000000" stroked="false">
                <v:path arrowok="t"/>
                <v:fill type="solid"/>
              </v:shape>
            </v:group>
            <v:group style="position:absolute;left:6283;top:-1729;width:10;height:20" coordorigin="6283,-1729" coordsize="10,20">
              <v:shape style="position:absolute;left:6283;top:-1729;width:10;height:20" coordorigin="6283,-1729" coordsize="10,20" path="m6283,-1710l6292,-1710,6292,-1729,6283,-1729,6283,-1710xe" filled="true" fillcolor="#000000" stroked="false">
                <v:path arrowok="t"/>
                <v:fill type="solid"/>
              </v:shape>
            </v:group>
            <v:group style="position:absolute;left:6283;top:-1710;width:10;height:20" coordorigin="6283,-1710" coordsize="10,20">
              <v:shape style="position:absolute;left:6283;top:-1710;width:10;height:20" coordorigin="6283,-1710" coordsize="10,20" path="m6283,-1691l6292,-1691,6292,-1710,6283,-1710,6283,-1691xe" filled="true" fillcolor="#000000" stroked="false">
                <v:path arrowok="t"/>
                <v:fill type="solid"/>
              </v:shape>
            </v:group>
            <v:group style="position:absolute;left:6283;top:-1691;width:10;height:20" coordorigin="6283,-1691" coordsize="10,20">
              <v:shape style="position:absolute;left:6283;top:-1691;width:10;height:20" coordorigin="6283,-1691" coordsize="10,20" path="m6283,-1672l6292,-1672,6292,-1691,6283,-1691,6283,-1672xe" filled="true" fillcolor="#000000" stroked="false">
                <v:path arrowok="t"/>
                <v:fill type="solid"/>
              </v:shape>
            </v:group>
            <v:group style="position:absolute;left:6283;top:-1672;width:10;height:20" coordorigin="6283,-1672" coordsize="10,20">
              <v:shape style="position:absolute;left:6283;top:-1672;width:10;height:20" coordorigin="6283,-1672" coordsize="10,20" path="m6283,-1652l6292,-1652,6292,-1672,6283,-1672,6283,-1652xe" filled="true" fillcolor="#000000" stroked="false">
                <v:path arrowok="t"/>
                <v:fill type="solid"/>
              </v:shape>
            </v:group>
            <v:group style="position:absolute;left:6283;top:-1652;width:10;height:20" coordorigin="6283,-1652" coordsize="10,20">
              <v:shape style="position:absolute;left:6283;top:-1652;width:10;height:20" coordorigin="6283,-1652" coordsize="10,20" path="m6283,-1633l6292,-1633,6292,-1652,6283,-1652,6283,-1633xe" filled="true" fillcolor="#000000" stroked="false">
                <v:path arrowok="t"/>
                <v:fill type="solid"/>
              </v:shape>
            </v:group>
            <v:group style="position:absolute;left:6283;top:-1633;width:10;height:20" coordorigin="6283,-1633" coordsize="10,20">
              <v:shape style="position:absolute;left:6283;top:-1633;width:10;height:20" coordorigin="6283,-1633" coordsize="10,20" path="m6283,-1614l6292,-1614,6292,-1633,6283,-1633,6283,-1614xe" filled="true" fillcolor="#000000" stroked="false">
                <v:path arrowok="t"/>
                <v:fill type="solid"/>
              </v:shape>
            </v:group>
            <v:group style="position:absolute;left:6283;top:-1614;width:10;height:20" coordorigin="6283,-1614" coordsize="10,20">
              <v:shape style="position:absolute;left:6283;top:-1614;width:10;height:20" coordorigin="6283,-1614" coordsize="10,20" path="m6283,-1595l6292,-1595,6292,-1614,6283,-1614,6283,-1595xe" filled="true" fillcolor="#000000" stroked="false">
                <v:path arrowok="t"/>
                <v:fill type="solid"/>
              </v:shape>
            </v:group>
            <v:group style="position:absolute;left:6283;top:-1595;width:10;height:20" coordorigin="6283,-1595" coordsize="10,20">
              <v:shape style="position:absolute;left:6283;top:-1595;width:10;height:20" coordorigin="6283,-1595" coordsize="10,20" path="m6283,-1576l6292,-1576,6292,-1595,6283,-1595,6283,-1576xe" filled="true" fillcolor="#000000" stroked="false">
                <v:path arrowok="t"/>
                <v:fill type="solid"/>
              </v:shape>
            </v:group>
            <v:group style="position:absolute;left:6283;top:-1576;width:10;height:20" coordorigin="6283,-1576" coordsize="10,20">
              <v:shape style="position:absolute;left:6283;top:-1576;width:10;height:20" coordorigin="6283,-1576" coordsize="10,20" path="m6283,-1556l6292,-1556,6292,-1576,6283,-1576,6283,-1556xe" filled="true" fillcolor="#000000" stroked="false">
                <v:path arrowok="t"/>
                <v:fill type="solid"/>
              </v:shape>
            </v:group>
            <v:group style="position:absolute;left:6283;top:-1556;width:10;height:20" coordorigin="6283,-1556" coordsize="10,20">
              <v:shape style="position:absolute;left:6283;top:-1556;width:10;height:20" coordorigin="6283,-1556" coordsize="10,20" path="m6283,-1537l6292,-1537,6292,-1556,6283,-1556,6283,-1537xe" filled="true" fillcolor="#000000" stroked="false">
                <v:path arrowok="t"/>
                <v:fill type="solid"/>
              </v:shape>
            </v:group>
            <v:group style="position:absolute;left:6283;top:-1537;width:10;height:20" coordorigin="6283,-1537" coordsize="10,20">
              <v:shape style="position:absolute;left:6283;top:-1537;width:10;height:20" coordorigin="6283,-1537" coordsize="10,20" path="m6283,-1518l6292,-1518,6292,-1537,6283,-1537,6283,-1518xe" filled="true" fillcolor="#000000" stroked="false">
                <v:path arrowok="t"/>
                <v:fill type="solid"/>
              </v:shape>
            </v:group>
            <v:group style="position:absolute;left:6283;top:-1518;width:10;height:20" coordorigin="6283,-1518" coordsize="10,20">
              <v:shape style="position:absolute;left:6283;top:-1518;width:10;height:20" coordorigin="6283,-1518" coordsize="10,20" path="m6283,-1499l6292,-1499,6292,-1518,6283,-1518,6283,-1499xe" filled="true" fillcolor="#000000" stroked="false">
                <v:path arrowok="t"/>
                <v:fill type="solid"/>
              </v:shape>
            </v:group>
            <v:group style="position:absolute;left:6283;top:-1499;width:10;height:20" coordorigin="6283,-1499" coordsize="10,20">
              <v:shape style="position:absolute;left:6283;top:-1499;width:10;height:20" coordorigin="6283,-1499" coordsize="10,20" path="m6283,-1480l6292,-1480,6292,-1499,6283,-1499,6283,-1480xe" filled="true" fillcolor="#000000" stroked="false">
                <v:path arrowok="t"/>
                <v:fill type="solid"/>
              </v:shape>
              <v:shape style="position:absolute;left:6280;top:-1446;width:2;height:10" type="#_x0000_t75" stroked="false">
                <v:imagedata r:id="rId611" o:title=""/>
              </v:shape>
            </v:group>
            <v:group style="position:absolute;left:6283;top:-1417;width:10;height:20" coordorigin="6283,-1417" coordsize="10,20">
              <v:shape style="position:absolute;left:6283;top:-1417;width:10;height:20" coordorigin="6283,-1417" coordsize="10,20" path="m6283,-1398l6292,-1398,6292,-1417,6283,-1417,6283,-1398xe" filled="true" fillcolor="#000000" stroked="false">
                <v:path arrowok="t"/>
                <v:fill type="solid"/>
              </v:shape>
            </v:group>
            <v:group style="position:absolute;left:6283;top:-1398;width:10;height:20" coordorigin="6283,-1398" coordsize="10,20">
              <v:shape style="position:absolute;left:6283;top:-1398;width:10;height:20" coordorigin="6283,-1398" coordsize="10,20" path="m6283,-1379l6292,-1379,6292,-1398,6283,-1398,6283,-1379xe" filled="true" fillcolor="#000000" stroked="false">
                <v:path arrowok="t"/>
                <v:fill type="solid"/>
              </v:shape>
            </v:group>
            <v:group style="position:absolute;left:6283;top:-1379;width:10;height:20" coordorigin="6283,-1379" coordsize="10,20">
              <v:shape style="position:absolute;left:6283;top:-1379;width:10;height:20" coordorigin="6283,-1379" coordsize="10,20" path="m6283,-1360l6292,-1360,6292,-1379,6283,-1379,6283,-1360xe" filled="true" fillcolor="#000000" stroked="false">
                <v:path arrowok="t"/>
                <v:fill type="solid"/>
              </v:shape>
            </v:group>
            <v:group style="position:absolute;left:6283;top:-1360;width:10;height:20" coordorigin="6283,-1360" coordsize="10,20">
              <v:shape style="position:absolute;left:6283;top:-1360;width:10;height:20" coordorigin="6283,-1360" coordsize="10,20" path="m6283,-1340l6292,-1340,6292,-1360,6283,-1360,6283,-1340xe" filled="true" fillcolor="#000000" stroked="false">
                <v:path arrowok="t"/>
                <v:fill type="solid"/>
              </v:shape>
            </v:group>
            <v:group style="position:absolute;left:6283;top:-1340;width:10;height:20" coordorigin="6283,-1340" coordsize="10,20">
              <v:shape style="position:absolute;left:6283;top:-1340;width:10;height:20" coordorigin="6283,-1340" coordsize="10,20" path="m6283,-1321l6292,-1321,6292,-1340,6283,-1340,6283,-1321xe" filled="true" fillcolor="#000000" stroked="false">
                <v:path arrowok="t"/>
                <v:fill type="solid"/>
              </v:shape>
            </v:group>
            <v:group style="position:absolute;left:6283;top:-1321;width:10;height:20" coordorigin="6283,-1321" coordsize="10,20">
              <v:shape style="position:absolute;left:6283;top:-1321;width:10;height:20" coordorigin="6283,-1321" coordsize="10,20" path="m6283,-1302l6292,-1302,6292,-1321,6283,-1321,6283,-1302xe" filled="true" fillcolor="#000000" stroked="false">
                <v:path arrowok="t"/>
                <v:fill type="solid"/>
              </v:shape>
            </v:group>
            <v:group style="position:absolute;left:6283;top:-1302;width:10;height:20" coordorigin="6283,-1302" coordsize="10,20">
              <v:shape style="position:absolute;left:6283;top:-1302;width:10;height:20" coordorigin="6283,-1302" coordsize="10,20" path="m6283,-1283l6292,-1283,6292,-1302,6283,-1302,6283,-1283xe" filled="true" fillcolor="#000000" stroked="false">
                <v:path arrowok="t"/>
                <v:fill type="solid"/>
              </v:shape>
            </v:group>
            <v:group style="position:absolute;left:6283;top:-1283;width:10;height:20" coordorigin="6283,-1283" coordsize="10,20">
              <v:shape style="position:absolute;left:6283;top:-1283;width:10;height:20" coordorigin="6283,-1283" coordsize="10,20" path="m6283,-1264l6292,-1264,6292,-1283,6283,-1283,6283,-1264xe" filled="true" fillcolor="#000000" stroked="false">
                <v:path arrowok="t"/>
                <v:fill type="solid"/>
              </v:shape>
            </v:group>
            <v:group style="position:absolute;left:6283;top:-1264;width:10;height:20" coordorigin="6283,-1264" coordsize="10,20">
              <v:shape style="position:absolute;left:6283;top:-1264;width:10;height:20" coordorigin="6283,-1264" coordsize="10,20" path="m6283,-1244l6292,-1244,6292,-1264,6283,-1264,6283,-1244xe" filled="true" fillcolor="#000000" stroked="false">
                <v:path arrowok="t"/>
                <v:fill type="solid"/>
              </v:shape>
            </v:group>
            <v:group style="position:absolute;left:6283;top:-1244;width:10;height:20" coordorigin="6283,-1244" coordsize="10,20">
              <v:shape style="position:absolute;left:6283;top:-1244;width:10;height:20" coordorigin="6283,-1244" coordsize="10,20" path="m6283,-1225l6292,-1225,6292,-1244,6283,-1244,6283,-1225xe" filled="true" fillcolor="#000000" stroked="false">
                <v:path arrowok="t"/>
                <v:fill type="solid"/>
              </v:shape>
            </v:group>
            <v:group style="position:absolute;left:6283;top:-1225;width:10;height:20" coordorigin="6283,-1225" coordsize="10,20">
              <v:shape style="position:absolute;left:6283;top:-1225;width:10;height:20" coordorigin="6283,-1225" coordsize="10,20" path="m6283,-1206l6292,-1206,6292,-1225,6283,-1225,6283,-1206xe" filled="true" fillcolor="#000000" stroked="false">
                <v:path arrowok="t"/>
                <v:fill type="solid"/>
              </v:shape>
            </v:group>
            <v:group style="position:absolute;left:6283;top:-1206;width:10;height:20" coordorigin="6283,-1206" coordsize="10,20">
              <v:shape style="position:absolute;left:6283;top:-1206;width:10;height:20" coordorigin="6283,-1206" coordsize="10,20" path="m6283,-1187l6292,-1187,6292,-1206,6283,-1206,6283,-1187xe" filled="true" fillcolor="#000000" stroked="false">
                <v:path arrowok="t"/>
                <v:fill type="solid"/>
              </v:shape>
            </v:group>
            <v:group style="position:absolute;left:6283;top:-1187;width:10;height:20" coordorigin="6283,-1187" coordsize="10,20">
              <v:shape style="position:absolute;left:6283;top:-1187;width:10;height:20" coordorigin="6283,-1187" coordsize="10,20" path="m6283,-1168l6292,-1168,6292,-1187,6283,-1187,6283,-1168xe" filled="true" fillcolor="#000000" stroked="false">
                <v:path arrowok="t"/>
                <v:fill type="solid"/>
              </v:shape>
            </v:group>
            <v:group style="position:absolute;left:6283;top:-1168;width:10;height:20" coordorigin="6283,-1168" coordsize="10,20">
              <v:shape style="position:absolute;left:6283;top:-1168;width:10;height:20" coordorigin="6283,-1168" coordsize="10,20" path="m6283,-1148l6292,-1148,6292,-1168,6283,-1168,6283,-1148xe" filled="true" fillcolor="#000000" stroked="false">
                <v:path arrowok="t"/>
                <v:fill type="solid"/>
              </v:shape>
            </v:group>
            <v:group style="position:absolute;left:6283;top:-1148;width:10;height:20" coordorigin="6283,-1148" coordsize="10,20">
              <v:shape style="position:absolute;left:6283;top:-1148;width:10;height:20" coordorigin="6283,-1148" coordsize="10,20" path="m6283,-1129l6292,-1129,6292,-1148,6283,-1148,6283,-1129xe" filled="true" fillcolor="#000000" stroked="false">
                <v:path arrowok="t"/>
                <v:fill type="solid"/>
              </v:shape>
              <v:shape style="position:absolute;left:6280;top:-1096;width:2;height:10" type="#_x0000_t75" stroked="false">
                <v:imagedata r:id="rId611" o:title=""/>
              </v:shape>
            </v:group>
            <v:group style="position:absolute;left:6283;top:-1067;width:10;height:20" coordorigin="6283,-1067" coordsize="10,20">
              <v:shape style="position:absolute;left:6283;top:-1067;width:10;height:20" coordorigin="6283,-1067" coordsize="10,20" path="m6283,-1048l6292,-1048,6292,-1067,6283,-1067,6283,-1048xe" filled="true" fillcolor="#000000" stroked="false">
                <v:path arrowok="t"/>
                <v:fill type="solid"/>
              </v:shape>
            </v:group>
            <v:group style="position:absolute;left:6283;top:-1048;width:10;height:20" coordorigin="6283,-1048" coordsize="10,20">
              <v:shape style="position:absolute;left:6283;top:-1048;width:10;height:20" coordorigin="6283,-1048" coordsize="10,20" path="m6283,-1028l6292,-1028,6292,-1048,6283,-1048,6283,-1028xe" filled="true" fillcolor="#000000" stroked="false">
                <v:path arrowok="t"/>
                <v:fill type="solid"/>
              </v:shape>
            </v:group>
            <v:group style="position:absolute;left:6283;top:-1028;width:10;height:20" coordorigin="6283,-1028" coordsize="10,20">
              <v:shape style="position:absolute;left:6283;top:-1028;width:10;height:20" coordorigin="6283,-1028" coordsize="10,20" path="m6283,-1009l6292,-1009,6292,-1028,6283,-1028,6283,-1009xe" filled="true" fillcolor="#000000" stroked="false">
                <v:path arrowok="t"/>
                <v:fill type="solid"/>
              </v:shape>
            </v:group>
            <v:group style="position:absolute;left:6283;top:-1009;width:10;height:20" coordorigin="6283,-1009" coordsize="10,20">
              <v:shape style="position:absolute;left:6283;top:-1009;width:10;height:20" coordorigin="6283,-1009" coordsize="10,20" path="m6283,-990l6292,-990,6292,-1009,6283,-1009,6283,-990xe" filled="true" fillcolor="#000000" stroked="false">
                <v:path arrowok="t"/>
                <v:fill type="solid"/>
              </v:shape>
            </v:group>
            <v:group style="position:absolute;left:6283;top:-990;width:10;height:20" coordorigin="6283,-990" coordsize="10,20">
              <v:shape style="position:absolute;left:6283;top:-990;width:10;height:20" coordorigin="6283,-990" coordsize="10,20" path="m6283,-971l6292,-971,6292,-990,6283,-990,6283,-971xe" filled="true" fillcolor="#000000" stroked="false">
                <v:path arrowok="t"/>
                <v:fill type="solid"/>
              </v:shape>
            </v:group>
            <v:group style="position:absolute;left:6283;top:-971;width:10;height:20" coordorigin="6283,-971" coordsize="10,20">
              <v:shape style="position:absolute;left:6283;top:-971;width:10;height:20" coordorigin="6283,-971" coordsize="10,20" path="m6283,-952l6292,-952,6292,-971,6283,-971,6283,-952xe" filled="true" fillcolor="#000000" stroked="false">
                <v:path arrowok="t"/>
                <v:fill type="solid"/>
              </v:shape>
            </v:group>
            <v:group style="position:absolute;left:6283;top:-952;width:10;height:20" coordorigin="6283,-952" coordsize="10,20">
              <v:shape style="position:absolute;left:6283;top:-952;width:10;height:20" coordorigin="6283,-952" coordsize="10,20" path="m6283,-932l6292,-932,6292,-952,6283,-952,6283,-932xe" filled="true" fillcolor="#000000" stroked="false">
                <v:path arrowok="t"/>
                <v:fill type="solid"/>
              </v:shape>
            </v:group>
            <v:group style="position:absolute;left:6283;top:-932;width:10;height:20" coordorigin="6283,-932" coordsize="10,20">
              <v:shape style="position:absolute;left:6283;top:-932;width:10;height:20" coordorigin="6283,-932" coordsize="10,20" path="m6283,-913l6292,-913,6292,-932,6283,-932,6283,-913xe" filled="true" fillcolor="#000000" stroked="false">
                <v:path arrowok="t"/>
                <v:fill type="solid"/>
              </v:shape>
            </v:group>
            <v:group style="position:absolute;left:6283;top:-913;width:10;height:20" coordorigin="6283,-913" coordsize="10,20">
              <v:shape style="position:absolute;left:6283;top:-913;width:10;height:20" coordorigin="6283,-913" coordsize="10,20" path="m6283,-894l6292,-894,6292,-913,6283,-913,6283,-894xe" filled="true" fillcolor="#000000" stroked="false">
                <v:path arrowok="t"/>
                <v:fill type="solid"/>
              </v:shape>
            </v:group>
            <v:group style="position:absolute;left:6283;top:-894;width:10;height:20" coordorigin="6283,-894" coordsize="10,20">
              <v:shape style="position:absolute;left:6283;top:-894;width:10;height:20" coordorigin="6283,-894" coordsize="10,20" path="m6283,-875l6292,-875,6292,-894,6283,-894,6283,-875xe" filled="true" fillcolor="#000000" stroked="false">
                <v:path arrowok="t"/>
                <v:fill type="solid"/>
              </v:shape>
            </v:group>
            <v:group style="position:absolute;left:6283;top:-875;width:10;height:20" coordorigin="6283,-875" coordsize="10,20">
              <v:shape style="position:absolute;left:6283;top:-875;width:10;height:20" coordorigin="6283,-875" coordsize="10,20" path="m6283,-856l6292,-856,6292,-875,6283,-875,6283,-856xe" filled="true" fillcolor="#000000" stroked="false">
                <v:path arrowok="t"/>
                <v:fill type="solid"/>
              </v:shape>
            </v:group>
            <v:group style="position:absolute;left:6283;top:-856;width:10;height:20" coordorigin="6283,-856" coordsize="10,20">
              <v:shape style="position:absolute;left:6283;top:-856;width:10;height:20" coordorigin="6283,-856" coordsize="10,20" path="m6283,-836l6292,-836,6292,-856,6283,-856,6283,-836xe" filled="true" fillcolor="#000000" stroked="false">
                <v:path arrowok="t"/>
                <v:fill type="solid"/>
              </v:shape>
            </v:group>
            <v:group style="position:absolute;left:6283;top:-836;width:10;height:20" coordorigin="6283,-836" coordsize="10,20">
              <v:shape style="position:absolute;left:6283;top:-836;width:10;height:20" coordorigin="6283,-836" coordsize="10,20" path="m6283,-817l6292,-817,6292,-836,6283,-836,6283,-817xe" filled="true" fillcolor="#000000" stroked="false">
                <v:path arrowok="t"/>
                <v:fill type="solid"/>
              </v:shape>
            </v:group>
            <v:group style="position:absolute;left:6283;top:-817;width:10;height:20" coordorigin="6283,-817" coordsize="10,20">
              <v:shape style="position:absolute;left:6283;top:-817;width:10;height:20" coordorigin="6283,-817" coordsize="10,20" path="m6283,-798l6292,-798,6292,-817,6283,-817,6283,-798xe" filled="true" fillcolor="#000000" stroked="false">
                <v:path arrowok="t"/>
                <v:fill type="solid"/>
              </v:shape>
            </v:group>
            <v:group style="position:absolute;left:6283;top:-798;width:10;height:20" coordorigin="6283,-798" coordsize="10,20">
              <v:shape style="position:absolute;left:6283;top:-798;width:10;height:20" coordorigin="6283,-798" coordsize="10,20" path="m6283,-779l6292,-779,6292,-798,6283,-798,6283,-779xe" filled="true" fillcolor="#000000" stroked="false">
                <v:path arrowok="t"/>
                <v:fill type="solid"/>
              </v:shape>
              <v:shape style="position:absolute;left:6280;top:-746;width:2;height:10" type="#_x0000_t75" stroked="false">
                <v:imagedata r:id="rId611" o:title=""/>
              </v:shape>
            </v:group>
            <v:group style="position:absolute;left:6283;top:-718;width:10;height:20" coordorigin="6283,-718" coordsize="10,20">
              <v:shape style="position:absolute;left:6283;top:-718;width:10;height:20" coordorigin="6283,-718" coordsize="10,20" path="m6283,-698l6292,-698,6292,-718,6283,-718,6283,-698xe" filled="true" fillcolor="#000000" stroked="false">
                <v:path arrowok="t"/>
                <v:fill type="solid"/>
              </v:shape>
            </v:group>
            <v:group style="position:absolute;left:6283;top:-698;width:10;height:20" coordorigin="6283,-698" coordsize="10,20">
              <v:shape style="position:absolute;left:6283;top:-698;width:10;height:20" coordorigin="6283,-698" coordsize="10,20" path="m6283,-679l6292,-679,6292,-698,6283,-698,6283,-679xe" filled="true" fillcolor="#000000" stroked="false">
                <v:path arrowok="t"/>
                <v:fill type="solid"/>
              </v:shape>
            </v:group>
            <v:group style="position:absolute;left:6283;top:-679;width:10;height:20" coordorigin="6283,-679" coordsize="10,20">
              <v:shape style="position:absolute;left:6283;top:-679;width:10;height:20" coordorigin="6283,-679" coordsize="10,20" path="m6283,-660l6292,-660,6292,-679,6283,-679,6283,-660xe" filled="true" fillcolor="#000000" stroked="false">
                <v:path arrowok="t"/>
                <v:fill type="solid"/>
              </v:shape>
            </v:group>
            <v:group style="position:absolute;left:6283;top:-660;width:10;height:20" coordorigin="6283,-660" coordsize="10,20">
              <v:shape style="position:absolute;left:6283;top:-660;width:10;height:20" coordorigin="6283,-660" coordsize="10,20" path="m6283,-641l6292,-641,6292,-660,6283,-660,6283,-641xe" filled="true" fillcolor="#000000" stroked="false">
                <v:path arrowok="t"/>
                <v:fill type="solid"/>
              </v:shape>
            </v:group>
            <v:group style="position:absolute;left:6283;top:-641;width:10;height:20" coordorigin="6283,-641" coordsize="10,20">
              <v:shape style="position:absolute;left:6283;top:-641;width:10;height:20" coordorigin="6283,-641" coordsize="10,20" path="m6283,-622l6292,-622,6292,-641,6283,-641,6283,-622xe" filled="true" fillcolor="#000000" stroked="false">
                <v:path arrowok="t"/>
                <v:fill type="solid"/>
              </v:shape>
            </v:group>
            <v:group style="position:absolute;left:6283;top:-622;width:10;height:20" coordorigin="6283,-622" coordsize="10,20">
              <v:shape style="position:absolute;left:6283;top:-622;width:10;height:20" coordorigin="6283,-622" coordsize="10,20" path="m6283,-602l6292,-602,6292,-622,6283,-622,6283,-602xe" filled="true" fillcolor="#000000" stroked="false">
                <v:path arrowok="t"/>
                <v:fill type="solid"/>
              </v:shape>
            </v:group>
            <v:group style="position:absolute;left:6283;top:-602;width:10;height:20" coordorigin="6283,-602" coordsize="10,20">
              <v:shape style="position:absolute;left:6283;top:-602;width:10;height:20" coordorigin="6283,-602" coordsize="10,20" path="m6283,-583l6292,-583,6292,-602,6283,-602,6283,-583xe" filled="true" fillcolor="#000000" stroked="false">
                <v:path arrowok="t"/>
                <v:fill type="solid"/>
              </v:shape>
            </v:group>
            <v:group style="position:absolute;left:6283;top:-583;width:10;height:20" coordorigin="6283,-583" coordsize="10,20">
              <v:shape style="position:absolute;left:6283;top:-583;width:10;height:20" coordorigin="6283,-583" coordsize="10,20" path="m6283,-564l6292,-564,6292,-583,6283,-583,6283,-564xe" filled="true" fillcolor="#000000" stroked="false">
                <v:path arrowok="t"/>
                <v:fill type="solid"/>
              </v:shape>
            </v:group>
            <v:group style="position:absolute;left:6283;top:-564;width:10;height:20" coordorigin="6283,-564" coordsize="10,20">
              <v:shape style="position:absolute;left:6283;top:-564;width:10;height:20" coordorigin="6283,-564" coordsize="10,20" path="m6283,-545l6292,-545,6292,-564,6283,-564,6283,-545xe" filled="true" fillcolor="#000000" stroked="false">
                <v:path arrowok="t"/>
                <v:fill type="solid"/>
              </v:shape>
            </v:group>
            <v:group style="position:absolute;left:6283;top:-545;width:10;height:20" coordorigin="6283,-545" coordsize="10,20">
              <v:shape style="position:absolute;left:6283;top:-545;width:10;height:20" coordorigin="6283,-545" coordsize="10,20" path="m6283,-526l6292,-526,6292,-545,6283,-545,6283,-526xe" filled="true" fillcolor="#000000" stroked="false">
                <v:path arrowok="t"/>
                <v:fill type="solid"/>
              </v:shape>
            </v:group>
            <v:group style="position:absolute;left:6283;top:-526;width:10;height:20" coordorigin="6283,-526" coordsize="10,20">
              <v:shape style="position:absolute;left:6283;top:-526;width:10;height:20" coordorigin="6283,-526" coordsize="10,20" path="m6283,-506l6292,-506,6292,-526,6283,-526,6283,-506xe" filled="true" fillcolor="#000000" stroked="false">
                <v:path arrowok="t"/>
                <v:fill type="solid"/>
              </v:shape>
            </v:group>
            <v:group style="position:absolute;left:6283;top:-506;width:10;height:20" coordorigin="6283,-506" coordsize="10,20">
              <v:shape style="position:absolute;left:6283;top:-506;width:10;height:20" coordorigin="6283,-506" coordsize="10,20" path="m6283,-487l6292,-487,6292,-506,6283,-506,6283,-487xe" filled="true" fillcolor="#000000" stroked="false">
                <v:path arrowok="t"/>
                <v:fill type="solid"/>
              </v:shape>
            </v:group>
            <v:group style="position:absolute;left:6283;top:-487;width:10;height:20" coordorigin="6283,-487" coordsize="10,20">
              <v:shape style="position:absolute;left:6283;top:-487;width:10;height:20" coordorigin="6283,-487" coordsize="10,20" path="m6283,-468l6292,-468,6292,-487,6283,-487,6283,-468xe" filled="true" fillcolor="#000000" stroked="false">
                <v:path arrowok="t"/>
                <v:fill type="solid"/>
              </v:shape>
            </v:group>
            <v:group style="position:absolute;left:6283;top:-468;width:10;height:20" coordorigin="6283,-468" coordsize="10,20">
              <v:shape style="position:absolute;left:6283;top:-468;width:10;height:20" coordorigin="6283,-468" coordsize="10,20" path="m6283,-449l6292,-449,6292,-468,6283,-468,6283,-449xe" filled="true" fillcolor="#000000" stroked="false">
                <v:path arrowok="t"/>
                <v:fill type="solid"/>
              </v:shape>
            </v:group>
            <v:group style="position:absolute;left:6283;top:-449;width:10;height:20" coordorigin="6283,-449" coordsize="10,20">
              <v:shape style="position:absolute;left:6283;top:-449;width:10;height:20" coordorigin="6283,-449" coordsize="10,20" path="m6283,-430l6292,-430,6292,-449,6283,-449,6283,-430xe" filled="true" fillcolor="#000000" stroked="false">
                <v:path arrowok="t"/>
                <v:fill type="solid"/>
              </v:shape>
              <v:shape style="position:absolute;left:6280;top:-396;width:2;height:10" type="#_x0000_t75" stroked="false">
                <v:imagedata r:id="rId611" o:title=""/>
              </v:shape>
            </v:group>
            <v:group style="position:absolute;left:6283;top:-367;width:10;height:20" coordorigin="6283,-367" coordsize="10,20">
              <v:shape style="position:absolute;left:6283;top:-367;width:10;height:20" coordorigin="6283,-367" coordsize="10,20" path="m6283,-348l6292,-348,6292,-367,6283,-367,6283,-348xe" filled="true" fillcolor="#000000" stroked="false">
                <v:path arrowok="t"/>
                <v:fill type="solid"/>
              </v:shape>
            </v:group>
            <v:group style="position:absolute;left:6283;top:-348;width:10;height:20" coordorigin="6283,-348" coordsize="10,20">
              <v:shape style="position:absolute;left:6283;top:-348;width:10;height:20" coordorigin="6283,-348" coordsize="10,20" path="m6283,-329l6292,-329,6292,-348,6283,-348,6283,-329xe" filled="true" fillcolor="#000000" stroked="false">
                <v:path arrowok="t"/>
                <v:fill type="solid"/>
              </v:shape>
            </v:group>
            <v:group style="position:absolute;left:6283;top:-329;width:10;height:20" coordorigin="6283,-329" coordsize="10,20">
              <v:shape style="position:absolute;left:6283;top:-329;width:10;height:20" coordorigin="6283,-329" coordsize="10,20" path="m6283,-310l6292,-310,6292,-329,6283,-329,6283,-310xe" filled="true" fillcolor="#000000" stroked="false">
                <v:path arrowok="t"/>
                <v:fill type="solid"/>
              </v:shape>
            </v:group>
            <v:group style="position:absolute;left:6283;top:-310;width:10;height:20" coordorigin="6283,-310" coordsize="10,20">
              <v:shape style="position:absolute;left:6283;top:-310;width:10;height:20" coordorigin="6283,-310" coordsize="10,20" path="m6283,-290l6292,-290,6292,-310,6283,-310,6283,-290xe" filled="true" fillcolor="#000000" stroked="false">
                <v:path arrowok="t"/>
                <v:fill type="solid"/>
              </v:shape>
            </v:group>
            <v:group style="position:absolute;left:6283;top:-290;width:10;height:20" coordorigin="6283,-290" coordsize="10,20">
              <v:shape style="position:absolute;left:6283;top:-290;width:10;height:20" coordorigin="6283,-290" coordsize="10,20" path="m6283,-271l6292,-271,6292,-290,6283,-290,6283,-271xe" filled="true" fillcolor="#000000" stroked="false">
                <v:path arrowok="t"/>
                <v:fill type="solid"/>
              </v:shape>
            </v:group>
            <v:group style="position:absolute;left:6283;top:-271;width:10;height:20" coordorigin="6283,-271" coordsize="10,20">
              <v:shape style="position:absolute;left:6283;top:-271;width:10;height:20" coordorigin="6283,-271" coordsize="10,20" path="m6283,-252l6292,-252,6292,-271,6283,-271,6283,-252xe" filled="true" fillcolor="#000000" stroked="false">
                <v:path arrowok="t"/>
                <v:fill type="solid"/>
              </v:shape>
            </v:group>
            <v:group style="position:absolute;left:6283;top:-252;width:10;height:20" coordorigin="6283,-252" coordsize="10,20">
              <v:shape style="position:absolute;left:6283;top:-252;width:10;height:20" coordorigin="6283,-252" coordsize="10,20" path="m6283,-233l6292,-233,6292,-252,6283,-252,6283,-233xe" filled="true" fillcolor="#000000" stroked="false">
                <v:path arrowok="t"/>
                <v:fill type="solid"/>
              </v:shape>
            </v:group>
            <v:group style="position:absolute;left:6283;top:-233;width:10;height:20" coordorigin="6283,-233" coordsize="10,20">
              <v:shape style="position:absolute;left:6283;top:-233;width:10;height:20" coordorigin="6283,-233" coordsize="10,20" path="m6283,-214l6292,-214,6292,-233,6283,-233,6283,-214xe" filled="true" fillcolor="#000000" stroked="false">
                <v:path arrowok="t"/>
                <v:fill type="solid"/>
              </v:shape>
            </v:group>
            <v:group style="position:absolute;left:6283;top:-214;width:10;height:20" coordorigin="6283,-214" coordsize="10,20">
              <v:shape style="position:absolute;left:6283;top:-214;width:10;height:20" coordorigin="6283,-214" coordsize="10,20" path="m6283,-194l6292,-194,6292,-214,6283,-214,6283,-194xe" filled="true" fillcolor="#000000" stroked="false">
                <v:path arrowok="t"/>
                <v:fill type="solid"/>
              </v:shape>
            </v:group>
            <v:group style="position:absolute;left:6283;top:-194;width:10;height:20" coordorigin="6283,-194" coordsize="10,20">
              <v:shape style="position:absolute;left:6283;top:-194;width:10;height:20" coordorigin="6283,-194" coordsize="10,20" path="m6283,-175l6292,-175,6292,-194,6283,-194,6283,-175xe" filled="true" fillcolor="#000000" stroked="false">
                <v:path arrowok="t"/>
                <v:fill type="solid"/>
              </v:shape>
            </v:group>
            <v:group style="position:absolute;left:6283;top:-175;width:10;height:20" coordorigin="6283,-175" coordsize="10,20">
              <v:shape style="position:absolute;left:6283;top:-175;width:10;height:20" coordorigin="6283,-175" coordsize="10,20" path="m6283,-156l6292,-156,6292,-175,6283,-175,6283,-156xe" filled="true" fillcolor="#000000" stroked="false">
                <v:path arrowok="t"/>
                <v:fill type="solid"/>
              </v:shape>
            </v:group>
            <v:group style="position:absolute;left:6283;top:-156;width:10;height:20" coordorigin="6283,-156" coordsize="10,20">
              <v:shape style="position:absolute;left:6283;top:-156;width:10;height:20" coordorigin="6283,-156" coordsize="10,20" path="m6283,-137l6292,-137,6292,-156,6283,-156,6283,-137xe" filled="true" fillcolor="#000000" stroked="false">
                <v:path arrowok="t"/>
                <v:fill type="solid"/>
              </v:shape>
            </v:group>
            <v:group style="position:absolute;left:6283;top:-137;width:10;height:20" coordorigin="6283,-137" coordsize="10,20">
              <v:shape style="position:absolute;left:6283;top:-137;width:10;height:20" coordorigin="6283,-137" coordsize="10,20" path="m6283,-118l6292,-118,6292,-137,6283,-137,6283,-118xe" filled="true" fillcolor="#000000" stroked="false">
                <v:path arrowok="t"/>
                <v:fill type="solid"/>
              </v:shape>
            </v:group>
            <v:group style="position:absolute;left:6283;top:-118;width:10;height:20" coordorigin="6283,-118" coordsize="10,20">
              <v:shape style="position:absolute;left:6283;top:-118;width:10;height:20" coordorigin="6283,-118" coordsize="10,20" path="m6283,-98l6292,-98,6292,-118,6283,-118,6283,-98xe" filled="true" fillcolor="#000000" stroked="false">
                <v:path arrowok="t"/>
                <v:fill type="solid"/>
              </v:shape>
            </v:group>
            <v:group style="position:absolute;left:6283;top:-98;width:10;height:20" coordorigin="6283,-98" coordsize="10,20">
              <v:shape style="position:absolute;left:6283;top:-98;width:10;height:20" coordorigin="6283,-98" coordsize="10,20" path="m6283,-79l6292,-79,6292,-98,6283,-98,6283,-79xe" filled="true" fillcolor="#000000" stroked="false">
                <v:path arrowok="t"/>
                <v:fill type="solid"/>
              </v:shape>
            </v:group>
            <v:group style="position:absolute;left:6283;top:-79;width:10;height:20" coordorigin="6283,-79" coordsize="10,20">
              <v:shape style="position:absolute;left:6283;top:-79;width:10;height:20" coordorigin="6283,-79" coordsize="10,20" path="m6283,-60l6292,-60,6292,-79,6283,-79,6283,-60xe" filled="true" fillcolor="#000000" stroked="false">
                <v:path arrowok="t"/>
                <v:fill type="solid"/>
              </v:shape>
            </v:group>
            <w10:wrap type="none"/>
          </v:group>
        </w:pict>
      </w:r>
      <w:r>
        <w:rPr>
          <w:rFonts w:ascii="楷体" w:hAnsi="楷体" w:cs="楷体" w:eastAsia="楷体" w:hint="default"/>
        </w:rPr>
        <w:t>注：上表中营业收入、净利润和综合收益总额为</w:t>
      </w:r>
      <w:r>
        <w:rPr>
          <w:rFonts w:ascii="楷体" w:hAnsi="楷体" w:cs="楷体" w:eastAsia="楷体" w:hint="default"/>
          <w:spacing w:val="-53"/>
        </w:rPr>
        <w:t> </w:t>
      </w:r>
      <w:r>
        <w:rPr>
          <w:rFonts w:ascii="楷体" w:hAnsi="楷体" w:cs="楷体" w:eastAsia="楷体" w:hint="default"/>
        </w:rPr>
        <w:t>2018</w:t>
      </w:r>
      <w:r>
        <w:rPr>
          <w:rFonts w:ascii="楷体" w:hAnsi="楷体" w:cs="楷体" w:eastAsia="楷体" w:hint="default"/>
          <w:spacing w:val="-55"/>
        </w:rPr>
        <w:t> </w:t>
      </w:r>
      <w:r>
        <w:rPr>
          <w:rFonts w:ascii="楷体" w:hAnsi="楷体" w:cs="楷体" w:eastAsia="楷体" w:hint="default"/>
        </w:rPr>
        <w:t>年</w:t>
      </w:r>
      <w:r>
        <w:rPr>
          <w:rFonts w:ascii="楷体" w:hAnsi="楷体" w:cs="楷体" w:eastAsia="楷体" w:hint="default"/>
          <w:spacing w:val="-54"/>
        </w:rPr>
        <w:t> </w:t>
      </w:r>
      <w:r>
        <w:rPr>
          <w:rFonts w:ascii="楷体" w:hAnsi="楷体" w:cs="楷体" w:eastAsia="楷体" w:hint="default"/>
        </w:rPr>
        <w:t>8</w:t>
      </w:r>
      <w:r>
        <w:rPr>
          <w:rFonts w:ascii="楷体" w:hAnsi="楷体" w:cs="楷体" w:eastAsia="楷体" w:hint="default"/>
          <w:spacing w:val="-54"/>
        </w:rPr>
        <w:t> </w:t>
      </w:r>
      <w:r>
        <w:rPr>
          <w:rFonts w:ascii="楷体" w:hAnsi="楷体" w:cs="楷体" w:eastAsia="楷体" w:hint="default"/>
        </w:rPr>
        <w:t>至</w:t>
      </w:r>
      <w:r>
        <w:rPr>
          <w:rFonts w:ascii="楷体" w:hAnsi="楷体" w:cs="楷体" w:eastAsia="楷体" w:hint="default"/>
          <w:spacing w:val="-54"/>
        </w:rPr>
        <w:t> </w:t>
      </w:r>
      <w:r>
        <w:rPr>
          <w:rFonts w:ascii="楷体" w:hAnsi="楷体" w:cs="楷体" w:eastAsia="楷体" w:hint="default"/>
        </w:rPr>
        <w:t>12</w:t>
      </w:r>
      <w:r>
        <w:rPr>
          <w:rFonts w:ascii="楷体" w:hAnsi="楷体" w:cs="楷体" w:eastAsia="楷体" w:hint="default"/>
          <w:spacing w:val="-54"/>
        </w:rPr>
        <w:t> </w:t>
      </w:r>
      <w:r>
        <w:rPr>
          <w:rFonts w:ascii="楷体" w:hAnsi="楷体" w:cs="楷体" w:eastAsia="楷体" w:hint="default"/>
        </w:rPr>
        <w:t>月发生额。</w:t>
      </w:r>
    </w:p>
    <w:p>
      <w:pPr>
        <w:spacing w:line="240" w:lineRule="auto" w:before="12"/>
        <w:rPr>
          <w:rFonts w:ascii="楷体" w:hAnsi="楷体" w:cs="楷体" w:eastAsia="楷体" w:hint="default"/>
          <w:sz w:val="22"/>
          <w:szCs w:val="22"/>
        </w:rPr>
      </w:pPr>
    </w:p>
    <w:p>
      <w:pPr>
        <w:pStyle w:val="Heading4"/>
        <w:spacing w:line="403" w:lineRule="auto" w:before="0"/>
        <w:ind w:left="574" w:right="6192" w:hanging="420"/>
        <w:jc w:val="left"/>
        <w:rPr>
          <w:rFonts w:ascii="宋体" w:hAnsi="宋体" w:cs="宋体" w:eastAsia="宋体" w:hint="default"/>
          <w:b w:val="0"/>
          <w:bCs w:val="0"/>
        </w:rPr>
      </w:pPr>
      <w:r>
        <w:rPr>
          <w:rFonts w:ascii="Times New Roman" w:hAnsi="Times New Roman" w:cs="Times New Roman" w:eastAsia="Times New Roman" w:hint="default"/>
          <w:w w:val="95"/>
        </w:rPr>
        <w:t>4</w:t>
      </w:r>
      <w:r>
        <w:rPr>
          <w:w w:val="95"/>
        </w:rPr>
        <w:t>、不重要的合营企业和联营企业的汇总财务信息</w:t>
      </w:r>
      <w:r>
        <w:rPr>
          <w:spacing w:val="20"/>
          <w:w w:val="95"/>
        </w:rPr>
        <w:t> </w:t>
      </w:r>
      <w:r>
        <w:rPr>
          <w:spacing w:val="20"/>
          <w:w w:val="95"/>
        </w:rPr>
      </w:r>
      <w:r>
        <w:rPr>
          <w:rFonts w:ascii="宋体" w:hAnsi="宋体" w:cs="宋体" w:eastAsia="宋体" w:hint="default"/>
          <w:b w:val="0"/>
          <w:bCs w:val="0"/>
        </w:rPr>
        <w:t>无。</w:t>
      </w:r>
    </w:p>
    <w:p>
      <w:pPr>
        <w:pStyle w:val="Heading4"/>
        <w:spacing w:line="391" w:lineRule="auto" w:before="133"/>
        <w:ind w:left="574" w:right="8644" w:hanging="420"/>
        <w:jc w:val="left"/>
        <w:rPr>
          <w:rFonts w:ascii="宋体" w:hAnsi="宋体" w:cs="宋体" w:eastAsia="宋体" w:hint="default"/>
          <w:b w:val="0"/>
          <w:bCs w:val="0"/>
        </w:rPr>
      </w:pPr>
      <w:bookmarkStart w:name="（四）重要的共同经营" w:id="248"/>
      <w:bookmarkEnd w:id="248"/>
      <w:r>
        <w:rPr>
          <w:b w:val="0"/>
          <w:bCs w:val="0"/>
        </w:rPr>
      </w:r>
      <w:r>
        <w:rPr/>
        <w:t>（四）重要的共同经营</w:t>
      </w:r>
      <w:r>
        <w:rPr>
          <w:w w:val="99"/>
        </w:rPr>
        <w:t> </w:t>
      </w:r>
      <w:r>
        <w:rPr>
          <w:rFonts w:ascii="宋体" w:hAnsi="宋体" w:cs="宋体" w:eastAsia="宋体" w:hint="default"/>
          <w:b w:val="0"/>
          <w:bCs w:val="0"/>
        </w:rPr>
        <w:t>无。</w:t>
      </w:r>
    </w:p>
    <w:p>
      <w:pPr>
        <w:pStyle w:val="Heading4"/>
        <w:spacing w:line="391" w:lineRule="auto" w:before="145"/>
        <w:ind w:left="574" w:right="5502" w:hanging="420"/>
        <w:jc w:val="left"/>
        <w:rPr>
          <w:rFonts w:ascii="宋体" w:hAnsi="宋体" w:cs="宋体" w:eastAsia="宋体" w:hint="default"/>
          <w:b w:val="0"/>
          <w:bCs w:val="0"/>
        </w:rPr>
      </w:pPr>
      <w:bookmarkStart w:name="（五）在未纳入合并财务报表范围的结构化主体中的权益" w:id="249"/>
      <w:bookmarkEnd w:id="249"/>
      <w:r>
        <w:rPr>
          <w:b w:val="0"/>
          <w:bCs w:val="0"/>
        </w:rPr>
      </w:r>
      <w:r>
        <w:rPr>
          <w:w w:val="95"/>
        </w:rPr>
        <w:t>（五）在未纳入合并财务报表范围的结构化主体中的权益</w:t>
      </w:r>
      <w:r>
        <w:rPr>
          <w:spacing w:val="56"/>
          <w:w w:val="95"/>
        </w:rPr>
        <w:t> </w:t>
      </w:r>
      <w:r>
        <w:rPr>
          <w:spacing w:val="56"/>
          <w:w w:val="95"/>
        </w:rPr>
      </w:r>
      <w:r>
        <w:rPr>
          <w:rFonts w:ascii="宋体" w:hAnsi="宋体" w:cs="宋体" w:eastAsia="宋体" w:hint="default"/>
          <w:b w:val="0"/>
          <w:bCs w:val="0"/>
        </w:rPr>
        <w:t>无。</w:t>
      </w:r>
    </w:p>
    <w:p>
      <w:pPr>
        <w:pStyle w:val="Heading2"/>
        <w:spacing w:line="240" w:lineRule="auto" w:before="37"/>
        <w:ind w:right="0"/>
        <w:jc w:val="left"/>
        <w:rPr>
          <w:b w:val="0"/>
          <w:bCs w:val="0"/>
        </w:rPr>
      </w:pPr>
      <w:bookmarkStart w:name="十、 与金融工具相关的风险" w:id="250"/>
      <w:bookmarkEnd w:id="250"/>
      <w:r>
        <w:rPr>
          <w:b w:val="0"/>
          <w:bCs w:val="0"/>
        </w:rPr>
      </w:r>
      <w:r>
        <w:rPr/>
        <w:t>十、</w:t>
      </w:r>
      <w:r>
        <w:rPr>
          <w:spacing w:val="-46"/>
        </w:rPr>
        <w:t> </w:t>
      </w:r>
      <w:r>
        <w:rPr/>
        <w:t>与金融工具相关的风险</w:t>
      </w:r>
      <w:r>
        <w:rPr>
          <w:b w:val="0"/>
          <w:bCs w:val="0"/>
        </w:rPr>
      </w:r>
    </w:p>
    <w:p>
      <w:pPr>
        <w:spacing w:line="240" w:lineRule="auto" w:before="12"/>
        <w:rPr>
          <w:rFonts w:ascii="宋体" w:hAnsi="宋体" w:cs="宋体" w:eastAsia="宋体" w:hint="default"/>
          <w:b/>
          <w:bCs/>
          <w:sz w:val="10"/>
          <w:szCs w:val="10"/>
        </w:rPr>
      </w:pPr>
    </w:p>
    <w:p>
      <w:pPr>
        <w:pStyle w:val="BodyText"/>
        <w:spacing w:line="273" w:lineRule="auto" w:before="35"/>
        <w:ind w:right="0" w:firstLine="420"/>
        <w:jc w:val="left"/>
      </w:pPr>
      <w:r>
        <w:rPr>
          <w:spacing w:val="-1"/>
        </w:rPr>
        <w:t>本公司的主要金融工具包括应收款项、应付款项、可供出售金融资产等，各项金融工具的详细情况说</w:t>
      </w:r>
      <w:r>
        <w:rPr/>
        <w:t> </w:t>
      </w:r>
      <w:r>
        <w:rPr>
          <w:spacing w:val="-3"/>
        </w:rPr>
        <w:t>明见本附注七“合并财务报表主要项目注释”。与这些金融工具有关的风险，以及本公司为降低这些风险</w:t>
      </w:r>
      <w:r>
        <w:rPr>
          <w:spacing w:val="-73"/>
        </w:rPr>
        <w:t> </w:t>
      </w:r>
      <w:r>
        <w:rPr>
          <w:spacing w:val="-73"/>
        </w:rPr>
      </w:r>
      <w:r>
        <w:rPr>
          <w:spacing w:val="-1"/>
        </w:rPr>
        <w:t>所采取的风险管理政策如下所述。本公司管理层对这些风险敞口进行管理和监控以确保将上述风险控制在</w:t>
      </w:r>
      <w:r>
        <w:rPr>
          <w:spacing w:val="-81"/>
        </w:rPr>
        <w:t> </w:t>
      </w:r>
      <w:r>
        <w:rPr>
          <w:spacing w:val="-81"/>
        </w:rPr>
      </w:r>
      <w:r>
        <w:rPr/>
        <w:t>限定的范围之内。</w:t>
      </w:r>
    </w:p>
    <w:p>
      <w:pPr>
        <w:spacing w:line="440" w:lineRule="atLeast" w:before="82"/>
        <w:ind w:left="574" w:right="0" w:hanging="420"/>
        <w:jc w:val="left"/>
        <w:rPr>
          <w:rFonts w:ascii="宋体" w:hAnsi="宋体" w:cs="宋体" w:eastAsia="宋体" w:hint="default"/>
          <w:sz w:val="21"/>
          <w:szCs w:val="21"/>
        </w:rPr>
      </w:pPr>
      <w:bookmarkStart w:name="（一） 各类风险的管理目标和政策" w:id="251"/>
      <w:bookmarkEnd w:id="251"/>
      <w:r>
        <w:rPr/>
      </w:r>
      <w:r>
        <w:rPr>
          <w:rFonts w:ascii="宋体" w:hAnsi="宋体" w:cs="宋体" w:eastAsia="宋体" w:hint="default"/>
          <w:b/>
          <w:bCs/>
          <w:sz w:val="21"/>
          <w:szCs w:val="21"/>
        </w:rPr>
        <w:t>（一）各类风险的管理目标和政策</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本公司从事风险管理的目标是在风险和收益之间取得适当的平衡，将风险对本公司经营业绩的负面影</w:t>
      </w:r>
    </w:p>
    <w:p>
      <w:pPr>
        <w:pStyle w:val="BodyText"/>
        <w:spacing w:line="273" w:lineRule="auto" w:before="37"/>
        <w:ind w:right="1131"/>
        <w:jc w:val="both"/>
      </w:pPr>
      <w:r>
        <w:rPr>
          <w:spacing w:val="-1"/>
        </w:rPr>
        <w:t>响降低到最低水平，使股东及其它权益投资者的利益最大化。基于该风险管理目标，本公司风险管理的基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本策略是确定和分析本公司所面临的各种风险，建立适当的风险承受底线并进行风险管理，并及时可靠地</w:t>
      </w:r>
      <w:r>
        <w:rPr>
          <w:spacing w:val="-81"/>
        </w:rPr>
        <w:t> </w:t>
      </w:r>
      <w:r>
        <w:rPr>
          <w:spacing w:val="-81"/>
        </w:rPr>
      </w:r>
      <w:r>
        <w:rPr/>
        <w:t>对各种风险进行监督，将风险控制在限定的范围之内。</w:t>
      </w:r>
    </w:p>
    <w:p>
      <w:pPr>
        <w:pStyle w:val="BodyText"/>
        <w:spacing w:line="240" w:lineRule="auto" w:before="163"/>
        <w:ind w:left="574" w:right="0"/>
        <w:jc w:val="left"/>
      </w:pPr>
      <w:r>
        <w:rPr/>
        <w:t>本公司金融工具的风险主要是信用风险、市场风险、流动性风险。</w:t>
      </w:r>
    </w:p>
    <w:p>
      <w:pPr>
        <w:spacing w:line="240" w:lineRule="auto" w:before="13"/>
        <w:rPr>
          <w:rFonts w:ascii="宋体" w:hAnsi="宋体" w:cs="宋体" w:eastAsia="宋体" w:hint="default"/>
          <w:sz w:val="13"/>
          <w:szCs w:val="13"/>
        </w:rPr>
      </w:pPr>
    </w:p>
    <w:p>
      <w:pPr>
        <w:pStyle w:val="BodyText"/>
        <w:spacing w:line="470" w:lineRule="atLeast"/>
        <w:ind w:left="574" w:right="1008"/>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信用风险是指金融工具的一方不履行义务，造成另一方发生财务损失的风险。本公司的信用风险主要</w:t>
      </w:r>
    </w:p>
    <w:p>
      <w:pPr>
        <w:pStyle w:val="BodyText"/>
        <w:spacing w:line="273" w:lineRule="auto" w:before="37"/>
        <w:ind w:right="1130"/>
        <w:jc w:val="both"/>
      </w:pPr>
      <w:r>
        <w:rPr>
          <w:spacing w:val="-5"/>
        </w:rPr>
        <w:t>是赊销导致的客户信用风险。为降低客户信用风险，本公司会对新客户进行信用风险评估，确定信用额度，</w:t>
      </w:r>
      <w:r>
        <w:rPr>
          <w:spacing w:val="-101"/>
        </w:rPr>
        <w:t> </w:t>
      </w:r>
      <w:r>
        <w:rPr>
          <w:spacing w:val="-101"/>
        </w:rPr>
      </w:r>
      <w:r>
        <w:rPr>
          <w:spacing w:val="-1"/>
        </w:rPr>
        <w:t>进行信用审批。公司对每一客户都执行监控程序以确保采取必要的措施按期回收债权。本公司于每个资产</w:t>
      </w:r>
      <w:r>
        <w:rPr>
          <w:spacing w:val="-81"/>
        </w:rPr>
        <w:t> </w:t>
      </w:r>
      <w:r>
        <w:rPr>
          <w:spacing w:val="-81"/>
        </w:rPr>
      </w:r>
      <w:r>
        <w:rPr>
          <w:spacing w:val="-1"/>
        </w:rPr>
        <w:t>负债表日审核每一单项应收款的回收情况，以确保就无法回收的款项计提充分的坏账准备。因此，本公司</w:t>
      </w:r>
      <w:r>
        <w:rPr>
          <w:spacing w:val="-82"/>
        </w:rPr>
        <w:t> </w:t>
      </w:r>
      <w:r>
        <w:rPr>
          <w:spacing w:val="-82"/>
        </w:rPr>
      </w:r>
      <w:r>
        <w:rPr/>
        <w:t>管理层认为本公司所承担的信用风险在可控范围内。</w:t>
      </w:r>
    </w:p>
    <w:p>
      <w:pPr>
        <w:pStyle w:val="BodyText"/>
        <w:spacing w:line="240" w:lineRule="auto" w:before="163"/>
        <w:ind w:left="574" w:right="0"/>
        <w:jc w:val="left"/>
      </w:pPr>
      <w:r>
        <w:rPr/>
        <w:t>本公司的货币资金存放在信用评级较高的多家银行，故货币资金的信用风险较低。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firstLine="420"/>
        <w:jc w:val="both"/>
      </w:pPr>
      <w:r>
        <w:rPr>
          <w:spacing w:val="-1"/>
        </w:rPr>
        <w:t>本公司采用了必要的政策确保主要销售客户均具有良好的信用记录。除应收账款金额前五名外，本公</w:t>
      </w:r>
      <w:r>
        <w:rPr/>
        <w:t> </w:t>
      </w:r>
      <w:r>
        <w:rPr>
          <w:spacing w:val="-6"/>
        </w:rPr>
        <w:t>司无其他重大信用集中风险。应收账款前五名金额合计：</w:t>
      </w:r>
      <w:r>
        <w:rPr>
          <w:rFonts w:ascii="Times New Roman" w:hAnsi="Times New Roman" w:cs="Times New Roman" w:eastAsia="Times New Roman" w:hint="default"/>
          <w:spacing w:val="-6"/>
        </w:rPr>
        <w:t>442,035,543.97</w:t>
      </w:r>
      <w:r>
        <w:rPr>
          <w:spacing w:val="-6"/>
        </w:rPr>
        <w:t>元，占全部应收账款余额的</w:t>
      </w:r>
      <w:r>
        <w:rPr>
          <w:rFonts w:ascii="Times New Roman" w:hAnsi="Times New Roman" w:cs="Times New Roman" w:eastAsia="Times New Roman" w:hint="default"/>
          <w:spacing w:val="-6"/>
        </w:rPr>
        <w:t>39.94%</w:t>
      </w:r>
      <w:r>
        <w:rPr>
          <w:spacing w:val="-6"/>
        </w:rPr>
        <w:t>。</w:t>
      </w:r>
    </w:p>
    <w:p>
      <w:pPr>
        <w:pStyle w:val="BodyText"/>
        <w:spacing w:line="470" w:lineRule="atLeast" w:before="134"/>
        <w:ind w:left="574" w:right="0"/>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40" w:lineRule="auto" w:before="37"/>
        <w:ind w:right="0"/>
        <w:jc w:val="left"/>
      </w:pPr>
      <w:r>
        <w:rPr/>
        <w:t>包括利率风险、汇率风险和其他价格风险。</w:t>
      </w:r>
    </w:p>
    <w:p>
      <w:pPr>
        <w:spacing w:line="240" w:lineRule="auto" w:before="10"/>
        <w:rPr>
          <w:rFonts w:ascii="宋体" w:hAnsi="宋体" w:cs="宋体" w:eastAsia="宋体" w:hint="default"/>
          <w:sz w:val="14"/>
          <w:szCs w:val="14"/>
        </w:rPr>
      </w:pPr>
    </w:p>
    <w:p>
      <w:pPr>
        <w:pStyle w:val="BodyText"/>
        <w:spacing w:line="386" w:lineRule="auto"/>
        <w:ind w:left="574" w:right="2562"/>
        <w:jc w:val="left"/>
      </w:pPr>
      <w:r>
        <w:rPr/>
        <w:t>（</w:t>
      </w:r>
      <w:r>
        <w:rPr>
          <w:rFonts w:ascii="Times New Roman" w:hAnsi="Times New Roman" w:cs="Times New Roman" w:eastAsia="Times New Roman" w:hint="default"/>
        </w:rPr>
        <w:t>1</w:t>
      </w:r>
      <w:r>
        <w:rPr/>
        <w:t>）利率风险 本公司目前无应付债券，现有的长短期银行借款利率为固定利率，因此无利率风险。</w:t>
      </w:r>
    </w:p>
    <w:p>
      <w:pPr>
        <w:pStyle w:val="BodyText"/>
        <w:spacing w:line="240" w:lineRule="auto" w:before="65"/>
        <w:ind w:left="574" w:right="0"/>
        <w:jc w:val="left"/>
      </w:pPr>
      <w:r>
        <w:rPr/>
        <w:t>（</w:t>
      </w:r>
      <w:r>
        <w:rPr>
          <w:rFonts w:ascii="Times New Roman" w:hAnsi="Times New Roman" w:cs="Times New Roman" w:eastAsia="Times New Roman" w:hint="default"/>
        </w:rPr>
        <w:t>2</w:t>
      </w:r>
      <w:r>
        <w:rPr/>
        <w:t>）汇率风险</w:t>
      </w:r>
    </w:p>
    <w:p>
      <w:pPr>
        <w:pStyle w:val="BodyText"/>
        <w:spacing w:line="273" w:lineRule="auto" w:before="177"/>
        <w:ind w:right="1131" w:firstLine="420"/>
        <w:jc w:val="both"/>
      </w:pPr>
      <w:r>
        <w:rPr>
          <w:spacing w:val="-1"/>
        </w:rPr>
        <w:t>汇率风险是指金融工具的公允价值或未来现金流量因外汇汇率变动而发生波动的风险。本公司承受汇</w:t>
      </w:r>
      <w:r>
        <w:rPr/>
        <w:t> </w:t>
      </w:r>
      <w:r>
        <w:rPr>
          <w:spacing w:val="-1"/>
        </w:rPr>
        <w:t>率风险主要与美元和港币有关，本公司主要以美元进行部分销售、采购和持有港币计价的股票投资外，本</w:t>
      </w:r>
      <w:r>
        <w:rPr>
          <w:spacing w:val="-83"/>
        </w:rPr>
        <w:t> </w:t>
      </w:r>
      <w:r>
        <w:rPr>
          <w:spacing w:val="-83"/>
        </w:rPr>
      </w:r>
      <w:r>
        <w:rPr/>
        <w:t>公司的其他主要业务活动均以人民币计价结算。</w:t>
      </w:r>
    </w:p>
    <w:p>
      <w:pPr>
        <w:pStyle w:val="BodyText"/>
        <w:spacing w:line="273" w:lineRule="auto" w:before="163"/>
        <w:ind w:right="1130" w:firstLine="420"/>
        <w:jc w:val="both"/>
      </w:pPr>
      <w:r>
        <w:rPr>
          <w:spacing w:val="-1"/>
        </w:rPr>
        <w:t>除下表所述资产及负债的外币余额外，本公司的资产及负债均为人民币余额。该等外币余额折合成人</w:t>
      </w:r>
      <w:r>
        <w:rPr/>
        <w:t> 民币后的资产和负债产生的汇率风险可能对本公司的经营业绩产生影响。</w:t>
      </w:r>
    </w:p>
    <w:p>
      <w:pPr>
        <w:spacing w:line="240" w:lineRule="auto" w:before="6"/>
        <w:rPr>
          <w:rFonts w:ascii="宋体" w:hAnsi="宋体" w:cs="宋体" w:eastAsia="宋体" w:hint="default"/>
          <w:sz w:val="25"/>
          <w:szCs w:val="25"/>
        </w:rPr>
      </w:pPr>
    </w:p>
    <w:p>
      <w:pPr>
        <w:pStyle w:val="BodyText"/>
        <w:spacing w:line="240" w:lineRule="auto"/>
        <w:ind w:left="0" w:right="1130"/>
        <w:jc w:val="right"/>
      </w:pPr>
      <w:r>
        <w:rPr/>
        <w:pict>
          <v:group style="position:absolute;margin-left:56.700001pt;margin-top:51.02367pt;width:482.05pt;height:5.4pt;mso-position-horizontal-relative:page;mso-position-vertical-relative:paragraph;z-index:-1136104" coordorigin="1134,1020" coordsize="9641,108">
            <v:shape style="position:absolute;left:1134;top:1020;width:2850;height:108" type="#_x0000_t75" stroked="false">
              <v:imagedata r:id="rId612" o:title=""/>
            </v:shape>
            <v:shape style="position:absolute;left:3960;top:1116;width:3558;height:12" type="#_x0000_t75" stroked="false">
              <v:imagedata r:id="rId613" o:title=""/>
            </v:shape>
            <v:shape style="position:absolute;left:7504;top:1119;width:3270;height:10" type="#_x0000_t75" stroked="false">
              <v:imagedata r:id="rId614" o:title=""/>
            </v:shape>
            <w10:wrap type="none"/>
          </v:group>
        </w:pict>
      </w:r>
      <w:r>
        <w:rPr/>
        <w:pict>
          <v:group style="position:absolute;margin-left:56.700001pt;margin-top:69.883636pt;width:482.05pt;height:5.4pt;mso-position-horizontal-relative:page;mso-position-vertical-relative:paragraph;z-index:-1136080" coordorigin="1134,1398" coordsize="9641,108">
            <v:shape style="position:absolute;left:1134;top:1398;width:2850;height:108" type="#_x0000_t75" stroked="false">
              <v:imagedata r:id="rId615" o:title=""/>
            </v:shape>
            <v:shape style="position:absolute;left:3960;top:1494;width:3558;height:12" type="#_x0000_t75" stroked="false">
              <v:imagedata r:id="rId616" o:title=""/>
            </v:shape>
            <v:shape style="position:absolute;left:7504;top:1496;width:3270;height:10" type="#_x0000_t75" stroked="false">
              <v:imagedata r:id="rId617" o:title=""/>
            </v:shape>
            <w10:wrap type="none"/>
          </v:group>
        </w:pict>
      </w:r>
      <w:r>
        <w:rPr/>
        <w:pict>
          <v:group style="position:absolute;margin-left:56.700001pt;margin-top:88.72364pt;width:482.05pt;height:5.5pt;mso-position-horizontal-relative:page;mso-position-vertical-relative:paragraph;z-index:-1136056" coordorigin="1134,1774" coordsize="9641,110">
            <v:shape style="position:absolute;left:1134;top:1774;width:2850;height:109" type="#_x0000_t75" stroked="false">
              <v:imagedata r:id="rId618" o:title=""/>
            </v:shape>
            <v:shape style="position:absolute;left:3960;top:1870;width:3558;height:13" type="#_x0000_t75" stroked="false">
              <v:imagedata r:id="rId619" o:title=""/>
            </v:shape>
            <v:shape style="position:absolute;left:7504;top:1874;width:3270;height:10" type="#_x0000_t75" stroked="false">
              <v:imagedata r:id="rId614" o:title=""/>
            </v:shape>
            <w10:wrap type="none"/>
          </v:group>
        </w:pict>
      </w:r>
      <w:r>
        <w:rPr/>
        <w:pict>
          <v:group style="position:absolute;margin-left:56.700001pt;margin-top:107.623672pt;width:482.05pt;height:5.4pt;mso-position-horizontal-relative:page;mso-position-vertical-relative:paragraph;z-index:-1136032" coordorigin="1134,2152" coordsize="9641,108">
            <v:shape style="position:absolute;left:1134;top:2152;width:2850;height:108" type="#_x0000_t75" stroked="false">
              <v:imagedata r:id="rId612" o:title=""/>
            </v:shape>
            <v:shape style="position:absolute;left:3960;top:2248;width:3558;height:12" type="#_x0000_t75" stroked="false">
              <v:imagedata r:id="rId613" o:title=""/>
            </v:shape>
            <v:shape style="position:absolute;left:7504;top:2251;width:3270;height:10" type="#_x0000_t75" stroked="false">
              <v:imagedata r:id="rId614" o:title=""/>
            </v:shape>
            <w10:wrap type="none"/>
          </v:group>
        </w:pict>
      </w:r>
      <w:r>
        <w:rPr/>
        <w:t>单位：人民币元</w:t>
      </w:r>
    </w:p>
    <w:p>
      <w:pPr>
        <w:spacing w:line="240" w:lineRule="auto" w:before="5"/>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850"/>
        <w:gridCol w:w="3544"/>
        <w:gridCol w:w="3261"/>
      </w:tblGrid>
      <w:tr>
        <w:trPr>
          <w:trHeight w:val="387" w:hRule="exact"/>
        </w:trPr>
        <w:tc>
          <w:tcPr>
            <w:tcW w:w="2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74" w:hRule="exact"/>
        </w:trPr>
        <w:tc>
          <w:tcPr>
            <w:tcW w:w="2850"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148,657,339.03</w:t>
            </w:r>
          </w:p>
        </w:tc>
        <w:tc>
          <w:tcPr>
            <w:tcW w:w="3261" w:type="dxa"/>
            <w:tcBorders>
              <w:top w:val="single" w:sz="4" w:space="0" w:color="000000"/>
              <w:left w:val="single" w:sz="4" w:space="0" w:color="000000"/>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pacing w:val="-1"/>
                <w:sz w:val="18"/>
              </w:rPr>
              <w:t>265,146,673.63</w:t>
            </w:r>
          </w:p>
        </w:tc>
      </w:tr>
      <w:tr>
        <w:trPr>
          <w:trHeight w:val="393"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61,684,966.83</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6,093,659.26</w:t>
            </w:r>
          </w:p>
        </w:tc>
      </w:tr>
      <w:tr>
        <w:trPr>
          <w:trHeight w:val="92"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285"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日币</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1,545,937.57</w:t>
            </w:r>
          </w:p>
        </w:tc>
        <w:tc>
          <w:tcPr>
            <w:tcW w:w="3261" w:type="dxa"/>
            <w:tcBorders>
              <w:top w:val="nil" w:sz="6" w:space="0" w:color="auto"/>
              <w:left w:val="single" w:sz="4" w:space="0" w:color="000000"/>
              <w:bottom w:val="nil" w:sz="6" w:space="0" w:color="auto"/>
              <w:right w:val="nil" w:sz="6" w:space="0" w:color="auto"/>
            </w:tcBorders>
          </w:tcPr>
          <w:p>
            <w:pPr/>
          </w:p>
        </w:tc>
      </w:tr>
      <w:tr>
        <w:trPr>
          <w:trHeight w:val="93"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新台币</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57,366.26</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z w:val="18"/>
              </w:rPr>
              <w:t>52,598.98</w:t>
            </w:r>
          </w:p>
        </w:tc>
      </w:tr>
      <w:tr>
        <w:trPr>
          <w:trHeight w:val="93"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59,544,185.14</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pacing w:val="-1"/>
                <w:sz w:val="18"/>
              </w:rPr>
              <w:t>73,752,424.50</w:t>
            </w:r>
          </w:p>
        </w:tc>
      </w:tr>
      <w:tr>
        <w:trPr>
          <w:trHeight w:val="93"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60,032,995.97</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pacing w:val="-1"/>
                <w:sz w:val="18"/>
              </w:rPr>
              <w:t>46,668,232.74</w:t>
            </w:r>
          </w:p>
        </w:tc>
      </w:tr>
      <w:tr>
        <w:trPr>
          <w:trHeight w:val="93"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581,156.50</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z w:val="18"/>
              </w:rPr>
              <w:t>206,628.24</w:t>
            </w:r>
          </w:p>
        </w:tc>
      </w:tr>
      <w:tr>
        <w:trPr>
          <w:trHeight w:val="93" w:hRule="exact"/>
        </w:trPr>
        <w:tc>
          <w:tcPr>
            <w:tcW w:w="2850"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nil" w:sz="6" w:space="0" w:color="auto"/>
            </w:tcBorders>
          </w:tcPr>
          <w:p>
            <w:pPr/>
          </w:p>
        </w:tc>
      </w:tr>
      <w:tr>
        <w:trPr>
          <w:trHeight w:val="377"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8,812.35</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z w:val="18"/>
              </w:rPr>
              <w:t>45,353.03</w:t>
            </w:r>
          </w:p>
        </w:tc>
      </w:tr>
      <w:tr>
        <w:trPr>
          <w:trHeight w:val="383" w:hRule="exact"/>
        </w:trPr>
        <w:tc>
          <w:tcPr>
            <w:tcW w:w="2850"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35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95,896,585.20</w:t>
            </w:r>
          </w:p>
        </w:tc>
        <w:tc>
          <w:tcPr>
            <w:tcW w:w="3261" w:type="dxa"/>
            <w:tcBorders>
              <w:top w:val="nil" w:sz="6" w:space="0" w:color="auto"/>
              <w:left w:val="single" w:sz="4" w:space="0" w:color="000000"/>
              <w:bottom w:val="single" w:sz="12"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143,209,054.14</w:t>
            </w:r>
          </w:p>
        </w:tc>
      </w:tr>
    </w:tbl>
    <w:p>
      <w:pPr>
        <w:spacing w:line="240" w:lineRule="auto" w:before="1"/>
        <w:rPr>
          <w:rFonts w:ascii="宋体" w:hAnsi="宋体" w:cs="宋体" w:eastAsia="宋体" w:hint="default"/>
          <w:sz w:val="8"/>
          <w:szCs w:val="8"/>
        </w:rPr>
      </w:pPr>
    </w:p>
    <w:p>
      <w:pPr>
        <w:pStyle w:val="BodyText"/>
        <w:spacing w:line="273" w:lineRule="auto" w:before="35"/>
        <w:ind w:right="1131" w:firstLine="420"/>
        <w:jc w:val="both"/>
      </w:pPr>
      <w:r>
        <w:rPr/>
        <w:pict>
          <v:group style="position:absolute;margin-left:56.700001pt;margin-top:-87.146317pt;width:482.05pt;height:5.4pt;mso-position-horizontal-relative:page;mso-position-vertical-relative:paragraph;z-index:-1136008" coordorigin="1134,-1743" coordsize="9641,108">
            <v:shape style="position:absolute;left:1134;top:-1743;width:2850;height:108" type="#_x0000_t75" stroked="false">
              <v:imagedata r:id="rId612" o:title=""/>
            </v:shape>
            <v:shape style="position:absolute;left:3960;top:-1647;width:3558;height:12" type="#_x0000_t75" stroked="false">
              <v:imagedata r:id="rId613" o:title=""/>
            </v:shape>
            <v:shape style="position:absolute;left:7504;top:-1645;width:3270;height:10" type="#_x0000_t75" stroked="false">
              <v:imagedata r:id="rId614" o:title=""/>
            </v:shape>
            <w10:wrap type="none"/>
          </v:group>
        </w:pict>
      </w:r>
      <w:r>
        <w:rPr/>
        <w:pict>
          <v:group style="position:absolute;margin-left:56.700001pt;margin-top:-68.306313pt;width:482.05pt;height:5.4pt;mso-position-horizontal-relative:page;mso-position-vertical-relative:paragraph;z-index:-1135984" coordorigin="1134,-1366" coordsize="9641,108">
            <v:shape style="position:absolute;left:1134;top:-1366;width:2850;height:108" type="#_x0000_t75" stroked="false">
              <v:imagedata r:id="rId615" o:title=""/>
            </v:shape>
            <v:shape style="position:absolute;left:3960;top:-1270;width:3558;height:12" type="#_x0000_t75" stroked="false">
              <v:imagedata r:id="rId616" o:title=""/>
            </v:shape>
            <v:shape style="position:absolute;left:7504;top:-1268;width:3270;height:10" type="#_x0000_t75" stroked="false">
              <v:imagedata r:id="rId617" o:title=""/>
            </v:shape>
            <w10:wrap type="none"/>
          </v:group>
        </w:pict>
      </w:r>
      <w:r>
        <w:rPr/>
        <w:pict>
          <v:group style="position:absolute;margin-left:56.700001pt;margin-top:-49.466347pt;width:482.05pt;height:5.4pt;mso-position-horizontal-relative:page;mso-position-vertical-relative:paragraph;z-index:-1135960" coordorigin="1134,-989" coordsize="9641,108">
            <v:shape style="position:absolute;left:1134;top:-989;width:2850;height:108" type="#_x0000_t75" stroked="false">
              <v:imagedata r:id="rId612" o:title=""/>
            </v:shape>
            <v:shape style="position:absolute;left:3960;top:-893;width:3558;height:12" type="#_x0000_t75" stroked="false">
              <v:imagedata r:id="rId616" o:title=""/>
            </v:shape>
            <v:shape style="position:absolute;left:7504;top:-891;width:3270;height:10" type="#_x0000_t75" stroked="false">
              <v:imagedata r:id="rId614" o:title=""/>
            </v:shape>
            <w10:wrap type="none"/>
          </v:group>
        </w:pict>
      </w:r>
      <w:r>
        <w:rPr/>
        <w:pict>
          <v:group style="position:absolute;margin-left:56.700001pt;margin-top:-30.626286pt;width:482.05pt;height:5.4pt;mso-position-horizontal-relative:page;mso-position-vertical-relative:paragraph;z-index:-1135936" coordorigin="1134,-613" coordsize="9641,108">
            <v:shape style="position:absolute;left:1134;top:-613;width:2850;height:108" type="#_x0000_t75" stroked="false">
              <v:imagedata r:id="rId612" o:title=""/>
            </v:shape>
            <v:shape style="position:absolute;left:3960;top:-517;width:3558;height:12" type="#_x0000_t75" stroked="false">
              <v:imagedata r:id="rId613" o:title=""/>
            </v:shape>
            <v:shape style="position:absolute;left:7504;top:-514;width:3270;height:10" type="#_x0000_t75" stroked="false">
              <v:imagedata r:id="rId614" o:title=""/>
            </v:shape>
            <w10:wrap type="none"/>
          </v:group>
        </w:pict>
      </w:r>
      <w:r>
        <w:rPr>
          <w:spacing w:val="-1"/>
        </w:rPr>
        <w:t>本公司密切关注汇率变动对本公司的影响。重视对汇率风险管理政策和策略的研究，为规避外币的汇</w:t>
      </w:r>
      <w:r>
        <w:rPr/>
        <w:t> </w:t>
      </w:r>
      <w:r>
        <w:rPr>
          <w:spacing w:val="-1"/>
        </w:rPr>
        <w:t>率风险，本公司合并范围内公司外币购销业务的外币资金在不违反资金监管政策的情况下由公司统一协调</w:t>
      </w:r>
      <w:r>
        <w:rPr>
          <w:spacing w:val="-81"/>
        </w:rPr>
        <w:t> </w:t>
      </w:r>
      <w:r>
        <w:rPr>
          <w:spacing w:val="-81"/>
        </w:rPr>
      </w:r>
      <w:r>
        <w:rPr>
          <w:spacing w:val="-1"/>
        </w:rPr>
        <w:t>使用。此外，在合适的情况下，公司将积极与银行机构合作进行外币掉期、远期结售汇等业务，以降低汇</w:t>
      </w:r>
      <w:r>
        <w:rPr>
          <w:spacing w:val="-82"/>
        </w:rPr>
        <w:t> </w:t>
      </w:r>
      <w:r>
        <w:rPr>
          <w:spacing w:val="-82"/>
        </w:rPr>
      </w:r>
      <w:r>
        <w:rPr/>
        <w:t>率风险。</w:t>
      </w:r>
    </w:p>
    <w:p>
      <w:pPr>
        <w:pStyle w:val="BodyText"/>
        <w:spacing w:line="450" w:lineRule="atLeast" w:before="4"/>
        <w:ind w:left="574" w:right="0"/>
        <w:jc w:val="left"/>
      </w:pPr>
      <w:r>
        <w:rPr/>
        <w:t>（</w:t>
      </w:r>
      <w:r>
        <w:rPr>
          <w:rFonts w:ascii="Times New Roman" w:hAnsi="Times New Roman" w:cs="Times New Roman" w:eastAsia="Times New Roman" w:hint="default"/>
        </w:rPr>
        <w:t>3</w:t>
      </w:r>
      <w:r>
        <w:rPr/>
        <w:t>）价格风险 </w:t>
      </w:r>
      <w:r>
        <w:rPr>
          <w:spacing w:val="-1"/>
        </w:rPr>
        <w:t>本公司以市场价格销售产品，为避免因行业竞争、经济危机等因素导致的产品价格下跌风险，本公司</w:t>
      </w:r>
    </w:p>
    <w:p>
      <w:pPr>
        <w:pStyle w:val="BodyText"/>
        <w:spacing w:line="256" w:lineRule="auto" w:before="37"/>
        <w:ind w:right="1127"/>
        <w:jc w:val="left"/>
      </w:pPr>
      <w:r>
        <w:rPr/>
        <w:t>一直重视研发投入，近三年研发投入占营业收入比平均不低于</w:t>
      </w:r>
      <w:r>
        <w:rPr>
          <w:rFonts w:ascii="Times New Roman" w:hAnsi="Times New Roman" w:cs="Times New Roman" w:eastAsia="Times New Roman" w:hint="default"/>
        </w:rPr>
        <w:t>25%</w:t>
      </w:r>
      <w:r>
        <w:rPr/>
        <w:t>，致力于生产有自主知识产权和竞争力 的产品。</w:t>
      </w:r>
    </w:p>
    <w:p>
      <w:pPr>
        <w:spacing w:line="240" w:lineRule="auto" w:before="7"/>
        <w:rPr>
          <w:rFonts w:ascii="宋体" w:hAnsi="宋体" w:cs="宋体" w:eastAsia="宋体" w:hint="default"/>
          <w:sz w:val="26"/>
          <w:szCs w:val="26"/>
        </w:rPr>
      </w:pPr>
    </w:p>
    <w:p>
      <w:pPr>
        <w:pStyle w:val="BodyText"/>
        <w:spacing w:line="403" w:lineRule="auto"/>
        <w:ind w:left="574" w:right="0"/>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99"/>
        </w:rPr>
        <w:t> </w:t>
      </w:r>
      <w:r>
        <w:rPr/>
        <w:t>流动性风险是指本企业在履行以交付现金或其他金融资产的方式结算的义务时发生资金短缺的风险。</w:t>
      </w:r>
    </w:p>
    <w:p>
      <w:pPr>
        <w:spacing w:after="0" w:line="403"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56.700001pt;margin-top:273.799957pt;width:482.05pt;height:5.1pt;mso-position-horizontal-relative:page;mso-position-vertical-relative:page;z-index:-1135576" coordorigin="1134,5476" coordsize="9641,102">
            <v:shape style="position:absolute;left:1134;top:5476;width:2424;height:102" type="#_x0000_t75" stroked="false">
              <v:imagedata r:id="rId620" o:title=""/>
            </v:shape>
            <v:shape style="position:absolute;left:3534;top:5568;width:7240;height:10" type="#_x0000_t75" stroked="false">
              <v:imagedata r:id="rId621" o:title=""/>
            </v:shape>
            <w10:wrap type="none"/>
          </v:group>
        </w:pict>
      </w:r>
      <w:r>
        <w:rPr/>
        <w:pict>
          <v:group style="position:absolute;margin-left:56.700001pt;margin-top:292.340027pt;width:482.05pt;height:5.1pt;mso-position-horizontal-relative:page;mso-position-vertical-relative:page;z-index:-1135552" coordorigin="1134,5847" coordsize="9641,102">
            <v:shape style="position:absolute;left:1134;top:5847;width:2424;height:102" type="#_x0000_t75" stroked="false">
              <v:imagedata r:id="rId620" o:title=""/>
            </v:shape>
            <v:shape style="position:absolute;left:3534;top:5939;width:7240;height:10" type="#_x0000_t75" stroked="false">
              <v:imagedata r:id="rId622" o:title=""/>
            </v:shape>
            <w10:wrap type="none"/>
          </v:group>
        </w:pict>
      </w:r>
      <w:r>
        <w:rPr/>
        <w:pict>
          <v:group style="position:absolute;margin-left:56.700001pt;margin-top:310.879974pt;width:482.05pt;height:5.1pt;mso-position-horizontal-relative:page;mso-position-vertical-relative:page;z-index:-1135528" coordorigin="1134,6218" coordsize="9641,102">
            <v:shape style="position:absolute;left:1134;top:6218;width:2424;height:102" type="#_x0000_t75" stroked="false">
              <v:imagedata r:id="rId623" o:title=""/>
            </v:shape>
            <v:shape style="position:absolute;left:3534;top:6310;width:7240;height:10" type="#_x0000_t75" stroked="false">
              <v:imagedata r:id="rId622" o:title=""/>
            </v:shape>
            <w10:wrap type="none"/>
          </v:group>
        </w:pict>
      </w:r>
      <w:r>
        <w:rPr/>
        <w:pict>
          <v:group style="position:absolute;margin-left:56.700001pt;margin-top:329.419952pt;width:482.05pt;height:5.1pt;mso-position-horizontal-relative:page;mso-position-vertical-relative:page;z-index:-1135504" coordorigin="1134,6588" coordsize="9641,102">
            <v:shape style="position:absolute;left:1134;top:6588;width:2424;height:102" type="#_x0000_t75" stroked="false">
              <v:imagedata r:id="rId620" o:title=""/>
            </v:shape>
            <v:shape style="position:absolute;left:3534;top:6681;width:7240;height:10" type="#_x0000_t75" stroked="false">
              <v:imagedata r:id="rId622" o:title=""/>
            </v:shape>
            <w10:wrap type="none"/>
          </v:group>
        </w:pict>
      </w:r>
      <w:r>
        <w:rPr/>
        <w:pict>
          <v:group style="position:absolute;margin-left:56.700001pt;margin-top:347.959961pt;width:482.05pt;height:5.2pt;mso-position-horizontal-relative:page;mso-position-vertical-relative:page;z-index:-1135480" coordorigin="1134,6959" coordsize="9641,104">
            <v:shape style="position:absolute;left:1134;top:6959;width:2424;height:103" type="#_x0000_t75" stroked="false">
              <v:imagedata r:id="rId624" o:title=""/>
            </v:shape>
            <v:shape style="position:absolute;left:3534;top:7053;width:7240;height:10" type="#_x0000_t75" stroked="false">
              <v:imagedata r:id="rId621" o:title=""/>
            </v:shape>
            <w10:wrap type="none"/>
          </v:group>
        </w:pict>
      </w:r>
    </w:p>
    <w:p>
      <w:pPr>
        <w:pStyle w:val="BodyText"/>
        <w:spacing w:line="266" w:lineRule="auto" w:before="35"/>
        <w:ind w:right="1131"/>
        <w:jc w:val="both"/>
      </w:pPr>
      <w:r>
        <w:rPr>
          <w:spacing w:val="-1"/>
        </w:rPr>
        <w:t>本公司的政策是确保拥有充足的现金以偿还到期债务。本公司通过监控现金余额、可随时变现的有价证券</w:t>
      </w:r>
      <w:r>
        <w:rPr>
          <w:spacing w:val="-81"/>
        </w:rPr>
        <w:t> </w:t>
      </w:r>
      <w:r>
        <w:rPr>
          <w:spacing w:val="-81"/>
        </w:rPr>
      </w:r>
      <w:r>
        <w:rPr>
          <w:spacing w:val="-1"/>
        </w:rPr>
        <w:t>以及对未来</w:t>
      </w:r>
      <w:r>
        <w:rPr>
          <w:rFonts w:ascii="Times New Roman" w:hAnsi="Times New Roman" w:cs="Times New Roman" w:eastAsia="Times New Roman" w:hint="default"/>
          <w:spacing w:val="-1"/>
        </w:rPr>
        <w:t>12</w:t>
      </w:r>
      <w:r>
        <w:rPr>
          <w:spacing w:val="-1"/>
        </w:rPr>
        <w:t>个月现金流量的滚动预测，确保公司在所有合理预测的情况下拥有充足的资金偿还债务。本</w:t>
      </w:r>
      <w:r>
        <w:rPr>
          <w:spacing w:val="-83"/>
        </w:rPr>
        <w:t> </w:t>
      </w:r>
      <w:r>
        <w:rPr>
          <w:spacing w:val="-83"/>
        </w:rPr>
      </w:r>
      <w:r>
        <w:rPr>
          <w:spacing w:val="-1"/>
        </w:rPr>
        <w:t>公司定期分析负债结构和期限，以确保有充裕的资金。本公司管理层对银行借款的申请进行监控审核，同</w:t>
      </w:r>
      <w:r>
        <w:rPr>
          <w:spacing w:val="-83"/>
        </w:rPr>
        <w:t> </w:t>
      </w:r>
      <w:r>
        <w:rPr>
          <w:spacing w:val="-83"/>
        </w:rPr>
      </w:r>
      <w:r>
        <w:rPr/>
        <w:t>时与金融机构进行融资磋商，以保持一定的授信额度，减低流动性风险。</w:t>
      </w:r>
    </w:p>
    <w:p>
      <w:pPr>
        <w:pStyle w:val="BodyText"/>
        <w:spacing w:line="240" w:lineRule="auto" w:before="170"/>
        <w:ind w:left="574" w:right="0"/>
        <w:jc w:val="left"/>
      </w:pPr>
      <w:r>
        <w:rPr/>
        <w:pict>
          <v:shape style="position:absolute;margin-left:176.960007pt;margin-top:53.163666pt;width:.480016pt;height:.1pt;mso-position-horizontal-relative:page;mso-position-vertical-relative:paragraph;z-index:21232" type="#_x0000_t75" stroked="false">
            <v:imagedata r:id="rId625" o:title=""/>
          </v:shape>
        </w:pict>
      </w:r>
      <w:r>
        <w:rPr/>
        <w:pict>
          <v:shape style="position:absolute;margin-left:297.459991pt;margin-top:53.163666pt;width:.480026pt;height:.1pt;mso-position-horizontal-relative:page;mso-position-vertical-relative:paragraph;z-index:21256" type="#_x0000_t75" stroked="false">
            <v:imagedata r:id="rId625" o:title=""/>
          </v:shape>
        </w:pict>
      </w:r>
      <w:r>
        <w:rPr/>
        <w:pict>
          <v:shape style="position:absolute;margin-left:417.959991pt;margin-top:53.163666pt;width:.480026pt;height:.1pt;mso-position-horizontal-relative:page;mso-position-vertical-relative:paragraph;z-index:21280" type="#_x0000_t75" stroked="false">
            <v:imagedata r:id="rId625" o:title=""/>
          </v:shape>
        </w:pict>
      </w:r>
      <w:r>
        <w:rPr/>
        <w:pict>
          <v:group style="position:absolute;margin-left:56.700001pt;margin-top:66.663643pt;width:482.05pt;height:5.05pt;mso-position-horizontal-relative:page;mso-position-vertical-relative:paragraph;z-index:-1135672" coordorigin="1134,1333" coordsize="9641,101">
            <v:shape style="position:absolute;left:1134;top:1333;width:2424;height:101" type="#_x0000_t75" stroked="false">
              <v:imagedata r:id="rId626" o:title=""/>
            </v:shape>
            <v:shape style="position:absolute;left:3534;top:1424;width:7240;height:10" type="#_x0000_t75" stroked="false">
              <v:imagedata r:id="rId621" o:title=""/>
            </v:shape>
            <w10:wrap type="none"/>
          </v:group>
        </w:pict>
      </w:r>
      <w:r>
        <w:rPr/>
        <w:pict>
          <v:group style="position:absolute;margin-left:56.700001pt;margin-top:85.143646pt;width:482.05pt;height:5.1pt;mso-position-horizontal-relative:page;mso-position-vertical-relative:paragraph;z-index:-1135648" coordorigin="1134,1703" coordsize="9641,102">
            <v:shape style="position:absolute;left:1134;top:1703;width:2424;height:102" type="#_x0000_t75" stroked="false">
              <v:imagedata r:id="rId623" o:title=""/>
            </v:shape>
            <v:shape style="position:absolute;left:3534;top:1795;width:7240;height:10" type="#_x0000_t75" stroked="false">
              <v:imagedata r:id="rId622" o:title=""/>
            </v:shape>
            <w10:wrap type="none"/>
          </v:group>
        </w:pict>
      </w:r>
      <w:r>
        <w:rPr/>
        <w:pict>
          <v:group style="position:absolute;margin-left:56.700001pt;margin-top:103.683647pt;width:482.05pt;height:5.2pt;mso-position-horizontal-relative:page;mso-position-vertical-relative:paragraph;z-index:-1135624" coordorigin="1134,2074" coordsize="9641,104">
            <v:shape style="position:absolute;left:1134;top:2074;width:2424;height:103" type="#_x0000_t75" stroked="false">
              <v:imagedata r:id="rId624" o:title=""/>
            </v:shape>
            <v:shape style="position:absolute;left:3534;top:2167;width:7240;height:10" type="#_x0000_t75" stroked="false">
              <v:imagedata r:id="rId621" o:title=""/>
            </v:shape>
            <w10:wrap type="none"/>
          </v:group>
        </w:pict>
      </w:r>
      <w:r>
        <w:rPr/>
        <w:pict>
          <v:group style="position:absolute;margin-left:56.700001pt;margin-top:122.283646pt;width:482.05pt;height:5.1pt;mso-position-horizontal-relative:page;mso-position-vertical-relative:paragraph;z-index:-1135600" coordorigin="1134,2446" coordsize="9641,102">
            <v:shape style="position:absolute;left:1134;top:2446;width:2424;height:102" type="#_x0000_t75" stroked="false">
              <v:imagedata r:id="rId623" o:title=""/>
            </v:shape>
            <v:shape style="position:absolute;left:3534;top:2538;width:7240;height:10" type="#_x0000_t75" stroked="false">
              <v:imagedata r:id="rId622" o:title=""/>
            </v:shape>
            <w10:wrap type="none"/>
          </v:group>
        </w:pict>
      </w:r>
      <w:r>
        <w:rPr/>
        <w:t>本公司持有的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日的金融资产和金融负债按未折现剩余合同义务的到期期限分析如下：</w:t>
      </w:r>
    </w:p>
    <w:p>
      <w:pPr>
        <w:spacing w:line="240" w:lineRule="auto" w:before="9"/>
        <w:rPr>
          <w:rFonts w:ascii="宋体" w:hAnsi="宋体" w:cs="宋体" w:eastAsia="宋体" w:hint="default"/>
          <w:sz w:val="14"/>
          <w:szCs w:val="14"/>
        </w:rPr>
      </w:pPr>
    </w:p>
    <w:tbl>
      <w:tblPr>
        <w:tblW w:w="0" w:type="auto"/>
        <w:jc w:val="left"/>
        <w:tblInd w:w="139" w:type="dxa"/>
        <w:tblLayout w:type="fixed"/>
        <w:tblCellMar>
          <w:top w:w="0" w:type="dxa"/>
          <w:left w:w="0" w:type="dxa"/>
          <w:bottom w:w="0" w:type="dxa"/>
          <w:right w:w="0" w:type="dxa"/>
        </w:tblCellMar>
        <w:tblLook w:val="01E0"/>
      </w:tblPr>
      <w:tblGrid>
        <w:gridCol w:w="2424"/>
        <w:gridCol w:w="2410"/>
        <w:gridCol w:w="2410"/>
        <w:gridCol w:w="2411"/>
      </w:tblGrid>
      <w:tr>
        <w:trPr>
          <w:trHeight w:val="386" w:hRule="exact"/>
        </w:trPr>
        <w:tc>
          <w:tcPr>
            <w:tcW w:w="2424"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241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一年以上</w:t>
            </w:r>
            <w:r>
              <w:rPr>
                <w:rFonts w:ascii="宋体" w:hAnsi="宋体" w:cs="宋体" w:eastAsia="宋体" w:hint="default"/>
                <w:sz w:val="18"/>
                <w:szCs w:val="18"/>
              </w:rPr>
            </w:r>
          </w:p>
        </w:tc>
        <w:tc>
          <w:tcPr>
            <w:tcW w:w="2411"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0" w:hRule="exact"/>
        </w:trPr>
        <w:tc>
          <w:tcPr>
            <w:tcW w:w="2424" w:type="dxa"/>
            <w:tcBorders>
              <w:top w:val="single" w:sz="8" w:space="0" w:color="000000"/>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41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tc>
        <w:tc>
          <w:tcPr>
            <w:tcW w:w="241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tc>
        <w:tc>
          <w:tcPr>
            <w:tcW w:w="2411" w:type="dxa"/>
            <w:tcBorders>
              <w:top w:val="single" w:sz="8"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tc>
      </w:tr>
      <w:tr>
        <w:trPr>
          <w:trHeight w:val="380"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1,130,318,828.20</w:t>
            </w: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1,130,318,828.20</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1,375,948,331.99</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45,817,061.88</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1,421,765,393.87</w:t>
            </w:r>
          </w:p>
        </w:tc>
      </w:tr>
      <w:tr>
        <w:trPr>
          <w:trHeight w:val="93"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54,639,556.15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z w:val="18"/>
              </w:rPr>
              <w:t>465,181.15</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55,104,737.30</w:t>
            </w:r>
          </w:p>
        </w:tc>
      </w:tr>
      <w:tr>
        <w:trPr>
          <w:trHeight w:val="93"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3,302,130.45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z w:val="18"/>
              </w:rPr>
              <w:t>348,837.69</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3,650,968.14</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98,896,585.20</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98,896,585.20</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5,591,375.42</w:t>
            </w: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5,591,375.42</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41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99"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12,515,883.12</w:t>
            </w: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12,515,883.12</w:t>
            </w:r>
          </w:p>
        </w:tc>
      </w:tr>
      <w:tr>
        <w:trPr>
          <w:trHeight w:val="93"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8"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696,289,838.78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40,272,755.02</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736,562,593.80</w:t>
            </w:r>
          </w:p>
        </w:tc>
      </w:tr>
      <w:tr>
        <w:trPr>
          <w:trHeight w:val="93"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23,799,114.88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1,155,429.34</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24,954,544.22</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11,883,374.31</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2,388,936.51</w:t>
            </w: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14,272,310.82</w:t>
            </w:r>
          </w:p>
        </w:tc>
      </w:tr>
      <w:tr>
        <w:trPr>
          <w:trHeight w:val="92" w:hRule="exact"/>
        </w:trPr>
        <w:tc>
          <w:tcPr>
            <w:tcW w:w="2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424"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140,147,769.90</w:t>
            </w:r>
          </w:p>
        </w:tc>
        <w:tc>
          <w:tcPr>
            <w:tcW w:w="2410"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140,147,769.90</w:t>
            </w:r>
          </w:p>
        </w:tc>
      </w:tr>
      <w:tr>
        <w:trPr>
          <w:trHeight w:val="377" w:hRule="exact"/>
        </w:trPr>
        <w:tc>
          <w:tcPr>
            <w:tcW w:w="2424"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2410" w:type="dxa"/>
            <w:tcBorders>
              <w:top w:val="nil" w:sz="6" w:space="0" w:color="auto"/>
              <w:left w:val="single" w:sz="4" w:space="0" w:color="000000"/>
              <w:bottom w:val="single" w:sz="12" w:space="0" w:color="000000"/>
              <w:right w:val="single" w:sz="4" w:space="0" w:color="000000"/>
            </w:tcBorders>
          </w:tcPr>
          <w:p>
            <w:pPr/>
          </w:p>
        </w:tc>
        <w:tc>
          <w:tcPr>
            <w:tcW w:w="2411"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10"/>
        <w:rPr>
          <w:rFonts w:ascii="宋体" w:hAnsi="宋体" w:cs="宋体" w:eastAsia="宋体" w:hint="default"/>
          <w:sz w:val="11"/>
          <w:szCs w:val="11"/>
        </w:rPr>
      </w:pPr>
    </w:p>
    <w:p>
      <w:pPr>
        <w:pStyle w:val="Heading4"/>
        <w:spacing w:line="240" w:lineRule="auto"/>
        <w:ind w:right="0"/>
        <w:jc w:val="left"/>
        <w:rPr>
          <w:b w:val="0"/>
          <w:bCs w:val="0"/>
        </w:rPr>
      </w:pPr>
      <w:r>
        <w:rPr/>
        <w:pict>
          <v:group style="position:absolute;margin-left:56.700001pt;margin-top:-88.066322pt;width:482.05pt;height:5.1pt;mso-position-horizontal-relative:page;mso-position-vertical-relative:paragraph;z-index:-1135456" coordorigin="1134,-1761" coordsize="9641,102">
            <v:shape style="position:absolute;left:1134;top:-1761;width:2424;height:102" type="#_x0000_t75" stroked="false">
              <v:imagedata r:id="rId620" o:title=""/>
            </v:shape>
            <v:shape style="position:absolute;left:3534;top:-1669;width:7240;height:10" type="#_x0000_t75" stroked="false">
              <v:imagedata r:id="rId622" o:title=""/>
            </v:shape>
            <w10:wrap type="none"/>
          </v:group>
        </w:pict>
      </w:r>
      <w:r>
        <w:rPr/>
        <w:pict>
          <v:group style="position:absolute;margin-left:56.700001pt;margin-top:-69.526321pt;width:482.05pt;height:5.1pt;mso-position-horizontal-relative:page;mso-position-vertical-relative:paragraph;z-index:-1135432" coordorigin="1134,-1391" coordsize="9641,102">
            <v:shape style="position:absolute;left:1134;top:-1391;width:2424;height:102" type="#_x0000_t75" stroked="false">
              <v:imagedata r:id="rId623" o:title=""/>
            </v:shape>
            <v:shape style="position:absolute;left:3534;top:-1298;width:7240;height:10" type="#_x0000_t75" stroked="false">
              <v:imagedata r:id="rId622" o:title=""/>
            </v:shape>
            <w10:wrap type="none"/>
          </v:group>
        </w:pict>
      </w:r>
      <w:r>
        <w:rPr/>
        <w:pict>
          <v:group style="position:absolute;margin-left:56.700001pt;margin-top:-50.98632pt;width:482.05pt;height:5.1pt;mso-position-horizontal-relative:page;mso-position-vertical-relative:paragraph;z-index:-1135408" coordorigin="1134,-1020" coordsize="9641,102">
            <v:shape style="position:absolute;left:1134;top:-1020;width:2424;height:102" type="#_x0000_t75" stroked="false">
              <v:imagedata r:id="rId620" o:title=""/>
            </v:shape>
            <v:shape style="position:absolute;left:3534;top:-927;width:7240;height:10" type="#_x0000_t75" stroked="false">
              <v:imagedata r:id="rId622" o:title=""/>
            </v:shape>
            <w10:wrap type="none"/>
          </v:group>
        </w:pict>
      </w:r>
      <w:r>
        <w:rPr/>
        <w:pict>
          <v:group style="position:absolute;margin-left:56.700001pt;margin-top:-32.426319pt;width:482.05pt;height:5.1pt;mso-position-horizontal-relative:page;mso-position-vertical-relative:paragraph;z-index:-1135384" coordorigin="1134,-649" coordsize="9641,102">
            <v:shape style="position:absolute;left:1134;top:-649;width:2424;height:102" type="#_x0000_t75" stroked="false">
              <v:imagedata r:id="rId623" o:title=""/>
            </v:shape>
            <v:shape style="position:absolute;left:3534;top:-556;width:7240;height:10" type="#_x0000_t75" stroked="false">
              <v:imagedata r:id="rId622" o:title=""/>
            </v:shape>
            <w10:wrap type="none"/>
          </v:group>
        </w:pict>
      </w:r>
      <w:bookmarkStart w:name="（二） 敏感性分析" w:id="252"/>
      <w:bookmarkEnd w:id="252"/>
      <w:r>
        <w:rPr>
          <w:b w:val="0"/>
          <w:bCs w:val="0"/>
        </w:rPr>
      </w:r>
      <w:r>
        <w:rPr/>
        <w:t>（二）敏感性分析</w:t>
      </w:r>
      <w:r>
        <w:rPr>
          <w:b w:val="0"/>
          <w:bCs w:val="0"/>
        </w:rPr>
      </w:r>
    </w:p>
    <w:p>
      <w:pPr>
        <w:spacing w:line="240" w:lineRule="auto" w:before="7"/>
        <w:rPr>
          <w:rFonts w:ascii="宋体" w:hAnsi="宋体" w:cs="宋体" w:eastAsia="宋体" w:hint="default"/>
          <w:b/>
          <w:bCs/>
          <w:sz w:val="10"/>
          <w:szCs w:val="10"/>
        </w:rPr>
      </w:pPr>
    </w:p>
    <w:p>
      <w:pPr>
        <w:pStyle w:val="BodyText"/>
        <w:spacing w:line="273" w:lineRule="auto" w:before="35"/>
        <w:ind w:right="0" w:firstLine="420"/>
        <w:jc w:val="left"/>
      </w:pPr>
      <w:r>
        <w:rPr>
          <w:spacing w:val="-1"/>
        </w:rPr>
        <w:t>本公司采用敏感性分析技术分析风险变量的合理、可能变化对当期损益或所有者权益可能产生的影响。</w:t>
      </w:r>
      <w:r>
        <w:rPr/>
        <w:t> 由于任何风险变量很少孤立的发生变化，而变量之间存在的相关性对某一风险变量变化的最终影响金额将 产生重大作用，因此下述内容是在假设每一变量的变化是独立的情况下进行的。</w:t>
      </w:r>
    </w:p>
    <w:p>
      <w:pPr>
        <w:pStyle w:val="BodyText"/>
        <w:spacing w:line="273" w:lineRule="auto" w:before="163"/>
        <w:ind w:right="0" w:firstLine="420"/>
        <w:jc w:val="left"/>
      </w:pPr>
      <w:r>
        <w:rPr>
          <w:spacing w:val="-1"/>
        </w:rPr>
        <w:t>本公司金融工具风险中对公司影响最大的是美元汇率风险，公司的美元汇率敏感性分析结果显示：人</w:t>
      </w:r>
      <w:r>
        <w:rPr/>
        <w:t> 民币对美元汇率贬值</w:t>
      </w:r>
      <w:r>
        <w:rPr>
          <w:rFonts w:ascii="Times New Roman" w:hAnsi="Times New Roman" w:cs="Times New Roman" w:eastAsia="Times New Roman" w:hint="default"/>
        </w:rPr>
        <w:t>5%</w:t>
      </w:r>
      <w:r>
        <w:rPr/>
        <w:t>或升值</w:t>
      </w:r>
      <w:r>
        <w:rPr>
          <w:rFonts w:ascii="Times New Roman" w:hAnsi="Times New Roman" w:cs="Times New Roman" w:eastAsia="Times New Roman" w:hint="default"/>
        </w:rPr>
        <w:t>5%</w:t>
      </w:r>
      <w:r>
        <w:rPr/>
        <w:t>时对公司本期利润总额的影响在</w:t>
      </w:r>
      <w:r>
        <w:rPr>
          <w:rFonts w:ascii="Times New Roman" w:hAnsi="Times New Roman" w:cs="Times New Roman" w:eastAsia="Times New Roman" w:hint="default"/>
        </w:rPr>
        <w:t>±4%</w:t>
      </w:r>
      <w:r>
        <w:rPr/>
        <w:t>左右。</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2"/>
          <w:szCs w:val="22"/>
        </w:rPr>
      </w:pPr>
    </w:p>
    <w:p>
      <w:pPr>
        <w:pStyle w:val="Heading2"/>
        <w:spacing w:line="240" w:lineRule="auto" w:before="0"/>
        <w:ind w:right="0"/>
        <w:jc w:val="left"/>
        <w:rPr>
          <w:b w:val="0"/>
          <w:bCs w:val="0"/>
        </w:rPr>
      </w:pPr>
      <w:bookmarkStart w:name="十一、 公允价值的披露" w:id="253"/>
      <w:bookmarkEnd w:id="253"/>
      <w:r>
        <w:rPr>
          <w:b w:val="0"/>
          <w:bCs w:val="0"/>
        </w:rPr>
      </w:r>
      <w:r>
        <w:rPr/>
        <w:t>十一、</w:t>
      </w:r>
      <w:r>
        <w:rPr>
          <w:spacing w:val="-11"/>
        </w:rPr>
        <w:t> </w:t>
      </w:r>
      <w:r>
        <w:rPr/>
        <w:t>公允价值的披露</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right="0"/>
        <w:jc w:val="left"/>
        <w:rPr>
          <w:b w:val="0"/>
          <w:bCs w:val="0"/>
        </w:rPr>
      </w:pPr>
      <w:bookmarkStart w:name="（一）以公允价值计量的资产和负债的期末公允价值" w:id="254"/>
      <w:bookmarkEnd w:id="254"/>
      <w:r>
        <w:rPr>
          <w:b w:val="0"/>
          <w:bCs w:val="0"/>
        </w:rPr>
      </w:r>
      <w:r>
        <w:rPr/>
        <w:t>（一）以公允价值计量的资产和负债的期末公允价值</w:t>
      </w:r>
      <w:r>
        <w:rPr>
          <w:b w:val="0"/>
          <w:bCs w:val="0"/>
        </w:rPr>
      </w:r>
    </w:p>
    <w:p>
      <w:pPr>
        <w:spacing w:line="240" w:lineRule="auto" w:before="8"/>
        <w:rPr>
          <w:rFonts w:ascii="宋体" w:hAnsi="宋体" w:cs="宋体" w:eastAsia="宋体" w:hint="default"/>
          <w:b/>
          <w:bCs/>
          <w:sz w:val="11"/>
          <w:szCs w:val="11"/>
        </w:rPr>
      </w:pPr>
    </w:p>
    <w:p>
      <w:pPr>
        <w:spacing w:line="2382" w:lineRule="exact"/>
        <w:ind w:left="110"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85pt;height:119.15pt;mso-position-horizontal-relative:char;mso-position-vertical-relative:line" coordorigin="0,0" coordsize="9700,2383">
            <v:group style="position:absolute;left:29;top:15;width:3500;height:2" coordorigin="29,15" coordsize="3500,2">
              <v:shape style="position:absolute;left:29;top:15;width:3500;height:2" coordorigin="29,15" coordsize="3500,0" path="m29,15l3529,15e" filled="false" stroked="true" strokeweight="1.5pt" strokecolor="#000000">
                <v:path arrowok="t"/>
              </v:shape>
            </v:group>
            <v:group style="position:absolute;left:3529;top:15;width:30;height:2" coordorigin="3529,15" coordsize="30,2">
              <v:shape style="position:absolute;left:3529;top:15;width:30;height:2" coordorigin="3529,15" coordsize="30,0" path="m3529,15l3559,15e" filled="false" stroked="true" strokeweight="1.5pt" strokecolor="#000000">
                <v:path arrowok="t"/>
              </v:shape>
            </v:group>
            <v:group style="position:absolute;left:3559;top:15;width:6126;height:2" coordorigin="3559,15" coordsize="6126,2">
              <v:shape style="position:absolute;left:3559;top:15;width:6126;height:2" coordorigin="3559,15" coordsize="6126,0" path="m3559,15l9685,15e" filled="false" stroked="true" strokeweight="1.5pt" strokecolor="#000000">
                <v:path arrowok="t"/>
              </v:shape>
            </v:group>
            <v:group style="position:absolute;left:3529;top:30;width:10;height:20" coordorigin="3529,30" coordsize="10,20">
              <v:shape style="position:absolute;left:3529;top:30;width:10;height:20" coordorigin="3529,30" coordsize="10,20" path="m3529,49l3539,49,3539,30,3529,30,3529,49xe" filled="true" fillcolor="#000000" stroked="false">
                <v:path arrowok="t"/>
                <v:fill type="solid"/>
              </v:shape>
            </v:group>
            <v:group style="position:absolute;left:3529;top:49;width:10;height:20" coordorigin="3529,49" coordsize="10,20">
              <v:shape style="position:absolute;left:3529;top:49;width:10;height:20" coordorigin="3529,49" coordsize="10,20" path="m3529,68l3539,68,3539,49,3529,49,3529,68xe" filled="true" fillcolor="#000000" stroked="false">
                <v:path arrowok="t"/>
                <v:fill type="solid"/>
              </v:shape>
            </v:group>
            <v:group style="position:absolute;left:3529;top:68;width:10;height:20" coordorigin="3529,68" coordsize="10,20">
              <v:shape style="position:absolute;left:3529;top:68;width:10;height:20" coordorigin="3529,68" coordsize="10,20" path="m3529,88l3539,88,3539,68,3529,68,3529,88xe" filled="true" fillcolor="#000000" stroked="false">
                <v:path arrowok="t"/>
                <v:fill type="solid"/>
              </v:shape>
            </v:group>
            <v:group style="position:absolute;left:3529;top:88;width:10;height:20" coordorigin="3529,88" coordsize="10,20">
              <v:shape style="position:absolute;left:3529;top:88;width:10;height:20" coordorigin="3529,88" coordsize="10,20" path="m3529,107l3539,107,3539,88,3529,88,3529,107xe" filled="true" fillcolor="#000000" stroked="false">
                <v:path arrowok="t"/>
                <v:fill type="solid"/>
              </v:shape>
            </v:group>
            <v:group style="position:absolute;left:3529;top:107;width:10;height:20" coordorigin="3529,107" coordsize="10,20">
              <v:shape style="position:absolute;left:3529;top:107;width:10;height:20" coordorigin="3529,107" coordsize="10,20" path="m3529,126l3539,126,3539,107,3529,107,3529,126xe" filled="true" fillcolor="#000000" stroked="false">
                <v:path arrowok="t"/>
                <v:fill type="solid"/>
              </v:shape>
            </v:group>
            <v:group style="position:absolute;left:3529;top:126;width:10;height:20" coordorigin="3529,126" coordsize="10,20">
              <v:shape style="position:absolute;left:3529;top:126;width:10;height:20" coordorigin="3529,126" coordsize="10,20" path="m3529,145l3539,145,3539,126,3529,126,3529,145xe" filled="true" fillcolor="#000000" stroked="false">
                <v:path arrowok="t"/>
                <v:fill type="solid"/>
              </v:shape>
            </v:group>
            <v:group style="position:absolute;left:3529;top:145;width:10;height:20" coordorigin="3529,145" coordsize="10,20">
              <v:shape style="position:absolute;left:3529;top:145;width:10;height:20" coordorigin="3529,145" coordsize="10,20" path="m3529,164l3539,164,3539,145,3529,145,3529,164xe" filled="true" fillcolor="#000000" stroked="false">
                <v:path arrowok="t"/>
                <v:fill type="solid"/>
              </v:shape>
            </v:group>
            <v:group style="position:absolute;left:3529;top:164;width:10;height:20" coordorigin="3529,164" coordsize="10,20">
              <v:shape style="position:absolute;left:3529;top:164;width:10;height:20" coordorigin="3529,164" coordsize="10,20" path="m3529,184l3539,184,3539,164,3529,164,3529,184xe" filled="true" fillcolor="#000000" stroked="false">
                <v:path arrowok="t"/>
                <v:fill type="solid"/>
              </v:shape>
            </v:group>
            <v:group style="position:absolute;left:3529;top:184;width:10;height:20" coordorigin="3529,184" coordsize="10,20">
              <v:shape style="position:absolute;left:3529;top:184;width:10;height:20" coordorigin="3529,184" coordsize="10,20" path="m3529,203l3539,203,3539,184,3529,184,3529,203xe" filled="true" fillcolor="#000000" stroked="false">
                <v:path arrowok="t"/>
                <v:fill type="solid"/>
              </v:shape>
            </v:group>
            <v:group style="position:absolute;left:3529;top:203;width:10;height:20" coordorigin="3529,203" coordsize="10,20">
              <v:shape style="position:absolute;left:3529;top:203;width:10;height:20" coordorigin="3529,203" coordsize="10,20" path="m3529,222l3539,222,3539,203,3529,203,3529,222xe" filled="true" fillcolor="#000000" stroked="false">
                <v:path arrowok="t"/>
                <v:fill type="solid"/>
              </v:shape>
            </v:group>
            <v:group style="position:absolute;left:3529;top:222;width:10;height:20" coordorigin="3529,222" coordsize="10,20">
              <v:shape style="position:absolute;left:3529;top:222;width:10;height:20" coordorigin="3529,222" coordsize="10,20" path="m3529,241l3539,241,3539,222,3529,222,3529,241xe" filled="true" fillcolor="#000000" stroked="false">
                <v:path arrowok="t"/>
                <v:fill type="solid"/>
              </v:shape>
            </v:group>
            <v:group style="position:absolute;left:3529;top:241;width:10;height:20" coordorigin="3529,241" coordsize="10,20">
              <v:shape style="position:absolute;left:3529;top:241;width:10;height:20" coordorigin="3529,241" coordsize="10,20" path="m3529,260l3539,260,3539,241,3529,241,3529,260xe" filled="true" fillcolor="#000000" stroked="false">
                <v:path arrowok="t"/>
                <v:fill type="solid"/>
              </v:shape>
            </v:group>
            <v:group style="position:absolute;left:3529;top:260;width:10;height:20" coordorigin="3529,260" coordsize="10,20">
              <v:shape style="position:absolute;left:3529;top:260;width:10;height:20" coordorigin="3529,260" coordsize="10,20" path="m3529,280l3539,280,3539,260,3529,260,3529,280xe" filled="true" fillcolor="#000000" stroked="false">
                <v:path arrowok="t"/>
                <v:fill type="solid"/>
              </v:shape>
            </v:group>
            <v:group style="position:absolute;left:3529;top:280;width:10;height:20" coordorigin="3529,280" coordsize="10,20">
              <v:shape style="position:absolute;left:3529;top:280;width:10;height:20" coordorigin="3529,280" coordsize="10,20" path="m3529,299l3539,299,3539,280,3529,280,3529,299xe" filled="true" fillcolor="#000000" stroked="false">
                <v:path arrowok="t"/>
                <v:fill type="solid"/>
              </v:shape>
            </v:group>
            <v:group style="position:absolute;left:3529;top:299;width:10;height:20" coordorigin="3529,299" coordsize="10,20">
              <v:shape style="position:absolute;left:3529;top:299;width:10;height:20" coordorigin="3529,299" coordsize="10,20" path="m3529,318l3539,318,3539,299,3529,299,3529,318xe" filled="true" fillcolor="#000000" stroked="false">
                <v:path arrowok="t"/>
                <v:fill type="solid"/>
              </v:shape>
            </v:group>
            <v:group style="position:absolute;left:3529;top:318;width:10;height:20" coordorigin="3529,318" coordsize="10,20">
              <v:shape style="position:absolute;left:3529;top:318;width:10;height:20" coordorigin="3529,318" coordsize="10,20" path="m3529,337l3539,337,3539,318,3529,318,3529,337xe" filled="true" fillcolor="#000000" stroked="false">
                <v:path arrowok="t"/>
                <v:fill type="solid"/>
              </v:shape>
            </v:group>
            <v:group style="position:absolute;left:3529;top:337;width:10;height:20" coordorigin="3529,337" coordsize="10,20">
              <v:shape style="position:absolute;left:3529;top:337;width:10;height:20" coordorigin="3529,337" coordsize="10,20" path="m3529,356l3539,356,3539,337,3529,337,3529,356xe" filled="true" fillcolor="#000000" stroked="false">
                <v:path arrowok="t"/>
                <v:fill type="solid"/>
              </v:shape>
            </v:group>
            <v:group style="position:absolute;left:3529;top:356;width:10;height:20" coordorigin="3529,356" coordsize="10,20">
              <v:shape style="position:absolute;left:3529;top:356;width:10;height:20" coordorigin="3529,356" coordsize="10,20" path="m3529,376l3539,376,3539,356,3529,356,3529,376xe" filled="true" fillcolor="#000000" stroked="false">
                <v:path arrowok="t"/>
                <v:fill type="solid"/>
              </v:shape>
            </v:group>
            <v:group style="position:absolute;left:3529;top:376;width:10;height:20" coordorigin="3529,376" coordsize="10,20">
              <v:shape style="position:absolute;left:3529;top:376;width:10;height:20" coordorigin="3529,376" coordsize="10,20" path="m3529,395l3539,395,3539,376,3529,376,3529,395xe" filled="true" fillcolor="#000000" stroked="false">
                <v:path arrowok="t"/>
                <v:fill type="solid"/>
              </v:shape>
            </v:group>
            <v:group style="position:absolute;left:3529;top:395;width:10;height:20" coordorigin="3529,395" coordsize="10,20">
              <v:shape style="position:absolute;left:3529;top:395;width:10;height:20" coordorigin="3529,395" coordsize="10,20" path="m3529,414l3539,414,3539,395,3529,395,3529,414xe" filled="true" fillcolor="#000000" stroked="false">
                <v:path arrowok="t"/>
                <v:fill type="solid"/>
              </v:shape>
            </v:group>
            <v:group style="position:absolute;left:3529;top:421;width:10;height:2" coordorigin="3529,421" coordsize="10,2">
              <v:shape style="position:absolute;left:3529;top:421;width:10;height:2" coordorigin="3529,421" coordsize="10,0" path="m3529,421l3539,421e" filled="false" stroked="true" strokeweight=".65997pt" strokecolor="#000000">
                <v:path arrowok="t"/>
              </v:shape>
            </v:group>
            <v:group style="position:absolute;left:3529;top:432;width:10;height:2" coordorigin="3529,432" coordsize="10,2">
              <v:shape style="position:absolute;left:3529;top:432;width:10;height:2" coordorigin="3529,432" coordsize="10,0" path="m3529,432l3539,432e" filled="false" stroked="true" strokeweight=".48004pt" strokecolor="#000000">
                <v:path arrowok="t"/>
              </v:shape>
            </v:group>
            <v:group style="position:absolute;left:5143;top:432;width:10;height:2" coordorigin="5143,432" coordsize="10,2">
              <v:shape style="position:absolute;left:5143;top:432;width:10;height:2" coordorigin="5143,432" coordsize="10,0" path="m5143,432l5153,432e" filled="false" stroked="true" strokeweight=".48004pt" strokecolor="#000000">
                <v:path arrowok="t"/>
              </v:shape>
              <v:shape style="position:absolute;left:3539;top:427;width:3165;height:10" type="#_x0000_t75" stroked="false">
                <v:imagedata r:id="rId627" o:title=""/>
              </v:shape>
              <v:shape style="position:absolute;left:6699;top:427;width:1564;height:10" type="#_x0000_t75" stroked="false">
                <v:imagedata r:id="rId470" o:title=""/>
              </v:shape>
              <v:shape style="position:absolute;left:8258;top:427;width:1427;height:10" type="#_x0000_t75" stroked="false">
                <v:imagedata r:id="rId628" o:title=""/>
              </v:shape>
            </v:group>
            <v:group style="position:absolute;left:3529;top:437;width:10;height:20" coordorigin="3529,437" coordsize="10,20">
              <v:shape style="position:absolute;left:3529;top:437;width:10;height:20" coordorigin="3529,437" coordsize="10,20" path="m3529,456l3539,456,3539,437,3529,437,3529,456xe" filled="true" fillcolor="#000000" stroked="false">
                <v:path arrowok="t"/>
                <v:fill type="solid"/>
              </v:shape>
            </v:group>
            <v:group style="position:absolute;left:3529;top:456;width:10;height:20" coordorigin="3529,456" coordsize="10,20">
              <v:shape style="position:absolute;left:3529;top:456;width:10;height:20" coordorigin="3529,456" coordsize="10,20" path="m3529,475l3539,475,3539,456,3529,456,3529,475xe" filled="true" fillcolor="#000000" stroked="false">
                <v:path arrowok="t"/>
                <v:fill type="solid"/>
              </v:shape>
            </v:group>
            <v:group style="position:absolute;left:3529;top:475;width:10;height:20" coordorigin="3529,475" coordsize="10,20">
              <v:shape style="position:absolute;left:3529;top:475;width:10;height:20" coordorigin="3529,475" coordsize="10,20" path="m3529,494l3539,494,3539,475,3529,475,3529,494xe" filled="true" fillcolor="#000000" stroked="false">
                <v:path arrowok="t"/>
                <v:fill type="solid"/>
              </v:shape>
            </v:group>
            <v:group style="position:absolute;left:3529;top:494;width:10;height:20" coordorigin="3529,494" coordsize="10,20">
              <v:shape style="position:absolute;left:3529;top:494;width:10;height:20" coordorigin="3529,494" coordsize="10,20" path="m3529,514l3539,514,3539,494,3529,494,3529,514xe" filled="true" fillcolor="#000000" stroked="false">
                <v:path arrowok="t"/>
                <v:fill type="solid"/>
              </v:shape>
            </v:group>
            <v:group style="position:absolute;left:3529;top:514;width:10;height:20" coordorigin="3529,514" coordsize="10,20">
              <v:shape style="position:absolute;left:3529;top:514;width:10;height:20" coordorigin="3529,514" coordsize="10,20" path="m3529,533l3539,533,3539,514,3529,514,3529,533xe" filled="true" fillcolor="#000000" stroked="false">
                <v:path arrowok="t"/>
                <v:fill type="solid"/>
              </v:shape>
            </v:group>
            <v:group style="position:absolute;left:3529;top:533;width:10;height:20" coordorigin="3529,533" coordsize="10,20">
              <v:shape style="position:absolute;left:3529;top:533;width:10;height:20" coordorigin="3529,533" coordsize="10,20" path="m3529,552l3539,552,3539,533,3529,533,3529,552xe" filled="true" fillcolor="#000000" stroked="false">
                <v:path arrowok="t"/>
                <v:fill type="solid"/>
              </v:shape>
            </v:group>
            <v:group style="position:absolute;left:3529;top:552;width:10;height:20" coordorigin="3529,552" coordsize="10,20">
              <v:shape style="position:absolute;left:3529;top:552;width:10;height:20" coordorigin="3529,552" coordsize="10,20" path="m3529,571l3539,571,3539,552,3529,552,3529,571xe" filled="true" fillcolor="#000000" stroked="false">
                <v:path arrowok="t"/>
                <v:fill type="solid"/>
              </v:shape>
            </v:group>
            <v:group style="position:absolute;left:3529;top:571;width:10;height:20" coordorigin="3529,571" coordsize="10,20">
              <v:shape style="position:absolute;left:3529;top:571;width:10;height:20" coordorigin="3529,571" coordsize="10,20" path="m3529,590l3539,590,3539,571,3529,571,3529,590xe" filled="true" fillcolor="#000000" stroked="false">
                <v:path arrowok="t"/>
                <v:fill type="solid"/>
              </v:shape>
            </v:group>
            <v:group style="position:absolute;left:3529;top:590;width:10;height:20" coordorigin="3529,590" coordsize="10,20">
              <v:shape style="position:absolute;left:3529;top:590;width:10;height:20" coordorigin="3529,590" coordsize="10,20" path="m3529,610l3539,610,3539,590,3529,590,3529,610xe" filled="true" fillcolor="#000000" stroked="false">
                <v:path arrowok="t"/>
                <v:fill type="solid"/>
              </v:shape>
            </v:group>
            <v:group style="position:absolute;left:3529;top:610;width:10;height:20" coordorigin="3529,610" coordsize="10,20">
              <v:shape style="position:absolute;left:3529;top:610;width:10;height:20" coordorigin="3529,610" coordsize="10,20" path="m3529,629l3539,629,3539,610,3529,610,3529,629xe" filled="true" fillcolor="#000000" stroked="false">
                <v:path arrowok="t"/>
                <v:fill type="solid"/>
              </v:shape>
            </v:group>
            <v:group style="position:absolute;left:3529;top:629;width:10;height:20" coordorigin="3529,629" coordsize="10,20">
              <v:shape style="position:absolute;left:3529;top:629;width:10;height:20" coordorigin="3529,629" coordsize="10,20" path="m3529,648l3539,648,3539,629,3529,629,3529,648xe" filled="true" fillcolor="#000000" stroked="false">
                <v:path arrowok="t"/>
                <v:fill type="solid"/>
              </v:shape>
            </v:group>
            <v:group style="position:absolute;left:3529;top:648;width:10;height:20" coordorigin="3529,648" coordsize="10,20">
              <v:shape style="position:absolute;left:3529;top:648;width:10;height:20" coordorigin="3529,648" coordsize="10,20" path="m3529,667l3539,667,3539,648,3529,648,3529,667xe" filled="true" fillcolor="#000000" stroked="false">
                <v:path arrowok="t"/>
                <v:fill type="solid"/>
              </v:shape>
            </v:group>
            <v:group style="position:absolute;left:3529;top:667;width:10;height:20" coordorigin="3529,667" coordsize="10,20">
              <v:shape style="position:absolute;left:3529;top:667;width:10;height:20" coordorigin="3529,667" coordsize="10,20" path="m3529,686l3539,686,3539,667,3529,667,3529,686xe" filled="true" fillcolor="#000000" stroked="false">
                <v:path arrowok="t"/>
                <v:fill type="solid"/>
              </v:shape>
            </v:group>
            <v:group style="position:absolute;left:3529;top:686;width:10;height:20" coordorigin="3529,686" coordsize="10,20">
              <v:shape style="position:absolute;left:3529;top:686;width:10;height:20" coordorigin="3529,686" coordsize="10,20" path="m3529,706l3539,706,3539,686,3529,686,3529,706xe" filled="true" fillcolor="#000000" stroked="false">
                <v:path arrowok="t"/>
                <v:fill type="solid"/>
              </v:shape>
            </v:group>
            <v:group style="position:absolute;left:3529;top:706;width:10;height:20" coordorigin="3529,706" coordsize="10,20">
              <v:shape style="position:absolute;left:3529;top:706;width:10;height:20" coordorigin="3529,706" coordsize="10,20" path="m3529,725l3539,725,3539,706,3529,706,3529,725xe" filled="true" fillcolor="#000000" stroked="false">
                <v:path arrowok="t"/>
                <v:fill type="solid"/>
              </v:shape>
            </v:group>
            <v:group style="position:absolute;left:3529;top:725;width:10;height:20" coordorigin="3529,725" coordsize="10,20">
              <v:shape style="position:absolute;left:3529;top:725;width:10;height:20" coordorigin="3529,725" coordsize="10,20" path="m3529,744l3539,744,3539,725,3529,725,3529,744xe" filled="true" fillcolor="#000000" stroked="false">
                <v:path arrowok="t"/>
                <v:fill type="solid"/>
              </v:shape>
            </v:group>
            <v:group style="position:absolute;left:3529;top:744;width:10;height:20" coordorigin="3529,744" coordsize="10,20">
              <v:shape style="position:absolute;left:3529;top:744;width:10;height:20" coordorigin="3529,744" coordsize="10,20" path="m3529,763l3539,763,3539,744,3529,744,3529,763xe" filled="true" fillcolor="#000000" stroked="false">
                <v:path arrowok="t"/>
                <v:fill type="solid"/>
              </v:shape>
            </v:group>
            <v:group style="position:absolute;left:3529;top:763;width:10;height:20" coordorigin="3529,763" coordsize="10,20">
              <v:shape style="position:absolute;left:3529;top:763;width:10;height:20" coordorigin="3529,763" coordsize="10,20" path="m3529,782l3539,782,3539,763,3529,763,3529,782xe" filled="true" fillcolor="#000000" stroked="false">
                <v:path arrowok="t"/>
                <v:fill type="solid"/>
              </v:shape>
            </v:group>
            <v:group style="position:absolute;left:3529;top:782;width:10;height:20" coordorigin="3529,782" coordsize="10,20">
              <v:shape style="position:absolute;left:3529;top:782;width:10;height:20" coordorigin="3529,782" coordsize="10,20" path="m3529,802l3539,802,3539,782,3529,782,3529,802xe" filled="true" fillcolor="#000000" stroked="false">
                <v:path arrowok="t"/>
                <v:fill type="solid"/>
              </v:shape>
            </v:group>
            <v:group style="position:absolute;left:3529;top:802;width:10;height:20" coordorigin="3529,802" coordsize="10,20">
              <v:shape style="position:absolute;left:3529;top:802;width:10;height:20" coordorigin="3529,802" coordsize="10,20" path="m3529,821l3539,821,3539,802,3529,802,3529,821xe" filled="true" fillcolor="#000000" stroked="false">
                <v:path arrowok="t"/>
                <v:fill type="solid"/>
              </v:shape>
            </v:group>
            <v:group style="position:absolute;left:3529;top:821;width:10;height:20" coordorigin="3529,821" coordsize="10,20">
              <v:shape style="position:absolute;left:3529;top:821;width:10;height:20" coordorigin="3529,821" coordsize="10,20" path="m3529,840l3539,840,3539,821,3529,821,3529,840xe" filled="true" fillcolor="#000000" stroked="false">
                <v:path arrowok="t"/>
                <v:fill type="solid"/>
              </v:shape>
            </v:group>
            <v:group style="position:absolute;left:3529;top:840;width:10;height:20" coordorigin="3529,840" coordsize="10,20">
              <v:shape style="position:absolute;left:3529;top:840;width:10;height:20" coordorigin="3529,840" coordsize="10,20" path="m3529,859l3539,859,3539,840,3529,840,3529,859xe" filled="true" fillcolor="#000000" stroked="false">
                <v:path arrowok="t"/>
                <v:fill type="solid"/>
              </v:shape>
            </v:group>
            <v:group style="position:absolute;left:3529;top:859;width:10;height:20" coordorigin="3529,859" coordsize="10,20">
              <v:shape style="position:absolute;left:3529;top:859;width:10;height:20" coordorigin="3529,859" coordsize="10,20" path="m3529,878l3539,878,3539,859,3529,859,3529,878xe" filled="true" fillcolor="#000000" stroked="false">
                <v:path arrowok="t"/>
                <v:fill type="solid"/>
              </v:shape>
            </v:group>
            <v:group style="position:absolute;left:3529;top:878;width:10;height:20" coordorigin="3529,878" coordsize="10,20">
              <v:shape style="position:absolute;left:3529;top:878;width:10;height:20" coordorigin="3529,878" coordsize="10,20" path="m3529,898l3539,898,3539,878,3529,878,3529,898xe" filled="true" fillcolor="#000000" stroked="false">
                <v:path arrowok="t"/>
                <v:fill type="solid"/>
              </v:shape>
              <v:shape style="position:absolute;left:3529;top:898;width:10;height:6" type="#_x0000_t75" stroked="false">
                <v:imagedata r:id="rId629" o:title=""/>
              </v:shape>
            </v:group>
            <v:group style="position:absolute;left:5143;top:437;width:10;height:20" coordorigin="5143,437" coordsize="10,20">
              <v:shape style="position:absolute;left:5143;top:437;width:10;height:20" coordorigin="5143,437" coordsize="10,20" path="m5143,456l5153,456,5153,437,5143,437,5143,456xe" filled="true" fillcolor="#000000" stroked="false">
                <v:path arrowok="t"/>
                <v:fill type="solid"/>
              </v:shape>
            </v:group>
            <v:group style="position:absolute;left:5143;top:456;width:10;height:20" coordorigin="5143,456" coordsize="10,20">
              <v:shape style="position:absolute;left:5143;top:456;width:10;height:20" coordorigin="5143,456" coordsize="10,20" path="m5143,475l5153,475,5153,456,5143,456,5143,475xe" filled="true" fillcolor="#000000" stroked="false">
                <v:path arrowok="t"/>
                <v:fill type="solid"/>
              </v:shape>
            </v:group>
            <v:group style="position:absolute;left:5143;top:475;width:10;height:20" coordorigin="5143,475" coordsize="10,20">
              <v:shape style="position:absolute;left:5143;top:475;width:10;height:20" coordorigin="5143,475" coordsize="10,20" path="m5143,494l5153,494,5153,475,5143,475,5143,494xe" filled="true" fillcolor="#000000" stroked="false">
                <v:path arrowok="t"/>
                <v:fill type="solid"/>
              </v:shape>
            </v:group>
            <v:group style="position:absolute;left:5143;top:494;width:10;height:20" coordorigin="5143,494" coordsize="10,20">
              <v:shape style="position:absolute;left:5143;top:494;width:10;height:20" coordorigin="5143,494" coordsize="10,20" path="m5143,514l5153,514,5153,494,5143,494,5143,514xe" filled="true" fillcolor="#000000" stroked="false">
                <v:path arrowok="t"/>
                <v:fill type="solid"/>
              </v:shape>
            </v:group>
            <v:group style="position:absolute;left:5143;top:514;width:10;height:20" coordorigin="5143,514" coordsize="10,20">
              <v:shape style="position:absolute;left:5143;top:514;width:10;height:20" coordorigin="5143,514" coordsize="10,20" path="m5143,533l5153,533,5153,514,5143,514,5143,533xe" filled="true" fillcolor="#000000" stroked="false">
                <v:path arrowok="t"/>
                <v:fill type="solid"/>
              </v:shape>
            </v:group>
            <v:group style="position:absolute;left:5143;top:533;width:10;height:20" coordorigin="5143,533" coordsize="10,20">
              <v:shape style="position:absolute;left:5143;top:533;width:10;height:20" coordorigin="5143,533" coordsize="10,20" path="m5143,552l5153,552,5153,533,5143,533,5143,552xe" filled="true" fillcolor="#000000" stroked="false">
                <v:path arrowok="t"/>
                <v:fill type="solid"/>
              </v:shape>
            </v:group>
            <v:group style="position:absolute;left:5143;top:552;width:10;height:20" coordorigin="5143,552" coordsize="10,20">
              <v:shape style="position:absolute;left:5143;top:552;width:10;height:20" coordorigin="5143,552" coordsize="10,20" path="m5143,571l5153,571,5153,552,5143,552,5143,571xe" filled="true" fillcolor="#000000" stroked="false">
                <v:path arrowok="t"/>
                <v:fill type="solid"/>
              </v:shape>
            </v:group>
            <v:group style="position:absolute;left:5143;top:571;width:10;height:20" coordorigin="5143,571" coordsize="10,20">
              <v:shape style="position:absolute;left:5143;top:571;width:10;height:20" coordorigin="5143,571" coordsize="10,20" path="m5143,590l5153,590,5153,571,5143,571,5143,590xe" filled="true" fillcolor="#000000" stroked="false">
                <v:path arrowok="t"/>
                <v:fill type="solid"/>
              </v:shape>
            </v:group>
            <v:group style="position:absolute;left:5143;top:590;width:10;height:20" coordorigin="5143,590" coordsize="10,20">
              <v:shape style="position:absolute;left:5143;top:590;width:10;height:20" coordorigin="5143,590" coordsize="10,20" path="m5143,610l5153,610,5153,590,5143,590,5143,610xe" filled="true" fillcolor="#000000" stroked="false">
                <v:path arrowok="t"/>
                <v:fill type="solid"/>
              </v:shape>
            </v:group>
            <v:group style="position:absolute;left:5143;top:610;width:10;height:20" coordorigin="5143,610" coordsize="10,20">
              <v:shape style="position:absolute;left:5143;top:610;width:10;height:20" coordorigin="5143,610" coordsize="10,20" path="m5143,629l5153,629,5153,610,5143,610,5143,629xe" filled="true" fillcolor="#000000" stroked="false">
                <v:path arrowok="t"/>
                <v:fill type="solid"/>
              </v:shape>
            </v:group>
            <v:group style="position:absolute;left:5143;top:629;width:10;height:20" coordorigin="5143,629" coordsize="10,20">
              <v:shape style="position:absolute;left:5143;top:629;width:10;height:20" coordorigin="5143,629" coordsize="10,20" path="m5143,648l5153,648,5153,629,5143,629,5143,648xe" filled="true" fillcolor="#000000" stroked="false">
                <v:path arrowok="t"/>
                <v:fill type="solid"/>
              </v:shape>
            </v:group>
            <v:group style="position:absolute;left:5143;top:648;width:10;height:20" coordorigin="5143,648" coordsize="10,20">
              <v:shape style="position:absolute;left:5143;top:648;width:10;height:20" coordorigin="5143,648" coordsize="10,20" path="m5143,667l5153,667,5153,648,5143,648,5143,667xe" filled="true" fillcolor="#000000" stroked="false">
                <v:path arrowok="t"/>
                <v:fill type="solid"/>
              </v:shape>
            </v:group>
            <v:group style="position:absolute;left:5143;top:667;width:10;height:20" coordorigin="5143,667" coordsize="10,20">
              <v:shape style="position:absolute;left:5143;top:667;width:10;height:20" coordorigin="5143,667" coordsize="10,20" path="m5143,686l5153,686,5153,667,5143,667,5143,686xe" filled="true" fillcolor="#000000" stroked="false">
                <v:path arrowok="t"/>
                <v:fill type="solid"/>
              </v:shape>
            </v:group>
            <v:group style="position:absolute;left:5143;top:686;width:10;height:20" coordorigin="5143,686" coordsize="10,20">
              <v:shape style="position:absolute;left:5143;top:686;width:10;height:20" coordorigin="5143,686" coordsize="10,20" path="m5143,706l5153,706,5153,686,5143,686,5143,706xe" filled="true" fillcolor="#000000" stroked="false">
                <v:path arrowok="t"/>
                <v:fill type="solid"/>
              </v:shape>
            </v:group>
            <v:group style="position:absolute;left:5143;top:706;width:10;height:20" coordorigin="5143,706" coordsize="10,20">
              <v:shape style="position:absolute;left:5143;top:706;width:10;height:20" coordorigin="5143,706" coordsize="10,20" path="m5143,725l5153,725,5153,706,5143,706,5143,725xe" filled="true" fillcolor="#000000" stroked="false">
                <v:path arrowok="t"/>
                <v:fill type="solid"/>
              </v:shape>
            </v:group>
            <v:group style="position:absolute;left:5143;top:725;width:10;height:20" coordorigin="5143,725" coordsize="10,20">
              <v:shape style="position:absolute;left:5143;top:725;width:10;height:20" coordorigin="5143,725" coordsize="10,20" path="m5143,744l5153,744,5153,725,5143,725,5143,744xe" filled="true" fillcolor="#000000" stroked="false">
                <v:path arrowok="t"/>
                <v:fill type="solid"/>
              </v:shape>
            </v:group>
            <v:group style="position:absolute;left:5143;top:744;width:10;height:20" coordorigin="5143,744" coordsize="10,20">
              <v:shape style="position:absolute;left:5143;top:744;width:10;height:20" coordorigin="5143,744" coordsize="10,20" path="m5143,763l5153,763,5153,744,5143,744,5143,763xe" filled="true" fillcolor="#000000" stroked="false">
                <v:path arrowok="t"/>
                <v:fill type="solid"/>
              </v:shape>
            </v:group>
            <v:group style="position:absolute;left:5143;top:763;width:10;height:20" coordorigin="5143,763" coordsize="10,20">
              <v:shape style="position:absolute;left:5143;top:763;width:10;height:20" coordorigin="5143,763" coordsize="10,20" path="m5143,782l5153,782,5153,763,5143,763,5143,782xe" filled="true" fillcolor="#000000" stroked="false">
                <v:path arrowok="t"/>
                <v:fill type="solid"/>
              </v:shape>
            </v:group>
            <v:group style="position:absolute;left:5143;top:782;width:10;height:20" coordorigin="5143,782" coordsize="10,20">
              <v:shape style="position:absolute;left:5143;top:782;width:10;height:20" coordorigin="5143,782" coordsize="10,20" path="m5143,802l5153,802,5153,782,5143,782,5143,802xe" filled="true" fillcolor="#000000" stroked="false">
                <v:path arrowok="t"/>
                <v:fill type="solid"/>
              </v:shape>
            </v:group>
            <v:group style="position:absolute;left:5143;top:802;width:10;height:20" coordorigin="5143,802" coordsize="10,20">
              <v:shape style="position:absolute;left:5143;top:802;width:10;height:20" coordorigin="5143,802" coordsize="10,20" path="m5143,821l5153,821,5153,802,5143,802,5143,821xe" filled="true" fillcolor="#000000" stroked="false">
                <v:path arrowok="t"/>
                <v:fill type="solid"/>
              </v:shape>
            </v:group>
            <v:group style="position:absolute;left:5143;top:821;width:10;height:20" coordorigin="5143,821" coordsize="10,20">
              <v:shape style="position:absolute;left:5143;top:821;width:10;height:20" coordorigin="5143,821" coordsize="10,20" path="m5143,840l5153,840,5153,821,5143,821,5143,840xe" filled="true" fillcolor="#000000" stroked="false">
                <v:path arrowok="t"/>
                <v:fill type="solid"/>
              </v:shape>
            </v:group>
            <v:group style="position:absolute;left:5143;top:840;width:10;height:20" coordorigin="5143,840" coordsize="10,20">
              <v:shape style="position:absolute;left:5143;top:840;width:10;height:20" coordorigin="5143,840" coordsize="10,20" path="m5143,859l5153,859,5153,840,5143,840,5143,859xe" filled="true" fillcolor="#000000" stroked="false">
                <v:path arrowok="t"/>
                <v:fill type="solid"/>
              </v:shape>
            </v:group>
            <v:group style="position:absolute;left:5143;top:859;width:10;height:20" coordorigin="5143,859" coordsize="10,20">
              <v:shape style="position:absolute;left:5143;top:859;width:10;height:20" coordorigin="5143,859" coordsize="10,20" path="m5143,878l5153,878,5153,859,5143,859,5143,878xe" filled="true" fillcolor="#000000" stroked="false">
                <v:path arrowok="t"/>
                <v:fill type="solid"/>
              </v:shape>
            </v:group>
            <v:group style="position:absolute;left:5143;top:878;width:10;height:20" coordorigin="5143,878" coordsize="10,20">
              <v:shape style="position:absolute;left:5143;top:878;width:10;height:20" coordorigin="5143,878" coordsize="10,20" path="m5143,898l5153,898,5153,878,5143,878,5143,898xe" filled="true" fillcolor="#000000" stroked="false">
                <v:path arrowok="t"/>
                <v:fill type="solid"/>
              </v:shape>
              <v:shape style="position:absolute;left:5143;top:898;width:10;height:6" type="#_x0000_t75" stroked="false">
                <v:imagedata r:id="rId629" o:title=""/>
              </v:shape>
            </v:group>
            <v:group style="position:absolute;left:6703;top:437;width:10;height:20" coordorigin="6703,437" coordsize="10,20">
              <v:shape style="position:absolute;left:6703;top:437;width:10;height:20" coordorigin="6703,437" coordsize="10,20" path="m6703,456l6713,456,6713,437,6703,437,6703,456xe" filled="true" fillcolor="#000000" stroked="false">
                <v:path arrowok="t"/>
                <v:fill type="solid"/>
              </v:shape>
            </v:group>
            <v:group style="position:absolute;left:6703;top:456;width:10;height:20" coordorigin="6703,456" coordsize="10,20">
              <v:shape style="position:absolute;left:6703;top:456;width:10;height:20" coordorigin="6703,456" coordsize="10,20" path="m6703,475l6713,475,6713,456,6703,456,6703,475xe" filled="true" fillcolor="#000000" stroked="false">
                <v:path arrowok="t"/>
                <v:fill type="solid"/>
              </v:shape>
            </v:group>
            <v:group style="position:absolute;left:6703;top:475;width:10;height:20" coordorigin="6703,475" coordsize="10,20">
              <v:shape style="position:absolute;left:6703;top:475;width:10;height:20" coordorigin="6703,475" coordsize="10,20" path="m6703,494l6713,494,6713,475,6703,475,6703,494xe" filled="true" fillcolor="#000000" stroked="false">
                <v:path arrowok="t"/>
                <v:fill type="solid"/>
              </v:shape>
            </v:group>
            <v:group style="position:absolute;left:6703;top:494;width:10;height:20" coordorigin="6703,494" coordsize="10,20">
              <v:shape style="position:absolute;left:6703;top:494;width:10;height:20" coordorigin="6703,494" coordsize="10,20" path="m6703,514l6713,514,6713,494,6703,494,6703,514xe" filled="true" fillcolor="#000000" stroked="false">
                <v:path arrowok="t"/>
                <v:fill type="solid"/>
              </v:shape>
            </v:group>
            <v:group style="position:absolute;left:6703;top:514;width:10;height:20" coordorigin="6703,514" coordsize="10,20">
              <v:shape style="position:absolute;left:6703;top:514;width:10;height:20" coordorigin="6703,514" coordsize="10,20" path="m6703,533l6713,533,6713,514,6703,514,6703,533xe" filled="true" fillcolor="#000000" stroked="false">
                <v:path arrowok="t"/>
                <v:fill type="solid"/>
              </v:shape>
            </v:group>
            <v:group style="position:absolute;left:6703;top:533;width:10;height:20" coordorigin="6703,533" coordsize="10,20">
              <v:shape style="position:absolute;left:6703;top:533;width:10;height:20" coordorigin="6703,533" coordsize="10,20" path="m6703,552l6713,552,6713,533,6703,533,6703,552xe" filled="true" fillcolor="#000000" stroked="false">
                <v:path arrowok="t"/>
                <v:fill type="solid"/>
              </v:shape>
            </v:group>
            <v:group style="position:absolute;left:6703;top:552;width:10;height:20" coordorigin="6703,552" coordsize="10,20">
              <v:shape style="position:absolute;left:6703;top:552;width:10;height:20" coordorigin="6703,552" coordsize="10,20" path="m6703,571l6713,571,6713,552,6703,552,6703,571xe" filled="true" fillcolor="#000000" stroked="false">
                <v:path arrowok="t"/>
                <v:fill type="solid"/>
              </v:shape>
            </v:group>
            <v:group style="position:absolute;left:6703;top:571;width:10;height:20" coordorigin="6703,571" coordsize="10,20">
              <v:shape style="position:absolute;left:6703;top:571;width:10;height:20" coordorigin="6703,571" coordsize="10,20" path="m6703,590l6713,590,6713,571,6703,571,6703,590xe" filled="true" fillcolor="#000000" stroked="false">
                <v:path arrowok="t"/>
                <v:fill type="solid"/>
              </v:shape>
            </v:group>
            <v:group style="position:absolute;left:6703;top:590;width:10;height:20" coordorigin="6703,590" coordsize="10,20">
              <v:shape style="position:absolute;left:6703;top:590;width:10;height:20" coordorigin="6703,590" coordsize="10,20" path="m6703,610l6713,610,6713,590,6703,590,6703,610xe" filled="true" fillcolor="#000000" stroked="false">
                <v:path arrowok="t"/>
                <v:fill type="solid"/>
              </v:shape>
            </v:group>
            <v:group style="position:absolute;left:6703;top:610;width:10;height:20" coordorigin="6703,610" coordsize="10,20">
              <v:shape style="position:absolute;left:6703;top:610;width:10;height:20" coordorigin="6703,610" coordsize="10,20" path="m6703,629l6713,629,6713,610,6703,610,6703,629xe" filled="true" fillcolor="#000000" stroked="false">
                <v:path arrowok="t"/>
                <v:fill type="solid"/>
              </v:shape>
            </v:group>
            <v:group style="position:absolute;left:6703;top:629;width:10;height:20" coordorigin="6703,629" coordsize="10,20">
              <v:shape style="position:absolute;left:6703;top:629;width:10;height:20" coordorigin="6703,629" coordsize="10,20" path="m6703,648l6713,648,6713,629,6703,629,6703,648xe" filled="true" fillcolor="#000000" stroked="false">
                <v:path arrowok="t"/>
                <v:fill type="solid"/>
              </v:shape>
            </v:group>
            <v:group style="position:absolute;left:6703;top:648;width:10;height:20" coordorigin="6703,648" coordsize="10,20">
              <v:shape style="position:absolute;left:6703;top:648;width:10;height:20" coordorigin="6703,648" coordsize="10,20" path="m6703,667l6713,667,6713,648,6703,648,6703,667xe" filled="true" fillcolor="#000000" stroked="false">
                <v:path arrowok="t"/>
                <v:fill type="solid"/>
              </v:shape>
            </v:group>
            <v:group style="position:absolute;left:6703;top:667;width:10;height:20" coordorigin="6703,667" coordsize="10,20">
              <v:shape style="position:absolute;left:6703;top:667;width:10;height:20" coordorigin="6703,667" coordsize="10,20" path="m6703,686l6713,686,6713,667,6703,667,6703,686xe" filled="true" fillcolor="#000000" stroked="false">
                <v:path arrowok="t"/>
                <v:fill type="solid"/>
              </v:shape>
            </v:group>
            <v:group style="position:absolute;left:6703;top:686;width:10;height:20" coordorigin="6703,686" coordsize="10,20">
              <v:shape style="position:absolute;left:6703;top:686;width:10;height:20" coordorigin="6703,686" coordsize="10,20" path="m6703,706l6713,706,6713,686,6703,686,6703,706xe" filled="true" fillcolor="#000000" stroked="false">
                <v:path arrowok="t"/>
                <v:fill type="solid"/>
              </v:shape>
            </v:group>
            <v:group style="position:absolute;left:6703;top:706;width:10;height:20" coordorigin="6703,706" coordsize="10,20">
              <v:shape style="position:absolute;left:6703;top:706;width:10;height:20" coordorigin="6703,706" coordsize="10,20" path="m6703,725l6713,725,6713,706,6703,706,6703,725xe" filled="true" fillcolor="#000000" stroked="false">
                <v:path arrowok="t"/>
                <v:fill type="solid"/>
              </v:shape>
            </v:group>
            <v:group style="position:absolute;left:6703;top:725;width:10;height:20" coordorigin="6703,725" coordsize="10,20">
              <v:shape style="position:absolute;left:6703;top:725;width:10;height:20" coordorigin="6703,725" coordsize="10,20" path="m6703,744l6713,744,6713,725,6703,725,6703,744xe" filled="true" fillcolor="#000000" stroked="false">
                <v:path arrowok="t"/>
                <v:fill type="solid"/>
              </v:shape>
            </v:group>
            <v:group style="position:absolute;left:6703;top:744;width:10;height:20" coordorigin="6703,744" coordsize="10,20">
              <v:shape style="position:absolute;left:6703;top:744;width:10;height:20" coordorigin="6703,744" coordsize="10,20" path="m6703,763l6713,763,6713,744,6703,744,6703,763xe" filled="true" fillcolor="#000000" stroked="false">
                <v:path arrowok="t"/>
                <v:fill type="solid"/>
              </v:shape>
            </v:group>
            <v:group style="position:absolute;left:6703;top:763;width:10;height:20" coordorigin="6703,763" coordsize="10,20">
              <v:shape style="position:absolute;left:6703;top:763;width:10;height:20" coordorigin="6703,763" coordsize="10,20" path="m6703,782l6713,782,6713,763,6703,763,6703,782xe" filled="true" fillcolor="#000000" stroked="false">
                <v:path arrowok="t"/>
                <v:fill type="solid"/>
              </v:shape>
            </v:group>
            <v:group style="position:absolute;left:6703;top:782;width:10;height:20" coordorigin="6703,782" coordsize="10,20">
              <v:shape style="position:absolute;left:6703;top:782;width:10;height:20" coordorigin="6703,782" coordsize="10,20" path="m6703,802l6713,802,6713,782,6703,782,6703,802xe" filled="true" fillcolor="#000000" stroked="false">
                <v:path arrowok="t"/>
                <v:fill type="solid"/>
              </v:shape>
            </v:group>
            <v:group style="position:absolute;left:6703;top:802;width:10;height:20" coordorigin="6703,802" coordsize="10,20">
              <v:shape style="position:absolute;left:6703;top:802;width:10;height:20" coordorigin="6703,802" coordsize="10,20" path="m6703,821l6713,821,6713,802,6703,802,6703,821xe" filled="true" fillcolor="#000000" stroked="false">
                <v:path arrowok="t"/>
                <v:fill type="solid"/>
              </v:shape>
            </v:group>
            <v:group style="position:absolute;left:6703;top:821;width:10;height:20" coordorigin="6703,821" coordsize="10,20">
              <v:shape style="position:absolute;left:6703;top:821;width:10;height:20" coordorigin="6703,821" coordsize="10,20" path="m6703,840l6713,840,6713,821,6703,821,6703,840xe" filled="true" fillcolor="#000000" stroked="false">
                <v:path arrowok="t"/>
                <v:fill type="solid"/>
              </v:shape>
            </v:group>
            <v:group style="position:absolute;left:6703;top:840;width:10;height:20" coordorigin="6703,840" coordsize="10,20">
              <v:shape style="position:absolute;left:6703;top:840;width:10;height:20" coordorigin="6703,840" coordsize="10,20" path="m6703,859l6713,859,6713,840,6703,840,6703,859xe" filled="true" fillcolor="#000000" stroked="false">
                <v:path arrowok="t"/>
                <v:fill type="solid"/>
              </v:shape>
            </v:group>
            <v:group style="position:absolute;left:6703;top:859;width:10;height:20" coordorigin="6703,859" coordsize="10,20">
              <v:shape style="position:absolute;left:6703;top:859;width:10;height:20" coordorigin="6703,859" coordsize="10,20" path="m6703,878l6713,878,6713,859,6703,859,6703,878xe" filled="true" fillcolor="#000000" stroked="false">
                <v:path arrowok="t"/>
                <v:fill type="solid"/>
              </v:shape>
            </v:group>
            <v:group style="position:absolute;left:6703;top:878;width:10;height:20" coordorigin="6703,878" coordsize="10,20">
              <v:shape style="position:absolute;left:6703;top:878;width:10;height:20" coordorigin="6703,878" coordsize="10,20" path="m6703,898l6713,898,6713,878,6703,878,6703,898xe" filled="true" fillcolor="#000000" stroked="false">
                <v:path arrowok="t"/>
                <v:fill type="solid"/>
              </v:shape>
              <v:shape style="position:absolute;left:6703;top:898;width:10;height:6" type="#_x0000_t75" stroked="false">
                <v:imagedata r:id="rId629" o:title=""/>
              </v:shape>
            </v:group>
            <v:group style="position:absolute;left:8263;top:437;width:10;height:20" coordorigin="8263,437" coordsize="10,20">
              <v:shape style="position:absolute;left:8263;top:437;width:10;height:20" coordorigin="8263,437" coordsize="10,20" path="m8263,456l8272,456,8272,437,8263,437,8263,456xe" filled="true" fillcolor="#000000" stroked="false">
                <v:path arrowok="t"/>
                <v:fill type="solid"/>
              </v:shape>
            </v:group>
            <v:group style="position:absolute;left:8263;top:456;width:10;height:20" coordorigin="8263,456" coordsize="10,20">
              <v:shape style="position:absolute;left:8263;top:456;width:10;height:20" coordorigin="8263,456" coordsize="10,20" path="m8263,475l8272,475,8272,456,8263,456,8263,475xe" filled="true" fillcolor="#000000" stroked="false">
                <v:path arrowok="t"/>
                <v:fill type="solid"/>
              </v:shape>
            </v:group>
            <v:group style="position:absolute;left:8263;top:475;width:10;height:20" coordorigin="8263,475" coordsize="10,20">
              <v:shape style="position:absolute;left:8263;top:475;width:10;height:20" coordorigin="8263,475" coordsize="10,20" path="m8263,494l8272,494,8272,475,8263,475,8263,494xe" filled="true" fillcolor="#000000" stroked="false">
                <v:path arrowok="t"/>
                <v:fill type="solid"/>
              </v:shape>
            </v:group>
            <v:group style="position:absolute;left:8263;top:494;width:10;height:20" coordorigin="8263,494" coordsize="10,20">
              <v:shape style="position:absolute;left:8263;top:494;width:10;height:20" coordorigin="8263,494" coordsize="10,20" path="m8263,514l8272,514,8272,494,8263,494,8263,514xe" filled="true" fillcolor="#000000" stroked="false">
                <v:path arrowok="t"/>
                <v:fill type="solid"/>
              </v:shape>
            </v:group>
            <v:group style="position:absolute;left:8263;top:514;width:10;height:20" coordorigin="8263,514" coordsize="10,20">
              <v:shape style="position:absolute;left:8263;top:514;width:10;height:20" coordorigin="8263,514" coordsize="10,20" path="m8263,533l8272,533,8272,514,8263,514,8263,533xe" filled="true" fillcolor="#000000" stroked="false">
                <v:path arrowok="t"/>
                <v:fill type="solid"/>
              </v:shape>
            </v:group>
            <v:group style="position:absolute;left:8263;top:533;width:10;height:20" coordorigin="8263,533" coordsize="10,20">
              <v:shape style="position:absolute;left:8263;top:533;width:10;height:20" coordorigin="8263,533" coordsize="10,20" path="m8263,552l8272,552,8272,533,8263,533,8263,552xe" filled="true" fillcolor="#000000" stroked="false">
                <v:path arrowok="t"/>
                <v:fill type="solid"/>
              </v:shape>
            </v:group>
            <v:group style="position:absolute;left:8263;top:552;width:10;height:20" coordorigin="8263,552" coordsize="10,20">
              <v:shape style="position:absolute;left:8263;top:552;width:10;height:20" coordorigin="8263,552" coordsize="10,20" path="m8263,571l8272,571,8272,552,8263,552,8263,571xe" filled="true" fillcolor="#000000" stroked="false">
                <v:path arrowok="t"/>
                <v:fill type="solid"/>
              </v:shape>
            </v:group>
            <v:group style="position:absolute;left:8263;top:571;width:10;height:20" coordorigin="8263,571" coordsize="10,20">
              <v:shape style="position:absolute;left:8263;top:571;width:10;height:20" coordorigin="8263,571" coordsize="10,20" path="m8263,590l8272,590,8272,571,8263,571,8263,590xe" filled="true" fillcolor="#000000" stroked="false">
                <v:path arrowok="t"/>
                <v:fill type="solid"/>
              </v:shape>
            </v:group>
            <v:group style="position:absolute;left:8263;top:590;width:10;height:20" coordorigin="8263,590" coordsize="10,20">
              <v:shape style="position:absolute;left:8263;top:590;width:10;height:20" coordorigin="8263,590" coordsize="10,20" path="m8263,610l8272,610,8272,590,8263,590,8263,610xe" filled="true" fillcolor="#000000" stroked="false">
                <v:path arrowok="t"/>
                <v:fill type="solid"/>
              </v:shape>
            </v:group>
            <v:group style="position:absolute;left:8263;top:610;width:10;height:20" coordorigin="8263,610" coordsize="10,20">
              <v:shape style="position:absolute;left:8263;top:610;width:10;height:20" coordorigin="8263,610" coordsize="10,20" path="m8263,629l8272,629,8272,610,8263,610,8263,629xe" filled="true" fillcolor="#000000" stroked="false">
                <v:path arrowok="t"/>
                <v:fill type="solid"/>
              </v:shape>
            </v:group>
            <v:group style="position:absolute;left:8263;top:629;width:10;height:20" coordorigin="8263,629" coordsize="10,20">
              <v:shape style="position:absolute;left:8263;top:629;width:10;height:20" coordorigin="8263,629" coordsize="10,20" path="m8263,648l8272,648,8272,629,8263,629,8263,648xe" filled="true" fillcolor="#000000" stroked="false">
                <v:path arrowok="t"/>
                <v:fill type="solid"/>
              </v:shape>
            </v:group>
            <v:group style="position:absolute;left:8263;top:648;width:10;height:20" coordorigin="8263,648" coordsize="10,20">
              <v:shape style="position:absolute;left:8263;top:648;width:10;height:20" coordorigin="8263,648" coordsize="10,20" path="m8263,667l8272,667,8272,648,8263,648,8263,667xe" filled="true" fillcolor="#000000" stroked="false">
                <v:path arrowok="t"/>
                <v:fill type="solid"/>
              </v:shape>
            </v:group>
            <v:group style="position:absolute;left:8263;top:667;width:10;height:20" coordorigin="8263,667" coordsize="10,20">
              <v:shape style="position:absolute;left:8263;top:667;width:10;height:20" coordorigin="8263,667" coordsize="10,20" path="m8263,686l8272,686,8272,667,8263,667,8263,686xe" filled="true" fillcolor="#000000" stroked="false">
                <v:path arrowok="t"/>
                <v:fill type="solid"/>
              </v:shape>
            </v:group>
            <v:group style="position:absolute;left:8263;top:686;width:10;height:20" coordorigin="8263,686" coordsize="10,20">
              <v:shape style="position:absolute;left:8263;top:686;width:10;height:20" coordorigin="8263,686" coordsize="10,20" path="m8263,706l8272,706,8272,686,8263,686,8263,706xe" filled="true" fillcolor="#000000" stroked="false">
                <v:path arrowok="t"/>
                <v:fill type="solid"/>
              </v:shape>
            </v:group>
            <v:group style="position:absolute;left:8263;top:706;width:10;height:20" coordorigin="8263,706" coordsize="10,20">
              <v:shape style="position:absolute;left:8263;top:706;width:10;height:20" coordorigin="8263,706" coordsize="10,20" path="m8263,725l8272,725,8272,706,8263,706,8263,725xe" filled="true" fillcolor="#000000" stroked="false">
                <v:path arrowok="t"/>
                <v:fill type="solid"/>
              </v:shape>
            </v:group>
            <v:group style="position:absolute;left:8263;top:725;width:10;height:20" coordorigin="8263,725" coordsize="10,20">
              <v:shape style="position:absolute;left:8263;top:725;width:10;height:20" coordorigin="8263,725" coordsize="10,20" path="m8263,744l8272,744,8272,725,8263,725,8263,744xe" filled="true" fillcolor="#000000" stroked="false">
                <v:path arrowok="t"/>
                <v:fill type="solid"/>
              </v:shape>
            </v:group>
            <v:group style="position:absolute;left:8263;top:744;width:10;height:20" coordorigin="8263,744" coordsize="10,20">
              <v:shape style="position:absolute;left:8263;top:744;width:10;height:20" coordorigin="8263,744" coordsize="10,20" path="m8263,763l8272,763,8272,744,8263,744,8263,763xe" filled="true" fillcolor="#000000" stroked="false">
                <v:path arrowok="t"/>
                <v:fill type="solid"/>
              </v:shape>
            </v:group>
            <v:group style="position:absolute;left:8263;top:763;width:10;height:20" coordorigin="8263,763" coordsize="10,20">
              <v:shape style="position:absolute;left:8263;top:763;width:10;height:20" coordorigin="8263,763" coordsize="10,20" path="m8263,782l8272,782,8272,763,8263,763,8263,782xe" filled="true" fillcolor="#000000" stroked="false">
                <v:path arrowok="t"/>
                <v:fill type="solid"/>
              </v:shape>
            </v:group>
            <v:group style="position:absolute;left:8263;top:782;width:10;height:20" coordorigin="8263,782" coordsize="10,20">
              <v:shape style="position:absolute;left:8263;top:782;width:10;height:20" coordorigin="8263,782" coordsize="10,20" path="m8263,802l8272,802,8272,782,8263,782,8263,802xe" filled="true" fillcolor="#000000" stroked="false">
                <v:path arrowok="t"/>
                <v:fill type="solid"/>
              </v:shape>
            </v:group>
            <v:group style="position:absolute;left:8263;top:802;width:10;height:20" coordorigin="8263,802" coordsize="10,20">
              <v:shape style="position:absolute;left:8263;top:802;width:10;height:20" coordorigin="8263,802" coordsize="10,20" path="m8263,821l8272,821,8272,802,8263,802,8263,821xe" filled="true" fillcolor="#000000" stroked="false">
                <v:path arrowok="t"/>
                <v:fill type="solid"/>
              </v:shape>
            </v:group>
            <v:group style="position:absolute;left:8263;top:821;width:10;height:20" coordorigin="8263,821" coordsize="10,20">
              <v:shape style="position:absolute;left:8263;top:821;width:10;height:20" coordorigin="8263,821" coordsize="10,20" path="m8263,840l8272,840,8272,821,8263,821,8263,840xe" filled="true" fillcolor="#000000" stroked="false">
                <v:path arrowok="t"/>
                <v:fill type="solid"/>
              </v:shape>
            </v:group>
            <v:group style="position:absolute;left:8263;top:840;width:10;height:20" coordorigin="8263,840" coordsize="10,20">
              <v:shape style="position:absolute;left:8263;top:840;width:10;height:20" coordorigin="8263,840" coordsize="10,20" path="m8263,859l8272,859,8272,840,8263,840,8263,859xe" filled="true" fillcolor="#000000" stroked="false">
                <v:path arrowok="t"/>
                <v:fill type="solid"/>
              </v:shape>
            </v:group>
            <v:group style="position:absolute;left:8263;top:859;width:10;height:20" coordorigin="8263,859" coordsize="10,20">
              <v:shape style="position:absolute;left:8263;top:859;width:10;height:20" coordorigin="8263,859" coordsize="10,20" path="m8263,878l8272,878,8272,859,8263,859,8263,878xe" filled="true" fillcolor="#000000" stroked="false">
                <v:path arrowok="t"/>
                <v:fill type="solid"/>
              </v:shape>
            </v:group>
            <v:group style="position:absolute;left:8263;top:878;width:10;height:20" coordorigin="8263,878" coordsize="10,20">
              <v:shape style="position:absolute;left:8263;top:878;width:10;height:20" coordorigin="8263,878" coordsize="10,20" path="m8263,898l8272,898,8272,878,8263,878,8263,898xe" filled="true" fillcolor="#000000" stroked="false">
                <v:path arrowok="t"/>
                <v:fill type="solid"/>
              </v:shape>
              <v:shape style="position:absolute;left:8263;top:898;width:10;height:6" type="#_x0000_t75" stroked="false">
                <v:imagedata r:id="rId629" o:title=""/>
              </v:shape>
            </v:group>
            <v:group style="position:absolute;left:29;top:908;width:3500;height:2" coordorigin="29,908" coordsize="3500,2">
              <v:shape style="position:absolute;left:29;top:908;width:3500;height:2" coordorigin="29,908" coordsize="3500,0" path="m29,908l3529,908e" filled="false" stroked="true" strokeweight=".47998pt" strokecolor="#000000">
                <v:path arrowok="t"/>
              </v:shape>
            </v:group>
            <v:group style="position:absolute;left:3529;top:908;width:10;height:2" coordorigin="3529,908" coordsize="10,2">
              <v:shape style="position:absolute;left:3529;top:908;width:10;height:2" coordorigin="3529,908" coordsize="10,0" path="m3529,908l3539,908e" filled="false" stroked="true" strokeweight=".47998pt" strokecolor="#000000">
                <v:path arrowok="t"/>
              </v:shape>
            </v:group>
            <v:group style="position:absolute;left:3539;top:908;width:1605;height:2" coordorigin="3539,908" coordsize="1605,2">
              <v:shape style="position:absolute;left:3539;top:908;width:1605;height:2" coordorigin="3539,908" coordsize="1605,0" path="m3539,908l5143,908e" filled="false" stroked="true" strokeweight=".47998pt" strokecolor="#000000">
                <v:path arrowok="t"/>
              </v:shape>
            </v:group>
            <v:group style="position:absolute;left:5143;top:908;width:10;height:2" coordorigin="5143,908" coordsize="10,2">
              <v:shape style="position:absolute;left:5143;top:908;width:10;height:2" coordorigin="5143,908" coordsize="10,0" path="m5143,908l5153,908e" filled="false" stroked="true" strokeweight=".47998pt" strokecolor="#000000">
                <v:path arrowok="t"/>
              </v:shape>
            </v:group>
            <v:group style="position:absolute;left:5153;top:908;width:1551;height:2" coordorigin="5153,908" coordsize="1551,2">
              <v:shape style="position:absolute;left:5153;top:908;width:1551;height:2" coordorigin="5153,908" coordsize="1551,0" path="m5153,908l6703,908e" filled="false" stroked="true" strokeweight=".47998pt" strokecolor="#000000">
                <v:path arrowok="t"/>
              </v:shape>
            </v:group>
            <v:group style="position:absolute;left:6703;top:908;width:10;height:2" coordorigin="6703,908" coordsize="10,2">
              <v:shape style="position:absolute;left:6703;top:908;width:10;height:2" coordorigin="6703,908" coordsize="10,0" path="m6703,908l6713,908e" filled="false" stroked="true" strokeweight=".47998pt" strokecolor="#000000">
                <v:path arrowok="t"/>
              </v:shape>
            </v:group>
            <v:group style="position:absolute;left:6713;top:908;width:1550;height:2" coordorigin="6713,908" coordsize="1550,2">
              <v:shape style="position:absolute;left:6713;top:908;width:1550;height:2" coordorigin="6713,908" coordsize="1550,0" path="m6713,908l8263,908e" filled="false" stroked="true" strokeweight=".47998pt" strokecolor="#000000">
                <v:path arrowok="t"/>
              </v:shape>
            </v:group>
            <v:group style="position:absolute;left:8263;top:908;width:10;height:2" coordorigin="8263,908" coordsize="10,2">
              <v:shape style="position:absolute;left:8263;top:908;width:10;height:2" coordorigin="8263,908" coordsize="10,0" path="m8263,908l8272,908e" filled="false" stroked="true" strokeweight=".47998pt" strokecolor="#000000">
                <v:path arrowok="t"/>
              </v:shape>
            </v:group>
            <v:group style="position:absolute;left:8272;top:908;width:1413;height:2" coordorigin="8272,908" coordsize="1413,2">
              <v:shape style="position:absolute;left:8272;top:908;width:1413;height:2" coordorigin="8272,908" coordsize="1413,0" path="m8272,908l9685,908e" filled="false" stroked="true" strokeweight=".47998pt" strokecolor="#000000">
                <v:path arrowok="t"/>
              </v:shape>
            </v:group>
            <v:group style="position:absolute;left:3529;top:913;width:10;height:20" coordorigin="3529,913" coordsize="10,20">
              <v:shape style="position:absolute;left:3529;top:913;width:10;height:20" coordorigin="3529,913" coordsize="10,20" path="m3529,932l3539,932,3539,913,3529,913,3529,932xe" filled="true" fillcolor="#000000" stroked="false">
                <v:path arrowok="t"/>
                <v:fill type="solid"/>
              </v:shape>
            </v:group>
            <v:group style="position:absolute;left:3529;top:932;width:10;height:20" coordorigin="3529,932" coordsize="10,20">
              <v:shape style="position:absolute;left:3529;top:932;width:10;height:20" coordorigin="3529,932" coordsize="10,20" path="m3529,952l3539,952,3539,932,3529,932,3529,952xe" filled="true" fillcolor="#000000" stroked="false">
                <v:path arrowok="t"/>
                <v:fill type="solid"/>
              </v:shape>
            </v:group>
            <v:group style="position:absolute;left:3529;top:952;width:10;height:20" coordorigin="3529,952" coordsize="10,20">
              <v:shape style="position:absolute;left:3529;top:952;width:10;height:20" coordorigin="3529,952" coordsize="10,20" path="m3529,971l3539,971,3539,952,3529,952,3529,971xe" filled="true" fillcolor="#000000" stroked="false">
                <v:path arrowok="t"/>
                <v:fill type="solid"/>
              </v:shape>
            </v:group>
            <v:group style="position:absolute;left:3529;top:971;width:10;height:20" coordorigin="3529,971" coordsize="10,20">
              <v:shape style="position:absolute;left:3529;top:971;width:10;height:20" coordorigin="3529,971" coordsize="10,20" path="m3529,990l3539,990,3539,971,3529,971,3529,990xe" filled="true" fillcolor="#000000" stroked="false">
                <v:path arrowok="t"/>
                <v:fill type="solid"/>
              </v:shape>
            </v:group>
            <v:group style="position:absolute;left:3529;top:990;width:10;height:20" coordorigin="3529,990" coordsize="10,20">
              <v:shape style="position:absolute;left:3529;top:990;width:10;height:20" coordorigin="3529,990" coordsize="10,20" path="m3529,1009l3539,1009,3539,990,3529,990,3529,1009xe" filled="true" fillcolor="#000000" stroked="false">
                <v:path arrowok="t"/>
                <v:fill type="solid"/>
              </v:shape>
            </v:group>
            <v:group style="position:absolute;left:3529;top:1009;width:10;height:20" coordorigin="3529,1009" coordsize="10,20">
              <v:shape style="position:absolute;left:3529;top:1009;width:10;height:20" coordorigin="3529,1009" coordsize="10,20" path="m3529,1028l3539,1028,3539,1009,3529,1009,3529,1028xe" filled="true" fillcolor="#000000" stroked="false">
                <v:path arrowok="t"/>
                <v:fill type="solid"/>
              </v:shape>
            </v:group>
            <v:group style="position:absolute;left:3529;top:1028;width:10;height:20" coordorigin="3529,1028" coordsize="10,20">
              <v:shape style="position:absolute;left:3529;top:1028;width:10;height:20" coordorigin="3529,1028" coordsize="10,20" path="m3529,1048l3539,1048,3539,1028,3529,1028,3529,1048xe" filled="true" fillcolor="#000000" stroked="false">
                <v:path arrowok="t"/>
                <v:fill type="solid"/>
              </v:shape>
            </v:group>
            <v:group style="position:absolute;left:3529;top:1048;width:10;height:20" coordorigin="3529,1048" coordsize="10,20">
              <v:shape style="position:absolute;left:3529;top:1048;width:10;height:20" coordorigin="3529,1048" coordsize="10,20" path="m3529,1067l3539,1067,3539,1048,3529,1048,3529,1067xe" filled="true" fillcolor="#000000" stroked="false">
                <v:path arrowok="t"/>
                <v:fill type="solid"/>
              </v:shape>
            </v:group>
            <v:group style="position:absolute;left:3529;top:1067;width:10;height:20" coordorigin="3529,1067" coordsize="10,20">
              <v:shape style="position:absolute;left:3529;top:1067;width:10;height:20" coordorigin="3529,1067" coordsize="10,20" path="m3529,1086l3539,1086,3539,1067,3529,1067,3529,1086xe" filled="true" fillcolor="#000000" stroked="false">
                <v:path arrowok="t"/>
                <v:fill type="solid"/>
              </v:shape>
            </v:group>
            <v:group style="position:absolute;left:3529;top:1086;width:10;height:20" coordorigin="3529,1086" coordsize="10,20">
              <v:shape style="position:absolute;left:3529;top:1086;width:10;height:20" coordorigin="3529,1086" coordsize="10,20" path="m3529,1105l3539,1105,3539,1086,3529,1086,3529,1105xe" filled="true" fillcolor="#000000" stroked="false">
                <v:path arrowok="t"/>
                <v:fill type="solid"/>
              </v:shape>
            </v:group>
            <v:group style="position:absolute;left:3529;top:1105;width:10;height:20" coordorigin="3529,1105" coordsize="10,20">
              <v:shape style="position:absolute;left:3529;top:1105;width:10;height:20" coordorigin="3529,1105" coordsize="10,20" path="m3529,1125l3539,1125,3539,1105,3529,1105,3529,1125xe" filled="true" fillcolor="#000000" stroked="false">
                <v:path arrowok="t"/>
                <v:fill type="solid"/>
              </v:shape>
            </v:group>
            <v:group style="position:absolute;left:3529;top:1125;width:10;height:20" coordorigin="3529,1125" coordsize="10,20">
              <v:shape style="position:absolute;left:3529;top:1125;width:10;height:20" coordorigin="3529,1125" coordsize="10,20" path="m3529,1144l3539,1144,3539,1125,3529,1125,3529,1144xe" filled="true" fillcolor="#000000" stroked="false">
                <v:path arrowok="t"/>
                <v:fill type="solid"/>
              </v:shape>
            </v:group>
            <v:group style="position:absolute;left:3529;top:1144;width:10;height:20" coordorigin="3529,1144" coordsize="10,20">
              <v:shape style="position:absolute;left:3529;top:1144;width:10;height:20" coordorigin="3529,1144" coordsize="10,20" path="m3529,1163l3539,1163,3539,1144,3529,1144,3529,1163xe" filled="true" fillcolor="#000000" stroked="false">
                <v:path arrowok="t"/>
                <v:fill type="solid"/>
              </v:shape>
            </v:group>
            <v:group style="position:absolute;left:3529;top:1163;width:10;height:20" coordorigin="3529,1163" coordsize="10,20">
              <v:shape style="position:absolute;left:3529;top:1163;width:10;height:20" coordorigin="3529,1163" coordsize="10,20" path="m3529,1182l3539,1182,3539,1163,3529,1163,3529,1182xe" filled="true" fillcolor="#000000" stroked="false">
                <v:path arrowok="t"/>
                <v:fill type="solid"/>
              </v:shape>
            </v:group>
            <v:group style="position:absolute;left:3529;top:1182;width:10;height:20" coordorigin="3529,1182" coordsize="10,20">
              <v:shape style="position:absolute;left:3529;top:1182;width:10;height:20" coordorigin="3529,1182" coordsize="10,20" path="m3529,1202l3539,1202,3539,1182,3529,1182,3529,1202xe" filled="true" fillcolor="#000000" stroked="false">
                <v:path arrowok="t"/>
                <v:fill type="solid"/>
              </v:shape>
            </v:group>
            <v:group style="position:absolute;left:3529;top:1202;width:10;height:20" coordorigin="3529,1202" coordsize="10,20">
              <v:shape style="position:absolute;left:3529;top:1202;width:10;height:20" coordorigin="3529,1202" coordsize="10,20" path="m3529,1221l3539,1221,3539,1202,3529,1202,3529,1221xe" filled="true" fillcolor="#000000" stroked="false">
                <v:path arrowok="t"/>
                <v:fill type="solid"/>
              </v:shape>
            </v:group>
            <v:group style="position:absolute;left:5143;top:913;width:10;height:20" coordorigin="5143,913" coordsize="10,20">
              <v:shape style="position:absolute;left:5143;top:913;width:10;height:20" coordorigin="5143,913" coordsize="10,20" path="m5143,932l5153,932,5153,913,5143,913,5143,932xe" filled="true" fillcolor="#000000" stroked="false">
                <v:path arrowok="t"/>
                <v:fill type="solid"/>
              </v:shape>
            </v:group>
            <v:group style="position:absolute;left:5143;top:932;width:10;height:20" coordorigin="5143,932" coordsize="10,20">
              <v:shape style="position:absolute;left:5143;top:932;width:10;height:20" coordorigin="5143,932" coordsize="10,20" path="m5143,952l5153,952,5153,932,5143,932,5143,952xe" filled="true" fillcolor="#000000" stroked="false">
                <v:path arrowok="t"/>
                <v:fill type="solid"/>
              </v:shape>
            </v:group>
            <v:group style="position:absolute;left:5143;top:952;width:10;height:20" coordorigin="5143,952" coordsize="10,20">
              <v:shape style="position:absolute;left:5143;top:952;width:10;height:20" coordorigin="5143,952" coordsize="10,20" path="m5143,971l5153,971,5153,952,5143,952,5143,971xe" filled="true" fillcolor="#000000" stroked="false">
                <v:path arrowok="t"/>
                <v:fill type="solid"/>
              </v:shape>
            </v:group>
            <v:group style="position:absolute;left:5143;top:971;width:10;height:20" coordorigin="5143,971" coordsize="10,20">
              <v:shape style="position:absolute;left:5143;top:971;width:10;height:20" coordorigin="5143,971" coordsize="10,20" path="m5143,990l5153,990,5153,971,5143,971,5143,990xe" filled="true" fillcolor="#000000" stroked="false">
                <v:path arrowok="t"/>
                <v:fill type="solid"/>
              </v:shape>
            </v:group>
            <v:group style="position:absolute;left:5143;top:990;width:10;height:20" coordorigin="5143,990" coordsize="10,20">
              <v:shape style="position:absolute;left:5143;top:990;width:10;height:20" coordorigin="5143,990" coordsize="10,20" path="m5143,1009l5153,1009,5153,990,5143,990,5143,1009xe" filled="true" fillcolor="#000000" stroked="false">
                <v:path arrowok="t"/>
                <v:fill type="solid"/>
              </v:shape>
            </v:group>
            <v:group style="position:absolute;left:5143;top:1009;width:10;height:20" coordorigin="5143,1009" coordsize="10,20">
              <v:shape style="position:absolute;left:5143;top:1009;width:10;height:20" coordorigin="5143,1009" coordsize="10,20" path="m5143,1028l5153,1028,5153,1009,5143,1009,5143,1028xe" filled="true" fillcolor="#000000" stroked="false">
                <v:path arrowok="t"/>
                <v:fill type="solid"/>
              </v:shape>
            </v:group>
            <v:group style="position:absolute;left:5143;top:1028;width:10;height:20" coordorigin="5143,1028" coordsize="10,20">
              <v:shape style="position:absolute;left:5143;top:1028;width:10;height:20" coordorigin="5143,1028" coordsize="10,20" path="m5143,1048l5153,1048,5153,1028,5143,1028,5143,1048xe" filled="true" fillcolor="#000000" stroked="false">
                <v:path arrowok="t"/>
                <v:fill type="solid"/>
              </v:shape>
            </v:group>
            <v:group style="position:absolute;left:5143;top:1048;width:10;height:20" coordorigin="5143,1048" coordsize="10,20">
              <v:shape style="position:absolute;left:5143;top:1048;width:10;height:20" coordorigin="5143,1048" coordsize="10,20" path="m5143,1067l5153,1067,5153,1048,5143,1048,5143,1067xe" filled="true" fillcolor="#000000" stroked="false">
                <v:path arrowok="t"/>
                <v:fill type="solid"/>
              </v:shape>
            </v:group>
            <v:group style="position:absolute;left:5143;top:1067;width:10;height:20" coordorigin="5143,1067" coordsize="10,20">
              <v:shape style="position:absolute;left:5143;top:1067;width:10;height:20" coordorigin="5143,1067" coordsize="10,20" path="m5143,1086l5153,1086,5153,1067,5143,1067,5143,1086xe" filled="true" fillcolor="#000000" stroked="false">
                <v:path arrowok="t"/>
                <v:fill type="solid"/>
              </v:shape>
            </v:group>
            <v:group style="position:absolute;left:5143;top:1086;width:10;height:20" coordorigin="5143,1086" coordsize="10,20">
              <v:shape style="position:absolute;left:5143;top:1086;width:10;height:20" coordorigin="5143,1086" coordsize="10,20" path="m5143,1105l5153,1105,5153,1086,5143,1086,5143,1105xe" filled="true" fillcolor="#000000" stroked="false">
                <v:path arrowok="t"/>
                <v:fill type="solid"/>
              </v:shape>
            </v:group>
            <v:group style="position:absolute;left:5143;top:1105;width:10;height:20" coordorigin="5143,1105" coordsize="10,20">
              <v:shape style="position:absolute;left:5143;top:1105;width:10;height:20" coordorigin="5143,1105" coordsize="10,20" path="m5143,1125l5153,1125,5153,1105,5143,1105,5143,1125xe" filled="true" fillcolor="#000000" stroked="false">
                <v:path arrowok="t"/>
                <v:fill type="solid"/>
              </v:shape>
            </v:group>
            <v:group style="position:absolute;left:5143;top:1125;width:10;height:20" coordorigin="5143,1125" coordsize="10,20">
              <v:shape style="position:absolute;left:5143;top:1125;width:10;height:20" coordorigin="5143,1125" coordsize="10,20" path="m5143,1144l5153,1144,5153,1125,5143,1125,5143,1144xe" filled="true" fillcolor="#000000" stroked="false">
                <v:path arrowok="t"/>
                <v:fill type="solid"/>
              </v:shape>
            </v:group>
            <v:group style="position:absolute;left:5143;top:1144;width:10;height:20" coordorigin="5143,1144" coordsize="10,20">
              <v:shape style="position:absolute;left:5143;top:1144;width:10;height:20" coordorigin="5143,1144" coordsize="10,20" path="m5143,1163l5153,1163,5153,1144,5143,1144,5143,1163xe" filled="true" fillcolor="#000000" stroked="false">
                <v:path arrowok="t"/>
                <v:fill type="solid"/>
              </v:shape>
            </v:group>
            <v:group style="position:absolute;left:5143;top:1163;width:10;height:20" coordorigin="5143,1163" coordsize="10,20">
              <v:shape style="position:absolute;left:5143;top:1163;width:10;height:20" coordorigin="5143,1163" coordsize="10,20" path="m5143,1182l5153,1182,5153,1163,5143,1163,5143,1182xe" filled="true" fillcolor="#000000" stroked="false">
                <v:path arrowok="t"/>
                <v:fill type="solid"/>
              </v:shape>
            </v:group>
            <v:group style="position:absolute;left:5143;top:1182;width:10;height:20" coordorigin="5143,1182" coordsize="10,20">
              <v:shape style="position:absolute;left:5143;top:1182;width:10;height:20" coordorigin="5143,1182" coordsize="10,20" path="m5143,1202l5153,1202,5153,1182,5143,1182,5143,1202xe" filled="true" fillcolor="#000000" stroked="false">
                <v:path arrowok="t"/>
                <v:fill type="solid"/>
              </v:shape>
            </v:group>
            <v:group style="position:absolute;left:5143;top:1202;width:10;height:20" coordorigin="5143,1202" coordsize="10,20">
              <v:shape style="position:absolute;left:5143;top:1202;width:10;height:20" coordorigin="5143,1202" coordsize="10,20" path="m5143,1221l5153,1221,5153,1202,5143,1202,5143,1221xe" filled="true" fillcolor="#000000" stroked="false">
                <v:path arrowok="t"/>
                <v:fill type="solid"/>
              </v:shape>
            </v:group>
            <v:group style="position:absolute;left:5143;top:1221;width:10;height:20" coordorigin="5143,1221" coordsize="10,20">
              <v:shape style="position:absolute;left:5143;top:1221;width:10;height:20" coordorigin="5143,1221" coordsize="10,20" path="m5143,1240l5153,1240,5153,1221,5143,1221,5143,1240xe" filled="true" fillcolor="#000000" stroked="false">
                <v:path arrowok="t"/>
                <v:fill type="solid"/>
              </v:shape>
            </v:group>
            <v:group style="position:absolute;left:5143;top:1240;width:10;height:20" coordorigin="5143,1240" coordsize="10,20">
              <v:shape style="position:absolute;left:5143;top:1240;width:10;height:20" coordorigin="5143,1240" coordsize="10,20" path="m5143,1259l5153,1259,5153,1240,5143,1240,5143,1259xe" filled="true" fillcolor="#000000" stroked="false">
                <v:path arrowok="t"/>
                <v:fill type="solid"/>
              </v:shape>
            </v:group>
            <v:group style="position:absolute;left:5143;top:1259;width:10;height:20" coordorigin="5143,1259" coordsize="10,20">
              <v:shape style="position:absolute;left:5143;top:1259;width:10;height:20" coordorigin="5143,1259" coordsize="10,20" path="m5143,1278l5153,1278,5153,1259,5143,1259,5143,1278xe" filled="true" fillcolor="#000000" stroked="false">
                <v:path arrowok="t"/>
                <v:fill type="solid"/>
              </v:shape>
            </v:group>
            <v:group style="position:absolute;left:5143;top:1278;width:10;height:20" coordorigin="5143,1278" coordsize="10,20">
              <v:shape style="position:absolute;left:5143;top:1278;width:10;height:20" coordorigin="5143,1278" coordsize="10,20" path="m5143,1298l5153,1298,5153,1278,5143,1278,5143,1298xe" filled="true" fillcolor="#000000" stroked="false">
                <v:path arrowok="t"/>
                <v:fill type="solid"/>
              </v:shape>
            </v:group>
            <v:group style="position:absolute;left:5143;top:1305;width:10;height:2" coordorigin="5143,1305" coordsize="10,2">
              <v:shape style="position:absolute;left:5143;top:1305;width:10;height:2" coordorigin="5143,1305" coordsize="10,0" path="m5143,1305l5153,1305e" filled="false" stroked="true" strokeweight=".72003pt" strokecolor="#000000">
                <v:path arrowok="t"/>
              </v:shape>
            </v:group>
            <v:group style="position:absolute;left:6703;top:913;width:10;height:20" coordorigin="6703,913" coordsize="10,20">
              <v:shape style="position:absolute;left:6703;top:913;width:10;height:20" coordorigin="6703,913" coordsize="10,20" path="m6703,932l6713,932,6713,913,6703,913,6703,932xe" filled="true" fillcolor="#000000" stroked="false">
                <v:path arrowok="t"/>
                <v:fill type="solid"/>
              </v:shape>
            </v:group>
            <v:group style="position:absolute;left:6703;top:932;width:10;height:20" coordorigin="6703,932" coordsize="10,20">
              <v:shape style="position:absolute;left:6703;top:932;width:10;height:20" coordorigin="6703,932" coordsize="10,20" path="m6703,952l6713,952,6713,932,6703,932,6703,952xe" filled="true" fillcolor="#000000" stroked="false">
                <v:path arrowok="t"/>
                <v:fill type="solid"/>
              </v:shape>
            </v:group>
            <v:group style="position:absolute;left:6703;top:952;width:10;height:20" coordorigin="6703,952" coordsize="10,20">
              <v:shape style="position:absolute;left:6703;top:952;width:10;height:20" coordorigin="6703,952" coordsize="10,20" path="m6703,971l6713,971,6713,952,6703,952,6703,971xe" filled="true" fillcolor="#000000" stroked="false">
                <v:path arrowok="t"/>
                <v:fill type="solid"/>
              </v:shape>
            </v:group>
            <v:group style="position:absolute;left:6703;top:971;width:10;height:20" coordorigin="6703,971" coordsize="10,20">
              <v:shape style="position:absolute;left:6703;top:971;width:10;height:20" coordorigin="6703,971" coordsize="10,20" path="m6703,990l6713,990,6713,971,6703,971,6703,990xe" filled="true" fillcolor="#000000" stroked="false">
                <v:path arrowok="t"/>
                <v:fill type="solid"/>
              </v:shape>
            </v:group>
            <v:group style="position:absolute;left:6703;top:990;width:10;height:20" coordorigin="6703,990" coordsize="10,20">
              <v:shape style="position:absolute;left:6703;top:990;width:10;height:20" coordorigin="6703,990" coordsize="10,20" path="m6703,1009l6713,1009,6713,990,6703,990,6703,1009xe" filled="true" fillcolor="#000000" stroked="false">
                <v:path arrowok="t"/>
                <v:fill type="solid"/>
              </v:shape>
            </v:group>
            <v:group style="position:absolute;left:6703;top:1009;width:10;height:20" coordorigin="6703,1009" coordsize="10,20">
              <v:shape style="position:absolute;left:6703;top:1009;width:10;height:20" coordorigin="6703,1009" coordsize="10,20" path="m6703,1028l6713,1028,6713,1009,6703,1009,6703,1028xe" filled="true" fillcolor="#000000" stroked="false">
                <v:path arrowok="t"/>
                <v:fill type="solid"/>
              </v:shape>
            </v:group>
            <v:group style="position:absolute;left:6703;top:1028;width:10;height:20" coordorigin="6703,1028" coordsize="10,20">
              <v:shape style="position:absolute;left:6703;top:1028;width:10;height:20" coordorigin="6703,1028" coordsize="10,20" path="m6703,1048l6713,1048,6713,1028,6703,1028,6703,1048xe" filled="true" fillcolor="#000000" stroked="false">
                <v:path arrowok="t"/>
                <v:fill type="solid"/>
              </v:shape>
            </v:group>
            <v:group style="position:absolute;left:6703;top:1048;width:10;height:20" coordorigin="6703,1048" coordsize="10,20">
              <v:shape style="position:absolute;left:6703;top:1048;width:10;height:20" coordorigin="6703,1048" coordsize="10,20" path="m6703,1067l6713,1067,6713,1048,6703,1048,6703,1067xe" filled="true" fillcolor="#000000" stroked="false">
                <v:path arrowok="t"/>
                <v:fill type="solid"/>
              </v:shape>
            </v:group>
            <v:group style="position:absolute;left:6703;top:1067;width:10;height:20" coordorigin="6703,1067" coordsize="10,20">
              <v:shape style="position:absolute;left:6703;top:1067;width:10;height:20" coordorigin="6703,1067" coordsize="10,20" path="m6703,1086l6713,1086,6713,1067,6703,1067,6703,1086xe" filled="true" fillcolor="#000000" stroked="false">
                <v:path arrowok="t"/>
                <v:fill type="solid"/>
              </v:shape>
            </v:group>
            <v:group style="position:absolute;left:6703;top:1086;width:10;height:20" coordorigin="6703,1086" coordsize="10,20">
              <v:shape style="position:absolute;left:6703;top:1086;width:10;height:20" coordorigin="6703,1086" coordsize="10,20" path="m6703,1105l6713,1105,6713,1086,6703,1086,6703,1105xe" filled="true" fillcolor="#000000" stroked="false">
                <v:path arrowok="t"/>
                <v:fill type="solid"/>
              </v:shape>
            </v:group>
            <v:group style="position:absolute;left:6703;top:1105;width:10;height:20" coordorigin="6703,1105" coordsize="10,20">
              <v:shape style="position:absolute;left:6703;top:1105;width:10;height:20" coordorigin="6703,1105" coordsize="10,20" path="m6703,1125l6713,1125,6713,1105,6703,1105,6703,1125xe" filled="true" fillcolor="#000000" stroked="false">
                <v:path arrowok="t"/>
                <v:fill type="solid"/>
              </v:shape>
            </v:group>
            <v:group style="position:absolute;left:6703;top:1125;width:10;height:20" coordorigin="6703,1125" coordsize="10,20">
              <v:shape style="position:absolute;left:6703;top:1125;width:10;height:20" coordorigin="6703,1125" coordsize="10,20" path="m6703,1144l6713,1144,6713,1125,6703,1125,6703,1144xe" filled="true" fillcolor="#000000" stroked="false">
                <v:path arrowok="t"/>
                <v:fill type="solid"/>
              </v:shape>
            </v:group>
            <v:group style="position:absolute;left:6703;top:1144;width:10;height:20" coordorigin="6703,1144" coordsize="10,20">
              <v:shape style="position:absolute;left:6703;top:1144;width:10;height:20" coordorigin="6703,1144" coordsize="10,20" path="m6703,1163l6713,1163,6713,1144,6703,1144,6703,1163xe" filled="true" fillcolor="#000000" stroked="false">
                <v:path arrowok="t"/>
                <v:fill type="solid"/>
              </v:shape>
            </v:group>
            <v:group style="position:absolute;left:6703;top:1163;width:10;height:20" coordorigin="6703,1163" coordsize="10,20">
              <v:shape style="position:absolute;left:6703;top:1163;width:10;height:20" coordorigin="6703,1163" coordsize="10,20" path="m6703,1182l6713,1182,6713,1163,6703,1163,6703,1182xe" filled="true" fillcolor="#000000" stroked="false">
                <v:path arrowok="t"/>
                <v:fill type="solid"/>
              </v:shape>
            </v:group>
            <v:group style="position:absolute;left:6703;top:1182;width:10;height:20" coordorigin="6703,1182" coordsize="10,20">
              <v:shape style="position:absolute;left:6703;top:1182;width:10;height:20" coordorigin="6703,1182" coordsize="10,20" path="m6703,1202l6713,1202,6713,1182,6703,1182,6703,1202xe" filled="true" fillcolor="#000000" stroked="false">
                <v:path arrowok="t"/>
                <v:fill type="solid"/>
              </v:shape>
            </v:group>
            <v:group style="position:absolute;left:6703;top:1202;width:10;height:20" coordorigin="6703,1202" coordsize="10,20">
              <v:shape style="position:absolute;left:6703;top:1202;width:10;height:20" coordorigin="6703,1202" coordsize="10,20" path="m6703,1221l6713,1221,6713,1202,6703,1202,6703,1221xe" filled="true" fillcolor="#000000" stroked="false">
                <v:path arrowok="t"/>
                <v:fill type="solid"/>
              </v:shape>
            </v:group>
            <v:group style="position:absolute;left:6703;top:1221;width:10;height:20" coordorigin="6703,1221" coordsize="10,20">
              <v:shape style="position:absolute;left:6703;top:1221;width:10;height:20" coordorigin="6703,1221" coordsize="10,20" path="m6703,1240l6713,1240,6713,1221,6703,1221,6703,1240xe" filled="true" fillcolor="#000000" stroked="false">
                <v:path arrowok="t"/>
                <v:fill type="solid"/>
              </v:shape>
            </v:group>
            <v:group style="position:absolute;left:6703;top:1240;width:10;height:20" coordorigin="6703,1240" coordsize="10,20">
              <v:shape style="position:absolute;left:6703;top:1240;width:10;height:20" coordorigin="6703,1240" coordsize="10,20" path="m6703,1259l6713,1259,6713,1240,6703,1240,6703,1259xe" filled="true" fillcolor="#000000" stroked="false">
                <v:path arrowok="t"/>
                <v:fill type="solid"/>
              </v:shape>
            </v:group>
            <v:group style="position:absolute;left:6703;top:1259;width:10;height:20" coordorigin="6703,1259" coordsize="10,20">
              <v:shape style="position:absolute;left:6703;top:1259;width:10;height:20" coordorigin="6703,1259" coordsize="10,20" path="m6703,1278l6713,1278,6713,1259,6703,1259,6703,1278xe" filled="true" fillcolor="#000000" stroked="false">
                <v:path arrowok="t"/>
                <v:fill type="solid"/>
              </v:shape>
            </v:group>
            <v:group style="position:absolute;left:6703;top:1278;width:10;height:20" coordorigin="6703,1278" coordsize="10,20">
              <v:shape style="position:absolute;left:6703;top:1278;width:10;height:20" coordorigin="6703,1278" coordsize="10,20" path="m6703,1298l6713,1298,6713,1278,6703,1278,6703,1298xe" filled="true" fillcolor="#000000" stroked="false">
                <v:path arrowok="t"/>
                <v:fill type="solid"/>
              </v:shape>
            </v:group>
            <v:group style="position:absolute;left:6703;top:1305;width:10;height:2" coordorigin="6703,1305" coordsize="10,2">
              <v:shape style="position:absolute;left:6703;top:1305;width:10;height:2" coordorigin="6703,1305" coordsize="10,0" path="m6703,1305l6713,1305e" filled="false" stroked="true" strokeweight=".72003pt" strokecolor="#000000">
                <v:path arrowok="t"/>
              </v:shape>
            </v:group>
            <v:group style="position:absolute;left:8263;top:913;width:10;height:20" coordorigin="8263,913" coordsize="10,20">
              <v:shape style="position:absolute;left:8263;top:913;width:10;height:20" coordorigin="8263,913" coordsize="10,20" path="m8263,932l8272,932,8272,913,8263,913,8263,932xe" filled="true" fillcolor="#000000" stroked="false">
                <v:path arrowok="t"/>
                <v:fill type="solid"/>
              </v:shape>
            </v:group>
            <v:group style="position:absolute;left:8263;top:932;width:10;height:20" coordorigin="8263,932" coordsize="10,20">
              <v:shape style="position:absolute;left:8263;top:932;width:10;height:20" coordorigin="8263,932" coordsize="10,20" path="m8263,952l8272,952,8272,932,8263,932,8263,952xe" filled="true" fillcolor="#000000" stroked="false">
                <v:path arrowok="t"/>
                <v:fill type="solid"/>
              </v:shape>
            </v:group>
            <v:group style="position:absolute;left:8263;top:952;width:10;height:20" coordorigin="8263,952" coordsize="10,20">
              <v:shape style="position:absolute;left:8263;top:952;width:10;height:20" coordorigin="8263,952" coordsize="10,20" path="m8263,971l8272,971,8272,952,8263,952,8263,971xe" filled="true" fillcolor="#000000" stroked="false">
                <v:path arrowok="t"/>
                <v:fill type="solid"/>
              </v:shape>
            </v:group>
            <v:group style="position:absolute;left:8263;top:971;width:10;height:20" coordorigin="8263,971" coordsize="10,20">
              <v:shape style="position:absolute;left:8263;top:971;width:10;height:20" coordorigin="8263,971" coordsize="10,20" path="m8263,990l8272,990,8272,971,8263,971,8263,990xe" filled="true" fillcolor="#000000" stroked="false">
                <v:path arrowok="t"/>
                <v:fill type="solid"/>
              </v:shape>
            </v:group>
            <v:group style="position:absolute;left:8263;top:990;width:10;height:20" coordorigin="8263,990" coordsize="10,20">
              <v:shape style="position:absolute;left:8263;top:990;width:10;height:20" coordorigin="8263,990" coordsize="10,20" path="m8263,1009l8272,1009,8272,990,8263,990,8263,1009xe" filled="true" fillcolor="#000000" stroked="false">
                <v:path arrowok="t"/>
                <v:fill type="solid"/>
              </v:shape>
            </v:group>
            <v:group style="position:absolute;left:8263;top:1009;width:10;height:20" coordorigin="8263,1009" coordsize="10,20">
              <v:shape style="position:absolute;left:8263;top:1009;width:10;height:20" coordorigin="8263,1009" coordsize="10,20" path="m8263,1028l8272,1028,8272,1009,8263,1009,8263,1028xe" filled="true" fillcolor="#000000" stroked="false">
                <v:path arrowok="t"/>
                <v:fill type="solid"/>
              </v:shape>
            </v:group>
            <v:group style="position:absolute;left:8263;top:1028;width:10;height:20" coordorigin="8263,1028" coordsize="10,20">
              <v:shape style="position:absolute;left:8263;top:1028;width:10;height:20" coordorigin="8263,1028" coordsize="10,20" path="m8263,1048l8272,1048,8272,1028,8263,1028,8263,1048xe" filled="true" fillcolor="#000000" stroked="false">
                <v:path arrowok="t"/>
                <v:fill type="solid"/>
              </v:shape>
            </v:group>
            <v:group style="position:absolute;left:8263;top:1048;width:10;height:20" coordorigin="8263,1048" coordsize="10,20">
              <v:shape style="position:absolute;left:8263;top:1048;width:10;height:20" coordorigin="8263,1048" coordsize="10,20" path="m8263,1067l8272,1067,8272,1048,8263,1048,8263,1067xe" filled="true" fillcolor="#000000" stroked="false">
                <v:path arrowok="t"/>
                <v:fill type="solid"/>
              </v:shape>
            </v:group>
            <v:group style="position:absolute;left:8263;top:1067;width:10;height:20" coordorigin="8263,1067" coordsize="10,20">
              <v:shape style="position:absolute;left:8263;top:1067;width:10;height:20" coordorigin="8263,1067" coordsize="10,20" path="m8263,1086l8272,1086,8272,1067,8263,1067,8263,1086xe" filled="true" fillcolor="#000000" stroked="false">
                <v:path arrowok="t"/>
                <v:fill type="solid"/>
              </v:shape>
            </v:group>
            <v:group style="position:absolute;left:8263;top:1086;width:10;height:20" coordorigin="8263,1086" coordsize="10,20">
              <v:shape style="position:absolute;left:8263;top:1086;width:10;height:20" coordorigin="8263,1086" coordsize="10,20" path="m8263,1105l8272,1105,8272,1086,8263,1086,8263,1105xe" filled="true" fillcolor="#000000" stroked="false">
                <v:path arrowok="t"/>
                <v:fill type="solid"/>
              </v:shape>
            </v:group>
            <v:group style="position:absolute;left:8263;top:1105;width:10;height:20" coordorigin="8263,1105" coordsize="10,20">
              <v:shape style="position:absolute;left:8263;top:1105;width:10;height:20" coordorigin="8263,1105" coordsize="10,20" path="m8263,1125l8272,1125,8272,1105,8263,1105,8263,1125xe" filled="true" fillcolor="#000000" stroked="false">
                <v:path arrowok="t"/>
                <v:fill type="solid"/>
              </v:shape>
            </v:group>
            <v:group style="position:absolute;left:8263;top:1125;width:10;height:20" coordorigin="8263,1125" coordsize="10,20">
              <v:shape style="position:absolute;left:8263;top:1125;width:10;height:20" coordorigin="8263,1125" coordsize="10,20" path="m8263,1144l8272,1144,8272,1125,8263,1125,8263,1144xe" filled="true" fillcolor="#000000" stroked="false">
                <v:path arrowok="t"/>
                <v:fill type="solid"/>
              </v:shape>
            </v:group>
            <v:group style="position:absolute;left:8263;top:1144;width:10;height:20" coordorigin="8263,1144" coordsize="10,20">
              <v:shape style="position:absolute;left:8263;top:1144;width:10;height:20" coordorigin="8263,1144" coordsize="10,20" path="m8263,1163l8272,1163,8272,1144,8263,1144,8263,1163xe" filled="true" fillcolor="#000000" stroked="false">
                <v:path arrowok="t"/>
                <v:fill type="solid"/>
              </v:shape>
            </v:group>
            <v:group style="position:absolute;left:8263;top:1163;width:10;height:20" coordorigin="8263,1163" coordsize="10,20">
              <v:shape style="position:absolute;left:8263;top:1163;width:10;height:20" coordorigin="8263,1163" coordsize="10,20" path="m8263,1182l8272,1182,8272,1163,8263,1163,8263,1182xe" filled="true" fillcolor="#000000" stroked="false">
                <v:path arrowok="t"/>
                <v:fill type="solid"/>
              </v:shape>
            </v:group>
            <v:group style="position:absolute;left:8263;top:1182;width:10;height:20" coordorigin="8263,1182" coordsize="10,20">
              <v:shape style="position:absolute;left:8263;top:1182;width:10;height:20" coordorigin="8263,1182" coordsize="10,20" path="m8263,1202l8272,1202,8272,1182,8263,1182,8263,1202xe" filled="true" fillcolor="#000000" stroked="false">
                <v:path arrowok="t"/>
                <v:fill type="solid"/>
              </v:shape>
            </v:group>
            <v:group style="position:absolute;left:8263;top:1202;width:10;height:20" coordorigin="8263,1202" coordsize="10,20">
              <v:shape style="position:absolute;left:8263;top:1202;width:10;height:20" coordorigin="8263,1202" coordsize="10,20" path="m8263,1221l8272,1221,8272,1202,8263,1202,8263,1221xe" filled="true" fillcolor="#000000" stroked="false">
                <v:path arrowok="t"/>
                <v:fill type="solid"/>
              </v:shape>
            </v:group>
            <v:group style="position:absolute;left:8263;top:1221;width:10;height:20" coordorigin="8263,1221" coordsize="10,20">
              <v:shape style="position:absolute;left:8263;top:1221;width:10;height:20" coordorigin="8263,1221" coordsize="10,20" path="m8263,1240l8272,1240,8272,1221,8263,1221,8263,1240xe" filled="true" fillcolor="#000000" stroked="false">
                <v:path arrowok="t"/>
                <v:fill type="solid"/>
              </v:shape>
            </v:group>
            <v:group style="position:absolute;left:8263;top:1240;width:10;height:20" coordorigin="8263,1240" coordsize="10,20">
              <v:shape style="position:absolute;left:8263;top:1240;width:10;height:20" coordorigin="8263,1240" coordsize="10,20" path="m8263,1259l8272,1259,8272,1240,8263,1240,8263,1259xe" filled="true" fillcolor="#000000" stroked="false">
                <v:path arrowok="t"/>
                <v:fill type="solid"/>
              </v:shape>
            </v:group>
            <v:group style="position:absolute;left:8263;top:1259;width:10;height:20" coordorigin="8263,1259" coordsize="10,20">
              <v:shape style="position:absolute;left:8263;top:1259;width:10;height:20" coordorigin="8263,1259" coordsize="10,20" path="m8263,1278l8272,1278,8272,1259,8263,1259,8263,1278xe" filled="true" fillcolor="#000000" stroked="false">
                <v:path arrowok="t"/>
                <v:fill type="solid"/>
              </v:shape>
            </v:group>
            <v:group style="position:absolute;left:8263;top:1278;width:10;height:20" coordorigin="8263,1278" coordsize="10,20">
              <v:shape style="position:absolute;left:8263;top:1278;width:10;height:20" coordorigin="8263,1278" coordsize="10,20" path="m8263,1298l8272,1298,8272,1278,8263,1278,8263,1298xe" filled="true" fillcolor="#000000" stroked="false">
                <v:path arrowok="t"/>
                <v:fill type="solid"/>
              </v:shape>
            </v:group>
            <v:group style="position:absolute;left:8263;top:1305;width:10;height:2" coordorigin="8263,1305" coordsize="10,2">
              <v:shape style="position:absolute;left:8263;top:1305;width:10;height:2" coordorigin="8263,1305" coordsize="10,0" path="m8263,1305l8272,1305e" filled="false" stroked="true" strokeweight=".72003pt" strokecolor="#000000">
                <v:path arrowok="t"/>
              </v:shape>
              <v:shape style="position:absolute;left:29;top:1221;width:3519;height:101" type="#_x0000_t75" stroked="false">
                <v:imagedata r:id="rId630" o:title=""/>
              </v:shape>
              <v:shape style="position:absolute;left:3524;top:1312;width:3179;height:10" type="#_x0000_t75" stroked="false">
                <v:imagedata r:id="rId631" o:title=""/>
              </v:shape>
              <v:shape style="position:absolute;left:6699;top:1312;width:1564;height:10" type="#_x0000_t75" stroked="false">
                <v:imagedata r:id="rId470" o:title=""/>
              </v:shape>
              <v:shape style="position:absolute;left:8258;top:1312;width:1427;height:10" type="#_x0000_t75" stroked="false">
                <v:imagedata r:id="rId285" o:title=""/>
              </v:shape>
            </v:group>
            <v:group style="position:absolute;left:3529;top:1322;width:10;height:20" coordorigin="3529,1322" coordsize="10,20">
              <v:shape style="position:absolute;left:3529;top:1322;width:10;height:20" coordorigin="3529,1322" coordsize="10,20" path="m3529,1341l3539,1341,3539,1322,3529,1322,3529,1341xe" filled="true" fillcolor="#000000" stroked="false">
                <v:path arrowok="t"/>
                <v:fill type="solid"/>
              </v:shape>
            </v:group>
            <v:group style="position:absolute;left:3529;top:1341;width:10;height:20" coordorigin="3529,1341" coordsize="10,20">
              <v:shape style="position:absolute;left:3529;top:1341;width:10;height:20" coordorigin="3529,1341" coordsize="10,20" path="m3529,1360l3539,1360,3539,1341,3529,1341,3529,1360xe" filled="true" fillcolor="#000000" stroked="false">
                <v:path arrowok="t"/>
                <v:fill type="solid"/>
              </v:shape>
            </v:group>
            <v:group style="position:absolute;left:3529;top:1360;width:10;height:20" coordorigin="3529,1360" coordsize="10,20">
              <v:shape style="position:absolute;left:3529;top:1360;width:10;height:20" coordorigin="3529,1360" coordsize="10,20" path="m3529,1379l3539,1379,3539,1360,3529,1360,3529,1379xe" filled="true" fillcolor="#000000" stroked="false">
                <v:path arrowok="t"/>
                <v:fill type="solid"/>
              </v:shape>
            </v:group>
            <v:group style="position:absolute;left:3529;top:1379;width:10;height:20" coordorigin="3529,1379" coordsize="10,20">
              <v:shape style="position:absolute;left:3529;top:1379;width:10;height:20" coordorigin="3529,1379" coordsize="10,20" path="m3529,1398l3539,1398,3539,1379,3529,1379,3529,1398xe" filled="true" fillcolor="#000000" stroked="false">
                <v:path arrowok="t"/>
                <v:fill type="solid"/>
              </v:shape>
            </v:group>
            <v:group style="position:absolute;left:3529;top:1398;width:10;height:20" coordorigin="3529,1398" coordsize="10,20">
              <v:shape style="position:absolute;left:3529;top:1398;width:10;height:20" coordorigin="3529,1398" coordsize="10,20" path="m3529,1418l3539,1418,3539,1398,3529,1398,3529,1418xe" filled="true" fillcolor="#000000" stroked="false">
                <v:path arrowok="t"/>
                <v:fill type="solid"/>
              </v:shape>
            </v:group>
            <v:group style="position:absolute;left:3529;top:1418;width:10;height:20" coordorigin="3529,1418" coordsize="10,20">
              <v:shape style="position:absolute;left:3529;top:1418;width:10;height:20" coordorigin="3529,1418" coordsize="10,20" path="m3529,1437l3539,1437,3539,1418,3529,1418,3529,1437xe" filled="true" fillcolor="#000000" stroked="false">
                <v:path arrowok="t"/>
                <v:fill type="solid"/>
              </v:shape>
            </v:group>
            <v:group style="position:absolute;left:3529;top:1437;width:10;height:20" coordorigin="3529,1437" coordsize="10,20">
              <v:shape style="position:absolute;left:3529;top:1437;width:10;height:20" coordorigin="3529,1437" coordsize="10,20" path="m3529,1456l3539,1456,3539,1437,3529,1437,3529,1456xe" filled="true" fillcolor="#000000" stroked="false">
                <v:path arrowok="t"/>
                <v:fill type="solid"/>
              </v:shape>
            </v:group>
            <v:group style="position:absolute;left:3529;top:1456;width:10;height:20" coordorigin="3529,1456" coordsize="10,20">
              <v:shape style="position:absolute;left:3529;top:1456;width:10;height:20" coordorigin="3529,1456" coordsize="10,20" path="m3529,1475l3539,1475,3539,1456,3529,1456,3529,1475xe" filled="true" fillcolor="#000000" stroked="false">
                <v:path arrowok="t"/>
                <v:fill type="solid"/>
              </v:shape>
            </v:group>
            <v:group style="position:absolute;left:3529;top:1475;width:10;height:20" coordorigin="3529,1475" coordsize="10,20">
              <v:shape style="position:absolute;left:3529;top:1475;width:10;height:20" coordorigin="3529,1475" coordsize="10,20" path="m3529,1494l3539,1494,3539,1475,3529,1475,3529,1494xe" filled="true" fillcolor="#000000" stroked="false">
                <v:path arrowok="t"/>
                <v:fill type="solid"/>
              </v:shape>
            </v:group>
            <v:group style="position:absolute;left:3529;top:1494;width:10;height:20" coordorigin="3529,1494" coordsize="10,20">
              <v:shape style="position:absolute;left:3529;top:1494;width:10;height:20" coordorigin="3529,1494" coordsize="10,20" path="m3529,1514l3539,1514,3539,1494,3529,1494,3529,1514xe" filled="true" fillcolor="#000000" stroked="false">
                <v:path arrowok="t"/>
                <v:fill type="solid"/>
              </v:shape>
            </v:group>
            <v:group style="position:absolute;left:3529;top:1514;width:10;height:20" coordorigin="3529,1514" coordsize="10,20">
              <v:shape style="position:absolute;left:3529;top:1514;width:10;height:20" coordorigin="3529,1514" coordsize="10,20" path="m3529,1533l3539,1533,3539,1514,3529,1514,3529,1533xe" filled="true" fillcolor="#000000" stroked="false">
                <v:path arrowok="t"/>
                <v:fill type="solid"/>
              </v:shape>
            </v:group>
            <v:group style="position:absolute;left:3529;top:1533;width:10;height:20" coordorigin="3529,1533" coordsize="10,20">
              <v:shape style="position:absolute;left:3529;top:1533;width:10;height:20" coordorigin="3529,1533" coordsize="10,20" path="m3529,1552l3539,1552,3539,1533,3529,1533,3529,1552xe" filled="true" fillcolor="#000000" stroked="false">
                <v:path arrowok="t"/>
                <v:fill type="solid"/>
              </v:shape>
            </v:group>
            <v:group style="position:absolute;left:3529;top:1552;width:10;height:20" coordorigin="3529,1552" coordsize="10,20">
              <v:shape style="position:absolute;left:3529;top:1552;width:10;height:20" coordorigin="3529,1552" coordsize="10,20" path="m3529,1571l3539,1571,3539,1552,3529,1552,3529,1571xe" filled="true" fillcolor="#000000" stroked="false">
                <v:path arrowok="t"/>
                <v:fill type="solid"/>
              </v:shape>
            </v:group>
            <v:group style="position:absolute;left:3529;top:1571;width:10;height:20" coordorigin="3529,1571" coordsize="10,20">
              <v:shape style="position:absolute;left:3529;top:1571;width:10;height:20" coordorigin="3529,1571" coordsize="10,20" path="m3529,1590l3539,1590,3539,1571,3529,1571,3529,1590xe" filled="true" fillcolor="#000000" stroked="false">
                <v:path arrowok="t"/>
                <v:fill type="solid"/>
              </v:shape>
            </v:group>
            <v:group style="position:absolute;left:3529;top:1590;width:10;height:20" coordorigin="3529,1590" coordsize="10,20">
              <v:shape style="position:absolute;left:3529;top:1590;width:10;height:20" coordorigin="3529,1590" coordsize="10,20" path="m3529,1610l3539,1610,3539,1590,3529,1590,3529,1610xe" filled="true" fillcolor="#000000" stroked="false">
                <v:path arrowok="t"/>
                <v:fill type="solid"/>
              </v:shape>
            </v:group>
            <v:group style="position:absolute;left:3529;top:1610;width:10;height:20" coordorigin="3529,1610" coordsize="10,20">
              <v:shape style="position:absolute;left:3529;top:1610;width:10;height:20" coordorigin="3529,1610" coordsize="10,20" path="m3529,1629l3539,1629,3539,1610,3529,1610,3529,1629xe" filled="true" fillcolor="#000000" stroked="false">
                <v:path arrowok="t"/>
                <v:fill type="solid"/>
              </v:shape>
            </v:group>
            <v:group style="position:absolute;left:3529;top:1629;width:10;height:20" coordorigin="3529,1629" coordsize="10,20">
              <v:shape style="position:absolute;left:3529;top:1629;width:10;height:20" coordorigin="3529,1629" coordsize="10,20" path="m3529,1648l3539,1648,3539,1629,3529,1629,3529,1648xe" filled="true" fillcolor="#000000" stroked="false">
                <v:path arrowok="t"/>
                <v:fill type="solid"/>
              </v:shape>
            </v:group>
            <v:group style="position:absolute;left:3529;top:1648;width:10;height:20" coordorigin="3529,1648" coordsize="10,20">
              <v:shape style="position:absolute;left:3529;top:1648;width:10;height:20" coordorigin="3529,1648" coordsize="10,20" path="m3529,1667l3539,1667,3539,1648,3529,1648,3529,1667xe" filled="true" fillcolor="#000000" stroked="false">
                <v:path arrowok="t"/>
                <v:fill type="solid"/>
              </v:shape>
            </v:group>
            <v:group style="position:absolute;left:3529;top:1667;width:10;height:20" coordorigin="3529,1667" coordsize="10,20">
              <v:shape style="position:absolute;left:3529;top:1667;width:10;height:20" coordorigin="3529,1667" coordsize="10,20" path="m3529,1686l3539,1686,3539,1667,3529,1667,3529,1686xe" filled="true" fillcolor="#000000" stroked="false">
                <v:path arrowok="t"/>
                <v:fill type="solid"/>
              </v:shape>
            </v:group>
            <v:group style="position:absolute;left:3529;top:1686;width:10;height:20" coordorigin="3529,1686" coordsize="10,20">
              <v:shape style="position:absolute;left:3529;top:1686;width:10;height:20" coordorigin="3529,1686" coordsize="10,20" path="m3529,1706l3539,1706,3539,1686,3529,1686,3529,1706xe" filled="true" fillcolor="#000000" stroked="false">
                <v:path arrowok="t"/>
                <v:fill type="solid"/>
              </v:shape>
            </v:group>
            <v:group style="position:absolute;left:3529;top:1706;width:10;height:20" coordorigin="3529,1706" coordsize="10,20">
              <v:shape style="position:absolute;left:3529;top:1706;width:10;height:20" coordorigin="3529,1706" coordsize="10,20" path="m3529,1725l3539,1725,3539,1706,3529,1706,3529,1725xe" filled="true" fillcolor="#000000" stroked="false">
                <v:path arrowok="t"/>
                <v:fill type="solid"/>
              </v:shape>
            </v:group>
            <v:group style="position:absolute;left:3529;top:1725;width:10;height:20" coordorigin="3529,1725" coordsize="10,20">
              <v:shape style="position:absolute;left:3529;top:1725;width:10;height:20" coordorigin="3529,1725" coordsize="10,20" path="m3529,1744l3539,1744,3539,1725,3529,1725,3529,1744xe" filled="true" fillcolor="#000000" stroked="false">
                <v:path arrowok="t"/>
                <v:fill type="solid"/>
              </v:shape>
            </v:group>
            <v:group style="position:absolute;left:3529;top:1744;width:10;height:20" coordorigin="3529,1744" coordsize="10,20">
              <v:shape style="position:absolute;left:3529;top:1744;width:10;height:20" coordorigin="3529,1744" coordsize="10,20" path="m3529,1763l3539,1763,3539,1744,3529,1744,3529,1763xe" filled="true" fillcolor="#000000" stroked="false">
                <v:path arrowok="t"/>
                <v:fill type="solid"/>
              </v:shape>
            </v:group>
            <v:group style="position:absolute;left:3529;top:1763;width:10;height:20" coordorigin="3529,1763" coordsize="10,20">
              <v:shape style="position:absolute;left:3529;top:1763;width:10;height:20" coordorigin="3529,1763" coordsize="10,20" path="m3529,1782l3539,1782,3539,1763,3529,1763,3529,1782xe" filled="true" fillcolor="#000000" stroked="false">
                <v:path arrowok="t"/>
                <v:fill type="solid"/>
              </v:shape>
            </v:group>
            <v:group style="position:absolute;left:3529;top:1782;width:10;height:20" coordorigin="3529,1782" coordsize="10,20">
              <v:shape style="position:absolute;left:3529;top:1782;width:10;height:20" coordorigin="3529,1782" coordsize="10,20" path="m3529,1802l3539,1802,3539,1782,3529,1782,3529,1802xe" filled="true" fillcolor="#000000" stroked="false">
                <v:path arrowok="t"/>
                <v:fill type="solid"/>
              </v:shape>
            </v:group>
            <v:group style="position:absolute;left:3529;top:1802;width:10;height:20" coordorigin="3529,1802" coordsize="10,20">
              <v:shape style="position:absolute;left:3529;top:1802;width:10;height:20" coordorigin="3529,1802" coordsize="10,20" path="m3529,1821l3539,1821,3539,1802,3529,1802,3529,1821xe" filled="true" fillcolor="#000000" stroked="false">
                <v:path arrowok="t"/>
                <v:fill type="solid"/>
              </v:shape>
            </v:group>
            <v:group style="position:absolute;left:3529;top:1821;width:10;height:20" coordorigin="3529,1821" coordsize="10,20">
              <v:shape style="position:absolute;left:3529;top:1821;width:10;height:20" coordorigin="3529,1821" coordsize="10,20" path="m3529,1840l3539,1840,3539,1821,3529,1821,3529,1840xe" filled="true" fillcolor="#000000" stroked="false">
                <v:path arrowok="t"/>
                <v:fill type="solid"/>
              </v:shape>
            </v:group>
            <v:group style="position:absolute;left:3529;top:1840;width:10;height:20" coordorigin="3529,1840" coordsize="10,20">
              <v:shape style="position:absolute;left:3529;top:1840;width:10;height:20" coordorigin="3529,1840" coordsize="10,20" path="m3529,1859l3539,1859,3539,1840,3529,1840,3529,1859xe" filled="true" fillcolor="#000000" stroked="false">
                <v:path arrowok="t"/>
                <v:fill type="solid"/>
              </v:shape>
            </v:group>
            <v:group style="position:absolute;left:3529;top:1859;width:10;height:20" coordorigin="3529,1859" coordsize="10,20">
              <v:shape style="position:absolute;left:3529;top:1859;width:10;height:20" coordorigin="3529,1859" coordsize="10,20" path="m3529,1878l3539,1878,3539,1859,3529,1859,3529,1878xe" filled="true" fillcolor="#000000" stroked="false">
                <v:path arrowok="t"/>
                <v:fill type="solid"/>
              </v:shape>
            </v:group>
            <v:group style="position:absolute;left:3529;top:1878;width:10;height:20" coordorigin="3529,1878" coordsize="10,20">
              <v:shape style="position:absolute;left:3529;top:1878;width:10;height:20" coordorigin="3529,1878" coordsize="10,20" path="m3529,1898l3539,1898,3539,1878,3529,1878,3529,1898xe" filled="true" fillcolor="#000000" stroked="false">
                <v:path arrowok="t"/>
                <v:fill type="solid"/>
              </v:shape>
            </v:group>
            <v:group style="position:absolute;left:3529;top:1898;width:10;height:20" coordorigin="3529,1898" coordsize="10,20">
              <v:shape style="position:absolute;left:3529;top:1898;width:10;height:20" coordorigin="3529,1898" coordsize="10,20" path="m3529,1917l3539,1917,3539,1898,3529,1898,3529,1917xe" filled="true" fillcolor="#000000" stroked="false">
                <v:path arrowok="t"/>
                <v:fill type="solid"/>
              </v:shape>
            </v:group>
            <v:group style="position:absolute;left:3529;top:1917;width:10;height:20" coordorigin="3529,1917" coordsize="10,20">
              <v:shape style="position:absolute;left:3529;top:1917;width:10;height:20" coordorigin="3529,1917" coordsize="10,20" path="m3529,1936l3539,1936,3539,1917,3529,1917,3529,1936xe" filled="true" fillcolor="#000000" stroked="false">
                <v:path arrowok="t"/>
                <v:fill type="solid"/>
              </v:shape>
            </v:group>
            <v:group style="position:absolute;left:3529;top:1941;width:10;height:2" coordorigin="3529,1941" coordsize="10,2">
              <v:shape style="position:absolute;left:3529;top:1941;width:10;height:2" coordorigin="3529,1941" coordsize="10,0" path="m3529,1941l3539,1941e" filled="false" stroked="true" strokeweight=".48004pt" strokecolor="#000000">
                <v:path arrowok="t"/>
              </v:shape>
            </v:group>
            <v:group style="position:absolute;left:5143;top:1322;width:10;height:20" coordorigin="5143,1322" coordsize="10,20">
              <v:shape style="position:absolute;left:5143;top:1322;width:10;height:20" coordorigin="5143,1322" coordsize="10,20" path="m5143,1341l5153,1341,5153,1322,5143,1322,5143,1341xe" filled="true" fillcolor="#000000" stroked="false">
                <v:path arrowok="t"/>
                <v:fill type="solid"/>
              </v:shape>
            </v:group>
            <v:group style="position:absolute;left:5143;top:1341;width:10;height:20" coordorigin="5143,1341" coordsize="10,20">
              <v:shape style="position:absolute;left:5143;top:1341;width:10;height:20" coordorigin="5143,1341" coordsize="10,20" path="m5143,1360l5153,1360,5153,1341,5143,1341,5143,1360xe" filled="true" fillcolor="#000000" stroked="false">
                <v:path arrowok="t"/>
                <v:fill type="solid"/>
              </v:shape>
            </v:group>
            <v:group style="position:absolute;left:5143;top:1360;width:10;height:20" coordorigin="5143,1360" coordsize="10,20">
              <v:shape style="position:absolute;left:5143;top:1360;width:10;height:20" coordorigin="5143,1360" coordsize="10,20" path="m5143,1379l5153,1379,5153,1360,5143,1360,5143,1379xe" filled="true" fillcolor="#000000" stroked="false">
                <v:path arrowok="t"/>
                <v:fill type="solid"/>
              </v:shape>
            </v:group>
            <v:group style="position:absolute;left:5143;top:1379;width:10;height:20" coordorigin="5143,1379" coordsize="10,20">
              <v:shape style="position:absolute;left:5143;top:1379;width:10;height:20" coordorigin="5143,1379" coordsize="10,20" path="m5143,1398l5153,1398,5153,1379,5143,1379,5143,1398xe" filled="true" fillcolor="#000000" stroked="false">
                <v:path arrowok="t"/>
                <v:fill type="solid"/>
              </v:shape>
            </v:group>
            <v:group style="position:absolute;left:5143;top:1398;width:10;height:20" coordorigin="5143,1398" coordsize="10,20">
              <v:shape style="position:absolute;left:5143;top:1398;width:10;height:20" coordorigin="5143,1398" coordsize="10,20" path="m5143,1418l5153,1418,5153,1398,5143,1398,5143,1418xe" filled="true" fillcolor="#000000" stroked="false">
                <v:path arrowok="t"/>
                <v:fill type="solid"/>
              </v:shape>
            </v:group>
            <v:group style="position:absolute;left:5143;top:1418;width:10;height:20" coordorigin="5143,1418" coordsize="10,20">
              <v:shape style="position:absolute;left:5143;top:1418;width:10;height:20" coordorigin="5143,1418" coordsize="10,20" path="m5143,1437l5153,1437,5153,1418,5143,1418,5143,1437xe" filled="true" fillcolor="#000000" stroked="false">
                <v:path arrowok="t"/>
                <v:fill type="solid"/>
              </v:shape>
            </v:group>
            <v:group style="position:absolute;left:5143;top:1437;width:10;height:20" coordorigin="5143,1437" coordsize="10,20">
              <v:shape style="position:absolute;left:5143;top:1437;width:10;height:20" coordorigin="5143,1437" coordsize="10,20" path="m5143,1456l5153,1456,5153,1437,5143,1437,5143,1456xe" filled="true" fillcolor="#000000" stroked="false">
                <v:path arrowok="t"/>
                <v:fill type="solid"/>
              </v:shape>
            </v:group>
            <v:group style="position:absolute;left:5143;top:1456;width:10;height:20" coordorigin="5143,1456" coordsize="10,20">
              <v:shape style="position:absolute;left:5143;top:1456;width:10;height:20" coordorigin="5143,1456" coordsize="10,20" path="m5143,1475l5153,1475,5153,1456,5143,1456,5143,1475xe" filled="true" fillcolor="#000000" stroked="false">
                <v:path arrowok="t"/>
                <v:fill type="solid"/>
              </v:shape>
            </v:group>
            <v:group style="position:absolute;left:5143;top:1475;width:10;height:20" coordorigin="5143,1475" coordsize="10,20">
              <v:shape style="position:absolute;left:5143;top:1475;width:10;height:20" coordorigin="5143,1475" coordsize="10,20" path="m5143,1494l5153,1494,5153,1475,5143,1475,5143,1494xe" filled="true" fillcolor="#000000" stroked="false">
                <v:path arrowok="t"/>
                <v:fill type="solid"/>
              </v:shape>
            </v:group>
            <v:group style="position:absolute;left:5143;top:1494;width:10;height:20" coordorigin="5143,1494" coordsize="10,20">
              <v:shape style="position:absolute;left:5143;top:1494;width:10;height:20" coordorigin="5143,1494" coordsize="10,20" path="m5143,1514l5153,1514,5153,1494,5143,1494,5143,1514xe" filled="true" fillcolor="#000000" stroked="false">
                <v:path arrowok="t"/>
                <v:fill type="solid"/>
              </v:shape>
            </v:group>
            <v:group style="position:absolute;left:5143;top:1514;width:10;height:20" coordorigin="5143,1514" coordsize="10,20">
              <v:shape style="position:absolute;left:5143;top:1514;width:10;height:20" coordorigin="5143,1514" coordsize="10,20" path="m5143,1533l5153,1533,5153,1514,5143,1514,5143,1533xe" filled="true" fillcolor="#000000" stroked="false">
                <v:path arrowok="t"/>
                <v:fill type="solid"/>
              </v:shape>
            </v:group>
            <v:group style="position:absolute;left:5143;top:1533;width:10;height:20" coordorigin="5143,1533" coordsize="10,20">
              <v:shape style="position:absolute;left:5143;top:1533;width:10;height:20" coordorigin="5143,1533" coordsize="10,20" path="m5143,1552l5153,1552,5153,1533,5143,1533,5143,1552xe" filled="true" fillcolor="#000000" stroked="false">
                <v:path arrowok="t"/>
                <v:fill type="solid"/>
              </v:shape>
            </v:group>
            <v:group style="position:absolute;left:5143;top:1552;width:10;height:20" coordorigin="5143,1552" coordsize="10,20">
              <v:shape style="position:absolute;left:5143;top:1552;width:10;height:20" coordorigin="5143,1552" coordsize="10,20" path="m5143,1571l5153,1571,5153,1552,5143,1552,5143,1571xe" filled="true" fillcolor="#000000" stroked="false">
                <v:path arrowok="t"/>
                <v:fill type="solid"/>
              </v:shape>
            </v:group>
            <v:group style="position:absolute;left:5143;top:1571;width:10;height:20" coordorigin="5143,1571" coordsize="10,20">
              <v:shape style="position:absolute;left:5143;top:1571;width:10;height:20" coordorigin="5143,1571" coordsize="10,20" path="m5143,1590l5153,1590,5153,1571,5143,1571,5143,1590xe" filled="true" fillcolor="#000000" stroked="false">
                <v:path arrowok="t"/>
                <v:fill type="solid"/>
              </v:shape>
            </v:group>
            <v:group style="position:absolute;left:5143;top:1590;width:10;height:20" coordorigin="5143,1590" coordsize="10,20">
              <v:shape style="position:absolute;left:5143;top:1590;width:10;height:20" coordorigin="5143,1590" coordsize="10,20" path="m5143,1610l5153,1610,5153,1590,5143,1590,5143,1610xe" filled="true" fillcolor="#000000" stroked="false">
                <v:path arrowok="t"/>
                <v:fill type="solid"/>
              </v:shape>
            </v:group>
            <v:group style="position:absolute;left:5143;top:1610;width:10;height:20" coordorigin="5143,1610" coordsize="10,20">
              <v:shape style="position:absolute;left:5143;top:1610;width:10;height:20" coordorigin="5143,1610" coordsize="10,20" path="m5143,1629l5153,1629,5153,1610,5143,1610,5143,1629xe" filled="true" fillcolor="#000000" stroked="false">
                <v:path arrowok="t"/>
                <v:fill type="solid"/>
              </v:shape>
            </v:group>
            <v:group style="position:absolute;left:5143;top:1629;width:10;height:20" coordorigin="5143,1629" coordsize="10,20">
              <v:shape style="position:absolute;left:5143;top:1629;width:10;height:20" coordorigin="5143,1629" coordsize="10,20" path="m5143,1648l5153,1648,5153,1629,5143,1629,5143,1648xe" filled="true" fillcolor="#000000" stroked="false">
                <v:path arrowok="t"/>
                <v:fill type="solid"/>
              </v:shape>
            </v:group>
            <v:group style="position:absolute;left:5143;top:1648;width:10;height:20" coordorigin="5143,1648" coordsize="10,20">
              <v:shape style="position:absolute;left:5143;top:1648;width:10;height:20" coordorigin="5143,1648" coordsize="10,20" path="m5143,1667l5153,1667,5153,1648,5143,1648,5143,1667xe" filled="true" fillcolor="#000000" stroked="false">
                <v:path arrowok="t"/>
                <v:fill type="solid"/>
              </v:shape>
            </v:group>
            <v:group style="position:absolute;left:5143;top:1667;width:10;height:20" coordorigin="5143,1667" coordsize="10,20">
              <v:shape style="position:absolute;left:5143;top:1667;width:10;height:20" coordorigin="5143,1667" coordsize="10,20" path="m5143,1686l5153,1686,5153,1667,5143,1667,5143,1686xe" filled="true" fillcolor="#000000" stroked="false">
                <v:path arrowok="t"/>
                <v:fill type="solid"/>
              </v:shape>
            </v:group>
            <v:group style="position:absolute;left:5143;top:1686;width:10;height:20" coordorigin="5143,1686" coordsize="10,20">
              <v:shape style="position:absolute;left:5143;top:1686;width:10;height:20" coordorigin="5143,1686" coordsize="10,20" path="m5143,1706l5153,1706,5153,1686,5143,1686,5143,1706xe" filled="true" fillcolor="#000000" stroked="false">
                <v:path arrowok="t"/>
                <v:fill type="solid"/>
              </v:shape>
            </v:group>
            <v:group style="position:absolute;left:5143;top:1706;width:10;height:20" coordorigin="5143,1706" coordsize="10,20">
              <v:shape style="position:absolute;left:5143;top:1706;width:10;height:20" coordorigin="5143,1706" coordsize="10,20" path="m5143,1725l5153,1725,5153,1706,5143,1706,5143,1725xe" filled="true" fillcolor="#000000" stroked="false">
                <v:path arrowok="t"/>
                <v:fill type="solid"/>
              </v:shape>
            </v:group>
            <v:group style="position:absolute;left:5143;top:1725;width:10;height:20" coordorigin="5143,1725" coordsize="10,20">
              <v:shape style="position:absolute;left:5143;top:1725;width:10;height:20" coordorigin="5143,1725" coordsize="10,20" path="m5143,1744l5153,1744,5153,1725,5143,1725,5143,1744xe" filled="true" fillcolor="#000000" stroked="false">
                <v:path arrowok="t"/>
                <v:fill type="solid"/>
              </v:shape>
            </v:group>
            <v:group style="position:absolute;left:5143;top:1744;width:10;height:20" coordorigin="5143,1744" coordsize="10,20">
              <v:shape style="position:absolute;left:5143;top:1744;width:10;height:20" coordorigin="5143,1744" coordsize="10,20" path="m5143,1763l5153,1763,5153,1744,5143,1744,5143,1763xe" filled="true" fillcolor="#000000" stroked="false">
                <v:path arrowok="t"/>
                <v:fill type="solid"/>
              </v:shape>
            </v:group>
            <v:group style="position:absolute;left:5143;top:1763;width:10;height:20" coordorigin="5143,1763" coordsize="10,20">
              <v:shape style="position:absolute;left:5143;top:1763;width:10;height:20" coordorigin="5143,1763" coordsize="10,20" path="m5143,1782l5153,1782,5153,1763,5143,1763,5143,1782xe" filled="true" fillcolor="#000000" stroked="false">
                <v:path arrowok="t"/>
                <v:fill type="solid"/>
              </v:shape>
            </v:group>
            <v:group style="position:absolute;left:5143;top:1782;width:10;height:20" coordorigin="5143,1782" coordsize="10,20">
              <v:shape style="position:absolute;left:5143;top:1782;width:10;height:20" coordorigin="5143,1782" coordsize="10,20" path="m5143,1802l5153,1802,5153,1782,5143,1782,5143,1802xe" filled="true" fillcolor="#000000" stroked="false">
                <v:path arrowok="t"/>
                <v:fill type="solid"/>
              </v:shape>
            </v:group>
            <v:group style="position:absolute;left:5143;top:1802;width:10;height:20" coordorigin="5143,1802" coordsize="10,20">
              <v:shape style="position:absolute;left:5143;top:1802;width:10;height:20" coordorigin="5143,1802" coordsize="10,20" path="m5143,1821l5153,1821,5153,1802,5143,1802,5143,1821xe" filled="true" fillcolor="#000000" stroked="false">
                <v:path arrowok="t"/>
                <v:fill type="solid"/>
              </v:shape>
            </v:group>
            <v:group style="position:absolute;left:5143;top:1821;width:10;height:20" coordorigin="5143,1821" coordsize="10,20">
              <v:shape style="position:absolute;left:5143;top:1821;width:10;height:20" coordorigin="5143,1821" coordsize="10,20" path="m5143,1840l5153,1840,5153,1821,5143,1821,5143,1840xe" filled="true" fillcolor="#000000" stroked="false">
                <v:path arrowok="t"/>
                <v:fill type="solid"/>
              </v:shape>
            </v:group>
            <v:group style="position:absolute;left:5143;top:1840;width:10;height:20" coordorigin="5143,1840" coordsize="10,20">
              <v:shape style="position:absolute;left:5143;top:1840;width:10;height:20" coordorigin="5143,1840" coordsize="10,20" path="m5143,1859l5153,1859,5153,1840,5143,1840,5143,1859xe" filled="true" fillcolor="#000000" stroked="false">
                <v:path arrowok="t"/>
                <v:fill type="solid"/>
              </v:shape>
            </v:group>
            <v:group style="position:absolute;left:5143;top:1859;width:10;height:20" coordorigin="5143,1859" coordsize="10,20">
              <v:shape style="position:absolute;left:5143;top:1859;width:10;height:20" coordorigin="5143,1859" coordsize="10,20" path="m5143,1878l5153,1878,5153,1859,5143,1859,5143,1878xe" filled="true" fillcolor="#000000" stroked="false">
                <v:path arrowok="t"/>
                <v:fill type="solid"/>
              </v:shape>
            </v:group>
            <v:group style="position:absolute;left:5143;top:1878;width:10;height:20" coordorigin="5143,1878" coordsize="10,20">
              <v:shape style="position:absolute;left:5143;top:1878;width:10;height:20" coordorigin="5143,1878" coordsize="10,20" path="m5143,1898l5153,1898,5153,1878,5143,1878,5143,1898xe" filled="true" fillcolor="#000000" stroked="false">
                <v:path arrowok="t"/>
                <v:fill type="solid"/>
              </v:shape>
            </v:group>
            <v:group style="position:absolute;left:5143;top:1898;width:10;height:20" coordorigin="5143,1898" coordsize="10,20">
              <v:shape style="position:absolute;left:5143;top:1898;width:10;height:20" coordorigin="5143,1898" coordsize="10,20" path="m5143,1917l5153,1917,5153,1898,5143,1898,5143,1917xe" filled="true" fillcolor="#000000" stroked="false">
                <v:path arrowok="t"/>
                <v:fill type="solid"/>
              </v:shape>
            </v:group>
            <v:group style="position:absolute;left:5143;top:1917;width:10;height:20" coordorigin="5143,1917" coordsize="10,20">
              <v:shape style="position:absolute;left:5143;top:1917;width:10;height:20" coordorigin="5143,1917" coordsize="10,20" path="m5143,1936l5153,1936,5153,1917,5143,1917,5143,1936xe" filled="true" fillcolor="#000000" stroked="false">
                <v:path arrowok="t"/>
                <v:fill type="solid"/>
              </v:shape>
            </v:group>
            <v:group style="position:absolute;left:5143;top:1941;width:10;height:2" coordorigin="5143,1941" coordsize="10,2">
              <v:shape style="position:absolute;left:5143;top:1941;width:10;height:2" coordorigin="5143,1941" coordsize="10,0" path="m5143,1941l5153,1941e" filled="false" stroked="true" strokeweight=".48004pt" strokecolor="#000000">
                <v:path arrowok="t"/>
              </v:shape>
            </v:group>
            <v:group style="position:absolute;left:6703;top:1322;width:10;height:20" coordorigin="6703,1322" coordsize="10,20">
              <v:shape style="position:absolute;left:6703;top:1322;width:10;height:20" coordorigin="6703,1322" coordsize="10,20" path="m6703,1341l6713,1341,6713,1322,6703,1322,6703,1341xe" filled="true" fillcolor="#000000" stroked="false">
                <v:path arrowok="t"/>
                <v:fill type="solid"/>
              </v:shape>
            </v:group>
            <v:group style="position:absolute;left:6703;top:1341;width:10;height:20" coordorigin="6703,1341" coordsize="10,20">
              <v:shape style="position:absolute;left:6703;top:1341;width:10;height:20" coordorigin="6703,1341" coordsize="10,20" path="m6703,1360l6713,1360,6713,1341,6703,1341,6703,1360xe" filled="true" fillcolor="#000000" stroked="false">
                <v:path arrowok="t"/>
                <v:fill type="solid"/>
              </v:shape>
            </v:group>
            <v:group style="position:absolute;left:6703;top:1360;width:10;height:20" coordorigin="6703,1360" coordsize="10,20">
              <v:shape style="position:absolute;left:6703;top:1360;width:10;height:20" coordorigin="6703,1360" coordsize="10,20" path="m6703,1379l6713,1379,6713,1360,6703,1360,6703,1379xe" filled="true" fillcolor="#000000" stroked="false">
                <v:path arrowok="t"/>
                <v:fill type="solid"/>
              </v:shape>
            </v:group>
            <v:group style="position:absolute;left:6703;top:1379;width:10;height:20" coordorigin="6703,1379" coordsize="10,20">
              <v:shape style="position:absolute;left:6703;top:1379;width:10;height:20" coordorigin="6703,1379" coordsize="10,20" path="m6703,1398l6713,1398,6713,1379,6703,1379,6703,1398xe" filled="true" fillcolor="#000000" stroked="false">
                <v:path arrowok="t"/>
                <v:fill type="solid"/>
              </v:shape>
            </v:group>
            <v:group style="position:absolute;left:6703;top:1398;width:10;height:20" coordorigin="6703,1398" coordsize="10,20">
              <v:shape style="position:absolute;left:6703;top:1398;width:10;height:20" coordorigin="6703,1398" coordsize="10,20" path="m6703,1418l6713,1418,6713,1398,6703,1398,6703,1418xe" filled="true" fillcolor="#000000" stroked="false">
                <v:path arrowok="t"/>
                <v:fill type="solid"/>
              </v:shape>
            </v:group>
            <v:group style="position:absolute;left:6703;top:1418;width:10;height:20" coordorigin="6703,1418" coordsize="10,20">
              <v:shape style="position:absolute;left:6703;top:1418;width:10;height:20" coordorigin="6703,1418" coordsize="10,20" path="m6703,1437l6713,1437,6713,1418,6703,1418,6703,1437xe" filled="true" fillcolor="#000000" stroked="false">
                <v:path arrowok="t"/>
                <v:fill type="solid"/>
              </v:shape>
            </v:group>
            <v:group style="position:absolute;left:6703;top:1437;width:10;height:20" coordorigin="6703,1437" coordsize="10,20">
              <v:shape style="position:absolute;left:6703;top:1437;width:10;height:20" coordorigin="6703,1437" coordsize="10,20" path="m6703,1456l6713,1456,6713,1437,6703,1437,6703,1456xe" filled="true" fillcolor="#000000" stroked="false">
                <v:path arrowok="t"/>
                <v:fill type="solid"/>
              </v:shape>
            </v:group>
            <v:group style="position:absolute;left:6703;top:1456;width:10;height:20" coordorigin="6703,1456" coordsize="10,20">
              <v:shape style="position:absolute;left:6703;top:1456;width:10;height:20" coordorigin="6703,1456" coordsize="10,20" path="m6703,1475l6713,1475,6713,1456,6703,1456,6703,1475xe" filled="true" fillcolor="#000000" stroked="false">
                <v:path arrowok="t"/>
                <v:fill type="solid"/>
              </v:shape>
            </v:group>
            <v:group style="position:absolute;left:6703;top:1475;width:10;height:20" coordorigin="6703,1475" coordsize="10,20">
              <v:shape style="position:absolute;left:6703;top:1475;width:10;height:20" coordorigin="6703,1475" coordsize="10,20" path="m6703,1494l6713,1494,6713,1475,6703,1475,6703,1494xe" filled="true" fillcolor="#000000" stroked="false">
                <v:path arrowok="t"/>
                <v:fill type="solid"/>
              </v:shape>
            </v:group>
            <v:group style="position:absolute;left:6703;top:1494;width:10;height:20" coordorigin="6703,1494" coordsize="10,20">
              <v:shape style="position:absolute;left:6703;top:1494;width:10;height:20" coordorigin="6703,1494" coordsize="10,20" path="m6703,1514l6713,1514,6713,1494,6703,1494,6703,1514xe" filled="true" fillcolor="#000000" stroked="false">
                <v:path arrowok="t"/>
                <v:fill type="solid"/>
              </v:shape>
            </v:group>
            <v:group style="position:absolute;left:6703;top:1514;width:10;height:20" coordorigin="6703,1514" coordsize="10,20">
              <v:shape style="position:absolute;left:6703;top:1514;width:10;height:20" coordorigin="6703,1514" coordsize="10,20" path="m6703,1533l6713,1533,6713,1514,6703,1514,6703,1533xe" filled="true" fillcolor="#000000" stroked="false">
                <v:path arrowok="t"/>
                <v:fill type="solid"/>
              </v:shape>
            </v:group>
            <v:group style="position:absolute;left:6703;top:1533;width:10;height:20" coordorigin="6703,1533" coordsize="10,20">
              <v:shape style="position:absolute;left:6703;top:1533;width:10;height:20" coordorigin="6703,1533" coordsize="10,20" path="m6703,1552l6713,1552,6713,1533,6703,1533,6703,1552xe" filled="true" fillcolor="#000000" stroked="false">
                <v:path arrowok="t"/>
                <v:fill type="solid"/>
              </v:shape>
            </v:group>
            <v:group style="position:absolute;left:6703;top:1552;width:10;height:20" coordorigin="6703,1552" coordsize="10,20">
              <v:shape style="position:absolute;left:6703;top:1552;width:10;height:20" coordorigin="6703,1552" coordsize="10,20" path="m6703,1571l6713,1571,6713,1552,6703,1552,6703,1571xe" filled="true" fillcolor="#000000" stroked="false">
                <v:path arrowok="t"/>
                <v:fill type="solid"/>
              </v:shape>
            </v:group>
            <v:group style="position:absolute;left:6703;top:1571;width:10;height:20" coordorigin="6703,1571" coordsize="10,20">
              <v:shape style="position:absolute;left:6703;top:1571;width:10;height:20" coordorigin="6703,1571" coordsize="10,20" path="m6703,1590l6713,1590,6713,1571,6703,1571,6703,1590xe" filled="true" fillcolor="#000000" stroked="false">
                <v:path arrowok="t"/>
                <v:fill type="solid"/>
              </v:shape>
            </v:group>
            <v:group style="position:absolute;left:6703;top:1590;width:10;height:20" coordorigin="6703,1590" coordsize="10,20">
              <v:shape style="position:absolute;left:6703;top:1590;width:10;height:20" coordorigin="6703,1590" coordsize="10,20" path="m6703,1610l6713,1610,6713,1590,6703,1590,6703,1610xe" filled="true" fillcolor="#000000" stroked="false">
                <v:path arrowok="t"/>
                <v:fill type="solid"/>
              </v:shape>
            </v:group>
            <v:group style="position:absolute;left:6703;top:1610;width:10;height:20" coordorigin="6703,1610" coordsize="10,20">
              <v:shape style="position:absolute;left:6703;top:1610;width:10;height:20" coordorigin="6703,1610" coordsize="10,20" path="m6703,1629l6713,1629,6713,1610,6703,1610,6703,1629xe" filled="true" fillcolor="#000000" stroked="false">
                <v:path arrowok="t"/>
                <v:fill type="solid"/>
              </v:shape>
            </v:group>
            <v:group style="position:absolute;left:6703;top:1629;width:10;height:20" coordorigin="6703,1629" coordsize="10,20">
              <v:shape style="position:absolute;left:6703;top:1629;width:10;height:20" coordorigin="6703,1629" coordsize="10,20" path="m6703,1648l6713,1648,6713,1629,6703,1629,6703,1648xe" filled="true" fillcolor="#000000" stroked="false">
                <v:path arrowok="t"/>
                <v:fill type="solid"/>
              </v:shape>
            </v:group>
            <v:group style="position:absolute;left:6703;top:1648;width:10;height:20" coordorigin="6703,1648" coordsize="10,20">
              <v:shape style="position:absolute;left:6703;top:1648;width:10;height:20" coordorigin="6703,1648" coordsize="10,20" path="m6703,1667l6713,1667,6713,1648,6703,1648,6703,1667xe" filled="true" fillcolor="#000000" stroked="false">
                <v:path arrowok="t"/>
                <v:fill type="solid"/>
              </v:shape>
            </v:group>
            <v:group style="position:absolute;left:6703;top:1667;width:10;height:20" coordorigin="6703,1667" coordsize="10,20">
              <v:shape style="position:absolute;left:6703;top:1667;width:10;height:20" coordorigin="6703,1667" coordsize="10,20" path="m6703,1686l6713,1686,6713,1667,6703,1667,6703,1686xe" filled="true" fillcolor="#000000" stroked="false">
                <v:path arrowok="t"/>
                <v:fill type="solid"/>
              </v:shape>
            </v:group>
            <v:group style="position:absolute;left:6703;top:1686;width:10;height:20" coordorigin="6703,1686" coordsize="10,20">
              <v:shape style="position:absolute;left:6703;top:1686;width:10;height:20" coordorigin="6703,1686" coordsize="10,20" path="m6703,1706l6713,1706,6713,1686,6703,1686,6703,1706xe" filled="true" fillcolor="#000000" stroked="false">
                <v:path arrowok="t"/>
                <v:fill type="solid"/>
              </v:shape>
            </v:group>
            <v:group style="position:absolute;left:6703;top:1706;width:10;height:20" coordorigin="6703,1706" coordsize="10,20">
              <v:shape style="position:absolute;left:6703;top:1706;width:10;height:20" coordorigin="6703,1706" coordsize="10,20" path="m6703,1725l6713,1725,6713,1706,6703,1706,6703,1725xe" filled="true" fillcolor="#000000" stroked="false">
                <v:path arrowok="t"/>
                <v:fill type="solid"/>
              </v:shape>
            </v:group>
            <v:group style="position:absolute;left:6703;top:1725;width:10;height:20" coordorigin="6703,1725" coordsize="10,20">
              <v:shape style="position:absolute;left:6703;top:1725;width:10;height:20" coordorigin="6703,1725" coordsize="10,20" path="m6703,1744l6713,1744,6713,1725,6703,1725,6703,1744xe" filled="true" fillcolor="#000000" stroked="false">
                <v:path arrowok="t"/>
                <v:fill type="solid"/>
              </v:shape>
            </v:group>
            <v:group style="position:absolute;left:6703;top:1744;width:10;height:20" coordorigin="6703,1744" coordsize="10,20">
              <v:shape style="position:absolute;left:6703;top:1744;width:10;height:20" coordorigin="6703,1744" coordsize="10,20" path="m6703,1763l6713,1763,6713,1744,6703,1744,6703,1763xe" filled="true" fillcolor="#000000" stroked="false">
                <v:path arrowok="t"/>
                <v:fill type="solid"/>
              </v:shape>
            </v:group>
            <v:group style="position:absolute;left:6703;top:1763;width:10;height:20" coordorigin="6703,1763" coordsize="10,20">
              <v:shape style="position:absolute;left:6703;top:1763;width:10;height:20" coordorigin="6703,1763" coordsize="10,20" path="m6703,1782l6713,1782,6713,1763,6703,1763,6703,1782xe" filled="true" fillcolor="#000000" stroked="false">
                <v:path arrowok="t"/>
                <v:fill type="solid"/>
              </v:shape>
            </v:group>
            <v:group style="position:absolute;left:6703;top:1782;width:10;height:20" coordorigin="6703,1782" coordsize="10,20">
              <v:shape style="position:absolute;left:6703;top:1782;width:10;height:20" coordorigin="6703,1782" coordsize="10,20" path="m6703,1802l6713,1802,6713,1782,6703,1782,6703,1802xe" filled="true" fillcolor="#000000" stroked="false">
                <v:path arrowok="t"/>
                <v:fill type="solid"/>
              </v:shape>
            </v:group>
            <v:group style="position:absolute;left:6703;top:1802;width:10;height:20" coordorigin="6703,1802" coordsize="10,20">
              <v:shape style="position:absolute;left:6703;top:1802;width:10;height:20" coordorigin="6703,1802" coordsize="10,20" path="m6703,1821l6713,1821,6713,1802,6703,1802,6703,1821xe" filled="true" fillcolor="#000000" stroked="false">
                <v:path arrowok="t"/>
                <v:fill type="solid"/>
              </v:shape>
            </v:group>
            <v:group style="position:absolute;left:6703;top:1821;width:10;height:20" coordorigin="6703,1821" coordsize="10,20">
              <v:shape style="position:absolute;left:6703;top:1821;width:10;height:20" coordorigin="6703,1821" coordsize="10,20" path="m6703,1840l6713,1840,6713,1821,6703,1821,6703,1840xe" filled="true" fillcolor="#000000" stroked="false">
                <v:path arrowok="t"/>
                <v:fill type="solid"/>
              </v:shape>
            </v:group>
            <v:group style="position:absolute;left:6703;top:1840;width:10;height:20" coordorigin="6703,1840" coordsize="10,20">
              <v:shape style="position:absolute;left:6703;top:1840;width:10;height:20" coordorigin="6703,1840" coordsize="10,20" path="m6703,1859l6713,1859,6713,1840,6703,1840,6703,1859xe" filled="true" fillcolor="#000000" stroked="false">
                <v:path arrowok="t"/>
                <v:fill type="solid"/>
              </v:shape>
            </v:group>
            <v:group style="position:absolute;left:6703;top:1859;width:10;height:20" coordorigin="6703,1859" coordsize="10,20">
              <v:shape style="position:absolute;left:6703;top:1859;width:10;height:20" coordorigin="6703,1859" coordsize="10,20" path="m6703,1878l6713,1878,6713,1859,6703,1859,6703,1878xe" filled="true" fillcolor="#000000" stroked="false">
                <v:path arrowok="t"/>
                <v:fill type="solid"/>
              </v:shape>
            </v:group>
            <v:group style="position:absolute;left:6703;top:1878;width:10;height:20" coordorigin="6703,1878" coordsize="10,20">
              <v:shape style="position:absolute;left:6703;top:1878;width:10;height:20" coordorigin="6703,1878" coordsize="10,20" path="m6703,1898l6713,1898,6713,1878,6703,1878,6703,1898xe" filled="true" fillcolor="#000000" stroked="false">
                <v:path arrowok="t"/>
                <v:fill type="solid"/>
              </v:shape>
            </v:group>
            <v:group style="position:absolute;left:6703;top:1898;width:10;height:20" coordorigin="6703,1898" coordsize="10,20">
              <v:shape style="position:absolute;left:6703;top:1898;width:10;height:20" coordorigin="6703,1898" coordsize="10,20" path="m6703,1917l6713,1917,6713,1898,6703,1898,6703,1917xe" filled="true" fillcolor="#000000" stroked="false">
                <v:path arrowok="t"/>
                <v:fill type="solid"/>
              </v:shape>
            </v:group>
            <v:group style="position:absolute;left:6703;top:1917;width:10;height:20" coordorigin="6703,1917" coordsize="10,20">
              <v:shape style="position:absolute;left:6703;top:1917;width:10;height:20" coordorigin="6703,1917" coordsize="10,20" path="m6703,1936l6713,1936,6713,1917,6703,1917,6703,1936xe" filled="true" fillcolor="#000000" stroked="false">
                <v:path arrowok="t"/>
                <v:fill type="solid"/>
              </v:shape>
            </v:group>
            <v:group style="position:absolute;left:6703;top:1941;width:10;height:2" coordorigin="6703,1941" coordsize="10,2">
              <v:shape style="position:absolute;left:6703;top:1941;width:10;height:2" coordorigin="6703,1941" coordsize="10,0" path="m6703,1941l6713,1941e" filled="false" stroked="true" strokeweight=".48004pt" strokecolor="#000000">
                <v:path arrowok="t"/>
              </v:shape>
            </v:group>
            <v:group style="position:absolute;left:8263;top:1322;width:10;height:20" coordorigin="8263,1322" coordsize="10,20">
              <v:shape style="position:absolute;left:8263;top:1322;width:10;height:20" coordorigin="8263,1322" coordsize="10,20" path="m8263,1341l8272,1341,8272,1322,8263,1322,8263,1341xe" filled="true" fillcolor="#000000" stroked="false">
                <v:path arrowok="t"/>
                <v:fill type="solid"/>
              </v:shape>
            </v:group>
            <v:group style="position:absolute;left:8263;top:1341;width:10;height:20" coordorigin="8263,1341" coordsize="10,20">
              <v:shape style="position:absolute;left:8263;top:1341;width:10;height:20" coordorigin="8263,1341" coordsize="10,20" path="m8263,1360l8272,1360,8272,1341,8263,1341,8263,1360xe" filled="true" fillcolor="#000000" stroked="false">
                <v:path arrowok="t"/>
                <v:fill type="solid"/>
              </v:shape>
            </v:group>
            <v:group style="position:absolute;left:8263;top:1360;width:10;height:20" coordorigin="8263,1360" coordsize="10,20">
              <v:shape style="position:absolute;left:8263;top:1360;width:10;height:20" coordorigin="8263,1360" coordsize="10,20" path="m8263,1379l8272,1379,8272,1360,8263,1360,8263,1379xe" filled="true" fillcolor="#000000" stroked="false">
                <v:path arrowok="t"/>
                <v:fill type="solid"/>
              </v:shape>
            </v:group>
            <v:group style="position:absolute;left:8263;top:1379;width:10;height:20" coordorigin="8263,1379" coordsize="10,20">
              <v:shape style="position:absolute;left:8263;top:1379;width:10;height:20" coordorigin="8263,1379" coordsize="10,20" path="m8263,1398l8272,1398,8272,1379,8263,1379,8263,1398xe" filled="true" fillcolor="#000000" stroked="false">
                <v:path arrowok="t"/>
                <v:fill type="solid"/>
              </v:shape>
            </v:group>
            <v:group style="position:absolute;left:8263;top:1398;width:10;height:20" coordorigin="8263,1398" coordsize="10,20">
              <v:shape style="position:absolute;left:8263;top:1398;width:10;height:20" coordorigin="8263,1398" coordsize="10,20" path="m8263,1418l8272,1418,8272,1398,8263,1398,8263,1418xe" filled="true" fillcolor="#000000" stroked="false">
                <v:path arrowok="t"/>
                <v:fill type="solid"/>
              </v:shape>
            </v:group>
            <v:group style="position:absolute;left:8263;top:1418;width:10;height:20" coordorigin="8263,1418" coordsize="10,20">
              <v:shape style="position:absolute;left:8263;top:1418;width:10;height:20" coordorigin="8263,1418" coordsize="10,20" path="m8263,1437l8272,1437,8272,1418,8263,1418,8263,1437xe" filled="true" fillcolor="#000000" stroked="false">
                <v:path arrowok="t"/>
                <v:fill type="solid"/>
              </v:shape>
            </v:group>
            <v:group style="position:absolute;left:8263;top:1437;width:10;height:20" coordorigin="8263,1437" coordsize="10,20">
              <v:shape style="position:absolute;left:8263;top:1437;width:10;height:20" coordorigin="8263,1437" coordsize="10,20" path="m8263,1456l8272,1456,8272,1437,8263,1437,8263,1456xe" filled="true" fillcolor="#000000" stroked="false">
                <v:path arrowok="t"/>
                <v:fill type="solid"/>
              </v:shape>
            </v:group>
            <v:group style="position:absolute;left:8263;top:1456;width:10;height:20" coordorigin="8263,1456" coordsize="10,20">
              <v:shape style="position:absolute;left:8263;top:1456;width:10;height:20" coordorigin="8263,1456" coordsize="10,20" path="m8263,1475l8272,1475,8272,1456,8263,1456,8263,1475xe" filled="true" fillcolor="#000000" stroked="false">
                <v:path arrowok="t"/>
                <v:fill type="solid"/>
              </v:shape>
            </v:group>
            <v:group style="position:absolute;left:8263;top:1475;width:10;height:20" coordorigin="8263,1475" coordsize="10,20">
              <v:shape style="position:absolute;left:8263;top:1475;width:10;height:20" coordorigin="8263,1475" coordsize="10,20" path="m8263,1494l8272,1494,8272,1475,8263,1475,8263,1494xe" filled="true" fillcolor="#000000" stroked="false">
                <v:path arrowok="t"/>
                <v:fill type="solid"/>
              </v:shape>
            </v:group>
            <v:group style="position:absolute;left:8263;top:1494;width:10;height:20" coordorigin="8263,1494" coordsize="10,20">
              <v:shape style="position:absolute;left:8263;top:1494;width:10;height:20" coordorigin="8263,1494" coordsize="10,20" path="m8263,1514l8272,1514,8272,1494,8263,1494,8263,1514xe" filled="true" fillcolor="#000000" stroked="false">
                <v:path arrowok="t"/>
                <v:fill type="solid"/>
              </v:shape>
            </v:group>
            <v:group style="position:absolute;left:8263;top:1514;width:10;height:20" coordorigin="8263,1514" coordsize="10,20">
              <v:shape style="position:absolute;left:8263;top:1514;width:10;height:20" coordorigin="8263,1514" coordsize="10,20" path="m8263,1533l8272,1533,8272,1514,8263,1514,8263,1533xe" filled="true" fillcolor="#000000" stroked="false">
                <v:path arrowok="t"/>
                <v:fill type="solid"/>
              </v:shape>
            </v:group>
            <v:group style="position:absolute;left:8263;top:1533;width:10;height:20" coordorigin="8263,1533" coordsize="10,20">
              <v:shape style="position:absolute;left:8263;top:1533;width:10;height:20" coordorigin="8263,1533" coordsize="10,20" path="m8263,1552l8272,1552,8272,1533,8263,1533,8263,1552xe" filled="true" fillcolor="#000000" stroked="false">
                <v:path arrowok="t"/>
                <v:fill type="solid"/>
              </v:shape>
            </v:group>
            <v:group style="position:absolute;left:8263;top:1552;width:10;height:20" coordorigin="8263,1552" coordsize="10,20">
              <v:shape style="position:absolute;left:8263;top:1552;width:10;height:20" coordorigin="8263,1552" coordsize="10,20" path="m8263,1571l8272,1571,8272,1552,8263,1552,8263,1571xe" filled="true" fillcolor="#000000" stroked="false">
                <v:path arrowok="t"/>
                <v:fill type="solid"/>
              </v:shape>
            </v:group>
            <v:group style="position:absolute;left:8263;top:1571;width:10;height:20" coordorigin="8263,1571" coordsize="10,20">
              <v:shape style="position:absolute;left:8263;top:1571;width:10;height:20" coordorigin="8263,1571" coordsize="10,20" path="m8263,1590l8272,1590,8272,1571,8263,1571,8263,1590xe" filled="true" fillcolor="#000000" stroked="false">
                <v:path arrowok="t"/>
                <v:fill type="solid"/>
              </v:shape>
            </v:group>
            <v:group style="position:absolute;left:8263;top:1590;width:10;height:20" coordorigin="8263,1590" coordsize="10,20">
              <v:shape style="position:absolute;left:8263;top:1590;width:10;height:20" coordorigin="8263,1590" coordsize="10,20" path="m8263,1610l8272,1610,8272,1590,8263,1590,8263,1610xe" filled="true" fillcolor="#000000" stroked="false">
                <v:path arrowok="t"/>
                <v:fill type="solid"/>
              </v:shape>
            </v:group>
            <v:group style="position:absolute;left:8263;top:1610;width:10;height:20" coordorigin="8263,1610" coordsize="10,20">
              <v:shape style="position:absolute;left:8263;top:1610;width:10;height:20" coordorigin="8263,1610" coordsize="10,20" path="m8263,1629l8272,1629,8272,1610,8263,1610,8263,1629xe" filled="true" fillcolor="#000000" stroked="false">
                <v:path arrowok="t"/>
                <v:fill type="solid"/>
              </v:shape>
            </v:group>
            <v:group style="position:absolute;left:8263;top:1629;width:10;height:20" coordorigin="8263,1629" coordsize="10,20">
              <v:shape style="position:absolute;left:8263;top:1629;width:10;height:20" coordorigin="8263,1629" coordsize="10,20" path="m8263,1648l8272,1648,8272,1629,8263,1629,8263,1648xe" filled="true" fillcolor="#000000" stroked="false">
                <v:path arrowok="t"/>
                <v:fill type="solid"/>
              </v:shape>
            </v:group>
            <v:group style="position:absolute;left:8263;top:1648;width:10;height:20" coordorigin="8263,1648" coordsize="10,20">
              <v:shape style="position:absolute;left:8263;top:1648;width:10;height:20" coordorigin="8263,1648" coordsize="10,20" path="m8263,1667l8272,1667,8272,1648,8263,1648,8263,1667xe" filled="true" fillcolor="#000000" stroked="false">
                <v:path arrowok="t"/>
                <v:fill type="solid"/>
              </v:shape>
            </v:group>
            <v:group style="position:absolute;left:8263;top:1667;width:10;height:20" coordorigin="8263,1667" coordsize="10,20">
              <v:shape style="position:absolute;left:8263;top:1667;width:10;height:20" coordorigin="8263,1667" coordsize="10,20" path="m8263,1686l8272,1686,8272,1667,8263,1667,8263,1686xe" filled="true" fillcolor="#000000" stroked="false">
                <v:path arrowok="t"/>
                <v:fill type="solid"/>
              </v:shape>
            </v:group>
            <v:group style="position:absolute;left:8263;top:1686;width:10;height:20" coordorigin="8263,1686" coordsize="10,20">
              <v:shape style="position:absolute;left:8263;top:1686;width:10;height:20" coordorigin="8263,1686" coordsize="10,20" path="m8263,1706l8272,1706,8272,1686,8263,1686,8263,1706xe" filled="true" fillcolor="#000000" stroked="false">
                <v:path arrowok="t"/>
                <v:fill type="solid"/>
              </v:shape>
            </v:group>
            <v:group style="position:absolute;left:8263;top:1706;width:10;height:20" coordorigin="8263,1706" coordsize="10,20">
              <v:shape style="position:absolute;left:8263;top:1706;width:10;height:20" coordorigin="8263,1706" coordsize="10,20" path="m8263,1725l8272,1725,8272,1706,8263,1706,8263,1725xe" filled="true" fillcolor="#000000" stroked="false">
                <v:path arrowok="t"/>
                <v:fill type="solid"/>
              </v:shape>
            </v:group>
            <v:group style="position:absolute;left:8263;top:1725;width:10;height:20" coordorigin="8263,1725" coordsize="10,20">
              <v:shape style="position:absolute;left:8263;top:1725;width:10;height:20" coordorigin="8263,1725" coordsize="10,20" path="m8263,1744l8272,1744,8272,1725,8263,1725,8263,1744xe" filled="true" fillcolor="#000000" stroked="false">
                <v:path arrowok="t"/>
                <v:fill type="solid"/>
              </v:shape>
            </v:group>
            <v:group style="position:absolute;left:8263;top:1744;width:10;height:20" coordorigin="8263,1744" coordsize="10,20">
              <v:shape style="position:absolute;left:8263;top:1744;width:10;height:20" coordorigin="8263,1744" coordsize="10,20" path="m8263,1763l8272,1763,8272,1744,8263,1744,8263,1763xe" filled="true" fillcolor="#000000" stroked="false">
                <v:path arrowok="t"/>
                <v:fill type="solid"/>
              </v:shape>
            </v:group>
            <v:group style="position:absolute;left:8263;top:1763;width:10;height:20" coordorigin="8263,1763" coordsize="10,20">
              <v:shape style="position:absolute;left:8263;top:1763;width:10;height:20" coordorigin="8263,1763" coordsize="10,20" path="m8263,1782l8272,1782,8272,1763,8263,1763,8263,1782xe" filled="true" fillcolor="#000000" stroked="false">
                <v:path arrowok="t"/>
                <v:fill type="solid"/>
              </v:shape>
            </v:group>
            <v:group style="position:absolute;left:8263;top:1782;width:10;height:20" coordorigin="8263,1782" coordsize="10,20">
              <v:shape style="position:absolute;left:8263;top:1782;width:10;height:20" coordorigin="8263,1782" coordsize="10,20" path="m8263,1802l8272,1802,8272,1782,8263,1782,8263,1802xe" filled="true" fillcolor="#000000" stroked="false">
                <v:path arrowok="t"/>
                <v:fill type="solid"/>
              </v:shape>
            </v:group>
            <v:group style="position:absolute;left:8263;top:1802;width:10;height:20" coordorigin="8263,1802" coordsize="10,20">
              <v:shape style="position:absolute;left:8263;top:1802;width:10;height:20" coordorigin="8263,1802" coordsize="10,20" path="m8263,1821l8272,1821,8272,1802,8263,1802,8263,1821xe" filled="true" fillcolor="#000000" stroked="false">
                <v:path arrowok="t"/>
                <v:fill type="solid"/>
              </v:shape>
            </v:group>
            <v:group style="position:absolute;left:8263;top:1821;width:10;height:20" coordorigin="8263,1821" coordsize="10,20">
              <v:shape style="position:absolute;left:8263;top:1821;width:10;height:20" coordorigin="8263,1821" coordsize="10,20" path="m8263,1840l8272,1840,8272,1821,8263,1821,8263,1840xe" filled="true" fillcolor="#000000" stroked="false">
                <v:path arrowok="t"/>
                <v:fill type="solid"/>
              </v:shape>
            </v:group>
            <v:group style="position:absolute;left:8263;top:1840;width:10;height:20" coordorigin="8263,1840" coordsize="10,20">
              <v:shape style="position:absolute;left:8263;top:1840;width:10;height:20" coordorigin="8263,1840" coordsize="10,20" path="m8263,1859l8272,1859,8272,1840,8263,1840,8263,1859xe" filled="true" fillcolor="#000000" stroked="false">
                <v:path arrowok="t"/>
                <v:fill type="solid"/>
              </v:shape>
            </v:group>
            <v:group style="position:absolute;left:8263;top:1859;width:10;height:20" coordorigin="8263,1859" coordsize="10,20">
              <v:shape style="position:absolute;left:8263;top:1859;width:10;height:20" coordorigin="8263,1859" coordsize="10,20" path="m8263,1878l8272,1878,8272,1859,8263,1859,8263,1878xe" filled="true" fillcolor="#000000" stroked="false">
                <v:path arrowok="t"/>
                <v:fill type="solid"/>
              </v:shape>
            </v:group>
            <v:group style="position:absolute;left:8263;top:1878;width:10;height:20" coordorigin="8263,1878" coordsize="10,20">
              <v:shape style="position:absolute;left:8263;top:1878;width:10;height:20" coordorigin="8263,1878" coordsize="10,20" path="m8263,1898l8272,1898,8272,1878,8263,1878,8263,1898xe" filled="true" fillcolor="#000000" stroked="false">
                <v:path arrowok="t"/>
                <v:fill type="solid"/>
              </v:shape>
            </v:group>
            <v:group style="position:absolute;left:8263;top:1898;width:10;height:20" coordorigin="8263,1898" coordsize="10,20">
              <v:shape style="position:absolute;left:8263;top:1898;width:10;height:20" coordorigin="8263,1898" coordsize="10,20" path="m8263,1917l8272,1917,8272,1898,8263,1898,8263,1917xe" filled="true" fillcolor="#000000" stroked="false">
                <v:path arrowok="t"/>
                <v:fill type="solid"/>
              </v:shape>
            </v:group>
            <v:group style="position:absolute;left:8263;top:1917;width:10;height:20" coordorigin="8263,1917" coordsize="10,20">
              <v:shape style="position:absolute;left:8263;top:1917;width:10;height:20" coordorigin="8263,1917" coordsize="10,20" path="m8263,1936l8272,1936,8272,1917,8263,1917,8263,1936xe" filled="true" fillcolor="#000000" stroked="false">
                <v:path arrowok="t"/>
                <v:fill type="solid"/>
              </v:shape>
            </v:group>
            <v:group style="position:absolute;left:8263;top:1941;width:10;height:2" coordorigin="8263,1941" coordsize="10,2">
              <v:shape style="position:absolute;left:8263;top:1941;width:10;height:2" coordorigin="8263,1941" coordsize="10,0" path="m8263,1941l8272,1941e" filled="false" stroked="true" strokeweight=".48004pt" strokecolor="#000000">
                <v:path arrowok="t"/>
              </v:shape>
              <v:shape style="position:absolute;left:29;top:1946;width:3500;height:10" type="#_x0000_t75" stroked="false">
                <v:imagedata r:id="rId632" o:title=""/>
              </v:shape>
              <v:shape style="position:absolute;left:3524;top:1946;width:3179;height:10" type="#_x0000_t75" stroked="false">
                <v:imagedata r:id="rId633" o:title=""/>
              </v:shape>
              <v:shape style="position:absolute;left:6699;top:1946;width:1564;height:10" type="#_x0000_t75" stroked="false">
                <v:imagedata r:id="rId634" o:title=""/>
              </v:shape>
              <v:shape style="position:absolute;left:8258;top:1946;width:1427;height:10" type="#_x0000_t75" stroked="false">
                <v:imagedata r:id="rId292" o:title=""/>
              </v:shape>
            </v:group>
            <v:group style="position:absolute;left:3529;top:1955;width:10;height:20" coordorigin="3529,1955" coordsize="10,20">
              <v:shape style="position:absolute;left:3529;top:1955;width:10;height:20" coordorigin="3529,1955" coordsize="10,20" path="m3529,1974l3539,1974,3539,1955,3529,1955,3529,1974xe" filled="true" fillcolor="#000000" stroked="false">
                <v:path arrowok="t"/>
                <v:fill type="solid"/>
              </v:shape>
            </v:group>
            <v:group style="position:absolute;left:3529;top:1974;width:10;height:20" coordorigin="3529,1974" coordsize="10,20">
              <v:shape style="position:absolute;left:3529;top:1974;width:10;height:20" coordorigin="3529,1974" coordsize="10,20" path="m3529,1994l3539,1994,3539,1974,3529,1974,3529,1994xe" filled="true" fillcolor="#000000" stroked="false">
                <v:path arrowok="t"/>
                <v:fill type="solid"/>
              </v:shape>
            </v:group>
            <v:group style="position:absolute;left:3529;top:1994;width:10;height:20" coordorigin="3529,1994" coordsize="10,20">
              <v:shape style="position:absolute;left:3529;top:1994;width:10;height:20" coordorigin="3529,1994" coordsize="10,20" path="m3529,2013l3539,2013,3539,1994,3529,1994,3529,2013xe" filled="true" fillcolor="#000000" stroked="false">
                <v:path arrowok="t"/>
                <v:fill type="solid"/>
              </v:shape>
            </v:group>
            <v:group style="position:absolute;left:3529;top:2013;width:10;height:20" coordorigin="3529,2013" coordsize="10,20">
              <v:shape style="position:absolute;left:3529;top:2013;width:10;height:20" coordorigin="3529,2013" coordsize="10,20" path="m3529,2032l3539,2032,3539,2013,3529,2013,3529,2032xe" filled="true" fillcolor="#000000" stroked="false">
                <v:path arrowok="t"/>
                <v:fill type="solid"/>
              </v:shape>
            </v:group>
            <v:group style="position:absolute;left:3529;top:2032;width:10;height:20" coordorigin="3529,2032" coordsize="10,20">
              <v:shape style="position:absolute;left:3529;top:2032;width:10;height:20" coordorigin="3529,2032" coordsize="10,20" path="m3529,2051l3539,2051,3539,2032,3529,2032,3529,2051xe" filled="true" fillcolor="#000000" stroked="false">
                <v:path arrowok="t"/>
                <v:fill type="solid"/>
              </v:shape>
            </v:group>
            <v:group style="position:absolute;left:3529;top:2051;width:10;height:20" coordorigin="3529,2051" coordsize="10,20">
              <v:shape style="position:absolute;left:3529;top:2051;width:10;height:20" coordorigin="3529,2051" coordsize="10,20" path="m3529,2070l3539,2070,3539,2051,3529,2051,3529,2070xe" filled="true" fillcolor="#000000" stroked="false">
                <v:path arrowok="t"/>
                <v:fill type="solid"/>
              </v:shape>
            </v:group>
            <v:group style="position:absolute;left:3529;top:2070;width:10;height:20" coordorigin="3529,2070" coordsize="10,20">
              <v:shape style="position:absolute;left:3529;top:2070;width:10;height:20" coordorigin="3529,2070" coordsize="10,20" path="m3529,2090l3539,2090,3539,2070,3529,2070,3529,2090xe" filled="true" fillcolor="#000000" stroked="false">
                <v:path arrowok="t"/>
                <v:fill type="solid"/>
              </v:shape>
            </v:group>
            <v:group style="position:absolute;left:3529;top:2090;width:10;height:20" coordorigin="3529,2090" coordsize="10,20">
              <v:shape style="position:absolute;left:3529;top:2090;width:10;height:20" coordorigin="3529,2090" coordsize="10,20" path="m3529,2109l3539,2109,3539,2090,3529,2090,3529,2109xe" filled="true" fillcolor="#000000" stroked="false">
                <v:path arrowok="t"/>
                <v:fill type="solid"/>
              </v:shape>
            </v:group>
            <v:group style="position:absolute;left:3529;top:2109;width:10;height:20" coordorigin="3529,2109" coordsize="10,20">
              <v:shape style="position:absolute;left:3529;top:2109;width:10;height:20" coordorigin="3529,2109" coordsize="10,20" path="m3529,2128l3539,2128,3539,2109,3529,2109,3529,2128xe" filled="true" fillcolor="#000000" stroked="false">
                <v:path arrowok="t"/>
                <v:fill type="solid"/>
              </v:shape>
            </v:group>
            <v:group style="position:absolute;left:3529;top:2128;width:10;height:20" coordorigin="3529,2128" coordsize="10,20">
              <v:shape style="position:absolute;left:3529;top:2128;width:10;height:20" coordorigin="3529,2128" coordsize="10,20" path="m3529,2147l3539,2147,3539,2128,3529,2128,3529,2147xe" filled="true" fillcolor="#000000" stroked="false">
                <v:path arrowok="t"/>
                <v:fill type="solid"/>
              </v:shape>
            </v:group>
            <v:group style="position:absolute;left:3529;top:2147;width:10;height:20" coordorigin="3529,2147" coordsize="10,20">
              <v:shape style="position:absolute;left:3529;top:2147;width:10;height:20" coordorigin="3529,2147" coordsize="10,20" path="m3529,2166l3539,2166,3539,2147,3529,2147,3529,2166xe" filled="true" fillcolor="#000000" stroked="false">
                <v:path arrowok="t"/>
                <v:fill type="solid"/>
              </v:shape>
            </v:group>
            <v:group style="position:absolute;left:3529;top:2166;width:10;height:20" coordorigin="3529,2166" coordsize="10,20">
              <v:shape style="position:absolute;left:3529;top:2166;width:10;height:20" coordorigin="3529,2166" coordsize="10,20" path="m3529,2186l3539,2186,3539,2166,3529,2166,3529,2186xe" filled="true" fillcolor="#000000" stroked="false">
                <v:path arrowok="t"/>
                <v:fill type="solid"/>
              </v:shape>
            </v:group>
            <v:group style="position:absolute;left:3529;top:2186;width:10;height:20" coordorigin="3529,2186" coordsize="10,20">
              <v:shape style="position:absolute;left:3529;top:2186;width:10;height:20" coordorigin="3529,2186" coordsize="10,20" path="m3529,2205l3539,2205,3539,2186,3529,2186,3529,2205xe" filled="true" fillcolor="#000000" stroked="false">
                <v:path arrowok="t"/>
                <v:fill type="solid"/>
              </v:shape>
            </v:group>
            <v:group style="position:absolute;left:3529;top:2205;width:10;height:20" coordorigin="3529,2205" coordsize="10,20">
              <v:shape style="position:absolute;left:3529;top:2205;width:10;height:20" coordorigin="3529,2205" coordsize="10,20" path="m3529,2224l3539,2224,3539,2205,3529,2205,3529,2224xe" filled="true" fillcolor="#000000" stroked="false">
                <v:path arrowok="t"/>
                <v:fill type="solid"/>
              </v:shape>
            </v:group>
            <v:group style="position:absolute;left:3529;top:2224;width:10;height:20" coordorigin="3529,2224" coordsize="10,20">
              <v:shape style="position:absolute;left:3529;top:2224;width:10;height:20" coordorigin="3529,2224" coordsize="10,20" path="m3529,2243l3539,2243,3539,2224,3529,2224,3529,2243xe" filled="true" fillcolor="#000000" stroked="false">
                <v:path arrowok="t"/>
                <v:fill type="solid"/>
              </v:shape>
            </v:group>
            <v:group style="position:absolute;left:3529;top:2243;width:10;height:20" coordorigin="3529,2243" coordsize="10,20">
              <v:shape style="position:absolute;left:3529;top:2243;width:10;height:20" coordorigin="3529,2243" coordsize="10,20" path="m3529,2262l3539,2262,3539,2243,3529,2243,3529,2262xe" filled="true" fillcolor="#000000" stroked="false">
                <v:path arrowok="t"/>
                <v:fill type="solid"/>
              </v:shape>
            </v:group>
            <v:group style="position:absolute;left:3529;top:2262;width:10;height:20" coordorigin="3529,2262" coordsize="10,20">
              <v:shape style="position:absolute;left:3529;top:2262;width:10;height:20" coordorigin="3529,2262" coordsize="10,20" path="m3529,2282l3539,2282,3539,2262,3529,2262,3529,2282xe" filled="true" fillcolor="#000000" stroked="false">
                <v:path arrowok="t"/>
                <v:fill type="solid"/>
              </v:shape>
            </v:group>
            <v:group style="position:absolute;left:15;top:2367;width:3514;height:2" coordorigin="15,2367" coordsize="3514,2">
              <v:shape style="position:absolute;left:15;top:2367;width:3514;height:2" coordorigin="15,2367" coordsize="3514,0" path="m15,2367l3529,2367e" filled="false" stroked="true" strokeweight="1.5pt" strokecolor="#000000">
                <v:path arrowok="t"/>
              </v:shape>
            </v:group>
            <v:group style="position:absolute;left:3529;top:2282;width:10;height:20" coordorigin="3529,2282" coordsize="10,20">
              <v:shape style="position:absolute;left:3529;top:2282;width:10;height:20" coordorigin="3529,2282" coordsize="10,20" path="m3529,2301l3539,2301,3539,2282,3529,2282,3529,2301xe" filled="true" fillcolor="#000000" stroked="false">
                <v:path arrowok="t"/>
                <v:fill type="solid"/>
              </v:shape>
            </v:group>
            <v:group style="position:absolute;left:3529;top:2301;width:10;height:20" coordorigin="3529,2301" coordsize="10,20">
              <v:shape style="position:absolute;left:3529;top:2301;width:10;height:20" coordorigin="3529,2301" coordsize="10,20" path="m3529,2320l3539,2320,3539,2301,3529,2301,3529,2320xe" filled="true" fillcolor="#000000" stroked="false">
                <v:path arrowok="t"/>
                <v:fill type="solid"/>
              </v:shape>
            </v:group>
            <v:group style="position:absolute;left:3529;top:2320;width:10;height:20" coordorigin="3529,2320" coordsize="10,20">
              <v:shape style="position:absolute;left:3529;top:2320;width:10;height:20" coordorigin="3529,2320" coordsize="10,20" path="m3529,2339l3539,2339,3539,2320,3529,2320,3529,2339xe" filled="true" fillcolor="#000000" stroked="false">
                <v:path arrowok="t"/>
                <v:fill type="solid"/>
              </v:shape>
            </v:group>
            <v:group style="position:absolute;left:3529;top:2346;width:10;height:2" coordorigin="3529,2346" coordsize="10,2">
              <v:shape style="position:absolute;left:3529;top:2346;width:10;height:2" coordorigin="3529,2346" coordsize="10,0" path="m3529,2346l3539,2346e" filled="false" stroked="true" strokeweight=".65997pt" strokecolor="#000000">
                <v:path arrowok="t"/>
              </v:shape>
            </v:group>
            <v:group style="position:absolute;left:3529;top:2367;width:30;height:2" coordorigin="3529,2367" coordsize="30,2">
              <v:shape style="position:absolute;left:3529;top:2367;width:30;height:2" coordorigin="3529,2367" coordsize="30,0" path="m3529,2367l3559,2367e" filled="false" stroked="true" strokeweight="1.5pt" strokecolor="#000000">
                <v:path arrowok="t"/>
              </v:shape>
            </v:group>
            <v:group style="position:absolute;left:3559;top:2367;width:1585;height:2" coordorigin="3559,2367" coordsize="1585,2">
              <v:shape style="position:absolute;left:3559;top:2367;width:1585;height:2" coordorigin="3559,2367" coordsize="1585,0" path="m3559,2367l5143,2367e" filled="false" stroked="true" strokeweight="1.5pt" strokecolor="#000000">
                <v:path arrowok="t"/>
              </v:shape>
            </v:group>
            <v:group style="position:absolute;left:5143;top:1955;width:10;height:20" coordorigin="5143,1955" coordsize="10,20">
              <v:shape style="position:absolute;left:5143;top:1955;width:10;height:20" coordorigin="5143,1955" coordsize="10,20" path="m5143,1974l5153,1974,5153,1955,5143,1955,5143,1974xe" filled="true" fillcolor="#000000" stroked="false">
                <v:path arrowok="t"/>
                <v:fill type="solid"/>
              </v:shape>
            </v:group>
            <v:group style="position:absolute;left:5143;top:1974;width:10;height:20" coordorigin="5143,1974" coordsize="10,20">
              <v:shape style="position:absolute;left:5143;top:1974;width:10;height:20" coordorigin="5143,1974" coordsize="10,20" path="m5143,1994l5153,1994,5153,1974,5143,1974,5143,1994xe" filled="true" fillcolor="#000000" stroked="false">
                <v:path arrowok="t"/>
                <v:fill type="solid"/>
              </v:shape>
            </v:group>
            <v:group style="position:absolute;left:5143;top:1994;width:10;height:20" coordorigin="5143,1994" coordsize="10,20">
              <v:shape style="position:absolute;left:5143;top:1994;width:10;height:20" coordorigin="5143,1994" coordsize="10,20" path="m5143,2013l5153,2013,5153,1994,5143,1994,5143,2013xe" filled="true" fillcolor="#000000" stroked="false">
                <v:path arrowok="t"/>
                <v:fill type="solid"/>
              </v:shape>
            </v:group>
            <v:group style="position:absolute;left:5143;top:2013;width:10;height:20" coordorigin="5143,2013" coordsize="10,20">
              <v:shape style="position:absolute;left:5143;top:2013;width:10;height:20" coordorigin="5143,2013" coordsize="10,20" path="m5143,2032l5153,2032,5153,2013,5143,2013,5143,2032xe" filled="true" fillcolor="#000000" stroked="false">
                <v:path arrowok="t"/>
                <v:fill type="solid"/>
              </v:shape>
            </v:group>
            <v:group style="position:absolute;left:5143;top:2032;width:10;height:20" coordorigin="5143,2032" coordsize="10,20">
              <v:shape style="position:absolute;left:5143;top:2032;width:10;height:20" coordorigin="5143,2032" coordsize="10,20" path="m5143,2051l5153,2051,5153,2032,5143,2032,5143,2051xe" filled="true" fillcolor="#000000" stroked="false">
                <v:path arrowok="t"/>
                <v:fill type="solid"/>
              </v:shape>
            </v:group>
            <v:group style="position:absolute;left:5143;top:2051;width:10;height:20" coordorigin="5143,2051" coordsize="10,20">
              <v:shape style="position:absolute;left:5143;top:2051;width:10;height:20" coordorigin="5143,2051" coordsize="10,20" path="m5143,2070l5153,2070,5153,2051,5143,2051,5143,2070xe" filled="true" fillcolor="#000000" stroked="false">
                <v:path arrowok="t"/>
                <v:fill type="solid"/>
              </v:shape>
            </v:group>
            <v:group style="position:absolute;left:5143;top:2070;width:10;height:20" coordorigin="5143,2070" coordsize="10,20">
              <v:shape style="position:absolute;left:5143;top:2070;width:10;height:20" coordorigin="5143,2070" coordsize="10,20" path="m5143,2090l5153,2090,5153,2070,5143,2070,5143,2090xe" filled="true" fillcolor="#000000" stroked="false">
                <v:path arrowok="t"/>
                <v:fill type="solid"/>
              </v:shape>
            </v:group>
            <v:group style="position:absolute;left:5143;top:2090;width:10;height:20" coordorigin="5143,2090" coordsize="10,20">
              <v:shape style="position:absolute;left:5143;top:2090;width:10;height:20" coordorigin="5143,2090" coordsize="10,20" path="m5143,2109l5153,2109,5153,2090,5143,2090,5143,2109xe" filled="true" fillcolor="#000000" stroked="false">
                <v:path arrowok="t"/>
                <v:fill type="solid"/>
              </v:shape>
            </v:group>
            <v:group style="position:absolute;left:5143;top:2109;width:10;height:20" coordorigin="5143,2109" coordsize="10,20">
              <v:shape style="position:absolute;left:5143;top:2109;width:10;height:20" coordorigin="5143,2109" coordsize="10,20" path="m5143,2128l5153,2128,5153,2109,5143,2109,5143,2128xe" filled="true" fillcolor="#000000" stroked="false">
                <v:path arrowok="t"/>
                <v:fill type="solid"/>
              </v:shape>
            </v:group>
            <v:group style="position:absolute;left:5143;top:2128;width:10;height:20" coordorigin="5143,2128" coordsize="10,20">
              <v:shape style="position:absolute;left:5143;top:2128;width:10;height:20" coordorigin="5143,2128" coordsize="10,20" path="m5143,2147l5153,2147,5153,2128,5143,2128,5143,2147xe" filled="true" fillcolor="#000000" stroked="false">
                <v:path arrowok="t"/>
                <v:fill type="solid"/>
              </v:shape>
            </v:group>
            <v:group style="position:absolute;left:5143;top:2147;width:10;height:20" coordorigin="5143,2147" coordsize="10,20">
              <v:shape style="position:absolute;left:5143;top:2147;width:10;height:20" coordorigin="5143,2147" coordsize="10,20" path="m5143,2166l5153,2166,5153,2147,5143,2147,5143,2166xe" filled="true" fillcolor="#000000" stroked="false">
                <v:path arrowok="t"/>
                <v:fill type="solid"/>
              </v:shape>
            </v:group>
            <v:group style="position:absolute;left:5143;top:2166;width:10;height:20" coordorigin="5143,2166" coordsize="10,20">
              <v:shape style="position:absolute;left:5143;top:2166;width:10;height:20" coordorigin="5143,2166" coordsize="10,20" path="m5143,2186l5153,2186,5153,2166,5143,2166,5143,2186xe" filled="true" fillcolor="#000000" stroked="false">
                <v:path arrowok="t"/>
                <v:fill type="solid"/>
              </v:shape>
            </v:group>
            <v:group style="position:absolute;left:5143;top:2186;width:10;height:20" coordorigin="5143,2186" coordsize="10,20">
              <v:shape style="position:absolute;left:5143;top:2186;width:10;height:20" coordorigin="5143,2186" coordsize="10,20" path="m5143,2205l5153,2205,5153,2186,5143,2186,5143,2205xe" filled="true" fillcolor="#000000" stroked="false">
                <v:path arrowok="t"/>
                <v:fill type="solid"/>
              </v:shape>
            </v:group>
            <v:group style="position:absolute;left:5143;top:2205;width:10;height:20" coordorigin="5143,2205" coordsize="10,20">
              <v:shape style="position:absolute;left:5143;top:2205;width:10;height:20" coordorigin="5143,2205" coordsize="10,20" path="m5143,2224l5153,2224,5153,2205,5143,2205,5143,2224xe" filled="true" fillcolor="#000000" stroked="false">
                <v:path arrowok="t"/>
                <v:fill type="solid"/>
              </v:shape>
            </v:group>
            <v:group style="position:absolute;left:5143;top:2224;width:10;height:20" coordorigin="5143,2224" coordsize="10,20">
              <v:shape style="position:absolute;left:5143;top:2224;width:10;height:20" coordorigin="5143,2224" coordsize="10,20" path="m5143,2243l5153,2243,5153,2224,5143,2224,5143,2243xe" filled="true" fillcolor="#000000" stroked="false">
                <v:path arrowok="t"/>
                <v:fill type="solid"/>
              </v:shape>
            </v:group>
            <v:group style="position:absolute;left:5143;top:2243;width:10;height:20" coordorigin="5143,2243" coordsize="10,20">
              <v:shape style="position:absolute;left:5143;top:2243;width:10;height:20" coordorigin="5143,2243" coordsize="10,20" path="m5143,2262l5153,2262,5153,2243,5143,2243,5143,2262xe" filled="true" fillcolor="#000000" stroked="false">
                <v:path arrowok="t"/>
                <v:fill type="solid"/>
              </v:shape>
            </v:group>
            <v:group style="position:absolute;left:5143;top:2262;width:10;height:20" coordorigin="5143,2262" coordsize="10,20">
              <v:shape style="position:absolute;left:5143;top:2262;width:10;height:20" coordorigin="5143,2262" coordsize="10,20" path="m5143,2282l5153,2282,5153,2262,5143,2262,5143,2282xe" filled="true" fillcolor="#000000" stroked="false">
                <v:path arrowok="t"/>
                <v:fill type="solid"/>
              </v:shape>
            </v:group>
            <v:group style="position:absolute;left:5143;top:2282;width:10;height:20" coordorigin="5143,2282" coordsize="10,20">
              <v:shape style="position:absolute;left:5143;top:2282;width:10;height:20" coordorigin="5143,2282" coordsize="10,20" path="m5143,2301l5153,2301,5153,2282,5143,2282,5143,2301xe" filled="true" fillcolor="#000000" stroked="false">
                <v:path arrowok="t"/>
                <v:fill type="solid"/>
              </v:shape>
            </v:group>
            <v:group style="position:absolute;left:5143;top:2301;width:10;height:20" coordorigin="5143,2301" coordsize="10,20">
              <v:shape style="position:absolute;left:5143;top:2301;width:10;height:20" coordorigin="5143,2301" coordsize="10,20" path="m5143,2320l5153,2320,5153,2301,5143,2301,5143,2320xe" filled="true" fillcolor="#000000" stroked="false">
                <v:path arrowok="t"/>
                <v:fill type="solid"/>
              </v:shape>
            </v:group>
            <v:group style="position:absolute;left:5143;top:2320;width:10;height:20" coordorigin="5143,2320" coordsize="10,20">
              <v:shape style="position:absolute;left:5143;top:2320;width:10;height:20" coordorigin="5143,2320" coordsize="10,20" path="m5143,2339l5153,2339,5153,2320,5143,2320,5143,2339xe" filled="true" fillcolor="#000000" stroked="false">
                <v:path arrowok="t"/>
                <v:fill type="solid"/>
              </v:shape>
            </v:group>
            <v:group style="position:absolute;left:5143;top:2346;width:10;height:2" coordorigin="5143,2346" coordsize="10,2">
              <v:shape style="position:absolute;left:5143;top:2346;width:10;height:2" coordorigin="5143,2346" coordsize="10,0" path="m5143,2346l5153,2346e" filled="false" stroked="true" strokeweight=".65997pt" strokecolor="#000000">
                <v:path arrowok="t"/>
              </v:shape>
            </v:group>
            <v:group style="position:absolute;left:5143;top:2367;width:30;height:2" coordorigin="5143,2367" coordsize="30,2">
              <v:shape style="position:absolute;left:5143;top:2367;width:30;height:2" coordorigin="5143,2367" coordsize="30,0" path="m5143,2367l5173,2367e" filled="false" stroked="true" strokeweight="1.5pt" strokecolor="#000000">
                <v:path arrowok="t"/>
              </v:shape>
            </v:group>
            <v:group style="position:absolute;left:5173;top:2367;width:1530;height:2" coordorigin="5173,2367" coordsize="1530,2">
              <v:shape style="position:absolute;left:5173;top:2367;width:1530;height:2" coordorigin="5173,2367" coordsize="1530,0" path="m5173,2367l6703,2367e" filled="false" stroked="true" strokeweight="1.5pt" strokecolor="#000000">
                <v:path arrowok="t"/>
              </v:shape>
            </v:group>
            <v:group style="position:absolute;left:6703;top:1955;width:10;height:20" coordorigin="6703,1955" coordsize="10,20">
              <v:shape style="position:absolute;left:6703;top:1955;width:10;height:20" coordorigin="6703,1955" coordsize="10,20" path="m6703,1974l6713,1974,6713,1955,6703,1955,6703,1974xe" filled="true" fillcolor="#000000" stroked="false">
                <v:path arrowok="t"/>
                <v:fill type="solid"/>
              </v:shape>
            </v:group>
            <v:group style="position:absolute;left:6703;top:1974;width:10;height:20" coordorigin="6703,1974" coordsize="10,20">
              <v:shape style="position:absolute;left:6703;top:1974;width:10;height:20" coordorigin="6703,1974" coordsize="10,20" path="m6703,1994l6713,1994,6713,1974,6703,1974,6703,1994xe" filled="true" fillcolor="#000000" stroked="false">
                <v:path arrowok="t"/>
                <v:fill type="solid"/>
              </v:shape>
            </v:group>
            <v:group style="position:absolute;left:6703;top:1994;width:10;height:20" coordorigin="6703,1994" coordsize="10,20">
              <v:shape style="position:absolute;left:6703;top:1994;width:10;height:20" coordorigin="6703,1994" coordsize="10,20" path="m6703,2013l6713,2013,6713,1994,6703,1994,6703,2013xe" filled="true" fillcolor="#000000" stroked="false">
                <v:path arrowok="t"/>
                <v:fill type="solid"/>
              </v:shape>
            </v:group>
            <v:group style="position:absolute;left:6703;top:2013;width:10;height:20" coordorigin="6703,2013" coordsize="10,20">
              <v:shape style="position:absolute;left:6703;top:2013;width:10;height:20" coordorigin="6703,2013" coordsize="10,20" path="m6703,2032l6713,2032,6713,2013,6703,2013,6703,2032xe" filled="true" fillcolor="#000000" stroked="false">
                <v:path arrowok="t"/>
                <v:fill type="solid"/>
              </v:shape>
            </v:group>
            <v:group style="position:absolute;left:6703;top:2032;width:10;height:20" coordorigin="6703,2032" coordsize="10,20">
              <v:shape style="position:absolute;left:6703;top:2032;width:10;height:20" coordorigin="6703,2032" coordsize="10,20" path="m6703,2051l6713,2051,6713,2032,6703,2032,6703,2051xe" filled="true" fillcolor="#000000" stroked="false">
                <v:path arrowok="t"/>
                <v:fill type="solid"/>
              </v:shape>
            </v:group>
            <v:group style="position:absolute;left:6703;top:2051;width:10;height:20" coordorigin="6703,2051" coordsize="10,20">
              <v:shape style="position:absolute;left:6703;top:2051;width:10;height:20" coordorigin="6703,2051" coordsize="10,20" path="m6703,2070l6713,2070,6713,2051,6703,2051,6703,2070xe" filled="true" fillcolor="#000000" stroked="false">
                <v:path arrowok="t"/>
                <v:fill type="solid"/>
              </v:shape>
            </v:group>
            <v:group style="position:absolute;left:6703;top:2070;width:10;height:20" coordorigin="6703,2070" coordsize="10,20">
              <v:shape style="position:absolute;left:6703;top:2070;width:10;height:20" coordorigin="6703,2070" coordsize="10,20" path="m6703,2090l6713,2090,6713,2070,6703,2070,6703,2090xe" filled="true" fillcolor="#000000" stroked="false">
                <v:path arrowok="t"/>
                <v:fill type="solid"/>
              </v:shape>
            </v:group>
            <v:group style="position:absolute;left:6703;top:2090;width:10;height:20" coordorigin="6703,2090" coordsize="10,20">
              <v:shape style="position:absolute;left:6703;top:2090;width:10;height:20" coordorigin="6703,2090" coordsize="10,20" path="m6703,2109l6713,2109,6713,2090,6703,2090,6703,2109xe" filled="true" fillcolor="#000000" stroked="false">
                <v:path arrowok="t"/>
                <v:fill type="solid"/>
              </v:shape>
            </v:group>
            <v:group style="position:absolute;left:6703;top:2109;width:10;height:20" coordorigin="6703,2109" coordsize="10,20">
              <v:shape style="position:absolute;left:6703;top:2109;width:10;height:20" coordorigin="6703,2109" coordsize="10,20" path="m6703,2128l6713,2128,6713,2109,6703,2109,6703,2128xe" filled="true" fillcolor="#000000" stroked="false">
                <v:path arrowok="t"/>
                <v:fill type="solid"/>
              </v:shape>
            </v:group>
            <v:group style="position:absolute;left:6703;top:2128;width:10;height:20" coordorigin="6703,2128" coordsize="10,20">
              <v:shape style="position:absolute;left:6703;top:2128;width:10;height:20" coordorigin="6703,2128" coordsize="10,20" path="m6703,2147l6713,2147,6713,2128,6703,2128,6703,2147xe" filled="true" fillcolor="#000000" stroked="false">
                <v:path arrowok="t"/>
                <v:fill type="solid"/>
              </v:shape>
            </v:group>
            <v:group style="position:absolute;left:6703;top:2147;width:10;height:20" coordorigin="6703,2147" coordsize="10,20">
              <v:shape style="position:absolute;left:6703;top:2147;width:10;height:20" coordorigin="6703,2147" coordsize="10,20" path="m6703,2166l6713,2166,6713,2147,6703,2147,6703,2166xe" filled="true" fillcolor="#000000" stroked="false">
                <v:path arrowok="t"/>
                <v:fill type="solid"/>
              </v:shape>
            </v:group>
            <v:group style="position:absolute;left:6703;top:2166;width:10;height:20" coordorigin="6703,2166" coordsize="10,20">
              <v:shape style="position:absolute;left:6703;top:2166;width:10;height:20" coordorigin="6703,2166" coordsize="10,20" path="m6703,2186l6713,2186,6713,2166,6703,2166,6703,2186xe" filled="true" fillcolor="#000000" stroked="false">
                <v:path arrowok="t"/>
                <v:fill type="solid"/>
              </v:shape>
            </v:group>
            <v:group style="position:absolute;left:6703;top:2186;width:10;height:20" coordorigin="6703,2186" coordsize="10,20">
              <v:shape style="position:absolute;left:6703;top:2186;width:10;height:20" coordorigin="6703,2186" coordsize="10,20" path="m6703,2205l6713,2205,6713,2186,6703,2186,6703,2205xe" filled="true" fillcolor="#000000" stroked="false">
                <v:path arrowok="t"/>
                <v:fill type="solid"/>
              </v:shape>
            </v:group>
            <v:group style="position:absolute;left:6703;top:2205;width:10;height:20" coordorigin="6703,2205" coordsize="10,20">
              <v:shape style="position:absolute;left:6703;top:2205;width:10;height:20" coordorigin="6703,2205" coordsize="10,20" path="m6703,2224l6713,2224,6713,2205,6703,2205,6703,2224xe" filled="true" fillcolor="#000000" stroked="false">
                <v:path arrowok="t"/>
                <v:fill type="solid"/>
              </v:shape>
            </v:group>
            <v:group style="position:absolute;left:6703;top:2224;width:10;height:20" coordorigin="6703,2224" coordsize="10,20">
              <v:shape style="position:absolute;left:6703;top:2224;width:10;height:20" coordorigin="6703,2224" coordsize="10,20" path="m6703,2243l6713,2243,6713,2224,6703,2224,6703,2243xe" filled="true" fillcolor="#000000" stroked="false">
                <v:path arrowok="t"/>
                <v:fill type="solid"/>
              </v:shape>
            </v:group>
            <v:group style="position:absolute;left:6703;top:2243;width:10;height:20" coordorigin="6703,2243" coordsize="10,20">
              <v:shape style="position:absolute;left:6703;top:2243;width:10;height:20" coordorigin="6703,2243" coordsize="10,20" path="m6703,2262l6713,2262,6713,2243,6703,2243,6703,2262xe" filled="true" fillcolor="#000000" stroked="false">
                <v:path arrowok="t"/>
                <v:fill type="solid"/>
              </v:shape>
            </v:group>
            <v:group style="position:absolute;left:6703;top:2262;width:10;height:20" coordorigin="6703,2262" coordsize="10,20">
              <v:shape style="position:absolute;left:6703;top:2262;width:10;height:20" coordorigin="6703,2262" coordsize="10,20" path="m6703,2282l6713,2282,6713,2262,6703,2262,6703,2282xe" filled="true" fillcolor="#000000" stroked="false">
                <v:path arrowok="t"/>
                <v:fill type="solid"/>
              </v:shape>
            </v:group>
            <v:group style="position:absolute;left:6703;top:2282;width:10;height:20" coordorigin="6703,2282" coordsize="10,20">
              <v:shape style="position:absolute;left:6703;top:2282;width:10;height:20" coordorigin="6703,2282" coordsize="10,20" path="m6703,2301l6713,2301,6713,2282,6703,2282,6703,2301xe" filled="true" fillcolor="#000000" stroked="false">
                <v:path arrowok="t"/>
                <v:fill type="solid"/>
              </v:shape>
            </v:group>
            <v:group style="position:absolute;left:6703;top:2301;width:10;height:20" coordorigin="6703,2301" coordsize="10,20">
              <v:shape style="position:absolute;left:6703;top:2301;width:10;height:20" coordorigin="6703,2301" coordsize="10,20" path="m6703,2320l6713,2320,6713,2301,6703,2301,6703,2320xe" filled="true" fillcolor="#000000" stroked="false">
                <v:path arrowok="t"/>
                <v:fill type="solid"/>
              </v:shape>
            </v:group>
            <v:group style="position:absolute;left:6703;top:2320;width:10;height:20" coordorigin="6703,2320" coordsize="10,20">
              <v:shape style="position:absolute;left:6703;top:2320;width:10;height:20" coordorigin="6703,2320" coordsize="10,20" path="m6703,2339l6713,2339,6713,2320,6703,2320,6703,2339xe" filled="true" fillcolor="#000000" stroked="false">
                <v:path arrowok="t"/>
                <v:fill type="solid"/>
              </v:shape>
            </v:group>
            <v:group style="position:absolute;left:6703;top:2346;width:10;height:2" coordorigin="6703,2346" coordsize="10,2">
              <v:shape style="position:absolute;left:6703;top:2346;width:10;height:2" coordorigin="6703,2346" coordsize="10,0" path="m6703,2346l6713,2346e" filled="false" stroked="true" strokeweight=".65997pt" strokecolor="#000000">
                <v:path arrowok="t"/>
              </v:shape>
            </v:group>
            <v:group style="position:absolute;left:6703;top:2367;width:30;height:2" coordorigin="6703,2367" coordsize="30,2">
              <v:shape style="position:absolute;left:6703;top:2367;width:30;height:2" coordorigin="6703,2367" coordsize="30,0" path="m6703,2367l6733,2367e" filled="false" stroked="true" strokeweight="1.5pt" strokecolor="#000000">
                <v:path arrowok="t"/>
              </v:shape>
            </v:group>
            <v:group style="position:absolute;left:6733;top:2367;width:1530;height:2" coordorigin="6733,2367" coordsize="1530,2">
              <v:shape style="position:absolute;left:6733;top:2367;width:1530;height:2" coordorigin="6733,2367" coordsize="1530,0" path="m6733,2367l8263,2367e" filled="false" stroked="true" strokeweight="1.5pt" strokecolor="#000000">
                <v:path arrowok="t"/>
              </v:shape>
            </v:group>
            <v:group style="position:absolute;left:8263;top:1955;width:10;height:20" coordorigin="8263,1955" coordsize="10,20">
              <v:shape style="position:absolute;left:8263;top:1955;width:10;height:20" coordorigin="8263,1955" coordsize="10,20" path="m8263,1974l8272,1974,8272,1955,8263,1955,8263,1974xe" filled="true" fillcolor="#000000" stroked="false">
                <v:path arrowok="t"/>
                <v:fill type="solid"/>
              </v:shape>
            </v:group>
            <v:group style="position:absolute;left:8263;top:1974;width:10;height:20" coordorigin="8263,1974" coordsize="10,20">
              <v:shape style="position:absolute;left:8263;top:1974;width:10;height:20" coordorigin="8263,1974" coordsize="10,20" path="m8263,1994l8272,1994,8272,1974,8263,1974,8263,1994xe" filled="true" fillcolor="#000000" stroked="false">
                <v:path arrowok="t"/>
                <v:fill type="solid"/>
              </v:shape>
            </v:group>
            <v:group style="position:absolute;left:8263;top:1994;width:10;height:20" coordorigin="8263,1994" coordsize="10,20">
              <v:shape style="position:absolute;left:8263;top:1994;width:10;height:20" coordorigin="8263,1994" coordsize="10,20" path="m8263,2013l8272,2013,8272,1994,8263,1994,8263,2013xe" filled="true" fillcolor="#000000" stroked="false">
                <v:path arrowok="t"/>
                <v:fill type="solid"/>
              </v:shape>
            </v:group>
            <v:group style="position:absolute;left:8263;top:2013;width:10;height:20" coordorigin="8263,2013" coordsize="10,20">
              <v:shape style="position:absolute;left:8263;top:2013;width:10;height:20" coordorigin="8263,2013" coordsize="10,20" path="m8263,2032l8272,2032,8272,2013,8263,2013,8263,2032xe" filled="true" fillcolor="#000000" stroked="false">
                <v:path arrowok="t"/>
                <v:fill type="solid"/>
              </v:shape>
            </v:group>
            <v:group style="position:absolute;left:8263;top:2032;width:10;height:20" coordorigin="8263,2032" coordsize="10,20">
              <v:shape style="position:absolute;left:8263;top:2032;width:10;height:20" coordorigin="8263,2032" coordsize="10,20" path="m8263,2051l8272,2051,8272,2032,8263,2032,8263,2051xe" filled="true" fillcolor="#000000" stroked="false">
                <v:path arrowok="t"/>
                <v:fill type="solid"/>
              </v:shape>
            </v:group>
            <v:group style="position:absolute;left:8263;top:2051;width:10;height:20" coordorigin="8263,2051" coordsize="10,20">
              <v:shape style="position:absolute;left:8263;top:2051;width:10;height:20" coordorigin="8263,2051" coordsize="10,20" path="m8263,2070l8272,2070,8272,2051,8263,2051,8263,2070xe" filled="true" fillcolor="#000000" stroked="false">
                <v:path arrowok="t"/>
                <v:fill type="solid"/>
              </v:shape>
            </v:group>
            <v:group style="position:absolute;left:8263;top:2070;width:10;height:20" coordorigin="8263,2070" coordsize="10,20">
              <v:shape style="position:absolute;left:8263;top:2070;width:10;height:20" coordorigin="8263,2070" coordsize="10,20" path="m8263,2090l8272,2090,8272,2070,8263,2070,8263,2090xe" filled="true" fillcolor="#000000" stroked="false">
                <v:path arrowok="t"/>
                <v:fill type="solid"/>
              </v:shape>
            </v:group>
            <v:group style="position:absolute;left:8263;top:2090;width:10;height:20" coordorigin="8263,2090" coordsize="10,20">
              <v:shape style="position:absolute;left:8263;top:2090;width:10;height:20" coordorigin="8263,2090" coordsize="10,20" path="m8263,2109l8272,2109,8272,2090,8263,2090,8263,2109xe" filled="true" fillcolor="#000000" stroked="false">
                <v:path arrowok="t"/>
                <v:fill type="solid"/>
              </v:shape>
            </v:group>
            <v:group style="position:absolute;left:8263;top:2109;width:10;height:20" coordorigin="8263,2109" coordsize="10,20">
              <v:shape style="position:absolute;left:8263;top:2109;width:10;height:20" coordorigin="8263,2109" coordsize="10,20" path="m8263,2128l8272,2128,8272,2109,8263,2109,8263,2128xe" filled="true" fillcolor="#000000" stroked="false">
                <v:path arrowok="t"/>
                <v:fill type="solid"/>
              </v:shape>
            </v:group>
            <v:group style="position:absolute;left:8263;top:2128;width:10;height:20" coordorigin="8263,2128" coordsize="10,20">
              <v:shape style="position:absolute;left:8263;top:2128;width:10;height:20" coordorigin="8263,2128" coordsize="10,20" path="m8263,2147l8272,2147,8272,2128,8263,2128,8263,2147xe" filled="true" fillcolor="#000000" stroked="false">
                <v:path arrowok="t"/>
                <v:fill type="solid"/>
              </v:shape>
            </v:group>
            <v:group style="position:absolute;left:8263;top:2147;width:10;height:20" coordorigin="8263,2147" coordsize="10,20">
              <v:shape style="position:absolute;left:8263;top:2147;width:10;height:20" coordorigin="8263,2147" coordsize="10,20" path="m8263,2166l8272,2166,8272,2147,8263,2147,8263,2166xe" filled="true" fillcolor="#000000" stroked="false">
                <v:path arrowok="t"/>
                <v:fill type="solid"/>
              </v:shape>
            </v:group>
            <v:group style="position:absolute;left:8263;top:2166;width:10;height:20" coordorigin="8263,2166" coordsize="10,20">
              <v:shape style="position:absolute;left:8263;top:2166;width:10;height:20" coordorigin="8263,2166" coordsize="10,20" path="m8263,2186l8272,2186,8272,2166,8263,2166,8263,2186xe" filled="true" fillcolor="#000000" stroked="false">
                <v:path arrowok="t"/>
                <v:fill type="solid"/>
              </v:shape>
            </v:group>
            <v:group style="position:absolute;left:8263;top:2186;width:10;height:20" coordorigin="8263,2186" coordsize="10,20">
              <v:shape style="position:absolute;left:8263;top:2186;width:10;height:20" coordorigin="8263,2186" coordsize="10,20" path="m8263,2205l8272,2205,8272,2186,8263,2186,8263,2205xe" filled="true" fillcolor="#000000" stroked="false">
                <v:path arrowok="t"/>
                <v:fill type="solid"/>
              </v:shape>
            </v:group>
            <v:group style="position:absolute;left:8263;top:2205;width:10;height:20" coordorigin="8263,2205" coordsize="10,20">
              <v:shape style="position:absolute;left:8263;top:2205;width:10;height:20" coordorigin="8263,2205" coordsize="10,20" path="m8263,2224l8272,2224,8272,2205,8263,2205,8263,2224xe" filled="true" fillcolor="#000000" stroked="false">
                <v:path arrowok="t"/>
                <v:fill type="solid"/>
              </v:shape>
            </v:group>
            <v:group style="position:absolute;left:8263;top:2224;width:10;height:20" coordorigin="8263,2224" coordsize="10,20">
              <v:shape style="position:absolute;left:8263;top:2224;width:10;height:20" coordorigin="8263,2224" coordsize="10,20" path="m8263,2243l8272,2243,8272,2224,8263,2224,8263,2243xe" filled="true" fillcolor="#000000" stroked="false">
                <v:path arrowok="t"/>
                <v:fill type="solid"/>
              </v:shape>
            </v:group>
            <v:group style="position:absolute;left:8263;top:2243;width:10;height:20" coordorigin="8263,2243" coordsize="10,20">
              <v:shape style="position:absolute;left:8263;top:2243;width:10;height:20" coordorigin="8263,2243" coordsize="10,20" path="m8263,2262l8272,2262,8272,2243,8263,2243,8263,2262xe" filled="true" fillcolor="#000000" stroked="false">
                <v:path arrowok="t"/>
                <v:fill type="solid"/>
              </v:shape>
            </v:group>
            <v:group style="position:absolute;left:8263;top:2262;width:10;height:20" coordorigin="8263,2262" coordsize="10,20">
              <v:shape style="position:absolute;left:8263;top:2262;width:10;height:20" coordorigin="8263,2262" coordsize="10,20" path="m8263,2282l8272,2282,8272,2262,8263,2262,8263,2282xe" filled="true" fillcolor="#000000" stroked="false">
                <v:path arrowok="t"/>
                <v:fill type="solid"/>
              </v:shape>
            </v:group>
            <v:group style="position:absolute;left:8263;top:2282;width:10;height:20" coordorigin="8263,2282" coordsize="10,20">
              <v:shape style="position:absolute;left:8263;top:2282;width:10;height:20" coordorigin="8263,2282" coordsize="10,20" path="m8263,2301l8272,2301,8272,2282,8263,2282,8263,2301xe" filled="true" fillcolor="#000000" stroked="false">
                <v:path arrowok="t"/>
                <v:fill type="solid"/>
              </v:shape>
            </v:group>
            <v:group style="position:absolute;left:8263;top:2301;width:10;height:20" coordorigin="8263,2301" coordsize="10,20">
              <v:shape style="position:absolute;left:8263;top:2301;width:10;height:20" coordorigin="8263,2301" coordsize="10,20" path="m8263,2320l8272,2320,8272,2301,8263,2301,8263,2320xe" filled="true" fillcolor="#000000" stroked="false">
                <v:path arrowok="t"/>
                <v:fill type="solid"/>
              </v:shape>
            </v:group>
            <v:group style="position:absolute;left:8263;top:2320;width:10;height:20" coordorigin="8263,2320" coordsize="10,20">
              <v:shape style="position:absolute;left:8263;top:2320;width:10;height:20" coordorigin="8263,2320" coordsize="10,20" path="m8263,2339l8272,2339,8272,2320,8263,2320,8263,2339xe" filled="true" fillcolor="#000000" stroked="false">
                <v:path arrowok="t"/>
                <v:fill type="solid"/>
              </v:shape>
            </v:group>
            <v:group style="position:absolute;left:8263;top:2346;width:10;height:2" coordorigin="8263,2346" coordsize="10,2">
              <v:shape style="position:absolute;left:8263;top:2346;width:10;height:2" coordorigin="8263,2346" coordsize="10,0" path="m8263,2346l8272,2346e" filled="false" stroked="true" strokeweight=".65997pt" strokecolor="#000000">
                <v:path arrowok="t"/>
              </v:shape>
            </v:group>
            <v:group style="position:absolute;left:8263;top:2367;width:30;height:2" coordorigin="8263,2367" coordsize="30,2">
              <v:shape style="position:absolute;left:8263;top:2367;width:30;height:2" coordorigin="8263,2367" coordsize="30,0" path="m8263,2367l8293,2367e" filled="false" stroked="true" strokeweight="1.5pt" strokecolor="#000000">
                <v:path arrowok="t"/>
              </v:shape>
            </v:group>
            <v:group style="position:absolute;left:8293;top:2367;width:1392;height:2" coordorigin="8293,2367" coordsize="1392,2">
              <v:shape style="position:absolute;left:8293;top:2367;width:1392;height:2" coordorigin="8293,2367" coordsize="1392,0" path="m8293,2367l9685,2367e" filled="false" stroked="true" strokeweight="1.5pt" strokecolor="#000000">
                <v:path arrowok="t"/>
              </v:shape>
              <v:shape style="position:absolute;left:6066;top:139;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期末公允价值</w:t>
                      </w:r>
                      <w:r>
                        <w:rPr>
                          <w:rFonts w:ascii="宋体" w:hAnsi="宋体" w:cs="宋体" w:eastAsia="宋体" w:hint="default"/>
                          <w:sz w:val="18"/>
                          <w:szCs w:val="18"/>
                        </w:rPr>
                      </w:r>
                    </w:p>
                  </w:txbxContent>
                </v:textbox>
                <w10:wrap type="none"/>
              </v:shape>
              <v:shape style="position:absolute;left:1601;top:37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3707;top:462;width:2852;height:414" type="#_x0000_t202" filled="false" stroked="false">
                <v:textbox inset="0,0,0,0">
                  <w:txbxContent>
                    <w:p>
                      <w:pPr>
                        <w:tabs>
                          <w:tab w:pos="1587" w:val="left" w:leader="none"/>
                        </w:tabs>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第一层次公允价</w:t>
                        <w:tab/>
                        <w:t>第二层次公允价</w:t>
                      </w:r>
                      <w:r>
                        <w:rPr>
                          <w:rFonts w:ascii="宋体" w:hAnsi="宋体" w:cs="宋体" w:eastAsia="宋体" w:hint="default"/>
                          <w:sz w:val="18"/>
                          <w:szCs w:val="18"/>
                        </w:rPr>
                      </w:r>
                    </w:p>
                    <w:p>
                      <w:pPr>
                        <w:tabs>
                          <w:tab w:pos="1590" w:val="left" w:leader="none"/>
                        </w:tabs>
                        <w:spacing w:line="235" w:lineRule="exact" w:before="0"/>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值计量</w:t>
                        <w:tab/>
                      </w:r>
                      <w:r>
                        <w:rPr>
                          <w:rFonts w:ascii="宋体" w:hAnsi="宋体" w:cs="宋体" w:eastAsia="宋体" w:hint="default"/>
                          <w:b/>
                          <w:bCs/>
                          <w:sz w:val="18"/>
                          <w:szCs w:val="18"/>
                        </w:rPr>
                        <w:t>值计量</w:t>
                      </w:r>
                      <w:r>
                        <w:rPr>
                          <w:rFonts w:ascii="宋体" w:hAnsi="宋体" w:cs="宋体" w:eastAsia="宋体" w:hint="default"/>
                          <w:sz w:val="18"/>
                          <w:szCs w:val="18"/>
                        </w:rPr>
                      </w:r>
                    </w:p>
                  </w:txbxContent>
                </v:textbox>
                <w10:wrap type="none"/>
              </v:shape>
              <v:shape style="position:absolute;left:6853;top:462;width:1264;height:414"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第三层次公允价</w:t>
                      </w:r>
                      <w:r>
                        <w:rPr>
                          <w:rFonts w:ascii="宋体" w:hAnsi="宋体" w:cs="宋体" w:eastAsia="宋体" w:hint="default"/>
                          <w:sz w:val="18"/>
                          <w:szCs w:val="18"/>
                        </w:rPr>
                      </w:r>
                    </w:p>
                    <w:p>
                      <w:pPr>
                        <w:spacing w:line="235" w:lineRule="exact" w:before="0"/>
                        <w:ind w:left="3" w:right="0" w:firstLine="0"/>
                        <w:jc w:val="center"/>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xbxContent>
                </v:textbox>
                <w10:wrap type="none"/>
              </v:shape>
              <v:shape style="position:absolute;left:8795;top:581;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shape style="position:absolute;left:137;top:1023;width:3282;height:122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p>
                      <w:pPr>
                        <w:spacing w:line="316" w:lineRule="auto"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益的金融资产</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（二）可供出售金融资产</w:t>
                      </w:r>
                    </w:p>
                  </w:txbxContent>
                </v:textbox>
                <w10:wrap type="none"/>
              </v:shape>
            </v:group>
          </v:group>
        </w:pict>
      </w:r>
      <w:r>
        <w:rPr>
          <w:rFonts w:ascii="宋体" w:hAnsi="宋体" w:cs="宋体" w:eastAsia="宋体" w:hint="default"/>
          <w:position w:val="-47"/>
          <w:sz w:val="20"/>
          <w:szCs w:val="20"/>
        </w:rPr>
      </w:r>
    </w:p>
    <w:p>
      <w:pPr>
        <w:spacing w:after="0" w:line="2382" w:lineRule="exact"/>
        <w:rPr>
          <w:rFonts w:ascii="宋体" w:hAnsi="宋体" w:cs="宋体" w:eastAsia="宋体" w:hint="default"/>
          <w:sz w:val="20"/>
          <w:szCs w:val="20"/>
        </w:rPr>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r>
        <w:rPr/>
        <w:pict>
          <v:group style="position:absolute;margin-left:231.440002pt;margin-top:93.35994pt;width:307.3pt;height:.5pt;mso-position-horizontal-relative:page;mso-position-vertical-relative:page;z-index:-1135360" coordorigin="4629,1867" coordsize="6146,10">
            <v:shape style="position:absolute;left:4629;top:1867;width:3165;height:10" type="#_x0000_t75" stroked="false">
              <v:imagedata r:id="rId627" o:title=""/>
            </v:shape>
            <v:shape style="position:absolute;left:7789;top:1867;width:1564;height:10" type="#_x0000_t75" stroked="false">
              <v:imagedata r:id="rId470" o:title=""/>
            </v:shape>
            <v:shape style="position:absolute;left:9348;top:1867;width:1427;height:10" type="#_x0000_t75" stroked="false">
              <v:imagedata r:id="rId628" o:title=""/>
            </v:shape>
            <w10:wrap type="none"/>
          </v:group>
        </w:pict>
      </w:r>
      <w:r>
        <w:rPr/>
        <w:pict>
          <v:shape style="position:absolute;margin-left:230.960007pt;margin-top:116.87999pt;width:.480016pt;height:.3pt;mso-position-horizontal-relative:page;mso-position-vertical-relative:page;z-index:21640" type="#_x0000_t75" stroked="false">
            <v:imagedata r:id="rId635" o:title=""/>
          </v:shape>
        </w:pict>
      </w:r>
      <w:r>
        <w:rPr/>
        <w:pict>
          <v:shape style="position:absolute;margin-left:311.679993pt;margin-top:116.87999pt;width:.480026pt;height:.3pt;mso-position-horizontal-relative:page;mso-position-vertical-relative:page;z-index:21664" type="#_x0000_t75" stroked="false">
            <v:imagedata r:id="rId635" o:title=""/>
          </v:shape>
        </w:pict>
      </w:r>
      <w:r>
        <w:rPr/>
        <w:pict>
          <v:shape style="position:absolute;margin-left:389.679993pt;margin-top:116.87999pt;width:.480026pt;height:.3pt;mso-position-horizontal-relative:page;mso-position-vertical-relative:page;z-index:21688" type="#_x0000_t75" stroked="false">
            <v:imagedata r:id="rId635" o:title=""/>
          </v:shape>
        </w:pict>
      </w:r>
      <w:r>
        <w:rPr/>
        <w:pict>
          <v:shape style="position:absolute;margin-left:467.640015pt;margin-top:116.87999pt;width:.479996pt;height:.3pt;mso-position-horizontal-relative:page;mso-position-vertical-relative:page;z-index:21712" type="#_x0000_t75" stroked="false">
            <v:imagedata r:id="rId635" o:title=""/>
          </v:shape>
        </w:pict>
      </w:r>
      <w:r>
        <w:rPr/>
        <w:pict>
          <v:group style="position:absolute;margin-left:55.98pt;margin-top:137.520004pt;width:482.8pt;height:.5pt;mso-position-horizontal-relative:page;mso-position-vertical-relative:page;z-index:-1135240" coordorigin="1120,2750" coordsize="9656,10">
            <v:shape style="position:absolute;left:1120;top:2750;width:3500;height:10" type="#_x0000_t75" stroked="false">
              <v:imagedata r:id="rId632" o:title=""/>
            </v:shape>
            <v:shape style="position:absolute;left:4614;top:2750;width:3179;height:10" type="#_x0000_t75" stroked="false">
              <v:imagedata r:id="rId631" o:title=""/>
            </v:shape>
            <v:shape style="position:absolute;left:7789;top:2750;width:1564;height:10" type="#_x0000_t75" stroked="false">
              <v:imagedata r:id="rId470" o:title=""/>
            </v:shape>
            <v:shape style="position:absolute;left:9348;top:2750;width:1427;height:10" type="#_x0000_t75" stroked="false">
              <v:imagedata r:id="rId285" o:title=""/>
            </v:shape>
            <w10:wrap type="none"/>
          </v:group>
        </w:pict>
      </w:r>
    </w:p>
    <w:tbl>
      <w:tblPr>
        <w:tblW w:w="0" w:type="auto"/>
        <w:jc w:val="left"/>
        <w:tblInd w:w="223" w:type="dxa"/>
        <w:tblLayout w:type="fixed"/>
        <w:tblCellMar>
          <w:top w:w="0" w:type="dxa"/>
          <w:left w:w="0" w:type="dxa"/>
          <w:bottom w:w="0" w:type="dxa"/>
          <w:right w:w="0" w:type="dxa"/>
        </w:tblCellMar>
        <w:tblLook w:val="01E0"/>
      </w:tblPr>
      <w:tblGrid>
        <w:gridCol w:w="3520"/>
        <w:gridCol w:w="1614"/>
        <w:gridCol w:w="1560"/>
        <w:gridCol w:w="1559"/>
        <w:gridCol w:w="1446"/>
      </w:tblGrid>
      <w:tr>
        <w:trPr>
          <w:trHeight w:val="343" w:hRule="exact"/>
        </w:trPr>
        <w:tc>
          <w:tcPr>
            <w:tcW w:w="9700" w:type="dxa"/>
            <w:gridSpan w:val="5"/>
            <w:tcBorders>
              <w:top w:val="single" w:sz="6" w:space="0" w:color="000000"/>
              <w:left w:val="nil" w:sz="6" w:space="0" w:color="auto"/>
              <w:bottom w:val="single" w:sz="12" w:space="0" w:color="000000"/>
              <w:right w:val="nil" w:sz="6" w:space="0" w:color="auto"/>
            </w:tcBorders>
          </w:tcPr>
          <w:p>
            <w:pPr/>
          </w:p>
        </w:tc>
      </w:tr>
      <w:tr>
        <w:trPr>
          <w:trHeight w:val="333" w:hRule="exact"/>
        </w:trPr>
        <w:tc>
          <w:tcPr>
            <w:tcW w:w="9700"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52"/>
              <w:ind w:left="6052"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r>
      <w:tr>
        <w:trPr>
          <w:trHeight w:val="221" w:hRule="exact"/>
        </w:trPr>
        <w:tc>
          <w:tcPr>
            <w:tcW w:w="3520" w:type="dxa"/>
            <w:tcBorders>
              <w:top w:val="nil" w:sz="6" w:space="0" w:color="auto"/>
              <w:left w:val="nil" w:sz="6" w:space="0" w:color="auto"/>
              <w:bottom w:val="nil" w:sz="6" w:space="0" w:color="auto"/>
              <w:right w:val="single" w:sz="4" w:space="0" w:color="000000"/>
            </w:tcBorders>
          </w:tcPr>
          <w:p>
            <w:pPr>
              <w:pStyle w:val="TableParagraph"/>
              <w:spacing w:line="209"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4" w:type="dxa"/>
            <w:vMerge w:val="restart"/>
            <w:tcBorders>
              <w:top w:val="nil" w:sz="6" w:space="0" w:color="auto"/>
              <w:left w:val="single" w:sz="4" w:space="0" w:color="000000"/>
              <w:right w:val="single" w:sz="4" w:space="0" w:color="000000"/>
            </w:tcBorders>
          </w:tcPr>
          <w:p>
            <w:pPr>
              <w:pStyle w:val="TableParagraph"/>
              <w:spacing w:line="240" w:lineRule="auto" w:before="59"/>
              <w:ind w:left="529" w:right="171" w:hanging="362"/>
              <w:jc w:val="left"/>
              <w:rPr>
                <w:rFonts w:ascii="宋体" w:hAnsi="宋体" w:cs="宋体" w:eastAsia="宋体" w:hint="default"/>
                <w:sz w:val="18"/>
                <w:szCs w:val="18"/>
              </w:rPr>
            </w:pPr>
            <w:r>
              <w:rPr>
                <w:rFonts w:ascii="宋体" w:hAnsi="宋体" w:cs="宋体" w:eastAsia="宋体" w:hint="default"/>
                <w:b/>
                <w:bCs/>
                <w:sz w:val="18"/>
                <w:szCs w:val="18"/>
              </w:rPr>
              <w:t>第一层次公允价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560" w:type="dxa"/>
            <w:vMerge w:val="restart"/>
            <w:tcBorders>
              <w:top w:val="nil" w:sz="6" w:space="0" w:color="auto"/>
              <w:left w:val="single" w:sz="4" w:space="0" w:color="000000"/>
              <w:right w:val="single" w:sz="4" w:space="0" w:color="000000"/>
            </w:tcBorders>
          </w:tcPr>
          <w:p>
            <w:pPr>
              <w:pStyle w:val="TableParagraph"/>
              <w:spacing w:line="240" w:lineRule="auto" w:before="59"/>
              <w:ind w:left="502" w:right="143" w:hanging="362"/>
              <w:jc w:val="left"/>
              <w:rPr>
                <w:rFonts w:ascii="宋体" w:hAnsi="宋体" w:cs="宋体" w:eastAsia="宋体" w:hint="default"/>
                <w:sz w:val="18"/>
                <w:szCs w:val="18"/>
              </w:rPr>
            </w:pPr>
            <w:r>
              <w:rPr>
                <w:rFonts w:ascii="宋体" w:hAnsi="宋体" w:cs="宋体" w:eastAsia="宋体" w:hint="default"/>
                <w:b/>
                <w:bCs/>
                <w:sz w:val="18"/>
                <w:szCs w:val="18"/>
              </w:rPr>
              <w:t>第二层次公允价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559" w:type="dxa"/>
            <w:vMerge w:val="restart"/>
            <w:tcBorders>
              <w:top w:val="nil" w:sz="6" w:space="0" w:color="auto"/>
              <w:left w:val="single" w:sz="4" w:space="0" w:color="000000"/>
              <w:right w:val="single" w:sz="4" w:space="0" w:color="000000"/>
            </w:tcBorders>
          </w:tcPr>
          <w:p>
            <w:pPr>
              <w:pStyle w:val="TableParagraph"/>
              <w:spacing w:line="240" w:lineRule="auto" w:before="59"/>
              <w:ind w:left="501" w:right="143" w:hanging="362"/>
              <w:jc w:val="left"/>
              <w:rPr>
                <w:rFonts w:ascii="宋体" w:hAnsi="宋体" w:cs="宋体" w:eastAsia="宋体" w:hint="default"/>
                <w:sz w:val="18"/>
                <w:szCs w:val="18"/>
              </w:rPr>
            </w:pPr>
            <w:r>
              <w:rPr>
                <w:rFonts w:ascii="宋体" w:hAnsi="宋体" w:cs="宋体" w:eastAsia="宋体" w:hint="default"/>
                <w:b/>
                <w:bCs/>
                <w:sz w:val="18"/>
                <w:szCs w:val="18"/>
              </w:rPr>
              <w:t>第三层次公允价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446" w:type="dxa"/>
            <w:tcBorders>
              <w:top w:val="nil" w:sz="6" w:space="0" w:color="auto"/>
              <w:left w:val="single" w:sz="4" w:space="0" w:color="000000"/>
              <w:bottom w:val="nil" w:sz="6" w:space="0" w:color="auto"/>
              <w:right w:val="nil" w:sz="6" w:space="0" w:color="auto"/>
            </w:tcBorders>
          </w:tcPr>
          <w:p>
            <w:pPr/>
          </w:p>
        </w:tc>
      </w:tr>
      <w:tr>
        <w:trPr>
          <w:trHeight w:val="339" w:hRule="exact"/>
        </w:trPr>
        <w:tc>
          <w:tcPr>
            <w:tcW w:w="3520"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tc>
        <w:tc>
          <w:tcPr>
            <w:tcW w:w="161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nil" w:sz="6" w:space="0" w:color="auto"/>
            </w:tcBorders>
          </w:tcPr>
          <w:p>
            <w:pPr>
              <w:pStyle w:val="TableParagraph"/>
              <w:spacing w:line="192" w:lineRule="exact"/>
              <w:ind w:right="3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11" w:hRule="exact"/>
        </w:trPr>
        <w:tc>
          <w:tcPr>
            <w:tcW w:w="3520"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30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95,896,585.20</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1446" w:type="dxa"/>
            <w:tcBorders>
              <w:top w:val="single" w:sz="4" w:space="0" w:color="000000"/>
              <w:left w:val="single" w:sz="4" w:space="0" w:color="000000"/>
              <w:bottom w:val="nil" w:sz="6" w:space="0" w:color="auto"/>
              <w:right w:val="nil" w:sz="6" w:space="0" w:color="auto"/>
            </w:tcBorders>
          </w:tcPr>
          <w:p>
            <w:pPr>
              <w:pStyle w:val="TableParagraph"/>
              <w:spacing w:line="240" w:lineRule="auto" w:before="93"/>
              <w:ind w:right="134"/>
              <w:jc w:val="right"/>
              <w:rPr>
                <w:rFonts w:ascii="Times New Roman" w:hAnsi="Times New Roman" w:cs="Times New Roman" w:eastAsia="Times New Roman" w:hint="default"/>
                <w:sz w:val="18"/>
                <w:szCs w:val="18"/>
              </w:rPr>
            </w:pPr>
            <w:r>
              <w:rPr>
                <w:rFonts w:ascii="Times New Roman"/>
                <w:spacing w:val="-1"/>
                <w:sz w:val="18"/>
              </w:rPr>
              <w:t>95,896,585.20</w:t>
            </w:r>
          </w:p>
        </w:tc>
      </w:tr>
      <w:tr>
        <w:trPr>
          <w:trHeight w:val="409" w:hRule="exact"/>
        </w:trPr>
        <w:tc>
          <w:tcPr>
            <w:tcW w:w="3520"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3"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614"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b/>
                <w:spacing w:val="-1"/>
                <w:sz w:val="18"/>
              </w:rPr>
              <w:t>95,896,585.20</w:t>
            </w:r>
            <w:r>
              <w:rPr>
                <w:rFonts w:ascii="Times New Roman"/>
                <w:spacing w:val="-1"/>
                <w:sz w:val="18"/>
              </w:rPr>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34"/>
              <w:jc w:val="right"/>
              <w:rPr>
                <w:rFonts w:ascii="Times New Roman" w:hAnsi="Times New Roman" w:cs="Times New Roman" w:eastAsia="Times New Roman" w:hint="default"/>
                <w:sz w:val="18"/>
                <w:szCs w:val="18"/>
              </w:rPr>
            </w:pPr>
            <w:r>
              <w:rPr>
                <w:rFonts w:ascii="Times New Roman"/>
                <w:b/>
                <w:spacing w:val="-1"/>
                <w:sz w:val="18"/>
              </w:rPr>
              <w:t>95,896,585.20</w:t>
            </w:r>
            <w:r>
              <w:rPr>
                <w:rFonts w:ascii="Times New Roman"/>
                <w:spacing w:val="-1"/>
                <w:sz w:val="18"/>
              </w:rPr>
            </w:r>
          </w:p>
        </w:tc>
      </w:tr>
      <w:tr>
        <w:trPr>
          <w:trHeight w:val="401" w:hRule="exact"/>
        </w:trPr>
        <w:tc>
          <w:tcPr>
            <w:tcW w:w="3520"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持续以公允价值计量的负债总额</w:t>
            </w:r>
            <w:r>
              <w:rPr>
                <w:rFonts w:ascii="宋体" w:hAnsi="宋体" w:cs="宋体" w:eastAsia="宋体" w:hint="default"/>
                <w:sz w:val="18"/>
                <w:szCs w:val="18"/>
              </w:rPr>
            </w:r>
          </w:p>
        </w:tc>
        <w:tc>
          <w:tcPr>
            <w:tcW w:w="161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20"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3" w:right="0"/>
              <w:jc w:val="left"/>
              <w:rPr>
                <w:rFonts w:ascii="宋体" w:hAnsi="宋体" w:cs="宋体" w:eastAsia="宋体" w:hint="default"/>
                <w:sz w:val="18"/>
                <w:szCs w:val="18"/>
              </w:rPr>
            </w:pPr>
            <w:r>
              <w:rPr>
                <w:rFonts w:ascii="宋体" w:hAnsi="宋体" w:cs="宋体" w:eastAsia="宋体" w:hint="default"/>
                <w:b/>
                <w:bCs/>
                <w:sz w:val="18"/>
                <w:szCs w:val="18"/>
              </w:rPr>
              <w:t>二、非持续的公允价值计量</w:t>
            </w:r>
            <w:r>
              <w:rPr>
                <w:rFonts w:ascii="宋体" w:hAnsi="宋体" w:cs="宋体" w:eastAsia="宋体" w:hint="default"/>
                <w:sz w:val="18"/>
                <w:szCs w:val="18"/>
              </w:rPr>
            </w:r>
          </w:p>
        </w:tc>
        <w:tc>
          <w:tcPr>
            <w:tcW w:w="161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20"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3"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非持续以公允价值计量的资产总额</w:t>
            </w:r>
            <w:r>
              <w:rPr>
                <w:rFonts w:ascii="宋体" w:hAnsi="宋体" w:cs="宋体" w:eastAsia="宋体" w:hint="default"/>
                <w:sz w:val="18"/>
                <w:szCs w:val="18"/>
              </w:rPr>
            </w:r>
          </w:p>
        </w:tc>
        <w:tc>
          <w:tcPr>
            <w:tcW w:w="161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nil" w:sz="6" w:space="0" w:color="auto"/>
            </w:tcBorders>
          </w:tcPr>
          <w:p>
            <w:pPr/>
          </w:p>
        </w:tc>
      </w:tr>
      <w:tr>
        <w:trPr>
          <w:trHeight w:val="416" w:hRule="exact"/>
        </w:trPr>
        <w:tc>
          <w:tcPr>
            <w:tcW w:w="3520" w:type="dxa"/>
            <w:tcBorders>
              <w:top w:val="nil" w:sz="6" w:space="0" w:color="auto"/>
              <w:left w:val="nil" w:sz="6" w:space="0" w:color="auto"/>
              <w:bottom w:val="single" w:sz="12" w:space="0" w:color="000000"/>
              <w:right w:val="single" w:sz="4" w:space="0" w:color="000000"/>
            </w:tcBorders>
          </w:tcPr>
          <w:p>
            <w:pPr>
              <w:pStyle w:val="TableParagraph"/>
              <w:spacing w:line="240" w:lineRule="auto" w:before="58"/>
              <w:ind w:left="123"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非持续以公允价值计量的负债总额</w:t>
            </w:r>
            <w:r>
              <w:rPr>
                <w:rFonts w:ascii="宋体" w:hAnsi="宋体" w:cs="宋体" w:eastAsia="宋体" w:hint="default"/>
                <w:sz w:val="18"/>
                <w:szCs w:val="18"/>
              </w:rPr>
            </w:r>
          </w:p>
        </w:tc>
        <w:tc>
          <w:tcPr>
            <w:tcW w:w="1614" w:type="dxa"/>
            <w:tcBorders>
              <w:top w:val="nil" w:sz="6" w:space="0" w:color="auto"/>
              <w:left w:val="single" w:sz="4" w:space="0" w:color="000000"/>
              <w:bottom w:val="single" w:sz="12" w:space="0" w:color="000000"/>
              <w:right w:val="single" w:sz="4" w:space="0" w:color="000000"/>
            </w:tcBorders>
          </w:tcPr>
          <w:p>
            <w:pPr/>
          </w:p>
        </w:tc>
        <w:tc>
          <w:tcPr>
            <w:tcW w:w="1560" w:type="dxa"/>
            <w:tcBorders>
              <w:top w:val="nil" w:sz="6" w:space="0" w:color="auto"/>
              <w:left w:val="single" w:sz="4" w:space="0" w:color="000000"/>
              <w:bottom w:val="single" w:sz="12" w:space="0" w:color="000000"/>
              <w:right w:val="single" w:sz="4" w:space="0" w:color="000000"/>
            </w:tcBorders>
          </w:tcPr>
          <w:p>
            <w:pPr/>
          </w:p>
        </w:tc>
        <w:tc>
          <w:tcPr>
            <w:tcW w:w="1559" w:type="dxa"/>
            <w:tcBorders>
              <w:top w:val="nil" w:sz="6" w:space="0" w:color="auto"/>
              <w:left w:val="single" w:sz="4" w:space="0" w:color="000000"/>
              <w:bottom w:val="single" w:sz="12" w:space="0" w:color="000000"/>
              <w:right w:val="single" w:sz="4" w:space="0" w:color="000000"/>
            </w:tcBorders>
          </w:tcPr>
          <w:p>
            <w:pPr/>
          </w:p>
        </w:tc>
        <w:tc>
          <w:tcPr>
            <w:tcW w:w="1446"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1"/>
          <w:szCs w:val="11"/>
        </w:rPr>
      </w:pPr>
    </w:p>
    <w:p>
      <w:pPr>
        <w:pStyle w:val="Heading4"/>
        <w:spacing w:line="240" w:lineRule="auto"/>
        <w:ind w:left="254" w:right="0"/>
        <w:jc w:val="left"/>
        <w:rPr>
          <w:b w:val="0"/>
          <w:bCs w:val="0"/>
        </w:rPr>
      </w:pPr>
      <w:r>
        <w:rPr/>
        <w:pict>
          <v:group style="position:absolute;margin-left:55.98pt;margin-top:-95.126328pt;width:482.8pt;height:5.05pt;mso-position-horizontal-relative:page;mso-position-vertical-relative:paragraph;z-index:-1135216" coordorigin="1120,-1903" coordsize="9656,101">
            <v:shape style="position:absolute;left:1120;top:-1903;width:3519;height:101" type="#_x0000_t75" stroked="false">
              <v:imagedata r:id="rId630" o:title=""/>
            </v:shape>
            <v:shape style="position:absolute;left:4614;top:-1811;width:3179;height:10" type="#_x0000_t75" stroked="false">
              <v:imagedata r:id="rId631" o:title=""/>
            </v:shape>
            <v:shape style="position:absolute;left:7789;top:-1811;width:1564;height:10" type="#_x0000_t75" stroked="false">
              <v:imagedata r:id="rId470" o:title=""/>
            </v:shape>
            <v:shape style="position:absolute;left:9348;top:-1811;width:1427;height:10" type="#_x0000_t75" stroked="false">
              <v:imagedata r:id="rId285" o:title=""/>
            </v:shape>
            <w10:wrap type="none"/>
          </v:group>
        </w:pict>
      </w:r>
      <w:r>
        <w:rPr/>
        <w:pict>
          <v:group style="position:absolute;margin-left:55.98pt;margin-top:-70.226341pt;width:482.8pt;height:.5pt;mso-position-horizontal-relative:page;mso-position-vertical-relative:paragraph;z-index:-1135192" coordorigin="1120,-1405" coordsize="9656,10">
            <v:shape style="position:absolute;left:1120;top:-1405;width:3500;height:10" type="#_x0000_t75" stroked="false">
              <v:imagedata r:id="rId632" o:title=""/>
            </v:shape>
            <v:shape style="position:absolute;left:4614;top:-1405;width:3179;height:10" type="#_x0000_t75" stroked="false">
              <v:imagedata r:id="rId633" o:title=""/>
            </v:shape>
            <v:shape style="position:absolute;left:7789;top:-1405;width:1564;height:10" type="#_x0000_t75" stroked="false">
              <v:imagedata r:id="rId634" o:title=""/>
            </v:shape>
            <v:shape style="position:absolute;left:9348;top:-1405;width:1427;height:10" type="#_x0000_t75" stroked="false">
              <v:imagedata r:id="rId636" o:title=""/>
            </v:shape>
            <w10:wrap type="none"/>
          </v:group>
        </w:pict>
      </w:r>
      <w:r>
        <w:rPr/>
        <w:pict>
          <v:group style="position:absolute;margin-left:55.98pt;margin-top:-49.886345pt;width:482.8pt;height:.5pt;mso-position-horizontal-relative:page;mso-position-vertical-relative:paragraph;z-index:-1135168" coordorigin="1120,-998" coordsize="9656,10">
            <v:shape style="position:absolute;left:1120;top:-998;width:3500;height:10" type="#_x0000_t75" stroked="false">
              <v:imagedata r:id="rId632" o:title=""/>
            </v:shape>
            <v:shape style="position:absolute;left:4614;top:-998;width:3179;height:10" type="#_x0000_t75" stroked="false">
              <v:imagedata r:id="rId631" o:title=""/>
            </v:shape>
            <v:shape style="position:absolute;left:7789;top:-998;width:1564;height:10" type="#_x0000_t75" stroked="false">
              <v:imagedata r:id="rId470" o:title=""/>
            </v:shape>
            <v:shape style="position:absolute;left:9348;top:-998;width:1427;height:10" type="#_x0000_t75" stroked="false">
              <v:imagedata r:id="rId628" o:title=""/>
            </v:shape>
            <w10:wrap type="none"/>
          </v:group>
        </w:pict>
      </w:r>
      <w:r>
        <w:rPr/>
        <w:pict>
          <v:group style="position:absolute;margin-left:55.98pt;margin-top:-29.546284pt;width:482.8pt;height:.5pt;mso-position-horizontal-relative:page;mso-position-vertical-relative:paragraph;z-index:-1135144" coordorigin="1120,-591" coordsize="9656,10">
            <v:shape style="position:absolute;left:1120;top:-591;width:3500;height:10" type="#_x0000_t75" stroked="false">
              <v:imagedata r:id="rId632" o:title=""/>
            </v:shape>
            <v:shape style="position:absolute;left:4614;top:-591;width:3179;height:10" type="#_x0000_t75" stroked="false">
              <v:imagedata r:id="rId631" o:title=""/>
            </v:shape>
            <v:shape style="position:absolute;left:7789;top:-591;width:1564;height:10" type="#_x0000_t75" stroked="false">
              <v:imagedata r:id="rId470" o:title=""/>
            </v:shape>
            <v:shape style="position:absolute;left:9348;top:-591;width:1427;height:10" type="#_x0000_t75" stroked="false">
              <v:imagedata r:id="rId285" o:title=""/>
            </v:shape>
            <w10:wrap type="none"/>
          </v:group>
        </w:pict>
      </w:r>
      <w:bookmarkStart w:name="（二）持续和非持续第一层次公允价值计量项目市价的确定依据" w:id="255"/>
      <w:bookmarkEnd w:id="255"/>
      <w:r>
        <w:rPr>
          <w:b w:val="0"/>
          <w:bCs w:val="0"/>
        </w:rPr>
      </w:r>
      <w:r>
        <w:rPr/>
        <w:t>（二）持续和非持续第一层次公允价值计量项目市价的确定依据</w:t>
      </w:r>
      <w:r>
        <w:rPr>
          <w:b w:val="0"/>
          <w:bCs w:val="0"/>
        </w:rPr>
      </w:r>
    </w:p>
    <w:p>
      <w:pPr>
        <w:spacing w:line="240" w:lineRule="auto" w:before="8"/>
        <w:rPr>
          <w:rFonts w:ascii="宋体" w:hAnsi="宋体" w:cs="宋体" w:eastAsia="宋体" w:hint="default"/>
          <w:b/>
          <w:bCs/>
          <w:sz w:val="10"/>
          <w:szCs w:val="10"/>
        </w:rPr>
      </w:pPr>
    </w:p>
    <w:p>
      <w:pPr>
        <w:pStyle w:val="BodyText"/>
        <w:spacing w:line="273" w:lineRule="auto" w:before="35"/>
        <w:ind w:left="254" w:right="1130" w:firstLine="420"/>
        <w:jc w:val="both"/>
      </w:pPr>
      <w:r>
        <w:rPr>
          <w:spacing w:val="-1"/>
        </w:rPr>
        <w:t>本公司以公允价值计量的资产按第一层次公允价值计量，计量依据为公开市场的报价。本公司以公允</w:t>
      </w:r>
      <w:r>
        <w:rPr/>
        <w:t> </w:t>
      </w:r>
      <w:r>
        <w:rPr>
          <w:spacing w:val="-1"/>
        </w:rPr>
        <w:t>价值计量的看跌期权和远期外汇合约按第二层次公允价值计量，计量依据为金融机构针对公司衍生产品提</w:t>
      </w:r>
      <w:r>
        <w:rPr>
          <w:spacing w:val="-81"/>
        </w:rPr>
        <w:t> </w:t>
      </w:r>
      <w:r>
        <w:rPr>
          <w:spacing w:val="-81"/>
        </w:rPr>
      </w:r>
      <w:r>
        <w:rPr/>
        <w:t>供的公允报价。</w:t>
      </w:r>
    </w:p>
    <w:p>
      <w:pPr>
        <w:pStyle w:val="Heading2"/>
        <w:spacing w:line="240" w:lineRule="auto" w:before="139"/>
        <w:ind w:left="254" w:right="0"/>
        <w:jc w:val="left"/>
        <w:rPr>
          <w:b w:val="0"/>
          <w:bCs w:val="0"/>
        </w:rPr>
      </w:pPr>
      <w:bookmarkStart w:name="十二、 关联方及关联交易" w:id="256"/>
      <w:bookmarkEnd w:id="256"/>
      <w:r>
        <w:rPr>
          <w:b w:val="0"/>
          <w:bCs w:val="0"/>
        </w:rPr>
      </w:r>
      <w:r>
        <w:rPr/>
        <w:t>十二、</w:t>
      </w:r>
      <w:r>
        <w:rPr>
          <w:spacing w:val="-12"/>
        </w:rPr>
        <w:t> </w:t>
      </w:r>
      <w:r>
        <w:rPr/>
        <w:t>关联方及关联交易</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left="254" w:right="0"/>
        <w:jc w:val="left"/>
        <w:rPr>
          <w:b w:val="0"/>
          <w:bCs w:val="0"/>
        </w:rPr>
      </w:pPr>
      <w:r>
        <w:rPr/>
        <w:pict>
          <v:shape style="position:absolute;margin-left:169.880005pt;margin-top:54.50367pt;width:.479989pt;height:.42pt;mso-position-horizontal-relative:page;mso-position-vertical-relative:paragraph;z-index:21856" type="#_x0000_t75" stroked="false">
            <v:imagedata r:id="rId635" o:title=""/>
          </v:shape>
        </w:pict>
      </w:r>
      <w:r>
        <w:rPr/>
        <w:pict>
          <v:shape style="position:absolute;margin-left:212.360001pt;margin-top:54.50367pt;width:.479989pt;height:.42pt;mso-position-horizontal-relative:page;mso-position-vertical-relative:paragraph;z-index:21880" type="#_x0000_t75" stroked="false">
            <v:imagedata r:id="rId635" o:title=""/>
          </v:shape>
        </w:pict>
      </w:r>
      <w:r>
        <w:rPr/>
        <w:pict>
          <v:shape style="position:absolute;margin-left:269.079987pt;margin-top:54.50367pt;width:.479999pt;height:.42pt;mso-position-horizontal-relative:page;mso-position-vertical-relative:paragraph;z-index:21904" type="#_x0000_t75" stroked="false">
            <v:imagedata r:id="rId635" o:title=""/>
          </v:shape>
        </w:pict>
      </w:r>
      <w:r>
        <w:rPr/>
        <w:pict>
          <v:shape style="position:absolute;margin-left:361.179993pt;margin-top:54.50367pt;width:.479999pt;height:.42pt;mso-position-horizontal-relative:page;mso-position-vertical-relative:paragraph;z-index:21928" type="#_x0000_t75" stroked="false">
            <v:imagedata r:id="rId635" o:title=""/>
          </v:shape>
        </w:pict>
      </w:r>
      <w:r>
        <w:rPr/>
        <w:pict>
          <v:shape style="position:absolute;margin-left:439.200012pt;margin-top:54.50367pt;width:.479969pt;height:.42pt;mso-position-horizontal-relative:page;mso-position-vertical-relative:paragraph;z-index:21952" type="#_x0000_t75" stroked="false">
            <v:imagedata r:id="rId635" o:title=""/>
          </v:shape>
        </w:pict>
      </w:r>
      <w:bookmarkStart w:name="（一） 本企业的母公司情况" w:id="257"/>
      <w:bookmarkEnd w:id="257"/>
      <w:r>
        <w:rPr>
          <w:b w:val="0"/>
          <w:bCs w:val="0"/>
        </w:rPr>
      </w:r>
      <w:r>
        <w:rPr/>
        <w:t>（一）本企业的母公司情况</w:t>
      </w:r>
      <w:r>
        <w:rPr>
          <w:b w:val="0"/>
          <w:bCs w:val="0"/>
        </w:rPr>
      </w:r>
    </w:p>
    <w:p>
      <w:pPr>
        <w:spacing w:line="240" w:lineRule="auto" w:before="8"/>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2391"/>
        <w:gridCol w:w="850"/>
        <w:gridCol w:w="1134"/>
        <w:gridCol w:w="1842"/>
        <w:gridCol w:w="1560"/>
        <w:gridCol w:w="1784"/>
      </w:tblGrid>
      <w:tr>
        <w:trPr>
          <w:trHeight w:val="662" w:hRule="exact"/>
        </w:trPr>
        <w:tc>
          <w:tcPr>
            <w:tcW w:w="23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9"/>
              <w:ind w:left="172" w:right="143"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母公司对本企业</w:t>
            </w:r>
            <w:r>
              <w:rPr>
                <w:rFonts w:ascii="宋体" w:hAnsi="宋体" w:cs="宋体" w:eastAsia="宋体" w:hint="default"/>
                <w:b/>
                <w:bCs/>
                <w:w w:val="99"/>
                <w:sz w:val="18"/>
                <w:szCs w:val="18"/>
              </w:rPr>
              <w:t> </w:t>
            </w:r>
            <w:r>
              <w:rPr>
                <w:rFonts w:ascii="宋体" w:hAnsi="宋体" w:cs="宋体" w:eastAsia="宋体" w:hint="default"/>
                <w:b/>
                <w:bCs/>
                <w:sz w:val="18"/>
                <w:szCs w:val="18"/>
              </w:rPr>
              <w:t>的持股比例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8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9"/>
              <w:ind w:left="284" w:right="170" w:hanging="1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母公司对本企业的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21"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西藏紫光春华投资有限公司</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36.39</w:t>
            </w: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36.39</w:t>
            </w:r>
          </w:p>
        </w:tc>
      </w:tr>
    </w:tbl>
    <w:p>
      <w:pPr>
        <w:spacing w:line="240" w:lineRule="auto" w:before="1"/>
        <w:rPr>
          <w:rFonts w:ascii="宋体" w:hAnsi="宋体" w:cs="宋体" w:eastAsia="宋体" w:hint="default"/>
          <w:b/>
          <w:bCs/>
          <w:sz w:val="8"/>
          <w:szCs w:val="8"/>
        </w:rPr>
      </w:pPr>
    </w:p>
    <w:p>
      <w:pPr>
        <w:pStyle w:val="BodyText"/>
        <w:spacing w:line="240" w:lineRule="auto" w:before="35"/>
        <w:ind w:left="674" w:right="0"/>
        <w:jc w:val="left"/>
      </w:pPr>
      <w:r>
        <w:rPr/>
        <w:t>本公司的实际控制人是清华控股有限公司，最终控制方是教育部。</w:t>
      </w:r>
    </w:p>
    <w:p>
      <w:pPr>
        <w:spacing w:line="240" w:lineRule="auto" w:before="2"/>
        <w:rPr>
          <w:rFonts w:ascii="宋体" w:hAnsi="宋体" w:cs="宋体" w:eastAsia="宋体" w:hint="default"/>
          <w:sz w:val="21"/>
          <w:szCs w:val="21"/>
        </w:rPr>
      </w:pPr>
    </w:p>
    <w:p>
      <w:pPr>
        <w:spacing w:line="391" w:lineRule="auto" w:before="0"/>
        <w:ind w:left="674" w:right="2404" w:hanging="420"/>
        <w:jc w:val="left"/>
        <w:rPr>
          <w:rFonts w:ascii="宋体" w:hAnsi="宋体" w:cs="宋体" w:eastAsia="宋体" w:hint="default"/>
          <w:sz w:val="21"/>
          <w:szCs w:val="21"/>
        </w:rPr>
      </w:pPr>
      <w:bookmarkStart w:name="（二） 本企业的子公司情况" w:id="258"/>
      <w:bookmarkEnd w:id="258"/>
      <w:r>
        <w:rPr/>
      </w:r>
      <w:r>
        <w:rPr>
          <w:rFonts w:ascii="宋体" w:hAnsi="宋体" w:cs="宋体" w:eastAsia="宋体" w:hint="default"/>
          <w:b/>
          <w:bCs/>
          <w:sz w:val="21"/>
          <w:szCs w:val="21"/>
        </w:rPr>
        <w:t>（二）本企业的子公司情况</w:t>
      </w:r>
      <w:r>
        <w:rPr>
          <w:rFonts w:ascii="宋体" w:hAnsi="宋体" w:cs="宋体" w:eastAsia="宋体" w:hint="default"/>
          <w:b/>
          <w:bCs/>
          <w:w w:val="99"/>
          <w:sz w:val="21"/>
          <w:szCs w:val="21"/>
        </w:rPr>
        <w:t> </w:t>
      </w:r>
      <w:r>
        <w:rPr>
          <w:rFonts w:ascii="宋体" w:hAnsi="宋体" w:cs="宋体" w:eastAsia="宋体" w:hint="default"/>
          <w:spacing w:val="-8"/>
          <w:sz w:val="21"/>
          <w:szCs w:val="21"/>
        </w:rPr>
        <w:t>本企业子公司的情况详见本附注九（一）“在子公司中的权益”。</w:t>
      </w:r>
    </w:p>
    <w:p>
      <w:pPr>
        <w:pStyle w:val="Heading4"/>
        <w:spacing w:line="240" w:lineRule="auto" w:before="145"/>
        <w:ind w:left="254" w:right="0"/>
        <w:jc w:val="left"/>
        <w:rPr>
          <w:b w:val="0"/>
          <w:bCs w:val="0"/>
        </w:rPr>
      </w:pPr>
      <w:bookmarkStart w:name="（三） 本企业合营和联营企业情况" w:id="259"/>
      <w:bookmarkEnd w:id="259"/>
      <w:r>
        <w:rPr>
          <w:b w:val="0"/>
          <w:bCs w:val="0"/>
        </w:rPr>
      </w:r>
      <w:r>
        <w:rPr/>
        <w:t>（三）本企业合营和联营企业情况</w:t>
      </w:r>
      <w:r>
        <w:rPr>
          <w:b w:val="0"/>
          <w:bCs w:val="0"/>
        </w:rPr>
      </w:r>
    </w:p>
    <w:p>
      <w:pPr>
        <w:spacing w:line="240" w:lineRule="auto" w:before="7"/>
        <w:rPr>
          <w:rFonts w:ascii="宋体" w:hAnsi="宋体" w:cs="宋体" w:eastAsia="宋体" w:hint="default"/>
          <w:b/>
          <w:bCs/>
          <w:sz w:val="10"/>
          <w:szCs w:val="10"/>
        </w:rPr>
      </w:pPr>
    </w:p>
    <w:p>
      <w:pPr>
        <w:pStyle w:val="BodyText"/>
        <w:spacing w:line="240" w:lineRule="auto" w:before="35"/>
        <w:ind w:left="674" w:right="0"/>
        <w:jc w:val="left"/>
      </w:pPr>
      <w:r>
        <w:rPr/>
        <w:t>本企业重要的合营或联营企业详见本附注九（三</w:t>
      </w:r>
      <w:r>
        <w:rPr>
          <w:spacing w:val="-105"/>
        </w:rPr>
        <w:t>）</w:t>
      </w:r>
      <w:r>
        <w:rPr/>
        <w:t>“在合</w:t>
      </w:r>
      <w:r>
        <w:rPr>
          <w:spacing w:val="-2"/>
        </w:rPr>
        <w:t>营</w:t>
      </w:r>
      <w:r>
        <w:rPr/>
        <w:t>安排或联营企业中的权益</w:t>
      </w:r>
      <w:r>
        <w:rPr>
          <w:spacing w:val="-104"/>
        </w:rPr>
        <w:t>”</w:t>
      </w:r>
      <w:r>
        <w:rPr/>
        <w:t>。</w:t>
      </w:r>
    </w:p>
    <w:p>
      <w:pPr>
        <w:spacing w:line="240" w:lineRule="auto" w:before="2"/>
        <w:rPr>
          <w:rFonts w:ascii="宋体" w:hAnsi="宋体" w:cs="宋体" w:eastAsia="宋体" w:hint="default"/>
          <w:sz w:val="21"/>
          <w:szCs w:val="21"/>
        </w:rPr>
      </w:pPr>
    </w:p>
    <w:p>
      <w:pPr>
        <w:pStyle w:val="Heading4"/>
        <w:spacing w:line="240" w:lineRule="auto" w:before="0"/>
        <w:ind w:left="254" w:right="0"/>
        <w:jc w:val="left"/>
        <w:rPr>
          <w:b w:val="0"/>
          <w:bCs w:val="0"/>
        </w:rPr>
      </w:pPr>
      <w:r>
        <w:rPr/>
        <w:pict>
          <v:group style="position:absolute;margin-left:297.519989pt;margin-top:23.843645pt;width:.5pt;height:149.4pt;mso-position-horizontal-relative:page;mso-position-vertical-relative:paragraph;z-index:-1135000" coordorigin="5950,477" coordsize="10,2988">
            <v:group style="position:absolute;left:5950;top:477;width:10;height:20" coordorigin="5950,477" coordsize="10,20">
              <v:shape style="position:absolute;left:5950;top:477;width:10;height:20" coordorigin="5950,477" coordsize="10,20" path="m5950,496l5960,496,5960,477,5950,477,5950,496xe" filled="true" fillcolor="#000000" stroked="false">
                <v:path arrowok="t"/>
                <v:fill type="solid"/>
              </v:shape>
            </v:group>
            <v:group style="position:absolute;left:5950;top:496;width:10;height:20" coordorigin="5950,496" coordsize="10,20">
              <v:shape style="position:absolute;left:5950;top:496;width:10;height:20" coordorigin="5950,496" coordsize="10,20" path="m5950,515l5960,515,5960,496,5950,496,5950,515xe" filled="true" fillcolor="#000000" stroked="false">
                <v:path arrowok="t"/>
                <v:fill type="solid"/>
              </v:shape>
            </v:group>
            <v:group style="position:absolute;left:5950;top:515;width:10;height:20" coordorigin="5950,515" coordsize="10,20">
              <v:shape style="position:absolute;left:5950;top:515;width:10;height:20" coordorigin="5950,515" coordsize="10,20" path="m5950,534l5960,534,5960,515,5950,515,5950,534xe" filled="true" fillcolor="#000000" stroked="false">
                <v:path arrowok="t"/>
                <v:fill type="solid"/>
              </v:shape>
            </v:group>
            <v:group style="position:absolute;left:5950;top:534;width:10;height:20" coordorigin="5950,534" coordsize="10,20">
              <v:shape style="position:absolute;left:5950;top:534;width:10;height:20" coordorigin="5950,534" coordsize="10,20" path="m5950,554l5960,554,5960,534,5950,534,5950,554xe" filled="true" fillcolor="#000000" stroked="false">
                <v:path arrowok="t"/>
                <v:fill type="solid"/>
              </v:shape>
            </v:group>
            <v:group style="position:absolute;left:5950;top:554;width:10;height:20" coordorigin="5950,554" coordsize="10,20">
              <v:shape style="position:absolute;left:5950;top:554;width:10;height:20" coordorigin="5950,554" coordsize="10,20" path="m5950,573l5960,573,5960,554,5950,554,5950,573xe" filled="true" fillcolor="#000000" stroked="false">
                <v:path arrowok="t"/>
                <v:fill type="solid"/>
              </v:shape>
            </v:group>
            <v:group style="position:absolute;left:5950;top:573;width:10;height:20" coordorigin="5950,573" coordsize="10,20">
              <v:shape style="position:absolute;left:5950;top:573;width:10;height:20" coordorigin="5950,573" coordsize="10,20" path="m5950,592l5960,592,5960,573,5950,573,5950,592xe" filled="true" fillcolor="#000000" stroked="false">
                <v:path arrowok="t"/>
                <v:fill type="solid"/>
              </v:shape>
            </v:group>
            <v:group style="position:absolute;left:5950;top:592;width:10;height:20" coordorigin="5950,592" coordsize="10,20">
              <v:shape style="position:absolute;left:5950;top:592;width:10;height:20" coordorigin="5950,592" coordsize="10,20" path="m5950,611l5960,611,5960,592,5950,592,5950,611xe" filled="true" fillcolor="#000000" stroked="false">
                <v:path arrowok="t"/>
                <v:fill type="solid"/>
              </v:shape>
            </v:group>
            <v:group style="position:absolute;left:5950;top:611;width:10;height:20" coordorigin="5950,611" coordsize="10,20">
              <v:shape style="position:absolute;left:5950;top:611;width:10;height:20" coordorigin="5950,611" coordsize="10,20" path="m5950,630l5960,630,5960,611,5950,611,5950,630xe" filled="true" fillcolor="#000000" stroked="false">
                <v:path arrowok="t"/>
                <v:fill type="solid"/>
              </v:shape>
            </v:group>
            <v:group style="position:absolute;left:5950;top:630;width:10;height:20" coordorigin="5950,630" coordsize="10,20">
              <v:shape style="position:absolute;left:5950;top:630;width:10;height:20" coordorigin="5950,630" coordsize="10,20" path="m5950,650l5960,650,5960,630,5950,630,5950,650xe" filled="true" fillcolor="#000000" stroked="false">
                <v:path arrowok="t"/>
                <v:fill type="solid"/>
              </v:shape>
            </v:group>
            <v:group style="position:absolute;left:5950;top:650;width:10;height:20" coordorigin="5950,650" coordsize="10,20">
              <v:shape style="position:absolute;left:5950;top:650;width:10;height:20" coordorigin="5950,650" coordsize="10,20" path="m5950,669l5960,669,5960,650,5950,650,5950,669xe" filled="true" fillcolor="#000000" stroked="false">
                <v:path arrowok="t"/>
                <v:fill type="solid"/>
              </v:shape>
            </v:group>
            <v:group style="position:absolute;left:5950;top:669;width:10;height:20" coordorigin="5950,669" coordsize="10,20">
              <v:shape style="position:absolute;left:5950;top:669;width:10;height:20" coordorigin="5950,669" coordsize="10,20" path="m5950,688l5960,688,5960,669,5950,669,5950,688xe" filled="true" fillcolor="#000000" stroked="false">
                <v:path arrowok="t"/>
                <v:fill type="solid"/>
              </v:shape>
            </v:group>
            <v:group style="position:absolute;left:5950;top:688;width:10;height:20" coordorigin="5950,688" coordsize="10,20">
              <v:shape style="position:absolute;left:5950;top:688;width:10;height:20" coordorigin="5950,688" coordsize="10,20" path="m5950,707l5960,707,5960,688,5950,688,5950,707xe" filled="true" fillcolor="#000000" stroked="false">
                <v:path arrowok="t"/>
                <v:fill type="solid"/>
              </v:shape>
            </v:group>
            <v:group style="position:absolute;left:5950;top:707;width:10;height:20" coordorigin="5950,707" coordsize="10,20">
              <v:shape style="position:absolute;left:5950;top:707;width:10;height:20" coordorigin="5950,707" coordsize="10,20" path="m5950,726l5960,726,5960,707,5950,707,5950,726xe" filled="true" fillcolor="#000000" stroked="false">
                <v:path arrowok="t"/>
                <v:fill type="solid"/>
              </v:shape>
            </v:group>
            <v:group style="position:absolute;left:5950;top:726;width:10;height:20" coordorigin="5950,726" coordsize="10,20">
              <v:shape style="position:absolute;left:5950;top:726;width:10;height:20" coordorigin="5950,726" coordsize="10,20" path="m5950,746l5960,746,5960,726,5950,726,5950,746xe" filled="true" fillcolor="#000000" stroked="false">
                <v:path arrowok="t"/>
                <v:fill type="solid"/>
              </v:shape>
            </v:group>
            <v:group style="position:absolute;left:5950;top:746;width:10;height:20" coordorigin="5950,746" coordsize="10,20">
              <v:shape style="position:absolute;left:5950;top:746;width:10;height:20" coordorigin="5950,746" coordsize="10,20" path="m5950,765l5960,765,5960,746,5950,746,5950,765xe" filled="true" fillcolor="#000000" stroked="false">
                <v:path arrowok="t"/>
                <v:fill type="solid"/>
              </v:shape>
            </v:group>
            <v:group style="position:absolute;left:5950;top:765;width:10;height:20" coordorigin="5950,765" coordsize="10,20">
              <v:shape style="position:absolute;left:5950;top:765;width:10;height:20" coordorigin="5950,765" coordsize="10,20" path="m5950,784l5960,784,5960,765,5950,765,5950,784xe" filled="true" fillcolor="#000000" stroked="false">
                <v:path arrowok="t"/>
                <v:fill type="solid"/>
              </v:shape>
            </v:group>
            <v:group style="position:absolute;left:5950;top:784;width:10;height:20" coordorigin="5950,784" coordsize="10,20">
              <v:shape style="position:absolute;left:5950;top:784;width:10;height:20" coordorigin="5950,784" coordsize="10,20" path="m5950,803l5960,803,5960,784,5950,784,5950,803xe" filled="true" fillcolor="#000000" stroked="false">
                <v:path arrowok="t"/>
                <v:fill type="solid"/>
              </v:shape>
              <v:shape style="position:absolute;left:5950;top:822;width:10;height:2" type="#_x0000_t75" stroked="false">
                <v:imagedata r:id="rId637" o:title=""/>
              </v:shape>
            </v:group>
            <v:group style="position:absolute;left:5950;top:852;width:10;height:20" coordorigin="5950,852" coordsize="10,20">
              <v:shape style="position:absolute;left:5950;top:852;width:10;height:20" coordorigin="5950,852" coordsize="10,20" path="m5950,872l5960,872,5960,852,5950,852,5950,872xe" filled="true" fillcolor="#000000" stroked="false">
                <v:path arrowok="t"/>
                <v:fill type="solid"/>
              </v:shape>
            </v:group>
            <v:group style="position:absolute;left:5950;top:872;width:10;height:20" coordorigin="5950,872" coordsize="10,20">
              <v:shape style="position:absolute;left:5950;top:872;width:10;height:20" coordorigin="5950,872" coordsize="10,20" path="m5950,891l5960,891,5960,872,5950,872,5950,891xe" filled="true" fillcolor="#000000" stroked="false">
                <v:path arrowok="t"/>
                <v:fill type="solid"/>
              </v:shape>
            </v:group>
            <v:group style="position:absolute;left:5950;top:891;width:10;height:20" coordorigin="5950,891" coordsize="10,20">
              <v:shape style="position:absolute;left:5950;top:891;width:10;height:20" coordorigin="5950,891" coordsize="10,20" path="m5950,910l5960,910,5960,891,5950,891,5950,910xe" filled="true" fillcolor="#000000" stroked="false">
                <v:path arrowok="t"/>
                <v:fill type="solid"/>
              </v:shape>
            </v:group>
            <v:group style="position:absolute;left:5950;top:910;width:10;height:20" coordorigin="5950,910" coordsize="10,20">
              <v:shape style="position:absolute;left:5950;top:910;width:10;height:20" coordorigin="5950,910" coordsize="10,20" path="m5950,929l5960,929,5960,910,5950,910,5950,929xe" filled="true" fillcolor="#000000" stroked="false">
                <v:path arrowok="t"/>
                <v:fill type="solid"/>
              </v:shape>
            </v:group>
            <v:group style="position:absolute;left:5950;top:929;width:10;height:20" coordorigin="5950,929" coordsize="10,20">
              <v:shape style="position:absolute;left:5950;top:929;width:10;height:20" coordorigin="5950,929" coordsize="10,20" path="m5950,948l5960,948,5960,929,5950,929,5950,948xe" filled="true" fillcolor="#000000" stroked="false">
                <v:path arrowok="t"/>
                <v:fill type="solid"/>
              </v:shape>
            </v:group>
            <v:group style="position:absolute;left:5950;top:948;width:10;height:20" coordorigin="5950,948" coordsize="10,20">
              <v:shape style="position:absolute;left:5950;top:948;width:10;height:20" coordorigin="5950,948" coordsize="10,20" path="m5950,968l5960,968,5960,948,5950,948,5950,968xe" filled="true" fillcolor="#000000" stroked="false">
                <v:path arrowok="t"/>
                <v:fill type="solid"/>
              </v:shape>
            </v:group>
            <v:group style="position:absolute;left:5950;top:968;width:10;height:20" coordorigin="5950,968" coordsize="10,20">
              <v:shape style="position:absolute;left:5950;top:968;width:10;height:20" coordorigin="5950,968" coordsize="10,20" path="m5950,987l5960,987,5960,968,5950,968,5950,987xe" filled="true" fillcolor="#000000" stroked="false">
                <v:path arrowok="t"/>
                <v:fill type="solid"/>
              </v:shape>
            </v:group>
            <v:group style="position:absolute;left:5950;top:987;width:10;height:20" coordorigin="5950,987" coordsize="10,20">
              <v:shape style="position:absolute;left:5950;top:987;width:10;height:20" coordorigin="5950,987" coordsize="10,20" path="m5950,1006l5960,1006,5960,987,5950,987,5950,1006xe" filled="true" fillcolor="#000000" stroked="false">
                <v:path arrowok="t"/>
                <v:fill type="solid"/>
              </v:shape>
            </v:group>
            <v:group style="position:absolute;left:5950;top:1006;width:10;height:20" coordorigin="5950,1006" coordsize="10,20">
              <v:shape style="position:absolute;left:5950;top:1006;width:10;height:20" coordorigin="5950,1006" coordsize="10,20" path="m5950,1025l5960,1025,5960,1006,5950,1006,5950,1025xe" filled="true" fillcolor="#000000" stroked="false">
                <v:path arrowok="t"/>
                <v:fill type="solid"/>
              </v:shape>
            </v:group>
            <v:group style="position:absolute;left:5950;top:1025;width:10;height:20" coordorigin="5950,1025" coordsize="10,20">
              <v:shape style="position:absolute;left:5950;top:1025;width:10;height:20" coordorigin="5950,1025" coordsize="10,20" path="m5950,1044l5960,1044,5960,1025,5950,1025,5950,1044xe" filled="true" fillcolor="#000000" stroked="false">
                <v:path arrowok="t"/>
                <v:fill type="solid"/>
              </v:shape>
            </v:group>
            <v:group style="position:absolute;left:5950;top:1044;width:10;height:20" coordorigin="5950,1044" coordsize="10,20">
              <v:shape style="position:absolute;left:5950;top:1044;width:10;height:20" coordorigin="5950,1044" coordsize="10,20" path="m5950,1064l5960,1064,5960,1044,5950,1044,5950,1064xe" filled="true" fillcolor="#000000" stroked="false">
                <v:path arrowok="t"/>
                <v:fill type="solid"/>
              </v:shape>
            </v:group>
            <v:group style="position:absolute;left:5950;top:1064;width:10;height:20" coordorigin="5950,1064" coordsize="10,20">
              <v:shape style="position:absolute;left:5950;top:1064;width:10;height:20" coordorigin="5950,1064" coordsize="10,20" path="m5950,1083l5960,1083,5960,1064,5950,1064,5950,1083xe" filled="true" fillcolor="#000000" stroked="false">
                <v:path arrowok="t"/>
                <v:fill type="solid"/>
              </v:shape>
            </v:group>
            <v:group style="position:absolute;left:5950;top:1083;width:10;height:20" coordorigin="5950,1083" coordsize="10,20">
              <v:shape style="position:absolute;left:5950;top:1083;width:10;height:20" coordorigin="5950,1083" coordsize="10,20" path="m5950,1102l5960,1102,5960,1083,5950,1083,5950,1102xe" filled="true" fillcolor="#000000" stroked="false">
                <v:path arrowok="t"/>
                <v:fill type="solid"/>
              </v:shape>
            </v:group>
            <v:group style="position:absolute;left:5950;top:1102;width:10;height:20" coordorigin="5950,1102" coordsize="10,20">
              <v:shape style="position:absolute;left:5950;top:1102;width:10;height:20" coordorigin="5950,1102" coordsize="10,20" path="m5950,1121l5960,1121,5960,1102,5950,1102,5950,1121xe" filled="true" fillcolor="#000000" stroked="false">
                <v:path arrowok="t"/>
                <v:fill type="solid"/>
              </v:shape>
            </v:group>
            <v:group style="position:absolute;left:5950;top:1121;width:10;height:20" coordorigin="5950,1121" coordsize="10,20">
              <v:shape style="position:absolute;left:5950;top:1121;width:10;height:20" coordorigin="5950,1121" coordsize="10,20" path="m5950,1140l5960,1140,5960,1121,5950,1121,5950,1140xe" filled="true" fillcolor="#000000" stroked="false">
                <v:path arrowok="t"/>
                <v:fill type="solid"/>
              </v:shape>
            </v:group>
            <v:group style="position:absolute;left:5950;top:1140;width:10;height:20" coordorigin="5950,1140" coordsize="10,20">
              <v:shape style="position:absolute;left:5950;top:1140;width:10;height:20" coordorigin="5950,1140" coordsize="10,20" path="m5950,1160l5960,1160,5960,1140,5950,1140,5950,1160xe" filled="true" fillcolor="#000000" stroked="false">
                <v:path arrowok="t"/>
                <v:fill type="solid"/>
              </v:shape>
            </v:group>
            <v:group style="position:absolute;left:5950;top:1160;width:10;height:20" coordorigin="5950,1160" coordsize="10,20">
              <v:shape style="position:absolute;left:5950;top:1160;width:10;height:20" coordorigin="5950,1160" coordsize="10,20" path="m5950,1179l5960,1179,5960,1160,5950,1160,5950,1179xe" filled="true" fillcolor="#000000" stroked="false">
                <v:path arrowok="t"/>
                <v:fill type="solid"/>
              </v:shape>
              <v:shape style="position:absolute;left:5950;top:1198;width:10;height:4" type="#_x0000_t75" stroked="false">
                <v:imagedata r:id="rId637" o:title=""/>
              </v:shape>
            </v:group>
            <v:group style="position:absolute;left:5950;top:1230;width:10;height:20" coordorigin="5950,1230" coordsize="10,20">
              <v:shape style="position:absolute;left:5950;top:1230;width:10;height:20" coordorigin="5950,1230" coordsize="10,20" path="m5950,1250l5960,1250,5960,1230,5950,1230,5950,1250xe" filled="true" fillcolor="#000000" stroked="false">
                <v:path arrowok="t"/>
                <v:fill type="solid"/>
              </v:shape>
            </v:group>
            <v:group style="position:absolute;left:5950;top:1250;width:10;height:20" coordorigin="5950,1250" coordsize="10,20">
              <v:shape style="position:absolute;left:5950;top:1250;width:10;height:20" coordorigin="5950,1250" coordsize="10,20" path="m5950,1269l5960,1269,5960,1250,5950,1250,5950,1269xe" filled="true" fillcolor="#000000" stroked="false">
                <v:path arrowok="t"/>
                <v:fill type="solid"/>
              </v:shape>
            </v:group>
            <v:group style="position:absolute;left:5950;top:1269;width:10;height:20" coordorigin="5950,1269" coordsize="10,20">
              <v:shape style="position:absolute;left:5950;top:1269;width:10;height:20" coordorigin="5950,1269" coordsize="10,20" path="m5950,1288l5960,1288,5960,1269,5950,1269,5950,1288xe" filled="true" fillcolor="#000000" stroked="false">
                <v:path arrowok="t"/>
                <v:fill type="solid"/>
              </v:shape>
            </v:group>
            <v:group style="position:absolute;left:5950;top:1288;width:10;height:20" coordorigin="5950,1288" coordsize="10,20">
              <v:shape style="position:absolute;left:5950;top:1288;width:10;height:20" coordorigin="5950,1288" coordsize="10,20" path="m5950,1307l5960,1307,5960,1288,5950,1288,5950,1307xe" filled="true" fillcolor="#000000" stroked="false">
                <v:path arrowok="t"/>
                <v:fill type="solid"/>
              </v:shape>
            </v:group>
            <v:group style="position:absolute;left:5950;top:1307;width:10;height:20" coordorigin="5950,1307" coordsize="10,20">
              <v:shape style="position:absolute;left:5950;top:1307;width:10;height:20" coordorigin="5950,1307" coordsize="10,20" path="m5950,1326l5960,1326,5960,1307,5950,1307,5950,1326xe" filled="true" fillcolor="#000000" stroked="false">
                <v:path arrowok="t"/>
                <v:fill type="solid"/>
              </v:shape>
            </v:group>
            <v:group style="position:absolute;left:5950;top:1326;width:10;height:20" coordorigin="5950,1326" coordsize="10,20">
              <v:shape style="position:absolute;left:5950;top:1326;width:10;height:20" coordorigin="5950,1326" coordsize="10,20" path="m5950,1346l5960,1346,5960,1326,5950,1326,5950,1346xe" filled="true" fillcolor="#000000" stroked="false">
                <v:path arrowok="t"/>
                <v:fill type="solid"/>
              </v:shape>
            </v:group>
            <v:group style="position:absolute;left:5950;top:1346;width:10;height:20" coordorigin="5950,1346" coordsize="10,20">
              <v:shape style="position:absolute;left:5950;top:1346;width:10;height:20" coordorigin="5950,1346" coordsize="10,20" path="m5950,1365l5960,1365,5960,1346,5950,1346,5950,1365xe" filled="true" fillcolor="#000000" stroked="false">
                <v:path arrowok="t"/>
                <v:fill type="solid"/>
              </v:shape>
            </v:group>
            <v:group style="position:absolute;left:5950;top:1365;width:10;height:20" coordorigin="5950,1365" coordsize="10,20">
              <v:shape style="position:absolute;left:5950;top:1365;width:10;height:20" coordorigin="5950,1365" coordsize="10,20" path="m5950,1384l5960,1384,5960,1365,5950,1365,5950,1384xe" filled="true" fillcolor="#000000" stroked="false">
                <v:path arrowok="t"/>
                <v:fill type="solid"/>
              </v:shape>
            </v:group>
            <v:group style="position:absolute;left:5950;top:1384;width:10;height:20" coordorigin="5950,1384" coordsize="10,20">
              <v:shape style="position:absolute;left:5950;top:1384;width:10;height:20" coordorigin="5950,1384" coordsize="10,20" path="m5950,1403l5960,1403,5960,1384,5950,1384,5950,1403xe" filled="true" fillcolor="#000000" stroked="false">
                <v:path arrowok="t"/>
                <v:fill type="solid"/>
              </v:shape>
            </v:group>
            <v:group style="position:absolute;left:5950;top:1403;width:10;height:20" coordorigin="5950,1403" coordsize="10,20">
              <v:shape style="position:absolute;left:5950;top:1403;width:10;height:20" coordorigin="5950,1403" coordsize="10,20" path="m5950,1422l5960,1422,5960,1403,5950,1403,5950,1422xe" filled="true" fillcolor="#000000" stroked="false">
                <v:path arrowok="t"/>
                <v:fill type="solid"/>
              </v:shape>
            </v:group>
            <v:group style="position:absolute;left:5950;top:1422;width:10;height:20" coordorigin="5950,1422" coordsize="10,20">
              <v:shape style="position:absolute;left:5950;top:1422;width:10;height:20" coordorigin="5950,1422" coordsize="10,20" path="m5950,1442l5960,1442,5960,1422,5950,1422,5950,1442xe" filled="true" fillcolor="#000000" stroked="false">
                <v:path arrowok="t"/>
                <v:fill type="solid"/>
              </v:shape>
            </v:group>
            <v:group style="position:absolute;left:5950;top:1442;width:10;height:20" coordorigin="5950,1442" coordsize="10,20">
              <v:shape style="position:absolute;left:5950;top:1442;width:10;height:20" coordorigin="5950,1442" coordsize="10,20" path="m5950,1461l5960,1461,5960,1442,5950,1442,5950,1461xe" filled="true" fillcolor="#000000" stroked="false">
                <v:path arrowok="t"/>
                <v:fill type="solid"/>
              </v:shape>
            </v:group>
            <v:group style="position:absolute;left:5950;top:1461;width:10;height:20" coordorigin="5950,1461" coordsize="10,20">
              <v:shape style="position:absolute;left:5950;top:1461;width:10;height:20" coordorigin="5950,1461" coordsize="10,20" path="m5950,1480l5960,1480,5960,1461,5950,1461,5950,1480xe" filled="true" fillcolor="#000000" stroked="false">
                <v:path arrowok="t"/>
                <v:fill type="solid"/>
              </v:shape>
            </v:group>
            <v:group style="position:absolute;left:5950;top:1480;width:10;height:20" coordorigin="5950,1480" coordsize="10,20">
              <v:shape style="position:absolute;left:5950;top:1480;width:10;height:20" coordorigin="5950,1480" coordsize="10,20" path="m5950,1499l5960,1499,5960,1480,5950,1480,5950,1499xe" filled="true" fillcolor="#000000" stroked="false">
                <v:path arrowok="t"/>
                <v:fill type="solid"/>
              </v:shape>
            </v:group>
            <v:group style="position:absolute;left:5950;top:1499;width:10;height:20" coordorigin="5950,1499" coordsize="10,20">
              <v:shape style="position:absolute;left:5950;top:1499;width:10;height:20" coordorigin="5950,1499" coordsize="10,20" path="m5950,1518l5960,1518,5960,1499,5950,1499,5950,1518xe" filled="true" fillcolor="#000000" stroked="false">
                <v:path arrowok="t"/>
                <v:fill type="solid"/>
              </v:shape>
            </v:group>
            <v:group style="position:absolute;left:5950;top:1518;width:10;height:20" coordorigin="5950,1518" coordsize="10,20">
              <v:shape style="position:absolute;left:5950;top:1518;width:10;height:20" coordorigin="5950,1518" coordsize="10,20" path="m5950,1538l5960,1538,5960,1518,5950,1518,5950,1538xe" filled="true" fillcolor="#000000" stroked="false">
                <v:path arrowok="t"/>
                <v:fill type="solid"/>
              </v:shape>
            </v:group>
            <v:group style="position:absolute;left:5950;top:1538;width:10;height:20" coordorigin="5950,1538" coordsize="10,20">
              <v:shape style="position:absolute;left:5950;top:1538;width:10;height:20" coordorigin="5950,1538" coordsize="10,20" path="m5950,1557l5960,1557,5960,1538,5950,1538,5950,1557xe" filled="true" fillcolor="#000000" stroked="false">
                <v:path arrowok="t"/>
                <v:fill type="solid"/>
              </v:shape>
              <v:shape style="position:absolute;left:5950;top:1576;width:10;height:2" type="#_x0000_t75" stroked="false">
                <v:imagedata r:id="rId638" o:title=""/>
              </v:shape>
            </v:group>
            <v:group style="position:absolute;left:5950;top:1607;width:10;height:20" coordorigin="5950,1607" coordsize="10,20">
              <v:shape style="position:absolute;left:5950;top:1607;width:10;height:20" coordorigin="5950,1607" coordsize="10,20" path="m5950,1626l5960,1626,5960,1607,5950,1607,5950,1626xe" filled="true" fillcolor="#000000" stroked="false">
                <v:path arrowok="t"/>
                <v:fill type="solid"/>
              </v:shape>
            </v:group>
            <v:group style="position:absolute;left:5950;top:1626;width:10;height:20" coordorigin="5950,1626" coordsize="10,20">
              <v:shape style="position:absolute;left:5950;top:1626;width:10;height:20" coordorigin="5950,1626" coordsize="10,20" path="m5950,1646l5960,1646,5960,1626,5950,1626,5950,1646xe" filled="true" fillcolor="#000000" stroked="false">
                <v:path arrowok="t"/>
                <v:fill type="solid"/>
              </v:shape>
            </v:group>
            <v:group style="position:absolute;left:5950;top:1646;width:10;height:20" coordorigin="5950,1646" coordsize="10,20">
              <v:shape style="position:absolute;left:5950;top:1646;width:10;height:20" coordorigin="5950,1646" coordsize="10,20" path="m5950,1665l5960,1665,5960,1646,5950,1646,5950,1665xe" filled="true" fillcolor="#000000" stroked="false">
                <v:path arrowok="t"/>
                <v:fill type="solid"/>
              </v:shape>
            </v:group>
            <v:group style="position:absolute;left:5950;top:1665;width:10;height:20" coordorigin="5950,1665" coordsize="10,20">
              <v:shape style="position:absolute;left:5950;top:1665;width:10;height:20" coordorigin="5950,1665" coordsize="10,20" path="m5950,1684l5960,1684,5960,1665,5950,1665,5950,1684xe" filled="true" fillcolor="#000000" stroked="false">
                <v:path arrowok="t"/>
                <v:fill type="solid"/>
              </v:shape>
            </v:group>
            <v:group style="position:absolute;left:5950;top:1684;width:10;height:20" coordorigin="5950,1684" coordsize="10,20">
              <v:shape style="position:absolute;left:5950;top:1684;width:10;height:20" coordorigin="5950,1684" coordsize="10,20" path="m5950,1703l5960,1703,5960,1684,5950,1684,5950,1703xe" filled="true" fillcolor="#000000" stroked="false">
                <v:path arrowok="t"/>
                <v:fill type="solid"/>
              </v:shape>
            </v:group>
            <v:group style="position:absolute;left:5950;top:1703;width:10;height:20" coordorigin="5950,1703" coordsize="10,20">
              <v:shape style="position:absolute;left:5950;top:1703;width:10;height:20" coordorigin="5950,1703" coordsize="10,20" path="m5950,1722l5960,1722,5960,1703,5950,1703,5950,1722xe" filled="true" fillcolor="#000000" stroked="false">
                <v:path arrowok="t"/>
                <v:fill type="solid"/>
              </v:shape>
            </v:group>
            <v:group style="position:absolute;left:5950;top:1722;width:10;height:20" coordorigin="5950,1722" coordsize="10,20">
              <v:shape style="position:absolute;left:5950;top:1722;width:10;height:20" coordorigin="5950,1722" coordsize="10,20" path="m5950,1742l5960,1742,5960,1722,5950,1722,5950,1742xe" filled="true" fillcolor="#000000" stroked="false">
                <v:path arrowok="t"/>
                <v:fill type="solid"/>
              </v:shape>
            </v:group>
            <v:group style="position:absolute;left:5950;top:1742;width:10;height:20" coordorigin="5950,1742" coordsize="10,20">
              <v:shape style="position:absolute;left:5950;top:1742;width:10;height:20" coordorigin="5950,1742" coordsize="10,20" path="m5950,1761l5960,1761,5960,1742,5950,1742,5950,1761xe" filled="true" fillcolor="#000000" stroked="false">
                <v:path arrowok="t"/>
                <v:fill type="solid"/>
              </v:shape>
            </v:group>
            <v:group style="position:absolute;left:5950;top:1761;width:10;height:20" coordorigin="5950,1761" coordsize="10,20">
              <v:shape style="position:absolute;left:5950;top:1761;width:10;height:20" coordorigin="5950,1761" coordsize="10,20" path="m5950,1780l5960,1780,5960,1761,5950,1761,5950,1780xe" filled="true" fillcolor="#000000" stroked="false">
                <v:path arrowok="t"/>
                <v:fill type="solid"/>
              </v:shape>
            </v:group>
            <v:group style="position:absolute;left:5950;top:1780;width:10;height:20" coordorigin="5950,1780" coordsize="10,20">
              <v:shape style="position:absolute;left:5950;top:1780;width:10;height:20" coordorigin="5950,1780" coordsize="10,20" path="m5950,1799l5960,1799,5960,1780,5950,1780,5950,1799xe" filled="true" fillcolor="#000000" stroked="false">
                <v:path arrowok="t"/>
                <v:fill type="solid"/>
              </v:shape>
            </v:group>
            <v:group style="position:absolute;left:5950;top:1799;width:10;height:20" coordorigin="5950,1799" coordsize="10,20">
              <v:shape style="position:absolute;left:5950;top:1799;width:10;height:20" coordorigin="5950,1799" coordsize="10,20" path="m5950,1818l5960,1818,5960,1799,5950,1799,5950,1818xe" filled="true" fillcolor="#000000" stroked="false">
                <v:path arrowok="t"/>
                <v:fill type="solid"/>
              </v:shape>
            </v:group>
            <v:group style="position:absolute;left:5950;top:1818;width:10;height:20" coordorigin="5950,1818" coordsize="10,20">
              <v:shape style="position:absolute;left:5950;top:1818;width:10;height:20" coordorigin="5950,1818" coordsize="10,20" path="m5950,1838l5960,1838,5960,1818,5950,1818,5950,1838xe" filled="true" fillcolor="#000000" stroked="false">
                <v:path arrowok="t"/>
                <v:fill type="solid"/>
              </v:shape>
            </v:group>
            <v:group style="position:absolute;left:5950;top:1838;width:10;height:20" coordorigin="5950,1838" coordsize="10,20">
              <v:shape style="position:absolute;left:5950;top:1838;width:10;height:20" coordorigin="5950,1838" coordsize="10,20" path="m5950,1857l5960,1857,5960,1838,5950,1838,5950,1857xe" filled="true" fillcolor="#000000" stroked="false">
                <v:path arrowok="t"/>
                <v:fill type="solid"/>
              </v:shape>
            </v:group>
            <v:group style="position:absolute;left:5950;top:1857;width:10;height:20" coordorigin="5950,1857" coordsize="10,20">
              <v:shape style="position:absolute;left:5950;top:1857;width:10;height:20" coordorigin="5950,1857" coordsize="10,20" path="m5950,1876l5960,1876,5960,1857,5950,1857,5950,1876xe" filled="true" fillcolor="#000000" stroked="false">
                <v:path arrowok="t"/>
                <v:fill type="solid"/>
              </v:shape>
            </v:group>
            <v:group style="position:absolute;left:5950;top:1876;width:10;height:20" coordorigin="5950,1876" coordsize="10,20">
              <v:shape style="position:absolute;left:5950;top:1876;width:10;height:20" coordorigin="5950,1876" coordsize="10,20" path="m5950,1895l5960,1895,5960,1876,5950,1876,5950,1895xe" filled="true" fillcolor="#000000" stroked="false">
                <v:path arrowok="t"/>
                <v:fill type="solid"/>
              </v:shape>
            </v:group>
            <v:group style="position:absolute;left:5950;top:1895;width:10;height:20" coordorigin="5950,1895" coordsize="10,20">
              <v:shape style="position:absolute;left:5950;top:1895;width:10;height:20" coordorigin="5950,1895" coordsize="10,20" path="m5950,1914l5960,1914,5960,1895,5950,1895,5950,1914xe" filled="true" fillcolor="#000000" stroked="false">
                <v:path arrowok="t"/>
                <v:fill type="solid"/>
              </v:shape>
            </v:group>
            <v:group style="position:absolute;left:5950;top:1914;width:10;height:20" coordorigin="5950,1914" coordsize="10,20">
              <v:shape style="position:absolute;left:5950;top:1914;width:10;height:20" coordorigin="5950,1914" coordsize="10,20" path="m5950,1934l5960,1934,5960,1914,5950,1914,5950,1934xe" filled="true" fillcolor="#000000" stroked="false">
                <v:path arrowok="t"/>
                <v:fill type="solid"/>
              </v:shape>
              <v:shape style="position:absolute;left:5950;top:1953;width:10;height:2" type="#_x0000_t75" stroked="false">
                <v:imagedata r:id="rId639" o:title=""/>
              </v:shape>
            </v:group>
            <v:group style="position:absolute;left:5950;top:1984;width:10;height:20" coordorigin="5950,1984" coordsize="10,20">
              <v:shape style="position:absolute;left:5950;top:1984;width:10;height:20" coordorigin="5950,1984" coordsize="10,20" path="m5950,2003l5960,2003,5960,1984,5950,1984,5950,2003xe" filled="true" fillcolor="#000000" stroked="false">
                <v:path arrowok="t"/>
                <v:fill type="solid"/>
              </v:shape>
            </v:group>
            <v:group style="position:absolute;left:5950;top:2003;width:10;height:20" coordorigin="5950,2003" coordsize="10,20">
              <v:shape style="position:absolute;left:5950;top:2003;width:10;height:20" coordorigin="5950,2003" coordsize="10,20" path="m5950,2022l5960,2022,5960,2003,5950,2003,5950,2022xe" filled="true" fillcolor="#000000" stroked="false">
                <v:path arrowok="t"/>
                <v:fill type="solid"/>
              </v:shape>
            </v:group>
            <v:group style="position:absolute;left:5950;top:2022;width:10;height:20" coordorigin="5950,2022" coordsize="10,20">
              <v:shape style="position:absolute;left:5950;top:2022;width:10;height:20" coordorigin="5950,2022" coordsize="10,20" path="m5950,2042l5960,2042,5960,2022,5950,2022,5950,2042xe" filled="true" fillcolor="#000000" stroked="false">
                <v:path arrowok="t"/>
                <v:fill type="solid"/>
              </v:shape>
            </v:group>
            <v:group style="position:absolute;left:5950;top:2042;width:10;height:20" coordorigin="5950,2042" coordsize="10,20">
              <v:shape style="position:absolute;left:5950;top:2042;width:10;height:20" coordorigin="5950,2042" coordsize="10,20" path="m5950,2061l5960,2061,5960,2042,5950,2042,5950,2061xe" filled="true" fillcolor="#000000" stroked="false">
                <v:path arrowok="t"/>
                <v:fill type="solid"/>
              </v:shape>
            </v:group>
            <v:group style="position:absolute;left:5950;top:2061;width:10;height:20" coordorigin="5950,2061" coordsize="10,20">
              <v:shape style="position:absolute;left:5950;top:2061;width:10;height:20" coordorigin="5950,2061" coordsize="10,20" path="m5950,2080l5960,2080,5960,2061,5950,2061,5950,2080xe" filled="true" fillcolor="#000000" stroked="false">
                <v:path arrowok="t"/>
                <v:fill type="solid"/>
              </v:shape>
            </v:group>
            <v:group style="position:absolute;left:5950;top:2080;width:10;height:20" coordorigin="5950,2080" coordsize="10,20">
              <v:shape style="position:absolute;left:5950;top:2080;width:10;height:20" coordorigin="5950,2080" coordsize="10,20" path="m5950,2099l5960,2099,5960,2080,5950,2080,5950,2099xe" filled="true" fillcolor="#000000" stroked="false">
                <v:path arrowok="t"/>
                <v:fill type="solid"/>
              </v:shape>
            </v:group>
            <v:group style="position:absolute;left:5950;top:2099;width:10;height:20" coordorigin="5950,2099" coordsize="10,20">
              <v:shape style="position:absolute;left:5950;top:2099;width:10;height:20" coordorigin="5950,2099" coordsize="10,20" path="m5950,2118l5960,2118,5960,2099,5950,2099,5950,2118xe" filled="true" fillcolor="#000000" stroked="false">
                <v:path arrowok="t"/>
                <v:fill type="solid"/>
              </v:shape>
            </v:group>
            <v:group style="position:absolute;left:5950;top:2118;width:10;height:20" coordorigin="5950,2118" coordsize="10,20">
              <v:shape style="position:absolute;left:5950;top:2118;width:10;height:20" coordorigin="5950,2118" coordsize="10,20" path="m5950,2138l5960,2138,5960,2118,5950,2118,5950,2138xe" filled="true" fillcolor="#000000" stroked="false">
                <v:path arrowok="t"/>
                <v:fill type="solid"/>
              </v:shape>
            </v:group>
            <v:group style="position:absolute;left:5950;top:2138;width:10;height:20" coordorigin="5950,2138" coordsize="10,20">
              <v:shape style="position:absolute;left:5950;top:2138;width:10;height:20" coordorigin="5950,2138" coordsize="10,20" path="m5950,2157l5960,2157,5960,2138,5950,2138,5950,2157xe" filled="true" fillcolor="#000000" stroked="false">
                <v:path arrowok="t"/>
                <v:fill type="solid"/>
              </v:shape>
            </v:group>
            <v:group style="position:absolute;left:5950;top:2157;width:10;height:20" coordorigin="5950,2157" coordsize="10,20">
              <v:shape style="position:absolute;left:5950;top:2157;width:10;height:20" coordorigin="5950,2157" coordsize="10,20" path="m5950,2176l5960,2176,5960,2157,5950,2157,5950,2176xe" filled="true" fillcolor="#000000" stroked="false">
                <v:path arrowok="t"/>
                <v:fill type="solid"/>
              </v:shape>
            </v:group>
            <v:group style="position:absolute;left:5950;top:2176;width:10;height:20" coordorigin="5950,2176" coordsize="10,20">
              <v:shape style="position:absolute;left:5950;top:2176;width:10;height:20" coordorigin="5950,2176" coordsize="10,20" path="m5950,2195l5960,2195,5960,2176,5950,2176,5950,2195xe" filled="true" fillcolor="#000000" stroked="false">
                <v:path arrowok="t"/>
                <v:fill type="solid"/>
              </v:shape>
            </v:group>
            <v:group style="position:absolute;left:5950;top:2195;width:10;height:20" coordorigin="5950,2195" coordsize="10,20">
              <v:shape style="position:absolute;left:5950;top:2195;width:10;height:20" coordorigin="5950,2195" coordsize="10,20" path="m5950,2214l5960,2214,5960,2195,5950,2195,5950,2214xe" filled="true" fillcolor="#000000" stroked="false">
                <v:path arrowok="t"/>
                <v:fill type="solid"/>
              </v:shape>
            </v:group>
            <v:group style="position:absolute;left:5950;top:2214;width:10;height:20" coordorigin="5950,2214" coordsize="10,20">
              <v:shape style="position:absolute;left:5950;top:2214;width:10;height:20" coordorigin="5950,2214" coordsize="10,20" path="m5950,2234l5960,2234,5960,2214,5950,2214,5950,2234xe" filled="true" fillcolor="#000000" stroked="false">
                <v:path arrowok="t"/>
                <v:fill type="solid"/>
              </v:shape>
            </v:group>
            <v:group style="position:absolute;left:5950;top:2234;width:10;height:20" coordorigin="5950,2234" coordsize="10,20">
              <v:shape style="position:absolute;left:5950;top:2234;width:10;height:20" coordorigin="5950,2234" coordsize="10,20" path="m5950,2253l5960,2253,5960,2234,5950,2234,5950,2253xe" filled="true" fillcolor="#000000" stroked="false">
                <v:path arrowok="t"/>
                <v:fill type="solid"/>
              </v:shape>
            </v:group>
            <v:group style="position:absolute;left:5950;top:2253;width:10;height:20" coordorigin="5950,2253" coordsize="10,20">
              <v:shape style="position:absolute;left:5950;top:2253;width:10;height:20" coordorigin="5950,2253" coordsize="10,20" path="m5950,2272l5960,2272,5960,2253,5950,2253,5950,2272xe" filled="true" fillcolor="#000000" stroked="false">
                <v:path arrowok="t"/>
                <v:fill type="solid"/>
              </v:shape>
            </v:group>
            <v:group style="position:absolute;left:5950;top:2272;width:10;height:20" coordorigin="5950,2272" coordsize="10,20">
              <v:shape style="position:absolute;left:5950;top:2272;width:10;height:20" coordorigin="5950,2272" coordsize="10,20" path="m5950,2291l5960,2291,5960,2272,5950,2272,5950,2291xe" filled="true" fillcolor="#000000" stroked="false">
                <v:path arrowok="t"/>
                <v:fill type="solid"/>
              </v:shape>
            </v:group>
            <v:group style="position:absolute;left:5950;top:2291;width:10;height:20" coordorigin="5950,2291" coordsize="10,20">
              <v:shape style="position:absolute;left:5950;top:2291;width:10;height:20" coordorigin="5950,2291" coordsize="10,20" path="m5950,2310l5960,2310,5960,2291,5950,2291,5950,2310xe" filled="true" fillcolor="#000000" stroked="false">
                <v:path arrowok="t"/>
                <v:fill type="solid"/>
              </v:shape>
              <v:shape style="position:absolute;left:5950;top:2330;width:10;height:2" type="#_x0000_t75" stroked="false">
                <v:imagedata r:id="rId639" o:title=""/>
              </v:shape>
            </v:group>
            <v:group style="position:absolute;left:5950;top:2361;width:10;height:20" coordorigin="5950,2361" coordsize="10,20">
              <v:shape style="position:absolute;left:5950;top:2361;width:10;height:20" coordorigin="5950,2361" coordsize="10,20" path="m5950,2380l5960,2380,5960,2361,5950,2361,5950,2380xe" filled="true" fillcolor="#000000" stroked="false">
                <v:path arrowok="t"/>
                <v:fill type="solid"/>
              </v:shape>
            </v:group>
            <v:group style="position:absolute;left:5950;top:2380;width:10;height:20" coordorigin="5950,2380" coordsize="10,20">
              <v:shape style="position:absolute;left:5950;top:2380;width:10;height:20" coordorigin="5950,2380" coordsize="10,20" path="m5950,2400l5960,2400,5960,2380,5950,2380,5950,2400xe" filled="true" fillcolor="#000000" stroked="false">
                <v:path arrowok="t"/>
                <v:fill type="solid"/>
              </v:shape>
            </v:group>
            <v:group style="position:absolute;left:5950;top:2400;width:10;height:20" coordorigin="5950,2400" coordsize="10,20">
              <v:shape style="position:absolute;left:5950;top:2400;width:10;height:20" coordorigin="5950,2400" coordsize="10,20" path="m5950,2419l5960,2419,5960,2400,5950,2400,5950,2419xe" filled="true" fillcolor="#000000" stroked="false">
                <v:path arrowok="t"/>
                <v:fill type="solid"/>
              </v:shape>
            </v:group>
            <v:group style="position:absolute;left:5950;top:2419;width:10;height:20" coordorigin="5950,2419" coordsize="10,20">
              <v:shape style="position:absolute;left:5950;top:2419;width:10;height:20" coordorigin="5950,2419" coordsize="10,20" path="m5950,2438l5960,2438,5960,2419,5950,2419,5950,2438xe" filled="true" fillcolor="#000000" stroked="false">
                <v:path arrowok="t"/>
                <v:fill type="solid"/>
              </v:shape>
            </v:group>
            <v:group style="position:absolute;left:5950;top:2438;width:10;height:20" coordorigin="5950,2438" coordsize="10,20">
              <v:shape style="position:absolute;left:5950;top:2438;width:10;height:20" coordorigin="5950,2438" coordsize="10,20" path="m5950,2457l5960,2457,5960,2438,5950,2438,5950,2457xe" filled="true" fillcolor="#000000" stroked="false">
                <v:path arrowok="t"/>
                <v:fill type="solid"/>
              </v:shape>
            </v:group>
            <v:group style="position:absolute;left:5950;top:2457;width:10;height:20" coordorigin="5950,2457" coordsize="10,20">
              <v:shape style="position:absolute;left:5950;top:2457;width:10;height:20" coordorigin="5950,2457" coordsize="10,20" path="m5950,2476l5960,2476,5960,2457,5950,2457,5950,2476xe" filled="true" fillcolor="#000000" stroked="false">
                <v:path arrowok="t"/>
                <v:fill type="solid"/>
              </v:shape>
            </v:group>
            <v:group style="position:absolute;left:5950;top:2476;width:10;height:20" coordorigin="5950,2476" coordsize="10,20">
              <v:shape style="position:absolute;left:5950;top:2476;width:10;height:20" coordorigin="5950,2476" coordsize="10,20" path="m5950,2496l5960,2496,5960,2476,5950,2476,5950,2496xe" filled="true" fillcolor="#000000" stroked="false">
                <v:path arrowok="t"/>
                <v:fill type="solid"/>
              </v:shape>
            </v:group>
            <v:group style="position:absolute;left:5950;top:2496;width:10;height:20" coordorigin="5950,2496" coordsize="10,20">
              <v:shape style="position:absolute;left:5950;top:2496;width:10;height:20" coordorigin="5950,2496" coordsize="10,20" path="m5950,2515l5960,2515,5960,2496,5950,2496,5950,2515xe" filled="true" fillcolor="#000000" stroked="false">
                <v:path arrowok="t"/>
                <v:fill type="solid"/>
              </v:shape>
            </v:group>
            <v:group style="position:absolute;left:5950;top:2515;width:10;height:20" coordorigin="5950,2515" coordsize="10,20">
              <v:shape style="position:absolute;left:5950;top:2515;width:10;height:20" coordorigin="5950,2515" coordsize="10,20" path="m5950,2534l5960,2534,5960,2515,5950,2515,5950,2534xe" filled="true" fillcolor="#000000" stroked="false">
                <v:path arrowok="t"/>
                <v:fill type="solid"/>
              </v:shape>
            </v:group>
            <v:group style="position:absolute;left:5950;top:2534;width:10;height:20" coordorigin="5950,2534" coordsize="10,20">
              <v:shape style="position:absolute;left:5950;top:2534;width:10;height:20" coordorigin="5950,2534" coordsize="10,20" path="m5950,2553l5960,2553,5960,2534,5950,2534,5950,2553xe" filled="true" fillcolor="#000000" stroked="false">
                <v:path arrowok="t"/>
                <v:fill type="solid"/>
              </v:shape>
            </v:group>
            <v:group style="position:absolute;left:5950;top:2553;width:10;height:20" coordorigin="5950,2553" coordsize="10,20">
              <v:shape style="position:absolute;left:5950;top:2553;width:10;height:20" coordorigin="5950,2553" coordsize="10,20" path="m5950,2572l5960,2572,5960,2553,5950,2553,5950,2572xe" filled="true" fillcolor="#000000" stroked="false">
                <v:path arrowok="t"/>
                <v:fill type="solid"/>
              </v:shape>
            </v:group>
            <v:group style="position:absolute;left:5950;top:2572;width:10;height:20" coordorigin="5950,2572" coordsize="10,20">
              <v:shape style="position:absolute;left:5950;top:2572;width:10;height:20" coordorigin="5950,2572" coordsize="10,20" path="m5950,2592l5960,2592,5960,2572,5950,2572,5950,2592xe" filled="true" fillcolor="#000000" stroked="false">
                <v:path arrowok="t"/>
                <v:fill type="solid"/>
              </v:shape>
            </v:group>
            <v:group style="position:absolute;left:5950;top:2592;width:10;height:20" coordorigin="5950,2592" coordsize="10,20">
              <v:shape style="position:absolute;left:5950;top:2592;width:10;height:20" coordorigin="5950,2592" coordsize="10,20" path="m5950,2611l5960,2611,5960,2592,5950,2592,5950,2611xe" filled="true" fillcolor="#000000" stroked="false">
                <v:path arrowok="t"/>
                <v:fill type="solid"/>
              </v:shape>
            </v:group>
            <v:group style="position:absolute;left:5950;top:2611;width:10;height:20" coordorigin="5950,2611" coordsize="10,20">
              <v:shape style="position:absolute;left:5950;top:2611;width:10;height:20" coordorigin="5950,2611" coordsize="10,20" path="m5950,2630l5960,2630,5960,2611,5950,2611,5950,2630xe" filled="true" fillcolor="#000000" stroked="false">
                <v:path arrowok="t"/>
                <v:fill type="solid"/>
              </v:shape>
            </v:group>
            <v:group style="position:absolute;left:5950;top:2630;width:10;height:20" coordorigin="5950,2630" coordsize="10,20">
              <v:shape style="position:absolute;left:5950;top:2630;width:10;height:20" coordorigin="5950,2630" coordsize="10,20" path="m5950,2649l5960,2649,5960,2630,5950,2630,5950,2649xe" filled="true" fillcolor="#000000" stroked="false">
                <v:path arrowok="t"/>
                <v:fill type="solid"/>
              </v:shape>
            </v:group>
            <v:group style="position:absolute;left:5950;top:2649;width:10;height:20" coordorigin="5950,2649" coordsize="10,20">
              <v:shape style="position:absolute;left:5950;top:2649;width:10;height:20" coordorigin="5950,2649" coordsize="10,20" path="m5950,2668l5960,2668,5960,2649,5950,2649,5950,2668xe" filled="true" fillcolor="#000000" stroked="false">
                <v:path arrowok="t"/>
                <v:fill type="solid"/>
              </v:shape>
            </v:group>
            <v:group style="position:absolute;left:5950;top:2668;width:10;height:20" coordorigin="5950,2668" coordsize="10,20">
              <v:shape style="position:absolute;left:5950;top:2668;width:10;height:20" coordorigin="5950,2668" coordsize="10,20" path="m5950,2688l5960,2688,5960,2668,5950,2668,5950,2688xe" filled="true" fillcolor="#000000" stroked="false">
                <v:path arrowok="t"/>
                <v:fill type="solid"/>
              </v:shape>
              <v:shape style="position:absolute;left:5950;top:2707;width:10;height:2" type="#_x0000_t75" stroked="false">
                <v:imagedata r:id="rId640" o:title=""/>
              </v:shape>
            </v:group>
            <v:group style="position:absolute;left:5950;top:2738;width:10;height:20" coordorigin="5950,2738" coordsize="10,20">
              <v:shape style="position:absolute;left:5950;top:2738;width:10;height:20" coordorigin="5950,2738" coordsize="10,20" path="m5950,2757l5960,2757,5960,2738,5950,2738,5950,2757xe" filled="true" fillcolor="#000000" stroked="false">
                <v:path arrowok="t"/>
                <v:fill type="solid"/>
              </v:shape>
            </v:group>
            <v:group style="position:absolute;left:5950;top:2757;width:10;height:20" coordorigin="5950,2757" coordsize="10,20">
              <v:shape style="position:absolute;left:5950;top:2757;width:10;height:20" coordorigin="5950,2757" coordsize="10,20" path="m5950,2776l5960,2776,5960,2757,5950,2757,5950,2776xe" filled="true" fillcolor="#000000" stroked="false">
                <v:path arrowok="t"/>
                <v:fill type="solid"/>
              </v:shape>
            </v:group>
            <v:group style="position:absolute;left:5950;top:2776;width:10;height:20" coordorigin="5950,2776" coordsize="10,20">
              <v:shape style="position:absolute;left:5950;top:2776;width:10;height:20" coordorigin="5950,2776" coordsize="10,20" path="m5950,2796l5960,2796,5960,2776,5950,2776,5950,2796xe" filled="true" fillcolor="#000000" stroked="false">
                <v:path arrowok="t"/>
                <v:fill type="solid"/>
              </v:shape>
            </v:group>
            <v:group style="position:absolute;left:5950;top:2796;width:10;height:20" coordorigin="5950,2796" coordsize="10,20">
              <v:shape style="position:absolute;left:5950;top:2796;width:10;height:20" coordorigin="5950,2796" coordsize="10,20" path="m5950,2815l5960,2815,5960,2796,5950,2796,5950,2815xe" filled="true" fillcolor="#000000" stroked="false">
                <v:path arrowok="t"/>
                <v:fill type="solid"/>
              </v:shape>
            </v:group>
            <v:group style="position:absolute;left:5950;top:2815;width:10;height:20" coordorigin="5950,2815" coordsize="10,20">
              <v:shape style="position:absolute;left:5950;top:2815;width:10;height:20" coordorigin="5950,2815" coordsize="10,20" path="m5950,2834l5960,2834,5960,2815,5950,2815,5950,2834xe" filled="true" fillcolor="#000000" stroked="false">
                <v:path arrowok="t"/>
                <v:fill type="solid"/>
              </v:shape>
            </v:group>
            <v:group style="position:absolute;left:5950;top:2834;width:10;height:20" coordorigin="5950,2834" coordsize="10,20">
              <v:shape style="position:absolute;left:5950;top:2834;width:10;height:20" coordorigin="5950,2834" coordsize="10,20" path="m5950,2853l5960,2853,5960,2834,5950,2834,5950,2853xe" filled="true" fillcolor="#000000" stroked="false">
                <v:path arrowok="t"/>
                <v:fill type="solid"/>
              </v:shape>
            </v:group>
            <v:group style="position:absolute;left:5950;top:2853;width:10;height:20" coordorigin="5950,2853" coordsize="10,20">
              <v:shape style="position:absolute;left:5950;top:2853;width:10;height:20" coordorigin="5950,2853" coordsize="10,20" path="m5950,2872l5960,2872,5960,2853,5950,2853,5950,2872xe" filled="true" fillcolor="#000000" stroked="false">
                <v:path arrowok="t"/>
                <v:fill type="solid"/>
              </v:shape>
            </v:group>
            <v:group style="position:absolute;left:5950;top:2872;width:10;height:20" coordorigin="5950,2872" coordsize="10,20">
              <v:shape style="position:absolute;left:5950;top:2872;width:10;height:20" coordorigin="5950,2872" coordsize="10,20" path="m5950,2892l5960,2892,5960,2872,5950,2872,5950,2892xe" filled="true" fillcolor="#000000" stroked="false">
                <v:path arrowok="t"/>
                <v:fill type="solid"/>
              </v:shape>
            </v:group>
            <v:group style="position:absolute;left:5950;top:2892;width:10;height:20" coordorigin="5950,2892" coordsize="10,20">
              <v:shape style="position:absolute;left:5950;top:2892;width:10;height:20" coordorigin="5950,2892" coordsize="10,20" path="m5950,2911l5960,2911,5960,2892,5950,2892,5950,2911xe" filled="true" fillcolor="#000000" stroked="false">
                <v:path arrowok="t"/>
                <v:fill type="solid"/>
              </v:shape>
            </v:group>
            <v:group style="position:absolute;left:5950;top:2911;width:10;height:20" coordorigin="5950,2911" coordsize="10,20">
              <v:shape style="position:absolute;left:5950;top:2911;width:10;height:20" coordorigin="5950,2911" coordsize="10,20" path="m5950,2930l5960,2930,5960,2911,5950,2911,5950,2930xe" filled="true" fillcolor="#000000" stroked="false">
                <v:path arrowok="t"/>
                <v:fill type="solid"/>
              </v:shape>
            </v:group>
            <v:group style="position:absolute;left:5950;top:2930;width:10;height:20" coordorigin="5950,2930" coordsize="10,20">
              <v:shape style="position:absolute;left:5950;top:2930;width:10;height:20" coordorigin="5950,2930" coordsize="10,20" path="m5950,2949l5960,2949,5960,2930,5950,2930,5950,2949xe" filled="true" fillcolor="#000000" stroked="false">
                <v:path arrowok="t"/>
                <v:fill type="solid"/>
              </v:shape>
            </v:group>
            <v:group style="position:absolute;left:5950;top:2949;width:10;height:20" coordorigin="5950,2949" coordsize="10,20">
              <v:shape style="position:absolute;left:5950;top:2949;width:10;height:20" coordorigin="5950,2949" coordsize="10,20" path="m5950,2968l5960,2968,5960,2949,5950,2949,5950,2968xe" filled="true" fillcolor="#000000" stroked="false">
                <v:path arrowok="t"/>
                <v:fill type="solid"/>
              </v:shape>
            </v:group>
            <v:group style="position:absolute;left:5950;top:2968;width:10;height:20" coordorigin="5950,2968" coordsize="10,20">
              <v:shape style="position:absolute;left:5950;top:2968;width:10;height:20" coordorigin="5950,2968" coordsize="10,20" path="m5950,2988l5960,2988,5960,2968,5950,2968,5950,2988xe" filled="true" fillcolor="#000000" stroked="false">
                <v:path arrowok="t"/>
                <v:fill type="solid"/>
              </v:shape>
            </v:group>
            <v:group style="position:absolute;left:5950;top:2988;width:10;height:20" coordorigin="5950,2988" coordsize="10,20">
              <v:shape style="position:absolute;left:5950;top:2988;width:10;height:20" coordorigin="5950,2988" coordsize="10,20" path="m5950,3007l5960,3007,5960,2988,5950,2988,5950,3007xe" filled="true" fillcolor="#000000" stroked="false">
                <v:path arrowok="t"/>
                <v:fill type="solid"/>
              </v:shape>
            </v:group>
            <v:group style="position:absolute;left:5950;top:3007;width:10;height:20" coordorigin="5950,3007" coordsize="10,20">
              <v:shape style="position:absolute;left:5950;top:3007;width:10;height:20" coordorigin="5950,3007" coordsize="10,20" path="m5950,3026l5960,3026,5960,3007,5950,3007,5950,3026xe" filled="true" fillcolor="#000000" stroked="false">
                <v:path arrowok="t"/>
                <v:fill type="solid"/>
              </v:shape>
            </v:group>
            <v:group style="position:absolute;left:5950;top:3026;width:10;height:20" coordorigin="5950,3026" coordsize="10,20">
              <v:shape style="position:absolute;left:5950;top:3026;width:10;height:20" coordorigin="5950,3026" coordsize="10,20" path="m5950,3045l5960,3045,5960,3026,5950,3026,5950,3045xe" filled="true" fillcolor="#000000" stroked="false">
                <v:path arrowok="t"/>
                <v:fill type="solid"/>
              </v:shape>
            </v:group>
            <v:group style="position:absolute;left:5950;top:3045;width:10;height:20" coordorigin="5950,3045" coordsize="10,20">
              <v:shape style="position:absolute;left:5950;top:3045;width:10;height:20" coordorigin="5950,3045" coordsize="10,20" path="m5950,3064l5960,3064,5960,3045,5950,3045,5950,3064xe" filled="true" fillcolor="#000000" stroked="false">
                <v:path arrowok="t"/>
                <v:fill type="solid"/>
              </v:shape>
              <v:shape style="position:absolute;left:5950;top:3084;width:10;height:2" type="#_x0000_t75" stroked="false">
                <v:imagedata r:id="rId641" o:title=""/>
              </v:shape>
            </v:group>
            <v:group style="position:absolute;left:5950;top:3115;width:10;height:20" coordorigin="5950,3115" coordsize="10,20">
              <v:shape style="position:absolute;left:5950;top:3115;width:10;height:20" coordorigin="5950,3115" coordsize="10,20" path="m5950,3134l5960,3134,5960,3115,5950,3115,5950,3134xe" filled="true" fillcolor="#000000" stroked="false">
                <v:path arrowok="t"/>
                <v:fill type="solid"/>
              </v:shape>
            </v:group>
            <v:group style="position:absolute;left:5950;top:3134;width:10;height:20" coordorigin="5950,3134" coordsize="10,20">
              <v:shape style="position:absolute;left:5950;top:3134;width:10;height:20" coordorigin="5950,3134" coordsize="10,20" path="m5950,3153l5960,3153,5960,3134,5950,3134,5950,3153xe" filled="true" fillcolor="#000000" stroked="false">
                <v:path arrowok="t"/>
                <v:fill type="solid"/>
              </v:shape>
            </v:group>
            <v:group style="position:absolute;left:5950;top:3153;width:10;height:20" coordorigin="5950,3153" coordsize="10,20">
              <v:shape style="position:absolute;left:5950;top:3153;width:10;height:20" coordorigin="5950,3153" coordsize="10,20" path="m5950,3172l5960,3172,5960,3153,5950,3153,5950,3172xe" filled="true" fillcolor="#000000" stroked="false">
                <v:path arrowok="t"/>
                <v:fill type="solid"/>
              </v:shape>
            </v:group>
            <v:group style="position:absolute;left:5950;top:3172;width:10;height:20" coordorigin="5950,3172" coordsize="10,20">
              <v:shape style="position:absolute;left:5950;top:3172;width:10;height:20" coordorigin="5950,3172" coordsize="10,20" path="m5950,3192l5960,3192,5960,3172,5950,3172,5950,3192xe" filled="true" fillcolor="#000000" stroked="false">
                <v:path arrowok="t"/>
                <v:fill type="solid"/>
              </v:shape>
            </v:group>
            <v:group style="position:absolute;left:5950;top:3192;width:10;height:20" coordorigin="5950,3192" coordsize="10,20">
              <v:shape style="position:absolute;left:5950;top:3192;width:10;height:20" coordorigin="5950,3192" coordsize="10,20" path="m5950,3211l5960,3211,5960,3192,5950,3192,5950,3211xe" filled="true" fillcolor="#000000" stroked="false">
                <v:path arrowok="t"/>
                <v:fill type="solid"/>
              </v:shape>
            </v:group>
            <v:group style="position:absolute;left:5950;top:3211;width:10;height:20" coordorigin="5950,3211" coordsize="10,20">
              <v:shape style="position:absolute;left:5950;top:3211;width:10;height:20" coordorigin="5950,3211" coordsize="10,20" path="m5950,3230l5960,3230,5960,3211,5950,3211,5950,3230xe" filled="true" fillcolor="#000000" stroked="false">
                <v:path arrowok="t"/>
                <v:fill type="solid"/>
              </v:shape>
            </v:group>
            <v:group style="position:absolute;left:5950;top:3230;width:10;height:20" coordorigin="5950,3230" coordsize="10,20">
              <v:shape style="position:absolute;left:5950;top:3230;width:10;height:20" coordorigin="5950,3230" coordsize="10,20" path="m5950,3249l5960,3249,5960,3230,5950,3230,5950,3249xe" filled="true" fillcolor="#000000" stroked="false">
                <v:path arrowok="t"/>
                <v:fill type="solid"/>
              </v:shape>
            </v:group>
            <v:group style="position:absolute;left:5950;top:3249;width:10;height:20" coordorigin="5950,3249" coordsize="10,20">
              <v:shape style="position:absolute;left:5950;top:3249;width:10;height:20" coordorigin="5950,3249" coordsize="10,20" path="m5950,3268l5960,3268,5960,3249,5950,3249,5950,3268xe" filled="true" fillcolor="#000000" stroked="false">
                <v:path arrowok="t"/>
                <v:fill type="solid"/>
              </v:shape>
            </v:group>
            <v:group style="position:absolute;left:5950;top:3268;width:10;height:20" coordorigin="5950,3268" coordsize="10,20">
              <v:shape style="position:absolute;left:5950;top:3268;width:10;height:20" coordorigin="5950,3268" coordsize="10,20" path="m5950,3288l5960,3288,5960,3268,5950,3268,5950,3288xe" filled="true" fillcolor="#000000" stroked="false">
                <v:path arrowok="t"/>
                <v:fill type="solid"/>
              </v:shape>
            </v:group>
            <v:group style="position:absolute;left:5950;top:3288;width:10;height:20" coordorigin="5950,3288" coordsize="10,20">
              <v:shape style="position:absolute;left:5950;top:3288;width:10;height:20" coordorigin="5950,3288" coordsize="10,20" path="m5950,3307l5960,3307,5960,3288,5950,3288,5950,3307xe" filled="true" fillcolor="#000000" stroked="false">
                <v:path arrowok="t"/>
                <v:fill type="solid"/>
              </v:shape>
            </v:group>
            <v:group style="position:absolute;left:5950;top:3307;width:10;height:20" coordorigin="5950,3307" coordsize="10,20">
              <v:shape style="position:absolute;left:5950;top:3307;width:10;height:20" coordorigin="5950,3307" coordsize="10,20" path="m5950,3326l5960,3326,5960,3307,5950,3307,5950,3326xe" filled="true" fillcolor="#000000" stroked="false">
                <v:path arrowok="t"/>
                <v:fill type="solid"/>
              </v:shape>
            </v:group>
            <v:group style="position:absolute;left:5950;top:3326;width:10;height:20" coordorigin="5950,3326" coordsize="10,20">
              <v:shape style="position:absolute;left:5950;top:3326;width:10;height:20" coordorigin="5950,3326" coordsize="10,20" path="m5950,3345l5960,3345,5960,3326,5950,3326,5950,3345xe" filled="true" fillcolor="#000000" stroked="false">
                <v:path arrowok="t"/>
                <v:fill type="solid"/>
              </v:shape>
            </v:group>
            <v:group style="position:absolute;left:5950;top:3345;width:10;height:20" coordorigin="5950,3345" coordsize="10,20">
              <v:shape style="position:absolute;left:5950;top:3345;width:10;height:20" coordorigin="5950,3345" coordsize="10,20" path="m5950,3364l5960,3364,5960,3345,5950,3345,5950,3364xe" filled="true" fillcolor="#000000" stroked="false">
                <v:path arrowok="t"/>
                <v:fill type="solid"/>
              </v:shape>
            </v:group>
            <v:group style="position:absolute;left:5950;top:3364;width:10;height:20" coordorigin="5950,3364" coordsize="10,20">
              <v:shape style="position:absolute;left:5950;top:3364;width:10;height:20" coordorigin="5950,3364" coordsize="10,20" path="m5950,3384l5960,3384,5960,3364,5950,3364,5950,3384xe" filled="true" fillcolor="#000000" stroked="false">
                <v:path arrowok="t"/>
                <v:fill type="solid"/>
              </v:shape>
            </v:group>
            <v:group style="position:absolute;left:5950;top:3384;width:10;height:20" coordorigin="5950,3384" coordsize="10,20">
              <v:shape style="position:absolute;left:5950;top:3384;width:10;height:20" coordorigin="5950,3384" coordsize="10,20" path="m5950,3403l5960,3403,5960,3384,5950,3384,5950,3403xe" filled="true" fillcolor="#000000" stroked="false">
                <v:path arrowok="t"/>
                <v:fill type="solid"/>
              </v:shape>
            </v:group>
            <v:group style="position:absolute;left:5950;top:3403;width:10;height:20" coordorigin="5950,3403" coordsize="10,20">
              <v:shape style="position:absolute;left:5950;top:3403;width:10;height:20" coordorigin="5950,3403" coordsize="10,20" path="m5950,3422l5960,3422,5960,3403,5950,3403,5950,3422xe" filled="true" fillcolor="#000000" stroked="false">
                <v:path arrowok="t"/>
                <v:fill type="solid"/>
              </v:shape>
            </v:group>
            <v:group style="position:absolute;left:5950;top:3422;width:10;height:20" coordorigin="5950,3422" coordsize="10,20">
              <v:shape style="position:absolute;left:5950;top:3422;width:10;height:20" coordorigin="5950,3422" coordsize="10,20" path="m5950,3441l5960,3441,5960,3422,5950,3422,5950,3441xe" filled="true" fillcolor="#000000" stroked="false">
                <v:path arrowok="t"/>
                <v:fill type="solid"/>
              </v:shape>
              <v:shape style="position:absolute;left:5950;top:3460;width:10;height:4" type="#_x0000_t75" stroked="false">
                <v:imagedata r:id="rId642" o:title=""/>
              </v:shape>
            </v:group>
            <w10:wrap type="none"/>
          </v:group>
        </w:pict>
      </w:r>
      <w:bookmarkStart w:name="（四） 其他关联方情况" w:id="260"/>
      <w:bookmarkEnd w:id="260"/>
      <w:r>
        <w:rPr>
          <w:b w:val="0"/>
          <w:bCs w:val="0"/>
        </w:rPr>
      </w:r>
      <w:r>
        <w:rPr/>
        <w:t>（四）其他关联方情况</w:t>
      </w:r>
      <w:r>
        <w:rPr>
          <w:b w:val="0"/>
          <w:bCs w:val="0"/>
        </w:rPr>
      </w:r>
    </w:p>
    <w:p>
      <w:pPr>
        <w:spacing w:line="240" w:lineRule="auto" w:before="9"/>
        <w:rPr>
          <w:rFonts w:ascii="宋体" w:hAnsi="宋体" w:cs="宋体" w:eastAsia="宋体" w:hint="default"/>
          <w:b/>
          <w:bCs/>
          <w:sz w:val="11"/>
          <w:szCs w:val="11"/>
        </w:rPr>
      </w:pPr>
    </w:p>
    <w:tbl>
      <w:tblPr>
        <w:tblW w:w="0" w:type="auto"/>
        <w:jc w:val="left"/>
        <w:tblInd w:w="253" w:type="dxa"/>
        <w:tblLayout w:type="fixed"/>
        <w:tblCellMar>
          <w:top w:w="0" w:type="dxa"/>
          <w:left w:w="0" w:type="dxa"/>
          <w:bottom w:w="0" w:type="dxa"/>
          <w:right w:w="0" w:type="dxa"/>
        </w:tblCellMar>
        <w:tblLook w:val="01E0"/>
      </w:tblPr>
      <w:tblGrid>
        <w:gridCol w:w="4335"/>
        <w:gridCol w:w="5164"/>
      </w:tblGrid>
      <w:tr>
        <w:trPr>
          <w:trHeight w:val="386" w:hRule="exact"/>
        </w:trPr>
        <w:tc>
          <w:tcPr>
            <w:tcW w:w="4335"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1777"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164"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1830"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378"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left="1744"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清华大学教育基金会</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897"/>
              <w:jc w:val="right"/>
              <w:rPr>
                <w:rFonts w:ascii="宋体" w:hAnsi="宋体" w:cs="宋体" w:eastAsia="宋体" w:hint="default"/>
                <w:sz w:val="18"/>
                <w:szCs w:val="18"/>
              </w:rPr>
            </w:pPr>
            <w:r>
              <w:rPr>
                <w:rFonts w:ascii="宋体" w:hAnsi="宋体" w:cs="宋体" w:eastAsia="宋体" w:hint="default"/>
                <w:sz w:val="18"/>
                <w:szCs w:val="18"/>
              </w:rPr>
              <w:t>实际控制人的全资出资人的附属单位</w:t>
            </w:r>
          </w:p>
        </w:tc>
      </w:tr>
      <w:tr>
        <w:trPr>
          <w:trHeight w:val="377"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1744"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1924" w:right="0"/>
              <w:jc w:val="left"/>
              <w:rPr>
                <w:rFonts w:ascii="宋体" w:hAnsi="宋体" w:cs="宋体" w:eastAsia="宋体" w:hint="default"/>
                <w:sz w:val="18"/>
                <w:szCs w:val="18"/>
              </w:rPr>
            </w:pPr>
            <w:r>
              <w:rPr>
                <w:rFonts w:ascii="宋体" w:hAnsi="宋体" w:cs="宋体" w:eastAsia="宋体" w:hint="default"/>
                <w:sz w:val="18"/>
                <w:szCs w:val="18"/>
              </w:rPr>
              <w:t>本公司的间接控股股东</w:t>
            </w:r>
          </w:p>
        </w:tc>
      </w:tr>
      <w:tr>
        <w:trPr>
          <w:trHeight w:val="377"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1744"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51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1744"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88" w:hRule="exact"/>
        </w:trPr>
        <w:tc>
          <w:tcPr>
            <w:tcW w:w="4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5164" w:type="dxa"/>
            <w:tcBorders>
              <w:top w:val="single" w:sz="8" w:space="0" w:color="000000"/>
              <w:left w:val="nil" w:sz="6" w:space="0" w:color="auto"/>
              <w:bottom w:val="single" w:sz="12" w:space="0" w:color="000000"/>
              <w:right w:val="nil" w:sz="6" w:space="0" w:color="auto"/>
            </w:tcBorders>
          </w:tcPr>
          <w:p>
            <w:pPr>
              <w:pStyle w:val="TableParagraph"/>
              <w:spacing w:line="240" w:lineRule="auto" w:before="34"/>
              <w:ind w:right="806"/>
              <w:jc w:val="right"/>
              <w:rPr>
                <w:rFonts w:ascii="宋体" w:hAnsi="宋体" w:cs="宋体" w:eastAsia="宋体" w:hint="default"/>
                <w:sz w:val="18"/>
                <w:szCs w:val="18"/>
              </w:rPr>
            </w:pPr>
            <w:r>
              <w:rPr>
                <w:rFonts w:ascii="宋体" w:hAnsi="宋体" w:cs="宋体" w:eastAsia="宋体" w:hint="default"/>
                <w:sz w:val="18"/>
                <w:szCs w:val="18"/>
              </w:rPr>
              <w:t>离任关联自然人担任董监高的其他企业</w:t>
            </w:r>
          </w:p>
        </w:tc>
      </w:tr>
    </w:tbl>
    <w:p>
      <w:pPr>
        <w:spacing w:after="0" w:line="240" w:lineRule="auto"/>
        <w:jc w:val="right"/>
        <w:rPr>
          <w:rFonts w:ascii="宋体" w:hAnsi="宋体" w:cs="宋体" w:eastAsia="宋体" w:hint="default"/>
          <w:sz w:val="18"/>
          <w:szCs w:val="18"/>
        </w:rPr>
        <w:sectPr>
          <w:pgSz w:w="11910" w:h="16840"/>
          <w:pgMar w:header="877" w:footer="979" w:top="1060" w:bottom="1160" w:left="880" w:right="0"/>
        </w:sectPr>
      </w:pPr>
    </w:p>
    <w:p>
      <w:pPr>
        <w:spacing w:line="240" w:lineRule="auto" w:before="4"/>
        <w:rPr>
          <w:rFonts w:ascii="宋体" w:hAnsi="宋体" w:cs="宋体" w:eastAsia="宋体" w:hint="default"/>
          <w:b/>
          <w:bCs/>
          <w:sz w:val="2"/>
          <w:szCs w:val="2"/>
        </w:rPr>
      </w:pPr>
      <w:r>
        <w:rPr/>
        <w:pict>
          <v:group style="position:absolute;margin-left:55.200001pt;margin-top:55.619984pt;width:485pt;height:.1pt;mso-position-horizontal-relative:page;mso-position-vertical-relative:page;z-index:-11349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56.700001pt;margin-top:645.039917pt;width:482.95pt;height:.5pt;mso-position-horizontal-relative:page;mso-position-vertical-relative:page;z-index:-1134712" coordorigin="1134,12901" coordsize="9659,10">
            <v:shape style="position:absolute;left:1134;top:12901;width:2656;height:10" type="#_x0000_t75" stroked="false">
              <v:imagedata r:id="rId643" o:title=""/>
            </v:shape>
            <v:shape style="position:absolute;left:3785;top:12901;width:2184;height:10" type="#_x0000_t75" stroked="false">
              <v:imagedata r:id="rId644" o:title=""/>
            </v:shape>
            <v:shape style="position:absolute;left:5965;top:12901;width:1279;height:10" type="#_x0000_t75" stroked="false">
              <v:imagedata r:id="rId645" o:title=""/>
            </v:shape>
            <v:shape style="position:absolute;left:7239;top:12901;width:1241;height:10" type="#_x0000_t75" stroked="false">
              <v:imagedata r:id="rId646" o:title=""/>
            </v:shape>
            <v:shape style="position:absolute;left:8476;top:12901;width:2317;height:10" type="#_x0000_t75" stroked="false">
              <v:imagedata r:id="rId647" o:title=""/>
            </v:shape>
            <w10:wrap type="none"/>
          </v:group>
        </w:pict>
      </w:r>
      <w:r>
        <w:rPr/>
        <w:pict>
          <v:group style="position:absolute;margin-left:56.700001pt;margin-top:657.999939pt;width:482.95pt;height:5.05pt;mso-position-horizontal-relative:page;mso-position-vertical-relative:page;z-index:-1134688" coordorigin="1134,13160" coordsize="9659,101">
            <v:shape style="position:absolute;left:1134;top:13160;width:2675;height:101" type="#_x0000_t75" stroked="false">
              <v:imagedata r:id="rId648" o:title=""/>
            </v:shape>
            <v:shape style="position:absolute;left:3785;top:13251;width:2184;height:10" type="#_x0000_t75" stroked="false">
              <v:imagedata r:id="rId644" o:title=""/>
            </v:shape>
            <v:shape style="position:absolute;left:5965;top:13251;width:1279;height:10" type="#_x0000_t75" stroked="false">
              <v:imagedata r:id="rId645" o:title=""/>
            </v:shape>
            <v:shape style="position:absolute;left:7239;top:13251;width:1241;height:10" type="#_x0000_t75" stroked="false">
              <v:imagedata r:id="rId646" o:title=""/>
            </v:shape>
            <v:shape style="position:absolute;left:8476;top:13251;width:2317;height:10" type="#_x0000_t75" stroked="false">
              <v:imagedata r:id="rId647" o:title=""/>
            </v:shape>
            <w10:wrap type="none"/>
          </v:group>
        </w:pict>
      </w:r>
      <w:r>
        <w:rPr/>
        <w:pict>
          <v:group style="position:absolute;margin-left:56.700001pt;margin-top:675.52002pt;width:482.95pt;height:5.05pt;mso-position-horizontal-relative:page;mso-position-vertical-relative:page;z-index:-1134664" coordorigin="1134,13510" coordsize="9659,101">
            <v:shape style="position:absolute;left:1134;top:13510;width:2675;height:101" type="#_x0000_t75" stroked="false">
              <v:imagedata r:id="rId649" o:title=""/>
            </v:shape>
            <v:shape style="position:absolute;left:3785;top:13602;width:2184;height:10" type="#_x0000_t75" stroked="false">
              <v:imagedata r:id="rId650" o:title=""/>
            </v:shape>
            <v:shape style="position:absolute;left:5965;top:13602;width:1279;height:10" type="#_x0000_t75" stroked="false">
              <v:imagedata r:id="rId651" o:title=""/>
            </v:shape>
            <v:shape style="position:absolute;left:7239;top:13602;width:1241;height:10" type="#_x0000_t75" stroked="false">
              <v:imagedata r:id="rId652" o:title=""/>
            </v:shape>
            <v:shape style="position:absolute;left:8476;top:13602;width:2317;height:10" type="#_x0000_t75" stroked="false">
              <v:imagedata r:id="rId653" o:title=""/>
            </v:shape>
            <w10:wrap type="none"/>
          </v:group>
        </w:pict>
      </w:r>
      <w:r>
        <w:rPr/>
        <w:pict>
          <v:group style="position:absolute;margin-left:56.700001pt;margin-top:703.919922pt;width:482.95pt;height:.5pt;mso-position-horizontal-relative:page;mso-position-vertical-relative:page;z-index:-1134640" coordorigin="1134,14078" coordsize="9659,10">
            <v:shape style="position:absolute;left:1134;top:14078;width:2656;height:10" type="#_x0000_t75" stroked="false">
              <v:imagedata r:id="rId643" o:title=""/>
            </v:shape>
            <v:shape style="position:absolute;left:3785;top:14078;width:2184;height:10" type="#_x0000_t75" stroked="false">
              <v:imagedata r:id="rId644" o:title=""/>
            </v:shape>
            <v:shape style="position:absolute;left:5965;top:14078;width:1279;height:10" type="#_x0000_t75" stroked="false">
              <v:imagedata r:id="rId645" o:title=""/>
            </v:shape>
            <v:shape style="position:absolute;left:7239;top:14078;width:1241;height:10" type="#_x0000_t75" stroked="false">
              <v:imagedata r:id="rId646" o:title=""/>
            </v:shape>
            <v:shape style="position:absolute;left:8476;top:14078;width:2317;height:10" type="#_x0000_t75" stroked="false">
              <v:imagedata r:id="rId647" o:title=""/>
            </v:shape>
            <w10:wrap type="none"/>
          </v:group>
        </w:pict>
      </w:r>
      <w:r>
        <w:rPr/>
        <w:pict>
          <v:group style="position:absolute;margin-left:56.700001pt;margin-top:727.73999pt;width:482.95pt;height:.5pt;mso-position-horizontal-relative:page;mso-position-vertical-relative:page;z-index:-1134616" coordorigin="1134,14555" coordsize="9659,10">
            <v:shape style="position:absolute;left:1134;top:14555;width:2656;height:10" type="#_x0000_t75" stroked="false">
              <v:imagedata r:id="rId643" o:title=""/>
            </v:shape>
            <v:shape style="position:absolute;left:3785;top:14555;width:2184;height:10" type="#_x0000_t75" stroked="false">
              <v:imagedata r:id="rId644" o:title=""/>
            </v:shape>
            <v:shape style="position:absolute;left:5965;top:14555;width:1279;height:10" type="#_x0000_t75" stroked="false">
              <v:imagedata r:id="rId645" o:title=""/>
            </v:shape>
            <v:shape style="position:absolute;left:7239;top:14555;width:1241;height:10" type="#_x0000_t75" stroked="false">
              <v:imagedata r:id="rId646" o:title=""/>
            </v:shape>
            <v:shape style="position:absolute;left:8476;top:14555;width:2317;height:10" type="#_x0000_t75" stroked="false">
              <v:imagedata r:id="rId647" o:title=""/>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4489"/>
        <w:gridCol w:w="5010"/>
      </w:tblGrid>
      <w:tr>
        <w:trPr>
          <w:trHeight w:val="730" w:hRule="exact"/>
        </w:trPr>
        <w:tc>
          <w:tcPr>
            <w:tcW w:w="4489" w:type="dxa"/>
            <w:tcBorders>
              <w:top w:val="single" w:sz="12" w:space="0" w:color="000000"/>
              <w:left w:val="nil" w:sz="6" w:space="0" w:color="auto"/>
              <w:bottom w:val="single" w:sz="4" w:space="0" w:color="000000"/>
              <w:right w:val="nil" w:sz="6" w:space="0" w:color="auto"/>
            </w:tcBorders>
          </w:tcPr>
          <w:p>
            <w:pPr>
              <w:pStyle w:val="TableParagraph"/>
              <w:spacing w:line="240" w:lineRule="auto" w:before="38"/>
              <w:ind w:left="1777"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010" w:type="dxa"/>
            <w:tcBorders>
              <w:top w:val="single" w:sz="12" w:space="0" w:color="000000"/>
              <w:left w:val="nil" w:sz="6" w:space="0" w:color="auto"/>
              <w:bottom w:val="single" w:sz="8" w:space="0" w:color="000000"/>
              <w:right w:val="nil" w:sz="6" w:space="0" w:color="auto"/>
            </w:tcBorders>
          </w:tcPr>
          <w:p>
            <w:pPr>
              <w:pStyle w:val="TableParagraph"/>
              <w:spacing w:line="240" w:lineRule="auto" w:before="38"/>
              <w:ind w:left="331" w:right="0"/>
              <w:jc w:val="center"/>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国微集团（深圳）控制有限公司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离任关联自然人担任董监高的其他企业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8"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实际控制人控制的其他企业的合营企业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西安易比特科技咨询管理有限公司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1" w:right="0"/>
              <w:jc w:val="center"/>
              <w:rPr>
                <w:rFonts w:ascii="宋体" w:hAnsi="宋体" w:cs="宋体" w:eastAsia="宋体" w:hint="default"/>
                <w:sz w:val="18"/>
                <w:szCs w:val="18"/>
              </w:rPr>
            </w:pPr>
            <w:r>
              <w:rPr>
                <w:rFonts w:ascii="宋体" w:hAnsi="宋体" w:cs="宋体" w:eastAsia="宋体" w:hint="default"/>
                <w:sz w:val="18"/>
                <w:szCs w:val="18"/>
              </w:rPr>
              <w:t>关联自然人控制的其他企业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成都紫光科城科技发展有限公司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32" w:right="0"/>
              <w:jc w:val="center"/>
              <w:rPr>
                <w:rFonts w:ascii="宋体" w:hAnsi="宋体" w:cs="宋体" w:eastAsia="宋体" w:hint="default"/>
                <w:sz w:val="18"/>
                <w:szCs w:val="18"/>
              </w:rPr>
            </w:pPr>
            <w:r>
              <w:rPr>
                <w:rFonts w:ascii="宋体" w:hAnsi="宋体" w:cs="宋体" w:eastAsia="宋体" w:hint="default"/>
                <w:sz w:val="18"/>
                <w:szCs w:val="18"/>
              </w:rPr>
              <w:t>实际控制人原控制的其他企业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8"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紫光集团有限公司北京国际科技交流中心</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332" w:right="0"/>
              <w:jc w:val="center"/>
              <w:rPr>
                <w:rFonts w:ascii="宋体" w:hAnsi="宋体" w:cs="宋体" w:eastAsia="宋体" w:hint="default"/>
                <w:sz w:val="18"/>
                <w:szCs w:val="18"/>
              </w:rPr>
            </w:pPr>
            <w:r>
              <w:rPr>
                <w:rFonts w:ascii="宋体" w:hAnsi="宋体" w:cs="宋体" w:eastAsia="宋体" w:hint="default"/>
                <w:sz w:val="18"/>
                <w:szCs w:val="18"/>
              </w:rPr>
              <w:t>离任关联自然人担任董监高的其他企业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18"/>
                <w:szCs w:val="18"/>
              </w:rPr>
            </w:pPr>
            <w:r>
              <w:rPr>
                <w:rFonts w:ascii="Times New Roman"/>
                <w:sz w:val="18"/>
              </w:rPr>
              <w:t>LINXENS    SINGAPORE  </w:t>
            </w:r>
            <w:r>
              <w:rPr>
                <w:rFonts w:ascii="Times New Roman"/>
                <w:spacing w:val="41"/>
                <w:sz w:val="18"/>
              </w:rPr>
              <w:t> </w:t>
            </w:r>
            <w:r>
              <w:rPr>
                <w:rFonts w:ascii="Times New Roman"/>
                <w:sz w:val="18"/>
              </w:rPr>
              <w:t>PTE.LTD</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立联信（苏州）微连接器有限公司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南涧启迪农业科技有限公司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北京展讯高科通信技术有限公司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8"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07" w:right="0"/>
              <w:jc w:val="left"/>
              <w:rPr>
                <w:rFonts w:ascii="Times New Roman" w:hAnsi="Times New Roman" w:cs="Times New Roman" w:eastAsia="Times New Roman" w:hint="default"/>
                <w:sz w:val="18"/>
                <w:szCs w:val="18"/>
              </w:rPr>
            </w:pPr>
            <w:r>
              <w:rPr>
                <w:rFonts w:ascii="Times New Roman"/>
                <w:sz w:val="18"/>
              </w:rPr>
              <w:t>RDA Technologies</w:t>
            </w:r>
            <w:r>
              <w:rPr>
                <w:rFonts w:ascii="Times New Roman"/>
                <w:spacing w:val="-5"/>
                <w:sz w:val="18"/>
              </w:rPr>
              <w:t> </w:t>
            </w:r>
            <w:r>
              <w:rPr>
                <w:rFonts w:ascii="Times New Roman"/>
                <w:sz w:val="18"/>
              </w:rPr>
              <w:t>Limited</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北京紫光得瑞科技有限公司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77" w:hRule="exact"/>
        </w:trPr>
        <w:tc>
          <w:tcPr>
            <w:tcW w:w="448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5010"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87" w:hRule="exact"/>
        </w:trPr>
        <w:tc>
          <w:tcPr>
            <w:tcW w:w="44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西藏紫光新才信息技术有限公司</w:t>
            </w:r>
          </w:p>
        </w:tc>
        <w:tc>
          <w:tcPr>
            <w:tcW w:w="5010"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left="331" w:right="0"/>
              <w:jc w:val="center"/>
              <w:rPr>
                <w:rFonts w:ascii="宋体" w:hAnsi="宋体" w:cs="宋体" w:eastAsia="宋体" w:hint="default"/>
                <w:sz w:val="18"/>
                <w:szCs w:val="18"/>
              </w:rPr>
            </w:pPr>
            <w:r>
              <w:rPr>
                <w:rFonts w:ascii="宋体" w:hAnsi="宋体" w:cs="宋体" w:eastAsia="宋体" w:hint="default"/>
                <w:sz w:val="18"/>
                <w:szCs w:val="18"/>
              </w:rPr>
              <w:t>实际控制人控制的其他企业</w:t>
            </w:r>
          </w:p>
          <w:p>
            <w:pPr>
              <w:pStyle w:val="TableParagraph"/>
              <w:spacing w:line="240" w:lineRule="auto" w:before="1"/>
              <w:ind w:right="0"/>
              <w:jc w:val="left"/>
              <w:rPr>
                <w:rFonts w:ascii="宋体" w:hAnsi="宋体" w:cs="宋体" w:eastAsia="宋体" w:hint="default"/>
                <w:b/>
                <w:bCs/>
                <w:sz w:val="9"/>
                <w:szCs w:val="9"/>
              </w:rPr>
            </w:pPr>
          </w:p>
          <w:p>
            <w:pPr>
              <w:pStyle w:val="TableParagraph"/>
              <w:spacing w:line="20" w:lineRule="exact"/>
              <w:ind w:left="32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121" name="image621.png" descr=""/>
                  <wp:cNvGraphicFramePr>
                    <a:graphicFrameLocks noChangeAspect="1"/>
                  </wp:cNvGraphicFramePr>
                  <a:graphic>
                    <a:graphicData uri="http://schemas.openxmlformats.org/drawingml/2006/picture">
                      <pic:pic>
                        <pic:nvPicPr>
                          <pic:cNvPr id="122" name="image621.png"/>
                          <pic:cNvPicPr/>
                        </pic:nvPicPr>
                        <pic:blipFill>
                          <a:blip r:embed="rId642"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tc>
      </w:tr>
    </w:tbl>
    <w:p>
      <w:pPr>
        <w:spacing w:line="240" w:lineRule="auto" w:before="10"/>
        <w:rPr>
          <w:rFonts w:ascii="宋体" w:hAnsi="宋体" w:cs="宋体" w:eastAsia="宋体" w:hint="default"/>
          <w:b/>
          <w:bCs/>
          <w:sz w:val="11"/>
          <w:szCs w:val="11"/>
        </w:rPr>
      </w:pPr>
    </w:p>
    <w:p>
      <w:pPr>
        <w:pStyle w:val="Heading4"/>
        <w:spacing w:line="240" w:lineRule="auto"/>
        <w:ind w:right="0"/>
        <w:jc w:val="left"/>
        <w:rPr>
          <w:b w:val="0"/>
          <w:bCs w:val="0"/>
        </w:rPr>
      </w:pPr>
      <w:r>
        <w:rPr/>
        <w:pict>
          <v:group style="position:absolute;margin-left:297.519989pt;margin-top:-384.786285pt;width:.5pt;height:374.5pt;mso-position-horizontal-relative:page;mso-position-vertical-relative:paragraph;z-index:-1134952" coordorigin="5950,-7696" coordsize="10,7490">
            <v:group style="position:absolute;left:5950;top:-7696;width:10;height:20" coordorigin="5950,-7696" coordsize="10,20">
              <v:shape style="position:absolute;left:5950;top:-7696;width:10;height:20" coordorigin="5950,-7696" coordsize="10,20" path="m5950,-7677l5960,-7677,5960,-7696,5950,-7696,5950,-7677xe" filled="true" fillcolor="#000000" stroked="false">
                <v:path arrowok="t"/>
                <v:fill type="solid"/>
              </v:shape>
            </v:group>
            <v:group style="position:absolute;left:5950;top:-7677;width:10;height:20" coordorigin="5950,-7677" coordsize="10,20">
              <v:shape style="position:absolute;left:5950;top:-7677;width:10;height:20" coordorigin="5950,-7677" coordsize="10,20" path="m5950,-7657l5960,-7657,5960,-7677,5950,-7677,5950,-7657xe" filled="true" fillcolor="#000000" stroked="false">
                <v:path arrowok="t"/>
                <v:fill type="solid"/>
              </v:shape>
            </v:group>
            <v:group style="position:absolute;left:5950;top:-7657;width:10;height:20" coordorigin="5950,-7657" coordsize="10,20">
              <v:shape style="position:absolute;left:5950;top:-7657;width:10;height:20" coordorigin="5950,-7657" coordsize="10,20" path="m5950,-7638l5960,-7638,5960,-7657,5950,-7657,5950,-7638xe" filled="true" fillcolor="#000000" stroked="false">
                <v:path arrowok="t"/>
                <v:fill type="solid"/>
              </v:shape>
            </v:group>
            <v:group style="position:absolute;left:5950;top:-7638;width:10;height:20" coordorigin="5950,-7638" coordsize="10,20">
              <v:shape style="position:absolute;left:5950;top:-7638;width:10;height:20" coordorigin="5950,-7638" coordsize="10,20" path="m5950,-7619l5960,-7619,5960,-7638,5950,-7638,5950,-7619xe" filled="true" fillcolor="#000000" stroked="false">
                <v:path arrowok="t"/>
                <v:fill type="solid"/>
              </v:shape>
            </v:group>
            <v:group style="position:absolute;left:5950;top:-7619;width:10;height:20" coordorigin="5950,-7619" coordsize="10,20">
              <v:shape style="position:absolute;left:5950;top:-7619;width:10;height:20" coordorigin="5950,-7619" coordsize="10,20" path="m5950,-7600l5960,-7600,5960,-7619,5950,-7619,5950,-7600xe" filled="true" fillcolor="#000000" stroked="false">
                <v:path arrowok="t"/>
                <v:fill type="solid"/>
              </v:shape>
            </v:group>
            <v:group style="position:absolute;left:5950;top:-7600;width:10;height:20" coordorigin="5950,-7600" coordsize="10,20">
              <v:shape style="position:absolute;left:5950;top:-7600;width:10;height:20" coordorigin="5950,-7600" coordsize="10,20" path="m5950,-7581l5960,-7581,5960,-7600,5950,-7600,5950,-7581xe" filled="true" fillcolor="#000000" stroked="false">
                <v:path arrowok="t"/>
                <v:fill type="solid"/>
              </v:shape>
            </v:group>
            <v:group style="position:absolute;left:5950;top:-7581;width:10;height:20" coordorigin="5950,-7581" coordsize="10,20">
              <v:shape style="position:absolute;left:5950;top:-7581;width:10;height:20" coordorigin="5950,-7581" coordsize="10,20" path="m5950,-7561l5960,-7561,5960,-7581,5950,-7581,5950,-7561xe" filled="true" fillcolor="#000000" stroked="false">
                <v:path arrowok="t"/>
                <v:fill type="solid"/>
              </v:shape>
            </v:group>
            <v:group style="position:absolute;left:5950;top:-7561;width:10;height:20" coordorigin="5950,-7561" coordsize="10,20">
              <v:shape style="position:absolute;left:5950;top:-7561;width:10;height:20" coordorigin="5950,-7561" coordsize="10,20" path="m5950,-7542l5960,-7542,5960,-7561,5950,-7561,5950,-7542xe" filled="true" fillcolor="#000000" stroked="false">
                <v:path arrowok="t"/>
                <v:fill type="solid"/>
              </v:shape>
            </v:group>
            <v:group style="position:absolute;left:5950;top:-7542;width:10;height:20" coordorigin="5950,-7542" coordsize="10,20">
              <v:shape style="position:absolute;left:5950;top:-7542;width:10;height:20" coordorigin="5950,-7542" coordsize="10,20" path="m5950,-7523l5960,-7523,5960,-7542,5950,-7542,5950,-7523xe" filled="true" fillcolor="#000000" stroked="false">
                <v:path arrowok="t"/>
                <v:fill type="solid"/>
              </v:shape>
            </v:group>
            <v:group style="position:absolute;left:5950;top:-7523;width:10;height:20" coordorigin="5950,-7523" coordsize="10,20">
              <v:shape style="position:absolute;left:5950;top:-7523;width:10;height:20" coordorigin="5950,-7523" coordsize="10,20" path="m5950,-7504l5960,-7504,5960,-7523,5950,-7523,5950,-7504xe" filled="true" fillcolor="#000000" stroked="false">
                <v:path arrowok="t"/>
                <v:fill type="solid"/>
              </v:shape>
            </v:group>
            <v:group style="position:absolute;left:5950;top:-7504;width:10;height:20" coordorigin="5950,-7504" coordsize="10,20">
              <v:shape style="position:absolute;left:5950;top:-7504;width:10;height:20" coordorigin="5950,-7504" coordsize="10,20" path="m5950,-7485l5960,-7485,5960,-7504,5950,-7504,5950,-7485xe" filled="true" fillcolor="#000000" stroked="false">
                <v:path arrowok="t"/>
                <v:fill type="solid"/>
              </v:shape>
            </v:group>
            <v:group style="position:absolute;left:5950;top:-7485;width:10;height:20" coordorigin="5950,-7485" coordsize="10,20">
              <v:shape style="position:absolute;left:5950;top:-7485;width:10;height:20" coordorigin="5950,-7485" coordsize="10,20" path="m5950,-7465l5960,-7465,5960,-7485,5950,-7485,5950,-7465xe" filled="true" fillcolor="#000000" stroked="false">
                <v:path arrowok="t"/>
                <v:fill type="solid"/>
              </v:shape>
            </v:group>
            <v:group style="position:absolute;left:5950;top:-7465;width:10;height:20" coordorigin="5950,-7465" coordsize="10,20">
              <v:shape style="position:absolute;left:5950;top:-7465;width:10;height:20" coordorigin="5950,-7465" coordsize="10,20" path="m5950,-7446l5960,-7446,5960,-7465,5950,-7465,5950,-7446xe" filled="true" fillcolor="#000000" stroked="false">
                <v:path arrowok="t"/>
                <v:fill type="solid"/>
              </v:shape>
            </v:group>
            <v:group style="position:absolute;left:5950;top:-7446;width:10;height:20" coordorigin="5950,-7446" coordsize="10,20">
              <v:shape style="position:absolute;left:5950;top:-7446;width:10;height:20" coordorigin="5950,-7446" coordsize="10,20" path="m5950,-7427l5960,-7427,5960,-7446,5950,-7446,5950,-7427xe" filled="true" fillcolor="#000000" stroked="false">
                <v:path arrowok="t"/>
                <v:fill type="solid"/>
              </v:shape>
            </v:group>
            <v:group style="position:absolute;left:5950;top:-7427;width:10;height:20" coordorigin="5950,-7427" coordsize="10,20">
              <v:shape style="position:absolute;left:5950;top:-7427;width:10;height:20" coordorigin="5950,-7427" coordsize="10,20" path="m5950,-7408l5960,-7408,5960,-7427,5950,-7427,5950,-7408xe" filled="true" fillcolor="#000000" stroked="false">
                <v:path arrowok="t"/>
                <v:fill type="solid"/>
              </v:shape>
            </v:group>
            <v:group style="position:absolute;left:5950;top:-7408;width:10;height:20" coordorigin="5950,-7408" coordsize="10,20">
              <v:shape style="position:absolute;left:5950;top:-7408;width:10;height:20" coordorigin="5950,-7408" coordsize="10,20" path="m5950,-7389l5960,-7389,5960,-7408,5950,-7408,5950,-7389xe" filled="true" fillcolor="#000000" stroked="false">
                <v:path arrowok="t"/>
                <v:fill type="solid"/>
              </v:shape>
            </v:group>
            <v:group style="position:absolute;left:5950;top:-7389;width:10;height:20" coordorigin="5950,-7389" coordsize="10,20">
              <v:shape style="position:absolute;left:5950;top:-7389;width:10;height:20" coordorigin="5950,-7389" coordsize="10,20" path="m5950,-7369l5960,-7369,5960,-7389,5950,-7389,5950,-7369xe" filled="true" fillcolor="#000000" stroked="false">
                <v:path arrowok="t"/>
                <v:fill type="solid"/>
              </v:shape>
              <v:shape style="position:absolute;left:5950;top:-7350;width:10;height:2" type="#_x0000_t75" stroked="false">
                <v:imagedata r:id="rId642" o:title=""/>
              </v:shape>
            </v:group>
            <v:group style="position:absolute;left:5950;top:-7319;width:10;height:20" coordorigin="5950,-7319" coordsize="10,20">
              <v:shape style="position:absolute;left:5950;top:-7319;width:10;height:20" coordorigin="5950,-7319" coordsize="10,20" path="m5950,-7300l5960,-7300,5960,-7319,5950,-7319,5950,-7300xe" filled="true" fillcolor="#000000" stroked="false">
                <v:path arrowok="t"/>
                <v:fill type="solid"/>
              </v:shape>
            </v:group>
            <v:group style="position:absolute;left:5950;top:-7300;width:10;height:20" coordorigin="5950,-7300" coordsize="10,20">
              <v:shape style="position:absolute;left:5950;top:-7300;width:10;height:20" coordorigin="5950,-7300" coordsize="10,20" path="m5950,-7281l5960,-7281,5960,-7300,5950,-7300,5950,-7281xe" filled="true" fillcolor="#000000" stroked="false">
                <v:path arrowok="t"/>
                <v:fill type="solid"/>
              </v:shape>
            </v:group>
            <v:group style="position:absolute;left:5950;top:-7281;width:10;height:20" coordorigin="5950,-7281" coordsize="10,20">
              <v:shape style="position:absolute;left:5950;top:-7281;width:10;height:20" coordorigin="5950,-7281" coordsize="10,20" path="m5950,-7261l5960,-7261,5960,-7281,5950,-7281,5950,-7261xe" filled="true" fillcolor="#000000" stroked="false">
                <v:path arrowok="t"/>
                <v:fill type="solid"/>
              </v:shape>
            </v:group>
            <v:group style="position:absolute;left:5950;top:-7261;width:10;height:20" coordorigin="5950,-7261" coordsize="10,20">
              <v:shape style="position:absolute;left:5950;top:-7261;width:10;height:20" coordorigin="5950,-7261" coordsize="10,20" path="m5950,-7242l5960,-7242,5960,-7261,5950,-7261,5950,-7242xe" filled="true" fillcolor="#000000" stroked="false">
                <v:path arrowok="t"/>
                <v:fill type="solid"/>
              </v:shape>
            </v:group>
            <v:group style="position:absolute;left:5950;top:-7242;width:10;height:20" coordorigin="5950,-7242" coordsize="10,20">
              <v:shape style="position:absolute;left:5950;top:-7242;width:10;height:20" coordorigin="5950,-7242" coordsize="10,20" path="m5950,-7223l5960,-7223,5960,-7242,5950,-7242,5950,-7223xe" filled="true" fillcolor="#000000" stroked="false">
                <v:path arrowok="t"/>
                <v:fill type="solid"/>
              </v:shape>
            </v:group>
            <v:group style="position:absolute;left:5950;top:-7223;width:10;height:20" coordorigin="5950,-7223" coordsize="10,20">
              <v:shape style="position:absolute;left:5950;top:-7223;width:10;height:20" coordorigin="5950,-7223" coordsize="10,20" path="m5950,-7204l5960,-7204,5960,-7223,5950,-7223,5950,-7204xe" filled="true" fillcolor="#000000" stroked="false">
                <v:path arrowok="t"/>
                <v:fill type="solid"/>
              </v:shape>
            </v:group>
            <v:group style="position:absolute;left:5950;top:-7204;width:10;height:20" coordorigin="5950,-7204" coordsize="10,20">
              <v:shape style="position:absolute;left:5950;top:-7204;width:10;height:20" coordorigin="5950,-7204" coordsize="10,20" path="m5950,-7185l5960,-7185,5960,-7204,5950,-7204,5950,-7185xe" filled="true" fillcolor="#000000" stroked="false">
                <v:path arrowok="t"/>
                <v:fill type="solid"/>
              </v:shape>
            </v:group>
            <v:group style="position:absolute;left:5950;top:-7185;width:10;height:20" coordorigin="5950,-7185" coordsize="10,20">
              <v:shape style="position:absolute;left:5950;top:-7185;width:10;height:20" coordorigin="5950,-7185" coordsize="10,20" path="m5950,-7165l5960,-7165,5960,-7185,5950,-7185,5950,-7165xe" filled="true" fillcolor="#000000" stroked="false">
                <v:path arrowok="t"/>
                <v:fill type="solid"/>
              </v:shape>
            </v:group>
            <v:group style="position:absolute;left:5950;top:-7165;width:10;height:20" coordorigin="5950,-7165" coordsize="10,20">
              <v:shape style="position:absolute;left:5950;top:-7165;width:10;height:20" coordorigin="5950,-7165" coordsize="10,20" path="m5950,-7146l5960,-7146,5960,-7165,5950,-7165,5950,-7146xe" filled="true" fillcolor="#000000" stroked="false">
                <v:path arrowok="t"/>
                <v:fill type="solid"/>
              </v:shape>
            </v:group>
            <v:group style="position:absolute;left:5950;top:-7146;width:10;height:20" coordorigin="5950,-7146" coordsize="10,20">
              <v:shape style="position:absolute;left:5950;top:-7146;width:10;height:20" coordorigin="5950,-7146" coordsize="10,20" path="m5950,-7127l5960,-7127,5960,-7146,5950,-7146,5950,-7127xe" filled="true" fillcolor="#000000" stroked="false">
                <v:path arrowok="t"/>
                <v:fill type="solid"/>
              </v:shape>
            </v:group>
            <v:group style="position:absolute;left:5950;top:-7127;width:10;height:20" coordorigin="5950,-7127" coordsize="10,20">
              <v:shape style="position:absolute;left:5950;top:-7127;width:10;height:20" coordorigin="5950,-7127" coordsize="10,20" path="m5950,-7108l5960,-7108,5960,-7127,5950,-7127,5950,-7108xe" filled="true" fillcolor="#000000" stroked="false">
                <v:path arrowok="t"/>
                <v:fill type="solid"/>
              </v:shape>
            </v:group>
            <v:group style="position:absolute;left:5950;top:-7108;width:10;height:20" coordorigin="5950,-7108" coordsize="10,20">
              <v:shape style="position:absolute;left:5950;top:-7108;width:10;height:20" coordorigin="5950,-7108" coordsize="10,20" path="m5950,-7089l5960,-7089,5960,-7108,5950,-7108,5950,-7089xe" filled="true" fillcolor="#000000" stroked="false">
                <v:path arrowok="t"/>
                <v:fill type="solid"/>
              </v:shape>
            </v:group>
            <v:group style="position:absolute;left:5950;top:-7089;width:10;height:20" coordorigin="5950,-7089" coordsize="10,20">
              <v:shape style="position:absolute;left:5950;top:-7089;width:10;height:20" coordorigin="5950,-7089" coordsize="10,20" path="m5950,-7069l5960,-7069,5960,-7089,5950,-7089,5950,-7069xe" filled="true" fillcolor="#000000" stroked="false">
                <v:path arrowok="t"/>
                <v:fill type="solid"/>
              </v:shape>
            </v:group>
            <v:group style="position:absolute;left:5950;top:-7069;width:10;height:20" coordorigin="5950,-7069" coordsize="10,20">
              <v:shape style="position:absolute;left:5950;top:-7069;width:10;height:20" coordorigin="5950,-7069" coordsize="10,20" path="m5950,-7050l5960,-7050,5960,-7069,5950,-7069,5950,-7050xe" filled="true" fillcolor="#000000" stroked="false">
                <v:path arrowok="t"/>
                <v:fill type="solid"/>
              </v:shape>
            </v:group>
            <v:group style="position:absolute;left:5950;top:-7050;width:10;height:20" coordorigin="5950,-7050" coordsize="10,20">
              <v:shape style="position:absolute;left:5950;top:-7050;width:10;height:20" coordorigin="5950,-7050" coordsize="10,20" path="m5950,-7031l5960,-7031,5960,-7050,5950,-7050,5950,-7031xe" filled="true" fillcolor="#000000" stroked="false">
                <v:path arrowok="t"/>
                <v:fill type="solid"/>
              </v:shape>
            </v:group>
            <v:group style="position:absolute;left:5950;top:-7031;width:10;height:20" coordorigin="5950,-7031" coordsize="10,20">
              <v:shape style="position:absolute;left:5950;top:-7031;width:10;height:20" coordorigin="5950,-7031" coordsize="10,20" path="m5950,-7012l5960,-7012,5960,-7031,5950,-7031,5950,-7012xe" filled="true" fillcolor="#000000" stroked="false">
                <v:path arrowok="t"/>
                <v:fill type="solid"/>
              </v:shape>
            </v:group>
            <v:group style="position:absolute;left:5950;top:-7012;width:10;height:20" coordorigin="5950,-7012" coordsize="10,20">
              <v:shape style="position:absolute;left:5950;top:-7012;width:10;height:20" coordorigin="5950,-7012" coordsize="10,20" path="m5950,-6993l5960,-6993,5960,-7012,5950,-7012,5950,-6993xe" filled="true" fillcolor="#000000" stroked="false">
                <v:path arrowok="t"/>
                <v:fill type="solid"/>
              </v:shape>
              <v:shape style="position:absolute;left:5950;top:-6973;width:10;height:2" type="#_x0000_t75" stroked="false">
                <v:imagedata r:id="rId654" o:title=""/>
              </v:shape>
            </v:group>
            <v:group style="position:absolute;left:5950;top:-6942;width:10;height:20" coordorigin="5950,-6942" coordsize="10,20">
              <v:shape style="position:absolute;left:5950;top:-6942;width:10;height:20" coordorigin="5950,-6942" coordsize="10,20" path="m5950,-6923l5960,-6923,5960,-6942,5950,-6942,5950,-6923xe" filled="true" fillcolor="#000000" stroked="false">
                <v:path arrowok="t"/>
                <v:fill type="solid"/>
              </v:shape>
            </v:group>
            <v:group style="position:absolute;left:5950;top:-6923;width:10;height:20" coordorigin="5950,-6923" coordsize="10,20">
              <v:shape style="position:absolute;left:5950;top:-6923;width:10;height:20" coordorigin="5950,-6923" coordsize="10,20" path="m5950,-6904l5960,-6904,5960,-6923,5950,-6923,5950,-6904xe" filled="true" fillcolor="#000000" stroked="false">
                <v:path arrowok="t"/>
                <v:fill type="solid"/>
              </v:shape>
            </v:group>
            <v:group style="position:absolute;left:5950;top:-6904;width:10;height:20" coordorigin="5950,-6904" coordsize="10,20">
              <v:shape style="position:absolute;left:5950;top:-6904;width:10;height:20" coordorigin="5950,-6904" coordsize="10,20" path="m5950,-6885l5960,-6885,5960,-6904,5950,-6904,5950,-6885xe" filled="true" fillcolor="#000000" stroked="false">
                <v:path arrowok="t"/>
                <v:fill type="solid"/>
              </v:shape>
            </v:group>
            <v:group style="position:absolute;left:5950;top:-6885;width:10;height:20" coordorigin="5950,-6885" coordsize="10,20">
              <v:shape style="position:absolute;left:5950;top:-6885;width:10;height:20" coordorigin="5950,-6885" coordsize="10,20" path="m5950,-6865l5960,-6865,5960,-6885,5950,-6885,5950,-6865xe" filled="true" fillcolor="#000000" stroked="false">
                <v:path arrowok="t"/>
                <v:fill type="solid"/>
              </v:shape>
            </v:group>
            <v:group style="position:absolute;left:5950;top:-6865;width:10;height:20" coordorigin="5950,-6865" coordsize="10,20">
              <v:shape style="position:absolute;left:5950;top:-6865;width:10;height:20" coordorigin="5950,-6865" coordsize="10,20" path="m5950,-6846l5960,-6846,5960,-6865,5950,-6865,5950,-6846xe" filled="true" fillcolor="#000000" stroked="false">
                <v:path arrowok="t"/>
                <v:fill type="solid"/>
              </v:shape>
            </v:group>
            <v:group style="position:absolute;left:5950;top:-6846;width:10;height:20" coordorigin="5950,-6846" coordsize="10,20">
              <v:shape style="position:absolute;left:5950;top:-6846;width:10;height:20" coordorigin="5950,-6846" coordsize="10,20" path="m5950,-6827l5960,-6827,5960,-6846,5950,-6846,5950,-6827xe" filled="true" fillcolor="#000000" stroked="false">
                <v:path arrowok="t"/>
                <v:fill type="solid"/>
              </v:shape>
            </v:group>
            <v:group style="position:absolute;left:5950;top:-6827;width:10;height:20" coordorigin="5950,-6827" coordsize="10,20">
              <v:shape style="position:absolute;left:5950;top:-6827;width:10;height:20" coordorigin="5950,-6827" coordsize="10,20" path="m5950,-6808l5960,-6808,5960,-6827,5950,-6827,5950,-6808xe" filled="true" fillcolor="#000000" stroked="false">
                <v:path arrowok="t"/>
                <v:fill type="solid"/>
              </v:shape>
            </v:group>
            <v:group style="position:absolute;left:5950;top:-6808;width:10;height:20" coordorigin="5950,-6808" coordsize="10,20">
              <v:shape style="position:absolute;left:5950;top:-6808;width:10;height:20" coordorigin="5950,-6808" coordsize="10,20" path="m5950,-6789l5960,-6789,5960,-6808,5950,-6808,5950,-6789xe" filled="true" fillcolor="#000000" stroked="false">
                <v:path arrowok="t"/>
                <v:fill type="solid"/>
              </v:shape>
            </v:group>
            <v:group style="position:absolute;left:5950;top:-6789;width:10;height:20" coordorigin="5950,-6789" coordsize="10,20">
              <v:shape style="position:absolute;left:5950;top:-6789;width:10;height:20" coordorigin="5950,-6789" coordsize="10,20" path="m5950,-6769l5960,-6769,5960,-6789,5950,-6789,5950,-6769xe" filled="true" fillcolor="#000000" stroked="false">
                <v:path arrowok="t"/>
                <v:fill type="solid"/>
              </v:shape>
            </v:group>
            <v:group style="position:absolute;left:5950;top:-6769;width:10;height:20" coordorigin="5950,-6769" coordsize="10,20">
              <v:shape style="position:absolute;left:5950;top:-6769;width:10;height:20" coordorigin="5950,-6769" coordsize="10,20" path="m5950,-6750l5960,-6750,5960,-6769,5950,-6769,5950,-6750xe" filled="true" fillcolor="#000000" stroked="false">
                <v:path arrowok="t"/>
                <v:fill type="solid"/>
              </v:shape>
            </v:group>
            <v:group style="position:absolute;left:5950;top:-6750;width:10;height:20" coordorigin="5950,-6750" coordsize="10,20">
              <v:shape style="position:absolute;left:5950;top:-6750;width:10;height:20" coordorigin="5950,-6750" coordsize="10,20" path="m5950,-6731l5960,-6731,5960,-6750,5950,-6750,5950,-6731xe" filled="true" fillcolor="#000000" stroked="false">
                <v:path arrowok="t"/>
                <v:fill type="solid"/>
              </v:shape>
            </v:group>
            <v:group style="position:absolute;left:5950;top:-6731;width:10;height:20" coordorigin="5950,-6731" coordsize="10,20">
              <v:shape style="position:absolute;left:5950;top:-6731;width:10;height:20" coordorigin="5950,-6731" coordsize="10,20" path="m5950,-6712l5960,-6712,5960,-6731,5950,-6731,5950,-6712xe" filled="true" fillcolor="#000000" stroked="false">
                <v:path arrowok="t"/>
                <v:fill type="solid"/>
              </v:shape>
            </v:group>
            <v:group style="position:absolute;left:5950;top:-6712;width:10;height:20" coordorigin="5950,-6712" coordsize="10,20">
              <v:shape style="position:absolute;left:5950;top:-6712;width:10;height:20" coordorigin="5950,-6712" coordsize="10,20" path="m5950,-6693l5960,-6693,5960,-6712,5950,-6712,5950,-6693xe" filled="true" fillcolor="#000000" stroked="false">
                <v:path arrowok="t"/>
                <v:fill type="solid"/>
              </v:shape>
            </v:group>
            <v:group style="position:absolute;left:5950;top:-6693;width:10;height:20" coordorigin="5950,-6693" coordsize="10,20">
              <v:shape style="position:absolute;left:5950;top:-6693;width:10;height:20" coordorigin="5950,-6693" coordsize="10,20" path="m5950,-6673l5960,-6673,5960,-6693,5950,-6693,5950,-6673xe" filled="true" fillcolor="#000000" stroked="false">
                <v:path arrowok="t"/>
                <v:fill type="solid"/>
              </v:shape>
            </v:group>
            <v:group style="position:absolute;left:5950;top:-6673;width:10;height:20" coordorigin="5950,-6673" coordsize="10,20">
              <v:shape style="position:absolute;left:5950;top:-6673;width:10;height:20" coordorigin="5950,-6673" coordsize="10,20" path="m5950,-6654l5960,-6654,5960,-6673,5950,-6673,5950,-6654xe" filled="true" fillcolor="#000000" stroked="false">
                <v:path arrowok="t"/>
                <v:fill type="solid"/>
              </v:shape>
            </v:group>
            <v:group style="position:absolute;left:5950;top:-6654;width:10;height:20" coordorigin="5950,-6654" coordsize="10,20">
              <v:shape style="position:absolute;left:5950;top:-6654;width:10;height:20" coordorigin="5950,-6654" coordsize="10,20" path="m5950,-6635l5960,-6635,5960,-6654,5950,-6654,5950,-6635xe" filled="true" fillcolor="#000000" stroked="false">
                <v:path arrowok="t"/>
                <v:fill type="solid"/>
              </v:shape>
            </v:group>
            <v:group style="position:absolute;left:5950;top:-6635;width:10;height:20" coordorigin="5950,-6635" coordsize="10,20">
              <v:shape style="position:absolute;left:5950;top:-6635;width:10;height:20" coordorigin="5950,-6635" coordsize="10,20" path="m5950,-6616l5960,-6616,5960,-6635,5950,-6635,5950,-6616xe" filled="true" fillcolor="#000000" stroked="false">
                <v:path arrowok="t"/>
                <v:fill type="solid"/>
              </v:shape>
              <v:shape style="position:absolute;left:5950;top:-6597;width:10;height:2" type="#_x0000_t75" stroked="false">
                <v:imagedata r:id="rId655" o:title=""/>
              </v:shape>
            </v:group>
            <v:group style="position:absolute;left:5950;top:-6565;width:10;height:20" coordorigin="5950,-6565" coordsize="10,20">
              <v:shape style="position:absolute;left:5950;top:-6565;width:10;height:20" coordorigin="5950,-6565" coordsize="10,20" path="m5950,-6546l5960,-6546,5960,-6565,5950,-6565,5950,-6546xe" filled="true" fillcolor="#000000" stroked="false">
                <v:path arrowok="t"/>
                <v:fill type="solid"/>
              </v:shape>
            </v:group>
            <v:group style="position:absolute;left:5950;top:-6546;width:10;height:20" coordorigin="5950,-6546" coordsize="10,20">
              <v:shape style="position:absolute;left:5950;top:-6546;width:10;height:20" coordorigin="5950,-6546" coordsize="10,20" path="m5950,-6527l5960,-6527,5960,-6546,5950,-6546,5950,-6527xe" filled="true" fillcolor="#000000" stroked="false">
                <v:path arrowok="t"/>
                <v:fill type="solid"/>
              </v:shape>
            </v:group>
            <v:group style="position:absolute;left:5950;top:-6527;width:10;height:20" coordorigin="5950,-6527" coordsize="10,20">
              <v:shape style="position:absolute;left:5950;top:-6527;width:10;height:20" coordorigin="5950,-6527" coordsize="10,20" path="m5950,-6508l5960,-6508,5960,-6527,5950,-6527,5950,-6508xe" filled="true" fillcolor="#000000" stroked="false">
                <v:path arrowok="t"/>
                <v:fill type="solid"/>
              </v:shape>
            </v:group>
            <v:group style="position:absolute;left:5950;top:-6508;width:10;height:20" coordorigin="5950,-6508" coordsize="10,20">
              <v:shape style="position:absolute;left:5950;top:-6508;width:10;height:20" coordorigin="5950,-6508" coordsize="10,20" path="m5950,-6489l5960,-6489,5960,-6508,5950,-6508,5950,-6489xe" filled="true" fillcolor="#000000" stroked="false">
                <v:path arrowok="t"/>
                <v:fill type="solid"/>
              </v:shape>
            </v:group>
            <v:group style="position:absolute;left:5950;top:-6489;width:10;height:20" coordorigin="5950,-6489" coordsize="10,20">
              <v:shape style="position:absolute;left:5950;top:-6489;width:10;height:20" coordorigin="5950,-6489" coordsize="10,20" path="m5950,-6469l5960,-6469,5960,-6489,5950,-6489,5950,-6469xe" filled="true" fillcolor="#000000" stroked="false">
                <v:path arrowok="t"/>
                <v:fill type="solid"/>
              </v:shape>
            </v:group>
            <v:group style="position:absolute;left:5950;top:-6469;width:10;height:20" coordorigin="5950,-6469" coordsize="10,20">
              <v:shape style="position:absolute;left:5950;top:-6469;width:10;height:20" coordorigin="5950,-6469" coordsize="10,20" path="m5950,-6450l5960,-6450,5960,-6469,5950,-6469,5950,-6450xe" filled="true" fillcolor="#000000" stroked="false">
                <v:path arrowok="t"/>
                <v:fill type="solid"/>
              </v:shape>
            </v:group>
            <v:group style="position:absolute;left:5950;top:-6450;width:10;height:20" coordorigin="5950,-6450" coordsize="10,20">
              <v:shape style="position:absolute;left:5950;top:-6450;width:10;height:20" coordorigin="5950,-6450" coordsize="10,20" path="m5950,-6431l5960,-6431,5960,-6450,5950,-6450,5950,-6431xe" filled="true" fillcolor="#000000" stroked="false">
                <v:path arrowok="t"/>
                <v:fill type="solid"/>
              </v:shape>
            </v:group>
            <v:group style="position:absolute;left:5950;top:-6431;width:10;height:20" coordorigin="5950,-6431" coordsize="10,20">
              <v:shape style="position:absolute;left:5950;top:-6431;width:10;height:20" coordorigin="5950,-6431" coordsize="10,20" path="m5950,-6412l5960,-6412,5960,-6431,5950,-6431,5950,-6412xe" filled="true" fillcolor="#000000" stroked="false">
                <v:path arrowok="t"/>
                <v:fill type="solid"/>
              </v:shape>
            </v:group>
            <v:group style="position:absolute;left:5950;top:-6412;width:10;height:20" coordorigin="5950,-6412" coordsize="10,20">
              <v:shape style="position:absolute;left:5950;top:-6412;width:10;height:20" coordorigin="5950,-6412" coordsize="10,20" path="m5950,-6393l5960,-6393,5960,-6412,5950,-6412,5950,-6393xe" filled="true" fillcolor="#000000" stroked="false">
                <v:path arrowok="t"/>
                <v:fill type="solid"/>
              </v:shape>
            </v:group>
            <v:group style="position:absolute;left:5950;top:-6393;width:10;height:20" coordorigin="5950,-6393" coordsize="10,20">
              <v:shape style="position:absolute;left:5950;top:-6393;width:10;height:20" coordorigin="5950,-6393" coordsize="10,20" path="m5950,-6373l5960,-6373,5960,-6393,5950,-6393,5950,-6373xe" filled="true" fillcolor="#000000" stroked="false">
                <v:path arrowok="t"/>
                <v:fill type="solid"/>
              </v:shape>
            </v:group>
            <v:group style="position:absolute;left:5950;top:-6373;width:10;height:20" coordorigin="5950,-6373" coordsize="10,20">
              <v:shape style="position:absolute;left:5950;top:-6373;width:10;height:20" coordorigin="5950,-6373" coordsize="10,20" path="m5950,-6354l5960,-6354,5960,-6373,5950,-6373,5950,-6354xe" filled="true" fillcolor="#000000" stroked="false">
                <v:path arrowok="t"/>
                <v:fill type="solid"/>
              </v:shape>
            </v:group>
            <v:group style="position:absolute;left:5950;top:-6354;width:10;height:20" coordorigin="5950,-6354" coordsize="10,20">
              <v:shape style="position:absolute;left:5950;top:-6354;width:10;height:20" coordorigin="5950,-6354" coordsize="10,20" path="m5950,-6335l5960,-6335,5960,-6354,5950,-6354,5950,-6335xe" filled="true" fillcolor="#000000" stroked="false">
                <v:path arrowok="t"/>
                <v:fill type="solid"/>
              </v:shape>
            </v:group>
            <v:group style="position:absolute;left:5950;top:-6335;width:10;height:20" coordorigin="5950,-6335" coordsize="10,20">
              <v:shape style="position:absolute;left:5950;top:-6335;width:10;height:20" coordorigin="5950,-6335" coordsize="10,20" path="m5950,-6315l5960,-6315,5960,-6335,5950,-6335,5950,-6315xe" filled="true" fillcolor="#000000" stroked="false">
                <v:path arrowok="t"/>
                <v:fill type="solid"/>
              </v:shape>
            </v:group>
            <v:group style="position:absolute;left:5950;top:-6315;width:10;height:20" coordorigin="5950,-6315" coordsize="10,20">
              <v:shape style="position:absolute;left:5950;top:-6315;width:10;height:20" coordorigin="5950,-6315" coordsize="10,20" path="m5950,-6296l5960,-6296,5960,-6315,5950,-6315,5950,-6296xe" filled="true" fillcolor="#000000" stroked="false">
                <v:path arrowok="t"/>
                <v:fill type="solid"/>
              </v:shape>
            </v:group>
            <v:group style="position:absolute;left:5950;top:-6296;width:10;height:20" coordorigin="5950,-6296" coordsize="10,20">
              <v:shape style="position:absolute;left:5950;top:-6296;width:10;height:20" coordorigin="5950,-6296" coordsize="10,20" path="m5950,-6277l5960,-6277,5960,-6296,5950,-6296,5950,-6277xe" filled="true" fillcolor="#000000" stroked="false">
                <v:path arrowok="t"/>
                <v:fill type="solid"/>
              </v:shape>
            </v:group>
            <v:group style="position:absolute;left:5950;top:-6277;width:10;height:20" coordorigin="5950,-6277" coordsize="10,20">
              <v:shape style="position:absolute;left:5950;top:-6277;width:10;height:20" coordorigin="5950,-6277" coordsize="10,20" path="m5950,-6258l5960,-6258,5960,-6277,5950,-6277,5950,-6258xe" filled="true" fillcolor="#000000" stroked="false">
                <v:path arrowok="t"/>
                <v:fill type="solid"/>
              </v:shape>
            </v:group>
            <v:group style="position:absolute;left:5950;top:-6258;width:10;height:20" coordorigin="5950,-6258" coordsize="10,20">
              <v:shape style="position:absolute;left:5950;top:-6258;width:10;height:20" coordorigin="5950,-6258" coordsize="10,20" path="m5950,-6239l5960,-6239,5960,-6258,5950,-6258,5950,-6239xe" filled="true" fillcolor="#000000" stroked="false">
                <v:path arrowok="t"/>
                <v:fill type="solid"/>
              </v:shape>
              <v:shape style="position:absolute;left:5950;top:-6219;width:10;height:2" type="#_x0000_t75" stroked="false">
                <v:imagedata r:id="rId656" o:title=""/>
              </v:shape>
            </v:group>
            <v:group style="position:absolute;left:5950;top:-6188;width:10;height:20" coordorigin="5950,-6188" coordsize="10,20">
              <v:shape style="position:absolute;left:5950;top:-6188;width:10;height:20" coordorigin="5950,-6188" coordsize="10,20" path="m5950,-6169l5960,-6169,5960,-6188,5950,-6188,5950,-6169xe" filled="true" fillcolor="#000000" stroked="false">
                <v:path arrowok="t"/>
                <v:fill type="solid"/>
              </v:shape>
            </v:group>
            <v:group style="position:absolute;left:5950;top:-6169;width:10;height:20" coordorigin="5950,-6169" coordsize="10,20">
              <v:shape style="position:absolute;left:5950;top:-6169;width:10;height:20" coordorigin="5950,-6169" coordsize="10,20" path="m5950,-6150l5960,-6150,5960,-6169,5950,-6169,5950,-6150xe" filled="true" fillcolor="#000000" stroked="false">
                <v:path arrowok="t"/>
                <v:fill type="solid"/>
              </v:shape>
            </v:group>
            <v:group style="position:absolute;left:5950;top:-6150;width:10;height:20" coordorigin="5950,-6150" coordsize="10,20">
              <v:shape style="position:absolute;left:5950;top:-6150;width:10;height:20" coordorigin="5950,-6150" coordsize="10,20" path="m5950,-6131l5960,-6131,5960,-6150,5950,-6150,5950,-6131xe" filled="true" fillcolor="#000000" stroked="false">
                <v:path arrowok="t"/>
                <v:fill type="solid"/>
              </v:shape>
            </v:group>
            <v:group style="position:absolute;left:5950;top:-6131;width:10;height:20" coordorigin="5950,-6131" coordsize="10,20">
              <v:shape style="position:absolute;left:5950;top:-6131;width:10;height:20" coordorigin="5950,-6131" coordsize="10,20" path="m5950,-6111l5960,-6111,5960,-6131,5950,-6131,5950,-6111xe" filled="true" fillcolor="#000000" stroked="false">
                <v:path arrowok="t"/>
                <v:fill type="solid"/>
              </v:shape>
            </v:group>
            <v:group style="position:absolute;left:5950;top:-6111;width:10;height:20" coordorigin="5950,-6111" coordsize="10,20">
              <v:shape style="position:absolute;left:5950;top:-6111;width:10;height:20" coordorigin="5950,-6111" coordsize="10,20" path="m5950,-6092l5960,-6092,5960,-6111,5950,-6111,5950,-6092xe" filled="true" fillcolor="#000000" stroked="false">
                <v:path arrowok="t"/>
                <v:fill type="solid"/>
              </v:shape>
            </v:group>
            <v:group style="position:absolute;left:5950;top:-6092;width:10;height:20" coordorigin="5950,-6092" coordsize="10,20">
              <v:shape style="position:absolute;left:5950;top:-6092;width:10;height:20" coordorigin="5950,-6092" coordsize="10,20" path="m5950,-6073l5960,-6073,5960,-6092,5950,-6092,5950,-6073xe" filled="true" fillcolor="#000000" stroked="false">
                <v:path arrowok="t"/>
                <v:fill type="solid"/>
              </v:shape>
            </v:group>
            <v:group style="position:absolute;left:5950;top:-6073;width:10;height:20" coordorigin="5950,-6073" coordsize="10,20">
              <v:shape style="position:absolute;left:5950;top:-6073;width:10;height:20" coordorigin="5950,-6073" coordsize="10,20" path="m5950,-6054l5960,-6054,5960,-6073,5950,-6073,5950,-6054xe" filled="true" fillcolor="#000000" stroked="false">
                <v:path arrowok="t"/>
                <v:fill type="solid"/>
              </v:shape>
            </v:group>
            <v:group style="position:absolute;left:5950;top:-6054;width:10;height:20" coordorigin="5950,-6054" coordsize="10,20">
              <v:shape style="position:absolute;left:5950;top:-6054;width:10;height:20" coordorigin="5950,-6054" coordsize="10,20" path="m5950,-6035l5960,-6035,5960,-6054,5950,-6054,5950,-6035xe" filled="true" fillcolor="#000000" stroked="false">
                <v:path arrowok="t"/>
                <v:fill type="solid"/>
              </v:shape>
            </v:group>
            <v:group style="position:absolute;left:5950;top:-6035;width:10;height:20" coordorigin="5950,-6035" coordsize="10,20">
              <v:shape style="position:absolute;left:5950;top:-6035;width:10;height:20" coordorigin="5950,-6035" coordsize="10,20" path="m5950,-6015l5960,-6015,5960,-6035,5950,-6035,5950,-6015xe" filled="true" fillcolor="#000000" stroked="false">
                <v:path arrowok="t"/>
                <v:fill type="solid"/>
              </v:shape>
            </v:group>
            <v:group style="position:absolute;left:5950;top:-6015;width:10;height:20" coordorigin="5950,-6015" coordsize="10,20">
              <v:shape style="position:absolute;left:5950;top:-6015;width:10;height:20" coordorigin="5950,-6015" coordsize="10,20" path="m5950,-5996l5960,-5996,5960,-6015,5950,-6015,5950,-5996xe" filled="true" fillcolor="#000000" stroked="false">
                <v:path arrowok="t"/>
                <v:fill type="solid"/>
              </v:shape>
            </v:group>
            <v:group style="position:absolute;left:5950;top:-5996;width:10;height:20" coordorigin="5950,-5996" coordsize="10,20">
              <v:shape style="position:absolute;left:5950;top:-5996;width:10;height:20" coordorigin="5950,-5996" coordsize="10,20" path="m5950,-5977l5960,-5977,5960,-5996,5950,-5996,5950,-5977xe" filled="true" fillcolor="#000000" stroked="false">
                <v:path arrowok="t"/>
                <v:fill type="solid"/>
              </v:shape>
            </v:group>
            <v:group style="position:absolute;left:5950;top:-5977;width:10;height:20" coordorigin="5950,-5977" coordsize="10,20">
              <v:shape style="position:absolute;left:5950;top:-5977;width:10;height:20" coordorigin="5950,-5977" coordsize="10,20" path="m5950,-5958l5960,-5958,5960,-5977,5950,-5977,5950,-5958xe" filled="true" fillcolor="#000000" stroked="false">
                <v:path arrowok="t"/>
                <v:fill type="solid"/>
              </v:shape>
            </v:group>
            <v:group style="position:absolute;left:5950;top:-5958;width:10;height:20" coordorigin="5950,-5958" coordsize="10,20">
              <v:shape style="position:absolute;left:5950;top:-5958;width:10;height:20" coordorigin="5950,-5958" coordsize="10,20" path="m5950,-5939l5960,-5939,5960,-5958,5950,-5958,5950,-5939xe" filled="true" fillcolor="#000000" stroked="false">
                <v:path arrowok="t"/>
                <v:fill type="solid"/>
              </v:shape>
            </v:group>
            <v:group style="position:absolute;left:5950;top:-5939;width:10;height:20" coordorigin="5950,-5939" coordsize="10,20">
              <v:shape style="position:absolute;left:5950;top:-5939;width:10;height:20" coordorigin="5950,-5939" coordsize="10,20" path="m5950,-5919l5960,-5919,5960,-5939,5950,-5939,5950,-5919xe" filled="true" fillcolor="#000000" stroked="false">
                <v:path arrowok="t"/>
                <v:fill type="solid"/>
              </v:shape>
            </v:group>
            <v:group style="position:absolute;left:5950;top:-5919;width:10;height:20" coordorigin="5950,-5919" coordsize="10,20">
              <v:shape style="position:absolute;left:5950;top:-5919;width:10;height:20" coordorigin="5950,-5919" coordsize="10,20" path="m5950,-5900l5960,-5900,5960,-5919,5950,-5919,5950,-5900xe" filled="true" fillcolor="#000000" stroked="false">
                <v:path arrowok="t"/>
                <v:fill type="solid"/>
              </v:shape>
            </v:group>
            <v:group style="position:absolute;left:5950;top:-5900;width:10;height:20" coordorigin="5950,-5900" coordsize="10,20">
              <v:shape style="position:absolute;left:5950;top:-5900;width:10;height:20" coordorigin="5950,-5900" coordsize="10,20" path="m5950,-5881l5960,-5881,5960,-5900,5950,-5900,5950,-5881xe" filled="true" fillcolor="#000000" stroked="false">
                <v:path arrowok="t"/>
                <v:fill type="solid"/>
              </v:shape>
            </v:group>
            <v:group style="position:absolute;left:5950;top:-5881;width:10;height:20" coordorigin="5950,-5881" coordsize="10,20">
              <v:shape style="position:absolute;left:5950;top:-5881;width:10;height:20" coordorigin="5950,-5881" coordsize="10,20" path="m5950,-5862l5960,-5862,5960,-5881,5950,-5881,5950,-5862xe" filled="true" fillcolor="#000000" stroked="false">
                <v:path arrowok="t"/>
                <v:fill type="solid"/>
              </v:shape>
              <v:shape style="position:absolute;left:5950;top:-5843;width:10;height:4" type="#_x0000_t75" stroked="false">
                <v:imagedata r:id="rId656" o:title=""/>
              </v:shape>
            </v:group>
            <v:group style="position:absolute;left:5950;top:-5810;width:10;height:20" coordorigin="5950,-5810" coordsize="10,20">
              <v:shape style="position:absolute;left:5950;top:-5810;width:10;height:20" coordorigin="5950,-5810" coordsize="10,20" path="m5950,-5791l5960,-5791,5960,-5810,5950,-5810,5950,-5791xe" filled="true" fillcolor="#000000" stroked="false">
                <v:path arrowok="t"/>
                <v:fill type="solid"/>
              </v:shape>
            </v:group>
            <v:group style="position:absolute;left:5950;top:-5791;width:10;height:20" coordorigin="5950,-5791" coordsize="10,20">
              <v:shape style="position:absolute;left:5950;top:-5791;width:10;height:20" coordorigin="5950,-5791" coordsize="10,20" path="m5950,-5772l5960,-5772,5960,-5791,5950,-5791,5950,-5772xe" filled="true" fillcolor="#000000" stroked="false">
                <v:path arrowok="t"/>
                <v:fill type="solid"/>
              </v:shape>
            </v:group>
            <v:group style="position:absolute;left:5950;top:-5772;width:10;height:20" coordorigin="5950,-5772" coordsize="10,20">
              <v:shape style="position:absolute;left:5950;top:-5772;width:10;height:20" coordorigin="5950,-5772" coordsize="10,20" path="m5950,-5753l5960,-5753,5960,-5772,5950,-5772,5950,-5753xe" filled="true" fillcolor="#000000" stroked="false">
                <v:path arrowok="t"/>
                <v:fill type="solid"/>
              </v:shape>
            </v:group>
            <v:group style="position:absolute;left:5950;top:-5753;width:10;height:20" coordorigin="5950,-5753" coordsize="10,20">
              <v:shape style="position:absolute;left:5950;top:-5753;width:10;height:20" coordorigin="5950,-5753" coordsize="10,20" path="m5950,-5733l5960,-5733,5960,-5753,5950,-5753,5950,-5733xe" filled="true" fillcolor="#000000" stroked="false">
                <v:path arrowok="t"/>
                <v:fill type="solid"/>
              </v:shape>
            </v:group>
            <v:group style="position:absolute;left:5950;top:-5733;width:10;height:20" coordorigin="5950,-5733" coordsize="10,20">
              <v:shape style="position:absolute;left:5950;top:-5733;width:10;height:20" coordorigin="5950,-5733" coordsize="10,20" path="m5950,-5714l5960,-5714,5960,-5733,5950,-5733,5950,-5714xe" filled="true" fillcolor="#000000" stroked="false">
                <v:path arrowok="t"/>
                <v:fill type="solid"/>
              </v:shape>
            </v:group>
            <v:group style="position:absolute;left:5950;top:-5714;width:10;height:20" coordorigin="5950,-5714" coordsize="10,20">
              <v:shape style="position:absolute;left:5950;top:-5714;width:10;height:20" coordorigin="5950,-5714" coordsize="10,20" path="m5950,-5695l5960,-5695,5960,-5714,5950,-5714,5950,-5695xe" filled="true" fillcolor="#000000" stroked="false">
                <v:path arrowok="t"/>
                <v:fill type="solid"/>
              </v:shape>
            </v:group>
            <v:group style="position:absolute;left:5950;top:-5695;width:10;height:20" coordorigin="5950,-5695" coordsize="10,20">
              <v:shape style="position:absolute;left:5950;top:-5695;width:10;height:20" coordorigin="5950,-5695" coordsize="10,20" path="m5950,-5676l5960,-5676,5960,-5695,5950,-5695,5950,-5676xe" filled="true" fillcolor="#000000" stroked="false">
                <v:path arrowok="t"/>
                <v:fill type="solid"/>
              </v:shape>
            </v:group>
            <v:group style="position:absolute;left:5950;top:-5676;width:10;height:20" coordorigin="5950,-5676" coordsize="10,20">
              <v:shape style="position:absolute;left:5950;top:-5676;width:10;height:20" coordorigin="5950,-5676" coordsize="10,20" path="m5950,-5657l5960,-5657,5960,-5676,5950,-5676,5950,-5657xe" filled="true" fillcolor="#000000" stroked="false">
                <v:path arrowok="t"/>
                <v:fill type="solid"/>
              </v:shape>
            </v:group>
            <v:group style="position:absolute;left:5950;top:-5657;width:10;height:20" coordorigin="5950,-5657" coordsize="10,20">
              <v:shape style="position:absolute;left:5950;top:-5657;width:10;height:20" coordorigin="5950,-5657" coordsize="10,20" path="m5950,-5637l5960,-5637,5960,-5657,5950,-5657,5950,-5637xe" filled="true" fillcolor="#000000" stroked="false">
                <v:path arrowok="t"/>
                <v:fill type="solid"/>
              </v:shape>
            </v:group>
            <v:group style="position:absolute;left:5950;top:-5637;width:10;height:20" coordorigin="5950,-5637" coordsize="10,20">
              <v:shape style="position:absolute;left:5950;top:-5637;width:10;height:20" coordorigin="5950,-5637" coordsize="10,20" path="m5950,-5618l5960,-5618,5960,-5637,5950,-5637,5950,-5618xe" filled="true" fillcolor="#000000" stroked="false">
                <v:path arrowok="t"/>
                <v:fill type="solid"/>
              </v:shape>
            </v:group>
            <v:group style="position:absolute;left:5950;top:-5618;width:10;height:20" coordorigin="5950,-5618" coordsize="10,20">
              <v:shape style="position:absolute;left:5950;top:-5618;width:10;height:20" coordorigin="5950,-5618" coordsize="10,20" path="m5950,-5599l5960,-5599,5960,-5618,5950,-5618,5950,-5599xe" filled="true" fillcolor="#000000" stroked="false">
                <v:path arrowok="t"/>
                <v:fill type="solid"/>
              </v:shape>
            </v:group>
            <v:group style="position:absolute;left:5950;top:-5599;width:10;height:20" coordorigin="5950,-5599" coordsize="10,20">
              <v:shape style="position:absolute;left:5950;top:-5599;width:10;height:20" coordorigin="5950,-5599" coordsize="10,20" path="m5950,-5580l5960,-5580,5960,-5599,5950,-5599,5950,-5580xe" filled="true" fillcolor="#000000" stroked="false">
                <v:path arrowok="t"/>
                <v:fill type="solid"/>
              </v:shape>
            </v:group>
            <v:group style="position:absolute;left:5950;top:-5580;width:10;height:20" coordorigin="5950,-5580" coordsize="10,20">
              <v:shape style="position:absolute;left:5950;top:-5580;width:10;height:20" coordorigin="5950,-5580" coordsize="10,20" path="m5950,-5561l5960,-5561,5960,-5580,5950,-5580,5950,-5561xe" filled="true" fillcolor="#000000" stroked="false">
                <v:path arrowok="t"/>
                <v:fill type="solid"/>
              </v:shape>
            </v:group>
            <v:group style="position:absolute;left:5950;top:-5561;width:10;height:20" coordorigin="5950,-5561" coordsize="10,20">
              <v:shape style="position:absolute;left:5950;top:-5561;width:10;height:20" coordorigin="5950,-5561" coordsize="10,20" path="m5950,-5541l5960,-5541,5960,-5561,5950,-5561,5950,-5541xe" filled="true" fillcolor="#000000" stroked="false">
                <v:path arrowok="t"/>
                <v:fill type="solid"/>
              </v:shape>
            </v:group>
            <v:group style="position:absolute;left:5950;top:-5541;width:10;height:20" coordorigin="5950,-5541" coordsize="10,20">
              <v:shape style="position:absolute;left:5950;top:-5541;width:10;height:20" coordorigin="5950,-5541" coordsize="10,20" path="m5950,-5522l5960,-5522,5960,-5541,5950,-5541,5950,-5522xe" filled="true" fillcolor="#000000" stroked="false">
                <v:path arrowok="t"/>
                <v:fill type="solid"/>
              </v:shape>
            </v:group>
            <v:group style="position:absolute;left:5950;top:-5522;width:10;height:20" coordorigin="5950,-5522" coordsize="10,20">
              <v:shape style="position:absolute;left:5950;top:-5522;width:10;height:20" coordorigin="5950,-5522" coordsize="10,20" path="m5950,-5503l5960,-5503,5960,-5522,5950,-5522,5950,-5503xe" filled="true" fillcolor="#000000" stroked="false">
                <v:path arrowok="t"/>
                <v:fill type="solid"/>
              </v:shape>
            </v:group>
            <v:group style="position:absolute;left:5950;top:-5503;width:10;height:20" coordorigin="5950,-5503" coordsize="10,20">
              <v:shape style="position:absolute;left:5950;top:-5503;width:10;height:20" coordorigin="5950,-5503" coordsize="10,20" path="m5950,-5484l5960,-5484,5960,-5503,5950,-5503,5950,-5484xe" filled="true" fillcolor="#000000" stroked="false">
                <v:path arrowok="t"/>
                <v:fill type="solid"/>
              </v:shape>
              <v:shape style="position:absolute;left:5950;top:-5465;width:10;height:2" type="#_x0000_t75" stroked="false">
                <v:imagedata r:id="rId657" o:title=""/>
              </v:shape>
            </v:group>
            <v:group style="position:absolute;left:5950;top:-5433;width:10;height:20" coordorigin="5950,-5433" coordsize="10,20">
              <v:shape style="position:absolute;left:5950;top:-5433;width:10;height:20" coordorigin="5950,-5433" coordsize="10,20" path="m5950,-5414l5960,-5414,5960,-5433,5950,-5433,5950,-5414xe" filled="true" fillcolor="#000000" stroked="false">
                <v:path arrowok="t"/>
                <v:fill type="solid"/>
              </v:shape>
            </v:group>
            <v:group style="position:absolute;left:5950;top:-5414;width:10;height:20" coordorigin="5950,-5414" coordsize="10,20">
              <v:shape style="position:absolute;left:5950;top:-5414;width:10;height:20" coordorigin="5950,-5414" coordsize="10,20" path="m5950,-5395l5960,-5395,5960,-5414,5950,-5414,5950,-5395xe" filled="true" fillcolor="#000000" stroked="false">
                <v:path arrowok="t"/>
                <v:fill type="solid"/>
              </v:shape>
            </v:group>
            <v:group style="position:absolute;left:5950;top:-5395;width:10;height:20" coordorigin="5950,-5395" coordsize="10,20">
              <v:shape style="position:absolute;left:5950;top:-5395;width:10;height:20" coordorigin="5950,-5395" coordsize="10,20" path="m5950,-5376l5960,-5376,5960,-5395,5950,-5395,5950,-5376xe" filled="true" fillcolor="#000000" stroked="false">
                <v:path arrowok="t"/>
                <v:fill type="solid"/>
              </v:shape>
            </v:group>
            <v:group style="position:absolute;left:5950;top:-5376;width:10;height:20" coordorigin="5950,-5376" coordsize="10,20">
              <v:shape style="position:absolute;left:5950;top:-5376;width:10;height:20" coordorigin="5950,-5376" coordsize="10,20" path="m5950,-5357l5960,-5357,5960,-5376,5950,-5376,5950,-5357xe" filled="true" fillcolor="#000000" stroked="false">
                <v:path arrowok="t"/>
                <v:fill type="solid"/>
              </v:shape>
            </v:group>
            <v:group style="position:absolute;left:5950;top:-5357;width:10;height:20" coordorigin="5950,-5357" coordsize="10,20">
              <v:shape style="position:absolute;left:5950;top:-5357;width:10;height:20" coordorigin="5950,-5357" coordsize="10,20" path="m5950,-5337l5960,-5337,5960,-5357,5950,-5357,5950,-5337xe" filled="true" fillcolor="#000000" stroked="false">
                <v:path arrowok="t"/>
                <v:fill type="solid"/>
              </v:shape>
            </v:group>
            <v:group style="position:absolute;left:5950;top:-5337;width:10;height:20" coordorigin="5950,-5337" coordsize="10,20">
              <v:shape style="position:absolute;left:5950;top:-5337;width:10;height:20" coordorigin="5950,-5337" coordsize="10,20" path="m5950,-5318l5960,-5318,5960,-5337,5950,-5337,5950,-5318xe" filled="true" fillcolor="#000000" stroked="false">
                <v:path arrowok="t"/>
                <v:fill type="solid"/>
              </v:shape>
            </v:group>
            <v:group style="position:absolute;left:5950;top:-5318;width:10;height:20" coordorigin="5950,-5318" coordsize="10,20">
              <v:shape style="position:absolute;left:5950;top:-5318;width:10;height:20" coordorigin="5950,-5318" coordsize="10,20" path="m5950,-5299l5960,-5299,5960,-5318,5950,-5318,5950,-5299xe" filled="true" fillcolor="#000000" stroked="false">
                <v:path arrowok="t"/>
                <v:fill type="solid"/>
              </v:shape>
            </v:group>
            <v:group style="position:absolute;left:5950;top:-5299;width:10;height:20" coordorigin="5950,-5299" coordsize="10,20">
              <v:shape style="position:absolute;left:5950;top:-5299;width:10;height:20" coordorigin="5950,-5299" coordsize="10,20" path="m5950,-5280l5960,-5280,5960,-5299,5950,-5299,5950,-5280xe" filled="true" fillcolor="#000000" stroked="false">
                <v:path arrowok="t"/>
                <v:fill type="solid"/>
              </v:shape>
            </v:group>
            <v:group style="position:absolute;left:5950;top:-5280;width:10;height:20" coordorigin="5950,-5280" coordsize="10,20">
              <v:shape style="position:absolute;left:5950;top:-5280;width:10;height:20" coordorigin="5950,-5280" coordsize="10,20" path="m5950,-5261l5960,-5261,5960,-5280,5950,-5280,5950,-5261xe" filled="true" fillcolor="#000000" stroked="false">
                <v:path arrowok="t"/>
                <v:fill type="solid"/>
              </v:shape>
            </v:group>
            <v:group style="position:absolute;left:5950;top:-5261;width:10;height:20" coordorigin="5950,-5261" coordsize="10,20">
              <v:shape style="position:absolute;left:5950;top:-5261;width:10;height:20" coordorigin="5950,-5261" coordsize="10,20" path="m5950,-5241l5960,-5241,5960,-5261,5950,-5261,5950,-5241xe" filled="true" fillcolor="#000000" stroked="false">
                <v:path arrowok="t"/>
                <v:fill type="solid"/>
              </v:shape>
            </v:group>
            <v:group style="position:absolute;left:5950;top:-5241;width:10;height:20" coordorigin="5950,-5241" coordsize="10,20">
              <v:shape style="position:absolute;left:5950;top:-5241;width:10;height:20" coordorigin="5950,-5241" coordsize="10,20" path="m5950,-5222l5960,-5222,5960,-5241,5950,-5241,5950,-5222xe" filled="true" fillcolor="#000000" stroked="false">
                <v:path arrowok="t"/>
                <v:fill type="solid"/>
              </v:shape>
            </v:group>
            <v:group style="position:absolute;left:5950;top:-5222;width:10;height:20" coordorigin="5950,-5222" coordsize="10,20">
              <v:shape style="position:absolute;left:5950;top:-5222;width:10;height:20" coordorigin="5950,-5222" coordsize="10,20" path="m5950,-5203l5960,-5203,5960,-5222,5950,-5222,5950,-5203xe" filled="true" fillcolor="#000000" stroked="false">
                <v:path arrowok="t"/>
                <v:fill type="solid"/>
              </v:shape>
            </v:group>
            <v:group style="position:absolute;left:5950;top:-5203;width:10;height:20" coordorigin="5950,-5203" coordsize="10,20">
              <v:shape style="position:absolute;left:5950;top:-5203;width:10;height:20" coordorigin="5950,-5203" coordsize="10,20" path="m5950,-5184l5960,-5184,5960,-5203,5950,-5203,5950,-5184xe" filled="true" fillcolor="#000000" stroked="false">
                <v:path arrowok="t"/>
                <v:fill type="solid"/>
              </v:shape>
            </v:group>
            <v:group style="position:absolute;left:5950;top:-5184;width:10;height:20" coordorigin="5950,-5184" coordsize="10,20">
              <v:shape style="position:absolute;left:5950;top:-5184;width:10;height:20" coordorigin="5950,-5184" coordsize="10,20" path="m5950,-5165l5960,-5165,5960,-5184,5950,-5184,5950,-5165xe" filled="true" fillcolor="#000000" stroked="false">
                <v:path arrowok="t"/>
                <v:fill type="solid"/>
              </v:shape>
            </v:group>
            <v:group style="position:absolute;left:5950;top:-5165;width:10;height:20" coordorigin="5950,-5165" coordsize="10,20">
              <v:shape style="position:absolute;left:5950;top:-5165;width:10;height:20" coordorigin="5950,-5165" coordsize="10,20" path="m5950,-5145l5960,-5145,5960,-5165,5950,-5165,5950,-5145xe" filled="true" fillcolor="#000000" stroked="false">
                <v:path arrowok="t"/>
                <v:fill type="solid"/>
              </v:shape>
            </v:group>
            <v:group style="position:absolute;left:5950;top:-5145;width:10;height:20" coordorigin="5950,-5145" coordsize="10,20">
              <v:shape style="position:absolute;left:5950;top:-5145;width:10;height:20" coordorigin="5950,-5145" coordsize="10,20" path="m5950,-5126l5960,-5126,5960,-5145,5950,-5145,5950,-5126xe" filled="true" fillcolor="#000000" stroked="false">
                <v:path arrowok="t"/>
                <v:fill type="solid"/>
              </v:shape>
            </v:group>
            <v:group style="position:absolute;left:5950;top:-5126;width:10;height:20" coordorigin="5950,-5126" coordsize="10,20">
              <v:shape style="position:absolute;left:5950;top:-5126;width:10;height:20" coordorigin="5950,-5126" coordsize="10,20" path="m5950,-5107l5960,-5107,5960,-5126,5950,-5126,5950,-5107xe" filled="true" fillcolor="#000000" stroked="false">
                <v:path arrowok="t"/>
                <v:fill type="solid"/>
              </v:shape>
              <v:shape style="position:absolute;left:5950;top:-5088;width:10;height:2" type="#_x0000_t75" stroked="false">
                <v:imagedata r:id="rId658" o:title=""/>
              </v:shape>
            </v:group>
            <v:group style="position:absolute;left:5950;top:-5057;width:10;height:20" coordorigin="5950,-5057" coordsize="10,20">
              <v:shape style="position:absolute;left:5950;top:-5057;width:10;height:20" coordorigin="5950,-5057" coordsize="10,20" path="m5950,-5037l5960,-5037,5960,-5057,5950,-5057,5950,-5037xe" filled="true" fillcolor="#000000" stroked="false">
                <v:path arrowok="t"/>
                <v:fill type="solid"/>
              </v:shape>
            </v:group>
            <v:group style="position:absolute;left:5950;top:-5037;width:10;height:20" coordorigin="5950,-5037" coordsize="10,20">
              <v:shape style="position:absolute;left:5950;top:-5037;width:10;height:20" coordorigin="5950,-5037" coordsize="10,20" path="m5950,-5018l5960,-5018,5960,-5037,5950,-5037,5950,-5018xe" filled="true" fillcolor="#000000" stroked="false">
                <v:path arrowok="t"/>
                <v:fill type="solid"/>
              </v:shape>
            </v:group>
            <v:group style="position:absolute;left:5950;top:-5018;width:10;height:20" coordorigin="5950,-5018" coordsize="10,20">
              <v:shape style="position:absolute;left:5950;top:-5018;width:10;height:20" coordorigin="5950,-5018" coordsize="10,20" path="m5950,-4999l5960,-4999,5960,-5018,5950,-5018,5950,-4999xe" filled="true" fillcolor="#000000" stroked="false">
                <v:path arrowok="t"/>
                <v:fill type="solid"/>
              </v:shape>
            </v:group>
            <v:group style="position:absolute;left:5950;top:-4999;width:10;height:20" coordorigin="5950,-4999" coordsize="10,20">
              <v:shape style="position:absolute;left:5950;top:-4999;width:10;height:20" coordorigin="5950,-4999" coordsize="10,20" path="m5950,-4980l5960,-4980,5960,-4999,5950,-4999,5950,-4980xe" filled="true" fillcolor="#000000" stroked="false">
                <v:path arrowok="t"/>
                <v:fill type="solid"/>
              </v:shape>
            </v:group>
            <v:group style="position:absolute;left:5950;top:-4980;width:10;height:20" coordorigin="5950,-4980" coordsize="10,20">
              <v:shape style="position:absolute;left:5950;top:-4980;width:10;height:20" coordorigin="5950,-4980" coordsize="10,20" path="m5950,-4961l5960,-4961,5960,-4980,5950,-4980,5950,-4961xe" filled="true" fillcolor="#000000" stroked="false">
                <v:path arrowok="t"/>
                <v:fill type="solid"/>
              </v:shape>
            </v:group>
            <v:group style="position:absolute;left:5950;top:-4961;width:10;height:20" coordorigin="5950,-4961" coordsize="10,20">
              <v:shape style="position:absolute;left:5950;top:-4961;width:10;height:20" coordorigin="5950,-4961" coordsize="10,20" path="m5950,-4941l5960,-4941,5960,-4961,5950,-4961,5950,-4941xe" filled="true" fillcolor="#000000" stroked="false">
                <v:path arrowok="t"/>
                <v:fill type="solid"/>
              </v:shape>
            </v:group>
            <v:group style="position:absolute;left:5950;top:-4941;width:10;height:20" coordorigin="5950,-4941" coordsize="10,20">
              <v:shape style="position:absolute;left:5950;top:-4941;width:10;height:20" coordorigin="5950,-4941" coordsize="10,20" path="m5950,-4922l5960,-4922,5960,-4941,5950,-4941,5950,-4922xe" filled="true" fillcolor="#000000" stroked="false">
                <v:path arrowok="t"/>
                <v:fill type="solid"/>
              </v:shape>
            </v:group>
            <v:group style="position:absolute;left:5950;top:-4922;width:10;height:20" coordorigin="5950,-4922" coordsize="10,20">
              <v:shape style="position:absolute;left:5950;top:-4922;width:10;height:20" coordorigin="5950,-4922" coordsize="10,20" path="m5950,-4903l5960,-4903,5960,-4922,5950,-4922,5950,-4903xe" filled="true" fillcolor="#000000" stroked="false">
                <v:path arrowok="t"/>
                <v:fill type="solid"/>
              </v:shape>
            </v:group>
            <v:group style="position:absolute;left:5950;top:-4903;width:10;height:20" coordorigin="5950,-4903" coordsize="10,20">
              <v:shape style="position:absolute;left:5950;top:-4903;width:10;height:20" coordorigin="5950,-4903" coordsize="10,20" path="m5950,-4884l5960,-4884,5960,-4903,5950,-4903,5950,-4884xe" filled="true" fillcolor="#000000" stroked="false">
                <v:path arrowok="t"/>
                <v:fill type="solid"/>
              </v:shape>
            </v:group>
            <v:group style="position:absolute;left:5950;top:-4884;width:10;height:20" coordorigin="5950,-4884" coordsize="10,20">
              <v:shape style="position:absolute;left:5950;top:-4884;width:10;height:20" coordorigin="5950,-4884" coordsize="10,20" path="m5950,-4865l5960,-4865,5960,-4884,5950,-4884,5950,-4865xe" filled="true" fillcolor="#000000" stroked="false">
                <v:path arrowok="t"/>
                <v:fill type="solid"/>
              </v:shape>
            </v:group>
            <v:group style="position:absolute;left:5950;top:-4865;width:10;height:20" coordorigin="5950,-4865" coordsize="10,20">
              <v:shape style="position:absolute;left:5950;top:-4865;width:10;height:20" coordorigin="5950,-4865" coordsize="10,20" path="m5950,-4845l5960,-4845,5960,-4865,5950,-4865,5950,-4845xe" filled="true" fillcolor="#000000" stroked="false">
                <v:path arrowok="t"/>
                <v:fill type="solid"/>
              </v:shape>
            </v:group>
            <v:group style="position:absolute;left:5950;top:-4845;width:10;height:20" coordorigin="5950,-4845" coordsize="10,20">
              <v:shape style="position:absolute;left:5950;top:-4845;width:10;height:20" coordorigin="5950,-4845" coordsize="10,20" path="m5950,-4826l5960,-4826,5960,-4845,5950,-4845,5950,-4826xe" filled="true" fillcolor="#000000" stroked="false">
                <v:path arrowok="t"/>
                <v:fill type="solid"/>
              </v:shape>
            </v:group>
            <v:group style="position:absolute;left:5950;top:-4826;width:10;height:20" coordorigin="5950,-4826" coordsize="10,20">
              <v:shape style="position:absolute;left:5950;top:-4826;width:10;height:20" coordorigin="5950,-4826" coordsize="10,20" path="m5950,-4807l5960,-4807,5960,-4826,5950,-4826,5950,-4807xe" filled="true" fillcolor="#000000" stroked="false">
                <v:path arrowok="t"/>
                <v:fill type="solid"/>
              </v:shape>
            </v:group>
            <v:group style="position:absolute;left:5950;top:-4807;width:10;height:20" coordorigin="5950,-4807" coordsize="10,20">
              <v:shape style="position:absolute;left:5950;top:-4807;width:10;height:20" coordorigin="5950,-4807" coordsize="10,20" path="m5950,-4788l5960,-4788,5960,-4807,5950,-4807,5950,-4788xe" filled="true" fillcolor="#000000" stroked="false">
                <v:path arrowok="t"/>
                <v:fill type="solid"/>
              </v:shape>
            </v:group>
            <v:group style="position:absolute;left:5950;top:-4788;width:10;height:20" coordorigin="5950,-4788" coordsize="10,20">
              <v:shape style="position:absolute;left:5950;top:-4788;width:10;height:20" coordorigin="5950,-4788" coordsize="10,20" path="m5950,-4769l5960,-4769,5960,-4788,5950,-4788,5950,-4769xe" filled="true" fillcolor="#000000" stroked="false">
                <v:path arrowok="t"/>
                <v:fill type="solid"/>
              </v:shape>
            </v:group>
            <v:group style="position:absolute;left:5950;top:-4769;width:10;height:20" coordorigin="5950,-4769" coordsize="10,20">
              <v:shape style="position:absolute;left:5950;top:-4769;width:10;height:20" coordorigin="5950,-4769" coordsize="10,20" path="m5950,-4749l5960,-4749,5960,-4769,5950,-4769,5950,-4749xe" filled="true" fillcolor="#000000" stroked="false">
                <v:path arrowok="t"/>
                <v:fill type="solid"/>
              </v:shape>
            </v:group>
            <v:group style="position:absolute;left:5950;top:-4749;width:10;height:20" coordorigin="5950,-4749" coordsize="10,20">
              <v:shape style="position:absolute;left:5950;top:-4749;width:10;height:20" coordorigin="5950,-4749" coordsize="10,20" path="m5950,-4730l5960,-4730,5960,-4749,5950,-4749,5950,-4730xe" filled="true" fillcolor="#000000" stroked="false">
                <v:path arrowok="t"/>
                <v:fill type="solid"/>
              </v:shape>
              <v:shape style="position:absolute;left:5950;top:-4711;width:10;height:2" type="#_x0000_t75" stroked="false">
                <v:imagedata r:id="rId658" o:title=""/>
              </v:shape>
            </v:group>
            <v:group style="position:absolute;left:5950;top:-4680;width:10;height:20" coordorigin="5950,-4680" coordsize="10,20">
              <v:shape style="position:absolute;left:5950;top:-4680;width:10;height:20" coordorigin="5950,-4680" coordsize="10,20" path="m5950,-4661l5960,-4661,5960,-4680,5950,-4680,5950,-4661xe" filled="true" fillcolor="#000000" stroked="false">
                <v:path arrowok="t"/>
                <v:fill type="solid"/>
              </v:shape>
            </v:group>
            <v:group style="position:absolute;left:5950;top:-4661;width:10;height:20" coordorigin="5950,-4661" coordsize="10,20">
              <v:shape style="position:absolute;left:5950;top:-4661;width:10;height:20" coordorigin="5950,-4661" coordsize="10,20" path="m5950,-4641l5960,-4641,5960,-4661,5950,-4661,5950,-4641xe" filled="true" fillcolor="#000000" stroked="false">
                <v:path arrowok="t"/>
                <v:fill type="solid"/>
              </v:shape>
            </v:group>
            <v:group style="position:absolute;left:5950;top:-4641;width:10;height:20" coordorigin="5950,-4641" coordsize="10,20">
              <v:shape style="position:absolute;left:5950;top:-4641;width:10;height:20" coordorigin="5950,-4641" coordsize="10,20" path="m5950,-4622l5960,-4622,5960,-4641,5950,-4641,5950,-4622xe" filled="true" fillcolor="#000000" stroked="false">
                <v:path arrowok="t"/>
                <v:fill type="solid"/>
              </v:shape>
            </v:group>
            <v:group style="position:absolute;left:5950;top:-4622;width:10;height:20" coordorigin="5950,-4622" coordsize="10,20">
              <v:shape style="position:absolute;left:5950;top:-4622;width:10;height:20" coordorigin="5950,-4622" coordsize="10,20" path="m5950,-4603l5960,-4603,5960,-4622,5950,-4622,5950,-4603xe" filled="true" fillcolor="#000000" stroked="false">
                <v:path arrowok="t"/>
                <v:fill type="solid"/>
              </v:shape>
            </v:group>
            <v:group style="position:absolute;left:5950;top:-4603;width:10;height:20" coordorigin="5950,-4603" coordsize="10,20">
              <v:shape style="position:absolute;left:5950;top:-4603;width:10;height:20" coordorigin="5950,-4603" coordsize="10,20" path="m5950,-4584l5960,-4584,5960,-4603,5950,-4603,5950,-4584xe" filled="true" fillcolor="#000000" stroked="false">
                <v:path arrowok="t"/>
                <v:fill type="solid"/>
              </v:shape>
            </v:group>
            <v:group style="position:absolute;left:5950;top:-4584;width:10;height:20" coordorigin="5950,-4584" coordsize="10,20">
              <v:shape style="position:absolute;left:5950;top:-4584;width:10;height:20" coordorigin="5950,-4584" coordsize="10,20" path="m5950,-4565l5960,-4565,5960,-4584,5950,-4584,5950,-4565xe" filled="true" fillcolor="#000000" stroked="false">
                <v:path arrowok="t"/>
                <v:fill type="solid"/>
              </v:shape>
            </v:group>
            <v:group style="position:absolute;left:5950;top:-4565;width:10;height:20" coordorigin="5950,-4565" coordsize="10,20">
              <v:shape style="position:absolute;left:5950;top:-4565;width:10;height:20" coordorigin="5950,-4565" coordsize="10,20" path="m5950,-4545l5960,-4545,5960,-4565,5950,-4565,5950,-4545xe" filled="true" fillcolor="#000000" stroked="false">
                <v:path arrowok="t"/>
                <v:fill type="solid"/>
              </v:shape>
            </v:group>
            <v:group style="position:absolute;left:5950;top:-4545;width:10;height:20" coordorigin="5950,-4545" coordsize="10,20">
              <v:shape style="position:absolute;left:5950;top:-4545;width:10;height:20" coordorigin="5950,-4545" coordsize="10,20" path="m5950,-4526l5960,-4526,5960,-4545,5950,-4545,5950,-4526xe" filled="true" fillcolor="#000000" stroked="false">
                <v:path arrowok="t"/>
                <v:fill type="solid"/>
              </v:shape>
            </v:group>
            <v:group style="position:absolute;left:5950;top:-4526;width:10;height:20" coordorigin="5950,-4526" coordsize="10,20">
              <v:shape style="position:absolute;left:5950;top:-4526;width:10;height:20" coordorigin="5950,-4526" coordsize="10,20" path="m5950,-4507l5960,-4507,5960,-4526,5950,-4526,5950,-4507xe" filled="true" fillcolor="#000000" stroked="false">
                <v:path arrowok="t"/>
                <v:fill type="solid"/>
              </v:shape>
            </v:group>
            <v:group style="position:absolute;left:5950;top:-4507;width:10;height:20" coordorigin="5950,-4507" coordsize="10,20">
              <v:shape style="position:absolute;left:5950;top:-4507;width:10;height:20" coordorigin="5950,-4507" coordsize="10,20" path="m5950,-4488l5960,-4488,5960,-4507,5950,-4507,5950,-4488xe" filled="true" fillcolor="#000000" stroked="false">
                <v:path arrowok="t"/>
                <v:fill type="solid"/>
              </v:shape>
            </v:group>
            <v:group style="position:absolute;left:5950;top:-4488;width:10;height:20" coordorigin="5950,-4488" coordsize="10,20">
              <v:shape style="position:absolute;left:5950;top:-4488;width:10;height:20" coordorigin="5950,-4488" coordsize="10,20" path="m5950,-4469l5960,-4469,5960,-4488,5950,-4488,5950,-4469xe" filled="true" fillcolor="#000000" stroked="false">
                <v:path arrowok="t"/>
                <v:fill type="solid"/>
              </v:shape>
            </v:group>
            <v:group style="position:absolute;left:5950;top:-4469;width:10;height:20" coordorigin="5950,-4469" coordsize="10,20">
              <v:shape style="position:absolute;left:5950;top:-4469;width:10;height:20" coordorigin="5950,-4469" coordsize="10,20" path="m5950,-4449l5960,-4449,5960,-4469,5950,-4469,5950,-4449xe" filled="true" fillcolor="#000000" stroked="false">
                <v:path arrowok="t"/>
                <v:fill type="solid"/>
              </v:shape>
            </v:group>
            <v:group style="position:absolute;left:5950;top:-4449;width:10;height:20" coordorigin="5950,-4449" coordsize="10,20">
              <v:shape style="position:absolute;left:5950;top:-4449;width:10;height:20" coordorigin="5950,-4449" coordsize="10,20" path="m5950,-4430l5960,-4430,5960,-4449,5950,-4449,5950,-4430xe" filled="true" fillcolor="#000000" stroked="false">
                <v:path arrowok="t"/>
                <v:fill type="solid"/>
              </v:shape>
            </v:group>
            <v:group style="position:absolute;left:5950;top:-4430;width:10;height:20" coordorigin="5950,-4430" coordsize="10,20">
              <v:shape style="position:absolute;left:5950;top:-4430;width:10;height:20" coordorigin="5950,-4430" coordsize="10,20" path="m5950,-4411l5960,-4411,5960,-4430,5950,-4430,5950,-4411xe" filled="true" fillcolor="#000000" stroked="false">
                <v:path arrowok="t"/>
                <v:fill type="solid"/>
              </v:shape>
            </v:group>
            <v:group style="position:absolute;left:5950;top:-4411;width:10;height:20" coordorigin="5950,-4411" coordsize="10,20">
              <v:shape style="position:absolute;left:5950;top:-4411;width:10;height:20" coordorigin="5950,-4411" coordsize="10,20" path="m5950,-4392l5960,-4392,5960,-4411,5950,-4411,5950,-4392xe" filled="true" fillcolor="#000000" stroked="false">
                <v:path arrowok="t"/>
                <v:fill type="solid"/>
              </v:shape>
            </v:group>
            <v:group style="position:absolute;left:5950;top:-4392;width:10;height:20" coordorigin="5950,-4392" coordsize="10,20">
              <v:shape style="position:absolute;left:5950;top:-4392;width:10;height:20" coordorigin="5950,-4392" coordsize="10,20" path="m5950,-4373l5960,-4373,5960,-4392,5950,-4392,5950,-4373xe" filled="true" fillcolor="#000000" stroked="false">
                <v:path arrowok="t"/>
                <v:fill type="solid"/>
              </v:shape>
            </v:group>
            <v:group style="position:absolute;left:5950;top:-4373;width:10;height:20" coordorigin="5950,-4373" coordsize="10,20">
              <v:shape style="position:absolute;left:5950;top:-4373;width:10;height:20" coordorigin="5950,-4373" coordsize="10,20" path="m5950,-4353l5960,-4353,5960,-4373,5950,-4373,5950,-4353xe" filled="true" fillcolor="#000000" stroked="false">
                <v:path arrowok="t"/>
                <v:fill type="solid"/>
              </v:shape>
              <v:shape style="position:absolute;left:5950;top:-4334;width:10;height:2" type="#_x0000_t75" stroked="false">
                <v:imagedata r:id="rId659" o:title=""/>
              </v:shape>
            </v:group>
            <v:group style="position:absolute;left:5950;top:-4303;width:10;height:20" coordorigin="5950,-4303" coordsize="10,20">
              <v:shape style="position:absolute;left:5950;top:-4303;width:10;height:20" coordorigin="5950,-4303" coordsize="10,20" path="m5950,-4284l5960,-4284,5960,-4303,5950,-4303,5950,-4284xe" filled="true" fillcolor="#000000" stroked="false">
                <v:path arrowok="t"/>
                <v:fill type="solid"/>
              </v:shape>
            </v:group>
            <v:group style="position:absolute;left:5950;top:-4284;width:10;height:20" coordorigin="5950,-4284" coordsize="10,20">
              <v:shape style="position:absolute;left:5950;top:-4284;width:10;height:20" coordorigin="5950,-4284" coordsize="10,20" path="m5950,-4265l5960,-4265,5960,-4284,5950,-4284,5950,-4265xe" filled="true" fillcolor="#000000" stroked="false">
                <v:path arrowok="t"/>
                <v:fill type="solid"/>
              </v:shape>
            </v:group>
            <v:group style="position:absolute;left:5950;top:-4265;width:10;height:20" coordorigin="5950,-4265" coordsize="10,20">
              <v:shape style="position:absolute;left:5950;top:-4265;width:10;height:20" coordorigin="5950,-4265" coordsize="10,20" path="m5950,-4245l5960,-4245,5960,-4265,5950,-4265,5950,-4245xe" filled="true" fillcolor="#000000" stroked="false">
                <v:path arrowok="t"/>
                <v:fill type="solid"/>
              </v:shape>
            </v:group>
            <v:group style="position:absolute;left:5950;top:-4245;width:10;height:20" coordorigin="5950,-4245" coordsize="10,20">
              <v:shape style="position:absolute;left:5950;top:-4245;width:10;height:20" coordorigin="5950,-4245" coordsize="10,20" path="m5950,-4226l5960,-4226,5960,-4245,5950,-4245,5950,-4226xe" filled="true" fillcolor="#000000" stroked="false">
                <v:path arrowok="t"/>
                <v:fill type="solid"/>
              </v:shape>
            </v:group>
            <v:group style="position:absolute;left:5950;top:-4226;width:10;height:20" coordorigin="5950,-4226" coordsize="10,20">
              <v:shape style="position:absolute;left:5950;top:-4226;width:10;height:20" coordorigin="5950,-4226" coordsize="10,20" path="m5950,-4207l5960,-4207,5960,-4226,5950,-4226,5950,-4207xe" filled="true" fillcolor="#000000" stroked="false">
                <v:path arrowok="t"/>
                <v:fill type="solid"/>
              </v:shape>
            </v:group>
            <v:group style="position:absolute;left:5950;top:-4207;width:10;height:20" coordorigin="5950,-4207" coordsize="10,20">
              <v:shape style="position:absolute;left:5950;top:-4207;width:10;height:20" coordorigin="5950,-4207" coordsize="10,20" path="m5950,-4188l5960,-4188,5960,-4207,5950,-4207,5950,-4188xe" filled="true" fillcolor="#000000" stroked="false">
                <v:path arrowok="t"/>
                <v:fill type="solid"/>
              </v:shape>
            </v:group>
            <v:group style="position:absolute;left:5950;top:-4188;width:10;height:20" coordorigin="5950,-4188" coordsize="10,20">
              <v:shape style="position:absolute;left:5950;top:-4188;width:10;height:20" coordorigin="5950,-4188" coordsize="10,20" path="m5950,-4169l5960,-4169,5960,-4188,5950,-4188,5950,-4169xe" filled="true" fillcolor="#000000" stroked="false">
                <v:path arrowok="t"/>
                <v:fill type="solid"/>
              </v:shape>
            </v:group>
            <v:group style="position:absolute;left:5950;top:-4169;width:10;height:20" coordorigin="5950,-4169" coordsize="10,20">
              <v:shape style="position:absolute;left:5950;top:-4169;width:10;height:20" coordorigin="5950,-4169" coordsize="10,20" path="m5950,-4149l5960,-4149,5960,-4169,5950,-4169,5950,-4149xe" filled="true" fillcolor="#000000" stroked="false">
                <v:path arrowok="t"/>
                <v:fill type="solid"/>
              </v:shape>
            </v:group>
            <v:group style="position:absolute;left:5950;top:-4149;width:10;height:20" coordorigin="5950,-4149" coordsize="10,20">
              <v:shape style="position:absolute;left:5950;top:-4149;width:10;height:20" coordorigin="5950,-4149" coordsize="10,20" path="m5950,-4130l5960,-4130,5960,-4149,5950,-4149,5950,-4130xe" filled="true" fillcolor="#000000" stroked="false">
                <v:path arrowok="t"/>
                <v:fill type="solid"/>
              </v:shape>
            </v:group>
            <v:group style="position:absolute;left:5950;top:-4130;width:10;height:20" coordorigin="5950,-4130" coordsize="10,20">
              <v:shape style="position:absolute;left:5950;top:-4130;width:10;height:20" coordorigin="5950,-4130" coordsize="10,20" path="m5950,-4111l5960,-4111,5960,-4130,5950,-4130,5950,-4111xe" filled="true" fillcolor="#000000" stroked="false">
                <v:path arrowok="t"/>
                <v:fill type="solid"/>
              </v:shape>
            </v:group>
            <v:group style="position:absolute;left:5950;top:-4111;width:10;height:20" coordorigin="5950,-4111" coordsize="10,20">
              <v:shape style="position:absolute;left:5950;top:-4111;width:10;height:20" coordorigin="5950,-4111" coordsize="10,20" path="m5950,-4092l5960,-4092,5960,-4111,5950,-4111,5950,-4092xe" filled="true" fillcolor="#000000" stroked="false">
                <v:path arrowok="t"/>
                <v:fill type="solid"/>
              </v:shape>
            </v:group>
            <v:group style="position:absolute;left:5950;top:-4092;width:10;height:20" coordorigin="5950,-4092" coordsize="10,20">
              <v:shape style="position:absolute;left:5950;top:-4092;width:10;height:20" coordorigin="5950,-4092" coordsize="10,20" path="m5950,-4073l5960,-4073,5960,-4092,5950,-4092,5950,-4073xe" filled="true" fillcolor="#000000" stroked="false">
                <v:path arrowok="t"/>
                <v:fill type="solid"/>
              </v:shape>
            </v:group>
            <v:group style="position:absolute;left:5950;top:-4073;width:10;height:20" coordorigin="5950,-4073" coordsize="10,20">
              <v:shape style="position:absolute;left:5950;top:-4073;width:10;height:20" coordorigin="5950,-4073" coordsize="10,20" path="m5950,-4053l5960,-4053,5960,-4073,5950,-4073,5950,-4053xe" filled="true" fillcolor="#000000" stroked="false">
                <v:path arrowok="t"/>
                <v:fill type="solid"/>
              </v:shape>
            </v:group>
            <v:group style="position:absolute;left:5950;top:-4053;width:10;height:20" coordorigin="5950,-4053" coordsize="10,20">
              <v:shape style="position:absolute;left:5950;top:-4053;width:10;height:20" coordorigin="5950,-4053" coordsize="10,20" path="m5950,-4034l5960,-4034,5960,-4053,5950,-4053,5950,-4034xe" filled="true" fillcolor="#000000" stroked="false">
                <v:path arrowok="t"/>
                <v:fill type="solid"/>
              </v:shape>
            </v:group>
            <v:group style="position:absolute;left:5950;top:-4034;width:10;height:20" coordorigin="5950,-4034" coordsize="10,20">
              <v:shape style="position:absolute;left:5950;top:-4034;width:10;height:20" coordorigin="5950,-4034" coordsize="10,20" path="m5950,-4015l5960,-4015,5960,-4034,5950,-4034,5950,-4015xe" filled="true" fillcolor="#000000" stroked="false">
                <v:path arrowok="t"/>
                <v:fill type="solid"/>
              </v:shape>
            </v:group>
            <v:group style="position:absolute;left:5950;top:-4015;width:10;height:20" coordorigin="5950,-4015" coordsize="10,20">
              <v:shape style="position:absolute;left:5950;top:-4015;width:10;height:20" coordorigin="5950,-4015" coordsize="10,20" path="m5950,-3996l5960,-3996,5960,-4015,5950,-4015,5950,-3996xe" filled="true" fillcolor="#000000" stroked="false">
                <v:path arrowok="t"/>
                <v:fill type="solid"/>
              </v:shape>
            </v:group>
            <v:group style="position:absolute;left:5950;top:-3996;width:10;height:20" coordorigin="5950,-3996" coordsize="10,20">
              <v:shape style="position:absolute;left:5950;top:-3996;width:10;height:20" coordorigin="5950,-3996" coordsize="10,20" path="m5950,-3977l5960,-3977,5960,-3996,5950,-3996,5950,-3977xe" filled="true" fillcolor="#000000" stroked="false">
                <v:path arrowok="t"/>
                <v:fill type="solid"/>
              </v:shape>
              <v:shape style="position:absolute;left:5950;top:-3957;width:10;height:2" type="#_x0000_t75" stroked="false">
                <v:imagedata r:id="rId660" o:title=""/>
              </v:shape>
            </v:group>
            <v:group style="position:absolute;left:5950;top:-3926;width:10;height:20" coordorigin="5950,-3926" coordsize="10,20">
              <v:shape style="position:absolute;left:5950;top:-3926;width:10;height:20" coordorigin="5950,-3926" coordsize="10,20" path="m5950,-3907l5960,-3907,5960,-3926,5950,-3926,5950,-3907xe" filled="true" fillcolor="#000000" stroked="false">
                <v:path arrowok="t"/>
                <v:fill type="solid"/>
              </v:shape>
            </v:group>
            <v:group style="position:absolute;left:5950;top:-3907;width:10;height:20" coordorigin="5950,-3907" coordsize="10,20">
              <v:shape style="position:absolute;left:5950;top:-3907;width:10;height:20" coordorigin="5950,-3907" coordsize="10,20" path="m5950,-3888l5960,-3888,5960,-3907,5950,-3907,5950,-3888xe" filled="true" fillcolor="#000000" stroked="false">
                <v:path arrowok="t"/>
                <v:fill type="solid"/>
              </v:shape>
            </v:group>
            <v:group style="position:absolute;left:5950;top:-3888;width:10;height:20" coordorigin="5950,-3888" coordsize="10,20">
              <v:shape style="position:absolute;left:5950;top:-3888;width:10;height:20" coordorigin="5950,-3888" coordsize="10,20" path="m5950,-3869l5960,-3869,5960,-3888,5950,-3888,5950,-3869xe" filled="true" fillcolor="#000000" stroked="false">
                <v:path arrowok="t"/>
                <v:fill type="solid"/>
              </v:shape>
            </v:group>
            <v:group style="position:absolute;left:5950;top:-3869;width:10;height:20" coordorigin="5950,-3869" coordsize="10,20">
              <v:shape style="position:absolute;left:5950;top:-3869;width:10;height:20" coordorigin="5950,-3869" coordsize="10,20" path="m5950,-3849l5960,-3849,5960,-3869,5950,-3869,5950,-3849xe" filled="true" fillcolor="#000000" stroked="false">
                <v:path arrowok="t"/>
                <v:fill type="solid"/>
              </v:shape>
            </v:group>
            <v:group style="position:absolute;left:5950;top:-3849;width:10;height:20" coordorigin="5950,-3849" coordsize="10,20">
              <v:shape style="position:absolute;left:5950;top:-3849;width:10;height:20" coordorigin="5950,-3849" coordsize="10,20" path="m5950,-3830l5960,-3830,5960,-3849,5950,-3849,5950,-3830xe" filled="true" fillcolor="#000000" stroked="false">
                <v:path arrowok="t"/>
                <v:fill type="solid"/>
              </v:shape>
            </v:group>
            <v:group style="position:absolute;left:5950;top:-3830;width:10;height:20" coordorigin="5950,-3830" coordsize="10,20">
              <v:shape style="position:absolute;left:5950;top:-3830;width:10;height:20" coordorigin="5950,-3830" coordsize="10,20" path="m5950,-3811l5960,-3811,5960,-3830,5950,-3830,5950,-3811xe" filled="true" fillcolor="#000000" stroked="false">
                <v:path arrowok="t"/>
                <v:fill type="solid"/>
              </v:shape>
            </v:group>
            <v:group style="position:absolute;left:5950;top:-3811;width:10;height:20" coordorigin="5950,-3811" coordsize="10,20">
              <v:shape style="position:absolute;left:5950;top:-3811;width:10;height:20" coordorigin="5950,-3811" coordsize="10,20" path="m5950,-3792l5960,-3792,5960,-3811,5950,-3811,5950,-3792xe" filled="true" fillcolor="#000000" stroked="false">
                <v:path arrowok="t"/>
                <v:fill type="solid"/>
              </v:shape>
            </v:group>
            <v:group style="position:absolute;left:5950;top:-3792;width:10;height:20" coordorigin="5950,-3792" coordsize="10,20">
              <v:shape style="position:absolute;left:5950;top:-3792;width:10;height:20" coordorigin="5950,-3792" coordsize="10,20" path="m5950,-3773l5960,-3773,5960,-3792,5950,-3792,5950,-3773xe" filled="true" fillcolor="#000000" stroked="false">
                <v:path arrowok="t"/>
                <v:fill type="solid"/>
              </v:shape>
            </v:group>
            <v:group style="position:absolute;left:5950;top:-3773;width:10;height:20" coordorigin="5950,-3773" coordsize="10,20">
              <v:shape style="position:absolute;left:5950;top:-3773;width:10;height:20" coordorigin="5950,-3773" coordsize="10,20" path="m5950,-3753l5960,-3753,5960,-3773,5950,-3773,5950,-3753xe" filled="true" fillcolor="#000000" stroked="false">
                <v:path arrowok="t"/>
                <v:fill type="solid"/>
              </v:shape>
            </v:group>
            <v:group style="position:absolute;left:5950;top:-3753;width:10;height:20" coordorigin="5950,-3753" coordsize="10,20">
              <v:shape style="position:absolute;left:5950;top:-3753;width:10;height:20" coordorigin="5950,-3753" coordsize="10,20" path="m5950,-3734l5960,-3734,5960,-3753,5950,-3753,5950,-3734xe" filled="true" fillcolor="#000000" stroked="false">
                <v:path arrowok="t"/>
                <v:fill type="solid"/>
              </v:shape>
            </v:group>
            <v:group style="position:absolute;left:5950;top:-3734;width:10;height:20" coordorigin="5950,-3734" coordsize="10,20">
              <v:shape style="position:absolute;left:5950;top:-3734;width:10;height:20" coordorigin="5950,-3734" coordsize="10,20" path="m5950,-3715l5960,-3715,5960,-3734,5950,-3734,5950,-3715xe" filled="true" fillcolor="#000000" stroked="false">
                <v:path arrowok="t"/>
                <v:fill type="solid"/>
              </v:shape>
            </v:group>
            <v:group style="position:absolute;left:5950;top:-3715;width:10;height:20" coordorigin="5950,-3715" coordsize="10,20">
              <v:shape style="position:absolute;left:5950;top:-3715;width:10;height:20" coordorigin="5950,-3715" coordsize="10,20" path="m5950,-3696l5960,-3696,5960,-3715,5950,-3715,5950,-3696xe" filled="true" fillcolor="#000000" stroked="false">
                <v:path arrowok="t"/>
                <v:fill type="solid"/>
              </v:shape>
            </v:group>
            <v:group style="position:absolute;left:5950;top:-3696;width:10;height:20" coordorigin="5950,-3696" coordsize="10,20">
              <v:shape style="position:absolute;left:5950;top:-3696;width:10;height:20" coordorigin="5950,-3696" coordsize="10,20" path="m5950,-3677l5960,-3677,5960,-3696,5950,-3696,5950,-3677xe" filled="true" fillcolor="#000000" stroked="false">
                <v:path arrowok="t"/>
                <v:fill type="solid"/>
              </v:shape>
            </v:group>
            <v:group style="position:absolute;left:5950;top:-3677;width:10;height:20" coordorigin="5950,-3677" coordsize="10,20">
              <v:shape style="position:absolute;left:5950;top:-3677;width:10;height:20" coordorigin="5950,-3677" coordsize="10,20" path="m5950,-3657l5960,-3657,5960,-3677,5950,-3677,5950,-3657xe" filled="true" fillcolor="#000000" stroked="false">
                <v:path arrowok="t"/>
                <v:fill type="solid"/>
              </v:shape>
            </v:group>
            <v:group style="position:absolute;left:5950;top:-3657;width:10;height:20" coordorigin="5950,-3657" coordsize="10,20">
              <v:shape style="position:absolute;left:5950;top:-3657;width:10;height:20" coordorigin="5950,-3657" coordsize="10,20" path="m5950,-3638l5960,-3638,5960,-3657,5950,-3657,5950,-3638xe" filled="true" fillcolor="#000000" stroked="false">
                <v:path arrowok="t"/>
                <v:fill type="solid"/>
              </v:shape>
            </v:group>
            <v:group style="position:absolute;left:5950;top:-3638;width:10;height:20" coordorigin="5950,-3638" coordsize="10,20">
              <v:shape style="position:absolute;left:5950;top:-3638;width:10;height:20" coordorigin="5950,-3638" coordsize="10,20" path="m5950,-3619l5960,-3619,5960,-3638,5950,-3638,5950,-3619xe" filled="true" fillcolor="#000000" stroked="false">
                <v:path arrowok="t"/>
                <v:fill type="solid"/>
              </v:shape>
            </v:group>
            <v:group style="position:absolute;left:5950;top:-3619;width:10;height:20" coordorigin="5950,-3619" coordsize="10,20">
              <v:shape style="position:absolute;left:5950;top:-3619;width:10;height:20" coordorigin="5950,-3619" coordsize="10,20" path="m5950,-3600l5960,-3600,5960,-3619,5950,-3619,5950,-3600xe" filled="true" fillcolor="#000000" stroked="false">
                <v:path arrowok="t"/>
                <v:fill type="solid"/>
              </v:shape>
              <v:shape style="position:absolute;left:5950;top:-3581;width:10;height:4" type="#_x0000_t75" stroked="false">
                <v:imagedata r:id="rId661" o:title=""/>
              </v:shape>
            </v:group>
            <v:group style="position:absolute;left:5950;top:-3548;width:10;height:20" coordorigin="5950,-3548" coordsize="10,20">
              <v:shape style="position:absolute;left:5950;top:-3548;width:10;height:20" coordorigin="5950,-3548" coordsize="10,20" path="m5950,-3529l5960,-3529,5960,-3548,5950,-3548,5950,-3529xe" filled="true" fillcolor="#000000" stroked="false">
                <v:path arrowok="t"/>
                <v:fill type="solid"/>
              </v:shape>
            </v:group>
            <v:group style="position:absolute;left:5950;top:-3529;width:10;height:20" coordorigin="5950,-3529" coordsize="10,20">
              <v:shape style="position:absolute;left:5950;top:-3529;width:10;height:20" coordorigin="5950,-3529" coordsize="10,20" path="m5950,-3510l5960,-3510,5960,-3529,5950,-3529,5950,-3510xe" filled="true" fillcolor="#000000" stroked="false">
                <v:path arrowok="t"/>
                <v:fill type="solid"/>
              </v:shape>
            </v:group>
            <v:group style="position:absolute;left:5950;top:-3510;width:10;height:20" coordorigin="5950,-3510" coordsize="10,20">
              <v:shape style="position:absolute;left:5950;top:-3510;width:10;height:20" coordorigin="5950,-3510" coordsize="10,20" path="m5950,-3491l5960,-3491,5960,-3510,5950,-3510,5950,-3491xe" filled="true" fillcolor="#000000" stroked="false">
                <v:path arrowok="t"/>
                <v:fill type="solid"/>
              </v:shape>
            </v:group>
            <v:group style="position:absolute;left:5950;top:-3491;width:10;height:20" coordorigin="5950,-3491" coordsize="10,20">
              <v:shape style="position:absolute;left:5950;top:-3491;width:10;height:20" coordorigin="5950,-3491" coordsize="10,20" path="m5950,-3471l5960,-3471,5960,-3491,5950,-3491,5950,-3471xe" filled="true" fillcolor="#000000" stroked="false">
                <v:path arrowok="t"/>
                <v:fill type="solid"/>
              </v:shape>
            </v:group>
            <v:group style="position:absolute;left:5950;top:-3471;width:10;height:20" coordorigin="5950,-3471" coordsize="10,20">
              <v:shape style="position:absolute;left:5950;top:-3471;width:10;height:20" coordorigin="5950,-3471" coordsize="10,20" path="m5950,-3452l5960,-3452,5960,-3471,5950,-3471,5950,-3452xe" filled="true" fillcolor="#000000" stroked="false">
                <v:path arrowok="t"/>
                <v:fill type="solid"/>
              </v:shape>
            </v:group>
            <v:group style="position:absolute;left:5950;top:-3452;width:10;height:20" coordorigin="5950,-3452" coordsize="10,20">
              <v:shape style="position:absolute;left:5950;top:-3452;width:10;height:20" coordorigin="5950,-3452" coordsize="10,20" path="m5950,-3433l5960,-3433,5960,-3452,5950,-3452,5950,-3433xe" filled="true" fillcolor="#000000" stroked="false">
                <v:path arrowok="t"/>
                <v:fill type="solid"/>
              </v:shape>
            </v:group>
            <v:group style="position:absolute;left:5950;top:-3433;width:10;height:20" coordorigin="5950,-3433" coordsize="10,20">
              <v:shape style="position:absolute;left:5950;top:-3433;width:10;height:20" coordorigin="5950,-3433" coordsize="10,20" path="m5950,-3414l5960,-3414,5960,-3433,5950,-3433,5950,-3414xe" filled="true" fillcolor="#000000" stroked="false">
                <v:path arrowok="t"/>
                <v:fill type="solid"/>
              </v:shape>
            </v:group>
            <v:group style="position:absolute;left:5950;top:-3414;width:10;height:20" coordorigin="5950,-3414" coordsize="10,20">
              <v:shape style="position:absolute;left:5950;top:-3414;width:10;height:20" coordorigin="5950,-3414" coordsize="10,20" path="m5950,-3395l5960,-3395,5960,-3414,5950,-3414,5950,-3395xe" filled="true" fillcolor="#000000" stroked="false">
                <v:path arrowok="t"/>
                <v:fill type="solid"/>
              </v:shape>
            </v:group>
            <v:group style="position:absolute;left:5950;top:-3395;width:10;height:20" coordorigin="5950,-3395" coordsize="10,20">
              <v:shape style="position:absolute;left:5950;top:-3395;width:10;height:20" coordorigin="5950,-3395" coordsize="10,20" path="m5950,-3375l5960,-3375,5960,-3395,5950,-3395,5950,-3375xe" filled="true" fillcolor="#000000" stroked="false">
                <v:path arrowok="t"/>
                <v:fill type="solid"/>
              </v:shape>
            </v:group>
            <v:group style="position:absolute;left:5950;top:-3375;width:10;height:20" coordorigin="5950,-3375" coordsize="10,20">
              <v:shape style="position:absolute;left:5950;top:-3375;width:10;height:20" coordorigin="5950,-3375" coordsize="10,20" path="m5950,-3356l5960,-3356,5960,-3375,5950,-3375,5950,-3356xe" filled="true" fillcolor="#000000" stroked="false">
                <v:path arrowok="t"/>
                <v:fill type="solid"/>
              </v:shape>
            </v:group>
            <v:group style="position:absolute;left:5950;top:-3356;width:10;height:20" coordorigin="5950,-3356" coordsize="10,20">
              <v:shape style="position:absolute;left:5950;top:-3356;width:10;height:20" coordorigin="5950,-3356" coordsize="10,20" path="m5950,-3337l5960,-3337,5960,-3356,5950,-3356,5950,-3337xe" filled="true" fillcolor="#000000" stroked="false">
                <v:path arrowok="t"/>
                <v:fill type="solid"/>
              </v:shape>
            </v:group>
            <v:group style="position:absolute;left:5950;top:-3337;width:10;height:20" coordorigin="5950,-3337" coordsize="10,20">
              <v:shape style="position:absolute;left:5950;top:-3337;width:10;height:20" coordorigin="5950,-3337" coordsize="10,20" path="m5950,-3318l5960,-3318,5960,-3337,5950,-3337,5950,-3318xe" filled="true" fillcolor="#000000" stroked="false">
                <v:path arrowok="t"/>
                <v:fill type="solid"/>
              </v:shape>
            </v:group>
            <v:group style="position:absolute;left:5950;top:-3318;width:10;height:20" coordorigin="5950,-3318" coordsize="10,20">
              <v:shape style="position:absolute;left:5950;top:-3318;width:10;height:20" coordorigin="5950,-3318" coordsize="10,20" path="m5950,-3299l5960,-3299,5960,-3318,5950,-3318,5950,-3299xe" filled="true" fillcolor="#000000" stroked="false">
                <v:path arrowok="t"/>
                <v:fill type="solid"/>
              </v:shape>
            </v:group>
            <v:group style="position:absolute;left:5950;top:-3299;width:10;height:20" coordorigin="5950,-3299" coordsize="10,20">
              <v:shape style="position:absolute;left:5950;top:-3299;width:10;height:20" coordorigin="5950,-3299" coordsize="10,20" path="m5950,-3279l5960,-3279,5960,-3299,5950,-3299,5950,-3279xe" filled="true" fillcolor="#000000" stroked="false">
                <v:path arrowok="t"/>
                <v:fill type="solid"/>
              </v:shape>
            </v:group>
            <v:group style="position:absolute;left:5950;top:-3279;width:10;height:20" coordorigin="5950,-3279" coordsize="10,20">
              <v:shape style="position:absolute;left:5950;top:-3279;width:10;height:20" coordorigin="5950,-3279" coordsize="10,20" path="m5950,-3260l5960,-3260,5960,-3279,5950,-3279,5950,-3260xe" filled="true" fillcolor="#000000" stroked="false">
                <v:path arrowok="t"/>
                <v:fill type="solid"/>
              </v:shape>
            </v:group>
            <v:group style="position:absolute;left:5950;top:-3260;width:10;height:20" coordorigin="5950,-3260" coordsize="10,20">
              <v:shape style="position:absolute;left:5950;top:-3260;width:10;height:20" coordorigin="5950,-3260" coordsize="10,20" path="m5950,-3241l5960,-3241,5960,-3260,5950,-3260,5950,-3241xe" filled="true" fillcolor="#000000" stroked="false">
                <v:path arrowok="t"/>
                <v:fill type="solid"/>
              </v:shape>
            </v:group>
            <v:group style="position:absolute;left:5950;top:-3241;width:10;height:20" coordorigin="5950,-3241" coordsize="10,20">
              <v:shape style="position:absolute;left:5950;top:-3241;width:10;height:20" coordorigin="5950,-3241" coordsize="10,20" path="m5950,-3222l5960,-3222,5960,-3241,5950,-3241,5950,-3222xe" filled="true" fillcolor="#000000" stroked="false">
                <v:path arrowok="t"/>
                <v:fill type="solid"/>
              </v:shape>
              <v:shape style="position:absolute;left:5950;top:-3203;width:10;height:2" type="#_x0000_t75" stroked="false">
                <v:imagedata r:id="rId661" o:title=""/>
              </v:shape>
            </v:group>
            <v:group style="position:absolute;left:5950;top:-3171;width:10;height:20" coordorigin="5950,-3171" coordsize="10,20">
              <v:shape style="position:absolute;left:5950;top:-3171;width:10;height:20" coordorigin="5950,-3171" coordsize="10,20" path="m5950,-3152l5960,-3152,5960,-3171,5950,-3171,5950,-3152xe" filled="true" fillcolor="#000000" stroked="false">
                <v:path arrowok="t"/>
                <v:fill type="solid"/>
              </v:shape>
            </v:group>
            <v:group style="position:absolute;left:5950;top:-3152;width:10;height:20" coordorigin="5950,-3152" coordsize="10,20">
              <v:shape style="position:absolute;left:5950;top:-3152;width:10;height:20" coordorigin="5950,-3152" coordsize="10,20" path="m5950,-3133l5960,-3133,5960,-3152,5950,-3152,5950,-3133xe" filled="true" fillcolor="#000000" stroked="false">
                <v:path arrowok="t"/>
                <v:fill type="solid"/>
              </v:shape>
            </v:group>
            <v:group style="position:absolute;left:5950;top:-3133;width:10;height:20" coordorigin="5950,-3133" coordsize="10,20">
              <v:shape style="position:absolute;left:5950;top:-3133;width:10;height:20" coordorigin="5950,-3133" coordsize="10,20" path="m5950,-3114l5960,-3114,5960,-3133,5950,-3133,5950,-3114xe" filled="true" fillcolor="#000000" stroked="false">
                <v:path arrowok="t"/>
                <v:fill type="solid"/>
              </v:shape>
            </v:group>
            <v:group style="position:absolute;left:5950;top:-3114;width:10;height:20" coordorigin="5950,-3114" coordsize="10,20">
              <v:shape style="position:absolute;left:5950;top:-3114;width:10;height:20" coordorigin="5950,-3114" coordsize="10,20" path="m5950,-3095l5960,-3095,5960,-3114,5950,-3114,5950,-3095xe" filled="true" fillcolor="#000000" stroked="false">
                <v:path arrowok="t"/>
                <v:fill type="solid"/>
              </v:shape>
            </v:group>
            <v:group style="position:absolute;left:5950;top:-3095;width:10;height:20" coordorigin="5950,-3095" coordsize="10,20">
              <v:shape style="position:absolute;left:5950;top:-3095;width:10;height:20" coordorigin="5950,-3095" coordsize="10,20" path="m5950,-3075l5960,-3075,5960,-3095,5950,-3095,5950,-3075xe" filled="true" fillcolor="#000000" stroked="false">
                <v:path arrowok="t"/>
                <v:fill type="solid"/>
              </v:shape>
            </v:group>
            <v:group style="position:absolute;left:5950;top:-3075;width:10;height:20" coordorigin="5950,-3075" coordsize="10,20">
              <v:shape style="position:absolute;left:5950;top:-3075;width:10;height:20" coordorigin="5950,-3075" coordsize="10,20" path="m5950,-3056l5960,-3056,5960,-3075,5950,-3075,5950,-3056xe" filled="true" fillcolor="#000000" stroked="false">
                <v:path arrowok="t"/>
                <v:fill type="solid"/>
              </v:shape>
            </v:group>
            <v:group style="position:absolute;left:5950;top:-3056;width:10;height:20" coordorigin="5950,-3056" coordsize="10,20">
              <v:shape style="position:absolute;left:5950;top:-3056;width:10;height:20" coordorigin="5950,-3056" coordsize="10,20" path="m5950,-3037l5960,-3037,5960,-3056,5950,-3056,5950,-3037xe" filled="true" fillcolor="#000000" stroked="false">
                <v:path arrowok="t"/>
                <v:fill type="solid"/>
              </v:shape>
            </v:group>
            <v:group style="position:absolute;left:5950;top:-3037;width:10;height:20" coordorigin="5950,-3037" coordsize="10,20">
              <v:shape style="position:absolute;left:5950;top:-3037;width:10;height:20" coordorigin="5950,-3037" coordsize="10,20" path="m5950,-3018l5960,-3018,5960,-3037,5950,-3037,5950,-3018xe" filled="true" fillcolor="#000000" stroked="false">
                <v:path arrowok="t"/>
                <v:fill type="solid"/>
              </v:shape>
            </v:group>
            <v:group style="position:absolute;left:5950;top:-3018;width:10;height:20" coordorigin="5950,-3018" coordsize="10,20">
              <v:shape style="position:absolute;left:5950;top:-3018;width:10;height:20" coordorigin="5950,-3018" coordsize="10,20" path="m5950,-2999l5960,-2999,5960,-3018,5950,-3018,5950,-2999xe" filled="true" fillcolor="#000000" stroked="false">
                <v:path arrowok="t"/>
                <v:fill type="solid"/>
              </v:shape>
            </v:group>
            <v:group style="position:absolute;left:5950;top:-2999;width:10;height:20" coordorigin="5950,-2999" coordsize="10,20">
              <v:shape style="position:absolute;left:5950;top:-2999;width:10;height:20" coordorigin="5950,-2999" coordsize="10,20" path="m5950,-2979l5960,-2979,5960,-2999,5950,-2999,5950,-2979xe" filled="true" fillcolor="#000000" stroked="false">
                <v:path arrowok="t"/>
                <v:fill type="solid"/>
              </v:shape>
            </v:group>
            <v:group style="position:absolute;left:5950;top:-2979;width:10;height:20" coordorigin="5950,-2979" coordsize="10,20">
              <v:shape style="position:absolute;left:5950;top:-2979;width:10;height:20" coordorigin="5950,-2979" coordsize="10,20" path="m5950,-2960l5960,-2960,5960,-2979,5950,-2979,5950,-2960xe" filled="true" fillcolor="#000000" stroked="false">
                <v:path arrowok="t"/>
                <v:fill type="solid"/>
              </v:shape>
            </v:group>
            <v:group style="position:absolute;left:5950;top:-2960;width:10;height:20" coordorigin="5950,-2960" coordsize="10,20">
              <v:shape style="position:absolute;left:5950;top:-2960;width:10;height:20" coordorigin="5950,-2960" coordsize="10,20" path="m5950,-2941l5960,-2941,5960,-2960,5950,-2960,5950,-2941xe" filled="true" fillcolor="#000000" stroked="false">
                <v:path arrowok="t"/>
                <v:fill type="solid"/>
              </v:shape>
            </v:group>
            <v:group style="position:absolute;left:5950;top:-2941;width:10;height:20" coordorigin="5950,-2941" coordsize="10,20">
              <v:shape style="position:absolute;left:5950;top:-2941;width:10;height:20" coordorigin="5950,-2941" coordsize="10,20" path="m5950,-2922l5960,-2922,5960,-2941,5950,-2941,5950,-2922xe" filled="true" fillcolor="#000000" stroked="false">
                <v:path arrowok="t"/>
                <v:fill type="solid"/>
              </v:shape>
            </v:group>
            <v:group style="position:absolute;left:5950;top:-2922;width:10;height:20" coordorigin="5950,-2922" coordsize="10,20">
              <v:shape style="position:absolute;left:5950;top:-2922;width:10;height:20" coordorigin="5950,-2922" coordsize="10,20" path="m5950,-2903l5960,-2903,5960,-2922,5950,-2922,5950,-2903xe" filled="true" fillcolor="#000000" stroked="false">
                <v:path arrowok="t"/>
                <v:fill type="solid"/>
              </v:shape>
            </v:group>
            <v:group style="position:absolute;left:5950;top:-2903;width:10;height:20" coordorigin="5950,-2903" coordsize="10,20">
              <v:shape style="position:absolute;left:5950;top:-2903;width:10;height:20" coordorigin="5950,-2903" coordsize="10,20" path="m5950,-2883l5960,-2883,5960,-2903,5950,-2903,5950,-2883xe" filled="true" fillcolor="#000000" stroked="false">
                <v:path arrowok="t"/>
                <v:fill type="solid"/>
              </v:shape>
            </v:group>
            <v:group style="position:absolute;left:5950;top:-2883;width:10;height:20" coordorigin="5950,-2883" coordsize="10,20">
              <v:shape style="position:absolute;left:5950;top:-2883;width:10;height:20" coordorigin="5950,-2883" coordsize="10,20" path="m5950,-2864l5960,-2864,5960,-2883,5950,-2883,5950,-2864xe" filled="true" fillcolor="#000000" stroked="false">
                <v:path arrowok="t"/>
                <v:fill type="solid"/>
              </v:shape>
            </v:group>
            <v:group style="position:absolute;left:5950;top:-2864;width:10;height:20" coordorigin="5950,-2864" coordsize="10,20">
              <v:shape style="position:absolute;left:5950;top:-2864;width:10;height:20" coordorigin="5950,-2864" coordsize="10,20" path="m5950,-2845l5960,-2845,5960,-2864,5950,-2864,5950,-2845xe" filled="true" fillcolor="#000000" stroked="false">
                <v:path arrowok="t"/>
                <v:fill type="solid"/>
              </v:shape>
              <v:shape style="position:absolute;left:5950;top:-2826;width:10;height:2" type="#_x0000_t75" stroked="false">
                <v:imagedata r:id="rId662" o:title=""/>
              </v:shape>
            </v:group>
            <v:group style="position:absolute;left:5950;top:-2795;width:10;height:20" coordorigin="5950,-2795" coordsize="10,20">
              <v:shape style="position:absolute;left:5950;top:-2795;width:10;height:20" coordorigin="5950,-2795" coordsize="10,20" path="m5950,-2775l5960,-2775,5960,-2795,5950,-2795,5950,-2775xe" filled="true" fillcolor="#000000" stroked="false">
                <v:path arrowok="t"/>
                <v:fill type="solid"/>
              </v:shape>
            </v:group>
            <v:group style="position:absolute;left:5950;top:-2775;width:10;height:20" coordorigin="5950,-2775" coordsize="10,20">
              <v:shape style="position:absolute;left:5950;top:-2775;width:10;height:20" coordorigin="5950,-2775" coordsize="10,20" path="m5950,-2756l5960,-2756,5960,-2775,5950,-2775,5950,-2756xe" filled="true" fillcolor="#000000" stroked="false">
                <v:path arrowok="t"/>
                <v:fill type="solid"/>
              </v:shape>
            </v:group>
            <v:group style="position:absolute;left:5950;top:-2756;width:10;height:20" coordorigin="5950,-2756" coordsize="10,20">
              <v:shape style="position:absolute;left:5950;top:-2756;width:10;height:20" coordorigin="5950,-2756" coordsize="10,20" path="m5950,-2737l5960,-2737,5960,-2756,5950,-2756,5950,-2737xe" filled="true" fillcolor="#000000" stroked="false">
                <v:path arrowok="t"/>
                <v:fill type="solid"/>
              </v:shape>
            </v:group>
            <v:group style="position:absolute;left:5950;top:-2737;width:10;height:20" coordorigin="5950,-2737" coordsize="10,20">
              <v:shape style="position:absolute;left:5950;top:-2737;width:10;height:20" coordorigin="5950,-2737" coordsize="10,20" path="m5950,-2718l5960,-2718,5960,-2737,5950,-2737,5950,-2718xe" filled="true" fillcolor="#000000" stroked="false">
                <v:path arrowok="t"/>
                <v:fill type="solid"/>
              </v:shape>
            </v:group>
            <v:group style="position:absolute;left:5950;top:-2718;width:10;height:20" coordorigin="5950,-2718" coordsize="10,20">
              <v:shape style="position:absolute;left:5950;top:-2718;width:10;height:20" coordorigin="5950,-2718" coordsize="10,20" path="m5950,-2699l5960,-2699,5960,-2718,5950,-2718,5950,-2699xe" filled="true" fillcolor="#000000" stroked="false">
                <v:path arrowok="t"/>
                <v:fill type="solid"/>
              </v:shape>
            </v:group>
            <v:group style="position:absolute;left:5950;top:-2699;width:10;height:20" coordorigin="5950,-2699" coordsize="10,20">
              <v:shape style="position:absolute;left:5950;top:-2699;width:10;height:20" coordorigin="5950,-2699" coordsize="10,20" path="m5950,-2679l5960,-2679,5960,-2699,5950,-2699,5950,-2679xe" filled="true" fillcolor="#000000" stroked="false">
                <v:path arrowok="t"/>
                <v:fill type="solid"/>
              </v:shape>
            </v:group>
            <v:group style="position:absolute;left:5950;top:-2679;width:10;height:20" coordorigin="5950,-2679" coordsize="10,20">
              <v:shape style="position:absolute;left:5950;top:-2679;width:10;height:20" coordorigin="5950,-2679" coordsize="10,20" path="m5950,-2660l5960,-2660,5960,-2679,5950,-2679,5950,-2660xe" filled="true" fillcolor="#000000" stroked="false">
                <v:path arrowok="t"/>
                <v:fill type="solid"/>
              </v:shape>
            </v:group>
            <v:group style="position:absolute;left:5950;top:-2660;width:10;height:20" coordorigin="5950,-2660" coordsize="10,20">
              <v:shape style="position:absolute;left:5950;top:-2660;width:10;height:20" coordorigin="5950,-2660" coordsize="10,20" path="m5950,-2641l5960,-2641,5960,-2660,5950,-2660,5950,-2641xe" filled="true" fillcolor="#000000" stroked="false">
                <v:path arrowok="t"/>
                <v:fill type="solid"/>
              </v:shape>
            </v:group>
            <v:group style="position:absolute;left:5950;top:-2641;width:10;height:20" coordorigin="5950,-2641" coordsize="10,20">
              <v:shape style="position:absolute;left:5950;top:-2641;width:10;height:20" coordorigin="5950,-2641" coordsize="10,20" path="m5950,-2622l5960,-2622,5960,-2641,5950,-2641,5950,-2622xe" filled="true" fillcolor="#000000" stroked="false">
                <v:path arrowok="t"/>
                <v:fill type="solid"/>
              </v:shape>
            </v:group>
            <v:group style="position:absolute;left:5950;top:-2622;width:10;height:20" coordorigin="5950,-2622" coordsize="10,20">
              <v:shape style="position:absolute;left:5950;top:-2622;width:10;height:20" coordorigin="5950,-2622" coordsize="10,20" path="m5950,-2603l5960,-2603,5960,-2622,5950,-2622,5950,-2603xe" filled="true" fillcolor="#000000" stroked="false">
                <v:path arrowok="t"/>
                <v:fill type="solid"/>
              </v:shape>
            </v:group>
            <v:group style="position:absolute;left:5950;top:-2603;width:10;height:20" coordorigin="5950,-2603" coordsize="10,20">
              <v:shape style="position:absolute;left:5950;top:-2603;width:10;height:20" coordorigin="5950,-2603" coordsize="10,20" path="m5950,-2583l5960,-2583,5960,-2603,5950,-2603,5950,-2583xe" filled="true" fillcolor="#000000" stroked="false">
                <v:path arrowok="t"/>
                <v:fill type="solid"/>
              </v:shape>
            </v:group>
            <v:group style="position:absolute;left:5950;top:-2583;width:10;height:20" coordorigin="5950,-2583" coordsize="10,20">
              <v:shape style="position:absolute;left:5950;top:-2583;width:10;height:20" coordorigin="5950,-2583" coordsize="10,20" path="m5950,-2564l5960,-2564,5960,-2583,5950,-2583,5950,-2564xe" filled="true" fillcolor="#000000" stroked="false">
                <v:path arrowok="t"/>
                <v:fill type="solid"/>
              </v:shape>
            </v:group>
            <v:group style="position:absolute;left:5950;top:-2564;width:10;height:20" coordorigin="5950,-2564" coordsize="10,20">
              <v:shape style="position:absolute;left:5950;top:-2564;width:10;height:20" coordorigin="5950,-2564" coordsize="10,20" path="m5950,-2545l5960,-2545,5960,-2564,5950,-2564,5950,-2545xe" filled="true" fillcolor="#000000" stroked="false">
                <v:path arrowok="t"/>
                <v:fill type="solid"/>
              </v:shape>
            </v:group>
            <v:group style="position:absolute;left:5950;top:-2545;width:10;height:20" coordorigin="5950,-2545" coordsize="10,20">
              <v:shape style="position:absolute;left:5950;top:-2545;width:10;height:20" coordorigin="5950,-2545" coordsize="10,20" path="m5950,-2526l5960,-2526,5960,-2545,5950,-2545,5950,-2526xe" filled="true" fillcolor="#000000" stroked="false">
                <v:path arrowok="t"/>
                <v:fill type="solid"/>
              </v:shape>
            </v:group>
            <v:group style="position:absolute;left:5950;top:-2526;width:10;height:20" coordorigin="5950,-2526" coordsize="10,20">
              <v:shape style="position:absolute;left:5950;top:-2526;width:10;height:20" coordorigin="5950,-2526" coordsize="10,20" path="m5950,-2507l5960,-2507,5960,-2526,5950,-2526,5950,-2507xe" filled="true" fillcolor="#000000" stroked="false">
                <v:path arrowok="t"/>
                <v:fill type="solid"/>
              </v:shape>
            </v:group>
            <v:group style="position:absolute;left:5950;top:-2507;width:10;height:20" coordorigin="5950,-2507" coordsize="10,20">
              <v:shape style="position:absolute;left:5950;top:-2507;width:10;height:20" coordorigin="5950,-2507" coordsize="10,20" path="m5950,-2487l5960,-2487,5960,-2507,5950,-2507,5950,-2487xe" filled="true" fillcolor="#000000" stroked="false">
                <v:path arrowok="t"/>
                <v:fill type="solid"/>
              </v:shape>
            </v:group>
            <v:group style="position:absolute;left:5950;top:-2487;width:10;height:20" coordorigin="5950,-2487" coordsize="10,20">
              <v:shape style="position:absolute;left:5950;top:-2487;width:10;height:20" coordorigin="5950,-2487" coordsize="10,20" path="m5950,-2468l5960,-2468,5960,-2487,5950,-2487,5950,-2468xe" filled="true" fillcolor="#000000" stroked="false">
                <v:path arrowok="t"/>
                <v:fill type="solid"/>
              </v:shape>
              <v:shape style="position:absolute;left:5950;top:-2449;width:10;height:2" type="#_x0000_t75" stroked="false">
                <v:imagedata r:id="rId663" o:title=""/>
              </v:shape>
            </v:group>
            <v:group style="position:absolute;left:5950;top:-2418;width:10;height:20" coordorigin="5950,-2418" coordsize="10,20">
              <v:shape style="position:absolute;left:5950;top:-2418;width:10;height:20" coordorigin="5950,-2418" coordsize="10,20" path="m5950,-2399l5960,-2399,5960,-2418,5950,-2418,5950,-2399xe" filled="true" fillcolor="#000000" stroked="false">
                <v:path arrowok="t"/>
                <v:fill type="solid"/>
              </v:shape>
            </v:group>
            <v:group style="position:absolute;left:5950;top:-2399;width:10;height:20" coordorigin="5950,-2399" coordsize="10,20">
              <v:shape style="position:absolute;left:5950;top:-2399;width:10;height:20" coordorigin="5950,-2399" coordsize="10,20" path="m5950,-2379l5960,-2379,5960,-2399,5950,-2399,5950,-2379xe" filled="true" fillcolor="#000000" stroked="false">
                <v:path arrowok="t"/>
                <v:fill type="solid"/>
              </v:shape>
            </v:group>
            <v:group style="position:absolute;left:5950;top:-2379;width:10;height:20" coordorigin="5950,-2379" coordsize="10,20">
              <v:shape style="position:absolute;left:5950;top:-2379;width:10;height:20" coordorigin="5950,-2379" coordsize="10,20" path="m5950,-2360l5960,-2360,5960,-2379,5950,-2379,5950,-2360xe" filled="true" fillcolor="#000000" stroked="false">
                <v:path arrowok="t"/>
                <v:fill type="solid"/>
              </v:shape>
            </v:group>
            <v:group style="position:absolute;left:5950;top:-2360;width:10;height:20" coordorigin="5950,-2360" coordsize="10,20">
              <v:shape style="position:absolute;left:5950;top:-2360;width:10;height:20" coordorigin="5950,-2360" coordsize="10,20" path="m5950,-2341l5960,-2341,5960,-2360,5950,-2360,5950,-2341xe" filled="true" fillcolor="#000000" stroked="false">
                <v:path arrowok="t"/>
                <v:fill type="solid"/>
              </v:shape>
            </v:group>
            <v:group style="position:absolute;left:5950;top:-2341;width:10;height:20" coordorigin="5950,-2341" coordsize="10,20">
              <v:shape style="position:absolute;left:5950;top:-2341;width:10;height:20" coordorigin="5950,-2341" coordsize="10,20" path="m5950,-2322l5960,-2322,5960,-2341,5950,-2341,5950,-2322xe" filled="true" fillcolor="#000000" stroked="false">
                <v:path arrowok="t"/>
                <v:fill type="solid"/>
              </v:shape>
            </v:group>
            <v:group style="position:absolute;left:5950;top:-2322;width:10;height:20" coordorigin="5950,-2322" coordsize="10,20">
              <v:shape style="position:absolute;left:5950;top:-2322;width:10;height:20" coordorigin="5950,-2322" coordsize="10,20" path="m5950,-2303l5960,-2303,5960,-2322,5950,-2322,5950,-2303xe" filled="true" fillcolor="#000000" stroked="false">
                <v:path arrowok="t"/>
                <v:fill type="solid"/>
              </v:shape>
            </v:group>
            <v:group style="position:absolute;left:5950;top:-2303;width:10;height:20" coordorigin="5950,-2303" coordsize="10,20">
              <v:shape style="position:absolute;left:5950;top:-2303;width:10;height:20" coordorigin="5950,-2303" coordsize="10,20" path="m5950,-2283l5960,-2283,5960,-2303,5950,-2303,5950,-2283xe" filled="true" fillcolor="#000000" stroked="false">
                <v:path arrowok="t"/>
                <v:fill type="solid"/>
              </v:shape>
            </v:group>
            <v:group style="position:absolute;left:5950;top:-2283;width:10;height:20" coordorigin="5950,-2283" coordsize="10,20">
              <v:shape style="position:absolute;left:5950;top:-2283;width:10;height:20" coordorigin="5950,-2283" coordsize="10,20" path="m5950,-2264l5960,-2264,5960,-2283,5950,-2283,5950,-2264xe" filled="true" fillcolor="#000000" stroked="false">
                <v:path arrowok="t"/>
                <v:fill type="solid"/>
              </v:shape>
            </v:group>
            <v:group style="position:absolute;left:5950;top:-2264;width:10;height:20" coordorigin="5950,-2264" coordsize="10,20">
              <v:shape style="position:absolute;left:5950;top:-2264;width:10;height:20" coordorigin="5950,-2264" coordsize="10,20" path="m5950,-2245l5960,-2245,5960,-2264,5950,-2264,5950,-2245xe" filled="true" fillcolor="#000000" stroked="false">
                <v:path arrowok="t"/>
                <v:fill type="solid"/>
              </v:shape>
            </v:group>
            <v:group style="position:absolute;left:5950;top:-2245;width:10;height:20" coordorigin="5950,-2245" coordsize="10,20">
              <v:shape style="position:absolute;left:5950;top:-2245;width:10;height:20" coordorigin="5950,-2245" coordsize="10,20" path="m5950,-2226l5960,-2226,5960,-2245,5950,-2245,5950,-2226xe" filled="true" fillcolor="#000000" stroked="false">
                <v:path arrowok="t"/>
                <v:fill type="solid"/>
              </v:shape>
            </v:group>
            <v:group style="position:absolute;left:5950;top:-2226;width:10;height:20" coordorigin="5950,-2226" coordsize="10,20">
              <v:shape style="position:absolute;left:5950;top:-2226;width:10;height:20" coordorigin="5950,-2226" coordsize="10,20" path="m5950,-2207l5960,-2207,5960,-2226,5950,-2226,5950,-2207xe" filled="true" fillcolor="#000000" stroked="false">
                <v:path arrowok="t"/>
                <v:fill type="solid"/>
              </v:shape>
            </v:group>
            <v:group style="position:absolute;left:5950;top:-2207;width:10;height:20" coordorigin="5950,-2207" coordsize="10,20">
              <v:shape style="position:absolute;left:5950;top:-2207;width:10;height:20" coordorigin="5950,-2207" coordsize="10,20" path="m5950,-2187l5960,-2187,5960,-2207,5950,-2207,5950,-2187xe" filled="true" fillcolor="#000000" stroked="false">
                <v:path arrowok="t"/>
                <v:fill type="solid"/>
              </v:shape>
            </v:group>
            <v:group style="position:absolute;left:5950;top:-2187;width:10;height:20" coordorigin="5950,-2187" coordsize="10,20">
              <v:shape style="position:absolute;left:5950;top:-2187;width:10;height:20" coordorigin="5950,-2187" coordsize="10,20" path="m5950,-2168l5960,-2168,5960,-2187,5950,-2187,5950,-2168xe" filled="true" fillcolor="#000000" stroked="false">
                <v:path arrowok="t"/>
                <v:fill type="solid"/>
              </v:shape>
            </v:group>
            <v:group style="position:absolute;left:5950;top:-2168;width:10;height:20" coordorigin="5950,-2168" coordsize="10,20">
              <v:shape style="position:absolute;left:5950;top:-2168;width:10;height:20" coordorigin="5950,-2168" coordsize="10,20" path="m5950,-2149l5960,-2149,5960,-2168,5950,-2168,5950,-2149xe" filled="true" fillcolor="#000000" stroked="false">
                <v:path arrowok="t"/>
                <v:fill type="solid"/>
              </v:shape>
            </v:group>
            <v:group style="position:absolute;left:5950;top:-2149;width:10;height:20" coordorigin="5950,-2149" coordsize="10,20">
              <v:shape style="position:absolute;left:5950;top:-2149;width:10;height:20" coordorigin="5950,-2149" coordsize="10,20" path="m5950,-2130l5960,-2130,5960,-2149,5950,-2149,5950,-2130xe" filled="true" fillcolor="#000000" stroked="false">
                <v:path arrowok="t"/>
                <v:fill type="solid"/>
              </v:shape>
            </v:group>
            <v:group style="position:absolute;left:5950;top:-2130;width:10;height:20" coordorigin="5950,-2130" coordsize="10,20">
              <v:shape style="position:absolute;left:5950;top:-2130;width:10;height:20" coordorigin="5950,-2130" coordsize="10,20" path="m5950,-2111l5960,-2111,5960,-2130,5950,-2130,5950,-2111xe" filled="true" fillcolor="#000000" stroked="false">
                <v:path arrowok="t"/>
                <v:fill type="solid"/>
              </v:shape>
            </v:group>
            <v:group style="position:absolute;left:5950;top:-2111;width:10;height:20" coordorigin="5950,-2111" coordsize="10,20">
              <v:shape style="position:absolute;left:5950;top:-2111;width:10;height:20" coordorigin="5950,-2111" coordsize="10,20" path="m5950,-2091l5960,-2091,5960,-2111,5950,-2111,5950,-2091xe" filled="true" fillcolor="#000000" stroked="false">
                <v:path arrowok="t"/>
                <v:fill type="solid"/>
              </v:shape>
              <v:shape style="position:absolute;left:5950;top:-2072;width:10;height:2" type="#_x0000_t75" stroked="false">
                <v:imagedata r:id="rId664" o:title=""/>
              </v:shape>
            </v:group>
            <v:group style="position:absolute;left:5950;top:-2041;width:10;height:20" coordorigin="5950,-2041" coordsize="10,20">
              <v:shape style="position:absolute;left:5950;top:-2041;width:10;height:20" coordorigin="5950,-2041" coordsize="10,20" path="m5950,-2022l5960,-2022,5960,-2041,5950,-2041,5950,-2022xe" filled="true" fillcolor="#000000" stroked="false">
                <v:path arrowok="t"/>
                <v:fill type="solid"/>
              </v:shape>
            </v:group>
            <v:group style="position:absolute;left:5950;top:-2022;width:10;height:20" coordorigin="5950,-2022" coordsize="10,20">
              <v:shape style="position:absolute;left:5950;top:-2022;width:10;height:20" coordorigin="5950,-2022" coordsize="10,20" path="m5950,-2003l5960,-2003,5960,-2022,5950,-2022,5950,-2003xe" filled="true" fillcolor="#000000" stroked="false">
                <v:path arrowok="t"/>
                <v:fill type="solid"/>
              </v:shape>
            </v:group>
            <v:group style="position:absolute;left:5950;top:-2003;width:10;height:20" coordorigin="5950,-2003" coordsize="10,20">
              <v:shape style="position:absolute;left:5950;top:-2003;width:10;height:20" coordorigin="5950,-2003" coordsize="10,20" path="m5950,-1983l5960,-1983,5960,-2003,5950,-2003,5950,-1983xe" filled="true" fillcolor="#000000" stroked="false">
                <v:path arrowok="t"/>
                <v:fill type="solid"/>
              </v:shape>
            </v:group>
            <v:group style="position:absolute;left:5950;top:-1983;width:10;height:20" coordorigin="5950,-1983" coordsize="10,20">
              <v:shape style="position:absolute;left:5950;top:-1983;width:10;height:20" coordorigin="5950,-1983" coordsize="10,20" path="m5950,-1964l5960,-1964,5960,-1983,5950,-1983,5950,-1964xe" filled="true" fillcolor="#000000" stroked="false">
                <v:path arrowok="t"/>
                <v:fill type="solid"/>
              </v:shape>
            </v:group>
            <v:group style="position:absolute;left:5950;top:-1964;width:10;height:20" coordorigin="5950,-1964" coordsize="10,20">
              <v:shape style="position:absolute;left:5950;top:-1964;width:10;height:20" coordorigin="5950,-1964" coordsize="10,20" path="m5950,-1945l5960,-1945,5960,-1964,5950,-1964,5950,-1945xe" filled="true" fillcolor="#000000" stroked="false">
                <v:path arrowok="t"/>
                <v:fill type="solid"/>
              </v:shape>
            </v:group>
            <v:group style="position:absolute;left:5950;top:-1945;width:10;height:20" coordorigin="5950,-1945" coordsize="10,20">
              <v:shape style="position:absolute;left:5950;top:-1945;width:10;height:20" coordorigin="5950,-1945" coordsize="10,20" path="m5950,-1926l5960,-1926,5960,-1945,5950,-1945,5950,-1926xe" filled="true" fillcolor="#000000" stroked="false">
                <v:path arrowok="t"/>
                <v:fill type="solid"/>
              </v:shape>
            </v:group>
            <v:group style="position:absolute;left:5950;top:-1926;width:10;height:20" coordorigin="5950,-1926" coordsize="10,20">
              <v:shape style="position:absolute;left:5950;top:-1926;width:10;height:20" coordorigin="5950,-1926" coordsize="10,20" path="m5950,-1907l5960,-1907,5960,-1926,5950,-1926,5950,-1907xe" filled="true" fillcolor="#000000" stroked="false">
                <v:path arrowok="t"/>
                <v:fill type="solid"/>
              </v:shape>
            </v:group>
            <v:group style="position:absolute;left:5950;top:-1907;width:10;height:20" coordorigin="5950,-1907" coordsize="10,20">
              <v:shape style="position:absolute;left:5950;top:-1907;width:10;height:20" coordorigin="5950,-1907" coordsize="10,20" path="m5950,-1887l5960,-1887,5960,-1907,5950,-1907,5950,-1887xe" filled="true" fillcolor="#000000" stroked="false">
                <v:path arrowok="t"/>
                <v:fill type="solid"/>
              </v:shape>
            </v:group>
            <v:group style="position:absolute;left:5950;top:-1887;width:10;height:20" coordorigin="5950,-1887" coordsize="10,20">
              <v:shape style="position:absolute;left:5950;top:-1887;width:10;height:20" coordorigin="5950,-1887" coordsize="10,20" path="m5950,-1868l5960,-1868,5960,-1887,5950,-1887,5950,-1868xe" filled="true" fillcolor="#000000" stroked="false">
                <v:path arrowok="t"/>
                <v:fill type="solid"/>
              </v:shape>
            </v:group>
            <v:group style="position:absolute;left:5950;top:-1868;width:10;height:20" coordorigin="5950,-1868" coordsize="10,20">
              <v:shape style="position:absolute;left:5950;top:-1868;width:10;height:20" coordorigin="5950,-1868" coordsize="10,20" path="m5950,-1849l5960,-1849,5960,-1868,5950,-1868,5950,-1849xe" filled="true" fillcolor="#000000" stroked="false">
                <v:path arrowok="t"/>
                <v:fill type="solid"/>
              </v:shape>
            </v:group>
            <v:group style="position:absolute;left:5950;top:-1849;width:10;height:20" coordorigin="5950,-1849" coordsize="10,20">
              <v:shape style="position:absolute;left:5950;top:-1849;width:10;height:20" coordorigin="5950,-1849" coordsize="10,20" path="m5950,-1830l5960,-1830,5960,-1849,5950,-1849,5950,-1830xe" filled="true" fillcolor="#000000" stroked="false">
                <v:path arrowok="t"/>
                <v:fill type="solid"/>
              </v:shape>
            </v:group>
            <v:group style="position:absolute;left:5950;top:-1830;width:10;height:20" coordorigin="5950,-1830" coordsize="10,20">
              <v:shape style="position:absolute;left:5950;top:-1830;width:10;height:20" coordorigin="5950,-1830" coordsize="10,20" path="m5950,-1811l5960,-1811,5960,-1830,5950,-1830,5950,-1811xe" filled="true" fillcolor="#000000" stroked="false">
                <v:path arrowok="t"/>
                <v:fill type="solid"/>
              </v:shape>
            </v:group>
            <v:group style="position:absolute;left:5950;top:-1811;width:10;height:20" coordorigin="5950,-1811" coordsize="10,20">
              <v:shape style="position:absolute;left:5950;top:-1811;width:10;height:20" coordorigin="5950,-1811" coordsize="10,20" path="m5950,-1791l5960,-1791,5960,-1811,5950,-1811,5950,-1791xe" filled="true" fillcolor="#000000" stroked="false">
                <v:path arrowok="t"/>
                <v:fill type="solid"/>
              </v:shape>
            </v:group>
            <v:group style="position:absolute;left:5950;top:-1791;width:10;height:20" coordorigin="5950,-1791" coordsize="10,20">
              <v:shape style="position:absolute;left:5950;top:-1791;width:10;height:20" coordorigin="5950,-1791" coordsize="10,20" path="m5950,-1772l5960,-1772,5960,-1791,5950,-1791,5950,-1772xe" filled="true" fillcolor="#000000" stroked="false">
                <v:path arrowok="t"/>
                <v:fill type="solid"/>
              </v:shape>
            </v:group>
            <v:group style="position:absolute;left:5950;top:-1772;width:10;height:20" coordorigin="5950,-1772" coordsize="10,20">
              <v:shape style="position:absolute;left:5950;top:-1772;width:10;height:20" coordorigin="5950,-1772" coordsize="10,20" path="m5950,-1753l5960,-1753,5960,-1772,5950,-1772,5950,-1753xe" filled="true" fillcolor="#000000" stroked="false">
                <v:path arrowok="t"/>
                <v:fill type="solid"/>
              </v:shape>
            </v:group>
            <v:group style="position:absolute;left:5950;top:-1753;width:10;height:20" coordorigin="5950,-1753" coordsize="10,20">
              <v:shape style="position:absolute;left:5950;top:-1753;width:10;height:20" coordorigin="5950,-1753" coordsize="10,20" path="m5950,-1734l5960,-1734,5960,-1753,5950,-1753,5950,-1734xe" filled="true" fillcolor="#000000" stroked="false">
                <v:path arrowok="t"/>
                <v:fill type="solid"/>
              </v:shape>
            </v:group>
            <v:group style="position:absolute;left:5950;top:-1734;width:10;height:20" coordorigin="5950,-1734" coordsize="10,20">
              <v:shape style="position:absolute;left:5950;top:-1734;width:10;height:20" coordorigin="5950,-1734" coordsize="10,20" path="m5950,-1715l5960,-1715,5960,-1734,5950,-1734,5950,-1715xe" filled="true" fillcolor="#000000" stroked="false">
                <v:path arrowok="t"/>
                <v:fill type="solid"/>
              </v:shape>
              <v:shape style="position:absolute;left:5950;top:-1695;width:10;height:2" type="#_x0000_t75" stroked="false">
                <v:imagedata r:id="rId664" o:title=""/>
              </v:shape>
            </v:group>
            <v:group style="position:absolute;left:5950;top:-1664;width:10;height:20" coordorigin="5950,-1664" coordsize="10,20">
              <v:shape style="position:absolute;left:5950;top:-1664;width:10;height:20" coordorigin="5950,-1664" coordsize="10,20" path="m5950,-1645l5960,-1645,5960,-1664,5950,-1664,5950,-1645xe" filled="true" fillcolor="#000000" stroked="false">
                <v:path arrowok="t"/>
                <v:fill type="solid"/>
              </v:shape>
            </v:group>
            <v:group style="position:absolute;left:5950;top:-1645;width:10;height:20" coordorigin="5950,-1645" coordsize="10,20">
              <v:shape style="position:absolute;left:5950;top:-1645;width:10;height:20" coordorigin="5950,-1645" coordsize="10,20" path="m5950,-1626l5960,-1626,5960,-1645,5950,-1645,5950,-1626xe" filled="true" fillcolor="#000000" stroked="false">
                <v:path arrowok="t"/>
                <v:fill type="solid"/>
              </v:shape>
            </v:group>
            <v:group style="position:absolute;left:5950;top:-1626;width:10;height:20" coordorigin="5950,-1626" coordsize="10,20">
              <v:shape style="position:absolute;left:5950;top:-1626;width:10;height:20" coordorigin="5950,-1626" coordsize="10,20" path="m5950,-1607l5960,-1607,5960,-1626,5950,-1626,5950,-1607xe" filled="true" fillcolor="#000000" stroked="false">
                <v:path arrowok="t"/>
                <v:fill type="solid"/>
              </v:shape>
            </v:group>
            <v:group style="position:absolute;left:5950;top:-1607;width:10;height:20" coordorigin="5950,-1607" coordsize="10,20">
              <v:shape style="position:absolute;left:5950;top:-1607;width:10;height:20" coordorigin="5950,-1607" coordsize="10,20" path="m5950,-1587l5960,-1587,5960,-1607,5950,-1607,5950,-1587xe" filled="true" fillcolor="#000000" stroked="false">
                <v:path arrowok="t"/>
                <v:fill type="solid"/>
              </v:shape>
            </v:group>
            <v:group style="position:absolute;left:5950;top:-1587;width:10;height:20" coordorigin="5950,-1587" coordsize="10,20">
              <v:shape style="position:absolute;left:5950;top:-1587;width:10;height:20" coordorigin="5950,-1587" coordsize="10,20" path="m5950,-1568l5960,-1568,5960,-1587,5950,-1587,5950,-1568xe" filled="true" fillcolor="#000000" stroked="false">
                <v:path arrowok="t"/>
                <v:fill type="solid"/>
              </v:shape>
            </v:group>
            <v:group style="position:absolute;left:5950;top:-1568;width:10;height:20" coordorigin="5950,-1568" coordsize="10,20">
              <v:shape style="position:absolute;left:5950;top:-1568;width:10;height:20" coordorigin="5950,-1568" coordsize="10,20" path="m5950,-1549l5960,-1549,5960,-1568,5950,-1568,5950,-1549xe" filled="true" fillcolor="#000000" stroked="false">
                <v:path arrowok="t"/>
                <v:fill type="solid"/>
              </v:shape>
            </v:group>
            <v:group style="position:absolute;left:5950;top:-1549;width:10;height:20" coordorigin="5950,-1549" coordsize="10,20">
              <v:shape style="position:absolute;left:5950;top:-1549;width:10;height:20" coordorigin="5950,-1549" coordsize="10,20" path="m5950,-1530l5960,-1530,5960,-1549,5950,-1549,5950,-1530xe" filled="true" fillcolor="#000000" stroked="false">
                <v:path arrowok="t"/>
                <v:fill type="solid"/>
              </v:shape>
            </v:group>
            <v:group style="position:absolute;left:5950;top:-1530;width:10;height:20" coordorigin="5950,-1530" coordsize="10,20">
              <v:shape style="position:absolute;left:5950;top:-1530;width:10;height:20" coordorigin="5950,-1530" coordsize="10,20" path="m5950,-1511l5960,-1511,5960,-1530,5950,-1530,5950,-1511xe" filled="true" fillcolor="#000000" stroked="false">
                <v:path arrowok="t"/>
                <v:fill type="solid"/>
              </v:shape>
            </v:group>
            <v:group style="position:absolute;left:5950;top:-1511;width:10;height:20" coordorigin="5950,-1511" coordsize="10,20">
              <v:shape style="position:absolute;left:5950;top:-1511;width:10;height:20" coordorigin="5950,-1511" coordsize="10,20" path="m5950,-1491l5960,-1491,5960,-1511,5950,-1511,5950,-1491xe" filled="true" fillcolor="#000000" stroked="false">
                <v:path arrowok="t"/>
                <v:fill type="solid"/>
              </v:shape>
            </v:group>
            <v:group style="position:absolute;left:5950;top:-1491;width:10;height:20" coordorigin="5950,-1491" coordsize="10,20">
              <v:shape style="position:absolute;left:5950;top:-1491;width:10;height:20" coordorigin="5950,-1491" coordsize="10,20" path="m5950,-1472l5960,-1472,5960,-1491,5950,-1491,5950,-1472xe" filled="true" fillcolor="#000000" stroked="false">
                <v:path arrowok="t"/>
                <v:fill type="solid"/>
              </v:shape>
            </v:group>
            <v:group style="position:absolute;left:5950;top:-1472;width:10;height:20" coordorigin="5950,-1472" coordsize="10,20">
              <v:shape style="position:absolute;left:5950;top:-1472;width:10;height:20" coordorigin="5950,-1472" coordsize="10,20" path="m5950,-1453l5960,-1453,5960,-1472,5950,-1472,5950,-1453xe" filled="true" fillcolor="#000000" stroked="false">
                <v:path arrowok="t"/>
                <v:fill type="solid"/>
              </v:shape>
            </v:group>
            <v:group style="position:absolute;left:5950;top:-1453;width:10;height:20" coordorigin="5950,-1453" coordsize="10,20">
              <v:shape style="position:absolute;left:5950;top:-1453;width:10;height:20" coordorigin="5950,-1453" coordsize="10,20" path="m5950,-1434l5960,-1434,5960,-1453,5950,-1453,5950,-1434xe" filled="true" fillcolor="#000000" stroked="false">
                <v:path arrowok="t"/>
                <v:fill type="solid"/>
              </v:shape>
            </v:group>
            <v:group style="position:absolute;left:5950;top:-1434;width:10;height:20" coordorigin="5950,-1434" coordsize="10,20">
              <v:shape style="position:absolute;left:5950;top:-1434;width:10;height:20" coordorigin="5950,-1434" coordsize="10,20" path="m5950,-1415l5960,-1415,5960,-1434,5950,-1434,5950,-1415xe" filled="true" fillcolor="#000000" stroked="false">
                <v:path arrowok="t"/>
                <v:fill type="solid"/>
              </v:shape>
            </v:group>
            <v:group style="position:absolute;left:5950;top:-1415;width:10;height:20" coordorigin="5950,-1415" coordsize="10,20">
              <v:shape style="position:absolute;left:5950;top:-1415;width:10;height:20" coordorigin="5950,-1415" coordsize="10,20" path="m5950,-1395l5960,-1395,5960,-1415,5950,-1415,5950,-1395xe" filled="true" fillcolor="#000000" stroked="false">
                <v:path arrowok="t"/>
                <v:fill type="solid"/>
              </v:shape>
            </v:group>
            <v:group style="position:absolute;left:5950;top:-1395;width:10;height:20" coordorigin="5950,-1395" coordsize="10,20">
              <v:shape style="position:absolute;left:5950;top:-1395;width:10;height:20" coordorigin="5950,-1395" coordsize="10,20" path="m5950,-1376l5960,-1376,5960,-1395,5950,-1395,5950,-1376xe" filled="true" fillcolor="#000000" stroked="false">
                <v:path arrowok="t"/>
                <v:fill type="solid"/>
              </v:shape>
            </v:group>
            <v:group style="position:absolute;left:5950;top:-1376;width:10;height:20" coordorigin="5950,-1376" coordsize="10,20">
              <v:shape style="position:absolute;left:5950;top:-1376;width:10;height:20" coordorigin="5950,-1376" coordsize="10,20" path="m5950,-1357l5960,-1357,5960,-1376,5950,-1376,5950,-1357xe" filled="true" fillcolor="#000000" stroked="false">
                <v:path arrowok="t"/>
                <v:fill type="solid"/>
              </v:shape>
            </v:group>
            <v:group style="position:absolute;left:5950;top:-1357;width:10;height:20" coordorigin="5950,-1357" coordsize="10,20">
              <v:shape style="position:absolute;left:5950;top:-1357;width:10;height:20" coordorigin="5950,-1357" coordsize="10,20" path="m5950,-1338l5960,-1338,5960,-1357,5950,-1357,5950,-1338xe" filled="true" fillcolor="#000000" stroked="false">
                <v:path arrowok="t"/>
                <v:fill type="solid"/>
              </v:shape>
              <v:shape style="position:absolute;left:5950;top:-1319;width:10;height:4" type="#_x0000_t75" stroked="false">
                <v:imagedata r:id="rId665" o:title=""/>
              </v:shape>
            </v:group>
            <v:group style="position:absolute;left:5950;top:-1286;width:10;height:20" coordorigin="5950,-1286" coordsize="10,20">
              <v:shape style="position:absolute;left:5950;top:-1286;width:10;height:20" coordorigin="5950,-1286" coordsize="10,20" path="m5950,-1267l5960,-1267,5960,-1286,5950,-1286,5950,-1267xe" filled="true" fillcolor="#000000" stroked="false">
                <v:path arrowok="t"/>
                <v:fill type="solid"/>
              </v:shape>
            </v:group>
            <v:group style="position:absolute;left:5950;top:-1267;width:10;height:20" coordorigin="5950,-1267" coordsize="10,20">
              <v:shape style="position:absolute;left:5950;top:-1267;width:10;height:20" coordorigin="5950,-1267" coordsize="10,20" path="m5950,-1248l5960,-1248,5960,-1267,5950,-1267,5950,-1248xe" filled="true" fillcolor="#000000" stroked="false">
                <v:path arrowok="t"/>
                <v:fill type="solid"/>
              </v:shape>
            </v:group>
            <v:group style="position:absolute;left:5950;top:-1248;width:10;height:20" coordorigin="5950,-1248" coordsize="10,20">
              <v:shape style="position:absolute;left:5950;top:-1248;width:10;height:20" coordorigin="5950,-1248" coordsize="10,20" path="m5950,-1229l5960,-1229,5960,-1248,5950,-1248,5950,-1229xe" filled="true" fillcolor="#000000" stroked="false">
                <v:path arrowok="t"/>
                <v:fill type="solid"/>
              </v:shape>
            </v:group>
            <v:group style="position:absolute;left:5950;top:-1229;width:10;height:20" coordorigin="5950,-1229" coordsize="10,20">
              <v:shape style="position:absolute;left:5950;top:-1229;width:10;height:20" coordorigin="5950,-1229" coordsize="10,20" path="m5950,-1209l5960,-1209,5960,-1229,5950,-1229,5950,-1209xe" filled="true" fillcolor="#000000" stroked="false">
                <v:path arrowok="t"/>
                <v:fill type="solid"/>
              </v:shape>
            </v:group>
            <v:group style="position:absolute;left:5950;top:-1209;width:10;height:20" coordorigin="5950,-1209" coordsize="10,20">
              <v:shape style="position:absolute;left:5950;top:-1209;width:10;height:20" coordorigin="5950,-1209" coordsize="10,20" path="m5950,-1190l5960,-1190,5960,-1209,5950,-1209,5950,-1190xe" filled="true" fillcolor="#000000" stroked="false">
                <v:path arrowok="t"/>
                <v:fill type="solid"/>
              </v:shape>
            </v:group>
            <v:group style="position:absolute;left:5950;top:-1190;width:10;height:20" coordorigin="5950,-1190" coordsize="10,20">
              <v:shape style="position:absolute;left:5950;top:-1190;width:10;height:20" coordorigin="5950,-1190" coordsize="10,20" path="m5950,-1171l5960,-1171,5960,-1190,5950,-1190,5950,-1171xe" filled="true" fillcolor="#000000" stroked="false">
                <v:path arrowok="t"/>
                <v:fill type="solid"/>
              </v:shape>
            </v:group>
            <v:group style="position:absolute;left:5950;top:-1171;width:10;height:20" coordorigin="5950,-1171" coordsize="10,20">
              <v:shape style="position:absolute;left:5950;top:-1171;width:10;height:20" coordorigin="5950,-1171" coordsize="10,20" path="m5950,-1152l5960,-1152,5960,-1171,5950,-1171,5950,-1152xe" filled="true" fillcolor="#000000" stroked="false">
                <v:path arrowok="t"/>
                <v:fill type="solid"/>
              </v:shape>
            </v:group>
            <v:group style="position:absolute;left:5950;top:-1152;width:10;height:20" coordorigin="5950,-1152" coordsize="10,20">
              <v:shape style="position:absolute;left:5950;top:-1152;width:10;height:20" coordorigin="5950,-1152" coordsize="10,20" path="m5950,-1133l5960,-1133,5960,-1152,5950,-1152,5950,-1133xe" filled="true" fillcolor="#000000" stroked="false">
                <v:path arrowok="t"/>
                <v:fill type="solid"/>
              </v:shape>
            </v:group>
            <v:group style="position:absolute;left:5950;top:-1133;width:10;height:20" coordorigin="5950,-1133" coordsize="10,20">
              <v:shape style="position:absolute;left:5950;top:-1133;width:10;height:20" coordorigin="5950,-1133" coordsize="10,20" path="m5950,-1113l5960,-1113,5960,-1133,5950,-1133,5950,-1113xe" filled="true" fillcolor="#000000" stroked="false">
                <v:path arrowok="t"/>
                <v:fill type="solid"/>
              </v:shape>
            </v:group>
            <v:group style="position:absolute;left:5950;top:-1113;width:10;height:20" coordorigin="5950,-1113" coordsize="10,20">
              <v:shape style="position:absolute;left:5950;top:-1113;width:10;height:20" coordorigin="5950,-1113" coordsize="10,20" path="m5950,-1094l5960,-1094,5960,-1113,5950,-1113,5950,-1094xe" filled="true" fillcolor="#000000" stroked="false">
                <v:path arrowok="t"/>
                <v:fill type="solid"/>
              </v:shape>
            </v:group>
            <v:group style="position:absolute;left:5950;top:-1094;width:10;height:20" coordorigin="5950,-1094" coordsize="10,20">
              <v:shape style="position:absolute;left:5950;top:-1094;width:10;height:20" coordorigin="5950,-1094" coordsize="10,20" path="m5950,-1075l5960,-1075,5960,-1094,5950,-1094,5950,-1075xe" filled="true" fillcolor="#000000" stroked="false">
                <v:path arrowok="t"/>
                <v:fill type="solid"/>
              </v:shape>
            </v:group>
            <v:group style="position:absolute;left:5950;top:-1075;width:10;height:20" coordorigin="5950,-1075" coordsize="10,20">
              <v:shape style="position:absolute;left:5950;top:-1075;width:10;height:20" coordorigin="5950,-1075" coordsize="10,20" path="m5950,-1056l5960,-1056,5960,-1075,5950,-1075,5950,-1056xe" filled="true" fillcolor="#000000" stroked="false">
                <v:path arrowok="t"/>
                <v:fill type="solid"/>
              </v:shape>
            </v:group>
            <v:group style="position:absolute;left:5950;top:-1056;width:10;height:20" coordorigin="5950,-1056" coordsize="10,20">
              <v:shape style="position:absolute;left:5950;top:-1056;width:10;height:20" coordorigin="5950,-1056" coordsize="10,20" path="m5950,-1037l5960,-1037,5960,-1056,5950,-1056,5950,-1037xe" filled="true" fillcolor="#000000" stroked="false">
                <v:path arrowok="t"/>
                <v:fill type="solid"/>
              </v:shape>
            </v:group>
            <v:group style="position:absolute;left:5950;top:-1037;width:10;height:20" coordorigin="5950,-1037" coordsize="10,20">
              <v:shape style="position:absolute;left:5950;top:-1037;width:10;height:20" coordorigin="5950,-1037" coordsize="10,20" path="m5950,-1017l5960,-1017,5960,-1037,5950,-1037,5950,-1017xe" filled="true" fillcolor="#000000" stroked="false">
                <v:path arrowok="t"/>
                <v:fill type="solid"/>
              </v:shape>
            </v:group>
            <v:group style="position:absolute;left:5950;top:-1017;width:10;height:20" coordorigin="5950,-1017" coordsize="10,20">
              <v:shape style="position:absolute;left:5950;top:-1017;width:10;height:20" coordorigin="5950,-1017" coordsize="10,20" path="m5950,-998l5960,-998,5960,-1017,5950,-1017,5950,-998xe" filled="true" fillcolor="#000000" stroked="false">
                <v:path arrowok="t"/>
                <v:fill type="solid"/>
              </v:shape>
            </v:group>
            <v:group style="position:absolute;left:5950;top:-998;width:10;height:20" coordorigin="5950,-998" coordsize="10,20">
              <v:shape style="position:absolute;left:5950;top:-998;width:10;height:20" coordorigin="5950,-998" coordsize="10,20" path="m5950,-979l5960,-979,5960,-998,5950,-998,5950,-979xe" filled="true" fillcolor="#000000" stroked="false">
                <v:path arrowok="t"/>
                <v:fill type="solid"/>
              </v:shape>
            </v:group>
            <v:group style="position:absolute;left:5950;top:-979;width:10;height:20" coordorigin="5950,-979" coordsize="10,20">
              <v:shape style="position:absolute;left:5950;top:-979;width:10;height:20" coordorigin="5950,-979" coordsize="10,20" path="m5950,-960l5960,-960,5960,-979,5950,-979,5950,-960xe" filled="true" fillcolor="#000000" stroked="false">
                <v:path arrowok="t"/>
                <v:fill type="solid"/>
              </v:shape>
              <v:shape style="position:absolute;left:5950;top:-941;width:10;height:2" type="#_x0000_t75" stroked="false">
                <v:imagedata r:id="rId666" o:title=""/>
              </v:shape>
            </v:group>
            <v:group style="position:absolute;left:5950;top:-909;width:10;height:20" coordorigin="5950,-909" coordsize="10,20">
              <v:shape style="position:absolute;left:5950;top:-909;width:10;height:20" coordorigin="5950,-909" coordsize="10,20" path="m5950,-890l5960,-890,5960,-909,5950,-909,5950,-890xe" filled="true" fillcolor="#000000" stroked="false">
                <v:path arrowok="t"/>
                <v:fill type="solid"/>
              </v:shape>
            </v:group>
            <v:group style="position:absolute;left:5950;top:-890;width:10;height:20" coordorigin="5950,-890" coordsize="10,20">
              <v:shape style="position:absolute;left:5950;top:-890;width:10;height:20" coordorigin="5950,-890" coordsize="10,20" path="m5950,-871l5960,-871,5960,-890,5950,-890,5950,-871xe" filled="true" fillcolor="#000000" stroked="false">
                <v:path arrowok="t"/>
                <v:fill type="solid"/>
              </v:shape>
            </v:group>
            <v:group style="position:absolute;left:5950;top:-871;width:10;height:20" coordorigin="5950,-871" coordsize="10,20">
              <v:shape style="position:absolute;left:5950;top:-871;width:10;height:20" coordorigin="5950,-871" coordsize="10,20" path="m5950,-852l5960,-852,5960,-871,5950,-871,5950,-852xe" filled="true" fillcolor="#000000" stroked="false">
                <v:path arrowok="t"/>
                <v:fill type="solid"/>
              </v:shape>
            </v:group>
            <v:group style="position:absolute;left:5950;top:-852;width:10;height:20" coordorigin="5950,-852" coordsize="10,20">
              <v:shape style="position:absolute;left:5950;top:-852;width:10;height:20" coordorigin="5950,-852" coordsize="10,20" path="m5950,-833l5960,-833,5960,-852,5950,-852,5950,-833xe" filled="true" fillcolor="#000000" stroked="false">
                <v:path arrowok="t"/>
                <v:fill type="solid"/>
              </v:shape>
            </v:group>
            <v:group style="position:absolute;left:5950;top:-833;width:10;height:20" coordorigin="5950,-833" coordsize="10,20">
              <v:shape style="position:absolute;left:5950;top:-833;width:10;height:20" coordorigin="5950,-833" coordsize="10,20" path="m5950,-813l5960,-813,5960,-833,5950,-833,5950,-813xe" filled="true" fillcolor="#000000" stroked="false">
                <v:path arrowok="t"/>
                <v:fill type="solid"/>
              </v:shape>
            </v:group>
            <v:group style="position:absolute;left:5950;top:-813;width:10;height:20" coordorigin="5950,-813" coordsize="10,20">
              <v:shape style="position:absolute;left:5950;top:-813;width:10;height:20" coordorigin="5950,-813" coordsize="10,20" path="m5950,-794l5960,-794,5960,-813,5950,-813,5950,-794xe" filled="true" fillcolor="#000000" stroked="false">
                <v:path arrowok="t"/>
                <v:fill type="solid"/>
              </v:shape>
            </v:group>
            <v:group style="position:absolute;left:5950;top:-794;width:10;height:20" coordorigin="5950,-794" coordsize="10,20">
              <v:shape style="position:absolute;left:5950;top:-794;width:10;height:20" coordorigin="5950,-794" coordsize="10,20" path="m5950,-775l5960,-775,5960,-794,5950,-794,5950,-775xe" filled="true" fillcolor="#000000" stroked="false">
                <v:path arrowok="t"/>
                <v:fill type="solid"/>
              </v:shape>
            </v:group>
            <v:group style="position:absolute;left:5950;top:-775;width:10;height:20" coordorigin="5950,-775" coordsize="10,20">
              <v:shape style="position:absolute;left:5950;top:-775;width:10;height:20" coordorigin="5950,-775" coordsize="10,20" path="m5950,-755l5960,-755,5960,-775,5950,-775,5950,-755xe" filled="true" fillcolor="#000000" stroked="false">
                <v:path arrowok="t"/>
                <v:fill type="solid"/>
              </v:shape>
            </v:group>
            <v:group style="position:absolute;left:5950;top:-755;width:10;height:20" coordorigin="5950,-755" coordsize="10,20">
              <v:shape style="position:absolute;left:5950;top:-755;width:10;height:20" coordorigin="5950,-755" coordsize="10,20" path="m5950,-736l5960,-736,5960,-755,5950,-755,5950,-736xe" filled="true" fillcolor="#000000" stroked="false">
                <v:path arrowok="t"/>
                <v:fill type="solid"/>
              </v:shape>
            </v:group>
            <v:group style="position:absolute;left:5950;top:-736;width:10;height:20" coordorigin="5950,-736" coordsize="10,20">
              <v:shape style="position:absolute;left:5950;top:-736;width:10;height:20" coordorigin="5950,-736" coordsize="10,20" path="m5950,-717l5960,-717,5960,-736,5950,-736,5950,-717xe" filled="true" fillcolor="#000000" stroked="false">
                <v:path arrowok="t"/>
                <v:fill type="solid"/>
              </v:shape>
            </v:group>
            <v:group style="position:absolute;left:5950;top:-717;width:10;height:20" coordorigin="5950,-717" coordsize="10,20">
              <v:shape style="position:absolute;left:5950;top:-717;width:10;height:20" coordorigin="5950,-717" coordsize="10,20" path="m5950,-698l5960,-698,5960,-717,5950,-717,5950,-698xe" filled="true" fillcolor="#000000" stroked="false">
                <v:path arrowok="t"/>
                <v:fill type="solid"/>
              </v:shape>
            </v:group>
            <v:group style="position:absolute;left:5950;top:-698;width:10;height:20" coordorigin="5950,-698" coordsize="10,20">
              <v:shape style="position:absolute;left:5950;top:-698;width:10;height:20" coordorigin="5950,-698" coordsize="10,20" path="m5950,-679l5960,-679,5960,-698,5950,-698,5950,-679xe" filled="true" fillcolor="#000000" stroked="false">
                <v:path arrowok="t"/>
                <v:fill type="solid"/>
              </v:shape>
            </v:group>
            <v:group style="position:absolute;left:5950;top:-679;width:10;height:20" coordorigin="5950,-679" coordsize="10,20">
              <v:shape style="position:absolute;left:5950;top:-679;width:10;height:20" coordorigin="5950,-679" coordsize="10,20" path="m5950,-659l5960,-659,5960,-679,5950,-679,5950,-659xe" filled="true" fillcolor="#000000" stroked="false">
                <v:path arrowok="t"/>
                <v:fill type="solid"/>
              </v:shape>
            </v:group>
            <v:group style="position:absolute;left:5950;top:-659;width:10;height:20" coordorigin="5950,-659" coordsize="10,20">
              <v:shape style="position:absolute;left:5950;top:-659;width:10;height:20" coordorigin="5950,-659" coordsize="10,20" path="m5950,-640l5960,-640,5960,-659,5950,-659,5950,-640xe" filled="true" fillcolor="#000000" stroked="false">
                <v:path arrowok="t"/>
                <v:fill type="solid"/>
              </v:shape>
            </v:group>
            <v:group style="position:absolute;left:5950;top:-640;width:10;height:20" coordorigin="5950,-640" coordsize="10,20">
              <v:shape style="position:absolute;left:5950;top:-640;width:10;height:20" coordorigin="5950,-640" coordsize="10,20" path="m5950,-621l5960,-621,5960,-640,5950,-640,5950,-621xe" filled="true" fillcolor="#000000" stroked="false">
                <v:path arrowok="t"/>
                <v:fill type="solid"/>
              </v:shape>
            </v:group>
            <v:group style="position:absolute;left:5950;top:-621;width:10;height:20" coordorigin="5950,-621" coordsize="10,20">
              <v:shape style="position:absolute;left:5950;top:-621;width:10;height:20" coordorigin="5950,-621" coordsize="10,20" path="m5950,-602l5960,-602,5960,-621,5950,-621,5950,-602xe" filled="true" fillcolor="#000000" stroked="false">
                <v:path arrowok="t"/>
                <v:fill type="solid"/>
              </v:shape>
            </v:group>
            <v:group style="position:absolute;left:5950;top:-602;width:10;height:20" coordorigin="5950,-602" coordsize="10,20">
              <v:shape style="position:absolute;left:5950;top:-602;width:10;height:20" coordorigin="5950,-602" coordsize="10,20" path="m5950,-583l5960,-583,5960,-602,5950,-602,5950,-583xe" filled="true" fillcolor="#000000" stroked="false">
                <v:path arrowok="t"/>
                <v:fill type="solid"/>
              </v:shape>
              <v:shape style="position:absolute;left:5950;top:-563;width:10;height:2" type="#_x0000_t75" stroked="false">
                <v:imagedata r:id="rId666" o:title=""/>
              </v:shape>
            </v:group>
            <v:group style="position:absolute;left:5950;top:-532;width:10;height:20" coordorigin="5950,-532" coordsize="10,20">
              <v:shape style="position:absolute;left:5950;top:-532;width:10;height:20" coordorigin="5950,-532" coordsize="10,20" path="m5950,-513l5960,-513,5960,-532,5950,-532,5950,-513xe" filled="true" fillcolor="#000000" stroked="false">
                <v:path arrowok="t"/>
                <v:fill type="solid"/>
              </v:shape>
            </v:group>
            <v:group style="position:absolute;left:5950;top:-513;width:10;height:20" coordorigin="5950,-513" coordsize="10,20">
              <v:shape style="position:absolute;left:5950;top:-513;width:10;height:20" coordorigin="5950,-513" coordsize="10,20" path="m5950,-494l5960,-494,5960,-513,5950,-513,5950,-494xe" filled="true" fillcolor="#000000" stroked="false">
                <v:path arrowok="t"/>
                <v:fill type="solid"/>
              </v:shape>
            </v:group>
            <v:group style="position:absolute;left:5950;top:-494;width:10;height:20" coordorigin="5950,-494" coordsize="10,20">
              <v:shape style="position:absolute;left:5950;top:-494;width:10;height:20" coordorigin="5950,-494" coordsize="10,20" path="m5950,-475l5960,-475,5960,-494,5950,-494,5950,-475xe" filled="true" fillcolor="#000000" stroked="false">
                <v:path arrowok="t"/>
                <v:fill type="solid"/>
              </v:shape>
            </v:group>
            <v:group style="position:absolute;left:5950;top:-475;width:10;height:20" coordorigin="5950,-475" coordsize="10,20">
              <v:shape style="position:absolute;left:5950;top:-475;width:10;height:20" coordorigin="5950,-475" coordsize="10,20" path="m5950,-455l5960,-455,5960,-475,5950,-475,5950,-455xe" filled="true" fillcolor="#000000" stroked="false">
                <v:path arrowok="t"/>
                <v:fill type="solid"/>
              </v:shape>
            </v:group>
            <v:group style="position:absolute;left:5950;top:-455;width:10;height:20" coordorigin="5950,-455" coordsize="10,20">
              <v:shape style="position:absolute;left:5950;top:-455;width:10;height:20" coordorigin="5950,-455" coordsize="10,20" path="m5950,-436l5960,-436,5960,-455,5950,-455,5950,-436xe" filled="true" fillcolor="#000000" stroked="false">
                <v:path arrowok="t"/>
                <v:fill type="solid"/>
              </v:shape>
            </v:group>
            <v:group style="position:absolute;left:5950;top:-436;width:10;height:20" coordorigin="5950,-436" coordsize="10,20">
              <v:shape style="position:absolute;left:5950;top:-436;width:10;height:20" coordorigin="5950,-436" coordsize="10,20" path="m5950,-417l5960,-417,5960,-436,5950,-436,5950,-417xe" filled="true" fillcolor="#000000" stroked="false">
                <v:path arrowok="t"/>
                <v:fill type="solid"/>
              </v:shape>
            </v:group>
            <v:group style="position:absolute;left:5950;top:-417;width:10;height:20" coordorigin="5950,-417" coordsize="10,20">
              <v:shape style="position:absolute;left:5950;top:-417;width:10;height:20" coordorigin="5950,-417" coordsize="10,20" path="m5950,-398l5960,-398,5960,-417,5950,-417,5950,-398xe" filled="true" fillcolor="#000000" stroked="false">
                <v:path arrowok="t"/>
                <v:fill type="solid"/>
              </v:shape>
            </v:group>
            <v:group style="position:absolute;left:5950;top:-398;width:10;height:20" coordorigin="5950,-398" coordsize="10,20">
              <v:shape style="position:absolute;left:5950;top:-398;width:10;height:20" coordorigin="5950,-398" coordsize="10,20" path="m5950,-379l5960,-379,5960,-398,5950,-398,5950,-379xe" filled="true" fillcolor="#000000" stroked="false">
                <v:path arrowok="t"/>
                <v:fill type="solid"/>
              </v:shape>
            </v:group>
            <v:group style="position:absolute;left:5950;top:-379;width:10;height:20" coordorigin="5950,-379" coordsize="10,20">
              <v:shape style="position:absolute;left:5950;top:-379;width:10;height:20" coordorigin="5950,-379" coordsize="10,20" path="m5950,-359l5960,-359,5960,-379,5950,-379,5950,-359xe" filled="true" fillcolor="#000000" stroked="false">
                <v:path arrowok="t"/>
                <v:fill type="solid"/>
              </v:shape>
            </v:group>
            <v:group style="position:absolute;left:5950;top:-359;width:10;height:20" coordorigin="5950,-359" coordsize="10,20">
              <v:shape style="position:absolute;left:5950;top:-359;width:10;height:20" coordorigin="5950,-359" coordsize="10,20" path="m5950,-340l5960,-340,5960,-359,5950,-359,5950,-340xe" filled="true" fillcolor="#000000" stroked="false">
                <v:path arrowok="t"/>
                <v:fill type="solid"/>
              </v:shape>
            </v:group>
            <v:group style="position:absolute;left:5950;top:-340;width:10;height:20" coordorigin="5950,-340" coordsize="10,20">
              <v:shape style="position:absolute;left:5950;top:-340;width:10;height:20" coordorigin="5950,-340" coordsize="10,20" path="m5950,-321l5960,-321,5960,-340,5950,-340,5950,-321xe" filled="true" fillcolor="#000000" stroked="false">
                <v:path arrowok="t"/>
                <v:fill type="solid"/>
              </v:shape>
            </v:group>
            <v:group style="position:absolute;left:5950;top:-321;width:10;height:20" coordorigin="5950,-321" coordsize="10,20">
              <v:shape style="position:absolute;left:5950;top:-321;width:10;height:20" coordorigin="5950,-321" coordsize="10,20" path="m5950,-302l5960,-302,5960,-321,5950,-321,5950,-302xe" filled="true" fillcolor="#000000" stroked="false">
                <v:path arrowok="t"/>
                <v:fill type="solid"/>
              </v:shape>
            </v:group>
            <v:group style="position:absolute;left:5950;top:-302;width:10;height:20" coordorigin="5950,-302" coordsize="10,20">
              <v:shape style="position:absolute;left:5950;top:-302;width:10;height:20" coordorigin="5950,-302" coordsize="10,20" path="m5950,-283l5960,-283,5960,-302,5950,-302,5950,-283xe" filled="true" fillcolor="#000000" stroked="false">
                <v:path arrowok="t"/>
                <v:fill type="solid"/>
              </v:shape>
            </v:group>
            <v:group style="position:absolute;left:5950;top:-283;width:10;height:20" coordorigin="5950,-283" coordsize="10,20">
              <v:shape style="position:absolute;left:5950;top:-283;width:10;height:20" coordorigin="5950,-283" coordsize="10,20" path="m5950,-263l5960,-263,5960,-283,5950,-283,5950,-263xe" filled="true" fillcolor="#000000" stroked="false">
                <v:path arrowok="t"/>
                <v:fill type="solid"/>
              </v:shape>
            </v:group>
            <v:group style="position:absolute;left:5950;top:-263;width:10;height:20" coordorigin="5950,-263" coordsize="10,20">
              <v:shape style="position:absolute;left:5950;top:-263;width:10;height:20" coordorigin="5950,-263" coordsize="10,20" path="m5950,-244l5960,-244,5960,-263,5950,-263,5950,-244xe" filled="true" fillcolor="#000000" stroked="false">
                <v:path arrowok="t"/>
                <v:fill type="solid"/>
              </v:shape>
            </v:group>
            <v:group style="position:absolute;left:5950;top:-244;width:10;height:20" coordorigin="5950,-244" coordsize="10,20">
              <v:shape style="position:absolute;left:5950;top:-244;width:10;height:20" coordorigin="5950,-244" coordsize="10,20" path="m5950,-225l5960,-225,5960,-244,5950,-244,5950,-225xe" filled="true" fillcolor="#000000" stroked="false">
                <v:path arrowok="t"/>
                <v:fill type="solid"/>
              </v:shape>
            </v:group>
            <v:group style="position:absolute;left:5950;top:-225;width:10;height:20" coordorigin="5950,-225" coordsize="10,20">
              <v:shape style="position:absolute;left:5950;top:-225;width:10;height:20" coordorigin="5950,-225" coordsize="10,20" path="m5950,-206l5960,-206,5960,-225,5950,-225,5950,-206xe" filled="true" fillcolor="#000000" stroked="false">
                <v:path arrowok="t"/>
                <v:fill type="solid"/>
              </v:shape>
            </v:group>
            <w10:wrap type="none"/>
          </v:group>
        </w:pict>
      </w:r>
      <w:bookmarkStart w:name="（五） 关联交易情况" w:id="261"/>
      <w:bookmarkEnd w:id="261"/>
      <w:r>
        <w:rPr>
          <w:b w:val="0"/>
          <w:bCs w:val="0"/>
        </w:rPr>
      </w:r>
      <w:r>
        <w:rPr/>
        <w:t>（五）关联交易情况</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934" w:right="0"/>
        <w:jc w:val="left"/>
        <w:rPr>
          <w:b w:val="0"/>
          <w:bCs w:val="0"/>
        </w:rPr>
      </w:pPr>
      <w:r>
        <w:rPr>
          <w:rFonts w:ascii="宋体" w:hAnsi="宋体" w:cs="宋体" w:eastAsia="宋体" w:hint="default"/>
          <w:color w:val="212121"/>
        </w:rPr>
        <w:t>1</w:t>
      </w:r>
      <w:r>
        <w:rPr>
          <w:color w:val="212121"/>
        </w:rPr>
        <w:t>、</w:t>
      </w:r>
      <w:r>
        <w:rPr/>
        <w:t>购销商品、提供和接受劳务的关联交易</w:t>
      </w:r>
      <w:r>
        <w:rPr>
          <w:b w:val="0"/>
          <w:bCs w:val="0"/>
        </w:rPr>
      </w:r>
    </w:p>
    <w:p>
      <w:pPr>
        <w:spacing w:line="240" w:lineRule="auto" w:before="4"/>
        <w:rPr>
          <w:rFonts w:ascii="宋体" w:hAnsi="宋体" w:cs="宋体" w:eastAsia="宋体" w:hint="default"/>
          <w:b/>
          <w:bCs/>
          <w:sz w:val="22"/>
          <w:szCs w:val="22"/>
        </w:rPr>
      </w:pPr>
    </w:p>
    <w:p>
      <w:pPr>
        <w:pStyle w:val="Heading4"/>
        <w:spacing w:line="240" w:lineRule="auto" w:before="0"/>
        <w:ind w:left="576" w:right="0"/>
        <w:jc w:val="left"/>
        <w:rPr>
          <w:b w:val="0"/>
          <w:bCs w:val="0"/>
        </w:rPr>
      </w:pPr>
      <w:r>
        <w:rPr/>
        <w:pict>
          <v:group style="position:absolute;margin-left:298.959991pt;margin-top:38.663681pt;width:240.7pt;height:.5pt;mso-position-horizontal-relative:page;mso-position-vertical-relative:paragraph;z-index:-1134928" coordorigin="5979,773" coordsize="4814,10">
            <v:shape style="position:absolute;left:5979;top:773;width:1265;height:10" type="#_x0000_t75" stroked="false">
              <v:imagedata r:id="rId667" o:title=""/>
            </v:shape>
            <v:shape style="position:absolute;left:7239;top:773;width:1241;height:10" type="#_x0000_t75" stroked="false">
              <v:imagedata r:id="rId652" o:title=""/>
            </v:shape>
            <v:shape style="position:absolute;left:8476;top:773;width:2317;height:10" type="#_x0000_t75" stroked="false">
              <v:imagedata r:id="rId653" o:title=""/>
            </v:shape>
            <w10:wrap type="none"/>
          </v:group>
        </w:pict>
      </w:r>
      <w:r>
        <w:rPr/>
        <w:pict>
          <v:shape style="position:absolute;margin-left:189.5pt;margin-top:73.703682pt;width:.48002pt;height:.48pt;mso-position-horizontal-relative:page;mso-position-vertical-relative:paragraph;z-index:22072" type="#_x0000_t75" stroked="false">
            <v:imagedata r:id="rId668" o:title=""/>
          </v:shape>
        </w:pict>
      </w:r>
      <w:r>
        <w:rPr/>
        <w:pict>
          <v:shape style="position:absolute;margin-left:239.119995pt;margin-top:73.703682pt;width:.48003pt;height:.48pt;mso-position-horizontal-relative:page;mso-position-vertical-relative:paragraph;z-index:22096" type="#_x0000_t75" stroked="false">
            <v:imagedata r:id="rId668" o:title=""/>
          </v:shape>
        </w:pict>
      </w:r>
      <w:r>
        <w:rPr/>
        <w:pict>
          <v:shape style="position:absolute;margin-left:298.480011pt;margin-top:73.703682pt;width:.48pt;height:.48pt;mso-position-horizontal-relative:page;mso-position-vertical-relative:paragraph;z-index:22120" type="#_x0000_t75" stroked="false">
            <v:imagedata r:id="rId668" o:title=""/>
          </v:shape>
        </w:pict>
      </w:r>
      <w:r>
        <w:rPr/>
        <w:pict>
          <v:shape style="position:absolute;margin-left:362.200012pt;margin-top:73.703682pt;width:.48pt;height:.48pt;mso-position-horizontal-relative:page;mso-position-vertical-relative:paragraph;z-index:22144" type="#_x0000_t75" stroked="false">
            <v:imagedata r:id="rId668" o:title=""/>
          </v:shape>
        </w:pict>
      </w:r>
      <w:r>
        <w:rPr/>
        <w:pict>
          <v:shape style="position:absolute;margin-left:424.019989pt;margin-top:73.703682pt;width:.48003pt;height:.48pt;mso-position-horizontal-relative:page;mso-position-vertical-relative:paragraph;z-index:22168" type="#_x0000_t75" stroked="false">
            <v:imagedata r:id="rId668" o:title=""/>
          </v:shape>
        </w:pict>
      </w:r>
      <w:r>
        <w:rPr/>
        <w:pict>
          <v:shape style="position:absolute;margin-left:482.100006pt;margin-top:73.703682pt;width:.48pt;height:.48pt;mso-position-horizontal-relative:page;mso-position-vertical-relative:paragraph;z-index:22192" type="#_x0000_t75" stroked="false">
            <v:imagedata r:id="rId668" o:title=""/>
          </v:shape>
        </w:pict>
      </w:r>
      <w:r>
        <w:rPr/>
        <w:pict>
          <v:group style="position:absolute;margin-left:56.700001pt;margin-top:87.143639pt;width:482.95pt;height:5.05pt;mso-position-horizontal-relative:page;mso-position-vertical-relative:paragraph;z-index:-1134760" coordorigin="1134,1743" coordsize="9659,101">
            <v:shape style="position:absolute;left:1134;top:1743;width:2675;height:101" type="#_x0000_t75" stroked="false">
              <v:imagedata r:id="rId648" o:title=""/>
            </v:shape>
            <v:shape style="position:absolute;left:3785;top:1834;width:2184;height:10" type="#_x0000_t75" stroked="false">
              <v:imagedata r:id="rId644" o:title=""/>
            </v:shape>
            <v:shape style="position:absolute;left:5965;top:1834;width:1279;height:10" type="#_x0000_t75" stroked="false">
              <v:imagedata r:id="rId645" o:title=""/>
            </v:shape>
            <v:shape style="position:absolute;left:7239;top:1834;width:1241;height:10" type="#_x0000_t75" stroked="false">
              <v:imagedata r:id="rId646" o:title=""/>
            </v:shape>
            <v:shape style="position:absolute;left:8476;top:1834;width:2317;height:10" type="#_x0000_t75" stroked="false">
              <v:imagedata r:id="rId647" o:title=""/>
            </v:shape>
            <w10:wrap type="none"/>
          </v:group>
        </w:pict>
      </w:r>
      <w:r>
        <w:rPr/>
        <w:pict>
          <v:group style="position:absolute;margin-left:56.700001pt;margin-top:104.663696pt;width:482.95pt;height:5.05pt;mso-position-horizontal-relative:page;mso-position-vertical-relative:paragraph;z-index:-1134736" coordorigin="1134,2093" coordsize="9659,101">
            <v:shape style="position:absolute;left:1134;top:2093;width:2675;height:101" type="#_x0000_t75" stroked="false">
              <v:imagedata r:id="rId649" o:title=""/>
            </v:shape>
            <v:shape style="position:absolute;left:3785;top:2184;width:2184;height:10" type="#_x0000_t75" stroked="false">
              <v:imagedata r:id="rId650" o:title=""/>
            </v:shape>
            <v:shape style="position:absolute;left:5965;top:2184;width:1279;height:10" type="#_x0000_t75" stroked="false">
              <v:imagedata r:id="rId651" o:title=""/>
            </v:shape>
            <v:shape style="position:absolute;left:7239;top:2184;width:1241;height:10" type="#_x0000_t75" stroked="false">
              <v:imagedata r:id="rId652" o:title=""/>
            </v:shape>
            <v:shape style="position:absolute;left:8476;top:2184;width:2317;height:10" type="#_x0000_t75" stroked="false">
              <v:imagedata r:id="rId653" o:title=""/>
            </v:shape>
            <w10:wrap type="none"/>
          </v:group>
        </w:pict>
      </w:r>
      <w:r>
        <w:rPr/>
        <w:t>（</w:t>
      </w:r>
      <w:r>
        <w:rPr>
          <w:rFonts w:ascii="宋体" w:hAnsi="宋体" w:cs="宋体" w:eastAsia="宋体" w:hint="default"/>
        </w:rPr>
        <w:t>1</w:t>
      </w:r>
      <w:r>
        <w:rPr/>
        <w:t>）采购商品</w:t>
      </w:r>
      <w:r>
        <w:rPr>
          <w:rFonts w:ascii="Times New Roman" w:hAnsi="Times New Roman" w:cs="Times New Roman" w:eastAsia="Times New Roman" w:hint="default"/>
        </w:rPr>
        <w:t>/</w:t>
      </w:r>
      <w:r>
        <w:rPr/>
        <w:t>接受劳务情况表</w:t>
      </w:r>
      <w:r>
        <w:rPr>
          <w:b w:val="0"/>
          <w:bCs w:val="0"/>
        </w:rPr>
      </w:r>
    </w:p>
    <w:p>
      <w:pPr>
        <w:spacing w:line="240" w:lineRule="auto" w:before="8"/>
        <w:rPr>
          <w:rFonts w:ascii="宋体" w:hAnsi="宋体" w:cs="宋体" w:eastAsia="宋体" w:hint="default"/>
          <w:b/>
          <w:bCs/>
          <w:sz w:val="8"/>
          <w:szCs w:val="8"/>
        </w:rPr>
      </w:pPr>
    </w:p>
    <w:tbl>
      <w:tblPr>
        <w:tblW w:w="0" w:type="auto"/>
        <w:jc w:val="left"/>
        <w:tblInd w:w="139" w:type="dxa"/>
        <w:tblLayout w:type="fixed"/>
        <w:tblCellMar>
          <w:top w:w="0" w:type="dxa"/>
          <w:left w:w="0" w:type="dxa"/>
          <w:bottom w:w="0" w:type="dxa"/>
          <w:right w:w="0" w:type="dxa"/>
        </w:tblCellMar>
        <w:tblLook w:val="01E0"/>
      </w:tblPr>
      <w:tblGrid>
        <w:gridCol w:w="2675"/>
        <w:gridCol w:w="992"/>
        <w:gridCol w:w="1187"/>
        <w:gridCol w:w="1274"/>
        <w:gridCol w:w="1236"/>
        <w:gridCol w:w="1162"/>
        <w:gridCol w:w="1146"/>
      </w:tblGrid>
      <w:tr>
        <w:trPr>
          <w:trHeight w:val="303" w:hRule="exact"/>
        </w:trPr>
        <w:tc>
          <w:tcPr>
            <w:tcW w:w="2675" w:type="dxa"/>
            <w:tcBorders>
              <w:top w:val="single" w:sz="12" w:space="0" w:color="000000"/>
              <w:left w:val="nil" w:sz="6" w:space="0" w:color="auto"/>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
        </w:tc>
        <w:tc>
          <w:tcPr>
            <w:tcW w:w="1187" w:type="dxa"/>
            <w:vMerge w:val="restart"/>
            <w:tcBorders>
              <w:top w:val="single" w:sz="12" w:space="0" w:color="000000"/>
              <w:left w:val="single" w:sz="4" w:space="0" w:color="000000"/>
              <w:right w:val="single" w:sz="4" w:space="0" w:color="000000"/>
            </w:tcBorders>
          </w:tcPr>
          <w:p>
            <w:pPr>
              <w:pStyle w:val="TableParagraph"/>
              <w:spacing w:line="237" w:lineRule="auto" w:before="147"/>
              <w:ind w:left="135" w:right="136"/>
              <w:jc w:val="center"/>
              <w:rPr>
                <w:rFonts w:ascii="宋体" w:hAnsi="宋体" w:cs="宋体" w:eastAsia="宋体" w:hint="default"/>
                <w:sz w:val="18"/>
                <w:szCs w:val="18"/>
              </w:rPr>
            </w:pPr>
            <w:r>
              <w:rPr>
                <w:rFonts w:ascii="宋体" w:hAnsi="宋体" w:cs="宋体" w:eastAsia="宋体" w:hint="default"/>
                <w:b/>
                <w:bCs/>
                <w:sz w:val="18"/>
                <w:szCs w:val="18"/>
              </w:rPr>
              <w:t>关联交易定</w:t>
            </w:r>
            <w:r>
              <w:rPr>
                <w:rFonts w:ascii="宋体" w:hAnsi="宋体" w:cs="宋体" w:eastAsia="宋体" w:hint="default"/>
                <w:b/>
                <w:bCs/>
                <w:w w:val="99"/>
                <w:sz w:val="18"/>
                <w:szCs w:val="18"/>
              </w:rPr>
              <w:t> </w:t>
            </w:r>
            <w:r>
              <w:rPr>
                <w:rFonts w:ascii="宋体" w:hAnsi="宋体" w:cs="宋体" w:eastAsia="宋体" w:hint="default"/>
                <w:b/>
                <w:bCs/>
                <w:sz w:val="18"/>
                <w:szCs w:val="18"/>
              </w:rPr>
              <w:t>价方式及决</w:t>
            </w:r>
            <w:r>
              <w:rPr>
                <w:rFonts w:ascii="宋体" w:hAnsi="宋体" w:cs="宋体" w:eastAsia="宋体" w:hint="default"/>
                <w:b/>
                <w:bCs/>
                <w:w w:val="99"/>
                <w:sz w:val="18"/>
                <w:szCs w:val="18"/>
              </w:rPr>
              <w:t> </w:t>
            </w:r>
            <w:r>
              <w:rPr>
                <w:rFonts w:ascii="宋体" w:hAnsi="宋体" w:cs="宋体" w:eastAsia="宋体" w:hint="default"/>
                <w:b/>
                <w:bCs/>
                <w:sz w:val="18"/>
                <w:szCs w:val="18"/>
              </w:rPr>
              <w:t>策程序</w:t>
            </w:r>
            <w:r>
              <w:rPr>
                <w:rFonts w:ascii="宋体" w:hAnsi="宋体" w:cs="宋体" w:eastAsia="宋体" w:hint="default"/>
                <w:sz w:val="18"/>
                <w:szCs w:val="18"/>
              </w:rPr>
            </w:r>
          </w:p>
        </w:tc>
        <w:tc>
          <w:tcPr>
            <w:tcW w:w="2511"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7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08"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69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3"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9"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992" w:type="dxa"/>
            <w:vMerge w:val="restart"/>
            <w:tcBorders>
              <w:top w:val="nil" w:sz="6" w:space="0" w:color="auto"/>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18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vMerge w:val="restart"/>
            <w:tcBorders>
              <w:top w:val="nil" w:sz="6" w:space="0" w:color="auto"/>
              <w:left w:val="single" w:sz="4" w:space="0" w:color="000000"/>
              <w:right w:val="single" w:sz="4" w:space="0" w:color="000000"/>
            </w:tcBorders>
          </w:tcPr>
          <w:p>
            <w:pPr>
              <w:pStyle w:val="TableParagraph"/>
              <w:spacing w:line="232" w:lineRule="exact" w:before="57"/>
              <w:ind w:left="160" w:right="160"/>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62" w:type="dxa"/>
            <w:tcBorders>
              <w:top w:val="nil" w:sz="6" w:space="0" w:color="auto"/>
              <w:left w:val="single" w:sz="4" w:space="0" w:color="000000"/>
              <w:bottom w:val="nil" w:sz="6" w:space="0" w:color="auto"/>
              <w:right w:val="single" w:sz="4" w:space="0" w:color="000000"/>
            </w:tcBorders>
          </w:tcPr>
          <w:p>
            <w:pPr/>
          </w:p>
        </w:tc>
        <w:tc>
          <w:tcPr>
            <w:tcW w:w="1146" w:type="dxa"/>
            <w:vMerge w:val="restart"/>
            <w:tcBorders>
              <w:top w:val="nil" w:sz="6" w:space="0" w:color="auto"/>
              <w:left w:val="single" w:sz="4" w:space="0" w:color="000000"/>
              <w:right w:val="nil" w:sz="6" w:space="0" w:color="auto"/>
            </w:tcBorders>
          </w:tcPr>
          <w:p>
            <w:pPr>
              <w:pStyle w:val="TableParagraph"/>
              <w:spacing w:line="232" w:lineRule="exact" w:before="57"/>
              <w:ind w:left="115" w:right="120"/>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27" w:lineRule="exact"/>
              <w:ind w:right="6"/>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4" w:hRule="exact"/>
        </w:trPr>
        <w:tc>
          <w:tcPr>
            <w:tcW w:w="2675"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992"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6" w:type="dxa"/>
            <w:vMerge/>
            <w:tcBorders>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6" w:type="dxa"/>
            <w:vMerge/>
            <w:tcBorders>
              <w:left w:val="single" w:sz="4" w:space="0" w:color="000000"/>
              <w:bottom w:val="single" w:sz="4" w:space="0" w:color="000000"/>
              <w:right w:val="nil" w:sz="6" w:space="0" w:color="auto"/>
            </w:tcBorders>
          </w:tcPr>
          <w:p>
            <w:pPr/>
          </w:p>
        </w:tc>
      </w:tr>
      <w:tr>
        <w:trPr>
          <w:trHeight w:val="270" w:hRule="exact"/>
        </w:trPr>
        <w:tc>
          <w:tcPr>
            <w:tcW w:w="2675"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2,259,307.96</w:t>
            </w: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71.10</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2,216,566.12</w:t>
            </w:r>
          </w:p>
        </w:tc>
        <w:tc>
          <w:tcPr>
            <w:tcW w:w="1146"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75.65</w:t>
            </w:r>
          </w:p>
        </w:tc>
      </w:tr>
      <w:tr>
        <w:trPr>
          <w:trHeight w:val="85" w:hRule="exact"/>
        </w:trPr>
        <w:tc>
          <w:tcPr>
            <w:tcW w:w="2675"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购买保险</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151,620.00</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28.71</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28,921.71</w:t>
            </w:r>
          </w:p>
        </w:tc>
        <w:tc>
          <w:tcPr>
            <w:tcW w:w="114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4.52</w:t>
            </w:r>
          </w:p>
        </w:tc>
      </w:tr>
      <w:tr>
        <w:trPr>
          <w:trHeight w:val="85" w:hRule="exact"/>
        </w:trPr>
        <w:tc>
          <w:tcPr>
            <w:tcW w:w="2675"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218,650.94</w:t>
            </w:r>
          </w:p>
        </w:tc>
        <w:tc>
          <w:tcPr>
            <w:tcW w:w="1146"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z w:val="18"/>
              </w:rPr>
              <w:t>1.58</w:t>
            </w:r>
          </w:p>
        </w:tc>
      </w:tr>
      <w:tr>
        <w:trPr>
          <w:trHeight w:val="268"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112,562.07</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0.01</w:t>
            </w: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85" w:hRule="exact"/>
        </w:trPr>
        <w:tc>
          <w:tcPr>
            <w:tcW w:w="2675"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8,631.90</w:t>
            </w:r>
          </w:p>
        </w:tc>
        <w:tc>
          <w:tcPr>
            <w:tcW w:w="114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0.10</w:t>
            </w:r>
          </w:p>
        </w:tc>
      </w:tr>
      <w:tr>
        <w:trPr>
          <w:trHeight w:val="85" w:hRule="exact"/>
        </w:trPr>
        <w:tc>
          <w:tcPr>
            <w:tcW w:w="2675"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紫光宏茂微电子（上海）有限公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2,455,911.54</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0.13</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741,248.75</w:t>
            </w:r>
          </w:p>
        </w:tc>
        <w:tc>
          <w:tcPr>
            <w:tcW w:w="1146"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z w:val="18"/>
              </w:rPr>
              <w:t>5.37</w:t>
            </w:r>
          </w:p>
        </w:tc>
      </w:tr>
      <w:tr>
        <w:trPr>
          <w:trHeight w:val="478" w:hRule="exact"/>
        </w:trPr>
        <w:tc>
          <w:tcPr>
            <w:tcW w:w="2675"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武汉新芯集成电路制造有限公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304,828.03</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0.02</w:t>
            </w:r>
          </w:p>
        </w:tc>
        <w:tc>
          <w:tcPr>
            <w:tcW w:w="1162"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488" w:hRule="exact"/>
        </w:trPr>
        <w:tc>
          <w:tcPr>
            <w:tcW w:w="2675" w:type="dxa"/>
            <w:tcBorders>
              <w:top w:val="nil" w:sz="6" w:space="0" w:color="auto"/>
              <w:left w:val="nil" w:sz="6" w:space="0" w:color="auto"/>
              <w:bottom w:val="single" w:sz="12" w:space="0" w:color="000000"/>
              <w:right w:val="single" w:sz="4" w:space="0" w:color="000000"/>
            </w:tcBorders>
          </w:tcPr>
          <w:p>
            <w:pPr>
              <w:pStyle w:val="TableParagraph"/>
              <w:spacing w:line="232" w:lineRule="exact" w:before="1"/>
              <w:ind w:left="122" w:right="104"/>
              <w:jc w:val="left"/>
              <w:rPr>
                <w:rFonts w:ascii="宋体" w:hAnsi="宋体" w:cs="宋体" w:eastAsia="宋体" w:hint="default"/>
                <w:sz w:val="18"/>
                <w:szCs w:val="18"/>
              </w:rPr>
            </w:pPr>
            <w:r>
              <w:rPr>
                <w:rFonts w:ascii="宋体" w:hAnsi="宋体" w:cs="宋体" w:eastAsia="宋体" w:hint="default"/>
                <w:spacing w:val="7"/>
                <w:sz w:val="18"/>
                <w:szCs w:val="18"/>
              </w:rPr>
              <w:t>紫光集团有限公司北京国际科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技交流中心</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1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32,012.84</w:t>
            </w:r>
          </w:p>
        </w:tc>
        <w:tc>
          <w:tcPr>
            <w:tcW w:w="12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0.30</w:t>
            </w:r>
          </w:p>
        </w:tc>
        <w:tc>
          <w:tcPr>
            <w:tcW w:w="1162" w:type="dxa"/>
            <w:tcBorders>
              <w:top w:val="nil" w:sz="6" w:space="0" w:color="auto"/>
              <w:left w:val="single" w:sz="4" w:space="0" w:color="000000"/>
              <w:bottom w:val="single" w:sz="12" w:space="0" w:color="000000"/>
              <w:right w:val="single" w:sz="4" w:space="0" w:color="000000"/>
            </w:tcBorders>
          </w:tcPr>
          <w:p>
            <w:pPr/>
          </w:p>
        </w:tc>
        <w:tc>
          <w:tcPr>
            <w:tcW w:w="1146"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77" w:footer="979" w:top="1060" w:bottom="1160" w:left="980" w:right="0"/>
        </w:sectPr>
      </w:pPr>
    </w:p>
    <w:p>
      <w:pPr>
        <w:spacing w:line="240" w:lineRule="auto" w:before="12"/>
        <w:rPr>
          <w:rFonts w:ascii="宋体" w:hAnsi="宋体" w:cs="宋体" w:eastAsia="宋体" w:hint="default"/>
          <w:b/>
          <w:bCs/>
          <w:sz w:val="2"/>
          <w:szCs w:val="2"/>
        </w:rPr>
      </w:pPr>
      <w:r>
        <w:rPr/>
        <w:pict>
          <v:group style="position:absolute;margin-left:298.959991pt;margin-top:90.479942pt;width:240.7pt;height:.5pt;mso-position-horizontal-relative:page;mso-position-vertical-relative:page;z-index:-1134592" coordorigin="5979,1810" coordsize="4814,10">
            <v:shape style="position:absolute;left:5979;top:1810;width:1265;height:10" type="#_x0000_t75" stroked="false">
              <v:imagedata r:id="rId667" o:title=""/>
            </v:shape>
            <v:shape style="position:absolute;left:7239;top:1810;width:1241;height:10" type="#_x0000_t75" stroked="false">
              <v:imagedata r:id="rId646" o:title=""/>
            </v:shape>
            <v:shape style="position:absolute;left:8476;top:1810;width:2317;height:10" type="#_x0000_t75" stroked="false">
              <v:imagedata r:id="rId647" o:title=""/>
            </v:shape>
            <w10:wrap type="none"/>
          </v:group>
        </w:pict>
      </w:r>
      <w:r>
        <w:rPr/>
        <w:pict>
          <v:shape style="position:absolute;margin-left:189.5pt;margin-top:125.520004pt;width:.48002pt;height:.48pt;mso-position-horizontal-relative:page;mso-position-vertical-relative:page;z-index:22408" type="#_x0000_t75" stroked="false">
            <v:imagedata r:id="rId668" o:title=""/>
          </v:shape>
        </w:pict>
      </w:r>
      <w:r>
        <w:rPr/>
        <w:pict>
          <v:shape style="position:absolute;margin-left:239.119995pt;margin-top:125.520004pt;width:.48003pt;height:.48pt;mso-position-horizontal-relative:page;mso-position-vertical-relative:page;z-index:22432" type="#_x0000_t75" stroked="false">
            <v:imagedata r:id="rId668" o:title=""/>
          </v:shape>
        </w:pict>
      </w:r>
      <w:r>
        <w:rPr/>
        <w:pict>
          <v:shape style="position:absolute;margin-left:298.480011pt;margin-top:125.520004pt;width:.48pt;height:.48pt;mso-position-horizontal-relative:page;mso-position-vertical-relative:page;z-index:22456" type="#_x0000_t75" stroked="false">
            <v:imagedata r:id="rId668" o:title=""/>
          </v:shape>
        </w:pict>
      </w:r>
      <w:r>
        <w:rPr/>
        <w:pict>
          <v:shape style="position:absolute;margin-left:362.200012pt;margin-top:125.520004pt;width:.48pt;height:.48pt;mso-position-horizontal-relative:page;mso-position-vertical-relative:page;z-index:22480" type="#_x0000_t75" stroked="false">
            <v:imagedata r:id="rId668" o:title=""/>
          </v:shape>
        </w:pict>
      </w:r>
      <w:r>
        <w:rPr/>
        <w:pict>
          <v:shape style="position:absolute;margin-left:424.019989pt;margin-top:125.520004pt;width:.48003pt;height:.48pt;mso-position-horizontal-relative:page;mso-position-vertical-relative:page;z-index:22504" type="#_x0000_t75" stroked="false">
            <v:imagedata r:id="rId668" o:title=""/>
          </v:shape>
        </w:pict>
      </w:r>
      <w:r>
        <w:rPr/>
        <w:pict>
          <v:shape style="position:absolute;margin-left:482.100006pt;margin-top:125.520004pt;width:.48pt;height:.48pt;mso-position-horizontal-relative:page;mso-position-vertical-relative:page;z-index:22528" type="#_x0000_t75" stroked="false">
            <v:imagedata r:id="rId668" o:title=""/>
          </v:shape>
        </w:pict>
      </w:r>
      <w:r>
        <w:rPr/>
        <w:pict>
          <v:group style="position:absolute;margin-left:56.700001pt;margin-top:370.100006pt;width:482.05pt;height:.5pt;mso-position-horizontal-relative:page;mso-position-vertical-relative:page;z-index:-1134088" coordorigin="1134,7402" coordsize="9641,10">
            <v:shape style="position:absolute;left:1134;top:7402;width:3114;height:10" type="#_x0000_t75" stroked="false">
              <v:imagedata r:id="rId669" o:title=""/>
            </v:shape>
            <v:shape style="position:absolute;left:4244;top:7402;width:1139;height:10" type="#_x0000_t75" stroked="false">
              <v:imagedata r:id="rId339" o:title=""/>
            </v:shape>
            <v:shape style="position:absolute;left:5378;top:7402;width:1282;height:10" type="#_x0000_t75" stroked="false">
              <v:imagedata r:id="rId122" o:title=""/>
            </v:shape>
            <v:shape style="position:absolute;left:6655;top:7402;width:2698;height:10" type="#_x0000_t75" stroked="false">
              <v:imagedata r:id="rId670" o:title=""/>
            </v:shape>
            <v:shape style="position:absolute;left:9348;top:7402;width:1427;height:10" type="#_x0000_t75" stroked="false">
              <v:imagedata r:id="rId285" o:title=""/>
            </v:shape>
            <w10:wrap type="none"/>
          </v:group>
        </w:pict>
      </w:r>
    </w:p>
    <w:tbl>
      <w:tblPr>
        <w:tblW w:w="0" w:type="auto"/>
        <w:jc w:val="left"/>
        <w:tblInd w:w="143" w:type="dxa"/>
        <w:tblLayout w:type="fixed"/>
        <w:tblCellMar>
          <w:top w:w="0" w:type="dxa"/>
          <w:left w:w="0" w:type="dxa"/>
          <w:bottom w:w="0" w:type="dxa"/>
          <w:right w:w="0" w:type="dxa"/>
        </w:tblCellMar>
        <w:tblLook w:val="01E0"/>
      </w:tblPr>
      <w:tblGrid>
        <w:gridCol w:w="2691"/>
        <w:gridCol w:w="992"/>
        <w:gridCol w:w="1187"/>
        <w:gridCol w:w="1274"/>
        <w:gridCol w:w="1236"/>
        <w:gridCol w:w="1162"/>
        <w:gridCol w:w="1157"/>
      </w:tblGrid>
      <w:tr>
        <w:trPr>
          <w:trHeight w:val="343" w:hRule="exact"/>
        </w:trPr>
        <w:tc>
          <w:tcPr>
            <w:tcW w:w="2691" w:type="dxa"/>
            <w:tcBorders>
              <w:top w:val="single" w:sz="6" w:space="0" w:color="000000"/>
              <w:left w:val="nil" w:sz="6" w:space="0" w:color="auto"/>
              <w:bottom w:val="single" w:sz="12" w:space="0" w:color="000000"/>
              <w:right w:val="nil" w:sz="6" w:space="0" w:color="auto"/>
            </w:tcBorders>
          </w:tcPr>
          <w:p>
            <w:pPr/>
          </w:p>
        </w:tc>
        <w:tc>
          <w:tcPr>
            <w:tcW w:w="992" w:type="dxa"/>
            <w:tcBorders>
              <w:top w:val="single" w:sz="6" w:space="0" w:color="000000"/>
              <w:left w:val="nil" w:sz="6" w:space="0" w:color="auto"/>
              <w:bottom w:val="single" w:sz="12" w:space="0" w:color="000000"/>
              <w:right w:val="nil" w:sz="6" w:space="0" w:color="auto"/>
            </w:tcBorders>
          </w:tcPr>
          <w:p>
            <w:pPr/>
          </w:p>
        </w:tc>
        <w:tc>
          <w:tcPr>
            <w:tcW w:w="1187" w:type="dxa"/>
            <w:tcBorders>
              <w:top w:val="single" w:sz="6" w:space="0" w:color="000000"/>
              <w:left w:val="nil" w:sz="6" w:space="0" w:color="auto"/>
              <w:bottom w:val="single" w:sz="12" w:space="0" w:color="000000"/>
              <w:right w:val="nil" w:sz="6" w:space="0" w:color="auto"/>
            </w:tcBorders>
          </w:tcPr>
          <w:p>
            <w:pPr/>
          </w:p>
        </w:tc>
        <w:tc>
          <w:tcPr>
            <w:tcW w:w="2511" w:type="dxa"/>
            <w:gridSpan w:val="2"/>
            <w:tcBorders>
              <w:top w:val="single" w:sz="6" w:space="0" w:color="000000"/>
              <w:left w:val="nil" w:sz="6" w:space="0" w:color="auto"/>
              <w:bottom w:val="single" w:sz="12" w:space="0" w:color="000000"/>
              <w:right w:val="nil" w:sz="6" w:space="0" w:color="auto"/>
            </w:tcBorders>
          </w:tcPr>
          <w:p>
            <w:pPr/>
          </w:p>
        </w:tc>
        <w:tc>
          <w:tcPr>
            <w:tcW w:w="2318" w:type="dxa"/>
            <w:gridSpan w:val="2"/>
            <w:tcBorders>
              <w:top w:val="single" w:sz="6" w:space="0" w:color="000000"/>
              <w:left w:val="nil" w:sz="6" w:space="0" w:color="auto"/>
              <w:bottom w:val="single" w:sz="12" w:space="0" w:color="000000"/>
              <w:right w:val="nil" w:sz="6" w:space="0" w:color="auto"/>
            </w:tcBorders>
          </w:tcPr>
          <w:p>
            <w:pPr/>
          </w:p>
        </w:tc>
      </w:tr>
      <w:tr>
        <w:trPr>
          <w:trHeight w:val="303" w:hRule="exact"/>
        </w:trPr>
        <w:tc>
          <w:tcPr>
            <w:tcW w:w="2691" w:type="dxa"/>
            <w:tcBorders>
              <w:top w:val="single" w:sz="12" w:space="0" w:color="000000"/>
              <w:left w:val="nil" w:sz="6" w:space="0" w:color="auto"/>
              <w:bottom w:val="nil" w:sz="6" w:space="0" w:color="auto"/>
              <w:right w:val="single" w:sz="4" w:space="0" w:color="000000"/>
            </w:tcBorders>
          </w:tcPr>
          <w:p>
            <w:pPr/>
          </w:p>
        </w:tc>
        <w:tc>
          <w:tcPr>
            <w:tcW w:w="992" w:type="dxa"/>
            <w:tcBorders>
              <w:top w:val="single" w:sz="12" w:space="0" w:color="000000"/>
              <w:left w:val="single" w:sz="4" w:space="0" w:color="000000"/>
              <w:bottom w:val="nil" w:sz="6" w:space="0" w:color="auto"/>
              <w:right w:val="single" w:sz="4" w:space="0" w:color="000000"/>
            </w:tcBorders>
          </w:tcPr>
          <w:p>
            <w:pPr/>
          </w:p>
        </w:tc>
        <w:tc>
          <w:tcPr>
            <w:tcW w:w="1187" w:type="dxa"/>
            <w:vMerge w:val="restart"/>
            <w:tcBorders>
              <w:top w:val="single" w:sz="12" w:space="0" w:color="000000"/>
              <w:left w:val="single" w:sz="4" w:space="0" w:color="000000"/>
              <w:right w:val="single" w:sz="4" w:space="0" w:color="000000"/>
            </w:tcBorders>
          </w:tcPr>
          <w:p>
            <w:pPr>
              <w:pStyle w:val="TableParagraph"/>
              <w:spacing w:line="237" w:lineRule="auto" w:before="147"/>
              <w:ind w:left="135" w:right="136"/>
              <w:jc w:val="center"/>
              <w:rPr>
                <w:rFonts w:ascii="宋体" w:hAnsi="宋体" w:cs="宋体" w:eastAsia="宋体" w:hint="default"/>
                <w:sz w:val="18"/>
                <w:szCs w:val="18"/>
              </w:rPr>
            </w:pPr>
            <w:r>
              <w:rPr>
                <w:rFonts w:ascii="宋体" w:hAnsi="宋体" w:cs="宋体" w:eastAsia="宋体" w:hint="default"/>
                <w:b/>
                <w:bCs/>
                <w:sz w:val="18"/>
                <w:szCs w:val="18"/>
              </w:rPr>
              <w:t>关联交易定</w:t>
            </w:r>
            <w:r>
              <w:rPr>
                <w:rFonts w:ascii="宋体" w:hAnsi="宋体" w:cs="宋体" w:eastAsia="宋体" w:hint="default"/>
                <w:b/>
                <w:bCs/>
                <w:w w:val="99"/>
                <w:sz w:val="18"/>
                <w:szCs w:val="18"/>
              </w:rPr>
              <w:t> </w:t>
            </w:r>
            <w:r>
              <w:rPr>
                <w:rFonts w:ascii="宋体" w:hAnsi="宋体" w:cs="宋体" w:eastAsia="宋体" w:hint="default"/>
                <w:b/>
                <w:bCs/>
                <w:sz w:val="18"/>
                <w:szCs w:val="18"/>
              </w:rPr>
              <w:t>价方式及决</w:t>
            </w:r>
            <w:r>
              <w:rPr>
                <w:rFonts w:ascii="宋体" w:hAnsi="宋体" w:cs="宋体" w:eastAsia="宋体" w:hint="default"/>
                <w:b/>
                <w:bCs/>
                <w:w w:val="99"/>
                <w:sz w:val="18"/>
                <w:szCs w:val="18"/>
              </w:rPr>
              <w:t> </w:t>
            </w:r>
            <w:r>
              <w:rPr>
                <w:rFonts w:ascii="宋体" w:hAnsi="宋体" w:cs="宋体" w:eastAsia="宋体" w:hint="default"/>
                <w:b/>
                <w:bCs/>
                <w:sz w:val="18"/>
                <w:szCs w:val="18"/>
              </w:rPr>
              <w:t>策程序</w:t>
            </w:r>
            <w:r>
              <w:rPr>
                <w:rFonts w:ascii="宋体" w:hAnsi="宋体" w:cs="宋体" w:eastAsia="宋体" w:hint="default"/>
                <w:sz w:val="18"/>
                <w:szCs w:val="18"/>
              </w:rPr>
            </w:r>
          </w:p>
        </w:tc>
        <w:tc>
          <w:tcPr>
            <w:tcW w:w="2511"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7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18"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69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3" w:hRule="exact"/>
        </w:trPr>
        <w:tc>
          <w:tcPr>
            <w:tcW w:w="2691"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35"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992" w:type="dxa"/>
            <w:vMerge w:val="restart"/>
            <w:tcBorders>
              <w:top w:val="nil" w:sz="6" w:space="0" w:color="auto"/>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18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36" w:type="dxa"/>
            <w:vMerge w:val="restart"/>
            <w:tcBorders>
              <w:top w:val="nil" w:sz="6" w:space="0" w:color="auto"/>
              <w:left w:val="single" w:sz="4" w:space="0" w:color="000000"/>
              <w:right w:val="single" w:sz="4" w:space="0" w:color="000000"/>
            </w:tcBorders>
          </w:tcPr>
          <w:p>
            <w:pPr>
              <w:pStyle w:val="TableParagraph"/>
              <w:spacing w:line="232" w:lineRule="exact" w:before="57"/>
              <w:ind w:left="160" w:right="160"/>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62" w:type="dxa"/>
            <w:tcBorders>
              <w:top w:val="nil" w:sz="6" w:space="0" w:color="auto"/>
              <w:left w:val="single" w:sz="4" w:space="0" w:color="000000"/>
              <w:bottom w:val="nil" w:sz="6" w:space="0" w:color="auto"/>
              <w:right w:val="single" w:sz="4" w:space="0" w:color="000000"/>
            </w:tcBorders>
          </w:tcPr>
          <w:p>
            <w:pPr/>
          </w:p>
        </w:tc>
        <w:tc>
          <w:tcPr>
            <w:tcW w:w="1157" w:type="dxa"/>
            <w:vMerge w:val="restart"/>
            <w:tcBorders>
              <w:top w:val="nil" w:sz="6" w:space="0" w:color="auto"/>
              <w:left w:val="single" w:sz="4" w:space="0" w:color="000000"/>
              <w:right w:val="nil" w:sz="6" w:space="0" w:color="auto"/>
            </w:tcBorders>
          </w:tcPr>
          <w:p>
            <w:pPr>
              <w:pStyle w:val="TableParagraph"/>
              <w:spacing w:line="232" w:lineRule="exact" w:before="57"/>
              <w:ind w:left="115" w:right="131"/>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27" w:lineRule="exact"/>
              <w:ind w:right="17"/>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4" w:hRule="exact"/>
        </w:trPr>
        <w:tc>
          <w:tcPr>
            <w:tcW w:w="2691"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992"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6" w:type="dxa"/>
            <w:vMerge/>
            <w:tcBorders>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7" w:type="dxa"/>
            <w:vMerge/>
            <w:tcBorders>
              <w:left w:val="single" w:sz="4" w:space="0" w:color="000000"/>
              <w:bottom w:val="single" w:sz="4" w:space="0" w:color="000000"/>
              <w:right w:val="nil" w:sz="6" w:space="0" w:color="auto"/>
            </w:tcBorders>
          </w:tcPr>
          <w:p>
            <w:pPr/>
          </w:p>
        </w:tc>
      </w:tr>
      <w:tr>
        <w:trPr>
          <w:trHeight w:val="473" w:hRule="exact"/>
        </w:trPr>
        <w:tc>
          <w:tcPr>
            <w:tcW w:w="2691" w:type="dxa"/>
            <w:tcBorders>
              <w:top w:val="single" w:sz="4" w:space="0" w:color="000000"/>
              <w:left w:val="nil" w:sz="6" w:space="0" w:color="auto"/>
              <w:bottom w:val="nil" w:sz="6" w:space="0" w:color="auto"/>
              <w:right w:val="single" w:sz="4" w:space="0" w:color="000000"/>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31" w:right="0" w:firstLine="90"/>
              <w:jc w:val="left"/>
              <w:rPr>
                <w:rFonts w:ascii="宋体" w:hAnsi="宋体" w:cs="宋体" w:eastAsia="宋体" w:hint="default"/>
                <w:sz w:val="18"/>
                <w:szCs w:val="18"/>
              </w:rPr>
            </w:pPr>
            <w:r>
              <w:rPr>
                <w:rFonts w:ascii="宋体" w:hAnsi="宋体" w:cs="宋体" w:eastAsia="宋体" w:hint="default"/>
                <w:sz w:val="18"/>
                <w:szCs w:val="18"/>
              </w:rPr>
              <w:t>购买服</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务、产品</w:t>
            </w:r>
          </w:p>
        </w:tc>
        <w:tc>
          <w:tcPr>
            <w:tcW w:w="1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132,120,734.3</w:t>
            </w: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w:t>
            </w: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6.88</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tc>
        <w:tc>
          <w:tcPr>
            <w:tcW w:w="1157"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tc>
      </w:tr>
      <w:tr>
        <w:trPr>
          <w:trHeight w:val="437" w:hRule="exact"/>
        </w:trPr>
        <w:tc>
          <w:tcPr>
            <w:tcW w:w="2691" w:type="dxa"/>
            <w:tcBorders>
              <w:top w:val="nil" w:sz="6" w:space="0" w:color="auto"/>
              <w:left w:val="nil" w:sz="6" w:space="0" w:color="auto"/>
              <w:bottom w:val="nil" w:sz="6" w:space="0" w:color="auto"/>
              <w:right w:val="single" w:sz="4" w:space="0" w:color="000000"/>
            </w:tcBorders>
          </w:tcPr>
          <w:p>
            <w:pPr>
              <w:pStyle w:val="TableParagraph"/>
              <w:tabs>
                <w:tab w:pos="1572" w:val="left" w:leader="none"/>
              </w:tabs>
              <w:spacing w:line="240" w:lineRule="auto" w:before="5"/>
              <w:ind w:left="137" w:right="101"/>
              <w:jc w:val="left"/>
              <w:rPr>
                <w:rFonts w:ascii="Times New Roman" w:hAnsi="Times New Roman" w:cs="Times New Roman" w:eastAsia="Times New Roman" w:hint="default"/>
                <w:sz w:val="18"/>
                <w:szCs w:val="18"/>
              </w:rPr>
            </w:pPr>
            <w:r>
              <w:rPr>
                <w:rFonts w:ascii="Times New Roman"/>
                <w:w w:val="95"/>
                <w:sz w:val="18"/>
              </w:rPr>
              <w:t>LINXENS</w:t>
              <w:tab/>
            </w:r>
            <w:r>
              <w:rPr>
                <w:rFonts w:ascii="Times New Roman"/>
                <w:sz w:val="18"/>
              </w:rPr>
              <w:t>SINGAPORE</w:t>
            </w:r>
            <w:r>
              <w:rPr>
                <w:rFonts w:ascii="Times New Roman"/>
                <w:sz w:val="18"/>
              </w:rPr>
              <w:t> PTE.LTD</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9,095,586.54</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0.47</w:t>
            </w:r>
          </w:p>
        </w:tc>
        <w:tc>
          <w:tcPr>
            <w:tcW w:w="1162"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nil" w:sz="6" w:space="0" w:color="auto"/>
            </w:tcBorders>
          </w:tcPr>
          <w:p>
            <w:pPr/>
          </w:p>
        </w:tc>
      </w:tr>
      <w:tr>
        <w:trPr>
          <w:trHeight w:val="494" w:hRule="exact"/>
        </w:trPr>
        <w:tc>
          <w:tcPr>
            <w:tcW w:w="2691" w:type="dxa"/>
            <w:tcBorders>
              <w:top w:val="nil" w:sz="6" w:space="0" w:color="auto"/>
              <w:left w:val="nil" w:sz="6" w:space="0" w:color="auto"/>
              <w:bottom w:val="nil" w:sz="6" w:space="0" w:color="auto"/>
              <w:right w:val="single" w:sz="4" w:space="0" w:color="000000"/>
            </w:tcBorders>
          </w:tcPr>
          <w:p>
            <w:pPr>
              <w:pStyle w:val="TableParagraph"/>
              <w:spacing w:line="201" w:lineRule="exact"/>
              <w:ind w:left="137" w:right="0"/>
              <w:jc w:val="left"/>
              <w:rPr>
                <w:rFonts w:ascii="宋体" w:hAnsi="宋体" w:cs="宋体" w:eastAsia="宋体" w:hint="default"/>
                <w:sz w:val="18"/>
                <w:szCs w:val="18"/>
              </w:rPr>
            </w:pPr>
            <w:r>
              <w:rPr>
                <w:rFonts w:ascii="宋体" w:hAnsi="宋体" w:cs="宋体" w:eastAsia="宋体" w:hint="default"/>
                <w:spacing w:val="-6"/>
                <w:sz w:val="18"/>
                <w:szCs w:val="18"/>
              </w:rPr>
              <w:t>立联信（苏州）微连接器有限公</w:t>
            </w:r>
          </w:p>
          <w:p>
            <w:pPr>
              <w:pStyle w:val="TableParagraph"/>
              <w:spacing w:line="235" w:lineRule="exact"/>
              <w:ind w:left="13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 w:right="0"/>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5,233,932.57</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0.27</w:t>
            </w:r>
          </w:p>
        </w:tc>
        <w:tc>
          <w:tcPr>
            <w:tcW w:w="1162"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nil" w:sz="6" w:space="0" w:color="auto"/>
            </w:tcBorders>
          </w:tcPr>
          <w:p>
            <w:pPr/>
          </w:p>
        </w:tc>
      </w:tr>
      <w:tr>
        <w:trPr>
          <w:trHeight w:val="327" w:hRule="exact"/>
        </w:trPr>
        <w:tc>
          <w:tcPr>
            <w:tcW w:w="2691"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37"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 w:right="0"/>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4,313,293.10</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z w:val="18"/>
              </w:rPr>
              <w:t>0.22</w:t>
            </w:r>
          </w:p>
        </w:tc>
        <w:tc>
          <w:tcPr>
            <w:tcW w:w="1162"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nil" w:sz="6" w:space="0" w:color="auto"/>
            </w:tcBorders>
          </w:tcPr>
          <w:p>
            <w:pPr/>
          </w:p>
        </w:tc>
      </w:tr>
      <w:tr>
        <w:trPr>
          <w:trHeight w:val="359" w:hRule="exact"/>
        </w:trPr>
        <w:tc>
          <w:tcPr>
            <w:tcW w:w="2691"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37" w:right="0"/>
              <w:jc w:val="left"/>
              <w:rPr>
                <w:rFonts w:ascii="宋体" w:hAnsi="宋体" w:cs="宋体" w:eastAsia="宋体" w:hint="default"/>
                <w:sz w:val="18"/>
                <w:szCs w:val="18"/>
              </w:rPr>
            </w:pPr>
            <w:r>
              <w:rPr>
                <w:rFonts w:ascii="宋体" w:hAnsi="宋体" w:cs="宋体" w:eastAsia="宋体" w:hint="default"/>
                <w:sz w:val="18"/>
                <w:szCs w:val="18"/>
              </w:rPr>
              <w:t>南涧启迪农业科技有限公司</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1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5,208.00</w:t>
            </w:r>
          </w:p>
        </w:tc>
        <w:tc>
          <w:tcPr>
            <w:tcW w:w="12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single" w:sz="4" w:space="0" w:color="000000"/>
              <w:bottom w:val="single" w:sz="12" w:space="0" w:color="000000"/>
              <w:right w:val="single" w:sz="4" w:space="0" w:color="000000"/>
            </w:tcBorders>
          </w:tcPr>
          <w:p>
            <w:pPr/>
          </w:p>
        </w:tc>
        <w:tc>
          <w:tcPr>
            <w:tcW w:w="1157"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4"/>
          <w:szCs w:val="14"/>
        </w:rPr>
      </w:pPr>
    </w:p>
    <w:p>
      <w:pPr>
        <w:pStyle w:val="Heading4"/>
        <w:spacing w:line="240" w:lineRule="auto"/>
        <w:ind w:left="596" w:right="1115"/>
        <w:jc w:val="left"/>
        <w:rPr>
          <w:b w:val="0"/>
          <w:bCs w:val="0"/>
        </w:rPr>
      </w:pPr>
      <w:r>
        <w:rPr/>
        <w:pict>
          <v:group style="position:absolute;margin-left:56.700001pt;margin-top:-90.746361pt;width:482.95pt;height:.5pt;mso-position-horizontal-relative:page;mso-position-vertical-relative:paragraph;z-index:-1134424" coordorigin="1134,-1815" coordsize="9659,10">
            <v:shape style="position:absolute;left:1134;top:-1815;width:2656;height:10" type="#_x0000_t75" stroked="false">
              <v:imagedata r:id="rId643" o:title=""/>
            </v:shape>
            <v:shape style="position:absolute;left:3785;top:-1815;width:2184;height:10" type="#_x0000_t75" stroked="false">
              <v:imagedata r:id="rId644" o:title=""/>
            </v:shape>
            <v:shape style="position:absolute;left:5965;top:-1815;width:1279;height:10" type="#_x0000_t75" stroked="false">
              <v:imagedata r:id="rId645" o:title=""/>
            </v:shape>
            <v:shape style="position:absolute;left:7239;top:-1815;width:1241;height:10" type="#_x0000_t75" stroked="false">
              <v:imagedata r:id="rId646" o:title=""/>
            </v:shape>
            <v:shape style="position:absolute;left:8476;top:-1815;width:2317;height:10" type="#_x0000_t75" stroked="false">
              <v:imagedata r:id="rId647" o:title=""/>
            </v:shape>
            <w10:wrap type="none"/>
          </v:group>
        </w:pict>
      </w:r>
      <w:r>
        <w:rPr/>
        <w:pict>
          <v:group style="position:absolute;margin-left:56.700001pt;margin-top:-69.566299pt;width:482.95pt;height:.5pt;mso-position-horizontal-relative:page;mso-position-vertical-relative:paragraph;z-index:-1134400" coordorigin="1134,-1391" coordsize="9659,10">
            <v:shape style="position:absolute;left:1134;top:-1391;width:2656;height:10" type="#_x0000_t75" stroked="false">
              <v:imagedata r:id="rId643" o:title=""/>
            </v:shape>
            <v:shape style="position:absolute;left:3785;top:-1391;width:2184;height:10" type="#_x0000_t75" stroked="false">
              <v:imagedata r:id="rId644" o:title=""/>
            </v:shape>
            <v:shape style="position:absolute;left:5965;top:-1391;width:1279;height:10" type="#_x0000_t75" stroked="false">
              <v:imagedata r:id="rId645" o:title=""/>
            </v:shape>
            <v:shape style="position:absolute;left:7239;top:-1391;width:1241;height:10" type="#_x0000_t75" stroked="false">
              <v:imagedata r:id="rId646" o:title=""/>
            </v:shape>
            <v:shape style="position:absolute;left:8476;top:-1391;width:2317;height:10" type="#_x0000_t75" stroked="false">
              <v:imagedata r:id="rId647" o:title=""/>
            </v:shape>
            <w10:wrap type="none"/>
          </v:group>
        </w:pict>
      </w:r>
      <w:r>
        <w:rPr/>
        <w:pict>
          <v:group style="position:absolute;margin-left:56.700001pt;margin-top:-45.746357pt;width:482.95pt;height:.5pt;mso-position-horizontal-relative:page;mso-position-vertical-relative:paragraph;z-index:-1134376" coordorigin="1134,-915" coordsize="9659,10">
            <v:shape style="position:absolute;left:1134;top:-915;width:2656;height:10" type="#_x0000_t75" stroked="false">
              <v:imagedata r:id="rId643" o:title=""/>
            </v:shape>
            <v:shape style="position:absolute;left:3785;top:-915;width:2184;height:10" type="#_x0000_t75" stroked="false">
              <v:imagedata r:id="rId644" o:title=""/>
            </v:shape>
            <v:shape style="position:absolute;left:5965;top:-915;width:1279;height:10" type="#_x0000_t75" stroked="false">
              <v:imagedata r:id="rId645" o:title=""/>
            </v:shape>
            <v:shape style="position:absolute;left:7239;top:-915;width:1241;height:10" type="#_x0000_t75" stroked="false">
              <v:imagedata r:id="rId646" o:title=""/>
            </v:shape>
            <v:shape style="position:absolute;left:8476;top:-915;width:2317;height:10" type="#_x0000_t75" stroked="false">
              <v:imagedata r:id="rId647" o:title=""/>
            </v:shape>
            <w10:wrap type="none"/>
          </v:group>
        </w:pict>
      </w:r>
      <w:r>
        <w:rPr/>
        <w:pict>
          <v:group style="position:absolute;margin-left:56.700001pt;margin-top:-32.786339pt;width:482.95pt;height:5.05pt;mso-position-horizontal-relative:page;mso-position-vertical-relative:paragraph;z-index:-1134352" coordorigin="1134,-656" coordsize="9659,101">
            <v:shape style="position:absolute;left:1134;top:-656;width:2675;height:101" type="#_x0000_t75" stroked="false">
              <v:imagedata r:id="rId649" o:title=""/>
            </v:shape>
            <v:shape style="position:absolute;left:3785;top:-565;width:2184;height:10" type="#_x0000_t75" stroked="false">
              <v:imagedata r:id="rId650" o:title=""/>
            </v:shape>
            <v:shape style="position:absolute;left:5965;top:-565;width:1279;height:10" type="#_x0000_t75" stroked="false">
              <v:imagedata r:id="rId651" o:title=""/>
            </v:shape>
            <v:shape style="position:absolute;left:7239;top:-565;width:1241;height:10" type="#_x0000_t75" stroked="false">
              <v:imagedata r:id="rId652" o:title=""/>
            </v:shape>
            <v:shape style="position:absolute;left:8476;top:-565;width:2317;height:10" type="#_x0000_t75" stroked="false">
              <v:imagedata r:id="rId653" o:title=""/>
            </v:shape>
            <w10:wrap type="none"/>
          </v:group>
        </w:pict>
      </w:r>
      <w:r>
        <w:rPr/>
        <w:pict>
          <v:group style="position:absolute;margin-left:268.660004pt;margin-top:24.453722pt;width:270.1pt;height:13.7pt;mso-position-horizontal-relative:page;mso-position-vertical-relative:paragraph;z-index:-1134328" coordorigin="5373,489" coordsize="5402,274">
            <v:group style="position:absolute;left:5383;top:489;width:10;height:20" coordorigin="5383,489" coordsize="10,20">
              <v:shape style="position:absolute;left:5383;top:489;width:10;height:20" coordorigin="5383,489" coordsize="10,20" path="m5383,508l5392,508,5392,489,5383,489,5383,508xe" filled="true" fillcolor="#000000" stroked="false">
                <v:path arrowok="t"/>
                <v:fill type="solid"/>
              </v:shape>
            </v:group>
            <v:group style="position:absolute;left:5383;top:508;width:10;height:20" coordorigin="5383,508" coordsize="10,20">
              <v:shape style="position:absolute;left:5383;top:508;width:10;height:20" coordorigin="5383,508" coordsize="10,20" path="m5383,527l5392,527,5392,508,5383,508,5383,527xe" filled="true" fillcolor="#000000" stroked="false">
                <v:path arrowok="t"/>
                <v:fill type="solid"/>
              </v:shape>
            </v:group>
            <v:group style="position:absolute;left:5383;top:527;width:10;height:20" coordorigin="5383,527" coordsize="10,20">
              <v:shape style="position:absolute;left:5383;top:527;width:10;height:20" coordorigin="5383,527" coordsize="10,20" path="m5383,547l5392,547,5392,527,5383,527,5383,547xe" filled="true" fillcolor="#000000" stroked="false">
                <v:path arrowok="t"/>
                <v:fill type="solid"/>
              </v:shape>
            </v:group>
            <v:group style="position:absolute;left:5383;top:547;width:10;height:20" coordorigin="5383,547" coordsize="10,20">
              <v:shape style="position:absolute;left:5383;top:547;width:10;height:20" coordorigin="5383,547" coordsize="10,20" path="m5383,566l5392,566,5392,547,5383,547,5383,566xe" filled="true" fillcolor="#000000" stroked="false">
                <v:path arrowok="t"/>
                <v:fill type="solid"/>
              </v:shape>
            </v:group>
            <v:group style="position:absolute;left:5383;top:566;width:10;height:20" coordorigin="5383,566" coordsize="10,20">
              <v:shape style="position:absolute;left:5383;top:566;width:10;height:20" coordorigin="5383,566" coordsize="10,20" path="m5383,585l5392,585,5392,566,5383,566,5383,585xe" filled="true" fillcolor="#000000" stroked="false">
                <v:path arrowok="t"/>
                <v:fill type="solid"/>
              </v:shape>
            </v:group>
            <v:group style="position:absolute;left:5383;top:585;width:10;height:20" coordorigin="5383,585" coordsize="10,20">
              <v:shape style="position:absolute;left:5383;top:585;width:10;height:20" coordorigin="5383,585" coordsize="10,20" path="m5383,604l5392,604,5392,585,5383,585,5383,604xe" filled="true" fillcolor="#000000" stroked="false">
                <v:path arrowok="t"/>
                <v:fill type="solid"/>
              </v:shape>
            </v:group>
            <v:group style="position:absolute;left:5383;top:604;width:10;height:20" coordorigin="5383,604" coordsize="10,20">
              <v:shape style="position:absolute;left:5383;top:604;width:10;height:20" coordorigin="5383,604" coordsize="10,20" path="m5383,623l5392,623,5392,604,5383,604,5383,623xe" filled="true" fillcolor="#000000" stroked="false">
                <v:path arrowok="t"/>
                <v:fill type="solid"/>
              </v:shape>
            </v:group>
            <v:group style="position:absolute;left:5383;top:623;width:10;height:20" coordorigin="5383,623" coordsize="10,20">
              <v:shape style="position:absolute;left:5383;top:623;width:10;height:20" coordorigin="5383,623" coordsize="10,20" path="m5383,643l5392,643,5392,623,5383,623,5383,643xe" filled="true" fillcolor="#000000" stroked="false">
                <v:path arrowok="t"/>
                <v:fill type="solid"/>
              </v:shape>
            </v:group>
            <v:group style="position:absolute;left:5383;top:643;width:10;height:20" coordorigin="5383,643" coordsize="10,20">
              <v:shape style="position:absolute;left:5383;top:643;width:10;height:20" coordorigin="5383,643" coordsize="10,20" path="m5383,662l5392,662,5392,643,5383,643,5383,662xe" filled="true" fillcolor="#000000" stroked="false">
                <v:path arrowok="t"/>
                <v:fill type="solid"/>
              </v:shape>
              <v:shape style="position:absolute;left:5373;top:662;width:1286;height:101" type="#_x0000_t75" stroked="false">
                <v:imagedata r:id="rId671" o:title=""/>
              </v:shape>
              <v:shape style="position:absolute;left:6655;top:753;width:2698;height:10" type="#_x0000_t75" stroked="false">
                <v:imagedata r:id="rId670" o:title=""/>
              </v:shape>
              <v:shape style="position:absolute;left:9348;top:753;width:1427;height:10" type="#_x0000_t75" stroked="false">
                <v:imagedata r:id="rId285" o:title=""/>
              </v:shape>
            </v:group>
            <w10:wrap type="none"/>
          </v:group>
        </w:pict>
      </w:r>
      <w:r>
        <w:rPr/>
        <w:pict>
          <v:shape style="position:absolute;margin-left:162.860001pt;margin-top:61.173691pt;width:.480013pt;height:.36pt;mso-position-horizontal-relative:page;mso-position-vertical-relative:paragraph;z-index:22672" type="#_x0000_t75" stroked="false">
            <v:imagedata r:id="rId668" o:title=""/>
          </v:shape>
        </w:pict>
      </w:r>
      <w:r>
        <w:rPr/>
        <w:pict>
          <v:shape style="position:absolute;margin-left:212.419998pt;margin-top:61.173691pt;width:.480013pt;height:.36pt;mso-position-horizontal-relative:page;mso-position-vertical-relative:paragraph;z-index:22696" type="#_x0000_t75" stroked="false">
            <v:imagedata r:id="rId668" o:title=""/>
          </v:shape>
        </w:pict>
      </w:r>
      <w:r>
        <w:rPr/>
        <w:pict>
          <v:shape style="position:absolute;margin-left:269.140015pt;margin-top:61.173691pt;width:.479993pt;height:.36pt;mso-position-horizontal-relative:page;mso-position-vertical-relative:paragraph;z-index:22720" type="#_x0000_t75" stroked="false">
            <v:imagedata r:id="rId668" o:title=""/>
          </v:shape>
        </w:pict>
      </w:r>
      <w:r>
        <w:rPr/>
        <w:pict>
          <v:shape style="position:absolute;margin-left:332.980011pt;margin-top:61.173691pt;width:.479993pt;height:.36pt;mso-position-horizontal-relative:page;mso-position-vertical-relative:paragraph;z-index:22744" type="#_x0000_t75" stroked="false">
            <v:imagedata r:id="rId668" o:title=""/>
          </v:shape>
        </w:pict>
      </w:r>
      <w:r>
        <w:rPr/>
        <w:pict>
          <v:shape style="position:absolute;margin-left:403.779999pt;margin-top:61.173691pt;width:.480023pt;height:.36pt;mso-position-horizontal-relative:page;mso-position-vertical-relative:paragraph;z-index:22768" type="#_x0000_t75" stroked="false">
            <v:imagedata r:id="rId668" o:title=""/>
          </v:shape>
        </w:pict>
      </w:r>
      <w:r>
        <w:rPr/>
        <w:pict>
          <v:shape style="position:absolute;margin-left:467.640015pt;margin-top:61.173691pt;width:.479993pt;height:.36pt;mso-position-horizontal-relative:page;mso-position-vertical-relative:paragraph;z-index:22792" type="#_x0000_t75" stroked="false">
            <v:imagedata r:id="rId668" o:title=""/>
          </v:shape>
        </w:pict>
      </w:r>
      <w:r>
        <w:rPr/>
        <w:pict>
          <v:group style="position:absolute;margin-left:56.700001pt;margin-top:71.613663pt;width:482.05pt;height:5.1pt;mso-position-horizontal-relative:page;mso-position-vertical-relative:paragraph;z-index:-1134160" coordorigin="1134,1432" coordsize="9641,102">
            <v:shape style="position:absolute;left:1134;top:1432;width:3134;height:102" type="#_x0000_t75" stroked="false">
              <v:imagedata r:id="rId672" o:title=""/>
            </v:shape>
            <v:shape style="position:absolute;left:4244;top:1525;width:1139;height:10" type="#_x0000_t75" stroked="false">
              <v:imagedata r:id="rId339" o:title=""/>
            </v:shape>
            <v:shape style="position:absolute;left:5378;top:1525;width:1282;height:10" type="#_x0000_t75" stroked="false">
              <v:imagedata r:id="rId122" o:title=""/>
            </v:shape>
            <v:shape style="position:absolute;left:6655;top:1525;width:2698;height:10" type="#_x0000_t75" stroked="false">
              <v:imagedata r:id="rId670" o:title=""/>
            </v:shape>
            <v:shape style="position:absolute;left:9348;top:1525;width:1427;height:10" type="#_x0000_t75" stroked="false">
              <v:imagedata r:id="rId285" o:title=""/>
            </v:shape>
            <w10:wrap type="none"/>
          </v:group>
        </w:pict>
      </w:r>
      <w:r>
        <w:rPr/>
        <w:pict>
          <v:group style="position:absolute;margin-left:56.700001pt;margin-top:86.313721pt;width:482.05pt;height:5.1pt;mso-position-horizontal-relative:page;mso-position-vertical-relative:paragraph;z-index:-1134136" coordorigin="1134,1726" coordsize="9641,102">
            <v:shape style="position:absolute;left:1134;top:1726;width:3134;height:102" type="#_x0000_t75" stroked="false">
              <v:imagedata r:id="rId672" o:title=""/>
            </v:shape>
            <v:shape style="position:absolute;left:4244;top:1819;width:1139;height:10" type="#_x0000_t75" stroked="false">
              <v:imagedata r:id="rId339" o:title=""/>
            </v:shape>
            <v:shape style="position:absolute;left:5378;top:1819;width:1282;height:10" type="#_x0000_t75" stroked="false">
              <v:imagedata r:id="rId122" o:title=""/>
            </v:shape>
            <v:shape style="position:absolute;left:6655;top:1819;width:2698;height:10" type="#_x0000_t75" stroked="false">
              <v:imagedata r:id="rId670" o:title=""/>
            </v:shape>
            <v:shape style="position:absolute;left:9348;top:1819;width:1427;height:10" type="#_x0000_t75" stroked="false">
              <v:imagedata r:id="rId285" o:title=""/>
            </v:shape>
            <w10:wrap type="none"/>
          </v:group>
        </w:pict>
      </w:r>
      <w:r>
        <w:rPr/>
        <w:pict>
          <v:group style="position:absolute;margin-left:56.700001pt;margin-top:101.013695pt;width:482.05pt;height:5.1pt;mso-position-horizontal-relative:page;mso-position-vertical-relative:paragraph;z-index:-1134112" coordorigin="1134,2020" coordsize="9641,102">
            <v:shape style="position:absolute;left:1134;top:2020;width:3134;height:102" type="#_x0000_t75" stroked="false">
              <v:imagedata r:id="rId673" o:title=""/>
            </v:shape>
            <v:shape style="position:absolute;left:4244;top:2113;width:1139;height:10" type="#_x0000_t75" stroked="false">
              <v:imagedata r:id="rId332" o:title=""/>
            </v:shape>
            <v:shape style="position:absolute;left:5378;top:2113;width:1282;height:10" type="#_x0000_t75" stroked="false">
              <v:imagedata r:id="rId108" o:title=""/>
            </v:shape>
            <v:shape style="position:absolute;left:6655;top:2113;width:2698;height:10" type="#_x0000_t75" stroked="false">
              <v:imagedata r:id="rId674" o:title=""/>
            </v:shape>
            <v:shape style="position:absolute;left:9348;top:2113;width:1427;height:10" type="#_x0000_t75" stroked="false">
              <v:imagedata r:id="rId292" o:title=""/>
            </v:shape>
            <w10:wrap type="none"/>
          </v:group>
        </w:pict>
      </w:r>
      <w:r>
        <w:rPr/>
        <w:t>（</w:t>
      </w:r>
      <w:r>
        <w:rPr>
          <w:rFonts w:ascii="宋体" w:hAnsi="宋体" w:cs="宋体" w:eastAsia="宋体" w:hint="default"/>
        </w:rPr>
        <w:t>2</w:t>
      </w:r>
      <w:r>
        <w:rPr/>
        <w:t>）出售商品</w:t>
      </w:r>
      <w:r>
        <w:rPr>
          <w:rFonts w:ascii="Times New Roman" w:hAnsi="Times New Roman" w:cs="Times New Roman" w:eastAsia="Times New Roman" w:hint="default"/>
        </w:rPr>
        <w:t>/</w:t>
      </w:r>
      <w:r>
        <w:rPr/>
        <w:t>提供劳务情况表</w:t>
      </w:r>
      <w:r>
        <w:rPr>
          <w:b w:val="0"/>
          <w:bCs w:val="0"/>
        </w:rPr>
      </w:r>
    </w:p>
    <w:p>
      <w:pPr>
        <w:spacing w:line="240" w:lineRule="auto" w:before="9"/>
        <w:rPr>
          <w:rFonts w:ascii="宋体" w:hAnsi="宋体" w:cs="宋体" w:eastAsia="宋体" w:hint="default"/>
          <w:b/>
          <w:bCs/>
          <w:sz w:val="8"/>
          <w:szCs w:val="8"/>
        </w:rPr>
      </w:pPr>
    </w:p>
    <w:tbl>
      <w:tblPr>
        <w:tblW w:w="0" w:type="auto"/>
        <w:jc w:val="left"/>
        <w:tblInd w:w="159" w:type="dxa"/>
        <w:tblLayout w:type="fixed"/>
        <w:tblCellMar>
          <w:top w:w="0" w:type="dxa"/>
          <w:left w:w="0" w:type="dxa"/>
          <w:bottom w:w="0" w:type="dxa"/>
          <w:right w:w="0" w:type="dxa"/>
        </w:tblCellMar>
        <w:tblLook w:val="01E0"/>
      </w:tblPr>
      <w:tblGrid>
        <w:gridCol w:w="2142"/>
        <w:gridCol w:w="991"/>
        <w:gridCol w:w="1134"/>
        <w:gridCol w:w="1277"/>
        <w:gridCol w:w="1416"/>
        <w:gridCol w:w="1277"/>
        <w:gridCol w:w="1417"/>
      </w:tblGrid>
      <w:tr>
        <w:trPr>
          <w:trHeight w:val="274" w:hRule="exact"/>
        </w:trPr>
        <w:tc>
          <w:tcPr>
            <w:tcW w:w="2142" w:type="dxa"/>
            <w:tcBorders>
              <w:top w:val="single" w:sz="12" w:space="0" w:color="000000"/>
              <w:left w:val="nil" w:sz="6" w:space="0" w:color="auto"/>
              <w:bottom w:val="nil" w:sz="6" w:space="0" w:color="auto"/>
              <w:right w:val="single" w:sz="4" w:space="0" w:color="000000"/>
            </w:tcBorders>
          </w:tcPr>
          <w:p>
            <w:pPr/>
          </w:p>
        </w:tc>
        <w:tc>
          <w:tcPr>
            <w:tcW w:w="991" w:type="dxa"/>
            <w:vMerge w:val="restart"/>
            <w:tcBorders>
              <w:top w:val="single" w:sz="12" w:space="0" w:color="000000"/>
              <w:left w:val="single" w:sz="4" w:space="0" w:color="000000"/>
              <w:right w:val="single" w:sz="4" w:space="0" w:color="000000"/>
            </w:tcBorders>
          </w:tcPr>
          <w:p>
            <w:pPr>
              <w:pStyle w:val="TableParagraph"/>
              <w:spacing w:line="240" w:lineRule="auto" w:before="116"/>
              <w:ind w:left="309" w:right="129" w:hanging="182"/>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134" w:type="dxa"/>
            <w:vMerge w:val="restart"/>
            <w:tcBorders>
              <w:top w:val="single" w:sz="12" w:space="0" w:color="000000"/>
              <w:left w:val="single" w:sz="4" w:space="0" w:color="000000"/>
              <w:right w:val="nil" w:sz="6" w:space="0" w:color="auto"/>
            </w:tcBorders>
          </w:tcPr>
          <w:p>
            <w:pPr>
              <w:pStyle w:val="TableParagraph"/>
              <w:spacing w:line="237" w:lineRule="auto" w:before="2"/>
              <w:ind w:left="110" w:right="113"/>
              <w:jc w:val="center"/>
              <w:rPr>
                <w:rFonts w:ascii="宋体" w:hAnsi="宋体" w:cs="宋体" w:eastAsia="宋体" w:hint="default"/>
                <w:sz w:val="18"/>
                <w:szCs w:val="18"/>
              </w:rPr>
            </w:pPr>
            <w:r>
              <w:rPr>
                <w:rFonts w:ascii="宋体" w:hAnsi="宋体" w:cs="宋体" w:eastAsia="宋体" w:hint="default"/>
                <w:b/>
                <w:bCs/>
                <w:sz w:val="18"/>
                <w:szCs w:val="18"/>
              </w:rPr>
              <w:t>关联交易定</w:t>
            </w:r>
            <w:r>
              <w:rPr>
                <w:rFonts w:ascii="宋体" w:hAnsi="宋体" w:cs="宋体" w:eastAsia="宋体" w:hint="default"/>
                <w:b/>
                <w:bCs/>
                <w:w w:val="99"/>
                <w:sz w:val="18"/>
                <w:szCs w:val="18"/>
              </w:rPr>
              <w:t> </w:t>
            </w:r>
            <w:r>
              <w:rPr>
                <w:rFonts w:ascii="宋体" w:hAnsi="宋体" w:cs="宋体" w:eastAsia="宋体" w:hint="default"/>
                <w:b/>
                <w:bCs/>
                <w:sz w:val="18"/>
                <w:szCs w:val="18"/>
              </w:rPr>
              <w:t>价方式及决</w:t>
            </w:r>
            <w:r>
              <w:rPr>
                <w:rFonts w:ascii="宋体" w:hAnsi="宋体" w:cs="宋体" w:eastAsia="宋体" w:hint="default"/>
                <w:b/>
                <w:bCs/>
                <w:w w:val="99"/>
                <w:sz w:val="18"/>
                <w:szCs w:val="18"/>
              </w:rPr>
              <w:t> </w:t>
            </w:r>
            <w:r>
              <w:rPr>
                <w:rFonts w:ascii="宋体" w:hAnsi="宋体" w:cs="宋体" w:eastAsia="宋体" w:hint="default"/>
                <w:b/>
                <w:bCs/>
                <w:sz w:val="18"/>
                <w:szCs w:val="18"/>
              </w:rPr>
              <w:t>策程序</w:t>
            </w:r>
            <w:r>
              <w:rPr>
                <w:rFonts w:ascii="宋体" w:hAnsi="宋体" w:cs="宋体" w:eastAsia="宋体" w:hint="default"/>
                <w:sz w:val="18"/>
                <w:szCs w:val="18"/>
              </w:rPr>
            </w:r>
          </w:p>
        </w:tc>
        <w:tc>
          <w:tcPr>
            <w:tcW w:w="2693" w:type="dxa"/>
            <w:gridSpan w:val="2"/>
            <w:tcBorders>
              <w:top w:val="single" w:sz="12" w:space="0" w:color="000000"/>
              <w:left w:val="nil" w:sz="6" w:space="0" w:color="auto"/>
              <w:bottom w:val="nil" w:sz="6" w:space="0" w:color="auto"/>
              <w:right w:val="single" w:sz="4" w:space="0" w:color="000000"/>
            </w:tcBorders>
          </w:tcPr>
          <w:p>
            <w:pPr>
              <w:pStyle w:val="TableParagraph"/>
              <w:spacing w:line="231" w:lineRule="exact"/>
              <w:ind w:left="89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94" w:type="dxa"/>
            <w:gridSpan w:val="2"/>
            <w:tcBorders>
              <w:top w:val="single" w:sz="12" w:space="0" w:color="000000"/>
              <w:left w:val="single" w:sz="4" w:space="0" w:color="000000"/>
              <w:bottom w:val="nil" w:sz="6" w:space="0" w:color="auto"/>
              <w:right w:val="nil" w:sz="6" w:space="0" w:color="auto"/>
            </w:tcBorders>
          </w:tcPr>
          <w:p>
            <w:pPr>
              <w:pStyle w:val="TableParagraph"/>
              <w:spacing w:line="231" w:lineRule="exact"/>
              <w:ind w:left="8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93"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09"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nil" w:sz="6" w:space="0" w:color="auto"/>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vMerge w:val="restart"/>
            <w:tcBorders>
              <w:top w:val="nil" w:sz="6" w:space="0" w:color="auto"/>
              <w:left w:val="single" w:sz="4" w:space="0" w:color="000000"/>
              <w:right w:val="single" w:sz="4" w:space="0" w:color="000000"/>
            </w:tcBorders>
          </w:tcPr>
          <w:p>
            <w:pPr>
              <w:pStyle w:val="TableParagraph"/>
              <w:spacing w:line="232" w:lineRule="exact" w:before="29"/>
              <w:ind w:left="102" w:right="38" w:firstLine="58"/>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
        </w:tc>
        <w:tc>
          <w:tcPr>
            <w:tcW w:w="1417" w:type="dxa"/>
            <w:vMerge w:val="restart"/>
            <w:tcBorders>
              <w:top w:val="nil" w:sz="6" w:space="0" w:color="auto"/>
              <w:left w:val="single" w:sz="4" w:space="0" w:color="000000"/>
              <w:right w:val="nil" w:sz="6" w:space="0" w:color="auto"/>
            </w:tcBorders>
          </w:tcPr>
          <w:p>
            <w:pPr>
              <w:pStyle w:val="TableParagraph"/>
              <w:spacing w:line="232" w:lineRule="exact" w:before="29"/>
              <w:ind w:left="103" w:right="43" w:firstLine="58"/>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4" w:hRule="exact"/>
        </w:trPr>
        <w:tc>
          <w:tcPr>
            <w:tcW w:w="2142" w:type="dxa"/>
            <w:tcBorders>
              <w:top w:val="nil" w:sz="6" w:space="0" w:color="auto"/>
              <w:left w:val="nil" w:sz="6" w:space="0" w:color="auto"/>
              <w:bottom w:val="nil" w:sz="6" w:space="0" w:color="auto"/>
              <w:right w:val="single" w:sz="4" w:space="0" w:color="000000"/>
            </w:tcBorders>
          </w:tcPr>
          <w:p>
            <w:pPr>
              <w:pStyle w:val="TableParagraph"/>
              <w:tabs>
                <w:tab w:pos="2187" w:val="left" w:leader="none"/>
              </w:tabs>
              <w:spacing w:line="147" w:lineRule="exact"/>
              <w:ind w:left="14" w:right="-5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tc>
        <w:tc>
          <w:tcPr>
            <w:tcW w:w="99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nil" w:sz="6" w:space="0" w:color="auto"/>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7" w:type="dxa"/>
            <w:vMerge/>
            <w:tcBorders>
              <w:left w:val="single" w:sz="4" w:space="0" w:color="000000"/>
              <w:bottom w:val="single" w:sz="4" w:space="0" w:color="000000"/>
              <w:right w:val="nil" w:sz="6" w:space="0" w:color="auto"/>
            </w:tcBorders>
          </w:tcPr>
          <w:p>
            <w:pPr/>
          </w:p>
        </w:tc>
      </w:tr>
      <w:tr>
        <w:trPr>
          <w:trHeight w:val="242"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129"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554,483.76</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0.02</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1,285,971.82</w:t>
            </w:r>
          </w:p>
        </w:tc>
        <w:tc>
          <w:tcPr>
            <w:tcW w:w="1417" w:type="dxa"/>
            <w:tcBorders>
              <w:top w:val="single" w:sz="4" w:space="0" w:color="000000"/>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0.077893</w:t>
            </w:r>
          </w:p>
        </w:tc>
      </w:tr>
      <w:tr>
        <w:trPr>
          <w:trHeight w:val="57" w:hRule="exact"/>
        </w:trPr>
        <w:tc>
          <w:tcPr>
            <w:tcW w:w="2142" w:type="dxa"/>
            <w:tcBorders>
              <w:top w:val="nil" w:sz="6" w:space="0" w:color="auto"/>
              <w:left w:val="nil" w:sz="6" w:space="0" w:color="auto"/>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237"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29"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1,282.05</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0.000078</w:t>
            </w:r>
          </w:p>
        </w:tc>
      </w:tr>
      <w:tr>
        <w:trPr>
          <w:trHeight w:val="57" w:hRule="exact"/>
        </w:trPr>
        <w:tc>
          <w:tcPr>
            <w:tcW w:w="2142" w:type="dxa"/>
            <w:tcBorders>
              <w:top w:val="nil" w:sz="6" w:space="0" w:color="auto"/>
              <w:left w:val="nil" w:sz="6" w:space="0" w:color="auto"/>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237"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29"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262,816.00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41,400.00</w:t>
            </w:r>
          </w:p>
        </w:tc>
        <w:tc>
          <w:tcPr>
            <w:tcW w:w="141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0.0025</w:t>
            </w:r>
          </w:p>
        </w:tc>
      </w:tr>
      <w:tr>
        <w:trPr>
          <w:trHeight w:val="57" w:hRule="exact"/>
        </w:trPr>
        <w:tc>
          <w:tcPr>
            <w:tcW w:w="2142" w:type="dxa"/>
            <w:tcBorders>
              <w:top w:val="nil" w:sz="6" w:space="0" w:color="auto"/>
              <w:left w:val="nil" w:sz="6" w:space="0" w:color="auto"/>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北京展讯高科通信技术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提供开发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8,018,867.90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5.43</w:t>
            </w: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74"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展讯通信（上海）有限公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提供开发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824,474.71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0.56</w:t>
            </w: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37" w:hRule="exact"/>
        </w:trPr>
        <w:tc>
          <w:tcPr>
            <w:tcW w:w="2142" w:type="dxa"/>
            <w:tcBorders>
              <w:top w:val="nil" w:sz="6" w:space="0" w:color="auto"/>
              <w:left w:val="nil" w:sz="6" w:space="0" w:color="auto"/>
              <w:bottom w:val="nil" w:sz="6" w:space="0" w:color="auto"/>
              <w:right w:val="single" w:sz="4" w:space="0" w:color="000000"/>
            </w:tcBorders>
          </w:tcPr>
          <w:p>
            <w:pPr>
              <w:pStyle w:val="TableParagraph"/>
              <w:tabs>
                <w:tab w:pos="1063" w:val="left" w:leader="none"/>
              </w:tabs>
              <w:spacing w:line="240" w:lineRule="auto" w:before="5"/>
              <w:ind w:left="122" w:right="102"/>
              <w:jc w:val="left"/>
              <w:rPr>
                <w:rFonts w:ascii="Times New Roman" w:hAnsi="Times New Roman" w:cs="Times New Roman" w:eastAsia="Times New Roman" w:hint="default"/>
                <w:sz w:val="18"/>
                <w:szCs w:val="18"/>
              </w:rPr>
            </w:pPr>
            <w:r>
              <w:rPr>
                <w:rFonts w:ascii="Times New Roman"/>
                <w:w w:val="95"/>
                <w:sz w:val="18"/>
              </w:rPr>
              <w:t>RDA</w:t>
              <w:tab/>
            </w:r>
            <w:r>
              <w:rPr>
                <w:rFonts w:ascii="Times New Roman"/>
                <w:sz w:val="18"/>
              </w:rPr>
              <w:t>Technologies</w:t>
            </w:r>
            <w:r>
              <w:rPr>
                <w:rFonts w:ascii="Times New Roman"/>
                <w:w w:val="99"/>
                <w:sz w:val="18"/>
              </w:rPr>
              <w:t> </w:t>
            </w:r>
            <w:r>
              <w:rPr>
                <w:rFonts w:ascii="Times New Roman"/>
                <w:sz w:val="18"/>
              </w:rPr>
              <w:t>Limited</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29"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146,196.52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68"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深圳市紫光同创电子有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提供开发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9,996,503.19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6.77</w:t>
            </w:r>
          </w:p>
        </w:tc>
        <w:tc>
          <w:tcPr>
            <w:tcW w:w="127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nil" w:sz="6" w:space="0" w:color="auto"/>
            </w:tcBorders>
          </w:tcPr>
          <w:p>
            <w:pPr/>
          </w:p>
        </w:tc>
      </w:tr>
      <w:tr>
        <w:trPr>
          <w:trHeight w:val="488" w:hRule="exact"/>
        </w:trPr>
        <w:tc>
          <w:tcPr>
            <w:tcW w:w="2142" w:type="dxa"/>
            <w:tcBorders>
              <w:top w:val="nil" w:sz="6" w:space="0" w:color="auto"/>
              <w:left w:val="nil" w:sz="6" w:space="0" w:color="auto"/>
              <w:bottom w:val="single" w:sz="12" w:space="0" w:color="000000"/>
              <w:right w:val="single" w:sz="4" w:space="0" w:color="000000"/>
            </w:tcBorders>
          </w:tcPr>
          <w:p>
            <w:pPr>
              <w:pStyle w:val="TableParagraph"/>
              <w:spacing w:line="232" w:lineRule="exact" w:before="1"/>
              <w:ind w:left="122" w:right="104"/>
              <w:jc w:val="left"/>
              <w:rPr>
                <w:rFonts w:ascii="宋体" w:hAnsi="宋体" w:cs="宋体" w:eastAsia="宋体" w:hint="default"/>
                <w:sz w:val="18"/>
                <w:szCs w:val="18"/>
              </w:rPr>
            </w:pPr>
            <w:r>
              <w:rPr>
                <w:rFonts w:ascii="宋体" w:hAnsi="宋体" w:cs="宋体" w:eastAsia="宋体" w:hint="default"/>
                <w:spacing w:val="10"/>
                <w:sz w:val="18"/>
                <w:szCs w:val="18"/>
              </w:rPr>
              <w:t>山东新恒汇电子科技有</w:t>
            </w:r>
            <w:r>
              <w:rPr>
                <w:rFonts w:ascii="宋体" w:hAnsi="宋体" w:cs="宋体" w:eastAsia="宋体" w:hint="default"/>
                <w:sz w:val="18"/>
                <w:szCs w:val="18"/>
              </w:rPr>
              <w:t> 限公司</w:t>
            </w:r>
          </w:p>
        </w:tc>
        <w:tc>
          <w:tcPr>
            <w:tcW w:w="9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left="129"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right="20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817,003.10</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0.04</w:t>
            </w:r>
          </w:p>
        </w:tc>
        <w:tc>
          <w:tcPr>
            <w:tcW w:w="1277" w:type="dxa"/>
            <w:tcBorders>
              <w:top w:val="nil" w:sz="6" w:space="0" w:color="auto"/>
              <w:left w:val="single" w:sz="4" w:space="0" w:color="000000"/>
              <w:bottom w:val="single" w:sz="12" w:space="0" w:color="000000"/>
              <w:right w:val="single" w:sz="4" w:space="0" w:color="000000"/>
            </w:tcBorders>
          </w:tcPr>
          <w:p>
            <w:pPr/>
          </w:p>
        </w:tc>
        <w:tc>
          <w:tcPr>
            <w:tcW w:w="1417" w:type="dxa"/>
            <w:tcBorders>
              <w:top w:val="nil" w:sz="6" w:space="0" w:color="auto"/>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16"/>
          <w:szCs w:val="16"/>
        </w:rPr>
      </w:pPr>
    </w:p>
    <w:p>
      <w:pPr>
        <w:spacing w:line="403" w:lineRule="auto" w:before="35"/>
        <w:ind w:left="594" w:right="7067" w:firstLine="360"/>
        <w:jc w:val="left"/>
        <w:rPr>
          <w:rFonts w:ascii="宋体" w:hAnsi="宋体" w:cs="宋体" w:eastAsia="宋体" w:hint="default"/>
          <w:sz w:val="21"/>
          <w:szCs w:val="21"/>
        </w:rPr>
      </w:pPr>
      <w:r>
        <w:rPr/>
        <w:pict>
          <v:group style="position:absolute;margin-left:56.700001pt;margin-top:-80.986305pt;width:482.05pt;height:.5pt;mso-position-horizontal-relative:page;mso-position-vertical-relative:paragraph;z-index:-1134064" coordorigin="1134,-1620" coordsize="9641,10">
            <v:shape style="position:absolute;left:1134;top:-1620;width:3114;height:10" type="#_x0000_t75" stroked="false">
              <v:imagedata r:id="rId669" o:title=""/>
            </v:shape>
            <v:shape style="position:absolute;left:4244;top:-1620;width:1139;height:10" type="#_x0000_t75" stroked="false">
              <v:imagedata r:id="rId332" o:title=""/>
            </v:shape>
            <v:shape style="position:absolute;left:5378;top:-1620;width:1282;height:10" type="#_x0000_t75" stroked="false">
              <v:imagedata r:id="rId108" o:title=""/>
            </v:shape>
            <v:shape style="position:absolute;left:6655;top:-1620;width:2698;height:10" type="#_x0000_t75" stroked="false">
              <v:imagedata r:id="rId674" o:title=""/>
            </v:shape>
            <v:shape style="position:absolute;left:9348;top:-1620;width:1427;height:10" type="#_x0000_t75" stroked="false">
              <v:imagedata r:id="rId292" o:title=""/>
            </v:shape>
            <w10:wrap type="none"/>
          </v:group>
        </w:pict>
      </w:r>
      <w:r>
        <w:rPr/>
        <w:pict>
          <v:group style="position:absolute;margin-left:56.700001pt;margin-top:-59.806335pt;width:482.05pt;height:.5pt;mso-position-horizontal-relative:page;mso-position-vertical-relative:paragraph;z-index:-1134040" coordorigin="1134,-1196" coordsize="9641,10">
            <v:shape style="position:absolute;left:1134;top:-1196;width:3114;height:10" type="#_x0000_t75" stroked="false">
              <v:imagedata r:id="rId669" o:title=""/>
            </v:shape>
            <v:shape style="position:absolute;left:4244;top:-1196;width:1139;height:10" type="#_x0000_t75" stroked="false">
              <v:imagedata r:id="rId339" o:title=""/>
            </v:shape>
            <v:shape style="position:absolute;left:5378;top:-1196;width:1282;height:10" type="#_x0000_t75" stroked="false">
              <v:imagedata r:id="rId122" o:title=""/>
            </v:shape>
            <v:shape style="position:absolute;left:6655;top:-1196;width:2698;height:10" type="#_x0000_t75" stroked="false">
              <v:imagedata r:id="rId670" o:title=""/>
            </v:shape>
            <v:shape style="position:absolute;left:9348;top:-1196;width:1427;height:10" type="#_x0000_t75" stroked="false">
              <v:imagedata r:id="rId285" o:title=""/>
            </v:shape>
            <w10:wrap type="none"/>
          </v:group>
        </w:pict>
      </w:r>
      <w:r>
        <w:rPr/>
        <w:pict>
          <v:group style="position:absolute;margin-left:56.700001pt;margin-top:-35.966335pt;width:482.05pt;height:.5pt;mso-position-horizontal-relative:page;mso-position-vertical-relative:paragraph;z-index:-1134016" coordorigin="1134,-719" coordsize="9641,10">
            <v:shape style="position:absolute;left:1134;top:-719;width:3114;height:10" type="#_x0000_t75" stroked="false">
              <v:imagedata r:id="rId669" o:title=""/>
            </v:shape>
            <v:shape style="position:absolute;left:4244;top:-719;width:1139;height:10" type="#_x0000_t75" stroked="false">
              <v:imagedata r:id="rId339" o:title=""/>
            </v:shape>
            <v:shape style="position:absolute;left:5378;top:-719;width:1282;height:10" type="#_x0000_t75" stroked="false">
              <v:imagedata r:id="rId122" o:title=""/>
            </v:shape>
            <v:shape style="position:absolute;left:6655;top:-719;width:2698;height:10" type="#_x0000_t75" stroked="false">
              <v:imagedata r:id="rId670" o:title=""/>
            </v:shape>
            <v:shape style="position:absolute;left:9348;top:-719;width:1427;height:10" type="#_x0000_t75" stroked="false">
              <v:imagedata r:id="rId285" o:title=""/>
            </v:shape>
            <w10:wrap type="none"/>
          </v:group>
        </w:pict>
      </w:r>
      <w:r>
        <w:rPr/>
        <w:pict>
          <v:group style="position:absolute;margin-left:56.700001pt;margin-top:70.953651pt;width:482.05pt;height:5.25pt;mso-position-horizontal-relative:page;mso-position-vertical-relative:paragraph;z-index:-1133992" coordorigin="1134,1419" coordsize="9641,105">
            <v:shape style="position:absolute;left:1134;top:1419;width:2000;height:104" type="#_x0000_t75" stroked="false">
              <v:imagedata r:id="rId453" o:title=""/>
            </v:shape>
            <v:shape style="position:absolute;left:3110;top:1514;width:1564;height:10" type="#_x0000_t75" stroked="false">
              <v:imagedata r:id="rId634" o:title=""/>
            </v:shape>
            <v:shape style="position:absolute;left:4668;top:1514;width:4854;height:10" type="#_x0000_t75" stroked="false">
              <v:imagedata r:id="rId675" o:title=""/>
            </v:shape>
            <v:shape style="position:absolute;left:9517;top:1514;width:1258;height:10" type="#_x0000_t75" stroked="false">
              <v:imagedata r:id="rId676" o:title=""/>
            </v:shape>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委托管理情况</w:t>
      </w:r>
      <w:r>
        <w:rPr>
          <w:rFonts w:ascii="宋体" w:hAnsi="宋体" w:cs="宋体" w:eastAsia="宋体" w:hint="default"/>
          <w:b/>
          <w:bCs/>
          <w:w w:val="99"/>
          <w:sz w:val="21"/>
          <w:szCs w:val="21"/>
        </w:rPr>
        <w:t> </w:t>
      </w:r>
      <w:r>
        <w:rPr>
          <w:rFonts w:ascii="宋体" w:hAnsi="宋体" w:cs="宋体" w:eastAsia="宋体" w:hint="default"/>
          <w:sz w:val="21"/>
          <w:szCs w:val="21"/>
        </w:rPr>
        <w:t>本公司作为委托方</w:t>
      </w:r>
    </w:p>
    <w:p>
      <w:pPr>
        <w:spacing w:line="240" w:lineRule="auto" w:before="13"/>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2000"/>
        <w:gridCol w:w="1559"/>
        <w:gridCol w:w="1382"/>
        <w:gridCol w:w="1184"/>
        <w:gridCol w:w="1134"/>
        <w:gridCol w:w="1148"/>
        <w:gridCol w:w="1248"/>
      </w:tblGrid>
      <w:tr>
        <w:trPr>
          <w:trHeight w:val="399" w:hRule="exact"/>
        </w:trPr>
        <w:tc>
          <w:tcPr>
            <w:tcW w:w="2000" w:type="dxa"/>
            <w:tcBorders>
              <w:top w:val="single" w:sz="12" w:space="0" w:color="000000"/>
              <w:left w:val="nil" w:sz="6" w:space="0" w:color="auto"/>
              <w:bottom w:val="nil" w:sz="6" w:space="0" w:color="auto"/>
              <w:right w:val="single" w:sz="4" w:space="0" w:color="000000"/>
            </w:tcBorders>
          </w:tcPr>
          <w:p>
            <w:pPr>
              <w:pStyle w:val="TableParagraph"/>
              <w:spacing w:line="240" w:lineRule="auto" w:before="149"/>
              <w:ind w:left="554" w:right="0"/>
              <w:jc w:val="left"/>
              <w:rPr>
                <w:rFonts w:ascii="宋体" w:hAnsi="宋体" w:cs="宋体" w:eastAsia="宋体" w:hint="default"/>
                <w:sz w:val="18"/>
                <w:szCs w:val="18"/>
              </w:rPr>
            </w:pPr>
            <w:r>
              <w:rPr>
                <w:rFonts w:ascii="宋体" w:hAnsi="宋体" w:cs="宋体" w:eastAsia="宋体" w:hint="default"/>
                <w:b/>
                <w:bCs/>
                <w:sz w:val="18"/>
                <w:szCs w:val="18"/>
              </w:rPr>
              <w:t>委托方名称</w:t>
            </w:r>
            <w:r>
              <w:rPr>
                <w:rFonts w:ascii="宋体" w:hAnsi="宋体" w:cs="宋体" w:eastAsia="宋体" w:hint="default"/>
                <w:sz w:val="18"/>
                <w:szCs w:val="18"/>
              </w:rPr>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9"/>
              <w:ind w:left="321" w:right="0"/>
              <w:jc w:val="left"/>
              <w:rPr>
                <w:rFonts w:ascii="宋体" w:hAnsi="宋体" w:cs="宋体" w:eastAsia="宋体" w:hint="default"/>
                <w:sz w:val="18"/>
                <w:szCs w:val="18"/>
              </w:rPr>
            </w:pPr>
            <w:r>
              <w:rPr>
                <w:rFonts w:ascii="宋体" w:hAnsi="宋体" w:cs="宋体" w:eastAsia="宋体" w:hint="default"/>
                <w:b/>
                <w:bCs/>
                <w:sz w:val="18"/>
                <w:szCs w:val="18"/>
              </w:rPr>
              <w:t>受托方名称</w:t>
            </w:r>
            <w:r>
              <w:rPr>
                <w:rFonts w:ascii="宋体" w:hAnsi="宋体" w:cs="宋体" w:eastAsia="宋体" w:hint="default"/>
                <w:sz w:val="18"/>
                <w:szCs w:val="18"/>
              </w:rPr>
            </w:r>
          </w:p>
        </w:tc>
        <w:tc>
          <w:tcPr>
            <w:tcW w:w="138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委托资产类型</w:t>
            </w:r>
            <w:r>
              <w:rPr>
                <w:rFonts w:ascii="宋体" w:hAnsi="宋体" w:cs="宋体" w:eastAsia="宋体" w:hint="default"/>
                <w:sz w:val="18"/>
                <w:szCs w:val="18"/>
              </w:rPr>
            </w:r>
          </w:p>
        </w:tc>
        <w:tc>
          <w:tcPr>
            <w:tcW w:w="1184" w:type="dxa"/>
            <w:vMerge w:val="restart"/>
            <w:tcBorders>
              <w:top w:val="single" w:sz="12" w:space="0" w:color="000000"/>
              <w:left w:val="single" w:sz="4" w:space="0" w:color="000000"/>
              <w:right w:val="single" w:sz="4" w:space="0" w:color="000000"/>
            </w:tcBorders>
          </w:tcPr>
          <w:p>
            <w:pPr>
              <w:pStyle w:val="TableParagraph"/>
              <w:spacing w:line="210" w:lineRule="exact"/>
              <w:ind w:left="315" w:right="0" w:firstLine="90"/>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宋体" w:hAnsi="宋体" w:cs="宋体" w:eastAsia="宋体" w:hint="default"/>
                <w:sz w:val="18"/>
                <w:szCs w:val="18"/>
              </w:rPr>
            </w:r>
          </w:p>
          <w:p>
            <w:pPr>
              <w:pStyle w:val="TableParagraph"/>
              <w:spacing w:line="234"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34" w:type="dxa"/>
            <w:vMerge w:val="restart"/>
            <w:tcBorders>
              <w:top w:val="single" w:sz="12" w:space="0" w:color="000000"/>
              <w:left w:val="single" w:sz="4" w:space="0" w:color="000000"/>
              <w:right w:val="single" w:sz="4" w:space="0" w:color="000000"/>
            </w:tcBorders>
          </w:tcPr>
          <w:p>
            <w:pPr>
              <w:pStyle w:val="TableParagraph"/>
              <w:spacing w:line="210" w:lineRule="exact"/>
              <w:ind w:left="290" w:right="0" w:firstLine="90"/>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宋体" w:hAnsi="宋体" w:cs="宋体" w:eastAsia="宋体" w:hint="default"/>
                <w:sz w:val="18"/>
                <w:szCs w:val="18"/>
              </w:rPr>
            </w:r>
          </w:p>
          <w:p>
            <w:pPr>
              <w:pStyle w:val="TableParagraph"/>
              <w:spacing w:line="23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1148" w:type="dxa"/>
            <w:vMerge w:val="restart"/>
            <w:tcBorders>
              <w:top w:val="single" w:sz="12" w:space="0" w:color="000000"/>
              <w:left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托管费定价依</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据</w:t>
            </w:r>
            <w:r>
              <w:rPr>
                <w:rFonts w:ascii="宋体" w:hAnsi="宋体" w:cs="宋体" w:eastAsia="宋体" w:hint="default"/>
                <w:sz w:val="18"/>
                <w:szCs w:val="18"/>
              </w:rPr>
            </w:r>
          </w:p>
        </w:tc>
        <w:tc>
          <w:tcPr>
            <w:tcW w:w="1248" w:type="dxa"/>
            <w:vMerge w:val="restart"/>
            <w:tcBorders>
              <w:top w:val="single" w:sz="12" w:space="0" w:color="000000"/>
              <w:left w:val="single" w:sz="4" w:space="0" w:color="000000"/>
              <w:right w:val="nil" w:sz="6" w:space="0" w:color="auto"/>
            </w:tcBorders>
          </w:tcPr>
          <w:p>
            <w:pPr>
              <w:pStyle w:val="TableParagraph"/>
              <w:spacing w:line="210" w:lineRule="exact"/>
              <w:ind w:right="4"/>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b/>
                <w:bCs/>
                <w:sz w:val="18"/>
                <w:szCs w:val="18"/>
              </w:rPr>
              <w:t>代建费</w:t>
            </w:r>
            <w:r>
              <w:rPr>
                <w:rFonts w:ascii="宋体" w:hAnsi="宋体" w:cs="宋体" w:eastAsia="宋体" w:hint="default"/>
                <w:sz w:val="18"/>
                <w:szCs w:val="18"/>
              </w:rPr>
            </w:r>
          </w:p>
        </w:tc>
      </w:tr>
      <w:tr>
        <w:trPr>
          <w:trHeight w:val="154" w:hRule="exact"/>
        </w:trPr>
        <w:tc>
          <w:tcPr>
            <w:tcW w:w="2000" w:type="dxa"/>
            <w:vMerge w:val="restart"/>
            <w:tcBorders>
              <w:top w:val="nil" w:sz="6" w:space="0" w:color="auto"/>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559" w:type="dxa"/>
            <w:vMerge w:val="restart"/>
            <w:tcBorders>
              <w:top w:val="nil" w:sz="6" w:space="0" w:color="auto"/>
              <w:left w:val="single" w:sz="4" w:space="0" w:color="000000"/>
              <w:right w:val="single" w:sz="4" w:space="0" w:color="000000"/>
            </w:tcBorders>
          </w:tcPr>
          <w:p>
            <w:pPr>
              <w:pStyle w:val="TableParagraph"/>
              <w:spacing w:line="240" w:lineRule="auto" w:before="74"/>
              <w:ind w:left="22" w:right="84"/>
              <w:jc w:val="left"/>
              <w:rPr>
                <w:rFonts w:ascii="宋体" w:hAnsi="宋体" w:cs="宋体" w:eastAsia="宋体" w:hint="default"/>
                <w:sz w:val="18"/>
                <w:szCs w:val="18"/>
              </w:rPr>
            </w:pPr>
            <w:r>
              <w:rPr>
                <w:rFonts w:ascii="宋体" w:hAnsi="宋体" w:cs="宋体" w:eastAsia="宋体" w:hint="default"/>
                <w:sz w:val="18"/>
                <w:szCs w:val="18"/>
              </w:rPr>
              <w:t>成都紫光科城科技 发展有限公司</w:t>
            </w:r>
          </w:p>
        </w:tc>
        <w:tc>
          <w:tcPr>
            <w:tcW w:w="1382" w:type="dxa"/>
            <w:tcBorders>
              <w:top w:val="nil" w:sz="6" w:space="0" w:color="auto"/>
              <w:left w:val="single" w:sz="4" w:space="0" w:color="000000"/>
              <w:bottom w:val="nil" w:sz="6" w:space="0" w:color="auto"/>
              <w:right w:val="single" w:sz="4" w:space="0" w:color="000000"/>
            </w:tcBorders>
          </w:tcPr>
          <w:p>
            <w:pPr/>
          </w:p>
        </w:tc>
        <w:tc>
          <w:tcPr>
            <w:tcW w:w="1184" w:type="dxa"/>
            <w:vMerge/>
            <w:tcBorders>
              <w:left w:val="single" w:sz="4" w:space="0" w:color="000000"/>
              <w:bottom w:val="nil" w:sz="6" w:space="0" w:color="auto"/>
              <w:right w:val="single" w:sz="4" w:space="0" w:color="000000"/>
            </w:tcBorders>
          </w:tcPr>
          <w:p>
            <w:pPr/>
          </w:p>
        </w:tc>
        <w:tc>
          <w:tcPr>
            <w:tcW w:w="1134" w:type="dxa"/>
            <w:vMerge/>
            <w:tcBorders>
              <w:left w:val="single" w:sz="4" w:space="0" w:color="000000"/>
              <w:bottom w:val="nil" w:sz="6" w:space="0" w:color="auto"/>
              <w:right w:val="single" w:sz="4" w:space="0" w:color="000000"/>
            </w:tcBorders>
          </w:tcPr>
          <w:p>
            <w:pPr/>
          </w:p>
        </w:tc>
        <w:tc>
          <w:tcPr>
            <w:tcW w:w="1148" w:type="dxa"/>
            <w:vMerge/>
            <w:tcBorders>
              <w:left w:val="single" w:sz="4" w:space="0" w:color="000000"/>
              <w:bottom w:val="nil" w:sz="6" w:space="0" w:color="auto"/>
              <w:right w:val="single" w:sz="4" w:space="0" w:color="000000"/>
            </w:tcBorders>
          </w:tcPr>
          <w:p>
            <w:pPr/>
          </w:p>
        </w:tc>
        <w:tc>
          <w:tcPr>
            <w:tcW w:w="1248" w:type="dxa"/>
            <w:vMerge/>
            <w:tcBorders>
              <w:left w:val="single" w:sz="4" w:space="0" w:color="000000"/>
              <w:bottom w:val="nil" w:sz="6" w:space="0" w:color="auto"/>
              <w:right w:val="nil" w:sz="6" w:space="0" w:color="auto"/>
            </w:tcBorders>
          </w:tcPr>
          <w:p>
            <w:pPr/>
          </w:p>
        </w:tc>
      </w:tr>
      <w:tr>
        <w:trPr>
          <w:trHeight w:val="432" w:hRule="exact"/>
        </w:trPr>
        <w:tc>
          <w:tcPr>
            <w:tcW w:w="2000" w:type="dxa"/>
            <w:vMerge/>
            <w:tcBorders>
              <w:left w:val="nil" w:sz="6" w:space="0" w:color="auto"/>
              <w:bottom w:val="single" w:sz="12" w:space="0" w:color="000000"/>
              <w:right w:val="single" w:sz="4" w:space="0" w:color="000000"/>
            </w:tcBorders>
          </w:tcPr>
          <w:p>
            <w:pPr/>
          </w:p>
        </w:tc>
        <w:tc>
          <w:tcPr>
            <w:tcW w:w="1559" w:type="dxa"/>
            <w:vMerge/>
            <w:tcBorders>
              <w:left w:val="single" w:sz="4" w:space="0" w:color="000000"/>
              <w:bottom w:val="single" w:sz="12" w:space="0" w:color="000000"/>
              <w:right w:val="single" w:sz="4" w:space="0" w:color="000000"/>
            </w:tcBorders>
          </w:tcPr>
          <w:p>
            <w:pPr/>
          </w:p>
        </w:tc>
        <w:tc>
          <w:tcPr>
            <w:tcW w:w="13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left="211" w:right="0"/>
              <w:jc w:val="left"/>
              <w:rPr>
                <w:rFonts w:ascii="Times New Roman" w:hAnsi="Times New Roman" w:cs="Times New Roman" w:eastAsia="Times New Roman" w:hint="default"/>
                <w:sz w:val="18"/>
                <w:szCs w:val="18"/>
              </w:rPr>
            </w:pPr>
            <w:r>
              <w:rPr>
                <w:rFonts w:ascii="Times New Roman"/>
                <w:sz w:val="18"/>
              </w:rPr>
              <w:t>2018-3-26</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left="185" w:right="0"/>
              <w:jc w:val="left"/>
              <w:rPr>
                <w:rFonts w:ascii="Times New Roman" w:hAnsi="Times New Roman" w:cs="Times New Roman" w:eastAsia="Times New Roman" w:hint="default"/>
                <w:sz w:val="18"/>
                <w:szCs w:val="18"/>
              </w:rPr>
            </w:pPr>
            <w:r>
              <w:rPr>
                <w:rFonts w:ascii="Times New Roman"/>
                <w:sz w:val="18"/>
              </w:rPr>
              <w:t>2020-6-30</w:t>
            </w:r>
          </w:p>
        </w:tc>
        <w:tc>
          <w:tcPr>
            <w:tcW w:w="11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48"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left="270" w:right="0"/>
              <w:jc w:val="left"/>
              <w:rPr>
                <w:rFonts w:ascii="Times New Roman" w:hAnsi="Times New Roman" w:cs="Times New Roman" w:eastAsia="Times New Roman" w:hint="default"/>
                <w:sz w:val="18"/>
                <w:szCs w:val="18"/>
              </w:rPr>
            </w:pPr>
            <w:r>
              <w:rPr>
                <w:rFonts w:ascii="Times New Roman"/>
                <w:sz w:val="18"/>
              </w:rPr>
              <w:t>4,000,000.00</w:t>
            </w:r>
          </w:p>
        </w:tc>
      </w:tr>
    </w:tbl>
    <w:p>
      <w:pPr>
        <w:pStyle w:val="BodyText"/>
        <w:spacing w:line="273" w:lineRule="auto" w:before="78"/>
        <w:ind w:left="174" w:right="292" w:firstLine="420"/>
        <w:jc w:val="left"/>
        <w:rPr>
          <w:rFonts w:ascii="楷体" w:hAnsi="楷体" w:cs="楷体" w:eastAsia="楷体" w:hint="default"/>
        </w:rPr>
      </w:pPr>
      <w:r>
        <w:rPr>
          <w:rFonts w:ascii="楷体" w:hAnsi="楷体" w:cs="楷体" w:eastAsia="楷体" w:hint="default"/>
        </w:rPr>
        <w:t>注：鉴于本公司没有房地产建设经验且缺乏相关专业人员，为有效实施公司成都研发中心项目建设， 公司委托成都紫光科城科技发展有限公司（以下简称“成都紫光科城”）全面负责成都研发中心项目开发 建设的管理工作，并签署了《成都研发中心项目委托代建协议书》，按照市场化原则，经双方协商确认代 建费用为</w:t>
      </w:r>
      <w:r>
        <w:rPr>
          <w:rFonts w:ascii="楷体" w:hAnsi="楷体" w:cs="楷体" w:eastAsia="楷体" w:hint="default"/>
          <w:spacing w:val="-52"/>
        </w:rPr>
        <w:t> </w:t>
      </w:r>
      <w:r>
        <w:rPr>
          <w:rFonts w:ascii="楷体" w:hAnsi="楷体" w:cs="楷体" w:eastAsia="楷体" w:hint="default"/>
        </w:rPr>
        <w:t>2000</w:t>
      </w:r>
      <w:r>
        <w:rPr>
          <w:rFonts w:ascii="楷体" w:hAnsi="楷体" w:cs="楷体" w:eastAsia="楷体" w:hint="default"/>
          <w:spacing w:val="-54"/>
        </w:rPr>
        <w:t> </w:t>
      </w:r>
      <w:r>
        <w:rPr>
          <w:rFonts w:ascii="楷体" w:hAnsi="楷体" w:cs="楷体" w:eastAsia="楷体" w:hint="default"/>
        </w:rPr>
        <w:t>万元人民币。该交易已经公司第六届董事会第九次会议审议通过。截至本报告披露日，公</w:t>
      </w:r>
    </w:p>
    <w:p>
      <w:pPr>
        <w:pStyle w:val="BodyText"/>
        <w:spacing w:line="240" w:lineRule="auto" w:before="7"/>
        <w:ind w:left="174" w:right="1115"/>
        <w:jc w:val="left"/>
        <w:rPr>
          <w:rFonts w:ascii="楷体" w:hAnsi="楷体" w:cs="楷体" w:eastAsia="楷体" w:hint="default"/>
        </w:rPr>
      </w:pPr>
      <w:r>
        <w:rPr>
          <w:rFonts w:ascii="楷体" w:hAnsi="楷体" w:cs="楷体" w:eastAsia="楷体" w:hint="default"/>
        </w:rPr>
        <w:t>司已经支付了人民币</w:t>
      </w:r>
      <w:r>
        <w:rPr>
          <w:rFonts w:ascii="楷体" w:hAnsi="楷体" w:cs="楷体" w:eastAsia="楷体" w:hint="default"/>
          <w:spacing w:val="-52"/>
        </w:rPr>
        <w:t> </w:t>
      </w:r>
      <w:r>
        <w:rPr>
          <w:rFonts w:ascii="楷体" w:hAnsi="楷体" w:cs="楷体" w:eastAsia="楷体" w:hint="default"/>
        </w:rPr>
        <w:t>400</w:t>
      </w:r>
      <w:r>
        <w:rPr>
          <w:rFonts w:ascii="楷体" w:hAnsi="楷体" w:cs="楷体" w:eastAsia="楷体" w:hint="default"/>
          <w:spacing w:val="-53"/>
        </w:rPr>
        <w:t> </w:t>
      </w:r>
      <w:r>
        <w:rPr>
          <w:rFonts w:ascii="楷体" w:hAnsi="楷体" w:cs="楷体" w:eastAsia="楷体" w:hint="default"/>
        </w:rPr>
        <w:t>万元代建费</w:t>
      </w:r>
    </w:p>
    <w:p>
      <w:pPr>
        <w:spacing w:line="240" w:lineRule="auto" w:before="11"/>
        <w:rPr>
          <w:rFonts w:ascii="楷体" w:hAnsi="楷体" w:cs="楷体" w:eastAsia="楷体" w:hint="default"/>
          <w:sz w:val="22"/>
          <w:szCs w:val="22"/>
        </w:rPr>
      </w:pPr>
    </w:p>
    <w:p>
      <w:pPr>
        <w:pStyle w:val="Heading4"/>
        <w:spacing w:line="240" w:lineRule="auto" w:before="0"/>
        <w:ind w:left="934" w:right="8389"/>
        <w:jc w:val="center"/>
        <w:rPr>
          <w:b w:val="0"/>
          <w:bCs w:val="0"/>
        </w:rPr>
      </w:pPr>
      <w:r>
        <w:rPr>
          <w:rFonts w:ascii="宋体" w:hAnsi="宋体" w:cs="宋体" w:eastAsia="宋体" w:hint="default"/>
          <w:color w:val="212121"/>
        </w:rPr>
        <w:t>3</w:t>
      </w:r>
      <w:r>
        <w:rPr>
          <w:color w:val="212121"/>
        </w:rPr>
        <w:t>、</w:t>
      </w:r>
      <w:r>
        <w:rPr/>
        <w:t>关联租赁情况</w:t>
      </w:r>
      <w:r>
        <w:rPr>
          <w:b w:val="0"/>
          <w:bCs w:val="0"/>
        </w:rPr>
      </w:r>
    </w:p>
    <w:p>
      <w:pPr>
        <w:spacing w:line="240" w:lineRule="auto" w:before="4"/>
        <w:rPr>
          <w:rFonts w:ascii="宋体" w:hAnsi="宋体" w:cs="宋体" w:eastAsia="宋体" w:hint="default"/>
          <w:b/>
          <w:bCs/>
          <w:sz w:val="22"/>
          <w:szCs w:val="22"/>
        </w:rPr>
      </w:pPr>
    </w:p>
    <w:p>
      <w:pPr>
        <w:pStyle w:val="Heading4"/>
        <w:spacing w:line="240" w:lineRule="auto" w:before="0"/>
        <w:ind w:left="596" w:right="1115"/>
        <w:jc w:val="left"/>
        <w:rPr>
          <w:b w:val="0"/>
          <w:bCs w:val="0"/>
        </w:rPr>
      </w:pPr>
      <w:r>
        <w:rPr/>
        <w:pict>
          <v:shape style="position:absolute;margin-left:191.179993pt;margin-top:58.643681pt;width:.480026pt;height:.1pt;mso-position-horizontal-relative:page;mso-position-vertical-relative:paragraph;z-index:-1133968" type="#_x0000_t75" stroked="false">
            <v:imagedata r:id="rId677" o:title=""/>
          </v:shape>
        </w:pict>
      </w:r>
      <w:r>
        <w:rPr/>
        <w:pict>
          <v:shape style="position:absolute;margin-left:295.839996pt;margin-top:58.643681pt;width:.480026pt;height:.1pt;mso-position-horizontal-relative:page;mso-position-vertical-relative:paragraph;z-index:-1133944" type="#_x0000_t75" stroked="false">
            <v:imagedata r:id="rId677" o:title=""/>
          </v:shape>
        </w:pict>
      </w:r>
      <w:r>
        <w:rPr/>
        <w:pict>
          <v:shape style="position:absolute;margin-left:403.779999pt;margin-top:58.643681pt;width:.480026pt;height:.1pt;mso-position-horizontal-relative:page;mso-position-vertical-relative:paragraph;z-index:-1133920" type="#_x0000_t75" stroked="false">
            <v:imagedata r:id="rId677" o:title=""/>
          </v:shape>
        </w:pict>
      </w:r>
      <w:r>
        <w:rPr/>
        <w:t>（</w:t>
      </w:r>
      <w:r>
        <w:rPr>
          <w:rFonts w:ascii="宋体" w:hAnsi="宋体" w:cs="宋体" w:eastAsia="宋体" w:hint="default"/>
        </w:rPr>
        <w:t>1</w:t>
      </w:r>
      <w:r>
        <w:rPr/>
        <w:t>）本公司作为承租方</w:t>
      </w:r>
      <w:r>
        <w:rPr>
          <w:b w:val="0"/>
          <w:bCs w:val="0"/>
        </w:rPr>
      </w:r>
    </w:p>
    <w:p>
      <w:pPr>
        <w:spacing w:line="240" w:lineRule="auto" w:before="11"/>
        <w:rPr>
          <w:rFonts w:ascii="宋体" w:hAnsi="宋体" w:cs="宋体" w:eastAsia="宋体" w:hint="default"/>
          <w:b/>
          <w:bCs/>
          <w:sz w:val="9"/>
          <w:szCs w:val="9"/>
        </w:rPr>
      </w:pPr>
    </w:p>
    <w:tbl>
      <w:tblPr>
        <w:tblW w:w="0" w:type="auto"/>
        <w:jc w:val="left"/>
        <w:tblInd w:w="114" w:type="dxa"/>
        <w:tblLayout w:type="fixed"/>
        <w:tblCellMar>
          <w:top w:w="0" w:type="dxa"/>
          <w:left w:w="0" w:type="dxa"/>
          <w:bottom w:w="0" w:type="dxa"/>
          <w:right w:w="0" w:type="dxa"/>
        </w:tblCellMar>
        <w:tblLook w:val="01E0"/>
      </w:tblPr>
      <w:tblGrid>
        <w:gridCol w:w="2739"/>
        <w:gridCol w:w="2093"/>
        <w:gridCol w:w="2159"/>
        <w:gridCol w:w="2640"/>
      </w:tblGrid>
      <w:tr>
        <w:trPr>
          <w:trHeight w:val="385" w:hRule="exact"/>
        </w:trPr>
        <w:tc>
          <w:tcPr>
            <w:tcW w:w="27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5"/>
              <w:ind w:left="924"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0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2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351" w:right="0"/>
              <w:jc w:val="left"/>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tc>
        <w:tc>
          <w:tcPr>
            <w:tcW w:w="2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left="593" w:right="0"/>
              <w:jc w:val="left"/>
              <w:rPr>
                <w:rFonts w:ascii="宋体" w:hAnsi="宋体" w:cs="宋体" w:eastAsia="宋体" w:hint="default"/>
                <w:sz w:val="18"/>
                <w:szCs w:val="18"/>
              </w:rPr>
            </w:pPr>
            <w:r>
              <w:rPr>
                <w:rFonts w:ascii="宋体" w:hAnsi="宋体" w:cs="宋体" w:eastAsia="宋体" w:hint="default"/>
                <w:b/>
                <w:bCs/>
                <w:sz w:val="18"/>
                <w:szCs w:val="18"/>
              </w:rPr>
              <w:t>上期确认的租赁费</w:t>
            </w:r>
            <w:r>
              <w:rPr>
                <w:rFonts w:ascii="宋体" w:hAnsi="宋体" w:cs="宋体" w:eastAsia="宋体" w:hint="default"/>
                <w:sz w:val="18"/>
                <w:szCs w:val="18"/>
              </w:rPr>
            </w:r>
          </w:p>
        </w:tc>
      </w:tr>
      <w:tr>
        <w:trPr>
          <w:trHeight w:val="386" w:hRule="exact"/>
        </w:trPr>
        <w:tc>
          <w:tcPr>
            <w:tcW w:w="27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8"/>
              <w:ind w:left="44"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2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租赁办公区租金等</w:t>
            </w:r>
          </w:p>
        </w:tc>
        <w:tc>
          <w:tcPr>
            <w:tcW w:w="2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left="1179" w:right="0"/>
              <w:jc w:val="left"/>
              <w:rPr>
                <w:rFonts w:ascii="Times New Roman" w:hAnsi="Times New Roman" w:cs="Times New Roman" w:eastAsia="Times New Roman" w:hint="default"/>
                <w:sz w:val="18"/>
                <w:szCs w:val="18"/>
              </w:rPr>
            </w:pPr>
            <w:r>
              <w:rPr>
                <w:rFonts w:ascii="Times New Roman"/>
                <w:sz w:val="18"/>
              </w:rPr>
              <w:t>3,428,437.25</w:t>
            </w:r>
          </w:p>
        </w:tc>
        <w:tc>
          <w:tcPr>
            <w:tcW w:w="2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left="1661" w:right="0"/>
              <w:jc w:val="left"/>
              <w:rPr>
                <w:rFonts w:ascii="Times New Roman" w:hAnsi="Times New Roman" w:cs="Times New Roman" w:eastAsia="Times New Roman" w:hint="default"/>
                <w:sz w:val="18"/>
                <w:szCs w:val="18"/>
              </w:rPr>
            </w:pPr>
            <w:r>
              <w:rPr>
                <w:rFonts w:ascii="Times New Roman"/>
                <w:sz w:val="18"/>
              </w:rPr>
              <w:t>7,801,576.60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60" w:right="0"/>
        </w:sectPr>
      </w:pPr>
    </w:p>
    <w:p>
      <w:pPr>
        <w:spacing w:line="240" w:lineRule="auto" w:before="12"/>
        <w:rPr>
          <w:rFonts w:ascii="宋体" w:hAnsi="宋体" w:cs="宋体" w:eastAsia="宋体" w:hint="default"/>
          <w:b/>
          <w:bCs/>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114" w:type="dxa"/>
        <w:tblLayout w:type="fixed"/>
        <w:tblCellMar>
          <w:top w:w="0" w:type="dxa"/>
          <w:left w:w="0" w:type="dxa"/>
          <w:bottom w:w="0" w:type="dxa"/>
          <w:right w:w="0" w:type="dxa"/>
        </w:tblCellMar>
        <w:tblLook w:val="01E0"/>
      </w:tblPr>
      <w:tblGrid>
        <w:gridCol w:w="2739"/>
        <w:gridCol w:w="2093"/>
        <w:gridCol w:w="2159"/>
        <w:gridCol w:w="2640"/>
      </w:tblGrid>
      <w:tr>
        <w:trPr>
          <w:trHeight w:val="385" w:hRule="exact"/>
        </w:trPr>
        <w:tc>
          <w:tcPr>
            <w:tcW w:w="27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5"/>
              <w:ind w:left="924"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0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2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351" w:right="0"/>
              <w:jc w:val="left"/>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tc>
        <w:tc>
          <w:tcPr>
            <w:tcW w:w="2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left="593" w:right="0"/>
              <w:jc w:val="left"/>
              <w:rPr>
                <w:rFonts w:ascii="宋体" w:hAnsi="宋体" w:cs="宋体" w:eastAsia="宋体" w:hint="default"/>
                <w:sz w:val="18"/>
                <w:szCs w:val="18"/>
              </w:rPr>
            </w:pPr>
            <w:r>
              <w:rPr>
                <w:rFonts w:ascii="宋体" w:hAnsi="宋体" w:cs="宋体" w:eastAsia="宋体" w:hint="default"/>
                <w:b/>
                <w:bCs/>
                <w:sz w:val="18"/>
                <w:szCs w:val="18"/>
              </w:rPr>
              <w:t>上期确认的租赁费</w:t>
            </w:r>
            <w:r>
              <w:rPr>
                <w:rFonts w:ascii="宋体" w:hAnsi="宋体" w:cs="宋体" w:eastAsia="宋体" w:hint="default"/>
                <w:sz w:val="18"/>
                <w:szCs w:val="18"/>
              </w:rPr>
            </w:r>
          </w:p>
        </w:tc>
      </w:tr>
      <w:tr>
        <w:trPr>
          <w:trHeight w:val="386" w:hRule="exact"/>
        </w:trPr>
        <w:tc>
          <w:tcPr>
            <w:tcW w:w="27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8"/>
              <w:ind w:left="4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办公租赁费</w:t>
            </w:r>
          </w:p>
        </w:tc>
        <w:tc>
          <w:tcPr>
            <w:tcW w:w="2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left="1089" w:right="0"/>
              <w:jc w:val="left"/>
              <w:rPr>
                <w:rFonts w:ascii="Times New Roman" w:hAnsi="Times New Roman" w:cs="Times New Roman" w:eastAsia="Times New Roman" w:hint="default"/>
                <w:sz w:val="18"/>
                <w:szCs w:val="18"/>
              </w:rPr>
            </w:pPr>
            <w:r>
              <w:rPr>
                <w:rFonts w:ascii="Times New Roman"/>
                <w:sz w:val="18"/>
              </w:rPr>
              <w:t>14,077,014.24</w:t>
            </w:r>
          </w:p>
        </w:tc>
        <w:tc>
          <w:tcPr>
            <w:tcW w:w="2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left="1571" w:right="0"/>
              <w:jc w:val="left"/>
              <w:rPr>
                <w:rFonts w:ascii="Times New Roman" w:hAnsi="Times New Roman" w:cs="Times New Roman" w:eastAsia="Times New Roman" w:hint="default"/>
                <w:sz w:val="18"/>
                <w:szCs w:val="18"/>
              </w:rPr>
            </w:pPr>
            <w:r>
              <w:rPr>
                <w:rFonts w:ascii="Times New Roman"/>
                <w:sz w:val="18"/>
              </w:rPr>
              <w:t>13,197,490.08</w:t>
            </w:r>
          </w:p>
        </w:tc>
      </w:tr>
    </w:tbl>
    <w:p>
      <w:pPr>
        <w:spacing w:line="240" w:lineRule="auto" w:before="1"/>
        <w:rPr>
          <w:rFonts w:ascii="宋体" w:hAnsi="宋体" w:cs="宋体" w:eastAsia="宋体" w:hint="default"/>
          <w:b/>
          <w:bCs/>
          <w:sz w:val="14"/>
          <w:szCs w:val="14"/>
        </w:rPr>
      </w:pPr>
    </w:p>
    <w:p>
      <w:pPr>
        <w:pStyle w:val="Heading4"/>
        <w:spacing w:line="240" w:lineRule="auto"/>
        <w:ind w:left="596" w:right="1115"/>
        <w:jc w:val="left"/>
        <w:rPr>
          <w:b w:val="0"/>
          <w:bCs w:val="0"/>
        </w:rPr>
      </w:pPr>
      <w:r>
        <w:rPr/>
        <w:t>（</w:t>
      </w:r>
      <w:r>
        <w:rPr>
          <w:rFonts w:ascii="宋体" w:hAnsi="宋体" w:cs="宋体" w:eastAsia="宋体" w:hint="default"/>
        </w:rPr>
        <w:t>2</w:t>
      </w:r>
      <w:r>
        <w:rPr/>
        <w:t>）关联租赁情况说明：租赁价格不高于市价。</w:t>
      </w:r>
      <w:r>
        <w:rPr>
          <w:b w:val="0"/>
          <w:bCs w:val="0"/>
        </w:rPr>
      </w:r>
    </w:p>
    <w:p>
      <w:pPr>
        <w:spacing w:line="240" w:lineRule="auto" w:before="11"/>
        <w:rPr>
          <w:rFonts w:ascii="宋体" w:hAnsi="宋体" w:cs="宋体" w:eastAsia="宋体" w:hint="default"/>
          <w:b/>
          <w:bCs/>
          <w:sz w:val="28"/>
          <w:szCs w:val="28"/>
        </w:rPr>
      </w:pPr>
    </w:p>
    <w:p>
      <w:pPr>
        <w:pStyle w:val="Heading4"/>
        <w:spacing w:line="240" w:lineRule="auto" w:before="0"/>
        <w:ind w:left="934" w:right="8389"/>
        <w:jc w:val="center"/>
        <w:rPr>
          <w:b w:val="0"/>
          <w:bCs w:val="0"/>
        </w:rPr>
      </w:pPr>
      <w:r>
        <w:rPr>
          <w:rFonts w:ascii="宋体" w:hAnsi="宋体" w:cs="宋体" w:eastAsia="宋体" w:hint="default"/>
          <w:color w:val="212121"/>
        </w:rPr>
        <w:t>4</w:t>
      </w:r>
      <w:r>
        <w:rPr>
          <w:color w:val="212121"/>
        </w:rPr>
        <w:t>、</w:t>
      </w:r>
      <w:r>
        <w:rPr/>
        <w:t>关联担保情况</w:t>
      </w:r>
      <w:r>
        <w:rPr>
          <w:b w:val="0"/>
          <w:bCs w:val="0"/>
        </w:rPr>
      </w:r>
    </w:p>
    <w:p>
      <w:pPr>
        <w:spacing w:line="240" w:lineRule="auto" w:before="3"/>
        <w:rPr>
          <w:rFonts w:ascii="宋体" w:hAnsi="宋体" w:cs="宋体" w:eastAsia="宋体" w:hint="default"/>
          <w:b/>
          <w:bCs/>
          <w:sz w:val="16"/>
          <w:szCs w:val="16"/>
        </w:rPr>
      </w:pPr>
    </w:p>
    <w:p>
      <w:pPr>
        <w:pStyle w:val="Heading4"/>
        <w:spacing w:line="240" w:lineRule="auto" w:before="0"/>
        <w:ind w:left="596" w:right="1115"/>
        <w:jc w:val="left"/>
        <w:rPr>
          <w:b w:val="0"/>
          <w:bCs w:val="0"/>
        </w:rPr>
      </w:pPr>
      <w:r>
        <w:rPr/>
        <w:pict>
          <v:group style="position:absolute;margin-left:56.700001pt;margin-top:36.203621pt;width:476.35pt;height:5.55pt;mso-position-horizontal-relative:page;mso-position-vertical-relative:paragraph;z-index:-1133872" coordorigin="1134,724" coordsize="9527,111">
            <v:shape style="position:absolute;left:1134;top:724;width:2822;height:110" type="#_x0000_t75" stroked="false">
              <v:imagedata r:id="rId678" o:title=""/>
            </v:shape>
            <v:shape style="position:absolute;left:3932;top:820;width:1744;height:14" type="#_x0000_t75" stroked="false">
              <v:imagedata r:id="rId679" o:title=""/>
            </v:shape>
            <v:shape style="position:absolute;left:5661;top:820;width:1573;height:14" type="#_x0000_t75" stroked="false">
              <v:imagedata r:id="rId680" o:title=""/>
            </v:shape>
            <v:shape style="position:absolute;left:7220;top:825;width:3441;height:10" type="#_x0000_t75" stroked="false">
              <v:imagedata r:id="rId681" o:title=""/>
            </v:shape>
            <w10:wrap type="none"/>
          </v:group>
        </w:pict>
      </w:r>
      <w:r>
        <w:rPr/>
        <w:t>（</w:t>
      </w:r>
      <w:r>
        <w:rPr>
          <w:rFonts w:ascii="Times New Roman" w:hAnsi="Times New Roman" w:cs="Times New Roman" w:eastAsia="Times New Roman" w:hint="default"/>
        </w:rPr>
        <w:t>1</w:t>
      </w:r>
      <w:r>
        <w:rPr/>
        <w:t>）本公司作为担保方</w:t>
      </w:r>
      <w:r>
        <w:rPr>
          <w:b w:val="0"/>
          <w:bCs w:val="0"/>
        </w:rPr>
      </w:r>
    </w:p>
    <w:p>
      <w:pPr>
        <w:spacing w:line="240" w:lineRule="auto" w:before="9"/>
        <w:rPr>
          <w:rFonts w:ascii="宋体" w:hAnsi="宋体" w:cs="宋体" w:eastAsia="宋体" w:hint="default"/>
          <w:b/>
          <w:bCs/>
          <w:sz w:val="14"/>
          <w:szCs w:val="14"/>
        </w:rPr>
      </w:pPr>
    </w:p>
    <w:tbl>
      <w:tblPr>
        <w:tblW w:w="0" w:type="auto"/>
        <w:jc w:val="left"/>
        <w:tblInd w:w="159" w:type="dxa"/>
        <w:tblLayout w:type="fixed"/>
        <w:tblCellMar>
          <w:top w:w="0" w:type="dxa"/>
          <w:left w:w="0" w:type="dxa"/>
          <w:bottom w:w="0" w:type="dxa"/>
          <w:right w:w="0" w:type="dxa"/>
        </w:tblCellMar>
        <w:tblLook w:val="01E0"/>
      </w:tblPr>
      <w:tblGrid>
        <w:gridCol w:w="2822"/>
        <w:gridCol w:w="1730"/>
        <w:gridCol w:w="1559"/>
        <w:gridCol w:w="1277"/>
        <w:gridCol w:w="2154"/>
      </w:tblGrid>
      <w:tr>
        <w:trPr>
          <w:trHeight w:val="226" w:hRule="exact"/>
        </w:trPr>
        <w:tc>
          <w:tcPr>
            <w:tcW w:w="2822"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7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154"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520" w:hRule="exact"/>
        </w:trPr>
        <w:tc>
          <w:tcPr>
            <w:tcW w:w="282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2019-4-19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2022-4-19</w:t>
            </w:r>
          </w:p>
        </w:tc>
        <w:tc>
          <w:tcPr>
            <w:tcW w:w="215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822" w:type="dxa"/>
            <w:tcBorders>
              <w:top w:val="nil" w:sz="6" w:space="0" w:color="auto"/>
              <w:left w:val="nil" w:sz="6" w:space="0" w:color="auto"/>
              <w:bottom w:val="single" w:sz="12" w:space="0" w:color="000000"/>
              <w:right w:val="single" w:sz="4" w:space="0" w:color="000000"/>
            </w:tcBorders>
          </w:tcPr>
          <w:p>
            <w:pPr>
              <w:pStyle w:val="TableParagraph"/>
              <w:spacing w:line="240" w:lineRule="auto" w:before="111"/>
              <w:ind w:left="42"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7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2019-9-26</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2021-9-26</w:t>
            </w:r>
          </w:p>
        </w:tc>
        <w:tc>
          <w:tcPr>
            <w:tcW w:w="2154" w:type="dxa"/>
            <w:tcBorders>
              <w:top w:val="nil" w:sz="6" w:space="0" w:color="auto"/>
              <w:left w:val="single" w:sz="4" w:space="0" w:color="000000"/>
              <w:bottom w:val="single" w:sz="12"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b/>
          <w:bCs/>
          <w:sz w:val="8"/>
          <w:szCs w:val="8"/>
        </w:rPr>
      </w:pPr>
    </w:p>
    <w:p>
      <w:pPr>
        <w:pStyle w:val="BodyText"/>
        <w:spacing w:line="264" w:lineRule="auto" w:before="35"/>
        <w:ind w:left="174" w:right="1115" w:firstLine="420"/>
        <w:jc w:val="left"/>
      </w:pPr>
      <w:r>
        <w:rPr/>
        <w:pict>
          <v:group style="position:absolute;margin-left:56.700001pt;margin-top:-31.946285pt;width:476.35pt;height:5.1pt;mso-position-horizontal-relative:page;mso-position-vertical-relative:paragraph;z-index:-1133848" coordorigin="1134,-639" coordsize="9527,102">
            <v:shape style="position:absolute;left:1134;top:-639;width:2822;height:102" type="#_x0000_t75" stroked="false">
              <v:imagedata r:id="rId682" o:title=""/>
            </v:shape>
            <v:shape style="position:absolute;left:3932;top:-547;width:3293;height:10" type="#_x0000_t75" stroked="false">
              <v:imagedata r:id="rId683" o:title=""/>
            </v:shape>
            <v:shape style="position:absolute;left:7220;top:-547;width:3441;height:10" type="#_x0000_t75" stroked="false">
              <v:imagedata r:id="rId684" o:title=""/>
            </v:shape>
            <w10:wrap type="none"/>
          </v:group>
        </w:pict>
      </w:r>
      <w:r>
        <w:rPr>
          <w:spacing w:val="-1"/>
        </w:rPr>
        <w:t>为促进同芯微电子的业务发展需要，公司对全资子公司同芯微电子使用公司在中国民生银行唐山市分</w:t>
      </w:r>
      <w:r>
        <w:rPr/>
        <w:t> 行办理的</w:t>
      </w:r>
      <w:r>
        <w:rPr>
          <w:rFonts w:ascii="Times New Roman" w:hAnsi="Times New Roman" w:cs="Times New Roman" w:eastAsia="Times New Roman" w:hint="default"/>
        </w:rPr>
        <w:t>1</w:t>
      </w:r>
      <w:r>
        <w:rPr/>
        <w:t>亿元集团综合授信额度内的各项融资业务提供连带责任的最高额保证担保，并与民生银行唐山 </w:t>
      </w:r>
      <w:r>
        <w:rPr>
          <w:spacing w:val="-3"/>
        </w:rPr>
        <w:t>分行签署《最高额保证合同》，该事项已经公司第六届董事会第二十四次会议审议批准。</w:t>
      </w:r>
    </w:p>
    <w:p>
      <w:pPr>
        <w:pStyle w:val="BodyText"/>
        <w:spacing w:line="256" w:lineRule="auto" w:before="172"/>
        <w:ind w:left="174" w:right="1129" w:firstLine="420"/>
        <w:jc w:val="both"/>
      </w:pPr>
      <w:r>
        <w:rPr>
          <w:spacing w:val="-1"/>
        </w:rPr>
        <w:t>为促进西安紫光国芯的业务发展需要，公司对西安紫光国芯与西安投资控股有限公司于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w:t>
      </w:r>
      <w:r>
        <w:rPr/>
        <w:t> 签订的编号为</w:t>
      </w:r>
      <w:r>
        <w:rPr>
          <w:rFonts w:ascii="Times New Roman" w:hAnsi="Times New Roman" w:cs="Times New Roman" w:eastAsia="Times New Roman" w:hint="default"/>
        </w:rPr>
        <w:t>2014XSFD-10</w:t>
      </w:r>
      <w:r>
        <w:rPr/>
        <w:t>的本金为</w:t>
      </w:r>
      <w:r>
        <w:rPr>
          <w:rFonts w:ascii="Times New Roman" w:hAnsi="Times New Roman" w:cs="Times New Roman" w:eastAsia="Times New Roman" w:hint="default"/>
        </w:rPr>
        <w:t>1000</w:t>
      </w:r>
      <w:r>
        <w:rPr/>
        <w:t>万元的协议提供保证担保，担保期三年。该事项已经公司第五届</w:t>
      </w:r>
      <w:r>
        <w:rPr>
          <w:w w:val="99"/>
        </w:rPr>
        <w:t> </w:t>
      </w:r>
      <w:r>
        <w:rPr/>
        <w:t>董事会第二十三次会议审议批准。</w:t>
      </w:r>
    </w:p>
    <w:p>
      <w:pPr>
        <w:pStyle w:val="Heading4"/>
        <w:spacing w:line="240" w:lineRule="auto" w:before="178"/>
        <w:ind w:left="596" w:right="1115"/>
        <w:jc w:val="left"/>
        <w:rPr>
          <w:b w:val="0"/>
          <w:bCs w:val="0"/>
        </w:rPr>
      </w:pPr>
      <w:r>
        <w:rPr/>
        <w:t>（</w:t>
      </w:r>
      <w:r>
        <w:rPr>
          <w:rFonts w:ascii="Times New Roman" w:hAnsi="Times New Roman" w:cs="Times New Roman" w:eastAsia="Times New Roman" w:hint="default"/>
        </w:rPr>
        <w:t>2</w:t>
      </w:r>
      <w:r>
        <w:rPr/>
        <w:t>）本公司作为被担保方</w:t>
      </w:r>
      <w:r>
        <w:rPr>
          <w:b w:val="0"/>
          <w:bCs w:val="0"/>
        </w:rPr>
      </w:r>
    </w:p>
    <w:p>
      <w:pPr>
        <w:spacing w:line="240" w:lineRule="auto" w:before="9"/>
        <w:rPr>
          <w:rFonts w:ascii="宋体" w:hAnsi="宋体" w:cs="宋体" w:eastAsia="宋体" w:hint="default"/>
          <w:b/>
          <w:bCs/>
          <w:sz w:val="14"/>
          <w:szCs w:val="14"/>
        </w:rPr>
      </w:pPr>
    </w:p>
    <w:tbl>
      <w:tblPr>
        <w:tblW w:w="0" w:type="auto"/>
        <w:jc w:val="left"/>
        <w:tblInd w:w="159" w:type="dxa"/>
        <w:tblLayout w:type="fixed"/>
        <w:tblCellMar>
          <w:top w:w="0" w:type="dxa"/>
          <w:left w:w="0" w:type="dxa"/>
          <w:bottom w:w="0" w:type="dxa"/>
          <w:right w:w="0" w:type="dxa"/>
        </w:tblCellMar>
        <w:tblLook w:val="01E0"/>
      </w:tblPr>
      <w:tblGrid>
        <w:gridCol w:w="2850"/>
        <w:gridCol w:w="1701"/>
        <w:gridCol w:w="1560"/>
        <w:gridCol w:w="1275"/>
        <w:gridCol w:w="2125"/>
      </w:tblGrid>
      <w:tr>
        <w:trPr>
          <w:trHeight w:val="602" w:hRule="exact"/>
        </w:trPr>
        <w:tc>
          <w:tcPr>
            <w:tcW w:w="2850"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70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5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125"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444" w:hRule="exact"/>
        </w:trPr>
        <w:tc>
          <w:tcPr>
            <w:tcW w:w="2850" w:type="dxa"/>
            <w:tcBorders>
              <w:top w:val="nil" w:sz="6" w:space="0" w:color="auto"/>
              <w:left w:val="nil" w:sz="6" w:space="0" w:color="auto"/>
              <w:bottom w:val="single" w:sz="12" w:space="0" w:color="000000"/>
              <w:right w:val="single" w:sz="4" w:space="0" w:color="000000"/>
            </w:tcBorders>
          </w:tcPr>
          <w:p>
            <w:pPr>
              <w:pStyle w:val="TableParagraph"/>
              <w:spacing w:line="240" w:lineRule="auto" w:before="110"/>
              <w:ind w:left="4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17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left="543" w:right="0"/>
              <w:jc w:val="left"/>
              <w:rPr>
                <w:rFonts w:ascii="Times New Roman" w:hAnsi="Times New Roman" w:cs="Times New Roman" w:eastAsia="Times New Roman" w:hint="default"/>
                <w:sz w:val="18"/>
                <w:szCs w:val="18"/>
              </w:rPr>
            </w:pPr>
            <w:r>
              <w:rPr>
                <w:rFonts w:ascii="Times New Roman"/>
                <w:sz w:val="18"/>
              </w:rPr>
              <w:t>379,200,000.00</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2018-5-21</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2025-5-21</w:t>
            </w:r>
          </w:p>
        </w:tc>
        <w:tc>
          <w:tcPr>
            <w:tcW w:w="2125"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b/>
          <w:bCs/>
          <w:sz w:val="8"/>
          <w:szCs w:val="8"/>
        </w:rPr>
      </w:pPr>
    </w:p>
    <w:p>
      <w:pPr>
        <w:pStyle w:val="BodyText"/>
        <w:spacing w:line="273" w:lineRule="auto" w:before="35"/>
        <w:ind w:left="174" w:right="292" w:firstLine="420"/>
        <w:jc w:val="left"/>
      </w:pPr>
      <w:r>
        <w:rPr/>
        <w:pict>
          <v:group style="position:absolute;margin-left:56.700001pt;margin-top:-24.566328pt;width:474.85pt;height:.5pt;mso-position-horizontal-relative:page;mso-position-vertical-relative:paragraph;z-index:-1133824" coordorigin="1134,-491" coordsize="9497,10">
            <v:shape style="position:absolute;left:1134;top:-491;width:2831;height:10" type="#_x0000_t75" stroked="false">
              <v:imagedata r:id="rId685" o:title=""/>
            </v:shape>
            <v:shape style="position:absolute;left:3960;top:-491;width:3266;height:10" type="#_x0000_t75" stroked="false">
              <v:imagedata r:id="rId686" o:title=""/>
            </v:shape>
            <v:shape style="position:absolute;left:7221;top:-491;width:3410;height:10" type="#_x0000_t75" stroked="false">
              <v:imagedata r:id="rId687" o:title=""/>
            </v:shape>
            <w10:wrap type="none"/>
          </v:group>
        </w:pict>
      </w:r>
      <w:r>
        <w:rPr/>
        <w:t>紫光集团有限公司作为担保人保证的范围包括：公司债券的未偿还本金余额及相应的利息、违约金、 损害赔偿金、实现债权的费用以及其他依法应支付的费用。保证期间为公司债券存续期及本次债券到期之 日后两年止。</w:t>
      </w:r>
    </w:p>
    <w:p>
      <w:pPr>
        <w:spacing w:line="468" w:lineRule="exact" w:before="34"/>
        <w:ind w:left="594" w:right="11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）子公司之间的担保</w:t>
      </w:r>
      <w:r>
        <w:rPr>
          <w:rFonts w:ascii="宋体" w:hAnsi="宋体" w:cs="宋体" w:eastAsia="宋体" w:hint="default"/>
          <w:b/>
          <w:bCs/>
          <w:w w:val="99"/>
          <w:sz w:val="21"/>
          <w:szCs w:val="21"/>
        </w:rPr>
        <w:t> </w:t>
      </w:r>
      <w:r>
        <w:rPr>
          <w:rFonts w:ascii="宋体" w:hAnsi="宋体" w:cs="宋体" w:eastAsia="宋体" w:hint="default"/>
          <w:sz w:val="21"/>
          <w:szCs w:val="21"/>
        </w:rPr>
        <w:t>公司全资子公司同芯微电子为其持股</w:t>
      </w:r>
      <w:r>
        <w:rPr>
          <w:rFonts w:ascii="Times New Roman" w:hAnsi="Times New Roman" w:cs="Times New Roman" w:eastAsia="Times New Roman" w:hint="default"/>
          <w:sz w:val="21"/>
          <w:szCs w:val="21"/>
        </w:rPr>
        <w:t>70%</w:t>
      </w:r>
      <w:r>
        <w:rPr>
          <w:rFonts w:ascii="宋体" w:hAnsi="宋体" w:cs="宋体" w:eastAsia="宋体" w:hint="default"/>
          <w:sz w:val="21"/>
          <w:szCs w:val="21"/>
        </w:rPr>
        <w:t>的控股子公司无锡紫光微电子有限公司向招商银行无锡分行</w:t>
      </w:r>
    </w:p>
    <w:p>
      <w:pPr>
        <w:pStyle w:val="BodyText"/>
        <w:spacing w:line="264" w:lineRule="exact"/>
        <w:ind w:left="174" w:right="292"/>
        <w:jc w:val="left"/>
      </w:pPr>
      <w:r>
        <w:rPr/>
        <w:t>新区支行申请</w:t>
      </w:r>
      <w:r>
        <w:rPr>
          <w:rFonts w:ascii="Times New Roman" w:hAnsi="Times New Roman" w:cs="Times New Roman" w:eastAsia="Times New Roman" w:hint="default"/>
        </w:rPr>
        <w:t>1000</w:t>
      </w:r>
      <w:r>
        <w:rPr/>
        <w:t>万元人民币的授信额度与其他股东同比例提供连带责任保证。该事项已经公司第六届董</w:t>
      </w:r>
    </w:p>
    <w:p>
      <w:pPr>
        <w:spacing w:line="525" w:lineRule="auto" w:before="21"/>
        <w:ind w:left="954" w:right="4873" w:hanging="781"/>
        <w:jc w:val="left"/>
        <w:rPr>
          <w:rFonts w:ascii="宋体" w:hAnsi="宋体" w:cs="宋体" w:eastAsia="宋体" w:hint="default"/>
          <w:sz w:val="21"/>
          <w:szCs w:val="21"/>
        </w:rPr>
      </w:pPr>
      <w:r>
        <w:rPr>
          <w:rFonts w:ascii="宋体" w:hAnsi="宋体" w:cs="宋体" w:eastAsia="宋体" w:hint="default"/>
          <w:sz w:val="21"/>
          <w:szCs w:val="21"/>
        </w:rPr>
        <w:t>事会第十三次会议和公司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年第一次临时股东大会审议批准。 </w:t>
      </w:r>
      <w:r>
        <w:rPr>
          <w:rFonts w:ascii="宋体" w:hAnsi="宋体" w:cs="宋体" w:eastAsia="宋体" w:hint="default"/>
          <w:b/>
          <w:bCs/>
          <w:color w:val="212121"/>
          <w:sz w:val="21"/>
          <w:szCs w:val="21"/>
        </w:rPr>
        <w:t>5</w:t>
      </w:r>
      <w:r>
        <w:rPr>
          <w:rFonts w:ascii="宋体" w:hAnsi="宋体" w:cs="宋体" w:eastAsia="宋体" w:hint="default"/>
          <w:b/>
          <w:bCs/>
          <w:color w:val="212121"/>
          <w:sz w:val="21"/>
          <w:szCs w:val="21"/>
        </w:rPr>
        <w:t>、</w:t>
      </w:r>
      <w:r>
        <w:rPr>
          <w:rFonts w:ascii="宋体" w:hAnsi="宋体" w:cs="宋体" w:eastAsia="宋体" w:hint="default"/>
          <w:b/>
          <w:bCs/>
          <w:sz w:val="21"/>
          <w:szCs w:val="21"/>
        </w:rPr>
        <w:t>关联资金交易</w:t>
      </w:r>
      <w:r>
        <w:rPr>
          <w:rFonts w:ascii="宋体" w:hAnsi="宋体" w:cs="宋体" w:eastAsia="宋体" w:hint="default"/>
          <w:sz w:val="21"/>
          <w:szCs w:val="21"/>
        </w:rPr>
      </w:r>
    </w:p>
    <w:p>
      <w:pPr>
        <w:pStyle w:val="Heading4"/>
        <w:spacing w:line="240" w:lineRule="auto" w:before="40"/>
        <w:ind w:left="596" w:right="1115"/>
        <w:jc w:val="left"/>
        <w:rPr>
          <w:b w:val="0"/>
          <w:bCs w:val="0"/>
        </w:rPr>
      </w:pPr>
      <w:r>
        <w:rPr/>
        <w:pict>
          <v:group style="position:absolute;margin-left:223.519974pt;margin-top:55.903656pt;width:314.9pt;height:5.3pt;mso-position-horizontal-relative:page;mso-position-vertical-relative:paragraph;z-index:-1133800" coordorigin="4470,1118" coordsize="6298,106">
            <v:shape style="position:absolute;left:4470;top:1118;width:4550;height:106" type="#_x0000_t75" stroked="false">
              <v:imagedata r:id="rId688" o:title=""/>
            </v:shape>
            <v:shape style="position:absolute;left:8996;top:1214;width:1771;height:10" type="#_x0000_t75" stroked="false">
              <v:imagedata r:id="rId689" o:title=""/>
            </v:shape>
            <w10:wrap type="none"/>
          </v:group>
        </w:pict>
      </w:r>
      <w:r>
        <w:rPr/>
        <w:pict>
          <v:group style="position:absolute;margin-left:223.519974pt;margin-top:74.643654pt;width:314.9pt;height:5.35pt;mso-position-horizontal-relative:page;mso-position-vertical-relative:paragraph;z-index:-1133776" coordorigin="4470,1493" coordsize="6298,107">
            <v:shape style="position:absolute;left:4470;top:1493;width:1155;height:107" type="#_x0000_t75" stroked="false">
              <v:imagedata r:id="rId690" o:title=""/>
            </v:shape>
            <v:shape style="position:absolute;left:5601;top:1589;width:1060;height:11" type="#_x0000_t75" stroked="false">
              <v:imagedata r:id="rId691" o:title=""/>
            </v:shape>
            <v:shape style="position:absolute;left:6646;top:1589;width:1258;height:11" type="#_x0000_t75" stroked="false">
              <v:imagedata r:id="rId692" o:title=""/>
            </v:shape>
            <v:shape style="position:absolute;left:7890;top:1589;width:1121;height:11" type="#_x0000_t75" stroked="false">
              <v:imagedata r:id="rId693" o:title=""/>
            </v:shape>
            <v:shape style="position:absolute;left:8996;top:1590;width:1771;height:10" type="#_x0000_t75" stroked="false">
              <v:imagedata r:id="rId689" o:title=""/>
            </v:shape>
            <w10:wrap type="none"/>
          </v:group>
        </w:pict>
      </w:r>
      <w:r>
        <w:rPr/>
        <w:t>（</w:t>
      </w:r>
      <w:r>
        <w:rPr>
          <w:rFonts w:ascii="Times New Roman" w:hAnsi="Times New Roman" w:cs="Times New Roman" w:eastAsia="Times New Roman" w:hint="default"/>
        </w:rPr>
        <w:t>1</w:t>
      </w:r>
      <w:r>
        <w:rPr/>
        <w:t>）拆入</w:t>
      </w:r>
      <w:r>
        <w:rPr>
          <w:b w:val="0"/>
          <w:bCs w:val="0"/>
        </w:rPr>
      </w:r>
    </w:p>
    <w:p>
      <w:pPr>
        <w:spacing w:line="240" w:lineRule="auto" w:before="9"/>
        <w:rPr>
          <w:rFonts w:ascii="宋体" w:hAnsi="宋体" w:cs="宋体" w:eastAsia="宋体" w:hint="default"/>
          <w:b/>
          <w:bCs/>
          <w:sz w:val="8"/>
          <w:szCs w:val="8"/>
        </w:rPr>
      </w:pPr>
    </w:p>
    <w:tbl>
      <w:tblPr>
        <w:tblW w:w="0" w:type="auto"/>
        <w:jc w:val="left"/>
        <w:tblInd w:w="143" w:type="dxa"/>
        <w:tblLayout w:type="fixed"/>
        <w:tblCellMar>
          <w:top w:w="0" w:type="dxa"/>
          <w:left w:w="0" w:type="dxa"/>
          <w:bottom w:w="0" w:type="dxa"/>
          <w:right w:w="0" w:type="dxa"/>
        </w:tblCellMar>
        <w:tblLook w:val="01E0"/>
      </w:tblPr>
      <w:tblGrid>
        <w:gridCol w:w="1874"/>
        <w:gridCol w:w="1502"/>
        <w:gridCol w:w="1131"/>
        <w:gridCol w:w="1045"/>
        <w:gridCol w:w="1243"/>
        <w:gridCol w:w="1107"/>
        <w:gridCol w:w="1762"/>
      </w:tblGrid>
      <w:tr>
        <w:trPr>
          <w:trHeight w:val="385" w:hRule="exact"/>
        </w:trPr>
        <w:tc>
          <w:tcPr>
            <w:tcW w:w="18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5"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475" w:right="0"/>
              <w:jc w:val="left"/>
              <w:rPr>
                <w:rFonts w:ascii="宋体" w:hAnsi="宋体" w:cs="宋体" w:eastAsia="宋体" w:hint="default"/>
                <w:sz w:val="18"/>
                <w:szCs w:val="18"/>
              </w:rPr>
            </w:pPr>
            <w:r>
              <w:rPr>
                <w:rFonts w:ascii="宋体" w:hAnsi="宋体" w:cs="宋体" w:eastAsia="宋体" w:hint="default"/>
                <w:b/>
                <w:bCs/>
                <w:sz w:val="18"/>
                <w:szCs w:val="18"/>
              </w:rPr>
              <w:t>拆借方</w:t>
            </w:r>
            <w:r>
              <w:rPr>
                <w:rFonts w:ascii="宋体" w:hAnsi="宋体" w:cs="宋体" w:eastAsia="宋体" w:hint="default"/>
                <w:sz w:val="18"/>
                <w:szCs w:val="18"/>
              </w:rPr>
            </w:r>
          </w:p>
        </w:tc>
        <w:tc>
          <w:tcPr>
            <w:tcW w:w="1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拆借金额</w:t>
            </w:r>
            <w:r>
              <w:rPr>
                <w:rFonts w:ascii="宋体" w:hAnsi="宋体" w:cs="宋体" w:eastAsia="宋体" w:hint="default"/>
                <w:sz w:val="18"/>
                <w:szCs w:val="18"/>
              </w:rPr>
            </w:r>
          </w:p>
        </w:tc>
        <w:tc>
          <w:tcPr>
            <w:tcW w:w="10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利率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7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68"/>
              <w:jc w:val="right"/>
              <w:rPr>
                <w:rFonts w:ascii="宋体" w:hAnsi="宋体" w:cs="宋体" w:eastAsia="宋体" w:hint="default"/>
                <w:sz w:val="18"/>
                <w:szCs w:val="18"/>
              </w:rPr>
            </w:pPr>
            <w:r>
              <w:rPr>
                <w:rFonts w:ascii="宋体" w:hAnsi="宋体" w:cs="宋体" w:eastAsia="宋体" w:hint="default"/>
                <w:b/>
                <w:bCs/>
                <w:w w:val="95"/>
                <w:sz w:val="18"/>
                <w:szCs w:val="18"/>
              </w:rPr>
              <w:t>本期确认的利息支出</w:t>
            </w:r>
            <w:r>
              <w:rPr>
                <w:rFonts w:ascii="宋体" w:hAnsi="宋体" w:cs="宋体" w:eastAsia="宋体" w:hint="default"/>
                <w:sz w:val="18"/>
                <w:szCs w:val="18"/>
              </w:rPr>
            </w:r>
          </w:p>
        </w:tc>
      </w:tr>
      <w:tr>
        <w:trPr>
          <w:trHeight w:val="274" w:hRule="exact"/>
        </w:trPr>
        <w:tc>
          <w:tcPr>
            <w:tcW w:w="187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9" w:lineRule="auto"/>
              <w:ind w:left="756" w:right="30" w:hanging="721"/>
              <w:jc w:val="left"/>
              <w:rPr>
                <w:rFonts w:ascii="宋体" w:hAnsi="宋体" w:cs="宋体" w:eastAsia="宋体" w:hint="default"/>
                <w:sz w:val="18"/>
                <w:szCs w:val="18"/>
              </w:rPr>
            </w:pPr>
            <w:r>
              <w:rPr>
                <w:rFonts w:ascii="宋体" w:hAnsi="宋体" w:cs="宋体" w:eastAsia="宋体" w:hint="default"/>
                <w:sz w:val="18"/>
                <w:szCs w:val="18"/>
              </w:rPr>
              <w:t>清华控股集团财务有限 公司</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西安紫光国芯</w:t>
            </w:r>
          </w:p>
        </w:tc>
        <w:tc>
          <w:tcPr>
            <w:tcW w:w="11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10,000,000.00</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5.50</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2017/3/20</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2018/3/19</w:t>
            </w:r>
          </w:p>
        </w:tc>
        <w:tc>
          <w:tcPr>
            <w:tcW w:w="1762"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z w:val="18"/>
              </w:rPr>
              <w:t>114,583.33</w:t>
            </w:r>
          </w:p>
        </w:tc>
      </w:tr>
      <w:tr>
        <w:trPr>
          <w:trHeight w:val="375" w:hRule="exact"/>
        </w:trPr>
        <w:tc>
          <w:tcPr>
            <w:tcW w:w="1874" w:type="dxa"/>
            <w:vMerge/>
            <w:tcBorders>
              <w:left w:val="nil" w:sz="6" w:space="0" w:color="auto"/>
              <w:right w:val="single" w:sz="4" w:space="0" w:color="000000"/>
            </w:tcBorders>
          </w:tcPr>
          <w:p>
            <w:pPr/>
          </w:p>
        </w:tc>
        <w:tc>
          <w:tcPr>
            <w:tcW w:w="1502" w:type="dxa"/>
            <w:vMerge/>
            <w:tcBorders>
              <w:left w:val="single" w:sz="4" w:space="0" w:color="000000"/>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2017/4/20</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2018/4/19</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166,527.77</w:t>
            </w:r>
          </w:p>
        </w:tc>
      </w:tr>
      <w:tr>
        <w:trPr>
          <w:trHeight w:val="487" w:hRule="exact"/>
        </w:trPr>
        <w:tc>
          <w:tcPr>
            <w:tcW w:w="1874" w:type="dxa"/>
            <w:vMerge/>
            <w:tcBorders>
              <w:left w:val="nil" w:sz="6" w:space="0" w:color="auto"/>
              <w:bottom w:val="single" w:sz="12" w:space="0" w:color="000000"/>
              <w:right w:val="single" w:sz="4" w:space="0" w:color="000000"/>
            </w:tcBorders>
          </w:tcPr>
          <w:p>
            <w:pPr/>
          </w:p>
        </w:tc>
        <w:tc>
          <w:tcPr>
            <w:tcW w:w="1502" w:type="dxa"/>
            <w:vMerge/>
            <w:tcBorders>
              <w:left w:val="single" w:sz="4" w:space="0" w:color="000000"/>
              <w:bottom w:val="single" w:sz="12" w:space="0" w:color="000000"/>
              <w:right w:val="single" w:sz="4" w:space="0" w:color="000000"/>
            </w:tcBorders>
          </w:tcPr>
          <w:p>
            <w:pPr/>
          </w:p>
        </w:tc>
        <w:tc>
          <w:tcPr>
            <w:tcW w:w="11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0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w:t>
            </w:r>
          </w:p>
        </w:tc>
        <w:tc>
          <w:tcPr>
            <w:tcW w:w="12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2017/6/27</w:t>
            </w:r>
          </w:p>
        </w:tc>
        <w:tc>
          <w:tcPr>
            <w:tcW w:w="11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2018/5/28</w:t>
            </w:r>
          </w:p>
        </w:tc>
        <w:tc>
          <w:tcPr>
            <w:tcW w:w="1762" w:type="dxa"/>
            <w:tcBorders>
              <w:top w:val="nil" w:sz="6" w:space="0" w:color="auto"/>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158,739.14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60" w:right="0"/>
        </w:sectPr>
      </w:pPr>
    </w:p>
    <w:p>
      <w:pPr>
        <w:spacing w:line="240" w:lineRule="auto" w:before="10"/>
        <w:rPr>
          <w:rFonts w:ascii="宋体" w:hAnsi="宋体" w:cs="宋体" w:eastAsia="宋体" w:hint="default"/>
          <w:b/>
          <w:bCs/>
          <w:sz w:val="24"/>
          <w:szCs w:val="24"/>
        </w:rPr>
      </w:pPr>
    </w:p>
    <w:p>
      <w:pPr>
        <w:pStyle w:val="BodyText"/>
        <w:spacing w:line="240" w:lineRule="auto" w:before="35"/>
        <w:ind w:left="574" w:right="0"/>
        <w:jc w:val="left"/>
        <w:rPr>
          <w:rFonts w:ascii="楷体" w:hAnsi="楷体" w:cs="楷体" w:eastAsia="楷体" w:hint="default"/>
        </w:rPr>
      </w:pPr>
      <w:r>
        <w:rPr>
          <w:rFonts w:ascii="楷体" w:hAnsi="楷体" w:cs="楷体" w:eastAsia="楷体" w:hint="default"/>
          <w:spacing w:val="-4"/>
        </w:rPr>
        <w:t>注：</w:t>
      </w:r>
      <w:r>
        <w:rPr>
          <w:rFonts w:ascii="楷体" w:hAnsi="楷体" w:cs="楷体" w:eastAsia="楷体" w:hint="default"/>
          <w:spacing w:val="-4"/>
        </w:rPr>
        <w:t>2016</w:t>
      </w:r>
      <w:r>
        <w:rPr>
          <w:rFonts w:ascii="楷体" w:hAnsi="楷体" w:cs="楷体" w:eastAsia="楷体" w:hint="default"/>
          <w:spacing w:val="-62"/>
        </w:rPr>
        <w:t> </w:t>
      </w:r>
      <w:r>
        <w:rPr>
          <w:rFonts w:ascii="楷体" w:hAnsi="楷体" w:cs="楷体" w:eastAsia="楷体" w:hint="default"/>
        </w:rPr>
        <w:t>年</w:t>
      </w:r>
      <w:r>
        <w:rPr>
          <w:rFonts w:ascii="楷体" w:hAnsi="楷体" w:cs="楷体" w:eastAsia="楷体" w:hint="default"/>
          <w:spacing w:val="-61"/>
        </w:rPr>
        <w:t> </w:t>
      </w:r>
      <w:r>
        <w:rPr>
          <w:rFonts w:ascii="楷体" w:hAnsi="楷体" w:cs="楷体" w:eastAsia="楷体" w:hint="default"/>
        </w:rPr>
        <w:t>5</w:t>
      </w:r>
      <w:r>
        <w:rPr>
          <w:rFonts w:ascii="楷体" w:hAnsi="楷体" w:cs="楷体" w:eastAsia="楷体" w:hint="default"/>
          <w:spacing w:val="-61"/>
        </w:rPr>
        <w:t> </w:t>
      </w:r>
      <w:r>
        <w:rPr>
          <w:rFonts w:ascii="楷体" w:hAnsi="楷体" w:cs="楷体" w:eastAsia="楷体" w:hint="default"/>
        </w:rPr>
        <w:t>月</w:t>
      </w:r>
      <w:r>
        <w:rPr>
          <w:rFonts w:ascii="楷体" w:hAnsi="楷体" w:cs="楷体" w:eastAsia="楷体" w:hint="default"/>
          <w:spacing w:val="-61"/>
        </w:rPr>
        <w:t> </w:t>
      </w:r>
      <w:r>
        <w:rPr>
          <w:rFonts w:ascii="楷体" w:hAnsi="楷体" w:cs="楷体" w:eastAsia="楷体" w:hint="default"/>
        </w:rPr>
        <w:t>12</w:t>
      </w:r>
      <w:r>
        <w:rPr>
          <w:rFonts w:ascii="楷体" w:hAnsi="楷体" w:cs="楷体" w:eastAsia="楷体" w:hint="default"/>
          <w:spacing w:val="-61"/>
        </w:rPr>
        <w:t> </w:t>
      </w:r>
      <w:r>
        <w:rPr>
          <w:rFonts w:ascii="楷体" w:hAnsi="楷体" w:cs="楷体" w:eastAsia="楷体" w:hint="default"/>
        </w:rPr>
        <w:t>日经公司</w:t>
      </w:r>
      <w:r>
        <w:rPr>
          <w:rFonts w:ascii="楷体" w:hAnsi="楷体" w:cs="楷体" w:eastAsia="楷体" w:hint="default"/>
          <w:spacing w:val="-61"/>
        </w:rPr>
        <w:t> </w:t>
      </w:r>
      <w:r>
        <w:rPr>
          <w:rFonts w:ascii="楷体" w:hAnsi="楷体" w:cs="楷体" w:eastAsia="楷体" w:hint="default"/>
        </w:rPr>
        <w:t>2015</w:t>
      </w:r>
      <w:r>
        <w:rPr>
          <w:rFonts w:ascii="楷体" w:hAnsi="楷体" w:cs="楷体" w:eastAsia="楷体" w:hint="default"/>
          <w:spacing w:val="-62"/>
        </w:rPr>
        <w:t> </w:t>
      </w:r>
      <w:r>
        <w:rPr>
          <w:rFonts w:ascii="楷体" w:hAnsi="楷体" w:cs="楷体" w:eastAsia="楷体" w:hint="default"/>
        </w:rPr>
        <w:t>年度股东大会审议批准，公司与清华控股集团财务有限公司（简称</w:t>
      </w:r>
    </w:p>
    <w:p>
      <w:pPr>
        <w:pStyle w:val="BodyText"/>
        <w:spacing w:line="273" w:lineRule="auto" w:before="36"/>
        <w:ind w:right="1121"/>
        <w:jc w:val="left"/>
        <w:rPr>
          <w:rFonts w:ascii="楷体" w:hAnsi="楷体" w:cs="楷体" w:eastAsia="楷体" w:hint="default"/>
        </w:rPr>
      </w:pPr>
      <w:r>
        <w:rPr>
          <w:rFonts w:ascii="楷体" w:hAnsi="楷体" w:cs="楷体" w:eastAsia="楷体" w:hint="default"/>
        </w:rPr>
        <w:t>“财务公司”）签署了为期两年的《金融服务协议》，综合授信额度人民币</w:t>
      </w:r>
      <w:r>
        <w:rPr>
          <w:rFonts w:ascii="楷体" w:hAnsi="楷体" w:cs="楷体" w:eastAsia="楷体" w:hint="default"/>
          <w:spacing w:val="-61"/>
        </w:rPr>
        <w:t> </w:t>
      </w:r>
      <w:r>
        <w:rPr>
          <w:rFonts w:ascii="楷体" w:hAnsi="楷体" w:cs="楷体" w:eastAsia="楷体" w:hint="default"/>
        </w:rPr>
        <w:t>4</w:t>
      </w:r>
      <w:r>
        <w:rPr>
          <w:rFonts w:ascii="楷体" w:hAnsi="楷体" w:cs="楷体" w:eastAsia="楷体" w:hint="default"/>
          <w:spacing w:val="-62"/>
        </w:rPr>
        <w:t> </w:t>
      </w:r>
      <w:r>
        <w:rPr>
          <w:rFonts w:ascii="楷体" w:hAnsi="楷体" w:cs="楷体" w:eastAsia="楷体" w:hint="default"/>
          <w:spacing w:val="-3"/>
        </w:rPr>
        <w:t>亿元。截至</w:t>
      </w:r>
      <w:r>
        <w:rPr>
          <w:rFonts w:ascii="楷体" w:hAnsi="楷体" w:cs="楷体" w:eastAsia="楷体" w:hint="default"/>
          <w:spacing w:val="-62"/>
        </w:rPr>
        <w:t> </w:t>
      </w:r>
      <w:r>
        <w:rPr>
          <w:rFonts w:ascii="楷体" w:hAnsi="楷体" w:cs="楷体" w:eastAsia="楷体" w:hint="default"/>
        </w:rPr>
        <w:t>2018</w:t>
      </w:r>
      <w:r>
        <w:rPr>
          <w:rFonts w:ascii="楷体" w:hAnsi="楷体" w:cs="楷体" w:eastAsia="楷体" w:hint="default"/>
          <w:spacing w:val="-63"/>
        </w:rPr>
        <w:t> </w:t>
      </w:r>
      <w:r>
        <w:rPr>
          <w:rFonts w:ascii="楷体" w:hAnsi="楷体" w:cs="楷体" w:eastAsia="楷体" w:hint="default"/>
        </w:rPr>
        <w:t>年</w:t>
      </w:r>
      <w:r>
        <w:rPr>
          <w:rFonts w:ascii="楷体" w:hAnsi="楷体" w:cs="楷体" w:eastAsia="楷体" w:hint="default"/>
          <w:spacing w:val="-62"/>
        </w:rPr>
        <w:t> </w:t>
      </w:r>
      <w:r>
        <w:rPr>
          <w:rFonts w:ascii="楷体" w:hAnsi="楷体" w:cs="楷体" w:eastAsia="楷体" w:hint="default"/>
        </w:rPr>
        <w:t>12</w:t>
      </w:r>
      <w:r>
        <w:rPr>
          <w:rFonts w:ascii="楷体" w:hAnsi="楷体" w:cs="楷体" w:eastAsia="楷体" w:hint="default"/>
          <w:spacing w:val="-62"/>
        </w:rPr>
        <w:t> </w:t>
      </w:r>
      <w:r>
        <w:rPr>
          <w:rFonts w:ascii="楷体" w:hAnsi="楷体" w:cs="楷体" w:eastAsia="楷体" w:hint="default"/>
        </w:rPr>
        <w:t>月</w:t>
      </w:r>
      <w:r>
        <w:rPr>
          <w:rFonts w:ascii="楷体" w:hAnsi="楷体" w:cs="楷体" w:eastAsia="楷体" w:hint="default"/>
          <w:spacing w:val="-62"/>
        </w:rPr>
        <w:t> </w:t>
      </w:r>
      <w:r>
        <w:rPr>
          <w:rFonts w:ascii="楷体" w:hAnsi="楷体" w:cs="楷体" w:eastAsia="楷体" w:hint="default"/>
        </w:rPr>
        <w:t>31</w:t>
      </w:r>
      <w:r>
        <w:rPr>
          <w:rFonts w:ascii="楷体" w:hAnsi="楷体" w:cs="楷体" w:eastAsia="楷体" w:hint="default"/>
          <w:spacing w:val="-1"/>
        </w:rPr>
        <w:t> </w:t>
      </w:r>
      <w:r>
        <w:rPr>
          <w:rFonts w:ascii="楷体" w:hAnsi="楷体" w:cs="楷体" w:eastAsia="楷体" w:hint="default"/>
        </w:rPr>
        <w:t>日，本公司及子公司已还清财务公司借款。</w:t>
      </w:r>
    </w:p>
    <w:p>
      <w:pPr>
        <w:spacing w:line="240" w:lineRule="auto" w:before="7"/>
        <w:rPr>
          <w:rFonts w:ascii="楷体" w:hAnsi="楷体" w:cs="楷体" w:eastAsia="楷体" w:hint="default"/>
          <w:sz w:val="18"/>
          <w:szCs w:val="18"/>
        </w:rPr>
      </w:pPr>
    </w:p>
    <w:p>
      <w:pPr>
        <w:pStyle w:val="Heading4"/>
        <w:spacing w:line="240" w:lineRule="auto" w:before="0"/>
        <w:ind w:left="576" w:right="0"/>
        <w:jc w:val="left"/>
        <w:rPr>
          <w:b w:val="0"/>
          <w:bCs w:val="0"/>
        </w:rPr>
      </w:pPr>
      <w:r>
        <w:rPr/>
        <w:pict>
          <v:shape style="position:absolute;margin-left:205.339996pt;margin-top:37.103687pt;width:.48003pt;height:.24pt;mso-position-horizontal-relative:page;mso-position-vertical-relative:paragraph;z-index:23224" type="#_x0000_t75" stroked="false">
            <v:imagedata r:id="rId694" o:title=""/>
          </v:shape>
        </w:pict>
      </w:r>
      <w:r>
        <w:rPr/>
        <w:pict>
          <v:shape style="position:absolute;margin-left:340pt;margin-top:37.103687pt;width:.48003pt;height:.24pt;mso-position-horizontal-relative:page;mso-position-vertical-relative:paragraph;z-index:23248" type="#_x0000_t75" stroked="false">
            <v:imagedata r:id="rId694" o:title=""/>
          </v:shape>
        </w:pict>
      </w:r>
      <w:r>
        <w:rPr/>
        <w:pict>
          <v:shape style="position:absolute;margin-left:426.779999pt;margin-top:37.103687pt;width:.48003pt;height:.24pt;mso-position-horizontal-relative:page;mso-position-vertical-relative:paragraph;z-index:23272" type="#_x0000_t75" stroked="false">
            <v:imagedata r:id="rId694" o:title=""/>
          </v:shape>
        </w:pict>
      </w:r>
      <w:r>
        <w:rPr/>
        <w:pict>
          <v:group style="position:absolute;margin-left:63.779999pt;margin-top:56.363697pt;width:448.3pt;height:.5pt;mso-position-horizontal-relative:page;mso-position-vertical-relative:paragraph;z-index:-1133680" coordorigin="1276,1127" coordsize="8966,10">
            <v:shape style="position:absolute;left:1276;top:1127;width:5524;height:10" type="#_x0000_t75" stroked="false">
              <v:imagedata r:id="rId695" o:title=""/>
            </v:shape>
            <v:shape style="position:absolute;left:6795;top:1127;width:1740;height:10" type="#_x0000_t75" stroked="false">
              <v:imagedata r:id="rId696" o:title=""/>
            </v:shape>
            <v:shape style="position:absolute;left:8531;top:1127;width:1710;height:10" type="#_x0000_t75" stroked="false">
              <v:imagedata r:id="rId419" o:title=""/>
            </v:shape>
            <w10:wrap type="none"/>
          </v:group>
        </w:pict>
      </w:r>
      <w:r>
        <w:rPr/>
        <w:pict>
          <v:group style="position:absolute;margin-left:63.779999pt;margin-top:75.3237pt;width:448.3pt;height:.5pt;mso-position-horizontal-relative:page;mso-position-vertical-relative:paragraph;z-index:-1133656" coordorigin="1276,1506" coordsize="8966,10">
            <v:shape style="position:absolute;left:1276;top:1506;width:5524;height:10" type="#_x0000_t75" stroked="false">
              <v:imagedata r:id="rId695" o:title=""/>
            </v:shape>
            <v:shape style="position:absolute;left:6795;top:1506;width:1740;height:10" type="#_x0000_t75" stroked="false">
              <v:imagedata r:id="rId697" o:title=""/>
            </v:shape>
            <v:shape style="position:absolute;left:8531;top:1506;width:1710;height:10" type="#_x0000_t75" stroked="false">
              <v:imagedata r:id="rId411" o:title=""/>
            </v:shape>
            <w10:wrap type="none"/>
          </v:group>
        </w:pict>
      </w:r>
      <w:r>
        <w:rPr/>
        <w:t>（</w:t>
      </w:r>
      <w:r>
        <w:rPr>
          <w:rFonts w:ascii="Times New Roman" w:hAnsi="Times New Roman" w:cs="Times New Roman" w:eastAsia="Times New Roman" w:hint="default"/>
        </w:rPr>
        <w:t>2</w:t>
      </w:r>
      <w:r>
        <w:rPr/>
        <w:t>）资金存款</w:t>
      </w:r>
      <w:r>
        <w:rPr>
          <w:b w:val="0"/>
          <w:bCs w:val="0"/>
        </w:rPr>
      </w:r>
    </w:p>
    <w:p>
      <w:pPr>
        <w:spacing w:line="240" w:lineRule="auto" w:before="9"/>
        <w:rPr>
          <w:rFonts w:ascii="宋体" w:hAnsi="宋体" w:cs="宋体" w:eastAsia="宋体" w:hint="default"/>
          <w:b/>
          <w:bCs/>
          <w:sz w:val="8"/>
          <w:szCs w:val="8"/>
        </w:rPr>
      </w:pPr>
    </w:p>
    <w:tbl>
      <w:tblPr>
        <w:tblW w:w="0" w:type="auto"/>
        <w:jc w:val="left"/>
        <w:tblInd w:w="281" w:type="dxa"/>
        <w:tblLayout w:type="fixed"/>
        <w:tblCellMar>
          <w:top w:w="0" w:type="dxa"/>
          <w:left w:w="0" w:type="dxa"/>
          <w:bottom w:w="0" w:type="dxa"/>
          <w:right w:w="0" w:type="dxa"/>
        </w:tblCellMar>
        <w:tblLook w:val="01E0"/>
      </w:tblPr>
      <w:tblGrid>
        <w:gridCol w:w="2850"/>
        <w:gridCol w:w="2693"/>
        <w:gridCol w:w="1736"/>
        <w:gridCol w:w="1700"/>
      </w:tblGrid>
      <w:tr>
        <w:trPr>
          <w:trHeight w:val="332" w:hRule="exact"/>
        </w:trPr>
        <w:tc>
          <w:tcPr>
            <w:tcW w:w="2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存款方</w:t>
            </w:r>
            <w:r>
              <w:rPr>
                <w:rFonts w:ascii="宋体" w:hAnsi="宋体" w:cs="宋体" w:eastAsia="宋体" w:hint="default"/>
                <w:sz w:val="18"/>
                <w:szCs w:val="18"/>
              </w:rPr>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03" w:right="0"/>
              <w:jc w:val="left"/>
              <w:rPr>
                <w:rFonts w:ascii="宋体" w:hAnsi="宋体" w:cs="宋体" w:eastAsia="宋体" w:hint="default"/>
                <w:sz w:val="18"/>
                <w:szCs w:val="18"/>
              </w:rPr>
            </w:pPr>
            <w:r>
              <w:rPr>
                <w:rFonts w:ascii="宋体" w:hAnsi="宋体" w:cs="宋体" w:eastAsia="宋体" w:hint="default"/>
                <w:b/>
                <w:bCs/>
                <w:sz w:val="18"/>
                <w:szCs w:val="18"/>
              </w:rPr>
              <w:t>本期利息收入</w:t>
            </w:r>
            <w:r>
              <w:rPr>
                <w:rFonts w:ascii="宋体" w:hAnsi="宋体" w:cs="宋体" w:eastAsia="宋体" w:hint="default"/>
                <w:sz w:val="18"/>
                <w:szCs w:val="18"/>
              </w:rPr>
            </w:r>
          </w:p>
        </w:tc>
      </w:tr>
      <w:tr>
        <w:trPr>
          <w:trHeight w:val="384" w:hRule="exact"/>
        </w:trPr>
        <w:tc>
          <w:tcPr>
            <w:tcW w:w="2850"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紫光国芯微电子股份有限公司</w:t>
            </w:r>
          </w:p>
        </w:tc>
        <w:tc>
          <w:tcPr>
            <w:tcW w:w="1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tc>
        <w:tc>
          <w:tcPr>
            <w:tcW w:w="1700" w:type="dxa"/>
            <w:tcBorders>
              <w:top w:val="single" w:sz="4" w:space="0" w:color="000000"/>
              <w:left w:val="single" w:sz="4"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117,215.86</w:t>
            </w:r>
          </w:p>
        </w:tc>
      </w:tr>
      <w:tr>
        <w:trPr>
          <w:trHeight w:val="380"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西藏拓展创芯投资有限公司</w:t>
            </w:r>
          </w:p>
        </w:tc>
        <w:tc>
          <w:tcPr>
            <w:tcW w:w="1736"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149,201.71</w:t>
            </w:r>
          </w:p>
        </w:tc>
      </w:tr>
      <w:tr>
        <w:trPr>
          <w:trHeight w:val="380"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西藏茂业创芯投资有限公司</w:t>
            </w:r>
          </w:p>
        </w:tc>
        <w:tc>
          <w:tcPr>
            <w:tcW w:w="1736"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35,576.34</w:t>
            </w:r>
          </w:p>
        </w:tc>
      </w:tr>
      <w:tr>
        <w:trPr>
          <w:trHeight w:val="380"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6,782.18</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86,579.05</w:t>
            </w:r>
          </w:p>
        </w:tc>
      </w:tr>
      <w:tr>
        <w:trPr>
          <w:trHeight w:val="380"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267,921.37</w:t>
            </w:r>
          </w:p>
        </w:tc>
        <w:tc>
          <w:tcPr>
            <w:tcW w:w="170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18"/>
                <w:szCs w:val="18"/>
              </w:rPr>
            </w:pPr>
            <w:r>
              <w:rPr>
                <w:rFonts w:ascii="Times New Roman"/>
                <w:sz w:val="18"/>
              </w:rPr>
              <w:t>14,938.66</w:t>
            </w:r>
          </w:p>
        </w:tc>
      </w:tr>
      <w:tr>
        <w:trPr>
          <w:trHeight w:val="386" w:hRule="exact"/>
        </w:trPr>
        <w:tc>
          <w:tcPr>
            <w:tcW w:w="2850" w:type="dxa"/>
            <w:tcBorders>
              <w:top w:val="nil" w:sz="6" w:space="0" w:color="auto"/>
              <w:left w:val="nil" w:sz="6" w:space="0" w:color="auto"/>
              <w:bottom w:val="single" w:sz="12"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nil" w:sz="6" w:space="0" w:color="auto"/>
              <w:left w:val="single" w:sz="4" w:space="0" w:color="000000"/>
              <w:bottom w:val="single" w:sz="12" w:space="0" w:color="000000"/>
              <w:right w:val="single" w:sz="4" w:space="0" w:color="000000"/>
            </w:tcBorders>
          </w:tcPr>
          <w:p>
            <w:pPr/>
          </w:p>
        </w:tc>
        <w:tc>
          <w:tcPr>
            <w:tcW w:w="17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b/>
                <w:sz w:val="18"/>
              </w:rPr>
              <w:t>274,703.55</w:t>
            </w:r>
            <w:r>
              <w:rPr>
                <w:rFonts w:ascii="Times New Roman"/>
                <w:sz w:val="18"/>
              </w:rPr>
            </w:r>
          </w:p>
        </w:tc>
        <w:tc>
          <w:tcPr>
            <w:tcW w:w="1700" w:type="dxa"/>
            <w:tcBorders>
              <w:top w:val="nil" w:sz="6" w:space="0" w:color="auto"/>
              <w:left w:val="single" w:sz="4" w:space="0" w:color="000000"/>
              <w:bottom w:val="single" w:sz="12"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b/>
                <w:sz w:val="18"/>
              </w:rPr>
              <w:t>403,511.62</w:t>
            </w:r>
            <w:r>
              <w:rPr>
                <w:rFonts w:ascii="Times New Roman"/>
                <w:sz w:val="18"/>
              </w:rPr>
            </w:r>
          </w:p>
        </w:tc>
      </w:tr>
    </w:tbl>
    <w:p>
      <w:pPr>
        <w:spacing w:line="240" w:lineRule="auto" w:before="2"/>
        <w:rPr>
          <w:rFonts w:ascii="宋体" w:hAnsi="宋体" w:cs="宋体" w:eastAsia="宋体" w:hint="default"/>
          <w:b/>
          <w:bCs/>
          <w:sz w:val="16"/>
          <w:szCs w:val="16"/>
        </w:rPr>
      </w:pPr>
    </w:p>
    <w:p>
      <w:pPr>
        <w:pStyle w:val="Heading4"/>
        <w:spacing w:line="240" w:lineRule="auto"/>
        <w:ind w:left="934" w:right="0"/>
        <w:jc w:val="left"/>
        <w:rPr>
          <w:b w:val="0"/>
          <w:bCs w:val="0"/>
        </w:rPr>
      </w:pPr>
      <w:r>
        <w:rPr/>
        <w:pict>
          <v:group style="position:absolute;margin-left:63.779999pt;margin-top:-69.086357pt;width:448.3pt;height:.5pt;mso-position-horizontal-relative:page;mso-position-vertical-relative:paragraph;z-index:-1133632" coordorigin="1276,-1382" coordsize="8966,10">
            <v:shape style="position:absolute;left:1276;top:-1382;width:5524;height:10" type="#_x0000_t75" stroked="false">
              <v:imagedata r:id="rId695" o:title=""/>
            </v:shape>
            <v:shape style="position:absolute;left:6795;top:-1382;width:1740;height:10" type="#_x0000_t75" stroked="false">
              <v:imagedata r:id="rId697" o:title=""/>
            </v:shape>
            <v:shape style="position:absolute;left:8531;top:-1382;width:1710;height:10" type="#_x0000_t75" stroked="false">
              <v:imagedata r:id="rId411" o:title=""/>
            </v:shape>
            <w10:wrap type="none"/>
          </v:group>
        </w:pict>
      </w:r>
      <w:r>
        <w:rPr/>
        <w:pict>
          <v:group style="position:absolute;margin-left:63.779999pt;margin-top:-50.066296pt;width:448.3pt;height:.5pt;mso-position-horizontal-relative:page;mso-position-vertical-relative:paragraph;z-index:-1133608" coordorigin="1276,-1001" coordsize="8966,10">
            <v:shape style="position:absolute;left:1276;top:-1001;width:5524;height:10" type="#_x0000_t75" stroked="false">
              <v:imagedata r:id="rId695" o:title=""/>
            </v:shape>
            <v:shape style="position:absolute;left:6795;top:-1001;width:1740;height:10" type="#_x0000_t75" stroked="false">
              <v:imagedata r:id="rId696" o:title=""/>
            </v:shape>
            <v:shape style="position:absolute;left:8531;top:-1001;width:1710;height:10" type="#_x0000_t75" stroked="false">
              <v:imagedata r:id="rId419" o:title=""/>
            </v:shape>
            <w10:wrap type="none"/>
          </v:group>
        </w:pict>
      </w:r>
      <w:r>
        <w:rPr/>
        <w:pict>
          <v:group style="position:absolute;margin-left:63.779999pt;margin-top:-31.106297pt;width:448.3pt;height:.5pt;mso-position-horizontal-relative:page;mso-position-vertical-relative:paragraph;z-index:-1133584" coordorigin="1276,-622" coordsize="8966,10">
            <v:shape style="position:absolute;left:1276;top:-622;width:5524;height:10" type="#_x0000_t75" stroked="false">
              <v:imagedata r:id="rId695" o:title=""/>
            </v:shape>
            <v:shape style="position:absolute;left:6795;top:-622;width:1740;height:10" type="#_x0000_t75" stroked="false">
              <v:imagedata r:id="rId697" o:title=""/>
            </v:shape>
            <v:shape style="position:absolute;left:8531;top:-622;width:1710;height:10" type="#_x0000_t75" stroked="false">
              <v:imagedata r:id="rId411" o:title=""/>
            </v:shape>
            <w10:wrap type="none"/>
          </v:group>
        </w:pict>
      </w:r>
      <w:r>
        <w:rPr/>
        <w:pict>
          <v:shape style="position:absolute;margin-left:169.880005pt;margin-top:46.173687pt;width:.480016pt;height:.1pt;mso-position-horizontal-relative:page;mso-position-vertical-relative:paragraph;z-index:-1133560" type="#_x0000_t75" stroked="false">
            <v:imagedata r:id="rId698" o:title=""/>
          </v:shape>
        </w:pict>
      </w:r>
      <w:r>
        <w:rPr/>
        <w:pict>
          <v:shape style="position:absolute;margin-left:361.23999pt;margin-top:46.173687pt;width:.480026pt;height:.1pt;mso-position-horizontal-relative:page;mso-position-vertical-relative:paragraph;z-index:-1133536" type="#_x0000_t75" stroked="false">
            <v:imagedata r:id="rId698" o:title=""/>
          </v:shape>
        </w:pict>
      </w:r>
      <w:r>
        <w:rPr/>
        <w:pict>
          <v:shape style="position:absolute;margin-left:433.559998pt;margin-top:46.173687pt;width:.480026pt;height:.1pt;mso-position-horizontal-relative:page;mso-position-vertical-relative:paragraph;z-index:-1133512" type="#_x0000_t75" stroked="false">
            <v:imagedata r:id="rId698" o:title=""/>
          </v:shape>
        </w:pict>
      </w:r>
      <w:r>
        <w:rPr>
          <w:rFonts w:ascii="宋体" w:hAnsi="宋体" w:cs="宋体" w:eastAsia="宋体" w:hint="default"/>
          <w:color w:val="212121"/>
        </w:rPr>
        <w:t>6</w:t>
      </w:r>
      <w:r>
        <w:rPr>
          <w:color w:val="212121"/>
        </w:rPr>
        <w:t>、</w:t>
      </w:r>
      <w:r>
        <w:rPr/>
        <w:t>关联方资产转让、债务重组情况</w:t>
      </w:r>
      <w:r>
        <w:rPr>
          <w:b w:val="0"/>
          <w:bCs w:val="0"/>
        </w:rPr>
      </w:r>
    </w:p>
    <w:p>
      <w:pPr>
        <w:spacing w:line="240" w:lineRule="auto" w:before="8"/>
        <w:rPr>
          <w:rFonts w:ascii="宋体" w:hAnsi="宋体" w:cs="宋体" w:eastAsia="宋体" w:hint="default"/>
          <w:b/>
          <w:bCs/>
          <w:sz w:val="12"/>
          <w:szCs w:val="12"/>
        </w:rPr>
      </w:pPr>
    </w:p>
    <w:tbl>
      <w:tblPr>
        <w:tblW w:w="0" w:type="auto"/>
        <w:jc w:val="left"/>
        <w:tblInd w:w="266" w:type="dxa"/>
        <w:tblLayout w:type="fixed"/>
        <w:tblCellMar>
          <w:top w:w="0" w:type="dxa"/>
          <w:left w:w="0" w:type="dxa"/>
          <w:bottom w:w="0" w:type="dxa"/>
          <w:right w:w="0" w:type="dxa"/>
        </w:tblCellMar>
        <w:tblLook w:val="01E0"/>
      </w:tblPr>
      <w:tblGrid>
        <w:gridCol w:w="2141"/>
        <w:gridCol w:w="3827"/>
        <w:gridCol w:w="1446"/>
        <w:gridCol w:w="1564"/>
      </w:tblGrid>
      <w:tr>
        <w:trPr>
          <w:trHeight w:val="424" w:hRule="exact"/>
        </w:trPr>
        <w:tc>
          <w:tcPr>
            <w:tcW w:w="2141"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827"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44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3"/>
              <w:ind w:left="26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4"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650" w:hRule="exact"/>
        </w:trPr>
        <w:tc>
          <w:tcPr>
            <w:tcW w:w="2141" w:type="dxa"/>
            <w:tcBorders>
              <w:top w:val="single" w:sz="8" w:space="0" w:color="000000"/>
              <w:left w:val="nil" w:sz="6" w:space="0" w:color="auto"/>
              <w:bottom w:val="single" w:sz="12" w:space="0" w:color="000000"/>
              <w:right w:val="single" w:sz="4" w:space="0" w:color="000000"/>
            </w:tcBorders>
          </w:tcPr>
          <w:p>
            <w:pPr>
              <w:pStyle w:val="TableParagraph"/>
              <w:spacing w:line="316" w:lineRule="auto" w:before="11"/>
              <w:ind w:left="717" w:right="66" w:hanging="631"/>
              <w:jc w:val="left"/>
              <w:rPr>
                <w:rFonts w:ascii="宋体" w:hAnsi="宋体" w:cs="宋体" w:eastAsia="宋体" w:hint="default"/>
                <w:sz w:val="18"/>
                <w:szCs w:val="18"/>
              </w:rPr>
            </w:pPr>
            <w:r>
              <w:rPr>
                <w:rFonts w:ascii="宋体" w:hAnsi="宋体" w:cs="宋体" w:eastAsia="宋体" w:hint="default"/>
                <w:sz w:val="18"/>
                <w:szCs w:val="18"/>
              </w:rPr>
              <w:t>西安易比特科技咨询管理 有限公司</w:t>
            </w:r>
          </w:p>
        </w:tc>
        <w:tc>
          <w:tcPr>
            <w:tcW w:w="3827" w:type="dxa"/>
            <w:tcBorders>
              <w:top w:val="single" w:sz="8" w:space="0" w:color="000000"/>
              <w:left w:val="single" w:sz="4" w:space="0" w:color="000000"/>
              <w:bottom w:val="single" w:sz="12" w:space="0" w:color="000000"/>
              <w:right w:val="single" w:sz="4" w:space="0" w:color="000000"/>
            </w:tcBorders>
          </w:tcPr>
          <w:p>
            <w:pPr>
              <w:pStyle w:val="TableParagraph"/>
              <w:spacing w:line="316" w:lineRule="auto" w:before="11"/>
              <w:ind w:left="22" w:right="192"/>
              <w:jc w:val="left"/>
              <w:rPr>
                <w:rFonts w:ascii="宋体" w:hAnsi="宋体" w:cs="宋体" w:eastAsia="宋体" w:hint="default"/>
                <w:sz w:val="18"/>
                <w:szCs w:val="18"/>
              </w:rPr>
            </w:pPr>
            <w:r>
              <w:rPr>
                <w:rFonts w:ascii="宋体" w:hAnsi="宋体" w:cs="宋体" w:eastAsia="宋体" w:hint="default"/>
                <w:sz w:val="18"/>
                <w:szCs w:val="18"/>
              </w:rPr>
              <w:t>公司以自有资金购买西安易比特科技咨询管理 有限公司持有的西安紫光国芯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股权。</w:t>
            </w:r>
          </w:p>
        </w:tc>
        <w:tc>
          <w:tcPr>
            <w:tcW w:w="1446"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tc>
        <w:tc>
          <w:tcPr>
            <w:tcW w:w="1564"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48,360,000.00</w:t>
            </w:r>
          </w:p>
        </w:tc>
      </w:tr>
    </w:tbl>
    <w:p>
      <w:pPr>
        <w:spacing w:line="240" w:lineRule="auto" w:before="2"/>
        <w:rPr>
          <w:rFonts w:ascii="宋体" w:hAnsi="宋体" w:cs="宋体" w:eastAsia="宋体" w:hint="default"/>
          <w:b/>
          <w:bCs/>
          <w:sz w:val="16"/>
          <w:szCs w:val="16"/>
        </w:rPr>
      </w:pPr>
    </w:p>
    <w:p>
      <w:pPr>
        <w:pStyle w:val="Heading4"/>
        <w:spacing w:line="240" w:lineRule="auto"/>
        <w:ind w:left="934" w:right="0"/>
        <w:jc w:val="left"/>
        <w:rPr>
          <w:b w:val="0"/>
          <w:bCs w:val="0"/>
        </w:rPr>
      </w:pPr>
      <w:r>
        <w:rPr/>
        <w:pict>
          <v:shape style="position:absolute;margin-left:219.559998pt;margin-top:51.113663pt;width:.48pt;height:.78pt;mso-position-horizontal-relative:page;mso-position-vertical-relative:paragraph;z-index:23488" type="#_x0000_t75" stroked="false">
            <v:imagedata r:id="rId699" o:title=""/>
          </v:shape>
        </w:pict>
      </w:r>
      <w:r>
        <w:rPr/>
        <w:pict>
          <v:shape style="position:absolute;margin-left:375.519989pt;margin-top:51.113663pt;width:.48001pt;height:.78pt;mso-position-horizontal-relative:page;mso-position-vertical-relative:paragraph;z-index:23512" type="#_x0000_t75" stroked="false">
            <v:imagedata r:id="rId699" o:title=""/>
          </v:shape>
        </w:pict>
      </w:r>
      <w:r>
        <w:rPr>
          <w:rFonts w:ascii="宋体" w:hAnsi="宋体" w:cs="宋体" w:eastAsia="宋体" w:hint="default"/>
          <w:color w:val="212121"/>
        </w:rPr>
        <w:t>7</w:t>
      </w:r>
      <w:r>
        <w:rPr>
          <w:color w:val="212121"/>
        </w:rPr>
        <w:t>、</w:t>
      </w:r>
      <w:r>
        <w:rPr/>
        <w:t>关键管理人员报酬</w:t>
      </w:r>
      <w:r>
        <w:rPr>
          <w:b w:val="0"/>
          <w:bCs w:val="0"/>
        </w:rPr>
      </w:r>
    </w:p>
    <w:p>
      <w:pPr>
        <w:spacing w:line="240" w:lineRule="auto" w:before="7"/>
        <w:rPr>
          <w:rFonts w:ascii="宋体" w:hAnsi="宋体" w:cs="宋体" w:eastAsia="宋体" w:hint="default"/>
          <w:b/>
          <w:bCs/>
          <w:sz w:val="12"/>
          <w:szCs w:val="12"/>
        </w:rPr>
      </w:pPr>
    </w:p>
    <w:tbl>
      <w:tblPr>
        <w:tblW w:w="0" w:type="auto"/>
        <w:jc w:val="left"/>
        <w:tblInd w:w="266" w:type="dxa"/>
        <w:tblLayout w:type="fixed"/>
        <w:tblCellMar>
          <w:top w:w="0" w:type="dxa"/>
          <w:left w:w="0" w:type="dxa"/>
          <w:bottom w:w="0" w:type="dxa"/>
          <w:right w:w="0" w:type="dxa"/>
        </w:tblCellMar>
        <w:tblLook w:val="01E0"/>
      </w:tblPr>
      <w:tblGrid>
        <w:gridCol w:w="3135"/>
        <w:gridCol w:w="3119"/>
        <w:gridCol w:w="2727"/>
      </w:tblGrid>
      <w:tr>
        <w:trPr>
          <w:trHeight w:val="554" w:hRule="exact"/>
        </w:trPr>
        <w:tc>
          <w:tcPr>
            <w:tcW w:w="31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2"/>
              <w:ind w:right="3"/>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55" w:hRule="exact"/>
        </w:trPr>
        <w:tc>
          <w:tcPr>
            <w:tcW w:w="31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7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6"/>
          <w:szCs w:val="16"/>
        </w:rPr>
      </w:pPr>
    </w:p>
    <w:p>
      <w:pPr>
        <w:pStyle w:val="Heading4"/>
        <w:spacing w:line="240" w:lineRule="auto"/>
        <w:ind w:left="934" w:right="0"/>
        <w:jc w:val="left"/>
        <w:rPr>
          <w:b w:val="0"/>
          <w:bCs w:val="0"/>
        </w:rPr>
      </w:pPr>
      <w:r>
        <w:rPr>
          <w:rFonts w:ascii="宋体" w:hAnsi="宋体" w:cs="宋体" w:eastAsia="宋体" w:hint="default"/>
          <w:color w:val="212121"/>
        </w:rPr>
        <w:t>8</w:t>
      </w:r>
      <w:r>
        <w:rPr>
          <w:color w:val="212121"/>
        </w:rPr>
        <w:t>、</w:t>
      </w:r>
      <w:r>
        <w:rPr/>
        <w:t>其他关联交易</w:t>
      </w:r>
      <w:r>
        <w:rPr>
          <w:b w:val="0"/>
          <w:bCs w:val="0"/>
        </w:rPr>
      </w:r>
    </w:p>
    <w:p>
      <w:pPr>
        <w:spacing w:line="240" w:lineRule="auto" w:before="4"/>
        <w:rPr>
          <w:rFonts w:ascii="宋体" w:hAnsi="宋体" w:cs="宋体" w:eastAsia="宋体" w:hint="default"/>
          <w:b/>
          <w:bCs/>
          <w:sz w:val="24"/>
          <w:szCs w:val="24"/>
        </w:rPr>
      </w:pPr>
    </w:p>
    <w:p>
      <w:pPr>
        <w:pStyle w:val="Heading4"/>
        <w:spacing w:line="240" w:lineRule="auto" w:before="0"/>
        <w:ind w:left="577" w:right="0"/>
        <w:jc w:val="left"/>
        <w:rPr>
          <w:b w:val="0"/>
          <w:bCs w:val="0"/>
        </w:rPr>
      </w:pPr>
      <w:r>
        <w:rPr/>
        <w:pict>
          <v:shape style="position:absolute;margin-left:205.339996pt;margin-top:44.423679pt;width:.480026pt;height:.1pt;mso-position-horizontal-relative:page;mso-position-vertical-relative:paragraph;z-index:-1133440" type="#_x0000_t75" stroked="false">
            <v:imagedata r:id="rId700" o:title=""/>
          </v:shape>
        </w:pict>
      </w:r>
      <w:r>
        <w:rPr/>
        <w:pict>
          <v:group style="position:absolute;margin-left:306.880005pt;margin-top:43.463657pt;width:88.45pt;height:1.05pt;mso-position-horizontal-relative:page;mso-position-vertical-relative:paragraph;z-index:-1133416" coordorigin="6138,869" coordsize="1769,21">
            <v:shape style="position:absolute;left:6138;top:888;width:10;height:2" type="#_x0000_t75" stroked="false">
              <v:imagedata r:id="rId700" o:title=""/>
            </v:shape>
            <v:group style="position:absolute;left:6157;top:879;width:1740;height:2" coordorigin="6157,879" coordsize="1740,2">
              <v:shape style="position:absolute;left:6157;top:879;width:1740;height:2" coordorigin="6157,879" coordsize="1740,0" path="m6157,879l7897,879e" filled="false" stroked="true" strokeweight=".96002pt" strokecolor="#000000">
                <v:path arrowok="t"/>
              </v:shape>
              <v:shape style="position:absolute;left:7897;top:888;width:10;height:2" type="#_x0000_t75" stroked="false">
                <v:imagedata r:id="rId700" o:title=""/>
              </v:shape>
            </v:group>
            <w10:wrap type="none"/>
          </v:group>
        </w:pict>
      </w:r>
      <w:r>
        <w:rPr/>
        <w:t>（</w:t>
      </w:r>
      <w:r>
        <w:rPr>
          <w:rFonts w:ascii="Times New Roman" w:hAnsi="Times New Roman" w:cs="Times New Roman" w:eastAsia="Times New Roman" w:hint="default"/>
        </w:rPr>
        <w:t>1</w:t>
      </w:r>
      <w:r>
        <w:rPr/>
        <w:t>）捐赠</w:t>
      </w:r>
      <w:r>
        <w:rPr>
          <w:b w:val="0"/>
          <w:bCs w:val="0"/>
        </w:rPr>
      </w:r>
    </w:p>
    <w:p>
      <w:pPr>
        <w:spacing w:line="240" w:lineRule="auto" w:before="4"/>
        <w:rPr>
          <w:rFonts w:ascii="宋体" w:hAnsi="宋体" w:cs="宋体" w:eastAsia="宋体" w:hint="default"/>
          <w:b/>
          <w:bCs/>
          <w:sz w:val="11"/>
          <w:szCs w:val="11"/>
        </w:rPr>
      </w:pPr>
    </w:p>
    <w:tbl>
      <w:tblPr>
        <w:tblW w:w="0" w:type="auto"/>
        <w:jc w:val="left"/>
        <w:tblInd w:w="266" w:type="dxa"/>
        <w:tblLayout w:type="fixed"/>
        <w:tblCellMar>
          <w:top w:w="0" w:type="dxa"/>
          <w:left w:w="0" w:type="dxa"/>
          <w:bottom w:w="0" w:type="dxa"/>
          <w:right w:w="0" w:type="dxa"/>
        </w:tblCellMar>
        <w:tblLook w:val="01E0"/>
      </w:tblPr>
      <w:tblGrid>
        <w:gridCol w:w="2850"/>
        <w:gridCol w:w="2031"/>
        <w:gridCol w:w="1759"/>
        <w:gridCol w:w="2300"/>
      </w:tblGrid>
      <w:tr>
        <w:trPr>
          <w:trHeight w:val="425" w:hRule="exact"/>
        </w:trPr>
        <w:tc>
          <w:tcPr>
            <w:tcW w:w="2850"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31"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759" w:type="dxa"/>
            <w:vMerge w:val="restart"/>
            <w:tcBorders>
              <w:top w:val="single" w:sz="12" w:space="0" w:color="000000"/>
              <w:left w:val="single" w:sz="4" w:space="0" w:color="000000"/>
              <w:right w:val="single" w:sz="4" w:space="0" w:color="000000"/>
            </w:tcBorders>
          </w:tcPr>
          <w:p>
            <w:pPr>
              <w:pStyle w:val="TableParagraph"/>
              <w:spacing w:line="240" w:lineRule="auto" w:before="55"/>
              <w:ind w:left="42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0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57" w:hRule="exact"/>
        </w:trPr>
        <w:tc>
          <w:tcPr>
            <w:tcW w:w="2850"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70"/>
              <w:ind w:left="20" w:right="0"/>
              <w:jc w:val="center"/>
              <w:rPr>
                <w:rFonts w:ascii="宋体" w:hAnsi="宋体" w:cs="宋体" w:eastAsia="宋体" w:hint="default"/>
                <w:sz w:val="18"/>
                <w:szCs w:val="18"/>
              </w:rPr>
            </w:pPr>
            <w:r>
              <w:rPr>
                <w:rFonts w:ascii="宋体" w:hAnsi="宋体" w:cs="宋体" w:eastAsia="宋体" w:hint="default"/>
                <w:sz w:val="18"/>
                <w:szCs w:val="18"/>
              </w:rPr>
              <w:t>清华大学教育基金会</w:t>
            </w:r>
          </w:p>
        </w:tc>
        <w:tc>
          <w:tcPr>
            <w:tcW w:w="2031"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现金捐赠</w:t>
            </w:r>
          </w:p>
        </w:tc>
        <w:tc>
          <w:tcPr>
            <w:tcW w:w="1759" w:type="dxa"/>
            <w:vMerge/>
            <w:tcBorders>
              <w:left w:val="single" w:sz="4" w:space="0" w:color="000000"/>
              <w:bottom w:val="single" w:sz="12" w:space="0" w:color="000000"/>
              <w:right w:val="single" w:sz="4" w:space="0" w:color="000000"/>
            </w:tcBorders>
          </w:tcPr>
          <w:p>
            <w:pPr/>
          </w:p>
        </w:tc>
        <w:tc>
          <w:tcPr>
            <w:tcW w:w="230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10"/>
              <w:ind w:right="4"/>
              <w:jc w:val="center"/>
              <w:rPr>
                <w:rFonts w:ascii="Times New Roman" w:hAnsi="Times New Roman" w:cs="Times New Roman" w:eastAsia="Times New Roman" w:hint="default"/>
                <w:sz w:val="18"/>
                <w:szCs w:val="18"/>
              </w:rPr>
            </w:pPr>
            <w:r>
              <w:rPr>
                <w:rFonts w:ascii="Times New Roman"/>
                <w:sz w:val="18"/>
              </w:rPr>
              <w:t>25,000.00</w:t>
            </w:r>
          </w:p>
        </w:tc>
      </w:tr>
    </w:tbl>
    <w:p>
      <w:pPr>
        <w:spacing w:line="240" w:lineRule="auto" w:before="1"/>
        <w:rPr>
          <w:rFonts w:ascii="宋体" w:hAnsi="宋体" w:cs="宋体" w:eastAsia="宋体" w:hint="default"/>
          <w:b/>
          <w:bCs/>
          <w:sz w:val="9"/>
          <w:szCs w:val="9"/>
        </w:rPr>
      </w:pPr>
    </w:p>
    <w:p>
      <w:pPr>
        <w:pStyle w:val="Heading4"/>
        <w:spacing w:line="240" w:lineRule="auto"/>
        <w:ind w:left="577" w:right="0"/>
        <w:jc w:val="left"/>
        <w:rPr>
          <w:b w:val="0"/>
          <w:bCs w:val="0"/>
        </w:rPr>
      </w:pPr>
      <w:r>
        <w:rPr/>
        <w:t>（</w:t>
      </w:r>
      <w:r>
        <w:rPr>
          <w:rFonts w:ascii="Times New Roman" w:hAnsi="Times New Roman" w:cs="Times New Roman" w:eastAsia="Times New Roman" w:hint="default"/>
        </w:rPr>
        <w:t>2</w:t>
      </w:r>
      <w:r>
        <w:rPr/>
        <w:t>）共同出资</w:t>
      </w:r>
      <w:r>
        <w:rPr>
          <w:b w:val="0"/>
          <w:bCs w:val="0"/>
        </w:rPr>
      </w:r>
    </w:p>
    <w:p>
      <w:pPr>
        <w:spacing w:line="240" w:lineRule="auto" w:before="4"/>
        <w:rPr>
          <w:rFonts w:ascii="宋体" w:hAnsi="宋体" w:cs="宋体" w:eastAsia="宋体" w:hint="default"/>
          <w:b/>
          <w:bCs/>
          <w:sz w:val="12"/>
          <w:szCs w:val="12"/>
        </w:rPr>
      </w:pPr>
    </w:p>
    <w:p>
      <w:pPr>
        <w:pStyle w:val="BodyText"/>
        <w:spacing w:line="268" w:lineRule="auto" w:before="35"/>
        <w:ind w:right="0" w:firstLine="420"/>
        <w:jc w:val="left"/>
      </w:pPr>
      <w:r>
        <w:rPr/>
        <w:t>为保证紫光同创的持续研发投入，加快产品市场化进程，促进其业务健康发展，公司第六届董事会第 九次会议审议通过由公司间接控股股东紫光集团有限公司下属全资子公司西藏紫光新才信息技术有限公 </w:t>
      </w:r>
      <w:r>
        <w:rPr>
          <w:spacing w:val="-4"/>
        </w:rPr>
        <w:t>司（简称“紫光新才”）与紫光同创员工持股平台深圳市岭南聚仁股权投资合伙企业（简称“聚仁投资”）</w:t>
      </w:r>
      <w:r>
        <w:rPr>
          <w:spacing w:val="-61"/>
        </w:rPr>
        <w:t> </w:t>
      </w:r>
      <w:r>
        <w:rPr>
          <w:spacing w:val="-61"/>
        </w:rPr>
      </w:r>
      <w:r>
        <w:rPr/>
        <w:t>以现金方式对紫光同创进行增资。本次增资以紫光同创的评估值为依据，紫光新才和聚仁投资以现金向紫</w:t>
      </w:r>
      <w:r>
        <w:rPr/>
        <w:t> </w:t>
      </w:r>
      <w:r>
        <w:rPr>
          <w:spacing w:val="-2"/>
        </w:rPr>
        <w:t>光同创增资</w:t>
      </w:r>
      <w:r>
        <w:rPr>
          <w:rFonts w:ascii="Times New Roman" w:hAnsi="Times New Roman" w:cs="Times New Roman" w:eastAsia="Times New Roman" w:hint="default"/>
          <w:spacing w:val="-2"/>
        </w:rPr>
        <w:t>2.51</w:t>
      </w:r>
      <w:r>
        <w:rPr>
          <w:spacing w:val="-2"/>
        </w:rPr>
        <w:t>亿元，紫光同创注册资本由</w:t>
      </w:r>
      <w:r>
        <w:rPr>
          <w:rFonts w:ascii="Times New Roman" w:hAnsi="Times New Roman" w:cs="Times New Roman" w:eastAsia="Times New Roman" w:hint="default"/>
          <w:spacing w:val="-2"/>
        </w:rPr>
        <w:t>1.5</w:t>
      </w:r>
      <w:r>
        <w:rPr>
          <w:spacing w:val="-2"/>
        </w:rPr>
        <w:t>亿元增加至</w:t>
      </w:r>
      <w:r>
        <w:rPr>
          <w:rFonts w:ascii="Times New Roman" w:hAnsi="Times New Roman" w:cs="Times New Roman" w:eastAsia="Times New Roman" w:hint="default"/>
          <w:spacing w:val="-2"/>
        </w:rPr>
        <w:t>3.0</w:t>
      </w:r>
      <w:r>
        <w:rPr>
          <w:spacing w:val="-2"/>
        </w:rPr>
        <w:t>亿元。紫光同创原控股股东公司，全资子公司</w:t>
      </w:r>
      <w:r>
        <w:rPr>
          <w:spacing w:val="-84"/>
        </w:rPr>
        <w:t> </w:t>
      </w:r>
      <w:r>
        <w:rPr>
          <w:spacing w:val="-84"/>
        </w:rPr>
      </w:r>
      <w:r>
        <w:rPr/>
        <w:t>茂业创芯不参与本次增资。</w:t>
      </w:r>
    </w:p>
    <w:p>
      <w:pPr>
        <w:spacing w:line="240" w:lineRule="auto" w:before="4"/>
        <w:rPr>
          <w:rFonts w:ascii="宋体" w:hAnsi="宋体" w:cs="宋体" w:eastAsia="宋体" w:hint="default"/>
          <w:sz w:val="19"/>
          <w:szCs w:val="19"/>
        </w:rPr>
      </w:pPr>
    </w:p>
    <w:p>
      <w:pPr>
        <w:pStyle w:val="Heading4"/>
        <w:spacing w:line="343" w:lineRule="auto" w:before="0"/>
        <w:ind w:right="8222"/>
        <w:jc w:val="left"/>
        <w:rPr>
          <w:b w:val="0"/>
          <w:bCs w:val="0"/>
        </w:rPr>
      </w:pPr>
      <w:bookmarkStart w:name="（六） 关联方应收应付款项" w:id="262"/>
      <w:bookmarkEnd w:id="262"/>
      <w:r>
        <w:rPr>
          <w:b w:val="0"/>
          <w:bCs w:val="0"/>
        </w:rPr>
      </w:r>
      <w:r>
        <w:rPr/>
        <w:t>（六）关联方应收应付款项</w:t>
      </w:r>
      <w:r>
        <w:rPr>
          <w:w w:val="99"/>
        </w:rPr>
        <w:t> </w:t>
      </w:r>
      <w:r>
        <w:rPr>
          <w:rFonts w:ascii="宋体" w:hAnsi="宋体" w:cs="宋体" w:eastAsia="宋体" w:hint="default"/>
          <w:color w:val="212121"/>
        </w:rPr>
        <w:t>1</w:t>
      </w:r>
      <w:r>
        <w:rPr>
          <w:color w:val="212121"/>
        </w:rPr>
        <w:t>、</w:t>
      </w:r>
      <w:r>
        <w:rPr/>
        <w:t>应收项目</w:t>
      </w:r>
      <w:r>
        <w:rPr>
          <w:b w:val="0"/>
          <w:bCs w:val="0"/>
        </w:rPr>
      </w:r>
    </w:p>
    <w:p>
      <w:pPr>
        <w:spacing w:after="0" w:line="343" w:lineRule="auto"/>
        <w:jc w:val="left"/>
        <w:sectPr>
          <w:pgSz w:w="11910" w:h="16840"/>
          <w:pgMar w:header="877" w:footer="979" w:top="1060" w:bottom="1160" w:left="980" w:right="0"/>
        </w:sectPr>
      </w:pPr>
    </w:p>
    <w:p>
      <w:pPr>
        <w:spacing w:line="240" w:lineRule="auto" w:before="8"/>
        <w:rPr>
          <w:rFonts w:ascii="宋体" w:hAnsi="宋体" w:cs="宋体" w:eastAsia="宋体" w:hint="default"/>
          <w:b/>
          <w:bCs/>
          <w:sz w:val="29"/>
          <w:szCs w:val="29"/>
        </w:rPr>
      </w:pPr>
      <w:r>
        <w:rPr/>
        <w:pict>
          <v:shape style="position:absolute;margin-left:256.899994pt;margin-top:90.479942pt;width:243.479708pt;height:.48pt;mso-position-horizontal-relative:page;mso-position-vertical-relative:page;z-index:-1133392" type="#_x0000_t75" stroked="false">
            <v:imagedata r:id="rId701" o:title=""/>
          </v:shape>
        </w:pict>
      </w:r>
      <w:r>
        <w:rPr/>
        <w:pict>
          <v:shape style="position:absolute;margin-left:131pt;margin-top:107.279953pt;width:.47998pt;height:.72pt;mso-position-horizontal-relative:page;mso-position-vertical-relative:page;z-index:-1133368" type="#_x0000_t75" stroked="false">
            <v:imagedata r:id="rId702" o:title=""/>
          </v:shape>
        </w:pict>
      </w:r>
      <w:r>
        <w:rPr/>
        <w:pict>
          <v:shape style="position:absolute;margin-left:256.420013pt;margin-top:107.279953pt;width:.47996pt;height:.72pt;mso-position-horizontal-relative:page;mso-position-vertical-relative:page;z-index:-1133344" type="#_x0000_t75" stroked="false">
            <v:imagedata r:id="rId702" o:title=""/>
          </v:shape>
        </w:pict>
      </w:r>
      <w:r>
        <w:rPr/>
        <w:pict>
          <v:shape style="position:absolute;margin-left:323.320007pt;margin-top:107.279953pt;width:.47996pt;height:.72pt;mso-position-horizontal-relative:page;mso-position-vertical-relative:page;z-index:-1133320" type="#_x0000_t75" stroked="false">
            <v:imagedata r:id="rId702" o:title=""/>
          </v:shape>
        </w:pict>
      </w:r>
      <w:r>
        <w:rPr/>
        <w:pict>
          <v:shape style="position:absolute;margin-left:386.980011pt;margin-top:107.279953pt;width:.47996pt;height:.72pt;mso-position-horizontal-relative:page;mso-position-vertical-relative:page;z-index:-1133296" type="#_x0000_t75" stroked="false">
            <v:imagedata r:id="rId702" o:title=""/>
          </v:shape>
        </w:pict>
      </w:r>
      <w:r>
        <w:rPr/>
        <w:pict>
          <v:group style="position:absolute;margin-left:56.700001pt;margin-top:120.960022pt;width:443.7pt;height:5.05pt;mso-position-horizontal-relative:page;mso-position-vertical-relative:page;z-index:-1133272" coordorigin="1134,2419" coordsize="8874,101">
            <v:shape style="position:absolute;left:1134;top:2419;width:1505;height:101" type="#_x0000_t75" stroked="false">
              <v:imagedata r:id="rId703" o:title=""/>
            </v:shape>
            <v:shape style="position:absolute;left:2615;top:2510;width:2513;height:10" type="#_x0000_t75" stroked="false">
              <v:imagedata r:id="rId704" o:title=""/>
            </v:shape>
            <v:shape style="position:absolute;left:5124;top:2510;width:4884;height:10" type="#_x0000_t75" stroked="false">
              <v:imagedata r:id="rId705" o:title=""/>
            </v:shape>
            <w10:wrap type="none"/>
          </v:group>
        </w:pict>
      </w:r>
      <w:r>
        <w:rPr/>
        <w:pict>
          <v:group style="position:absolute;margin-left:56.700001pt;margin-top:138.479965pt;width:443.7pt;height:5pt;mso-position-horizontal-relative:page;mso-position-vertical-relative:page;z-index:-1133248" coordorigin="1134,2770" coordsize="8874,100">
            <v:shape style="position:absolute;left:1134;top:2770;width:1505;height:100" type="#_x0000_t75" stroked="false">
              <v:imagedata r:id="rId706" o:title=""/>
            </v:shape>
            <v:shape style="position:absolute;left:2615;top:2860;width:2513;height:10" type="#_x0000_t75" stroked="false">
              <v:imagedata r:id="rId704" o:title=""/>
            </v:shape>
            <v:shape style="position:absolute;left:5124;top:2860;width:4884;height:10" type="#_x0000_t75" stroked="false">
              <v:imagedata r:id="rId705" o:title=""/>
            </v:shape>
            <w10:wrap type="none"/>
          </v:group>
        </w:pict>
      </w:r>
      <w:r>
        <w:rPr/>
        <w:pict>
          <v:group style="position:absolute;margin-left:56.700001pt;margin-top:155.960022pt;width:443.7pt;height:5.05pt;mso-position-horizontal-relative:page;mso-position-vertical-relative:page;z-index:-1133224" coordorigin="1134,3119" coordsize="8874,101">
            <v:shape style="position:absolute;left:1134;top:3119;width:1505;height:101" type="#_x0000_t75" stroked="false">
              <v:imagedata r:id="rId707" o:title=""/>
            </v:shape>
            <v:shape style="position:absolute;left:2615;top:3210;width:2513;height:10" type="#_x0000_t75" stroked="false">
              <v:imagedata r:id="rId704" o:title=""/>
            </v:shape>
            <v:shape style="position:absolute;left:5124;top:3210;width:4884;height:10" type="#_x0000_t75" stroked="false">
              <v:imagedata r:id="rId705" o:title=""/>
            </v:shape>
            <w10:wrap type="none"/>
          </v:group>
        </w:pict>
      </w:r>
      <w:r>
        <w:rPr/>
        <w:pict>
          <v:group style="position:absolute;margin-left:56.700001pt;margin-top:173.479965pt;width:443.7pt;height:5.05pt;mso-position-horizontal-relative:page;mso-position-vertical-relative:page;z-index:-1133200" coordorigin="1134,3470" coordsize="8874,101">
            <v:shape style="position:absolute;left:1134;top:3470;width:1505;height:101" type="#_x0000_t75" stroked="false">
              <v:imagedata r:id="rId703" o:title=""/>
            </v:shape>
            <v:shape style="position:absolute;left:2615;top:3561;width:2513;height:10" type="#_x0000_t75" stroked="false">
              <v:imagedata r:id="rId704" o:title=""/>
            </v:shape>
            <v:shape style="position:absolute;left:5124;top:3561;width:4884;height:10" type="#_x0000_t75" stroked="false">
              <v:imagedata r:id="rId705" o:title=""/>
            </v:shape>
            <w10:wrap type="none"/>
          </v:group>
        </w:pict>
      </w:r>
      <w:r>
        <w:rPr/>
        <w:pict>
          <v:group style="position:absolute;margin-left:56.700001pt;margin-top:195.5pt;width:443.7pt;height:.5pt;mso-position-horizontal-relative:page;mso-position-vertical-relative:page;z-index:-1133176" coordorigin="1134,3910" coordsize="8874,10">
            <v:shape style="position:absolute;left:1134;top:3910;width:1486;height:10" type="#_x0000_t75" stroked="false">
              <v:imagedata r:id="rId708" o:title=""/>
            </v:shape>
            <v:shape style="position:absolute;left:2615;top:3910;width:2513;height:10" type="#_x0000_t75" stroked="false">
              <v:imagedata r:id="rId704" o:title=""/>
            </v:shape>
            <v:shape style="position:absolute;left:5124;top:3910;width:4884;height:10" type="#_x0000_t75" stroked="false">
              <v:imagedata r:id="rId705" o:title=""/>
            </v:shape>
            <w10:wrap type="none"/>
          </v:group>
        </w:pict>
      </w:r>
      <w:r>
        <w:rPr/>
        <w:pict>
          <v:group style="position:absolute;margin-left:56.700001pt;margin-top:208.460022pt;width:443.7pt;height:5.05pt;mso-position-horizontal-relative:page;mso-position-vertical-relative:page;z-index:-1133152" coordorigin="1134,4169" coordsize="8874,101">
            <v:shape style="position:absolute;left:1134;top:4169;width:1505;height:101" type="#_x0000_t75" stroked="false">
              <v:imagedata r:id="rId707" o:title=""/>
            </v:shape>
            <v:shape style="position:absolute;left:2615;top:4260;width:2513;height:10" type="#_x0000_t75" stroked="false">
              <v:imagedata r:id="rId704" o:title=""/>
            </v:shape>
            <v:shape style="position:absolute;left:5124;top:4260;width:4884;height:10" type="#_x0000_t75" stroked="false">
              <v:imagedata r:id="rId705" o:title=""/>
            </v:shape>
            <w10:wrap type="none"/>
          </v:group>
        </w:pict>
      </w:r>
      <w:r>
        <w:rPr/>
        <w:pict>
          <v:group style="position:absolute;margin-left:56.700001pt;margin-top:225.979965pt;width:443.7pt;height:5.05pt;mso-position-horizontal-relative:page;mso-position-vertical-relative:page;z-index:-1133128" coordorigin="1134,4520" coordsize="8874,101">
            <v:shape style="position:absolute;left:1134;top:4520;width:1505;height:101" type="#_x0000_t75" stroked="false">
              <v:imagedata r:id="rId703" o:title=""/>
            </v:shape>
            <v:shape style="position:absolute;left:2615;top:4611;width:2513;height:10" type="#_x0000_t75" stroked="false">
              <v:imagedata r:id="rId704" o:title=""/>
            </v:shape>
            <v:shape style="position:absolute;left:5124;top:4611;width:4884;height:10" type="#_x0000_t75" stroked="false">
              <v:imagedata r:id="rId705" o:title=""/>
            </v:shape>
            <w10:wrap type="none"/>
          </v:group>
        </w:pict>
      </w:r>
      <w:r>
        <w:rPr/>
        <w:pict>
          <v:group style="position:absolute;margin-left:56.700001pt;margin-top:248pt;width:443.7pt;height:.5pt;mso-position-horizontal-relative:page;mso-position-vertical-relative:page;z-index:-1133104" coordorigin="1134,4960" coordsize="8874,10">
            <v:shape style="position:absolute;left:1134;top:4960;width:1486;height:10" type="#_x0000_t75" stroked="false">
              <v:imagedata r:id="rId708" o:title=""/>
            </v:shape>
            <v:shape style="position:absolute;left:2615;top:4960;width:2513;height:10" type="#_x0000_t75" stroked="false">
              <v:imagedata r:id="rId704" o:title=""/>
            </v:shape>
            <v:shape style="position:absolute;left:5124;top:4960;width:4884;height:10" type="#_x0000_t75" stroked="false">
              <v:imagedata r:id="rId705" o:title=""/>
            </v:shape>
            <w10:wrap type="none"/>
          </v:group>
        </w:pict>
      </w:r>
      <w:r>
        <w:rPr/>
        <w:pict>
          <v:shape style="position:absolute;margin-left:127.459999pt;margin-top:312.5pt;width:.480022pt;height:.66pt;mso-position-horizontal-relative:page;mso-position-vertical-relative:page;z-index:23896" type="#_x0000_t75" stroked="false">
            <v:imagedata r:id="rId700" o:title=""/>
          </v:shape>
        </w:pict>
      </w:r>
      <w:r>
        <w:rPr/>
        <w:pict>
          <v:shape style="position:absolute;margin-left:338.380005pt;margin-top:312.5pt;width:.480002pt;height:.66pt;mso-position-horizontal-relative:page;mso-position-vertical-relative:page;z-index:23920" type="#_x0000_t75" stroked="false">
            <v:imagedata r:id="rId700" o:title=""/>
          </v:shape>
        </w:pict>
      </w:r>
      <w:r>
        <w:rPr/>
        <w:pict>
          <v:group style="position:absolute;margin-left:56.700001pt;margin-top:326.119965pt;width:443.7pt;height:5.05pt;mso-position-horizontal-relative:page;mso-position-vertical-relative:page;z-index:-1133032" coordorigin="1134,6522" coordsize="8874,101">
            <v:shape style="position:absolute;left:1134;top:6522;width:1434;height:101" type="#_x0000_t75" stroked="false">
              <v:imagedata r:id="rId709" o:title=""/>
            </v:shape>
            <v:shape style="position:absolute;left:2544;top:6614;width:7464;height:10" type="#_x0000_t75" stroked="false">
              <v:imagedata r:id="rId710" o:title=""/>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1505"/>
        <w:gridCol w:w="2508"/>
        <w:gridCol w:w="1338"/>
        <w:gridCol w:w="1273"/>
        <w:gridCol w:w="1192"/>
        <w:gridCol w:w="1072"/>
      </w:tblGrid>
      <w:tr>
        <w:trPr>
          <w:trHeight w:val="447" w:hRule="exact"/>
        </w:trPr>
        <w:tc>
          <w:tcPr>
            <w:tcW w:w="1505"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5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25"/>
              <w:jc w:val="right"/>
              <w:rPr>
                <w:rFonts w:ascii="宋体" w:hAnsi="宋体" w:cs="宋体" w:eastAsia="宋体" w:hint="default"/>
                <w:sz w:val="18"/>
                <w:szCs w:val="18"/>
              </w:rPr>
            </w:pPr>
            <w:r>
              <w:rPr>
                <w:rFonts w:ascii="宋体" w:hAnsi="宋体" w:cs="宋体" w:eastAsia="宋体" w:hint="default"/>
                <w:b/>
                <w:bCs/>
                <w:w w:val="95"/>
                <w:sz w:val="18"/>
                <w:szCs w:val="18"/>
              </w:rPr>
              <w:t>期末</w:t>
            </w:r>
            <w:r>
              <w:rPr>
                <w:rFonts w:ascii="宋体" w:hAnsi="宋体" w:cs="宋体" w:eastAsia="宋体" w:hint="default"/>
                <w:sz w:val="18"/>
                <w:szCs w:val="18"/>
              </w:rPr>
            </w:r>
          </w:p>
        </w:tc>
        <w:tc>
          <w:tcPr>
            <w:tcW w:w="127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37"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1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766" w:right="-126"/>
              <w:jc w:val="left"/>
              <w:rPr>
                <w:rFonts w:ascii="宋体" w:hAnsi="宋体" w:cs="宋体" w:eastAsia="宋体" w:hint="default"/>
                <w:sz w:val="18"/>
                <w:szCs w:val="18"/>
              </w:rPr>
            </w:pPr>
            <w:r>
              <w:rPr>
                <w:rFonts w:ascii="宋体" w:hAnsi="宋体" w:cs="宋体" w:eastAsia="宋体" w:hint="default"/>
                <w:b/>
                <w:bCs/>
                <w:sz w:val="18"/>
                <w:szCs w:val="18"/>
              </w:rPr>
              <w:t>期初余</w:t>
            </w:r>
            <w:r>
              <w:rPr>
                <w:rFonts w:ascii="宋体" w:hAnsi="宋体" w:cs="宋体" w:eastAsia="宋体" w:hint="default"/>
                <w:sz w:val="18"/>
                <w:szCs w:val="18"/>
              </w:rPr>
            </w:r>
          </w:p>
        </w:tc>
        <w:tc>
          <w:tcPr>
            <w:tcW w:w="1072"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left="116"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263" w:hRule="exact"/>
        </w:trPr>
        <w:tc>
          <w:tcPr>
            <w:tcW w:w="1505"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tc>
        <w:tc>
          <w:tcPr>
            <w:tcW w:w="2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tc>
        <w:tc>
          <w:tcPr>
            <w:tcW w:w="133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3"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9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b/>
                <w:bCs/>
                <w:sz w:val="5"/>
                <w:szCs w:val="5"/>
              </w:rPr>
            </w:pPr>
          </w:p>
          <w:p>
            <w:pPr>
              <w:pStyle w:val="TableParagraph"/>
              <w:spacing w:line="20" w:lineRule="exact"/>
              <w:ind w:left="117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9144"/>
                  <wp:effectExtent l="0" t="0" r="0" b="0"/>
                  <wp:docPr id="123" name="image681.png" descr=""/>
                  <wp:cNvGraphicFramePr>
                    <a:graphicFrameLocks noChangeAspect="1"/>
                  </wp:cNvGraphicFramePr>
                  <a:graphic>
                    <a:graphicData uri="http://schemas.openxmlformats.org/drawingml/2006/picture">
                      <pic:pic>
                        <pic:nvPicPr>
                          <pic:cNvPr id="124" name="image681.png"/>
                          <pic:cNvPicPr/>
                        </pic:nvPicPr>
                        <pic:blipFill>
                          <a:blip r:embed="rId702" cstate="print"/>
                          <a:stretch>
                            <a:fillRect/>
                          </a:stretch>
                        </pic:blipFill>
                        <pic:spPr>
                          <a:xfrm>
                            <a:off x="0" y="0"/>
                            <a:ext cx="6095" cy="9144"/>
                          </a:xfrm>
                          <a:prstGeom prst="rect">
                            <a:avLst/>
                          </a:prstGeom>
                        </pic:spPr>
                      </pic:pic>
                    </a:graphicData>
                  </a:graphic>
                </wp:inline>
              </w:drawing>
            </w:r>
            <w:r>
              <w:rPr>
                <w:rFonts w:ascii="宋体" w:hAnsi="宋体" w:cs="宋体" w:eastAsia="宋体" w:hint="default"/>
                <w:sz w:val="2"/>
                <w:szCs w:val="2"/>
              </w:rPr>
            </w:r>
          </w:p>
        </w:tc>
        <w:tc>
          <w:tcPr>
            <w:tcW w:w="1072"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73" w:hRule="exact"/>
        </w:trPr>
        <w:tc>
          <w:tcPr>
            <w:tcW w:w="1505"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3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tc>
        <w:tc>
          <w:tcPr>
            <w:tcW w:w="1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358" w:right="0"/>
              <w:jc w:val="left"/>
              <w:rPr>
                <w:rFonts w:ascii="Times New Roman" w:hAnsi="Times New Roman" w:cs="Times New Roman" w:eastAsia="Times New Roman" w:hint="default"/>
                <w:sz w:val="18"/>
                <w:szCs w:val="18"/>
              </w:rPr>
            </w:pPr>
            <w:r>
              <w:rPr>
                <w:rFonts w:ascii="Times New Roman"/>
                <w:sz w:val="18"/>
              </w:rPr>
              <w:t>47,171.60</w:t>
            </w:r>
          </w:p>
        </w:tc>
        <w:tc>
          <w:tcPr>
            <w:tcW w:w="1072"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471.72</w:t>
            </w:r>
          </w:p>
        </w:tc>
      </w:tr>
      <w:tr>
        <w:trPr>
          <w:trHeight w:val="82" w:hRule="exact"/>
        </w:trPr>
        <w:tc>
          <w:tcPr>
            <w:tcW w:w="150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single" w:sz="4" w:space="0" w:color="000000"/>
            </w:tcBorders>
          </w:tcPr>
          <w:p>
            <w:pP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国微集团（深圳）有限公司</w:t>
            </w: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34" w:right="0"/>
              <w:jc w:val="left"/>
              <w:rPr>
                <w:rFonts w:ascii="Times New Roman" w:hAnsi="Times New Roman" w:cs="Times New Roman" w:eastAsia="Times New Roman" w:hint="default"/>
                <w:sz w:val="18"/>
                <w:szCs w:val="18"/>
              </w:rPr>
            </w:pPr>
            <w:r>
              <w:rPr>
                <w:rFonts w:ascii="Times New Roman"/>
                <w:sz w:val="18"/>
              </w:rPr>
              <w:t>4,226,985.00</w:t>
            </w:r>
          </w:p>
        </w:tc>
        <w:tc>
          <w:tcPr>
            <w:tcW w:w="107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42,269.85</w:t>
            </w:r>
          </w:p>
        </w:tc>
      </w:tr>
      <w:tr>
        <w:trPr>
          <w:trHeight w:val="268"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157,451.05</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1,574.51</w:t>
            </w: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82" w:hRule="exact"/>
        </w:trPr>
        <w:tc>
          <w:tcPr>
            <w:tcW w:w="150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single" w:sz="4" w:space="0" w:color="000000"/>
            </w:tcBorders>
          </w:tcPr>
          <w:p>
            <w:pP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RDA Technologies</w:t>
            </w:r>
            <w:r>
              <w:rPr>
                <w:rFonts w:ascii="Times New Roman"/>
                <w:spacing w:val="-5"/>
                <w:sz w:val="18"/>
              </w:rPr>
              <w:t> </w:t>
            </w:r>
            <w:r>
              <w:rPr>
                <w:rFonts w:ascii="Times New Roman"/>
                <w:sz w:val="18"/>
              </w:rPr>
              <w:t>Limited</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144,053.63</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1,440.54</w:t>
            </w: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82" w:hRule="exact"/>
        </w:trPr>
        <w:tc>
          <w:tcPr>
            <w:tcW w:w="150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single" w:sz="4" w:space="0" w:color="000000"/>
            </w:tcBorders>
          </w:tcPr>
          <w:p>
            <w:pP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70,867.16</w:t>
            </w: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29,327.11</w:t>
            </w: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82" w:hRule="exact"/>
        </w:trPr>
        <w:tc>
          <w:tcPr>
            <w:tcW w:w="150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single" w:sz="4" w:space="0" w:color="000000"/>
            </w:tcBorders>
          </w:tcPr>
          <w:p>
            <w:pP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9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北京紫光得瑞科技有限公司</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20,000.00</w:t>
            </w: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82" w:hRule="exact"/>
        </w:trPr>
        <w:tc>
          <w:tcPr>
            <w:tcW w:w="150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single" w:sz="4" w:space="0" w:color="000000"/>
            </w:tcBorders>
          </w:tcPr>
          <w:p>
            <w:pPr/>
          </w:p>
        </w:tc>
        <w:tc>
          <w:tcPr>
            <w:tcW w:w="1338"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133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101,872.16</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1,018.72</w:t>
            </w:r>
          </w:p>
        </w:tc>
        <w:tc>
          <w:tcPr>
            <w:tcW w:w="1192" w:type="dxa"/>
            <w:tcBorders>
              <w:top w:val="nil" w:sz="6" w:space="0" w:color="auto"/>
              <w:left w:val="single" w:sz="4" w:space="0" w:color="000000"/>
              <w:bottom w:val="nil" w:sz="6" w:space="0" w:color="auto"/>
              <w:right w:val="single" w:sz="4" w:space="0" w:color="000000"/>
            </w:tcBorders>
          </w:tcPr>
          <w:p>
            <w:pPr/>
          </w:p>
        </w:tc>
        <w:tc>
          <w:tcPr>
            <w:tcW w:w="1072"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505"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5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3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615,869.37</w:t>
            </w:r>
          </w:p>
        </w:tc>
        <w:tc>
          <w:tcPr>
            <w:tcW w:w="12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z w:val="18"/>
              </w:rPr>
              <w:t>6,158.69</w:t>
            </w:r>
          </w:p>
        </w:tc>
        <w:tc>
          <w:tcPr>
            <w:tcW w:w="1192" w:type="dxa"/>
            <w:tcBorders>
              <w:top w:val="nil" w:sz="6" w:space="0" w:color="auto"/>
              <w:left w:val="single" w:sz="4" w:space="0" w:color="000000"/>
              <w:bottom w:val="single" w:sz="12" w:space="0" w:color="000000"/>
              <w:right w:val="single" w:sz="4" w:space="0" w:color="000000"/>
            </w:tcBorders>
          </w:tcPr>
          <w:p>
            <w:pPr/>
          </w:p>
        </w:tc>
        <w:tc>
          <w:tcPr>
            <w:tcW w:w="1072" w:type="dxa"/>
            <w:tcBorders>
              <w:top w:val="nil" w:sz="6" w:space="0" w:color="auto"/>
              <w:left w:val="single" w:sz="4" w:space="0" w:color="000000"/>
              <w:bottom w:val="single" w:sz="12" w:space="0" w:color="000000"/>
              <w:right w:val="nil" w:sz="6" w:space="0" w:color="auto"/>
            </w:tcBorders>
          </w:tcPr>
          <w:p>
            <w:pPr/>
          </w:p>
        </w:tc>
      </w:tr>
      <w:tr>
        <w:trPr>
          <w:trHeight w:val="475" w:hRule="exact"/>
        </w:trPr>
        <w:tc>
          <w:tcPr>
            <w:tcW w:w="1505" w:type="dxa"/>
            <w:tcBorders>
              <w:top w:val="single" w:sz="12" w:space="0" w:color="000000"/>
              <w:left w:val="nil" w:sz="6" w:space="0" w:color="auto"/>
              <w:bottom w:val="nil" w:sz="6" w:space="0" w:color="auto"/>
              <w:right w:val="nil" w:sz="6" w:space="0" w:color="auto"/>
            </w:tcBorders>
          </w:tcPr>
          <w:p>
            <w:pPr>
              <w:pStyle w:val="TableParagraph"/>
              <w:spacing w:line="240" w:lineRule="auto" w:before="84"/>
              <w:ind w:right="327"/>
              <w:jc w:val="right"/>
              <w:rPr>
                <w:rFonts w:ascii="宋体" w:hAnsi="宋体" w:cs="宋体" w:eastAsia="宋体" w:hint="default"/>
                <w:sz w:val="21"/>
                <w:szCs w:val="21"/>
              </w:rPr>
            </w:pP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应付项目</w:t>
            </w:r>
            <w:r>
              <w:rPr>
                <w:rFonts w:ascii="宋体" w:hAnsi="宋体" w:cs="宋体" w:eastAsia="宋体" w:hint="default"/>
                <w:sz w:val="21"/>
                <w:szCs w:val="21"/>
              </w:rPr>
            </w:r>
          </w:p>
        </w:tc>
        <w:tc>
          <w:tcPr>
            <w:tcW w:w="2508" w:type="dxa"/>
            <w:tcBorders>
              <w:top w:val="single" w:sz="12" w:space="0" w:color="000000"/>
              <w:left w:val="nil" w:sz="6" w:space="0" w:color="auto"/>
              <w:bottom w:val="nil" w:sz="6" w:space="0" w:color="auto"/>
              <w:right w:val="nil" w:sz="6" w:space="0" w:color="auto"/>
            </w:tcBorders>
          </w:tcPr>
          <w:p>
            <w:pPr/>
          </w:p>
        </w:tc>
        <w:tc>
          <w:tcPr>
            <w:tcW w:w="1338" w:type="dxa"/>
            <w:tcBorders>
              <w:top w:val="single" w:sz="12" w:space="0" w:color="000000"/>
              <w:left w:val="nil" w:sz="6" w:space="0" w:color="auto"/>
              <w:bottom w:val="nil" w:sz="6" w:space="0" w:color="auto"/>
              <w:right w:val="nil" w:sz="6" w:space="0" w:color="auto"/>
            </w:tcBorders>
          </w:tcPr>
          <w:p>
            <w:pPr/>
          </w:p>
        </w:tc>
        <w:tc>
          <w:tcPr>
            <w:tcW w:w="1273" w:type="dxa"/>
            <w:tcBorders>
              <w:top w:val="single" w:sz="12" w:space="0" w:color="000000"/>
              <w:left w:val="nil" w:sz="6" w:space="0" w:color="auto"/>
              <w:bottom w:val="nil" w:sz="6" w:space="0" w:color="auto"/>
              <w:right w:val="nil" w:sz="6" w:space="0" w:color="auto"/>
            </w:tcBorders>
          </w:tcPr>
          <w:p>
            <w:pPr/>
          </w:p>
        </w:tc>
        <w:tc>
          <w:tcPr>
            <w:tcW w:w="1192" w:type="dxa"/>
            <w:tcBorders>
              <w:top w:val="single" w:sz="12" w:space="0" w:color="000000"/>
              <w:left w:val="nil" w:sz="6" w:space="0" w:color="auto"/>
              <w:bottom w:val="nil" w:sz="6" w:space="0" w:color="auto"/>
              <w:right w:val="nil" w:sz="6" w:space="0" w:color="auto"/>
            </w:tcBorders>
          </w:tcPr>
          <w:p>
            <w:pPr/>
          </w:p>
        </w:tc>
        <w:tc>
          <w:tcPr>
            <w:tcW w:w="1072" w:type="dxa"/>
            <w:tcBorders>
              <w:top w:val="single" w:sz="12"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7"/>
          <w:szCs w:val="7"/>
        </w:rPr>
      </w:pPr>
    </w:p>
    <w:tbl>
      <w:tblPr>
        <w:tblW w:w="0" w:type="auto"/>
        <w:jc w:val="left"/>
        <w:tblInd w:w="139" w:type="dxa"/>
        <w:tblLayout w:type="fixed"/>
        <w:tblCellMar>
          <w:top w:w="0" w:type="dxa"/>
          <w:left w:w="0" w:type="dxa"/>
          <w:bottom w:w="0" w:type="dxa"/>
          <w:right w:w="0" w:type="dxa"/>
        </w:tblCellMar>
        <w:tblLook w:val="01E0"/>
      </w:tblPr>
      <w:tblGrid>
        <w:gridCol w:w="1434"/>
        <w:gridCol w:w="4218"/>
        <w:gridCol w:w="1696"/>
        <w:gridCol w:w="1540"/>
      </w:tblGrid>
      <w:tr>
        <w:trPr>
          <w:trHeight w:val="359" w:hRule="exact"/>
        </w:trPr>
        <w:tc>
          <w:tcPr>
            <w:tcW w:w="14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b/>
                <w:bCs/>
                <w:sz w:val="5"/>
                <w:szCs w:val="5"/>
              </w:rPr>
            </w:pPr>
          </w:p>
          <w:p>
            <w:pPr>
              <w:pStyle w:val="TableParagraph"/>
              <w:spacing w:line="20" w:lineRule="exact"/>
              <w:ind w:left="1670" w:right="-3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7" cy="8286"/>
                  <wp:effectExtent l="0" t="0" r="0" b="0"/>
                  <wp:docPr id="125" name="image679.png" descr=""/>
                  <wp:cNvGraphicFramePr>
                    <a:graphicFrameLocks noChangeAspect="1"/>
                  </wp:cNvGraphicFramePr>
                  <a:graphic>
                    <a:graphicData uri="http://schemas.openxmlformats.org/drawingml/2006/picture">
                      <pic:pic>
                        <pic:nvPicPr>
                          <pic:cNvPr id="126" name="image679.png"/>
                          <pic:cNvPicPr/>
                        </pic:nvPicPr>
                        <pic:blipFill>
                          <a:blip r:embed="rId700" cstate="print"/>
                          <a:stretch>
                            <a:fillRect/>
                          </a:stretch>
                        </pic:blipFill>
                        <pic:spPr>
                          <a:xfrm>
                            <a:off x="0" y="0"/>
                            <a:ext cx="6027" cy="8286"/>
                          </a:xfrm>
                          <a:prstGeom prst="rect">
                            <a:avLst/>
                          </a:prstGeom>
                        </pic:spPr>
                      </pic:pic>
                    </a:graphicData>
                  </a:graphic>
                </wp:inline>
              </w:drawing>
            </w:r>
            <w:r>
              <w:rPr>
                <w:rFonts w:ascii="宋体" w:hAnsi="宋体" w:cs="宋体" w:eastAsia="宋体" w:hint="default"/>
                <w:sz w:val="2"/>
                <w:szCs w:val="2"/>
              </w:rPr>
            </w:r>
          </w:p>
        </w:tc>
        <w:tc>
          <w:tcPr>
            <w:tcW w:w="15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73" w:hRule="exact"/>
        </w:trPr>
        <w:tc>
          <w:tcPr>
            <w:tcW w:w="1434"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1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1,933,023.84</w:t>
            </w:r>
          </w:p>
        </w:tc>
        <w:tc>
          <w:tcPr>
            <w:tcW w:w="1540"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2"/>
              <w:jc w:val="center"/>
              <w:rPr>
                <w:rFonts w:ascii="Times New Roman" w:hAnsi="Times New Roman" w:cs="Times New Roman" w:eastAsia="Times New Roman" w:hint="default"/>
                <w:sz w:val="18"/>
                <w:szCs w:val="18"/>
              </w:rPr>
            </w:pPr>
            <w:r>
              <w:rPr>
                <w:rFonts w:ascii="Times New Roman"/>
                <w:sz w:val="18"/>
              </w:rPr>
              <w:t>741,248.75</w:t>
            </w:r>
          </w:p>
        </w:tc>
      </w:tr>
      <w:tr>
        <w:trPr>
          <w:trHeight w:val="82" w:hRule="exact"/>
        </w:trPr>
        <w:tc>
          <w:tcPr>
            <w:tcW w:w="1434" w:type="dxa"/>
            <w:tcBorders>
              <w:top w:val="nil" w:sz="6" w:space="0" w:color="auto"/>
              <w:left w:val="nil" w:sz="6" w:space="0" w:color="auto"/>
              <w:bottom w:val="nil" w:sz="6" w:space="0" w:color="auto"/>
              <w:right w:val="nil" w:sz="6" w:space="0" w:color="auto"/>
            </w:tcBorders>
          </w:tcPr>
          <w:p>
            <w:pPr/>
          </w:p>
        </w:tc>
        <w:tc>
          <w:tcPr>
            <w:tcW w:w="4218" w:type="dxa"/>
            <w:tcBorders>
              <w:top w:val="nil" w:sz="6" w:space="0" w:color="auto"/>
              <w:left w:val="nil" w:sz="6" w:space="0" w:color="auto"/>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10.01</w:t>
            </w:r>
          </w:p>
        </w:tc>
        <w:tc>
          <w:tcPr>
            <w:tcW w:w="1540" w:type="dxa"/>
            <w:tcBorders>
              <w:top w:val="nil" w:sz="6" w:space="0" w:color="auto"/>
              <w:left w:val="single" w:sz="4" w:space="0" w:color="000000"/>
              <w:bottom w:val="nil" w:sz="6" w:space="0" w:color="auto"/>
              <w:right w:val="nil" w:sz="6" w:space="0" w:color="auto"/>
            </w:tcBorders>
          </w:tcPr>
          <w:p>
            <w:pPr/>
          </w:p>
        </w:tc>
      </w:tr>
      <w:tr>
        <w:trPr>
          <w:trHeight w:val="82" w:hRule="exact"/>
        </w:trPr>
        <w:tc>
          <w:tcPr>
            <w:tcW w:w="1434" w:type="dxa"/>
            <w:tcBorders>
              <w:top w:val="nil" w:sz="6" w:space="0" w:color="auto"/>
              <w:left w:val="nil" w:sz="6" w:space="0" w:color="auto"/>
              <w:bottom w:val="nil" w:sz="6" w:space="0" w:color="auto"/>
              <w:right w:val="nil" w:sz="6" w:space="0" w:color="auto"/>
            </w:tcBorders>
          </w:tcPr>
          <w:p>
            <w:pPr/>
          </w:p>
        </w:tc>
        <w:tc>
          <w:tcPr>
            <w:tcW w:w="4218" w:type="dxa"/>
            <w:tcBorders>
              <w:top w:val="nil" w:sz="6" w:space="0" w:color="auto"/>
              <w:left w:val="nil" w:sz="6" w:space="0" w:color="auto"/>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63,494,107.65</w:t>
            </w:r>
          </w:p>
        </w:tc>
        <w:tc>
          <w:tcPr>
            <w:tcW w:w="154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立联信（苏州）微连接器有限公司</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6,881,346.78</w:t>
            </w:r>
          </w:p>
        </w:tc>
        <w:tc>
          <w:tcPr>
            <w:tcW w:w="1540" w:type="dxa"/>
            <w:tcBorders>
              <w:top w:val="nil" w:sz="6" w:space="0" w:color="auto"/>
              <w:left w:val="single" w:sz="4" w:space="0" w:color="000000"/>
              <w:bottom w:val="nil" w:sz="6" w:space="0" w:color="auto"/>
              <w:right w:val="nil" w:sz="6" w:space="0" w:color="auto"/>
            </w:tcBorders>
          </w:tcPr>
          <w:p>
            <w:pPr/>
          </w:p>
        </w:tc>
      </w:tr>
      <w:tr>
        <w:trPr>
          <w:trHeight w:val="82" w:hRule="exact"/>
        </w:trPr>
        <w:tc>
          <w:tcPr>
            <w:tcW w:w="1434" w:type="dxa"/>
            <w:tcBorders>
              <w:top w:val="nil" w:sz="6" w:space="0" w:color="auto"/>
              <w:left w:val="nil" w:sz="6" w:space="0" w:color="auto"/>
              <w:bottom w:val="nil" w:sz="6" w:space="0" w:color="auto"/>
              <w:right w:val="nil" w:sz="6" w:space="0" w:color="auto"/>
            </w:tcBorders>
          </w:tcPr>
          <w:p>
            <w:pPr/>
          </w:p>
        </w:tc>
        <w:tc>
          <w:tcPr>
            <w:tcW w:w="4218" w:type="dxa"/>
            <w:tcBorders>
              <w:top w:val="nil" w:sz="6" w:space="0" w:color="auto"/>
              <w:left w:val="nil" w:sz="6" w:space="0" w:color="auto"/>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268"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LINXENS    SINGAPORE  </w:t>
            </w:r>
            <w:r>
              <w:rPr>
                <w:rFonts w:ascii="Times New Roman"/>
                <w:spacing w:val="41"/>
                <w:sz w:val="18"/>
              </w:rPr>
              <w:t> </w:t>
            </w:r>
            <w:r>
              <w:rPr>
                <w:rFonts w:ascii="Times New Roman"/>
                <w:sz w:val="18"/>
              </w:rPr>
              <w:t>PTE.LTD</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8,211,177.79</w:t>
            </w:r>
          </w:p>
        </w:tc>
        <w:tc>
          <w:tcPr>
            <w:tcW w:w="1540" w:type="dxa"/>
            <w:tcBorders>
              <w:top w:val="nil" w:sz="6" w:space="0" w:color="auto"/>
              <w:left w:val="single" w:sz="4" w:space="0" w:color="000000"/>
              <w:bottom w:val="nil" w:sz="6" w:space="0" w:color="auto"/>
              <w:right w:val="nil" w:sz="6" w:space="0" w:color="auto"/>
            </w:tcBorders>
          </w:tcPr>
          <w:p>
            <w:pPr/>
          </w:p>
        </w:tc>
      </w:tr>
      <w:tr>
        <w:trPr>
          <w:trHeight w:val="82" w:hRule="exact"/>
        </w:trPr>
        <w:tc>
          <w:tcPr>
            <w:tcW w:w="1434" w:type="dxa"/>
            <w:tcBorders>
              <w:top w:val="nil" w:sz="6" w:space="0" w:color="auto"/>
              <w:left w:val="nil" w:sz="6" w:space="0" w:color="auto"/>
              <w:bottom w:val="nil" w:sz="6" w:space="0" w:color="auto"/>
              <w:right w:val="nil" w:sz="6" w:space="0" w:color="auto"/>
            </w:tcBorders>
          </w:tcPr>
          <w:p>
            <w:pPr/>
          </w:p>
        </w:tc>
        <w:tc>
          <w:tcPr>
            <w:tcW w:w="4218" w:type="dxa"/>
            <w:tcBorders>
              <w:top w:val="nil" w:sz="6" w:space="0" w:color="auto"/>
              <w:left w:val="nil" w:sz="6" w:space="0" w:color="auto"/>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43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4,500,000.00</w:t>
            </w:r>
          </w:p>
        </w:tc>
        <w:tc>
          <w:tcPr>
            <w:tcW w:w="1540"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434"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42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1696" w:type="dxa"/>
            <w:tcBorders>
              <w:top w:val="nil" w:sz="6" w:space="0" w:color="auto"/>
              <w:left w:val="single" w:sz="4" w:space="0" w:color="000000"/>
              <w:bottom w:val="single" w:sz="12" w:space="0" w:color="000000"/>
              <w:right w:val="single" w:sz="4" w:space="0" w:color="000000"/>
            </w:tcBorders>
          </w:tcPr>
          <w:p>
            <w:pPr/>
          </w:p>
        </w:tc>
        <w:tc>
          <w:tcPr>
            <w:tcW w:w="1540"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2"/>
              <w:jc w:val="center"/>
              <w:rPr>
                <w:rFonts w:ascii="Times New Roman" w:hAnsi="Times New Roman" w:cs="Times New Roman" w:eastAsia="Times New Roman" w:hint="default"/>
                <w:sz w:val="18"/>
                <w:szCs w:val="18"/>
              </w:rPr>
            </w:pPr>
            <w:r>
              <w:rPr>
                <w:rFonts w:ascii="Times New Roman"/>
                <w:sz w:val="18"/>
              </w:rPr>
              <w:t>135,149.76</w:t>
            </w:r>
          </w:p>
        </w:tc>
      </w:tr>
    </w:tbl>
    <w:p>
      <w:pPr>
        <w:spacing w:line="240" w:lineRule="auto" w:before="10"/>
        <w:rPr>
          <w:rFonts w:ascii="宋体" w:hAnsi="宋体" w:cs="宋体" w:eastAsia="宋体" w:hint="default"/>
          <w:b/>
          <w:bCs/>
          <w:sz w:val="11"/>
          <w:szCs w:val="11"/>
        </w:rPr>
      </w:pPr>
    </w:p>
    <w:p>
      <w:pPr>
        <w:pStyle w:val="Heading4"/>
        <w:spacing w:line="240" w:lineRule="auto"/>
        <w:ind w:right="0"/>
        <w:jc w:val="left"/>
        <w:rPr>
          <w:b w:val="0"/>
          <w:bCs w:val="0"/>
        </w:rPr>
      </w:pPr>
      <w:r>
        <w:rPr/>
        <w:pict>
          <v:group style="position:absolute;margin-left:56.700001pt;margin-top:-101.266319pt;width:443.7pt;height:5.05pt;mso-position-horizontal-relative:page;mso-position-vertical-relative:paragraph;z-index:-1133008" coordorigin="1134,-2025" coordsize="8874,101">
            <v:shape style="position:absolute;left:1134;top:-2025;width:1434;height:101" type="#_x0000_t75" stroked="false">
              <v:imagedata r:id="rId711" o:title=""/>
            </v:shape>
            <v:shape style="position:absolute;left:2544;top:-1934;width:7464;height:10" type="#_x0000_t75" stroked="false">
              <v:imagedata r:id="rId712" o:title=""/>
            </v:shape>
            <w10:wrap type="none"/>
          </v:group>
        </w:pict>
      </w:r>
      <w:r>
        <w:rPr/>
        <w:pict>
          <v:group style="position:absolute;margin-left:56.700001pt;margin-top:-79.246338pt;width:443.7pt;height:.5pt;mso-position-horizontal-relative:page;mso-position-vertical-relative:paragraph;z-index:-1132984" coordorigin="1134,-1585" coordsize="8874,10">
            <v:shape style="position:absolute;left:1134;top:-1585;width:1415;height:10" type="#_x0000_t75" stroked="false">
              <v:imagedata r:id="rId155" o:title=""/>
            </v:shape>
            <v:shape style="position:absolute;left:2544;top:-1585;width:7464;height:10" type="#_x0000_t75" stroked="false">
              <v:imagedata r:id="rId710" o:title=""/>
            </v:shape>
            <w10:wrap type="none"/>
          </v:group>
        </w:pict>
      </w:r>
      <w:r>
        <w:rPr/>
        <w:pict>
          <v:group style="position:absolute;margin-left:56.700001pt;margin-top:-66.286316pt;width:443.7pt;height:5.05pt;mso-position-horizontal-relative:page;mso-position-vertical-relative:paragraph;z-index:-1132960" coordorigin="1134,-1326" coordsize="8874,101">
            <v:shape style="position:absolute;left:1134;top:-1326;width:1434;height:101" type="#_x0000_t75" stroked="false">
              <v:imagedata r:id="rId709" o:title=""/>
            </v:shape>
            <v:shape style="position:absolute;left:2544;top:-1235;width:7464;height:10" type="#_x0000_t75" stroked="false">
              <v:imagedata r:id="rId710" o:title=""/>
            </v:shape>
            <w10:wrap type="none"/>
          </v:group>
        </w:pict>
      </w:r>
      <w:r>
        <w:rPr/>
        <w:pict>
          <v:group style="position:absolute;margin-left:56.700001pt;margin-top:-48.766319pt;width:443.7pt;height:5.05pt;mso-position-horizontal-relative:page;mso-position-vertical-relative:paragraph;z-index:-1132936" coordorigin="1134,-975" coordsize="8874,101">
            <v:shape style="position:absolute;left:1134;top:-975;width:1434;height:101" type="#_x0000_t75" stroked="false">
              <v:imagedata r:id="rId711" o:title=""/>
            </v:shape>
            <v:shape style="position:absolute;left:2544;top:-884;width:7464;height:10" type="#_x0000_t75" stroked="false">
              <v:imagedata r:id="rId712" o:title=""/>
            </v:shape>
            <w10:wrap type="none"/>
          </v:group>
        </w:pict>
      </w:r>
      <w:r>
        <w:rPr/>
        <w:pict>
          <v:group style="position:absolute;margin-left:56.700001pt;margin-top:-26.746338pt;width:443.7pt;height:.5pt;mso-position-horizontal-relative:page;mso-position-vertical-relative:paragraph;z-index:-1132912" coordorigin="1134,-535" coordsize="8874,10">
            <v:shape style="position:absolute;left:1134;top:-535;width:1415;height:10" type="#_x0000_t75" stroked="false">
              <v:imagedata r:id="rId155" o:title=""/>
            </v:shape>
            <v:shape style="position:absolute;left:2544;top:-535;width:7464;height:10" type="#_x0000_t75" stroked="false">
              <v:imagedata r:id="rId710" o:title=""/>
            </v:shape>
            <w10:wrap type="none"/>
          </v:group>
        </w:pict>
      </w:r>
      <w:bookmarkStart w:name="（七） 关联方承诺" w:id="263"/>
      <w:bookmarkEnd w:id="263"/>
      <w:r>
        <w:rPr>
          <w:b w:val="0"/>
          <w:bCs w:val="0"/>
        </w:rPr>
      </w:r>
      <w:r>
        <w:rPr/>
        <w:t>（七）关联方承诺</w:t>
      </w:r>
      <w:r>
        <w:rPr>
          <w:b w:val="0"/>
          <w:bCs w:val="0"/>
        </w:rPr>
      </w:r>
    </w:p>
    <w:p>
      <w:pPr>
        <w:spacing w:line="240" w:lineRule="auto" w:before="7"/>
        <w:rPr>
          <w:rFonts w:ascii="宋体" w:hAnsi="宋体" w:cs="宋体" w:eastAsia="宋体" w:hint="default"/>
          <w:b/>
          <w:bCs/>
          <w:sz w:val="10"/>
          <w:szCs w:val="10"/>
        </w:rPr>
      </w:pPr>
    </w:p>
    <w:p>
      <w:pPr>
        <w:pStyle w:val="BodyText"/>
        <w:spacing w:line="240" w:lineRule="auto" w:before="35"/>
        <w:ind w:left="574" w:right="0"/>
        <w:jc w:val="left"/>
      </w:pPr>
      <w:r>
        <w:rPr/>
        <w:pict>
          <v:shape style="position:absolute;margin-left:113.239998pt;margin-top:46.593697pt;width:.480022pt;height:.66pt;mso-position-horizontal-relative:page;mso-position-vertical-relative:paragraph;z-index:24088" type="#_x0000_t75" stroked="false">
            <v:imagedata r:id="rId700" o:title=""/>
          </v:shape>
        </w:pict>
      </w:r>
      <w:r>
        <w:rPr/>
        <w:pict>
          <v:shape style="position:absolute;margin-left:218.119995pt;margin-top:46.593697pt;width:.480032pt;height:.66pt;mso-position-horizontal-relative:page;mso-position-vertical-relative:paragraph;z-index:24112" type="#_x0000_t75" stroked="false">
            <v:imagedata r:id="rId700" o:title=""/>
          </v:shape>
        </w:pict>
      </w:r>
      <w:r>
        <w:rPr/>
        <w:pict>
          <v:shape style="position:absolute;margin-left:317.380005pt;margin-top:46.593697pt;width:.480002pt;height:.66pt;mso-position-horizontal-relative:page;mso-position-vertical-relative:paragraph;z-index:24136" type="#_x0000_t75" stroked="false">
            <v:imagedata r:id="rId700" o:title=""/>
          </v:shape>
        </w:pict>
      </w:r>
      <w:r>
        <w:rPr/>
        <w:pict>
          <v:shape style="position:absolute;margin-left:395.320007pt;margin-top:46.593697pt;width:.480002pt;height:.66pt;mso-position-horizontal-relative:page;mso-position-vertical-relative:paragraph;z-index:24160" type="#_x0000_t75" stroked="false">
            <v:imagedata r:id="rId700" o:title=""/>
          </v:shape>
        </w:pict>
      </w:r>
      <w:r>
        <w:rPr/>
        <w:pict>
          <v:shape style="position:absolute;margin-left:437.640015pt;margin-top:46.593697pt;width:.480002pt;height:.66pt;mso-position-horizontal-relative:page;mso-position-vertical-relative:paragraph;z-index:24184" type="#_x0000_t75" stroked="false">
            <v:imagedata r:id="rId700" o:title=""/>
          </v:shape>
        </w:pict>
      </w:r>
      <w:r>
        <w:rPr/>
        <w:pict>
          <v:group style="position:absolute;margin-left:113.720001pt;margin-top:82.533684pt;width:382.75pt;height:.5pt;mso-position-horizontal-relative:page;mso-position-vertical-relative:paragraph;z-index:-1132768" coordorigin="2274,1651" coordsize="7655,10">
            <v:shape style="position:absolute;left:2274;top:1651;width:2088;height:10" type="#_x0000_t75" stroked="false">
              <v:imagedata r:id="rId713" o:title=""/>
            </v:shape>
            <v:shape style="position:absolute;left:4358;top:1651;width:1990;height:10" type="#_x0000_t75" stroked="false">
              <v:imagedata r:id="rId557" o:title=""/>
            </v:shape>
            <v:shape style="position:absolute;left:6343;top:1651;width:1564;height:10" type="#_x0000_t75" stroked="false">
              <v:imagedata r:id="rId470" o:title=""/>
            </v:shape>
            <v:shape style="position:absolute;left:7902;top:1651;width:851;height:10" type="#_x0000_t75" stroked="false">
              <v:imagedata r:id="rId714" o:title=""/>
            </v:shape>
            <v:shape style="position:absolute;left:8748;top:1651;width:1181;height:10" type="#_x0000_t75" stroked="false">
              <v:imagedata r:id="rId715" o:title=""/>
            </v:shape>
            <w10:wrap type="none"/>
          </v:group>
        </w:pict>
      </w:r>
      <w:r>
        <w:rPr/>
        <w:t>公司或持股</w:t>
      </w:r>
      <w:r>
        <w:rPr>
          <w:rFonts w:ascii="Times New Roman" w:hAnsi="Times New Roman" w:cs="Times New Roman" w:eastAsia="Times New Roman" w:hint="default"/>
        </w:rPr>
        <w:t>5%</w:t>
      </w:r>
      <w:r>
        <w:rPr/>
        <w:t>以上股东在报告期内发生或以前期间发生但持续到报告期内的承诺事项：</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78"/>
        <w:gridCol w:w="2098"/>
        <w:gridCol w:w="1985"/>
        <w:gridCol w:w="1559"/>
        <w:gridCol w:w="846"/>
        <w:gridCol w:w="1171"/>
      </w:tblGrid>
      <w:tr>
        <w:trPr>
          <w:trHeight w:val="415" w:hRule="exact"/>
        </w:trPr>
        <w:tc>
          <w:tcPr>
            <w:tcW w:w="1178"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b/>
                <w:bCs/>
                <w:sz w:val="18"/>
                <w:szCs w:val="18"/>
              </w:rPr>
              <w:t>承诺事项</w:t>
            </w:r>
            <w:r>
              <w:rPr>
                <w:rFonts w:ascii="宋体" w:hAnsi="宋体" w:cs="宋体" w:eastAsia="宋体" w:hint="default"/>
                <w:sz w:val="18"/>
                <w:szCs w:val="18"/>
              </w:rPr>
            </w:r>
          </w:p>
        </w:tc>
        <w:tc>
          <w:tcPr>
            <w:tcW w:w="2098"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985"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53"/>
              <w:ind w:left="625" w:right="0"/>
              <w:jc w:val="left"/>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1559"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846"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1171"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706" w:hRule="exact"/>
        </w:trPr>
        <w:tc>
          <w:tcPr>
            <w:tcW w:w="1178" w:type="dxa"/>
            <w:tcBorders>
              <w:top w:val="single" w:sz="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tc>
        <w:tc>
          <w:tcPr>
            <w:tcW w:w="2098"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985" w:type="dxa"/>
            <w:tcBorders>
              <w:top w:val="single" w:sz="2" w:space="0" w:color="000000"/>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w:t>
            </w:r>
          </w:p>
          <w:p>
            <w:pPr>
              <w:pStyle w:val="TableParagraph"/>
              <w:spacing w:line="232" w:lineRule="exact" w:before="17"/>
              <w:ind w:left="22" w:right="101"/>
              <w:jc w:val="left"/>
              <w:rPr>
                <w:rFonts w:ascii="宋体" w:hAnsi="宋体" w:cs="宋体" w:eastAsia="宋体" w:hint="default"/>
                <w:sz w:val="18"/>
                <w:szCs w:val="18"/>
              </w:rPr>
            </w:pPr>
            <w:r>
              <w:rPr>
                <w:rFonts w:ascii="宋体" w:hAnsi="宋体" w:cs="宋体" w:eastAsia="宋体" w:hint="default"/>
                <w:sz w:val="18"/>
                <w:szCs w:val="18"/>
              </w:rPr>
              <w:t>范关联交易的承诺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 公司独立性的承诺。</w:t>
            </w:r>
          </w:p>
        </w:tc>
        <w:tc>
          <w:tcPr>
            <w:tcW w:w="1559"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1" w:type="dxa"/>
            <w:tcBorders>
              <w:top w:val="single" w:sz="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710" w:hRule="exact"/>
        </w:trPr>
        <w:tc>
          <w:tcPr>
            <w:tcW w:w="1178" w:type="dxa"/>
            <w:tcBorders>
              <w:top w:val="nil" w:sz="6" w:space="0" w:color="auto"/>
              <w:left w:val="nil" w:sz="6" w:space="0" w:color="auto"/>
              <w:bottom w:val="nil" w:sz="6" w:space="0" w:color="auto"/>
              <w:right w:val="single" w:sz="4" w:space="0" w:color="000000"/>
            </w:tcBorders>
          </w:tcPr>
          <w:p>
            <w:pPr>
              <w:pStyle w:val="TableParagraph"/>
              <w:spacing w:line="211" w:lineRule="exact"/>
              <w:ind w:left="55" w:right="0"/>
              <w:jc w:val="left"/>
              <w:rPr>
                <w:rFonts w:ascii="宋体" w:hAnsi="宋体" w:cs="宋体" w:eastAsia="宋体" w:hint="default"/>
                <w:sz w:val="18"/>
                <w:szCs w:val="18"/>
              </w:rPr>
            </w:pPr>
            <w:r>
              <w:rPr>
                <w:rFonts w:ascii="宋体" w:hAnsi="宋体" w:cs="宋体" w:eastAsia="宋体" w:hint="default"/>
                <w:sz w:val="18"/>
                <w:szCs w:val="18"/>
              </w:rPr>
              <w:t>收购报告书或</w:t>
            </w:r>
          </w:p>
          <w:p>
            <w:pPr>
              <w:pStyle w:val="TableParagraph"/>
              <w:spacing w:line="232" w:lineRule="exact" w:before="24"/>
              <w:ind w:left="55" w:right="35"/>
              <w:jc w:val="left"/>
              <w:rPr>
                <w:rFonts w:ascii="宋体" w:hAnsi="宋体" w:cs="宋体" w:eastAsia="宋体" w:hint="default"/>
                <w:sz w:val="18"/>
                <w:szCs w:val="18"/>
              </w:rPr>
            </w:pPr>
            <w:r>
              <w:rPr>
                <w:rFonts w:ascii="宋体" w:hAnsi="宋体" w:cs="宋体" w:eastAsia="宋体" w:hint="default"/>
                <w:sz w:val="18"/>
                <w:szCs w:val="18"/>
              </w:rPr>
              <w:t>权益变动报告 书中所作承诺</w:t>
            </w:r>
          </w:p>
        </w:tc>
        <w:tc>
          <w:tcPr>
            <w:tcW w:w="20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25" w:lineRule="auto"/>
              <w:ind w:left="22" w:right="101"/>
              <w:jc w:val="both"/>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 范关联交易的承诺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 公司独立性的承诺。</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1"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707" w:hRule="exact"/>
        </w:trPr>
        <w:tc>
          <w:tcPr>
            <w:tcW w:w="1178" w:type="dxa"/>
            <w:tcBorders>
              <w:top w:val="nil" w:sz="6" w:space="0" w:color="auto"/>
              <w:left w:val="nil" w:sz="6" w:space="0" w:color="auto"/>
              <w:bottom w:val="nil" w:sz="6" w:space="0" w:color="auto"/>
              <w:right w:val="single" w:sz="4" w:space="0" w:color="000000"/>
            </w:tcBorders>
          </w:tcPr>
          <w:p>
            <w:pPr/>
          </w:p>
        </w:tc>
        <w:tc>
          <w:tcPr>
            <w:tcW w:w="209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44" w:right="53" w:hanging="90"/>
              <w:jc w:val="left"/>
              <w:rPr>
                <w:rFonts w:ascii="宋体" w:hAnsi="宋体" w:cs="宋体" w:eastAsia="宋体" w:hint="default"/>
                <w:sz w:val="18"/>
                <w:szCs w:val="18"/>
              </w:rPr>
            </w:pPr>
            <w:r>
              <w:rPr>
                <w:rFonts w:ascii="宋体" w:hAnsi="宋体" w:cs="宋体" w:eastAsia="宋体" w:hint="default"/>
                <w:sz w:val="18"/>
                <w:szCs w:val="18"/>
              </w:rPr>
              <w:t>紫光集团有限公司、西藏 紫光春华投资有限公司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25" w:lineRule="auto"/>
              <w:ind w:left="22" w:right="101"/>
              <w:jc w:val="both"/>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 范关联交易的承诺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 公司独立性的承诺。</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1"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491" w:hRule="exact"/>
        </w:trPr>
        <w:tc>
          <w:tcPr>
            <w:tcW w:w="1178" w:type="dxa"/>
            <w:tcBorders>
              <w:top w:val="nil" w:sz="6" w:space="0" w:color="auto"/>
              <w:left w:val="nil" w:sz="6" w:space="0" w:color="auto"/>
              <w:bottom w:val="single" w:sz="12" w:space="0" w:color="000000"/>
              <w:right w:val="single" w:sz="4" w:space="0" w:color="000000"/>
            </w:tcBorders>
          </w:tcPr>
          <w:p>
            <w:pPr>
              <w:pStyle w:val="TableParagraph"/>
              <w:spacing w:line="234" w:lineRule="exact" w:before="2"/>
              <w:ind w:left="415" w:right="35" w:hanging="360"/>
              <w:jc w:val="left"/>
              <w:rPr>
                <w:rFonts w:ascii="宋体" w:hAnsi="宋体" w:cs="宋体" w:eastAsia="宋体" w:hint="default"/>
                <w:sz w:val="18"/>
                <w:szCs w:val="18"/>
              </w:rPr>
            </w:pPr>
            <w:r>
              <w:rPr>
                <w:rFonts w:ascii="宋体" w:hAnsi="宋体" w:cs="宋体" w:eastAsia="宋体" w:hint="default"/>
                <w:sz w:val="18"/>
                <w:szCs w:val="18"/>
              </w:rPr>
              <w:t>承诺是否及时 履行</w:t>
            </w:r>
          </w:p>
        </w:tc>
        <w:tc>
          <w:tcPr>
            <w:tcW w:w="7659" w:type="dxa"/>
            <w:gridSpan w:val="5"/>
            <w:tcBorders>
              <w:top w:val="nil" w:sz="6" w:space="0" w:color="auto"/>
              <w:left w:val="single" w:sz="4" w:space="0" w:color="000000"/>
              <w:bottom w:val="single" w:sz="12" w:space="0" w:color="000000"/>
              <w:right w:val="nil" w:sz="6" w:space="0" w:color="auto"/>
            </w:tcBorders>
          </w:tcPr>
          <w:p>
            <w:pPr>
              <w:pStyle w:val="TableParagraph"/>
              <w:spacing w:line="240" w:lineRule="auto" w:before="95"/>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6"/>
          <w:szCs w:val="6"/>
        </w:rPr>
      </w:pPr>
    </w:p>
    <w:p>
      <w:pPr>
        <w:pStyle w:val="Heading2"/>
        <w:spacing w:line="240" w:lineRule="auto"/>
        <w:ind w:right="0"/>
        <w:jc w:val="left"/>
        <w:rPr>
          <w:b w:val="0"/>
          <w:bCs w:val="0"/>
        </w:rPr>
      </w:pPr>
      <w:r>
        <w:rPr/>
        <w:pict>
          <v:group style="position:absolute;margin-left:113.720001pt;margin-top:-65.384354pt;width:382.75pt;height:.5pt;mso-position-horizontal-relative:page;mso-position-vertical-relative:paragraph;z-index:-1132744" coordorigin="2274,-1308" coordsize="7655,10">
            <v:shape style="position:absolute;left:2274;top:-1308;width:2088;height:10" type="#_x0000_t75" stroked="false">
              <v:imagedata r:id="rId713" o:title=""/>
            </v:shape>
            <v:shape style="position:absolute;left:4358;top:-1308;width:1990;height:10" type="#_x0000_t75" stroked="false">
              <v:imagedata r:id="rId557" o:title=""/>
            </v:shape>
            <v:shape style="position:absolute;left:6343;top:-1308;width:1564;height:10" type="#_x0000_t75" stroked="false">
              <v:imagedata r:id="rId470" o:title=""/>
            </v:shape>
            <v:shape style="position:absolute;left:7902;top:-1308;width:851;height:10" type="#_x0000_t75" stroked="false">
              <v:imagedata r:id="rId714" o:title=""/>
            </v:shape>
            <v:shape style="position:absolute;left:8748;top:-1308;width:1181;height:10" type="#_x0000_t75" stroked="false">
              <v:imagedata r:id="rId715" o:title=""/>
            </v:shape>
            <w10:wrap type="none"/>
          </v:group>
        </w:pict>
      </w:r>
      <w:r>
        <w:rPr/>
        <w:pict>
          <v:group style="position:absolute;margin-left:55.32pt;margin-top:-29.86441pt;width:441.15pt;height:.5pt;mso-position-horizontal-relative:page;mso-position-vertical-relative:paragraph;z-index:-1132720" coordorigin="1106,-597" coordsize="8823,10">
            <v:shape style="position:absolute;left:1106;top:-597;width:1158;height:10" type="#_x0000_t75" stroked="false">
              <v:imagedata r:id="rId716" o:title=""/>
            </v:shape>
            <v:shape style="position:absolute;left:2260;top:-597;width:2102;height:10" type="#_x0000_t75" stroked="false">
              <v:imagedata r:id="rId717" o:title=""/>
            </v:shape>
            <v:shape style="position:absolute;left:4358;top:-597;width:1990;height:10" type="#_x0000_t75" stroked="false">
              <v:imagedata r:id="rId557" o:title=""/>
            </v:shape>
            <v:shape style="position:absolute;left:6343;top:-597;width:1564;height:10" type="#_x0000_t75" stroked="false">
              <v:imagedata r:id="rId470" o:title=""/>
            </v:shape>
            <v:shape style="position:absolute;left:7902;top:-597;width:851;height:10" type="#_x0000_t75" stroked="false">
              <v:imagedata r:id="rId714" o:title=""/>
            </v:shape>
            <v:shape style="position:absolute;left:8748;top:-597;width:1181;height:10" type="#_x0000_t75" stroked="false">
              <v:imagedata r:id="rId715" o:title=""/>
            </v:shape>
            <w10:wrap type="none"/>
          </v:group>
        </w:pict>
      </w:r>
      <w:bookmarkStart w:name="十三、 承诺及或有事项" w:id="264"/>
      <w:bookmarkEnd w:id="264"/>
      <w:r>
        <w:rPr>
          <w:b w:val="0"/>
          <w:bCs w:val="0"/>
        </w:rPr>
      </w:r>
      <w:r>
        <w:rPr/>
        <w:t>十三、</w:t>
      </w:r>
      <w:r>
        <w:rPr>
          <w:spacing w:val="-11"/>
        </w:rPr>
        <w:t> </w:t>
      </w:r>
      <w:r>
        <w:rPr/>
        <w:t>承诺及或有事项</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right="0"/>
        <w:jc w:val="left"/>
        <w:rPr>
          <w:b w:val="0"/>
          <w:bCs w:val="0"/>
        </w:rPr>
      </w:pPr>
      <w:bookmarkStart w:name="（一） 重要承诺事项" w:id="265"/>
      <w:bookmarkEnd w:id="265"/>
      <w:r>
        <w:rPr>
          <w:b w:val="0"/>
          <w:bCs w:val="0"/>
        </w:rPr>
      </w:r>
      <w:r>
        <w:rPr/>
        <w:t>（一）重要承诺事项</w:t>
      </w:r>
      <w:r>
        <w:rPr>
          <w:b w:val="0"/>
          <w:bCs w:val="0"/>
        </w:rPr>
      </w:r>
    </w:p>
    <w:p>
      <w:pPr>
        <w:spacing w:line="240" w:lineRule="auto" w:before="8"/>
        <w:rPr>
          <w:rFonts w:ascii="宋体" w:hAnsi="宋体" w:cs="宋体" w:eastAsia="宋体" w:hint="default"/>
          <w:b/>
          <w:bCs/>
          <w:sz w:val="10"/>
          <w:szCs w:val="10"/>
        </w:rPr>
      </w:pPr>
    </w:p>
    <w:p>
      <w:pPr>
        <w:pStyle w:val="BodyText"/>
        <w:spacing w:line="240" w:lineRule="auto" w:before="35"/>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13"/>
        <w:rPr>
          <w:rFonts w:ascii="宋体" w:hAnsi="宋体" w:cs="宋体" w:eastAsia="宋体" w:hint="default"/>
          <w:sz w:val="19"/>
          <w:szCs w:val="19"/>
        </w:rPr>
      </w:pPr>
    </w:p>
    <w:p>
      <w:pPr>
        <w:pStyle w:val="BodyText"/>
        <w:spacing w:line="391" w:lineRule="auto"/>
        <w:ind w:left="574" w:right="2352" w:hanging="420"/>
        <w:jc w:val="left"/>
      </w:pPr>
      <w:bookmarkStart w:name="（二） 或有事项" w:id="266"/>
      <w:bookmarkEnd w:id="266"/>
      <w:r>
        <w:rPr/>
      </w:r>
      <w:r>
        <w:rPr>
          <w:rFonts w:ascii="宋体" w:hAnsi="宋体" w:cs="宋体" w:eastAsia="宋体" w:hint="default"/>
          <w:b/>
          <w:bCs/>
        </w:rPr>
        <w:t>（二）或有事项</w:t>
      </w:r>
      <w:r>
        <w:rPr>
          <w:rFonts w:ascii="宋体" w:hAnsi="宋体" w:cs="宋体" w:eastAsia="宋体" w:hint="default"/>
          <w:b/>
          <w:bCs/>
          <w:spacing w:val="1"/>
          <w:w w:val="99"/>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日，本公司不存在应披露的重要的未决诉讼、对外担保等或有事项。</w:t>
      </w:r>
    </w:p>
    <w:p>
      <w:pPr>
        <w:spacing w:after="0" w:line="391" w:lineRule="auto"/>
        <w:jc w:val="left"/>
        <w:sectPr>
          <w:pgSz w:w="11910" w:h="16840"/>
          <w:pgMar w:header="87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ind w:left="214" w:right="0"/>
        <w:jc w:val="left"/>
        <w:rPr>
          <w:b w:val="0"/>
          <w:bCs w:val="0"/>
        </w:rPr>
      </w:pPr>
      <w:bookmarkStart w:name="十四、 资产负债表日后事项" w:id="267"/>
      <w:bookmarkEnd w:id="267"/>
      <w:r>
        <w:rPr>
          <w:b w:val="0"/>
          <w:bCs w:val="0"/>
        </w:rPr>
      </w:r>
      <w:r>
        <w:rPr/>
        <w:t>十四、</w:t>
      </w:r>
      <w:r>
        <w:rPr>
          <w:spacing w:val="-13"/>
        </w:rPr>
        <w:t> </w:t>
      </w:r>
      <w:r>
        <w:rPr/>
        <w:t>资产负债表日后事项</w:t>
      </w:r>
      <w:r>
        <w:rPr>
          <w:b w:val="0"/>
          <w:bCs w:val="0"/>
        </w:rPr>
      </w:r>
    </w:p>
    <w:p>
      <w:pPr>
        <w:spacing w:line="240" w:lineRule="auto" w:before="0"/>
        <w:rPr>
          <w:rFonts w:ascii="宋体" w:hAnsi="宋体" w:cs="宋体" w:eastAsia="宋体" w:hint="default"/>
          <w:b/>
          <w:bCs/>
          <w:sz w:val="20"/>
          <w:szCs w:val="20"/>
        </w:rPr>
      </w:pPr>
    </w:p>
    <w:p>
      <w:pPr>
        <w:spacing w:line="391" w:lineRule="auto" w:before="0"/>
        <w:ind w:left="634" w:right="4977" w:hanging="420"/>
        <w:jc w:val="left"/>
        <w:rPr>
          <w:rFonts w:ascii="宋体" w:hAnsi="宋体" w:cs="宋体" w:eastAsia="宋体" w:hint="default"/>
          <w:sz w:val="21"/>
          <w:szCs w:val="21"/>
        </w:rPr>
      </w:pPr>
      <w:bookmarkStart w:name="（一） 重要的非调整事项" w:id="268"/>
      <w:bookmarkEnd w:id="268"/>
      <w:r>
        <w:rPr/>
      </w:r>
      <w:r>
        <w:rPr>
          <w:rFonts w:ascii="宋体" w:hAnsi="宋体" w:cs="宋体" w:eastAsia="宋体" w:hint="default"/>
          <w:b/>
          <w:bCs/>
          <w:sz w:val="21"/>
          <w:szCs w:val="21"/>
        </w:rPr>
        <w:t>（一）重要的非调整事项</w:t>
      </w:r>
      <w:r>
        <w:rPr>
          <w:rFonts w:ascii="宋体" w:hAnsi="宋体" w:cs="宋体" w:eastAsia="宋体" w:hint="default"/>
          <w:b/>
          <w:bCs/>
          <w:w w:val="99"/>
          <w:sz w:val="21"/>
          <w:szCs w:val="21"/>
        </w:rPr>
        <w:t> </w:t>
      </w:r>
      <w:r>
        <w:rPr>
          <w:rFonts w:ascii="宋体" w:hAnsi="宋体" w:cs="宋体" w:eastAsia="宋体" w:hint="default"/>
          <w:sz w:val="21"/>
          <w:szCs w:val="21"/>
        </w:rPr>
        <w:t>本公司子公司紫光国芯微电子有限公司于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月注销。</w:t>
      </w:r>
    </w:p>
    <w:p>
      <w:pPr>
        <w:pStyle w:val="Heading4"/>
        <w:spacing w:line="240" w:lineRule="auto" w:before="115"/>
        <w:ind w:left="214" w:right="0"/>
        <w:jc w:val="left"/>
        <w:rPr>
          <w:b w:val="0"/>
          <w:bCs w:val="0"/>
        </w:rPr>
      </w:pPr>
      <w:bookmarkStart w:name="（二） 利润分配情况" w:id="269"/>
      <w:bookmarkEnd w:id="269"/>
      <w:r>
        <w:rPr>
          <w:b w:val="0"/>
          <w:bCs w:val="0"/>
        </w:rPr>
      </w:r>
      <w:r>
        <w:rPr/>
        <w:t>（二）利润分配情况</w:t>
      </w:r>
      <w:r>
        <w:rPr>
          <w:b w:val="0"/>
          <w:bCs w:val="0"/>
        </w:rPr>
      </w:r>
    </w:p>
    <w:p>
      <w:pPr>
        <w:spacing w:line="240" w:lineRule="auto" w:before="9"/>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2553"/>
        <w:gridCol w:w="6429"/>
      </w:tblGrid>
      <w:tr>
        <w:trPr>
          <w:trHeight w:val="1196" w:hRule="exact"/>
        </w:trPr>
        <w:tc>
          <w:tcPr>
            <w:tcW w:w="2553"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64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606,817,968 </w:t>
            </w:r>
            <w:r>
              <w:rPr>
                <w:rFonts w:ascii="宋体" w:hAnsi="宋体" w:cs="宋体" w:eastAsia="宋体" w:hint="default"/>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300" w:lineRule="auto" w:before="63"/>
              <w:ind w:left="103" w:right="105"/>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元（含税），共计派发现金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35,195,442.14 </w:t>
            </w:r>
            <w:r>
              <w:rPr>
                <w:rFonts w:ascii="宋体" w:hAnsi="宋体" w:cs="宋体" w:eastAsia="宋体" w:hint="default"/>
                <w:sz w:val="18"/>
                <w:szCs w:val="18"/>
              </w:rPr>
              <w:t>元，剩余未分配利润结转至下 一年度。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年度，公司不送红股，不实施资本公积金转增股本方案。</w:t>
            </w:r>
          </w:p>
        </w:tc>
      </w:tr>
      <w:tr>
        <w:trPr>
          <w:trHeight w:val="850" w:hRule="exact"/>
        </w:trPr>
        <w:tc>
          <w:tcPr>
            <w:tcW w:w="2553"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13"/>
              <w:ind w:left="108" w:right="104"/>
              <w:jc w:val="left"/>
              <w:rPr>
                <w:rFonts w:ascii="宋体" w:hAnsi="宋体" w:cs="宋体" w:eastAsia="宋体" w:hint="default"/>
                <w:sz w:val="18"/>
                <w:szCs w:val="18"/>
              </w:rPr>
            </w:pPr>
            <w:r>
              <w:rPr>
                <w:rFonts w:ascii="宋体" w:hAnsi="宋体" w:cs="宋体" w:eastAsia="宋体" w:hint="default"/>
                <w:spacing w:val="14"/>
                <w:sz w:val="18"/>
                <w:szCs w:val="18"/>
              </w:rPr>
              <w:t>经审议批准宣告发放的利润</w:t>
            </w:r>
            <w:r>
              <w:rPr>
                <w:rFonts w:ascii="宋体" w:hAnsi="宋体" w:cs="宋体" w:eastAsia="宋体" w:hint="default"/>
                <w:sz w:val="18"/>
                <w:szCs w:val="18"/>
              </w:rPr>
              <w:t> 或股利</w:t>
            </w:r>
          </w:p>
        </w:tc>
        <w:tc>
          <w:tcPr>
            <w:tcW w:w="6429"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pacing w:val="-3"/>
                <w:sz w:val="18"/>
                <w:szCs w:val="18"/>
              </w:rPr>
              <w:t>上述拟分配的股利，已经公司第六届董事会第二十八次会议审议，还需经公司股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东大会审议。</w:t>
            </w:r>
          </w:p>
        </w:tc>
      </w:tr>
    </w:tbl>
    <w:p>
      <w:pPr>
        <w:spacing w:line="240" w:lineRule="auto" w:before="10"/>
        <w:rPr>
          <w:rFonts w:ascii="宋体" w:hAnsi="宋体" w:cs="宋体" w:eastAsia="宋体" w:hint="default"/>
          <w:b/>
          <w:bCs/>
          <w:sz w:val="11"/>
          <w:szCs w:val="11"/>
        </w:rPr>
      </w:pPr>
    </w:p>
    <w:p>
      <w:pPr>
        <w:pStyle w:val="Heading4"/>
        <w:spacing w:line="391" w:lineRule="auto"/>
        <w:ind w:left="634" w:right="8855" w:hanging="420"/>
        <w:jc w:val="left"/>
        <w:rPr>
          <w:rFonts w:ascii="宋体" w:hAnsi="宋体" w:cs="宋体" w:eastAsia="宋体" w:hint="default"/>
          <w:b w:val="0"/>
          <w:bCs w:val="0"/>
        </w:rPr>
      </w:pPr>
      <w:r>
        <w:rPr/>
        <w:pict>
          <v:shape style="position:absolute;margin-left:178.699997pt;margin-top:-51.446346pt;width:.48002pt;height:.24pt;mso-position-horizontal-relative:page;mso-position-vertical-relative:paragraph;z-index:24280" type="#_x0000_t75" stroked="false">
            <v:imagedata r:id="rId700" o:title=""/>
          </v:shape>
        </w:pict>
      </w:r>
      <w:r>
        <w:rPr/>
        <w:pict>
          <v:shape style="position:absolute;margin-left:178.699997pt;margin-top:-9.446345pt;width:.48002pt;height:.24pt;mso-position-horizontal-relative:page;mso-position-vertical-relative:paragraph;z-index:24304" type="#_x0000_t75" stroked="false">
            <v:imagedata r:id="rId700" o:title=""/>
          </v:shape>
        </w:pict>
      </w:r>
      <w:bookmarkStart w:name="（三） 重要销售退回" w:id="270"/>
      <w:bookmarkEnd w:id="270"/>
      <w:r>
        <w:rPr>
          <w:b w:val="0"/>
          <w:bCs w:val="0"/>
        </w:rPr>
      </w:r>
      <w:r>
        <w:rPr/>
        <w:t>（三）重要销售退回</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8"/>
          <w:szCs w:val="8"/>
        </w:rPr>
      </w:pPr>
    </w:p>
    <w:p>
      <w:pPr>
        <w:pStyle w:val="Heading4"/>
        <w:spacing w:line="240" w:lineRule="auto"/>
        <w:ind w:left="214" w:right="0"/>
        <w:jc w:val="left"/>
        <w:rPr>
          <w:b w:val="0"/>
          <w:bCs w:val="0"/>
        </w:rPr>
      </w:pPr>
      <w:bookmarkStart w:name="（四） 其他资产负债表日后事项说明" w:id="271"/>
      <w:bookmarkEnd w:id="271"/>
      <w:r>
        <w:rPr>
          <w:b w:val="0"/>
          <w:bCs w:val="0"/>
        </w:rPr>
      </w:r>
      <w:r>
        <w:rPr/>
        <w:t>（四）其他资产负债表日后事项说明</w:t>
      </w:r>
      <w:r>
        <w:rPr>
          <w:b w:val="0"/>
          <w:bCs w:val="0"/>
        </w:rPr>
      </w:r>
    </w:p>
    <w:p>
      <w:pPr>
        <w:pStyle w:val="BodyText"/>
        <w:spacing w:line="261" w:lineRule="auto" w:before="172"/>
        <w:ind w:left="214" w:right="0"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日，本公司之子公司同芯微电子与紫光新才、北京智创企业管理合伙企业（有限合伙）、</w:t>
      </w:r>
      <w:r>
        <w:rPr/>
        <w:t> 北京芯赢企业管理合伙企业（有限合伙）和北京物创企业管理合伙企业（有限合伙）共同设立了北京紫光 </w:t>
      </w:r>
      <w:r>
        <w:rPr>
          <w:spacing w:val="-5"/>
        </w:rPr>
        <w:t>青藤微系统有限公司（以下简称“紫光青藤”），持股比例分别为</w:t>
      </w:r>
      <w:r>
        <w:rPr>
          <w:rFonts w:ascii="Times New Roman" w:hAnsi="Times New Roman" w:cs="Times New Roman" w:eastAsia="Times New Roman" w:hint="default"/>
          <w:spacing w:val="-5"/>
        </w:rPr>
        <w:t>35%</w:t>
      </w:r>
      <w:r>
        <w:rPr>
          <w:spacing w:val="-5"/>
        </w:rPr>
        <w:t>、</w:t>
      </w:r>
      <w:r>
        <w:rPr>
          <w:rFonts w:ascii="Times New Roman" w:hAnsi="Times New Roman" w:cs="Times New Roman" w:eastAsia="Times New Roman" w:hint="default"/>
          <w:spacing w:val="-5"/>
        </w:rPr>
        <w:t>35%</w:t>
      </w:r>
      <w:r>
        <w:rPr>
          <w:spacing w:val="-5"/>
        </w:rPr>
        <w:t>、</w:t>
      </w:r>
      <w:r>
        <w:rPr>
          <w:rFonts w:ascii="Times New Roman" w:hAnsi="Times New Roman" w:cs="Times New Roman" w:eastAsia="Times New Roman" w:hint="default"/>
          <w:spacing w:val="-5"/>
        </w:rPr>
        <w:t>15%</w:t>
      </w:r>
      <w:r>
        <w:rPr>
          <w:spacing w:val="-5"/>
        </w:rPr>
        <w:t>、</w:t>
      </w:r>
      <w:r>
        <w:rPr>
          <w:rFonts w:ascii="Times New Roman" w:hAnsi="Times New Roman" w:cs="Times New Roman" w:eastAsia="Times New Roman" w:hint="default"/>
          <w:spacing w:val="-5"/>
        </w:rPr>
        <w:t>10%</w:t>
      </w:r>
      <w:r>
        <w:rPr>
          <w:spacing w:val="-5"/>
        </w:rPr>
        <w:t>、</w:t>
      </w:r>
      <w:r>
        <w:rPr>
          <w:rFonts w:ascii="Times New Roman" w:hAnsi="Times New Roman" w:cs="Times New Roman" w:eastAsia="Times New Roman" w:hint="default"/>
          <w:spacing w:val="-5"/>
        </w:rPr>
        <w:t>5%</w:t>
      </w:r>
      <w:r>
        <w:rPr>
          <w:spacing w:val="-5"/>
        </w:rPr>
        <w:t>，为同芯微</w:t>
      </w:r>
      <w:r>
        <w:rPr>
          <w:spacing w:val="-65"/>
        </w:rPr>
        <w:t> </w:t>
      </w:r>
      <w:r>
        <w:rPr>
          <w:spacing w:val="-65"/>
        </w:rPr>
      </w:r>
      <w:r>
        <w:rPr/>
        <w:t>电子的控股子公司。</w:t>
      </w:r>
    </w:p>
    <w:p>
      <w:pPr>
        <w:pStyle w:val="BodyText"/>
        <w:spacing w:line="264" w:lineRule="auto" w:before="174"/>
        <w:ind w:left="214" w:right="1130" w:firstLine="420"/>
        <w:jc w:val="both"/>
      </w:pPr>
      <w:r>
        <w:rPr>
          <w:spacing w:val="-5"/>
        </w:rPr>
        <w:t>紫光青藤注册资本：</w:t>
      </w:r>
      <w:r>
        <w:rPr>
          <w:rFonts w:ascii="Times New Roman" w:hAnsi="Times New Roman" w:cs="Times New Roman" w:eastAsia="Times New Roman" w:hint="default"/>
          <w:spacing w:val="-5"/>
        </w:rPr>
        <w:t>4500</w:t>
      </w:r>
      <w:r>
        <w:rPr>
          <w:spacing w:val="-5"/>
        </w:rPr>
        <w:t>万元人民币；法定代表人：葛元庆；经营范围：集成电路布图设计代理服务，</w:t>
      </w:r>
      <w:r>
        <w:rPr/>
        <w:t> </w:t>
      </w:r>
      <w:r>
        <w:rPr>
          <w:spacing w:val="-1"/>
        </w:rPr>
        <w:t>计算机系统服务，软件开发，技术开发、技术转让、技术咨询、技术服务，货物进出口、技术进出口、代</w:t>
      </w:r>
      <w:r>
        <w:rPr>
          <w:spacing w:val="-84"/>
        </w:rPr>
        <w:t> </w:t>
      </w:r>
      <w:r>
        <w:rPr>
          <w:spacing w:val="-84"/>
        </w:rPr>
      </w:r>
      <w:r>
        <w:rPr/>
        <w:t>理进出口，销售电子产品。</w:t>
      </w:r>
    </w:p>
    <w:p>
      <w:pPr>
        <w:pStyle w:val="Heading2"/>
        <w:spacing w:line="240" w:lineRule="auto" w:before="148"/>
        <w:ind w:left="214" w:right="0"/>
        <w:jc w:val="left"/>
        <w:rPr>
          <w:b w:val="0"/>
          <w:bCs w:val="0"/>
        </w:rPr>
      </w:pPr>
      <w:bookmarkStart w:name="十五、 其他重要事项" w:id="272"/>
      <w:bookmarkEnd w:id="272"/>
      <w:r>
        <w:rPr>
          <w:b w:val="0"/>
          <w:bCs w:val="0"/>
        </w:rPr>
      </w:r>
      <w:r>
        <w:rPr/>
        <w:t>十五、</w:t>
      </w:r>
      <w:r>
        <w:rPr>
          <w:spacing w:val="-10"/>
        </w:rPr>
        <w:t> </w:t>
      </w:r>
      <w:r>
        <w:rPr/>
        <w:t>其他重要事项</w:t>
      </w:r>
      <w:r>
        <w:rPr>
          <w:b w:val="0"/>
          <w:bCs w:val="0"/>
        </w:rPr>
      </w:r>
    </w:p>
    <w:p>
      <w:pPr>
        <w:spacing w:line="240" w:lineRule="auto" w:before="0"/>
        <w:rPr>
          <w:rFonts w:ascii="宋体" w:hAnsi="宋体" w:cs="宋体" w:eastAsia="宋体" w:hint="default"/>
          <w:b/>
          <w:bCs/>
          <w:sz w:val="20"/>
          <w:szCs w:val="20"/>
        </w:rPr>
      </w:pPr>
    </w:p>
    <w:p>
      <w:pPr>
        <w:pStyle w:val="Heading4"/>
        <w:spacing w:line="391" w:lineRule="auto" w:before="0"/>
        <w:ind w:left="634" w:right="8433" w:hanging="420"/>
        <w:jc w:val="left"/>
        <w:rPr>
          <w:rFonts w:ascii="宋体" w:hAnsi="宋体" w:cs="宋体" w:eastAsia="宋体" w:hint="default"/>
          <w:b w:val="0"/>
          <w:bCs w:val="0"/>
        </w:rPr>
      </w:pPr>
      <w:bookmarkStart w:name="（一） 前期会计差错更正" w:id="273"/>
      <w:bookmarkEnd w:id="273"/>
      <w:r>
        <w:rPr>
          <w:b w:val="0"/>
          <w:bCs w:val="0"/>
        </w:rPr>
      </w:r>
      <w:r>
        <w:rPr/>
        <w:t>（一）前期会计差错更正</w:t>
      </w:r>
      <w:r>
        <w:rPr>
          <w:w w:val="99"/>
        </w:rPr>
        <w:t> </w:t>
      </w:r>
      <w:r>
        <w:rPr>
          <w:rFonts w:ascii="宋体" w:hAnsi="宋体" w:cs="宋体" w:eastAsia="宋体" w:hint="default"/>
          <w:b w:val="0"/>
          <w:bCs w:val="0"/>
        </w:rPr>
        <w:t>无。</w:t>
      </w:r>
    </w:p>
    <w:p>
      <w:pPr>
        <w:pStyle w:val="Heading4"/>
        <w:spacing w:line="391" w:lineRule="auto" w:before="145"/>
        <w:ind w:left="634" w:right="9276" w:hanging="420"/>
        <w:jc w:val="left"/>
        <w:rPr>
          <w:rFonts w:ascii="宋体" w:hAnsi="宋体" w:cs="宋体" w:eastAsia="宋体" w:hint="default"/>
          <w:b w:val="0"/>
          <w:bCs w:val="0"/>
        </w:rPr>
      </w:pPr>
      <w:bookmarkStart w:name="（二） 债务重组" w:id="274"/>
      <w:bookmarkEnd w:id="274"/>
      <w:r>
        <w:rPr>
          <w:b w:val="0"/>
          <w:bCs w:val="0"/>
        </w:rPr>
      </w:r>
      <w:r>
        <w:rPr/>
        <w:t>（二）债务重组</w:t>
      </w:r>
      <w:r>
        <w:rPr>
          <w:spacing w:val="1"/>
          <w:w w:val="99"/>
        </w:rPr>
        <w:t> </w:t>
      </w:r>
      <w:r>
        <w:rPr>
          <w:rFonts w:ascii="宋体" w:hAnsi="宋体" w:cs="宋体" w:eastAsia="宋体" w:hint="default"/>
          <w:b w:val="0"/>
          <w:bCs w:val="0"/>
        </w:rPr>
        <w:t>无。</w:t>
      </w:r>
    </w:p>
    <w:p>
      <w:pPr>
        <w:pStyle w:val="Heading4"/>
        <w:spacing w:line="391" w:lineRule="auto" w:before="145"/>
        <w:ind w:left="634" w:right="9276" w:hanging="420"/>
        <w:jc w:val="left"/>
        <w:rPr>
          <w:rFonts w:ascii="宋体" w:hAnsi="宋体" w:cs="宋体" w:eastAsia="宋体" w:hint="default"/>
          <w:b w:val="0"/>
          <w:bCs w:val="0"/>
        </w:rPr>
      </w:pPr>
      <w:bookmarkStart w:name="（三） 资产置换" w:id="275"/>
      <w:bookmarkEnd w:id="275"/>
      <w:r>
        <w:rPr>
          <w:b w:val="0"/>
          <w:bCs w:val="0"/>
        </w:rPr>
      </w:r>
      <w:r>
        <w:rPr/>
        <w:t>（三）资产置换</w:t>
      </w:r>
      <w:r>
        <w:rPr>
          <w:spacing w:val="1"/>
          <w:w w:val="99"/>
        </w:rPr>
        <w:t> </w:t>
      </w:r>
      <w:r>
        <w:rPr>
          <w:rFonts w:ascii="宋体" w:hAnsi="宋体" w:cs="宋体" w:eastAsia="宋体" w:hint="default"/>
          <w:b w:val="0"/>
          <w:bCs w:val="0"/>
        </w:rPr>
        <w:t>无。</w:t>
      </w:r>
    </w:p>
    <w:p>
      <w:pPr>
        <w:pStyle w:val="Heading4"/>
        <w:spacing w:line="391" w:lineRule="auto" w:before="145"/>
        <w:ind w:left="634" w:right="9276" w:hanging="420"/>
        <w:jc w:val="left"/>
        <w:rPr>
          <w:rFonts w:ascii="宋体" w:hAnsi="宋体" w:cs="宋体" w:eastAsia="宋体" w:hint="default"/>
          <w:b w:val="0"/>
          <w:bCs w:val="0"/>
        </w:rPr>
      </w:pPr>
      <w:bookmarkStart w:name="（四） 年金计划" w:id="276"/>
      <w:bookmarkEnd w:id="276"/>
      <w:r>
        <w:rPr>
          <w:b w:val="0"/>
          <w:bCs w:val="0"/>
        </w:rPr>
      </w:r>
      <w:r>
        <w:rPr/>
        <w:t>（四）年金计划</w:t>
      </w:r>
      <w:r>
        <w:rPr>
          <w:spacing w:val="1"/>
          <w:w w:val="99"/>
        </w:rPr>
        <w:t> </w:t>
      </w:r>
      <w:r>
        <w:rPr>
          <w:rFonts w:ascii="宋体" w:hAnsi="宋体" w:cs="宋体" w:eastAsia="宋体" w:hint="default"/>
          <w:b w:val="0"/>
          <w:bCs w:val="0"/>
        </w:rPr>
        <w:t>无。</w:t>
      </w:r>
    </w:p>
    <w:p>
      <w:pPr>
        <w:pStyle w:val="Heading4"/>
        <w:spacing w:line="391" w:lineRule="auto" w:before="145"/>
        <w:ind w:left="634" w:right="9276" w:hanging="420"/>
        <w:jc w:val="left"/>
        <w:rPr>
          <w:rFonts w:ascii="宋体" w:hAnsi="宋体" w:cs="宋体" w:eastAsia="宋体" w:hint="default"/>
          <w:b w:val="0"/>
          <w:bCs w:val="0"/>
        </w:rPr>
      </w:pPr>
      <w:bookmarkStart w:name="（五） 终止经营" w:id="277"/>
      <w:bookmarkEnd w:id="277"/>
      <w:r>
        <w:rPr>
          <w:b w:val="0"/>
          <w:bCs w:val="0"/>
        </w:rPr>
      </w:r>
      <w:r>
        <w:rPr/>
        <w:t>（五）终止经营</w:t>
      </w:r>
      <w:r>
        <w:rPr>
          <w:spacing w:val="1"/>
          <w:w w:val="99"/>
        </w:rPr>
        <w:t> </w:t>
      </w:r>
      <w:r>
        <w:rPr>
          <w:rFonts w:ascii="宋体" w:hAnsi="宋体" w:cs="宋体" w:eastAsia="宋体" w:hint="default"/>
          <w:b w:val="0"/>
          <w:bCs w:val="0"/>
        </w:rPr>
        <w:t>无。</w:t>
      </w:r>
    </w:p>
    <w:p>
      <w:pPr>
        <w:spacing w:after="0" w:line="391" w:lineRule="auto"/>
        <w:jc w:val="left"/>
        <w:rPr>
          <w:rFonts w:ascii="宋体" w:hAnsi="宋体" w:cs="宋体" w:eastAsia="宋体" w:hint="default"/>
        </w:rPr>
        <w:sectPr>
          <w:pgSz w:w="11910" w:h="16840"/>
          <w:pgMar w:header="877" w:footer="979" w:top="1060" w:bottom="1160" w:left="9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before="0"/>
        <w:ind w:right="0"/>
        <w:jc w:val="left"/>
        <w:rPr>
          <w:b w:val="0"/>
          <w:bCs w:val="0"/>
        </w:rPr>
      </w:pPr>
      <w:bookmarkStart w:name="（六） 分部信息" w:id="278"/>
      <w:bookmarkEnd w:id="278"/>
      <w:r>
        <w:rPr>
          <w:b w:val="0"/>
          <w:bCs w:val="0"/>
        </w:rPr>
      </w:r>
      <w:r>
        <w:rPr/>
        <w:t>（六）分部信息</w:t>
      </w:r>
      <w:r>
        <w:rPr>
          <w:b w:val="0"/>
          <w:bCs w:val="0"/>
        </w:rPr>
      </w:r>
    </w:p>
    <w:p>
      <w:pPr>
        <w:spacing w:line="403" w:lineRule="auto" w:before="116"/>
        <w:ind w:left="574" w:right="25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2"/>
          <w:sz w:val="21"/>
          <w:szCs w:val="21"/>
        </w:rPr>
        <w:t>本公司报告分部的确定依据与会计政策见“五、（三十二）”。</w:t>
      </w:r>
    </w:p>
    <w:p>
      <w:pPr>
        <w:pStyle w:val="Heading4"/>
        <w:spacing w:line="240" w:lineRule="auto" w:before="30"/>
        <w:ind w:right="0"/>
        <w:jc w:val="left"/>
        <w:rPr>
          <w:b w:val="0"/>
          <w:bCs w:val="0"/>
        </w:rPr>
      </w:pPr>
      <w:r>
        <w:rPr/>
        <w:pict>
          <v:shape style="position:absolute;margin-left:171.559998pt;margin-top:43.703743pt;width:.480505pt;height:.1pt;mso-position-horizontal-relative:page;mso-position-vertical-relative:paragraph;z-index:24328" type="#_x0000_t75" stroked="false">
            <v:imagedata r:id="rId700" o:title=""/>
          </v:shape>
        </w:pict>
      </w:r>
      <w:r>
        <w:rPr/>
        <w:pict>
          <v:shape style="position:absolute;margin-left:299.200012pt;margin-top:43.703743pt;width:.480485pt;height:.1pt;mso-position-horizontal-relative:page;mso-position-vertical-relative:paragraph;z-index:24352" type="#_x0000_t75" stroked="false">
            <v:imagedata r:id="rId700" o:title=""/>
          </v:shape>
        </w:pict>
      </w:r>
      <w:r>
        <w:rPr/>
        <w:pict>
          <v:shape style="position:absolute;margin-left:419.700012pt;margin-top:43.703743pt;width:.480485pt;height:.1pt;mso-position-horizontal-relative:page;mso-position-vertical-relative:paragraph;z-index:24376" type="#_x0000_t75" stroked="false">
            <v:imagedata r:id="rId700" o:title=""/>
          </v:shape>
        </w:pict>
      </w:r>
      <w:r>
        <w:rPr/>
        <w:pict>
          <v:group style="position:absolute;margin-left:58.380001pt;margin-top:56.723663pt;width:467.9pt;height:5.4pt;mso-position-horizontal-relative:page;mso-position-vertical-relative:paragraph;z-index:-1132576" coordorigin="1168,1134" coordsize="9358,108">
            <v:shape style="position:absolute;left:1168;top:1134;width:2283;height:108" type="#_x0000_t75" stroked="false">
              <v:imagedata r:id="rId718" o:title=""/>
            </v:shape>
            <v:shape style="position:absolute;left:3426;top:1230;width:2567;height:12" type="#_x0000_t75" stroked="false">
              <v:imagedata r:id="rId719" o:title=""/>
            </v:shape>
            <v:shape style="position:absolute;left:5979;top:1230;width:2424;height:12" type="#_x0000_t75" stroked="false">
              <v:imagedata r:id="rId720" o:title=""/>
            </v:shape>
            <v:shape style="position:absolute;left:8389;top:1233;width:2136;height:10" type="#_x0000_t75" stroked="false">
              <v:imagedata r:id="rId721" o:title=""/>
            </v:shape>
            <w10:wrap type="none"/>
          </v:group>
        </w:pict>
      </w:r>
      <w:r>
        <w:rPr/>
        <w:pict>
          <v:group style="position:absolute;margin-left:58.380001pt;margin-top:74.603661pt;width:467.9pt;height:5.35pt;mso-position-horizontal-relative:page;mso-position-vertical-relative:paragraph;z-index:-1132552" coordorigin="1168,1492" coordsize="9358,107">
            <v:shape style="position:absolute;left:1168;top:1492;width:2283;height:107" type="#_x0000_t75" stroked="false">
              <v:imagedata r:id="rId722" o:title=""/>
            </v:shape>
            <v:shape style="position:absolute;left:3426;top:1588;width:2567;height:11" type="#_x0000_t75" stroked="false">
              <v:imagedata r:id="rId723" o:title=""/>
            </v:shape>
            <v:shape style="position:absolute;left:5979;top:1588;width:2424;height:11" type="#_x0000_t75" stroked="false">
              <v:imagedata r:id="rId724" o:title=""/>
            </v:shape>
            <v:shape style="position:absolute;left:8389;top:1589;width:2136;height:10" type="#_x0000_t75" stroked="false">
              <v:imagedata r:id="rId721" o:title=""/>
            </v:shape>
            <w10:wrap type="none"/>
          </v:group>
        </w:pict>
      </w:r>
      <w:r>
        <w:rPr/>
        <w:pict>
          <v:group style="position:absolute;margin-left:58.380001pt;margin-top:92.423721pt;width:467.9pt;height:5.4pt;mso-position-horizontal-relative:page;mso-position-vertical-relative:paragraph;z-index:-1132528" coordorigin="1168,1848" coordsize="9358,108">
            <v:shape style="position:absolute;left:1168;top:1848;width:2283;height:108" type="#_x0000_t75" stroked="false">
              <v:imagedata r:id="rId725" o:title=""/>
            </v:shape>
            <v:shape style="position:absolute;left:3426;top:1944;width:2567;height:12" type="#_x0000_t75" stroked="false">
              <v:imagedata r:id="rId723" o:title=""/>
            </v:shape>
            <v:shape style="position:absolute;left:5979;top:1944;width:2424;height:12" type="#_x0000_t75" stroked="false">
              <v:imagedata r:id="rId724" o:title=""/>
            </v:shape>
            <v:shape style="position:absolute;left:8389;top:1947;width:2136;height:10" type="#_x0000_t75" stroked="false">
              <v:imagedata r:id="rId721" o:title=""/>
            </v:shape>
            <w10:wrap type="none"/>
          </v:group>
        </w:pic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13"/>
          <w:szCs w:val="13"/>
        </w:rPr>
      </w:pPr>
    </w:p>
    <w:tbl>
      <w:tblPr>
        <w:tblW w:w="0" w:type="auto"/>
        <w:jc w:val="left"/>
        <w:tblInd w:w="173" w:type="dxa"/>
        <w:tblLayout w:type="fixed"/>
        <w:tblCellMar>
          <w:top w:w="0" w:type="dxa"/>
          <w:left w:w="0" w:type="dxa"/>
          <w:bottom w:w="0" w:type="dxa"/>
          <w:right w:w="0" w:type="dxa"/>
        </w:tblCellMar>
        <w:tblLook w:val="01E0"/>
      </w:tblPr>
      <w:tblGrid>
        <w:gridCol w:w="2283"/>
        <w:gridCol w:w="2553"/>
        <w:gridCol w:w="2410"/>
        <w:gridCol w:w="2126"/>
      </w:tblGrid>
      <w:tr>
        <w:trPr>
          <w:trHeight w:val="367" w:hRule="exact"/>
        </w:trPr>
        <w:tc>
          <w:tcPr>
            <w:tcW w:w="2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管理总部</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晶体业务</w:t>
            </w:r>
            <w:r>
              <w:rPr>
                <w:rFonts w:ascii="宋体" w:hAnsi="宋体" w:cs="宋体" w:eastAsia="宋体" w:hint="default"/>
                <w:sz w:val="18"/>
                <w:szCs w:val="18"/>
              </w:rPr>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516" w:right="0"/>
              <w:jc w:val="left"/>
              <w:rPr>
                <w:rFonts w:ascii="宋体" w:hAnsi="宋体" w:cs="宋体" w:eastAsia="宋体" w:hint="default"/>
                <w:sz w:val="18"/>
                <w:szCs w:val="18"/>
              </w:rPr>
            </w:pPr>
            <w:r>
              <w:rPr>
                <w:rFonts w:ascii="宋体" w:hAnsi="宋体" w:cs="宋体" w:eastAsia="宋体" w:hint="default"/>
                <w:b/>
                <w:bCs/>
                <w:sz w:val="18"/>
                <w:szCs w:val="18"/>
              </w:rPr>
              <w:t>智能芯片业务</w:t>
            </w:r>
            <w:r>
              <w:rPr>
                <w:rFonts w:ascii="宋体" w:hAnsi="宋体" w:cs="宋体" w:eastAsia="宋体" w:hint="default"/>
                <w:sz w:val="18"/>
                <w:szCs w:val="18"/>
              </w:rPr>
            </w:r>
          </w:p>
        </w:tc>
      </w:tr>
      <w:tr>
        <w:trPr>
          <w:trHeight w:val="276" w:hRule="exact"/>
        </w:trPr>
        <w:tc>
          <w:tcPr>
            <w:tcW w:w="2283"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22,988,631.89</w:t>
            </w: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157,912,937.99</w:t>
            </w:r>
          </w:p>
        </w:tc>
        <w:tc>
          <w:tcPr>
            <w:tcW w:w="2126"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1,036,382,080.09</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19,611,581.26</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133,300,798.75</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781,492,091.10</w:t>
            </w:r>
          </w:p>
        </w:tc>
      </w:tr>
      <w:tr>
        <w:trPr>
          <w:trHeight w:val="85"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23,967,055.28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6,133,091.21</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218,736,571.47</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94,532,721.78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-23,622,624.56</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41,388,690.31</w:t>
            </w:r>
          </w:p>
        </w:tc>
      </w:tr>
      <w:tr>
        <w:trPr>
          <w:trHeight w:val="85"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2,676,744,858.79</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419,059,766.02</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1,376,568,293.08</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474,291,033.91</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-69,345,970.70</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719,106,997.74</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270"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53"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2,202,453,824.88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488,405,736.72</w:t>
            </w:r>
          </w:p>
        </w:tc>
        <w:tc>
          <w:tcPr>
            <w:tcW w:w="212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pacing w:val="-1"/>
                <w:sz w:val="18"/>
              </w:rPr>
              <w:t>657,461,295.34</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nil" w:sz="6" w:space="0" w:color="auto"/>
            </w:tcBorders>
          </w:tcPr>
          <w:p>
            <w:pPr/>
          </w:p>
        </w:tc>
      </w:tr>
      <w:tr>
        <w:trPr>
          <w:trHeight w:val="363"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5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-27,141,898.55</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43,906,960.08</w:t>
            </w:r>
          </w:p>
        </w:tc>
        <w:tc>
          <w:tcPr>
            <w:tcW w:w="2126"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74,602,703.86</w:t>
            </w:r>
          </w:p>
        </w:tc>
      </w:tr>
    </w:tbl>
    <w:p>
      <w:pPr>
        <w:spacing w:line="240" w:lineRule="auto" w:before="1"/>
        <w:rPr>
          <w:rFonts w:ascii="宋体" w:hAnsi="宋体" w:cs="宋体" w:eastAsia="宋体" w:hint="default"/>
          <w:b/>
          <w:bCs/>
          <w:sz w:val="8"/>
          <w:szCs w:val="8"/>
        </w:rPr>
      </w:pPr>
    </w:p>
    <w:p>
      <w:pPr>
        <w:pStyle w:val="BodyText"/>
        <w:spacing w:line="240" w:lineRule="auto" w:before="35"/>
        <w:ind w:left="574" w:right="0"/>
        <w:jc w:val="left"/>
      </w:pPr>
      <w:r>
        <w:rPr/>
        <w:pict>
          <v:group style="position:absolute;margin-left:58.380001pt;margin-top:-83.126305pt;width:467.9pt;height:5.35pt;mso-position-horizontal-relative:page;mso-position-vertical-relative:paragraph;z-index:-1132504" coordorigin="1168,-1663" coordsize="9358,107">
            <v:shape style="position:absolute;left:1168;top:-1663;width:2283;height:107" type="#_x0000_t75" stroked="false">
              <v:imagedata r:id="rId726" o:title=""/>
            </v:shape>
            <v:shape style="position:absolute;left:3426;top:-1567;width:2567;height:11" type="#_x0000_t75" stroked="false">
              <v:imagedata r:id="rId727" o:title=""/>
            </v:shape>
            <v:shape style="position:absolute;left:5979;top:-1567;width:2424;height:11" type="#_x0000_t75" stroked="false">
              <v:imagedata r:id="rId728" o:title=""/>
            </v:shape>
            <v:shape style="position:absolute;left:8389;top:-1565;width:2136;height:10" type="#_x0000_t75" stroked="false">
              <v:imagedata r:id="rId729" o:title=""/>
            </v:shape>
            <w10:wrap type="none"/>
          </v:group>
        </w:pict>
      </w:r>
      <w:r>
        <w:rPr/>
        <w:pict>
          <v:group style="position:absolute;margin-left:58.380001pt;margin-top:-65.306419pt;width:467.9pt;height:5.4pt;mso-position-horizontal-relative:page;mso-position-vertical-relative:paragraph;z-index:-1132480" coordorigin="1168,-1306" coordsize="9358,108">
            <v:shape style="position:absolute;left:1168;top:-1306;width:2283;height:108" type="#_x0000_t75" stroked="false">
              <v:imagedata r:id="rId725" o:title=""/>
            </v:shape>
            <v:shape style="position:absolute;left:3426;top:-1210;width:2567;height:12" type="#_x0000_t75" stroked="false">
              <v:imagedata r:id="rId723" o:title=""/>
            </v:shape>
            <v:shape style="position:absolute;left:5979;top:-1210;width:2424;height:12" type="#_x0000_t75" stroked="false">
              <v:imagedata r:id="rId724" o:title=""/>
            </v:shape>
            <v:shape style="position:absolute;left:8389;top:-1208;width:2136;height:10" type="#_x0000_t75" stroked="false">
              <v:imagedata r:id="rId721" o:title=""/>
            </v:shape>
            <w10:wrap type="none"/>
          </v:group>
        </w:pict>
      </w:r>
      <w:r>
        <w:rPr/>
        <w:pict>
          <v:group style="position:absolute;margin-left:58.380001pt;margin-top:-47.426361pt;width:467.9pt;height:5.4pt;mso-position-horizontal-relative:page;mso-position-vertical-relative:paragraph;z-index:-1132456" coordorigin="1168,-949" coordsize="9358,108">
            <v:shape style="position:absolute;left:1168;top:-949;width:2283;height:108" type="#_x0000_t75" stroked="false">
              <v:imagedata r:id="rId725" o:title=""/>
            </v:shape>
            <v:shape style="position:absolute;left:3426;top:-853;width:2567;height:12" type="#_x0000_t75" stroked="false">
              <v:imagedata r:id="rId730" o:title=""/>
            </v:shape>
            <v:shape style="position:absolute;left:5979;top:-853;width:2424;height:12" type="#_x0000_t75" stroked="false">
              <v:imagedata r:id="rId731" o:title=""/>
            </v:shape>
            <v:shape style="position:absolute;left:8389;top:-850;width:2136;height:10" type="#_x0000_t75" stroked="false">
              <v:imagedata r:id="rId721" o:title=""/>
            </v:shape>
            <w10:wrap type="none"/>
          </v:group>
        </w:pict>
      </w:r>
      <w:r>
        <w:rPr/>
        <w:pict>
          <v:group style="position:absolute;margin-left:58.380001pt;margin-top:-29.546362pt;width:467.9pt;height:5.35pt;mso-position-horizontal-relative:page;mso-position-vertical-relative:paragraph;z-index:-1132432" coordorigin="1168,-591" coordsize="9358,107">
            <v:shape style="position:absolute;left:1168;top:-591;width:2283;height:107" type="#_x0000_t75" stroked="false">
              <v:imagedata r:id="rId732" o:title=""/>
            </v:shape>
            <v:shape style="position:absolute;left:3426;top:-495;width:2567;height:11" type="#_x0000_t75" stroked="false">
              <v:imagedata r:id="rId727" o:title=""/>
            </v:shape>
            <v:shape style="position:absolute;left:5979;top:-495;width:2424;height:11" type="#_x0000_t75" stroked="false">
              <v:imagedata r:id="rId728" o:title=""/>
            </v:shape>
            <v:shape style="position:absolute;left:8389;top:-494;width:2136;height:10" type="#_x0000_t75" stroked="false">
              <v:imagedata r:id="rId729" o:title=""/>
            </v:shape>
            <w10:wrap type="none"/>
          </v:group>
        </w:pict>
      </w:r>
      <w:r>
        <w:rPr/>
        <w:pict>
          <v:shape style="position:absolute;margin-left:171.559998pt;margin-top:-6.926342pt;width:.48pt;height:.12pt;mso-position-horizontal-relative:page;mso-position-vertical-relative:paragraph;z-index:24568" type="#_x0000_t75" stroked="false">
            <v:imagedata r:id="rId733" o:title=""/>
          </v:shape>
        </w:pict>
      </w:r>
      <w:r>
        <w:rPr/>
        <w:pict>
          <v:shape style="position:absolute;margin-left:299.200012pt;margin-top:-6.926342pt;width:.47998pt;height:.12pt;mso-position-horizontal-relative:page;mso-position-vertical-relative:paragraph;z-index:24592" type="#_x0000_t75" stroked="false">
            <v:imagedata r:id="rId733" o:title=""/>
          </v:shape>
        </w:pict>
      </w:r>
      <w:r>
        <w:rPr/>
        <w:pict>
          <v:shape style="position:absolute;margin-left:419.700012pt;margin-top:-6.926342pt;width:.47998pt;height:.12pt;mso-position-horizontal-relative:page;mso-position-vertical-relative:paragraph;z-index:24616" type="#_x0000_t75" stroked="false">
            <v:imagedata r:id="rId733" o:title=""/>
          </v:shape>
        </w:pict>
      </w:r>
      <w:r>
        <w:rPr/>
        <w:pict>
          <v:shape style="position:absolute;margin-left:171.559998pt;margin-top:44.67366pt;width:.480016pt;height:.1pt;mso-position-horizontal-relative:page;mso-position-vertical-relative:paragraph;z-index:24640" type="#_x0000_t75" stroked="false">
            <v:imagedata r:id="rId733" o:title=""/>
          </v:shape>
        </w:pict>
      </w:r>
      <w:r>
        <w:rPr/>
        <w:pict>
          <v:shape style="position:absolute;margin-left:259.959991pt;margin-top:44.67366pt;width:.480026pt;height:.1pt;mso-position-horizontal-relative:page;mso-position-vertical-relative:paragraph;z-index:24664" type="#_x0000_t75" stroked="false">
            <v:imagedata r:id="rId733" o:title=""/>
          </v:shape>
        </w:pict>
      </w:r>
      <w:r>
        <w:rPr/>
        <w:pict>
          <v:shape style="position:absolute;margin-left:348.339996pt;margin-top:44.67366pt;width:.480026pt;height:.1pt;mso-position-horizontal-relative:page;mso-position-vertical-relative:paragraph;z-index:24688" type="#_x0000_t75" stroked="false">
            <v:imagedata r:id="rId733" o:title=""/>
          </v:shape>
        </w:pict>
      </w:r>
      <w:r>
        <w:rPr/>
        <w:pict>
          <v:shape style="position:absolute;margin-left:436.73999pt;margin-top:44.67366pt;width:.480026pt;height:.1pt;mso-position-horizontal-relative:page;mso-position-vertical-relative:paragraph;z-index:24712" type="#_x0000_t75" stroked="false">
            <v:imagedata r:id="rId733" o:title=""/>
          </v:shape>
        </w:pict>
      </w:r>
      <w:r>
        <w:rPr/>
        <w:pict>
          <v:group style="position:absolute;margin-left:58.380001pt;margin-top:57.693638pt;width:467pt;height:5.35pt;mso-position-horizontal-relative:page;mso-position-vertical-relative:paragraph;z-index:-1132240" coordorigin="1168,1154" coordsize="9340,107">
            <v:shape style="position:absolute;left:1168;top:1154;width:2283;height:107" type="#_x0000_t75" stroked="false">
              <v:imagedata r:id="rId734" o:title=""/>
            </v:shape>
            <v:shape style="position:absolute;left:3426;top:1250;width:1782;height:11" type="#_x0000_t75" stroked="false">
              <v:imagedata r:id="rId502" o:title=""/>
            </v:shape>
            <v:shape style="position:absolute;left:5194;top:1250;width:1782;height:11" type="#_x0000_t75" stroked="false">
              <v:imagedata r:id="rId735" o:title=""/>
            </v:shape>
            <v:shape style="position:absolute;left:6962;top:1250;width:1782;height:11" type="#_x0000_t75" stroked="false">
              <v:imagedata r:id="rId502" o:title=""/>
            </v:shape>
            <v:shape style="position:absolute;left:8730;top:1251;width:1777;height:10" type="#_x0000_t75" stroked="false">
              <v:imagedata r:id="rId736" o:title=""/>
            </v:shape>
            <w10:wrap type="none"/>
          </v:group>
        </w:pict>
      </w:r>
      <w:r>
        <w:rPr/>
        <w:pict>
          <v:group style="position:absolute;margin-left:58.380001pt;margin-top:75.513672pt;width:467pt;height:5.4pt;mso-position-horizontal-relative:page;mso-position-vertical-relative:paragraph;z-index:-1132216" coordorigin="1168,1510" coordsize="9340,108">
            <v:shape style="position:absolute;left:1168;top:1510;width:2283;height:108" type="#_x0000_t75" stroked="false">
              <v:imagedata r:id="rId737" o:title=""/>
            </v:shape>
            <v:shape style="position:absolute;left:3426;top:1606;width:1782;height:12" type="#_x0000_t75" stroked="false">
              <v:imagedata r:id="rId738" o:title=""/>
            </v:shape>
            <v:shape style="position:absolute;left:5194;top:1606;width:1782;height:12" type="#_x0000_t75" stroked="false">
              <v:imagedata r:id="rId739" o:title=""/>
            </v:shape>
            <v:shape style="position:absolute;left:6962;top:1606;width:1782;height:12" type="#_x0000_t75" stroked="false">
              <v:imagedata r:id="rId740" o:title=""/>
            </v:shape>
            <v:shape style="position:absolute;left:8730;top:1609;width:1777;height:10" type="#_x0000_t75" stroked="false">
              <v:imagedata r:id="rId736" o:title=""/>
            </v:shape>
            <w10:wrap type="none"/>
          </v:group>
        </w:pict>
      </w:r>
      <w:r>
        <w:rPr/>
        <w:pict>
          <v:group style="position:absolute;margin-left:58.380001pt;margin-top:93.413635pt;width:467pt;height:5.35pt;mso-position-horizontal-relative:page;mso-position-vertical-relative:paragraph;z-index:-1132192" coordorigin="1168,1868" coordsize="9340,107">
            <v:shape style="position:absolute;left:1168;top:1868;width:2283;height:107" type="#_x0000_t75" stroked="false">
              <v:imagedata r:id="rId734" o:title=""/>
            </v:shape>
            <v:shape style="position:absolute;left:3426;top:1964;width:1782;height:11" type="#_x0000_t75" stroked="false">
              <v:imagedata r:id="rId502" o:title=""/>
            </v:shape>
            <v:shape style="position:absolute;left:5194;top:1964;width:1782;height:11" type="#_x0000_t75" stroked="false">
              <v:imagedata r:id="rId735" o:title=""/>
            </v:shape>
            <v:shape style="position:absolute;left:6962;top:1964;width:1782;height:11" type="#_x0000_t75" stroked="false">
              <v:imagedata r:id="rId502" o:title=""/>
            </v:shape>
            <v:shape style="position:absolute;left:8730;top:1965;width:1777;height:10" type="#_x0000_t75" stroked="false">
              <v:imagedata r:id="rId736" o:title=""/>
            </v:shape>
            <w10:wrap type="none"/>
          </v:group>
        </w:pict>
      </w:r>
      <w:r>
        <w:rPr/>
        <w:pict>
          <v:group style="position:absolute;margin-left:58.380001pt;margin-top:111.233665pt;width:467pt;height:5.4pt;mso-position-horizontal-relative:page;mso-position-vertical-relative:paragraph;z-index:-1132168" coordorigin="1168,2225" coordsize="9340,108">
            <v:shape style="position:absolute;left:1168;top:2225;width:2283;height:108" type="#_x0000_t75" stroked="false">
              <v:imagedata r:id="rId741" o:title=""/>
            </v:shape>
            <v:shape style="position:absolute;left:3426;top:2321;width:1782;height:12" type="#_x0000_t75" stroked="false">
              <v:imagedata r:id="rId502" o:title=""/>
            </v:shape>
            <v:shape style="position:absolute;left:5194;top:2321;width:1782;height:12" type="#_x0000_t75" stroked="false">
              <v:imagedata r:id="rId735" o:title=""/>
            </v:shape>
            <v:shape style="position:absolute;left:6962;top:2321;width:1782;height:12" type="#_x0000_t75" stroked="false">
              <v:imagedata r:id="rId502" o:title=""/>
            </v:shape>
            <v:shape style="position:absolute;left:8730;top:2323;width:1777;height:10" type="#_x0000_t75" stroked="false">
              <v:imagedata r:id="rId736" o:title=""/>
            </v:shape>
            <w10:wrap type="none"/>
          </v:group>
        </w:pict>
      </w:r>
      <w:r>
        <w:rPr/>
        <w:t>（续上表）</w:t>
      </w:r>
    </w:p>
    <w:p>
      <w:pPr>
        <w:spacing w:line="240" w:lineRule="auto" w:before="12"/>
        <w:rPr>
          <w:rFonts w:ascii="宋体" w:hAnsi="宋体" w:cs="宋体" w:eastAsia="宋体" w:hint="default"/>
          <w:sz w:val="15"/>
          <w:szCs w:val="15"/>
        </w:rPr>
      </w:pPr>
    </w:p>
    <w:tbl>
      <w:tblPr>
        <w:tblW w:w="0" w:type="auto"/>
        <w:jc w:val="left"/>
        <w:tblInd w:w="173" w:type="dxa"/>
        <w:tblLayout w:type="fixed"/>
        <w:tblCellMar>
          <w:top w:w="0" w:type="dxa"/>
          <w:left w:w="0" w:type="dxa"/>
          <w:bottom w:w="0" w:type="dxa"/>
          <w:right w:w="0" w:type="dxa"/>
        </w:tblCellMar>
        <w:tblLook w:val="01E0"/>
      </w:tblPr>
      <w:tblGrid>
        <w:gridCol w:w="2283"/>
        <w:gridCol w:w="1768"/>
        <w:gridCol w:w="1768"/>
        <w:gridCol w:w="1768"/>
        <w:gridCol w:w="1768"/>
      </w:tblGrid>
      <w:tr>
        <w:trPr>
          <w:trHeight w:val="367" w:hRule="exact"/>
        </w:trPr>
        <w:tc>
          <w:tcPr>
            <w:tcW w:w="2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56"/>
              <w:jc w:val="right"/>
              <w:rPr>
                <w:rFonts w:ascii="宋体" w:hAnsi="宋体" w:cs="宋体" w:eastAsia="宋体" w:hint="default"/>
                <w:sz w:val="18"/>
                <w:szCs w:val="18"/>
              </w:rPr>
            </w:pPr>
            <w:r>
              <w:rPr>
                <w:rFonts w:ascii="宋体" w:hAnsi="宋体" w:cs="宋体" w:eastAsia="宋体" w:hint="default"/>
                <w:b/>
                <w:bCs/>
                <w:w w:val="95"/>
                <w:sz w:val="18"/>
                <w:szCs w:val="18"/>
              </w:rPr>
              <w:t>特种集成电路业务</w:t>
            </w:r>
            <w:r>
              <w:rPr>
                <w:rFonts w:ascii="宋体" w:hAnsi="宋体" w:cs="宋体" w:eastAsia="宋体" w:hint="default"/>
                <w:sz w:val="18"/>
                <w:szCs w:val="18"/>
              </w:rPr>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45" w:right="0"/>
              <w:jc w:val="left"/>
              <w:rPr>
                <w:rFonts w:ascii="宋体" w:hAnsi="宋体" w:cs="宋体" w:eastAsia="宋体" w:hint="default"/>
                <w:sz w:val="18"/>
                <w:szCs w:val="18"/>
              </w:rPr>
            </w:pPr>
            <w:r>
              <w:rPr>
                <w:rFonts w:ascii="宋体" w:hAnsi="宋体" w:cs="宋体" w:eastAsia="宋体" w:hint="default"/>
                <w:b/>
                <w:bCs/>
                <w:sz w:val="18"/>
                <w:szCs w:val="18"/>
              </w:rPr>
              <w:t>存储器芯片业务</w:t>
            </w:r>
            <w:r>
              <w:rPr>
                <w:rFonts w:ascii="宋体" w:hAnsi="宋体" w:cs="宋体" w:eastAsia="宋体" w:hint="default"/>
                <w:sz w:val="18"/>
                <w:szCs w:val="18"/>
              </w:rPr>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27" w:right="0"/>
              <w:jc w:val="left"/>
              <w:rPr>
                <w:rFonts w:ascii="宋体" w:hAnsi="宋体" w:cs="宋体" w:eastAsia="宋体" w:hint="default"/>
                <w:sz w:val="18"/>
                <w:szCs w:val="18"/>
              </w:rPr>
            </w:pPr>
            <w:r>
              <w:rPr>
                <w:rFonts w:ascii="宋体" w:hAnsi="宋体" w:cs="宋体" w:eastAsia="宋体" w:hint="default"/>
                <w:b/>
                <w:bCs/>
                <w:sz w:val="18"/>
                <w:szCs w:val="18"/>
              </w:rPr>
              <w:t>分部间抵销</w:t>
            </w:r>
            <w:r>
              <w:rPr>
                <w:rFonts w:ascii="宋体" w:hAnsi="宋体" w:cs="宋体" w:eastAsia="宋体" w:hint="default"/>
                <w:sz w:val="18"/>
                <w:szCs w:val="18"/>
              </w:rPr>
            </w:r>
          </w:p>
        </w:tc>
        <w:tc>
          <w:tcPr>
            <w:tcW w:w="17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54" w:hRule="exact"/>
        </w:trPr>
        <w:tc>
          <w:tcPr>
            <w:tcW w:w="2283"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612,016,844.78</w:t>
            </w:r>
          </w:p>
        </w:tc>
        <w:tc>
          <w:tcPr>
            <w:tcW w:w="1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655,130,174.29</w:t>
            </w:r>
          </w:p>
        </w:tc>
        <w:tc>
          <w:tcPr>
            <w:tcW w:w="1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-26,007,193.98</w:t>
            </w:r>
          </w:p>
        </w:tc>
        <w:tc>
          <w:tcPr>
            <w:tcW w:w="1768"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2,458,423,475.06</w:t>
            </w:r>
          </w:p>
        </w:tc>
      </w:tr>
      <w:tr>
        <w:trPr>
          <w:trHeight w:val="378"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202,885,638.76</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605,986,863.86</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-26,007,193.98</w:t>
            </w: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1,717,269,779.75</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147,539,967.56</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57,327,455.95</w:t>
            </w: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453,704,141.47</w:t>
            </w:r>
          </w:p>
        </w:tc>
      </w:tr>
      <w:tr>
        <w:trPr>
          <w:trHeight w:val="85" w:hRule="exact"/>
        </w:trPr>
        <w:tc>
          <w:tcPr>
            <w:tcW w:w="228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244,353,783.39</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-7,569,925.38</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w w:val="95"/>
                <w:sz w:val="18"/>
              </w:rPr>
              <w:t>-529,595.80</w:t>
            </w:r>
            <w:r>
              <w:rPr>
                <w:rFonts w:ascii="Times New Roman"/>
                <w:sz w:val="18"/>
              </w:rPr>
            </w: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348,553,049.74</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2,105,114,475.18</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348,547,668.57</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-1,200,012,596.2</w:t>
            </w: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5,726,022,465.44</w:t>
            </w:r>
          </w:p>
        </w:tc>
      </w:tr>
      <w:tr>
        <w:trPr>
          <w:trHeight w:val="85" w:hRule="exact"/>
        </w:trPr>
        <w:tc>
          <w:tcPr>
            <w:tcW w:w="228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754,225,436.60</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314,990,167.69</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-268,167,584.87</w:t>
            </w: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1,925,100,080.37</w:t>
            </w:r>
          </w:p>
        </w:tc>
      </w:tr>
      <w:tr>
        <w:trPr>
          <w:trHeight w:val="86" w:hRule="exact"/>
        </w:trPr>
        <w:tc>
          <w:tcPr>
            <w:tcW w:w="228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single" w:sz="4" w:space="0" w:color="000000"/>
            </w:tcBorders>
          </w:tcPr>
          <w:p>
            <w:pPr/>
          </w:p>
        </w:tc>
        <w:tc>
          <w:tcPr>
            <w:tcW w:w="1768" w:type="dxa"/>
            <w:tcBorders>
              <w:top w:val="nil" w:sz="6" w:space="0" w:color="auto"/>
              <w:left w:val="single" w:sz="4" w:space="0" w:color="000000"/>
              <w:bottom w:val="nil" w:sz="6" w:space="0" w:color="auto"/>
              <w:right w:val="nil" w:sz="6" w:space="0" w:color="auto"/>
            </w:tcBorders>
          </w:tcPr>
          <w:p>
            <w:pPr/>
          </w:p>
        </w:tc>
      </w:tr>
      <w:tr>
        <w:trPr>
          <w:trHeight w:val="35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1,350,889,038.58</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33,557,500.88</w:t>
            </w:r>
          </w:p>
        </w:tc>
        <w:tc>
          <w:tcPr>
            <w:tcW w:w="176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-931,845,011.33</w:t>
            </w:r>
          </w:p>
        </w:tc>
        <w:tc>
          <w:tcPr>
            <w:tcW w:w="176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spacing w:val="-1"/>
                <w:sz w:val="18"/>
              </w:rPr>
              <w:t>3,800,922,385.07</w:t>
            </w:r>
          </w:p>
        </w:tc>
      </w:tr>
      <w:tr>
        <w:trPr>
          <w:trHeight w:val="363"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17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241,606,867.32</w:t>
            </w:r>
          </w:p>
        </w:tc>
        <w:tc>
          <w:tcPr>
            <w:tcW w:w="17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-54,331,838.83</w:t>
            </w:r>
          </w:p>
        </w:tc>
        <w:tc>
          <w:tcPr>
            <w:tcW w:w="17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768"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318,642,793.88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pict>
          <v:group style="position:absolute;margin-left:58.380001pt;margin-top:-83.246315pt;width:467pt;height:5.35pt;mso-position-horizontal-relative:page;mso-position-vertical-relative:paragraph;z-index:-1132144" coordorigin="1168,-1665" coordsize="9340,107">
            <v:shape style="position:absolute;left:1168;top:-1665;width:2283;height:107" type="#_x0000_t75" stroked="false">
              <v:imagedata r:id="rId742" o:title=""/>
            </v:shape>
            <v:shape style="position:absolute;left:3426;top:-1569;width:1782;height:11" type="#_x0000_t75" stroked="false">
              <v:imagedata r:id="rId743" o:title=""/>
            </v:shape>
            <v:shape style="position:absolute;left:5194;top:-1569;width:1782;height:11" type="#_x0000_t75" stroked="false">
              <v:imagedata r:id="rId744" o:title=""/>
            </v:shape>
            <v:shape style="position:absolute;left:6962;top:-1569;width:1782;height:11" type="#_x0000_t75" stroked="false">
              <v:imagedata r:id="rId743" o:title=""/>
            </v:shape>
            <v:shape style="position:absolute;left:8730;top:-1568;width:1777;height:10" type="#_x0000_t75" stroked="false">
              <v:imagedata r:id="rId745" o:title=""/>
            </v:shape>
            <w10:wrap type="none"/>
          </v:group>
        </w:pict>
      </w:r>
      <w:r>
        <w:rPr/>
        <w:pict>
          <v:group style="position:absolute;margin-left:58.380001pt;margin-top:-65.426315pt;width:467pt;height:5.4pt;mso-position-horizontal-relative:page;mso-position-vertical-relative:paragraph;z-index:-1132120" coordorigin="1168,-1309" coordsize="9340,108">
            <v:shape style="position:absolute;left:1168;top:-1309;width:2283;height:108" type="#_x0000_t75" stroked="false">
              <v:imagedata r:id="rId741" o:title=""/>
            </v:shape>
            <v:shape style="position:absolute;left:3426;top:-1213;width:1782;height:12" type="#_x0000_t75" stroked="false">
              <v:imagedata r:id="rId502" o:title=""/>
            </v:shape>
            <v:shape style="position:absolute;left:5194;top:-1213;width:1782;height:12" type="#_x0000_t75" stroked="false">
              <v:imagedata r:id="rId735" o:title=""/>
            </v:shape>
            <v:shape style="position:absolute;left:6962;top:-1213;width:1782;height:12" type="#_x0000_t75" stroked="false">
              <v:imagedata r:id="rId502" o:title=""/>
            </v:shape>
            <v:shape style="position:absolute;left:8730;top:-1210;width:1777;height:10" type="#_x0000_t75" stroked="false">
              <v:imagedata r:id="rId736" o:title=""/>
            </v:shape>
            <w10:wrap type="none"/>
          </v:group>
        </w:pict>
      </w:r>
      <w:r>
        <w:rPr/>
        <w:pict>
          <v:group style="position:absolute;margin-left:58.380001pt;margin-top:-47.546318pt;width:467pt;height:5.35pt;mso-position-horizontal-relative:page;mso-position-vertical-relative:paragraph;z-index:-1132096" coordorigin="1168,-951" coordsize="9340,107">
            <v:shape style="position:absolute;left:1168;top:-951;width:2283;height:107" type="#_x0000_t75" stroked="false">
              <v:imagedata r:id="rId746" o:title=""/>
            </v:shape>
            <v:shape style="position:absolute;left:3426;top:-855;width:1782;height:11" type="#_x0000_t75" stroked="false">
              <v:imagedata r:id="rId743" o:title=""/>
            </v:shape>
            <v:shape style="position:absolute;left:5194;top:-855;width:1782;height:11" type="#_x0000_t75" stroked="false">
              <v:imagedata r:id="rId744" o:title=""/>
            </v:shape>
            <v:shape style="position:absolute;left:6962;top:-855;width:1782;height:11" type="#_x0000_t75" stroked="false">
              <v:imagedata r:id="rId743" o:title=""/>
            </v:shape>
            <v:shape style="position:absolute;left:8730;top:-854;width:1777;height:10" type="#_x0000_t75" stroked="false">
              <v:imagedata r:id="rId736" o:title=""/>
            </v:shape>
            <w10:wrap type="none"/>
          </v:group>
        </w:pict>
      </w:r>
      <w:r>
        <w:rPr/>
        <w:pict>
          <v:shape style="position:absolute;margin-left:171.559998pt;margin-top:-24.926327pt;width:.48pt;height:.12pt;mso-position-horizontal-relative:page;mso-position-vertical-relative:paragraph;z-index:-1132072" type="#_x0000_t75" stroked="false">
            <v:imagedata r:id="rId747" o:title=""/>
          </v:shape>
        </w:pict>
      </w:r>
      <w:r>
        <w:rPr/>
        <w:pict>
          <v:shape style="position:absolute;margin-left:259.959991pt;margin-top:-24.926327pt;width:.48001pt;height:.12pt;mso-position-horizontal-relative:page;mso-position-vertical-relative:paragraph;z-index:-1132048" type="#_x0000_t75" stroked="false">
            <v:imagedata r:id="rId747" o:title=""/>
          </v:shape>
        </w:pict>
      </w:r>
      <w:r>
        <w:rPr/>
        <w:pict>
          <v:shape style="position:absolute;margin-left:348.339996pt;margin-top:-24.926327pt;width:.48001pt;height:.12pt;mso-position-horizontal-relative:page;mso-position-vertical-relative:paragraph;z-index:-1132024" type="#_x0000_t75" stroked="false">
            <v:imagedata r:id="rId747" o:title=""/>
          </v:shape>
        </w:pict>
      </w:r>
      <w:r>
        <w:rPr/>
        <w:pict>
          <v:shape style="position:absolute;margin-left:436.73999pt;margin-top:-24.926327pt;width:.48001pt;height:.12pt;mso-position-horizontal-relative:page;mso-position-vertical-relative:paragraph;z-index:-1132000" type="#_x0000_t75" stroked="false">
            <v:imagedata r:id="rId747" o:title=""/>
          </v:shape>
        </w:pict>
      </w:r>
      <w:bookmarkStart w:name="（七） 其他对投资者决策有影响的重要事项" w:id="279"/>
      <w:bookmarkEnd w:id="279"/>
      <w:r>
        <w:rPr>
          <w:b w:val="0"/>
          <w:bCs w:val="0"/>
        </w:rPr>
      </w:r>
      <w:r>
        <w:rPr/>
        <w:t>（七）其他对投资者决策有影响的重要事项</w:t>
      </w:r>
      <w:r>
        <w:rPr>
          <w:b w:val="0"/>
          <w:bCs w:val="0"/>
        </w:rPr>
      </w:r>
    </w:p>
    <w:p>
      <w:pPr>
        <w:pStyle w:val="Heading4"/>
        <w:spacing w:line="240" w:lineRule="auto" w:before="116"/>
        <w:ind w:left="576" w:right="0"/>
        <w:jc w:val="left"/>
        <w:rPr>
          <w:b w:val="0"/>
          <w:bCs w:val="0"/>
        </w:rPr>
      </w:pPr>
      <w:r>
        <w:rPr>
          <w:rFonts w:ascii="Times New Roman" w:hAnsi="Times New Roman" w:cs="Times New Roman" w:eastAsia="Times New Roman" w:hint="default"/>
        </w:rPr>
        <w:t>1</w:t>
      </w:r>
      <w:r>
        <w:rPr/>
        <w:t>、非公开发行</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w:t>
      </w:r>
      <w:r>
        <w:rPr>
          <w:b w:val="0"/>
          <w:bCs w:val="0"/>
        </w:rPr>
      </w:r>
    </w:p>
    <w:p>
      <w:pPr>
        <w:spacing w:line="240" w:lineRule="auto" w:before="7"/>
        <w:rPr>
          <w:rFonts w:ascii="宋体" w:hAnsi="宋体" w:cs="宋体" w:eastAsia="宋体" w:hint="default"/>
          <w:b/>
          <w:bCs/>
          <w:sz w:val="12"/>
          <w:szCs w:val="12"/>
        </w:rPr>
      </w:pPr>
    </w:p>
    <w:p>
      <w:pPr>
        <w:pStyle w:val="BodyText"/>
        <w:spacing w:line="256" w:lineRule="auto" w:before="35"/>
        <w:ind w:right="0" w:firstLine="420"/>
        <w:jc w:val="left"/>
      </w:pPr>
      <w:r>
        <w:rPr/>
        <w:pict>
          <v:shape style="position:absolute;margin-left:98.120003pt;margin-top:74.913696pt;width:.480022pt;height:.66pt;mso-position-horizontal-relative:page;mso-position-vertical-relative:paragraph;z-index:25000" type="#_x0000_t75" stroked="false">
            <v:imagedata r:id="rId748" o:title=""/>
          </v:shape>
        </w:pict>
      </w:r>
      <w:r>
        <w:rPr/>
        <w:pict>
          <v:shape style="position:absolute;margin-left:275.679993pt;margin-top:74.913696pt;width:.480032pt;height:.66pt;mso-position-horizontal-relative:page;mso-position-vertical-relative:paragraph;z-index:25024" type="#_x0000_t75" stroked="false">
            <v:imagedata r:id="rId748" o:title=""/>
          </v:shape>
        </w:pict>
      </w:r>
      <w:r>
        <w:rPr/>
        <w:pict>
          <v:shape style="position:absolute;margin-left:384.339996pt;margin-top:74.913696pt;width:.480032pt;height:.66pt;mso-position-horizontal-relative:page;mso-position-vertical-relative:paragraph;z-index:25048" type="#_x0000_t75" stroked="false">
            <v:imagedata r:id="rId748" o:title=""/>
          </v:shape>
        </w:pict>
      </w:r>
      <w:r>
        <w:rPr/>
        <w:pict>
          <v:group style="position:absolute;margin-left:56.700001pt;margin-top:88.293701pt;width:478.7pt;height:5.05pt;mso-position-horizontal-relative:page;mso-position-vertical-relative:paragraph;z-index:-1131904" coordorigin="1134,1766" coordsize="9574,101">
            <v:shape style="position:absolute;left:1134;top:1766;width:848;height:101" type="#_x0000_t75" stroked="false">
              <v:imagedata r:id="rId749" o:title=""/>
            </v:shape>
            <v:shape style="position:absolute;left:1958;top:1857;width:5729;height:10" type="#_x0000_t75" stroked="false">
              <v:imagedata r:id="rId750" o:title=""/>
            </v:shape>
            <v:shape style="position:absolute;left:7682;top:1857;width:3026;height:10" type="#_x0000_t75" stroked="false">
              <v:imagedata r:id="rId380" o:title=""/>
            </v:shape>
            <w10:wrap type="none"/>
          </v:group>
        </w:pic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日，本公司第五届董事会第十七次会议审议通过了公司</w:t>
      </w:r>
      <w:r>
        <w:rPr>
          <w:rFonts w:ascii="Times New Roman" w:hAnsi="Times New Roman" w:cs="Times New Roman" w:eastAsia="Times New Roman" w:hint="default"/>
          <w:spacing w:val="-2"/>
        </w:rPr>
        <w:t>2015</w:t>
      </w:r>
      <w:r>
        <w:rPr>
          <w:spacing w:val="-2"/>
        </w:rPr>
        <w:t>年度非公开发行</w:t>
      </w:r>
      <w:r>
        <w:rPr>
          <w:rFonts w:ascii="Times New Roman" w:hAnsi="Times New Roman" w:cs="Times New Roman" w:eastAsia="Times New Roman" w:hint="default"/>
          <w:spacing w:val="-2"/>
        </w:rPr>
        <w:t>A</w:t>
      </w:r>
      <w:r>
        <w:rPr>
          <w:spacing w:val="-2"/>
        </w:rPr>
        <w:t>股股票预案，</w:t>
      </w:r>
      <w:r>
        <w:rPr/>
        <w:t> 本次非公开发行股票数量为</w:t>
      </w:r>
      <w:r>
        <w:rPr>
          <w:rFonts w:ascii="Times New Roman" w:hAnsi="Times New Roman" w:cs="Times New Roman" w:eastAsia="Times New Roman" w:hint="default"/>
        </w:rPr>
        <w:t>2,958,579,878</w:t>
      </w:r>
      <w:r>
        <w:rPr/>
        <w:t>股，非公开发行股票价格为</w:t>
      </w:r>
      <w:r>
        <w:rPr>
          <w:rFonts w:ascii="Times New Roman" w:hAnsi="Times New Roman" w:cs="Times New Roman" w:eastAsia="Times New Roman" w:hint="default"/>
        </w:rPr>
        <w:t>27.04</w:t>
      </w:r>
      <w:r>
        <w:rPr/>
        <w:t>元，募集资金总额为不超过 </w:t>
      </w:r>
      <w:r>
        <w:rPr>
          <w:rFonts w:ascii="Times New Roman" w:hAnsi="Times New Roman" w:cs="Times New Roman" w:eastAsia="Times New Roman" w:hint="default"/>
        </w:rPr>
        <w:t>8,000,000</w:t>
      </w:r>
      <w:r>
        <w:rPr/>
        <w:t>万元，扣除发行费用后拟全部用于如下项目：</w:t>
      </w:r>
    </w:p>
    <w:p>
      <w:pPr>
        <w:spacing w:line="240" w:lineRule="auto" w:before="6"/>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848"/>
        <w:gridCol w:w="3551"/>
        <w:gridCol w:w="2173"/>
        <w:gridCol w:w="3016"/>
      </w:tblGrid>
      <w:tr>
        <w:trPr>
          <w:trHeight w:val="357" w:hRule="exact"/>
        </w:trPr>
        <w:tc>
          <w:tcPr>
            <w:tcW w:w="848"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51"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3"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sz w:val="18"/>
                <w:szCs w:val="18"/>
              </w:rPr>
              <w:t>投资总额（万元）</w:t>
            </w:r>
          </w:p>
        </w:tc>
        <w:tc>
          <w:tcPr>
            <w:tcW w:w="3016"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拟投入募集资金净额（万元）</w:t>
            </w:r>
          </w:p>
        </w:tc>
      </w:tr>
      <w:tr>
        <w:trPr>
          <w:trHeight w:val="252" w:hRule="exact"/>
        </w:trPr>
        <w:tc>
          <w:tcPr>
            <w:tcW w:w="848" w:type="dxa"/>
            <w:tcBorders>
              <w:top w:val="single" w:sz="2" w:space="0" w:color="000000"/>
              <w:left w:val="nil" w:sz="6" w:space="0" w:color="auto"/>
              <w:bottom w:val="nil" w:sz="6" w:space="0" w:color="auto"/>
              <w:right w:val="single" w:sz="4" w:space="0" w:color="000000"/>
            </w:tcBorders>
          </w:tcPr>
          <w:p>
            <w:pPr>
              <w:pStyle w:val="TableParagraph"/>
              <w:spacing w:line="240" w:lineRule="auto" w:before="51"/>
              <w:ind w:left="17" w:right="0"/>
              <w:jc w:val="center"/>
              <w:rPr>
                <w:rFonts w:ascii="Times New Roman" w:hAnsi="Times New Roman" w:cs="Times New Roman" w:eastAsia="Times New Roman" w:hint="default"/>
                <w:sz w:val="18"/>
                <w:szCs w:val="18"/>
              </w:rPr>
            </w:pPr>
            <w:r>
              <w:rPr>
                <w:rFonts w:ascii="Times New Roman"/>
                <w:sz w:val="18"/>
              </w:rPr>
              <w:t>1</w:t>
            </w:r>
          </w:p>
        </w:tc>
        <w:tc>
          <w:tcPr>
            <w:tcW w:w="3551"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存储芯片工厂</w:t>
            </w:r>
          </w:p>
        </w:tc>
        <w:tc>
          <w:tcPr>
            <w:tcW w:w="2173"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9,324,264.63</w:t>
            </w:r>
          </w:p>
        </w:tc>
        <w:tc>
          <w:tcPr>
            <w:tcW w:w="3016" w:type="dxa"/>
            <w:tcBorders>
              <w:top w:val="single" w:sz="2" w:space="0" w:color="000000"/>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71" w:hRule="exact"/>
        </w:trPr>
        <w:tc>
          <w:tcPr>
            <w:tcW w:w="84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7" w:right="0"/>
              <w:jc w:val="center"/>
              <w:rPr>
                <w:rFonts w:ascii="Times New Roman" w:hAnsi="Times New Roman" w:cs="Times New Roman" w:eastAsia="Times New Roman" w:hint="default"/>
                <w:sz w:val="18"/>
                <w:szCs w:val="18"/>
              </w:rPr>
            </w:pPr>
            <w:r>
              <w:rPr>
                <w:rFonts w:ascii="Times New Roman"/>
                <w:sz w:val="18"/>
              </w:rPr>
              <w:t>2</w:t>
            </w:r>
          </w:p>
        </w:tc>
        <w:tc>
          <w:tcPr>
            <w:tcW w:w="3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收购台湾力成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21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379,833.98</w:t>
            </w:r>
          </w:p>
        </w:tc>
        <w:tc>
          <w:tcPr>
            <w:tcW w:w="301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379,000.00</w:t>
            </w:r>
          </w:p>
        </w:tc>
      </w:tr>
      <w:tr>
        <w:trPr>
          <w:trHeight w:val="80" w:hRule="exact"/>
        </w:trPr>
        <w:tc>
          <w:tcPr>
            <w:tcW w:w="848" w:type="dxa"/>
            <w:tcBorders>
              <w:top w:val="nil" w:sz="6" w:space="0" w:color="auto"/>
              <w:left w:val="nil" w:sz="6" w:space="0" w:color="auto"/>
              <w:bottom w:val="nil" w:sz="6" w:space="0" w:color="auto"/>
              <w:right w:val="nil" w:sz="6" w:space="0" w:color="auto"/>
            </w:tcBorders>
          </w:tcPr>
          <w:p>
            <w:pPr/>
          </w:p>
        </w:tc>
        <w:tc>
          <w:tcPr>
            <w:tcW w:w="3551" w:type="dxa"/>
            <w:tcBorders>
              <w:top w:val="nil" w:sz="6" w:space="0" w:color="auto"/>
              <w:left w:val="nil" w:sz="6" w:space="0" w:color="auto"/>
              <w:bottom w:val="nil" w:sz="6" w:space="0" w:color="auto"/>
              <w:right w:val="single" w:sz="4" w:space="0" w:color="000000"/>
            </w:tcBorders>
          </w:tcPr>
          <w:p>
            <w:pPr/>
          </w:p>
        </w:tc>
        <w:tc>
          <w:tcPr>
            <w:tcW w:w="2173" w:type="dxa"/>
            <w:tcBorders>
              <w:top w:val="nil" w:sz="6" w:space="0" w:color="auto"/>
              <w:left w:val="single" w:sz="4" w:space="0" w:color="000000"/>
              <w:bottom w:val="nil" w:sz="6" w:space="0" w:color="auto"/>
              <w:right w:val="single" w:sz="4" w:space="0" w:color="000000"/>
            </w:tcBorders>
          </w:tcPr>
          <w:p>
            <w:pPr/>
          </w:p>
        </w:tc>
        <w:tc>
          <w:tcPr>
            <w:tcW w:w="3016" w:type="dxa"/>
            <w:tcBorders>
              <w:top w:val="nil" w:sz="6" w:space="0" w:color="auto"/>
              <w:left w:val="single" w:sz="4" w:space="0" w:color="000000"/>
              <w:bottom w:val="nil" w:sz="6" w:space="0" w:color="auto"/>
              <w:right w:val="nil" w:sz="6" w:space="0" w:color="auto"/>
            </w:tcBorders>
          </w:tcPr>
          <w:p>
            <w:pPr/>
          </w:p>
        </w:tc>
      </w:tr>
      <w:tr>
        <w:trPr>
          <w:trHeight w:val="340" w:hRule="exact"/>
        </w:trPr>
        <w:tc>
          <w:tcPr>
            <w:tcW w:w="84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7" w:right="0"/>
              <w:jc w:val="center"/>
              <w:rPr>
                <w:rFonts w:ascii="Times New Roman" w:hAnsi="Times New Roman" w:cs="Times New Roman" w:eastAsia="Times New Roman" w:hint="default"/>
                <w:sz w:val="18"/>
                <w:szCs w:val="18"/>
              </w:rPr>
            </w:pPr>
            <w:r>
              <w:rPr>
                <w:rFonts w:ascii="Times New Roman"/>
                <w:sz w:val="18"/>
              </w:rPr>
              <w:t>3</w:t>
            </w:r>
          </w:p>
        </w:tc>
        <w:tc>
          <w:tcPr>
            <w:tcW w:w="35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对芯片产业上下游核心资产的公司的收购</w:t>
            </w:r>
          </w:p>
        </w:tc>
        <w:tc>
          <w:tcPr>
            <w:tcW w:w="217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1,621,000.00</w:t>
            </w:r>
          </w:p>
        </w:tc>
        <w:tc>
          <w:tcPr>
            <w:tcW w:w="3016"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8"/>
                <w:szCs w:val="18"/>
              </w:rPr>
            </w:pPr>
            <w:r>
              <w:rPr>
                <w:rFonts w:ascii="Times New Roman"/>
                <w:spacing w:val="-1"/>
                <w:sz w:val="18"/>
              </w:rPr>
              <w:t>1,621,000.00</w:t>
            </w:r>
          </w:p>
        </w:tc>
      </w:tr>
      <w:tr>
        <w:trPr>
          <w:trHeight w:val="365" w:hRule="exact"/>
        </w:trPr>
        <w:tc>
          <w:tcPr>
            <w:tcW w:w="848" w:type="dxa"/>
            <w:tcBorders>
              <w:top w:val="nil" w:sz="6" w:space="0" w:color="auto"/>
              <w:left w:val="nil" w:sz="6" w:space="0" w:color="auto"/>
              <w:bottom w:val="single" w:sz="12" w:space="0" w:color="000000"/>
              <w:right w:val="nil" w:sz="6" w:space="0" w:color="auto"/>
            </w:tcBorders>
          </w:tcPr>
          <w:p>
            <w:pPr/>
          </w:p>
        </w:tc>
        <w:tc>
          <w:tcPr>
            <w:tcW w:w="3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1"/>
              <w:ind w:left="117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11,325,098.61</w:t>
            </w:r>
            <w:r>
              <w:rPr>
                <w:rFonts w:ascii="Times New Roman"/>
                <w:spacing w:val="-1"/>
                <w:sz w:val="18"/>
              </w:rPr>
            </w:r>
          </w:p>
        </w:tc>
        <w:tc>
          <w:tcPr>
            <w:tcW w:w="3016"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spacing w:val="-1"/>
                <w:sz w:val="18"/>
              </w:rPr>
              <w:t>8,000,000.00</w:t>
            </w:r>
            <w:r>
              <w:rPr>
                <w:rFonts w:ascii="Times New Roman"/>
                <w:spacing w:val="-1"/>
                <w:sz w:val="18"/>
              </w:rPr>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pict>
          <v:group style="position:absolute;margin-left:56.700001pt;margin-top:-46.366348pt;width:478.7pt;height:5.1pt;mso-position-horizontal-relative:page;mso-position-vertical-relative:paragraph;z-index:-1131880" coordorigin="1134,-927" coordsize="9574,102">
            <v:shape style="position:absolute;left:1134;top:-927;width:848;height:101" type="#_x0000_t75" stroked="false">
              <v:imagedata r:id="rId751" o:title=""/>
            </v:shape>
            <v:shape style="position:absolute;left:1957;top:-836;width:5729;height:10" type="#_x0000_t75" stroked="false">
              <v:imagedata r:id="rId752" o:title=""/>
            </v:shape>
            <v:shape style="position:absolute;left:7682;top:-836;width:3026;height:10" type="#_x0000_t75" stroked="false">
              <v:imagedata r:id="rId753" o:title=""/>
            </v:shape>
            <w10:wrap type="none"/>
          </v:group>
        </w:pict>
      </w:r>
      <w:r>
        <w:rPr/>
        <w:pict>
          <v:group style="position:absolute;margin-left:56.700001pt;margin-top:-24.326307pt;width:478.7pt;height:.5pt;mso-position-horizontal-relative:page;mso-position-vertical-relative:paragraph;z-index:-1131856" coordorigin="1134,-487" coordsize="9574,10">
            <v:shape style="position:absolute;left:1134;top:-487;width:828;height:10" type="#_x0000_t75" stroked="false">
              <v:imagedata r:id="rId754" o:title=""/>
            </v:shape>
            <v:shape style="position:absolute;left:1958;top:-487;width:5729;height:10" type="#_x0000_t75" stroked="false">
              <v:imagedata r:id="rId755" o:title=""/>
            </v:shape>
            <v:shape style="position:absolute;left:7682;top:-487;width:3026;height:10" type="#_x0000_t75" stroked="false">
              <v:imagedata r:id="rId756" o:title=""/>
            </v:shape>
            <w10:wrap type="none"/>
          </v:group>
        </w:pic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日，经公司第五届董事会第三十三次会议审议，本次非公开发行的募投项目中认购南茂</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科技股份有限公司和力成科技股份有限公司私募股份事项的重大资产重组已终止。</w:t>
      </w:r>
    </w:p>
    <w:p>
      <w:pPr>
        <w:pStyle w:val="Heading4"/>
        <w:spacing w:line="240" w:lineRule="auto" w:before="172"/>
        <w:ind w:left="576" w:right="0"/>
        <w:jc w:val="left"/>
        <w:rPr>
          <w:b w:val="0"/>
          <w:bCs w:val="0"/>
        </w:rPr>
      </w:pPr>
      <w:r>
        <w:rPr>
          <w:rFonts w:ascii="Times New Roman" w:hAnsi="Times New Roman" w:cs="Times New Roman" w:eastAsia="Times New Roman" w:hint="default"/>
        </w:rPr>
        <w:t>2</w:t>
      </w:r>
      <w:r>
        <w:rPr/>
        <w:t>、发行公司债券</w:t>
      </w:r>
      <w:r>
        <w:rPr>
          <w:b w:val="0"/>
          <w:bCs w:val="0"/>
        </w:rPr>
      </w:r>
    </w:p>
    <w:p>
      <w:pPr>
        <w:spacing w:line="240" w:lineRule="auto" w:before="3"/>
        <w:rPr>
          <w:rFonts w:ascii="宋体" w:hAnsi="宋体" w:cs="宋体" w:eastAsia="宋体" w:hint="default"/>
          <w:b/>
          <w:bCs/>
          <w:sz w:val="15"/>
          <w:szCs w:val="15"/>
        </w:rPr>
      </w:pPr>
    </w:p>
    <w:p>
      <w:pPr>
        <w:pStyle w:val="BodyText"/>
        <w:spacing w:line="256" w:lineRule="auto"/>
        <w:ind w:right="0" w:firstLine="52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日，公司第六届董事会第九次会议审议通过了公司发行公司债券方案。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w:t>
      </w:r>
      <w:r>
        <w:rPr>
          <w:rFonts w:ascii="Times New Roman" w:hAnsi="Times New Roman" w:cs="Times New Roman" w:eastAsia="Times New Roman" w:hint="default"/>
        </w:rPr>
        <w:t>2017</w:t>
      </w:r>
      <w:r>
        <w:rPr/>
        <w:t>年第三次临时股东大会审议通过了发行公司债券相关议案。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日，公司公开发行 不超过人民币</w:t>
      </w:r>
      <w:r>
        <w:rPr>
          <w:rFonts w:ascii="Times New Roman" w:hAnsi="Times New Roman" w:cs="Times New Roman" w:eastAsia="Times New Roman" w:hint="default"/>
        </w:rPr>
        <w:t>13</w:t>
      </w:r>
      <w:r>
        <w:rPr/>
        <w:t>亿元公司债券获得中国证券监督管理委员会“证监许可</w:t>
      </w:r>
      <w:r>
        <w:rPr>
          <w:rFonts w:ascii="Times New Roman" w:hAnsi="Times New Roman" w:cs="Times New Roman" w:eastAsia="Times New Roman" w:hint="default"/>
        </w:rPr>
        <w:t>[2018]660</w:t>
      </w:r>
      <w:r>
        <w:rPr/>
        <w:t>号”文核准。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spacing w:val="-9"/>
        </w:rPr>
        <w:t>21</w:t>
      </w:r>
      <w:r>
        <w:rPr>
          <w:spacing w:val="-9"/>
        </w:rPr>
        <w:t>日，公司成功发行了</w:t>
      </w:r>
      <w:r>
        <w:rPr>
          <w:rFonts w:ascii="Times New Roman" w:hAnsi="Times New Roman" w:cs="Times New Roman" w:eastAsia="Times New Roman" w:hint="default"/>
          <w:spacing w:val="-9"/>
        </w:rPr>
        <w:t>2018</w:t>
      </w:r>
      <w:r>
        <w:rPr>
          <w:spacing w:val="-9"/>
        </w:rPr>
        <w:t>年面向合格投资者公开发行公司债券（第一期），募集资金</w:t>
      </w:r>
      <w:r>
        <w:rPr>
          <w:rFonts w:ascii="Times New Roman" w:hAnsi="Times New Roman" w:cs="Times New Roman" w:eastAsia="Times New Roman" w:hint="default"/>
          <w:spacing w:val="-9"/>
        </w:rPr>
        <w:t>3</w:t>
      </w:r>
      <w:r>
        <w:rPr>
          <w:spacing w:val="-9"/>
        </w:rPr>
        <w:t>亿元；票面利率</w:t>
      </w:r>
      <w:r>
        <w:rPr>
          <w:rFonts w:ascii="Times New Roman" w:hAnsi="Times New Roman" w:cs="Times New Roman" w:eastAsia="Times New Roman" w:hint="default"/>
          <w:spacing w:val="-9"/>
        </w:rPr>
        <w:t>5.28%</w:t>
      </w:r>
      <w:r>
        <w:rPr>
          <w:spacing w:val="-9"/>
        </w:rPr>
        <w:t>；</w:t>
      </w:r>
      <w:r>
        <w:rPr>
          <w:spacing w:val="-77"/>
        </w:rPr>
        <w:t> </w:t>
      </w:r>
      <w:r>
        <w:rPr>
          <w:spacing w:val="-5"/>
        </w:rPr>
        <w:t>债券期限</w:t>
      </w:r>
      <w:r>
        <w:rPr>
          <w:rFonts w:ascii="Times New Roman" w:hAnsi="Times New Roman" w:cs="Times New Roman" w:eastAsia="Times New Roman" w:hint="default"/>
          <w:spacing w:val="-5"/>
        </w:rPr>
        <w:t>5</w:t>
      </w:r>
      <w:r>
        <w:rPr>
          <w:spacing w:val="-5"/>
        </w:rPr>
        <w:t>年，第</w:t>
      </w:r>
      <w:r>
        <w:rPr>
          <w:rFonts w:ascii="Times New Roman" w:hAnsi="Times New Roman" w:cs="Times New Roman" w:eastAsia="Times New Roman" w:hint="default"/>
          <w:spacing w:val="-5"/>
        </w:rPr>
        <w:t>3</w:t>
      </w:r>
      <w:r>
        <w:rPr>
          <w:spacing w:val="-5"/>
        </w:rPr>
        <w:t>年末附发行人调整票面利率选择权及投资者回售选择权；每年付息一次，到期一次还本，</w:t>
      </w:r>
      <w:r>
        <w:rPr>
          <w:spacing w:val="-100"/>
        </w:rPr>
        <w:t> </w:t>
      </w:r>
      <w:r>
        <w:rPr>
          <w:spacing w:val="-100"/>
        </w:rPr>
      </w:r>
      <w:r>
        <w:rPr/>
        <w:t>最后一期利息随本金的兑付一起支付。经深交所“深证上【</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243</w:t>
      </w:r>
      <w:r>
        <w:rPr/>
        <w:t>号”文同意，本期债券将于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 </w:t>
      </w:r>
      <w:r>
        <w:rPr>
          <w:spacing w:val="-3"/>
        </w:rPr>
        <w:t>月</w:t>
      </w:r>
      <w:r>
        <w:rPr>
          <w:rFonts w:ascii="Times New Roman" w:hAnsi="Times New Roman" w:cs="Times New Roman" w:eastAsia="Times New Roman" w:hint="default"/>
          <w:spacing w:val="-3"/>
        </w:rPr>
        <w:t>5</w:t>
      </w:r>
      <w:r>
        <w:rPr>
          <w:spacing w:val="-3"/>
        </w:rPr>
        <w:t>日起在深交所集中竞价系统和综合协议交易平台双边挂牌交易，本期债券简称为“</w:t>
      </w:r>
      <w:r>
        <w:rPr>
          <w:rFonts w:ascii="Times New Roman" w:hAnsi="Times New Roman" w:cs="Times New Roman" w:eastAsia="Times New Roman" w:hint="default"/>
          <w:spacing w:val="-3"/>
        </w:rPr>
        <w:t>18</w:t>
      </w:r>
      <w:r>
        <w:rPr>
          <w:spacing w:val="-3"/>
        </w:rPr>
        <w:t>国微</w:t>
      </w:r>
      <w:r>
        <w:rPr>
          <w:rFonts w:ascii="Times New Roman" w:hAnsi="Times New Roman" w:cs="Times New Roman" w:eastAsia="Times New Roman" w:hint="default"/>
          <w:spacing w:val="-3"/>
        </w:rPr>
        <w:t>01</w:t>
      </w:r>
      <w:r>
        <w:rPr>
          <w:spacing w:val="-3"/>
        </w:rPr>
        <w:t>”，证券代</w:t>
      </w:r>
      <w:r>
        <w:rPr>
          <w:spacing w:val="-92"/>
        </w:rPr>
        <w:t> </w:t>
      </w:r>
      <w:r>
        <w:rPr>
          <w:spacing w:val="-92"/>
        </w:rPr>
      </w:r>
      <w:r>
        <w:rPr>
          <w:spacing w:val="-20"/>
        </w:rPr>
        <w:t>码为“</w:t>
      </w:r>
      <w:r>
        <w:rPr>
          <w:rFonts w:ascii="Times New Roman" w:hAnsi="Times New Roman" w:cs="Times New Roman" w:eastAsia="Times New Roman" w:hint="default"/>
          <w:spacing w:val="-20"/>
        </w:rPr>
        <w:t>112708</w:t>
      </w:r>
      <w:r>
        <w:rPr>
          <w:spacing w:val="-20"/>
        </w:rPr>
        <w:t>”。</w:t>
      </w:r>
      <w:r>
        <w:rPr/>
      </w:r>
    </w:p>
    <w:p>
      <w:pPr>
        <w:pStyle w:val="BodyText"/>
        <w:spacing w:line="240" w:lineRule="auto" w:before="161"/>
        <w:ind w:left="574" w:right="0"/>
        <w:jc w:val="left"/>
      </w:pPr>
      <w:r>
        <w:rPr/>
        <w:pict>
          <v:shape style="position:absolute;margin-left:213.919998pt;margin-top:50.013683pt;width:.480022pt;height:.66pt;mso-position-horizontal-relative:page;mso-position-vertical-relative:paragraph;z-index:25144" type="#_x0000_t75" stroked="false">
            <v:imagedata r:id="rId748" o:title=""/>
          </v:shape>
        </w:pict>
      </w:r>
      <w:r>
        <w:rPr/>
        <w:pict>
          <v:shape style="position:absolute;margin-left:305.5pt;margin-top:50.013683pt;width:.480032pt;height:.66pt;mso-position-horizontal-relative:page;mso-position-vertical-relative:paragraph;z-index:25168" type="#_x0000_t75" stroked="false">
            <v:imagedata r:id="rId748" o:title=""/>
          </v:shape>
        </w:pict>
      </w:r>
      <w:r>
        <w:rPr/>
        <w:pict>
          <v:shape style="position:absolute;margin-left:439.859985pt;margin-top:50.013683pt;width:.480032pt;height:.66pt;mso-position-horizontal-relative:page;mso-position-vertical-relative:paragraph;z-index:25192" type="#_x0000_t75" stroked="false">
            <v:imagedata r:id="rId748" o:title=""/>
          </v:shape>
        </w:pict>
      </w:r>
      <w:r>
        <w:rPr/>
        <w:pict>
          <v:group style="position:absolute;margin-left:56.700001pt;margin-top:63.633694pt;width:485.05pt;height:5.05pt;mso-position-horizontal-relative:page;mso-position-vertical-relative:paragraph;z-index:-1131760" coordorigin="1134,1273" coordsize="9701,101">
            <v:shape style="position:absolute;left:1134;top:1273;width:3164;height:101" type="#_x0000_t75" stroked="false">
              <v:imagedata r:id="rId757" o:title=""/>
            </v:shape>
            <v:shape style="position:absolute;left:4274;top:1364;width:1836;height:10" type="#_x0000_t75" stroked="false">
              <v:imagedata r:id="rId758" o:title=""/>
            </v:shape>
            <v:shape style="position:absolute;left:6105;top:1364;width:4730;height:10" type="#_x0000_t75" stroked="false">
              <v:imagedata r:id="rId759" o:title=""/>
            </v:shape>
            <w10:wrap type="none"/>
          </v:group>
        </w:pict>
      </w:r>
      <w:r>
        <w:rPr/>
        <w:pict>
          <v:group style="position:absolute;margin-left:56.700001pt;margin-top:81.153694pt;width:485.05pt;height:5.05pt;mso-position-horizontal-relative:page;mso-position-vertical-relative:paragraph;z-index:-1131736" coordorigin="1134,1623" coordsize="9701,101">
            <v:shape style="position:absolute;left:1134;top:1623;width:3164;height:101" type="#_x0000_t75" stroked="false">
              <v:imagedata r:id="rId760" o:title=""/>
            </v:shape>
            <v:shape style="position:absolute;left:4274;top:1714;width:1836;height:10" type="#_x0000_t75" stroked="false">
              <v:imagedata r:id="rId758" o:title=""/>
            </v:shape>
            <v:shape style="position:absolute;left:6105;top:1714;width:4730;height:10" type="#_x0000_t75" stroked="false">
              <v:imagedata r:id="rId759" o:title=""/>
            </v:shape>
            <w10:wrap type="none"/>
          </v:group>
        </w:pict>
      </w:r>
      <w:r>
        <w:rPr/>
        <w:t>募集资金使用用途如下：</w:t>
      </w:r>
    </w:p>
    <w:p>
      <w:pPr>
        <w:spacing w:line="240" w:lineRule="auto" w:before="12"/>
        <w:rPr>
          <w:rFonts w:ascii="宋体" w:hAnsi="宋体" w:cs="宋体" w:eastAsia="宋体" w:hint="default"/>
          <w:sz w:val="15"/>
          <w:szCs w:val="15"/>
        </w:rPr>
      </w:pPr>
    </w:p>
    <w:tbl>
      <w:tblPr>
        <w:tblW w:w="0" w:type="auto"/>
        <w:jc w:val="left"/>
        <w:tblInd w:w="139" w:type="dxa"/>
        <w:tblLayout w:type="fixed"/>
        <w:tblCellMar>
          <w:top w:w="0" w:type="dxa"/>
          <w:left w:w="0" w:type="dxa"/>
          <w:bottom w:w="0" w:type="dxa"/>
          <w:right w:w="0" w:type="dxa"/>
        </w:tblCellMar>
        <w:tblLook w:val="01E0"/>
      </w:tblPr>
      <w:tblGrid>
        <w:gridCol w:w="3164"/>
        <w:gridCol w:w="1832"/>
        <w:gridCol w:w="2687"/>
        <w:gridCol w:w="2033"/>
      </w:tblGrid>
      <w:tr>
        <w:trPr>
          <w:trHeight w:val="359" w:hRule="exact"/>
        </w:trPr>
        <w:tc>
          <w:tcPr>
            <w:tcW w:w="31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84" w:right="0"/>
              <w:jc w:val="left"/>
              <w:rPr>
                <w:rFonts w:ascii="宋体" w:hAnsi="宋体" w:cs="宋体" w:eastAsia="宋体" w:hint="default"/>
                <w:sz w:val="18"/>
                <w:szCs w:val="18"/>
              </w:rPr>
            </w:pPr>
            <w:r>
              <w:rPr>
                <w:rFonts w:ascii="宋体" w:hAnsi="宋体" w:cs="宋体" w:eastAsia="宋体" w:hint="default"/>
                <w:b/>
                <w:bCs/>
                <w:sz w:val="18"/>
                <w:szCs w:val="18"/>
              </w:rPr>
              <w:t>总投资额（万元）</w:t>
            </w:r>
            <w:r>
              <w:rPr>
                <w:rFonts w:ascii="宋体" w:hAnsi="宋体" w:cs="宋体" w:eastAsia="宋体" w:hint="default"/>
                <w:sz w:val="18"/>
                <w:szCs w:val="18"/>
              </w:rPr>
            </w:r>
          </w:p>
        </w:tc>
        <w:tc>
          <w:tcPr>
            <w:tcW w:w="26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hAnsi="宋体" w:cs="宋体" w:eastAsia="宋体" w:hint="default"/>
                <w:b/>
                <w:bCs/>
                <w:sz w:val="18"/>
                <w:szCs w:val="18"/>
              </w:rPr>
              <w:t>拟以募集资金投入金额（万元）</w:t>
            </w:r>
            <w:r>
              <w:rPr>
                <w:rFonts w:ascii="宋体" w:hAnsi="宋体" w:cs="宋体" w:eastAsia="宋体" w:hint="default"/>
                <w:sz w:val="18"/>
                <w:szCs w:val="18"/>
              </w:rPr>
            </w:r>
          </w:p>
        </w:tc>
        <w:tc>
          <w:tcPr>
            <w:tcW w:w="20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3"/>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首期募集资金用途</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万元</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r>
      <w:tr>
        <w:trPr>
          <w:trHeight w:val="270" w:hRule="exact"/>
        </w:trPr>
        <w:tc>
          <w:tcPr>
            <w:tcW w:w="3164"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45" w:right="0"/>
              <w:jc w:val="left"/>
              <w:rPr>
                <w:rFonts w:ascii="宋体" w:hAnsi="宋体" w:cs="宋体" w:eastAsia="宋体" w:hint="default"/>
                <w:sz w:val="18"/>
                <w:szCs w:val="18"/>
              </w:rPr>
            </w:pPr>
            <w:r>
              <w:rPr>
                <w:rFonts w:ascii="宋体" w:hAnsi="宋体" w:cs="宋体" w:eastAsia="宋体" w:hint="default"/>
                <w:sz w:val="18"/>
                <w:szCs w:val="18"/>
              </w:rPr>
              <w:t>成都研发中心项目（注）</w:t>
            </w:r>
          </w:p>
        </w:tc>
        <w:tc>
          <w:tcPr>
            <w:tcW w:w="1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59,700.00</w:t>
            </w:r>
          </w:p>
        </w:tc>
        <w:tc>
          <w:tcPr>
            <w:tcW w:w="2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44,000.00</w:t>
            </w:r>
          </w:p>
        </w:tc>
        <w:tc>
          <w:tcPr>
            <w:tcW w:w="203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z w:val="18"/>
              </w:rPr>
              <w:t>10,000.00</w:t>
            </w:r>
          </w:p>
        </w:tc>
      </w:tr>
      <w:tr>
        <w:trPr>
          <w:trHeight w:val="85" w:hRule="exact"/>
        </w:trPr>
        <w:tc>
          <w:tcPr>
            <w:tcW w:w="3164"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45" w:right="0"/>
              <w:jc w:val="left"/>
              <w:rPr>
                <w:rFonts w:ascii="宋体" w:hAnsi="宋体" w:cs="宋体" w:eastAsia="宋体" w:hint="default"/>
                <w:sz w:val="18"/>
                <w:szCs w:val="18"/>
              </w:rPr>
            </w:pPr>
            <w:r>
              <w:rPr>
                <w:rFonts w:ascii="宋体" w:hAnsi="宋体" w:cs="宋体" w:eastAsia="宋体" w:hint="default"/>
                <w:sz w:val="18"/>
                <w:szCs w:val="18"/>
              </w:rPr>
              <w:t>高性能第四代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DRAM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存储器项目</w:t>
            </w:r>
          </w:p>
        </w:tc>
        <w:tc>
          <w:tcPr>
            <w:tcW w:w="1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28,245.00</w:t>
            </w: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19,000.00</w:t>
            </w:r>
          </w:p>
        </w:tc>
        <w:tc>
          <w:tcPr>
            <w:tcW w:w="203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z w:val="18"/>
              </w:rPr>
              <w:t>2,000.00</w:t>
            </w:r>
          </w:p>
        </w:tc>
      </w:tr>
      <w:tr>
        <w:trPr>
          <w:trHeight w:val="81" w:hRule="exact"/>
        </w:trPr>
        <w:tc>
          <w:tcPr>
            <w:tcW w:w="3164"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偿还公司债务</w:t>
            </w:r>
          </w:p>
        </w:tc>
        <w:tc>
          <w:tcPr>
            <w:tcW w:w="1832"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z w:val="18"/>
              </w:rPr>
              <w:t>20,000.00</w:t>
            </w:r>
          </w:p>
        </w:tc>
        <w:tc>
          <w:tcPr>
            <w:tcW w:w="203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4,000.00</w:t>
            </w:r>
          </w:p>
        </w:tc>
      </w:tr>
      <w:tr>
        <w:trPr>
          <w:trHeight w:val="268"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1832"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18"/>
                <w:szCs w:val="18"/>
              </w:rPr>
            </w:pPr>
            <w:r>
              <w:rPr>
                <w:rFonts w:ascii="Times New Roman"/>
                <w:sz w:val="18"/>
              </w:rPr>
              <w:t>47,000.00</w:t>
            </w:r>
          </w:p>
        </w:tc>
        <w:tc>
          <w:tcPr>
            <w:tcW w:w="2033"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27"/>
              <w:jc w:val="right"/>
              <w:rPr>
                <w:rFonts w:ascii="Times New Roman" w:hAnsi="Times New Roman" w:cs="Times New Roman" w:eastAsia="Times New Roman" w:hint="default"/>
                <w:sz w:val="18"/>
                <w:szCs w:val="18"/>
              </w:rPr>
            </w:pPr>
            <w:r>
              <w:rPr>
                <w:rFonts w:ascii="Times New Roman"/>
                <w:sz w:val="18"/>
              </w:rPr>
              <w:t>14,000.00</w:t>
            </w:r>
          </w:p>
        </w:tc>
      </w:tr>
      <w:tr>
        <w:trPr>
          <w:trHeight w:val="85" w:hRule="exact"/>
        </w:trPr>
        <w:tc>
          <w:tcPr>
            <w:tcW w:w="3164"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16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b/>
                <w:sz w:val="18"/>
              </w:rPr>
              <w:t>87,945.00</w:t>
            </w:r>
            <w:r>
              <w:rPr>
                <w:rFonts w:ascii="Times New Roman"/>
                <w:sz w:val="18"/>
              </w:rPr>
            </w:r>
          </w:p>
        </w:tc>
        <w:tc>
          <w:tcPr>
            <w:tcW w:w="26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b/>
                <w:sz w:val="18"/>
              </w:rPr>
              <w:t>130,000.00</w:t>
            </w:r>
            <w:r>
              <w:rPr>
                <w:rFonts w:ascii="Times New Roman"/>
                <w:sz w:val="18"/>
              </w:rPr>
            </w:r>
          </w:p>
        </w:tc>
        <w:tc>
          <w:tcPr>
            <w:tcW w:w="2033"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z w:val="18"/>
              </w:rPr>
              <w:t>30,000.00</w:t>
            </w:r>
            <w:r>
              <w:rPr>
                <w:rFonts w:ascii="Times New Roman"/>
                <w:sz w:val="18"/>
              </w:rPr>
            </w:r>
          </w:p>
        </w:tc>
      </w:tr>
    </w:tbl>
    <w:p>
      <w:pPr>
        <w:spacing w:line="240" w:lineRule="auto" w:before="1"/>
        <w:rPr>
          <w:rFonts w:ascii="宋体" w:hAnsi="宋体" w:cs="宋体" w:eastAsia="宋体" w:hint="default"/>
          <w:sz w:val="14"/>
          <w:szCs w:val="14"/>
        </w:rPr>
      </w:pPr>
    </w:p>
    <w:p>
      <w:pPr>
        <w:pStyle w:val="BodyText"/>
        <w:spacing w:line="386" w:lineRule="auto" w:before="35"/>
        <w:ind w:left="156" w:right="1013" w:firstLine="420"/>
        <w:jc w:val="left"/>
      </w:pPr>
      <w:r>
        <w:rPr/>
        <w:pict>
          <v:group style="position:absolute;margin-left:56.700001pt;margin-top:-45.746349pt;width:485.05pt;height:.5pt;mso-position-horizontal-relative:page;mso-position-vertical-relative:paragraph;z-index:-1131712" coordorigin="1134,-915" coordsize="9701,10">
            <v:shape style="position:absolute;left:1134;top:-915;width:3144;height:10" type="#_x0000_t75" stroked="false">
              <v:imagedata r:id="rId761" o:title=""/>
            </v:shape>
            <v:shape style="position:absolute;left:4274;top:-915;width:1836;height:10" type="#_x0000_t75" stroked="false">
              <v:imagedata r:id="rId758" o:title=""/>
            </v:shape>
            <v:shape style="position:absolute;left:6105;top:-915;width:4730;height:10" type="#_x0000_t75" stroked="false">
              <v:imagedata r:id="rId759" o:title=""/>
            </v:shape>
            <w10:wrap type="none"/>
          </v:group>
        </w:pict>
      </w:r>
      <w:r>
        <w:rPr/>
        <w:pict>
          <v:group style="position:absolute;margin-left:56.700001pt;margin-top:-32.786331pt;width:485.05pt;height:5.05pt;mso-position-horizontal-relative:page;mso-position-vertical-relative:paragraph;z-index:-1131688" coordorigin="1134,-656" coordsize="9701,101">
            <v:shape style="position:absolute;left:1134;top:-656;width:3164;height:101" type="#_x0000_t75" stroked="false">
              <v:imagedata r:id="rId762" o:title=""/>
            </v:shape>
            <v:shape style="position:absolute;left:4274;top:-565;width:1836;height:10" type="#_x0000_t75" stroked="false">
              <v:imagedata r:id="rId758" o:title=""/>
            </v:shape>
            <v:shape style="position:absolute;left:6105;top:-565;width:4730;height:10" type="#_x0000_t75" stroked="false">
              <v:imagedata r:id="rId759" o:title=""/>
            </v:shape>
            <w10:wrap type="none"/>
          </v:group>
        </w:pict>
      </w:r>
      <w:r>
        <w:rPr/>
        <w:t>注：成都研发中心项目由公司下属子公司成都国微科技有限公司负责实施，项目总投资约 </w:t>
      </w:r>
      <w:r>
        <w:rPr>
          <w:rFonts w:ascii="Times New Roman" w:hAnsi="Times New Roman" w:cs="Times New Roman" w:eastAsia="Times New Roman" w:hint="default"/>
        </w:rPr>
        <w:t>5.97</w:t>
      </w:r>
      <w:r>
        <w:rPr>
          <w:rFonts w:ascii="Times New Roman" w:hAnsi="Times New Roman" w:cs="Times New Roman" w:eastAsia="Times New Roman" w:hint="default"/>
          <w:spacing w:val="-28"/>
        </w:rPr>
        <w:t> </w:t>
      </w:r>
      <w:r>
        <w:rPr/>
        <w:t>亿元，</w:t>
      </w:r>
      <w:r>
        <w:rPr>
          <w:spacing w:val="1"/>
        </w:rPr>
        <w:t> </w:t>
      </w:r>
      <w:r>
        <w:rPr/>
        <w:t>建成后用于公司成都研发中心办公写字楼及研发配套。</w:t>
      </w:r>
    </w:p>
    <w:p>
      <w:pPr>
        <w:spacing w:line="546" w:lineRule="exact" w:before="29"/>
        <w:ind w:left="574" w:right="0" w:firstLine="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、转让全资子公司西安紫光国芯</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100%</w:t>
      </w:r>
      <w:r>
        <w:rPr>
          <w:rFonts w:ascii="宋体" w:hAnsi="宋体" w:cs="宋体" w:eastAsia="宋体" w:hint="default"/>
          <w:b/>
          <w:bCs/>
          <w:sz w:val="21"/>
          <w:szCs w:val="21"/>
        </w:rPr>
        <w:t>股权暨关联交易事项</w:t>
      </w:r>
      <w:r>
        <w:rPr>
          <w:rFonts w:ascii="宋体" w:hAnsi="宋体" w:cs="宋体" w:eastAsia="宋体" w:hint="default"/>
          <w:b/>
          <w:bCs/>
          <w:w w:val="99"/>
          <w:sz w:val="21"/>
          <w:szCs w:val="21"/>
        </w:rPr>
        <w:t> </w:t>
      </w:r>
      <w:r>
        <w:rPr>
          <w:rFonts w:ascii="宋体" w:hAnsi="宋体" w:cs="宋体" w:eastAsia="宋体" w:hint="default"/>
          <w:spacing w:val="-1"/>
          <w:sz w:val="21"/>
          <w:szCs w:val="21"/>
        </w:rPr>
        <w:t>根据公司全资子公司西安紫光国芯的业务发展的需要，为减轻上市公司资金投入压力，改善财务状况</w:t>
      </w:r>
    </w:p>
    <w:p>
      <w:pPr>
        <w:pStyle w:val="BodyText"/>
        <w:spacing w:line="248" w:lineRule="exact"/>
        <w:ind w:right="0"/>
        <w:jc w:val="both"/>
      </w:pPr>
      <w:r>
        <w:rPr/>
        <w:t>和盈利能力，增强核心竞争力，及保障西安紫光国芯自身的后续发展，公司拟将西安紫光国芯</w:t>
      </w:r>
      <w:r>
        <w:rPr>
          <w:rFonts w:ascii="Times New Roman" w:hAnsi="Times New Roman" w:cs="Times New Roman" w:eastAsia="Times New Roman" w:hint="default"/>
        </w:rPr>
        <w:t>100%</w:t>
      </w:r>
      <w:r>
        <w:rPr/>
        <w:t>股权转</w:t>
      </w:r>
    </w:p>
    <w:p>
      <w:pPr>
        <w:pStyle w:val="BodyText"/>
        <w:spacing w:line="264" w:lineRule="auto" w:before="21"/>
        <w:ind w:right="1132"/>
        <w:jc w:val="both"/>
      </w:pPr>
      <w:r>
        <w:rPr>
          <w:spacing w:val="-1"/>
        </w:rPr>
        <w:t>让给间接控股股东紫光集团下属全资子公司北京紫光存储科技有限公司，转让价格经交易双方协商确定为</w:t>
      </w:r>
      <w:r>
        <w:rPr>
          <w:spacing w:val="-81"/>
        </w:rPr>
        <w:t> </w:t>
      </w:r>
      <w:r>
        <w:rPr>
          <w:spacing w:val="-81"/>
        </w:rPr>
      </w:r>
      <w:r>
        <w:rPr>
          <w:rFonts w:ascii="Times New Roman" w:hAnsi="Times New Roman" w:cs="Times New Roman" w:eastAsia="Times New Roman" w:hint="default"/>
        </w:rPr>
        <w:t>22,009</w:t>
      </w:r>
      <w:r>
        <w:rPr/>
        <w:t>万元人民币，该事项已经公司第六届董事会第二十二次会议审议通过，尚需提交公司股东大会审议 批准。目前，正在进行本次交易标的评估结果的评估备案工作。</w:t>
      </w:r>
    </w:p>
    <w:p>
      <w:pPr>
        <w:spacing w:line="240" w:lineRule="auto" w:before="2"/>
        <w:rPr>
          <w:rFonts w:ascii="宋体" w:hAnsi="宋体" w:cs="宋体" w:eastAsia="宋体" w:hint="default"/>
          <w:sz w:val="19"/>
          <w:szCs w:val="19"/>
        </w:rPr>
      </w:pPr>
    </w:p>
    <w:p>
      <w:pPr>
        <w:pStyle w:val="Heading4"/>
        <w:spacing w:line="240" w:lineRule="auto" w:before="0"/>
        <w:ind w:left="577" w:right="0"/>
        <w:jc w:val="left"/>
        <w:rPr>
          <w:b w:val="0"/>
          <w:bCs w:val="0"/>
        </w:rPr>
      </w:pPr>
      <w:r>
        <w:rPr>
          <w:rFonts w:ascii="Times New Roman" w:hAnsi="Times New Roman" w:cs="Times New Roman" w:eastAsia="Times New Roman" w:hint="default"/>
        </w:rPr>
        <w:t>4</w:t>
      </w:r>
      <w:r>
        <w:rPr/>
        <w:t>、实际控制人转让紫光集团有限公司部分股权事项</w:t>
      </w:r>
      <w:r>
        <w:rPr>
          <w:b w:val="0"/>
          <w:bCs w:val="0"/>
        </w:rPr>
      </w:r>
    </w:p>
    <w:p>
      <w:pPr>
        <w:spacing w:line="240" w:lineRule="auto" w:before="7"/>
        <w:rPr>
          <w:rFonts w:ascii="宋体" w:hAnsi="宋体" w:cs="宋体" w:eastAsia="宋体" w:hint="default"/>
          <w:b/>
          <w:bCs/>
          <w:sz w:val="19"/>
          <w:szCs w:val="19"/>
        </w:rPr>
      </w:pPr>
    </w:p>
    <w:p>
      <w:pPr>
        <w:pStyle w:val="BodyText"/>
        <w:spacing w:line="264" w:lineRule="auto"/>
        <w:ind w:right="1008" w:firstLine="42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4"/>
        </w:rPr>
        <w:t>日，公司收到紫光集团有限公司（以下简称“紫光集团”）的通知，清华控股有限</w:t>
      </w:r>
      <w:r>
        <w:rPr/>
        <w:t> </w:t>
      </w:r>
      <w:r>
        <w:rPr>
          <w:spacing w:val="-3"/>
        </w:rPr>
        <w:t>公司（以下简称“清华控股”）拟转让紫光集团部分股权。因该事项可能涉及到公司的实际控制人变更，</w:t>
      </w:r>
      <w:r>
        <w:rPr>
          <w:spacing w:val="-74"/>
        </w:rPr>
        <w:t> </w:t>
      </w:r>
      <w:r>
        <w:rPr>
          <w:spacing w:val="-74"/>
        </w:rPr>
      </w: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6"/>
        </w:rPr>
        <w:t> </w:t>
      </w:r>
      <w:r>
        <w:rPr>
          <w:spacing w:val="-2"/>
        </w:rPr>
        <w:t>日披露《关于实际控制人筹划转让紫光集团有限公司部分股权的提示性公告》。</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日，根据事项进展情况，公司披露了《关于实际控制人转让紫光集团有限公司部分股权的提示 </w:t>
      </w:r>
      <w:r>
        <w:rPr>
          <w:spacing w:val="-7"/>
        </w:rPr>
        <w:t>性公告》和《收购报告书摘要》、《简式权益变动报告书》，对清华控股与苏州高铁新城国有资产经营管理</w:t>
      </w:r>
      <w:r>
        <w:rPr>
          <w:spacing w:val="-95"/>
        </w:rPr>
        <w:t> </w:t>
      </w:r>
      <w:r>
        <w:rPr>
          <w:spacing w:val="-95"/>
        </w:rPr>
      </w:r>
      <w:r>
        <w:rPr>
          <w:spacing w:val="-7"/>
        </w:rPr>
        <w:t>有限公司（以下简称“高铁新城”）、海南联合资产管理有限公司（以下简称“海南联合”）分别签署《股</w:t>
      </w:r>
      <w:r>
        <w:rPr>
          <w:spacing w:val="-94"/>
        </w:rPr>
        <w:t> </w:t>
      </w:r>
      <w:r>
        <w:rPr>
          <w:spacing w:val="-94"/>
        </w:rPr>
      </w:r>
      <w:r>
        <w:rPr>
          <w:spacing w:val="-12"/>
        </w:rPr>
        <w:t>权转让协议》，拟将其持有的紫光集团</w:t>
      </w:r>
      <w:r>
        <w:rPr>
          <w:spacing w:val="19"/>
        </w:rPr>
        <w:t> </w:t>
      </w:r>
      <w:r>
        <w:rPr>
          <w:rFonts w:ascii="Times New Roman" w:hAnsi="Times New Roman" w:cs="Times New Roman" w:eastAsia="Times New Roman" w:hint="default"/>
          <w:spacing w:val="-6"/>
        </w:rPr>
        <w:t>30%</w:t>
      </w:r>
      <w:r>
        <w:rPr>
          <w:spacing w:val="-6"/>
        </w:rPr>
        <w:t>、</w:t>
      </w:r>
      <w:r>
        <w:rPr>
          <w:rFonts w:ascii="Times New Roman" w:hAnsi="Times New Roman" w:cs="Times New Roman" w:eastAsia="Times New Roman" w:hint="default"/>
          <w:spacing w:val="-6"/>
        </w:rPr>
        <w:t>6%</w:t>
      </w:r>
      <w:r>
        <w:rPr>
          <w:spacing w:val="-6"/>
        </w:rPr>
        <w:t>的股权分别转让给高铁新城、海南联合的情况进行了公告。</w:t>
      </w:r>
    </w:p>
    <w:p>
      <w:pPr>
        <w:pStyle w:val="BodyText"/>
        <w:spacing w:line="264" w:lineRule="auto" w:before="154"/>
        <w:ind w:right="1133" w:firstLine="420"/>
        <w:jc w:val="both"/>
      </w:pPr>
      <w:r>
        <w:rPr/>
        <w:t>上述股权转让方案随后进行了重大调整，清华控股于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46"/>
        </w:rPr>
        <w:t> </w:t>
      </w:r>
      <w:r>
        <w:rPr/>
        <w:t>日与高铁新城和海南联合分 </w:t>
      </w:r>
      <w:r>
        <w:rPr>
          <w:spacing w:val="-3"/>
        </w:rPr>
        <w:t>别签署了《股权转让协议之终止协议》，与深圳市人民政府国有资产监督管理委员会全资子公司深圳市投</w:t>
      </w:r>
      <w:r>
        <w:rPr>
          <w:spacing w:val="-74"/>
        </w:rPr>
        <w:t> </w:t>
      </w:r>
      <w:r>
        <w:rPr>
          <w:spacing w:val="-74"/>
        </w:rPr>
      </w:r>
      <w:r>
        <w:rPr>
          <w:spacing w:val="-5"/>
        </w:rPr>
        <w:t>资控股有限公司（以下简称“深投控”）及紫光集团共同签署了《合作框架协议》，拟向深投控转让紫光集</w:t>
      </w:r>
    </w:p>
    <w:p>
      <w:pPr>
        <w:spacing w:after="0" w:line="264" w:lineRule="auto"/>
        <w:jc w:val="both"/>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66" w:lineRule="auto" w:before="35"/>
        <w:ind w:right="1131"/>
        <w:jc w:val="both"/>
      </w:pPr>
      <w:r>
        <w:rPr/>
        <w:t>团</w:t>
      </w:r>
      <w:r>
        <w:rPr>
          <w:spacing w:val="40"/>
        </w:rPr>
        <w:t> </w:t>
      </w:r>
      <w:r>
        <w:rPr>
          <w:rFonts w:ascii="Times New Roman" w:hAnsi="Times New Roman" w:cs="Times New Roman" w:eastAsia="Times New Roman" w:hint="default"/>
          <w:spacing w:val="-3"/>
        </w:rPr>
        <w:t>36%</w:t>
      </w:r>
      <w:r>
        <w:rPr>
          <w:spacing w:val="-3"/>
        </w:rPr>
        <w:t>股权，并拟约定在本次股权转让完成后由清华控股和深投控一致行动或作出类似安排，达到将紫光</w:t>
      </w:r>
      <w:r>
        <w:rPr>
          <w:spacing w:val="-102"/>
        </w:rPr>
        <w:t> </w:t>
      </w:r>
      <w:r>
        <w:rPr>
          <w:spacing w:val="-102"/>
        </w:rPr>
      </w:r>
      <w:r>
        <w:rPr>
          <w:spacing w:val="-1"/>
        </w:rPr>
        <w:t>集团纳入深投控合并报表范围的条件，以实现深投控对紫光集团的实际控制。基于这一安排，本次股权转</w:t>
      </w:r>
      <w:r>
        <w:rPr>
          <w:spacing w:val="-83"/>
        </w:rPr>
        <w:t> </w:t>
      </w:r>
      <w:r>
        <w:rPr>
          <w:spacing w:val="-83"/>
        </w:rPr>
      </w:r>
      <w:r>
        <w:rPr>
          <w:spacing w:val="-1"/>
        </w:rPr>
        <w:t>让完成前后，紫光集团的国有控股的性质不发生变化。截止目前，相关股权转让事宜还在进行中，并具有</w:t>
      </w:r>
      <w:r>
        <w:rPr>
          <w:spacing w:val="-85"/>
        </w:rPr>
        <w:t> </w:t>
      </w:r>
      <w:r>
        <w:rPr>
          <w:spacing w:val="-85"/>
        </w:rPr>
      </w:r>
      <w:r>
        <w:rPr/>
        <w:t>不确定性。</w:t>
      </w:r>
    </w:p>
    <w:p>
      <w:pPr>
        <w:pStyle w:val="Heading2"/>
        <w:spacing w:line="240" w:lineRule="auto" w:before="146"/>
        <w:ind w:right="0"/>
        <w:jc w:val="both"/>
        <w:rPr>
          <w:b w:val="0"/>
          <w:bCs w:val="0"/>
        </w:rPr>
      </w:pPr>
      <w:bookmarkStart w:name="十六、 母公司财务报表主要项目注释" w:id="280"/>
      <w:bookmarkEnd w:id="280"/>
      <w:r>
        <w:rPr>
          <w:b w:val="0"/>
          <w:bCs w:val="0"/>
        </w:rPr>
      </w:r>
      <w:r>
        <w:rPr/>
        <w:t>十六、</w:t>
      </w:r>
      <w:r>
        <w:rPr>
          <w:spacing w:val="-16"/>
        </w:rPr>
        <w:t> </w:t>
      </w:r>
      <w:r>
        <w:rPr/>
        <w:t>母公司财务报表主要项目注释</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right="0"/>
        <w:jc w:val="both"/>
        <w:rPr>
          <w:b w:val="0"/>
          <w:bCs w:val="0"/>
        </w:rPr>
      </w:pPr>
      <w:bookmarkStart w:name="（一） 应收票据及应收账款" w:id="281"/>
      <w:bookmarkEnd w:id="281"/>
      <w:r>
        <w:rPr>
          <w:b w:val="0"/>
          <w:bCs w:val="0"/>
        </w:rPr>
      </w:r>
      <w:r>
        <w:rPr/>
        <w:t>（一）应收票据及应收账款</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right="0"/>
        <w:jc w:val="both"/>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76" w:right="0"/>
        <w:jc w:val="left"/>
        <w:rPr>
          <w:b w:val="0"/>
          <w:bCs w:val="0"/>
        </w:rPr>
      </w:pPr>
      <w:r>
        <w:rPr/>
        <w:pict>
          <v:shape style="position:absolute;margin-left:223.699997pt;margin-top:37.043701pt;width:.480027pt;height:.18pt;mso-position-horizontal-relative:page;mso-position-vertical-relative:paragraph;z-index:25336" type="#_x0000_t75" stroked="false">
            <v:imagedata r:id="rId748" o:title=""/>
          </v:shape>
        </w:pict>
      </w:r>
      <w:r>
        <w:rPr/>
        <w:pict>
          <v:shape style="position:absolute;margin-left:371.079987pt;margin-top:37.043701pt;width:.480037pt;height:.18pt;mso-position-horizontal-relative:page;mso-position-vertical-relative:paragraph;z-index:25360" type="#_x0000_t75" stroked="false">
            <v:imagedata r:id="rId748" o:title=""/>
          </v:shape>
        </w:pict>
      </w:r>
      <w:r>
        <w:rPr/>
        <w:pict>
          <v:shape style="position:absolute;margin-left:223.699997pt;margin-top:55.943703pt;width:.48002pt;height:.24pt;mso-position-horizontal-relative:page;mso-position-vertical-relative:paragraph;z-index:25384" type="#_x0000_t75" stroked="false">
            <v:imagedata r:id="rId763" o:title=""/>
          </v:shape>
        </w:pict>
      </w:r>
      <w:r>
        <w:rPr/>
        <w:pict>
          <v:shape style="position:absolute;margin-left:371.079987pt;margin-top:55.943703pt;width:.48003pt;height:.24pt;mso-position-horizontal-relative:page;mso-position-vertical-relative:paragraph;z-index:25408" type="#_x0000_t75" stroked="false">
            <v:imagedata r:id="rId763" o:title=""/>
          </v:shape>
        </w:pict>
      </w:r>
      <w:r>
        <w:rPr/>
        <w:t>（</w:t>
      </w:r>
      <w:r>
        <w:rPr>
          <w:rFonts w:ascii="Times New Roman" w:hAnsi="Times New Roman" w:cs="Times New Roman" w:eastAsia="Times New Roman" w:hint="default"/>
        </w:rPr>
        <w:t>1</w:t>
      </w:r>
      <w:r>
        <w:rPr/>
        <w:t>）分类列示</w:t>
      </w:r>
      <w:r>
        <w:rPr>
          <w:b w:val="0"/>
          <w:bCs w:val="0"/>
        </w:rPr>
      </w:r>
    </w:p>
    <w:p>
      <w:pPr>
        <w:spacing w:line="240" w:lineRule="auto" w:before="3"/>
        <w:rPr>
          <w:rFonts w:ascii="宋体" w:hAnsi="宋体" w:cs="宋体" w:eastAsia="宋体" w:hint="default"/>
          <w:b/>
          <w:bCs/>
          <w:sz w:val="4"/>
          <w:szCs w:val="4"/>
        </w:rPr>
      </w:pPr>
    </w:p>
    <w:tbl>
      <w:tblPr>
        <w:tblW w:w="0" w:type="auto"/>
        <w:jc w:val="left"/>
        <w:tblInd w:w="536" w:type="dxa"/>
        <w:tblLayout w:type="fixed"/>
        <w:tblCellMar>
          <w:top w:w="0" w:type="dxa"/>
          <w:left w:w="0" w:type="dxa"/>
          <w:bottom w:w="0" w:type="dxa"/>
          <w:right w:w="0" w:type="dxa"/>
        </w:tblCellMar>
        <w:tblLook w:val="01E0"/>
      </w:tblPr>
      <w:tblGrid>
        <w:gridCol w:w="2962"/>
        <w:gridCol w:w="2948"/>
        <w:gridCol w:w="2949"/>
      </w:tblGrid>
      <w:tr>
        <w:trPr>
          <w:trHeight w:val="388"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7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2,625,740.25</w:t>
            </w:r>
          </w:p>
        </w:tc>
        <w:tc>
          <w:tcPr>
            <w:tcW w:w="2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519,633.89</w:t>
            </w:r>
          </w:p>
        </w:tc>
      </w:tr>
      <w:tr>
        <w:trPr>
          <w:trHeight w:val="274" w:hRule="exact"/>
        </w:trPr>
        <w:tc>
          <w:tcPr>
            <w:tcW w:w="2962"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1,572,116.01</w:t>
            </w:r>
          </w:p>
        </w:tc>
        <w:tc>
          <w:tcPr>
            <w:tcW w:w="2949"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2,203,961.95</w:t>
            </w:r>
          </w:p>
        </w:tc>
      </w:tr>
      <w:tr>
        <w:trPr>
          <w:trHeight w:val="495" w:hRule="exact"/>
        </w:trPr>
        <w:tc>
          <w:tcPr>
            <w:tcW w:w="2962" w:type="dxa"/>
            <w:tcBorders>
              <w:top w:val="nil" w:sz="6" w:space="0" w:color="auto"/>
              <w:left w:val="nil" w:sz="6" w:space="0" w:color="auto"/>
              <w:bottom w:val="single" w:sz="12" w:space="0" w:color="000000"/>
              <w:right w:val="single" w:sz="4" w:space="0" w:color="000000"/>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4,197,856.26</w:t>
            </w:r>
          </w:p>
        </w:tc>
        <w:tc>
          <w:tcPr>
            <w:tcW w:w="2949"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2,723,595.84</w:t>
            </w:r>
          </w:p>
        </w:tc>
      </w:tr>
    </w:tbl>
    <w:p>
      <w:pPr>
        <w:spacing w:line="240" w:lineRule="auto" w:before="1"/>
        <w:rPr>
          <w:rFonts w:ascii="宋体" w:hAnsi="宋体" w:cs="宋体" w:eastAsia="宋体" w:hint="default"/>
          <w:b/>
          <w:bCs/>
          <w:sz w:val="9"/>
          <w:szCs w:val="9"/>
        </w:rPr>
      </w:pPr>
    </w:p>
    <w:p>
      <w:pPr>
        <w:pStyle w:val="Heading4"/>
        <w:spacing w:line="240" w:lineRule="auto"/>
        <w:ind w:right="0"/>
        <w:jc w:val="left"/>
        <w:rPr>
          <w:b w:val="0"/>
          <w:bCs w:val="0"/>
        </w:rPr>
      </w:pPr>
      <w:r>
        <w:rPr/>
        <w:pict>
          <v:group style="position:absolute;margin-left:76.559998pt;margin-top:-31.466335pt;width:442.2pt;height:5.55pt;mso-position-horizontal-relative:page;mso-position-vertical-relative:paragraph;z-index:-1131544" coordorigin="1531,-629" coordsize="8844,111">
            <v:shape style="position:absolute;left:1531;top:-629;width:2962;height:110" type="#_x0000_t75" stroked="false">
              <v:imagedata r:id="rId764" o:title=""/>
            </v:shape>
            <v:shape style="position:absolute;left:4469;top:-533;width:2962;height:14" type="#_x0000_t75" stroked="false">
              <v:imagedata r:id="rId765" o:title=""/>
            </v:shape>
            <v:shape style="position:absolute;left:7417;top:-529;width:2958;height:10" type="#_x0000_t75" stroked="false">
              <v:imagedata r:id="rId766" o:title=""/>
            </v:shape>
            <w10:wrap type="none"/>
          </v:group>
        </w:pict>
      </w:r>
      <w:r>
        <w:rPr/>
        <w:pict>
          <v:shape style="position:absolute;margin-left:223.699997pt;margin-top:-7.706306pt;width:.48002pt;height:.24pt;mso-position-horizontal-relative:page;mso-position-vertical-relative:paragraph;z-index:25456" type="#_x0000_t75" stroked="false">
            <v:imagedata r:id="rId767" o:title=""/>
          </v:shape>
        </w:pict>
      </w:r>
      <w:r>
        <w:rPr/>
        <w:pict>
          <v:shape style="position:absolute;margin-left:371.079987pt;margin-top:-7.706306pt;width:.48003pt;height:.24pt;mso-position-horizontal-relative:page;mso-position-vertical-relative:paragraph;z-index:25480" type="#_x0000_t75" stroked="false">
            <v:imagedata r:id="rId767" o:title=""/>
          </v:shape>
        </w:pict>
      </w:r>
      <w:r>
        <w:rPr>
          <w:rFonts w:ascii="Times New Roman" w:hAnsi="Times New Roman" w:cs="Times New Roman" w:eastAsia="Times New Roman" w:hint="default"/>
        </w:rPr>
        <w:t>2</w:t>
      </w:r>
      <w:r>
        <w:rPr/>
        <w:t>、应收票据</w:t>
      </w:r>
      <w:r>
        <w:rPr>
          <w:b w:val="0"/>
          <w:bCs w:val="0"/>
        </w:rPr>
      </w:r>
    </w:p>
    <w:p>
      <w:pPr>
        <w:spacing w:line="240" w:lineRule="auto" w:before="12"/>
        <w:rPr>
          <w:rFonts w:ascii="宋体" w:hAnsi="宋体" w:cs="宋体" w:eastAsia="宋体" w:hint="default"/>
          <w:b/>
          <w:bCs/>
          <w:sz w:val="15"/>
          <w:szCs w:val="15"/>
        </w:rPr>
      </w:pPr>
    </w:p>
    <w:p>
      <w:pPr>
        <w:pStyle w:val="Heading4"/>
        <w:spacing w:line="240" w:lineRule="auto" w:before="0"/>
        <w:ind w:left="576" w:right="0"/>
        <w:jc w:val="left"/>
        <w:rPr>
          <w:b w:val="0"/>
          <w:bCs w:val="0"/>
        </w:rPr>
      </w:pPr>
      <w:r>
        <w:rPr/>
        <w:pict>
          <v:shape style="position:absolute;margin-left:219.979996pt;margin-top:37.043644pt;width:.479957pt;height:.18pt;mso-position-horizontal-relative:page;mso-position-vertical-relative:paragraph;z-index:25504" type="#_x0000_t75" stroked="false">
            <v:imagedata r:id="rId768" o:title=""/>
          </v:shape>
        </w:pict>
      </w:r>
      <w:r>
        <w:rPr/>
        <w:pict>
          <v:shape style="position:absolute;margin-left:368.920013pt;margin-top:37.043644pt;width:.479927pt;height:.18pt;mso-position-horizontal-relative:page;mso-position-vertical-relative:paragraph;z-index:25528" type="#_x0000_t75" stroked="false">
            <v:imagedata r:id="rId768" o:title=""/>
          </v:shape>
        </w:pict>
      </w:r>
      <w:r>
        <w:rPr/>
        <w:pict>
          <v:group style="position:absolute;margin-left:73.080002pt;margin-top:56.183681pt;width:449.2pt;height:.5pt;mso-position-horizontal-relative:page;mso-position-vertical-relative:paragraph;z-index:-1131424" coordorigin="1462,1124" coordsize="8984,10">
            <v:shape style="position:absolute;left:1462;top:1124;width:5917;height:10" type="#_x0000_t75" stroked="false">
              <v:imagedata r:id="rId769" o:title=""/>
            </v:shape>
            <v:shape style="position:absolute;left:7374;top:1124;width:3071;height:10" type="#_x0000_t75" stroked="false">
              <v:imagedata r:id="rId770" o:title=""/>
            </v:shape>
            <w10:wrap type="none"/>
          </v:group>
        </w:pict>
      </w:r>
      <w:r>
        <w:rPr/>
        <w:t>（</w:t>
      </w:r>
      <w:r>
        <w:rPr>
          <w:rFonts w:ascii="Times New Roman" w:hAnsi="Times New Roman" w:cs="Times New Roman" w:eastAsia="Times New Roman" w:hint="default"/>
        </w:rPr>
        <w:t>1</w:t>
      </w:r>
      <w:r>
        <w:rPr/>
        <w:t>）应收票据分类</w:t>
      </w:r>
      <w:r>
        <w:rPr>
          <w:b w:val="0"/>
          <w:bCs w:val="0"/>
        </w:rPr>
      </w:r>
    </w:p>
    <w:p>
      <w:pPr>
        <w:spacing w:line="240" w:lineRule="auto" w:before="3"/>
        <w:rPr>
          <w:rFonts w:ascii="宋体" w:hAnsi="宋体" w:cs="宋体" w:eastAsia="宋体" w:hint="default"/>
          <w:b/>
          <w:bCs/>
          <w:sz w:val="4"/>
          <w:szCs w:val="4"/>
        </w:rPr>
      </w:pPr>
    </w:p>
    <w:tbl>
      <w:tblPr>
        <w:tblW w:w="0" w:type="auto"/>
        <w:jc w:val="left"/>
        <w:tblInd w:w="467" w:type="dxa"/>
        <w:tblLayout w:type="fixed"/>
        <w:tblCellMar>
          <w:top w:w="0" w:type="dxa"/>
          <w:left w:w="0" w:type="dxa"/>
          <w:bottom w:w="0" w:type="dxa"/>
          <w:right w:w="0" w:type="dxa"/>
        </w:tblCellMar>
        <w:tblLook w:val="01E0"/>
      </w:tblPr>
      <w:tblGrid>
        <w:gridCol w:w="2957"/>
        <w:gridCol w:w="2979"/>
        <w:gridCol w:w="3062"/>
      </w:tblGrid>
      <w:tr>
        <w:trPr>
          <w:trHeight w:val="388"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right="1283"/>
              <w:jc w:val="righ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9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83" w:hRule="exact"/>
        </w:trPr>
        <w:tc>
          <w:tcPr>
            <w:tcW w:w="2957"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2,325,740.25</w:t>
            </w:r>
          </w:p>
        </w:tc>
        <w:tc>
          <w:tcPr>
            <w:tcW w:w="3062"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z w:val="18"/>
              </w:rPr>
              <w:t>519,633.89</w:t>
            </w:r>
          </w:p>
        </w:tc>
      </w:tr>
      <w:tr>
        <w:trPr>
          <w:trHeight w:val="27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3062"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40" w:lineRule="auto" w:before="148"/>
              <w:ind w:right="12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2,625,740.25</w:t>
            </w:r>
            <w:r>
              <w:rPr>
                <w:rFonts w:ascii="Times New Roman"/>
                <w:spacing w:val="-1"/>
                <w:sz w:val="18"/>
              </w:rPr>
            </w:r>
          </w:p>
        </w:tc>
        <w:tc>
          <w:tcPr>
            <w:tcW w:w="306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z w:val="18"/>
              </w:rPr>
              <w:t>519,633.89</w:t>
            </w:r>
            <w:r>
              <w:rPr>
                <w:rFonts w:ascii="Times New Roman"/>
                <w:sz w:val="18"/>
              </w:rPr>
            </w:r>
          </w:p>
        </w:tc>
      </w:tr>
    </w:tbl>
    <w:p>
      <w:pPr>
        <w:spacing w:line="240" w:lineRule="auto" w:before="1"/>
        <w:rPr>
          <w:rFonts w:ascii="宋体" w:hAnsi="宋体" w:cs="宋体" w:eastAsia="宋体" w:hint="default"/>
          <w:b/>
          <w:bCs/>
          <w:sz w:val="9"/>
          <w:szCs w:val="9"/>
        </w:rPr>
      </w:pPr>
    </w:p>
    <w:p>
      <w:pPr>
        <w:pStyle w:val="Heading4"/>
        <w:spacing w:line="240" w:lineRule="auto"/>
        <w:ind w:left="576" w:right="0"/>
        <w:jc w:val="left"/>
        <w:rPr>
          <w:b w:val="0"/>
          <w:bCs w:val="0"/>
        </w:rPr>
      </w:pPr>
      <w:r>
        <w:rPr/>
        <w:pict>
          <v:group style="position:absolute;margin-left:73.080002pt;margin-top:-31.466324pt;width:449.2pt;height:5.55pt;mso-position-horizontal-relative:page;mso-position-vertical-relative:paragraph;z-index:-1131400" coordorigin="1462,-629" coordsize="8984,111">
            <v:shape style="position:absolute;left:1462;top:-629;width:2957;height:110" type="#_x0000_t75" stroked="false">
              <v:imagedata r:id="rId771" o:title=""/>
            </v:shape>
            <v:shape style="position:absolute;left:4395;top:-533;width:2993;height:14" type="#_x0000_t75" stroked="false">
              <v:imagedata r:id="rId772" o:title=""/>
            </v:shape>
            <v:shape style="position:absolute;left:7374;top:-529;width:3071;height:10" type="#_x0000_t75" stroked="false">
              <v:imagedata r:id="rId773" o:title=""/>
            </v:shape>
            <w10:wrap type="none"/>
          </v:group>
        </w:pict>
      </w:r>
      <w:r>
        <w:rPr/>
        <w:t>（</w:t>
      </w:r>
      <w:r>
        <w:rPr>
          <w:rFonts w:ascii="Times New Roman" w:hAnsi="Times New Roman" w:cs="Times New Roman" w:eastAsia="Times New Roman" w:hint="default"/>
        </w:rPr>
        <w:t>2</w:t>
      </w:r>
      <w:r>
        <w:rPr/>
        <w:t>）期末无已质押的应收票据。</w:t>
      </w:r>
      <w:r>
        <w:rPr>
          <w:b w:val="0"/>
          <w:bCs w:val="0"/>
        </w:rPr>
      </w:r>
    </w:p>
    <w:p>
      <w:pPr>
        <w:spacing w:line="240" w:lineRule="auto" w:before="4"/>
        <w:rPr>
          <w:rFonts w:ascii="宋体" w:hAnsi="宋体" w:cs="宋体" w:eastAsia="宋体" w:hint="default"/>
          <w:b/>
          <w:bCs/>
          <w:sz w:val="13"/>
          <w:szCs w:val="13"/>
        </w:rPr>
      </w:pPr>
    </w:p>
    <w:p>
      <w:pPr>
        <w:pStyle w:val="Heading4"/>
        <w:spacing w:line="240" w:lineRule="auto"/>
        <w:ind w:left="576" w:right="0"/>
        <w:jc w:val="left"/>
        <w:rPr>
          <w:b w:val="0"/>
          <w:bCs w:val="0"/>
        </w:rPr>
      </w:pPr>
      <w:r>
        <w:rPr/>
        <w:t>（</w:t>
      </w:r>
      <w:r>
        <w:rPr>
          <w:rFonts w:ascii="Times New Roman" w:hAnsi="Times New Roman" w:cs="Times New Roman" w:eastAsia="Times New Roman" w:hint="default"/>
        </w:rPr>
        <w:t>3</w:t>
      </w:r>
      <w:r>
        <w:rPr/>
        <w:t>）期末公司无已背书或贴现且在资产负债表日尚未到期的应收票据。</w:t>
      </w:r>
      <w:r>
        <w:rPr>
          <w:b w:val="0"/>
          <w:bCs w:val="0"/>
        </w:rPr>
      </w:r>
    </w:p>
    <w:p>
      <w:pPr>
        <w:spacing w:line="240" w:lineRule="auto" w:before="12"/>
        <w:rPr>
          <w:rFonts w:ascii="宋体" w:hAnsi="宋体" w:cs="宋体" w:eastAsia="宋体" w:hint="default"/>
          <w:b/>
          <w:bCs/>
          <w:sz w:val="15"/>
          <w:szCs w:val="15"/>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514" w:right="0"/>
        <w:jc w:val="left"/>
        <w:rPr>
          <w:b w:val="0"/>
          <w:bCs w:val="0"/>
        </w:rPr>
      </w:pPr>
      <w:r>
        <w:rPr/>
        <w:pict>
          <v:shape style="position:absolute;margin-left:320.980011pt;margin-top:38.663670pt;width:.479996pt;height:.1pt;mso-position-horizontal-relative:page;mso-position-vertical-relative:paragraph;z-index:-1131376" type="#_x0000_t75" stroked="false">
            <v:imagedata r:id="rId774" o:title=""/>
          </v:shape>
        </w:pict>
      </w:r>
      <w:r>
        <w:rPr/>
        <w:pict>
          <v:shape style="position:absolute;margin-left:446.880005pt;margin-top:38.663670pt;width:.479996pt;height:.1pt;mso-position-horizontal-relative:page;mso-position-vertical-relative:paragraph;z-index:-1131352" type="#_x0000_t75" stroked="false">
            <v:imagedata r:id="rId774" o:title=""/>
          </v:shape>
        </w:pict>
      </w:r>
      <w:r>
        <w:rPr/>
        <w:pict>
          <v:group style="position:absolute;margin-left:185.779984pt;margin-top:53.123646pt;width:261.1pt;height:5.6pt;mso-position-horizontal-relative:page;mso-position-vertical-relative:paragraph;z-index:-1131328" coordorigin="3716,1062" coordsize="5222,112">
            <v:shape style="position:absolute;left:3716;top:1062;width:1731;height:112" type="#_x0000_t75" stroked="false">
              <v:imagedata r:id="rId775" o:title=""/>
            </v:shape>
            <v:shape style="position:absolute;left:5422;top:1144;width:2255;height:30" type="#_x0000_t75" stroked="false">
              <v:imagedata r:id="rId776" o:title=""/>
            </v:shape>
            <v:shape style="position:absolute;left:7653;top:1144;width:1284;height:10" type="#_x0000_t75" stroked="false">
              <v:imagedata r:id="rId777" o:title=""/>
            </v:shape>
            <w10:wrap type="none"/>
          </v:group>
        </w:pict>
      </w:r>
      <w:r>
        <w:rPr/>
        <w:pict>
          <v:shape style="position:absolute;margin-left:186.259995pt;margin-top:76.943672pt;width:.480014pt;height:1.2pt;mso-position-horizontal-relative:page;mso-position-vertical-relative:paragraph;z-index:-1131304" type="#_x0000_t75" stroked="false">
            <v:imagedata r:id="rId778" o:title=""/>
          </v:shape>
        </w:pict>
      </w:r>
      <w:r>
        <w:rPr/>
        <w:pict>
          <v:shape style="position:absolute;margin-left:271.359985pt;margin-top:76.943672pt;width:.480014pt;height:1.2pt;mso-position-horizontal-relative:page;mso-position-vertical-relative:paragraph;z-index:-1131280" type="#_x0000_t75" stroked="false">
            <v:imagedata r:id="rId778" o:title=""/>
          </v:shape>
        </w:pict>
      </w:r>
      <w:r>
        <w:rPr/>
        <w:pict>
          <v:shape style="position:absolute;margin-left:320.980011pt;margin-top:76.943672pt;width:.479984pt;height:1.2pt;mso-position-horizontal-relative:page;mso-position-vertical-relative:paragraph;z-index:-1131256" type="#_x0000_t75" stroked="false">
            <v:imagedata r:id="rId778" o:title=""/>
          </v:shape>
        </w:pict>
      </w:r>
      <w:r>
        <w:rPr/>
        <w:pict>
          <v:shape style="position:absolute;margin-left:382.899994pt;margin-top:76.943672pt;width:.480014pt;height:1.2pt;mso-position-horizontal-relative:page;mso-position-vertical-relative:paragraph;z-index:-1131232" type="#_x0000_t75" stroked="false">
            <v:imagedata r:id="rId778" o:title=""/>
          </v:shape>
        </w:pict>
      </w:r>
      <w:r>
        <w:rPr/>
        <w:pict>
          <v:shape style="position:absolute;margin-left:446.880005pt;margin-top:76.943672pt;width:.479984pt;height:1.2pt;mso-position-horizontal-relative:page;mso-position-vertical-relative:paragraph;z-index:-1131208" type="#_x0000_t75" stroked="false">
            <v:imagedata r:id="rId778" o:title=""/>
          </v:shape>
        </w:pict>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4"/>
          <w:szCs w:val="4"/>
        </w:rPr>
      </w:pPr>
    </w:p>
    <w:tbl>
      <w:tblPr>
        <w:tblW w:w="0" w:type="auto"/>
        <w:jc w:val="left"/>
        <w:tblInd w:w="467" w:type="dxa"/>
        <w:tblLayout w:type="fixed"/>
        <w:tblCellMar>
          <w:top w:w="0" w:type="dxa"/>
          <w:left w:w="0" w:type="dxa"/>
          <w:bottom w:w="0" w:type="dxa"/>
          <w:right w:w="0" w:type="dxa"/>
        </w:tblCellMar>
        <w:tblLook w:val="01E0"/>
      </w:tblPr>
      <w:tblGrid>
        <w:gridCol w:w="2283"/>
        <w:gridCol w:w="1707"/>
        <w:gridCol w:w="987"/>
        <w:gridCol w:w="1238"/>
        <w:gridCol w:w="1280"/>
        <w:gridCol w:w="1502"/>
      </w:tblGrid>
      <w:tr>
        <w:trPr>
          <w:trHeight w:val="388" w:hRule="exact"/>
        </w:trPr>
        <w:tc>
          <w:tcPr>
            <w:tcW w:w="2283" w:type="dxa"/>
            <w:tcBorders>
              <w:top w:val="single" w:sz="12" w:space="0" w:color="000000"/>
              <w:left w:val="nil" w:sz="6" w:space="0" w:color="auto"/>
              <w:bottom w:val="nil" w:sz="6" w:space="0" w:color="auto"/>
              <w:right w:val="nil" w:sz="6" w:space="0" w:color="auto"/>
            </w:tcBorders>
          </w:tcPr>
          <w:p>
            <w:pPr>
              <w:pStyle w:val="TableParagraph"/>
              <w:spacing w:line="349" w:lineRule="exact"/>
              <w:ind w:left="2278" w:right="-56"/>
              <w:jc w:val="left"/>
              <w:rPr>
                <w:rFonts w:ascii="宋体" w:hAnsi="宋体" w:cs="宋体" w:eastAsia="宋体" w:hint="default"/>
                <w:sz w:val="20"/>
                <w:szCs w:val="20"/>
              </w:rPr>
            </w:pPr>
            <w:r>
              <w:rPr>
                <w:rFonts w:ascii="宋体" w:hAnsi="宋体" w:cs="宋体" w:eastAsia="宋体" w:hint="default"/>
                <w:position w:val="-6"/>
                <w:sz w:val="20"/>
                <w:szCs w:val="20"/>
              </w:rPr>
              <w:pict>
                <v:group style="width:.5pt;height:17.5pt;mso-position-horizontal-relative:char;mso-position-vertical-relative:line" coordorigin="0,0" coordsize="10,350">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shape style="position:absolute;left:0;top:346;width:10;height:4" type="#_x0000_t75" stroked="false">
                      <v:imagedata r:id="rId774" o:title=""/>
                    </v:shape>
                  </v:group>
                </v:group>
              </w:pict>
            </w:r>
            <w:r>
              <w:rPr>
                <w:rFonts w:ascii="宋体" w:hAnsi="宋体" w:cs="宋体" w:eastAsia="宋体" w:hint="default"/>
                <w:position w:val="-6"/>
                <w:sz w:val="20"/>
                <w:szCs w:val="20"/>
              </w:rPr>
            </w:r>
          </w:p>
        </w:tc>
        <w:tc>
          <w:tcPr>
            <w:tcW w:w="17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8"/>
                <w:szCs w:val="28"/>
              </w:rPr>
            </w:pPr>
          </w:p>
        </w:tc>
        <w:tc>
          <w:tcPr>
            <w:tcW w:w="987" w:type="dxa"/>
            <w:tcBorders>
              <w:top w:val="single" w:sz="12" w:space="0" w:color="000000"/>
              <w:left w:val="nil" w:sz="6" w:space="0" w:color="auto"/>
              <w:bottom w:val="single" w:sz="4" w:space="0" w:color="000000"/>
              <w:right w:val="nil" w:sz="6" w:space="0" w:color="auto"/>
            </w:tcBorders>
          </w:tcPr>
          <w:p>
            <w:pPr/>
          </w:p>
        </w:tc>
        <w:tc>
          <w:tcPr>
            <w:tcW w:w="1238"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3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80" w:type="dxa"/>
            <w:tcBorders>
              <w:top w:val="single" w:sz="12" w:space="0" w:color="000000"/>
              <w:left w:val="nil" w:sz="6" w:space="0" w:color="auto"/>
              <w:bottom w:val="single" w:sz="4" w:space="0" w:color="000000"/>
              <w:right w:val="nil" w:sz="6" w:space="0" w:color="auto"/>
            </w:tcBorders>
          </w:tcPr>
          <w:p>
            <w:pPr/>
          </w:p>
        </w:tc>
        <w:tc>
          <w:tcPr>
            <w:tcW w:w="1502" w:type="dxa"/>
            <w:tcBorders>
              <w:top w:val="single" w:sz="12" w:space="0" w:color="000000"/>
              <w:left w:val="nil" w:sz="6" w:space="0" w:color="auto"/>
              <w:bottom w:val="single" w:sz="4" w:space="0" w:color="000000"/>
              <w:right w:val="nil" w:sz="6" w:space="0" w:color="auto"/>
            </w:tcBorders>
          </w:tcPr>
          <w:p>
            <w:pPr/>
          </w:p>
        </w:tc>
      </w:tr>
      <w:tr>
        <w:trPr>
          <w:trHeight w:val="313"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707" w:type="dxa"/>
            <w:tcBorders>
              <w:top w:val="single" w:sz="4" w:space="0" w:color="000000"/>
              <w:left w:val="single" w:sz="4" w:space="0" w:color="000000"/>
              <w:bottom w:val="nil" w:sz="6" w:space="0" w:color="auto"/>
              <w:right w:val="nil" w:sz="6" w:space="0" w:color="auto"/>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87"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tc>
        <w:tc>
          <w:tcPr>
            <w:tcW w:w="251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02"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tc>
      </w:tr>
      <w:tr>
        <w:trPr>
          <w:trHeight w:val="195" w:hRule="exact"/>
        </w:trPr>
        <w:tc>
          <w:tcPr>
            <w:tcW w:w="2283" w:type="dxa"/>
            <w:tcBorders>
              <w:top w:val="nil" w:sz="6" w:space="0" w:color="auto"/>
              <w:left w:val="nil" w:sz="6" w:space="0" w:color="auto"/>
              <w:bottom w:val="nil" w:sz="6" w:space="0" w:color="auto"/>
              <w:right w:val="single" w:sz="4" w:space="0" w:color="000000"/>
            </w:tcBorders>
          </w:tcPr>
          <w:p>
            <w:pPr/>
          </w:p>
        </w:tc>
        <w:tc>
          <w:tcPr>
            <w:tcW w:w="1707" w:type="dxa"/>
            <w:tcBorders>
              <w:top w:val="nil" w:sz="6" w:space="0" w:color="auto"/>
              <w:left w:val="single" w:sz="4" w:space="0" w:color="000000"/>
              <w:bottom w:val="nil" w:sz="6" w:space="0" w:color="auto"/>
              <w:right w:val="single" w:sz="4" w:space="0" w:color="000000"/>
            </w:tcBorders>
          </w:tcPr>
          <w:p>
            <w:pPr/>
          </w:p>
        </w:tc>
        <w:tc>
          <w:tcPr>
            <w:tcW w:w="987" w:type="dxa"/>
            <w:tcBorders>
              <w:top w:val="nil" w:sz="6" w:space="0" w:color="auto"/>
              <w:left w:val="single" w:sz="4" w:space="0" w:color="000000"/>
              <w:bottom w:val="nil" w:sz="6" w:space="0" w:color="auto"/>
              <w:right w:val="single" w:sz="4" w:space="0" w:color="000000"/>
            </w:tcBorders>
          </w:tcPr>
          <w:p>
            <w:pPr/>
          </w:p>
        </w:tc>
        <w:tc>
          <w:tcPr>
            <w:tcW w:w="123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nil" w:sz="6" w:space="0" w:color="auto"/>
            </w:tcBorders>
          </w:tcPr>
          <w:p>
            <w:pPr>
              <w:pStyle w:val="TableParagraph"/>
              <w:spacing w:line="185"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95" w:hRule="exact"/>
        </w:trPr>
        <w:tc>
          <w:tcPr>
            <w:tcW w:w="2283" w:type="dxa"/>
            <w:tcBorders>
              <w:top w:val="nil" w:sz="6" w:space="0" w:color="auto"/>
              <w:left w:val="nil" w:sz="6" w:space="0" w:color="auto"/>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tc>
        <w:tc>
          <w:tcPr>
            <w:tcW w:w="1707" w:type="dxa"/>
            <w:tcBorders>
              <w:top w:val="nil" w:sz="6" w:space="0" w:color="auto"/>
              <w:left w:val="single" w:sz="4" w:space="0" w:color="000000"/>
              <w:bottom w:val="single" w:sz="8" w:space="0" w:color="000000"/>
              <w:right w:val="single" w:sz="4" w:space="0" w:color="000000"/>
            </w:tcBorders>
          </w:tcPr>
          <w:p>
            <w:pPr>
              <w:pStyle w:val="TableParagraph"/>
              <w:spacing w:line="190" w:lineRule="exact"/>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7" w:type="dxa"/>
            <w:tcBorders>
              <w:top w:val="nil" w:sz="6" w:space="0" w:color="auto"/>
              <w:left w:val="single" w:sz="4" w:space="0" w:color="000000"/>
              <w:bottom w:val="single" w:sz="8" w:space="0" w:color="000000"/>
              <w:right w:val="single" w:sz="4" w:space="0" w:color="000000"/>
            </w:tcBorders>
          </w:tcPr>
          <w:p>
            <w:pPr>
              <w:pStyle w:val="TableParagraph"/>
              <w:spacing w:line="203" w:lineRule="exact"/>
              <w:ind w:right="153"/>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38" w:type="dxa"/>
            <w:tcBorders>
              <w:top w:val="nil" w:sz="6" w:space="0" w:color="auto"/>
              <w:left w:val="single" w:sz="4" w:space="0" w:color="000000"/>
              <w:bottom w:val="single" w:sz="8" w:space="0" w:color="000000"/>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0" w:type="dxa"/>
            <w:tcBorders>
              <w:top w:val="nil" w:sz="6" w:space="0" w:color="auto"/>
              <w:left w:val="single" w:sz="4" w:space="0" w:color="000000"/>
              <w:bottom w:val="single" w:sz="8" w:space="0" w:color="000000"/>
              <w:right w:val="single" w:sz="4" w:space="0" w:color="000000"/>
            </w:tcBorders>
          </w:tcPr>
          <w:p>
            <w:pPr>
              <w:pStyle w:val="TableParagraph"/>
              <w:spacing w:line="203" w:lineRule="exact"/>
              <w:ind w:right="121"/>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502" w:type="dxa"/>
            <w:tcBorders>
              <w:top w:val="nil" w:sz="6" w:space="0" w:color="auto"/>
              <w:left w:val="single"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tc>
      </w:tr>
      <w:tr>
        <w:trPr>
          <w:trHeight w:val="481" w:hRule="exact"/>
        </w:trPr>
        <w:tc>
          <w:tcPr>
            <w:tcW w:w="2283"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单项金额重大并单独计提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7"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987"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238"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28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502"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r>
      <w:tr>
        <w:trPr>
          <w:trHeight w:val="478"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1,587,995.97</w:t>
            </w:r>
          </w:p>
        </w:tc>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3"/>
              <w:jc w:val="right"/>
              <w:rPr>
                <w:rFonts w:ascii="Times New Roman" w:hAnsi="Times New Roman" w:cs="Times New Roman" w:eastAsia="Times New Roman" w:hint="default"/>
                <w:sz w:val="18"/>
                <w:szCs w:val="18"/>
              </w:rPr>
            </w:pPr>
            <w:r>
              <w:rPr>
                <w:rFonts w:ascii="Times New Roman"/>
                <w:sz w:val="18"/>
              </w:rPr>
              <w:t>100.00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15,879.96</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1.00</w:t>
            </w:r>
          </w:p>
        </w:tc>
        <w:tc>
          <w:tcPr>
            <w:tcW w:w="1502"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451" w:right="0"/>
              <w:jc w:val="left"/>
              <w:rPr>
                <w:rFonts w:ascii="Times New Roman" w:hAnsi="Times New Roman" w:cs="Times New Roman" w:eastAsia="Times New Roman" w:hint="default"/>
                <w:sz w:val="18"/>
                <w:szCs w:val="18"/>
              </w:rPr>
            </w:pPr>
            <w:r>
              <w:rPr>
                <w:rFonts w:ascii="Times New Roman"/>
                <w:sz w:val="18"/>
              </w:rPr>
              <w:t>1,572,116.01</w:t>
            </w:r>
          </w:p>
        </w:tc>
      </w:tr>
      <w:tr>
        <w:trPr>
          <w:trHeight w:val="510"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94"/>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单项金额不重大但单独计 </w:t>
            </w:r>
            <w:r>
              <w:rPr>
                <w:rFonts w:ascii="宋体" w:hAnsi="宋体" w:cs="宋体" w:eastAsia="宋体" w:hint="default"/>
                <w:sz w:val="18"/>
                <w:szCs w:val="18"/>
              </w:rPr>
              <w:t>提坏账准备的应收账款</w:t>
            </w:r>
          </w:p>
        </w:tc>
        <w:tc>
          <w:tcPr>
            <w:tcW w:w="1707" w:type="dxa"/>
            <w:tcBorders>
              <w:top w:val="nil" w:sz="6" w:space="0" w:color="auto"/>
              <w:left w:val="single" w:sz="4" w:space="0" w:color="000000"/>
              <w:bottom w:val="nil" w:sz="6" w:space="0" w:color="auto"/>
              <w:right w:val="single" w:sz="4" w:space="0" w:color="000000"/>
            </w:tcBorders>
          </w:tcPr>
          <w:p>
            <w:pPr/>
          </w:p>
        </w:tc>
        <w:tc>
          <w:tcPr>
            <w:tcW w:w="987" w:type="dxa"/>
            <w:tcBorders>
              <w:top w:val="nil" w:sz="6" w:space="0" w:color="auto"/>
              <w:left w:val="single" w:sz="4" w:space="0" w:color="000000"/>
              <w:bottom w:val="nil" w:sz="6" w:space="0" w:color="auto"/>
              <w:right w:val="single" w:sz="4" w:space="0" w:color="000000"/>
            </w:tcBorders>
          </w:tcPr>
          <w:p>
            <w:pPr/>
          </w:p>
        </w:tc>
        <w:tc>
          <w:tcPr>
            <w:tcW w:w="123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nil" w:sz="6" w:space="0" w:color="auto"/>
            </w:tcBorders>
          </w:tcPr>
          <w:p>
            <w:pPr/>
          </w:p>
        </w:tc>
      </w:tr>
      <w:tr>
        <w:trPr>
          <w:trHeight w:val="357"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6"/>
              <w:jc w:val="right"/>
              <w:rPr>
                <w:rFonts w:ascii="Times New Roman" w:hAnsi="Times New Roman" w:cs="Times New Roman" w:eastAsia="Times New Roman" w:hint="default"/>
                <w:sz w:val="18"/>
                <w:szCs w:val="18"/>
              </w:rPr>
            </w:pPr>
            <w:r>
              <w:rPr>
                <w:rFonts w:ascii="Times New Roman"/>
                <w:b/>
                <w:spacing w:val="-1"/>
                <w:sz w:val="18"/>
              </w:rPr>
              <w:t>1,587,995.97</w:t>
            </w:r>
            <w:r>
              <w:rPr>
                <w:rFonts w:ascii="Times New Roman"/>
                <w:spacing w:val="-1"/>
                <w:sz w:val="18"/>
              </w:rPr>
            </w:r>
          </w:p>
        </w:tc>
        <w:tc>
          <w:tcPr>
            <w:tcW w:w="9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z w:val="18"/>
              </w:rPr>
              <w:t>15,879.96</w:t>
            </w:r>
            <w:r>
              <w:rPr>
                <w:rFonts w:ascii="Times New Roman"/>
                <w:sz w:val="18"/>
              </w:rPr>
            </w:r>
          </w:p>
        </w:tc>
        <w:tc>
          <w:tcPr>
            <w:tcW w:w="12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502"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left="454" w:right="0"/>
              <w:jc w:val="left"/>
              <w:rPr>
                <w:rFonts w:ascii="Times New Roman" w:hAnsi="Times New Roman" w:cs="Times New Roman" w:eastAsia="Times New Roman" w:hint="default"/>
                <w:sz w:val="18"/>
                <w:szCs w:val="18"/>
              </w:rPr>
            </w:pPr>
            <w:r>
              <w:rPr>
                <w:rFonts w:ascii="Times New Roman"/>
                <w:b/>
                <w:sz w:val="18"/>
              </w:rPr>
              <w:t>1,572,116.01</w:t>
            </w:r>
            <w:r>
              <w:rPr>
                <w:rFonts w:ascii="Times New Roman"/>
                <w:sz w:val="18"/>
              </w:rPr>
            </w:r>
          </w:p>
        </w:tc>
      </w:tr>
    </w:tbl>
    <w:p>
      <w:pPr>
        <w:spacing w:line="240" w:lineRule="auto" w:before="2"/>
        <w:rPr>
          <w:rFonts w:ascii="宋体" w:hAnsi="宋体" w:cs="宋体" w:eastAsia="宋体" w:hint="default"/>
          <w:b/>
          <w:bCs/>
          <w:sz w:val="9"/>
          <w:szCs w:val="9"/>
        </w:rPr>
      </w:pPr>
    </w:p>
    <w:p>
      <w:pPr>
        <w:pStyle w:val="BodyText"/>
        <w:spacing w:line="240" w:lineRule="auto" w:before="35"/>
        <w:ind w:left="576" w:right="0"/>
        <w:jc w:val="left"/>
      </w:pPr>
      <w:r>
        <w:rPr/>
        <w:pict>
          <v:group style="position:absolute;margin-left:73.080002pt;margin-top:-74.146309pt;width:449.2pt;height:.5pt;mso-position-horizontal-relative:page;mso-position-vertical-relative:paragraph;z-index:-1131184" coordorigin="1462,-1483" coordsize="8984,10">
            <v:shape style="position:absolute;left:1462;top:-1483;width:2264;height:10" type="#_x0000_t75" stroked="false">
              <v:imagedata r:id="rId70" o:title=""/>
            </v:shape>
            <v:shape style="position:absolute;left:3720;top:-1483;width:1707;height:10" type="#_x0000_t75" stroked="false">
              <v:imagedata r:id="rId411" o:title=""/>
            </v:shape>
            <v:shape style="position:absolute;left:5422;top:-1483;width:997;height:10" type="#_x0000_t75" stroked="false">
              <v:imagedata r:id="rId386" o:title=""/>
            </v:shape>
            <v:shape style="position:absolute;left:6415;top:-1483;width:2523;height:10" type="#_x0000_t75" stroked="false">
              <v:imagedata r:id="rId779" o:title=""/>
            </v:shape>
            <v:shape style="position:absolute;left:8933;top:-1483;width:1512;height:10" type="#_x0000_t75" stroked="false">
              <v:imagedata r:id="rId780" o:title=""/>
            </v:shape>
            <w10:wrap type="none"/>
          </v:group>
        </w:pict>
      </w:r>
      <w:r>
        <w:rPr/>
        <w:pict>
          <v:group style="position:absolute;margin-left:73.080002pt;margin-top:-50.326313pt;width:449.2pt;height:.5pt;mso-position-horizontal-relative:page;mso-position-vertical-relative:paragraph;z-index:-1131160" coordorigin="1462,-1007" coordsize="8984,10">
            <v:shape style="position:absolute;left:1462;top:-1007;width:2264;height:10" type="#_x0000_t75" stroked="false">
              <v:imagedata r:id="rId70" o:title=""/>
            </v:shape>
            <v:shape style="position:absolute;left:3720;top:-1007;width:1707;height:10" type="#_x0000_t75" stroked="false">
              <v:imagedata r:id="rId411" o:title=""/>
            </v:shape>
            <v:shape style="position:absolute;left:5422;top:-1007;width:997;height:10" type="#_x0000_t75" stroked="false">
              <v:imagedata r:id="rId386" o:title=""/>
            </v:shape>
            <v:shape style="position:absolute;left:6415;top:-1007;width:2523;height:10" type="#_x0000_t75" stroked="false">
              <v:imagedata r:id="rId779" o:title=""/>
            </v:shape>
            <v:shape style="position:absolute;left:8933;top:-1007;width:1512;height:10" type="#_x0000_t75" stroked="false">
              <v:imagedata r:id="rId780" o:title=""/>
            </v:shape>
            <w10:wrap type="none"/>
          </v:group>
        </w:pict>
      </w:r>
      <w:r>
        <w:rPr/>
        <w:pict>
          <v:group style="position:absolute;margin-left:73.080002pt;margin-top:-26.446312pt;width:449.2pt;height:.5pt;mso-position-horizontal-relative:page;mso-position-vertical-relative:paragraph;z-index:-1131136" coordorigin="1462,-529" coordsize="8984,10">
            <v:shape style="position:absolute;left:1462;top:-529;width:2264;height:10" type="#_x0000_t75" stroked="false">
              <v:imagedata r:id="rId70" o:title=""/>
            </v:shape>
            <v:shape style="position:absolute;left:3720;top:-529;width:1707;height:10" type="#_x0000_t75" stroked="false">
              <v:imagedata r:id="rId419" o:title=""/>
            </v:shape>
            <v:shape style="position:absolute;left:5422;top:-529;width:997;height:10" type="#_x0000_t75" stroked="false">
              <v:imagedata r:id="rId390" o:title=""/>
            </v:shape>
            <v:shape style="position:absolute;left:6415;top:-529;width:2523;height:10" type="#_x0000_t75" stroked="false">
              <v:imagedata r:id="rId781" o:title=""/>
            </v:shape>
            <v:shape style="position:absolute;left:8933;top:-529;width:1512;height:10" type="#_x0000_t75" stroked="false">
              <v:imagedata r:id="rId782" o:title=""/>
            </v:shape>
            <w10:wrap type="none"/>
          </v:group>
        </w:pict>
      </w:r>
      <w:r>
        <w:rPr/>
        <w:pict>
          <v:group style="position:absolute;margin-left:72.330002pt;margin-top:23.673668pt;width:450.7pt;height:38pt;mso-position-horizontal-relative:page;mso-position-vertical-relative:paragraph;z-index:-1131112" coordorigin="1447,473" coordsize="9014,760">
            <v:group style="position:absolute;left:1462;top:488;width:2264;height:2" coordorigin="1462,488" coordsize="2264,2">
              <v:shape style="position:absolute;left:1462;top:488;width:2264;height:2" coordorigin="1462,488" coordsize="2264,0" path="m1462,488l3725,488e" filled="false" stroked="true" strokeweight="1.5pt" strokecolor="#000000">
                <v:path arrowok="t"/>
              </v:shape>
            </v:group>
            <v:group style="position:absolute;left:3725;top:488;width:30;height:2" coordorigin="3725,488" coordsize="30,2">
              <v:shape style="position:absolute;left:3725;top:488;width:30;height:2" coordorigin="3725,488" coordsize="30,0" path="m3725,488l3755,488e" filled="false" stroked="true" strokeweight="1.5pt" strokecolor="#000000">
                <v:path arrowok="t"/>
              </v:shape>
            </v:group>
            <v:group style="position:absolute;left:3755;top:488;width:6690;height:2" coordorigin="3755,488" coordsize="6690,2">
              <v:shape style="position:absolute;left:3755;top:488;width:6690;height:2" coordorigin="3755,488" coordsize="6690,0" path="m3755,488l10445,488e" filled="false" stroked="true" strokeweight="1.5pt" strokecolor="#000000">
                <v:path arrowok="t"/>
              </v:shape>
            </v:group>
            <v:group style="position:absolute;left:3725;top:503;width:10;height:20" coordorigin="3725,503" coordsize="10,20">
              <v:shape style="position:absolute;left:3725;top:503;width:10;height:20" coordorigin="3725,503" coordsize="10,20" path="m3725,523l3735,523,3735,503,3725,503,3725,523xe" filled="true" fillcolor="#000000" stroked="false">
                <v:path arrowok="t"/>
                <v:fill type="solid"/>
              </v:shape>
            </v:group>
            <v:group style="position:absolute;left:3725;top:523;width:10;height:20" coordorigin="3725,523" coordsize="10,20">
              <v:shape style="position:absolute;left:3725;top:523;width:10;height:20" coordorigin="3725,523" coordsize="10,20" path="m3725,542l3735,542,3735,523,3725,523,3725,542xe" filled="true" fillcolor="#000000" stroked="false">
                <v:path arrowok="t"/>
                <v:fill type="solid"/>
              </v:shape>
            </v:group>
            <v:group style="position:absolute;left:3725;top:542;width:10;height:20" coordorigin="3725,542" coordsize="10,20">
              <v:shape style="position:absolute;left:3725;top:542;width:10;height:20" coordorigin="3725,542" coordsize="10,20" path="m3725,561l3735,561,3735,542,3725,542,3725,561xe" filled="true" fillcolor="#000000" stroked="false">
                <v:path arrowok="t"/>
                <v:fill type="solid"/>
              </v:shape>
            </v:group>
            <v:group style="position:absolute;left:3725;top:561;width:10;height:20" coordorigin="3725,561" coordsize="10,20">
              <v:shape style="position:absolute;left:3725;top:561;width:10;height:20" coordorigin="3725,561" coordsize="10,20" path="m3725,580l3735,580,3735,561,3725,561,3725,580xe" filled="true" fillcolor="#000000" stroked="false">
                <v:path arrowok="t"/>
                <v:fill type="solid"/>
              </v:shape>
            </v:group>
            <v:group style="position:absolute;left:3725;top:580;width:10;height:20" coordorigin="3725,580" coordsize="10,20">
              <v:shape style="position:absolute;left:3725;top:580;width:10;height:20" coordorigin="3725,580" coordsize="10,20" path="m3725,599l3735,599,3735,580,3725,580,3725,599xe" filled="true" fillcolor="#000000" stroked="false">
                <v:path arrowok="t"/>
                <v:fill type="solid"/>
              </v:shape>
            </v:group>
            <v:group style="position:absolute;left:3725;top:599;width:10;height:20" coordorigin="3725,599" coordsize="10,20">
              <v:shape style="position:absolute;left:3725;top:599;width:10;height:20" coordorigin="3725,599" coordsize="10,20" path="m3725,619l3735,619,3735,599,3725,599,3725,619xe" filled="true" fillcolor="#000000" stroked="false">
                <v:path arrowok="t"/>
                <v:fill type="solid"/>
              </v:shape>
            </v:group>
            <v:group style="position:absolute;left:3725;top:619;width:10;height:20" coordorigin="3725,619" coordsize="10,20">
              <v:shape style="position:absolute;left:3725;top:619;width:10;height:20" coordorigin="3725,619" coordsize="10,20" path="m3725,638l3735,638,3735,619,3725,619,3725,638xe" filled="true" fillcolor="#000000" stroked="false">
                <v:path arrowok="t"/>
                <v:fill type="solid"/>
              </v:shape>
            </v:group>
            <v:group style="position:absolute;left:3725;top:638;width:10;height:20" coordorigin="3725,638" coordsize="10,20">
              <v:shape style="position:absolute;left:3725;top:638;width:10;height:20" coordorigin="3725,638" coordsize="10,20" path="m3725,657l3735,657,3735,638,3725,638,3725,657xe" filled="true" fillcolor="#000000" stroked="false">
                <v:path arrowok="t"/>
                <v:fill type="solid"/>
              </v:shape>
            </v:group>
            <v:group style="position:absolute;left:3725;top:657;width:10;height:20" coordorigin="3725,657" coordsize="10,20">
              <v:shape style="position:absolute;left:3725;top:657;width:10;height:20" coordorigin="3725,657" coordsize="10,20" path="m3725,676l3735,676,3735,657,3725,657,3725,676xe" filled="true" fillcolor="#000000" stroked="false">
                <v:path arrowok="t"/>
                <v:fill type="solid"/>
              </v:shape>
            </v:group>
            <v:group style="position:absolute;left:3725;top:676;width:10;height:20" coordorigin="3725,676" coordsize="10,20">
              <v:shape style="position:absolute;left:3725;top:676;width:10;height:20" coordorigin="3725,676" coordsize="10,20" path="m3725,695l3735,695,3735,676,3725,676,3725,695xe" filled="true" fillcolor="#000000" stroked="false">
                <v:path arrowok="t"/>
                <v:fill type="solid"/>
              </v:shape>
            </v:group>
            <v:group style="position:absolute;left:3725;top:695;width:10;height:20" coordorigin="3725,695" coordsize="10,20">
              <v:shape style="position:absolute;left:3725;top:695;width:10;height:20" coordorigin="3725,695" coordsize="10,20" path="m3725,715l3735,715,3735,695,3725,695,3725,715xe" filled="true" fillcolor="#000000" stroked="false">
                <v:path arrowok="t"/>
                <v:fill type="solid"/>
              </v:shape>
            </v:group>
            <v:group style="position:absolute;left:3725;top:715;width:10;height:20" coordorigin="3725,715" coordsize="10,20">
              <v:shape style="position:absolute;left:3725;top:715;width:10;height:20" coordorigin="3725,715" coordsize="10,20" path="m3725,734l3735,734,3735,715,3725,715,3725,734xe" filled="true" fillcolor="#000000" stroked="false">
                <v:path arrowok="t"/>
                <v:fill type="solid"/>
              </v:shape>
            </v:group>
            <v:group style="position:absolute;left:3725;top:734;width:10;height:20" coordorigin="3725,734" coordsize="10,20">
              <v:shape style="position:absolute;left:3725;top:734;width:10;height:20" coordorigin="3725,734" coordsize="10,20" path="m3725,753l3735,753,3735,734,3725,734,3725,753xe" filled="true" fillcolor="#000000" stroked="false">
                <v:path arrowok="t"/>
                <v:fill type="solid"/>
              </v:shape>
            </v:group>
            <v:group style="position:absolute;left:3725;top:753;width:10;height:20" coordorigin="3725,753" coordsize="10,20">
              <v:shape style="position:absolute;left:3725;top:753;width:10;height:20" coordorigin="3725,753" coordsize="10,20" path="m3725,772l3735,772,3735,753,3725,753,3725,772xe" filled="true" fillcolor="#000000" stroked="false">
                <v:path arrowok="t"/>
                <v:fill type="solid"/>
              </v:shape>
              <v:shape style="position:absolute;left:3716;top:772;width:2723;height:101" type="#_x0000_t75" stroked="false">
                <v:imagedata r:id="rId783" o:title=""/>
              </v:shape>
              <v:shape style="position:absolute;left:6415;top:843;width:2684;height:30" type="#_x0000_t75" stroked="false">
                <v:imagedata r:id="rId784" o:title=""/>
              </v:shape>
              <v:shape style="position:absolute;left:9074;top:843;width:1370;height:10" type="#_x0000_t75" stroked="false">
                <v:imagedata r:id="rId785" o:title=""/>
              </v:shape>
            </v:group>
            <v:group style="position:absolute;left:3725;top:873;width:10;height:20" coordorigin="3725,873" coordsize="10,20">
              <v:shape style="position:absolute;left:3725;top:873;width:10;height:20" coordorigin="3725,873" coordsize="10,20" path="m3725,892l3735,892,3735,873,3725,873,3725,892xe" filled="true" fillcolor="#000000" stroked="false">
                <v:path arrowok="t"/>
                <v:fill type="solid"/>
              </v:shape>
            </v:group>
            <v:group style="position:absolute;left:3725;top:892;width:10;height:20" coordorigin="3725,892" coordsize="10,20">
              <v:shape style="position:absolute;left:3725;top:892;width:10;height:20" coordorigin="3725,892" coordsize="10,20" path="m3725,911l3735,911,3735,892,3725,892,3725,911xe" filled="true" fillcolor="#000000" stroked="false">
                <v:path arrowok="t"/>
                <v:fill type="solid"/>
              </v:shape>
            </v:group>
            <v:group style="position:absolute;left:3725;top:911;width:10;height:20" coordorigin="3725,911" coordsize="10,20">
              <v:shape style="position:absolute;left:3725;top:911;width:10;height:20" coordorigin="3725,911" coordsize="10,20" path="m3725,931l3735,931,3735,911,3725,911,3725,931xe" filled="true" fillcolor="#000000" stroked="false">
                <v:path arrowok="t"/>
                <v:fill type="solid"/>
              </v:shape>
            </v:group>
            <v:group style="position:absolute;left:3725;top:931;width:10;height:20" coordorigin="3725,931" coordsize="10,20">
              <v:shape style="position:absolute;left:3725;top:931;width:10;height:20" coordorigin="3725,931" coordsize="10,20" path="m3725,950l3735,950,3735,931,3725,931,3725,950xe" filled="true" fillcolor="#000000" stroked="false">
                <v:path arrowok="t"/>
                <v:fill type="solid"/>
              </v:shape>
            </v:group>
            <v:group style="position:absolute;left:3725;top:950;width:10;height:20" coordorigin="3725,950" coordsize="10,20">
              <v:shape style="position:absolute;left:3725;top:950;width:10;height:20" coordorigin="3725,950" coordsize="10,20" path="m3725,969l3735,969,3735,950,3725,950,3725,969xe" filled="true" fillcolor="#000000" stroked="false">
                <v:path arrowok="t"/>
                <v:fill type="solid"/>
              </v:shape>
            </v:group>
            <v:group style="position:absolute;left:3725;top:969;width:10;height:20" coordorigin="3725,969" coordsize="10,20">
              <v:shape style="position:absolute;left:3725;top:969;width:10;height:20" coordorigin="3725,969" coordsize="10,20" path="m3725,988l3735,988,3735,969,3725,969,3725,988xe" filled="true" fillcolor="#000000" stroked="false">
                <v:path arrowok="t"/>
                <v:fill type="solid"/>
              </v:shape>
            </v:group>
            <v:group style="position:absolute;left:3725;top:988;width:10;height:20" coordorigin="3725,988" coordsize="10,20">
              <v:shape style="position:absolute;left:3725;top:988;width:10;height:20" coordorigin="3725,988" coordsize="10,20" path="m3725,1007l3735,1007,3735,988,3725,988,3725,1007xe" filled="true" fillcolor="#000000" stroked="false">
                <v:path arrowok="t"/>
                <v:fill type="solid"/>
              </v:shape>
            </v:group>
            <v:group style="position:absolute;left:3725;top:1007;width:10;height:20" coordorigin="3725,1007" coordsize="10,20">
              <v:shape style="position:absolute;left:3725;top:1007;width:10;height:20" coordorigin="3725,1007" coordsize="10,20" path="m3725,1027l3735,1027,3735,1007,3725,1007,3725,1027xe" filled="true" fillcolor="#000000" stroked="false">
                <v:path arrowok="t"/>
                <v:fill type="solid"/>
              </v:shape>
            </v:group>
            <v:group style="position:absolute;left:3725;top:1027;width:10;height:20" coordorigin="3725,1027" coordsize="10,20">
              <v:shape style="position:absolute;left:3725;top:1027;width:10;height:20" coordorigin="3725,1027" coordsize="10,20" path="m3725,1046l3735,1046,3735,1027,3725,1027,3725,1046xe" filled="true" fillcolor="#000000" stroked="false">
                <v:path arrowok="t"/>
                <v:fill type="solid"/>
              </v:shape>
            </v:group>
            <v:group style="position:absolute;left:3725;top:1046;width:10;height:20" coordorigin="3725,1046" coordsize="10,20">
              <v:shape style="position:absolute;left:3725;top:1046;width:10;height:20" coordorigin="3725,1046" coordsize="10,20" path="m3725,1065l3735,1065,3735,1046,3725,1046,3725,1065xe" filled="true" fillcolor="#000000" stroked="false">
                <v:path arrowok="t"/>
                <v:fill type="solid"/>
              </v:shape>
            </v:group>
            <v:group style="position:absolute;left:3725;top:1065;width:10;height:20" coordorigin="3725,1065" coordsize="10,20">
              <v:shape style="position:absolute;left:3725;top:1065;width:10;height:20" coordorigin="3725,1065" coordsize="10,20" path="m3725,1084l3735,1084,3735,1065,3725,1065,3725,1084xe" filled="true" fillcolor="#000000" stroked="false">
                <v:path arrowok="t"/>
                <v:fill type="solid"/>
              </v:shape>
            </v:group>
            <v:group style="position:absolute;left:3725;top:1084;width:10;height:20" coordorigin="3725,1084" coordsize="10,20">
              <v:shape style="position:absolute;left:3725;top:1084;width:10;height:20" coordorigin="3725,1084" coordsize="10,20" path="m3725,1103l3735,1103,3735,1084,3725,1084,3725,1103xe" filled="true" fillcolor="#000000" stroked="false">
                <v:path arrowok="t"/>
                <v:fill type="solid"/>
              </v:shape>
            </v:group>
            <v:group style="position:absolute;left:3725;top:1103;width:10;height:20" coordorigin="3725,1103" coordsize="10,20">
              <v:shape style="position:absolute;left:3725;top:1103;width:10;height:20" coordorigin="3725,1103" coordsize="10,20" path="m3725,1123l3735,1123,3735,1103,3725,1103,3725,1123xe" filled="true" fillcolor="#000000" stroked="false">
                <v:path arrowok="t"/>
                <v:fill type="solid"/>
              </v:shape>
            </v:group>
            <v:group style="position:absolute;left:3725;top:1123;width:10;height:20" coordorigin="3725,1123" coordsize="10,20">
              <v:shape style="position:absolute;left:3725;top:1123;width:10;height:20" coordorigin="3725,1123" coordsize="10,20" path="m3725,1142l3735,1142,3735,1123,3725,1123,3725,1142xe" filled="true" fillcolor="#000000" stroked="false">
                <v:path arrowok="t"/>
                <v:fill type="solid"/>
              </v:shape>
            </v:group>
            <v:group style="position:absolute;left:1462;top:1223;width:2264;height:2" coordorigin="1462,1223" coordsize="2264,2">
              <v:shape style="position:absolute;left:1462;top:1223;width:2264;height:2" coordorigin="1462,1223" coordsize="2264,0" path="m1462,1223l3725,1223e" filled="false" stroked="true" strokeweight=".96002pt" strokecolor="#000000">
                <v:path arrowok="t"/>
              </v:shape>
            </v:group>
            <v:group style="position:absolute;left:3725;top:1142;width:10;height:20" coordorigin="3725,1142" coordsize="10,20">
              <v:shape style="position:absolute;left:3725;top:1142;width:10;height:20" coordorigin="3725,1142" coordsize="10,20" path="m3725,1161l3735,1161,3735,1142,3725,1142,3725,1161xe" filled="true" fillcolor="#000000" stroked="false">
                <v:path arrowok="t"/>
                <v:fill type="solid"/>
              </v:shape>
            </v:group>
            <v:group style="position:absolute;left:3725;top:1161;width:10;height:20" coordorigin="3725,1161" coordsize="10,20">
              <v:shape style="position:absolute;left:3725;top:1161;width:10;height:20" coordorigin="3725,1161" coordsize="10,20" path="m3725,1180l3735,1180,3735,1161,3725,1161,3725,1180xe" filled="true" fillcolor="#000000" stroked="false">
                <v:path arrowok="t"/>
                <v:fill type="solid"/>
              </v:shape>
            </v:group>
            <v:group style="position:absolute;left:3725;top:1180;width:10;height:20" coordorigin="3725,1180" coordsize="10,20">
              <v:shape style="position:absolute;left:3725;top:1180;width:10;height:20" coordorigin="3725,1180" coordsize="10,20" path="m3725,1199l3735,1199,3735,1180,3725,1180,3725,1199xe" filled="true" fillcolor="#000000" stroked="false">
                <v:path arrowok="t"/>
                <v:fill type="solid"/>
              </v:shape>
            </v:group>
            <v:group style="position:absolute;left:3725;top:1207;width:10;height:2" coordorigin="3725,1207" coordsize="10,2">
              <v:shape style="position:absolute;left:3725;top:1207;width:10;height:2" coordorigin="3725,1207" coordsize="10,0" path="m3725,1207l3735,1207e" filled="false" stroked="true" strokeweight=".72003pt" strokecolor="#000000">
                <v:path arrowok="t"/>
              </v:shape>
              <v:shape style="position:absolute;left:3725;top:1123;width:5354;height:101" type="#_x0000_t75" stroked="false">
                <v:imagedata r:id="rId786" o:title=""/>
              </v:shape>
            </v:group>
            <w10:wrap type="none"/>
          </v:group>
        </w:pict>
      </w:r>
      <w:r>
        <w:rPr/>
        <w:t>（续）</w:t>
      </w:r>
    </w:p>
    <w:p>
      <w:pPr>
        <w:spacing w:line="240" w:lineRule="auto" w:before="9"/>
        <w:rPr>
          <w:rFonts w:ascii="宋体" w:hAnsi="宋体" w:cs="宋体" w:eastAsia="宋体" w:hint="default"/>
          <w:sz w:val="13"/>
          <w:szCs w:val="13"/>
        </w:rPr>
      </w:pPr>
    </w:p>
    <w:tbl>
      <w:tblPr>
        <w:tblW w:w="0" w:type="auto"/>
        <w:jc w:val="left"/>
        <w:tblInd w:w="1234" w:type="dxa"/>
        <w:tblLayout w:type="fixed"/>
        <w:tblCellMar>
          <w:top w:w="0" w:type="dxa"/>
          <w:left w:w="0" w:type="dxa"/>
          <w:bottom w:w="0" w:type="dxa"/>
          <w:right w:w="0" w:type="dxa"/>
        </w:tblCellMar>
        <w:tblLook w:val="01E0"/>
      </w:tblPr>
      <w:tblGrid>
        <w:gridCol w:w="4210"/>
        <w:gridCol w:w="2660"/>
        <w:gridCol w:w="1361"/>
      </w:tblGrid>
      <w:tr>
        <w:trPr>
          <w:trHeight w:val="276" w:hRule="exact"/>
        </w:trPr>
        <w:tc>
          <w:tcPr>
            <w:tcW w:w="4210"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1" w:type="dxa"/>
            <w:tcBorders>
              <w:top w:val="nil" w:sz="6" w:space="0" w:color="auto"/>
              <w:left w:val="nil" w:sz="6" w:space="0" w:color="auto"/>
              <w:bottom w:val="nil" w:sz="6" w:space="0" w:color="auto"/>
              <w:right w:val="nil" w:sz="6" w:space="0" w:color="auto"/>
            </w:tcBorders>
          </w:tcPr>
          <w:p>
            <w:pPr/>
          </w:p>
        </w:tc>
      </w:tr>
      <w:tr>
        <w:trPr>
          <w:trHeight w:val="185" w:hRule="exact"/>
        </w:trPr>
        <w:tc>
          <w:tcPr>
            <w:tcW w:w="4210" w:type="dxa"/>
            <w:tcBorders>
              <w:top w:val="nil" w:sz="6" w:space="0" w:color="auto"/>
              <w:left w:val="nil" w:sz="6" w:space="0" w:color="auto"/>
              <w:bottom w:val="nil" w:sz="6" w:space="0" w:color="auto"/>
              <w:right w:val="single" w:sz="4" w:space="0" w:color="000000"/>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66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275" w:hRule="exact"/>
        </w:trPr>
        <w:tc>
          <w:tcPr>
            <w:tcW w:w="4210" w:type="dxa"/>
            <w:tcBorders>
              <w:top w:val="nil" w:sz="6" w:space="0" w:color="auto"/>
              <w:left w:val="nil" w:sz="6" w:space="0" w:color="auto"/>
              <w:bottom w:val="nil" w:sz="6" w:space="0" w:color="auto"/>
              <w:right w:val="single" w:sz="4" w:space="0" w:color="000000"/>
            </w:tcBorders>
          </w:tcPr>
          <w:p>
            <w:pPr>
              <w:pStyle w:val="TableParagraph"/>
              <w:spacing w:line="182" w:lineRule="exact"/>
              <w:ind w:left="250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61" w:type="dxa"/>
            <w:tcBorders>
              <w:top w:val="nil" w:sz="6" w:space="0" w:color="auto"/>
              <w:left w:val="single" w:sz="4" w:space="0" w:color="000000"/>
              <w:bottom w:val="single" w:sz="8" w:space="0" w:color="000000"/>
              <w:right w:val="nil" w:sz="6" w:space="0" w:color="auto"/>
            </w:tcBorders>
          </w:tcPr>
          <w:p>
            <w:pPr>
              <w:pStyle w:val="TableParagraph"/>
              <w:spacing w:line="182"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after="0" w:line="182" w:lineRule="exact"/>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67" w:type="dxa"/>
        <w:tblLayout w:type="fixed"/>
        <w:tblCellMar>
          <w:top w:w="0" w:type="dxa"/>
          <w:left w:w="0" w:type="dxa"/>
          <w:bottom w:w="0" w:type="dxa"/>
          <w:right w:w="0" w:type="dxa"/>
        </w:tblCellMar>
        <w:tblLook w:val="01E0"/>
      </w:tblPr>
      <w:tblGrid>
        <w:gridCol w:w="2283"/>
        <w:gridCol w:w="1702"/>
        <w:gridCol w:w="992"/>
        <w:gridCol w:w="1230"/>
        <w:gridCol w:w="1430"/>
        <w:gridCol w:w="1361"/>
      </w:tblGrid>
      <w:tr>
        <w:trPr>
          <w:trHeight w:val="364" w:hRule="exact"/>
        </w:trPr>
        <w:tc>
          <w:tcPr>
            <w:tcW w:w="2283"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tc>
        <w:tc>
          <w:tcPr>
            <w:tcW w:w="170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7"/>
              <w:ind w:left="66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7"/>
              <w:ind w:right="158"/>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23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7"/>
              <w:ind w:left="42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3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7"/>
              <w:ind w:left="19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61" w:type="dxa"/>
            <w:tcBorders>
              <w:top w:val="nil" w:sz="6" w:space="0" w:color="auto"/>
              <w:left w:val="single" w:sz="4"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tc>
      </w:tr>
      <w:tr>
        <w:trPr>
          <w:trHeight w:val="481" w:hRule="exact"/>
        </w:trPr>
        <w:tc>
          <w:tcPr>
            <w:tcW w:w="2283" w:type="dxa"/>
            <w:tcBorders>
              <w:top w:val="single" w:sz="8" w:space="0" w:color="000000"/>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单项金额重大并单独计提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c>
          <w:tcPr>
            <w:tcW w:w="99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c>
          <w:tcPr>
            <w:tcW w:w="123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c>
          <w:tcPr>
            <w:tcW w:w="143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c>
          <w:tcPr>
            <w:tcW w:w="1361"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r>
      <w:tr>
        <w:trPr>
          <w:trHeight w:val="477"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644" w:right="0"/>
              <w:jc w:val="left"/>
              <w:rPr>
                <w:rFonts w:ascii="Times New Roman" w:hAnsi="Times New Roman" w:cs="Times New Roman" w:eastAsia="Times New Roman" w:hint="default"/>
                <w:sz w:val="18"/>
                <w:szCs w:val="18"/>
              </w:rPr>
            </w:pPr>
            <w:r>
              <w:rPr>
                <w:rFonts w:ascii="Times New Roman"/>
                <w:sz w:val="18"/>
              </w:rPr>
              <w:t>2,226,224.19</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z w:val="18"/>
              </w:rPr>
              <w:t>100.00</w:t>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396" w:right="0"/>
              <w:jc w:val="left"/>
              <w:rPr>
                <w:rFonts w:ascii="Times New Roman" w:hAnsi="Times New Roman" w:cs="Times New Roman" w:eastAsia="Times New Roman" w:hint="default"/>
                <w:sz w:val="18"/>
                <w:szCs w:val="18"/>
              </w:rPr>
            </w:pPr>
            <w:r>
              <w:rPr>
                <w:rFonts w:ascii="Times New Roman"/>
                <w:sz w:val="18"/>
              </w:rPr>
              <w:t>22,262.24</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1.00</w:t>
            </w:r>
          </w:p>
        </w:tc>
        <w:tc>
          <w:tcPr>
            <w:tcW w:w="1361"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pacing w:val="-1"/>
                <w:sz w:val="18"/>
              </w:rPr>
              <w:t>2,203,961.95</w:t>
            </w:r>
          </w:p>
        </w:tc>
      </w:tr>
      <w:tr>
        <w:trPr>
          <w:trHeight w:val="504"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94"/>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单项金额不重大但单独计 </w:t>
            </w:r>
            <w:r>
              <w:rPr>
                <w:rFonts w:ascii="宋体" w:hAnsi="宋体" w:cs="宋体" w:eastAsia="宋体" w:hint="default"/>
                <w:sz w:val="18"/>
                <w:szCs w:val="18"/>
              </w:rPr>
              <w:t>提坏账准备的应收账款</w:t>
            </w:r>
          </w:p>
        </w:tc>
        <w:tc>
          <w:tcPr>
            <w:tcW w:w="170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30" w:type="dxa"/>
            <w:tcBorders>
              <w:top w:val="nil" w:sz="6" w:space="0" w:color="auto"/>
              <w:left w:val="single" w:sz="4" w:space="0" w:color="000000"/>
              <w:bottom w:val="nil" w:sz="6" w:space="0" w:color="auto"/>
              <w:right w:val="single" w:sz="4" w:space="0" w:color="000000"/>
            </w:tcBorders>
          </w:tcPr>
          <w:p>
            <w:pPr/>
          </w:p>
        </w:tc>
        <w:tc>
          <w:tcPr>
            <w:tcW w:w="143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nil" w:sz="6" w:space="0" w:color="auto"/>
            </w:tcBorders>
          </w:tcPr>
          <w:p>
            <w:pPr/>
          </w:p>
        </w:tc>
      </w:tr>
      <w:tr>
        <w:trPr>
          <w:trHeight w:val="335"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644" w:right="0"/>
              <w:jc w:val="left"/>
              <w:rPr>
                <w:rFonts w:ascii="Times New Roman" w:hAnsi="Times New Roman" w:cs="Times New Roman" w:eastAsia="Times New Roman" w:hint="default"/>
                <w:sz w:val="18"/>
                <w:szCs w:val="18"/>
              </w:rPr>
            </w:pPr>
            <w:r>
              <w:rPr>
                <w:rFonts w:ascii="Times New Roman"/>
                <w:b/>
                <w:sz w:val="18"/>
              </w:rPr>
              <w:t>2,226,224.19</w:t>
            </w:r>
            <w:r>
              <w:rPr>
                <w:rFonts w:ascii="Times New Roman"/>
                <w:sz w:val="18"/>
              </w:rPr>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396" w:right="0"/>
              <w:jc w:val="left"/>
              <w:rPr>
                <w:rFonts w:ascii="Times New Roman" w:hAnsi="Times New Roman" w:cs="Times New Roman" w:eastAsia="Times New Roman" w:hint="default"/>
                <w:sz w:val="18"/>
                <w:szCs w:val="18"/>
              </w:rPr>
            </w:pPr>
            <w:r>
              <w:rPr>
                <w:rFonts w:ascii="Times New Roman"/>
                <w:b/>
                <w:sz w:val="18"/>
              </w:rPr>
              <w:t>22,262.24</w:t>
            </w:r>
            <w:r>
              <w:rPr>
                <w:rFonts w:ascii="Times New Roman"/>
                <w:sz w:val="18"/>
              </w:rPr>
            </w:r>
          </w:p>
        </w:tc>
        <w:tc>
          <w:tcPr>
            <w:tcW w:w="14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61"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pacing w:val="-1"/>
                <w:sz w:val="18"/>
              </w:rPr>
              <w:t>2,203,961.95</w:t>
            </w:r>
            <w:r>
              <w:rPr>
                <w:rFonts w:ascii="Times New Roman"/>
                <w:spacing w:val="-1"/>
                <w:sz w:val="18"/>
              </w:rPr>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pict>
          <v:shape style="position:absolute;margin-left:186.259995pt;margin-top:-95.446304pt;width:.480026pt;height:.1pt;mso-position-horizontal-relative:page;mso-position-vertical-relative:paragraph;z-index:25888" type="#_x0000_t75" stroked="false">
            <v:imagedata r:id="rId774" o:title=""/>
          </v:shape>
        </w:pict>
      </w:r>
      <w:r>
        <w:rPr/>
        <w:pict>
          <v:shape style="position:absolute;margin-left:271.359985pt;margin-top:-95.446304pt;width:.480026pt;height:.1pt;mso-position-horizontal-relative:page;mso-position-vertical-relative:paragraph;z-index:25912" type="#_x0000_t75" stroked="false">
            <v:imagedata r:id="rId774" o:title=""/>
          </v:shape>
        </w:pict>
      </w:r>
      <w:r>
        <w:rPr/>
        <w:pict>
          <v:shape style="position:absolute;margin-left:320.980011pt;margin-top:-95.446304pt;width:.479996pt;height:.1pt;mso-position-horizontal-relative:page;mso-position-vertical-relative:paragraph;z-index:25936" type="#_x0000_t75" stroked="false">
            <v:imagedata r:id="rId774" o:title=""/>
          </v:shape>
        </w:pict>
      </w:r>
      <w:r>
        <w:rPr/>
        <w:pict>
          <v:shape style="position:absolute;margin-left:382.480011pt;margin-top:-95.446304pt;width:.479996pt;height:.1pt;mso-position-horizontal-relative:page;mso-position-vertical-relative:paragraph;z-index:25960" type="#_x0000_t75" stroked="false">
            <v:imagedata r:id="rId774" o:title=""/>
          </v:shape>
        </w:pict>
      </w:r>
      <w:r>
        <w:rPr/>
        <w:pict>
          <v:shape style="position:absolute;margin-left:453.959991pt;margin-top:-95.446304pt;width:.480026pt;height:.1pt;mso-position-horizontal-relative:page;mso-position-vertical-relative:paragraph;z-index:25984" type="#_x0000_t75" stroked="false">
            <v:imagedata r:id="rId774" o:title=""/>
          </v:shape>
        </w:pict>
      </w:r>
      <w:r>
        <w:rPr/>
        <w:pict>
          <v:group style="position:absolute;margin-left:73.080002pt;margin-top:-72.046288pt;width:449.2pt;height:.5pt;mso-position-horizontal-relative:page;mso-position-vertical-relative:paragraph;z-index:-1130968" coordorigin="1462,-1441" coordsize="8984,10">
            <v:shape style="position:absolute;left:1462;top:-1441;width:2264;height:10" type="#_x0000_t75" stroked="false">
              <v:imagedata r:id="rId70" o:title=""/>
            </v:shape>
            <v:shape style="position:absolute;left:3720;top:-1441;width:1707;height:10" type="#_x0000_t75" stroked="false">
              <v:imagedata r:id="rId411" o:title=""/>
            </v:shape>
            <v:shape style="position:absolute;left:5422;top:-1441;width:997;height:10" type="#_x0000_t75" stroked="false">
              <v:imagedata r:id="rId386" o:title=""/>
            </v:shape>
            <v:shape style="position:absolute;left:6415;top:-1441;width:1235;height:10" type="#_x0000_t75" stroked="false">
              <v:imagedata r:id="rId787" o:title=""/>
            </v:shape>
            <v:shape style="position:absolute;left:7645;top:-1441;width:2800;height:10" type="#_x0000_t75" stroked="false">
              <v:imagedata r:id="rId788" o:title=""/>
            </v:shape>
            <w10:wrap type="none"/>
          </v:group>
        </w:pict>
      </w:r>
      <w:r>
        <w:rPr/>
        <w:pict>
          <v:group style="position:absolute;margin-left:73.080002pt;margin-top:-48.226349pt;width:449.2pt;height:.5pt;mso-position-horizontal-relative:page;mso-position-vertical-relative:paragraph;z-index:-1130944" coordorigin="1462,-965" coordsize="8984,10">
            <v:shape style="position:absolute;left:1462;top:-965;width:2264;height:10" type="#_x0000_t75" stroked="false">
              <v:imagedata r:id="rId70" o:title=""/>
            </v:shape>
            <v:shape style="position:absolute;left:3720;top:-965;width:1707;height:10" type="#_x0000_t75" stroked="false">
              <v:imagedata r:id="rId411" o:title=""/>
            </v:shape>
            <v:shape style="position:absolute;left:5422;top:-965;width:997;height:10" type="#_x0000_t75" stroked="false">
              <v:imagedata r:id="rId386" o:title=""/>
            </v:shape>
            <v:shape style="position:absolute;left:6415;top:-965;width:1235;height:10" type="#_x0000_t75" stroked="false">
              <v:imagedata r:id="rId787" o:title=""/>
            </v:shape>
            <v:shape style="position:absolute;left:7645;top:-965;width:2800;height:10" type="#_x0000_t75" stroked="false">
              <v:imagedata r:id="rId788" o:title=""/>
            </v:shape>
            <w10:wrap type="none"/>
          </v:group>
        </w:pict>
      </w:r>
      <w:r>
        <w:rPr/>
        <w:pict>
          <v:group style="position:absolute;margin-left:73.080002pt;margin-top:-24.326288pt;width:449.2pt;height:.5pt;mso-position-horizontal-relative:page;mso-position-vertical-relative:paragraph;z-index:-1130920" coordorigin="1462,-487" coordsize="8984,10">
            <v:shape style="position:absolute;left:1462;top:-487;width:2264;height:10" type="#_x0000_t75" stroked="false">
              <v:imagedata r:id="rId70" o:title=""/>
            </v:shape>
            <v:shape style="position:absolute;left:3720;top:-487;width:1707;height:10" type="#_x0000_t75" stroked="false">
              <v:imagedata r:id="rId419" o:title=""/>
            </v:shape>
            <v:shape style="position:absolute;left:5422;top:-487;width:997;height:10" type="#_x0000_t75" stroked="false">
              <v:imagedata r:id="rId390" o:title=""/>
            </v:shape>
            <v:shape style="position:absolute;left:6415;top:-487;width:1235;height:10" type="#_x0000_t75" stroked="false">
              <v:imagedata r:id="rId789" o:title=""/>
            </v:shape>
            <v:shape style="position:absolute;left:7645;top:-487;width:2800;height:10" type="#_x0000_t75" stroked="false">
              <v:imagedata r:id="rId790" o:title=""/>
            </v:shape>
            <w10:wrap type="none"/>
          </v:group>
        </w:pict>
      </w:r>
      <w:r>
        <w:rPr/>
        <w:pict>
          <v:group style="position:absolute;margin-left:211.460007pt;margin-top:47.19371pt;width:305.1pt;height:.5pt;mso-position-horizontal-relative:page;mso-position-vertical-relative:paragraph;z-index:-1130896" coordorigin="4229,944" coordsize="6102,10">
            <v:shape style="position:absolute;left:4229;top:944;width:2526;height:10" type="#_x0000_t75" stroked="false">
              <v:imagedata r:id="rId293" o:title=""/>
            </v:shape>
            <v:shape style="position:absolute;left:6751;top:944;width:3580;height:10" type="#_x0000_t75" stroked="false">
              <v:imagedata r:id="rId791" o:title=""/>
            </v:shape>
            <w10:wrap type="none"/>
          </v:group>
        </w:pict>
      </w:r>
      <w:r>
        <w:rPr>
          <w:rFonts w:ascii="Times New Roman" w:hAnsi="Times New Roman" w:cs="Times New Roman" w:eastAsia="Times New Roman" w:hint="default"/>
        </w:rPr>
        <w:t>A</w:t>
      </w:r>
      <w:r>
        <w:rPr/>
        <w:t>、组合中，按账龄分析法计提坏账准备的应收账款：</w:t>
      </w:r>
    </w:p>
    <w:p>
      <w:pPr>
        <w:spacing w:line="240" w:lineRule="auto" w:before="9"/>
        <w:rPr>
          <w:rFonts w:ascii="宋体" w:hAnsi="宋体" w:cs="宋体" w:eastAsia="宋体" w:hint="default"/>
          <w:sz w:val="14"/>
          <w:szCs w:val="14"/>
        </w:rPr>
      </w:pPr>
    </w:p>
    <w:tbl>
      <w:tblPr>
        <w:tblW w:w="0" w:type="auto"/>
        <w:jc w:val="left"/>
        <w:tblInd w:w="581" w:type="dxa"/>
        <w:tblLayout w:type="fixed"/>
        <w:tblCellMar>
          <w:top w:w="0" w:type="dxa"/>
          <w:left w:w="0" w:type="dxa"/>
          <w:bottom w:w="0" w:type="dxa"/>
          <w:right w:w="0" w:type="dxa"/>
        </w:tblCellMar>
        <w:tblLook w:val="01E0"/>
      </w:tblPr>
      <w:tblGrid>
        <w:gridCol w:w="2663"/>
        <w:gridCol w:w="2536"/>
        <w:gridCol w:w="2046"/>
        <w:gridCol w:w="1524"/>
      </w:tblGrid>
      <w:tr>
        <w:trPr>
          <w:trHeight w:val="421" w:hRule="exact"/>
        </w:trPr>
        <w:tc>
          <w:tcPr>
            <w:tcW w:w="266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106"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3" w:hRule="exact"/>
        </w:trPr>
        <w:tc>
          <w:tcPr>
            <w:tcW w:w="2663" w:type="dxa"/>
            <w:vMerge/>
            <w:tcBorders>
              <w:left w:val="nil" w:sz="6" w:space="0" w:color="auto"/>
              <w:bottom w:val="single" w:sz="4" w:space="0" w:color="000000"/>
              <w:right w:val="single" w:sz="4" w:space="0" w:color="000000"/>
            </w:tcBorders>
          </w:tcPr>
          <w:p>
            <w:pPr/>
          </w:p>
        </w:tc>
        <w:tc>
          <w:tcPr>
            <w:tcW w:w="2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4" w:type="dxa"/>
            <w:tcBorders>
              <w:top w:val="nil" w:sz="6" w:space="0" w:color="auto"/>
              <w:left w:val="single" w:sz="4" w:space="0" w:color="000000"/>
              <w:bottom w:val="single" w:sz="4" w:space="0" w:color="000000"/>
              <w:right w:val="nil" w:sz="6" w:space="0" w:color="auto"/>
            </w:tcBorders>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10" w:hRule="exact"/>
        </w:trPr>
        <w:tc>
          <w:tcPr>
            <w:tcW w:w="2663"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1,587,995.97</w:t>
            </w:r>
          </w:p>
        </w:tc>
        <w:tc>
          <w:tcPr>
            <w:tcW w:w="2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15,879.96</w:t>
            </w:r>
          </w:p>
        </w:tc>
        <w:tc>
          <w:tcPr>
            <w:tcW w:w="1524" w:type="dxa"/>
            <w:tcBorders>
              <w:top w:val="single" w:sz="4" w:space="0" w:color="000000"/>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z w:val="18"/>
              </w:rPr>
              <w:t>1.00</w:t>
            </w:r>
          </w:p>
        </w:tc>
      </w:tr>
      <w:tr>
        <w:trPr>
          <w:trHeight w:val="414" w:hRule="exact"/>
        </w:trPr>
        <w:tc>
          <w:tcPr>
            <w:tcW w:w="2663"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b/>
                <w:spacing w:val="-1"/>
                <w:sz w:val="18"/>
              </w:rPr>
              <w:t>1,587,995.97</w:t>
            </w:r>
            <w:r>
              <w:rPr>
                <w:rFonts w:ascii="Times New Roman"/>
                <w:spacing w:val="-1"/>
                <w:sz w:val="18"/>
              </w:rPr>
            </w:r>
          </w:p>
        </w:tc>
        <w:tc>
          <w:tcPr>
            <w:tcW w:w="20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b/>
                <w:sz w:val="18"/>
              </w:rPr>
              <w:t>15,879.96</w:t>
            </w:r>
            <w:r>
              <w:rPr>
                <w:rFonts w:ascii="Times New Roman"/>
                <w:sz w:val="18"/>
              </w:rPr>
            </w:r>
          </w:p>
        </w:tc>
        <w:tc>
          <w:tcPr>
            <w:tcW w:w="1524" w:type="dxa"/>
            <w:tcBorders>
              <w:top w:val="nil" w:sz="6" w:space="0" w:color="auto"/>
              <w:left w:val="single" w:sz="4" w:space="0" w:color="000000"/>
              <w:bottom w:val="single" w:sz="12" w:space="0" w:color="000000"/>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576" w:right="0"/>
        <w:jc w:val="left"/>
      </w:pPr>
      <w:r>
        <w:rPr/>
        <w:pict>
          <v:shape style="position:absolute;margin-left:210.979996pt;margin-top:-48.866268pt;width:.48003pt;height:.72pt;mso-position-horizontal-relative:page;mso-position-vertical-relative:paragraph;z-index:26104" type="#_x0000_t75" stroked="false">
            <v:imagedata r:id="rId792" o:title=""/>
          </v:shape>
        </w:pict>
      </w:r>
      <w:r>
        <w:rPr/>
        <w:pict>
          <v:shape style="position:absolute;margin-left:337.779999pt;margin-top:-48.866268pt;width:.48003pt;height:.72pt;mso-position-horizontal-relative:page;mso-position-vertical-relative:paragraph;z-index:26128" type="#_x0000_t75" stroked="false">
            <v:imagedata r:id="rId792" o:title=""/>
          </v:shape>
        </w:pict>
      </w:r>
      <w:r>
        <w:rPr/>
        <w:pict>
          <v:shape style="position:absolute;margin-left:440.100006pt;margin-top:-48.866268pt;width:.48pt;height:.72pt;mso-position-horizontal-relative:page;mso-position-vertical-relative:paragraph;z-index:26152" type="#_x0000_t75" stroked="false">
            <v:imagedata r:id="rId792" o:title=""/>
          </v:shape>
        </w:pict>
      </w:r>
      <w:r>
        <w:rPr/>
        <w:pict>
          <v:group style="position:absolute;margin-left:78.779999pt;margin-top:-27.806278pt;width:437.8pt;height:.5pt;mso-position-horizontal-relative:page;mso-position-vertical-relative:paragraph;z-index:-1130800" coordorigin="1576,-556" coordsize="8756,10">
            <v:shape style="position:absolute;left:1576;top:-556;width:5180;height:10" type="#_x0000_t75" stroked="false">
              <v:imagedata r:id="rId793" o:title=""/>
            </v:shape>
            <v:shape style="position:absolute;left:6751;top:-556;width:3580;height:10" type="#_x0000_t75" stroked="false">
              <v:imagedata r:id="rId791" o:title=""/>
            </v:shape>
            <w10:wrap type="none"/>
          </v:group>
        </w:pict>
      </w:r>
      <w:r>
        <w:rPr/>
        <w:pict>
          <v:group style="position:absolute;margin-left:211.460007pt;margin-top:45.033691pt;width:305.1pt;height:.5pt;mso-position-horizontal-relative:page;mso-position-vertical-relative:paragraph;z-index:-1130776" coordorigin="4229,901" coordsize="6102,10">
            <v:shape style="position:absolute;left:4229;top:901;width:2526;height:10" type="#_x0000_t75" stroked="false">
              <v:imagedata r:id="rId293" o:title=""/>
            </v:shape>
            <v:shape style="position:absolute;left:6751;top:901;width:3580;height:10" type="#_x0000_t75" stroked="false">
              <v:imagedata r:id="rId791" o:title=""/>
            </v:shape>
            <w10:wrap type="none"/>
          </v:group>
        </w:pict>
      </w:r>
      <w:r>
        <w:rPr/>
        <w:pict>
          <v:shape style="position:absolute;margin-left:210.979996pt;margin-top:64.713699pt;width:.48001pt;height:.66pt;mso-position-horizontal-relative:page;mso-position-vertical-relative:paragraph;z-index:26224" type="#_x0000_t75" stroked="false">
            <v:imagedata r:id="rId794" o:title=""/>
          </v:shape>
        </w:pict>
      </w:r>
      <w:r>
        <w:rPr/>
        <w:pict>
          <v:shape style="position:absolute;margin-left:337.779999pt;margin-top:64.713699pt;width:.48001pt;height:.66pt;mso-position-horizontal-relative:page;mso-position-vertical-relative:paragraph;z-index:26248" type="#_x0000_t75" stroked="false">
            <v:imagedata r:id="rId794" o:title=""/>
          </v:shape>
        </w:pict>
      </w:r>
      <w:r>
        <w:rPr/>
        <w:pict>
          <v:shape style="position:absolute;margin-left:440.100006pt;margin-top:64.713699pt;width:.47998pt;height:.66pt;mso-position-horizontal-relative:page;mso-position-vertical-relative:paragraph;z-index:26272" type="#_x0000_t75" stroked="false">
            <v:imagedata r:id="rId794" o:title=""/>
          </v:shape>
        </w:pict>
      </w:r>
      <w:r>
        <w:rPr/>
        <w:t>（续）</w:t>
      </w:r>
    </w:p>
    <w:p>
      <w:pPr>
        <w:spacing w:line="240" w:lineRule="auto" w:before="7"/>
        <w:rPr>
          <w:rFonts w:ascii="宋体" w:hAnsi="宋体" w:cs="宋体" w:eastAsia="宋体" w:hint="default"/>
          <w:sz w:val="12"/>
          <w:szCs w:val="12"/>
        </w:rPr>
      </w:pPr>
    </w:p>
    <w:tbl>
      <w:tblPr>
        <w:tblW w:w="0" w:type="auto"/>
        <w:jc w:val="left"/>
        <w:tblInd w:w="581" w:type="dxa"/>
        <w:tblLayout w:type="fixed"/>
        <w:tblCellMar>
          <w:top w:w="0" w:type="dxa"/>
          <w:left w:w="0" w:type="dxa"/>
          <w:bottom w:w="0" w:type="dxa"/>
          <w:right w:w="0" w:type="dxa"/>
        </w:tblCellMar>
        <w:tblLook w:val="01E0"/>
      </w:tblPr>
      <w:tblGrid>
        <w:gridCol w:w="2663"/>
        <w:gridCol w:w="2536"/>
        <w:gridCol w:w="2046"/>
        <w:gridCol w:w="1524"/>
      </w:tblGrid>
      <w:tr>
        <w:trPr>
          <w:trHeight w:val="422" w:hRule="exact"/>
        </w:trPr>
        <w:tc>
          <w:tcPr>
            <w:tcW w:w="2663"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106"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2663" w:type="dxa"/>
            <w:vMerge/>
            <w:tcBorders>
              <w:left w:val="nil" w:sz="6" w:space="0" w:color="auto"/>
              <w:bottom w:val="single" w:sz="4" w:space="0" w:color="000000"/>
              <w:right w:val="single" w:sz="4" w:space="0" w:color="000000"/>
            </w:tcBorders>
          </w:tcPr>
          <w:p>
            <w:pPr/>
          </w:p>
        </w:tc>
        <w:tc>
          <w:tcPr>
            <w:tcW w:w="2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4" w:type="dxa"/>
            <w:tcBorders>
              <w:top w:val="nil" w:sz="6" w:space="0" w:color="auto"/>
              <w:left w:val="single" w:sz="4" w:space="0" w:color="000000"/>
              <w:bottom w:val="single" w:sz="4" w:space="0" w:color="000000"/>
              <w:right w:val="nil" w:sz="6" w:space="0" w:color="auto"/>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03" w:hRule="exact"/>
        </w:trPr>
        <w:tc>
          <w:tcPr>
            <w:tcW w:w="2663" w:type="dxa"/>
            <w:tcBorders>
              <w:top w:val="single" w:sz="4" w:space="0" w:color="000000"/>
              <w:left w:val="nil" w:sz="6" w:space="0" w:color="auto"/>
              <w:bottom w:val="nil" w:sz="6" w:space="0" w:color="auto"/>
              <w:right w:val="single" w:sz="4" w:space="0" w:color="000000"/>
            </w:tcBorders>
          </w:tcPr>
          <w:p>
            <w:pPr>
              <w:pStyle w:val="TableParagraph"/>
              <w:spacing w:line="240" w:lineRule="auto" w:before="52"/>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2,226,224.19</w:t>
            </w:r>
          </w:p>
        </w:tc>
        <w:tc>
          <w:tcPr>
            <w:tcW w:w="2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22,262.24</w:t>
            </w:r>
          </w:p>
        </w:tc>
        <w:tc>
          <w:tcPr>
            <w:tcW w:w="1524" w:type="dxa"/>
            <w:tcBorders>
              <w:top w:val="single" w:sz="4" w:space="0" w:color="000000"/>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1.00</w:t>
            </w:r>
          </w:p>
        </w:tc>
      </w:tr>
      <w:tr>
        <w:trPr>
          <w:trHeight w:val="421" w:hRule="exact"/>
        </w:trPr>
        <w:tc>
          <w:tcPr>
            <w:tcW w:w="2663"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b/>
                <w:spacing w:val="-1"/>
                <w:sz w:val="18"/>
              </w:rPr>
              <w:t>2,226,224.19</w:t>
            </w:r>
            <w:r>
              <w:rPr>
                <w:rFonts w:ascii="Times New Roman"/>
                <w:spacing w:val="-1"/>
                <w:sz w:val="18"/>
              </w:rPr>
            </w:r>
          </w:p>
        </w:tc>
        <w:tc>
          <w:tcPr>
            <w:tcW w:w="20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b/>
                <w:sz w:val="18"/>
              </w:rPr>
              <w:t>22,262.24</w:t>
            </w:r>
            <w:r>
              <w:rPr>
                <w:rFonts w:ascii="Times New Roman"/>
                <w:sz w:val="18"/>
              </w:rPr>
            </w:r>
          </w:p>
        </w:tc>
        <w:tc>
          <w:tcPr>
            <w:tcW w:w="152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2"/>
        <w:rPr>
          <w:rFonts w:ascii="宋体" w:hAnsi="宋体" w:cs="宋体" w:eastAsia="宋体" w:hint="default"/>
          <w:sz w:val="9"/>
          <w:szCs w:val="9"/>
        </w:rPr>
      </w:pPr>
    </w:p>
    <w:p>
      <w:pPr>
        <w:pStyle w:val="Heading4"/>
        <w:spacing w:line="240" w:lineRule="auto"/>
        <w:ind w:left="514" w:right="0"/>
        <w:jc w:val="left"/>
        <w:rPr>
          <w:b w:val="0"/>
          <w:bCs w:val="0"/>
        </w:rPr>
      </w:pPr>
      <w:r>
        <w:rPr/>
        <w:pict>
          <v:group style="position:absolute;margin-left:78.779999pt;margin-top:-27.826347pt;width:437.8pt;height:.5pt;mso-position-horizontal-relative:page;mso-position-vertical-relative:paragraph;z-index:-1130680" coordorigin="1576,-557" coordsize="8756,10">
            <v:shape style="position:absolute;left:1576;top:-557;width:5180;height:10" type="#_x0000_t75" stroked="false">
              <v:imagedata r:id="rId793" o:title=""/>
            </v:shape>
            <v:shape style="position:absolute;left:6751;top:-557;width:3580;height:10" type="#_x0000_t75" stroked="false">
              <v:imagedata r:id="rId795" o:title=""/>
            </v:shape>
            <w10:wrap type="none"/>
          </v:group>
        </w:pict>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12"/>
          <w:szCs w:val="12"/>
        </w:rPr>
      </w:pPr>
    </w:p>
    <w:p>
      <w:pPr>
        <w:pStyle w:val="BodyText"/>
        <w:spacing w:line="240" w:lineRule="auto" w:before="35"/>
        <w:ind w:left="574" w:right="0"/>
        <w:jc w:val="left"/>
      </w:pPr>
      <w:r>
        <w:rPr/>
        <w:t>本期无计提坏账准备金额；本期收回或转回坏账准备金额</w:t>
      </w:r>
      <w:r>
        <w:rPr>
          <w:rFonts w:ascii="Times New Roman" w:hAnsi="Times New Roman" w:cs="Times New Roman" w:eastAsia="Times New Roman" w:hint="default"/>
        </w:rPr>
        <w:t>6,382.28</w:t>
      </w:r>
      <w:r>
        <w:rPr/>
        <w:t>元。</w:t>
      </w:r>
    </w:p>
    <w:p>
      <w:pPr>
        <w:spacing w:line="240" w:lineRule="auto" w:before="6"/>
        <w:rPr>
          <w:rFonts w:ascii="宋体" w:hAnsi="宋体" w:cs="宋体" w:eastAsia="宋体" w:hint="default"/>
          <w:sz w:val="26"/>
          <w:szCs w:val="26"/>
        </w:rPr>
      </w:pPr>
    </w:p>
    <w:p>
      <w:pPr>
        <w:pStyle w:val="Heading4"/>
        <w:spacing w:line="240" w:lineRule="auto" w:before="0"/>
        <w:ind w:left="514" w:right="0"/>
        <w:jc w:val="left"/>
        <w:rPr>
          <w:b w:val="0"/>
          <w:bCs w:val="0"/>
        </w:rPr>
      </w:pPr>
      <w:r>
        <w:rPr/>
        <w:t>（</w:t>
      </w:r>
      <w:r>
        <w:rPr>
          <w:rFonts w:ascii="Times New Roman" w:hAnsi="Times New Roman" w:cs="Times New Roman" w:eastAsia="Times New Roman" w:hint="default"/>
        </w:rPr>
        <w:t>3</w:t>
      </w:r>
      <w:r>
        <w:rPr/>
        <w:t>）本期无实际核销的应收账款情况。</w:t>
      </w:r>
      <w:r>
        <w:rPr>
          <w:b w:val="0"/>
          <w:bCs w:val="0"/>
        </w:rPr>
      </w:r>
    </w:p>
    <w:p>
      <w:pPr>
        <w:spacing w:line="480" w:lineRule="atLeast" w:before="20"/>
        <w:ind w:left="574" w:right="0"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本报告期按欠款方归集的期末余额前五名应收账款汇总金额</w:t>
      </w:r>
      <w:r>
        <w:rPr>
          <w:rFonts w:ascii="Times New Roman" w:hAnsi="Times New Roman" w:cs="Times New Roman" w:eastAsia="Times New Roman" w:hint="default"/>
          <w:spacing w:val="-2"/>
          <w:sz w:val="21"/>
          <w:szCs w:val="21"/>
        </w:rPr>
        <w:t>1,587,995.97</w:t>
      </w:r>
      <w:r>
        <w:rPr>
          <w:rFonts w:ascii="宋体" w:hAnsi="宋体" w:cs="宋体" w:eastAsia="宋体" w:hint="default"/>
          <w:spacing w:val="-2"/>
          <w:sz w:val="21"/>
          <w:szCs w:val="21"/>
        </w:rPr>
        <w:t>元，占应收账款期末余额合计</w:t>
      </w:r>
    </w:p>
    <w:p>
      <w:pPr>
        <w:pStyle w:val="BodyText"/>
        <w:spacing w:line="240" w:lineRule="auto" w:before="21"/>
        <w:ind w:right="0"/>
        <w:jc w:val="left"/>
      </w:pPr>
      <w:r>
        <w:rPr/>
        <w:t>数的比例</w:t>
      </w:r>
      <w:r>
        <w:rPr>
          <w:rFonts w:ascii="Times New Roman" w:hAnsi="Times New Roman" w:cs="Times New Roman" w:eastAsia="Times New Roman" w:hint="default"/>
        </w:rPr>
        <w:t>100.00%</w:t>
      </w:r>
      <w:r>
        <w:rPr/>
        <w:t>，相应计提的坏账准备期末余额汇总金额</w:t>
      </w:r>
      <w:r>
        <w:rPr>
          <w:rFonts w:ascii="Times New Roman" w:hAnsi="Times New Roman" w:cs="Times New Roman" w:eastAsia="Times New Roman" w:hint="default"/>
        </w:rPr>
        <w:t>15,879.96</w:t>
      </w:r>
      <w:r>
        <w:rPr/>
        <w:t>元。</w:t>
      </w:r>
    </w:p>
    <w:p>
      <w:pPr>
        <w:spacing w:line="240" w:lineRule="auto" w:before="13"/>
        <w:rPr>
          <w:rFonts w:ascii="宋体" w:hAnsi="宋体" w:cs="宋体" w:eastAsia="宋体" w:hint="default"/>
          <w:sz w:val="19"/>
          <w:szCs w:val="19"/>
        </w:rPr>
      </w:pPr>
    </w:p>
    <w:p>
      <w:pPr>
        <w:pStyle w:val="Heading4"/>
        <w:spacing w:line="240" w:lineRule="auto" w:before="0"/>
        <w:ind w:right="0"/>
        <w:jc w:val="left"/>
        <w:rPr>
          <w:b w:val="0"/>
          <w:bCs w:val="0"/>
        </w:rPr>
      </w:pPr>
      <w:bookmarkStart w:name="（二） 其他应收款" w:id="282"/>
      <w:bookmarkEnd w:id="282"/>
      <w:r>
        <w:rPr>
          <w:b w:val="0"/>
          <w:bCs w:val="0"/>
        </w:rPr>
      </w:r>
      <w:r>
        <w:rPr/>
        <w:t>（二）其他应收款</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、总表情况</w:t>
      </w:r>
      <w:r>
        <w:rPr>
          <w:b w:val="0"/>
          <w:bCs w:val="0"/>
        </w:rPr>
      </w:r>
    </w:p>
    <w:p>
      <w:pPr>
        <w:spacing w:line="240" w:lineRule="auto" w:before="1"/>
        <w:rPr>
          <w:rFonts w:ascii="宋体" w:hAnsi="宋体" w:cs="宋体" w:eastAsia="宋体" w:hint="default"/>
          <w:b/>
          <w:bCs/>
          <w:sz w:val="23"/>
          <w:szCs w:val="23"/>
        </w:rPr>
      </w:pPr>
    </w:p>
    <w:p>
      <w:pPr>
        <w:pStyle w:val="Heading4"/>
        <w:spacing w:line="240" w:lineRule="auto" w:before="0"/>
        <w:ind w:right="0"/>
        <w:jc w:val="left"/>
        <w:rPr>
          <w:b w:val="0"/>
          <w:bCs w:val="0"/>
        </w:rPr>
      </w:pPr>
      <w:r>
        <w:rPr/>
        <w:pict>
          <v:shape style="position:absolute;margin-left:223.699997pt;margin-top:37.043697pt;width:.480022pt;height:.66pt;mso-position-horizontal-relative:page;mso-position-vertical-relative:paragraph;z-index:26320" type="#_x0000_t75" stroked="false">
            <v:imagedata r:id="rId796" o:title=""/>
          </v:shape>
        </w:pict>
      </w:r>
      <w:r>
        <w:rPr/>
        <w:pict>
          <v:shape style="position:absolute;margin-left:371.079987pt;margin-top:37.043697pt;width:.480032pt;height:.66pt;mso-position-horizontal-relative:page;mso-position-vertical-relative:paragraph;z-index:26344" type="#_x0000_t75" stroked="false">
            <v:imagedata r:id="rId796" o:title=""/>
          </v:shape>
        </w:pict>
      </w:r>
      <w:r>
        <w:rPr/>
        <w:pict>
          <v:shape style="position:absolute;margin-left:223.699997pt;margin-top:56.423695pt;width:.480022pt;height:.66pt;mso-position-horizontal-relative:page;mso-position-vertical-relative:paragraph;z-index:26368" type="#_x0000_t75" stroked="false">
            <v:imagedata r:id="rId796" o:title=""/>
          </v:shape>
        </w:pict>
      </w:r>
      <w:r>
        <w:rPr/>
        <w:pict>
          <v:shape style="position:absolute;margin-left:371.079987pt;margin-top:56.423695pt;width:.480032pt;height:.66pt;mso-position-horizontal-relative:page;mso-position-vertical-relative:paragraph;z-index:26392" type="#_x0000_t75" stroked="false">
            <v:imagedata r:id="rId796" o:title=""/>
          </v:shape>
        </w:pict>
      </w:r>
      <w:r>
        <w:rPr/>
        <w:t>（</w:t>
      </w:r>
      <w:r>
        <w:rPr>
          <w:rFonts w:ascii="Times New Roman" w:hAnsi="Times New Roman" w:cs="Times New Roman" w:eastAsia="Times New Roman" w:hint="default"/>
        </w:rPr>
        <w:t>1</w:t>
      </w:r>
      <w:r>
        <w:rPr/>
        <w:t>）分类列示</w:t>
      </w:r>
      <w:r>
        <w:rPr>
          <w:b w:val="0"/>
          <w:bCs w:val="0"/>
        </w:rPr>
      </w:r>
    </w:p>
    <w:p>
      <w:pPr>
        <w:spacing w:line="240" w:lineRule="auto" w:before="3"/>
        <w:rPr>
          <w:rFonts w:ascii="宋体" w:hAnsi="宋体" w:cs="宋体" w:eastAsia="宋体" w:hint="default"/>
          <w:b/>
          <w:bCs/>
          <w:sz w:val="4"/>
          <w:szCs w:val="4"/>
        </w:rPr>
      </w:pPr>
    </w:p>
    <w:tbl>
      <w:tblPr>
        <w:tblW w:w="0" w:type="auto"/>
        <w:jc w:val="left"/>
        <w:tblInd w:w="521" w:type="dxa"/>
        <w:tblLayout w:type="fixed"/>
        <w:tblCellMar>
          <w:top w:w="0" w:type="dxa"/>
          <w:left w:w="0" w:type="dxa"/>
          <w:bottom w:w="0" w:type="dxa"/>
          <w:right w:w="0" w:type="dxa"/>
        </w:tblCellMar>
        <w:tblLook w:val="01E0"/>
      </w:tblPr>
      <w:tblGrid>
        <w:gridCol w:w="2962"/>
        <w:gridCol w:w="2948"/>
        <w:gridCol w:w="2949"/>
      </w:tblGrid>
      <w:tr>
        <w:trPr>
          <w:trHeight w:val="398"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1"/>
              <w:ind w:right="128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8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8"/>
                <w:szCs w:val="18"/>
              </w:rPr>
            </w:pPr>
            <w:r>
              <w:rPr>
                <w:rFonts w:ascii="Times New Roman"/>
                <w:spacing w:val="-1"/>
                <w:sz w:val="18"/>
              </w:rPr>
              <w:t>9,496,825.04</w:t>
            </w:r>
          </w:p>
        </w:tc>
        <w:tc>
          <w:tcPr>
            <w:tcW w:w="2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8"/>
                <w:szCs w:val="28"/>
              </w:rPr>
            </w:pPr>
          </w:p>
        </w:tc>
      </w:tr>
      <w:tr>
        <w:trPr>
          <w:trHeight w:val="38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360,680,531.11</w:t>
            </w:r>
          </w:p>
        </w:tc>
        <w:tc>
          <w:tcPr>
            <w:tcW w:w="2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281,200.00</w:t>
            </w:r>
          </w:p>
        </w:tc>
      </w:tr>
      <w:tr>
        <w:trPr>
          <w:trHeight w:val="399" w:hRule="exact"/>
        </w:trPr>
        <w:tc>
          <w:tcPr>
            <w:tcW w:w="29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3"/>
              <w:ind w:right="1286"/>
              <w:jc w:val="right"/>
              <w:rPr>
                <w:rFonts w:ascii="宋体" w:hAnsi="宋体" w:cs="宋体" w:eastAsia="宋体" w:hint="default"/>
                <w:sz w:val="18"/>
                <w:szCs w:val="18"/>
              </w:rPr>
            </w:pPr>
            <w:r>
              <w:rPr>
                <w:rFonts w:ascii="宋体" w:hAnsi="宋体" w:cs="宋体" w:eastAsia="宋体" w:hint="default"/>
                <w:sz w:val="18"/>
                <w:szCs w:val="18"/>
              </w:rPr>
              <w:t>合计</w:t>
            </w:r>
          </w:p>
        </w:tc>
        <w:tc>
          <w:tcPr>
            <w:tcW w:w="2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370,177,356.15</w:t>
            </w:r>
          </w:p>
        </w:tc>
        <w:tc>
          <w:tcPr>
            <w:tcW w:w="29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281,200.00</w:t>
            </w:r>
          </w:p>
        </w:tc>
      </w:tr>
    </w:tbl>
    <w:p>
      <w:pPr>
        <w:spacing w:line="240" w:lineRule="auto" w:before="2"/>
        <w:rPr>
          <w:rFonts w:ascii="宋体" w:hAnsi="宋体" w:cs="宋体" w:eastAsia="宋体" w:hint="default"/>
          <w:b/>
          <w:bCs/>
          <w:sz w:val="16"/>
          <w:szCs w:val="16"/>
        </w:rPr>
      </w:pPr>
    </w:p>
    <w:p>
      <w:pPr>
        <w:pStyle w:val="Heading4"/>
        <w:spacing w:line="240" w:lineRule="auto"/>
        <w:ind w:right="0"/>
        <w:jc w:val="left"/>
        <w:rPr>
          <w:b w:val="0"/>
          <w:bCs w:val="0"/>
        </w:rPr>
      </w:pPr>
      <w:r>
        <w:rPr/>
        <w:pict>
          <v:shape style="position:absolute;margin-left:223.699997pt;margin-top:-32.186359pt;width:.479978pt;height:.66pt;mso-position-horizontal-relative:page;mso-position-vertical-relative:paragraph;z-index:26416" type="#_x0000_t75" stroked="false">
            <v:imagedata r:id="rId797" o:title=""/>
          </v:shape>
        </w:pict>
      </w:r>
      <w:r>
        <w:rPr/>
        <w:pict>
          <v:shape style="position:absolute;margin-left:371.079987pt;margin-top:-32.186359pt;width:.479988pt;height:.66pt;mso-position-horizontal-relative:page;mso-position-vertical-relative:paragraph;z-index:26440" type="#_x0000_t75" stroked="false">
            <v:imagedata r:id="rId797" o:title=""/>
          </v:shape>
        </w:pict>
      </w:r>
      <w:r>
        <w:rPr>
          <w:rFonts w:ascii="Times New Roman" w:hAnsi="Times New Roman" w:cs="Times New Roman" w:eastAsia="Times New Roman" w:hint="default"/>
        </w:rPr>
        <w:t>2</w:t>
      </w:r>
      <w:r>
        <w:rPr/>
        <w:t>、应收利息</w:t>
      </w:r>
      <w:r>
        <w:rPr>
          <w:b w:val="0"/>
          <w:bCs w:val="0"/>
        </w:rPr>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352" w:type="dxa"/>
        <w:tblLayout w:type="fixed"/>
        <w:tblCellMar>
          <w:top w:w="0" w:type="dxa"/>
          <w:left w:w="0" w:type="dxa"/>
          <w:bottom w:w="0" w:type="dxa"/>
          <w:right w:w="0" w:type="dxa"/>
        </w:tblCellMar>
        <w:tblLook w:val="01E0"/>
      </w:tblPr>
      <w:tblGrid>
        <w:gridCol w:w="2967"/>
        <w:gridCol w:w="3111"/>
        <w:gridCol w:w="3152"/>
      </w:tblGrid>
      <w:tr>
        <w:trPr>
          <w:trHeight w:val="358" w:hRule="exact"/>
        </w:trPr>
        <w:tc>
          <w:tcPr>
            <w:tcW w:w="2967" w:type="dxa"/>
            <w:tcBorders>
              <w:top w:val="single" w:sz="12" w:space="0" w:color="000000"/>
              <w:left w:val="nil" w:sz="6" w:space="0" w:color="auto"/>
              <w:bottom w:val="nil" w:sz="6" w:space="0" w:color="auto"/>
              <w:right w:val="single" w:sz="4" w:space="0" w:color="000000"/>
            </w:tcBorders>
          </w:tcPr>
          <w:p>
            <w:pPr>
              <w:pStyle w:val="TableParagraph"/>
              <w:tabs>
                <w:tab w:pos="449" w:val="left" w:leader="none"/>
              </w:tabs>
              <w:spacing w:line="240" w:lineRule="auto" w:before="22"/>
              <w:ind w:right="115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2" w:type="dxa"/>
            <w:vMerge w:val="restart"/>
            <w:tcBorders>
              <w:top w:val="single" w:sz="12" w:space="0" w:color="000000"/>
              <w:left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5" w:hRule="exact"/>
        </w:trPr>
        <w:tc>
          <w:tcPr>
            <w:tcW w:w="2967"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内部资金借款</w:t>
            </w:r>
          </w:p>
        </w:tc>
        <w:tc>
          <w:tcPr>
            <w:tcW w:w="31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1"/>
                <w:sz w:val="18"/>
              </w:rPr>
              <w:t>9,496,825.04</w:t>
            </w:r>
          </w:p>
        </w:tc>
        <w:tc>
          <w:tcPr>
            <w:tcW w:w="3152" w:type="dxa"/>
            <w:vMerge/>
            <w:tcBorders>
              <w:left w:val="single" w:sz="4" w:space="0" w:color="000000"/>
              <w:right w:val="nil" w:sz="6" w:space="0" w:color="auto"/>
            </w:tcBorders>
          </w:tcPr>
          <w:p>
            <w:pPr/>
          </w:p>
        </w:tc>
      </w:tr>
      <w:tr>
        <w:trPr>
          <w:trHeight w:val="457" w:hRule="exact"/>
        </w:trPr>
        <w:tc>
          <w:tcPr>
            <w:tcW w:w="2967" w:type="dxa"/>
            <w:tcBorders>
              <w:top w:val="nil" w:sz="6" w:space="0" w:color="auto"/>
              <w:left w:val="nil" w:sz="6" w:space="0" w:color="auto"/>
              <w:bottom w:val="single" w:sz="12" w:space="0" w:color="000000"/>
              <w:right w:val="single" w:sz="4" w:space="0" w:color="000000"/>
            </w:tcBorders>
          </w:tcPr>
          <w:p>
            <w:pPr>
              <w:pStyle w:val="TableParagraph"/>
              <w:tabs>
                <w:tab w:pos="449" w:val="left" w:leader="none"/>
              </w:tabs>
              <w:spacing w:line="240" w:lineRule="auto" w:before="124"/>
              <w:ind w:right="110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9,496,825.04</w:t>
            </w:r>
            <w:r>
              <w:rPr>
                <w:rFonts w:ascii="Times New Roman"/>
                <w:spacing w:val="-1"/>
                <w:sz w:val="18"/>
              </w:rPr>
            </w:r>
          </w:p>
        </w:tc>
        <w:tc>
          <w:tcPr>
            <w:tcW w:w="3152" w:type="dxa"/>
            <w:vMerge/>
            <w:tcBorders>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b/>
          <w:bCs/>
          <w:sz w:val="16"/>
          <w:szCs w:val="16"/>
        </w:rPr>
      </w:pPr>
    </w:p>
    <w:p>
      <w:pPr>
        <w:pStyle w:val="Heading4"/>
        <w:spacing w:line="240" w:lineRule="auto"/>
        <w:ind w:right="0"/>
        <w:jc w:val="left"/>
        <w:rPr>
          <w:b w:val="0"/>
          <w:bCs w:val="0"/>
        </w:rPr>
      </w:pPr>
      <w:r>
        <w:rPr/>
        <w:pict>
          <v:group style="position:absolute;margin-left:67.320pt;margin-top:-47.146339pt;width:460.75pt;height:.5pt;mso-position-horizontal-relative:page;mso-position-vertical-relative:paragraph;z-index:-1130488" coordorigin="1346,-943" coordsize="9215,10">
            <v:shape style="position:absolute;left:1346;top:-943;width:2948;height:10" type="#_x0000_t75" stroked="false">
              <v:imagedata r:id="rId100" o:title=""/>
            </v:shape>
            <v:shape style="position:absolute;left:4289;top:-943;width:6272;height:10" type="#_x0000_t75" stroked="false">
              <v:imagedata r:id="rId798" o:title=""/>
            </v:shape>
            <w10:wrap type="none"/>
          </v:group>
        </w:pict>
      </w:r>
      <w:r>
        <w:rPr/>
        <w:pict>
          <v:group style="position:absolute;margin-left:67.320pt;margin-top:-34.186317pt;width:460.75pt;height:5.05pt;mso-position-horizontal-relative:page;mso-position-vertical-relative:paragraph;z-index:-1130464" coordorigin="1346,-684" coordsize="9215,101">
            <v:shape style="position:absolute;left:1346;top:-684;width:2967;height:101" type="#_x0000_t75" stroked="false">
              <v:imagedata r:id="rId799" o:title=""/>
            </v:shape>
            <v:shape style="position:absolute;left:4289;top:-593;width:6272;height:10" type="#_x0000_t75" stroked="false">
              <v:imagedata r:id="rId798" o:title=""/>
            </v:shape>
            <w10:wrap type="none"/>
          </v:group>
        </w:pic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Heading4"/>
        <w:spacing w:line="240" w:lineRule="auto" w:before="0"/>
        <w:ind w:left="514" w:right="0"/>
        <w:jc w:val="left"/>
        <w:rPr>
          <w:b w:val="0"/>
          <w:bCs w:val="0"/>
        </w:rPr>
      </w:pPr>
      <w:r>
        <w:rPr/>
        <w:pict>
          <v:shape style="position:absolute;margin-left:320.980011pt;margin-top:37.22369pt;width:.479996pt;height:.1pt;mso-position-horizontal-relative:page;mso-position-vertical-relative:paragraph;z-index:-1130440" type="#_x0000_t75" stroked="false">
            <v:imagedata r:id="rId797" o:title=""/>
          </v:shape>
        </w:pict>
      </w:r>
      <w:r>
        <w:rPr/>
        <w:pict>
          <v:shape style="position:absolute;margin-left:448.559998pt;margin-top:37.22369pt;width:.480026pt;height:.1pt;mso-position-horizontal-relative:page;mso-position-vertical-relative:paragraph;z-index:-1130416" type="#_x0000_t75" stroked="false">
            <v:imagedata r:id="rId797" o:title=""/>
          </v:shape>
        </w:pict>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4"/>
          <w:szCs w:val="4"/>
        </w:rPr>
      </w:pPr>
    </w:p>
    <w:tbl>
      <w:tblPr>
        <w:tblW w:w="0" w:type="auto"/>
        <w:jc w:val="left"/>
        <w:tblInd w:w="467" w:type="dxa"/>
        <w:tblLayout w:type="fixed"/>
        <w:tblCellMar>
          <w:top w:w="0" w:type="dxa"/>
          <w:left w:w="0" w:type="dxa"/>
          <w:bottom w:w="0" w:type="dxa"/>
          <w:right w:w="0" w:type="dxa"/>
        </w:tblCellMar>
        <w:tblLook w:val="01E0"/>
      </w:tblPr>
      <w:tblGrid>
        <w:gridCol w:w="2426"/>
        <w:gridCol w:w="1645"/>
        <w:gridCol w:w="906"/>
        <w:gridCol w:w="1134"/>
        <w:gridCol w:w="1418"/>
        <w:gridCol w:w="1469"/>
      </w:tblGrid>
      <w:tr>
        <w:trPr>
          <w:trHeight w:val="359" w:hRule="exact"/>
        </w:trPr>
        <w:tc>
          <w:tcPr>
            <w:tcW w:w="2426" w:type="dxa"/>
            <w:tcBorders>
              <w:top w:val="single" w:sz="12" w:space="0" w:color="000000"/>
              <w:left w:val="nil" w:sz="6" w:space="0" w:color="auto"/>
              <w:bottom w:val="nil" w:sz="6" w:space="0" w:color="auto"/>
              <w:right w:val="nil" w:sz="6" w:space="0" w:color="auto"/>
            </w:tcBorders>
          </w:tcPr>
          <w:p>
            <w:pPr>
              <w:pStyle w:val="TableParagraph"/>
              <w:spacing w:line="288" w:lineRule="exact"/>
              <w:ind w:left="2420" w:right="-56"/>
              <w:jc w:val="left"/>
              <w:rPr>
                <w:rFonts w:ascii="宋体" w:hAnsi="宋体" w:cs="宋体" w:eastAsia="宋体" w:hint="default"/>
                <w:sz w:val="20"/>
                <w:szCs w:val="20"/>
              </w:rPr>
            </w:pPr>
            <w:r>
              <w:rPr>
                <w:rFonts w:ascii="宋体" w:hAnsi="宋体" w:cs="宋体" w:eastAsia="宋体" w:hint="default"/>
                <w:position w:val="-5"/>
                <w:sz w:val="20"/>
                <w:szCs w:val="20"/>
              </w:rPr>
              <w:pict>
                <v:group style="width:.5pt;height:14.4pt;mso-position-horizontal-relative:char;mso-position-vertical-relative:line" coordorigin="0,0" coordsize="10,288">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w:pict>
            </w:r>
            <w:r>
              <w:rPr>
                <w:rFonts w:ascii="宋体" w:hAnsi="宋体" w:cs="宋体" w:eastAsia="宋体" w:hint="default"/>
                <w:position w:val="-5"/>
                <w:sz w:val="20"/>
                <w:szCs w:val="20"/>
              </w:rPr>
            </w:r>
          </w:p>
        </w:tc>
        <w:tc>
          <w:tcPr>
            <w:tcW w:w="164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tc>
        <w:tc>
          <w:tcPr>
            <w:tcW w:w="906" w:type="dxa"/>
            <w:tcBorders>
              <w:top w:val="single" w:sz="12" w:space="0" w:color="000000"/>
              <w:left w:val="nil" w:sz="6" w:space="0" w:color="auto"/>
              <w:bottom w:val="single" w:sz="4" w:space="0" w:color="000000"/>
              <w:right w:val="nil" w:sz="6" w:space="0" w:color="auto"/>
            </w:tcBorders>
          </w:tcPr>
          <w:p>
            <w:pP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3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18" w:type="dxa"/>
            <w:tcBorders>
              <w:top w:val="single" w:sz="12" w:space="0" w:color="000000"/>
              <w:left w:val="nil" w:sz="6" w:space="0" w:color="auto"/>
              <w:bottom w:val="single" w:sz="4" w:space="0" w:color="000000"/>
              <w:right w:val="nil" w:sz="6" w:space="0" w:color="auto"/>
            </w:tcBorders>
          </w:tcPr>
          <w:p>
            <w:pPr/>
          </w:p>
        </w:tc>
        <w:tc>
          <w:tcPr>
            <w:tcW w:w="1469" w:type="dxa"/>
            <w:tcBorders>
              <w:top w:val="single" w:sz="12" w:space="0" w:color="000000"/>
              <w:left w:val="nil" w:sz="6" w:space="0" w:color="auto"/>
              <w:bottom w:val="single" w:sz="4" w:space="0" w:color="000000"/>
              <w:right w:val="nil" w:sz="6" w:space="0" w:color="auto"/>
            </w:tcBorders>
          </w:tcPr>
          <w:p>
            <w:pPr/>
          </w:p>
        </w:tc>
      </w:tr>
      <w:tr>
        <w:trPr>
          <w:trHeight w:val="287"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right="1019"/>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45" w:type="dxa"/>
            <w:tcBorders>
              <w:top w:val="single" w:sz="4" w:space="0" w:color="000000"/>
              <w:left w:val="single" w:sz="4" w:space="0" w:color="000000"/>
              <w:bottom w:val="nil" w:sz="6" w:space="0" w:color="auto"/>
              <w:right w:val="nil" w:sz="6" w:space="0" w:color="auto"/>
            </w:tcBorders>
          </w:tcPr>
          <w:p>
            <w:pPr>
              <w:pStyle w:val="TableParagraph"/>
              <w:spacing w:line="240" w:lineRule="auto" w:before="44"/>
              <w:ind w:left="90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06"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tc>
        <w:tc>
          <w:tcPr>
            <w:tcW w:w="255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69"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tc>
      </w:tr>
      <w:tr>
        <w:trPr>
          <w:trHeight w:val="185" w:hRule="exact"/>
        </w:trPr>
        <w:tc>
          <w:tcPr>
            <w:tcW w:w="2426" w:type="dxa"/>
            <w:tcBorders>
              <w:top w:val="nil" w:sz="6" w:space="0" w:color="auto"/>
              <w:left w:val="nil" w:sz="6" w:space="0" w:color="auto"/>
              <w:bottom w:val="nil" w:sz="6" w:space="0" w:color="auto"/>
              <w:right w:val="single" w:sz="4" w:space="0" w:color="000000"/>
            </w:tcBorders>
          </w:tcPr>
          <w:p>
            <w:pPr/>
          </w:p>
        </w:tc>
        <w:tc>
          <w:tcPr>
            <w:tcW w:w="1645" w:type="dxa"/>
            <w:tcBorders>
              <w:top w:val="nil" w:sz="6" w:space="0" w:color="auto"/>
              <w:left w:val="single" w:sz="4" w:space="0" w:color="000000"/>
              <w:bottom w:val="nil" w:sz="6" w:space="0" w:color="auto"/>
              <w:right w:val="nil" w:sz="6" w:space="0" w:color="auto"/>
            </w:tcBorders>
          </w:tcPr>
          <w:p>
            <w:pPr/>
          </w:p>
        </w:tc>
        <w:tc>
          <w:tcPr>
            <w:tcW w:w="90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Style w:val="TableParagraph"/>
              <w:spacing w:line="182"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73" w:hRule="exact"/>
        </w:trPr>
        <w:tc>
          <w:tcPr>
            <w:tcW w:w="2426" w:type="dxa"/>
            <w:tcBorders>
              <w:top w:val="nil" w:sz="6" w:space="0" w:color="auto"/>
              <w:left w:val="nil" w:sz="6" w:space="0" w:color="auto"/>
              <w:bottom w:val="single" w:sz="8" w:space="0" w:color="000000"/>
              <w:right w:val="single" w:sz="4" w:space="0" w:color="000000"/>
            </w:tcBorders>
          </w:tcPr>
          <w:p>
            <w:pPr/>
          </w:p>
        </w:tc>
        <w:tc>
          <w:tcPr>
            <w:tcW w:w="1645" w:type="dxa"/>
            <w:tcBorders>
              <w:top w:val="nil" w:sz="6" w:space="0" w:color="auto"/>
              <w:left w:val="single" w:sz="4" w:space="0" w:color="000000"/>
              <w:bottom w:val="single" w:sz="8" w:space="0" w:color="000000"/>
              <w:right w:val="nil" w:sz="6" w:space="0" w:color="auto"/>
            </w:tcBorders>
          </w:tcPr>
          <w:p>
            <w:pPr>
              <w:pStyle w:val="TableParagraph"/>
              <w:spacing w:line="182"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6" w:type="dxa"/>
            <w:tcBorders>
              <w:top w:val="nil" w:sz="6" w:space="0" w:color="auto"/>
              <w:left w:val="nil" w:sz="6" w:space="0" w:color="auto"/>
              <w:bottom w:val="single" w:sz="8" w:space="0" w:color="000000"/>
              <w:right w:val="single" w:sz="4" w:space="0" w:color="000000"/>
            </w:tcBorders>
          </w:tcPr>
          <w:p>
            <w:pPr>
              <w:pStyle w:val="TableParagraph"/>
              <w:spacing w:line="196" w:lineRule="exact"/>
              <w:ind w:left="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4" w:type="dxa"/>
            <w:tcBorders>
              <w:top w:val="nil" w:sz="6" w:space="0" w:color="auto"/>
              <w:left w:val="single" w:sz="4" w:space="0" w:color="000000"/>
              <w:bottom w:val="single" w:sz="8" w:space="0" w:color="000000"/>
              <w:right w:val="single" w:sz="4" w:space="0" w:color="000000"/>
            </w:tcBorders>
          </w:tcPr>
          <w:p>
            <w:pPr>
              <w:pStyle w:val="TableParagraph"/>
              <w:spacing w:line="18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nil" w:sz="6" w:space="0" w:color="auto"/>
              <w:left w:val="single" w:sz="4" w:space="0" w:color="000000"/>
              <w:bottom w:val="single" w:sz="8" w:space="0" w:color="000000"/>
              <w:right w:val="single" w:sz="4" w:space="0" w:color="000000"/>
            </w:tcBorders>
          </w:tcPr>
          <w:p>
            <w:pPr>
              <w:pStyle w:val="TableParagraph"/>
              <w:spacing w:line="196" w:lineRule="exact"/>
              <w:ind w:left="19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9" w:type="dxa"/>
            <w:tcBorders>
              <w:top w:val="nil" w:sz="6" w:space="0" w:color="auto"/>
              <w:left w:val="single" w:sz="4" w:space="0" w:color="000000"/>
              <w:bottom w:val="single" w:sz="8" w:space="0" w:color="000000"/>
              <w:right w:val="nil" w:sz="6" w:space="0" w:color="auto"/>
            </w:tcBorders>
          </w:tcPr>
          <w:p>
            <w:pPr/>
          </w:p>
        </w:tc>
      </w:tr>
      <w:tr>
        <w:trPr>
          <w:trHeight w:val="481" w:hRule="exact"/>
        </w:trPr>
        <w:tc>
          <w:tcPr>
            <w:tcW w:w="2426"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645" w:type="dxa"/>
            <w:tcBorders>
              <w:top w:val="single" w:sz="8" w:space="0" w:color="000000"/>
              <w:left w:val="single" w:sz="4" w:space="0" w:color="000000"/>
              <w:bottom w:val="nil" w:sz="6" w:space="0" w:color="auto"/>
              <w:right w:val="nil" w:sz="6" w:space="0" w:color="auto"/>
            </w:tcBorders>
          </w:tcPr>
          <w:p>
            <w:pPr>
              <w:pStyle w:val="TableParagraph"/>
              <w:spacing w:line="240" w:lineRule="auto" w:before="126"/>
              <w:ind w:left="181" w:right="0"/>
              <w:jc w:val="left"/>
              <w:rPr>
                <w:rFonts w:ascii="Times New Roman" w:hAnsi="Times New Roman" w:cs="Times New Roman" w:eastAsia="Times New Roman" w:hint="default"/>
                <w:sz w:val="18"/>
                <w:szCs w:val="18"/>
              </w:rPr>
            </w:pPr>
            <w:r>
              <w:rPr>
                <w:rFonts w:ascii="Times New Roman"/>
                <w:sz w:val="18"/>
              </w:rPr>
              <w:t>360,000,000.00</w:t>
            </w:r>
          </w:p>
        </w:tc>
        <w:tc>
          <w:tcPr>
            <w:tcW w:w="906" w:type="dxa"/>
            <w:tcBorders>
              <w:top w:val="single" w:sz="8" w:space="0" w:color="000000"/>
              <w:left w:val="nil" w:sz="6" w:space="0" w:color="auto"/>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99.81</w:t>
            </w:r>
          </w:p>
        </w:tc>
        <w:tc>
          <w:tcPr>
            <w:tcW w:w="1134" w:type="dxa"/>
            <w:tcBorders>
              <w:top w:val="single" w:sz="8" w:space="0" w:color="000000"/>
              <w:left w:val="single" w:sz="4" w:space="0" w:color="000000"/>
              <w:bottom w:val="nil" w:sz="6" w:space="0" w:color="auto"/>
              <w:right w:val="single" w:sz="4" w:space="0" w:color="000000"/>
            </w:tcBorders>
          </w:tcPr>
          <w:p>
            <w:pPr/>
          </w:p>
        </w:tc>
        <w:tc>
          <w:tcPr>
            <w:tcW w:w="1418" w:type="dxa"/>
            <w:tcBorders>
              <w:top w:val="single" w:sz="8" w:space="0" w:color="000000"/>
              <w:left w:val="single" w:sz="4" w:space="0" w:color="000000"/>
              <w:bottom w:val="nil" w:sz="6" w:space="0" w:color="auto"/>
              <w:right w:val="single" w:sz="4" w:space="0" w:color="000000"/>
            </w:tcBorders>
          </w:tcPr>
          <w:p>
            <w:pPr/>
          </w:p>
        </w:tc>
        <w:tc>
          <w:tcPr>
            <w:tcW w:w="1469" w:type="dxa"/>
            <w:tcBorders>
              <w:top w:val="single" w:sz="8" w:space="0" w:color="000000"/>
              <w:left w:val="single" w:sz="4"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77"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64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495" w:right="0"/>
              <w:jc w:val="left"/>
              <w:rPr>
                <w:rFonts w:ascii="Times New Roman" w:hAnsi="Times New Roman" w:cs="Times New Roman" w:eastAsia="Times New Roman" w:hint="default"/>
                <w:sz w:val="18"/>
                <w:szCs w:val="18"/>
              </w:rPr>
            </w:pPr>
            <w:r>
              <w:rPr>
                <w:rFonts w:ascii="Times New Roman"/>
                <w:sz w:val="18"/>
              </w:rPr>
              <w:t>687,405.17</w:t>
            </w:r>
          </w:p>
        </w:tc>
        <w:tc>
          <w:tcPr>
            <w:tcW w:w="90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0.19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91" w:right="0"/>
              <w:jc w:val="left"/>
              <w:rPr>
                <w:rFonts w:ascii="Times New Roman" w:hAnsi="Times New Roman" w:cs="Times New Roman" w:eastAsia="Times New Roman" w:hint="default"/>
                <w:sz w:val="18"/>
                <w:szCs w:val="18"/>
              </w:rPr>
            </w:pPr>
            <w:r>
              <w:rPr>
                <w:rFonts w:ascii="Times New Roman"/>
                <w:sz w:val="18"/>
              </w:rPr>
              <w:t>6,874.06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1.00</w:t>
            </w:r>
          </w:p>
        </w:tc>
        <w:tc>
          <w:tcPr>
            <w:tcW w:w="1469"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680,531.11</w:t>
            </w:r>
          </w:p>
        </w:tc>
      </w:tr>
      <w:tr>
        <w:trPr>
          <w:trHeight w:val="503"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645" w:type="dxa"/>
            <w:tcBorders>
              <w:top w:val="nil" w:sz="6" w:space="0" w:color="auto"/>
              <w:left w:val="single" w:sz="4" w:space="0" w:color="000000"/>
              <w:bottom w:val="nil" w:sz="6" w:space="0" w:color="auto"/>
              <w:right w:val="nil" w:sz="6" w:space="0" w:color="auto"/>
            </w:tcBorders>
          </w:tcPr>
          <w:p>
            <w:pPr/>
          </w:p>
        </w:tc>
        <w:tc>
          <w:tcPr>
            <w:tcW w:w="90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
        </w:tc>
      </w:tr>
      <w:tr>
        <w:trPr>
          <w:trHeight w:val="335" w:hRule="exact"/>
        </w:trPr>
        <w:tc>
          <w:tcPr>
            <w:tcW w:w="24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101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5"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left="181" w:right="0"/>
              <w:jc w:val="left"/>
              <w:rPr>
                <w:rFonts w:ascii="Times New Roman" w:hAnsi="Times New Roman" w:cs="Times New Roman" w:eastAsia="Times New Roman" w:hint="default"/>
                <w:sz w:val="18"/>
                <w:szCs w:val="18"/>
              </w:rPr>
            </w:pPr>
            <w:r>
              <w:rPr>
                <w:rFonts w:ascii="Times New Roman"/>
                <w:b/>
                <w:sz w:val="18"/>
              </w:rPr>
              <w:t>360,687,405.17</w:t>
            </w:r>
            <w:r>
              <w:rPr>
                <w:rFonts w:ascii="Times New Roman"/>
                <w:sz w:val="18"/>
              </w:rPr>
            </w:r>
          </w:p>
        </w:tc>
        <w:tc>
          <w:tcPr>
            <w:tcW w:w="906"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391" w:right="0"/>
              <w:jc w:val="left"/>
              <w:rPr>
                <w:rFonts w:ascii="Times New Roman" w:hAnsi="Times New Roman" w:cs="Times New Roman" w:eastAsia="Times New Roman" w:hint="default"/>
                <w:sz w:val="18"/>
                <w:szCs w:val="18"/>
              </w:rPr>
            </w:pPr>
            <w:r>
              <w:rPr>
                <w:rFonts w:ascii="Times New Roman"/>
                <w:b/>
                <w:sz w:val="18"/>
              </w:rPr>
              <w:t>6,874.06</w:t>
            </w:r>
            <w:r>
              <w:rPr>
                <w:rFonts w:ascii="Times New Roman"/>
                <w:sz w:val="18"/>
              </w:rPr>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9"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pacing w:val="-1"/>
                <w:sz w:val="18"/>
              </w:rPr>
              <w:t>360,680,531.11</w:t>
            </w:r>
            <w:r>
              <w:rPr>
                <w:rFonts w:ascii="Times New Roman"/>
                <w:spacing w:val="-1"/>
                <w:sz w:val="18"/>
              </w:rPr>
            </w:r>
          </w:p>
        </w:tc>
      </w:tr>
    </w:tbl>
    <w:p>
      <w:pPr>
        <w:spacing w:line="240" w:lineRule="auto" w:before="1"/>
        <w:rPr>
          <w:rFonts w:ascii="宋体" w:hAnsi="宋体" w:cs="宋体" w:eastAsia="宋体" w:hint="default"/>
          <w:b/>
          <w:bCs/>
          <w:sz w:val="9"/>
          <w:szCs w:val="9"/>
        </w:rPr>
      </w:pPr>
    </w:p>
    <w:p>
      <w:pPr>
        <w:pStyle w:val="BodyText"/>
        <w:spacing w:line="240" w:lineRule="auto" w:before="35"/>
        <w:ind w:left="576" w:right="0"/>
        <w:jc w:val="left"/>
      </w:pPr>
      <w:r>
        <w:rPr/>
        <w:pict>
          <v:group style="position:absolute;margin-left:73.080002pt;margin-top:-119.066345pt;width:449.2pt;height:110.95pt;mso-position-horizontal-relative:page;mso-position-vertical-relative:paragraph;z-index:-1130392" coordorigin="1462,-2381" coordsize="8984,2219">
            <v:shape style="position:absolute;left:3858;top:-2381;width:1446;height:102" type="#_x0000_t75" stroked="false">
              <v:imagedata r:id="rId800" o:title=""/>
            </v:shape>
            <v:shape style="position:absolute;left:5281;top:-2309;width:2292;height:30" type="#_x0000_t75" stroked="false">
              <v:imagedata r:id="rId801" o:title=""/>
            </v:shape>
            <v:shape style="position:absolute;left:7549;top:-2309;width:1422;height:10" type="#_x0000_t75" stroked="false">
              <v:imagedata r:id="rId260" o:title=""/>
            </v:shape>
            <v:group style="position:absolute;left:5286;top:-2279;width:10;height:20" coordorigin="5286,-2279" coordsize="10,20">
              <v:shape style="position:absolute;left:5286;top:-2279;width:10;height:20" coordorigin="5286,-2279" coordsize="10,20" path="m5286,-2260l5295,-2260,5295,-2279,5286,-2279,5286,-2260xe" filled="true" fillcolor="#000000" stroked="false">
                <v:path arrowok="t"/>
                <v:fill type="solid"/>
              </v:shape>
            </v:group>
            <v:group style="position:absolute;left:5286;top:-2260;width:10;height:20" coordorigin="5286,-2260" coordsize="10,20">
              <v:shape style="position:absolute;left:5286;top:-2260;width:10;height:20" coordorigin="5286,-2260" coordsize="10,20" path="m5286,-2241l5295,-2241,5295,-2260,5286,-2260,5286,-2241xe" filled="true" fillcolor="#000000" stroked="false">
                <v:path arrowok="t"/>
                <v:fill type="solid"/>
              </v:shape>
            </v:group>
            <v:group style="position:absolute;left:5286;top:-2241;width:10;height:20" coordorigin="5286,-2241" coordsize="10,20">
              <v:shape style="position:absolute;left:5286;top:-2241;width:10;height:20" coordorigin="5286,-2241" coordsize="10,20" path="m5286,-2222l5295,-2222,5295,-2241,5286,-2241,5286,-2222xe" filled="true" fillcolor="#000000" stroked="false">
                <v:path arrowok="t"/>
                <v:fill type="solid"/>
              </v:shape>
            </v:group>
            <v:group style="position:absolute;left:5286;top:-2222;width:10;height:20" coordorigin="5286,-2222" coordsize="10,20">
              <v:shape style="position:absolute;left:5286;top:-2222;width:10;height:20" coordorigin="5286,-2222" coordsize="10,20" path="m5286,-2203l5295,-2203,5295,-2222,5286,-2222,5286,-2203xe" filled="true" fillcolor="#000000" stroked="false">
                <v:path arrowok="t"/>
                <v:fill type="solid"/>
              </v:shape>
            </v:group>
            <v:group style="position:absolute;left:5286;top:-2203;width:10;height:20" coordorigin="5286,-2203" coordsize="10,20">
              <v:shape style="position:absolute;left:5286;top:-2203;width:10;height:20" coordorigin="5286,-2203" coordsize="10,20" path="m5286,-2183l5295,-2183,5295,-2203,5286,-2203,5286,-2183xe" filled="true" fillcolor="#000000" stroked="false">
                <v:path arrowok="t"/>
                <v:fill type="solid"/>
              </v:shape>
            </v:group>
            <v:group style="position:absolute;left:5286;top:-2183;width:10;height:20" coordorigin="5286,-2183" coordsize="10,20">
              <v:shape style="position:absolute;left:5286;top:-2183;width:10;height:20" coordorigin="5286,-2183" coordsize="10,20" path="m5286,-2164l5295,-2164,5295,-2183,5286,-2183,5286,-2164xe" filled="true" fillcolor="#000000" stroked="false">
                <v:path arrowok="t"/>
                <v:fill type="solid"/>
              </v:shape>
            </v:group>
            <v:group style="position:absolute;left:5286;top:-2164;width:10;height:20" coordorigin="5286,-2164" coordsize="10,20">
              <v:shape style="position:absolute;left:5286;top:-2164;width:10;height:20" coordorigin="5286,-2164" coordsize="10,20" path="m5286,-2145l5295,-2145,5295,-2164,5286,-2164,5286,-2145xe" filled="true" fillcolor="#000000" stroked="false">
                <v:path arrowok="t"/>
                <v:fill type="solid"/>
              </v:shape>
            </v:group>
            <v:group style="position:absolute;left:5286;top:-2145;width:10;height:20" coordorigin="5286,-2145" coordsize="10,20">
              <v:shape style="position:absolute;left:5286;top:-2145;width:10;height:20" coordorigin="5286,-2145" coordsize="10,20" path="m5286,-2126l5295,-2126,5295,-2145,5286,-2145,5286,-2126xe" filled="true" fillcolor="#000000" stroked="false">
                <v:path arrowok="t"/>
                <v:fill type="solid"/>
              </v:shape>
            </v:group>
            <v:group style="position:absolute;left:5286;top:-2126;width:10;height:20" coordorigin="5286,-2126" coordsize="10,20">
              <v:shape style="position:absolute;left:5286;top:-2126;width:10;height:20" coordorigin="5286,-2126" coordsize="10,20" path="m5286,-2107l5295,-2107,5295,-2126,5286,-2126,5286,-2107xe" filled="true" fillcolor="#000000" stroked="false">
                <v:path arrowok="t"/>
                <v:fill type="solid"/>
              </v:shape>
            </v:group>
            <v:group style="position:absolute;left:5286;top:-2107;width:10;height:20" coordorigin="5286,-2107" coordsize="10,20">
              <v:shape style="position:absolute;left:5286;top:-2107;width:10;height:20" coordorigin="5286,-2107" coordsize="10,20" path="m5286,-2087l5295,-2087,5295,-2107,5286,-2107,5286,-2087xe" filled="true" fillcolor="#000000" stroked="false">
                <v:path arrowok="t"/>
                <v:fill type="solid"/>
              </v:shape>
            </v:group>
            <v:group style="position:absolute;left:5286;top:-2087;width:10;height:20" coordorigin="5286,-2087" coordsize="10,20">
              <v:shape style="position:absolute;left:5286;top:-2087;width:10;height:20" coordorigin="5286,-2087" coordsize="10,20" path="m5286,-2068l5295,-2068,5295,-2087,5286,-2087,5286,-2068xe" filled="true" fillcolor="#000000" stroked="false">
                <v:path arrowok="t"/>
                <v:fill type="solid"/>
              </v:shape>
            </v:group>
            <v:group style="position:absolute;left:5286;top:-2068;width:10;height:20" coordorigin="5286,-2068" coordsize="10,20">
              <v:shape style="position:absolute;left:5286;top:-2068;width:10;height:20" coordorigin="5286,-2068" coordsize="10,20" path="m5286,-2049l5295,-2049,5295,-2068,5286,-2068,5286,-2049xe" filled="true" fillcolor="#000000" stroked="false">
                <v:path arrowok="t"/>
                <v:fill type="solid"/>
              </v:shape>
            </v:group>
            <v:group style="position:absolute;left:5286;top:-2049;width:10;height:20" coordorigin="5286,-2049" coordsize="10,20">
              <v:shape style="position:absolute;left:5286;top:-2049;width:10;height:20" coordorigin="5286,-2049" coordsize="10,20" path="m5286,-2030l5295,-2030,5295,-2049,5286,-2049,5286,-2030xe" filled="true" fillcolor="#000000" stroked="false">
                <v:path arrowok="t"/>
                <v:fill type="solid"/>
              </v:shape>
            </v:group>
            <v:group style="position:absolute;left:5286;top:-2030;width:10;height:20" coordorigin="5286,-2030" coordsize="10,20">
              <v:shape style="position:absolute;left:5286;top:-2030;width:10;height:20" coordorigin="5286,-2030" coordsize="10,20" path="m5286,-2011l5295,-2011,5295,-2030,5286,-2030,5286,-2011xe" filled="true" fillcolor="#000000" stroked="false">
                <v:path arrowok="t"/>
                <v:fill type="solid"/>
              </v:shape>
            </v:group>
            <v:group style="position:absolute;left:5286;top:-2011;width:10;height:20" coordorigin="5286,-2011" coordsize="10,20">
              <v:shape style="position:absolute;left:5286;top:-2011;width:10;height:20" coordorigin="5286,-2011" coordsize="10,20" path="m5286,-1991l5295,-1991,5295,-2011,5286,-2011,5286,-1991xe" filled="true" fillcolor="#000000" stroked="false">
                <v:path arrowok="t"/>
                <v:fill type="solid"/>
              </v:shape>
            </v:group>
            <v:group style="position:absolute;left:5286;top:-1991;width:10;height:20" coordorigin="5286,-1991" coordsize="10,20">
              <v:shape style="position:absolute;left:5286;top:-1991;width:10;height:20" coordorigin="5286,-1991" coordsize="10,20" path="m5286,-1972l5295,-1972,5295,-1991,5286,-1991,5286,-1972xe" filled="true" fillcolor="#000000" stroked="false">
                <v:path arrowok="t"/>
                <v:fill type="solid"/>
              </v:shape>
            </v:group>
            <v:group style="position:absolute;left:5286;top:-1972;width:10;height:20" coordorigin="5286,-1972" coordsize="10,20">
              <v:shape style="position:absolute;left:5286;top:-1972;width:10;height:20" coordorigin="5286,-1972" coordsize="10,20" path="m5286,-1953l5295,-1953,5295,-1972,5286,-1972,5286,-1953xe" filled="true" fillcolor="#000000" stroked="false">
                <v:path arrowok="t"/>
                <v:fill type="solid"/>
              </v:shape>
              <v:shape style="position:absolute;left:3868;top:-1921;width:10;height:2" type="#_x0000_t75" stroked="false">
                <v:imagedata r:id="rId797" o:title=""/>
              </v:shape>
              <v:shape style="position:absolute;left:5286;top:-1921;width:10;height:2" type="#_x0000_t75" stroked="false">
                <v:imagedata r:id="rId797" o:title=""/>
              </v:shape>
              <v:shape style="position:absolute;left:6420;top:-1921;width:10;height:2" type="#_x0000_t75" stroked="false">
                <v:imagedata r:id="rId797" o:title=""/>
              </v:shape>
              <v:shape style="position:absolute;left:7554;top:-1921;width:10;height:2" type="#_x0000_t75" stroked="false">
                <v:imagedata r:id="rId797" o:title=""/>
              </v:shape>
              <v:shape style="position:absolute;left:8971;top:-1921;width:10;height:2" type="#_x0000_t75" stroked="false">
                <v:imagedata r:id="rId797" o:title=""/>
              </v:shape>
            </v:group>
            <v:group style="position:absolute;left:5286;top:-1919;width:10;height:20" coordorigin="5286,-1919" coordsize="10,20">
              <v:shape style="position:absolute;left:5286;top:-1919;width:10;height:20" coordorigin="5286,-1919" coordsize="10,20" path="m5286,-1900l5295,-1900,5295,-1919,5286,-1919,5286,-1900xe" filled="true" fillcolor="#000000" stroked="false">
                <v:path arrowok="t"/>
                <v:fill type="solid"/>
              </v:shape>
            </v:group>
            <v:group style="position:absolute;left:5286;top:-1900;width:10;height:20" coordorigin="5286,-1900" coordsize="10,20">
              <v:shape style="position:absolute;left:5286;top:-1900;width:10;height:20" coordorigin="5286,-1900" coordsize="10,20" path="m5286,-1881l5295,-1881,5295,-1900,5286,-1900,5286,-1881xe" filled="true" fillcolor="#000000" stroked="false">
                <v:path arrowok="t"/>
                <v:fill type="solid"/>
              </v:shape>
            </v:group>
            <v:group style="position:absolute;left:5286;top:-1881;width:10;height:20" coordorigin="5286,-1881" coordsize="10,20">
              <v:shape style="position:absolute;left:5286;top:-1881;width:10;height:20" coordorigin="5286,-1881" coordsize="10,20" path="m5286,-1862l5295,-1862,5295,-1881,5286,-1881,5286,-1862xe" filled="true" fillcolor="#000000" stroked="false">
                <v:path arrowok="t"/>
                <v:fill type="solid"/>
              </v:shape>
            </v:group>
            <v:group style="position:absolute;left:5286;top:-1862;width:10;height:20" coordorigin="5286,-1862" coordsize="10,20">
              <v:shape style="position:absolute;left:5286;top:-1862;width:10;height:20" coordorigin="5286,-1862" coordsize="10,20" path="m5286,-1843l5295,-1843,5295,-1862,5286,-1862,5286,-1843xe" filled="true" fillcolor="#000000" stroked="false">
                <v:path arrowok="t"/>
                <v:fill type="solid"/>
              </v:shape>
            </v:group>
            <v:group style="position:absolute;left:5286;top:-1843;width:10;height:20" coordorigin="5286,-1843" coordsize="10,20">
              <v:shape style="position:absolute;left:5286;top:-1843;width:10;height:20" coordorigin="5286,-1843" coordsize="10,20" path="m5286,-1823l5295,-1823,5295,-1843,5286,-1843,5286,-1823xe" filled="true" fillcolor="#000000" stroked="false">
                <v:path arrowok="t"/>
                <v:fill type="solid"/>
              </v:shape>
            </v:group>
            <v:group style="position:absolute;left:5286;top:-1823;width:10;height:20" coordorigin="5286,-1823" coordsize="10,20">
              <v:shape style="position:absolute;left:5286;top:-1823;width:10;height:20" coordorigin="5286,-1823" coordsize="10,20" path="m5286,-1804l5295,-1804,5295,-1823,5286,-1823,5286,-1804xe" filled="true" fillcolor="#000000" stroked="false">
                <v:path arrowok="t"/>
                <v:fill type="solid"/>
              </v:shape>
            </v:group>
            <v:group style="position:absolute;left:5286;top:-1804;width:10;height:20" coordorigin="5286,-1804" coordsize="10,20">
              <v:shape style="position:absolute;left:5286;top:-1804;width:10;height:20" coordorigin="5286,-1804" coordsize="10,20" path="m5286,-1785l5295,-1785,5295,-1804,5286,-1804,5286,-1785xe" filled="true" fillcolor="#000000" stroked="false">
                <v:path arrowok="t"/>
                <v:fill type="solid"/>
              </v:shape>
            </v:group>
            <v:group style="position:absolute;left:5286;top:-1785;width:10;height:20" coordorigin="5286,-1785" coordsize="10,20">
              <v:shape style="position:absolute;left:5286;top:-1785;width:10;height:20" coordorigin="5286,-1785" coordsize="10,20" path="m5286,-1766l5295,-1766,5295,-1785,5286,-1785,5286,-1766xe" filled="true" fillcolor="#000000" stroked="false">
                <v:path arrowok="t"/>
                <v:fill type="solid"/>
              </v:shape>
            </v:group>
            <v:group style="position:absolute;left:5286;top:-1766;width:10;height:20" coordorigin="5286,-1766" coordsize="10,20">
              <v:shape style="position:absolute;left:5286;top:-1766;width:10;height:20" coordorigin="5286,-1766" coordsize="10,20" path="m5286,-1747l5295,-1747,5295,-1766,5286,-1766,5286,-1747xe" filled="true" fillcolor="#000000" stroked="false">
                <v:path arrowok="t"/>
                <v:fill type="solid"/>
              </v:shape>
            </v:group>
            <v:group style="position:absolute;left:5286;top:-1747;width:10;height:20" coordorigin="5286,-1747" coordsize="10,20">
              <v:shape style="position:absolute;left:5286;top:-1747;width:10;height:20" coordorigin="5286,-1747" coordsize="10,20" path="m5286,-1727l5295,-1727,5295,-1747,5286,-1747,5286,-1727xe" filled="true" fillcolor="#000000" stroked="false">
                <v:path arrowok="t"/>
                <v:fill type="solid"/>
              </v:shape>
            </v:group>
            <v:group style="position:absolute;left:5286;top:-1727;width:10;height:20" coordorigin="5286,-1727" coordsize="10,20">
              <v:shape style="position:absolute;left:5286;top:-1727;width:10;height:20" coordorigin="5286,-1727" coordsize="10,20" path="m5286,-1708l5295,-1708,5295,-1727,5286,-1727,5286,-1708xe" filled="true" fillcolor="#000000" stroked="false">
                <v:path arrowok="t"/>
                <v:fill type="solid"/>
              </v:shape>
            </v:group>
            <v:group style="position:absolute;left:5286;top:-1708;width:10;height:20" coordorigin="5286,-1708" coordsize="10,20">
              <v:shape style="position:absolute;left:5286;top:-1708;width:10;height:20" coordorigin="5286,-1708" coordsize="10,20" path="m5286,-1689l5295,-1689,5295,-1708,5286,-1708,5286,-1689xe" filled="true" fillcolor="#000000" stroked="false">
                <v:path arrowok="t"/>
                <v:fill type="solid"/>
              </v:shape>
            </v:group>
            <v:group style="position:absolute;left:5286;top:-1689;width:10;height:20" coordorigin="5286,-1689" coordsize="10,20">
              <v:shape style="position:absolute;left:5286;top:-1689;width:10;height:20" coordorigin="5286,-1689" coordsize="10,20" path="m5286,-1670l5295,-1670,5295,-1689,5286,-1689,5286,-1670xe" filled="true" fillcolor="#000000" stroked="false">
                <v:path arrowok="t"/>
                <v:fill type="solid"/>
              </v:shape>
            </v:group>
            <v:group style="position:absolute;left:5286;top:-1670;width:10;height:20" coordorigin="5286,-1670" coordsize="10,20">
              <v:shape style="position:absolute;left:5286;top:-1670;width:10;height:20" coordorigin="5286,-1670" coordsize="10,20" path="m5286,-1651l5295,-1651,5295,-1670,5286,-1670,5286,-1651xe" filled="true" fillcolor="#000000" stroked="false">
                <v:path arrowok="t"/>
                <v:fill type="solid"/>
              </v:shape>
            </v:group>
            <v:group style="position:absolute;left:5286;top:-1651;width:10;height:20" coordorigin="5286,-1651" coordsize="10,20">
              <v:shape style="position:absolute;left:5286;top:-1651;width:10;height:20" coordorigin="5286,-1651" coordsize="10,20" path="m5286,-1631l5295,-1631,5295,-1651,5286,-1651,5286,-1631xe" filled="true" fillcolor="#000000" stroked="false">
                <v:path arrowok="t"/>
                <v:fill type="solid"/>
              </v:shape>
            </v:group>
            <v:group style="position:absolute;left:5286;top:-1631;width:10;height:20" coordorigin="5286,-1631" coordsize="10,20">
              <v:shape style="position:absolute;left:5286;top:-1631;width:10;height:20" coordorigin="5286,-1631" coordsize="10,20" path="m5286,-1612l5295,-1612,5295,-1631,5286,-1631,5286,-1612xe" filled="true" fillcolor="#000000" stroked="false">
                <v:path arrowok="t"/>
                <v:fill type="solid"/>
              </v:shape>
            </v:group>
            <v:group style="position:absolute;left:5286;top:-1612;width:10;height:20" coordorigin="5286,-1612" coordsize="10,20">
              <v:shape style="position:absolute;left:5286;top:-1612;width:10;height:20" coordorigin="5286,-1612" coordsize="10,20" path="m5286,-1593l5295,-1593,5295,-1612,5286,-1612,5286,-1593xe" filled="true" fillcolor="#000000" stroked="false">
                <v:path arrowok="t"/>
                <v:fill type="solid"/>
              </v:shape>
            </v:group>
            <v:group style="position:absolute;left:5286;top:-1593;width:10;height:20" coordorigin="5286,-1593" coordsize="10,20">
              <v:shape style="position:absolute;left:5286;top:-1593;width:10;height:20" coordorigin="5286,-1593" coordsize="10,20" path="m5286,-1574l5295,-1574,5295,-1593,5286,-1593,5286,-1574xe" filled="true" fillcolor="#000000" stroked="false">
                <v:path arrowok="t"/>
                <v:fill type="solid"/>
              </v:shape>
            </v:group>
            <v:group style="position:absolute;left:5286;top:-1574;width:10;height:20" coordorigin="5286,-1574" coordsize="10,20">
              <v:shape style="position:absolute;left:5286;top:-1574;width:10;height:20" coordorigin="5286,-1574" coordsize="10,20" path="m5286,-1555l5295,-1555,5295,-1574,5286,-1574,5286,-1555xe" filled="true" fillcolor="#000000" stroked="false">
                <v:path arrowok="t"/>
                <v:fill type="solid"/>
              </v:shape>
            </v:group>
            <v:group style="position:absolute;left:5286;top:-1555;width:10;height:20" coordorigin="5286,-1555" coordsize="10,20">
              <v:shape style="position:absolute;left:5286;top:-1555;width:10;height:20" coordorigin="5286,-1555" coordsize="10,20" path="m5286,-1535l5295,-1535,5295,-1555,5286,-1555,5286,-1535xe" filled="true" fillcolor="#000000" stroked="false">
                <v:path arrowok="t"/>
                <v:fill type="solid"/>
              </v:shape>
            </v:group>
            <v:group style="position:absolute;left:5286;top:-1535;width:10;height:20" coordorigin="5286,-1535" coordsize="10,20">
              <v:shape style="position:absolute;left:5286;top:-1535;width:10;height:20" coordorigin="5286,-1535" coordsize="10,20" path="m5286,-1516l5295,-1516,5295,-1535,5286,-1535,5286,-1516xe" filled="true" fillcolor="#000000" stroked="false">
                <v:path arrowok="t"/>
                <v:fill type="solid"/>
              </v:shape>
            </v:group>
            <v:group style="position:absolute;left:5286;top:-1516;width:10;height:20" coordorigin="5286,-1516" coordsize="10,20">
              <v:shape style="position:absolute;left:5286;top:-1516;width:10;height:20" coordorigin="5286,-1516" coordsize="10,20" path="m5286,-1497l5295,-1497,5295,-1516,5286,-1516,5286,-1497xe" filled="true" fillcolor="#000000" stroked="false">
                <v:path arrowok="t"/>
                <v:fill type="solid"/>
              </v:shape>
            </v:group>
            <v:group style="position:absolute;left:5286;top:-1497;width:10;height:20" coordorigin="5286,-1497" coordsize="10,20">
              <v:shape style="position:absolute;left:5286;top:-1497;width:10;height:20" coordorigin="5286,-1497" coordsize="10,20" path="m5286,-1478l5295,-1478,5295,-1497,5286,-1497,5286,-1478xe" filled="true" fillcolor="#000000" stroked="false">
                <v:path arrowok="t"/>
                <v:fill type="solid"/>
              </v:shape>
            </v:group>
            <v:group style="position:absolute;left:5286;top:-1478;width:10;height:20" coordorigin="5286,-1478" coordsize="10,20">
              <v:shape style="position:absolute;left:5286;top:-1478;width:10;height:20" coordorigin="5286,-1478" coordsize="10,20" path="m5286,-1459l5295,-1459,5295,-1478,5286,-1478,5286,-1459xe" filled="true" fillcolor="#000000" stroked="false">
                <v:path arrowok="t"/>
                <v:fill type="solid"/>
              </v:shape>
            </v:group>
            <v:group style="position:absolute;left:5286;top:-1456;width:10;height:2" coordorigin="5286,-1456" coordsize="10,2">
              <v:shape style="position:absolute;left:5286;top:-1456;width:10;height:2" coordorigin="5286,-1456" coordsize="10,0" path="m5286,-1456l5295,-1456e" filled="false" stroked="true" strokeweight=".299990pt" strokecolor="#000000">
                <v:path arrowok="t"/>
              </v:shape>
            </v:group>
            <v:group style="position:absolute;left:5286;top:-1448;width:10;height:2" coordorigin="5286,-1448" coordsize="10,2">
              <v:shape style="position:absolute;left:5286;top:-1448;width:10;height:2" coordorigin="5286,-1448" coordsize="10,0" path="m5286,-1448l5295,-1448e" filled="false" stroked="true" strokeweight=".47998pt" strokecolor="#000000">
                <v:path arrowok="t"/>
              </v:shape>
              <v:shape style="position:absolute;left:1462;top:-1453;width:4958;height:10" type="#_x0000_t75" stroked="false">
                <v:imagedata r:id="rId802" o:title=""/>
              </v:shape>
              <v:shape style="position:absolute;left:6415;top:-1453;width:4030;height:10" type="#_x0000_t75" stroked="false">
                <v:imagedata r:id="rId803" o:title=""/>
              </v:shape>
            </v:group>
            <v:group style="position:absolute;left:5286;top:-1443;width:10;height:20" coordorigin="5286,-1443" coordsize="10,20">
              <v:shape style="position:absolute;left:5286;top:-1443;width:10;height:20" coordorigin="5286,-1443" coordsize="10,20" path="m5286,-1424l5295,-1424,5295,-1443,5286,-1443,5286,-1424xe" filled="true" fillcolor="#000000" stroked="false">
                <v:path arrowok="t"/>
                <v:fill type="solid"/>
              </v:shape>
            </v:group>
            <v:group style="position:absolute;left:5286;top:-1424;width:10;height:20" coordorigin="5286,-1424" coordsize="10,20">
              <v:shape style="position:absolute;left:5286;top:-1424;width:10;height:20" coordorigin="5286,-1424" coordsize="10,20" path="m5286,-1405l5295,-1405,5295,-1424,5286,-1424,5286,-1405xe" filled="true" fillcolor="#000000" stroked="false">
                <v:path arrowok="t"/>
                <v:fill type="solid"/>
              </v:shape>
            </v:group>
            <v:group style="position:absolute;left:5286;top:-1405;width:10;height:20" coordorigin="5286,-1405" coordsize="10,20">
              <v:shape style="position:absolute;left:5286;top:-1405;width:10;height:20" coordorigin="5286,-1405" coordsize="10,20" path="m5286,-1385l5295,-1385,5295,-1405,5286,-1405,5286,-1385xe" filled="true" fillcolor="#000000" stroked="false">
                <v:path arrowok="t"/>
                <v:fill type="solid"/>
              </v:shape>
            </v:group>
            <v:group style="position:absolute;left:5286;top:-1385;width:10;height:20" coordorigin="5286,-1385" coordsize="10,20">
              <v:shape style="position:absolute;left:5286;top:-1385;width:10;height:20" coordorigin="5286,-1385" coordsize="10,20" path="m5286,-1366l5295,-1366,5295,-1385,5286,-1385,5286,-1366xe" filled="true" fillcolor="#000000" stroked="false">
                <v:path arrowok="t"/>
                <v:fill type="solid"/>
              </v:shape>
            </v:group>
            <v:group style="position:absolute;left:5286;top:-1366;width:10;height:20" coordorigin="5286,-1366" coordsize="10,20">
              <v:shape style="position:absolute;left:5286;top:-1366;width:10;height:20" coordorigin="5286,-1366" coordsize="10,20" path="m5286,-1347l5295,-1347,5295,-1366,5286,-1366,5286,-1347xe" filled="true" fillcolor="#000000" stroked="false">
                <v:path arrowok="t"/>
                <v:fill type="solid"/>
              </v:shape>
            </v:group>
            <v:group style="position:absolute;left:5286;top:-1347;width:10;height:20" coordorigin="5286,-1347" coordsize="10,20">
              <v:shape style="position:absolute;left:5286;top:-1347;width:10;height:20" coordorigin="5286,-1347" coordsize="10,20" path="m5286,-1328l5295,-1328,5295,-1347,5286,-1347,5286,-1328xe" filled="true" fillcolor="#000000" stroked="false">
                <v:path arrowok="t"/>
                <v:fill type="solid"/>
              </v:shape>
            </v:group>
            <v:group style="position:absolute;left:5286;top:-1328;width:10;height:20" coordorigin="5286,-1328" coordsize="10,20">
              <v:shape style="position:absolute;left:5286;top:-1328;width:10;height:20" coordorigin="5286,-1328" coordsize="10,20" path="m5286,-1309l5295,-1309,5295,-1328,5286,-1328,5286,-1309xe" filled="true" fillcolor="#000000" stroked="false">
                <v:path arrowok="t"/>
                <v:fill type="solid"/>
              </v:shape>
            </v:group>
            <v:group style="position:absolute;left:5286;top:-1309;width:10;height:20" coordorigin="5286,-1309" coordsize="10,20">
              <v:shape style="position:absolute;left:5286;top:-1309;width:10;height:20" coordorigin="5286,-1309" coordsize="10,20" path="m5286,-1289l5295,-1289,5295,-1309,5286,-1309,5286,-1289xe" filled="true" fillcolor="#000000" stroked="false">
                <v:path arrowok="t"/>
                <v:fill type="solid"/>
              </v:shape>
            </v:group>
            <v:group style="position:absolute;left:5286;top:-1289;width:10;height:20" coordorigin="5286,-1289" coordsize="10,20">
              <v:shape style="position:absolute;left:5286;top:-1289;width:10;height:20" coordorigin="5286,-1289" coordsize="10,20" path="m5286,-1270l5295,-1270,5295,-1289,5286,-1289,5286,-1270xe" filled="true" fillcolor="#000000" stroked="false">
                <v:path arrowok="t"/>
                <v:fill type="solid"/>
              </v:shape>
            </v:group>
            <v:group style="position:absolute;left:5286;top:-1270;width:10;height:20" coordorigin="5286,-1270" coordsize="10,20">
              <v:shape style="position:absolute;left:5286;top:-1270;width:10;height:20" coordorigin="5286,-1270" coordsize="10,20" path="m5286,-1251l5295,-1251,5295,-1270,5286,-1270,5286,-1251xe" filled="true" fillcolor="#000000" stroked="false">
                <v:path arrowok="t"/>
                <v:fill type="solid"/>
              </v:shape>
            </v:group>
            <v:group style="position:absolute;left:5286;top:-1251;width:10;height:20" coordorigin="5286,-1251" coordsize="10,20">
              <v:shape style="position:absolute;left:5286;top:-1251;width:10;height:20" coordorigin="5286,-1251" coordsize="10,20" path="m5286,-1232l5295,-1232,5295,-1251,5286,-1251,5286,-1232xe" filled="true" fillcolor="#000000" stroked="false">
                <v:path arrowok="t"/>
                <v:fill type="solid"/>
              </v:shape>
            </v:group>
            <v:group style="position:absolute;left:5286;top:-1232;width:10;height:20" coordorigin="5286,-1232" coordsize="10,20">
              <v:shape style="position:absolute;left:5286;top:-1232;width:10;height:20" coordorigin="5286,-1232" coordsize="10,20" path="m5286,-1213l5295,-1213,5295,-1232,5286,-1232,5286,-1213xe" filled="true" fillcolor="#000000" stroked="false">
                <v:path arrowok="t"/>
                <v:fill type="solid"/>
              </v:shape>
            </v:group>
            <v:group style="position:absolute;left:5286;top:-1213;width:10;height:20" coordorigin="5286,-1213" coordsize="10,20">
              <v:shape style="position:absolute;left:5286;top:-1213;width:10;height:20" coordorigin="5286,-1213" coordsize="10,20" path="m5286,-1193l5295,-1193,5295,-1213,5286,-1213,5286,-1193xe" filled="true" fillcolor="#000000" stroked="false">
                <v:path arrowok="t"/>
                <v:fill type="solid"/>
              </v:shape>
            </v:group>
            <v:group style="position:absolute;left:5286;top:-1193;width:10;height:20" coordorigin="5286,-1193" coordsize="10,20">
              <v:shape style="position:absolute;left:5286;top:-1193;width:10;height:20" coordorigin="5286,-1193" coordsize="10,20" path="m5286,-1174l5295,-1174,5295,-1193,5286,-1193,5286,-1174xe" filled="true" fillcolor="#000000" stroked="false">
                <v:path arrowok="t"/>
                <v:fill type="solid"/>
              </v:shape>
            </v:group>
            <v:group style="position:absolute;left:5286;top:-1174;width:10;height:20" coordorigin="5286,-1174" coordsize="10,20">
              <v:shape style="position:absolute;left:5286;top:-1174;width:10;height:20" coordorigin="5286,-1174" coordsize="10,20" path="m5286,-1155l5295,-1155,5295,-1174,5286,-1174,5286,-1155xe" filled="true" fillcolor="#000000" stroked="false">
                <v:path arrowok="t"/>
                <v:fill type="solid"/>
              </v:shape>
            </v:group>
            <v:group style="position:absolute;left:5286;top:-1155;width:10;height:20" coordorigin="5286,-1155" coordsize="10,20">
              <v:shape style="position:absolute;left:5286;top:-1155;width:10;height:20" coordorigin="5286,-1155" coordsize="10,20" path="m5286,-1136l5295,-1136,5295,-1155,5286,-1155,5286,-1136xe" filled="true" fillcolor="#000000" stroked="false">
                <v:path arrowok="t"/>
                <v:fill type="solid"/>
              </v:shape>
            </v:group>
            <v:group style="position:absolute;left:5286;top:-1136;width:10;height:20" coordorigin="5286,-1136" coordsize="10,20">
              <v:shape style="position:absolute;left:5286;top:-1136;width:10;height:20" coordorigin="5286,-1136" coordsize="10,20" path="m5286,-1117l5295,-1117,5295,-1136,5286,-1136,5286,-1117xe" filled="true" fillcolor="#000000" stroked="false">
                <v:path arrowok="t"/>
                <v:fill type="solid"/>
              </v:shape>
            </v:group>
            <v:group style="position:absolute;left:5286;top:-1117;width:10;height:20" coordorigin="5286,-1117" coordsize="10,20">
              <v:shape style="position:absolute;left:5286;top:-1117;width:10;height:20" coordorigin="5286,-1117" coordsize="10,20" path="m5286,-1097l5295,-1097,5295,-1117,5286,-1117,5286,-1097xe" filled="true" fillcolor="#000000" stroked="false">
                <v:path arrowok="t"/>
                <v:fill type="solid"/>
              </v:shape>
            </v:group>
            <v:group style="position:absolute;left:5286;top:-1097;width:10;height:20" coordorigin="5286,-1097" coordsize="10,20">
              <v:shape style="position:absolute;left:5286;top:-1097;width:10;height:20" coordorigin="5286,-1097" coordsize="10,20" path="m5286,-1078l5295,-1078,5295,-1097,5286,-1097,5286,-1078xe" filled="true" fillcolor="#000000" stroked="false">
                <v:path arrowok="t"/>
                <v:fill type="solid"/>
              </v:shape>
            </v:group>
            <v:group style="position:absolute;left:5286;top:-1078;width:10;height:20" coordorigin="5286,-1078" coordsize="10,20">
              <v:shape style="position:absolute;left:5286;top:-1078;width:10;height:20" coordorigin="5286,-1078" coordsize="10,20" path="m5286,-1059l5295,-1059,5295,-1078,5286,-1078,5286,-1059xe" filled="true" fillcolor="#000000" stroked="false">
                <v:path arrowok="t"/>
                <v:fill type="solid"/>
              </v:shape>
            </v:group>
            <v:group style="position:absolute;left:5286;top:-1059;width:10;height:20" coordorigin="5286,-1059" coordsize="10,20">
              <v:shape style="position:absolute;left:5286;top:-1059;width:10;height:20" coordorigin="5286,-1059" coordsize="10,20" path="m5286,-1040l5295,-1040,5295,-1059,5286,-1059,5286,-1040xe" filled="true" fillcolor="#000000" stroked="false">
                <v:path arrowok="t"/>
                <v:fill type="solid"/>
              </v:shape>
            </v:group>
            <v:group style="position:absolute;left:5286;top:-1040;width:10;height:20" coordorigin="5286,-1040" coordsize="10,20">
              <v:shape style="position:absolute;left:5286;top:-1040;width:10;height:20" coordorigin="5286,-1040" coordsize="10,20" path="m5286,-1021l5295,-1021,5295,-1040,5286,-1040,5286,-1021xe" filled="true" fillcolor="#000000" stroked="false">
                <v:path arrowok="t"/>
                <v:fill type="solid"/>
              </v:shape>
            </v:group>
            <v:group style="position:absolute;left:5286;top:-1021;width:10;height:20" coordorigin="5286,-1021" coordsize="10,20">
              <v:shape style="position:absolute;left:5286;top:-1021;width:10;height:20" coordorigin="5286,-1021" coordsize="10,20" path="m5286,-1001l5295,-1001,5295,-1021,5286,-1021,5286,-1001xe" filled="true" fillcolor="#000000" stroked="false">
                <v:path arrowok="t"/>
                <v:fill type="solid"/>
              </v:shape>
            </v:group>
            <v:group style="position:absolute;left:5286;top:-1001;width:10;height:20" coordorigin="5286,-1001" coordsize="10,20">
              <v:shape style="position:absolute;left:5286;top:-1001;width:10;height:20" coordorigin="5286,-1001" coordsize="10,20" path="m5286,-982l5295,-982,5295,-1001,5286,-1001,5286,-982xe" filled="true" fillcolor="#000000" stroked="false">
                <v:path arrowok="t"/>
                <v:fill type="solid"/>
              </v:shape>
            </v:group>
            <v:group style="position:absolute;left:5286;top:-979;width:10;height:2" coordorigin="5286,-979" coordsize="10,2">
              <v:shape style="position:absolute;left:5286;top:-979;width:10;height:2" coordorigin="5286,-979" coordsize="10,0" path="m5286,-979l5295,-979e" filled="false" stroked="true" strokeweight=".299990pt" strokecolor="#000000">
                <v:path arrowok="t"/>
              </v:shape>
            </v:group>
            <v:group style="position:absolute;left:5286;top:-971;width:10;height:2" coordorigin="5286,-971" coordsize="10,2">
              <v:shape style="position:absolute;left:5286;top:-971;width:10;height:2" coordorigin="5286,-971" coordsize="10,0" path="m5286,-971l5295,-971e" filled="false" stroked="true" strokeweight=".48004pt" strokecolor="#000000">
                <v:path arrowok="t"/>
              </v:shape>
              <v:shape style="position:absolute;left:1462;top:-976;width:4958;height:10" type="#_x0000_t75" stroked="false">
                <v:imagedata r:id="rId802" o:title=""/>
              </v:shape>
              <v:shape style="position:absolute;left:6415;top:-976;width:4030;height:10" type="#_x0000_t75" stroked="false">
                <v:imagedata r:id="rId803" o:title=""/>
              </v:shape>
            </v:group>
            <v:group style="position:absolute;left:5286;top:-967;width:10;height:20" coordorigin="5286,-967" coordsize="10,20">
              <v:shape style="position:absolute;left:5286;top:-967;width:10;height:20" coordorigin="5286,-967" coordsize="10,20" path="m5286,-947l5295,-947,5295,-967,5286,-967,5286,-947xe" filled="true" fillcolor="#000000" stroked="false">
                <v:path arrowok="t"/>
                <v:fill type="solid"/>
              </v:shape>
            </v:group>
            <v:group style="position:absolute;left:5286;top:-947;width:10;height:20" coordorigin="5286,-947" coordsize="10,20">
              <v:shape style="position:absolute;left:5286;top:-947;width:10;height:20" coordorigin="5286,-947" coordsize="10,20" path="m5286,-928l5295,-928,5295,-947,5286,-947,5286,-928xe" filled="true" fillcolor="#000000" stroked="false">
                <v:path arrowok="t"/>
                <v:fill type="solid"/>
              </v:shape>
            </v:group>
            <v:group style="position:absolute;left:5286;top:-928;width:10;height:20" coordorigin="5286,-928" coordsize="10,20">
              <v:shape style="position:absolute;left:5286;top:-928;width:10;height:20" coordorigin="5286,-928" coordsize="10,20" path="m5286,-909l5295,-909,5295,-928,5286,-928,5286,-909xe" filled="true" fillcolor="#000000" stroked="false">
                <v:path arrowok="t"/>
                <v:fill type="solid"/>
              </v:shape>
            </v:group>
            <v:group style="position:absolute;left:5286;top:-909;width:10;height:20" coordorigin="5286,-909" coordsize="10,20">
              <v:shape style="position:absolute;left:5286;top:-909;width:10;height:20" coordorigin="5286,-909" coordsize="10,20" path="m5286,-890l5295,-890,5295,-909,5286,-909,5286,-890xe" filled="true" fillcolor="#000000" stroked="false">
                <v:path arrowok="t"/>
                <v:fill type="solid"/>
              </v:shape>
            </v:group>
            <v:group style="position:absolute;left:5286;top:-890;width:10;height:20" coordorigin="5286,-890" coordsize="10,20">
              <v:shape style="position:absolute;left:5286;top:-890;width:10;height:20" coordorigin="5286,-890" coordsize="10,20" path="m5286,-871l5295,-871,5295,-890,5286,-890,5286,-871xe" filled="true" fillcolor="#000000" stroked="false">
                <v:path arrowok="t"/>
                <v:fill type="solid"/>
              </v:shape>
            </v:group>
            <v:group style="position:absolute;left:5286;top:-871;width:10;height:20" coordorigin="5286,-871" coordsize="10,20">
              <v:shape style="position:absolute;left:5286;top:-871;width:10;height:20" coordorigin="5286,-871" coordsize="10,20" path="m5286,-851l5295,-851,5295,-871,5286,-871,5286,-851xe" filled="true" fillcolor="#000000" stroked="false">
                <v:path arrowok="t"/>
                <v:fill type="solid"/>
              </v:shape>
            </v:group>
            <v:group style="position:absolute;left:5286;top:-851;width:10;height:20" coordorigin="5286,-851" coordsize="10,20">
              <v:shape style="position:absolute;left:5286;top:-851;width:10;height:20" coordorigin="5286,-851" coordsize="10,20" path="m5286,-832l5295,-832,5295,-851,5286,-851,5286,-832xe" filled="true" fillcolor="#000000" stroked="false">
                <v:path arrowok="t"/>
                <v:fill type="solid"/>
              </v:shape>
            </v:group>
            <v:group style="position:absolute;left:5286;top:-832;width:10;height:20" coordorigin="5286,-832" coordsize="10,20">
              <v:shape style="position:absolute;left:5286;top:-832;width:10;height:20" coordorigin="5286,-832" coordsize="10,20" path="m5286,-813l5295,-813,5295,-832,5286,-832,5286,-813xe" filled="true" fillcolor="#000000" stroked="false">
                <v:path arrowok="t"/>
                <v:fill type="solid"/>
              </v:shape>
            </v:group>
            <v:group style="position:absolute;left:5286;top:-813;width:10;height:20" coordorigin="5286,-813" coordsize="10,20">
              <v:shape style="position:absolute;left:5286;top:-813;width:10;height:20" coordorigin="5286,-813" coordsize="10,20" path="m5286,-794l5295,-794,5295,-813,5286,-813,5286,-794xe" filled="true" fillcolor="#000000" stroked="false">
                <v:path arrowok="t"/>
                <v:fill type="solid"/>
              </v:shape>
            </v:group>
            <v:group style="position:absolute;left:5286;top:-794;width:10;height:20" coordorigin="5286,-794" coordsize="10,20">
              <v:shape style="position:absolute;left:5286;top:-794;width:10;height:20" coordorigin="5286,-794" coordsize="10,20" path="m5286,-775l5295,-775,5295,-794,5286,-794,5286,-775xe" filled="true" fillcolor="#000000" stroked="false">
                <v:path arrowok="t"/>
                <v:fill type="solid"/>
              </v:shape>
            </v:group>
            <v:group style="position:absolute;left:5286;top:-775;width:10;height:20" coordorigin="5286,-775" coordsize="10,20">
              <v:shape style="position:absolute;left:5286;top:-775;width:10;height:20" coordorigin="5286,-775" coordsize="10,20" path="m5286,-755l5295,-755,5295,-775,5286,-775,5286,-755xe" filled="true" fillcolor="#000000" stroked="false">
                <v:path arrowok="t"/>
                <v:fill type="solid"/>
              </v:shape>
            </v:group>
            <v:group style="position:absolute;left:5286;top:-755;width:10;height:20" coordorigin="5286,-755" coordsize="10,20">
              <v:shape style="position:absolute;left:5286;top:-755;width:10;height:20" coordorigin="5286,-755" coordsize="10,20" path="m5286,-736l5295,-736,5295,-755,5286,-755,5286,-736xe" filled="true" fillcolor="#000000" stroked="false">
                <v:path arrowok="t"/>
                <v:fill type="solid"/>
              </v:shape>
            </v:group>
            <v:group style="position:absolute;left:5286;top:-736;width:10;height:20" coordorigin="5286,-736" coordsize="10,20">
              <v:shape style="position:absolute;left:5286;top:-736;width:10;height:20" coordorigin="5286,-736" coordsize="10,20" path="m5286,-717l5295,-717,5295,-736,5286,-736,5286,-717xe" filled="true" fillcolor="#000000" stroked="false">
                <v:path arrowok="t"/>
                <v:fill type="solid"/>
              </v:shape>
            </v:group>
            <v:group style="position:absolute;left:5286;top:-717;width:10;height:20" coordorigin="5286,-717" coordsize="10,20">
              <v:shape style="position:absolute;left:5286;top:-717;width:10;height:20" coordorigin="5286,-717" coordsize="10,20" path="m5286,-698l5295,-698,5295,-717,5286,-717,5286,-698xe" filled="true" fillcolor="#000000" stroked="false">
                <v:path arrowok="t"/>
                <v:fill type="solid"/>
              </v:shape>
            </v:group>
            <v:group style="position:absolute;left:5286;top:-698;width:10;height:20" coordorigin="5286,-698" coordsize="10,20">
              <v:shape style="position:absolute;left:5286;top:-698;width:10;height:20" coordorigin="5286,-698" coordsize="10,20" path="m5286,-679l5295,-679,5295,-698,5286,-698,5286,-679xe" filled="true" fillcolor="#000000" stroked="false">
                <v:path arrowok="t"/>
                <v:fill type="solid"/>
              </v:shape>
            </v:group>
            <v:group style="position:absolute;left:5286;top:-679;width:10;height:20" coordorigin="5286,-679" coordsize="10,20">
              <v:shape style="position:absolute;left:5286;top:-679;width:10;height:20" coordorigin="5286,-679" coordsize="10,20" path="m5286,-659l5295,-659,5295,-679,5286,-679,5286,-659xe" filled="true" fillcolor="#000000" stroked="false">
                <v:path arrowok="t"/>
                <v:fill type="solid"/>
              </v:shape>
            </v:group>
            <v:group style="position:absolute;left:5286;top:-659;width:10;height:20" coordorigin="5286,-659" coordsize="10,20">
              <v:shape style="position:absolute;left:5286;top:-659;width:10;height:20" coordorigin="5286,-659" coordsize="10,20" path="m5286,-640l5295,-640,5295,-659,5286,-659,5286,-640xe" filled="true" fillcolor="#000000" stroked="false">
                <v:path arrowok="t"/>
                <v:fill type="solid"/>
              </v:shape>
            </v:group>
            <v:group style="position:absolute;left:5286;top:-640;width:10;height:20" coordorigin="5286,-640" coordsize="10,20">
              <v:shape style="position:absolute;left:5286;top:-640;width:10;height:20" coordorigin="5286,-640" coordsize="10,20" path="m5286,-621l5295,-621,5295,-640,5286,-640,5286,-621xe" filled="true" fillcolor="#000000" stroked="false">
                <v:path arrowok="t"/>
                <v:fill type="solid"/>
              </v:shape>
            </v:group>
            <v:group style="position:absolute;left:5286;top:-621;width:10;height:20" coordorigin="5286,-621" coordsize="10,20">
              <v:shape style="position:absolute;left:5286;top:-621;width:10;height:20" coordorigin="5286,-621" coordsize="10,20" path="m5286,-602l5295,-602,5295,-621,5286,-621,5286,-602xe" filled="true" fillcolor="#000000" stroked="false">
                <v:path arrowok="t"/>
                <v:fill type="solid"/>
              </v:shape>
            </v:group>
            <v:group style="position:absolute;left:5286;top:-602;width:10;height:20" coordorigin="5286,-602" coordsize="10,20">
              <v:shape style="position:absolute;left:5286;top:-602;width:10;height:20" coordorigin="5286,-602" coordsize="10,20" path="m5286,-583l5295,-583,5295,-602,5286,-602,5286,-583xe" filled="true" fillcolor="#000000" stroked="false">
                <v:path arrowok="t"/>
                <v:fill type="solid"/>
              </v:shape>
            </v:group>
            <v:group style="position:absolute;left:5286;top:-583;width:10;height:20" coordorigin="5286,-583" coordsize="10,20">
              <v:shape style="position:absolute;left:5286;top:-583;width:10;height:20" coordorigin="5286,-583" coordsize="10,20" path="m5286,-563l5295,-563,5295,-583,5286,-583,5286,-563xe" filled="true" fillcolor="#000000" stroked="false">
                <v:path arrowok="t"/>
                <v:fill type="solid"/>
              </v:shape>
            </v:group>
            <v:group style="position:absolute;left:5286;top:-563;width:10;height:20" coordorigin="5286,-563" coordsize="10,20">
              <v:shape style="position:absolute;left:5286;top:-563;width:10;height:20" coordorigin="5286,-563" coordsize="10,20" path="m5286,-544l5295,-544,5295,-563,5286,-563,5286,-544xe" filled="true" fillcolor="#000000" stroked="false">
                <v:path arrowok="t"/>
                <v:fill type="solid"/>
              </v:shape>
            </v:group>
            <v:group style="position:absolute;left:5286;top:-544;width:10;height:20" coordorigin="5286,-544" coordsize="10,20">
              <v:shape style="position:absolute;left:5286;top:-544;width:10;height:20" coordorigin="5286,-544" coordsize="10,20" path="m5286,-525l5295,-525,5295,-544,5286,-544,5286,-525xe" filled="true" fillcolor="#000000" stroked="false">
                <v:path arrowok="t"/>
                <v:fill type="solid"/>
              </v:shape>
            </v:group>
            <v:group style="position:absolute;left:5286;top:-525;width:10;height:20" coordorigin="5286,-525" coordsize="10,20">
              <v:shape style="position:absolute;left:5286;top:-525;width:10;height:20" coordorigin="5286,-525" coordsize="10,20" path="m5286,-506l5295,-506,5295,-525,5286,-525,5286,-506xe" filled="true" fillcolor="#000000" stroked="false">
                <v:path arrowok="t"/>
                <v:fill type="solid"/>
              </v:shape>
            </v:group>
            <v:group style="position:absolute;left:5286;top:-502;width:10;height:2" coordorigin="5286,-502" coordsize="10,2">
              <v:shape style="position:absolute;left:5286;top:-502;width:10;height:2" coordorigin="5286,-502" coordsize="10,0" path="m5286,-502l5295,-502e" filled="false" stroked="true" strokeweight=".36005pt" strokecolor="#000000">
                <v:path arrowok="t"/>
              </v:shape>
            </v:group>
            <v:group style="position:absolute;left:5286;top:-494;width:10;height:2" coordorigin="5286,-494" coordsize="10,2">
              <v:shape style="position:absolute;left:5286;top:-494;width:10;height:2" coordorigin="5286,-494" coordsize="10,0" path="m5286,-494l5295,-494e" filled="false" stroked="true" strokeweight=".47998pt" strokecolor="#000000">
                <v:path arrowok="t"/>
              </v:shape>
              <v:shape style="position:absolute;left:1462;top:-499;width:4958;height:10" type="#_x0000_t75" stroked="false">
                <v:imagedata r:id="rId802" o:title=""/>
              </v:shape>
              <v:shape style="position:absolute;left:6415;top:-499;width:4030;height:10" type="#_x0000_t75" stroked="false">
                <v:imagedata r:id="rId803" o:title=""/>
              </v:shape>
            </v:group>
            <v:group style="position:absolute;left:5286;top:-489;width:10;height:20" coordorigin="5286,-489" coordsize="10,20">
              <v:shape style="position:absolute;left:5286;top:-489;width:10;height:20" coordorigin="5286,-489" coordsize="10,20" path="m5286,-470l5295,-470,5295,-489,5286,-489,5286,-470xe" filled="true" fillcolor="#000000" stroked="false">
                <v:path arrowok="t"/>
                <v:fill type="solid"/>
              </v:shape>
            </v:group>
            <v:group style="position:absolute;left:5286;top:-470;width:10;height:20" coordorigin="5286,-470" coordsize="10,20">
              <v:shape style="position:absolute;left:5286;top:-470;width:10;height:20" coordorigin="5286,-470" coordsize="10,20" path="m5286,-451l5295,-451,5295,-470,5286,-470,5286,-451xe" filled="true" fillcolor="#000000" stroked="false">
                <v:path arrowok="t"/>
                <v:fill type="solid"/>
              </v:shape>
            </v:group>
            <v:group style="position:absolute;left:5286;top:-451;width:10;height:20" coordorigin="5286,-451" coordsize="10,20">
              <v:shape style="position:absolute;left:5286;top:-451;width:10;height:20" coordorigin="5286,-451" coordsize="10,20" path="m5286,-431l5295,-431,5295,-451,5286,-451,5286,-431xe" filled="true" fillcolor="#000000" stroked="false">
                <v:path arrowok="t"/>
                <v:fill type="solid"/>
              </v:shape>
            </v:group>
            <v:group style="position:absolute;left:5286;top:-431;width:10;height:20" coordorigin="5286,-431" coordsize="10,20">
              <v:shape style="position:absolute;left:5286;top:-431;width:10;height:20" coordorigin="5286,-431" coordsize="10,20" path="m5286,-412l5295,-412,5295,-431,5286,-431,5286,-412xe" filled="true" fillcolor="#000000" stroked="false">
                <v:path arrowok="t"/>
                <v:fill type="solid"/>
              </v:shape>
            </v:group>
            <v:group style="position:absolute;left:5286;top:-412;width:10;height:20" coordorigin="5286,-412" coordsize="10,20">
              <v:shape style="position:absolute;left:5286;top:-412;width:10;height:20" coordorigin="5286,-412" coordsize="10,20" path="m5286,-393l5295,-393,5295,-412,5286,-412,5286,-393xe" filled="true" fillcolor="#000000" stroked="false">
                <v:path arrowok="t"/>
                <v:fill type="solid"/>
              </v:shape>
            </v:group>
            <v:group style="position:absolute;left:5286;top:-393;width:10;height:20" coordorigin="5286,-393" coordsize="10,20">
              <v:shape style="position:absolute;left:5286;top:-393;width:10;height:20" coordorigin="5286,-393" coordsize="10,20" path="m5286,-374l5295,-374,5295,-393,5286,-393,5286,-374xe" filled="true" fillcolor="#000000" stroked="false">
                <v:path arrowok="t"/>
                <v:fill type="solid"/>
              </v:shape>
            </v:group>
            <v:group style="position:absolute;left:5286;top:-374;width:10;height:20" coordorigin="5286,-374" coordsize="10,20">
              <v:shape style="position:absolute;left:5286;top:-374;width:10;height:20" coordorigin="5286,-374" coordsize="10,20" path="m5286,-355l5295,-355,5295,-374,5286,-374,5286,-355xe" filled="true" fillcolor="#000000" stroked="false">
                <v:path arrowok="t"/>
                <v:fill type="solid"/>
              </v:shape>
            </v:group>
            <v:group style="position:absolute;left:5286;top:-355;width:10;height:20" coordorigin="5286,-355" coordsize="10,20">
              <v:shape style="position:absolute;left:5286;top:-355;width:10;height:20" coordorigin="5286,-355" coordsize="10,20" path="m5286,-335l5295,-335,5295,-355,5286,-355,5286,-335xe" filled="true" fillcolor="#000000" stroked="false">
                <v:path arrowok="t"/>
                <v:fill type="solid"/>
              </v:shape>
            </v:group>
            <v:group style="position:absolute;left:5286;top:-335;width:10;height:20" coordorigin="5286,-335" coordsize="10,20">
              <v:shape style="position:absolute;left:5286;top:-335;width:10;height:20" coordorigin="5286,-335" coordsize="10,20" path="m5286,-316l5295,-316,5295,-335,5286,-335,5286,-316xe" filled="true" fillcolor="#000000" stroked="false">
                <v:path arrowok="t"/>
                <v:fill type="solid"/>
              </v:shape>
            </v:group>
            <v:group style="position:absolute;left:5286;top:-316;width:10;height:20" coordorigin="5286,-316" coordsize="10,20">
              <v:shape style="position:absolute;left:5286;top:-316;width:10;height:20" coordorigin="5286,-316" coordsize="10,20" path="m5286,-297l5295,-297,5295,-316,5286,-316,5286,-297xe" filled="true" fillcolor="#000000" stroked="false">
                <v:path arrowok="t"/>
                <v:fill type="solid"/>
              </v:shape>
            </v:group>
            <v:group style="position:absolute;left:5286;top:-297;width:10;height:20" coordorigin="5286,-297" coordsize="10,20">
              <v:shape style="position:absolute;left:5286;top:-297;width:10;height:20" coordorigin="5286,-297" coordsize="10,20" path="m5286,-278l5295,-278,5295,-297,5286,-297,5286,-278xe" filled="true" fillcolor="#000000" stroked="false">
                <v:path arrowok="t"/>
                <v:fill type="solid"/>
              </v:shape>
            </v:group>
            <v:group style="position:absolute;left:5286;top:-278;width:10;height:20" coordorigin="5286,-278" coordsize="10,20">
              <v:shape style="position:absolute;left:5286;top:-278;width:10;height:20" coordorigin="5286,-278" coordsize="10,20" path="m5286,-259l5295,-259,5295,-278,5286,-278,5286,-259xe" filled="true" fillcolor="#000000" stroked="false">
                <v:path arrowok="t"/>
                <v:fill type="solid"/>
              </v:shape>
            </v:group>
            <v:group style="position:absolute;left:5286;top:-259;width:10;height:20" coordorigin="5286,-259" coordsize="10,20">
              <v:shape style="position:absolute;left:5286;top:-259;width:10;height:20" coordorigin="5286,-259" coordsize="10,20" path="m5286,-239l5295,-239,5295,-259,5286,-259,5286,-239xe" filled="true" fillcolor="#000000" stroked="false">
                <v:path arrowok="t"/>
                <v:fill type="solid"/>
              </v:shape>
            </v:group>
            <v:group style="position:absolute;left:5286;top:-239;width:10;height:20" coordorigin="5286,-239" coordsize="10,20">
              <v:shape style="position:absolute;left:5286;top:-239;width:10;height:20" coordorigin="5286,-239" coordsize="10,20" path="m5286,-220l5295,-220,5295,-239,5286,-239,5286,-220xe" filled="true" fillcolor="#000000" stroked="false">
                <v:path arrowok="t"/>
                <v:fill type="solid"/>
              </v:shape>
            </v:group>
            <v:group style="position:absolute;left:5286;top:-220;width:10;height:20" coordorigin="5286,-220" coordsize="10,20">
              <v:shape style="position:absolute;left:5286;top:-220;width:10;height:20" coordorigin="5286,-220" coordsize="10,20" path="m5286,-201l5295,-201,5295,-220,5286,-220,5286,-201xe" filled="true" fillcolor="#000000" stroked="false">
                <v:path arrowok="t"/>
                <v:fill type="solid"/>
              </v:shape>
            </v:group>
            <v:group style="position:absolute;left:5286;top:-201;width:10;height:20" coordorigin="5286,-201" coordsize="10,20">
              <v:shape style="position:absolute;left:5286;top:-201;width:10;height:20" coordorigin="5286,-201" coordsize="10,20" path="m5286,-182l5295,-182,5295,-201,5286,-201,5286,-182xe" filled="true" fillcolor="#000000" stroked="false">
                <v:path arrowok="t"/>
                <v:fill type="solid"/>
              </v:shape>
            </v:group>
            <v:group style="position:absolute;left:5286;top:-182;width:10;height:20" coordorigin="5286,-182" coordsize="10,20">
              <v:shape style="position:absolute;left:5286;top:-182;width:10;height:20" coordorigin="5286,-182" coordsize="10,20" path="m5286,-163l5295,-163,5295,-182,5286,-182,5286,-163xe" filled="true" fillcolor="#000000" stroked="false">
                <v:path arrowok="t"/>
                <v:fill type="solid"/>
              </v:shape>
            </v:group>
            <w10:wrap type="none"/>
          </v:group>
        </w:pict>
      </w:r>
      <w:r>
        <w:rPr/>
        <w:pict>
          <v:group style="position:absolute;margin-left:192.919983pt;margin-top:26.133688pt;width:329.35pt;height:16.6pt;mso-position-horizontal-relative:page;mso-position-vertical-relative:paragraph;z-index:-1130368" coordorigin="3858,523" coordsize="6587,332">
            <v:group style="position:absolute;left:3868;top:523;width:10;height:20" coordorigin="3868,523" coordsize="10,20">
              <v:shape style="position:absolute;left:3868;top:523;width:10;height:20" coordorigin="3868,523" coordsize="10,20" path="m3868,542l3878,542,3878,523,3868,523,3868,542xe" filled="true" fillcolor="#000000" stroked="false">
                <v:path arrowok="t"/>
                <v:fill type="solid"/>
              </v:shape>
            </v:group>
            <v:group style="position:absolute;left:3868;top:542;width:10;height:20" coordorigin="3868,542" coordsize="10,20">
              <v:shape style="position:absolute;left:3868;top:542;width:10;height:20" coordorigin="3868,542" coordsize="10,20" path="m3868,561l3878,561,3878,542,3868,542,3868,561xe" filled="true" fillcolor="#000000" stroked="false">
                <v:path arrowok="t"/>
                <v:fill type="solid"/>
              </v:shape>
            </v:group>
            <v:group style="position:absolute;left:3868;top:561;width:10;height:20" coordorigin="3868,561" coordsize="10,20">
              <v:shape style="position:absolute;left:3868;top:561;width:10;height:20" coordorigin="3868,561" coordsize="10,20" path="m3868,580l3878,580,3878,561,3868,561,3868,580xe" filled="true" fillcolor="#000000" stroked="false">
                <v:path arrowok="t"/>
                <v:fill type="solid"/>
              </v:shape>
            </v:group>
            <v:group style="position:absolute;left:3868;top:580;width:10;height:20" coordorigin="3868,580" coordsize="10,20">
              <v:shape style="position:absolute;left:3868;top:580;width:10;height:20" coordorigin="3868,580" coordsize="10,20" path="m3868,599l3878,599,3878,580,3868,580,3868,599xe" filled="true" fillcolor="#000000" stroked="false">
                <v:path arrowok="t"/>
                <v:fill type="solid"/>
              </v:shape>
            </v:group>
            <v:group style="position:absolute;left:3868;top:599;width:10;height:20" coordorigin="3868,599" coordsize="10,20">
              <v:shape style="position:absolute;left:3868;top:599;width:10;height:20" coordorigin="3868,599" coordsize="10,20" path="m3868,619l3878,619,3878,599,3868,599,3868,619xe" filled="true" fillcolor="#000000" stroked="false">
                <v:path arrowok="t"/>
                <v:fill type="solid"/>
              </v:shape>
            </v:group>
            <v:group style="position:absolute;left:3868;top:619;width:10;height:20" coordorigin="3868,619" coordsize="10,20">
              <v:shape style="position:absolute;left:3868;top:619;width:10;height:20" coordorigin="3868,619" coordsize="10,20" path="m3868,638l3878,638,3878,619,3868,619,3868,638xe" filled="true" fillcolor="#000000" stroked="false">
                <v:path arrowok="t"/>
                <v:fill type="solid"/>
              </v:shape>
            </v:group>
            <v:group style="position:absolute;left:3868;top:638;width:10;height:20" coordorigin="3868,638" coordsize="10,20">
              <v:shape style="position:absolute;left:3868;top:638;width:10;height:20" coordorigin="3868,638" coordsize="10,20" path="m3868,657l3878,657,3878,638,3868,638,3868,657xe" filled="true" fillcolor="#000000" stroked="false">
                <v:path arrowok="t"/>
                <v:fill type="solid"/>
              </v:shape>
            </v:group>
            <v:group style="position:absolute;left:3868;top:657;width:10;height:20" coordorigin="3868,657" coordsize="10,20">
              <v:shape style="position:absolute;left:3868;top:657;width:10;height:20" coordorigin="3868,657" coordsize="10,20" path="m3868,676l3878,676,3878,657,3868,657,3868,676xe" filled="true" fillcolor="#000000" stroked="false">
                <v:path arrowok="t"/>
                <v:fill type="solid"/>
              </v:shape>
            </v:group>
            <v:group style="position:absolute;left:3868;top:676;width:10;height:20" coordorigin="3868,676" coordsize="10,20">
              <v:shape style="position:absolute;left:3868;top:676;width:10;height:20" coordorigin="3868,676" coordsize="10,20" path="m3868,695l3878,695,3878,676,3868,676,3868,695xe" filled="true" fillcolor="#000000" stroked="false">
                <v:path arrowok="t"/>
                <v:fill type="solid"/>
              </v:shape>
            </v:group>
            <v:group style="position:absolute;left:3868;top:695;width:10;height:20" coordorigin="3868,695" coordsize="10,20">
              <v:shape style="position:absolute;left:3868;top:695;width:10;height:20" coordorigin="3868,695" coordsize="10,20" path="m3868,715l3878,715,3878,695,3868,695,3868,715xe" filled="true" fillcolor="#000000" stroked="false">
                <v:path arrowok="t"/>
                <v:fill type="solid"/>
              </v:shape>
            </v:group>
            <v:group style="position:absolute;left:3868;top:715;width:10;height:20" coordorigin="3868,715" coordsize="10,20">
              <v:shape style="position:absolute;left:3868;top:715;width:10;height:20" coordorigin="3868,715" coordsize="10,20" path="m3868,734l3878,734,3878,715,3868,715,3868,734xe" filled="true" fillcolor="#000000" stroked="false">
                <v:path arrowok="t"/>
                <v:fill type="solid"/>
              </v:shape>
            </v:group>
            <v:group style="position:absolute;left:3868;top:734;width:10;height:20" coordorigin="3868,734" coordsize="10,20">
              <v:shape style="position:absolute;left:3868;top:734;width:10;height:20" coordorigin="3868,734" coordsize="10,20" path="m3868,753l3878,753,3878,734,3868,734,3868,753xe" filled="true" fillcolor="#000000" stroked="false">
                <v:path arrowok="t"/>
                <v:fill type="solid"/>
              </v:shape>
              <v:shape style="position:absolute;left:3858;top:753;width:2561;height:101" type="#_x0000_t75" stroked="false">
                <v:imagedata r:id="rId804" o:title=""/>
              </v:shape>
              <v:shape style="position:absolute;left:6415;top:844;width:4030;height:10" type="#_x0000_t75" stroked="false">
                <v:imagedata r:id="rId805" o:title=""/>
              </v:shape>
            </v:group>
            <w10:wrap type="none"/>
          </v:group>
        </w:pict>
      </w:r>
      <w:r>
        <w:rPr/>
        <w:t>（续）</w:t>
      </w:r>
    </w:p>
    <w:p>
      <w:pPr>
        <w:spacing w:line="240" w:lineRule="auto" w:before="7"/>
        <w:rPr>
          <w:rFonts w:ascii="宋体" w:hAnsi="宋体" w:cs="宋体" w:eastAsia="宋体" w:hint="default"/>
          <w:sz w:val="12"/>
          <w:szCs w:val="12"/>
        </w:rPr>
      </w:pPr>
    </w:p>
    <w:tbl>
      <w:tblPr>
        <w:tblW w:w="0" w:type="auto"/>
        <w:jc w:val="left"/>
        <w:tblInd w:w="467" w:type="dxa"/>
        <w:tblLayout w:type="fixed"/>
        <w:tblCellMar>
          <w:top w:w="0" w:type="dxa"/>
          <w:left w:w="0" w:type="dxa"/>
          <w:bottom w:w="0" w:type="dxa"/>
          <w:right w:w="0" w:type="dxa"/>
        </w:tblCellMar>
        <w:tblLook w:val="01E0"/>
      </w:tblPr>
      <w:tblGrid>
        <w:gridCol w:w="2426"/>
        <w:gridCol w:w="1645"/>
        <w:gridCol w:w="906"/>
        <w:gridCol w:w="1134"/>
        <w:gridCol w:w="1418"/>
        <w:gridCol w:w="1469"/>
      </w:tblGrid>
      <w:tr>
        <w:trPr>
          <w:trHeight w:val="365" w:hRule="exact"/>
        </w:trPr>
        <w:tc>
          <w:tcPr>
            <w:tcW w:w="2426" w:type="dxa"/>
            <w:tcBorders>
              <w:top w:val="single" w:sz="12" w:space="0" w:color="000000"/>
              <w:left w:val="nil" w:sz="6" w:space="0" w:color="auto"/>
              <w:bottom w:val="nil" w:sz="6" w:space="0" w:color="auto"/>
              <w:right w:val="nil" w:sz="6" w:space="0" w:color="auto"/>
            </w:tcBorders>
          </w:tcPr>
          <w:p>
            <w:pPr/>
          </w:p>
        </w:tc>
        <w:tc>
          <w:tcPr>
            <w:tcW w:w="1645" w:type="dxa"/>
            <w:tcBorders>
              <w:top w:val="single" w:sz="12" w:space="0" w:color="000000"/>
              <w:left w:val="nil" w:sz="6" w:space="0" w:color="auto"/>
              <w:bottom w:val="nil" w:sz="6" w:space="0" w:color="auto"/>
              <w:right w:val="nil" w:sz="6" w:space="0" w:color="auto"/>
            </w:tcBorders>
          </w:tcPr>
          <w:p>
            <w:pPr/>
          </w:p>
        </w:tc>
        <w:tc>
          <w:tcPr>
            <w:tcW w:w="906" w:type="dxa"/>
            <w:tcBorders>
              <w:top w:val="single" w:sz="12" w:space="0" w:color="000000"/>
              <w:left w:val="nil" w:sz="6" w:space="0" w:color="auto"/>
              <w:bottom w:val="nil" w:sz="6" w:space="0" w:color="auto"/>
              <w:right w:val="nil" w:sz="6" w:space="0" w:color="auto"/>
            </w:tcBorders>
          </w:tcPr>
          <w:p>
            <w:pPr/>
          </w:p>
        </w:tc>
        <w:tc>
          <w:tcPr>
            <w:tcW w:w="1134"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8" w:type="dxa"/>
            <w:tcBorders>
              <w:top w:val="single" w:sz="12" w:space="0" w:color="000000"/>
              <w:left w:val="nil" w:sz="6" w:space="0" w:color="auto"/>
              <w:bottom w:val="nil" w:sz="6" w:space="0" w:color="auto"/>
              <w:right w:val="nil" w:sz="6" w:space="0" w:color="auto"/>
            </w:tcBorders>
          </w:tcPr>
          <w:p>
            <w:pPr/>
          </w:p>
        </w:tc>
        <w:tc>
          <w:tcPr>
            <w:tcW w:w="1469" w:type="dxa"/>
            <w:tcBorders>
              <w:top w:val="single" w:sz="12" w:space="0" w:color="000000"/>
              <w:left w:val="nil" w:sz="6" w:space="0" w:color="auto"/>
              <w:bottom w:val="nil" w:sz="6" w:space="0" w:color="auto"/>
              <w:right w:val="nil" w:sz="6" w:space="0" w:color="auto"/>
            </w:tcBorders>
          </w:tcPr>
          <w:p>
            <w:pPr/>
          </w:p>
        </w:tc>
      </w:tr>
      <w:tr>
        <w:trPr>
          <w:trHeight w:val="256"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1019"/>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4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90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06" w:type="dxa"/>
            <w:tcBorders>
              <w:top w:val="nil" w:sz="6" w:space="0" w:color="auto"/>
              <w:left w:val="nil" w:sz="6" w:space="0" w:color="auto"/>
              <w:bottom w:val="nil" w:sz="6" w:space="0" w:color="auto"/>
              <w:right w:val="single" w:sz="4" w:space="0" w:color="000000"/>
            </w:tcBorders>
          </w:tcPr>
          <w:p>
            <w:pPr/>
          </w:p>
        </w:tc>
        <w:tc>
          <w:tcPr>
            <w:tcW w:w="255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69" w:type="dxa"/>
            <w:tcBorders>
              <w:top w:val="nil" w:sz="6" w:space="0" w:color="auto"/>
              <w:left w:val="single" w:sz="4" w:space="0" w:color="000000"/>
              <w:bottom w:val="nil" w:sz="6" w:space="0" w:color="auto"/>
              <w:right w:val="nil" w:sz="6" w:space="0" w:color="auto"/>
            </w:tcBorders>
          </w:tcPr>
          <w:p>
            <w:pPr/>
          </w:p>
        </w:tc>
      </w:tr>
      <w:tr>
        <w:trPr>
          <w:trHeight w:val="175" w:hRule="exact"/>
        </w:trPr>
        <w:tc>
          <w:tcPr>
            <w:tcW w:w="2426" w:type="dxa"/>
            <w:tcBorders>
              <w:top w:val="nil" w:sz="6" w:space="0" w:color="auto"/>
              <w:left w:val="nil" w:sz="6" w:space="0" w:color="auto"/>
              <w:bottom w:val="nil" w:sz="6" w:space="0" w:color="auto"/>
              <w:right w:val="single" w:sz="4" w:space="0" w:color="000000"/>
            </w:tcBorders>
          </w:tcPr>
          <w:p>
            <w:pPr/>
          </w:p>
        </w:tc>
        <w:tc>
          <w:tcPr>
            <w:tcW w:w="1645" w:type="dxa"/>
            <w:tcBorders>
              <w:top w:val="nil" w:sz="6" w:space="0" w:color="auto"/>
              <w:left w:val="single" w:sz="4" w:space="0" w:color="000000"/>
              <w:bottom w:val="nil" w:sz="6" w:space="0" w:color="auto"/>
              <w:right w:val="nil" w:sz="6" w:space="0" w:color="auto"/>
            </w:tcBorders>
          </w:tcPr>
          <w:p>
            <w:pPr/>
          </w:p>
        </w:tc>
        <w:tc>
          <w:tcPr>
            <w:tcW w:w="90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Style w:val="TableParagraph"/>
              <w:spacing w:line="178"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87" w:hRule="exact"/>
        </w:trPr>
        <w:tc>
          <w:tcPr>
            <w:tcW w:w="2426" w:type="dxa"/>
            <w:tcBorders>
              <w:top w:val="nil" w:sz="6" w:space="0" w:color="auto"/>
              <w:left w:val="nil" w:sz="6" w:space="0" w:color="auto"/>
              <w:bottom w:val="nil" w:sz="6" w:space="0" w:color="auto"/>
              <w:right w:val="single" w:sz="4" w:space="0" w:color="000000"/>
            </w:tcBorders>
          </w:tcPr>
          <w:p>
            <w:pPr/>
          </w:p>
        </w:tc>
        <w:tc>
          <w:tcPr>
            <w:tcW w:w="1645" w:type="dxa"/>
            <w:tcBorders>
              <w:top w:val="nil" w:sz="6" w:space="0" w:color="auto"/>
              <w:left w:val="single" w:sz="4" w:space="0" w:color="000000"/>
              <w:bottom w:val="nil" w:sz="6" w:space="0" w:color="auto"/>
              <w:right w:val="nil" w:sz="6" w:space="0" w:color="auto"/>
            </w:tcBorders>
          </w:tcPr>
          <w:p>
            <w:pPr>
              <w:pStyle w:val="TableParagraph"/>
              <w:spacing w:line="178"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6" w:type="dxa"/>
            <w:tcBorders>
              <w:top w:val="nil" w:sz="6" w:space="0" w:color="auto"/>
              <w:left w:val="nil" w:sz="6" w:space="0" w:color="auto"/>
              <w:bottom w:val="nil" w:sz="6" w:space="0" w:color="auto"/>
              <w:right w:val="single" w:sz="4" w:space="0" w:color="000000"/>
            </w:tcBorders>
          </w:tcPr>
          <w:p>
            <w:pPr>
              <w:pStyle w:val="TableParagraph"/>
              <w:spacing w:line="191" w:lineRule="exact"/>
              <w:ind w:left="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9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9" w:type="dxa"/>
            <w:tcBorders>
              <w:top w:val="nil" w:sz="6" w:space="0" w:color="auto"/>
              <w:left w:val="single" w:sz="4" w:space="0" w:color="000000"/>
              <w:bottom w:val="nil" w:sz="6" w:space="0" w:color="auto"/>
              <w:right w:val="nil" w:sz="6" w:space="0" w:color="auto"/>
            </w:tcBorders>
          </w:tcPr>
          <w:p>
            <w:pPr/>
          </w:p>
        </w:tc>
      </w:tr>
      <w:tr>
        <w:trPr>
          <w:trHeight w:val="81" w:hRule="exact"/>
        </w:trPr>
        <w:tc>
          <w:tcPr>
            <w:tcW w:w="2426" w:type="dxa"/>
            <w:tcBorders>
              <w:top w:val="nil" w:sz="6" w:space="0" w:color="auto"/>
              <w:left w:val="nil" w:sz="6" w:space="0" w:color="auto"/>
              <w:bottom w:val="nil" w:sz="6" w:space="0" w:color="auto"/>
              <w:right w:val="single" w:sz="4" w:space="0" w:color="000000"/>
            </w:tcBorders>
          </w:tcPr>
          <w:p>
            <w:pPr/>
          </w:p>
        </w:tc>
        <w:tc>
          <w:tcPr>
            <w:tcW w:w="1645" w:type="dxa"/>
            <w:tcBorders>
              <w:top w:val="nil" w:sz="6" w:space="0" w:color="auto"/>
              <w:left w:val="single" w:sz="4" w:space="0" w:color="000000"/>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
        </w:tc>
      </w:tr>
      <w:tr>
        <w:trPr>
          <w:trHeight w:val="472"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645" w:type="dxa"/>
            <w:tcBorders>
              <w:top w:val="nil" w:sz="6" w:space="0" w:color="auto"/>
              <w:left w:val="single" w:sz="4" w:space="0" w:color="000000"/>
              <w:bottom w:val="nil" w:sz="6" w:space="0" w:color="auto"/>
              <w:right w:val="nil" w:sz="6" w:space="0" w:color="auto"/>
            </w:tcBorders>
          </w:tcPr>
          <w:p>
            <w:pPr/>
          </w:p>
        </w:tc>
        <w:tc>
          <w:tcPr>
            <w:tcW w:w="906"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03"/>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账准备的其他应收款</w:t>
            </w:r>
          </w:p>
        </w:tc>
        <w:tc>
          <w:tcPr>
            <w:tcW w:w="164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495" w:right="0"/>
              <w:jc w:val="left"/>
              <w:rPr>
                <w:rFonts w:ascii="Times New Roman" w:hAnsi="Times New Roman" w:cs="Times New Roman" w:eastAsia="Times New Roman" w:hint="default"/>
                <w:sz w:val="18"/>
                <w:szCs w:val="18"/>
              </w:rPr>
            </w:pPr>
            <w:r>
              <w:rPr>
                <w:rFonts w:ascii="Times New Roman"/>
                <w:sz w:val="18"/>
              </w:rPr>
              <w:t>180,000.00</w:t>
            </w:r>
          </w:p>
        </w:tc>
        <w:tc>
          <w:tcPr>
            <w:tcW w:w="90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63.60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391" w:right="0"/>
              <w:jc w:val="left"/>
              <w:rPr>
                <w:rFonts w:ascii="Times New Roman" w:hAnsi="Times New Roman" w:cs="Times New Roman" w:eastAsia="Times New Roman" w:hint="default"/>
                <w:sz w:val="18"/>
                <w:szCs w:val="18"/>
              </w:rPr>
            </w:pPr>
            <w:r>
              <w:rPr>
                <w:rFonts w:ascii="Times New Roman"/>
                <w:sz w:val="18"/>
              </w:rPr>
              <w:t>1,800.00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1.00</w:t>
            </w:r>
          </w:p>
        </w:tc>
        <w:tc>
          <w:tcPr>
            <w:tcW w:w="1469"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178,200.00</w:t>
            </w:r>
          </w:p>
        </w:tc>
      </w:tr>
      <w:tr>
        <w:trPr>
          <w:trHeight w:val="504"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64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495" w:right="0"/>
              <w:jc w:val="left"/>
              <w:rPr>
                <w:rFonts w:ascii="Times New Roman" w:hAnsi="Times New Roman" w:cs="Times New Roman" w:eastAsia="Times New Roman" w:hint="default"/>
                <w:sz w:val="18"/>
                <w:szCs w:val="18"/>
              </w:rPr>
            </w:pPr>
            <w:r>
              <w:rPr>
                <w:rFonts w:ascii="Times New Roman"/>
                <w:sz w:val="18"/>
              </w:rPr>
              <w:t>103,000.00</w:t>
            </w:r>
          </w:p>
        </w:tc>
        <w:tc>
          <w:tcPr>
            <w:tcW w:w="90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36.40</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103,000.00</w:t>
            </w:r>
          </w:p>
        </w:tc>
      </w:tr>
      <w:tr>
        <w:trPr>
          <w:trHeight w:val="335" w:hRule="exact"/>
        </w:trPr>
        <w:tc>
          <w:tcPr>
            <w:tcW w:w="24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101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5"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left="495" w:right="0"/>
              <w:jc w:val="left"/>
              <w:rPr>
                <w:rFonts w:ascii="Times New Roman" w:hAnsi="Times New Roman" w:cs="Times New Roman" w:eastAsia="Times New Roman" w:hint="default"/>
                <w:sz w:val="18"/>
                <w:szCs w:val="18"/>
              </w:rPr>
            </w:pPr>
            <w:r>
              <w:rPr>
                <w:rFonts w:ascii="Times New Roman"/>
                <w:b/>
                <w:sz w:val="18"/>
              </w:rPr>
              <w:t>283,000.00</w:t>
            </w:r>
            <w:r>
              <w:rPr>
                <w:rFonts w:ascii="Times New Roman"/>
                <w:sz w:val="18"/>
              </w:rPr>
            </w:r>
          </w:p>
        </w:tc>
        <w:tc>
          <w:tcPr>
            <w:tcW w:w="906"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391" w:right="0"/>
              <w:jc w:val="left"/>
              <w:rPr>
                <w:rFonts w:ascii="Times New Roman" w:hAnsi="Times New Roman" w:cs="Times New Roman" w:eastAsia="Times New Roman" w:hint="default"/>
                <w:sz w:val="18"/>
                <w:szCs w:val="18"/>
              </w:rPr>
            </w:pPr>
            <w:r>
              <w:rPr>
                <w:rFonts w:ascii="Times New Roman"/>
                <w:b/>
                <w:sz w:val="18"/>
              </w:rPr>
              <w:t>1,800.00</w:t>
            </w:r>
            <w:r>
              <w:rPr>
                <w:rFonts w:ascii="Times New Roman"/>
                <w:sz w:val="18"/>
              </w:rPr>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0.64</w:t>
            </w:r>
            <w:r>
              <w:rPr>
                <w:rFonts w:ascii="Times New Roman"/>
                <w:sz w:val="18"/>
              </w:rPr>
            </w:r>
          </w:p>
        </w:tc>
        <w:tc>
          <w:tcPr>
            <w:tcW w:w="1469"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z w:val="18"/>
              </w:rPr>
              <w:t>281,200.00</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pict>
          <v:group style="position:absolute;margin-left:73.080002pt;margin-top:-113.386299pt;width:449.2pt;height:105.9pt;mso-position-horizontal-relative:page;mso-position-vertical-relative:paragraph;z-index:-1130344" coordorigin="1462,-2268" coordsize="8984,2118">
            <v:group style="position:absolute;left:5286;top:-2263;width:10;height:2" coordorigin="5286,-2263" coordsize="10,2">
              <v:shape style="position:absolute;left:5286;top:-2263;width:10;height:2" coordorigin="5286,-2263" coordsize="10,0" path="m5286,-2263l5295,-2263e" filled="false" stroked="true" strokeweight=".47998pt" strokecolor="#000000">
                <v:path arrowok="t"/>
              </v:shape>
              <v:shape style="position:absolute;left:3878;top:-2268;width:2542;height:10" type="#_x0000_t75" stroked="false">
                <v:imagedata r:id="rId806" o:title=""/>
              </v:shape>
              <v:shape style="position:absolute;left:6415;top:-2268;width:2556;height:10" type="#_x0000_t75" stroked="false">
                <v:imagedata r:id="rId807" o:title=""/>
              </v:shape>
            </v:group>
            <v:group style="position:absolute;left:5286;top:-2258;width:10;height:20" coordorigin="5286,-2258" coordsize="10,20">
              <v:shape style="position:absolute;left:5286;top:-2258;width:10;height:20" coordorigin="5286,-2258" coordsize="10,20" path="m5286,-2239l5295,-2239,5295,-2258,5286,-2258,5286,-2239xe" filled="true" fillcolor="#000000" stroked="false">
                <v:path arrowok="t"/>
                <v:fill type="solid"/>
              </v:shape>
            </v:group>
            <v:group style="position:absolute;left:5286;top:-2239;width:10;height:20" coordorigin="5286,-2239" coordsize="10,20">
              <v:shape style="position:absolute;left:5286;top:-2239;width:10;height:20" coordorigin="5286,-2239" coordsize="10,20" path="m5286,-2220l5295,-2220,5295,-2239,5286,-2239,5286,-2220xe" filled="true" fillcolor="#000000" stroked="false">
                <v:path arrowok="t"/>
                <v:fill type="solid"/>
              </v:shape>
            </v:group>
            <v:group style="position:absolute;left:5286;top:-2220;width:10;height:20" coordorigin="5286,-2220" coordsize="10,20">
              <v:shape style="position:absolute;left:5286;top:-2220;width:10;height:20" coordorigin="5286,-2220" coordsize="10,20" path="m5286,-2201l5295,-2201,5295,-2220,5286,-2220,5286,-2201xe" filled="true" fillcolor="#000000" stroked="false">
                <v:path arrowok="t"/>
                <v:fill type="solid"/>
              </v:shape>
            </v:group>
            <v:group style="position:absolute;left:5286;top:-2201;width:10;height:20" coordorigin="5286,-2201" coordsize="10,20">
              <v:shape style="position:absolute;left:5286;top:-2201;width:10;height:20" coordorigin="5286,-2201" coordsize="10,20" path="m5286,-2181l5295,-2181,5295,-2201,5286,-2201,5286,-2181xe" filled="true" fillcolor="#000000" stroked="false">
                <v:path arrowok="t"/>
                <v:fill type="solid"/>
              </v:shape>
            </v:group>
            <v:group style="position:absolute;left:5286;top:-2181;width:10;height:20" coordorigin="5286,-2181" coordsize="10,20">
              <v:shape style="position:absolute;left:5286;top:-2181;width:10;height:20" coordorigin="5286,-2181" coordsize="10,20" path="m5286,-2162l5295,-2162,5295,-2181,5286,-2181,5286,-2162xe" filled="true" fillcolor="#000000" stroked="false">
                <v:path arrowok="t"/>
                <v:fill type="solid"/>
              </v:shape>
            </v:group>
            <v:group style="position:absolute;left:5286;top:-2162;width:10;height:20" coordorigin="5286,-2162" coordsize="10,20">
              <v:shape style="position:absolute;left:5286;top:-2162;width:10;height:20" coordorigin="5286,-2162" coordsize="10,20" path="m5286,-2143l5295,-2143,5295,-2162,5286,-2162,5286,-2143xe" filled="true" fillcolor="#000000" stroked="false">
                <v:path arrowok="t"/>
                <v:fill type="solid"/>
              </v:shape>
            </v:group>
            <v:group style="position:absolute;left:5286;top:-2143;width:10;height:20" coordorigin="5286,-2143" coordsize="10,20">
              <v:shape style="position:absolute;left:5286;top:-2143;width:10;height:20" coordorigin="5286,-2143" coordsize="10,20" path="m5286,-2124l5295,-2124,5295,-2143,5286,-2143,5286,-2124xe" filled="true" fillcolor="#000000" stroked="false">
                <v:path arrowok="t"/>
                <v:fill type="solid"/>
              </v:shape>
            </v:group>
            <v:group style="position:absolute;left:5286;top:-2124;width:10;height:20" coordorigin="5286,-2124" coordsize="10,20">
              <v:shape style="position:absolute;left:5286;top:-2124;width:10;height:20" coordorigin="5286,-2124" coordsize="10,20" path="m5286,-2105l5295,-2105,5295,-2124,5286,-2124,5286,-2105xe" filled="true" fillcolor="#000000" stroked="false">
                <v:path arrowok="t"/>
                <v:fill type="solid"/>
              </v:shape>
            </v:group>
            <v:group style="position:absolute;left:5286;top:-2105;width:10;height:20" coordorigin="5286,-2105" coordsize="10,20">
              <v:shape style="position:absolute;left:5286;top:-2105;width:10;height:20" coordorigin="5286,-2105" coordsize="10,20" path="m5286,-2085l5295,-2085,5295,-2105,5286,-2105,5286,-2085xe" filled="true" fillcolor="#000000" stroked="false">
                <v:path arrowok="t"/>
                <v:fill type="solid"/>
              </v:shape>
            </v:group>
            <v:group style="position:absolute;left:5286;top:-2085;width:10;height:20" coordorigin="5286,-2085" coordsize="10,20">
              <v:shape style="position:absolute;left:5286;top:-2085;width:10;height:20" coordorigin="5286,-2085" coordsize="10,20" path="m5286,-2066l5295,-2066,5295,-2085,5286,-2085,5286,-2066xe" filled="true" fillcolor="#000000" stroked="false">
                <v:path arrowok="t"/>
                <v:fill type="solid"/>
              </v:shape>
            </v:group>
            <v:group style="position:absolute;left:5286;top:-2066;width:10;height:20" coordorigin="5286,-2066" coordsize="10,20">
              <v:shape style="position:absolute;left:5286;top:-2066;width:10;height:20" coordorigin="5286,-2066" coordsize="10,20" path="m5286,-2047l5295,-2047,5295,-2066,5286,-2066,5286,-2047xe" filled="true" fillcolor="#000000" stroked="false">
                <v:path arrowok="t"/>
                <v:fill type="solid"/>
              </v:shape>
            </v:group>
            <v:group style="position:absolute;left:5286;top:-2047;width:10;height:20" coordorigin="5286,-2047" coordsize="10,20">
              <v:shape style="position:absolute;left:5286;top:-2047;width:10;height:20" coordorigin="5286,-2047" coordsize="10,20" path="m5286,-2028l5295,-2028,5295,-2047,5286,-2047,5286,-2028xe" filled="true" fillcolor="#000000" stroked="false">
                <v:path arrowok="t"/>
                <v:fill type="solid"/>
              </v:shape>
            </v:group>
            <v:group style="position:absolute;left:5286;top:-2028;width:10;height:20" coordorigin="5286,-2028" coordsize="10,20">
              <v:shape style="position:absolute;left:5286;top:-2028;width:10;height:20" coordorigin="5286,-2028" coordsize="10,20" path="m5286,-2009l5295,-2009,5295,-2028,5286,-2028,5286,-2009xe" filled="true" fillcolor="#000000" stroked="false">
                <v:path arrowok="t"/>
                <v:fill type="solid"/>
              </v:shape>
            </v:group>
            <v:group style="position:absolute;left:5286;top:-2009;width:10;height:20" coordorigin="5286,-2009" coordsize="10,20">
              <v:shape style="position:absolute;left:5286;top:-2009;width:10;height:20" coordorigin="5286,-2009" coordsize="10,20" path="m5286,-1989l5295,-1989,5295,-2009,5286,-2009,5286,-1989xe" filled="true" fillcolor="#000000" stroked="false">
                <v:path arrowok="t"/>
                <v:fill type="solid"/>
              </v:shape>
            </v:group>
            <v:group style="position:absolute;left:5286;top:-1989;width:10;height:20" coordorigin="5286,-1989" coordsize="10,20">
              <v:shape style="position:absolute;left:5286;top:-1989;width:10;height:20" coordorigin="5286,-1989" coordsize="10,20" path="m5286,-1970l5295,-1970,5295,-1989,5286,-1989,5286,-1970xe" filled="true" fillcolor="#000000" stroked="false">
                <v:path arrowok="t"/>
                <v:fill type="solid"/>
              </v:shape>
            </v:group>
            <v:group style="position:absolute;left:5286;top:-1970;width:10;height:20" coordorigin="5286,-1970" coordsize="10,20">
              <v:shape style="position:absolute;left:5286;top:-1970;width:10;height:20" coordorigin="5286,-1970" coordsize="10,20" path="m5286,-1951l5295,-1951,5295,-1970,5286,-1970,5286,-1951xe" filled="true" fillcolor="#000000" stroked="false">
                <v:path arrowok="t"/>
                <v:fill type="solid"/>
              </v:shape>
            </v:group>
            <v:group style="position:absolute;left:5286;top:-1951;width:10;height:20" coordorigin="5286,-1951" coordsize="10,20">
              <v:shape style="position:absolute;left:5286;top:-1951;width:10;height:20" coordorigin="5286,-1951" coordsize="10,20" path="m5286,-1932l5295,-1932,5295,-1951,5286,-1951,5286,-1932xe" filled="true" fillcolor="#000000" stroked="false">
                <v:path arrowok="t"/>
                <v:fill type="solid"/>
              </v:shape>
            </v:group>
            <v:group style="position:absolute;left:5286;top:-1925;width:10;height:2" coordorigin="5286,-1925" coordsize="10,2">
              <v:shape style="position:absolute;left:5286;top:-1925;width:10;height:2" coordorigin="5286,-1925" coordsize="10,0" path="m5286,-1925l5295,-1925e" filled="false" stroked="true" strokeweight=".72pt" strokecolor="#000000">
                <v:path arrowok="t"/>
              </v:shape>
              <v:shape style="position:absolute;left:1462;top:-2009;width:4977;height:101" type="#_x0000_t75" stroked="false">
                <v:imagedata r:id="rId808" o:title=""/>
              </v:shape>
              <v:shape style="position:absolute;left:6415;top:-1917;width:4030;height:10" type="#_x0000_t75" stroked="false">
                <v:imagedata r:id="rId803" o:title=""/>
              </v:shape>
            </v:group>
            <v:group style="position:absolute;left:5286;top:-1908;width:10;height:20" coordorigin="5286,-1908" coordsize="10,20">
              <v:shape style="position:absolute;left:5286;top:-1908;width:10;height:20" coordorigin="5286,-1908" coordsize="10,20" path="m5286,-1889l5295,-1889,5295,-1908,5286,-1908,5286,-1889xe" filled="true" fillcolor="#000000" stroked="false">
                <v:path arrowok="t"/>
                <v:fill type="solid"/>
              </v:shape>
            </v:group>
            <v:group style="position:absolute;left:5286;top:-1889;width:10;height:20" coordorigin="5286,-1889" coordsize="10,20">
              <v:shape style="position:absolute;left:5286;top:-1889;width:10;height:20" coordorigin="5286,-1889" coordsize="10,20" path="m5286,-1869l5295,-1869,5295,-1889,5286,-1889,5286,-1869xe" filled="true" fillcolor="#000000" stroked="false">
                <v:path arrowok="t"/>
                <v:fill type="solid"/>
              </v:shape>
            </v:group>
            <v:group style="position:absolute;left:5286;top:-1869;width:10;height:20" coordorigin="5286,-1869" coordsize="10,20">
              <v:shape style="position:absolute;left:5286;top:-1869;width:10;height:20" coordorigin="5286,-1869" coordsize="10,20" path="m5286,-1850l5295,-1850,5295,-1869,5286,-1869,5286,-1850xe" filled="true" fillcolor="#000000" stroked="false">
                <v:path arrowok="t"/>
                <v:fill type="solid"/>
              </v:shape>
            </v:group>
            <v:group style="position:absolute;left:5286;top:-1850;width:10;height:20" coordorigin="5286,-1850" coordsize="10,20">
              <v:shape style="position:absolute;left:5286;top:-1850;width:10;height:20" coordorigin="5286,-1850" coordsize="10,20" path="m5286,-1831l5295,-1831,5295,-1850,5286,-1850,5286,-1831xe" filled="true" fillcolor="#000000" stroked="false">
                <v:path arrowok="t"/>
                <v:fill type="solid"/>
              </v:shape>
            </v:group>
            <v:group style="position:absolute;left:5286;top:-1831;width:10;height:20" coordorigin="5286,-1831" coordsize="10,20">
              <v:shape style="position:absolute;left:5286;top:-1831;width:10;height:20" coordorigin="5286,-1831" coordsize="10,20" path="m5286,-1811l5295,-1811,5295,-1831,5286,-1831,5286,-1811xe" filled="true" fillcolor="#000000" stroked="false">
                <v:path arrowok="t"/>
                <v:fill type="solid"/>
              </v:shape>
            </v:group>
            <v:group style="position:absolute;left:5286;top:-1811;width:10;height:20" coordorigin="5286,-1811" coordsize="10,20">
              <v:shape style="position:absolute;left:5286;top:-1811;width:10;height:20" coordorigin="5286,-1811" coordsize="10,20" path="m5286,-1792l5295,-1792,5295,-1811,5286,-1811,5286,-1792xe" filled="true" fillcolor="#000000" stroked="false">
                <v:path arrowok="t"/>
                <v:fill type="solid"/>
              </v:shape>
            </v:group>
            <v:group style="position:absolute;left:5286;top:-1792;width:10;height:20" coordorigin="5286,-1792" coordsize="10,20">
              <v:shape style="position:absolute;left:5286;top:-1792;width:10;height:20" coordorigin="5286,-1792" coordsize="10,20" path="m5286,-1773l5295,-1773,5295,-1792,5286,-1792,5286,-1773xe" filled="true" fillcolor="#000000" stroked="false">
                <v:path arrowok="t"/>
                <v:fill type="solid"/>
              </v:shape>
            </v:group>
            <v:group style="position:absolute;left:5286;top:-1773;width:10;height:20" coordorigin="5286,-1773" coordsize="10,20">
              <v:shape style="position:absolute;left:5286;top:-1773;width:10;height:20" coordorigin="5286,-1773" coordsize="10,20" path="m5286,-1754l5295,-1754,5295,-1773,5286,-1773,5286,-1754xe" filled="true" fillcolor="#000000" stroked="false">
                <v:path arrowok="t"/>
                <v:fill type="solid"/>
              </v:shape>
            </v:group>
            <v:group style="position:absolute;left:5286;top:-1754;width:10;height:20" coordorigin="5286,-1754" coordsize="10,20">
              <v:shape style="position:absolute;left:5286;top:-1754;width:10;height:20" coordorigin="5286,-1754" coordsize="10,20" path="m5286,-1735l5295,-1735,5295,-1754,5286,-1754,5286,-1735xe" filled="true" fillcolor="#000000" stroked="false">
                <v:path arrowok="t"/>
                <v:fill type="solid"/>
              </v:shape>
            </v:group>
            <v:group style="position:absolute;left:5286;top:-1735;width:10;height:20" coordorigin="5286,-1735" coordsize="10,20">
              <v:shape style="position:absolute;left:5286;top:-1735;width:10;height:20" coordorigin="5286,-1735" coordsize="10,20" path="m5286,-1715l5295,-1715,5295,-1735,5286,-1735,5286,-1715xe" filled="true" fillcolor="#000000" stroked="false">
                <v:path arrowok="t"/>
                <v:fill type="solid"/>
              </v:shape>
            </v:group>
            <v:group style="position:absolute;left:5286;top:-1715;width:10;height:20" coordorigin="5286,-1715" coordsize="10,20">
              <v:shape style="position:absolute;left:5286;top:-1715;width:10;height:20" coordorigin="5286,-1715" coordsize="10,20" path="m5286,-1696l5295,-1696,5295,-1715,5286,-1715,5286,-1696xe" filled="true" fillcolor="#000000" stroked="false">
                <v:path arrowok="t"/>
                <v:fill type="solid"/>
              </v:shape>
            </v:group>
            <v:group style="position:absolute;left:5286;top:-1696;width:10;height:20" coordorigin="5286,-1696" coordsize="10,20">
              <v:shape style="position:absolute;left:5286;top:-1696;width:10;height:20" coordorigin="5286,-1696" coordsize="10,20" path="m5286,-1677l5295,-1677,5295,-1696,5286,-1696,5286,-1677xe" filled="true" fillcolor="#000000" stroked="false">
                <v:path arrowok="t"/>
                <v:fill type="solid"/>
              </v:shape>
            </v:group>
            <v:group style="position:absolute;left:5286;top:-1677;width:10;height:20" coordorigin="5286,-1677" coordsize="10,20">
              <v:shape style="position:absolute;left:5286;top:-1677;width:10;height:20" coordorigin="5286,-1677" coordsize="10,20" path="m5286,-1658l5295,-1658,5295,-1677,5286,-1677,5286,-1658xe" filled="true" fillcolor="#000000" stroked="false">
                <v:path arrowok="t"/>
                <v:fill type="solid"/>
              </v:shape>
            </v:group>
            <v:group style="position:absolute;left:5286;top:-1658;width:10;height:20" coordorigin="5286,-1658" coordsize="10,20">
              <v:shape style="position:absolute;left:5286;top:-1658;width:10;height:20" coordorigin="5286,-1658" coordsize="10,20" path="m5286,-1639l5295,-1639,5295,-1658,5286,-1658,5286,-1639xe" filled="true" fillcolor="#000000" stroked="false">
                <v:path arrowok="t"/>
                <v:fill type="solid"/>
              </v:shape>
            </v:group>
            <v:group style="position:absolute;left:5286;top:-1639;width:10;height:20" coordorigin="5286,-1639" coordsize="10,20">
              <v:shape style="position:absolute;left:5286;top:-1639;width:10;height:20" coordorigin="5286,-1639" coordsize="10,20" path="m5286,-1619l5295,-1619,5295,-1639,5286,-1639,5286,-1619xe" filled="true" fillcolor="#000000" stroked="false">
                <v:path arrowok="t"/>
                <v:fill type="solid"/>
              </v:shape>
            </v:group>
            <v:group style="position:absolute;left:5286;top:-1619;width:10;height:20" coordorigin="5286,-1619" coordsize="10,20">
              <v:shape style="position:absolute;left:5286;top:-1619;width:10;height:20" coordorigin="5286,-1619" coordsize="10,20" path="m5286,-1600l5295,-1600,5295,-1619,5286,-1619,5286,-1600xe" filled="true" fillcolor="#000000" stroked="false">
                <v:path arrowok="t"/>
                <v:fill type="solid"/>
              </v:shape>
            </v:group>
            <v:group style="position:absolute;left:5286;top:-1600;width:10;height:20" coordorigin="5286,-1600" coordsize="10,20">
              <v:shape style="position:absolute;left:5286;top:-1600;width:10;height:20" coordorigin="5286,-1600" coordsize="10,20" path="m5286,-1581l5295,-1581,5295,-1600,5286,-1600,5286,-1581xe" filled="true" fillcolor="#000000" stroked="false">
                <v:path arrowok="t"/>
                <v:fill type="solid"/>
              </v:shape>
            </v:group>
            <v:group style="position:absolute;left:5286;top:-1581;width:10;height:20" coordorigin="5286,-1581" coordsize="10,20">
              <v:shape style="position:absolute;left:5286;top:-1581;width:10;height:20" coordorigin="5286,-1581" coordsize="10,20" path="m5286,-1562l5295,-1562,5295,-1581,5286,-1581,5286,-1562xe" filled="true" fillcolor="#000000" stroked="false">
                <v:path arrowok="t"/>
                <v:fill type="solid"/>
              </v:shape>
            </v:group>
            <v:group style="position:absolute;left:5286;top:-1562;width:10;height:20" coordorigin="5286,-1562" coordsize="10,20">
              <v:shape style="position:absolute;left:5286;top:-1562;width:10;height:20" coordorigin="5286,-1562" coordsize="10,20" path="m5286,-1543l5295,-1543,5295,-1562,5286,-1562,5286,-1543xe" filled="true" fillcolor="#000000" stroked="false">
                <v:path arrowok="t"/>
                <v:fill type="solid"/>
              </v:shape>
            </v:group>
            <v:group style="position:absolute;left:5286;top:-1543;width:10;height:20" coordorigin="5286,-1543" coordsize="10,20">
              <v:shape style="position:absolute;left:5286;top:-1543;width:10;height:20" coordorigin="5286,-1543" coordsize="10,20" path="m5286,-1523l5295,-1523,5295,-1543,5286,-1543,5286,-1523xe" filled="true" fillcolor="#000000" stroked="false">
                <v:path arrowok="t"/>
                <v:fill type="solid"/>
              </v:shape>
            </v:group>
            <v:group style="position:absolute;left:5286;top:-1523;width:10;height:20" coordorigin="5286,-1523" coordsize="10,20">
              <v:shape style="position:absolute;left:5286;top:-1523;width:10;height:20" coordorigin="5286,-1523" coordsize="10,20" path="m5286,-1504l5295,-1504,5295,-1523,5286,-1523,5286,-1504xe" filled="true" fillcolor="#000000" stroked="false">
                <v:path arrowok="t"/>
                <v:fill type="solid"/>
              </v:shape>
            </v:group>
            <v:group style="position:absolute;left:5286;top:-1504;width:10;height:20" coordorigin="5286,-1504" coordsize="10,20">
              <v:shape style="position:absolute;left:5286;top:-1504;width:10;height:20" coordorigin="5286,-1504" coordsize="10,20" path="m5286,-1485l5295,-1485,5295,-1504,5286,-1504,5286,-1485xe" filled="true" fillcolor="#000000" stroked="false">
                <v:path arrowok="t"/>
                <v:fill type="solid"/>
              </v:shape>
            </v:group>
            <v:group style="position:absolute;left:5286;top:-1485;width:10;height:20" coordorigin="5286,-1485" coordsize="10,20">
              <v:shape style="position:absolute;left:5286;top:-1485;width:10;height:20" coordorigin="5286,-1485" coordsize="10,20" path="m5286,-1466l5295,-1466,5295,-1485,5286,-1485,5286,-1466xe" filled="true" fillcolor="#000000" stroked="false">
                <v:path arrowok="t"/>
                <v:fill type="solid"/>
              </v:shape>
            </v:group>
            <v:group style="position:absolute;left:5286;top:-1466;width:10;height:20" coordorigin="5286,-1466" coordsize="10,20">
              <v:shape style="position:absolute;left:5286;top:-1466;width:10;height:20" coordorigin="5286,-1466" coordsize="10,20" path="m5286,-1447l5295,-1447,5295,-1466,5286,-1466,5286,-1447xe" filled="true" fillcolor="#000000" stroked="false">
                <v:path arrowok="t"/>
                <v:fill type="solid"/>
              </v:shape>
            </v:group>
            <v:group style="position:absolute;left:5286;top:-1444;width:10;height:2" coordorigin="5286,-1444" coordsize="10,2">
              <v:shape style="position:absolute;left:5286;top:-1444;width:10;height:2" coordorigin="5286,-1444" coordsize="10,0" path="m5286,-1444l5295,-1444e" filled="false" stroked="true" strokeweight=".299990pt" strokecolor="#000000">
                <v:path arrowok="t"/>
              </v:shape>
            </v:group>
            <v:group style="position:absolute;left:5286;top:-1436;width:10;height:2" coordorigin="5286,-1436" coordsize="10,2">
              <v:shape style="position:absolute;left:5286;top:-1436;width:10;height:2" coordorigin="5286,-1436" coordsize="10,0" path="m5286,-1436l5295,-1436e" filled="false" stroked="true" strokeweight=".48001pt" strokecolor="#000000">
                <v:path arrowok="t"/>
              </v:shape>
              <v:shape style="position:absolute;left:1462;top:-1441;width:4958;height:10" type="#_x0000_t75" stroked="false">
                <v:imagedata r:id="rId802" o:title=""/>
              </v:shape>
              <v:shape style="position:absolute;left:6415;top:-1441;width:4030;height:10" type="#_x0000_t75" stroked="false">
                <v:imagedata r:id="rId803" o:title=""/>
              </v:shape>
            </v:group>
            <v:group style="position:absolute;left:5286;top:-1431;width:10;height:20" coordorigin="5286,-1431" coordsize="10,20">
              <v:shape style="position:absolute;left:5286;top:-1431;width:10;height:20" coordorigin="5286,-1431" coordsize="10,20" path="m5286,-1412l5295,-1412,5295,-1431,5286,-1431,5286,-1412xe" filled="true" fillcolor="#000000" stroked="false">
                <v:path arrowok="t"/>
                <v:fill type="solid"/>
              </v:shape>
            </v:group>
            <v:group style="position:absolute;left:5286;top:-1412;width:10;height:20" coordorigin="5286,-1412" coordsize="10,20">
              <v:shape style="position:absolute;left:5286;top:-1412;width:10;height:20" coordorigin="5286,-1412" coordsize="10,20" path="m5286,-1393l5295,-1393,5295,-1412,5286,-1412,5286,-1393xe" filled="true" fillcolor="#000000" stroked="false">
                <v:path arrowok="t"/>
                <v:fill type="solid"/>
              </v:shape>
            </v:group>
            <v:group style="position:absolute;left:5286;top:-1393;width:10;height:20" coordorigin="5286,-1393" coordsize="10,20">
              <v:shape style="position:absolute;left:5286;top:-1393;width:10;height:20" coordorigin="5286,-1393" coordsize="10,20" path="m5286,-1373l5295,-1373,5295,-1393,5286,-1393,5286,-1373xe" filled="true" fillcolor="#000000" stroked="false">
                <v:path arrowok="t"/>
                <v:fill type="solid"/>
              </v:shape>
            </v:group>
            <v:group style="position:absolute;left:5286;top:-1373;width:10;height:20" coordorigin="5286,-1373" coordsize="10,20">
              <v:shape style="position:absolute;left:5286;top:-1373;width:10;height:20" coordorigin="5286,-1373" coordsize="10,20" path="m5286,-1354l5295,-1354,5295,-1373,5286,-1373,5286,-1354xe" filled="true" fillcolor="#000000" stroked="false">
                <v:path arrowok="t"/>
                <v:fill type="solid"/>
              </v:shape>
            </v:group>
            <v:group style="position:absolute;left:5286;top:-1354;width:10;height:20" coordorigin="5286,-1354" coordsize="10,20">
              <v:shape style="position:absolute;left:5286;top:-1354;width:10;height:20" coordorigin="5286,-1354" coordsize="10,20" path="m5286,-1335l5295,-1335,5295,-1354,5286,-1354,5286,-1335xe" filled="true" fillcolor="#000000" stroked="false">
                <v:path arrowok="t"/>
                <v:fill type="solid"/>
              </v:shape>
            </v:group>
            <v:group style="position:absolute;left:5286;top:-1335;width:10;height:20" coordorigin="5286,-1335" coordsize="10,20">
              <v:shape style="position:absolute;left:5286;top:-1335;width:10;height:20" coordorigin="5286,-1335" coordsize="10,20" path="m5286,-1316l5295,-1316,5295,-1335,5286,-1335,5286,-1316xe" filled="true" fillcolor="#000000" stroked="false">
                <v:path arrowok="t"/>
                <v:fill type="solid"/>
              </v:shape>
            </v:group>
            <v:group style="position:absolute;left:5286;top:-1316;width:10;height:20" coordorigin="5286,-1316" coordsize="10,20">
              <v:shape style="position:absolute;left:5286;top:-1316;width:10;height:20" coordorigin="5286,-1316" coordsize="10,20" path="m5286,-1297l5295,-1297,5295,-1316,5286,-1316,5286,-1297xe" filled="true" fillcolor="#000000" stroked="false">
                <v:path arrowok="t"/>
                <v:fill type="solid"/>
              </v:shape>
            </v:group>
            <v:group style="position:absolute;left:5286;top:-1297;width:10;height:20" coordorigin="5286,-1297" coordsize="10,20">
              <v:shape style="position:absolute;left:5286;top:-1297;width:10;height:20" coordorigin="5286,-1297" coordsize="10,20" path="m5286,-1277l5295,-1277,5295,-1297,5286,-1297,5286,-1277xe" filled="true" fillcolor="#000000" stroked="false">
                <v:path arrowok="t"/>
                <v:fill type="solid"/>
              </v:shape>
            </v:group>
            <v:group style="position:absolute;left:5286;top:-1277;width:10;height:20" coordorigin="5286,-1277" coordsize="10,20">
              <v:shape style="position:absolute;left:5286;top:-1277;width:10;height:20" coordorigin="5286,-1277" coordsize="10,20" path="m5286,-1258l5295,-1258,5295,-1277,5286,-1277,5286,-1258xe" filled="true" fillcolor="#000000" stroked="false">
                <v:path arrowok="t"/>
                <v:fill type="solid"/>
              </v:shape>
            </v:group>
            <v:group style="position:absolute;left:5286;top:-1258;width:10;height:20" coordorigin="5286,-1258" coordsize="10,20">
              <v:shape style="position:absolute;left:5286;top:-1258;width:10;height:20" coordorigin="5286,-1258" coordsize="10,20" path="m5286,-1239l5295,-1239,5295,-1258,5286,-1258,5286,-1239xe" filled="true" fillcolor="#000000" stroked="false">
                <v:path arrowok="t"/>
                <v:fill type="solid"/>
              </v:shape>
            </v:group>
            <v:group style="position:absolute;left:5286;top:-1239;width:10;height:20" coordorigin="5286,-1239" coordsize="10,20">
              <v:shape style="position:absolute;left:5286;top:-1239;width:10;height:20" coordorigin="5286,-1239" coordsize="10,20" path="m5286,-1220l5295,-1220,5295,-1239,5286,-1239,5286,-1220xe" filled="true" fillcolor="#000000" stroked="false">
                <v:path arrowok="t"/>
                <v:fill type="solid"/>
              </v:shape>
            </v:group>
            <v:group style="position:absolute;left:5286;top:-1220;width:10;height:20" coordorigin="5286,-1220" coordsize="10,20">
              <v:shape style="position:absolute;left:5286;top:-1220;width:10;height:20" coordorigin="5286,-1220" coordsize="10,20" path="m5286,-1201l5295,-1201,5295,-1220,5286,-1220,5286,-1201xe" filled="true" fillcolor="#000000" stroked="false">
                <v:path arrowok="t"/>
                <v:fill type="solid"/>
              </v:shape>
            </v:group>
            <v:group style="position:absolute;left:5286;top:-1201;width:10;height:20" coordorigin="5286,-1201" coordsize="10,20">
              <v:shape style="position:absolute;left:5286;top:-1201;width:10;height:20" coordorigin="5286,-1201" coordsize="10,20" path="m5286,-1181l5295,-1181,5295,-1201,5286,-1201,5286,-1181xe" filled="true" fillcolor="#000000" stroked="false">
                <v:path arrowok="t"/>
                <v:fill type="solid"/>
              </v:shape>
            </v:group>
            <v:group style="position:absolute;left:5286;top:-1181;width:10;height:20" coordorigin="5286,-1181" coordsize="10,20">
              <v:shape style="position:absolute;left:5286;top:-1181;width:10;height:20" coordorigin="5286,-1181" coordsize="10,20" path="m5286,-1162l5295,-1162,5295,-1181,5286,-1181,5286,-1162xe" filled="true" fillcolor="#000000" stroked="false">
                <v:path arrowok="t"/>
                <v:fill type="solid"/>
              </v:shape>
            </v:group>
            <v:group style="position:absolute;left:5286;top:-1162;width:10;height:20" coordorigin="5286,-1162" coordsize="10,20">
              <v:shape style="position:absolute;left:5286;top:-1162;width:10;height:20" coordorigin="5286,-1162" coordsize="10,20" path="m5286,-1143l5295,-1143,5295,-1162,5286,-1162,5286,-1143xe" filled="true" fillcolor="#000000" stroked="false">
                <v:path arrowok="t"/>
                <v:fill type="solid"/>
              </v:shape>
            </v:group>
            <v:group style="position:absolute;left:5286;top:-1143;width:10;height:20" coordorigin="5286,-1143" coordsize="10,20">
              <v:shape style="position:absolute;left:5286;top:-1143;width:10;height:20" coordorigin="5286,-1143" coordsize="10,20" path="m5286,-1124l5295,-1124,5295,-1143,5286,-1143,5286,-1124xe" filled="true" fillcolor="#000000" stroked="false">
                <v:path arrowok="t"/>
                <v:fill type="solid"/>
              </v:shape>
            </v:group>
            <v:group style="position:absolute;left:5286;top:-1124;width:10;height:20" coordorigin="5286,-1124" coordsize="10,20">
              <v:shape style="position:absolute;left:5286;top:-1124;width:10;height:20" coordorigin="5286,-1124" coordsize="10,20" path="m5286,-1105l5295,-1105,5295,-1124,5286,-1124,5286,-1105xe" filled="true" fillcolor="#000000" stroked="false">
                <v:path arrowok="t"/>
                <v:fill type="solid"/>
              </v:shape>
            </v:group>
            <v:group style="position:absolute;left:5286;top:-1105;width:10;height:20" coordorigin="5286,-1105" coordsize="10,20">
              <v:shape style="position:absolute;left:5286;top:-1105;width:10;height:20" coordorigin="5286,-1105" coordsize="10,20" path="m5286,-1085l5295,-1085,5295,-1105,5286,-1105,5286,-1085xe" filled="true" fillcolor="#000000" stroked="false">
                <v:path arrowok="t"/>
                <v:fill type="solid"/>
              </v:shape>
            </v:group>
            <v:group style="position:absolute;left:5286;top:-1085;width:10;height:20" coordorigin="5286,-1085" coordsize="10,20">
              <v:shape style="position:absolute;left:5286;top:-1085;width:10;height:20" coordorigin="5286,-1085" coordsize="10,20" path="m5286,-1066l5295,-1066,5295,-1085,5286,-1085,5286,-1066xe" filled="true" fillcolor="#000000" stroked="false">
                <v:path arrowok="t"/>
                <v:fill type="solid"/>
              </v:shape>
            </v:group>
            <v:group style="position:absolute;left:5286;top:-1066;width:10;height:20" coordorigin="5286,-1066" coordsize="10,20">
              <v:shape style="position:absolute;left:5286;top:-1066;width:10;height:20" coordorigin="5286,-1066" coordsize="10,20" path="m5286,-1047l5295,-1047,5295,-1066,5286,-1066,5286,-1047xe" filled="true" fillcolor="#000000" stroked="false">
                <v:path arrowok="t"/>
                <v:fill type="solid"/>
              </v:shape>
            </v:group>
            <v:group style="position:absolute;left:5286;top:-1047;width:10;height:20" coordorigin="5286,-1047" coordsize="10,20">
              <v:shape style="position:absolute;left:5286;top:-1047;width:10;height:20" coordorigin="5286,-1047" coordsize="10,20" path="m5286,-1028l5295,-1028,5295,-1047,5286,-1047,5286,-1028xe" filled="true" fillcolor="#000000" stroked="false">
                <v:path arrowok="t"/>
                <v:fill type="solid"/>
              </v:shape>
            </v:group>
            <v:group style="position:absolute;left:5286;top:-1028;width:10;height:20" coordorigin="5286,-1028" coordsize="10,20">
              <v:shape style="position:absolute;left:5286;top:-1028;width:10;height:20" coordorigin="5286,-1028" coordsize="10,20" path="m5286,-1009l5295,-1009,5295,-1028,5286,-1028,5286,-1009xe" filled="true" fillcolor="#000000" stroked="false">
                <v:path arrowok="t"/>
                <v:fill type="solid"/>
              </v:shape>
            </v:group>
            <v:group style="position:absolute;left:5286;top:-1009;width:10;height:20" coordorigin="5286,-1009" coordsize="10,20">
              <v:shape style="position:absolute;left:5286;top:-1009;width:10;height:20" coordorigin="5286,-1009" coordsize="10,20" path="m5286,-989l5295,-989,5295,-1009,5286,-1009,5286,-989xe" filled="true" fillcolor="#000000" stroked="false">
                <v:path arrowok="t"/>
                <v:fill type="solid"/>
              </v:shape>
            </v:group>
            <v:group style="position:absolute;left:5286;top:-989;width:10;height:20" coordorigin="5286,-989" coordsize="10,20">
              <v:shape style="position:absolute;left:5286;top:-989;width:10;height:20" coordorigin="5286,-989" coordsize="10,20" path="m5286,-970l5295,-970,5295,-989,5286,-989,5286,-970xe" filled="true" fillcolor="#000000" stroked="false">
                <v:path arrowok="t"/>
                <v:fill type="solid"/>
              </v:shape>
            </v:group>
            <v:group style="position:absolute;left:5286;top:-967;width:10;height:2" coordorigin="5286,-967" coordsize="10,2">
              <v:shape style="position:absolute;left:5286;top:-967;width:10;height:2" coordorigin="5286,-967" coordsize="10,0" path="m5286,-967l5295,-967e" filled="false" stroked="true" strokeweight=".36002pt" strokecolor="#000000">
                <v:path arrowok="t"/>
              </v:shape>
            </v:group>
            <v:group style="position:absolute;left:5286;top:-958;width:10;height:2" coordorigin="5286,-958" coordsize="10,2">
              <v:shape style="position:absolute;left:5286;top:-958;width:10;height:2" coordorigin="5286,-958" coordsize="10,0" path="m5286,-958l5295,-958e" filled="false" stroked="true" strokeweight=".48001pt" strokecolor="#000000">
                <v:path arrowok="t"/>
              </v:shape>
              <v:shape style="position:absolute;left:1462;top:-963;width:4958;height:10" type="#_x0000_t75" stroked="false">
                <v:imagedata r:id="rId802" o:title=""/>
              </v:shape>
              <v:shape style="position:absolute;left:6415;top:-963;width:4030;height:10" type="#_x0000_t75" stroked="false">
                <v:imagedata r:id="rId809" o:title=""/>
              </v:shape>
            </v:group>
            <v:group style="position:absolute;left:5286;top:-953;width:10;height:20" coordorigin="5286,-953" coordsize="10,20">
              <v:shape style="position:absolute;left:5286;top:-953;width:10;height:20" coordorigin="5286,-953" coordsize="10,20" path="m5286,-934l5295,-934,5295,-953,5286,-953,5286,-934xe" filled="true" fillcolor="#000000" stroked="false">
                <v:path arrowok="t"/>
                <v:fill type="solid"/>
              </v:shape>
            </v:group>
            <v:group style="position:absolute;left:5286;top:-934;width:10;height:20" coordorigin="5286,-934" coordsize="10,20">
              <v:shape style="position:absolute;left:5286;top:-934;width:10;height:20" coordorigin="5286,-934" coordsize="10,20" path="m5286,-915l5295,-915,5295,-934,5286,-934,5286,-915xe" filled="true" fillcolor="#000000" stroked="false">
                <v:path arrowok="t"/>
                <v:fill type="solid"/>
              </v:shape>
            </v:group>
            <v:group style="position:absolute;left:5286;top:-915;width:10;height:20" coordorigin="5286,-915" coordsize="10,20">
              <v:shape style="position:absolute;left:5286;top:-915;width:10;height:20" coordorigin="5286,-915" coordsize="10,20" path="m5286,-896l5295,-896,5295,-915,5286,-915,5286,-896xe" filled="true" fillcolor="#000000" stroked="false">
                <v:path arrowok="t"/>
                <v:fill type="solid"/>
              </v:shape>
            </v:group>
            <v:group style="position:absolute;left:5286;top:-896;width:10;height:20" coordorigin="5286,-896" coordsize="10,20">
              <v:shape style="position:absolute;left:5286;top:-896;width:10;height:20" coordorigin="5286,-896" coordsize="10,20" path="m5286,-877l5295,-877,5295,-896,5286,-896,5286,-877xe" filled="true" fillcolor="#000000" stroked="false">
                <v:path arrowok="t"/>
                <v:fill type="solid"/>
              </v:shape>
            </v:group>
            <v:group style="position:absolute;left:5286;top:-877;width:10;height:20" coordorigin="5286,-877" coordsize="10,20">
              <v:shape style="position:absolute;left:5286;top:-877;width:10;height:20" coordorigin="5286,-877" coordsize="10,20" path="m5286,-857l5295,-857,5295,-877,5286,-877,5286,-857xe" filled="true" fillcolor="#000000" stroked="false">
                <v:path arrowok="t"/>
                <v:fill type="solid"/>
              </v:shape>
            </v:group>
            <v:group style="position:absolute;left:5286;top:-857;width:10;height:20" coordorigin="5286,-857" coordsize="10,20">
              <v:shape style="position:absolute;left:5286;top:-857;width:10;height:20" coordorigin="5286,-857" coordsize="10,20" path="m5286,-838l5295,-838,5295,-857,5286,-857,5286,-838xe" filled="true" fillcolor="#000000" stroked="false">
                <v:path arrowok="t"/>
                <v:fill type="solid"/>
              </v:shape>
            </v:group>
            <v:group style="position:absolute;left:5286;top:-838;width:10;height:20" coordorigin="5286,-838" coordsize="10,20">
              <v:shape style="position:absolute;left:5286;top:-838;width:10;height:20" coordorigin="5286,-838" coordsize="10,20" path="m5286,-819l5295,-819,5295,-838,5286,-838,5286,-819xe" filled="true" fillcolor="#000000" stroked="false">
                <v:path arrowok="t"/>
                <v:fill type="solid"/>
              </v:shape>
            </v:group>
            <v:group style="position:absolute;left:5286;top:-819;width:10;height:20" coordorigin="5286,-819" coordsize="10,20">
              <v:shape style="position:absolute;left:5286;top:-819;width:10;height:20" coordorigin="5286,-819" coordsize="10,20" path="m5286,-800l5295,-800,5295,-819,5286,-819,5286,-800xe" filled="true" fillcolor="#000000" stroked="false">
                <v:path arrowok="t"/>
                <v:fill type="solid"/>
              </v:shape>
            </v:group>
            <v:group style="position:absolute;left:5286;top:-800;width:10;height:20" coordorigin="5286,-800" coordsize="10,20">
              <v:shape style="position:absolute;left:5286;top:-800;width:10;height:20" coordorigin="5286,-800" coordsize="10,20" path="m5286,-781l5295,-781,5295,-800,5286,-800,5286,-781xe" filled="true" fillcolor="#000000" stroked="false">
                <v:path arrowok="t"/>
                <v:fill type="solid"/>
              </v:shape>
            </v:group>
            <v:group style="position:absolute;left:5286;top:-781;width:10;height:20" coordorigin="5286,-781" coordsize="10,20">
              <v:shape style="position:absolute;left:5286;top:-781;width:10;height:20" coordorigin="5286,-781" coordsize="10,20" path="m5286,-761l5295,-761,5295,-781,5286,-781,5286,-761xe" filled="true" fillcolor="#000000" stroked="false">
                <v:path arrowok="t"/>
                <v:fill type="solid"/>
              </v:shape>
            </v:group>
            <v:group style="position:absolute;left:5286;top:-761;width:10;height:20" coordorigin="5286,-761" coordsize="10,20">
              <v:shape style="position:absolute;left:5286;top:-761;width:10;height:20" coordorigin="5286,-761" coordsize="10,20" path="m5286,-742l5295,-742,5295,-761,5286,-761,5286,-742xe" filled="true" fillcolor="#000000" stroked="false">
                <v:path arrowok="t"/>
                <v:fill type="solid"/>
              </v:shape>
            </v:group>
            <v:group style="position:absolute;left:5286;top:-742;width:10;height:20" coordorigin="5286,-742" coordsize="10,20">
              <v:shape style="position:absolute;left:5286;top:-742;width:10;height:20" coordorigin="5286,-742" coordsize="10,20" path="m5286,-723l5295,-723,5295,-742,5286,-742,5286,-723xe" filled="true" fillcolor="#000000" stroked="false">
                <v:path arrowok="t"/>
                <v:fill type="solid"/>
              </v:shape>
            </v:group>
            <v:group style="position:absolute;left:5286;top:-723;width:10;height:20" coordorigin="5286,-723" coordsize="10,20">
              <v:shape style="position:absolute;left:5286;top:-723;width:10;height:20" coordorigin="5286,-723" coordsize="10,20" path="m5286,-704l5295,-704,5295,-723,5286,-723,5286,-704xe" filled="true" fillcolor="#000000" stroked="false">
                <v:path arrowok="t"/>
                <v:fill type="solid"/>
              </v:shape>
            </v:group>
            <v:group style="position:absolute;left:5286;top:-704;width:10;height:20" coordorigin="5286,-704" coordsize="10,20">
              <v:shape style="position:absolute;left:5286;top:-704;width:10;height:20" coordorigin="5286,-704" coordsize="10,20" path="m5286,-685l5295,-685,5295,-704,5286,-704,5286,-685xe" filled="true" fillcolor="#000000" stroked="false">
                <v:path arrowok="t"/>
                <v:fill type="solid"/>
              </v:shape>
            </v:group>
            <v:group style="position:absolute;left:5286;top:-685;width:10;height:20" coordorigin="5286,-685" coordsize="10,20">
              <v:shape style="position:absolute;left:5286;top:-685;width:10;height:20" coordorigin="5286,-685" coordsize="10,20" path="m5286,-665l5295,-665,5295,-685,5286,-685,5286,-665xe" filled="true" fillcolor="#000000" stroked="false">
                <v:path arrowok="t"/>
                <v:fill type="solid"/>
              </v:shape>
            </v:group>
            <v:group style="position:absolute;left:5286;top:-665;width:10;height:20" coordorigin="5286,-665" coordsize="10,20">
              <v:shape style="position:absolute;left:5286;top:-665;width:10;height:20" coordorigin="5286,-665" coordsize="10,20" path="m5286,-646l5295,-646,5295,-665,5286,-665,5286,-646xe" filled="true" fillcolor="#000000" stroked="false">
                <v:path arrowok="t"/>
                <v:fill type="solid"/>
              </v:shape>
            </v:group>
            <v:group style="position:absolute;left:5286;top:-646;width:10;height:20" coordorigin="5286,-646" coordsize="10,20">
              <v:shape style="position:absolute;left:5286;top:-646;width:10;height:20" coordorigin="5286,-646" coordsize="10,20" path="m5286,-627l5295,-627,5295,-646,5286,-646,5286,-627xe" filled="true" fillcolor="#000000" stroked="false">
                <v:path arrowok="t"/>
                <v:fill type="solid"/>
              </v:shape>
            </v:group>
            <v:group style="position:absolute;left:5286;top:-627;width:10;height:20" coordorigin="5286,-627" coordsize="10,20">
              <v:shape style="position:absolute;left:5286;top:-627;width:10;height:20" coordorigin="5286,-627" coordsize="10,20" path="m5286,-608l5295,-608,5295,-627,5286,-627,5286,-608xe" filled="true" fillcolor="#000000" stroked="false">
                <v:path arrowok="t"/>
                <v:fill type="solid"/>
              </v:shape>
            </v:group>
            <v:group style="position:absolute;left:5286;top:-608;width:10;height:20" coordorigin="5286,-608" coordsize="10,20">
              <v:shape style="position:absolute;left:5286;top:-608;width:10;height:20" coordorigin="5286,-608" coordsize="10,20" path="m5286,-589l5295,-589,5295,-608,5286,-608,5286,-589xe" filled="true" fillcolor="#000000" stroked="false">
                <v:path arrowok="t"/>
                <v:fill type="solid"/>
              </v:shape>
            </v:group>
            <v:group style="position:absolute;left:5286;top:-589;width:10;height:20" coordorigin="5286,-589" coordsize="10,20">
              <v:shape style="position:absolute;left:5286;top:-589;width:10;height:20" coordorigin="5286,-589" coordsize="10,20" path="m5286,-569l5295,-569,5295,-589,5286,-589,5286,-569xe" filled="true" fillcolor="#000000" stroked="false">
                <v:path arrowok="t"/>
                <v:fill type="solid"/>
              </v:shape>
            </v:group>
            <v:group style="position:absolute;left:5286;top:-569;width:10;height:20" coordorigin="5286,-569" coordsize="10,20">
              <v:shape style="position:absolute;left:5286;top:-569;width:10;height:20" coordorigin="5286,-569" coordsize="10,20" path="m5286,-550l5295,-550,5295,-569,5286,-569,5286,-550xe" filled="true" fillcolor="#000000" stroked="false">
                <v:path arrowok="t"/>
                <v:fill type="solid"/>
              </v:shape>
            </v:group>
            <v:group style="position:absolute;left:5286;top:-550;width:10;height:20" coordorigin="5286,-550" coordsize="10,20">
              <v:shape style="position:absolute;left:5286;top:-550;width:10;height:20" coordorigin="5286,-550" coordsize="10,20" path="m5286,-531l5295,-531,5295,-550,5286,-550,5286,-531xe" filled="true" fillcolor="#000000" stroked="false">
                <v:path arrowok="t"/>
                <v:fill type="solid"/>
              </v:shape>
            </v:group>
            <v:group style="position:absolute;left:5286;top:-531;width:10;height:20" coordorigin="5286,-531" coordsize="10,20">
              <v:shape style="position:absolute;left:5286;top:-531;width:10;height:20" coordorigin="5286,-531" coordsize="10,20" path="m5286,-512l5295,-512,5295,-531,5286,-531,5286,-512xe" filled="true" fillcolor="#000000" stroked="false">
                <v:path arrowok="t"/>
                <v:fill type="solid"/>
              </v:shape>
            </v:group>
            <v:group style="position:absolute;left:5286;top:-512;width:10;height:20" coordorigin="5286,-512" coordsize="10,20">
              <v:shape style="position:absolute;left:5286;top:-512;width:10;height:20" coordorigin="5286,-512" coordsize="10,20" path="m5286,-493l5295,-493,5295,-512,5286,-512,5286,-493xe" filled="true" fillcolor="#000000" stroked="false">
                <v:path arrowok="t"/>
                <v:fill type="solid"/>
              </v:shape>
            </v:group>
            <v:group style="position:absolute;left:5286;top:-490;width:10;height:2" coordorigin="5286,-490" coordsize="10,2">
              <v:shape style="position:absolute;left:5286;top:-490;width:10;height:2" coordorigin="5286,-490" coordsize="10,0" path="m5286,-490l5295,-490e" filled="false" stroked="true" strokeweight=".30002pt" strokecolor="#000000">
                <v:path arrowok="t"/>
              </v:shape>
            </v:group>
            <v:group style="position:absolute;left:5286;top:-482;width:10;height:2" coordorigin="5286,-482" coordsize="10,2">
              <v:shape style="position:absolute;left:5286;top:-482;width:10;height:2" coordorigin="5286,-482" coordsize="10,0" path="m5286,-482l5295,-482e" filled="false" stroked="true" strokeweight=".47998pt" strokecolor="#000000">
                <v:path arrowok="t"/>
              </v:shape>
              <v:shape style="position:absolute;left:1462;top:-487;width:4958;height:10" type="#_x0000_t75" stroked="false">
                <v:imagedata r:id="rId802" o:title=""/>
              </v:shape>
              <v:shape style="position:absolute;left:6415;top:-487;width:4030;height:10" type="#_x0000_t75" stroked="false">
                <v:imagedata r:id="rId803" o:title=""/>
              </v:shape>
            </v:group>
            <v:group style="position:absolute;left:5286;top:-477;width:10;height:20" coordorigin="5286,-477" coordsize="10,20">
              <v:shape style="position:absolute;left:5286;top:-477;width:10;height:20" coordorigin="5286,-477" coordsize="10,20" path="m5286,-458l5295,-458,5295,-477,5286,-477,5286,-458xe" filled="true" fillcolor="#000000" stroked="false">
                <v:path arrowok="t"/>
                <v:fill type="solid"/>
              </v:shape>
            </v:group>
            <v:group style="position:absolute;left:5286;top:-458;width:10;height:20" coordorigin="5286,-458" coordsize="10,20">
              <v:shape style="position:absolute;left:5286;top:-458;width:10;height:20" coordorigin="5286,-458" coordsize="10,20" path="m5286,-439l5295,-439,5295,-458,5286,-458,5286,-439xe" filled="true" fillcolor="#000000" stroked="false">
                <v:path arrowok="t"/>
                <v:fill type="solid"/>
              </v:shape>
            </v:group>
            <v:group style="position:absolute;left:5286;top:-439;width:10;height:20" coordorigin="5286,-439" coordsize="10,20">
              <v:shape style="position:absolute;left:5286;top:-439;width:10;height:20" coordorigin="5286,-439" coordsize="10,20" path="m5286,-419l5295,-419,5295,-439,5286,-439,5286,-419xe" filled="true" fillcolor="#000000" stroked="false">
                <v:path arrowok="t"/>
                <v:fill type="solid"/>
              </v:shape>
            </v:group>
            <v:group style="position:absolute;left:5286;top:-419;width:10;height:20" coordorigin="5286,-419" coordsize="10,20">
              <v:shape style="position:absolute;left:5286;top:-419;width:10;height:20" coordorigin="5286,-419" coordsize="10,20" path="m5286,-400l5295,-400,5295,-419,5286,-419,5286,-400xe" filled="true" fillcolor="#000000" stroked="false">
                <v:path arrowok="t"/>
                <v:fill type="solid"/>
              </v:shape>
            </v:group>
            <v:group style="position:absolute;left:5286;top:-400;width:10;height:20" coordorigin="5286,-400" coordsize="10,20">
              <v:shape style="position:absolute;left:5286;top:-400;width:10;height:20" coordorigin="5286,-400" coordsize="10,20" path="m5286,-381l5295,-381,5295,-400,5286,-400,5286,-381xe" filled="true" fillcolor="#000000" stroked="false">
                <v:path arrowok="t"/>
                <v:fill type="solid"/>
              </v:shape>
            </v:group>
            <v:group style="position:absolute;left:5286;top:-381;width:10;height:20" coordorigin="5286,-381" coordsize="10,20">
              <v:shape style="position:absolute;left:5286;top:-381;width:10;height:20" coordorigin="5286,-381" coordsize="10,20" path="m5286,-362l5295,-362,5295,-381,5286,-381,5286,-362xe" filled="true" fillcolor="#000000" stroked="false">
                <v:path arrowok="t"/>
                <v:fill type="solid"/>
              </v:shape>
            </v:group>
            <v:group style="position:absolute;left:5286;top:-362;width:10;height:20" coordorigin="5286,-362" coordsize="10,20">
              <v:shape style="position:absolute;left:5286;top:-362;width:10;height:20" coordorigin="5286,-362" coordsize="10,20" path="m5286,-343l5295,-343,5295,-362,5286,-362,5286,-343xe" filled="true" fillcolor="#000000" stroked="false">
                <v:path arrowok="t"/>
                <v:fill type="solid"/>
              </v:shape>
            </v:group>
            <v:group style="position:absolute;left:5286;top:-343;width:10;height:20" coordorigin="5286,-343" coordsize="10,20">
              <v:shape style="position:absolute;left:5286;top:-343;width:10;height:20" coordorigin="5286,-343" coordsize="10,20" path="m5286,-323l5295,-323,5295,-343,5286,-343,5286,-323xe" filled="true" fillcolor="#000000" stroked="false">
                <v:path arrowok="t"/>
                <v:fill type="solid"/>
              </v:shape>
            </v:group>
            <v:group style="position:absolute;left:5286;top:-323;width:10;height:20" coordorigin="5286,-323" coordsize="10,20">
              <v:shape style="position:absolute;left:5286;top:-323;width:10;height:20" coordorigin="5286,-323" coordsize="10,20" path="m5286,-304l5295,-304,5295,-323,5286,-323,5286,-304xe" filled="true" fillcolor="#000000" stroked="false">
                <v:path arrowok="t"/>
                <v:fill type="solid"/>
              </v:shape>
            </v:group>
            <v:group style="position:absolute;left:5286;top:-304;width:10;height:20" coordorigin="5286,-304" coordsize="10,20">
              <v:shape style="position:absolute;left:5286;top:-304;width:10;height:20" coordorigin="5286,-304" coordsize="10,20" path="m5286,-285l5295,-285,5295,-304,5286,-304,5286,-285xe" filled="true" fillcolor="#000000" stroked="false">
                <v:path arrowok="t"/>
                <v:fill type="solid"/>
              </v:shape>
            </v:group>
            <v:group style="position:absolute;left:5286;top:-285;width:10;height:20" coordorigin="5286,-285" coordsize="10,20">
              <v:shape style="position:absolute;left:5286;top:-285;width:10;height:20" coordorigin="5286,-285" coordsize="10,20" path="m5286,-266l5295,-266,5295,-285,5286,-285,5286,-266xe" filled="true" fillcolor="#000000" stroked="false">
                <v:path arrowok="t"/>
                <v:fill type="solid"/>
              </v:shape>
            </v:group>
            <v:group style="position:absolute;left:5286;top:-266;width:10;height:20" coordorigin="5286,-266" coordsize="10,20">
              <v:shape style="position:absolute;left:5286;top:-266;width:10;height:20" coordorigin="5286,-266" coordsize="10,20" path="m5286,-247l5295,-247,5295,-266,5286,-266,5286,-247xe" filled="true" fillcolor="#000000" stroked="false">
                <v:path arrowok="t"/>
                <v:fill type="solid"/>
              </v:shape>
            </v:group>
            <v:group style="position:absolute;left:5286;top:-247;width:10;height:20" coordorigin="5286,-247" coordsize="10,20">
              <v:shape style="position:absolute;left:5286;top:-247;width:10;height:20" coordorigin="5286,-247" coordsize="10,20" path="m5286,-227l5295,-227,5295,-247,5286,-247,5286,-227xe" filled="true" fillcolor="#000000" stroked="false">
                <v:path arrowok="t"/>
                <v:fill type="solid"/>
              </v:shape>
            </v:group>
            <v:group style="position:absolute;left:5286;top:-227;width:10;height:20" coordorigin="5286,-227" coordsize="10,20">
              <v:shape style="position:absolute;left:5286;top:-227;width:10;height:20" coordorigin="5286,-227" coordsize="10,20" path="m5286,-208l5295,-208,5295,-227,5286,-227,5286,-208xe" filled="true" fillcolor="#000000" stroked="false">
                <v:path arrowok="t"/>
                <v:fill type="solid"/>
              </v:shape>
            </v:group>
            <v:group style="position:absolute;left:5286;top:-208;width:10;height:20" coordorigin="5286,-208" coordsize="10,20">
              <v:shape style="position:absolute;left:5286;top:-208;width:10;height:20" coordorigin="5286,-208" coordsize="10,20" path="m5286,-189l5295,-189,5295,-208,5286,-208,5286,-189xe" filled="true" fillcolor="#000000" stroked="false">
                <v:path arrowok="t"/>
                <v:fill type="solid"/>
              </v:shape>
            </v:group>
            <v:group style="position:absolute;left:5286;top:-189;width:10;height:20" coordorigin="5286,-189" coordsize="10,20">
              <v:shape style="position:absolute;left:5286;top:-189;width:10;height:20" coordorigin="5286,-189" coordsize="10,20" path="m5286,-170l5295,-170,5295,-189,5286,-189,5286,-170xe" filled="true" fillcolor="#000000" stroked="false">
                <v:path arrowok="t"/>
                <v:fill type="solid"/>
              </v:shape>
            </v:group>
            <v:group style="position:absolute;left:5286;top:-170;width:10;height:20" coordorigin="5286,-170" coordsize="10,20">
              <v:shape style="position:absolute;left:5286;top:-170;width:10;height:20" coordorigin="5286,-170" coordsize="10,20" path="m5286,-151l5295,-151,5295,-170,5286,-170,5286,-151xe" filled="true" fillcolor="#000000" stroked="false">
                <v:path arrowok="t"/>
                <v:fill type="solid"/>
              </v:shape>
            </v:group>
            <w10:wrap type="none"/>
          </v:group>
        </w:pict>
      </w:r>
      <w:r>
        <w:rPr/>
        <w:pict>
          <v:group style="position:absolute;margin-left:64.769997pt;margin-top:25.893681pt;width:455.2pt;height:20.350pt;mso-position-horizontal-relative:page;mso-position-vertical-relative:paragraph;z-index:-1130272" coordorigin="1295,518" coordsize="9104,407">
            <v:group style="position:absolute;left:1310;top:533;width:2830;height:2" coordorigin="1310,533" coordsize="2830,2">
              <v:shape style="position:absolute;left:1310;top:533;width:2830;height:2" coordorigin="1310,533" coordsize="2830,0" path="m1310,533l4140,533e" filled="false" stroked="true" strokeweight="1.5pt" strokecolor="#000000">
                <v:path arrowok="t"/>
              </v:shape>
            </v:group>
            <v:group style="position:absolute;left:4140;top:533;width:30;height:2" coordorigin="4140,533" coordsize="30,2">
              <v:shape style="position:absolute;left:4140;top:533;width:30;height:2" coordorigin="4140,533" coordsize="30,0" path="m4140,533l4170,533e" filled="false" stroked="true" strokeweight="1.5pt" strokecolor="#000000">
                <v:path arrowok="t"/>
              </v:shape>
            </v:group>
            <v:group style="position:absolute;left:4170;top:533;width:6214;height:2" coordorigin="4170,533" coordsize="6214,2">
              <v:shape style="position:absolute;left:4170;top:533;width:6214;height:2" coordorigin="4170,533" coordsize="6214,0" path="m4170,533l10384,533e" filled="false" stroked="true" strokeweight="1.5pt" strokecolor="#000000">
                <v:path arrowok="t"/>
              </v:shape>
            </v:group>
            <v:group style="position:absolute;left:4140;top:548;width:10;height:20" coordorigin="4140,548" coordsize="10,20">
              <v:shape style="position:absolute;left:4140;top:548;width:10;height:20" coordorigin="4140,548" coordsize="10,20" path="m4140,567l4150,567,4150,548,4140,548,4140,567xe" filled="true" fillcolor="#000000" stroked="false">
                <v:path arrowok="t"/>
                <v:fill type="solid"/>
              </v:shape>
            </v:group>
            <v:group style="position:absolute;left:4140;top:567;width:10;height:20" coordorigin="4140,567" coordsize="10,20">
              <v:shape style="position:absolute;left:4140;top:567;width:10;height:20" coordorigin="4140,567" coordsize="10,20" path="m4140,586l4150,586,4150,567,4140,567,4140,586xe" filled="true" fillcolor="#000000" stroked="false">
                <v:path arrowok="t"/>
                <v:fill type="solid"/>
              </v:shape>
            </v:group>
            <v:group style="position:absolute;left:4140;top:586;width:10;height:20" coordorigin="4140,586" coordsize="10,20">
              <v:shape style="position:absolute;left:4140;top:586;width:10;height:20" coordorigin="4140,586" coordsize="10,20" path="m4140,605l4150,605,4150,586,4140,586,4140,605xe" filled="true" fillcolor="#000000" stroked="false">
                <v:path arrowok="t"/>
                <v:fill type="solid"/>
              </v:shape>
            </v:group>
            <v:group style="position:absolute;left:4140;top:605;width:10;height:20" coordorigin="4140,605" coordsize="10,20">
              <v:shape style="position:absolute;left:4140;top:605;width:10;height:20" coordorigin="4140,605" coordsize="10,20" path="m4140,625l4150,625,4150,605,4140,605,4140,625xe" filled="true" fillcolor="#000000" stroked="false">
                <v:path arrowok="t"/>
                <v:fill type="solid"/>
              </v:shape>
            </v:group>
            <v:group style="position:absolute;left:4140;top:625;width:10;height:20" coordorigin="4140,625" coordsize="10,20">
              <v:shape style="position:absolute;left:4140;top:625;width:10;height:20" coordorigin="4140,625" coordsize="10,20" path="m4140,644l4150,644,4150,625,4140,625,4140,644xe" filled="true" fillcolor="#000000" stroked="false">
                <v:path arrowok="t"/>
                <v:fill type="solid"/>
              </v:shape>
            </v:group>
            <v:group style="position:absolute;left:4140;top:644;width:10;height:20" coordorigin="4140,644" coordsize="10,20">
              <v:shape style="position:absolute;left:4140;top:644;width:10;height:20" coordorigin="4140,644" coordsize="10,20" path="m4140,663l4150,663,4150,644,4140,644,4140,663xe" filled="true" fillcolor="#000000" stroked="false">
                <v:path arrowok="t"/>
                <v:fill type="solid"/>
              </v:shape>
            </v:group>
            <v:group style="position:absolute;left:4140;top:663;width:10;height:20" coordorigin="4140,663" coordsize="10,20">
              <v:shape style="position:absolute;left:4140;top:663;width:10;height:20" coordorigin="4140,663" coordsize="10,20" path="m4140,682l4150,682,4150,663,4140,663,4140,682xe" filled="true" fillcolor="#000000" stroked="false">
                <v:path arrowok="t"/>
                <v:fill type="solid"/>
              </v:shape>
            </v:group>
            <v:group style="position:absolute;left:4140;top:682;width:10;height:20" coordorigin="4140,682" coordsize="10,20">
              <v:shape style="position:absolute;left:4140;top:682;width:10;height:20" coordorigin="4140,682" coordsize="10,20" path="m4140,701l4150,701,4150,682,4140,682,4140,701xe" filled="true" fillcolor="#000000" stroked="false">
                <v:path arrowok="t"/>
                <v:fill type="solid"/>
              </v:shape>
            </v:group>
            <v:group style="position:absolute;left:4140;top:701;width:10;height:20" coordorigin="4140,701" coordsize="10,20">
              <v:shape style="position:absolute;left:4140;top:701;width:10;height:20" coordorigin="4140,701" coordsize="10,20" path="m4140,721l4150,721,4150,701,4140,701,4140,721xe" filled="true" fillcolor="#000000" stroked="false">
                <v:path arrowok="t"/>
                <v:fill type="solid"/>
              </v:shape>
            </v:group>
            <v:group style="position:absolute;left:4140;top:721;width:10;height:20" coordorigin="4140,721" coordsize="10,20">
              <v:shape style="position:absolute;left:4140;top:721;width:10;height:20" coordorigin="4140,721" coordsize="10,20" path="m4140,740l4150,740,4150,721,4140,721,4140,740xe" filled="true" fillcolor="#000000" stroked="false">
                <v:path arrowok="t"/>
                <v:fill type="solid"/>
              </v:shape>
              <v:shape style="position:absolute;left:4131;top:740;width:1712;height:102" type="#_x0000_t75" stroked="false">
                <v:imagedata r:id="rId810" o:title=""/>
              </v:shape>
              <v:shape style="position:absolute;left:5838;top:832;width:4546;height:10" type="#_x0000_t75" stroked="false">
                <v:imagedata r:id="rId811" o:title=""/>
              </v:shape>
              <v:shape style="position:absolute;left:6903;top:59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2276;top:745;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xbxContent>
                </v:textbox>
                <w10:wrap type="none"/>
              </v:shape>
            </v:group>
            <w10:wrap type="none"/>
          </v:group>
        </w:pict>
      </w:r>
      <w:r>
        <w:rPr/>
        <w:pict>
          <v:shape style="position:absolute;margin-left:207.020004pt;margin-top:55.53371pt;width:.485726pt;height:1.275pt;mso-position-horizontal-relative:page;mso-position-vertical-relative:paragraph;z-index:26728" type="#_x0000_t75" stroked="false">
            <v:imagedata r:id="rId812" o:title=""/>
          </v:shape>
        </w:pict>
      </w:r>
      <w:r>
        <w:rPr/>
        <w:pict>
          <v:shape style="position:absolute;margin-left:292.119995pt;margin-top:55.53371pt;width:.485736pt;height:1.275pt;mso-position-horizontal-relative:page;mso-position-vertical-relative:paragraph;z-index:26752" type="#_x0000_t75" stroked="false">
            <v:imagedata r:id="rId812" o:title=""/>
          </v:shape>
        </w:pict>
      </w:r>
      <w:r>
        <w:rPr/>
        <w:pict>
          <v:shape style="position:absolute;margin-left:355.899994pt;margin-top:55.53371pt;width:.485736pt;height:1.275pt;mso-position-horizontal-relative:page;mso-position-vertical-relative:paragraph;z-index:26776" type="#_x0000_t75" stroked="false">
            <v:imagedata r:id="rId812" o:title=""/>
          </v:shape>
        </w:pict>
      </w:r>
      <w:r>
        <w:rPr/>
        <w:pict>
          <v:shape style="position:absolute;margin-left:433.859985pt;margin-top:55.53371pt;width:.485736pt;height:1.275pt;mso-position-horizontal-relative:page;mso-position-vertical-relative:paragraph;z-index:26800" type="#_x0000_t75" stroked="false">
            <v:imagedata r:id="rId812" o:title=""/>
          </v:shape>
        </w:pict>
      </w:r>
      <w:r>
        <w:rPr/>
        <w:pict>
          <v:group style="position:absolute;margin-left:65.519997pt;margin-top:67.353661pt;width:453.7pt;height:5.55pt;mso-position-horizontal-relative:page;mso-position-vertical-relative:paragraph;z-index:-1130152" coordorigin="1310,1347" coordsize="9074,111">
            <v:shape style="position:absolute;left:1310;top:1347;width:2849;height:110" type="#_x0000_t75" stroked="false">
              <v:imagedata r:id="rId813" o:title=""/>
            </v:shape>
            <v:shape style="position:absolute;left:4136;top:1443;width:1716;height:14" type="#_x0000_t75" stroked="false">
              <v:imagedata r:id="rId814" o:title=""/>
            </v:shape>
            <v:shape style="position:absolute;left:5838;top:1443;width:1290;height:14" type="#_x0000_t75" stroked="false">
              <v:imagedata r:id="rId815" o:title=""/>
            </v:shape>
            <v:shape style="position:absolute;left:7113;top:1443;width:1574;height:14" type="#_x0000_t75" stroked="false">
              <v:imagedata r:id="rId816" o:title=""/>
            </v:shape>
            <v:shape style="position:absolute;left:8672;top:1448;width:1711;height:10" type="#_x0000_t75" stroked="false">
              <v:imagedata r:id="rId504" o:title=""/>
            </v:shape>
            <w10:wrap type="none"/>
          </v:group>
        </w:pict>
      </w:r>
      <w:r>
        <w:rPr>
          <w:rFonts w:ascii="Times New Roman" w:hAnsi="Times New Roman" w:cs="Times New Roman" w:eastAsia="Times New Roman" w:hint="default"/>
        </w:rPr>
        <w:t>A</w:t>
      </w:r>
      <w:r>
        <w:rPr/>
        <w:t>、本公司期末无单项金额重大并单项计提坏账准备的其他应收款。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316" w:type="dxa"/>
        <w:tblLayout w:type="fixed"/>
        <w:tblCellMar>
          <w:top w:w="0" w:type="dxa"/>
          <w:left w:w="0" w:type="dxa"/>
          <w:bottom w:w="0" w:type="dxa"/>
          <w:right w:w="0" w:type="dxa"/>
        </w:tblCellMar>
        <w:tblLook w:val="01E0"/>
      </w:tblPr>
      <w:tblGrid>
        <w:gridCol w:w="2849"/>
        <w:gridCol w:w="1702"/>
        <w:gridCol w:w="1276"/>
        <w:gridCol w:w="1559"/>
        <w:gridCol w:w="1702"/>
      </w:tblGrid>
      <w:tr>
        <w:trPr>
          <w:trHeight w:val="287" w:hRule="exact"/>
        </w:trPr>
        <w:tc>
          <w:tcPr>
            <w:tcW w:w="2849" w:type="dxa"/>
            <w:tcBorders>
              <w:top w:val="nil" w:sz="6" w:space="0" w:color="auto"/>
              <w:left w:val="nil" w:sz="6" w:space="0" w:color="auto"/>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tc>
        <w:tc>
          <w:tcPr>
            <w:tcW w:w="1702" w:type="dxa"/>
            <w:tcBorders>
              <w:top w:val="nil" w:sz="6" w:space="0" w:color="auto"/>
              <w:left w:val="single" w:sz="4" w:space="0" w:color="000000"/>
              <w:bottom w:val="single" w:sz="2" w:space="0" w:color="000000"/>
              <w:right w:val="single" w:sz="4" w:space="0" w:color="000000"/>
            </w:tcBorders>
          </w:tcPr>
          <w:p>
            <w:pPr>
              <w:pStyle w:val="TableParagraph"/>
              <w:spacing w:line="231"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76" w:type="dxa"/>
            <w:tcBorders>
              <w:top w:val="nil" w:sz="6" w:space="0" w:color="auto"/>
              <w:left w:val="single" w:sz="4" w:space="0" w:color="000000"/>
              <w:bottom w:val="single" w:sz="2" w:space="0" w:color="000000"/>
              <w:right w:val="single" w:sz="4" w:space="0" w:color="000000"/>
            </w:tcBorders>
          </w:tcPr>
          <w:p>
            <w:pPr>
              <w:pStyle w:val="TableParagraph"/>
              <w:spacing w:line="231"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nil" w:sz="6" w:space="0" w:color="auto"/>
              <w:left w:val="single" w:sz="4" w:space="0" w:color="000000"/>
              <w:bottom w:val="single" w:sz="2" w:space="0" w:color="000000"/>
              <w:right w:val="single" w:sz="4" w:space="0" w:color="000000"/>
            </w:tcBorders>
          </w:tcPr>
          <w:p>
            <w:pPr>
              <w:pStyle w:val="TableParagraph"/>
              <w:spacing w:line="244"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nil" w:sz="6" w:space="0" w:color="auto"/>
              <w:left w:val="single" w:sz="4" w:space="0" w:color="000000"/>
              <w:bottom w:val="single" w:sz="2" w:space="0" w:color="000000"/>
              <w:right w:val="nil" w:sz="6" w:space="0" w:color="auto"/>
            </w:tcBorders>
          </w:tcPr>
          <w:p>
            <w:pPr>
              <w:pStyle w:val="TableParagraph"/>
              <w:spacing w:line="231" w:lineRule="exact"/>
              <w:ind w:right="4"/>
              <w:jc w:val="center"/>
              <w:rPr>
                <w:rFonts w:ascii="宋体" w:hAnsi="宋体" w:cs="宋体" w:eastAsia="宋体" w:hint="default"/>
                <w:sz w:val="18"/>
                <w:szCs w:val="18"/>
              </w:rPr>
            </w:pPr>
            <w:r>
              <w:rPr>
                <w:rFonts w:ascii="宋体" w:hAnsi="宋体" w:cs="宋体" w:eastAsia="宋体" w:hint="default"/>
                <w:b/>
                <w:bCs/>
                <w:sz w:val="18"/>
                <w:szCs w:val="18"/>
              </w:rPr>
              <w:t>不计提理由</w:t>
            </w:r>
            <w:r>
              <w:rPr>
                <w:rFonts w:ascii="宋体" w:hAnsi="宋体" w:cs="宋体" w:eastAsia="宋体" w:hint="default"/>
                <w:sz w:val="18"/>
                <w:szCs w:val="18"/>
              </w:rPr>
            </w:r>
          </w:p>
        </w:tc>
      </w:tr>
      <w:tr>
        <w:trPr>
          <w:trHeight w:val="218" w:hRule="exact"/>
        </w:trPr>
        <w:tc>
          <w:tcPr>
            <w:tcW w:w="2849" w:type="dxa"/>
            <w:tcBorders>
              <w:top w:val="single" w:sz="2" w:space="0" w:color="000000"/>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702" w:type="dxa"/>
            <w:tcBorders>
              <w:top w:val="single" w:sz="2" w:space="0" w:color="000000"/>
              <w:left w:val="single" w:sz="4" w:space="0" w:color="000000"/>
              <w:bottom w:val="nil" w:sz="6" w:space="0" w:color="auto"/>
              <w:right w:val="single" w:sz="4" w:space="0" w:color="000000"/>
            </w:tcBorders>
          </w:tcPr>
          <w:p>
            <w:pPr>
              <w:pStyle w:val="TableParagraph"/>
              <w:spacing w:line="201" w:lineRule="exact" w:before="55"/>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276"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559"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702" w:type="dxa"/>
            <w:tcBorders>
              <w:top w:val="single" w:sz="2" w:space="0" w:color="000000"/>
              <w:left w:val="single" w:sz="4" w:space="0" w:color="000000"/>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关联方往来</w:t>
            </w:r>
          </w:p>
        </w:tc>
      </w:tr>
      <w:tr>
        <w:trPr>
          <w:trHeight w:val="430"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1276"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关联方往来</w:t>
            </w:r>
          </w:p>
        </w:tc>
      </w:tr>
      <w:tr>
        <w:trPr>
          <w:trHeight w:val="32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关联方往来</w:t>
            </w:r>
          </w:p>
        </w:tc>
      </w:tr>
      <w:tr>
        <w:trPr>
          <w:trHeight w:val="329"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360,000,000.00</w:t>
            </w:r>
            <w:r>
              <w:rPr>
                <w:rFonts w:ascii="Times New Roman"/>
                <w:spacing w:val="-1"/>
                <w:sz w:val="18"/>
              </w:rPr>
            </w:r>
          </w:p>
        </w:tc>
        <w:tc>
          <w:tcPr>
            <w:tcW w:w="1276" w:type="dxa"/>
            <w:vMerge/>
            <w:tcBorders>
              <w:left w:val="single" w:sz="4" w:space="0" w:color="000000"/>
              <w:bottom w:val="single" w:sz="12" w:space="0" w:color="000000"/>
              <w:right w:val="single" w:sz="4" w:space="0" w:color="000000"/>
            </w:tcBorders>
          </w:tcPr>
          <w:p>
            <w:pPr/>
          </w:p>
        </w:tc>
        <w:tc>
          <w:tcPr>
            <w:tcW w:w="1559" w:type="dxa"/>
            <w:vMerge/>
            <w:tcBorders>
              <w:left w:val="single" w:sz="4" w:space="0" w:color="000000"/>
              <w:bottom w:val="single" w:sz="12" w:space="0" w:color="000000"/>
              <w:right w:val="single" w:sz="4" w:space="0" w:color="000000"/>
            </w:tcBorders>
          </w:tcPr>
          <w:p>
            <w:pPr/>
          </w:p>
        </w:tc>
        <w:tc>
          <w:tcPr>
            <w:tcW w:w="1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tc>
      </w:tr>
    </w:tbl>
    <w:p>
      <w:pPr>
        <w:spacing w:line="240" w:lineRule="auto" w:before="1"/>
        <w:rPr>
          <w:rFonts w:ascii="宋体" w:hAnsi="宋体" w:cs="宋体" w:eastAsia="宋体" w:hint="default"/>
          <w:sz w:val="8"/>
          <w:szCs w:val="8"/>
        </w:rPr>
      </w:pPr>
    </w:p>
    <w:p>
      <w:pPr>
        <w:pStyle w:val="BodyText"/>
        <w:spacing w:line="386" w:lineRule="auto" w:before="35"/>
        <w:ind w:left="574" w:right="3892"/>
        <w:jc w:val="left"/>
      </w:pPr>
      <w:r>
        <w:rPr/>
        <w:pict>
          <v:group style="position:absolute;margin-left:65.519997pt;margin-top:-39.026314pt;width:453.7pt;height:.5pt;mso-position-horizontal-relative:page;mso-position-vertical-relative:paragraph;z-index:-1130128" coordorigin="1310,-781" coordsize="9074,10">
            <v:shape style="position:absolute;left:1310;top:-781;width:2830;height:10" type="#_x0000_t75" stroked="false">
              <v:imagedata r:id="rId817" o:title=""/>
            </v:shape>
            <v:shape style="position:absolute;left:4136;top:-781;width:1707;height:10" type="#_x0000_t75" stroked="false">
              <v:imagedata r:id="rId411" o:title=""/>
            </v:shape>
            <v:shape style="position:absolute;left:5838;top:-781;width:4546;height:10" type="#_x0000_t75" stroked="false">
              <v:imagedata r:id="rId811" o:title=""/>
            </v:shape>
            <w10:wrap type="none"/>
          </v:group>
        </w:pict>
      </w:r>
      <w:r>
        <w:rPr/>
        <w:pict>
          <v:group style="position:absolute;margin-left:65.519997pt;margin-top:-22.886375pt;width:453.7pt;height:.5pt;mso-position-horizontal-relative:page;mso-position-vertical-relative:paragraph;z-index:-1130104" coordorigin="1310,-458" coordsize="9074,10">
            <v:shape style="position:absolute;left:1310;top:-458;width:2830;height:10" type="#_x0000_t75" stroked="false">
              <v:imagedata r:id="rId817" o:title=""/>
            </v:shape>
            <v:shape style="position:absolute;left:4136;top:-458;width:1707;height:10" type="#_x0000_t75" stroked="false">
              <v:imagedata r:id="rId411" o:title=""/>
            </v:shape>
            <v:shape style="position:absolute;left:5838;top:-458;width:4546;height:10" type="#_x0000_t75" stroked="false">
              <v:imagedata r:id="rId811" o:title=""/>
            </v:shape>
            <w10:wrap type="none"/>
          </v:group>
        </w:pict>
      </w:r>
      <w:r>
        <w:rPr/>
        <w:pict>
          <v:shape style="position:absolute;margin-left:207.020004pt;margin-top:-7.046325pt;width:.48002pt;height:.24pt;mso-position-horizontal-relative:page;mso-position-vertical-relative:paragraph;z-index:-1130080" type="#_x0000_t75" stroked="false">
            <v:imagedata r:id="rId797" o:title=""/>
          </v:shape>
        </w:pict>
      </w:r>
      <w:r>
        <w:rPr/>
        <w:pict>
          <v:shape style="position:absolute;margin-left:292.119995pt;margin-top:-7.046325pt;width:.48003pt;height:.24pt;mso-position-horizontal-relative:page;mso-position-vertical-relative:paragraph;z-index:-1130056" type="#_x0000_t75" stroked="false">
            <v:imagedata r:id="rId797" o:title=""/>
          </v:shape>
        </w:pict>
      </w:r>
      <w:r>
        <w:rPr/>
        <w:pict>
          <v:shape style="position:absolute;margin-left:355.899994pt;margin-top:-7.046325pt;width:.48003pt;height:.24pt;mso-position-horizontal-relative:page;mso-position-vertical-relative:paragraph;z-index:-1130032" type="#_x0000_t75" stroked="false">
            <v:imagedata r:id="rId797" o:title=""/>
          </v:shape>
        </w:pict>
      </w:r>
      <w:r>
        <w:rPr/>
        <w:pict>
          <v:shape style="position:absolute;margin-left:433.859985pt;margin-top:-7.046325pt;width:.48003pt;height:.24pt;mso-position-horizontal-relative:page;mso-position-vertical-relative:paragraph;z-index:-1130008" type="#_x0000_t75" stroked="false">
            <v:imagedata r:id="rId797" o:title=""/>
          </v:shape>
        </w:pict>
      </w:r>
      <w:r>
        <w:rPr>
          <w:rFonts w:ascii="Times New Roman" w:hAnsi="Times New Roman" w:cs="Times New Roman" w:eastAsia="Times New Roman" w:hint="default"/>
        </w:rPr>
        <w:t>B</w:t>
      </w:r>
      <w:r>
        <w:rPr/>
        <w:t>、本公司期末无单项金额不重大但单项计提坏账准备的其他应收款。 </w:t>
      </w:r>
      <w:r>
        <w:rPr>
          <w:rFonts w:ascii="Times New Roman" w:hAnsi="Times New Roman" w:cs="Times New Roman" w:eastAsia="Times New Roman" w:hint="default"/>
        </w:rPr>
        <w:t>C</w:t>
      </w:r>
      <w:r>
        <w:rPr/>
        <w:t>、组合中，按账龄分析法计提坏账准备的其他应收款：</w:t>
      </w:r>
    </w:p>
    <w:p>
      <w:pPr>
        <w:spacing w:after="0" w:line="386"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576" w:right="-20"/>
        <w:jc w:val="left"/>
      </w:pPr>
      <w:r>
        <w:rPr/>
        <w:t>（续）</w:t>
      </w:r>
    </w:p>
    <w:p>
      <w:pPr>
        <w:spacing w:line="214" w:lineRule="exact" w:before="122"/>
        <w:ind w:left="4904" w:right="4012"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sz w:val="18"/>
          <w:szCs w:val="18"/>
        </w:rPr>
      </w:r>
    </w:p>
    <w:p>
      <w:pPr>
        <w:spacing w:line="214" w:lineRule="exact" w:before="0"/>
        <w:ind w:left="491" w:right="0" w:firstLine="0"/>
        <w:jc w:val="left"/>
        <w:rPr>
          <w:rFonts w:ascii="宋体" w:hAnsi="宋体" w:cs="宋体" w:eastAsia="宋体" w:hint="default"/>
          <w:sz w:val="18"/>
          <w:szCs w:val="18"/>
        </w:rPr>
      </w:pPr>
      <w:r>
        <w:rPr/>
        <w:pict>
          <v:group style="position:absolute;margin-left:55.23pt;margin-top:-14.326956pt;width:463pt;height:18.8pt;mso-position-horizontal-relative:page;mso-position-vertical-relative:paragraph;z-index:-1129984" coordorigin="1105,-287" coordsize="9260,376">
            <v:group style="position:absolute;left:1120;top:-272;width:3554;height:2" coordorigin="1120,-272" coordsize="3554,2">
              <v:shape style="position:absolute;left:1120;top:-272;width:3554;height:2" coordorigin="1120,-272" coordsize="3554,0" path="m1120,-272l4673,-272e" filled="false" stroked="true" strokeweight="1.5pt" strokecolor="#000000">
                <v:path arrowok="t"/>
              </v:shape>
            </v:group>
            <v:group style="position:absolute;left:4673;top:-272;width:30;height:2" coordorigin="4673,-272" coordsize="30,2">
              <v:shape style="position:absolute;left:4673;top:-272;width:30;height:2" coordorigin="4673,-272" coordsize="30,0" path="m4673,-272l4703,-272e" filled="false" stroked="true" strokeweight="1.5pt" strokecolor="#000000">
                <v:path arrowok="t"/>
              </v:shape>
            </v:group>
            <v:group style="position:absolute;left:4703;top:-272;width:5646;height:2" coordorigin="4703,-272" coordsize="5646,2">
              <v:shape style="position:absolute;left:4703;top:-272;width:5646;height:2" coordorigin="4703,-272" coordsize="5646,0" path="m4703,-272l10349,-272e" filled="false" stroked="true" strokeweight="1.5pt" strokecolor="#000000">
                <v:path arrowok="t"/>
              </v:shape>
            </v:group>
            <v:group style="position:absolute;left:4673;top:-257;width:10;height:20" coordorigin="4673,-257" coordsize="10,20">
              <v:shape style="position:absolute;left:4673;top:-257;width:10;height:20" coordorigin="4673,-257" coordsize="10,20" path="m4673,-237l4683,-237,4683,-257,4673,-257,4673,-237xe" filled="true" fillcolor="#000000" stroked="false">
                <v:path arrowok="t"/>
                <v:fill type="solid"/>
              </v:shape>
            </v:group>
            <v:group style="position:absolute;left:4673;top:-237;width:10;height:20" coordorigin="4673,-237" coordsize="10,20">
              <v:shape style="position:absolute;left:4673;top:-237;width:10;height:20" coordorigin="4673,-237" coordsize="10,20" path="m4673,-218l4683,-218,4683,-237,4673,-237,4673,-218xe" filled="true" fillcolor="#000000" stroked="false">
                <v:path arrowok="t"/>
                <v:fill type="solid"/>
              </v:shape>
            </v:group>
            <v:group style="position:absolute;left:4673;top:-218;width:10;height:20" coordorigin="4673,-218" coordsize="10,20">
              <v:shape style="position:absolute;left:4673;top:-218;width:10;height:20" coordorigin="4673,-218" coordsize="10,20" path="m4673,-199l4683,-199,4683,-218,4673,-218,4673,-199xe" filled="true" fillcolor="#000000" stroked="false">
                <v:path arrowok="t"/>
                <v:fill type="solid"/>
              </v:shape>
            </v:group>
            <v:group style="position:absolute;left:4673;top:-199;width:10;height:20" coordorigin="4673,-199" coordsize="10,20">
              <v:shape style="position:absolute;left:4673;top:-199;width:10;height:20" coordorigin="4673,-199" coordsize="10,20" path="m4673,-180l4683,-180,4683,-199,4673,-199,4673,-180xe" filled="true" fillcolor="#000000" stroked="false">
                <v:path arrowok="t"/>
                <v:fill type="solid"/>
              </v:shape>
            </v:group>
            <v:group style="position:absolute;left:4673;top:-180;width:10;height:20" coordorigin="4673,-180" coordsize="10,20">
              <v:shape style="position:absolute;left:4673;top:-180;width:10;height:20" coordorigin="4673,-180" coordsize="10,20" path="m4673,-161l4683,-161,4683,-180,4673,-180,4673,-161xe" filled="true" fillcolor="#000000" stroked="false">
                <v:path arrowok="t"/>
                <v:fill type="solid"/>
              </v:shape>
            </v:group>
            <v:group style="position:absolute;left:4673;top:-161;width:10;height:20" coordorigin="4673,-161" coordsize="10,20">
              <v:shape style="position:absolute;left:4673;top:-161;width:10;height:20" coordorigin="4673,-161" coordsize="10,20" path="m4673,-141l4683,-141,4683,-161,4673,-161,4673,-141xe" filled="true" fillcolor="#000000" stroked="false">
                <v:path arrowok="t"/>
                <v:fill type="solid"/>
              </v:shape>
            </v:group>
            <v:group style="position:absolute;left:4673;top:-141;width:10;height:20" coordorigin="4673,-141" coordsize="10,20">
              <v:shape style="position:absolute;left:4673;top:-141;width:10;height:20" coordorigin="4673,-141" coordsize="10,20" path="m4673,-122l4683,-122,4683,-141,4673,-141,4673,-122xe" filled="true" fillcolor="#000000" stroked="false">
                <v:path arrowok="t"/>
                <v:fill type="solid"/>
              </v:shape>
            </v:group>
            <v:group style="position:absolute;left:4673;top:-122;width:10;height:20" coordorigin="4673,-122" coordsize="10,20">
              <v:shape style="position:absolute;left:4673;top:-122;width:10;height:20" coordorigin="4673,-122" coordsize="10,20" path="m4673,-103l4683,-103,4683,-122,4673,-122,4673,-103xe" filled="true" fillcolor="#000000" stroked="false">
                <v:path arrowok="t"/>
                <v:fill type="solid"/>
              </v:shape>
            </v:group>
            <v:group style="position:absolute;left:4673;top:-103;width:10;height:20" coordorigin="4673,-103" coordsize="10,20">
              <v:shape style="position:absolute;left:4673;top:-103;width:10;height:20" coordorigin="4673,-103" coordsize="10,20" path="m4673,-84l4683,-84,4683,-103,4673,-103,4673,-84xe" filled="true" fillcolor="#000000" stroked="false">
                <v:path arrowok="t"/>
                <v:fill type="solid"/>
              </v:shape>
            </v:group>
            <v:group style="position:absolute;left:4673;top:-84;width:10;height:20" coordorigin="4673,-84" coordsize="10,20">
              <v:shape style="position:absolute;left:4673;top:-84;width:10;height:20" coordorigin="4673,-84" coordsize="10,20" path="m4673,-65l4683,-65,4683,-84,4673,-84,4673,-65xe" filled="true" fillcolor="#000000" stroked="false">
                <v:path arrowok="t"/>
                <v:fill type="solid"/>
              </v:shape>
            </v:group>
            <v:group style="position:absolute;left:4673;top:-65;width:10;height:20" coordorigin="4673,-65" coordsize="10,20">
              <v:shape style="position:absolute;left:4673;top:-65;width:10;height:20" coordorigin="4673,-65" coordsize="10,20" path="m4673,-45l4683,-45,4683,-65,4673,-65,4673,-45xe" filled="true" fillcolor="#000000" stroked="false">
                <v:path arrowok="t"/>
                <v:fill type="solid"/>
              </v:shape>
            </v:group>
            <v:group style="position:absolute;left:4673;top:-45;width:10;height:20" coordorigin="4673,-45" coordsize="10,20">
              <v:shape style="position:absolute;left:4673;top:-45;width:10;height:20" coordorigin="4673,-45" coordsize="10,20" path="m4673,-26l4683,-26,4683,-45,4673,-45,4673,-26xe" filled="true" fillcolor="#000000" stroked="false">
                <v:path arrowok="t"/>
                <v:fill type="solid"/>
              </v:shape>
            </v:group>
            <v:group style="position:absolute;left:4673;top:-26;width:10;height:20" coordorigin="4673,-26" coordsize="10,20">
              <v:shape style="position:absolute;left:4673;top:-26;width:10;height:20" coordorigin="4673,-26" coordsize="10,20" path="m4673,-7l4683,-7,4683,-26,4673,-26,4673,-7xe" filled="true" fillcolor="#000000" stroked="false">
                <v:path arrowok="t"/>
                <v:fill type="solid"/>
              </v:shape>
            </v:group>
            <v:group style="position:absolute;left:4673;top:-7;width:10;height:20" coordorigin="4673,-7" coordsize="10,20">
              <v:shape style="position:absolute;left:4673;top:-7;width:10;height:20" coordorigin="4673,-7" coordsize="10,20" path="m4673,13l4683,13,4683,-7,4673,-7,4673,13xe" filled="true" fillcolor="#000000" stroked="false">
                <v:path arrowok="t"/>
                <v:fill type="solid"/>
              </v:shape>
            </v:group>
            <v:group style="position:absolute;left:4673;top:13;width:10;height:20" coordorigin="4673,13" coordsize="10,20">
              <v:shape style="position:absolute;left:4673;top:13;width:10;height:20" coordorigin="4673,13" coordsize="10,20" path="m4673,32l4683,32,4683,13,4673,13,4673,32xe" filled="true" fillcolor="#000000" stroked="false">
                <v:path arrowok="t"/>
                <v:fill type="solid"/>
              </v:shape>
            </v:group>
            <v:group style="position:absolute;left:4673;top:32;width:10;height:20" coordorigin="4673,32" coordsize="10,20">
              <v:shape style="position:absolute;left:4673;top:32;width:10;height:20" coordorigin="4673,32" coordsize="10,20" path="m4673,51l4683,51,4683,32,4673,32,4673,51xe" filled="true" fillcolor="#000000" stroked="false">
                <v:path arrowok="t"/>
                <v:fill type="solid"/>
              </v:shape>
            </v:group>
            <v:group style="position:absolute;left:4673;top:51;width:10;height:20" coordorigin="4673,51" coordsize="10,20">
              <v:shape style="position:absolute;left:4673;top:51;width:10;height:20" coordorigin="4673,51" coordsize="10,20" path="m4673,70l4683,70,4683,51,4673,51,4673,70xe" filled="true" fillcolor="#000000" stroked="false">
                <v:path arrowok="t"/>
                <v:fill type="solid"/>
              </v:shape>
            </v:group>
            <v:group style="position:absolute;left:4673;top:70;width:10;height:20" coordorigin="4673,70" coordsize="10,20">
              <v:shape style="position:absolute;left:4673;top:70;width:10;height:20" coordorigin="4673,70" coordsize="10,20" path="m4673,89l4683,89,4683,70,4673,70,4673,89xe" filled="true" fillcolor="#000000" stroked="false">
                <v:path arrowok="t"/>
                <v:fill type="solid"/>
              </v:shape>
            </v:group>
            <w10:wrap type="none"/>
          </v:group>
        </w:pict>
      </w:r>
      <w:r>
        <w:rPr/>
        <w:pict>
          <v:shape style="position:absolute;margin-left:233.660004pt;margin-top:24.633064pt;width:.48pt;height:.53998pt;mso-position-horizontal-relative:page;mso-position-vertical-relative:paragraph;z-index:27016" type="#_x0000_t75" stroked="false">
            <v:imagedata r:id="rId818" o:title=""/>
          </v:shape>
        </w:pict>
      </w:r>
      <w:r>
        <w:rPr/>
        <w:pict>
          <v:shape style="position:absolute;margin-left:347.079987pt;margin-top:24.633064pt;width:.48001pt;height:.53998pt;mso-position-horizontal-relative:page;mso-position-vertical-relative:paragraph;z-index:27040" type="#_x0000_t75" stroked="false">
            <v:imagedata r:id="rId818" o:title=""/>
          </v:shape>
        </w:pict>
      </w:r>
      <w:r>
        <w:rPr/>
        <w:pict>
          <v:shape style="position:absolute;margin-left:439.26001pt;margin-top:24.633064pt;width:.47998pt;height:.53998pt;mso-position-horizontal-relative:page;mso-position-vertical-relative:paragraph;z-index:27064" type="#_x0000_t75" stroked="false">
            <v:imagedata r:id="rId818" o:title=""/>
          </v:shape>
        </w:pict>
      </w:r>
      <w:r>
        <w:rPr/>
        <w:pict>
          <v:shape style="position:absolute;margin-left:55.259998pt;margin-top:5.913064pt;width:462.2pt;height:40.050pt;mso-position-horizontal-relative:page;mso-position-vertical-relative:paragraph;z-index:27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3"/>
                    <w:gridCol w:w="2268"/>
                    <w:gridCol w:w="1844"/>
                    <w:gridCol w:w="1559"/>
                  </w:tblGrid>
                  <w:tr>
                    <w:trPr>
                      <w:trHeight w:val="385" w:hRule="exact"/>
                    </w:trPr>
                    <w:tc>
                      <w:tcPr>
                        <w:tcW w:w="3573" w:type="dxa"/>
                        <w:tcBorders>
                          <w:top w:val="nil" w:sz="6" w:space="0" w:color="auto"/>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9"/>
                            <w:szCs w:val="29"/>
                          </w:rPr>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46"/>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95" w:hRule="exact"/>
                    </w:trPr>
                    <w:tc>
                      <w:tcPr>
                        <w:tcW w:w="35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345" w:right="0"/>
                          <w:jc w:val="left"/>
                          <w:rPr>
                            <w:rFonts w:ascii="Times New Roman" w:hAnsi="Times New Roman" w:cs="Times New Roman" w:eastAsia="Times New Roman" w:hint="default"/>
                            <w:sz w:val="18"/>
                            <w:szCs w:val="18"/>
                          </w:rPr>
                        </w:pPr>
                        <w:r>
                          <w:rPr>
                            <w:rFonts w:ascii="Times New Roman"/>
                            <w:sz w:val="18"/>
                          </w:rPr>
                          <w:t>687,405.17</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100" w:right="0"/>
                          <w:jc w:val="left"/>
                          <w:rPr>
                            <w:rFonts w:ascii="Times New Roman" w:hAnsi="Times New Roman" w:cs="Times New Roman" w:eastAsia="Times New Roman" w:hint="default"/>
                            <w:sz w:val="18"/>
                            <w:szCs w:val="18"/>
                          </w:rPr>
                        </w:pPr>
                        <w:r>
                          <w:rPr>
                            <w:rFonts w:ascii="Times New Roman"/>
                            <w:sz w:val="18"/>
                          </w:rPr>
                          <w:t>6,874.06</w:t>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after="0" w:line="214" w:lineRule="exact"/>
        <w:jc w:val="left"/>
        <w:rPr>
          <w:rFonts w:ascii="宋体" w:hAnsi="宋体" w:cs="宋体" w:eastAsia="宋体" w:hint="default"/>
          <w:sz w:val="18"/>
          <w:szCs w:val="18"/>
        </w:rPr>
        <w:sectPr>
          <w:type w:val="continuous"/>
          <w:pgSz w:w="11910" w:h="16840"/>
          <w:pgMar w:top="1060" w:bottom="1160" w:left="980" w:right="0"/>
          <w:cols w:num="2" w:equalWidth="0">
            <w:col w:w="1207" w:space="40"/>
            <w:col w:w="9683"/>
          </w:cols>
        </w:sectPr>
      </w:pPr>
    </w:p>
    <w:p>
      <w:pPr>
        <w:spacing w:line="240" w:lineRule="auto" w:before="12"/>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77" w:footer="979" w:top="1060" w:bottom="1160" w:left="860" w:right="0"/>
        </w:sectPr>
      </w:pPr>
    </w:p>
    <w:p>
      <w:pPr>
        <w:spacing w:line="240" w:lineRule="auto" w:before="6"/>
        <w:rPr>
          <w:rFonts w:ascii="宋体" w:hAnsi="宋体" w:cs="宋体" w:eastAsia="宋体" w:hint="default"/>
          <w:b/>
          <w:bCs/>
          <w:sz w:val="17"/>
          <w:szCs w:val="17"/>
        </w:rPr>
      </w:pPr>
    </w:p>
    <w:p>
      <w:pPr>
        <w:spacing w:before="0"/>
        <w:ind w:left="1858" w:right="0" w:firstLine="0"/>
        <w:jc w:val="left"/>
        <w:rPr>
          <w:rFonts w:ascii="宋体" w:hAnsi="宋体" w:cs="宋体" w:eastAsia="宋体" w:hint="default"/>
          <w:sz w:val="18"/>
          <w:szCs w:val="18"/>
        </w:rPr>
      </w:pPr>
      <w:r>
        <w:rPr/>
        <w:pict>
          <v:shape style="position:absolute;margin-left:55.259998pt;margin-top:7.031736pt;width:462.2pt;height:38.2pt;mso-position-horizontal-relative:page;mso-position-vertical-relative:paragraph;z-index:27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3"/>
                    <w:gridCol w:w="2268"/>
                    <w:gridCol w:w="1844"/>
                    <w:gridCol w:w="1559"/>
                  </w:tblGrid>
                  <w:tr>
                    <w:trPr>
                      <w:trHeight w:val="366" w:hRule="exact"/>
                    </w:trPr>
                    <w:tc>
                      <w:tcPr>
                        <w:tcW w:w="3573"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7"/>
                            <w:szCs w:val="27"/>
                          </w:rPr>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46"/>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77" w:hRule="exact"/>
                    </w:trPr>
                    <w:tc>
                      <w:tcPr>
                        <w:tcW w:w="35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left="1345" w:right="0"/>
                          <w:jc w:val="left"/>
                          <w:rPr>
                            <w:rFonts w:ascii="Times New Roman" w:hAnsi="Times New Roman" w:cs="Times New Roman" w:eastAsia="Times New Roman" w:hint="default"/>
                            <w:sz w:val="18"/>
                            <w:szCs w:val="18"/>
                          </w:rPr>
                        </w:pPr>
                        <w:r>
                          <w:rPr>
                            <w:rFonts w:ascii="Times New Roman"/>
                            <w:sz w:val="18"/>
                          </w:rPr>
                          <w:t>180,000.00</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left="1100" w:right="0"/>
                          <w:jc w:val="left"/>
                          <w:rPr>
                            <w:rFonts w:ascii="Times New Roman" w:hAnsi="Times New Roman" w:cs="Times New Roman" w:eastAsia="Times New Roman" w:hint="default"/>
                            <w:sz w:val="18"/>
                            <w:szCs w:val="18"/>
                          </w:rPr>
                        </w:pPr>
                        <w:r>
                          <w:rPr>
                            <w:rFonts w:ascii="Times New Roman"/>
                            <w:sz w:val="18"/>
                          </w:rPr>
                          <w:t>1,800.00</w:t>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12"/>
        <w:rPr>
          <w:rFonts w:ascii="宋体" w:hAnsi="宋体" w:cs="宋体" w:eastAsia="宋体" w:hint="default"/>
          <w:b/>
          <w:bCs/>
          <w:sz w:val="19"/>
          <w:szCs w:val="19"/>
        </w:rPr>
      </w:pPr>
    </w:p>
    <w:p>
      <w:pPr>
        <w:tabs>
          <w:tab w:pos="6081" w:val="left" w:leader="none"/>
        </w:tabs>
        <w:spacing w:line="20" w:lineRule="exact"/>
        <w:ind w:left="3813" w:right="-41" w:firstLine="0"/>
        <w:rPr>
          <w:rFonts w:ascii="宋体" w:hAnsi="宋体" w:cs="宋体" w:eastAsia="宋体" w:hint="default"/>
          <w:sz w:val="2"/>
          <w:szCs w:val="2"/>
        </w:rPr>
      </w:pPr>
      <w:r>
        <w:rPr>
          <w:rFonts w:ascii="宋体"/>
          <w:sz w:val="2"/>
        </w:rPr>
        <w:drawing>
          <wp:inline distT="0" distB="0" distL="0" distR="0">
            <wp:extent cx="6096" cy="6857"/>
            <wp:effectExtent l="0" t="0" r="0" b="0"/>
            <wp:docPr id="127" name="image798.png" descr=""/>
            <wp:cNvGraphicFramePr>
              <a:graphicFrameLocks noChangeAspect="1"/>
            </wp:cNvGraphicFramePr>
            <a:graphic>
              <a:graphicData uri="http://schemas.openxmlformats.org/drawingml/2006/picture">
                <pic:pic>
                  <pic:nvPicPr>
                    <pic:cNvPr id="128" name="image798.png"/>
                    <pic:cNvPicPr/>
                  </pic:nvPicPr>
                  <pic:blipFill>
                    <a:blip r:embed="rId819" cstate="print"/>
                    <a:stretch>
                      <a:fillRect/>
                    </a:stretch>
                  </pic:blipFill>
                  <pic:spPr>
                    <a:xfrm>
                      <a:off x="0" y="0"/>
                      <a:ext cx="6096" cy="6857"/>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6857"/>
            <wp:effectExtent l="0" t="0" r="0" b="0"/>
            <wp:docPr id="129" name="image798.png" descr=""/>
            <wp:cNvGraphicFramePr>
              <a:graphicFrameLocks noChangeAspect="1"/>
            </wp:cNvGraphicFramePr>
            <a:graphic>
              <a:graphicData uri="http://schemas.openxmlformats.org/drawingml/2006/picture">
                <pic:pic>
                  <pic:nvPicPr>
                    <pic:cNvPr id="130" name="image798.png"/>
                    <pic:cNvPicPr/>
                  </pic:nvPicPr>
                  <pic:blipFill>
                    <a:blip r:embed="rId819" cstate="print"/>
                    <a:stretch>
                      <a:fillRect/>
                    </a:stretch>
                  </pic:blipFill>
                  <pic:spPr>
                    <a:xfrm>
                      <a:off x="0" y="0"/>
                      <a:ext cx="6096" cy="6857"/>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pStyle w:val="Heading4"/>
        <w:spacing w:line="240" w:lineRule="auto" w:before="0"/>
        <w:ind w:left="274"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before="44"/>
        <w:ind w:left="160"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期初余额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860" w:right="0"/>
          <w:cols w:num="2" w:equalWidth="0">
            <w:col w:w="6092" w:space="40"/>
            <w:col w:w="4918"/>
          </w:cols>
        </w:sectPr>
      </w:pPr>
    </w:p>
    <w:p>
      <w:pPr>
        <w:spacing w:line="240" w:lineRule="auto" w:before="4"/>
        <w:rPr>
          <w:rFonts w:ascii="宋体" w:hAnsi="宋体" w:cs="宋体" w:eastAsia="宋体" w:hint="default"/>
          <w:b/>
          <w:bCs/>
          <w:sz w:val="12"/>
          <w:szCs w:val="12"/>
        </w:rPr>
      </w:pPr>
      <w:r>
        <w:rPr/>
        <w:pict>
          <v:group style="position:absolute;margin-left:53.82pt;margin-top:590.319946pt;width:478.35pt;height:5.05pt;mso-position-horizontal-relative:page;mso-position-vertical-relative:page;z-index:-1129312" coordorigin="1076,11806" coordsize="9567,101">
            <v:shape style="position:absolute;left:1076;top:11806;width:2426;height:101" type="#_x0000_t75" stroked="false">
              <v:imagedata r:id="rId626" o:title=""/>
            </v:shape>
            <v:shape style="position:absolute;left:3478;top:11898;width:1424;height:10" type="#_x0000_t75" stroked="false">
              <v:imagedata r:id="rId820" o:title=""/>
            </v:shape>
            <v:shape style="position:absolute;left:4897;top:11898;width:2272;height:10" type="#_x0000_t75" stroked="false">
              <v:imagedata r:id="rId821" o:title=""/>
            </v:shape>
            <v:shape style="position:absolute;left:7164;top:11898;width:2375;height:10" type="#_x0000_t75" stroked="false">
              <v:imagedata r:id="rId822" o:title=""/>
            </v:shape>
            <v:shape style="position:absolute;left:9534;top:11898;width:1109;height:10" type="#_x0000_t75" stroked="false">
              <v:imagedata r:id="rId823" o:title=""/>
            </v:shape>
            <w10:wrap type="none"/>
          </v:group>
        </w:pict>
      </w:r>
      <w:r>
        <w:rPr/>
        <w:pict>
          <v:group style="position:absolute;margin-left:53.82pt;margin-top:612.340027pt;width:478.35pt;height:.5pt;mso-position-horizontal-relative:page;mso-position-vertical-relative:page;z-index:-1129288" coordorigin="1076,12247" coordsize="9567,10">
            <v:shape style="position:absolute;left:1076;top:12247;width:2406;height:10" type="#_x0000_t75" stroked="false">
              <v:imagedata r:id="rId824" o:title=""/>
            </v:shape>
            <v:shape style="position:absolute;left:3478;top:12247;width:1424;height:10" type="#_x0000_t75" stroked="false">
              <v:imagedata r:id="rId825" o:title=""/>
            </v:shape>
            <v:shape style="position:absolute;left:4897;top:12247;width:2272;height:10" type="#_x0000_t75" stroked="false">
              <v:imagedata r:id="rId826" o:title=""/>
            </v:shape>
            <v:shape style="position:absolute;left:7164;top:12247;width:2375;height:10" type="#_x0000_t75" stroked="false">
              <v:imagedata r:id="rId827" o:title=""/>
            </v:shape>
            <v:shape style="position:absolute;left:9534;top:12247;width:1109;height:10" type="#_x0000_t75" stroked="false">
              <v:imagedata r:id="rId828" o:title=""/>
            </v:shape>
            <w10:wrap type="none"/>
          </v:group>
        </w:pict>
      </w:r>
      <w:r>
        <w:rPr/>
        <w:pict>
          <v:group style="position:absolute;margin-left:53.82pt;margin-top:636.219971pt;width:478.35pt;height:.5pt;mso-position-horizontal-relative:page;mso-position-vertical-relative:page;z-index:-1129264" coordorigin="1076,12724" coordsize="9567,10">
            <v:shape style="position:absolute;left:1076;top:12724;width:2406;height:10" type="#_x0000_t75" stroked="false">
              <v:imagedata r:id="rId824" o:title=""/>
            </v:shape>
            <v:shape style="position:absolute;left:3478;top:12724;width:1424;height:10" type="#_x0000_t75" stroked="false">
              <v:imagedata r:id="rId820" o:title=""/>
            </v:shape>
            <v:shape style="position:absolute;left:4897;top:12724;width:2272;height:10" type="#_x0000_t75" stroked="false">
              <v:imagedata r:id="rId821" o:title=""/>
            </v:shape>
            <v:shape style="position:absolute;left:7164;top:12724;width:2375;height:10" type="#_x0000_t75" stroked="false">
              <v:imagedata r:id="rId822" o:title=""/>
            </v:shape>
            <v:shape style="position:absolute;left:9534;top:12724;width:1109;height:10" type="#_x0000_t75" stroked="false">
              <v:imagedata r:id="rId823" o:title=""/>
            </v:shape>
            <w10:wrap type="none"/>
          </v:group>
        </w:pict>
      </w:r>
      <w:r>
        <w:rPr/>
        <w:pict>
          <v:group style="position:absolute;margin-left:53.82pt;margin-top:653.679993pt;width:478.35pt;height:.5pt;mso-position-horizontal-relative:page;mso-position-vertical-relative:page;z-index:-1129240" coordorigin="1076,13074" coordsize="9567,10">
            <v:shape style="position:absolute;left:1076;top:13074;width:2406;height:10" type="#_x0000_t75" stroked="false">
              <v:imagedata r:id="rId824" o:title=""/>
            </v:shape>
            <v:shape style="position:absolute;left:3478;top:13074;width:1424;height:10" type="#_x0000_t75" stroked="false">
              <v:imagedata r:id="rId825" o:title=""/>
            </v:shape>
            <v:shape style="position:absolute;left:4897;top:13074;width:2272;height:10" type="#_x0000_t75" stroked="false">
              <v:imagedata r:id="rId826" o:title=""/>
            </v:shape>
            <v:shape style="position:absolute;left:7164;top:13074;width:2375;height:10" type="#_x0000_t75" stroked="false">
              <v:imagedata r:id="rId827" o:title=""/>
            </v:shape>
            <v:shape style="position:absolute;left:9534;top:13074;width:1109;height:10" type="#_x0000_t75" stroked="false">
              <v:imagedata r:id="rId828" o:title=""/>
            </v:shape>
            <w10:wrap type="none"/>
          </v:group>
        </w:pict>
      </w:r>
      <w:r>
        <w:rPr/>
        <w:pict>
          <v:group style="position:absolute;margin-left:53.82pt;margin-top:666.640015pt;width:478.35pt;height:5.05pt;mso-position-horizontal-relative:page;mso-position-vertical-relative:page;z-index:-1129216" coordorigin="1076,13333" coordsize="9567,101">
            <v:shape style="position:absolute;left:1076;top:13333;width:2426;height:101" type="#_x0000_t75" stroked="false">
              <v:imagedata r:id="rId829" o:title=""/>
            </v:shape>
            <v:shape style="position:absolute;left:3478;top:13424;width:1424;height:10" type="#_x0000_t75" stroked="false">
              <v:imagedata r:id="rId825" o:title=""/>
            </v:shape>
            <v:shape style="position:absolute;left:4897;top:13424;width:2272;height:10" type="#_x0000_t75" stroked="false">
              <v:imagedata r:id="rId826" o:title=""/>
            </v:shape>
            <v:shape style="position:absolute;left:7164;top:13424;width:2375;height:10" type="#_x0000_t75" stroked="false">
              <v:imagedata r:id="rId827" o:title=""/>
            </v:shape>
            <v:shape style="position:absolute;left:9534;top:13424;width:1109;height:10" type="#_x0000_t75" stroked="false">
              <v:imagedata r:id="rId828" o:title=""/>
            </v:shape>
            <w10:wrap type="none"/>
          </v:group>
        </w:pict>
      </w:r>
      <w:r>
        <w:rPr/>
        <w:pict>
          <v:group style="position:absolute;margin-left:53.82pt;margin-top:684.159973pt;width:478.35pt;height:5.05pt;mso-position-horizontal-relative:page;mso-position-vertical-relative:page;z-index:-1129192" coordorigin="1076,13683" coordsize="9567,101">
            <v:shape style="position:absolute;left:1076;top:13683;width:2426;height:101" type="#_x0000_t75" stroked="false">
              <v:imagedata r:id="rId626" o:title=""/>
            </v:shape>
            <v:shape style="position:absolute;left:3478;top:13774;width:1424;height:10" type="#_x0000_t75" stroked="false">
              <v:imagedata r:id="rId820" o:title=""/>
            </v:shape>
            <v:shape style="position:absolute;left:4897;top:13774;width:2272;height:10" type="#_x0000_t75" stroked="false">
              <v:imagedata r:id="rId821" o:title=""/>
            </v:shape>
            <v:shape style="position:absolute;left:7164;top:13774;width:2375;height:10" type="#_x0000_t75" stroked="false">
              <v:imagedata r:id="rId822" o:title=""/>
            </v:shape>
            <v:shape style="position:absolute;left:9534;top:13774;width:1109;height:10" type="#_x0000_t75" stroked="false">
              <v:imagedata r:id="rId823" o:title=""/>
            </v:shape>
            <w10:wrap type="none"/>
          </v:group>
        </w:pict>
      </w:r>
      <w:r>
        <w:rPr/>
        <w:pict>
          <v:group style="position:absolute;margin-left:53.82pt;margin-top:706.200012pt;width:478.35pt;height:.5pt;mso-position-horizontal-relative:page;mso-position-vertical-relative:page;z-index:-1129168" coordorigin="1076,14124" coordsize="9567,10">
            <v:shape style="position:absolute;left:1076;top:14124;width:2406;height:10" type="#_x0000_t75" stroked="false">
              <v:imagedata r:id="rId824" o:title=""/>
            </v:shape>
            <v:shape style="position:absolute;left:3478;top:14124;width:1424;height:10" type="#_x0000_t75" stroked="false">
              <v:imagedata r:id="rId825" o:title=""/>
            </v:shape>
            <v:shape style="position:absolute;left:4897;top:14124;width:2272;height:10" type="#_x0000_t75" stroked="false">
              <v:imagedata r:id="rId826" o:title=""/>
            </v:shape>
            <v:shape style="position:absolute;left:7164;top:14124;width:2375;height:10" type="#_x0000_t75" stroked="false">
              <v:imagedata r:id="rId827" o:title=""/>
            </v:shape>
            <v:shape style="position:absolute;left:9534;top:14124;width:1109;height:10" type="#_x0000_t75" stroked="false">
              <v:imagedata r:id="rId828" o:title=""/>
            </v:shape>
            <w10:wrap type="none"/>
          </v:group>
        </w:pict>
      </w:r>
      <w:r>
        <w:rPr/>
        <w:pict>
          <v:group style="position:absolute;margin-left:53.82pt;margin-top:719.159973pt;width:478.35pt;height:5.05pt;mso-position-horizontal-relative:page;mso-position-vertical-relative:page;z-index:-1129144" coordorigin="1076,14383" coordsize="9567,101">
            <v:shape style="position:absolute;left:1076;top:14383;width:2426;height:101" type="#_x0000_t75" stroked="false">
              <v:imagedata r:id="rId829" o:title=""/>
            </v:shape>
            <v:shape style="position:absolute;left:3478;top:14474;width:1424;height:10" type="#_x0000_t75" stroked="false">
              <v:imagedata r:id="rId825" o:title=""/>
            </v:shape>
            <v:shape style="position:absolute;left:4897;top:14474;width:2272;height:10" type="#_x0000_t75" stroked="false">
              <v:imagedata r:id="rId826" o:title=""/>
            </v:shape>
            <v:shape style="position:absolute;left:7164;top:14474;width:2375;height:10" type="#_x0000_t75" stroked="false">
              <v:imagedata r:id="rId827" o:title=""/>
            </v:shape>
            <v:shape style="position:absolute;left:9534;top:14474;width:1109;height:10" type="#_x0000_t75" stroked="false">
              <v:imagedata r:id="rId828" o:title=""/>
            </v:shape>
            <w10:wrap type="none"/>
          </v:group>
        </w:pict>
      </w:r>
    </w:p>
    <w:p>
      <w:pPr>
        <w:pStyle w:val="BodyText"/>
        <w:spacing w:line="240" w:lineRule="auto" w:before="35"/>
        <w:ind w:left="694" w:right="0"/>
        <w:jc w:val="left"/>
      </w:pPr>
      <w:r>
        <w:rPr/>
        <w:pict>
          <v:group style="position:absolute;margin-left:55.23pt;margin-top:-87.886307pt;width:463pt;height:16.9pt;mso-position-horizontal-relative:page;mso-position-vertical-relative:paragraph;z-index:-1129576" coordorigin="1105,-1758" coordsize="9260,338">
            <v:group style="position:absolute;left:1120;top:-1743;width:3554;height:2" coordorigin="1120,-1743" coordsize="3554,2">
              <v:shape style="position:absolute;left:1120;top:-1743;width:3554;height:2" coordorigin="1120,-1743" coordsize="3554,0" path="m1120,-1743l4673,-1743e" filled="false" stroked="true" strokeweight="1.5pt" strokecolor="#000000">
                <v:path arrowok="t"/>
              </v:shape>
            </v:group>
            <v:group style="position:absolute;left:4673;top:-1743;width:30;height:2" coordorigin="4673,-1743" coordsize="30,2">
              <v:shape style="position:absolute;left:4673;top:-1743;width:30;height:2" coordorigin="4673,-1743" coordsize="30,0" path="m4673,-1743l4703,-1743e" filled="false" stroked="true" strokeweight="1.5pt" strokecolor="#000000">
                <v:path arrowok="t"/>
              </v:shape>
            </v:group>
            <v:group style="position:absolute;left:4703;top:-1743;width:5646;height:2" coordorigin="4703,-1743" coordsize="5646,2">
              <v:shape style="position:absolute;left:4703;top:-1743;width:5646;height:2" coordorigin="4703,-1743" coordsize="5646,0" path="m4703,-1743l10349,-1743e" filled="false" stroked="true" strokeweight="1.5pt" strokecolor="#000000">
                <v:path arrowok="t"/>
              </v:shape>
            </v:group>
            <v:group style="position:absolute;left:4673;top:-1728;width:10;height:20" coordorigin="4673,-1728" coordsize="10,20">
              <v:shape style="position:absolute;left:4673;top:-1728;width:10;height:20" coordorigin="4673,-1728" coordsize="10,20" path="m4673,-1709l4683,-1709,4683,-1728,4673,-1728,4673,-1709xe" filled="true" fillcolor="#000000" stroked="false">
                <v:path arrowok="t"/>
                <v:fill type="solid"/>
              </v:shape>
            </v:group>
            <v:group style="position:absolute;left:4673;top:-1709;width:10;height:20" coordorigin="4673,-1709" coordsize="10,20">
              <v:shape style="position:absolute;left:4673;top:-1709;width:10;height:20" coordorigin="4673,-1709" coordsize="10,20" path="m4673,-1689l4683,-1689,4683,-1709,4673,-1709,4673,-1689xe" filled="true" fillcolor="#000000" stroked="false">
                <v:path arrowok="t"/>
                <v:fill type="solid"/>
              </v:shape>
            </v:group>
            <v:group style="position:absolute;left:4673;top:-1689;width:10;height:20" coordorigin="4673,-1689" coordsize="10,20">
              <v:shape style="position:absolute;left:4673;top:-1689;width:10;height:20" coordorigin="4673,-1689" coordsize="10,20" path="m4673,-1670l4683,-1670,4683,-1689,4673,-1689,4673,-1670xe" filled="true" fillcolor="#000000" stroked="false">
                <v:path arrowok="t"/>
                <v:fill type="solid"/>
              </v:shape>
            </v:group>
            <v:group style="position:absolute;left:4673;top:-1670;width:10;height:20" coordorigin="4673,-1670" coordsize="10,20">
              <v:shape style="position:absolute;left:4673;top:-1670;width:10;height:20" coordorigin="4673,-1670" coordsize="10,20" path="m4673,-1651l4683,-1651,4683,-1670,4673,-1670,4673,-1651xe" filled="true" fillcolor="#000000" stroked="false">
                <v:path arrowok="t"/>
                <v:fill type="solid"/>
              </v:shape>
            </v:group>
            <v:group style="position:absolute;left:4673;top:-1651;width:10;height:20" coordorigin="4673,-1651" coordsize="10,20">
              <v:shape style="position:absolute;left:4673;top:-1651;width:10;height:20" coordorigin="4673,-1651" coordsize="10,20" path="m4673,-1632l4683,-1632,4683,-1651,4673,-1651,4673,-1632xe" filled="true" fillcolor="#000000" stroked="false">
                <v:path arrowok="t"/>
                <v:fill type="solid"/>
              </v:shape>
            </v:group>
            <v:group style="position:absolute;left:4673;top:-1632;width:10;height:20" coordorigin="4673,-1632" coordsize="10,20">
              <v:shape style="position:absolute;left:4673;top:-1632;width:10;height:20" coordorigin="4673,-1632" coordsize="10,20" path="m4673,-1613l4683,-1613,4683,-1632,4673,-1632,4673,-1613xe" filled="true" fillcolor="#000000" stroked="false">
                <v:path arrowok="t"/>
                <v:fill type="solid"/>
              </v:shape>
            </v:group>
            <v:group style="position:absolute;left:4673;top:-1613;width:10;height:20" coordorigin="4673,-1613" coordsize="10,20">
              <v:shape style="position:absolute;left:4673;top:-1613;width:10;height:20" coordorigin="4673,-1613" coordsize="10,20" path="m4673,-1593l4683,-1593,4683,-1613,4673,-1613,4673,-1593xe" filled="true" fillcolor="#000000" stroked="false">
                <v:path arrowok="t"/>
                <v:fill type="solid"/>
              </v:shape>
            </v:group>
            <v:group style="position:absolute;left:4673;top:-1593;width:10;height:20" coordorigin="4673,-1593" coordsize="10,20">
              <v:shape style="position:absolute;left:4673;top:-1593;width:10;height:20" coordorigin="4673,-1593" coordsize="10,20" path="m4673,-1574l4683,-1574,4683,-1593,4673,-1593,4673,-1574xe" filled="true" fillcolor="#000000" stroked="false">
                <v:path arrowok="t"/>
                <v:fill type="solid"/>
              </v:shape>
            </v:group>
            <v:group style="position:absolute;left:4673;top:-1574;width:10;height:20" coordorigin="4673,-1574" coordsize="10,20">
              <v:shape style="position:absolute;left:4673;top:-1574;width:10;height:20" coordorigin="4673,-1574" coordsize="10,20" path="m4673,-1555l4683,-1555,4683,-1574,4673,-1574,4673,-1555xe" filled="true" fillcolor="#000000" stroked="false">
                <v:path arrowok="t"/>
                <v:fill type="solid"/>
              </v:shape>
            </v:group>
            <v:group style="position:absolute;left:4673;top:-1555;width:10;height:20" coordorigin="4673,-1555" coordsize="10,20">
              <v:shape style="position:absolute;left:4673;top:-1555;width:10;height:20" coordorigin="4673,-1555" coordsize="10,20" path="m4673,-1536l4683,-1536,4683,-1555,4673,-1555,4673,-1536xe" filled="true" fillcolor="#000000" stroked="false">
                <v:path arrowok="t"/>
                <v:fill type="solid"/>
              </v:shape>
            </v:group>
            <v:group style="position:absolute;left:4673;top:-1536;width:10;height:20" coordorigin="4673,-1536" coordsize="10,20">
              <v:shape style="position:absolute;left:4673;top:-1536;width:10;height:20" coordorigin="4673,-1536" coordsize="10,20" path="m4673,-1517l4683,-1517,4683,-1536,4673,-1536,4673,-1517xe" filled="true" fillcolor="#000000" stroked="false">
                <v:path arrowok="t"/>
                <v:fill type="solid"/>
              </v:shape>
            </v:group>
            <v:group style="position:absolute;left:4673;top:-1517;width:10;height:20" coordorigin="4673,-1517" coordsize="10,20">
              <v:shape style="position:absolute;left:4673;top:-1517;width:10;height:20" coordorigin="4673,-1517" coordsize="10,20" path="m4673,-1497l4683,-1497,4683,-1517,4673,-1517,4673,-1497xe" filled="true" fillcolor="#000000" stroked="false">
                <v:path arrowok="t"/>
                <v:fill type="solid"/>
              </v:shape>
            </v:group>
            <v:group style="position:absolute;left:4673;top:-1497;width:10;height:20" coordorigin="4673,-1497" coordsize="10,20">
              <v:shape style="position:absolute;left:4673;top:-1497;width:10;height:20" coordorigin="4673,-1497" coordsize="10,20" path="m4673,-1478l4683,-1478,4683,-1497,4673,-1497,4673,-1478xe" filled="true" fillcolor="#000000" stroked="false">
                <v:path arrowok="t"/>
                <v:fill type="solid"/>
              </v:shape>
            </v:group>
            <v:group style="position:absolute;left:4673;top:-1478;width:10;height:20" coordorigin="4673,-1478" coordsize="10,20">
              <v:shape style="position:absolute;left:4673;top:-1478;width:10;height:20" coordorigin="4673,-1478" coordsize="10,20" path="m4673,-1459l4683,-1459,4683,-1478,4673,-1478,4673,-1459xe" filled="true" fillcolor="#000000" stroked="false">
                <v:path arrowok="t"/>
                <v:fill type="solid"/>
              </v:shape>
            </v:group>
            <v:group style="position:absolute;left:4673;top:-1459;width:10;height:20" coordorigin="4673,-1459" coordsize="10,20">
              <v:shape style="position:absolute;left:4673;top:-1459;width:10;height:20" coordorigin="4673,-1459" coordsize="10,20" path="m4673,-1440l4683,-1440,4683,-1459,4673,-1459,4673,-1440xe" filled="true" fillcolor="#000000" stroked="false">
                <v:path arrowok="t"/>
                <v:fill type="solid"/>
              </v:shape>
            </v:group>
            <v:group style="position:absolute;left:4673;top:-1440;width:10;height:20" coordorigin="4673,-1440" coordsize="10,20">
              <v:shape style="position:absolute;left:4673;top:-1440;width:10;height:20" coordorigin="4673,-1440" coordsize="10,20" path="m4673,-1421l4683,-1421,4683,-1440,4673,-1440,4673,-1421xe" filled="true" fillcolor="#000000" stroked="false">
                <v:path arrowok="t"/>
                <v:fill type="solid"/>
              </v:shape>
            </v:group>
            <w10:wrap type="none"/>
          </v:group>
        </w:pict>
      </w:r>
      <w:r>
        <w:rPr/>
        <w:pict>
          <v:shape style="position:absolute;margin-left:439.26001pt;margin-top:-50.746288pt;width:.47998pt;height:.53998pt;mso-position-horizontal-relative:page;mso-position-vertical-relative:paragraph;z-index:27424" type="#_x0000_t75" stroked="false">
            <v:imagedata r:id="rId819" o:title=""/>
          </v:shape>
        </w:pict>
      </w:r>
      <w:r>
        <w:rPr/>
        <w:t>本期计提坏账准备金额</w:t>
      </w:r>
      <w:r>
        <w:rPr>
          <w:rFonts w:ascii="Times New Roman" w:hAnsi="Times New Roman" w:cs="Times New Roman" w:eastAsia="Times New Roman" w:hint="default"/>
        </w:rPr>
        <w:t>6,874.06</w:t>
      </w:r>
      <w:r>
        <w:rPr/>
        <w:t>元；本期收回或转回坏账准备金额</w:t>
      </w:r>
      <w:r>
        <w:rPr>
          <w:rFonts w:ascii="Times New Roman" w:hAnsi="Times New Roman" w:cs="Times New Roman" w:eastAsia="Times New Roman" w:hint="default"/>
        </w:rPr>
        <w:t>1,800.00</w:t>
      </w:r>
      <w:r>
        <w:rPr/>
        <w:t>元。</w:t>
      </w:r>
    </w:p>
    <w:p>
      <w:pPr>
        <w:spacing w:line="240" w:lineRule="auto" w:before="6"/>
        <w:rPr>
          <w:rFonts w:ascii="宋体" w:hAnsi="宋体" w:cs="宋体" w:eastAsia="宋体" w:hint="default"/>
          <w:sz w:val="26"/>
          <w:szCs w:val="26"/>
        </w:rPr>
      </w:pPr>
    </w:p>
    <w:p>
      <w:pPr>
        <w:pStyle w:val="Heading4"/>
        <w:spacing w:line="240" w:lineRule="auto" w:before="0"/>
        <w:ind w:left="274" w:right="0"/>
        <w:jc w:val="left"/>
        <w:rPr>
          <w:b w:val="0"/>
          <w:bCs w:val="0"/>
        </w:rPr>
      </w:pP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0"/>
        <w:rPr>
          <w:rFonts w:ascii="宋体" w:hAnsi="宋体" w:cs="宋体" w:eastAsia="宋体" w:hint="default"/>
          <w:b/>
          <w:bCs/>
          <w:sz w:val="16"/>
          <w:szCs w:val="16"/>
        </w:rPr>
      </w:pPr>
    </w:p>
    <w:p>
      <w:pPr>
        <w:pStyle w:val="Heading4"/>
        <w:spacing w:line="240" w:lineRule="auto" w:before="0"/>
        <w:ind w:left="274" w:right="0"/>
        <w:jc w:val="left"/>
        <w:rPr>
          <w:b w:val="0"/>
          <w:bCs w:val="0"/>
        </w:rPr>
      </w:pPr>
      <w:r>
        <w:rPr/>
        <w:pict>
          <v:shape style="position:absolute;margin-left:205.339996pt;margin-top:37.943687pt;width:.48001pt;height:.12pt;mso-position-horizontal-relative:page;mso-position-vertical-relative:paragraph;z-index:27448" type="#_x0000_t75" stroked="false">
            <v:imagedata r:id="rId830" o:title=""/>
          </v:shape>
        </w:pict>
      </w:r>
      <w:r>
        <w:rPr/>
        <w:pict>
          <v:group style="position:absolute;margin-left:56.700001pt;margin-top:52.703728pt;width:439.5pt;height:5.4pt;mso-position-horizontal-relative:page;mso-position-vertical-relative:paragraph;z-index:-1129504" coordorigin="1134,1054" coordsize="8790,108">
            <v:shape style="position:absolute;left:1134;top:1054;width:2992;height:108" type="#_x0000_t75" stroked="false">
              <v:imagedata r:id="rId831" o:title=""/>
            </v:shape>
            <v:shape style="position:absolute;left:4102;top:1150;width:2993;height:12" type="#_x0000_t75" stroked="false">
              <v:imagedata r:id="rId832" o:title=""/>
            </v:shape>
            <v:shape style="position:absolute;left:7081;top:1152;width:2843;height:10" type="#_x0000_t75" stroked="false">
              <v:imagedata r:id="rId833" o:title=""/>
            </v:shape>
            <w10:wrap type="none"/>
          </v:group>
        </w:pict>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2"/>
        <w:rPr>
          <w:rFonts w:ascii="宋体" w:hAnsi="宋体" w:cs="宋体" w:eastAsia="宋体" w:hint="default"/>
          <w:b/>
          <w:bCs/>
          <w:sz w:val="4"/>
          <w:szCs w:val="4"/>
        </w:rPr>
      </w:pPr>
    </w:p>
    <w:tbl>
      <w:tblPr>
        <w:tblW w:w="0" w:type="auto"/>
        <w:jc w:val="left"/>
        <w:tblInd w:w="259" w:type="dxa"/>
        <w:tblLayout w:type="fixed"/>
        <w:tblCellMar>
          <w:top w:w="0" w:type="dxa"/>
          <w:left w:w="0" w:type="dxa"/>
          <w:bottom w:w="0" w:type="dxa"/>
          <w:right w:w="0" w:type="dxa"/>
        </w:tblCellMar>
        <w:tblLook w:val="01E0"/>
      </w:tblPr>
      <w:tblGrid>
        <w:gridCol w:w="2992"/>
        <w:gridCol w:w="2975"/>
        <w:gridCol w:w="2837"/>
      </w:tblGrid>
      <w:tr>
        <w:trPr>
          <w:trHeight w:val="404" w:hRule="exact"/>
        </w:trPr>
        <w:tc>
          <w:tcPr>
            <w:tcW w:w="2992"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975"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46"/>
              <w:ind w:left="938"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837"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46"/>
              <w:ind w:left="870"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290" w:hRule="exact"/>
        </w:trPr>
        <w:tc>
          <w:tcPr>
            <w:tcW w:w="2992" w:type="dxa"/>
            <w:tcBorders>
              <w:top w:val="single" w:sz="2"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2975" w:type="dxa"/>
            <w:tcBorders>
              <w:top w:val="single" w:sz="2" w:space="0" w:color="000000"/>
              <w:left w:val="single" w:sz="4" w:space="0" w:color="000000"/>
              <w:bottom w:val="nil" w:sz="6" w:space="0" w:color="auto"/>
              <w:right w:val="single" w:sz="4" w:space="0" w:color="000000"/>
            </w:tcBorders>
          </w:tcPr>
          <w:p>
            <w:pPr>
              <w:pStyle w:val="TableParagraph"/>
              <w:spacing w:line="20" w:lineRule="exact"/>
              <w:ind w:left="2962"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131" name="image809.png" descr=""/>
                  <wp:cNvGraphicFramePr>
                    <a:graphicFrameLocks noChangeAspect="1"/>
                  </wp:cNvGraphicFramePr>
                  <a:graphic>
                    <a:graphicData uri="http://schemas.openxmlformats.org/drawingml/2006/picture">
                      <pic:pic>
                        <pic:nvPicPr>
                          <pic:cNvPr id="132" name="image809.png"/>
                          <pic:cNvPicPr/>
                        </pic:nvPicPr>
                        <pic:blipFill>
                          <a:blip r:embed="rId830"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z w:val="18"/>
              </w:rPr>
              <w:t>687,405.17</w:t>
            </w:r>
          </w:p>
        </w:tc>
        <w:tc>
          <w:tcPr>
            <w:tcW w:w="2837" w:type="dxa"/>
            <w:tcBorders>
              <w:top w:val="single" w:sz="2" w:space="0" w:color="000000"/>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180,000.00</w:t>
            </w:r>
          </w:p>
        </w:tc>
      </w:tr>
      <w:tr>
        <w:trPr>
          <w:trHeight w:val="504" w:hRule="exact"/>
        </w:trPr>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360,000,000.00</w:t>
            </w:r>
          </w:p>
        </w:tc>
        <w:tc>
          <w:tcPr>
            <w:tcW w:w="2837"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103,000.00</w:t>
            </w:r>
          </w:p>
        </w:tc>
      </w:tr>
      <w:tr>
        <w:trPr>
          <w:trHeight w:val="401" w:hRule="exact"/>
        </w:trPr>
        <w:tc>
          <w:tcPr>
            <w:tcW w:w="2992" w:type="dxa"/>
            <w:tcBorders>
              <w:top w:val="nil" w:sz="6" w:space="0" w:color="auto"/>
              <w:left w:val="nil" w:sz="6" w:space="0" w:color="auto"/>
              <w:bottom w:val="single" w:sz="12"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b/>
                <w:spacing w:val="-1"/>
                <w:sz w:val="18"/>
              </w:rPr>
              <w:t>360,687,405.17</w:t>
            </w:r>
            <w:r>
              <w:rPr>
                <w:rFonts w:ascii="Times New Roman"/>
                <w:spacing w:val="-1"/>
                <w:sz w:val="18"/>
              </w:rPr>
            </w:r>
          </w:p>
        </w:tc>
        <w:tc>
          <w:tcPr>
            <w:tcW w:w="2837" w:type="dxa"/>
            <w:tcBorders>
              <w:top w:val="nil" w:sz="6" w:space="0" w:color="auto"/>
              <w:left w:val="single" w:sz="4" w:space="0" w:color="000000"/>
              <w:bottom w:val="single" w:sz="12"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b/>
                <w:sz w:val="18"/>
              </w:rPr>
              <w:t>283,000.00</w:t>
            </w:r>
            <w:r>
              <w:rPr>
                <w:rFonts w:ascii="Times New Roman"/>
                <w:sz w:val="18"/>
              </w:rPr>
            </w:r>
          </w:p>
        </w:tc>
      </w:tr>
    </w:tbl>
    <w:p>
      <w:pPr>
        <w:pStyle w:val="Heading4"/>
        <w:spacing w:line="240" w:lineRule="auto" w:before="84"/>
        <w:ind w:left="274" w:right="0"/>
        <w:jc w:val="left"/>
        <w:rPr>
          <w:b w:val="0"/>
          <w:bCs w:val="0"/>
        </w:rPr>
      </w:pPr>
      <w:r>
        <w:rPr/>
        <w:pict>
          <v:group style="position:absolute;margin-left:56.700001pt;margin-top:-26.256416pt;width:439.5pt;height:5.4pt;mso-position-horizontal-relative:page;mso-position-vertical-relative:paragraph;z-index:-1129480" coordorigin="1134,-525" coordsize="8790,108">
            <v:shape style="position:absolute;left:1134;top:-525;width:2992;height:108" type="#_x0000_t75" stroked="false">
              <v:imagedata r:id="rId834" o:title=""/>
            </v:shape>
            <v:shape style="position:absolute;left:4102;top:-429;width:2993;height:12" type="#_x0000_t75" stroked="false">
              <v:imagedata r:id="rId835" o:title=""/>
            </v:shape>
            <v:shape style="position:absolute;left:7074;top:-427;width:2850;height:10" type="#_x0000_t75" stroked="false">
              <v:imagedata r:id="rId836" o:title=""/>
            </v:shape>
            <w10:wrap type="none"/>
          </v:group>
        </w:pict>
      </w:r>
      <w:r>
        <w:rPr/>
        <w:pict>
          <v:shape style="position:absolute;margin-left:205.339996pt;margin-top:-1.656335pt;width:.48001pt;height:.12pt;mso-position-horizontal-relative:page;mso-position-vertical-relative:paragraph;z-index:27520" type="#_x0000_t75" stroked="false">
            <v:imagedata r:id="rId837" o:title=""/>
          </v:shape>
        </w:pict>
      </w:r>
      <w:r>
        <w:rPr/>
        <w:pict>
          <v:shape style="position:absolute;margin-left:353.920013pt;margin-top:-1.656335pt;width:.47998pt;height:.12pt;mso-position-horizontal-relative:page;mso-position-vertical-relative:paragraph;z-index:27544" type="#_x0000_t75" stroked="false">
            <v:imagedata r:id="rId837" o:title=""/>
          </v:shape>
        </w:pict>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10"/>
          <w:szCs w:val="10"/>
        </w:rPr>
      </w:pPr>
    </w:p>
    <w:p>
      <w:pPr>
        <w:pStyle w:val="BodyText"/>
        <w:spacing w:line="240" w:lineRule="auto" w:before="35"/>
        <w:ind w:left="696" w:right="0"/>
        <w:jc w:val="left"/>
      </w:pPr>
      <w:r>
        <w:rPr/>
        <w:t>本报告期按欠款方归集的期末余额前五名其他应收款汇总金额</w:t>
      </w:r>
      <w:r>
        <w:rPr>
          <w:spacing w:val="-53"/>
        </w:rPr>
        <w:t> </w:t>
      </w:r>
      <w:r>
        <w:rPr>
          <w:rFonts w:ascii="Times New Roman" w:hAnsi="Times New Roman" w:cs="Times New Roman" w:eastAsia="Times New Roman" w:hint="default"/>
        </w:rPr>
        <w:t>360,686,736.53 </w:t>
      </w:r>
      <w:r>
        <w:rPr/>
        <w:t>元，占其他应收款期末</w:t>
      </w:r>
    </w:p>
    <w:p>
      <w:pPr>
        <w:pStyle w:val="BodyText"/>
        <w:spacing w:line="240" w:lineRule="auto" w:before="52"/>
        <w:ind w:left="276" w:right="0"/>
        <w:jc w:val="left"/>
      </w:pPr>
      <w:r>
        <w:rPr/>
        <w:t>余额合计数的比例</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，相应计提的坏账准备期末余额</w:t>
      </w:r>
      <w:r>
        <w:rPr>
          <w:spacing w:val="-53"/>
        </w:rPr>
        <w:t> </w:t>
      </w:r>
      <w:r>
        <w:rPr>
          <w:rFonts w:ascii="Times New Roman" w:hAnsi="Times New Roman" w:cs="Times New Roman" w:eastAsia="Times New Roman" w:hint="default"/>
        </w:rPr>
        <w:t>6,867.36</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18"/>
          <w:szCs w:val="18"/>
        </w:rPr>
      </w:pPr>
    </w:p>
    <w:p>
      <w:pPr>
        <w:pStyle w:val="Heading4"/>
        <w:spacing w:line="240" w:lineRule="auto" w:before="0"/>
        <w:ind w:left="274" w:right="0"/>
        <w:jc w:val="left"/>
        <w:rPr>
          <w:b w:val="0"/>
          <w:bCs w:val="0"/>
        </w:rPr>
      </w:pPr>
      <w:bookmarkStart w:name="（三） 长期股权投资" w:id="283"/>
      <w:bookmarkEnd w:id="283"/>
      <w:r>
        <w:rPr>
          <w:b w:val="0"/>
          <w:bCs w:val="0"/>
        </w:rPr>
      </w:r>
      <w:r>
        <w:rPr/>
        <w:t>（三）长期股权投资</w:t>
      </w:r>
      <w:r>
        <w:rPr>
          <w:b w:val="0"/>
          <w:bCs w:val="0"/>
        </w:rPr>
      </w:r>
    </w:p>
    <w:p>
      <w:pPr>
        <w:spacing w:line="240" w:lineRule="auto" w:before="9"/>
        <w:rPr>
          <w:rFonts w:ascii="宋体" w:hAnsi="宋体" w:cs="宋体" w:eastAsia="宋体" w:hint="default"/>
          <w:b/>
          <w:bCs/>
          <w:sz w:val="11"/>
          <w:szCs w:val="11"/>
        </w:rPr>
      </w:pPr>
    </w:p>
    <w:p>
      <w:pPr>
        <w:spacing w:line="1172" w:lineRule="exact"/>
        <w:ind w:left="103"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87.75pt;height:58.65pt;mso-position-horizontal-relative:char;mso-position-vertical-relative:line" coordorigin="0,0" coordsize="9755,1173">
            <v:group style="position:absolute;left:29;top:15;width:1556;height:2" coordorigin="29,15" coordsize="1556,2">
              <v:shape style="position:absolute;left:29;top:15;width:1556;height:2" coordorigin="29,15" coordsize="1556,0" path="m29,15l1585,15e" filled="false" stroked="true" strokeweight="1.5pt" strokecolor="#000000">
                <v:path arrowok="t"/>
              </v:shape>
            </v:group>
            <v:group style="position:absolute;left:1585;top:15;width:30;height:2" coordorigin="1585,15" coordsize="30,2">
              <v:shape style="position:absolute;left:1585;top:15;width:30;height:2" coordorigin="1585,15" coordsize="30,0" path="m1585,15l1615,15e" filled="false" stroked="true" strokeweight="1.5pt" strokecolor="#000000">
                <v:path arrowok="t"/>
              </v:shape>
            </v:group>
            <v:group style="position:absolute;left:1615;top:15;width:4002;height:2" coordorigin="1615,15" coordsize="4002,2">
              <v:shape style="position:absolute;left:1615;top:15;width:4002;height:2" coordorigin="1615,15" coordsize="4002,0" path="m1615,15l5616,15e" filled="false" stroked="true" strokeweight="1.5pt" strokecolor="#000000">
                <v:path arrowok="t"/>
              </v:shape>
            </v:group>
            <v:group style="position:absolute;left:5616;top:15;width:30;height:2" coordorigin="5616,15" coordsize="30,2">
              <v:shape style="position:absolute;left:5616;top:15;width:30;height:2" coordorigin="5616,15" coordsize="30,0" path="m5616,15l5646,15e" filled="false" stroked="true" strokeweight="1.5pt" strokecolor="#000000">
                <v:path arrowok="t"/>
              </v:shape>
            </v:group>
            <v:group style="position:absolute;left:5646;top:15;width:4094;height:2" coordorigin="5646,15" coordsize="4094,2">
              <v:shape style="position:absolute;left:5646;top:15;width:4094;height:2" coordorigin="5646,15" coordsize="4094,0" path="m5646,15l9740,15e" filled="false" stroked="true" strokeweight="1.5pt" strokecolor="#000000">
                <v:path arrowok="t"/>
              </v:shape>
            </v:group>
            <v:group style="position:absolute;left:1585;top:30;width:10;height:20" coordorigin="1585,30" coordsize="10,20">
              <v:shape style="position:absolute;left:1585;top:30;width:10;height:20" coordorigin="1585,30" coordsize="10,20" path="m1585,49l1595,49,1595,30,1585,30,1585,49xe" filled="true" fillcolor="#000000" stroked="false">
                <v:path arrowok="t"/>
                <v:fill type="solid"/>
              </v:shape>
            </v:group>
            <v:group style="position:absolute;left:1585;top:49;width:10;height:20" coordorigin="1585,49" coordsize="10,20">
              <v:shape style="position:absolute;left:1585;top:49;width:10;height:20" coordorigin="1585,49" coordsize="10,20" path="m1585,68l1595,68,1595,49,1585,49,1585,68xe" filled="true" fillcolor="#000000" stroked="false">
                <v:path arrowok="t"/>
                <v:fill type="solid"/>
              </v:shape>
            </v:group>
            <v:group style="position:absolute;left:1585;top:68;width:10;height:20" coordorigin="1585,68" coordsize="10,20">
              <v:shape style="position:absolute;left:1585;top:68;width:10;height:20" coordorigin="1585,68" coordsize="10,20" path="m1585,88l1595,88,1595,68,1585,68,1585,88xe" filled="true" fillcolor="#000000" stroked="false">
                <v:path arrowok="t"/>
                <v:fill type="solid"/>
              </v:shape>
            </v:group>
            <v:group style="position:absolute;left:1585;top:88;width:10;height:20" coordorigin="1585,88" coordsize="10,20">
              <v:shape style="position:absolute;left:1585;top:88;width:10;height:20" coordorigin="1585,88" coordsize="10,20" path="m1585,107l1595,107,1595,88,1585,88,1585,107xe" filled="true" fillcolor="#000000" stroked="false">
                <v:path arrowok="t"/>
                <v:fill type="solid"/>
              </v:shape>
            </v:group>
            <v:group style="position:absolute;left:1585;top:107;width:10;height:20" coordorigin="1585,107" coordsize="10,20">
              <v:shape style="position:absolute;left:1585;top:107;width:10;height:20" coordorigin="1585,107" coordsize="10,20" path="m1585,126l1595,126,1595,107,1585,107,1585,126xe" filled="true" fillcolor="#000000" stroked="false">
                <v:path arrowok="t"/>
                <v:fill type="solid"/>
              </v:shape>
            </v:group>
            <v:group style="position:absolute;left:1585;top:126;width:10;height:20" coordorigin="1585,126" coordsize="10,20">
              <v:shape style="position:absolute;left:1585;top:126;width:10;height:20" coordorigin="1585,126" coordsize="10,20" path="m1585,145l1595,145,1595,126,1585,126,1585,145xe" filled="true" fillcolor="#000000" stroked="false">
                <v:path arrowok="t"/>
                <v:fill type="solid"/>
              </v:shape>
            </v:group>
            <v:group style="position:absolute;left:1585;top:145;width:10;height:20" coordorigin="1585,145" coordsize="10,20">
              <v:shape style="position:absolute;left:1585;top:145;width:10;height:20" coordorigin="1585,145" coordsize="10,20" path="m1585,164l1595,164,1595,145,1585,145,1585,164xe" filled="true" fillcolor="#000000" stroked="false">
                <v:path arrowok="t"/>
                <v:fill type="solid"/>
              </v:shape>
            </v:group>
            <v:group style="position:absolute;left:1585;top:164;width:10;height:20" coordorigin="1585,164" coordsize="10,20">
              <v:shape style="position:absolute;left:1585;top:164;width:10;height:20" coordorigin="1585,164" coordsize="10,20" path="m1585,184l1595,184,1595,164,1585,164,1585,184xe" filled="true" fillcolor="#000000" stroked="false">
                <v:path arrowok="t"/>
                <v:fill type="solid"/>
              </v:shape>
            </v:group>
            <v:group style="position:absolute;left:1585;top:184;width:10;height:20" coordorigin="1585,184" coordsize="10,20">
              <v:shape style="position:absolute;left:1585;top:184;width:10;height:20" coordorigin="1585,184" coordsize="10,20" path="m1585,203l1595,203,1595,184,1585,184,1585,203xe" filled="true" fillcolor="#000000" stroked="false">
                <v:path arrowok="t"/>
                <v:fill type="solid"/>
              </v:shape>
            </v:group>
            <v:group style="position:absolute;left:1585;top:203;width:10;height:20" coordorigin="1585,203" coordsize="10,20">
              <v:shape style="position:absolute;left:1585;top:203;width:10;height:20" coordorigin="1585,203" coordsize="10,20" path="m1585,222l1595,222,1595,203,1585,203,1585,222xe" filled="true" fillcolor="#000000" stroked="false">
                <v:path arrowok="t"/>
                <v:fill type="solid"/>
              </v:shape>
            </v:group>
            <v:group style="position:absolute;left:1585;top:222;width:10;height:20" coordorigin="1585,222" coordsize="10,20">
              <v:shape style="position:absolute;left:1585;top:222;width:10;height:20" coordorigin="1585,222" coordsize="10,20" path="m1585,242l1595,242,1595,222,1585,222,1585,242xe" filled="true" fillcolor="#000000" stroked="false">
                <v:path arrowok="t"/>
                <v:fill type="solid"/>
              </v:shape>
            </v:group>
            <v:group style="position:absolute;left:5616;top:30;width:10;height:20" coordorigin="5616,30" coordsize="10,20">
              <v:shape style="position:absolute;left:5616;top:30;width:10;height:20" coordorigin="5616,30" coordsize="10,20" path="m5616,49l5626,49,5626,30,5616,30,5616,49xe" filled="true" fillcolor="#000000" stroked="false">
                <v:path arrowok="t"/>
                <v:fill type="solid"/>
              </v:shape>
            </v:group>
            <v:group style="position:absolute;left:5616;top:49;width:10;height:20" coordorigin="5616,49" coordsize="10,20">
              <v:shape style="position:absolute;left:5616;top:49;width:10;height:20" coordorigin="5616,49" coordsize="10,20" path="m5616,68l5626,68,5626,49,5616,49,5616,68xe" filled="true" fillcolor="#000000" stroked="false">
                <v:path arrowok="t"/>
                <v:fill type="solid"/>
              </v:shape>
            </v:group>
            <v:group style="position:absolute;left:5616;top:68;width:10;height:20" coordorigin="5616,68" coordsize="10,20">
              <v:shape style="position:absolute;left:5616;top:68;width:10;height:20" coordorigin="5616,68" coordsize="10,20" path="m5616,88l5626,88,5626,68,5616,68,5616,88xe" filled="true" fillcolor="#000000" stroked="false">
                <v:path arrowok="t"/>
                <v:fill type="solid"/>
              </v:shape>
            </v:group>
            <v:group style="position:absolute;left:5616;top:88;width:10;height:20" coordorigin="5616,88" coordsize="10,20">
              <v:shape style="position:absolute;left:5616;top:88;width:10;height:20" coordorigin="5616,88" coordsize="10,20" path="m5616,107l5626,107,5626,88,5616,88,5616,107xe" filled="true" fillcolor="#000000" stroked="false">
                <v:path arrowok="t"/>
                <v:fill type="solid"/>
              </v:shape>
            </v:group>
            <v:group style="position:absolute;left:5616;top:107;width:10;height:20" coordorigin="5616,107" coordsize="10,20">
              <v:shape style="position:absolute;left:5616;top:107;width:10;height:20" coordorigin="5616,107" coordsize="10,20" path="m5616,126l5626,126,5626,107,5616,107,5616,126xe" filled="true" fillcolor="#000000" stroked="false">
                <v:path arrowok="t"/>
                <v:fill type="solid"/>
              </v:shape>
            </v:group>
            <v:group style="position:absolute;left:5616;top:126;width:10;height:20" coordorigin="5616,126" coordsize="10,20">
              <v:shape style="position:absolute;left:5616;top:126;width:10;height:20" coordorigin="5616,126" coordsize="10,20" path="m5616,145l5626,145,5626,126,5616,126,5616,145xe" filled="true" fillcolor="#000000" stroked="false">
                <v:path arrowok="t"/>
                <v:fill type="solid"/>
              </v:shape>
            </v:group>
            <v:group style="position:absolute;left:5616;top:145;width:10;height:20" coordorigin="5616,145" coordsize="10,20">
              <v:shape style="position:absolute;left:5616;top:145;width:10;height:20" coordorigin="5616,145" coordsize="10,20" path="m5616,164l5626,164,5626,145,5616,145,5616,164xe" filled="true" fillcolor="#000000" stroked="false">
                <v:path arrowok="t"/>
                <v:fill type="solid"/>
              </v:shape>
            </v:group>
            <v:group style="position:absolute;left:5616;top:164;width:10;height:20" coordorigin="5616,164" coordsize="10,20">
              <v:shape style="position:absolute;left:5616;top:164;width:10;height:20" coordorigin="5616,164" coordsize="10,20" path="m5616,184l5626,184,5626,164,5616,164,5616,184xe" filled="true" fillcolor="#000000" stroked="false">
                <v:path arrowok="t"/>
                <v:fill type="solid"/>
              </v:shape>
            </v:group>
            <v:group style="position:absolute;left:5616;top:184;width:10;height:20" coordorigin="5616,184" coordsize="10,20">
              <v:shape style="position:absolute;left:5616;top:184;width:10;height:20" coordorigin="5616,184" coordsize="10,20" path="m5616,203l5626,203,5626,184,5616,184,5616,203xe" filled="true" fillcolor="#000000" stroked="false">
                <v:path arrowok="t"/>
                <v:fill type="solid"/>
              </v:shape>
            </v:group>
            <v:group style="position:absolute;left:5616;top:203;width:10;height:20" coordorigin="5616,203" coordsize="10,20">
              <v:shape style="position:absolute;left:5616;top:203;width:10;height:20" coordorigin="5616,203" coordsize="10,20" path="m5616,222l5626,222,5626,203,5616,203,5616,222xe" filled="true" fillcolor="#000000" stroked="false">
                <v:path arrowok="t"/>
                <v:fill type="solid"/>
              </v:shape>
            </v:group>
            <v:group style="position:absolute;left:5616;top:222;width:10;height:20" coordorigin="5616,222" coordsize="10,20">
              <v:shape style="position:absolute;left:5616;top:222;width:10;height:20" coordorigin="5616,222" coordsize="10,20" path="m5616,242l5626,242,5626,222,5616,222,5616,242xe" filled="true" fillcolor="#000000" stroked="false">
                <v:path arrowok="t"/>
                <v:fill type="solid"/>
              </v:shape>
            </v:group>
            <v:group style="position:absolute;left:5616;top:242;width:10;height:20" coordorigin="5616,242" coordsize="10,20">
              <v:shape style="position:absolute;left:5616;top:242;width:10;height:20" coordorigin="5616,242" coordsize="10,20" path="m5616,261l5626,261,5626,242,5616,242,5616,261xe" filled="true" fillcolor="#000000" stroked="false">
                <v:path arrowok="t"/>
                <v:fill type="solid"/>
              </v:shape>
            </v:group>
            <v:group style="position:absolute;left:5616;top:261;width:10;height:20" coordorigin="5616,261" coordsize="10,20">
              <v:shape style="position:absolute;left:5616;top:261;width:10;height:20" coordorigin="5616,261" coordsize="10,20" path="m5616,280l5626,280,5626,261,5616,261,5616,280xe" filled="true" fillcolor="#000000" stroked="false">
                <v:path arrowok="t"/>
                <v:fill type="solid"/>
              </v:shape>
            </v:group>
            <v:group style="position:absolute;left:5616;top:280;width:10;height:20" coordorigin="5616,280" coordsize="10,20">
              <v:shape style="position:absolute;left:5616;top:280;width:10;height:20" coordorigin="5616,280" coordsize="10,20" path="m5616,299l5626,299,5626,280,5616,280,5616,299xe" filled="true" fillcolor="#000000" stroked="false">
                <v:path arrowok="t"/>
                <v:fill type="solid"/>
              </v:shape>
            </v:group>
            <v:group style="position:absolute;left:5616;top:299;width:10;height:20" coordorigin="5616,299" coordsize="10,20">
              <v:shape style="position:absolute;left:5616;top:299;width:10;height:20" coordorigin="5616,299" coordsize="10,20" path="m5616,318l5626,318,5626,299,5616,299,5616,318xe" filled="true" fillcolor="#000000" stroked="false">
                <v:path arrowok="t"/>
                <v:fill type="solid"/>
              </v:shape>
            </v:group>
            <v:group style="position:absolute;left:5616;top:318;width:10;height:20" coordorigin="5616,318" coordsize="10,20">
              <v:shape style="position:absolute;left:5616;top:318;width:10;height:20" coordorigin="5616,318" coordsize="10,20" path="m5616,338l5626,338,5626,318,5616,318,5616,338xe" filled="true" fillcolor="#000000" stroked="false">
                <v:path arrowok="t"/>
                <v:fill type="solid"/>
              </v:shape>
              <v:shape style="position:absolute;left:1575;top:242;width:1568;height:110" type="#_x0000_t75" stroked="false">
                <v:imagedata r:id="rId838" o:title=""/>
              </v:shape>
              <v:shape style="position:absolute;left:3139;top:338;width:2487;height:14" type="#_x0000_t75" stroked="false">
                <v:imagedata r:id="rId839" o:title=""/>
              </v:shape>
              <v:shape style="position:absolute;left:5611;top:342;width:4128;height:10" type="#_x0000_t75" stroked="false">
                <v:imagedata r:id="rId840" o:title=""/>
              </v:shape>
            </v:group>
            <v:group style="position:absolute;left:1585;top:352;width:10;height:20" coordorigin="1585,352" coordsize="10,20">
              <v:shape style="position:absolute;left:1585;top:352;width:10;height:20" coordorigin="1585,352" coordsize="10,20" path="m1585,371l1595,371,1595,352,1585,352,1585,371xe" filled="true" fillcolor="#000000" stroked="false">
                <v:path arrowok="t"/>
                <v:fill type="solid"/>
              </v:shape>
            </v:group>
            <v:group style="position:absolute;left:1585;top:371;width:10;height:20" coordorigin="1585,371" coordsize="10,20">
              <v:shape style="position:absolute;left:1585;top:371;width:10;height:20" coordorigin="1585,371" coordsize="10,20" path="m1585,390l1595,390,1595,371,1585,371,1585,390xe" filled="true" fillcolor="#000000" stroked="false">
                <v:path arrowok="t"/>
                <v:fill type="solid"/>
              </v:shape>
            </v:group>
            <v:group style="position:absolute;left:1585;top:390;width:10;height:20" coordorigin="1585,390" coordsize="10,20">
              <v:shape style="position:absolute;left:1585;top:390;width:10;height:20" coordorigin="1585,390" coordsize="10,20" path="m1585,410l1595,410,1595,390,1585,390,1585,410xe" filled="true" fillcolor="#000000" stroked="false">
                <v:path arrowok="t"/>
                <v:fill type="solid"/>
              </v:shape>
            </v:group>
            <v:group style="position:absolute;left:1585;top:410;width:10;height:20" coordorigin="1585,410" coordsize="10,20">
              <v:shape style="position:absolute;left:1585;top:410;width:10;height:20" coordorigin="1585,410" coordsize="10,20" path="m1585,429l1595,429,1595,410,1585,410,1585,429xe" filled="true" fillcolor="#000000" stroked="false">
                <v:path arrowok="t"/>
                <v:fill type="solid"/>
              </v:shape>
            </v:group>
            <v:group style="position:absolute;left:1585;top:429;width:10;height:20" coordorigin="1585,429" coordsize="10,20">
              <v:shape style="position:absolute;left:1585;top:429;width:10;height:20" coordorigin="1585,429" coordsize="10,20" path="m1585,448l1595,448,1595,429,1585,429,1585,448xe" filled="true" fillcolor="#000000" stroked="false">
                <v:path arrowok="t"/>
                <v:fill type="solid"/>
              </v:shape>
            </v:group>
            <v:group style="position:absolute;left:1585;top:448;width:10;height:20" coordorigin="1585,448" coordsize="10,20">
              <v:shape style="position:absolute;left:1585;top:448;width:10;height:20" coordorigin="1585,448" coordsize="10,20" path="m1585,467l1595,467,1595,448,1585,448,1585,467xe" filled="true" fillcolor="#000000" stroked="false">
                <v:path arrowok="t"/>
                <v:fill type="solid"/>
              </v:shape>
            </v:group>
            <v:group style="position:absolute;left:1585;top:467;width:10;height:20" coordorigin="1585,467" coordsize="10,20">
              <v:shape style="position:absolute;left:1585;top:467;width:10;height:20" coordorigin="1585,467" coordsize="10,20" path="m1585,486l1595,486,1595,467,1585,467,1585,486xe" filled="true" fillcolor="#000000" stroked="false">
                <v:path arrowok="t"/>
                <v:fill type="solid"/>
              </v:shape>
            </v:group>
            <v:group style="position:absolute;left:1585;top:486;width:10;height:20" coordorigin="1585,486" coordsize="10,20">
              <v:shape style="position:absolute;left:1585;top:486;width:10;height:20" coordorigin="1585,486" coordsize="10,20" path="m1585,506l1595,506,1595,486,1585,486,1585,506xe" filled="true" fillcolor="#000000" stroked="false">
                <v:path arrowok="t"/>
                <v:fill type="solid"/>
              </v:shape>
            </v:group>
            <v:group style="position:absolute;left:1585;top:506;width:10;height:20" coordorigin="1585,506" coordsize="10,20">
              <v:shape style="position:absolute;left:1585;top:506;width:10;height:20" coordorigin="1585,506" coordsize="10,20" path="m1585,525l1595,525,1595,506,1585,506,1585,525xe" filled="true" fillcolor="#000000" stroked="false">
                <v:path arrowok="t"/>
                <v:fill type="solid"/>
              </v:shape>
            </v:group>
            <v:group style="position:absolute;left:1585;top:525;width:10;height:20" coordorigin="1585,525" coordsize="10,20">
              <v:shape style="position:absolute;left:1585;top:525;width:10;height:20" coordorigin="1585,525" coordsize="10,20" path="m1585,544l1595,544,1595,525,1585,525,1585,544xe" filled="true" fillcolor="#000000" stroked="false">
                <v:path arrowok="t"/>
                <v:fill type="solid"/>
              </v:shape>
            </v:group>
            <v:group style="position:absolute;left:1585;top:544;width:10;height:20" coordorigin="1585,544" coordsize="10,20">
              <v:shape style="position:absolute;left:1585;top:544;width:10;height:20" coordorigin="1585,544" coordsize="10,20" path="m1585,563l1595,563,1595,544,1585,544,1585,563xe" filled="true" fillcolor="#000000" stroked="false">
                <v:path arrowok="t"/>
                <v:fill type="solid"/>
              </v:shape>
            </v:group>
            <v:group style="position:absolute;left:1585;top:563;width:10;height:20" coordorigin="1585,563" coordsize="10,20">
              <v:shape style="position:absolute;left:1585;top:563;width:10;height:20" coordorigin="1585,563" coordsize="10,20" path="m1585,582l1595,582,1595,563,1585,563,1585,582xe" filled="true" fillcolor="#000000" stroked="false">
                <v:path arrowok="t"/>
                <v:fill type="solid"/>
              </v:shape>
            </v:group>
            <v:group style="position:absolute;left:1585;top:582;width:10;height:20" coordorigin="1585,582" coordsize="10,20">
              <v:shape style="position:absolute;left:1585;top:582;width:10;height:20" coordorigin="1585,582" coordsize="10,20" path="m1585,602l1595,602,1595,582,1585,582,1585,602xe" filled="true" fillcolor="#000000" stroked="false">
                <v:path arrowok="t"/>
                <v:fill type="solid"/>
              </v:shape>
            </v:group>
            <v:group style="position:absolute;left:1585;top:602;width:10;height:20" coordorigin="1585,602" coordsize="10,20">
              <v:shape style="position:absolute;left:1585;top:602;width:10;height:20" coordorigin="1585,602" coordsize="10,20" path="m1585,621l1595,621,1595,602,1585,602,1585,621xe" filled="true" fillcolor="#000000" stroked="false">
                <v:path arrowok="t"/>
                <v:fill type="solid"/>
              </v:shape>
            </v:group>
            <v:group style="position:absolute;left:1585;top:621;width:10;height:20" coordorigin="1585,621" coordsize="10,20">
              <v:shape style="position:absolute;left:1585;top:621;width:10;height:20" coordorigin="1585,621" coordsize="10,20" path="m1585,640l1595,640,1595,621,1585,621,1585,640xe" filled="true" fillcolor="#000000" stroked="false">
                <v:path arrowok="t"/>
                <v:fill type="solid"/>
              </v:shape>
            </v:group>
            <v:group style="position:absolute;left:1585;top:640;width:10;height:20" coordorigin="1585,640" coordsize="10,20">
              <v:shape style="position:absolute;left:1585;top:640;width:10;height:20" coordorigin="1585,640" coordsize="10,20" path="m1585,659l1595,659,1595,640,1585,640,1585,659xe" filled="true" fillcolor="#000000" stroked="false">
                <v:path arrowok="t"/>
                <v:fill type="solid"/>
              </v:shape>
            </v:group>
            <v:group style="position:absolute;left:1585;top:662;width:10;height:2" coordorigin="1585,662" coordsize="10,2">
              <v:shape style="position:absolute;left:1585;top:662;width:10;height:2" coordorigin="1585,662" coordsize="10,0" path="m1585,662l1595,662e" filled="false" stroked="true" strokeweight=".24002pt" strokecolor="#000000">
                <v:path arrowok="t"/>
              </v:shape>
            </v:group>
            <v:group style="position:absolute;left:3144;top:352;width:10;height:20" coordorigin="3144,352" coordsize="10,20">
              <v:shape style="position:absolute;left:3144;top:352;width:10;height:20" coordorigin="3144,352" coordsize="10,20" path="m3144,371l3153,371,3153,352,3144,352,3144,371xe" filled="true" fillcolor="#000000" stroked="false">
                <v:path arrowok="t"/>
                <v:fill type="solid"/>
              </v:shape>
            </v:group>
            <v:group style="position:absolute;left:3144;top:371;width:10;height:20" coordorigin="3144,371" coordsize="10,20">
              <v:shape style="position:absolute;left:3144;top:371;width:10;height:20" coordorigin="3144,371" coordsize="10,20" path="m3144,390l3153,390,3153,371,3144,371,3144,390xe" filled="true" fillcolor="#000000" stroked="false">
                <v:path arrowok="t"/>
                <v:fill type="solid"/>
              </v:shape>
            </v:group>
            <v:group style="position:absolute;left:3144;top:390;width:10;height:20" coordorigin="3144,390" coordsize="10,20">
              <v:shape style="position:absolute;left:3144;top:390;width:10;height:20" coordorigin="3144,390" coordsize="10,20" path="m3144,410l3153,410,3153,390,3144,390,3144,410xe" filled="true" fillcolor="#000000" stroked="false">
                <v:path arrowok="t"/>
                <v:fill type="solid"/>
              </v:shape>
            </v:group>
            <v:group style="position:absolute;left:3144;top:410;width:10;height:20" coordorigin="3144,410" coordsize="10,20">
              <v:shape style="position:absolute;left:3144;top:410;width:10;height:20" coordorigin="3144,410" coordsize="10,20" path="m3144,429l3153,429,3153,410,3144,410,3144,429xe" filled="true" fillcolor="#000000" stroked="false">
                <v:path arrowok="t"/>
                <v:fill type="solid"/>
              </v:shape>
            </v:group>
            <v:group style="position:absolute;left:3144;top:429;width:10;height:20" coordorigin="3144,429" coordsize="10,20">
              <v:shape style="position:absolute;left:3144;top:429;width:10;height:20" coordorigin="3144,429" coordsize="10,20" path="m3144,448l3153,448,3153,429,3144,429,3144,448xe" filled="true" fillcolor="#000000" stroked="false">
                <v:path arrowok="t"/>
                <v:fill type="solid"/>
              </v:shape>
            </v:group>
            <v:group style="position:absolute;left:3144;top:448;width:10;height:20" coordorigin="3144,448" coordsize="10,20">
              <v:shape style="position:absolute;left:3144;top:448;width:10;height:20" coordorigin="3144,448" coordsize="10,20" path="m3144,467l3153,467,3153,448,3144,448,3144,467xe" filled="true" fillcolor="#000000" stroked="false">
                <v:path arrowok="t"/>
                <v:fill type="solid"/>
              </v:shape>
            </v:group>
            <v:group style="position:absolute;left:3144;top:467;width:10;height:20" coordorigin="3144,467" coordsize="10,20">
              <v:shape style="position:absolute;left:3144;top:467;width:10;height:20" coordorigin="3144,467" coordsize="10,20" path="m3144,486l3153,486,3153,467,3144,467,3144,486xe" filled="true" fillcolor="#000000" stroked="false">
                <v:path arrowok="t"/>
                <v:fill type="solid"/>
              </v:shape>
            </v:group>
            <v:group style="position:absolute;left:3144;top:486;width:10;height:20" coordorigin="3144,486" coordsize="10,20">
              <v:shape style="position:absolute;left:3144;top:486;width:10;height:20" coordorigin="3144,486" coordsize="10,20" path="m3144,506l3153,506,3153,486,3144,486,3144,506xe" filled="true" fillcolor="#000000" stroked="false">
                <v:path arrowok="t"/>
                <v:fill type="solid"/>
              </v:shape>
            </v:group>
            <v:group style="position:absolute;left:3144;top:506;width:10;height:20" coordorigin="3144,506" coordsize="10,20">
              <v:shape style="position:absolute;left:3144;top:506;width:10;height:20" coordorigin="3144,506" coordsize="10,20" path="m3144,525l3153,525,3153,506,3144,506,3144,525xe" filled="true" fillcolor="#000000" stroked="false">
                <v:path arrowok="t"/>
                <v:fill type="solid"/>
              </v:shape>
            </v:group>
            <v:group style="position:absolute;left:3144;top:525;width:10;height:20" coordorigin="3144,525" coordsize="10,20">
              <v:shape style="position:absolute;left:3144;top:525;width:10;height:20" coordorigin="3144,525" coordsize="10,20" path="m3144,544l3153,544,3153,525,3144,525,3144,544xe" filled="true" fillcolor="#000000" stroked="false">
                <v:path arrowok="t"/>
                <v:fill type="solid"/>
              </v:shape>
            </v:group>
            <v:group style="position:absolute;left:3144;top:544;width:10;height:20" coordorigin="3144,544" coordsize="10,20">
              <v:shape style="position:absolute;left:3144;top:544;width:10;height:20" coordorigin="3144,544" coordsize="10,20" path="m3144,563l3153,563,3153,544,3144,544,3144,563xe" filled="true" fillcolor="#000000" stroked="false">
                <v:path arrowok="t"/>
                <v:fill type="solid"/>
              </v:shape>
            </v:group>
            <v:group style="position:absolute;left:3144;top:563;width:10;height:20" coordorigin="3144,563" coordsize="10,20">
              <v:shape style="position:absolute;left:3144;top:563;width:10;height:20" coordorigin="3144,563" coordsize="10,20" path="m3144,582l3153,582,3153,563,3144,563,3144,582xe" filled="true" fillcolor="#000000" stroked="false">
                <v:path arrowok="t"/>
                <v:fill type="solid"/>
              </v:shape>
            </v:group>
            <v:group style="position:absolute;left:3144;top:582;width:10;height:20" coordorigin="3144,582" coordsize="10,20">
              <v:shape style="position:absolute;left:3144;top:582;width:10;height:20" coordorigin="3144,582" coordsize="10,20" path="m3144,602l3153,602,3153,582,3144,582,3144,602xe" filled="true" fillcolor="#000000" stroked="false">
                <v:path arrowok="t"/>
                <v:fill type="solid"/>
              </v:shape>
            </v:group>
            <v:group style="position:absolute;left:3144;top:602;width:10;height:20" coordorigin="3144,602" coordsize="10,20">
              <v:shape style="position:absolute;left:3144;top:602;width:10;height:20" coordorigin="3144,602" coordsize="10,20" path="m3144,621l3153,621,3153,602,3144,602,3144,621xe" filled="true" fillcolor="#000000" stroked="false">
                <v:path arrowok="t"/>
                <v:fill type="solid"/>
              </v:shape>
            </v:group>
            <v:group style="position:absolute;left:3144;top:621;width:10;height:20" coordorigin="3144,621" coordsize="10,20">
              <v:shape style="position:absolute;left:3144;top:621;width:10;height:20" coordorigin="3144,621" coordsize="10,20" path="m3144,640l3153,640,3153,621,3144,621,3144,640xe" filled="true" fillcolor="#000000" stroked="false">
                <v:path arrowok="t"/>
                <v:fill type="solid"/>
              </v:shape>
            </v:group>
            <v:group style="position:absolute;left:3144;top:640;width:10;height:20" coordorigin="3144,640" coordsize="10,20">
              <v:shape style="position:absolute;left:3144;top:640;width:10;height:20" coordorigin="3144,640" coordsize="10,20" path="m3144,659l3153,659,3153,640,3144,640,3144,659xe" filled="true" fillcolor="#000000" stroked="false">
                <v:path arrowok="t"/>
                <v:fill type="solid"/>
              </v:shape>
            </v:group>
            <v:group style="position:absolute;left:3144;top:662;width:10;height:2" coordorigin="3144,662" coordsize="10,2">
              <v:shape style="position:absolute;left:3144;top:662;width:10;height:2" coordorigin="3144,662" coordsize="10,0" path="m3144,662l3153,662e" filled="false" stroked="true" strokeweight=".24002pt" strokecolor="#000000">
                <v:path arrowok="t"/>
              </v:shape>
            </v:group>
            <v:group style="position:absolute;left:4137;top:352;width:10;height:20" coordorigin="4137,352" coordsize="10,20">
              <v:shape style="position:absolute;left:4137;top:352;width:10;height:20" coordorigin="4137,352" coordsize="10,20" path="m4137,371l4146,371,4146,352,4137,352,4137,371xe" filled="true" fillcolor="#000000" stroked="false">
                <v:path arrowok="t"/>
                <v:fill type="solid"/>
              </v:shape>
            </v:group>
            <v:group style="position:absolute;left:4137;top:371;width:10;height:20" coordorigin="4137,371" coordsize="10,20">
              <v:shape style="position:absolute;left:4137;top:371;width:10;height:20" coordorigin="4137,371" coordsize="10,20" path="m4137,390l4146,390,4146,371,4137,371,4137,390xe" filled="true" fillcolor="#000000" stroked="false">
                <v:path arrowok="t"/>
                <v:fill type="solid"/>
              </v:shape>
            </v:group>
            <v:group style="position:absolute;left:4137;top:390;width:10;height:20" coordorigin="4137,390" coordsize="10,20">
              <v:shape style="position:absolute;left:4137;top:390;width:10;height:20" coordorigin="4137,390" coordsize="10,20" path="m4137,410l4146,410,4146,390,4137,390,4137,410xe" filled="true" fillcolor="#000000" stroked="false">
                <v:path arrowok="t"/>
                <v:fill type="solid"/>
              </v:shape>
            </v:group>
            <v:group style="position:absolute;left:4137;top:410;width:10;height:20" coordorigin="4137,410" coordsize="10,20">
              <v:shape style="position:absolute;left:4137;top:410;width:10;height:20" coordorigin="4137,410" coordsize="10,20" path="m4137,429l4146,429,4146,410,4137,410,4137,429xe" filled="true" fillcolor="#000000" stroked="false">
                <v:path arrowok="t"/>
                <v:fill type="solid"/>
              </v:shape>
            </v:group>
            <v:group style="position:absolute;left:4137;top:429;width:10;height:20" coordorigin="4137,429" coordsize="10,20">
              <v:shape style="position:absolute;left:4137;top:429;width:10;height:20" coordorigin="4137,429" coordsize="10,20" path="m4137,448l4146,448,4146,429,4137,429,4137,448xe" filled="true" fillcolor="#000000" stroked="false">
                <v:path arrowok="t"/>
                <v:fill type="solid"/>
              </v:shape>
            </v:group>
            <v:group style="position:absolute;left:4137;top:448;width:10;height:20" coordorigin="4137,448" coordsize="10,20">
              <v:shape style="position:absolute;left:4137;top:448;width:10;height:20" coordorigin="4137,448" coordsize="10,20" path="m4137,467l4146,467,4146,448,4137,448,4137,467xe" filled="true" fillcolor="#000000" stroked="false">
                <v:path arrowok="t"/>
                <v:fill type="solid"/>
              </v:shape>
            </v:group>
            <v:group style="position:absolute;left:4137;top:467;width:10;height:20" coordorigin="4137,467" coordsize="10,20">
              <v:shape style="position:absolute;left:4137;top:467;width:10;height:20" coordorigin="4137,467" coordsize="10,20" path="m4137,486l4146,486,4146,467,4137,467,4137,486xe" filled="true" fillcolor="#000000" stroked="false">
                <v:path arrowok="t"/>
                <v:fill type="solid"/>
              </v:shape>
            </v:group>
            <v:group style="position:absolute;left:4137;top:486;width:10;height:20" coordorigin="4137,486" coordsize="10,20">
              <v:shape style="position:absolute;left:4137;top:486;width:10;height:20" coordorigin="4137,486" coordsize="10,20" path="m4137,506l4146,506,4146,486,4137,486,4137,506xe" filled="true" fillcolor="#000000" stroked="false">
                <v:path arrowok="t"/>
                <v:fill type="solid"/>
              </v:shape>
            </v:group>
            <v:group style="position:absolute;left:4137;top:506;width:10;height:20" coordorigin="4137,506" coordsize="10,20">
              <v:shape style="position:absolute;left:4137;top:506;width:10;height:20" coordorigin="4137,506" coordsize="10,20" path="m4137,525l4146,525,4146,506,4137,506,4137,525xe" filled="true" fillcolor="#000000" stroked="false">
                <v:path arrowok="t"/>
                <v:fill type="solid"/>
              </v:shape>
            </v:group>
            <v:group style="position:absolute;left:4137;top:525;width:10;height:20" coordorigin="4137,525" coordsize="10,20">
              <v:shape style="position:absolute;left:4137;top:525;width:10;height:20" coordorigin="4137,525" coordsize="10,20" path="m4137,544l4146,544,4146,525,4137,525,4137,544xe" filled="true" fillcolor="#000000" stroked="false">
                <v:path arrowok="t"/>
                <v:fill type="solid"/>
              </v:shape>
            </v:group>
            <v:group style="position:absolute;left:4137;top:544;width:10;height:20" coordorigin="4137,544" coordsize="10,20">
              <v:shape style="position:absolute;left:4137;top:544;width:10;height:20" coordorigin="4137,544" coordsize="10,20" path="m4137,563l4146,563,4146,544,4137,544,4137,563xe" filled="true" fillcolor="#000000" stroked="false">
                <v:path arrowok="t"/>
                <v:fill type="solid"/>
              </v:shape>
            </v:group>
            <v:group style="position:absolute;left:4137;top:563;width:10;height:20" coordorigin="4137,563" coordsize="10,20">
              <v:shape style="position:absolute;left:4137;top:563;width:10;height:20" coordorigin="4137,563" coordsize="10,20" path="m4137,582l4146,582,4146,563,4137,563,4137,582xe" filled="true" fillcolor="#000000" stroked="false">
                <v:path arrowok="t"/>
                <v:fill type="solid"/>
              </v:shape>
            </v:group>
            <v:group style="position:absolute;left:4137;top:582;width:10;height:20" coordorigin="4137,582" coordsize="10,20">
              <v:shape style="position:absolute;left:4137;top:582;width:10;height:20" coordorigin="4137,582" coordsize="10,20" path="m4137,602l4146,602,4146,582,4137,582,4137,602xe" filled="true" fillcolor="#000000" stroked="false">
                <v:path arrowok="t"/>
                <v:fill type="solid"/>
              </v:shape>
            </v:group>
            <v:group style="position:absolute;left:4137;top:602;width:10;height:20" coordorigin="4137,602" coordsize="10,20">
              <v:shape style="position:absolute;left:4137;top:602;width:10;height:20" coordorigin="4137,602" coordsize="10,20" path="m4137,621l4146,621,4146,602,4137,602,4137,621xe" filled="true" fillcolor="#000000" stroked="false">
                <v:path arrowok="t"/>
                <v:fill type="solid"/>
              </v:shape>
            </v:group>
            <v:group style="position:absolute;left:4137;top:621;width:10;height:20" coordorigin="4137,621" coordsize="10,20">
              <v:shape style="position:absolute;left:4137;top:621;width:10;height:20" coordorigin="4137,621" coordsize="10,20" path="m4137,640l4146,640,4146,621,4137,621,4137,640xe" filled="true" fillcolor="#000000" stroked="false">
                <v:path arrowok="t"/>
                <v:fill type="solid"/>
              </v:shape>
            </v:group>
            <v:group style="position:absolute;left:4137;top:640;width:10;height:20" coordorigin="4137,640" coordsize="10,20">
              <v:shape style="position:absolute;left:4137;top:640;width:10;height:20" coordorigin="4137,640" coordsize="10,20" path="m4137,659l4146,659,4146,640,4137,640,4137,659xe" filled="true" fillcolor="#000000" stroked="false">
                <v:path arrowok="t"/>
                <v:fill type="solid"/>
              </v:shape>
            </v:group>
            <v:group style="position:absolute;left:4137;top:662;width:10;height:2" coordorigin="4137,662" coordsize="10,2">
              <v:shape style="position:absolute;left:4137;top:662;width:10;height:2" coordorigin="4137,662" coordsize="10,0" path="m4137,662l4146,662e" filled="false" stroked="true" strokeweight=".24002pt" strokecolor="#000000">
                <v:path arrowok="t"/>
              </v:shape>
            </v:group>
            <v:group style="position:absolute;left:5616;top:352;width:10;height:20" coordorigin="5616,352" coordsize="10,20">
              <v:shape style="position:absolute;left:5616;top:352;width:10;height:20" coordorigin="5616,352" coordsize="10,20" path="m5616,371l5626,371,5626,352,5616,352,5616,371xe" filled="true" fillcolor="#000000" stroked="false">
                <v:path arrowok="t"/>
                <v:fill type="solid"/>
              </v:shape>
            </v:group>
            <v:group style="position:absolute;left:5616;top:371;width:10;height:20" coordorigin="5616,371" coordsize="10,20">
              <v:shape style="position:absolute;left:5616;top:371;width:10;height:20" coordorigin="5616,371" coordsize="10,20" path="m5616,390l5626,390,5626,371,5616,371,5616,390xe" filled="true" fillcolor="#000000" stroked="false">
                <v:path arrowok="t"/>
                <v:fill type="solid"/>
              </v:shape>
            </v:group>
            <v:group style="position:absolute;left:5616;top:390;width:10;height:20" coordorigin="5616,390" coordsize="10,20">
              <v:shape style="position:absolute;left:5616;top:390;width:10;height:20" coordorigin="5616,390" coordsize="10,20" path="m5616,410l5626,410,5626,390,5616,390,5616,410xe" filled="true" fillcolor="#000000" stroked="false">
                <v:path arrowok="t"/>
                <v:fill type="solid"/>
              </v:shape>
            </v:group>
            <v:group style="position:absolute;left:5616;top:410;width:10;height:20" coordorigin="5616,410" coordsize="10,20">
              <v:shape style="position:absolute;left:5616;top:410;width:10;height:20" coordorigin="5616,410" coordsize="10,20" path="m5616,429l5626,429,5626,410,5616,410,5616,429xe" filled="true" fillcolor="#000000" stroked="false">
                <v:path arrowok="t"/>
                <v:fill type="solid"/>
              </v:shape>
            </v:group>
            <v:group style="position:absolute;left:5616;top:429;width:10;height:20" coordorigin="5616,429" coordsize="10,20">
              <v:shape style="position:absolute;left:5616;top:429;width:10;height:20" coordorigin="5616,429" coordsize="10,20" path="m5616,448l5626,448,5626,429,5616,429,5616,448xe" filled="true" fillcolor="#000000" stroked="false">
                <v:path arrowok="t"/>
                <v:fill type="solid"/>
              </v:shape>
            </v:group>
            <v:group style="position:absolute;left:5616;top:448;width:10;height:20" coordorigin="5616,448" coordsize="10,20">
              <v:shape style="position:absolute;left:5616;top:448;width:10;height:20" coordorigin="5616,448" coordsize="10,20" path="m5616,467l5626,467,5626,448,5616,448,5616,467xe" filled="true" fillcolor="#000000" stroked="false">
                <v:path arrowok="t"/>
                <v:fill type="solid"/>
              </v:shape>
            </v:group>
            <v:group style="position:absolute;left:5616;top:467;width:10;height:20" coordorigin="5616,467" coordsize="10,20">
              <v:shape style="position:absolute;left:5616;top:467;width:10;height:20" coordorigin="5616,467" coordsize="10,20" path="m5616,486l5626,486,5626,467,5616,467,5616,486xe" filled="true" fillcolor="#000000" stroked="false">
                <v:path arrowok="t"/>
                <v:fill type="solid"/>
              </v:shape>
            </v:group>
            <v:group style="position:absolute;left:5616;top:486;width:10;height:20" coordorigin="5616,486" coordsize="10,20">
              <v:shape style="position:absolute;left:5616;top:486;width:10;height:20" coordorigin="5616,486" coordsize="10,20" path="m5616,506l5626,506,5626,486,5616,486,5616,506xe" filled="true" fillcolor="#000000" stroked="false">
                <v:path arrowok="t"/>
                <v:fill type="solid"/>
              </v:shape>
            </v:group>
            <v:group style="position:absolute;left:5616;top:506;width:10;height:20" coordorigin="5616,506" coordsize="10,20">
              <v:shape style="position:absolute;left:5616;top:506;width:10;height:20" coordorigin="5616,506" coordsize="10,20" path="m5616,525l5626,525,5626,506,5616,506,5616,525xe" filled="true" fillcolor="#000000" stroked="false">
                <v:path arrowok="t"/>
                <v:fill type="solid"/>
              </v:shape>
            </v:group>
            <v:group style="position:absolute;left:5616;top:525;width:10;height:20" coordorigin="5616,525" coordsize="10,20">
              <v:shape style="position:absolute;left:5616;top:525;width:10;height:20" coordorigin="5616,525" coordsize="10,20" path="m5616,544l5626,544,5626,525,5616,525,5616,544xe" filled="true" fillcolor="#000000" stroked="false">
                <v:path arrowok="t"/>
                <v:fill type="solid"/>
              </v:shape>
            </v:group>
            <v:group style="position:absolute;left:5616;top:544;width:10;height:20" coordorigin="5616,544" coordsize="10,20">
              <v:shape style="position:absolute;left:5616;top:544;width:10;height:20" coordorigin="5616,544" coordsize="10,20" path="m5616,563l5626,563,5626,544,5616,544,5616,563xe" filled="true" fillcolor="#000000" stroked="false">
                <v:path arrowok="t"/>
                <v:fill type="solid"/>
              </v:shape>
            </v:group>
            <v:group style="position:absolute;left:5616;top:563;width:10;height:20" coordorigin="5616,563" coordsize="10,20">
              <v:shape style="position:absolute;left:5616;top:563;width:10;height:20" coordorigin="5616,563" coordsize="10,20" path="m5616,582l5626,582,5626,563,5616,563,5616,582xe" filled="true" fillcolor="#000000" stroked="false">
                <v:path arrowok="t"/>
                <v:fill type="solid"/>
              </v:shape>
            </v:group>
            <v:group style="position:absolute;left:5616;top:582;width:10;height:20" coordorigin="5616,582" coordsize="10,20">
              <v:shape style="position:absolute;left:5616;top:582;width:10;height:20" coordorigin="5616,582" coordsize="10,20" path="m5616,602l5626,602,5626,582,5616,582,5616,602xe" filled="true" fillcolor="#000000" stroked="false">
                <v:path arrowok="t"/>
                <v:fill type="solid"/>
              </v:shape>
            </v:group>
            <v:group style="position:absolute;left:5616;top:602;width:10;height:20" coordorigin="5616,602" coordsize="10,20">
              <v:shape style="position:absolute;left:5616;top:602;width:10;height:20" coordorigin="5616,602" coordsize="10,20" path="m5616,621l5626,621,5626,602,5616,602,5616,621xe" filled="true" fillcolor="#000000" stroked="false">
                <v:path arrowok="t"/>
                <v:fill type="solid"/>
              </v:shape>
            </v:group>
            <v:group style="position:absolute;left:5616;top:621;width:10;height:20" coordorigin="5616,621" coordsize="10,20">
              <v:shape style="position:absolute;left:5616;top:621;width:10;height:20" coordorigin="5616,621" coordsize="10,20" path="m5616,640l5626,640,5626,621,5616,621,5616,640xe" filled="true" fillcolor="#000000" stroked="false">
                <v:path arrowok="t"/>
                <v:fill type="solid"/>
              </v:shape>
            </v:group>
            <v:group style="position:absolute;left:5616;top:640;width:10;height:20" coordorigin="5616,640" coordsize="10,20">
              <v:shape style="position:absolute;left:5616;top:640;width:10;height:20" coordorigin="5616,640" coordsize="10,20" path="m5616,659l5626,659,5626,640,5616,640,5616,659xe" filled="true" fillcolor="#000000" stroked="false">
                <v:path arrowok="t"/>
                <v:fill type="solid"/>
              </v:shape>
            </v:group>
            <v:group style="position:absolute;left:5616;top:662;width:10;height:2" coordorigin="5616,662" coordsize="10,2">
              <v:shape style="position:absolute;left:5616;top:662;width:10;height:2" coordorigin="5616,662" coordsize="10,0" path="m5616,662l5626,662e" filled="false" stroked="true" strokeweight=".24002pt" strokecolor="#000000">
                <v:path arrowok="t"/>
              </v:shape>
            </v:group>
            <v:group style="position:absolute;left:7232;top:352;width:10;height:20" coordorigin="7232,352" coordsize="10,20">
              <v:shape style="position:absolute;left:7232;top:352;width:10;height:20" coordorigin="7232,352" coordsize="10,20" path="m7232,371l7241,371,7241,352,7232,352,7232,371xe" filled="true" fillcolor="#000000" stroked="false">
                <v:path arrowok="t"/>
                <v:fill type="solid"/>
              </v:shape>
            </v:group>
            <v:group style="position:absolute;left:7232;top:371;width:10;height:20" coordorigin="7232,371" coordsize="10,20">
              <v:shape style="position:absolute;left:7232;top:371;width:10;height:20" coordorigin="7232,371" coordsize="10,20" path="m7232,390l7241,390,7241,371,7232,371,7232,390xe" filled="true" fillcolor="#000000" stroked="false">
                <v:path arrowok="t"/>
                <v:fill type="solid"/>
              </v:shape>
            </v:group>
            <v:group style="position:absolute;left:7232;top:390;width:10;height:20" coordorigin="7232,390" coordsize="10,20">
              <v:shape style="position:absolute;left:7232;top:390;width:10;height:20" coordorigin="7232,390" coordsize="10,20" path="m7232,410l7241,410,7241,390,7232,390,7232,410xe" filled="true" fillcolor="#000000" stroked="false">
                <v:path arrowok="t"/>
                <v:fill type="solid"/>
              </v:shape>
            </v:group>
            <v:group style="position:absolute;left:7232;top:410;width:10;height:20" coordorigin="7232,410" coordsize="10,20">
              <v:shape style="position:absolute;left:7232;top:410;width:10;height:20" coordorigin="7232,410" coordsize="10,20" path="m7232,429l7241,429,7241,410,7232,410,7232,429xe" filled="true" fillcolor="#000000" stroked="false">
                <v:path arrowok="t"/>
                <v:fill type="solid"/>
              </v:shape>
            </v:group>
            <v:group style="position:absolute;left:7232;top:429;width:10;height:20" coordorigin="7232,429" coordsize="10,20">
              <v:shape style="position:absolute;left:7232;top:429;width:10;height:20" coordorigin="7232,429" coordsize="10,20" path="m7232,448l7241,448,7241,429,7232,429,7232,448xe" filled="true" fillcolor="#000000" stroked="false">
                <v:path arrowok="t"/>
                <v:fill type="solid"/>
              </v:shape>
            </v:group>
            <v:group style="position:absolute;left:7232;top:448;width:10;height:20" coordorigin="7232,448" coordsize="10,20">
              <v:shape style="position:absolute;left:7232;top:448;width:10;height:20" coordorigin="7232,448" coordsize="10,20" path="m7232,467l7241,467,7241,448,7232,448,7232,467xe" filled="true" fillcolor="#000000" stroked="false">
                <v:path arrowok="t"/>
                <v:fill type="solid"/>
              </v:shape>
            </v:group>
            <v:group style="position:absolute;left:7232;top:467;width:10;height:20" coordorigin="7232,467" coordsize="10,20">
              <v:shape style="position:absolute;left:7232;top:467;width:10;height:20" coordorigin="7232,467" coordsize="10,20" path="m7232,486l7241,486,7241,467,7232,467,7232,486xe" filled="true" fillcolor="#000000" stroked="false">
                <v:path arrowok="t"/>
                <v:fill type="solid"/>
              </v:shape>
            </v:group>
            <v:group style="position:absolute;left:7232;top:486;width:10;height:20" coordorigin="7232,486" coordsize="10,20">
              <v:shape style="position:absolute;left:7232;top:486;width:10;height:20" coordorigin="7232,486" coordsize="10,20" path="m7232,506l7241,506,7241,486,7232,486,7232,506xe" filled="true" fillcolor="#000000" stroked="false">
                <v:path arrowok="t"/>
                <v:fill type="solid"/>
              </v:shape>
            </v:group>
            <v:group style="position:absolute;left:7232;top:506;width:10;height:20" coordorigin="7232,506" coordsize="10,20">
              <v:shape style="position:absolute;left:7232;top:506;width:10;height:20" coordorigin="7232,506" coordsize="10,20" path="m7232,525l7241,525,7241,506,7232,506,7232,525xe" filled="true" fillcolor="#000000" stroked="false">
                <v:path arrowok="t"/>
                <v:fill type="solid"/>
              </v:shape>
            </v:group>
            <v:group style="position:absolute;left:7232;top:525;width:10;height:20" coordorigin="7232,525" coordsize="10,20">
              <v:shape style="position:absolute;left:7232;top:525;width:10;height:20" coordorigin="7232,525" coordsize="10,20" path="m7232,544l7241,544,7241,525,7232,525,7232,544xe" filled="true" fillcolor="#000000" stroked="false">
                <v:path arrowok="t"/>
                <v:fill type="solid"/>
              </v:shape>
            </v:group>
            <v:group style="position:absolute;left:7232;top:544;width:10;height:20" coordorigin="7232,544" coordsize="10,20">
              <v:shape style="position:absolute;left:7232;top:544;width:10;height:20" coordorigin="7232,544" coordsize="10,20" path="m7232,563l7241,563,7241,544,7232,544,7232,563xe" filled="true" fillcolor="#000000" stroked="false">
                <v:path arrowok="t"/>
                <v:fill type="solid"/>
              </v:shape>
            </v:group>
            <v:group style="position:absolute;left:7232;top:563;width:10;height:20" coordorigin="7232,563" coordsize="10,20">
              <v:shape style="position:absolute;left:7232;top:563;width:10;height:20" coordorigin="7232,563" coordsize="10,20" path="m7232,582l7241,582,7241,563,7232,563,7232,582xe" filled="true" fillcolor="#000000" stroked="false">
                <v:path arrowok="t"/>
                <v:fill type="solid"/>
              </v:shape>
            </v:group>
            <v:group style="position:absolute;left:7232;top:582;width:10;height:20" coordorigin="7232,582" coordsize="10,20">
              <v:shape style="position:absolute;left:7232;top:582;width:10;height:20" coordorigin="7232,582" coordsize="10,20" path="m7232,602l7241,602,7241,582,7232,582,7232,602xe" filled="true" fillcolor="#000000" stroked="false">
                <v:path arrowok="t"/>
                <v:fill type="solid"/>
              </v:shape>
            </v:group>
            <v:group style="position:absolute;left:7232;top:602;width:10;height:20" coordorigin="7232,602" coordsize="10,20">
              <v:shape style="position:absolute;left:7232;top:602;width:10;height:20" coordorigin="7232,602" coordsize="10,20" path="m7232,621l7241,621,7241,602,7232,602,7232,621xe" filled="true" fillcolor="#000000" stroked="false">
                <v:path arrowok="t"/>
                <v:fill type="solid"/>
              </v:shape>
            </v:group>
            <v:group style="position:absolute;left:7232;top:621;width:10;height:20" coordorigin="7232,621" coordsize="10,20">
              <v:shape style="position:absolute;left:7232;top:621;width:10;height:20" coordorigin="7232,621" coordsize="10,20" path="m7232,640l7241,640,7241,621,7232,621,7232,640xe" filled="true" fillcolor="#000000" stroked="false">
                <v:path arrowok="t"/>
                <v:fill type="solid"/>
              </v:shape>
            </v:group>
            <v:group style="position:absolute;left:7232;top:640;width:10;height:20" coordorigin="7232,640" coordsize="10,20">
              <v:shape style="position:absolute;left:7232;top:640;width:10;height:20" coordorigin="7232,640" coordsize="10,20" path="m7232,659l7241,659,7241,640,7232,640,7232,659xe" filled="true" fillcolor="#000000" stroked="false">
                <v:path arrowok="t"/>
                <v:fill type="solid"/>
              </v:shape>
            </v:group>
            <v:group style="position:absolute;left:7232;top:662;width:10;height:2" coordorigin="7232,662" coordsize="10,2">
              <v:shape style="position:absolute;left:7232;top:662;width:10;height:2" coordorigin="7232,662" coordsize="10,0" path="m7232,662l7241,662e" filled="false" stroked="true" strokeweight=".24002pt" strokecolor="#000000">
                <v:path arrowok="t"/>
              </v:shape>
            </v:group>
            <v:group style="position:absolute;left:8247;top:352;width:10;height:20" coordorigin="8247,352" coordsize="10,20">
              <v:shape style="position:absolute;left:8247;top:352;width:10;height:20" coordorigin="8247,352" coordsize="10,20" path="m8247,371l8257,371,8257,352,8247,352,8247,371xe" filled="true" fillcolor="#000000" stroked="false">
                <v:path arrowok="t"/>
                <v:fill type="solid"/>
              </v:shape>
            </v:group>
            <v:group style="position:absolute;left:8247;top:371;width:10;height:20" coordorigin="8247,371" coordsize="10,20">
              <v:shape style="position:absolute;left:8247;top:371;width:10;height:20" coordorigin="8247,371" coordsize="10,20" path="m8247,390l8257,390,8257,371,8247,371,8247,390xe" filled="true" fillcolor="#000000" stroked="false">
                <v:path arrowok="t"/>
                <v:fill type="solid"/>
              </v:shape>
            </v:group>
            <v:group style="position:absolute;left:8247;top:390;width:10;height:20" coordorigin="8247,390" coordsize="10,20">
              <v:shape style="position:absolute;left:8247;top:390;width:10;height:20" coordorigin="8247,390" coordsize="10,20" path="m8247,410l8257,410,8257,390,8247,390,8247,410xe" filled="true" fillcolor="#000000" stroked="false">
                <v:path arrowok="t"/>
                <v:fill type="solid"/>
              </v:shape>
            </v:group>
            <v:group style="position:absolute;left:8247;top:410;width:10;height:20" coordorigin="8247,410" coordsize="10,20">
              <v:shape style="position:absolute;left:8247;top:410;width:10;height:20" coordorigin="8247,410" coordsize="10,20" path="m8247,429l8257,429,8257,410,8247,410,8247,429xe" filled="true" fillcolor="#000000" stroked="false">
                <v:path arrowok="t"/>
                <v:fill type="solid"/>
              </v:shape>
            </v:group>
            <v:group style="position:absolute;left:8247;top:429;width:10;height:20" coordorigin="8247,429" coordsize="10,20">
              <v:shape style="position:absolute;left:8247;top:429;width:10;height:20" coordorigin="8247,429" coordsize="10,20" path="m8247,448l8257,448,8257,429,8247,429,8247,448xe" filled="true" fillcolor="#000000" stroked="false">
                <v:path arrowok="t"/>
                <v:fill type="solid"/>
              </v:shape>
            </v:group>
            <v:group style="position:absolute;left:8247;top:448;width:10;height:20" coordorigin="8247,448" coordsize="10,20">
              <v:shape style="position:absolute;left:8247;top:448;width:10;height:20" coordorigin="8247,448" coordsize="10,20" path="m8247,467l8257,467,8257,448,8247,448,8247,467xe" filled="true" fillcolor="#000000" stroked="false">
                <v:path arrowok="t"/>
                <v:fill type="solid"/>
              </v:shape>
            </v:group>
            <v:group style="position:absolute;left:8247;top:467;width:10;height:20" coordorigin="8247,467" coordsize="10,20">
              <v:shape style="position:absolute;left:8247;top:467;width:10;height:20" coordorigin="8247,467" coordsize="10,20" path="m8247,486l8257,486,8257,467,8247,467,8247,486xe" filled="true" fillcolor="#000000" stroked="false">
                <v:path arrowok="t"/>
                <v:fill type="solid"/>
              </v:shape>
            </v:group>
            <v:group style="position:absolute;left:8247;top:486;width:10;height:20" coordorigin="8247,486" coordsize="10,20">
              <v:shape style="position:absolute;left:8247;top:486;width:10;height:20" coordorigin="8247,486" coordsize="10,20" path="m8247,506l8257,506,8257,486,8247,486,8247,506xe" filled="true" fillcolor="#000000" stroked="false">
                <v:path arrowok="t"/>
                <v:fill type="solid"/>
              </v:shape>
            </v:group>
            <v:group style="position:absolute;left:8247;top:506;width:10;height:20" coordorigin="8247,506" coordsize="10,20">
              <v:shape style="position:absolute;left:8247;top:506;width:10;height:20" coordorigin="8247,506" coordsize="10,20" path="m8247,525l8257,525,8257,506,8247,506,8247,525xe" filled="true" fillcolor="#000000" stroked="false">
                <v:path arrowok="t"/>
                <v:fill type="solid"/>
              </v:shape>
            </v:group>
            <v:group style="position:absolute;left:8247;top:525;width:10;height:20" coordorigin="8247,525" coordsize="10,20">
              <v:shape style="position:absolute;left:8247;top:525;width:10;height:20" coordorigin="8247,525" coordsize="10,20" path="m8247,544l8257,544,8257,525,8247,525,8247,544xe" filled="true" fillcolor="#000000" stroked="false">
                <v:path arrowok="t"/>
                <v:fill type="solid"/>
              </v:shape>
            </v:group>
            <v:group style="position:absolute;left:8247;top:544;width:10;height:20" coordorigin="8247,544" coordsize="10,20">
              <v:shape style="position:absolute;left:8247;top:544;width:10;height:20" coordorigin="8247,544" coordsize="10,20" path="m8247,563l8257,563,8257,544,8247,544,8247,563xe" filled="true" fillcolor="#000000" stroked="false">
                <v:path arrowok="t"/>
                <v:fill type="solid"/>
              </v:shape>
            </v:group>
            <v:group style="position:absolute;left:8247;top:563;width:10;height:20" coordorigin="8247,563" coordsize="10,20">
              <v:shape style="position:absolute;left:8247;top:563;width:10;height:20" coordorigin="8247,563" coordsize="10,20" path="m8247,582l8257,582,8257,563,8247,563,8247,582xe" filled="true" fillcolor="#000000" stroked="false">
                <v:path arrowok="t"/>
                <v:fill type="solid"/>
              </v:shape>
            </v:group>
            <v:group style="position:absolute;left:8247;top:582;width:10;height:20" coordorigin="8247,582" coordsize="10,20">
              <v:shape style="position:absolute;left:8247;top:582;width:10;height:20" coordorigin="8247,582" coordsize="10,20" path="m8247,602l8257,602,8257,582,8247,582,8247,602xe" filled="true" fillcolor="#000000" stroked="false">
                <v:path arrowok="t"/>
                <v:fill type="solid"/>
              </v:shape>
            </v:group>
            <v:group style="position:absolute;left:8247;top:602;width:10;height:20" coordorigin="8247,602" coordsize="10,20">
              <v:shape style="position:absolute;left:8247;top:602;width:10;height:20" coordorigin="8247,602" coordsize="10,20" path="m8247,621l8257,621,8257,602,8247,602,8247,621xe" filled="true" fillcolor="#000000" stroked="false">
                <v:path arrowok="t"/>
                <v:fill type="solid"/>
              </v:shape>
            </v:group>
            <v:group style="position:absolute;left:8247;top:621;width:10;height:20" coordorigin="8247,621" coordsize="10,20">
              <v:shape style="position:absolute;left:8247;top:621;width:10;height:20" coordorigin="8247,621" coordsize="10,20" path="m8247,640l8257,640,8257,621,8247,621,8247,640xe" filled="true" fillcolor="#000000" stroked="false">
                <v:path arrowok="t"/>
                <v:fill type="solid"/>
              </v:shape>
            </v:group>
            <v:group style="position:absolute;left:8247;top:640;width:10;height:20" coordorigin="8247,640" coordsize="10,20">
              <v:shape style="position:absolute;left:8247;top:640;width:10;height:20" coordorigin="8247,640" coordsize="10,20" path="m8247,659l8257,659,8257,640,8247,640,8247,659xe" filled="true" fillcolor="#000000" stroked="false">
                <v:path arrowok="t"/>
                <v:fill type="solid"/>
              </v:shape>
            </v:group>
            <v:group style="position:absolute;left:8247;top:662;width:10;height:2" coordorigin="8247,662" coordsize="10,2">
              <v:shape style="position:absolute;left:8247;top:662;width:10;height:2" coordorigin="8247,662" coordsize="10,0" path="m8247,662l8257,662e" filled="false" stroked="true" strokeweight=".24002pt" strokecolor="#000000">
                <v:path arrowok="t"/>
              </v:shape>
            </v:group>
            <v:group style="position:absolute;left:1585;top:669;width:10;height:2" coordorigin="1585,669" coordsize="10,2">
              <v:shape style="position:absolute;left:1585;top:669;width:10;height:2" coordorigin="1585,669" coordsize="10,0" path="m1585,669l1595,669e" filled="false" stroked="true" strokeweight=".47998pt" strokecolor="#000000">
                <v:path arrowok="t"/>
              </v:shape>
              <v:shape style="position:absolute;left:29;top:664;width:3114;height:10" type="#_x0000_t75" stroked="false">
                <v:imagedata r:id="rId841" o:title=""/>
              </v:shape>
              <v:shape style="position:absolute;left:3139;top:664;width:6589;height:10" type="#_x0000_t75" stroked="false">
                <v:imagedata r:id="rId842" o:title=""/>
              </v:shape>
            </v:group>
            <v:group style="position:absolute;left:1585;top:674;width:10;height:20" coordorigin="1585,674" coordsize="10,20">
              <v:shape style="position:absolute;left:1585;top:674;width:10;height:20" coordorigin="1585,674" coordsize="10,20" path="m1585,693l1595,693,1595,674,1585,674,1585,693xe" filled="true" fillcolor="#000000" stroked="false">
                <v:path arrowok="t"/>
                <v:fill type="solid"/>
              </v:shape>
            </v:group>
            <v:group style="position:absolute;left:1585;top:693;width:10;height:20" coordorigin="1585,693" coordsize="10,20">
              <v:shape style="position:absolute;left:1585;top:693;width:10;height:20" coordorigin="1585,693" coordsize="10,20" path="m1585,712l1595,712,1595,693,1585,693,1585,712xe" filled="true" fillcolor="#000000" stroked="false">
                <v:path arrowok="t"/>
                <v:fill type="solid"/>
              </v:shape>
            </v:group>
            <v:group style="position:absolute;left:1585;top:712;width:10;height:20" coordorigin="1585,712" coordsize="10,20">
              <v:shape style="position:absolute;left:1585;top:712;width:10;height:20" coordorigin="1585,712" coordsize="10,20" path="m1585,731l1595,731,1595,712,1585,712,1585,731xe" filled="true" fillcolor="#000000" stroked="false">
                <v:path arrowok="t"/>
                <v:fill type="solid"/>
              </v:shape>
            </v:group>
            <v:group style="position:absolute;left:1585;top:731;width:10;height:20" coordorigin="1585,731" coordsize="10,20">
              <v:shape style="position:absolute;left:1585;top:731;width:10;height:20" coordorigin="1585,731" coordsize="10,20" path="m1585,750l1595,750,1595,731,1585,731,1585,750xe" filled="true" fillcolor="#000000" stroked="false">
                <v:path arrowok="t"/>
                <v:fill type="solid"/>
              </v:shape>
            </v:group>
            <v:group style="position:absolute;left:1585;top:750;width:10;height:20" coordorigin="1585,750" coordsize="10,20">
              <v:shape style="position:absolute;left:1585;top:750;width:10;height:20" coordorigin="1585,750" coordsize="10,20" path="m1585,770l1595,770,1595,750,1585,750,1585,770xe" filled="true" fillcolor="#000000" stroked="false">
                <v:path arrowok="t"/>
                <v:fill type="solid"/>
              </v:shape>
            </v:group>
            <v:group style="position:absolute;left:1585;top:770;width:10;height:20" coordorigin="1585,770" coordsize="10,20">
              <v:shape style="position:absolute;left:1585;top:770;width:10;height:20" coordorigin="1585,770" coordsize="10,20" path="m1585,789l1595,789,1595,770,1585,770,1585,789xe" filled="true" fillcolor="#000000" stroked="false">
                <v:path arrowok="t"/>
                <v:fill type="solid"/>
              </v:shape>
            </v:group>
            <v:group style="position:absolute;left:1585;top:789;width:10;height:20" coordorigin="1585,789" coordsize="10,20">
              <v:shape style="position:absolute;left:1585;top:789;width:10;height:20" coordorigin="1585,789" coordsize="10,20" path="m1585,808l1595,808,1595,789,1585,789,1585,808xe" filled="true" fillcolor="#000000" stroked="false">
                <v:path arrowok="t"/>
                <v:fill type="solid"/>
              </v:shape>
            </v:group>
            <v:group style="position:absolute;left:1585;top:808;width:10;height:20" coordorigin="1585,808" coordsize="10,20">
              <v:shape style="position:absolute;left:1585;top:808;width:10;height:20" coordorigin="1585,808" coordsize="10,20" path="m1585,827l1595,827,1595,808,1585,808,1585,827xe" filled="true" fillcolor="#000000" stroked="false">
                <v:path arrowok="t"/>
                <v:fill type="solid"/>
              </v:shape>
            </v:group>
            <v:group style="position:absolute;left:1585;top:827;width:10;height:20" coordorigin="1585,827" coordsize="10,20">
              <v:shape style="position:absolute;left:1585;top:827;width:10;height:20" coordorigin="1585,827" coordsize="10,20" path="m1585,846l1595,846,1595,827,1585,827,1585,846xe" filled="true" fillcolor="#000000" stroked="false">
                <v:path arrowok="t"/>
                <v:fill type="solid"/>
              </v:shape>
            </v:group>
            <v:group style="position:absolute;left:1585;top:846;width:10;height:20" coordorigin="1585,846" coordsize="10,20">
              <v:shape style="position:absolute;left:1585;top:846;width:10;height:20" coordorigin="1585,846" coordsize="10,20" path="m1585,866l1595,866,1595,846,1585,846,1585,866xe" filled="true" fillcolor="#000000" stroked="false">
                <v:path arrowok="t"/>
                <v:fill type="solid"/>
              </v:shape>
            </v:group>
            <v:group style="position:absolute;left:1585;top:866;width:10;height:20" coordorigin="1585,866" coordsize="10,20">
              <v:shape style="position:absolute;left:1585;top:866;width:10;height:20" coordorigin="1585,866" coordsize="10,20" path="m1585,885l1595,885,1595,866,1585,866,1585,885xe" filled="true" fillcolor="#000000" stroked="false">
                <v:path arrowok="t"/>
                <v:fill type="solid"/>
              </v:shape>
            </v:group>
            <v:group style="position:absolute;left:1585;top:885;width:10;height:20" coordorigin="1585,885" coordsize="10,20">
              <v:shape style="position:absolute;left:1585;top:885;width:10;height:20" coordorigin="1585,885" coordsize="10,20" path="m1585,904l1595,904,1595,885,1585,885,1585,904xe" filled="true" fillcolor="#000000" stroked="false">
                <v:path arrowok="t"/>
                <v:fill type="solid"/>
              </v:shape>
            </v:group>
            <v:group style="position:absolute;left:1585;top:904;width:10;height:20" coordorigin="1585,904" coordsize="10,20">
              <v:shape style="position:absolute;left:1585;top:904;width:10;height:20" coordorigin="1585,904" coordsize="10,20" path="m1585,923l1595,923,1595,904,1585,904,1585,923xe" filled="true" fillcolor="#000000" stroked="false">
                <v:path arrowok="t"/>
                <v:fill type="solid"/>
              </v:shape>
            </v:group>
            <v:group style="position:absolute;left:1585;top:923;width:10;height:20" coordorigin="1585,923" coordsize="10,20">
              <v:shape style="position:absolute;left:1585;top:923;width:10;height:20" coordorigin="1585,923" coordsize="10,20" path="m1585,942l1595,942,1595,923,1585,923,1585,942xe" filled="true" fillcolor="#000000" stroked="false">
                <v:path arrowok="t"/>
                <v:fill type="solid"/>
              </v:shape>
            </v:group>
            <v:group style="position:absolute;left:1585;top:942;width:10;height:20" coordorigin="1585,942" coordsize="10,20">
              <v:shape style="position:absolute;left:1585;top:942;width:10;height:20" coordorigin="1585,942" coordsize="10,20" path="m1585,962l1595,962,1595,942,1585,942,1585,962xe" filled="true" fillcolor="#000000" stroked="false">
                <v:path arrowok="t"/>
                <v:fill type="solid"/>
              </v:shape>
            </v:group>
            <v:group style="position:absolute;left:1585;top:962;width:10;height:20" coordorigin="1585,962" coordsize="10,20">
              <v:shape style="position:absolute;left:1585;top:962;width:10;height:20" coordorigin="1585,962" coordsize="10,20" path="m1585,981l1595,981,1595,962,1585,962,1585,981xe" filled="true" fillcolor="#000000" stroked="false">
                <v:path arrowok="t"/>
                <v:fill type="solid"/>
              </v:shape>
            </v:group>
            <v:group style="position:absolute;left:1585;top:981;width:10;height:20" coordorigin="1585,981" coordsize="10,20">
              <v:shape style="position:absolute;left:1585;top:981;width:10;height:20" coordorigin="1585,981" coordsize="10,20" path="m1585,1000l1595,1000,1595,981,1585,981,1585,1000xe" filled="true" fillcolor="#000000" stroked="false">
                <v:path arrowok="t"/>
                <v:fill type="solid"/>
              </v:shape>
            </v:group>
            <v:group style="position:absolute;left:1585;top:1000;width:10;height:20" coordorigin="1585,1000" coordsize="10,20">
              <v:shape style="position:absolute;left:1585;top:1000;width:10;height:20" coordorigin="1585,1000" coordsize="10,20" path="m1585,1019l1595,1019,1595,1000,1585,1000,1585,1019xe" filled="true" fillcolor="#000000" stroked="false">
                <v:path arrowok="t"/>
                <v:fill type="solid"/>
              </v:shape>
            </v:group>
            <v:group style="position:absolute;left:1585;top:1019;width:10;height:20" coordorigin="1585,1019" coordsize="10,20">
              <v:shape style="position:absolute;left:1585;top:1019;width:10;height:20" coordorigin="1585,1019" coordsize="10,20" path="m1585,1038l1595,1038,1595,1019,1585,1019,1585,1038xe" filled="true" fillcolor="#000000" stroked="false">
                <v:path arrowok="t"/>
                <v:fill type="solid"/>
              </v:shape>
            </v:group>
            <v:group style="position:absolute;left:1585;top:1038;width:10;height:20" coordorigin="1585,1038" coordsize="10,20">
              <v:shape style="position:absolute;left:1585;top:1038;width:10;height:20" coordorigin="1585,1038" coordsize="10,20" path="m1585,1058l1595,1058,1595,1038,1585,1038,1585,1058xe" filled="true" fillcolor="#000000" stroked="false">
                <v:path arrowok="t"/>
                <v:fill type="solid"/>
              </v:shape>
            </v:group>
            <v:group style="position:absolute;left:15;top:1158;width:1570;height:2" coordorigin="15,1158" coordsize="1570,2">
              <v:shape style="position:absolute;left:15;top:1158;width:1570;height:2" coordorigin="15,1158" coordsize="1570,0" path="m15,1158l1585,1158e" filled="false" stroked="true" strokeweight="1.5pt" strokecolor="#000000">
                <v:path arrowok="t"/>
              </v:shape>
            </v:group>
            <v:group style="position:absolute;left:1585;top:1058;width:10;height:20" coordorigin="1585,1058" coordsize="10,20">
              <v:shape style="position:absolute;left:1585;top:1058;width:10;height:20" coordorigin="1585,1058" coordsize="10,20" path="m1585,1077l1595,1077,1595,1058,1585,1058,1585,1077xe" filled="true" fillcolor="#000000" stroked="false">
                <v:path arrowok="t"/>
                <v:fill type="solid"/>
              </v:shape>
            </v:group>
            <v:group style="position:absolute;left:1585;top:1077;width:10;height:20" coordorigin="1585,1077" coordsize="10,20">
              <v:shape style="position:absolute;left:1585;top:1077;width:10;height:20" coordorigin="1585,1077" coordsize="10,20" path="m1585,1096l1595,1096,1595,1077,1585,1077,1585,1096xe" filled="true" fillcolor="#000000" stroked="false">
                <v:path arrowok="t"/>
                <v:fill type="solid"/>
              </v:shape>
            </v:group>
            <v:group style="position:absolute;left:1585;top:1096;width:10;height:20" coordorigin="1585,1096" coordsize="10,20">
              <v:shape style="position:absolute;left:1585;top:1096;width:10;height:20" coordorigin="1585,1096" coordsize="10,20" path="m1585,1115l1595,1115,1595,1096,1585,1096,1585,1115xe" filled="true" fillcolor="#000000" stroked="false">
                <v:path arrowok="t"/>
                <v:fill type="solid"/>
              </v:shape>
            </v:group>
            <v:group style="position:absolute;left:1585;top:1115;width:10;height:20" coordorigin="1585,1115" coordsize="10,20">
              <v:shape style="position:absolute;left:1585;top:1115;width:10;height:20" coordorigin="1585,1115" coordsize="10,20" path="m1585,1134l1595,1134,1595,1115,1585,1115,1585,1134xe" filled="true" fillcolor="#000000" stroked="false">
                <v:path arrowok="t"/>
                <v:fill type="solid"/>
              </v:shape>
            </v:group>
            <v:group style="position:absolute;left:1585;top:1139;width:10;height:2" coordorigin="1585,1139" coordsize="10,2">
              <v:shape style="position:absolute;left:1585;top:1139;width:10;height:2" coordorigin="1585,1139" coordsize="10,0" path="m1585,1139l1595,1139e" filled="false" stroked="true" strokeweight=".42001pt" strokecolor="#000000">
                <v:path arrowok="t"/>
              </v:shape>
            </v:group>
            <v:group style="position:absolute;left:1585;top:1158;width:30;height:2" coordorigin="1585,1158" coordsize="30,2">
              <v:shape style="position:absolute;left:1585;top:1158;width:30;height:2" coordorigin="1585,1158" coordsize="30,0" path="m1585,1158l1615,1158e" filled="false" stroked="true" strokeweight="1.5pt" strokecolor="#000000">
                <v:path arrowok="t"/>
              </v:shape>
            </v:group>
            <v:group style="position:absolute;left:1615;top:1158;width:1529;height:2" coordorigin="1615,1158" coordsize="1529,2">
              <v:shape style="position:absolute;left:1615;top:1158;width:1529;height:2" coordorigin="1615,1158" coordsize="1529,0" path="m1615,1158l3144,1158e" filled="false" stroked="true" strokeweight="1.5pt" strokecolor="#000000">
                <v:path arrowok="t"/>
              </v:shape>
            </v:group>
            <v:group style="position:absolute;left:3144;top:674;width:10;height:20" coordorigin="3144,674" coordsize="10,20">
              <v:shape style="position:absolute;left:3144;top:674;width:10;height:20" coordorigin="3144,674" coordsize="10,20" path="m3144,693l3153,693,3153,674,3144,674,3144,693xe" filled="true" fillcolor="#000000" stroked="false">
                <v:path arrowok="t"/>
                <v:fill type="solid"/>
              </v:shape>
            </v:group>
            <v:group style="position:absolute;left:3144;top:693;width:10;height:20" coordorigin="3144,693" coordsize="10,20">
              <v:shape style="position:absolute;left:3144;top:693;width:10;height:20" coordorigin="3144,693" coordsize="10,20" path="m3144,712l3153,712,3153,693,3144,693,3144,712xe" filled="true" fillcolor="#000000" stroked="false">
                <v:path arrowok="t"/>
                <v:fill type="solid"/>
              </v:shape>
            </v:group>
            <v:group style="position:absolute;left:3144;top:712;width:10;height:20" coordorigin="3144,712" coordsize="10,20">
              <v:shape style="position:absolute;left:3144;top:712;width:10;height:20" coordorigin="3144,712" coordsize="10,20" path="m3144,731l3153,731,3153,712,3144,712,3144,731xe" filled="true" fillcolor="#000000" stroked="false">
                <v:path arrowok="t"/>
                <v:fill type="solid"/>
              </v:shape>
            </v:group>
            <v:group style="position:absolute;left:3144;top:731;width:10;height:20" coordorigin="3144,731" coordsize="10,20">
              <v:shape style="position:absolute;left:3144;top:731;width:10;height:20" coordorigin="3144,731" coordsize="10,20" path="m3144,750l3153,750,3153,731,3144,731,3144,750xe" filled="true" fillcolor="#000000" stroked="false">
                <v:path arrowok="t"/>
                <v:fill type="solid"/>
              </v:shape>
            </v:group>
            <v:group style="position:absolute;left:3144;top:750;width:10;height:20" coordorigin="3144,750" coordsize="10,20">
              <v:shape style="position:absolute;left:3144;top:750;width:10;height:20" coordorigin="3144,750" coordsize="10,20" path="m3144,770l3153,770,3153,750,3144,750,3144,770xe" filled="true" fillcolor="#000000" stroked="false">
                <v:path arrowok="t"/>
                <v:fill type="solid"/>
              </v:shape>
            </v:group>
            <v:group style="position:absolute;left:3144;top:770;width:10;height:20" coordorigin="3144,770" coordsize="10,20">
              <v:shape style="position:absolute;left:3144;top:770;width:10;height:20" coordorigin="3144,770" coordsize="10,20" path="m3144,789l3153,789,3153,770,3144,770,3144,789xe" filled="true" fillcolor="#000000" stroked="false">
                <v:path arrowok="t"/>
                <v:fill type="solid"/>
              </v:shape>
            </v:group>
            <v:group style="position:absolute;left:3144;top:789;width:10;height:20" coordorigin="3144,789" coordsize="10,20">
              <v:shape style="position:absolute;left:3144;top:789;width:10;height:20" coordorigin="3144,789" coordsize="10,20" path="m3144,808l3153,808,3153,789,3144,789,3144,808xe" filled="true" fillcolor="#000000" stroked="false">
                <v:path arrowok="t"/>
                <v:fill type="solid"/>
              </v:shape>
            </v:group>
            <v:group style="position:absolute;left:3144;top:808;width:10;height:20" coordorigin="3144,808" coordsize="10,20">
              <v:shape style="position:absolute;left:3144;top:808;width:10;height:20" coordorigin="3144,808" coordsize="10,20" path="m3144,827l3153,827,3153,808,3144,808,3144,827xe" filled="true" fillcolor="#000000" stroked="false">
                <v:path arrowok="t"/>
                <v:fill type="solid"/>
              </v:shape>
            </v:group>
            <v:group style="position:absolute;left:3144;top:827;width:10;height:20" coordorigin="3144,827" coordsize="10,20">
              <v:shape style="position:absolute;left:3144;top:827;width:10;height:20" coordorigin="3144,827" coordsize="10,20" path="m3144,846l3153,846,3153,827,3144,827,3144,846xe" filled="true" fillcolor="#000000" stroked="false">
                <v:path arrowok="t"/>
                <v:fill type="solid"/>
              </v:shape>
            </v:group>
            <v:group style="position:absolute;left:3144;top:846;width:10;height:20" coordorigin="3144,846" coordsize="10,20">
              <v:shape style="position:absolute;left:3144;top:846;width:10;height:20" coordorigin="3144,846" coordsize="10,20" path="m3144,866l3153,866,3153,846,3144,846,3144,866xe" filled="true" fillcolor="#000000" stroked="false">
                <v:path arrowok="t"/>
                <v:fill type="solid"/>
              </v:shape>
            </v:group>
            <v:group style="position:absolute;left:3144;top:866;width:10;height:20" coordorigin="3144,866" coordsize="10,20">
              <v:shape style="position:absolute;left:3144;top:866;width:10;height:20" coordorigin="3144,866" coordsize="10,20" path="m3144,885l3153,885,3153,866,3144,866,3144,885xe" filled="true" fillcolor="#000000" stroked="false">
                <v:path arrowok="t"/>
                <v:fill type="solid"/>
              </v:shape>
            </v:group>
            <v:group style="position:absolute;left:3144;top:885;width:10;height:20" coordorigin="3144,885" coordsize="10,20">
              <v:shape style="position:absolute;left:3144;top:885;width:10;height:20" coordorigin="3144,885" coordsize="10,20" path="m3144,904l3153,904,3153,885,3144,885,3144,904xe" filled="true" fillcolor="#000000" stroked="false">
                <v:path arrowok="t"/>
                <v:fill type="solid"/>
              </v:shape>
            </v:group>
            <v:group style="position:absolute;left:3144;top:904;width:10;height:20" coordorigin="3144,904" coordsize="10,20">
              <v:shape style="position:absolute;left:3144;top:904;width:10;height:20" coordorigin="3144,904" coordsize="10,20" path="m3144,923l3153,923,3153,904,3144,904,3144,923xe" filled="true" fillcolor="#000000" stroked="false">
                <v:path arrowok="t"/>
                <v:fill type="solid"/>
              </v:shape>
            </v:group>
            <v:group style="position:absolute;left:3144;top:923;width:10;height:20" coordorigin="3144,923" coordsize="10,20">
              <v:shape style="position:absolute;left:3144;top:923;width:10;height:20" coordorigin="3144,923" coordsize="10,20" path="m3144,942l3153,942,3153,923,3144,923,3144,942xe" filled="true" fillcolor="#000000" stroked="false">
                <v:path arrowok="t"/>
                <v:fill type="solid"/>
              </v:shape>
            </v:group>
            <v:group style="position:absolute;left:3144;top:942;width:10;height:20" coordorigin="3144,942" coordsize="10,20">
              <v:shape style="position:absolute;left:3144;top:942;width:10;height:20" coordorigin="3144,942" coordsize="10,20" path="m3144,962l3153,962,3153,942,3144,942,3144,962xe" filled="true" fillcolor="#000000" stroked="false">
                <v:path arrowok="t"/>
                <v:fill type="solid"/>
              </v:shape>
            </v:group>
            <v:group style="position:absolute;left:3144;top:962;width:10;height:20" coordorigin="3144,962" coordsize="10,20">
              <v:shape style="position:absolute;left:3144;top:962;width:10;height:20" coordorigin="3144,962" coordsize="10,20" path="m3144,981l3153,981,3153,962,3144,962,3144,981xe" filled="true" fillcolor="#000000" stroked="false">
                <v:path arrowok="t"/>
                <v:fill type="solid"/>
              </v:shape>
            </v:group>
            <v:group style="position:absolute;left:3144;top:981;width:10;height:20" coordorigin="3144,981" coordsize="10,20">
              <v:shape style="position:absolute;left:3144;top:981;width:10;height:20" coordorigin="3144,981" coordsize="10,20" path="m3144,1000l3153,1000,3153,981,3144,981,3144,1000xe" filled="true" fillcolor="#000000" stroked="false">
                <v:path arrowok="t"/>
                <v:fill type="solid"/>
              </v:shape>
            </v:group>
            <v:group style="position:absolute;left:3144;top:1000;width:10;height:20" coordorigin="3144,1000" coordsize="10,20">
              <v:shape style="position:absolute;left:3144;top:1000;width:10;height:20" coordorigin="3144,1000" coordsize="10,20" path="m3144,1019l3153,1019,3153,1000,3144,1000,3144,1019xe" filled="true" fillcolor="#000000" stroked="false">
                <v:path arrowok="t"/>
                <v:fill type="solid"/>
              </v:shape>
            </v:group>
            <v:group style="position:absolute;left:3144;top:1019;width:10;height:20" coordorigin="3144,1019" coordsize="10,20">
              <v:shape style="position:absolute;left:3144;top:1019;width:10;height:20" coordorigin="3144,1019" coordsize="10,20" path="m3144,1038l3153,1038,3153,1019,3144,1019,3144,1038xe" filled="true" fillcolor="#000000" stroked="false">
                <v:path arrowok="t"/>
                <v:fill type="solid"/>
              </v:shape>
            </v:group>
            <v:group style="position:absolute;left:3144;top:1038;width:10;height:20" coordorigin="3144,1038" coordsize="10,20">
              <v:shape style="position:absolute;left:3144;top:1038;width:10;height:20" coordorigin="3144,1038" coordsize="10,20" path="m3144,1058l3153,1058,3153,1038,3144,1038,3144,1058xe" filled="true" fillcolor="#000000" stroked="false">
                <v:path arrowok="t"/>
                <v:fill type="solid"/>
              </v:shape>
            </v:group>
            <v:group style="position:absolute;left:3144;top:1058;width:10;height:20" coordorigin="3144,1058" coordsize="10,20">
              <v:shape style="position:absolute;left:3144;top:1058;width:10;height:20" coordorigin="3144,1058" coordsize="10,20" path="m3144,1077l3153,1077,3153,1058,3144,1058,3144,1077xe" filled="true" fillcolor="#000000" stroked="false">
                <v:path arrowok="t"/>
                <v:fill type="solid"/>
              </v:shape>
            </v:group>
            <v:group style="position:absolute;left:3144;top:1077;width:10;height:20" coordorigin="3144,1077" coordsize="10,20">
              <v:shape style="position:absolute;left:3144;top:1077;width:10;height:20" coordorigin="3144,1077" coordsize="10,20" path="m3144,1096l3153,1096,3153,1077,3144,1077,3144,1096xe" filled="true" fillcolor="#000000" stroked="false">
                <v:path arrowok="t"/>
                <v:fill type="solid"/>
              </v:shape>
            </v:group>
            <v:group style="position:absolute;left:3144;top:1096;width:10;height:20" coordorigin="3144,1096" coordsize="10,20">
              <v:shape style="position:absolute;left:3144;top:1096;width:10;height:20" coordorigin="3144,1096" coordsize="10,20" path="m3144,1115l3153,1115,3153,1096,3144,1096,3144,1115xe" filled="true" fillcolor="#000000" stroked="false">
                <v:path arrowok="t"/>
                <v:fill type="solid"/>
              </v:shape>
            </v:group>
            <v:group style="position:absolute;left:3144;top:1115;width:10;height:20" coordorigin="3144,1115" coordsize="10,20">
              <v:shape style="position:absolute;left:3144;top:1115;width:10;height:20" coordorigin="3144,1115" coordsize="10,20" path="m3144,1134l3153,1134,3153,1115,3144,1115,3144,1134xe" filled="true" fillcolor="#000000" stroked="false">
                <v:path arrowok="t"/>
                <v:fill type="solid"/>
              </v:shape>
            </v:group>
            <v:group style="position:absolute;left:3144;top:1139;width:10;height:2" coordorigin="3144,1139" coordsize="10,2">
              <v:shape style="position:absolute;left:3144;top:1139;width:10;height:2" coordorigin="3144,1139" coordsize="10,0" path="m3144,1139l3153,1139e" filled="false" stroked="true" strokeweight=".42001pt" strokecolor="#000000">
                <v:path arrowok="t"/>
              </v:shape>
            </v:group>
            <v:group style="position:absolute;left:3144;top:1158;width:30;height:2" coordorigin="3144,1158" coordsize="30,2">
              <v:shape style="position:absolute;left:3144;top:1158;width:30;height:2" coordorigin="3144,1158" coordsize="30,0" path="m3144,1158l3174,1158e" filled="false" stroked="true" strokeweight="1.5pt" strokecolor="#000000">
                <v:path arrowok="t"/>
              </v:shape>
            </v:group>
            <v:group style="position:absolute;left:3174;top:1158;width:963;height:2" coordorigin="3174,1158" coordsize="963,2">
              <v:shape style="position:absolute;left:3174;top:1158;width:963;height:2" coordorigin="3174,1158" coordsize="963,0" path="m3174,1158l4137,1158e" filled="false" stroked="true" strokeweight="1.5pt" strokecolor="#000000">
                <v:path arrowok="t"/>
              </v:shape>
            </v:group>
            <v:group style="position:absolute;left:4137;top:674;width:10;height:20" coordorigin="4137,674" coordsize="10,20">
              <v:shape style="position:absolute;left:4137;top:674;width:10;height:20" coordorigin="4137,674" coordsize="10,20" path="m4137,693l4146,693,4146,674,4137,674,4137,693xe" filled="true" fillcolor="#000000" stroked="false">
                <v:path arrowok="t"/>
                <v:fill type="solid"/>
              </v:shape>
            </v:group>
            <v:group style="position:absolute;left:4137;top:693;width:10;height:20" coordorigin="4137,693" coordsize="10,20">
              <v:shape style="position:absolute;left:4137;top:693;width:10;height:20" coordorigin="4137,693" coordsize="10,20" path="m4137,712l4146,712,4146,693,4137,693,4137,712xe" filled="true" fillcolor="#000000" stroked="false">
                <v:path arrowok="t"/>
                <v:fill type="solid"/>
              </v:shape>
            </v:group>
            <v:group style="position:absolute;left:4137;top:712;width:10;height:20" coordorigin="4137,712" coordsize="10,20">
              <v:shape style="position:absolute;left:4137;top:712;width:10;height:20" coordorigin="4137,712" coordsize="10,20" path="m4137,731l4146,731,4146,712,4137,712,4137,731xe" filled="true" fillcolor="#000000" stroked="false">
                <v:path arrowok="t"/>
                <v:fill type="solid"/>
              </v:shape>
            </v:group>
            <v:group style="position:absolute;left:4137;top:731;width:10;height:20" coordorigin="4137,731" coordsize="10,20">
              <v:shape style="position:absolute;left:4137;top:731;width:10;height:20" coordorigin="4137,731" coordsize="10,20" path="m4137,750l4146,750,4146,731,4137,731,4137,750xe" filled="true" fillcolor="#000000" stroked="false">
                <v:path arrowok="t"/>
                <v:fill type="solid"/>
              </v:shape>
            </v:group>
            <v:group style="position:absolute;left:4137;top:750;width:10;height:20" coordorigin="4137,750" coordsize="10,20">
              <v:shape style="position:absolute;left:4137;top:750;width:10;height:20" coordorigin="4137,750" coordsize="10,20" path="m4137,770l4146,770,4146,750,4137,750,4137,770xe" filled="true" fillcolor="#000000" stroked="false">
                <v:path arrowok="t"/>
                <v:fill type="solid"/>
              </v:shape>
            </v:group>
            <v:group style="position:absolute;left:4137;top:770;width:10;height:20" coordorigin="4137,770" coordsize="10,20">
              <v:shape style="position:absolute;left:4137;top:770;width:10;height:20" coordorigin="4137,770" coordsize="10,20" path="m4137,789l4146,789,4146,770,4137,770,4137,789xe" filled="true" fillcolor="#000000" stroked="false">
                <v:path arrowok="t"/>
                <v:fill type="solid"/>
              </v:shape>
            </v:group>
            <v:group style="position:absolute;left:4137;top:789;width:10;height:20" coordorigin="4137,789" coordsize="10,20">
              <v:shape style="position:absolute;left:4137;top:789;width:10;height:20" coordorigin="4137,789" coordsize="10,20" path="m4137,808l4146,808,4146,789,4137,789,4137,808xe" filled="true" fillcolor="#000000" stroked="false">
                <v:path arrowok="t"/>
                <v:fill type="solid"/>
              </v:shape>
            </v:group>
            <v:group style="position:absolute;left:4137;top:808;width:10;height:20" coordorigin="4137,808" coordsize="10,20">
              <v:shape style="position:absolute;left:4137;top:808;width:10;height:20" coordorigin="4137,808" coordsize="10,20" path="m4137,827l4146,827,4146,808,4137,808,4137,827xe" filled="true" fillcolor="#000000" stroked="false">
                <v:path arrowok="t"/>
                <v:fill type="solid"/>
              </v:shape>
            </v:group>
            <v:group style="position:absolute;left:4137;top:827;width:10;height:20" coordorigin="4137,827" coordsize="10,20">
              <v:shape style="position:absolute;left:4137;top:827;width:10;height:20" coordorigin="4137,827" coordsize="10,20" path="m4137,846l4146,846,4146,827,4137,827,4137,846xe" filled="true" fillcolor="#000000" stroked="false">
                <v:path arrowok="t"/>
                <v:fill type="solid"/>
              </v:shape>
            </v:group>
            <v:group style="position:absolute;left:4137;top:846;width:10;height:20" coordorigin="4137,846" coordsize="10,20">
              <v:shape style="position:absolute;left:4137;top:846;width:10;height:20" coordorigin="4137,846" coordsize="10,20" path="m4137,866l4146,866,4146,846,4137,846,4137,866xe" filled="true" fillcolor="#000000" stroked="false">
                <v:path arrowok="t"/>
                <v:fill type="solid"/>
              </v:shape>
            </v:group>
            <v:group style="position:absolute;left:4137;top:866;width:10;height:20" coordorigin="4137,866" coordsize="10,20">
              <v:shape style="position:absolute;left:4137;top:866;width:10;height:20" coordorigin="4137,866" coordsize="10,20" path="m4137,885l4146,885,4146,866,4137,866,4137,885xe" filled="true" fillcolor="#000000" stroked="false">
                <v:path arrowok="t"/>
                <v:fill type="solid"/>
              </v:shape>
            </v:group>
            <v:group style="position:absolute;left:4137;top:885;width:10;height:20" coordorigin="4137,885" coordsize="10,20">
              <v:shape style="position:absolute;left:4137;top:885;width:10;height:20" coordorigin="4137,885" coordsize="10,20" path="m4137,904l4146,904,4146,885,4137,885,4137,904xe" filled="true" fillcolor="#000000" stroked="false">
                <v:path arrowok="t"/>
                <v:fill type="solid"/>
              </v:shape>
            </v:group>
            <v:group style="position:absolute;left:4137;top:904;width:10;height:20" coordorigin="4137,904" coordsize="10,20">
              <v:shape style="position:absolute;left:4137;top:904;width:10;height:20" coordorigin="4137,904" coordsize="10,20" path="m4137,923l4146,923,4146,904,4137,904,4137,923xe" filled="true" fillcolor="#000000" stroked="false">
                <v:path arrowok="t"/>
                <v:fill type="solid"/>
              </v:shape>
            </v:group>
            <v:group style="position:absolute;left:4137;top:923;width:10;height:20" coordorigin="4137,923" coordsize="10,20">
              <v:shape style="position:absolute;left:4137;top:923;width:10;height:20" coordorigin="4137,923" coordsize="10,20" path="m4137,942l4146,942,4146,923,4137,923,4137,942xe" filled="true" fillcolor="#000000" stroked="false">
                <v:path arrowok="t"/>
                <v:fill type="solid"/>
              </v:shape>
            </v:group>
            <v:group style="position:absolute;left:4137;top:942;width:10;height:20" coordorigin="4137,942" coordsize="10,20">
              <v:shape style="position:absolute;left:4137;top:942;width:10;height:20" coordorigin="4137,942" coordsize="10,20" path="m4137,962l4146,962,4146,942,4137,942,4137,962xe" filled="true" fillcolor="#000000" stroked="false">
                <v:path arrowok="t"/>
                <v:fill type="solid"/>
              </v:shape>
            </v:group>
            <v:group style="position:absolute;left:4137;top:962;width:10;height:20" coordorigin="4137,962" coordsize="10,20">
              <v:shape style="position:absolute;left:4137;top:962;width:10;height:20" coordorigin="4137,962" coordsize="10,20" path="m4137,981l4146,981,4146,962,4137,962,4137,981xe" filled="true" fillcolor="#000000" stroked="false">
                <v:path arrowok="t"/>
                <v:fill type="solid"/>
              </v:shape>
            </v:group>
            <v:group style="position:absolute;left:4137;top:981;width:10;height:20" coordorigin="4137,981" coordsize="10,20">
              <v:shape style="position:absolute;left:4137;top:981;width:10;height:20" coordorigin="4137,981" coordsize="10,20" path="m4137,1000l4146,1000,4146,981,4137,981,4137,1000xe" filled="true" fillcolor="#000000" stroked="false">
                <v:path arrowok="t"/>
                <v:fill type="solid"/>
              </v:shape>
            </v:group>
            <v:group style="position:absolute;left:4137;top:1000;width:10;height:20" coordorigin="4137,1000" coordsize="10,20">
              <v:shape style="position:absolute;left:4137;top:1000;width:10;height:20" coordorigin="4137,1000" coordsize="10,20" path="m4137,1019l4146,1019,4146,1000,4137,1000,4137,1019xe" filled="true" fillcolor="#000000" stroked="false">
                <v:path arrowok="t"/>
                <v:fill type="solid"/>
              </v:shape>
            </v:group>
            <v:group style="position:absolute;left:4137;top:1019;width:10;height:20" coordorigin="4137,1019" coordsize="10,20">
              <v:shape style="position:absolute;left:4137;top:1019;width:10;height:20" coordorigin="4137,1019" coordsize="10,20" path="m4137,1038l4146,1038,4146,1019,4137,1019,4137,1038xe" filled="true" fillcolor="#000000" stroked="false">
                <v:path arrowok="t"/>
                <v:fill type="solid"/>
              </v:shape>
            </v:group>
            <v:group style="position:absolute;left:4137;top:1038;width:10;height:20" coordorigin="4137,1038" coordsize="10,20">
              <v:shape style="position:absolute;left:4137;top:1038;width:10;height:20" coordorigin="4137,1038" coordsize="10,20" path="m4137,1058l4146,1058,4146,1038,4137,1038,4137,1058xe" filled="true" fillcolor="#000000" stroked="false">
                <v:path arrowok="t"/>
                <v:fill type="solid"/>
              </v:shape>
            </v:group>
            <v:group style="position:absolute;left:4137;top:1058;width:10;height:20" coordorigin="4137,1058" coordsize="10,20">
              <v:shape style="position:absolute;left:4137;top:1058;width:10;height:20" coordorigin="4137,1058" coordsize="10,20" path="m4137,1077l4146,1077,4146,1058,4137,1058,4137,1077xe" filled="true" fillcolor="#000000" stroked="false">
                <v:path arrowok="t"/>
                <v:fill type="solid"/>
              </v:shape>
            </v:group>
            <v:group style="position:absolute;left:4137;top:1077;width:10;height:20" coordorigin="4137,1077" coordsize="10,20">
              <v:shape style="position:absolute;left:4137;top:1077;width:10;height:20" coordorigin="4137,1077" coordsize="10,20" path="m4137,1096l4146,1096,4146,1077,4137,1077,4137,1096xe" filled="true" fillcolor="#000000" stroked="false">
                <v:path arrowok="t"/>
                <v:fill type="solid"/>
              </v:shape>
            </v:group>
            <v:group style="position:absolute;left:4137;top:1096;width:10;height:20" coordorigin="4137,1096" coordsize="10,20">
              <v:shape style="position:absolute;left:4137;top:1096;width:10;height:20" coordorigin="4137,1096" coordsize="10,20" path="m4137,1115l4146,1115,4146,1096,4137,1096,4137,1115xe" filled="true" fillcolor="#000000" stroked="false">
                <v:path arrowok="t"/>
                <v:fill type="solid"/>
              </v:shape>
            </v:group>
            <v:group style="position:absolute;left:4137;top:1115;width:10;height:20" coordorigin="4137,1115" coordsize="10,20">
              <v:shape style="position:absolute;left:4137;top:1115;width:10;height:20" coordorigin="4137,1115" coordsize="10,20" path="m4137,1134l4146,1134,4146,1115,4137,1115,4137,1134xe" filled="true" fillcolor="#000000" stroked="false">
                <v:path arrowok="t"/>
                <v:fill type="solid"/>
              </v:shape>
            </v:group>
            <v:group style="position:absolute;left:4137;top:1139;width:10;height:2" coordorigin="4137,1139" coordsize="10,2">
              <v:shape style="position:absolute;left:4137;top:1139;width:10;height:2" coordorigin="4137,1139" coordsize="10,0" path="m4137,1139l4146,1139e" filled="false" stroked="true" strokeweight=".42001pt" strokecolor="#000000">
                <v:path arrowok="t"/>
              </v:shape>
            </v:group>
            <v:group style="position:absolute;left:4137;top:1158;width:30;height:2" coordorigin="4137,1158" coordsize="30,2">
              <v:shape style="position:absolute;left:4137;top:1158;width:30;height:2" coordorigin="4137,1158" coordsize="30,0" path="m4137,1158l4167,1158e" filled="false" stroked="true" strokeweight="1.5pt" strokecolor="#000000">
                <v:path arrowok="t"/>
              </v:shape>
            </v:group>
            <v:group style="position:absolute;left:4167;top:1158;width:1450;height:2" coordorigin="4167,1158" coordsize="1450,2">
              <v:shape style="position:absolute;left:4167;top:1158;width:1450;height:2" coordorigin="4167,1158" coordsize="1450,0" path="m4167,1158l5616,1158e" filled="false" stroked="true" strokeweight="1.5pt" strokecolor="#000000">
                <v:path arrowok="t"/>
              </v:shape>
            </v:group>
            <v:group style="position:absolute;left:5616;top:674;width:10;height:20" coordorigin="5616,674" coordsize="10,20">
              <v:shape style="position:absolute;left:5616;top:674;width:10;height:20" coordorigin="5616,674" coordsize="10,20" path="m5616,693l5626,693,5626,674,5616,674,5616,693xe" filled="true" fillcolor="#000000" stroked="false">
                <v:path arrowok="t"/>
                <v:fill type="solid"/>
              </v:shape>
            </v:group>
            <v:group style="position:absolute;left:5616;top:693;width:10;height:20" coordorigin="5616,693" coordsize="10,20">
              <v:shape style="position:absolute;left:5616;top:693;width:10;height:20" coordorigin="5616,693" coordsize="10,20" path="m5616,712l5626,712,5626,693,5616,693,5616,712xe" filled="true" fillcolor="#000000" stroked="false">
                <v:path arrowok="t"/>
                <v:fill type="solid"/>
              </v:shape>
            </v:group>
            <v:group style="position:absolute;left:5616;top:712;width:10;height:20" coordorigin="5616,712" coordsize="10,20">
              <v:shape style="position:absolute;left:5616;top:712;width:10;height:20" coordorigin="5616,712" coordsize="10,20" path="m5616,731l5626,731,5626,712,5616,712,5616,731xe" filled="true" fillcolor="#000000" stroked="false">
                <v:path arrowok="t"/>
                <v:fill type="solid"/>
              </v:shape>
            </v:group>
            <v:group style="position:absolute;left:5616;top:731;width:10;height:20" coordorigin="5616,731" coordsize="10,20">
              <v:shape style="position:absolute;left:5616;top:731;width:10;height:20" coordorigin="5616,731" coordsize="10,20" path="m5616,750l5626,750,5626,731,5616,731,5616,750xe" filled="true" fillcolor="#000000" stroked="false">
                <v:path arrowok="t"/>
                <v:fill type="solid"/>
              </v:shape>
            </v:group>
            <v:group style="position:absolute;left:5616;top:750;width:10;height:20" coordorigin="5616,750" coordsize="10,20">
              <v:shape style="position:absolute;left:5616;top:750;width:10;height:20" coordorigin="5616,750" coordsize="10,20" path="m5616,770l5626,770,5626,750,5616,750,5616,770xe" filled="true" fillcolor="#000000" stroked="false">
                <v:path arrowok="t"/>
                <v:fill type="solid"/>
              </v:shape>
            </v:group>
            <v:group style="position:absolute;left:5616;top:770;width:10;height:20" coordorigin="5616,770" coordsize="10,20">
              <v:shape style="position:absolute;left:5616;top:770;width:10;height:20" coordorigin="5616,770" coordsize="10,20" path="m5616,789l5626,789,5626,770,5616,770,5616,789xe" filled="true" fillcolor="#000000" stroked="false">
                <v:path arrowok="t"/>
                <v:fill type="solid"/>
              </v:shape>
            </v:group>
            <v:group style="position:absolute;left:5616;top:789;width:10;height:20" coordorigin="5616,789" coordsize="10,20">
              <v:shape style="position:absolute;left:5616;top:789;width:10;height:20" coordorigin="5616,789" coordsize="10,20" path="m5616,808l5626,808,5626,789,5616,789,5616,808xe" filled="true" fillcolor="#000000" stroked="false">
                <v:path arrowok="t"/>
                <v:fill type="solid"/>
              </v:shape>
            </v:group>
            <v:group style="position:absolute;left:5616;top:808;width:10;height:20" coordorigin="5616,808" coordsize="10,20">
              <v:shape style="position:absolute;left:5616;top:808;width:10;height:20" coordorigin="5616,808" coordsize="10,20" path="m5616,827l5626,827,5626,808,5616,808,5616,827xe" filled="true" fillcolor="#000000" stroked="false">
                <v:path arrowok="t"/>
                <v:fill type="solid"/>
              </v:shape>
            </v:group>
            <v:group style="position:absolute;left:5616;top:827;width:10;height:20" coordorigin="5616,827" coordsize="10,20">
              <v:shape style="position:absolute;left:5616;top:827;width:10;height:20" coordorigin="5616,827" coordsize="10,20" path="m5616,846l5626,846,5626,827,5616,827,5616,846xe" filled="true" fillcolor="#000000" stroked="false">
                <v:path arrowok="t"/>
                <v:fill type="solid"/>
              </v:shape>
            </v:group>
            <v:group style="position:absolute;left:5616;top:846;width:10;height:20" coordorigin="5616,846" coordsize="10,20">
              <v:shape style="position:absolute;left:5616;top:846;width:10;height:20" coordorigin="5616,846" coordsize="10,20" path="m5616,866l5626,866,5626,846,5616,846,5616,866xe" filled="true" fillcolor="#000000" stroked="false">
                <v:path arrowok="t"/>
                <v:fill type="solid"/>
              </v:shape>
            </v:group>
            <v:group style="position:absolute;left:5616;top:866;width:10;height:20" coordorigin="5616,866" coordsize="10,20">
              <v:shape style="position:absolute;left:5616;top:866;width:10;height:20" coordorigin="5616,866" coordsize="10,20" path="m5616,885l5626,885,5626,866,5616,866,5616,885xe" filled="true" fillcolor="#000000" stroked="false">
                <v:path arrowok="t"/>
                <v:fill type="solid"/>
              </v:shape>
            </v:group>
            <v:group style="position:absolute;left:5616;top:885;width:10;height:20" coordorigin="5616,885" coordsize="10,20">
              <v:shape style="position:absolute;left:5616;top:885;width:10;height:20" coordorigin="5616,885" coordsize="10,20" path="m5616,904l5626,904,5626,885,5616,885,5616,904xe" filled="true" fillcolor="#000000" stroked="false">
                <v:path arrowok="t"/>
                <v:fill type="solid"/>
              </v:shape>
            </v:group>
            <v:group style="position:absolute;left:5616;top:904;width:10;height:20" coordorigin="5616,904" coordsize="10,20">
              <v:shape style="position:absolute;left:5616;top:904;width:10;height:20" coordorigin="5616,904" coordsize="10,20" path="m5616,923l5626,923,5626,904,5616,904,5616,923xe" filled="true" fillcolor="#000000" stroked="false">
                <v:path arrowok="t"/>
                <v:fill type="solid"/>
              </v:shape>
            </v:group>
            <v:group style="position:absolute;left:5616;top:923;width:10;height:20" coordorigin="5616,923" coordsize="10,20">
              <v:shape style="position:absolute;left:5616;top:923;width:10;height:20" coordorigin="5616,923" coordsize="10,20" path="m5616,942l5626,942,5626,923,5616,923,5616,942xe" filled="true" fillcolor="#000000" stroked="false">
                <v:path arrowok="t"/>
                <v:fill type="solid"/>
              </v:shape>
            </v:group>
            <v:group style="position:absolute;left:5616;top:942;width:10;height:20" coordorigin="5616,942" coordsize="10,20">
              <v:shape style="position:absolute;left:5616;top:942;width:10;height:20" coordorigin="5616,942" coordsize="10,20" path="m5616,962l5626,962,5626,942,5616,942,5616,962xe" filled="true" fillcolor="#000000" stroked="false">
                <v:path arrowok="t"/>
                <v:fill type="solid"/>
              </v:shape>
            </v:group>
            <v:group style="position:absolute;left:5616;top:962;width:10;height:20" coordorigin="5616,962" coordsize="10,20">
              <v:shape style="position:absolute;left:5616;top:962;width:10;height:20" coordorigin="5616,962" coordsize="10,20" path="m5616,981l5626,981,5626,962,5616,962,5616,981xe" filled="true" fillcolor="#000000" stroked="false">
                <v:path arrowok="t"/>
                <v:fill type="solid"/>
              </v:shape>
            </v:group>
            <v:group style="position:absolute;left:5616;top:981;width:10;height:20" coordorigin="5616,981" coordsize="10,20">
              <v:shape style="position:absolute;left:5616;top:981;width:10;height:20" coordorigin="5616,981" coordsize="10,20" path="m5616,1000l5626,1000,5626,981,5616,981,5616,1000xe" filled="true" fillcolor="#000000" stroked="false">
                <v:path arrowok="t"/>
                <v:fill type="solid"/>
              </v:shape>
            </v:group>
            <v:group style="position:absolute;left:5616;top:1000;width:10;height:20" coordorigin="5616,1000" coordsize="10,20">
              <v:shape style="position:absolute;left:5616;top:1000;width:10;height:20" coordorigin="5616,1000" coordsize="10,20" path="m5616,1019l5626,1019,5626,1000,5616,1000,5616,1019xe" filled="true" fillcolor="#000000" stroked="false">
                <v:path arrowok="t"/>
                <v:fill type="solid"/>
              </v:shape>
            </v:group>
            <v:group style="position:absolute;left:5616;top:1019;width:10;height:20" coordorigin="5616,1019" coordsize="10,20">
              <v:shape style="position:absolute;left:5616;top:1019;width:10;height:20" coordorigin="5616,1019" coordsize="10,20" path="m5616,1038l5626,1038,5626,1019,5616,1019,5616,1038xe" filled="true" fillcolor="#000000" stroked="false">
                <v:path arrowok="t"/>
                <v:fill type="solid"/>
              </v:shape>
            </v:group>
            <v:group style="position:absolute;left:5616;top:1038;width:10;height:20" coordorigin="5616,1038" coordsize="10,20">
              <v:shape style="position:absolute;left:5616;top:1038;width:10;height:20" coordorigin="5616,1038" coordsize="10,20" path="m5616,1058l5626,1058,5626,1038,5616,1038,5616,1058xe" filled="true" fillcolor="#000000" stroked="false">
                <v:path arrowok="t"/>
                <v:fill type="solid"/>
              </v:shape>
            </v:group>
            <v:group style="position:absolute;left:5616;top:1058;width:10;height:20" coordorigin="5616,1058" coordsize="10,20">
              <v:shape style="position:absolute;left:5616;top:1058;width:10;height:20" coordorigin="5616,1058" coordsize="10,20" path="m5616,1077l5626,1077,5626,1058,5616,1058,5616,1077xe" filled="true" fillcolor="#000000" stroked="false">
                <v:path arrowok="t"/>
                <v:fill type="solid"/>
              </v:shape>
            </v:group>
            <v:group style="position:absolute;left:5616;top:1077;width:10;height:20" coordorigin="5616,1077" coordsize="10,20">
              <v:shape style="position:absolute;left:5616;top:1077;width:10;height:20" coordorigin="5616,1077" coordsize="10,20" path="m5616,1096l5626,1096,5626,1077,5616,1077,5616,1096xe" filled="true" fillcolor="#000000" stroked="false">
                <v:path arrowok="t"/>
                <v:fill type="solid"/>
              </v:shape>
            </v:group>
            <v:group style="position:absolute;left:5616;top:1096;width:10;height:20" coordorigin="5616,1096" coordsize="10,20">
              <v:shape style="position:absolute;left:5616;top:1096;width:10;height:20" coordorigin="5616,1096" coordsize="10,20" path="m5616,1115l5626,1115,5626,1096,5616,1096,5616,1115xe" filled="true" fillcolor="#000000" stroked="false">
                <v:path arrowok="t"/>
                <v:fill type="solid"/>
              </v:shape>
            </v:group>
            <v:group style="position:absolute;left:5616;top:1115;width:10;height:20" coordorigin="5616,1115" coordsize="10,20">
              <v:shape style="position:absolute;left:5616;top:1115;width:10;height:20" coordorigin="5616,1115" coordsize="10,20" path="m5616,1134l5626,1134,5626,1115,5616,1115,5616,1134xe" filled="true" fillcolor="#000000" stroked="false">
                <v:path arrowok="t"/>
                <v:fill type="solid"/>
              </v:shape>
            </v:group>
            <v:group style="position:absolute;left:5616;top:1139;width:10;height:2" coordorigin="5616,1139" coordsize="10,2">
              <v:shape style="position:absolute;left:5616;top:1139;width:10;height:2" coordorigin="5616,1139" coordsize="10,0" path="m5616,1139l5626,1139e" filled="false" stroked="true" strokeweight=".42001pt" strokecolor="#000000">
                <v:path arrowok="t"/>
              </v:shape>
            </v:group>
            <v:group style="position:absolute;left:5616;top:1158;width:30;height:2" coordorigin="5616,1158" coordsize="30,2">
              <v:shape style="position:absolute;left:5616;top:1158;width:30;height:2" coordorigin="5616,1158" coordsize="30,0" path="m5616,1158l5646,1158e" filled="false" stroked="true" strokeweight="1.5pt" strokecolor="#000000">
                <v:path arrowok="t"/>
              </v:shape>
            </v:group>
            <v:group style="position:absolute;left:5646;top:1158;width:1586;height:2" coordorigin="5646,1158" coordsize="1586,2">
              <v:shape style="position:absolute;left:5646;top:1158;width:1586;height:2" coordorigin="5646,1158" coordsize="1586,0" path="m5646,1158l7232,1158e" filled="false" stroked="true" strokeweight="1.5pt" strokecolor="#000000">
                <v:path arrowok="t"/>
              </v:shape>
            </v:group>
            <v:group style="position:absolute;left:7232;top:674;width:10;height:20" coordorigin="7232,674" coordsize="10,20">
              <v:shape style="position:absolute;left:7232;top:674;width:10;height:20" coordorigin="7232,674" coordsize="10,20" path="m7232,693l7241,693,7241,674,7232,674,7232,693xe" filled="true" fillcolor="#000000" stroked="false">
                <v:path arrowok="t"/>
                <v:fill type="solid"/>
              </v:shape>
            </v:group>
            <v:group style="position:absolute;left:7232;top:693;width:10;height:20" coordorigin="7232,693" coordsize="10,20">
              <v:shape style="position:absolute;left:7232;top:693;width:10;height:20" coordorigin="7232,693" coordsize="10,20" path="m7232,712l7241,712,7241,693,7232,693,7232,712xe" filled="true" fillcolor="#000000" stroked="false">
                <v:path arrowok="t"/>
                <v:fill type="solid"/>
              </v:shape>
            </v:group>
            <v:group style="position:absolute;left:7232;top:712;width:10;height:20" coordorigin="7232,712" coordsize="10,20">
              <v:shape style="position:absolute;left:7232;top:712;width:10;height:20" coordorigin="7232,712" coordsize="10,20" path="m7232,731l7241,731,7241,712,7232,712,7232,731xe" filled="true" fillcolor="#000000" stroked="false">
                <v:path arrowok="t"/>
                <v:fill type="solid"/>
              </v:shape>
            </v:group>
            <v:group style="position:absolute;left:7232;top:731;width:10;height:20" coordorigin="7232,731" coordsize="10,20">
              <v:shape style="position:absolute;left:7232;top:731;width:10;height:20" coordorigin="7232,731" coordsize="10,20" path="m7232,750l7241,750,7241,731,7232,731,7232,750xe" filled="true" fillcolor="#000000" stroked="false">
                <v:path arrowok="t"/>
                <v:fill type="solid"/>
              </v:shape>
            </v:group>
            <v:group style="position:absolute;left:7232;top:750;width:10;height:20" coordorigin="7232,750" coordsize="10,20">
              <v:shape style="position:absolute;left:7232;top:750;width:10;height:20" coordorigin="7232,750" coordsize="10,20" path="m7232,770l7241,770,7241,750,7232,750,7232,770xe" filled="true" fillcolor="#000000" stroked="false">
                <v:path arrowok="t"/>
                <v:fill type="solid"/>
              </v:shape>
            </v:group>
            <v:group style="position:absolute;left:7232;top:770;width:10;height:20" coordorigin="7232,770" coordsize="10,20">
              <v:shape style="position:absolute;left:7232;top:770;width:10;height:20" coordorigin="7232,770" coordsize="10,20" path="m7232,789l7241,789,7241,770,7232,770,7232,789xe" filled="true" fillcolor="#000000" stroked="false">
                <v:path arrowok="t"/>
                <v:fill type="solid"/>
              </v:shape>
            </v:group>
            <v:group style="position:absolute;left:7232;top:789;width:10;height:20" coordorigin="7232,789" coordsize="10,20">
              <v:shape style="position:absolute;left:7232;top:789;width:10;height:20" coordorigin="7232,789" coordsize="10,20" path="m7232,808l7241,808,7241,789,7232,789,7232,808xe" filled="true" fillcolor="#000000" stroked="false">
                <v:path arrowok="t"/>
                <v:fill type="solid"/>
              </v:shape>
            </v:group>
            <v:group style="position:absolute;left:7232;top:808;width:10;height:20" coordorigin="7232,808" coordsize="10,20">
              <v:shape style="position:absolute;left:7232;top:808;width:10;height:20" coordorigin="7232,808" coordsize="10,20" path="m7232,827l7241,827,7241,808,7232,808,7232,827xe" filled="true" fillcolor="#000000" stroked="false">
                <v:path arrowok="t"/>
                <v:fill type="solid"/>
              </v:shape>
            </v:group>
            <v:group style="position:absolute;left:7232;top:827;width:10;height:20" coordorigin="7232,827" coordsize="10,20">
              <v:shape style="position:absolute;left:7232;top:827;width:10;height:20" coordorigin="7232,827" coordsize="10,20" path="m7232,846l7241,846,7241,827,7232,827,7232,846xe" filled="true" fillcolor="#000000" stroked="false">
                <v:path arrowok="t"/>
                <v:fill type="solid"/>
              </v:shape>
            </v:group>
            <v:group style="position:absolute;left:7232;top:846;width:10;height:20" coordorigin="7232,846" coordsize="10,20">
              <v:shape style="position:absolute;left:7232;top:846;width:10;height:20" coordorigin="7232,846" coordsize="10,20" path="m7232,866l7241,866,7241,846,7232,846,7232,866xe" filled="true" fillcolor="#000000" stroked="false">
                <v:path arrowok="t"/>
                <v:fill type="solid"/>
              </v:shape>
            </v:group>
            <v:group style="position:absolute;left:7232;top:866;width:10;height:20" coordorigin="7232,866" coordsize="10,20">
              <v:shape style="position:absolute;left:7232;top:866;width:10;height:20" coordorigin="7232,866" coordsize="10,20" path="m7232,885l7241,885,7241,866,7232,866,7232,885xe" filled="true" fillcolor="#000000" stroked="false">
                <v:path arrowok="t"/>
                <v:fill type="solid"/>
              </v:shape>
            </v:group>
            <v:group style="position:absolute;left:7232;top:885;width:10;height:20" coordorigin="7232,885" coordsize="10,20">
              <v:shape style="position:absolute;left:7232;top:885;width:10;height:20" coordorigin="7232,885" coordsize="10,20" path="m7232,904l7241,904,7241,885,7232,885,7232,904xe" filled="true" fillcolor="#000000" stroked="false">
                <v:path arrowok="t"/>
                <v:fill type="solid"/>
              </v:shape>
            </v:group>
            <v:group style="position:absolute;left:7232;top:904;width:10;height:20" coordorigin="7232,904" coordsize="10,20">
              <v:shape style="position:absolute;left:7232;top:904;width:10;height:20" coordorigin="7232,904" coordsize="10,20" path="m7232,923l7241,923,7241,904,7232,904,7232,923xe" filled="true" fillcolor="#000000" stroked="false">
                <v:path arrowok="t"/>
                <v:fill type="solid"/>
              </v:shape>
            </v:group>
            <v:group style="position:absolute;left:7232;top:923;width:10;height:20" coordorigin="7232,923" coordsize="10,20">
              <v:shape style="position:absolute;left:7232;top:923;width:10;height:20" coordorigin="7232,923" coordsize="10,20" path="m7232,942l7241,942,7241,923,7232,923,7232,942xe" filled="true" fillcolor="#000000" stroked="false">
                <v:path arrowok="t"/>
                <v:fill type="solid"/>
              </v:shape>
            </v:group>
            <v:group style="position:absolute;left:7232;top:942;width:10;height:20" coordorigin="7232,942" coordsize="10,20">
              <v:shape style="position:absolute;left:7232;top:942;width:10;height:20" coordorigin="7232,942" coordsize="10,20" path="m7232,962l7241,962,7241,942,7232,942,7232,962xe" filled="true" fillcolor="#000000" stroked="false">
                <v:path arrowok="t"/>
                <v:fill type="solid"/>
              </v:shape>
            </v:group>
            <v:group style="position:absolute;left:7232;top:962;width:10;height:20" coordorigin="7232,962" coordsize="10,20">
              <v:shape style="position:absolute;left:7232;top:962;width:10;height:20" coordorigin="7232,962" coordsize="10,20" path="m7232,981l7241,981,7241,962,7232,962,7232,981xe" filled="true" fillcolor="#000000" stroked="false">
                <v:path arrowok="t"/>
                <v:fill type="solid"/>
              </v:shape>
            </v:group>
            <v:group style="position:absolute;left:7232;top:981;width:10;height:20" coordorigin="7232,981" coordsize="10,20">
              <v:shape style="position:absolute;left:7232;top:981;width:10;height:20" coordorigin="7232,981" coordsize="10,20" path="m7232,1000l7241,1000,7241,981,7232,981,7232,1000xe" filled="true" fillcolor="#000000" stroked="false">
                <v:path arrowok="t"/>
                <v:fill type="solid"/>
              </v:shape>
            </v:group>
            <v:group style="position:absolute;left:7232;top:1000;width:10;height:20" coordorigin="7232,1000" coordsize="10,20">
              <v:shape style="position:absolute;left:7232;top:1000;width:10;height:20" coordorigin="7232,1000" coordsize="10,20" path="m7232,1019l7241,1019,7241,1000,7232,1000,7232,1019xe" filled="true" fillcolor="#000000" stroked="false">
                <v:path arrowok="t"/>
                <v:fill type="solid"/>
              </v:shape>
            </v:group>
            <v:group style="position:absolute;left:7232;top:1019;width:10;height:20" coordorigin="7232,1019" coordsize="10,20">
              <v:shape style="position:absolute;left:7232;top:1019;width:10;height:20" coordorigin="7232,1019" coordsize="10,20" path="m7232,1038l7241,1038,7241,1019,7232,1019,7232,1038xe" filled="true" fillcolor="#000000" stroked="false">
                <v:path arrowok="t"/>
                <v:fill type="solid"/>
              </v:shape>
            </v:group>
            <v:group style="position:absolute;left:7232;top:1038;width:10;height:20" coordorigin="7232,1038" coordsize="10,20">
              <v:shape style="position:absolute;left:7232;top:1038;width:10;height:20" coordorigin="7232,1038" coordsize="10,20" path="m7232,1058l7241,1058,7241,1038,7232,1038,7232,1058xe" filled="true" fillcolor="#000000" stroked="false">
                <v:path arrowok="t"/>
                <v:fill type="solid"/>
              </v:shape>
            </v:group>
            <v:group style="position:absolute;left:7232;top:1058;width:10;height:20" coordorigin="7232,1058" coordsize="10,20">
              <v:shape style="position:absolute;left:7232;top:1058;width:10;height:20" coordorigin="7232,1058" coordsize="10,20" path="m7232,1077l7241,1077,7241,1058,7232,1058,7232,1077xe" filled="true" fillcolor="#000000" stroked="false">
                <v:path arrowok="t"/>
                <v:fill type="solid"/>
              </v:shape>
            </v:group>
            <v:group style="position:absolute;left:7232;top:1077;width:10;height:20" coordorigin="7232,1077" coordsize="10,20">
              <v:shape style="position:absolute;left:7232;top:1077;width:10;height:20" coordorigin="7232,1077" coordsize="10,20" path="m7232,1096l7241,1096,7241,1077,7232,1077,7232,1096xe" filled="true" fillcolor="#000000" stroked="false">
                <v:path arrowok="t"/>
                <v:fill type="solid"/>
              </v:shape>
            </v:group>
            <v:group style="position:absolute;left:7232;top:1096;width:10;height:20" coordorigin="7232,1096" coordsize="10,20">
              <v:shape style="position:absolute;left:7232;top:1096;width:10;height:20" coordorigin="7232,1096" coordsize="10,20" path="m7232,1115l7241,1115,7241,1096,7232,1096,7232,1115xe" filled="true" fillcolor="#000000" stroked="false">
                <v:path arrowok="t"/>
                <v:fill type="solid"/>
              </v:shape>
            </v:group>
            <v:group style="position:absolute;left:7232;top:1115;width:10;height:20" coordorigin="7232,1115" coordsize="10,20">
              <v:shape style="position:absolute;left:7232;top:1115;width:10;height:20" coordorigin="7232,1115" coordsize="10,20" path="m7232,1134l7241,1134,7241,1115,7232,1115,7232,1134xe" filled="true" fillcolor="#000000" stroked="false">
                <v:path arrowok="t"/>
                <v:fill type="solid"/>
              </v:shape>
            </v:group>
            <v:group style="position:absolute;left:7232;top:1139;width:10;height:2" coordorigin="7232,1139" coordsize="10,2">
              <v:shape style="position:absolute;left:7232;top:1139;width:10;height:2" coordorigin="7232,1139" coordsize="10,0" path="m7232,1139l7241,1139e" filled="false" stroked="true" strokeweight=".42001pt" strokecolor="#000000">
                <v:path arrowok="t"/>
              </v:shape>
            </v:group>
            <v:group style="position:absolute;left:7232;top:1158;width:30;height:2" coordorigin="7232,1158" coordsize="30,2">
              <v:shape style="position:absolute;left:7232;top:1158;width:30;height:2" coordorigin="7232,1158" coordsize="30,0" path="m7232,1158l7262,1158e" filled="false" stroked="true" strokeweight="1.5pt" strokecolor="#000000">
                <v:path arrowok="t"/>
              </v:shape>
            </v:group>
            <v:group style="position:absolute;left:7262;top:1158;width:986;height:2" coordorigin="7262,1158" coordsize="986,2">
              <v:shape style="position:absolute;left:7262;top:1158;width:986;height:2" coordorigin="7262,1158" coordsize="986,0" path="m7262,1158l8247,1158e" filled="false" stroked="true" strokeweight="1.5pt" strokecolor="#000000">
                <v:path arrowok="t"/>
              </v:shape>
            </v:group>
            <v:group style="position:absolute;left:8247;top:674;width:10;height:20" coordorigin="8247,674" coordsize="10,20">
              <v:shape style="position:absolute;left:8247;top:674;width:10;height:20" coordorigin="8247,674" coordsize="10,20" path="m8247,693l8257,693,8257,674,8247,674,8247,693xe" filled="true" fillcolor="#000000" stroked="false">
                <v:path arrowok="t"/>
                <v:fill type="solid"/>
              </v:shape>
            </v:group>
            <v:group style="position:absolute;left:8247;top:693;width:10;height:20" coordorigin="8247,693" coordsize="10,20">
              <v:shape style="position:absolute;left:8247;top:693;width:10;height:20" coordorigin="8247,693" coordsize="10,20" path="m8247,712l8257,712,8257,693,8247,693,8247,712xe" filled="true" fillcolor="#000000" stroked="false">
                <v:path arrowok="t"/>
                <v:fill type="solid"/>
              </v:shape>
            </v:group>
            <v:group style="position:absolute;left:8247;top:712;width:10;height:20" coordorigin="8247,712" coordsize="10,20">
              <v:shape style="position:absolute;left:8247;top:712;width:10;height:20" coordorigin="8247,712" coordsize="10,20" path="m8247,731l8257,731,8257,712,8247,712,8247,731xe" filled="true" fillcolor="#000000" stroked="false">
                <v:path arrowok="t"/>
                <v:fill type="solid"/>
              </v:shape>
            </v:group>
            <v:group style="position:absolute;left:8247;top:731;width:10;height:20" coordorigin="8247,731" coordsize="10,20">
              <v:shape style="position:absolute;left:8247;top:731;width:10;height:20" coordorigin="8247,731" coordsize="10,20" path="m8247,750l8257,750,8257,731,8247,731,8247,750xe" filled="true" fillcolor="#000000" stroked="false">
                <v:path arrowok="t"/>
                <v:fill type="solid"/>
              </v:shape>
            </v:group>
            <v:group style="position:absolute;left:8247;top:750;width:10;height:20" coordorigin="8247,750" coordsize="10,20">
              <v:shape style="position:absolute;left:8247;top:750;width:10;height:20" coordorigin="8247,750" coordsize="10,20" path="m8247,770l8257,770,8257,750,8247,750,8247,770xe" filled="true" fillcolor="#000000" stroked="false">
                <v:path arrowok="t"/>
                <v:fill type="solid"/>
              </v:shape>
            </v:group>
            <v:group style="position:absolute;left:8247;top:770;width:10;height:20" coordorigin="8247,770" coordsize="10,20">
              <v:shape style="position:absolute;left:8247;top:770;width:10;height:20" coordorigin="8247,770" coordsize="10,20" path="m8247,789l8257,789,8257,770,8247,770,8247,789xe" filled="true" fillcolor="#000000" stroked="false">
                <v:path arrowok="t"/>
                <v:fill type="solid"/>
              </v:shape>
            </v:group>
            <v:group style="position:absolute;left:8247;top:789;width:10;height:20" coordorigin="8247,789" coordsize="10,20">
              <v:shape style="position:absolute;left:8247;top:789;width:10;height:20" coordorigin="8247,789" coordsize="10,20" path="m8247,808l8257,808,8257,789,8247,789,8247,808xe" filled="true" fillcolor="#000000" stroked="false">
                <v:path arrowok="t"/>
                <v:fill type="solid"/>
              </v:shape>
            </v:group>
            <v:group style="position:absolute;left:8247;top:808;width:10;height:20" coordorigin="8247,808" coordsize="10,20">
              <v:shape style="position:absolute;left:8247;top:808;width:10;height:20" coordorigin="8247,808" coordsize="10,20" path="m8247,827l8257,827,8257,808,8247,808,8247,827xe" filled="true" fillcolor="#000000" stroked="false">
                <v:path arrowok="t"/>
                <v:fill type="solid"/>
              </v:shape>
            </v:group>
            <v:group style="position:absolute;left:8247;top:827;width:10;height:20" coordorigin="8247,827" coordsize="10,20">
              <v:shape style="position:absolute;left:8247;top:827;width:10;height:20" coordorigin="8247,827" coordsize="10,20" path="m8247,846l8257,846,8257,827,8247,827,8247,846xe" filled="true" fillcolor="#000000" stroked="false">
                <v:path arrowok="t"/>
                <v:fill type="solid"/>
              </v:shape>
            </v:group>
            <v:group style="position:absolute;left:8247;top:846;width:10;height:20" coordorigin="8247,846" coordsize="10,20">
              <v:shape style="position:absolute;left:8247;top:846;width:10;height:20" coordorigin="8247,846" coordsize="10,20" path="m8247,866l8257,866,8257,846,8247,846,8247,866xe" filled="true" fillcolor="#000000" stroked="false">
                <v:path arrowok="t"/>
                <v:fill type="solid"/>
              </v:shape>
            </v:group>
            <v:group style="position:absolute;left:8247;top:866;width:10;height:20" coordorigin="8247,866" coordsize="10,20">
              <v:shape style="position:absolute;left:8247;top:866;width:10;height:20" coordorigin="8247,866" coordsize="10,20" path="m8247,885l8257,885,8257,866,8247,866,8247,885xe" filled="true" fillcolor="#000000" stroked="false">
                <v:path arrowok="t"/>
                <v:fill type="solid"/>
              </v:shape>
            </v:group>
            <v:group style="position:absolute;left:8247;top:885;width:10;height:20" coordorigin="8247,885" coordsize="10,20">
              <v:shape style="position:absolute;left:8247;top:885;width:10;height:20" coordorigin="8247,885" coordsize="10,20" path="m8247,904l8257,904,8257,885,8247,885,8247,904xe" filled="true" fillcolor="#000000" stroked="false">
                <v:path arrowok="t"/>
                <v:fill type="solid"/>
              </v:shape>
            </v:group>
            <v:group style="position:absolute;left:8247;top:904;width:10;height:20" coordorigin="8247,904" coordsize="10,20">
              <v:shape style="position:absolute;left:8247;top:904;width:10;height:20" coordorigin="8247,904" coordsize="10,20" path="m8247,923l8257,923,8257,904,8247,904,8247,923xe" filled="true" fillcolor="#000000" stroked="false">
                <v:path arrowok="t"/>
                <v:fill type="solid"/>
              </v:shape>
            </v:group>
            <v:group style="position:absolute;left:8247;top:923;width:10;height:20" coordorigin="8247,923" coordsize="10,20">
              <v:shape style="position:absolute;left:8247;top:923;width:10;height:20" coordorigin="8247,923" coordsize="10,20" path="m8247,942l8257,942,8257,923,8247,923,8247,942xe" filled="true" fillcolor="#000000" stroked="false">
                <v:path arrowok="t"/>
                <v:fill type="solid"/>
              </v:shape>
            </v:group>
            <v:group style="position:absolute;left:8247;top:942;width:10;height:20" coordorigin="8247,942" coordsize="10,20">
              <v:shape style="position:absolute;left:8247;top:942;width:10;height:20" coordorigin="8247,942" coordsize="10,20" path="m8247,962l8257,962,8257,942,8247,942,8247,962xe" filled="true" fillcolor="#000000" stroked="false">
                <v:path arrowok="t"/>
                <v:fill type="solid"/>
              </v:shape>
            </v:group>
            <v:group style="position:absolute;left:8247;top:962;width:10;height:20" coordorigin="8247,962" coordsize="10,20">
              <v:shape style="position:absolute;left:8247;top:962;width:10;height:20" coordorigin="8247,962" coordsize="10,20" path="m8247,981l8257,981,8257,962,8247,962,8247,981xe" filled="true" fillcolor="#000000" stroked="false">
                <v:path arrowok="t"/>
                <v:fill type="solid"/>
              </v:shape>
            </v:group>
            <v:group style="position:absolute;left:8247;top:981;width:10;height:20" coordorigin="8247,981" coordsize="10,20">
              <v:shape style="position:absolute;left:8247;top:981;width:10;height:20" coordorigin="8247,981" coordsize="10,20" path="m8247,1000l8257,1000,8257,981,8247,981,8247,1000xe" filled="true" fillcolor="#000000" stroked="false">
                <v:path arrowok="t"/>
                <v:fill type="solid"/>
              </v:shape>
            </v:group>
            <v:group style="position:absolute;left:8247;top:1000;width:10;height:20" coordorigin="8247,1000" coordsize="10,20">
              <v:shape style="position:absolute;left:8247;top:1000;width:10;height:20" coordorigin="8247,1000" coordsize="10,20" path="m8247,1019l8257,1019,8257,1000,8247,1000,8247,1019xe" filled="true" fillcolor="#000000" stroked="false">
                <v:path arrowok="t"/>
                <v:fill type="solid"/>
              </v:shape>
            </v:group>
            <v:group style="position:absolute;left:8247;top:1019;width:10;height:20" coordorigin="8247,1019" coordsize="10,20">
              <v:shape style="position:absolute;left:8247;top:1019;width:10;height:20" coordorigin="8247,1019" coordsize="10,20" path="m8247,1038l8257,1038,8257,1019,8247,1019,8247,1038xe" filled="true" fillcolor="#000000" stroked="false">
                <v:path arrowok="t"/>
                <v:fill type="solid"/>
              </v:shape>
            </v:group>
            <v:group style="position:absolute;left:8247;top:1038;width:10;height:20" coordorigin="8247,1038" coordsize="10,20">
              <v:shape style="position:absolute;left:8247;top:1038;width:10;height:20" coordorigin="8247,1038" coordsize="10,20" path="m8247,1058l8257,1058,8257,1038,8247,1038,8247,1058xe" filled="true" fillcolor="#000000" stroked="false">
                <v:path arrowok="t"/>
                <v:fill type="solid"/>
              </v:shape>
            </v:group>
            <v:group style="position:absolute;left:8247;top:1058;width:10;height:20" coordorigin="8247,1058" coordsize="10,20">
              <v:shape style="position:absolute;left:8247;top:1058;width:10;height:20" coordorigin="8247,1058" coordsize="10,20" path="m8247,1077l8257,1077,8257,1058,8247,1058,8247,1077xe" filled="true" fillcolor="#000000" stroked="false">
                <v:path arrowok="t"/>
                <v:fill type="solid"/>
              </v:shape>
            </v:group>
            <v:group style="position:absolute;left:8247;top:1077;width:10;height:20" coordorigin="8247,1077" coordsize="10,20">
              <v:shape style="position:absolute;left:8247;top:1077;width:10;height:20" coordorigin="8247,1077" coordsize="10,20" path="m8247,1096l8257,1096,8257,1077,8247,1077,8247,1096xe" filled="true" fillcolor="#000000" stroked="false">
                <v:path arrowok="t"/>
                <v:fill type="solid"/>
              </v:shape>
            </v:group>
            <v:group style="position:absolute;left:8247;top:1096;width:10;height:20" coordorigin="8247,1096" coordsize="10,20">
              <v:shape style="position:absolute;left:8247;top:1096;width:10;height:20" coordorigin="8247,1096" coordsize="10,20" path="m8247,1115l8257,1115,8257,1096,8247,1096,8247,1115xe" filled="true" fillcolor="#000000" stroked="false">
                <v:path arrowok="t"/>
                <v:fill type="solid"/>
              </v:shape>
            </v:group>
            <v:group style="position:absolute;left:8247;top:1115;width:10;height:20" coordorigin="8247,1115" coordsize="10,20">
              <v:shape style="position:absolute;left:8247;top:1115;width:10;height:20" coordorigin="8247,1115" coordsize="10,20" path="m8247,1134l8257,1134,8257,1115,8247,1115,8247,1134xe" filled="true" fillcolor="#000000" stroked="false">
                <v:path arrowok="t"/>
                <v:fill type="solid"/>
              </v:shape>
            </v:group>
            <v:group style="position:absolute;left:8247;top:1139;width:10;height:2" coordorigin="8247,1139" coordsize="10,2">
              <v:shape style="position:absolute;left:8247;top:1139;width:10;height:2" coordorigin="8247,1139" coordsize="10,0" path="m8247,1139l8257,1139e" filled="false" stroked="true" strokeweight=".42001pt" strokecolor="#000000">
                <v:path arrowok="t"/>
              </v:shape>
            </v:group>
            <v:group style="position:absolute;left:8247;top:1158;width:30;height:2" coordorigin="8247,1158" coordsize="30,2">
              <v:shape style="position:absolute;left:8247;top:1158;width:30;height:2" coordorigin="8247,1158" coordsize="30,0" path="m8247,1158l8277,1158e" filled="false" stroked="true" strokeweight="1.5pt" strokecolor="#000000">
                <v:path arrowok="t"/>
              </v:shape>
            </v:group>
            <v:group style="position:absolute;left:8277;top:1158;width:1451;height:2" coordorigin="8277,1158" coordsize="1451,2">
              <v:shape style="position:absolute;left:8277;top:1158;width:1451;height:2" coordorigin="8277,1158" coordsize="1451,0" path="m8277,1158l9728,1158e" filled="false" stroked="true" strokeweight="1.5pt" strokecolor="#000000">
                <v:path arrowok="t"/>
              </v:shape>
              <v:shape style="position:absolute;left:628;top:25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2007;top:41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3243;top:97;width:762;height:502" type="#_x0000_t202" filled="false" stroked="false">
                <v:textbox inset="0,0,0,0">
                  <w:txbxContent>
                    <w:p>
                      <w:pPr>
                        <w:spacing w:line="180" w:lineRule="exact" w:before="0"/>
                        <w:ind w:left="39" w:right="0" w:hanging="4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86"/>
                        <w:ind w:left="39"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4518;top:41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6067;top:41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7319;top:97;width:786;height:5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before="86"/>
                        <w:ind w:left="63"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8629;top:41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137;top:81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对子公司投资</w:t>
                      </w:r>
                    </w:p>
                  </w:txbxContent>
                </v:textbox>
                <w10:wrap type="none"/>
              </v:shape>
              <v:shape style="position:absolute;left:1781;top:826;width:125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2,492,604,747.77</w:t>
                      </w:r>
                    </w:p>
                  </w:txbxContent>
                </v:textbox>
                <w10:wrap type="none"/>
              </v:shape>
              <v:shape style="position:absolute;left:4252;top:826;width:2876;height:180" type="#_x0000_t202" filled="false" stroked="false">
                <v:textbox inset="0,0,0,0">
                  <w:txbxContent>
                    <w:p>
                      <w:pPr>
                        <w:tabs>
                          <w:tab w:pos="1616"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2,492,604,747.77</w:t>
                        <w:tab/>
                        <w:t>2,430,371,980.32</w:t>
                      </w:r>
                    </w:p>
                  </w:txbxContent>
                </v:textbox>
                <w10:wrap type="none"/>
              </v:shape>
              <v:shape style="position:absolute;left:8360;top:826;width:125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2,430,371,980.32</w:t>
                      </w:r>
                    </w:p>
                  </w:txbxContent>
                </v:textbox>
                <w10:wrap type="none"/>
              </v:shape>
            </v:group>
          </v:group>
        </w:pict>
      </w:r>
      <w:r>
        <w:rPr>
          <w:rFonts w:ascii="宋体" w:hAnsi="宋体" w:cs="宋体" w:eastAsia="宋体" w:hint="default"/>
          <w:position w:val="-22"/>
          <w:sz w:val="20"/>
          <w:szCs w:val="20"/>
        </w:rPr>
      </w:r>
    </w:p>
    <w:p>
      <w:pPr>
        <w:spacing w:line="240" w:lineRule="auto" w:before="2"/>
        <w:rPr>
          <w:rFonts w:ascii="宋体" w:hAnsi="宋体" w:cs="宋体" w:eastAsia="宋体" w:hint="default"/>
          <w:b/>
          <w:bCs/>
          <w:sz w:val="9"/>
          <w:szCs w:val="9"/>
        </w:rPr>
      </w:pPr>
    </w:p>
    <w:p>
      <w:pPr>
        <w:pStyle w:val="Heading4"/>
        <w:spacing w:line="240" w:lineRule="auto"/>
        <w:ind w:left="274" w:right="0"/>
        <w:jc w:val="left"/>
        <w:rPr>
          <w:b w:val="0"/>
          <w:bCs w:val="0"/>
        </w:rPr>
      </w:pPr>
      <w:r>
        <w:rPr/>
        <w:pict>
          <v:group style="position:absolute;margin-left:53.82pt;margin-top:43.893681pt;width:478.35pt;height:.5pt;mso-position-horizontal-relative:page;mso-position-vertical-relative:paragraph;z-index:-1129408" coordorigin="1076,878" coordsize="9567,10">
            <v:shape style="position:absolute;left:1076;top:878;width:2406;height:10" type="#_x0000_t75" stroked="false">
              <v:imagedata r:id="rId824" o:title=""/>
            </v:shape>
            <v:shape style="position:absolute;left:3478;top:878;width:1424;height:10" type="#_x0000_t75" stroked="false">
              <v:imagedata r:id="rId825" o:title=""/>
            </v:shape>
            <v:shape style="position:absolute;left:4897;top:878;width:2272;height:10" type="#_x0000_t75" stroked="false">
              <v:imagedata r:id="rId826" o:title=""/>
            </v:shape>
            <v:shape style="position:absolute;left:7164;top:878;width:2375;height:10" type="#_x0000_t75" stroked="false">
              <v:imagedata r:id="rId827" o:title=""/>
            </v:shape>
            <v:shape style="position:absolute;left:9534;top:878;width:1109;height:10" type="#_x0000_t75" stroked="false">
              <v:imagedata r:id="rId828" o:title=""/>
            </v:shape>
            <w10:wrap type="none"/>
          </v:group>
        </w:pict>
      </w:r>
      <w:r>
        <w:rPr/>
        <w:pict>
          <v:group style="position:absolute;margin-left:53.82pt;margin-top:67.773682pt;width:478.35pt;height:.5pt;mso-position-horizontal-relative:page;mso-position-vertical-relative:paragraph;z-index:-1129384" coordorigin="1076,1355" coordsize="9567,10">
            <v:shape style="position:absolute;left:1076;top:1355;width:2406;height:10" type="#_x0000_t75" stroked="false">
              <v:imagedata r:id="rId824" o:title=""/>
            </v:shape>
            <v:shape style="position:absolute;left:3478;top:1355;width:1424;height:10" type="#_x0000_t75" stroked="false">
              <v:imagedata r:id="rId820" o:title=""/>
            </v:shape>
            <v:shape style="position:absolute;left:4897;top:1355;width:2272;height:10" type="#_x0000_t75" stroked="false">
              <v:imagedata r:id="rId821" o:title=""/>
            </v:shape>
            <v:shape style="position:absolute;left:7164;top:1355;width:2375;height:10" type="#_x0000_t75" stroked="false">
              <v:imagedata r:id="rId822" o:title=""/>
            </v:shape>
            <v:shape style="position:absolute;left:9534;top:1355;width:1109;height:10" type="#_x0000_t75" stroked="false">
              <v:imagedata r:id="rId823" o:title=""/>
            </v:shape>
            <w10:wrap type="none"/>
          </v:group>
        </w:pict>
      </w:r>
      <w:r>
        <w:rPr/>
        <w:pict>
          <v:group style="position:absolute;margin-left:53.82pt;margin-top:85.233681pt;width:478.35pt;height:.5pt;mso-position-horizontal-relative:page;mso-position-vertical-relative:paragraph;z-index:-1129360" coordorigin="1076,1705" coordsize="9567,10">
            <v:shape style="position:absolute;left:1076;top:1705;width:2406;height:10" type="#_x0000_t75" stroked="false">
              <v:imagedata r:id="rId824" o:title=""/>
            </v:shape>
            <v:shape style="position:absolute;left:3478;top:1705;width:1424;height:10" type="#_x0000_t75" stroked="false">
              <v:imagedata r:id="rId825" o:title=""/>
            </v:shape>
            <v:shape style="position:absolute;left:4897;top:1705;width:2272;height:10" type="#_x0000_t75" stroked="false">
              <v:imagedata r:id="rId826" o:title=""/>
            </v:shape>
            <v:shape style="position:absolute;left:7164;top:1705;width:2375;height:10" type="#_x0000_t75" stroked="false">
              <v:imagedata r:id="rId827" o:title=""/>
            </v:shape>
            <v:shape style="position:absolute;left:9534;top:1705;width:1109;height:10" type="#_x0000_t75" stroked="false">
              <v:imagedata r:id="rId828" o:title=""/>
            </v:shape>
            <w10:wrap type="none"/>
          </v:group>
        </w:pict>
      </w:r>
      <w:r>
        <w:rPr/>
        <w:pict>
          <v:group style="position:absolute;margin-left:53.82pt;margin-top:98.193642pt;width:478.35pt;height:5.05pt;mso-position-horizontal-relative:page;mso-position-vertical-relative:paragraph;z-index:-1129336" coordorigin="1076,1964" coordsize="9567,101">
            <v:shape style="position:absolute;left:1076;top:1964;width:2426;height:101" type="#_x0000_t75" stroked="false">
              <v:imagedata r:id="rId626" o:title=""/>
            </v:shape>
            <v:shape style="position:absolute;left:3478;top:2055;width:1424;height:10" type="#_x0000_t75" stroked="false">
              <v:imagedata r:id="rId825" o:title=""/>
            </v:shape>
            <v:shape style="position:absolute;left:4897;top:2055;width:2272;height:10" type="#_x0000_t75" stroked="false">
              <v:imagedata r:id="rId826" o:title=""/>
            </v:shape>
            <v:shape style="position:absolute;left:7164;top:2055;width:2375;height:10" type="#_x0000_t75" stroked="false">
              <v:imagedata r:id="rId827" o:title=""/>
            </v:shape>
            <v:shape style="position:absolute;left:9534;top:2055;width:1109;height:10" type="#_x0000_t75" stroked="false">
              <v:imagedata r:id="rId828" o:title=""/>
            </v:shape>
            <w10:wrap type="none"/>
          </v:group>
        </w:pict>
      </w:r>
      <w:r>
        <w:rPr/>
        <w:t>对子公司投资</w:t>
      </w:r>
      <w:r>
        <w:rPr>
          <w:b w:val="0"/>
          <w:bCs w:val="0"/>
        </w:rPr>
      </w:r>
    </w:p>
    <w:p>
      <w:pPr>
        <w:spacing w:line="240" w:lineRule="auto" w:before="6"/>
        <w:rPr>
          <w:rFonts w:ascii="宋体" w:hAnsi="宋体" w:cs="宋体" w:eastAsia="宋体" w:hint="default"/>
          <w:b/>
          <w:bCs/>
          <w:sz w:val="5"/>
          <w:szCs w:val="5"/>
        </w:rPr>
      </w:pPr>
    </w:p>
    <w:tbl>
      <w:tblPr>
        <w:tblW w:w="0" w:type="auto"/>
        <w:jc w:val="left"/>
        <w:tblInd w:w="202" w:type="dxa"/>
        <w:tblLayout w:type="fixed"/>
        <w:tblCellMar>
          <w:top w:w="0" w:type="dxa"/>
          <w:left w:w="0" w:type="dxa"/>
          <w:bottom w:w="0" w:type="dxa"/>
          <w:right w:w="0" w:type="dxa"/>
        </w:tblCellMar>
        <w:tblLook w:val="01E0"/>
      </w:tblPr>
      <w:tblGrid>
        <w:gridCol w:w="2426"/>
        <w:gridCol w:w="1419"/>
        <w:gridCol w:w="1274"/>
        <w:gridCol w:w="992"/>
        <w:gridCol w:w="1418"/>
        <w:gridCol w:w="953"/>
        <w:gridCol w:w="1099"/>
      </w:tblGrid>
      <w:tr>
        <w:trPr>
          <w:trHeight w:val="427" w:hRule="exact"/>
        </w:trPr>
        <w:tc>
          <w:tcPr>
            <w:tcW w:w="2426" w:type="dxa"/>
            <w:tcBorders>
              <w:top w:val="single" w:sz="12" w:space="0" w:color="000000"/>
              <w:left w:val="nil" w:sz="6" w:space="0" w:color="auto"/>
              <w:bottom w:val="nil" w:sz="6" w:space="0" w:color="auto"/>
              <w:right w:val="single" w:sz="4" w:space="0" w:color="000000"/>
            </w:tcBorders>
          </w:tcPr>
          <w:p>
            <w:pPr>
              <w:pStyle w:val="TableParagraph"/>
              <w:spacing w:line="240" w:lineRule="auto" w:before="86"/>
              <w:ind w:left="76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1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3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27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992" w:type="dxa"/>
            <w:vMerge w:val="restart"/>
            <w:tcBorders>
              <w:top w:val="single" w:sz="12" w:space="0" w:color="000000"/>
              <w:left w:val="single" w:sz="4" w:space="0" w:color="000000"/>
              <w:right w:val="single" w:sz="4" w:space="0" w:color="000000"/>
            </w:tcBorders>
          </w:tcPr>
          <w:p>
            <w:pPr>
              <w:pStyle w:val="TableParagraph"/>
              <w:spacing w:line="240" w:lineRule="auto" w:before="86"/>
              <w:ind w:left="1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34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53" w:type="dxa"/>
            <w:vMerge w:val="restart"/>
            <w:tcBorders>
              <w:top w:val="single" w:sz="12" w:space="0" w:color="000000"/>
              <w:left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99" w:type="dxa"/>
            <w:vMerge w:val="restart"/>
            <w:tcBorders>
              <w:top w:val="single" w:sz="12" w:space="0" w:color="000000"/>
              <w:left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减值准备期</w:t>
            </w:r>
            <w:r>
              <w:rPr>
                <w:rFonts w:ascii="宋体" w:hAnsi="宋体" w:cs="宋体" w:eastAsia="宋体" w:hint="default"/>
                <w:sz w:val="18"/>
                <w:szCs w:val="18"/>
              </w:rPr>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562"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32" w:lineRule="exact" w:before="59"/>
              <w:ind w:left="72" w:right="186"/>
              <w:jc w:val="left"/>
              <w:rPr>
                <w:rFonts w:ascii="宋体" w:hAnsi="宋体" w:cs="宋体" w:eastAsia="宋体" w:hint="default"/>
                <w:sz w:val="18"/>
                <w:szCs w:val="18"/>
              </w:rPr>
            </w:pPr>
            <w:r>
              <w:rPr>
                <w:rFonts w:ascii="宋体" w:hAnsi="宋体" w:cs="宋体" w:eastAsia="宋体" w:hint="default"/>
                <w:sz w:val="18"/>
                <w:szCs w:val="18"/>
              </w:rPr>
              <w:t>北京晶源裕丰光学电子器件 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8,630,454.67</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1,750,000.00</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10,380,454.67</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28"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72"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spacing w:val="-1"/>
                <w:sz w:val="18"/>
              </w:rPr>
              <w:t>592,459,079.47</w:t>
            </w: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pacing w:val="-1"/>
                <w:sz w:val="18"/>
              </w:rPr>
              <w:t>592,459,079.47</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251"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7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0"/>
              <w:jc w:val="right"/>
              <w:rPr>
                <w:rFonts w:ascii="Times New Roman" w:hAnsi="Times New Roman" w:cs="Times New Roman" w:eastAsia="Times New Roman" w:hint="default"/>
                <w:sz w:val="18"/>
                <w:szCs w:val="18"/>
              </w:rPr>
            </w:pPr>
            <w:r>
              <w:rPr>
                <w:rFonts w:ascii="Times New Roman"/>
                <w:spacing w:val="-1"/>
                <w:sz w:val="18"/>
              </w:rPr>
              <w:t>988,293,976.09</w:t>
            </w: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49"/>
              <w:jc w:val="right"/>
              <w:rPr>
                <w:rFonts w:ascii="Times New Roman" w:hAnsi="Times New Roman" w:cs="Times New Roman" w:eastAsia="Times New Roman" w:hint="default"/>
                <w:sz w:val="18"/>
                <w:szCs w:val="18"/>
              </w:rPr>
            </w:pPr>
            <w:r>
              <w:rPr>
                <w:rFonts w:ascii="Times New Roman"/>
                <w:spacing w:val="-1"/>
                <w:sz w:val="18"/>
              </w:rPr>
              <w:t>988,293,976.09</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69"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7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81,567,926.00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3,250,000.00</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84,817,926.00</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82" w:hRule="exact"/>
        </w:trPr>
        <w:tc>
          <w:tcPr>
            <w:tcW w:w="2426"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22"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72" w:right="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pacing w:val="-1"/>
                <w:sz w:val="18"/>
              </w:rPr>
              <w:t>141,529,730.00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spacing w:val="-1"/>
                <w:sz w:val="18"/>
              </w:rPr>
              <w:t>1,482,767.45</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spacing w:val="-1"/>
                <w:sz w:val="18"/>
              </w:rPr>
              <w:t>143,012,497.45</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525"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32" w:lineRule="exact" w:before="23"/>
              <w:ind w:left="72" w:right="186"/>
              <w:jc w:val="left"/>
              <w:rPr>
                <w:rFonts w:ascii="宋体" w:hAnsi="宋体" w:cs="宋体" w:eastAsia="宋体" w:hint="default"/>
                <w:sz w:val="18"/>
                <w:szCs w:val="18"/>
              </w:rPr>
            </w:pPr>
            <w:r>
              <w:rPr>
                <w:rFonts w:ascii="宋体" w:hAnsi="宋体" w:cs="宋体" w:eastAsia="宋体" w:hint="default"/>
                <w:sz w:val="18"/>
                <w:szCs w:val="18"/>
              </w:rPr>
              <w:t>西安紫光国芯半导体有限公 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50"/>
              <w:jc w:val="right"/>
              <w:rPr>
                <w:rFonts w:ascii="Times New Roman" w:hAnsi="Times New Roman" w:cs="Times New Roman" w:eastAsia="Times New Roman" w:hint="default"/>
                <w:sz w:val="18"/>
                <w:szCs w:val="18"/>
              </w:rPr>
            </w:pPr>
            <w:r>
              <w:rPr>
                <w:rFonts w:ascii="Times New Roman"/>
                <w:spacing w:val="-1"/>
                <w:sz w:val="18"/>
              </w:rPr>
              <w:t>137,630,000.00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49"/>
              <w:jc w:val="right"/>
              <w:rPr>
                <w:rFonts w:ascii="Times New Roman" w:hAnsi="Times New Roman" w:cs="Times New Roman" w:eastAsia="Times New Roman" w:hint="default"/>
                <w:sz w:val="18"/>
                <w:szCs w:val="18"/>
              </w:rPr>
            </w:pPr>
            <w:r>
              <w:rPr>
                <w:rFonts w:ascii="Times New Roman"/>
                <w:spacing w:val="-1"/>
                <w:sz w:val="18"/>
              </w:rPr>
              <w:t>43,750,000.00</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49"/>
              <w:jc w:val="right"/>
              <w:rPr>
                <w:rFonts w:ascii="Times New Roman" w:hAnsi="Times New Roman" w:cs="Times New Roman" w:eastAsia="Times New Roman" w:hint="default"/>
                <w:sz w:val="18"/>
                <w:szCs w:val="18"/>
              </w:rPr>
            </w:pPr>
            <w:r>
              <w:rPr>
                <w:rFonts w:ascii="Times New Roman"/>
                <w:spacing w:val="-1"/>
                <w:sz w:val="18"/>
              </w:rPr>
              <w:t>181,380,000.00</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28"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72" w:right="0"/>
              <w:jc w:val="left"/>
              <w:rPr>
                <w:rFonts w:ascii="宋体" w:hAnsi="宋体" w:cs="宋体" w:eastAsia="宋体" w:hint="default"/>
                <w:sz w:val="18"/>
                <w:szCs w:val="18"/>
              </w:rPr>
            </w:pPr>
            <w:r>
              <w:rPr>
                <w:rFonts w:ascii="宋体" w:hAnsi="宋体" w:cs="宋体" w:eastAsia="宋体" w:hint="default"/>
                <w:sz w:val="18"/>
                <w:szCs w:val="18"/>
              </w:rPr>
              <w:t>唐山国芯晶源电子有限公司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spacing w:val="-1"/>
                <w:sz w:val="18"/>
              </w:rPr>
              <w:t>364,060,814.09</w:t>
            </w: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pacing w:val="-1"/>
                <w:sz w:val="18"/>
              </w:rPr>
              <w:t>364,060,814.09</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269"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72" w:right="0"/>
              <w:jc w:val="left"/>
              <w:rPr>
                <w:rFonts w:ascii="宋体" w:hAnsi="宋体" w:cs="宋体" w:eastAsia="宋体" w:hint="default"/>
                <w:sz w:val="18"/>
                <w:szCs w:val="18"/>
              </w:rPr>
            </w:pPr>
            <w:r>
              <w:rPr>
                <w:rFonts w:ascii="宋体" w:hAnsi="宋体" w:cs="宋体" w:eastAsia="宋体" w:hint="default"/>
                <w:sz w:val="18"/>
                <w:szCs w:val="18"/>
              </w:rPr>
              <w:t>西藏拓展创芯投资有限公司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50"/>
              <w:jc w:val="right"/>
              <w:rPr>
                <w:rFonts w:ascii="Times New Roman" w:hAnsi="Times New Roman" w:cs="Times New Roman" w:eastAsia="Times New Roman" w:hint="default"/>
                <w:sz w:val="18"/>
                <w:szCs w:val="18"/>
              </w:rPr>
            </w:pPr>
            <w:r>
              <w:rPr>
                <w:rFonts w:ascii="Times New Roman"/>
                <w:spacing w:val="-1"/>
                <w:sz w:val="18"/>
              </w:rPr>
              <w:t>13,000,000.00</w:t>
            </w: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49"/>
              <w:jc w:val="right"/>
              <w:rPr>
                <w:rFonts w:ascii="Times New Roman" w:hAnsi="Times New Roman" w:cs="Times New Roman" w:eastAsia="Times New Roman" w:hint="default"/>
                <w:sz w:val="18"/>
                <w:szCs w:val="18"/>
              </w:rPr>
            </w:pPr>
            <w:r>
              <w:rPr>
                <w:rFonts w:ascii="Times New Roman"/>
                <w:spacing w:val="-1"/>
                <w:sz w:val="18"/>
              </w:rPr>
              <w:t>13,000,000.00</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82" w:hRule="exact"/>
        </w:trPr>
        <w:tc>
          <w:tcPr>
            <w:tcW w:w="2426"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268"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72" w:right="0"/>
              <w:jc w:val="left"/>
              <w:rPr>
                <w:rFonts w:ascii="宋体" w:hAnsi="宋体" w:cs="宋体" w:eastAsia="宋体" w:hint="default"/>
                <w:sz w:val="18"/>
                <w:szCs w:val="18"/>
              </w:rPr>
            </w:pPr>
            <w:r>
              <w:rPr>
                <w:rFonts w:ascii="宋体" w:hAnsi="宋体" w:cs="宋体" w:eastAsia="宋体" w:hint="default"/>
                <w:sz w:val="18"/>
                <w:szCs w:val="18"/>
              </w:rPr>
              <w:t>西藏茂业创芯投资有限公司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pacing w:val="-1"/>
                <w:sz w:val="18"/>
              </w:rPr>
              <w:t>103,000,000.00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spacing w:val="-1"/>
                <w:sz w:val="18"/>
              </w:rPr>
              <w:t>12,000,000.00</w:t>
            </w: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spacing w:val="-1"/>
                <w:sz w:val="18"/>
              </w:rPr>
              <w:t>115,000,000.00</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82" w:hRule="exact"/>
        </w:trPr>
        <w:tc>
          <w:tcPr>
            <w:tcW w:w="2426"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48"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72" w:right="0"/>
              <w:jc w:val="left"/>
              <w:rPr>
                <w:rFonts w:ascii="宋体" w:hAnsi="宋体" w:cs="宋体" w:eastAsia="宋体" w:hint="default"/>
                <w:sz w:val="18"/>
                <w:szCs w:val="18"/>
              </w:rPr>
            </w:pPr>
            <w:r>
              <w:rPr>
                <w:rFonts w:ascii="宋体" w:hAnsi="宋体" w:cs="宋体" w:eastAsia="宋体" w:hint="default"/>
                <w:sz w:val="18"/>
                <w:szCs w:val="18"/>
              </w:rPr>
              <w:t>西藏微纳芯业投资有限公司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z w:val="18"/>
              </w:rPr>
              <w:t>200,000.00</w:t>
            </w: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18"/>
                <w:szCs w:val="18"/>
              </w:rPr>
            </w:pPr>
            <w:r>
              <w:rPr>
                <w:rFonts w:ascii="Times New Roman"/>
                <w:sz w:val="18"/>
              </w:rPr>
              <w:t>200,000.00</w:t>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52" w:hRule="exact"/>
        </w:trPr>
        <w:tc>
          <w:tcPr>
            <w:tcW w:w="2426"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72" w:right="0"/>
              <w:jc w:val="left"/>
              <w:rPr>
                <w:rFonts w:ascii="宋体" w:hAnsi="宋体" w:cs="宋体" w:eastAsia="宋体" w:hint="default"/>
                <w:sz w:val="18"/>
                <w:szCs w:val="18"/>
              </w:rPr>
            </w:pPr>
            <w:r>
              <w:rPr>
                <w:rFonts w:ascii="宋体" w:hAnsi="宋体" w:cs="宋体" w:eastAsia="宋体" w:hint="default"/>
                <w:sz w:val="18"/>
                <w:szCs w:val="18"/>
              </w:rPr>
              <w:t>紫光国芯微电子 有限公司</w:t>
            </w:r>
          </w:p>
        </w:tc>
        <w:tc>
          <w:tcPr>
            <w:tcW w:w="141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vMerge/>
            <w:tcBorders>
              <w:left w:val="single" w:sz="4" w:space="0" w:color="000000"/>
              <w:right w:val="single" w:sz="4" w:space="0" w:color="000000"/>
            </w:tcBorders>
          </w:tcPr>
          <w:p>
            <w:pPr/>
          </w:p>
        </w:tc>
        <w:tc>
          <w:tcPr>
            <w:tcW w:w="1099" w:type="dxa"/>
            <w:vMerge/>
            <w:tcBorders>
              <w:left w:val="single" w:sz="4" w:space="0" w:color="000000"/>
              <w:right w:val="nil" w:sz="6" w:space="0" w:color="auto"/>
            </w:tcBorders>
          </w:tcPr>
          <w:p>
            <w:pPr/>
          </w:p>
        </w:tc>
      </w:tr>
      <w:tr>
        <w:trPr>
          <w:trHeight w:val="356" w:hRule="exact"/>
        </w:trPr>
        <w:tc>
          <w:tcPr>
            <w:tcW w:w="24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2"/>
              <w:jc w:val="right"/>
              <w:rPr>
                <w:rFonts w:ascii="Times New Roman" w:hAnsi="Times New Roman" w:cs="Times New Roman" w:eastAsia="Times New Roman" w:hint="default"/>
                <w:sz w:val="18"/>
                <w:szCs w:val="18"/>
              </w:rPr>
            </w:pPr>
            <w:r>
              <w:rPr>
                <w:rFonts w:ascii="Times New Roman"/>
                <w:b/>
                <w:spacing w:val="-1"/>
                <w:sz w:val="18"/>
              </w:rPr>
              <w:t>2,430,371,980.32</w:t>
            </w:r>
            <w:r>
              <w:rPr>
                <w:rFonts w:ascii="Times New Roman"/>
                <w:spacing w:val="-1"/>
                <w:sz w:val="18"/>
              </w:rPr>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49"/>
              <w:jc w:val="right"/>
              <w:rPr>
                <w:rFonts w:ascii="Times New Roman" w:hAnsi="Times New Roman" w:cs="Times New Roman" w:eastAsia="Times New Roman" w:hint="default"/>
                <w:sz w:val="18"/>
                <w:szCs w:val="18"/>
              </w:rPr>
            </w:pPr>
            <w:r>
              <w:rPr>
                <w:rFonts w:ascii="Times New Roman"/>
                <w:b/>
                <w:spacing w:val="-1"/>
                <w:sz w:val="18"/>
              </w:rPr>
              <w:t>62,232,767.45</w:t>
            </w:r>
            <w:r>
              <w:rPr>
                <w:rFonts w:ascii="Times New Roman"/>
                <w:spacing w:val="-1"/>
                <w:sz w:val="18"/>
              </w:rPr>
            </w:r>
          </w:p>
        </w:tc>
        <w:tc>
          <w:tcPr>
            <w:tcW w:w="992" w:type="dxa"/>
            <w:vMerge/>
            <w:tcBorders>
              <w:left w:val="single" w:sz="4" w:space="0" w:color="000000"/>
              <w:bottom w:val="single" w:sz="12" w:space="0" w:color="000000"/>
              <w:right w:val="single" w:sz="4" w:space="0" w:color="000000"/>
            </w:tcBorders>
          </w:tcPr>
          <w:p>
            <w:pP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1"/>
              <w:jc w:val="right"/>
              <w:rPr>
                <w:rFonts w:ascii="Times New Roman" w:hAnsi="Times New Roman" w:cs="Times New Roman" w:eastAsia="Times New Roman" w:hint="default"/>
                <w:sz w:val="18"/>
                <w:szCs w:val="18"/>
              </w:rPr>
            </w:pPr>
            <w:r>
              <w:rPr>
                <w:rFonts w:ascii="Times New Roman"/>
                <w:b/>
                <w:spacing w:val="-1"/>
                <w:sz w:val="18"/>
              </w:rPr>
              <w:t>2,492,604,747.77</w:t>
            </w:r>
            <w:r>
              <w:rPr>
                <w:rFonts w:ascii="Times New Roman"/>
                <w:spacing w:val="-1"/>
                <w:sz w:val="18"/>
              </w:rPr>
            </w:r>
          </w:p>
        </w:tc>
        <w:tc>
          <w:tcPr>
            <w:tcW w:w="953" w:type="dxa"/>
            <w:vMerge/>
            <w:tcBorders>
              <w:left w:val="single" w:sz="4" w:space="0" w:color="000000"/>
              <w:bottom w:val="single" w:sz="12" w:space="0" w:color="000000"/>
              <w:right w:val="single" w:sz="4" w:space="0" w:color="000000"/>
            </w:tcBorders>
          </w:tcPr>
          <w:p>
            <w:pPr/>
          </w:p>
        </w:tc>
        <w:tc>
          <w:tcPr>
            <w:tcW w:w="1099" w:type="dxa"/>
            <w:vMerge/>
            <w:tcBorders>
              <w:left w:val="single" w:sz="4" w:space="0" w:color="000000"/>
              <w:bottom w:val="single" w:sz="12" w:space="0" w:color="000000"/>
              <w:right w:val="nil" w:sz="6" w:space="0" w:color="auto"/>
            </w:tcBorders>
          </w:tcPr>
          <w:p>
            <w:pPr/>
          </w:p>
        </w:tc>
      </w:tr>
    </w:tbl>
    <w:p>
      <w:pPr>
        <w:spacing w:after="0"/>
        <w:sectPr>
          <w:type w:val="continuous"/>
          <w:pgSz w:w="11910" w:h="16840"/>
          <w:pgMar w:top="1060" w:bottom="1160" w:left="860" w:right="0"/>
        </w:sectPr>
      </w:pPr>
    </w:p>
    <w:p>
      <w:pPr>
        <w:spacing w:line="240" w:lineRule="auto" w:before="10"/>
        <w:rPr>
          <w:rFonts w:ascii="宋体" w:hAnsi="宋体" w:cs="宋体" w:eastAsia="宋体" w:hint="default"/>
          <w:b/>
          <w:bCs/>
          <w:sz w:val="24"/>
          <w:szCs w:val="24"/>
        </w:rPr>
      </w:pPr>
      <w:r>
        <w:rPr/>
        <w:pict>
          <v:group style="position:absolute;margin-left:56.700001pt;margin-top:590.320007pt;width:479.35pt;height:.5pt;mso-position-horizontal-relative:page;mso-position-vertical-relative:page;z-index:-1128736" coordorigin="1134,11806" coordsize="9587,10">
            <v:shape style="position:absolute;left:1134;top:11806;width:5526;height:10" type="#_x0000_t75" stroked="false">
              <v:imagedata r:id="rId695" o:title=""/>
            </v:shape>
            <v:shape style="position:absolute;left:6655;top:11806;width:4066;height:10" type="#_x0000_t75" stroked="false">
              <v:imagedata r:id="rId843" o:title=""/>
            </v:shape>
            <w10:wrap type="none"/>
          </v:group>
        </w:pict>
      </w:r>
      <w:r>
        <w:rPr/>
        <w:pict>
          <v:group style="position:absolute;margin-left:56.700001pt;margin-top:614.200012pt;width:479.35pt;height:.5pt;mso-position-horizontal-relative:page;mso-position-vertical-relative:page;z-index:-1128712" coordorigin="1134,12284" coordsize="9587,10">
            <v:shape style="position:absolute;left:1134;top:12284;width:5526;height:10" type="#_x0000_t75" stroked="false">
              <v:imagedata r:id="rId695" o:title=""/>
            </v:shape>
            <v:shape style="position:absolute;left:6655;top:12284;width:4066;height:10" type="#_x0000_t75" stroked="false">
              <v:imagedata r:id="rId843" o:title=""/>
            </v:shape>
            <w10:wrap type="none"/>
          </v:group>
        </w:pict>
      </w:r>
      <w:r>
        <w:rPr/>
        <w:pict>
          <v:group style="position:absolute;margin-left:56.700001pt;margin-top:631.659973pt;width:479.35pt;height:.5pt;mso-position-horizontal-relative:page;mso-position-vertical-relative:page;z-index:-1128688" coordorigin="1134,12633" coordsize="9587,10">
            <v:shape style="position:absolute;left:1134;top:12633;width:5526;height:10" type="#_x0000_t75" stroked="false">
              <v:imagedata r:id="rId695" o:title=""/>
            </v:shape>
            <v:shape style="position:absolute;left:6655;top:12633;width:4066;height:10" type="#_x0000_t75" stroked="false">
              <v:imagedata r:id="rId844" o:title=""/>
            </v:shape>
            <w10:wrap type="none"/>
          </v:group>
        </w:pict>
      </w:r>
      <w:r>
        <w:rPr/>
        <w:pict>
          <v:group style="position:absolute;margin-left:56.700001pt;margin-top:644.619934pt;width:479.35pt;height:5.05pt;mso-position-horizontal-relative:page;mso-position-vertical-relative:page;z-index:-1128664" coordorigin="1134,12892" coordsize="9587,101">
            <v:shape style="position:absolute;left:1134;top:12892;width:5545;height:101" type="#_x0000_t75" stroked="false">
              <v:imagedata r:id="rId845" o:title=""/>
            </v:shape>
            <v:shape style="position:absolute;left:6655;top:12984;width:4066;height:10" type="#_x0000_t75" stroked="false">
              <v:imagedata r:id="rId843" o:title=""/>
            </v:shape>
            <w10:wrap type="none"/>
          </v:group>
        </w:pict>
      </w:r>
      <w:r>
        <w:rPr/>
        <w:pict>
          <v:group style="position:absolute;margin-left:56.700001pt;margin-top:662.140015pt;width:479.35pt;height:5.05pt;mso-position-horizontal-relative:page;mso-position-vertical-relative:page;z-index:-1128640" coordorigin="1134,13243" coordsize="9587,101">
            <v:shape style="position:absolute;left:1134;top:13243;width:5545;height:101" type="#_x0000_t75" stroked="false">
              <v:imagedata r:id="rId845" o:title=""/>
            </v:shape>
            <v:shape style="position:absolute;left:6655;top:13334;width:4066;height:10" type="#_x0000_t75" stroked="false">
              <v:imagedata r:id="rId843" o:title=""/>
            </v:shape>
            <w10:wrap type="none"/>
          </v:group>
        </w:pict>
      </w:r>
      <w:r>
        <w:rPr/>
        <w:pict>
          <v:group style="position:absolute;margin-left:56.700001pt;margin-top:684.159973pt;width:479.35pt;height:.5pt;mso-position-horizontal-relative:page;mso-position-vertical-relative:page;z-index:-1128616" coordorigin="1134,13683" coordsize="9587,10">
            <v:shape style="position:absolute;left:1134;top:13683;width:5526;height:10" type="#_x0000_t75" stroked="false">
              <v:imagedata r:id="rId695" o:title=""/>
            </v:shape>
            <v:shape style="position:absolute;left:6655;top:13683;width:4066;height:10" type="#_x0000_t75" stroked="false">
              <v:imagedata r:id="rId844" o:title=""/>
            </v:shape>
            <w10:wrap type="none"/>
          </v:group>
        </w:pict>
      </w:r>
      <w:r>
        <w:rPr/>
        <w:pict>
          <v:group style="position:absolute;margin-left:56.700001pt;margin-top:697.119934pt;width:479.35pt;height:5.1pt;mso-position-horizontal-relative:page;mso-position-vertical-relative:page;z-index:-1128592" coordorigin="1134,13942" coordsize="9587,102">
            <v:shape style="position:absolute;left:1134;top:13942;width:5545;height:101" type="#_x0000_t75" stroked="false">
              <v:imagedata r:id="rId846" o:title=""/>
            </v:shape>
            <v:shape style="position:absolute;left:6655;top:14034;width:4066;height:10" type="#_x0000_t75" stroked="false">
              <v:imagedata r:id="rId843" o:title=""/>
            </v:shape>
            <w10:wrap type="none"/>
          </v:group>
        </w:pict>
      </w:r>
      <w:r>
        <w:rPr/>
        <w:pict>
          <v:group style="position:absolute;margin-left:56.700001pt;margin-top:714.659973pt;width:479.35pt;height:5.05pt;mso-position-horizontal-relative:page;mso-position-vertical-relative:page;z-index:-1128568" coordorigin="1134,14293" coordsize="9587,101">
            <v:shape style="position:absolute;left:1134;top:14293;width:5545;height:101" type="#_x0000_t75" stroked="false">
              <v:imagedata r:id="rId847" o:title=""/>
            </v:shape>
            <v:shape style="position:absolute;left:6655;top:14384;width:4066;height:10" type="#_x0000_t75" stroked="false">
              <v:imagedata r:id="rId843" o:title=""/>
            </v:shape>
            <w10:wrap type="none"/>
          </v:group>
        </w:pict>
      </w:r>
      <w:r>
        <w:rPr/>
        <w:pict>
          <v:group style="position:absolute;margin-left:56.700001pt;margin-top:736.679993pt;width:479.35pt;height:.5pt;mso-position-horizontal-relative:page;mso-position-vertical-relative:page;z-index:-1128544" coordorigin="1134,14734" coordsize="9587,10">
            <v:shape style="position:absolute;left:1134;top:14734;width:5526;height:10" type="#_x0000_t75" stroked="false">
              <v:imagedata r:id="rId695" o:title=""/>
            </v:shape>
            <v:shape style="position:absolute;left:6655;top:14734;width:4066;height:10" type="#_x0000_t75" stroked="false">
              <v:imagedata r:id="rId844" o:title=""/>
            </v:shape>
            <w10:wrap type="none"/>
          </v:group>
        </w:pict>
      </w:r>
    </w:p>
    <w:p>
      <w:pPr>
        <w:pStyle w:val="BodyText"/>
        <w:spacing w:line="240" w:lineRule="auto" w:before="35"/>
        <w:ind w:left="574" w:right="0"/>
        <w:jc w:val="left"/>
        <w:rPr>
          <w:rFonts w:ascii="楷体" w:hAnsi="楷体" w:cs="楷体" w:eastAsia="楷体" w:hint="default"/>
        </w:rPr>
      </w:pPr>
      <w:r>
        <w:rPr>
          <w:rFonts w:ascii="楷体" w:hAnsi="楷体" w:cs="楷体" w:eastAsia="楷体" w:hint="default"/>
        </w:rPr>
        <w:t>注：香港同芯投资有限公司注册资本</w:t>
      </w:r>
      <w:r>
        <w:rPr>
          <w:rFonts w:ascii="楷体" w:hAnsi="楷体" w:cs="楷体" w:eastAsia="楷体" w:hint="default"/>
          <w:spacing w:val="-52"/>
        </w:rPr>
        <w:t> </w:t>
      </w:r>
      <w:r>
        <w:rPr>
          <w:rFonts w:ascii="楷体" w:hAnsi="楷体" w:cs="楷体" w:eastAsia="楷体" w:hint="default"/>
        </w:rPr>
        <w:t>1.2</w:t>
      </w:r>
      <w:r>
        <w:rPr>
          <w:rFonts w:ascii="楷体" w:hAnsi="楷体" w:cs="楷体" w:eastAsia="楷体" w:hint="default"/>
          <w:spacing w:val="-53"/>
        </w:rPr>
        <w:t> </w:t>
      </w:r>
      <w:r>
        <w:rPr>
          <w:rFonts w:ascii="楷体" w:hAnsi="楷体" w:cs="楷体" w:eastAsia="楷体" w:hint="default"/>
        </w:rPr>
        <w:t>亿元港币加</w:t>
      </w:r>
      <w:r>
        <w:rPr>
          <w:rFonts w:ascii="楷体" w:hAnsi="楷体" w:cs="楷体" w:eastAsia="楷体" w:hint="default"/>
          <w:spacing w:val="-53"/>
        </w:rPr>
        <w:t> </w:t>
      </w:r>
      <w:r>
        <w:rPr>
          <w:rFonts w:ascii="楷体" w:hAnsi="楷体" w:cs="楷体" w:eastAsia="楷体" w:hint="default"/>
        </w:rPr>
        <w:t>8,300,000.00</w:t>
      </w:r>
      <w:r>
        <w:rPr>
          <w:rFonts w:ascii="楷体" w:hAnsi="楷体" w:cs="楷体" w:eastAsia="楷体" w:hint="default"/>
          <w:spacing w:val="-1"/>
        </w:rPr>
        <w:t> </w:t>
      </w:r>
      <w:r>
        <w:rPr>
          <w:rFonts w:ascii="楷体" w:hAnsi="楷体" w:cs="楷体" w:eastAsia="楷体" w:hint="default"/>
        </w:rPr>
        <w:t>美元，实际出资</w:t>
      </w:r>
      <w:r>
        <w:rPr>
          <w:rFonts w:ascii="楷体" w:hAnsi="楷体" w:cs="楷体" w:eastAsia="楷体" w:hint="default"/>
          <w:spacing w:val="-52"/>
        </w:rPr>
        <w:t> </w:t>
      </w:r>
      <w:r>
        <w:rPr>
          <w:rFonts w:ascii="楷体" w:hAnsi="楷体" w:cs="楷体" w:eastAsia="楷体" w:hint="default"/>
        </w:rPr>
        <w:t>1.2</w:t>
      </w:r>
      <w:r>
        <w:rPr>
          <w:rFonts w:ascii="楷体" w:hAnsi="楷体" w:cs="楷体" w:eastAsia="楷体" w:hint="default"/>
          <w:spacing w:val="-53"/>
        </w:rPr>
        <w:t> </w:t>
      </w:r>
      <w:r>
        <w:rPr>
          <w:rFonts w:ascii="楷体" w:hAnsi="楷体" w:cs="楷体" w:eastAsia="楷体" w:hint="default"/>
        </w:rPr>
        <w:t>亿元港币加</w:t>
      </w:r>
    </w:p>
    <w:p>
      <w:pPr>
        <w:pStyle w:val="BodyText"/>
        <w:spacing w:line="240" w:lineRule="auto" w:before="36"/>
        <w:ind w:right="0"/>
        <w:jc w:val="left"/>
        <w:rPr>
          <w:rFonts w:ascii="楷体" w:hAnsi="楷体" w:cs="楷体" w:eastAsia="楷体" w:hint="default"/>
        </w:rPr>
      </w:pPr>
      <w:r>
        <w:rPr>
          <w:rFonts w:ascii="楷体" w:hAnsi="楷体" w:cs="楷体" w:eastAsia="楷体" w:hint="default"/>
        </w:rPr>
        <w:t>7,815,914.24</w:t>
      </w:r>
      <w:r>
        <w:rPr>
          <w:rFonts w:ascii="楷体" w:hAnsi="楷体" w:cs="楷体" w:eastAsia="楷体" w:hint="default"/>
          <w:spacing w:val="-60"/>
        </w:rPr>
        <w:t> </w:t>
      </w:r>
      <w:r>
        <w:rPr>
          <w:rFonts w:ascii="楷体" w:hAnsi="楷体" w:cs="楷体" w:eastAsia="楷体" w:hint="default"/>
        </w:rPr>
        <w:t>美元；北京晶源裕丰光学电子器件有限公司注册资本</w:t>
      </w:r>
      <w:r>
        <w:rPr>
          <w:rFonts w:ascii="楷体" w:hAnsi="楷体" w:cs="楷体" w:eastAsia="楷体" w:hint="default"/>
          <w:spacing w:val="-60"/>
        </w:rPr>
        <w:t> </w:t>
      </w:r>
      <w:r>
        <w:rPr>
          <w:rFonts w:ascii="楷体" w:hAnsi="楷体" w:cs="楷体" w:eastAsia="楷体" w:hint="default"/>
        </w:rPr>
        <w:t>1,500.00</w:t>
      </w:r>
      <w:r>
        <w:rPr>
          <w:rFonts w:ascii="楷体" w:hAnsi="楷体" w:cs="楷体" w:eastAsia="楷体" w:hint="default"/>
          <w:spacing w:val="-60"/>
        </w:rPr>
        <w:t> </w:t>
      </w:r>
      <w:r>
        <w:rPr>
          <w:rFonts w:ascii="楷体" w:hAnsi="楷体" w:cs="楷体" w:eastAsia="楷体" w:hint="default"/>
          <w:spacing w:val="-6"/>
        </w:rPr>
        <w:t>万元，实际出资</w:t>
      </w:r>
      <w:r>
        <w:rPr>
          <w:rFonts w:ascii="楷体" w:hAnsi="楷体" w:cs="楷体" w:eastAsia="楷体" w:hint="default"/>
          <w:spacing w:val="-60"/>
        </w:rPr>
        <w:t> </w:t>
      </w:r>
      <w:r>
        <w:rPr>
          <w:rFonts w:ascii="楷体" w:hAnsi="楷体" w:cs="楷体" w:eastAsia="楷体" w:hint="default"/>
        </w:rPr>
        <w:t>1,005.00</w:t>
      </w:r>
      <w:r>
        <w:rPr>
          <w:rFonts w:ascii="楷体" w:hAnsi="楷体" w:cs="楷体" w:eastAsia="楷体" w:hint="default"/>
          <w:spacing w:val="-60"/>
        </w:rPr>
        <w:t> </w:t>
      </w:r>
      <w:r>
        <w:rPr>
          <w:rFonts w:ascii="楷体" w:hAnsi="楷体" w:cs="楷体" w:eastAsia="楷体" w:hint="default"/>
        </w:rPr>
        <w:t>万</w:t>
      </w:r>
    </w:p>
    <w:p>
      <w:pPr>
        <w:pStyle w:val="BodyText"/>
        <w:spacing w:line="240" w:lineRule="auto" w:before="37"/>
        <w:ind w:right="0"/>
        <w:jc w:val="left"/>
        <w:rPr>
          <w:rFonts w:ascii="楷体" w:hAnsi="楷体" w:cs="楷体" w:eastAsia="楷体" w:hint="default"/>
        </w:rPr>
      </w:pPr>
      <w:r>
        <w:rPr>
          <w:rFonts w:ascii="楷体" w:hAnsi="楷体" w:cs="楷体" w:eastAsia="楷体" w:hint="default"/>
        </w:rPr>
        <w:t>元；西藏拓展创芯投资有限公司注册资本</w:t>
      </w:r>
      <w:r>
        <w:rPr>
          <w:rFonts w:ascii="楷体" w:hAnsi="楷体" w:cs="楷体" w:eastAsia="楷体" w:hint="default"/>
          <w:spacing w:val="-59"/>
        </w:rPr>
        <w:t> </w:t>
      </w:r>
      <w:r>
        <w:rPr>
          <w:rFonts w:ascii="楷体" w:hAnsi="楷体" w:cs="楷体" w:eastAsia="楷体" w:hint="default"/>
        </w:rPr>
        <w:t>3,000</w:t>
      </w:r>
      <w:r>
        <w:rPr>
          <w:rFonts w:ascii="楷体" w:hAnsi="楷体" w:cs="楷体" w:eastAsia="楷体" w:hint="default"/>
          <w:spacing w:val="-59"/>
        </w:rPr>
        <w:t> </w:t>
      </w:r>
      <w:r>
        <w:rPr>
          <w:rFonts w:ascii="楷体" w:hAnsi="楷体" w:cs="楷体" w:eastAsia="楷体" w:hint="default"/>
        </w:rPr>
        <w:t>万元，实际出资</w:t>
      </w:r>
      <w:r>
        <w:rPr>
          <w:rFonts w:ascii="楷体" w:hAnsi="楷体" w:cs="楷体" w:eastAsia="楷体" w:hint="default"/>
          <w:spacing w:val="-59"/>
        </w:rPr>
        <w:t> </w:t>
      </w:r>
      <w:r>
        <w:rPr>
          <w:rFonts w:ascii="楷体" w:hAnsi="楷体" w:cs="楷体" w:eastAsia="楷体" w:hint="default"/>
        </w:rPr>
        <w:t>1,300</w:t>
      </w:r>
      <w:r>
        <w:rPr>
          <w:rFonts w:ascii="楷体" w:hAnsi="楷体" w:cs="楷体" w:eastAsia="楷体" w:hint="default"/>
          <w:spacing w:val="-59"/>
        </w:rPr>
        <w:t> </w:t>
      </w:r>
      <w:r>
        <w:rPr>
          <w:rFonts w:ascii="楷体" w:hAnsi="楷体" w:cs="楷体" w:eastAsia="楷体" w:hint="default"/>
        </w:rPr>
        <w:t>万元；西藏微纳芯业投资有限公司</w:t>
      </w:r>
    </w:p>
    <w:p>
      <w:pPr>
        <w:pStyle w:val="BodyText"/>
        <w:spacing w:line="240" w:lineRule="auto" w:before="37"/>
        <w:ind w:right="0"/>
        <w:jc w:val="left"/>
        <w:rPr>
          <w:rFonts w:ascii="楷体" w:hAnsi="楷体" w:cs="楷体" w:eastAsia="楷体" w:hint="default"/>
        </w:rPr>
      </w:pPr>
      <w:r>
        <w:rPr>
          <w:rFonts w:ascii="楷体" w:hAnsi="楷体" w:cs="楷体" w:eastAsia="楷体" w:hint="default"/>
        </w:rPr>
        <w:t>注册资本</w:t>
      </w:r>
      <w:r>
        <w:rPr>
          <w:rFonts w:ascii="楷体" w:hAnsi="楷体" w:cs="楷体" w:eastAsia="楷体" w:hint="default"/>
          <w:spacing w:val="-53"/>
        </w:rPr>
        <w:t> </w:t>
      </w:r>
      <w:r>
        <w:rPr>
          <w:rFonts w:ascii="楷体" w:hAnsi="楷体" w:cs="楷体" w:eastAsia="楷体" w:hint="default"/>
        </w:rPr>
        <w:t>3,000</w:t>
      </w:r>
      <w:r>
        <w:rPr>
          <w:rFonts w:ascii="楷体" w:hAnsi="楷体" w:cs="楷体" w:eastAsia="楷体" w:hint="default"/>
          <w:spacing w:val="-54"/>
        </w:rPr>
        <w:t> </w:t>
      </w:r>
      <w:r>
        <w:rPr>
          <w:rFonts w:ascii="楷体" w:hAnsi="楷体" w:cs="楷体" w:eastAsia="楷体" w:hint="default"/>
        </w:rPr>
        <w:t>万元，实际出资</w:t>
      </w:r>
      <w:r>
        <w:rPr>
          <w:rFonts w:ascii="楷体" w:hAnsi="楷体" w:cs="楷体" w:eastAsia="楷体" w:hint="default"/>
          <w:spacing w:val="-54"/>
        </w:rPr>
        <w:t> </w:t>
      </w:r>
      <w:r>
        <w:rPr>
          <w:rFonts w:ascii="楷体" w:hAnsi="楷体" w:cs="楷体" w:eastAsia="楷体" w:hint="default"/>
        </w:rPr>
        <w:t>20</w:t>
      </w:r>
      <w:r>
        <w:rPr>
          <w:rFonts w:ascii="楷体" w:hAnsi="楷体" w:cs="楷体" w:eastAsia="楷体" w:hint="default"/>
          <w:spacing w:val="-54"/>
        </w:rPr>
        <w:t> </w:t>
      </w:r>
      <w:r>
        <w:rPr>
          <w:rFonts w:ascii="楷体" w:hAnsi="楷体" w:cs="楷体" w:eastAsia="楷体" w:hint="default"/>
        </w:rPr>
        <w:t>万元；西藏茂业创芯投资有限公司注册资本</w:t>
      </w:r>
      <w:r>
        <w:rPr>
          <w:rFonts w:ascii="楷体" w:hAnsi="楷体" w:cs="楷体" w:eastAsia="楷体" w:hint="default"/>
          <w:spacing w:val="-53"/>
        </w:rPr>
        <w:t> </w:t>
      </w:r>
      <w:r>
        <w:rPr>
          <w:rFonts w:ascii="楷体" w:hAnsi="楷体" w:cs="楷体" w:eastAsia="楷体" w:hint="default"/>
        </w:rPr>
        <w:t>15,000</w:t>
      </w:r>
      <w:r>
        <w:rPr>
          <w:rFonts w:ascii="楷体" w:hAnsi="楷体" w:cs="楷体" w:eastAsia="楷体" w:hint="default"/>
          <w:spacing w:val="-55"/>
        </w:rPr>
        <w:t> </w:t>
      </w:r>
      <w:r>
        <w:rPr>
          <w:rFonts w:ascii="楷体" w:hAnsi="楷体" w:cs="楷体" w:eastAsia="楷体" w:hint="default"/>
        </w:rPr>
        <w:t>万元，实际出资</w:t>
      </w:r>
    </w:p>
    <w:p>
      <w:pPr>
        <w:pStyle w:val="BodyText"/>
        <w:spacing w:line="240" w:lineRule="auto" w:before="37"/>
        <w:ind w:right="0"/>
        <w:jc w:val="left"/>
        <w:rPr>
          <w:rFonts w:ascii="楷体" w:hAnsi="楷体" w:cs="楷体" w:eastAsia="楷体" w:hint="default"/>
        </w:rPr>
      </w:pPr>
      <w:r>
        <w:rPr>
          <w:rFonts w:ascii="楷体" w:hAnsi="楷体" w:cs="楷体" w:eastAsia="楷体" w:hint="default"/>
        </w:rPr>
        <w:t>11,500</w:t>
      </w:r>
      <w:r>
        <w:rPr>
          <w:rFonts w:ascii="楷体" w:hAnsi="楷体" w:cs="楷体" w:eastAsia="楷体" w:hint="default"/>
          <w:spacing w:val="-53"/>
        </w:rPr>
        <w:t> </w:t>
      </w:r>
      <w:r>
        <w:rPr>
          <w:rFonts w:ascii="楷体" w:hAnsi="楷体" w:cs="楷体" w:eastAsia="楷体" w:hint="default"/>
        </w:rPr>
        <w:t>万元；成都国微科技有限公司于</w:t>
      </w:r>
      <w:r>
        <w:rPr>
          <w:rFonts w:ascii="楷体" w:hAnsi="楷体" w:cs="楷体" w:eastAsia="楷体" w:hint="default"/>
          <w:spacing w:val="-54"/>
        </w:rPr>
        <w:t> </w:t>
      </w:r>
      <w:r>
        <w:rPr>
          <w:rFonts w:ascii="楷体" w:hAnsi="楷体" w:cs="楷体" w:eastAsia="楷体" w:hint="default"/>
        </w:rPr>
        <w:t>2018</w:t>
      </w:r>
      <w:r>
        <w:rPr>
          <w:rFonts w:ascii="楷体" w:hAnsi="楷体" w:cs="楷体" w:eastAsia="楷体" w:hint="default"/>
          <w:spacing w:val="-54"/>
        </w:rPr>
        <w:t> </w:t>
      </w:r>
      <w:r>
        <w:rPr>
          <w:rFonts w:ascii="楷体" w:hAnsi="楷体" w:cs="楷体" w:eastAsia="楷体" w:hint="default"/>
        </w:rPr>
        <w:t>年</w:t>
      </w:r>
      <w:r>
        <w:rPr>
          <w:rFonts w:ascii="楷体" w:hAnsi="楷体" w:cs="楷体" w:eastAsia="楷体" w:hint="default"/>
          <w:spacing w:val="-54"/>
        </w:rPr>
        <w:t> </w:t>
      </w:r>
      <w:r>
        <w:rPr>
          <w:rFonts w:ascii="楷体" w:hAnsi="楷体" w:cs="楷体" w:eastAsia="楷体" w:hint="default"/>
        </w:rPr>
        <w:t>10</w:t>
      </w:r>
      <w:r>
        <w:rPr>
          <w:rFonts w:ascii="楷体" w:hAnsi="楷体" w:cs="楷体" w:eastAsia="楷体" w:hint="default"/>
          <w:spacing w:val="-54"/>
        </w:rPr>
        <w:t> </w:t>
      </w:r>
      <w:r>
        <w:rPr>
          <w:rFonts w:ascii="楷体" w:hAnsi="楷体" w:cs="楷体" w:eastAsia="楷体" w:hint="default"/>
        </w:rPr>
        <w:t>月注册资本由</w:t>
      </w:r>
      <w:r>
        <w:rPr>
          <w:rFonts w:ascii="楷体" w:hAnsi="楷体" w:cs="楷体" w:eastAsia="楷体" w:hint="default"/>
          <w:spacing w:val="-54"/>
        </w:rPr>
        <w:t> </w:t>
      </w:r>
      <w:r>
        <w:rPr>
          <w:rFonts w:ascii="楷体" w:hAnsi="楷体" w:cs="楷体" w:eastAsia="楷体" w:hint="default"/>
        </w:rPr>
        <w:t>4,100</w:t>
      </w:r>
      <w:r>
        <w:rPr>
          <w:rFonts w:ascii="楷体" w:hAnsi="楷体" w:cs="楷体" w:eastAsia="楷体" w:hint="default"/>
          <w:spacing w:val="-54"/>
        </w:rPr>
        <w:t> </w:t>
      </w:r>
      <w:r>
        <w:rPr>
          <w:rFonts w:ascii="楷体" w:hAnsi="楷体" w:cs="楷体" w:eastAsia="楷体" w:hint="default"/>
        </w:rPr>
        <w:t>万变更为</w:t>
      </w:r>
      <w:r>
        <w:rPr>
          <w:rFonts w:ascii="楷体" w:hAnsi="楷体" w:cs="楷体" w:eastAsia="楷体" w:hint="default"/>
          <w:spacing w:val="-53"/>
        </w:rPr>
        <w:t> </w:t>
      </w:r>
      <w:r>
        <w:rPr>
          <w:rFonts w:ascii="楷体" w:hAnsi="楷体" w:cs="楷体" w:eastAsia="楷体" w:hint="default"/>
        </w:rPr>
        <w:t>10,000</w:t>
      </w:r>
      <w:r>
        <w:rPr>
          <w:rFonts w:ascii="楷体" w:hAnsi="楷体" w:cs="楷体" w:eastAsia="楷体" w:hint="default"/>
          <w:spacing w:val="-54"/>
        </w:rPr>
        <w:t> </w:t>
      </w:r>
      <w:r>
        <w:rPr>
          <w:rFonts w:ascii="楷体" w:hAnsi="楷体" w:cs="楷体" w:eastAsia="楷体" w:hint="default"/>
        </w:rPr>
        <w:t>万元，实际出资</w:t>
      </w:r>
    </w:p>
    <w:p>
      <w:pPr>
        <w:pStyle w:val="BodyText"/>
        <w:spacing w:line="240" w:lineRule="auto" w:before="37"/>
        <w:ind w:right="0"/>
        <w:jc w:val="left"/>
        <w:rPr>
          <w:rFonts w:ascii="楷体" w:hAnsi="楷体" w:cs="楷体" w:eastAsia="楷体" w:hint="default"/>
        </w:rPr>
      </w:pPr>
      <w:r>
        <w:rPr>
          <w:rFonts w:ascii="楷体" w:hAnsi="楷体" w:cs="楷体" w:eastAsia="楷体" w:hint="default"/>
        </w:rPr>
        <w:t>4,425</w:t>
      </w:r>
      <w:r>
        <w:rPr>
          <w:rFonts w:ascii="楷体" w:hAnsi="楷体" w:cs="楷体" w:eastAsia="楷体" w:hint="default"/>
          <w:spacing w:val="-53"/>
        </w:rPr>
        <w:t> </w:t>
      </w:r>
      <w:r>
        <w:rPr>
          <w:rFonts w:ascii="楷体" w:hAnsi="楷体" w:cs="楷体" w:eastAsia="楷体" w:hint="default"/>
        </w:rPr>
        <w:t>万元；紫光国芯微电子有限公司注册资本</w:t>
      </w:r>
      <w:r>
        <w:rPr>
          <w:rFonts w:ascii="楷体" w:hAnsi="楷体" w:cs="楷体" w:eastAsia="楷体" w:hint="default"/>
          <w:spacing w:val="-52"/>
        </w:rPr>
        <w:t> </w:t>
      </w:r>
      <w:r>
        <w:rPr>
          <w:rFonts w:ascii="楷体" w:hAnsi="楷体" w:cs="楷体" w:eastAsia="楷体" w:hint="default"/>
        </w:rPr>
        <w:t>10,000</w:t>
      </w:r>
      <w:r>
        <w:rPr>
          <w:rFonts w:ascii="楷体" w:hAnsi="楷体" w:cs="楷体" w:eastAsia="楷体" w:hint="default"/>
          <w:spacing w:val="-54"/>
        </w:rPr>
        <w:t> </w:t>
      </w:r>
      <w:r>
        <w:rPr>
          <w:rFonts w:ascii="楷体" w:hAnsi="楷体" w:cs="楷体" w:eastAsia="楷体" w:hint="default"/>
        </w:rPr>
        <w:t>万元，尚未出资。</w:t>
      </w:r>
    </w:p>
    <w:p>
      <w:pPr>
        <w:spacing w:line="240" w:lineRule="auto" w:before="4"/>
        <w:rPr>
          <w:rFonts w:ascii="楷体" w:hAnsi="楷体" w:cs="楷体" w:eastAsia="楷体" w:hint="default"/>
          <w:sz w:val="18"/>
          <w:szCs w:val="18"/>
        </w:rPr>
      </w:pPr>
    </w:p>
    <w:p>
      <w:pPr>
        <w:pStyle w:val="Heading4"/>
        <w:spacing w:line="240" w:lineRule="auto" w:before="0"/>
        <w:ind w:right="0"/>
        <w:jc w:val="left"/>
        <w:rPr>
          <w:b w:val="0"/>
          <w:bCs w:val="0"/>
        </w:rPr>
      </w:pPr>
      <w:r>
        <w:rPr/>
        <w:pict>
          <v:group style="position:absolute;margin-left:156.199997pt;margin-top:42.563705pt;width:375.5pt;height:.5pt;mso-position-horizontal-relative:page;mso-position-vertical-relative:paragraph;z-index:-1129096" coordorigin="3124,851" coordsize="7510,10">
            <v:shape style="position:absolute;left:3124;top:851;width:1692;height:10" type="#_x0000_t75" stroked="false">
              <v:imagedata r:id="rId848" o:title=""/>
            </v:shape>
            <v:shape style="position:absolute;left:4811;top:851;width:1848;height:10" type="#_x0000_t75" stroked="false">
              <v:imagedata r:id="rId501" o:title=""/>
            </v:shape>
            <v:shape style="position:absolute;left:6655;top:851;width:2058;height:10" type="#_x0000_t75" stroked="false">
              <v:imagedata r:id="rId849" o:title=""/>
            </v:shape>
            <v:shape style="position:absolute;left:8708;top:851;width:1925;height:10" type="#_x0000_t75" stroked="false">
              <v:imagedata r:id="rId850" o:title=""/>
            </v:shape>
            <w10:wrap type="none"/>
          </v:group>
        </w:pict>
      </w:r>
      <w:r>
        <w:rPr/>
        <w:pict>
          <v:shape style="position:absolute;margin-left:155.720001pt;margin-top:62.243706pt;width:.48002pt;height:.48pt;mso-position-horizontal-relative:page;mso-position-vertical-relative:paragraph;z-index:27904" type="#_x0000_t75" stroked="false">
            <v:imagedata r:id="rId851" o:title=""/>
          </v:shape>
        </w:pict>
      </w:r>
      <w:r>
        <w:rPr/>
        <w:pict>
          <v:shape style="position:absolute;margin-left:240.800003pt;margin-top:62.243706pt;width:.48002pt;height:.48pt;mso-position-horizontal-relative:page;mso-position-vertical-relative:paragraph;z-index:27928" type="#_x0000_t75" stroked="false">
            <v:imagedata r:id="rId851" o:title=""/>
          </v:shape>
        </w:pict>
      </w:r>
      <w:r>
        <w:rPr/>
        <w:pict>
          <v:shape style="position:absolute;margin-left:332.980011pt;margin-top:62.243706pt;width:.48pt;height:.48pt;mso-position-horizontal-relative:page;mso-position-vertical-relative:paragraph;z-index:27952" type="#_x0000_t75" stroked="false">
            <v:imagedata r:id="rId851" o:title=""/>
          </v:shape>
        </w:pict>
      </w:r>
      <w:r>
        <w:rPr/>
        <w:pict>
          <v:shape style="position:absolute;margin-left:435.660004pt;margin-top:62.243706pt;width:.48003pt;height:.48pt;mso-position-horizontal-relative:page;mso-position-vertical-relative:paragraph;z-index:27976" type="#_x0000_t75" stroked="false">
            <v:imagedata r:id="rId851" o:title=""/>
          </v:shape>
        </w:pict>
      </w:r>
      <w:bookmarkStart w:name="（四） 营业收入和营业成本" w:id="284"/>
      <w:bookmarkEnd w:id="284"/>
      <w:r>
        <w:rPr>
          <w:b w:val="0"/>
          <w:bCs w:val="0"/>
        </w:rPr>
      </w:r>
      <w:r>
        <w:rPr/>
        <w:t>（四）营业收入和营业成本</w:t>
      </w:r>
      <w:r>
        <w:rPr>
          <w:b w:val="0"/>
          <w:bCs w:val="0"/>
        </w:rPr>
      </w:r>
    </w:p>
    <w:p>
      <w:pPr>
        <w:spacing w:line="240" w:lineRule="auto" w:before="9"/>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2014"/>
        <w:gridCol w:w="1702"/>
        <w:gridCol w:w="1844"/>
        <w:gridCol w:w="2054"/>
        <w:gridCol w:w="1915"/>
      </w:tblGrid>
      <w:tr>
        <w:trPr>
          <w:trHeight w:val="418" w:hRule="exact"/>
        </w:trPr>
        <w:tc>
          <w:tcPr>
            <w:tcW w:w="201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45"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969"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8" w:hRule="exact"/>
        </w:trPr>
        <w:tc>
          <w:tcPr>
            <w:tcW w:w="2014" w:type="dxa"/>
            <w:vMerge/>
            <w:tcBorders>
              <w:left w:val="nil" w:sz="6" w:space="0" w:color="auto"/>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2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5" w:type="dxa"/>
            <w:tcBorders>
              <w:top w:val="nil" w:sz="6" w:space="0" w:color="auto"/>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7" w:hRule="exact"/>
        </w:trPr>
        <w:tc>
          <w:tcPr>
            <w:tcW w:w="2014"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48,901,641.44</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48,635,504.29</w:t>
            </w:r>
          </w:p>
        </w:tc>
        <w:tc>
          <w:tcPr>
            <w:tcW w:w="2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16,787,395.65</w:t>
            </w:r>
          </w:p>
        </w:tc>
        <w:tc>
          <w:tcPr>
            <w:tcW w:w="1915"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17,319,481.51</w:t>
            </w:r>
          </w:p>
        </w:tc>
      </w:tr>
      <w:tr>
        <w:trPr>
          <w:trHeight w:val="403" w:hRule="exact"/>
        </w:trPr>
        <w:tc>
          <w:tcPr>
            <w:tcW w:w="201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1,138,527.95</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207,192.00</w:t>
            </w:r>
          </w:p>
        </w:tc>
        <w:tc>
          <w:tcPr>
            <w:tcW w:w="2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1,013,940.15</w:t>
            </w:r>
          </w:p>
        </w:tc>
        <w:tc>
          <w:tcPr>
            <w:tcW w:w="1915"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z w:val="18"/>
              </w:rPr>
              <w:t>297,703.59</w:t>
            </w:r>
          </w:p>
        </w:tc>
      </w:tr>
      <w:tr>
        <w:trPr>
          <w:trHeight w:val="409" w:hRule="exact"/>
        </w:trPr>
        <w:tc>
          <w:tcPr>
            <w:tcW w:w="2014"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b/>
                <w:spacing w:val="-1"/>
                <w:sz w:val="18"/>
              </w:rPr>
              <w:t>50,040,169.39</w:t>
            </w:r>
            <w:r>
              <w:rPr>
                <w:rFonts w:ascii="Times New Roman"/>
                <w:spacing w:val="-1"/>
                <w:sz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b/>
                <w:spacing w:val="-1"/>
                <w:sz w:val="18"/>
              </w:rPr>
              <w:t>48,842,696.29</w:t>
            </w:r>
            <w:r>
              <w:rPr>
                <w:rFonts w:ascii="Times New Roman"/>
                <w:spacing w:val="-1"/>
                <w:sz w:val="18"/>
              </w:rPr>
            </w:r>
          </w:p>
        </w:tc>
        <w:tc>
          <w:tcPr>
            <w:tcW w:w="20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b/>
                <w:spacing w:val="-1"/>
                <w:sz w:val="18"/>
              </w:rPr>
              <w:t>17,801,335.80</w:t>
            </w:r>
            <w:r>
              <w:rPr>
                <w:rFonts w:ascii="Times New Roman"/>
                <w:spacing w:val="-1"/>
                <w:sz w:val="18"/>
              </w:rPr>
            </w:r>
          </w:p>
        </w:tc>
        <w:tc>
          <w:tcPr>
            <w:tcW w:w="1915" w:type="dxa"/>
            <w:tcBorders>
              <w:top w:val="nil" w:sz="6" w:space="0" w:color="auto"/>
              <w:left w:val="single" w:sz="4" w:space="0" w:color="000000"/>
              <w:bottom w:val="single" w:sz="12"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18"/>
                <w:szCs w:val="18"/>
              </w:rPr>
            </w:pPr>
            <w:r>
              <w:rPr>
                <w:rFonts w:ascii="Times New Roman"/>
                <w:b/>
                <w:spacing w:val="-1"/>
                <w:sz w:val="18"/>
              </w:rPr>
              <w:t>17,617,185.10</w:t>
            </w:r>
            <w:r>
              <w:rPr>
                <w:rFonts w:ascii="Times New Roman"/>
                <w:spacing w:val="-1"/>
                <w:sz w:val="18"/>
              </w:rPr>
            </w:r>
          </w:p>
        </w:tc>
      </w:tr>
    </w:tbl>
    <w:p>
      <w:pPr>
        <w:spacing w:line="240" w:lineRule="auto" w:before="10"/>
        <w:rPr>
          <w:rFonts w:ascii="宋体" w:hAnsi="宋体" w:cs="宋体" w:eastAsia="宋体" w:hint="default"/>
          <w:b/>
          <w:bCs/>
          <w:sz w:val="11"/>
          <w:szCs w:val="11"/>
        </w:rPr>
      </w:pPr>
    </w:p>
    <w:p>
      <w:pPr>
        <w:pStyle w:val="Heading4"/>
        <w:spacing w:line="240" w:lineRule="auto"/>
        <w:ind w:right="0"/>
        <w:jc w:val="left"/>
        <w:rPr>
          <w:b w:val="0"/>
          <w:bCs w:val="0"/>
        </w:rPr>
      </w:pPr>
      <w:r>
        <w:rPr/>
        <w:pict>
          <v:group style="position:absolute;margin-left:55.98pt;margin-top:-49.526329pt;width:475.7pt;height:.5pt;mso-position-horizontal-relative:page;mso-position-vertical-relative:paragraph;z-index:-1128976" coordorigin="1120,-991" coordsize="9514,10">
            <v:shape style="position:absolute;left:1120;top:-991;width:1995;height:10" type="#_x0000_t75" stroked="false">
              <v:imagedata r:id="rId852" o:title=""/>
            </v:shape>
            <v:shape style="position:absolute;left:3110;top:-991;width:1706;height:10" type="#_x0000_t75" stroked="false">
              <v:imagedata r:id="rId36" o:title=""/>
            </v:shape>
            <v:shape style="position:absolute;left:4811;top:-991;width:1848;height:10" type="#_x0000_t75" stroked="false">
              <v:imagedata r:id="rId552" o:title=""/>
            </v:shape>
            <v:shape style="position:absolute;left:6655;top:-991;width:2058;height:10" type="#_x0000_t75" stroked="false">
              <v:imagedata r:id="rId853" o:title=""/>
            </v:shape>
            <v:shape style="position:absolute;left:8708;top:-991;width:1925;height:10" type="#_x0000_t75" stroked="false">
              <v:imagedata r:id="rId854" o:title=""/>
            </v:shape>
            <w10:wrap type="none"/>
          </v:group>
        </w:pict>
      </w:r>
      <w:r>
        <w:rPr/>
        <w:pict>
          <v:group style="position:absolute;margin-left:55.98pt;margin-top:-29.36639pt;width:475.7pt;height:.5pt;mso-position-horizontal-relative:page;mso-position-vertical-relative:paragraph;z-index:-1128952" coordorigin="1120,-587" coordsize="9514,10">
            <v:shape style="position:absolute;left:1120;top:-587;width:1995;height:10" type="#_x0000_t75" stroked="false">
              <v:imagedata r:id="rId852" o:title=""/>
            </v:shape>
            <v:shape style="position:absolute;left:3110;top:-587;width:1706;height:10" type="#_x0000_t75" stroked="false">
              <v:imagedata r:id="rId33" o:title=""/>
            </v:shape>
            <v:shape style="position:absolute;left:4811;top:-587;width:1848;height:10" type="#_x0000_t75" stroked="false">
              <v:imagedata r:id="rId501" o:title=""/>
            </v:shape>
            <v:shape style="position:absolute;left:6655;top:-587;width:2058;height:10" type="#_x0000_t75" stroked="false">
              <v:imagedata r:id="rId849" o:title=""/>
            </v:shape>
            <v:shape style="position:absolute;left:8708;top:-587;width:1925;height:10" type="#_x0000_t75" stroked="false">
              <v:imagedata r:id="rId850" o:title=""/>
            </v:shape>
            <w10:wrap type="none"/>
          </v:group>
        </w:pict>
      </w:r>
      <w:r>
        <w:rPr/>
        <w:pict>
          <v:group style="position:absolute;margin-left:56.700001pt;margin-top:45.393669pt;width:475.7pt;height:.5pt;mso-position-horizontal-relative:page;mso-position-vertical-relative:paragraph;z-index:-1128928" coordorigin="1134,908" coordsize="9514,10">
            <v:shape style="position:absolute;left:1134;top:908;width:4896;height:10" type="#_x0000_t75" stroked="false">
              <v:imagedata r:id="rId855" o:title=""/>
            </v:shape>
            <v:shape style="position:absolute;left:6025;top:908;width:2490;height:10" type="#_x0000_t75" stroked="false">
              <v:imagedata r:id="rId856" o:title=""/>
            </v:shape>
            <v:shape style="position:absolute;left:8510;top:908;width:2137;height:10" type="#_x0000_t75" stroked="false">
              <v:imagedata r:id="rId857" o:title=""/>
            </v:shape>
            <w10:wrap type="none"/>
          </v:group>
        </w:pict>
      </w:r>
      <w:r>
        <w:rPr/>
        <w:pict>
          <v:group style="position:absolute;margin-left:56.700001pt;margin-top:66.693642pt;width:475.7pt;height:.5pt;mso-position-horizontal-relative:page;mso-position-vertical-relative:paragraph;z-index:-1128904" coordorigin="1134,1334" coordsize="9514,10">
            <v:shape style="position:absolute;left:1134;top:1334;width:4896;height:10" type="#_x0000_t75" stroked="false">
              <v:imagedata r:id="rId855" o:title=""/>
            </v:shape>
            <v:shape style="position:absolute;left:6025;top:1334;width:2490;height:10" type="#_x0000_t75" stroked="false">
              <v:imagedata r:id="rId858" o:title=""/>
            </v:shape>
            <v:shape style="position:absolute;left:8510;top:1334;width:2137;height:10" type="#_x0000_t75" stroked="false">
              <v:imagedata r:id="rId859" o:title=""/>
            </v:shape>
            <w10:wrap type="none"/>
          </v:group>
        </w:pict>
      </w:r>
      <w:bookmarkStart w:name="（五） 投资收益" w:id="285"/>
      <w:bookmarkEnd w:id="285"/>
      <w:r>
        <w:rPr>
          <w:b w:val="0"/>
          <w:bCs w:val="0"/>
        </w:rPr>
      </w:r>
      <w:r>
        <w:rPr/>
        <w:t>（五）投资收益</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4915"/>
        <w:gridCol w:w="2486"/>
        <w:gridCol w:w="2128"/>
      </w:tblGrid>
      <w:tr>
        <w:trPr>
          <w:trHeight w:val="437" w:hRule="exact"/>
        </w:trPr>
        <w:tc>
          <w:tcPr>
            <w:tcW w:w="4915" w:type="dxa"/>
            <w:tcBorders>
              <w:top w:val="single" w:sz="12" w:space="0" w:color="000000"/>
              <w:left w:val="nil" w:sz="6" w:space="0" w:color="auto"/>
              <w:bottom w:val="nil" w:sz="6" w:space="0" w:color="auto"/>
              <w:right w:val="single" w:sz="4" w:space="0" w:color="000000"/>
            </w:tcBorders>
          </w:tcPr>
          <w:p>
            <w:pPr>
              <w:pStyle w:val="TableParagraph"/>
              <w:spacing w:line="240" w:lineRule="auto" w:before="63"/>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3"/>
              <w:ind w:left="78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28" w:type="dxa"/>
            <w:tcBorders>
              <w:top w:val="single" w:sz="12" w:space="0" w:color="000000"/>
              <w:left w:val="single" w:sz="4" w:space="0" w:color="000000"/>
              <w:bottom w:val="nil" w:sz="6" w:space="0" w:color="auto"/>
              <w:right w:val="nil" w:sz="6" w:space="0" w:color="auto"/>
            </w:tcBorders>
          </w:tcPr>
          <w:p>
            <w:pPr>
              <w:pStyle w:val="TableParagraph"/>
              <w:spacing w:line="240" w:lineRule="auto" w:before="63"/>
              <w:ind w:left="6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0" w:hRule="exact"/>
        </w:trPr>
        <w:tc>
          <w:tcPr>
            <w:tcW w:w="491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2128"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26" w:hRule="exact"/>
        </w:trPr>
        <w:tc>
          <w:tcPr>
            <w:tcW w:w="4915"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w w:val="95"/>
                <w:sz w:val="18"/>
              </w:rPr>
              <w:t>-692,400.00</w:t>
            </w:r>
            <w:r>
              <w:rPr>
                <w:rFonts w:ascii="Times New Roman"/>
                <w:sz w:val="18"/>
              </w:rPr>
            </w:r>
          </w:p>
        </w:tc>
        <w:tc>
          <w:tcPr>
            <w:tcW w:w="2128" w:type="dxa"/>
            <w:tcBorders>
              <w:top w:val="nil" w:sz="6" w:space="0" w:color="auto"/>
              <w:left w:val="single" w:sz="4" w:space="0" w:color="000000"/>
              <w:bottom w:val="nil" w:sz="6" w:space="0" w:color="auto"/>
              <w:right w:val="nil" w:sz="6" w:space="0" w:color="auto"/>
            </w:tcBorders>
          </w:tcPr>
          <w:p>
            <w:pPr/>
          </w:p>
        </w:tc>
      </w:tr>
      <w:tr>
        <w:trPr>
          <w:trHeight w:val="426" w:hRule="exact"/>
        </w:trPr>
        <w:tc>
          <w:tcPr>
            <w:tcW w:w="4915"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848,886.75</w:t>
            </w:r>
          </w:p>
        </w:tc>
        <w:tc>
          <w:tcPr>
            <w:tcW w:w="2128" w:type="dxa"/>
            <w:tcBorders>
              <w:top w:val="nil" w:sz="6" w:space="0" w:color="auto"/>
              <w:left w:val="single" w:sz="4" w:space="0" w:color="000000"/>
              <w:bottom w:val="nil" w:sz="6" w:space="0" w:color="auto"/>
              <w:right w:val="nil" w:sz="6" w:space="0" w:color="auto"/>
            </w:tcBorders>
          </w:tcPr>
          <w:p>
            <w:pPr/>
          </w:p>
        </w:tc>
      </w:tr>
      <w:tr>
        <w:trPr>
          <w:trHeight w:val="432" w:hRule="exact"/>
        </w:trPr>
        <w:tc>
          <w:tcPr>
            <w:tcW w:w="4915" w:type="dxa"/>
            <w:tcBorders>
              <w:top w:val="nil" w:sz="6" w:space="0" w:color="auto"/>
              <w:left w:val="nil" w:sz="6" w:space="0" w:color="auto"/>
              <w:bottom w:val="single" w:sz="12" w:space="0" w:color="000000"/>
              <w:right w:val="single" w:sz="4" w:space="0" w:color="000000"/>
            </w:tcBorders>
          </w:tcPr>
          <w:p>
            <w:pPr>
              <w:pStyle w:val="TableParagraph"/>
              <w:spacing w:line="240" w:lineRule="auto" w:before="64"/>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b/>
                <w:spacing w:val="-1"/>
                <w:sz w:val="18"/>
              </w:rPr>
              <w:t>50,156,486.75</w:t>
            </w:r>
            <w:r>
              <w:rPr>
                <w:rFonts w:ascii="Times New Roman"/>
                <w:spacing w:val="-1"/>
                <w:sz w:val="18"/>
              </w:rPr>
            </w:r>
          </w:p>
        </w:tc>
        <w:tc>
          <w:tcPr>
            <w:tcW w:w="212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b/>
                <w:spacing w:val="-1"/>
                <w:sz w:val="18"/>
              </w:rPr>
              <w:t>190,000,000.00</w:t>
            </w:r>
            <w:r>
              <w:rPr>
                <w:rFonts w:ascii="Times New Roman"/>
                <w:spacing w:val="-1"/>
                <w:sz w:val="18"/>
              </w:rPr>
            </w:r>
          </w:p>
        </w:tc>
      </w:tr>
    </w:tbl>
    <w:p>
      <w:pPr>
        <w:spacing w:line="240" w:lineRule="auto" w:before="12"/>
        <w:rPr>
          <w:rFonts w:ascii="宋体" w:hAnsi="宋体" w:cs="宋体" w:eastAsia="宋体" w:hint="default"/>
          <w:b/>
          <w:bCs/>
          <w:sz w:val="6"/>
          <w:szCs w:val="6"/>
        </w:rPr>
      </w:pPr>
    </w:p>
    <w:p>
      <w:pPr>
        <w:pStyle w:val="Heading2"/>
        <w:spacing w:line="240" w:lineRule="auto"/>
        <w:ind w:right="0"/>
        <w:jc w:val="left"/>
        <w:rPr>
          <w:b w:val="0"/>
          <w:bCs w:val="0"/>
        </w:rPr>
      </w:pPr>
      <w:r>
        <w:rPr/>
        <w:pict>
          <v:group style="position:absolute;margin-left:56.700001pt;margin-top:-48.664398pt;width:475.7pt;height:.5pt;mso-position-horizontal-relative:page;mso-position-vertical-relative:paragraph;z-index:-1128880" coordorigin="1134,-973" coordsize="9514,10">
            <v:shape style="position:absolute;left:1134;top:-973;width:4896;height:10" type="#_x0000_t75" stroked="false">
              <v:imagedata r:id="rId855" o:title=""/>
            </v:shape>
            <v:shape style="position:absolute;left:6025;top:-973;width:2490;height:10" type="#_x0000_t75" stroked="false">
              <v:imagedata r:id="rId856" o:title=""/>
            </v:shape>
            <v:shape style="position:absolute;left:8510;top:-973;width:2137;height:10" type="#_x0000_t75" stroked="false">
              <v:imagedata r:id="rId857" o:title=""/>
            </v:shape>
            <w10:wrap type="none"/>
          </v:group>
        </w:pict>
      </w:r>
      <w:r>
        <w:rPr/>
        <w:pict>
          <v:group style="position:absolute;margin-left:56.700001pt;margin-top:-27.364399pt;width:475.7pt;height:.5pt;mso-position-horizontal-relative:page;mso-position-vertical-relative:paragraph;z-index:-1128856" coordorigin="1134,-547" coordsize="9514,10">
            <v:shape style="position:absolute;left:1134;top:-547;width:4896;height:10" type="#_x0000_t75" stroked="false">
              <v:imagedata r:id="rId855" o:title=""/>
            </v:shape>
            <v:shape style="position:absolute;left:6025;top:-547;width:2490;height:10" type="#_x0000_t75" stroked="false">
              <v:imagedata r:id="rId856" o:title=""/>
            </v:shape>
            <v:shape style="position:absolute;left:8510;top:-547;width:2137;height:10" type="#_x0000_t75" stroked="false">
              <v:imagedata r:id="rId857" o:title=""/>
            </v:shape>
            <w10:wrap type="none"/>
          </v:group>
        </w:pict>
      </w:r>
      <w:bookmarkStart w:name="十七、 补充资料" w:id="286"/>
      <w:bookmarkEnd w:id="286"/>
      <w:r>
        <w:rPr>
          <w:b w:val="0"/>
          <w:bCs w:val="0"/>
        </w:rPr>
      </w:r>
      <w:r>
        <w:rPr/>
        <w:t>十七、</w:t>
      </w:r>
      <w:r>
        <w:rPr>
          <w:spacing w:val="-4"/>
        </w:rPr>
        <w:t> </w:t>
      </w:r>
      <w:r>
        <w:rPr/>
        <w:t>补充资料</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0"/>
        <w:ind w:right="0"/>
        <w:jc w:val="left"/>
        <w:rPr>
          <w:b w:val="0"/>
          <w:bCs w:val="0"/>
        </w:rPr>
      </w:pPr>
      <w:r>
        <w:rPr/>
        <w:pict>
          <v:group style="position:absolute;margin-left:56.700001pt;margin-top:35.303673pt;width:479.35pt;height:5.05pt;mso-position-horizontal-relative:page;mso-position-vertical-relative:paragraph;z-index:-1128832" coordorigin="1134,706" coordsize="9587,101">
            <v:shape style="position:absolute;left:1134;top:706;width:5545;height:101" type="#_x0000_t75" stroked="false">
              <v:imagedata r:id="rId860" o:title=""/>
            </v:shape>
            <v:shape style="position:absolute;left:6655;top:797;width:4066;height:10" type="#_x0000_t75" stroked="false">
              <v:imagedata r:id="rId843" o:title=""/>
            </v:shape>
            <w10:wrap type="none"/>
          </v:group>
        </w:pict>
      </w:r>
      <w:r>
        <w:rPr/>
        <w:pict>
          <v:group style="position:absolute;margin-left:56.700001pt;margin-top:57.323681pt;width:479.35pt;height:.5pt;mso-position-horizontal-relative:page;mso-position-vertical-relative:paragraph;z-index:-1128808" coordorigin="1134,1146" coordsize="9587,10">
            <v:shape style="position:absolute;left:1134;top:1146;width:5526;height:10" type="#_x0000_t75" stroked="false">
              <v:imagedata r:id="rId695" o:title=""/>
            </v:shape>
            <v:shape style="position:absolute;left:6655;top:1146;width:4066;height:10" type="#_x0000_t75" stroked="false">
              <v:imagedata r:id="rId843" o:title=""/>
            </v:shape>
            <w10:wrap type="none"/>
          </v:group>
        </w:pict>
      </w:r>
      <w:r>
        <w:rPr/>
        <w:pict>
          <v:group style="position:absolute;margin-left:56.700001pt;margin-top:70.283638pt;width:479.35pt;height:5.05pt;mso-position-horizontal-relative:page;mso-position-vertical-relative:paragraph;z-index:-1128784" coordorigin="1134,1406" coordsize="9587,101">
            <v:shape style="position:absolute;left:1134;top:1406;width:5545;height:101" type="#_x0000_t75" stroked="false">
              <v:imagedata r:id="rId847" o:title=""/>
            </v:shape>
            <v:shape style="position:absolute;left:6655;top:1497;width:4066;height:10" type="#_x0000_t75" stroked="false">
              <v:imagedata r:id="rId843" o:title=""/>
            </v:shape>
            <w10:wrap type="none"/>
          </v:group>
        </w:pict>
      </w:r>
      <w:r>
        <w:rPr/>
        <w:pict>
          <v:group style="position:absolute;margin-left:56.700001pt;margin-top:98.723618pt;width:479.35pt;height:.5pt;mso-position-horizontal-relative:page;mso-position-vertical-relative:paragraph;z-index:-1128760" coordorigin="1134,1974" coordsize="9587,10">
            <v:shape style="position:absolute;left:1134;top:1974;width:5526;height:10" type="#_x0000_t75" stroked="false">
              <v:imagedata r:id="rId695" o:title=""/>
            </v:shape>
            <v:shape style="position:absolute;left:6655;top:1974;width:4066;height:10" type="#_x0000_t75" stroked="false">
              <v:imagedata r:id="rId843" o:title=""/>
            </v:shape>
            <w10:wrap type="none"/>
          </v:group>
        </w:pict>
      </w:r>
      <w:bookmarkStart w:name="（一） 当期非经常性损益明细表" w:id="287"/>
      <w:bookmarkEnd w:id="287"/>
      <w:r>
        <w:rPr>
          <w:b w:val="0"/>
          <w:bCs w:val="0"/>
        </w:rPr>
      </w:r>
      <w:r>
        <w:rPr/>
        <w:t>（一）当期非经常性损益明细表</w:t>
      </w:r>
      <w:r>
        <w:rPr>
          <w:b w:val="0"/>
          <w:bCs w:val="0"/>
        </w:rPr>
      </w:r>
    </w:p>
    <w:p>
      <w:pPr>
        <w:spacing w:line="240" w:lineRule="auto" w:before="8"/>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5545"/>
        <w:gridCol w:w="2030"/>
        <w:gridCol w:w="2027"/>
      </w:tblGrid>
      <w:tr>
        <w:trPr>
          <w:trHeight w:val="265" w:hRule="exact"/>
        </w:trPr>
        <w:tc>
          <w:tcPr>
            <w:tcW w:w="5545"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5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27"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55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9"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90,291,424.10</w:t>
            </w:r>
          </w:p>
        </w:tc>
        <w:tc>
          <w:tcPr>
            <w:tcW w:w="2027"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-138,622.71</w:t>
            </w:r>
            <w:r>
              <w:rPr>
                <w:rFonts w:ascii="Times New Roman"/>
                <w:sz w:val="18"/>
              </w:rPr>
            </w:r>
          </w:p>
        </w:tc>
      </w:tr>
      <w:tr>
        <w:trPr>
          <w:trHeight w:val="260"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91"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498"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定额或定量享受的政府补助除外）</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45,561,285.65</w:t>
            </w:r>
          </w:p>
        </w:tc>
        <w:tc>
          <w:tcPr>
            <w:tcW w:w="2027"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60,509,269.68</w:t>
            </w:r>
          </w:p>
        </w:tc>
      </w:tr>
      <w:tr>
        <w:trPr>
          <w:trHeight w:val="297"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530"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32" w:lineRule="exact" w:before="28"/>
              <w:ind w:left="122" w:right="103"/>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w:t>
            </w:r>
            <w:r>
              <w:rPr>
                <w:rFonts w:ascii="宋体" w:hAnsi="宋体" w:cs="宋体" w:eastAsia="宋体" w:hint="default"/>
                <w:sz w:val="18"/>
                <w:szCs w:val="18"/>
              </w:rPr>
              <w:t> 享有被投资单位可辨认净资产公允价值产生的收益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23"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74"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848,886.75</w:t>
            </w:r>
          </w:p>
        </w:tc>
        <w:tc>
          <w:tcPr>
            <w:tcW w:w="2027" w:type="dxa"/>
            <w:tcBorders>
              <w:top w:val="nil" w:sz="6" w:space="0" w:color="auto"/>
              <w:left w:val="single" w:sz="4" w:space="0" w:color="000000"/>
              <w:bottom w:val="nil" w:sz="6" w:space="0" w:color="auto"/>
              <w:right w:val="nil" w:sz="6" w:space="0" w:color="auto"/>
            </w:tcBorders>
          </w:tcPr>
          <w:p>
            <w:pPr/>
          </w:p>
        </w:tc>
      </w:tr>
      <w:tr>
        <w:trPr>
          <w:trHeight w:val="82"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59"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91"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43"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65"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91"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50"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43"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030" w:type="dxa"/>
            <w:vMerge w:val="restart"/>
            <w:tcBorders>
              <w:top w:val="nil" w:sz="6" w:space="0" w:color="auto"/>
              <w:left w:val="single" w:sz="4" w:space="0" w:color="000000"/>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62" w:hRule="exact"/>
        </w:trPr>
        <w:tc>
          <w:tcPr>
            <w:tcW w:w="5545"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30" w:type="dxa"/>
            <w:vMerge/>
            <w:tcBorders>
              <w:left w:val="single" w:sz="4" w:space="0" w:color="000000"/>
              <w:bottom w:val="single" w:sz="12" w:space="0" w:color="000000"/>
              <w:right w:val="single" w:sz="4" w:space="0" w:color="000000"/>
            </w:tcBorders>
          </w:tcPr>
          <w:p>
            <w:pPr/>
          </w:p>
        </w:tc>
        <w:tc>
          <w:tcPr>
            <w:tcW w:w="2027"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56.700001pt;margin-top:90.479942pt;width:479.35pt;height:.5pt;mso-position-horizontal-relative:page;mso-position-vertical-relative:page;z-index:-1128520" coordorigin="1134,1810" coordsize="9587,10">
            <v:shape style="position:absolute;left:1134;top:1810;width:5526;height:10" type="#_x0000_t75" stroked="false">
              <v:imagedata r:id="rId695" o:title=""/>
            </v:shape>
            <v:shape style="position:absolute;left:6655;top:1810;width:4066;height:10" type="#_x0000_t75" stroked="false">
              <v:imagedata r:id="rId843" o:title=""/>
            </v:shape>
            <w10:wrap type="none"/>
          </v:group>
        </w:pict>
      </w:r>
      <w:r>
        <w:rPr/>
        <w:pict>
          <v:group style="position:absolute;margin-left:56.700001pt;margin-top:126pt;width:479.35pt;height:.5pt;mso-position-horizontal-relative:page;mso-position-vertical-relative:page;z-index:-1128496" coordorigin="1134,2520" coordsize="9587,10">
            <v:shape style="position:absolute;left:1134;top:2520;width:5526;height:10" type="#_x0000_t75" stroked="false">
              <v:imagedata r:id="rId695" o:title=""/>
            </v:shape>
            <v:shape style="position:absolute;left:6655;top:2520;width:4066;height:10" type="#_x0000_t75" stroked="false">
              <v:imagedata r:id="rId843" o:title=""/>
            </v:shape>
            <w10:wrap type="none"/>
          </v:group>
        </w:pict>
      </w:r>
      <w:r>
        <w:rPr/>
        <w:pict>
          <v:group style="position:absolute;margin-left:56.700001pt;margin-top:138.960022pt;width:479.35pt;height:5.1pt;mso-position-horizontal-relative:page;mso-position-vertical-relative:page;z-index:-1128472" coordorigin="1134,2779" coordsize="9587,102">
            <v:shape style="position:absolute;left:1134;top:2779;width:5545;height:101" type="#_x0000_t75" stroked="false">
              <v:imagedata r:id="rId861" o:title=""/>
            </v:shape>
            <v:shape style="position:absolute;left:6655;top:2871;width:4066;height:10" type="#_x0000_t75" stroked="false">
              <v:imagedata r:id="rId843" o:title=""/>
            </v:shape>
            <w10:wrap type="none"/>
          </v:group>
        </w:pict>
      </w:r>
      <w:r>
        <w:rPr/>
        <w:pict>
          <v:group style="position:absolute;margin-left:56.700001pt;margin-top:156.499969pt;width:479.35pt;height:5.05pt;mso-position-horizontal-relative:page;mso-position-vertical-relative:page;z-index:-1128448" coordorigin="1134,3130" coordsize="9587,101">
            <v:shape style="position:absolute;left:1134;top:3130;width:5545;height:101" type="#_x0000_t75" stroked="false">
              <v:imagedata r:id="rId860" o:title=""/>
            </v:shape>
            <v:shape style="position:absolute;left:6655;top:3221;width:4066;height:10" type="#_x0000_t75" stroked="false">
              <v:imagedata r:id="rId844" o:title=""/>
            </v:shape>
            <w10:wrap type="none"/>
          </v:group>
        </w:pict>
      </w:r>
      <w:r>
        <w:rPr/>
        <w:pict>
          <v:group style="position:absolute;margin-left:56.700001pt;margin-top:184.880005pt;width:479.35pt;height:.5pt;mso-position-horizontal-relative:page;mso-position-vertical-relative:page;z-index:-1128424" coordorigin="1134,3698" coordsize="9587,10">
            <v:shape style="position:absolute;left:1134;top:3698;width:5526;height:10" type="#_x0000_t75" stroked="false">
              <v:imagedata r:id="rId695" o:title=""/>
            </v:shape>
            <v:shape style="position:absolute;left:6655;top:3698;width:4066;height:10" type="#_x0000_t75" stroked="false">
              <v:imagedata r:id="rId843" o:title=""/>
            </v:shape>
            <w10:wrap type="none"/>
          </v:group>
        </w:pict>
      </w:r>
      <w:r>
        <w:rPr/>
        <w:pict>
          <v:group style="position:absolute;margin-left:56.700001pt;margin-top:208.699997pt;width:479.35pt;height:.5pt;mso-position-horizontal-relative:page;mso-position-vertical-relative:page;z-index:-1128400" coordorigin="1134,4174" coordsize="9587,10">
            <v:shape style="position:absolute;left:1134;top:4174;width:5526;height:10" type="#_x0000_t75" stroked="false">
              <v:imagedata r:id="rId695" o:title=""/>
            </v:shape>
            <v:shape style="position:absolute;left:6655;top:4174;width:4066;height:10" type="#_x0000_t75" stroked="false">
              <v:imagedata r:id="rId844" o:title=""/>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5545"/>
        <w:gridCol w:w="2030"/>
        <w:gridCol w:w="2027"/>
      </w:tblGrid>
      <w:tr>
        <w:trPr>
          <w:trHeight w:val="332" w:hRule="exact"/>
        </w:trPr>
        <w:tc>
          <w:tcPr>
            <w:tcW w:w="554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27"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55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764"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37" w:lineRule="auto" w:before="5"/>
              <w:ind w:left="122" w:right="103"/>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w:t>
            </w:r>
            <w:r>
              <w:rPr>
                <w:rFonts w:ascii="宋体" w:hAnsi="宋体" w:cs="宋体" w:eastAsia="宋体" w:hint="default"/>
                <w:sz w:val="18"/>
                <w:szCs w:val="18"/>
              </w:rPr>
              <w:t> </w:t>
            </w:r>
            <w:r>
              <w:rPr>
                <w:rFonts w:ascii="宋体" w:hAnsi="宋体" w:cs="宋体" w:eastAsia="宋体" w:hint="default"/>
                <w:spacing w:val="-3"/>
                <w:sz w:val="18"/>
                <w:szCs w:val="18"/>
              </w:rPr>
              <w:t>资产、交易性金融负债产生的公允价值变动损益，以及处置交易性金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融资产、交易性金融负债和可供出售金融资产取得的投资收益</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21,280,123.66</w:t>
            </w:r>
          </w:p>
        </w:tc>
        <w:tc>
          <w:tcPr>
            <w:tcW w:w="2027" w:type="dxa"/>
            <w:tcBorders>
              <w:top w:val="nil" w:sz="6" w:space="0" w:color="auto"/>
              <w:left w:val="single" w:sz="4" w:space="0" w:color="000000"/>
              <w:bottom w:val="nil" w:sz="6" w:space="0" w:color="auto"/>
              <w:right w:val="nil" w:sz="6" w:space="0" w:color="auto"/>
            </w:tcBorders>
          </w:tcPr>
          <w:p>
            <w:pPr/>
          </w:p>
        </w:tc>
      </w:tr>
      <w:tr>
        <w:trPr>
          <w:trHeight w:val="228"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61"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91"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470"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504"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期损益的影响</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91"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68"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121,961.69</w:t>
            </w:r>
          </w:p>
        </w:tc>
        <w:tc>
          <w:tcPr>
            <w:tcW w:w="202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2,039,617.33</w:t>
            </w:r>
          </w:p>
        </w:tc>
      </w:tr>
      <w:tr>
        <w:trPr>
          <w:trHeight w:val="82"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43"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30" w:type="dxa"/>
            <w:tcBorders>
              <w:top w:val="nil" w:sz="6" w:space="0" w:color="auto"/>
              <w:left w:val="single" w:sz="4" w:space="0" w:color="000000"/>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274"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pacing w:val="-1"/>
                <w:sz w:val="18"/>
              </w:rPr>
              <w:t>3,777,371.98</w:t>
            </w:r>
          </w:p>
        </w:tc>
        <w:tc>
          <w:tcPr>
            <w:tcW w:w="2027"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5,192,069.00</w:t>
            </w:r>
          </w:p>
        </w:tc>
      </w:tr>
      <w:tr>
        <w:trPr>
          <w:trHeight w:val="82" w:hRule="exact"/>
        </w:trPr>
        <w:tc>
          <w:tcPr>
            <w:tcW w:w="554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single" w:sz="4" w:space="0" w:color="000000"/>
            </w:tcBorders>
          </w:tcPr>
          <w:p>
            <w:pPr/>
          </w:p>
        </w:tc>
        <w:tc>
          <w:tcPr>
            <w:tcW w:w="2027" w:type="dxa"/>
            <w:tcBorders>
              <w:top w:val="nil" w:sz="6" w:space="0" w:color="auto"/>
              <w:left w:val="single" w:sz="4" w:space="0" w:color="000000"/>
              <w:bottom w:val="nil" w:sz="6" w:space="0" w:color="auto"/>
              <w:right w:val="nil" w:sz="6" w:space="0" w:color="auto"/>
            </w:tcBorders>
          </w:tcPr>
          <w:p>
            <w:pPr/>
          </w:p>
        </w:tc>
      </w:tr>
      <w:tr>
        <w:trPr>
          <w:trHeight w:val="350" w:hRule="exact"/>
        </w:trPr>
        <w:tc>
          <w:tcPr>
            <w:tcW w:w="554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9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1,494,826.04</w:t>
            </w:r>
          </w:p>
        </w:tc>
        <w:tc>
          <w:tcPr>
            <w:tcW w:w="2027"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2,097,421.15</w:t>
            </w:r>
          </w:p>
        </w:tc>
      </w:tr>
      <w:tr>
        <w:trPr>
          <w:trHeight w:val="355" w:hRule="exact"/>
        </w:trPr>
        <w:tc>
          <w:tcPr>
            <w:tcW w:w="5545"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152,831,483.83</w:t>
            </w:r>
            <w:r>
              <w:rPr>
                <w:rFonts w:ascii="Times New Roman"/>
                <w:spacing w:val="-1"/>
                <w:sz w:val="18"/>
              </w:rPr>
            </w:r>
          </w:p>
        </w:tc>
        <w:tc>
          <w:tcPr>
            <w:tcW w:w="2027"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8"/>
                <w:szCs w:val="18"/>
              </w:rPr>
            </w:pPr>
            <w:r>
              <w:rPr>
                <w:rFonts w:ascii="Times New Roman"/>
                <w:b/>
                <w:spacing w:val="-1"/>
                <w:sz w:val="18"/>
              </w:rPr>
              <w:t>55,120,774.15</w:t>
            </w:r>
            <w:r>
              <w:rPr>
                <w:rFonts w:ascii="Times New Roman"/>
                <w:spacing w:val="-1"/>
                <w:sz w:val="18"/>
              </w:rPr>
            </w:r>
          </w:p>
        </w:tc>
      </w:tr>
    </w:tbl>
    <w:p>
      <w:pPr>
        <w:spacing w:line="240" w:lineRule="auto" w:before="1"/>
        <w:rPr>
          <w:rFonts w:ascii="宋体" w:hAnsi="宋体" w:cs="宋体" w:eastAsia="宋体" w:hint="default"/>
          <w:b/>
          <w:bCs/>
          <w:sz w:val="8"/>
          <w:szCs w:val="8"/>
        </w:rPr>
      </w:pPr>
    </w:p>
    <w:p>
      <w:pPr>
        <w:pStyle w:val="BodyText"/>
        <w:spacing w:line="256" w:lineRule="auto" w:before="35"/>
        <w:ind w:right="1197" w:firstLine="420"/>
        <w:jc w:val="left"/>
      </w:pPr>
      <w:r>
        <w:rPr/>
        <w:pict>
          <v:group style="position:absolute;margin-left:56.700001pt;margin-top:-98.846352pt;width:479.35pt;height:5.05pt;mso-position-horizontal-relative:page;mso-position-vertical-relative:paragraph;z-index:-1128376" coordorigin="1134,-1977" coordsize="9587,101">
            <v:shape style="position:absolute;left:1134;top:-1977;width:5545;height:101" type="#_x0000_t75" stroked="false">
              <v:imagedata r:id="rId847" o:title=""/>
            </v:shape>
            <v:shape style="position:absolute;left:6655;top:-1886;width:4066;height:10" type="#_x0000_t75" stroked="false">
              <v:imagedata r:id="rId843" o:title=""/>
            </v:shape>
            <w10:wrap type="none"/>
          </v:group>
        </w:pict>
      </w:r>
      <w:r>
        <w:rPr/>
        <w:pict>
          <v:group style="position:absolute;margin-left:56.700001pt;margin-top:-81.326355pt;width:479.35pt;height:5.05pt;mso-position-horizontal-relative:page;mso-position-vertical-relative:paragraph;z-index:-1128352" coordorigin="1134,-1627" coordsize="9587,101">
            <v:shape style="position:absolute;left:1134;top:-1627;width:5545;height:101" type="#_x0000_t75" stroked="false">
              <v:imagedata r:id="rId847" o:title=""/>
            </v:shape>
            <v:shape style="position:absolute;left:6655;top:-1535;width:4066;height:10" type="#_x0000_t75" stroked="false">
              <v:imagedata r:id="rId843" o:title=""/>
            </v:shape>
            <w10:wrap type="none"/>
          </v:group>
        </w:pict>
      </w:r>
      <w:r>
        <w:rPr/>
        <w:pict>
          <v:group style="position:absolute;margin-left:56.700001pt;margin-top:-59.306313pt;width:479.35pt;height:.5pt;mso-position-horizontal-relative:page;mso-position-vertical-relative:paragraph;z-index:-1128328" coordorigin="1134,-1186" coordsize="9587,10">
            <v:shape style="position:absolute;left:1134;top:-1186;width:5526;height:10" type="#_x0000_t75" stroked="false">
              <v:imagedata r:id="rId695" o:title=""/>
            </v:shape>
            <v:shape style="position:absolute;left:6655;top:-1186;width:4066;height:10" type="#_x0000_t75" stroked="false">
              <v:imagedata r:id="rId844" o:title=""/>
            </v:shape>
            <w10:wrap type="none"/>
          </v:group>
        </w:pict>
      </w:r>
      <w:r>
        <w:rPr/>
        <w:pict>
          <v:group style="position:absolute;margin-left:56.700001pt;margin-top:-46.346355pt;width:479.35pt;height:5.05pt;mso-position-horizontal-relative:page;mso-position-vertical-relative:paragraph;z-index:-1128304" coordorigin="1134,-927" coordsize="9587,101">
            <v:shape style="position:absolute;left:1134;top:-927;width:5545;height:101" type="#_x0000_t75" stroked="false">
              <v:imagedata r:id="rId847" o:title=""/>
            </v:shape>
            <v:shape style="position:absolute;left:6655;top:-836;width:4066;height:10" type="#_x0000_t75" stroked="false">
              <v:imagedata r:id="rId843" o:title=""/>
            </v:shape>
            <w10:wrap type="none"/>
          </v:group>
        </w:pict>
      </w:r>
      <w:r>
        <w:rPr/>
        <w:pict>
          <v:group style="position:absolute;margin-left:56.700001pt;margin-top:-28.826355pt;width:479.35pt;height:5.05pt;mso-position-horizontal-relative:page;mso-position-vertical-relative:paragraph;z-index:-1128280" coordorigin="1134,-577" coordsize="9587,101">
            <v:shape style="position:absolute;left:1134;top:-577;width:5545;height:101" type="#_x0000_t75" stroked="false">
              <v:imagedata r:id="rId847" o:title=""/>
            </v:shape>
            <v:shape style="position:absolute;left:6655;top:-485;width:4066;height:10" type="#_x0000_t75" stroked="false">
              <v:imagedata r:id="rId843" o:title=""/>
            </v:shape>
            <w10:wrap type="none"/>
          </v:group>
        </w:pict>
      </w:r>
      <w:r>
        <w:rPr/>
        <w:t>本公司对非经常性损益项目的确认依照《公开发行证券的公司信息披露解释性公告第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 </w:t>
      </w:r>
      <w:r>
        <w:rPr>
          <w:spacing w:val="-5"/>
        </w:rPr>
        <w:t>性损益》（证监会公告</w:t>
      </w:r>
      <w:r>
        <w:rPr>
          <w:rFonts w:ascii="Times New Roman" w:hAnsi="Times New Roman" w:cs="Times New Roman" w:eastAsia="Times New Roman" w:hint="default"/>
          <w:spacing w:val="-5"/>
        </w:rPr>
        <w:t>[2008]43</w:t>
      </w:r>
      <w:r>
        <w:rPr>
          <w:spacing w:val="-5"/>
        </w:rPr>
        <w:t>号）的规定执行。</w:t>
      </w:r>
    </w:p>
    <w:p>
      <w:pPr>
        <w:spacing w:line="240" w:lineRule="auto" w:before="9"/>
        <w:rPr>
          <w:rFonts w:ascii="宋体" w:hAnsi="宋体" w:cs="宋体" w:eastAsia="宋体" w:hint="default"/>
          <w:sz w:val="18"/>
          <w:szCs w:val="18"/>
        </w:rPr>
      </w:pPr>
    </w:p>
    <w:p>
      <w:pPr>
        <w:pStyle w:val="Heading4"/>
        <w:spacing w:line="240" w:lineRule="auto" w:before="0"/>
        <w:ind w:right="0"/>
        <w:jc w:val="left"/>
        <w:rPr>
          <w:b w:val="0"/>
          <w:bCs w:val="0"/>
        </w:rPr>
      </w:pPr>
      <w:r>
        <w:rPr/>
        <w:pict>
          <v:shape style="position:absolute;margin-left:323.019989pt;margin-top:39.863705pt;width:208.588681pt;height:.48pt;mso-position-horizontal-relative:page;mso-position-vertical-relative:paragraph;z-index:-1128256" type="#_x0000_t75" stroked="false">
            <v:imagedata r:id="rId862" o:title=""/>
          </v:shape>
        </w:pict>
      </w:r>
      <w:r>
        <w:rPr/>
        <w:pict>
          <v:shape style="position:absolute;margin-left:240.800003pt;margin-top:56.683716pt;width:.48002pt;height:.72pt;mso-position-horizontal-relative:page;mso-position-vertical-relative:paragraph;z-index:28744" type="#_x0000_t75" stroked="false">
            <v:imagedata r:id="rId863" o:title=""/>
          </v:shape>
        </w:pict>
      </w:r>
      <w:r>
        <w:rPr/>
        <w:pict>
          <v:shape style="position:absolute;margin-left:322.540009pt;margin-top:56.683716pt;width:.48pt;height:.72pt;mso-position-horizontal-relative:page;mso-position-vertical-relative:paragraph;z-index:28768" type="#_x0000_t75" stroked="false">
            <v:imagedata r:id="rId863" o:title=""/>
          </v:shape>
        </w:pict>
      </w:r>
      <w:r>
        <w:rPr/>
        <w:pict>
          <v:shape style="position:absolute;margin-left:429.059998pt;margin-top:56.683716pt;width:.48003pt;height:.72pt;mso-position-horizontal-relative:page;mso-position-vertical-relative:paragraph;z-index:28792" type="#_x0000_t75" stroked="false">
            <v:imagedata r:id="rId863" o:title=""/>
          </v:shape>
        </w:pict>
      </w:r>
      <w:r>
        <w:rPr/>
        <w:pict>
          <v:group style="position:absolute;margin-left:56.700001pt;margin-top:74.863701pt;width:474.9pt;height:.5pt;mso-position-horizontal-relative:page;mso-position-vertical-relative:paragraph;z-index:-1128160" coordorigin="1134,1497" coordsize="9498,10">
            <v:shape style="position:absolute;left:1134;top:1497;width:3682;height:10" type="#_x0000_t75" stroked="false">
              <v:imagedata r:id="rId551" o:title=""/>
            </v:shape>
            <v:shape style="position:absolute;left:4811;top:1497;width:1640;height:10" type="#_x0000_t75" stroked="false">
              <v:imagedata r:id="rId423" o:title=""/>
            </v:shape>
            <v:shape style="position:absolute;left:6446;top:1497;width:4186;height:10" type="#_x0000_t75" stroked="false">
              <v:imagedata r:id="rId864" o:title=""/>
            </v:shape>
            <w10:wrap type="none"/>
          </v:group>
        </w:pict>
      </w:r>
      <w:bookmarkStart w:name="（二） 净资产收益率及每股收益" w:id="288"/>
      <w:bookmarkEnd w:id="288"/>
      <w:r>
        <w:rPr>
          <w:b w:val="0"/>
          <w:bCs w:val="0"/>
        </w:rPr>
      </w:r>
      <w:r>
        <w:rPr/>
        <w:t>（二）净资产收益率及每股收益</w:t>
      </w:r>
      <w:r>
        <w:rPr>
          <w:b w:val="0"/>
          <w:bCs w:val="0"/>
        </w:rPr>
      </w:r>
    </w:p>
    <w:p>
      <w:pPr>
        <w:spacing w:line="240" w:lineRule="auto" w:before="9"/>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3701"/>
        <w:gridCol w:w="1635"/>
        <w:gridCol w:w="2130"/>
        <w:gridCol w:w="2046"/>
      </w:tblGrid>
      <w:tr>
        <w:trPr>
          <w:trHeight w:val="355" w:hRule="exact"/>
        </w:trPr>
        <w:tc>
          <w:tcPr>
            <w:tcW w:w="370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635" w:type="dxa"/>
            <w:vMerge w:val="restart"/>
            <w:tcBorders>
              <w:top w:val="single" w:sz="12" w:space="0" w:color="000000"/>
              <w:left w:val="single" w:sz="4" w:space="0" w:color="000000"/>
              <w:right w:val="single" w:sz="4" w:space="0" w:color="000000"/>
            </w:tcBorders>
          </w:tcPr>
          <w:p>
            <w:pPr>
              <w:pStyle w:val="TableParagraph"/>
              <w:spacing w:line="232" w:lineRule="exact" w:before="106"/>
              <w:ind w:left="541" w:right="179" w:hanging="362"/>
              <w:jc w:val="left"/>
              <w:rPr>
                <w:rFonts w:ascii="宋体" w:hAnsi="宋体" w:cs="宋体" w:eastAsia="宋体"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宋体" w:hAnsi="宋体" w:cs="宋体" w:eastAsia="宋体" w:hint="default"/>
                <w:sz w:val="18"/>
                <w:szCs w:val="18"/>
              </w:rPr>
            </w:r>
          </w:p>
        </w:tc>
        <w:tc>
          <w:tcPr>
            <w:tcW w:w="4176"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56" w:hRule="exact"/>
        </w:trPr>
        <w:tc>
          <w:tcPr>
            <w:tcW w:w="3701" w:type="dxa"/>
            <w:vMerge/>
            <w:tcBorders>
              <w:left w:val="nil" w:sz="6" w:space="0" w:color="auto"/>
              <w:bottom w:val="single" w:sz="4" w:space="0" w:color="000000"/>
              <w:right w:val="single" w:sz="4" w:space="0" w:color="000000"/>
            </w:tcBorders>
          </w:tcPr>
          <w:p>
            <w:pPr/>
          </w:p>
        </w:tc>
        <w:tc>
          <w:tcPr>
            <w:tcW w:w="1635" w:type="dxa"/>
            <w:vMerge/>
            <w:tcBorders>
              <w:left w:val="single" w:sz="4" w:space="0" w:color="000000"/>
              <w:bottom w:val="single" w:sz="4" w:space="0" w:color="000000"/>
              <w:right w:val="single" w:sz="4" w:space="0" w:color="000000"/>
            </w:tcBorders>
          </w:tcPr>
          <w:p>
            <w:pPr/>
          </w:p>
        </w:tc>
        <w:tc>
          <w:tcPr>
            <w:tcW w:w="21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51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2046" w:type="dxa"/>
            <w:tcBorders>
              <w:top w:val="nil" w:sz="6" w:space="0" w:color="auto"/>
              <w:left w:val="single" w:sz="4" w:space="0" w:color="000000"/>
              <w:bottom w:val="single" w:sz="4" w:space="0" w:color="000000"/>
              <w:right w:val="nil" w:sz="6" w:space="0" w:color="auto"/>
            </w:tcBorders>
          </w:tcPr>
          <w:p>
            <w:pPr>
              <w:pStyle w:val="TableParagraph"/>
              <w:spacing w:line="240" w:lineRule="auto" w:before="33"/>
              <w:ind w:left="476"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27"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9.56%</w:t>
            </w:r>
          </w:p>
        </w:tc>
        <w:tc>
          <w:tcPr>
            <w:tcW w:w="21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0.5734</w:t>
            </w:r>
          </w:p>
        </w:tc>
        <w:tc>
          <w:tcPr>
            <w:tcW w:w="2046" w:type="dxa"/>
            <w:tcBorders>
              <w:top w:val="single" w:sz="4" w:space="0" w:color="000000"/>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0.5734</w:t>
            </w:r>
          </w:p>
        </w:tc>
      </w:tr>
      <w:tr>
        <w:trPr>
          <w:trHeight w:val="510" w:hRule="exact"/>
        </w:trPr>
        <w:tc>
          <w:tcPr>
            <w:tcW w:w="3701" w:type="dxa"/>
            <w:tcBorders>
              <w:top w:val="nil" w:sz="6" w:space="0" w:color="auto"/>
              <w:left w:val="nil" w:sz="6" w:space="0" w:color="auto"/>
              <w:bottom w:val="single" w:sz="12" w:space="0" w:color="000000"/>
              <w:right w:val="single" w:sz="4" w:space="0" w:color="000000"/>
            </w:tcBorders>
          </w:tcPr>
          <w:p>
            <w:pPr>
              <w:pStyle w:val="TableParagraph"/>
              <w:spacing w:line="232" w:lineRule="exact" w:before="23"/>
              <w:ind w:left="122" w:right="15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16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5.36%</w:t>
            </w:r>
          </w:p>
        </w:tc>
        <w:tc>
          <w:tcPr>
            <w:tcW w:w="21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0.3216</w:t>
            </w:r>
          </w:p>
        </w:tc>
        <w:tc>
          <w:tcPr>
            <w:tcW w:w="204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0.3216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289"/>
      <w:bookmarkEnd w:id="289"/>
      <w:r>
        <w:rPr>
          <w:b w:val="0"/>
          <w:bCs w:val="0"/>
        </w:rPr>
      </w:r>
      <w:bookmarkStart w:name="_bookmark11" w:id="290"/>
      <w:bookmarkEnd w:id="290"/>
      <w:r>
        <w:rPr>
          <w:b w:val="0"/>
          <w:bCs w:val="0"/>
        </w:rPr>
      </w:r>
      <w:r>
        <w:rPr/>
        <w:t>第十二节</w:t>
      </w:r>
      <w:r>
        <w:rPr>
          <w:spacing w:val="-8"/>
        </w:rPr>
        <w:t> </w:t>
      </w:r>
      <w:r>
        <w:rPr/>
        <w:t>备查文件目录</w:t>
      </w:r>
      <w:r>
        <w:rPr>
          <w:b w:val="0"/>
          <w:bCs w:val="0"/>
        </w:rPr>
      </w:r>
    </w:p>
    <w:p>
      <w:pPr>
        <w:spacing w:line="240" w:lineRule="auto" w:before="1"/>
        <w:rPr>
          <w:rFonts w:ascii="宋体" w:hAnsi="宋体" w:cs="宋体" w:eastAsia="宋体" w:hint="default"/>
          <w:b/>
          <w:bCs/>
          <w:sz w:val="41"/>
          <w:szCs w:val="41"/>
        </w:rPr>
      </w:pPr>
    </w:p>
    <w:p>
      <w:pPr>
        <w:pStyle w:val="Heading3"/>
        <w:spacing w:line="312" w:lineRule="exact"/>
        <w:ind w:right="1136" w:firstLine="420"/>
        <w:jc w:val="left"/>
      </w:pPr>
      <w:r>
        <w:rPr>
          <w:spacing w:val="2"/>
        </w:rPr>
        <w:t>（一）载有公司负责人、主管会计工作负责人、会计机构负责人（会计主管人员）签名</w:t>
      </w:r>
      <w:r>
        <w:rPr/>
        <w:t> 并盖章的财务报表。</w:t>
      </w:r>
    </w:p>
    <w:p>
      <w:pPr>
        <w:pStyle w:val="Heading3"/>
        <w:spacing w:line="240" w:lineRule="auto" w:before="89"/>
        <w:ind w:left="574" w:right="0"/>
        <w:jc w:val="left"/>
      </w:pPr>
      <w:r>
        <w:rPr/>
        <w:t>（二）载有会计师事务所盖章、注册会计师签名并盖章的审计报告原件。</w:t>
      </w:r>
    </w:p>
    <w:p>
      <w:pPr>
        <w:pStyle w:val="Heading3"/>
        <w:spacing w:line="312" w:lineRule="exact" w:before="148"/>
        <w:ind w:right="1136" w:firstLine="420"/>
        <w:jc w:val="left"/>
      </w:pPr>
      <w:r>
        <w:rPr>
          <w:spacing w:val="2"/>
        </w:rPr>
        <w:t>（三）报告期内在中国证监会指定网站上公开披露过的所有公司文件的正本及公告的原</w:t>
      </w:r>
      <w:r>
        <w:rPr/>
        <w:t> 稿。</w:t>
      </w:r>
    </w:p>
    <w:p>
      <w:pPr>
        <w:pStyle w:val="Heading3"/>
        <w:spacing w:line="240" w:lineRule="auto" w:before="89"/>
        <w:ind w:left="574" w:right="0"/>
        <w:jc w:val="left"/>
      </w:pPr>
      <w:r>
        <w:rPr/>
        <w:t>以上文件均完整备置于公司董事会办公室。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BodyText"/>
        <w:spacing w:line="712" w:lineRule="auto"/>
        <w:ind w:left="6273" w:right="2320" w:hanging="417"/>
        <w:jc w:val="left"/>
      </w:pPr>
      <w:r>
        <w:rPr/>
        <w:t>紫光国芯微电子股份有限公司 董事长：刁石京</w:t>
      </w:r>
    </w:p>
    <w:p>
      <w:pPr>
        <w:spacing w:line="240" w:lineRule="auto" w:before="5"/>
        <w:rPr>
          <w:rFonts w:ascii="宋体" w:hAnsi="宋体" w:cs="宋体" w:eastAsia="宋体" w:hint="default"/>
          <w:sz w:val="20"/>
          <w:szCs w:val="20"/>
        </w:rPr>
      </w:pPr>
    </w:p>
    <w:p>
      <w:pPr>
        <w:pStyle w:val="BodyText"/>
        <w:spacing w:line="240" w:lineRule="auto"/>
        <w:ind w:left="6412"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904" type="#_x0000_t75" stroked="false">
          <v:imagedata r:id="rId1" o:title=""/>
        </v:shape>
      </w:pict>
    </w:r>
    <w:r>
      <w:rPr/>
      <w:pict>
        <v:shape style="position:absolute;margin-left:527.679993pt;margin-top:781.957947pt;width:13pt;height:11pt;mso-position-horizontal-relative:page;mso-position-vertical-relative:page;z-index:-1155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856" type="#_x0000_t75" stroked="false">
          <v:imagedata r:id="rId1" o:title=""/>
        </v:shape>
      </w:pict>
    </w:r>
    <w:r>
      <w:rPr/>
      <w:pict>
        <v:shape style="position:absolute;margin-left:527.679993pt;margin-top:781.957947pt;width:13pt;height:11pt;mso-position-horizontal-relative:page;mso-position-vertical-relative:page;z-index:-1155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808" type="#_x0000_t75" stroked="false">
          <v:imagedata r:id="rId1" o:title=""/>
        </v:shape>
      </w:pict>
    </w:r>
    <w:r>
      <w:rPr/>
      <w:pict>
        <v:shape style="position:absolute;margin-left:527.679993pt;margin-top:781.957947pt;width:13pt;height:11pt;mso-position-horizontal-relative:page;mso-position-vertical-relative:page;z-index:-115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55736" type="#_x0000_t75" stroked="false">
          <v:imagedata r:id="rId1" o:title=""/>
        </v:shape>
      </w:pict>
    </w:r>
    <w:r>
      <w:rPr/>
      <w:pict>
        <v:shape style="position:absolute;margin-left:758.97998pt;margin-top:535.357971pt;width:13pt;height:11pt;mso-position-horizontal-relative:page;mso-position-vertical-relative:page;z-index:-115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640" type="#_x0000_t75" stroked="false">
          <v:imagedata r:id="rId1" o:title=""/>
        </v:shape>
      </w:pict>
    </w:r>
    <w:r>
      <w:rPr/>
      <w:pict>
        <v:shape style="position:absolute;margin-left:527.679993pt;margin-top:781.957947pt;width:13pt;height:11pt;mso-position-horizontal-relative:page;mso-position-vertical-relative:page;z-index:-115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592" type="#_x0000_t75" stroked="false">
          <v:imagedata r:id="rId1" o:title=""/>
        </v:shape>
      </w:pict>
    </w:r>
    <w:r>
      <w:rPr/>
      <w:pict>
        <v:shape style="position:absolute;margin-left:524.179993pt;margin-top:781.957947pt;width:15.5pt;height:11pt;mso-position-horizontal-relative:page;mso-position-vertical-relative:page;z-index:-1155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5544" type="#_x0000_t75" stroked="false">
          <v:imagedata r:id="rId1" o:title=""/>
        </v:shape>
      </w:pict>
    </w:r>
    <w:r>
      <w:rPr/>
      <w:pict>
        <v:shape style="position:absolute;margin-left:523.179993pt;margin-top:781.957947pt;width:17.5pt;height:11pt;mso-position-horizontal-relative:page;mso-position-vertical-relative:page;z-index:-1155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559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60004pt;margin-top:42.865608pt;width:186.55pt;height:11.5pt;mso-position-horizontal-relative:page;mso-position-vertical-relative:page;z-index:-1155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115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556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1155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1"/>
      <w:ind w:left="158"/>
    </w:pPr>
    <w:rPr>
      <w:rFonts w:ascii="宋体" w:hAnsi="宋体" w:eastAsia="宋体"/>
      <w:sz w:val="23"/>
      <w:szCs w:val="23"/>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spacing w:before="35"/>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gosinoic.com/" TargetMode="External"/><Relationship Id="rId9" Type="http://schemas.openxmlformats.org/officeDocument/2006/relationships/hyperlink" Target="mailto:zhengquan@gosinoic.com" TargetMode="External"/><Relationship Id="rId10" Type="http://schemas.openxmlformats.org/officeDocument/2006/relationships/hyperlink" Target="mailto:dulh@gosinoic.com" TargetMode="External"/><Relationship Id="rId11" Type="http://schemas.openxmlformats.org/officeDocument/2006/relationships/hyperlink" Target="http://www.cninfo.com.cn/" TargetMode="External"/><Relationship Id="rId12" Type="http://schemas.openxmlformats.org/officeDocument/2006/relationships/hyperlink" Target="http://irm.cninfo.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1.jpeg"/><Relationship Id="rId16" Type="http://schemas.openxmlformats.org/officeDocument/2006/relationships/footer" Target="footer3.xml"/><Relationship Id="rId17" Type="http://schemas.openxmlformats.org/officeDocument/2006/relationships/image" Target="media/image3.jpeg"/><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footer" Target="footer7.xml"/><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footer" Target="footer8.xml"/><Relationship Id="rId95" Type="http://schemas.openxmlformats.org/officeDocument/2006/relationships/image" Target="media/image74.pn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image" Target="media/image92.png"/><Relationship Id="rId114" Type="http://schemas.openxmlformats.org/officeDocument/2006/relationships/image" Target="media/image93.png"/><Relationship Id="rId115" Type="http://schemas.openxmlformats.org/officeDocument/2006/relationships/image" Target="media/image94.png"/><Relationship Id="rId116" Type="http://schemas.openxmlformats.org/officeDocument/2006/relationships/image" Target="media/image95.png"/><Relationship Id="rId117" Type="http://schemas.openxmlformats.org/officeDocument/2006/relationships/image" Target="media/image96.png"/><Relationship Id="rId118" Type="http://schemas.openxmlformats.org/officeDocument/2006/relationships/image" Target="media/image97.png"/><Relationship Id="rId119" Type="http://schemas.openxmlformats.org/officeDocument/2006/relationships/image" Target="media/image98.png"/><Relationship Id="rId120" Type="http://schemas.openxmlformats.org/officeDocument/2006/relationships/image" Target="media/image99.png"/><Relationship Id="rId121" Type="http://schemas.openxmlformats.org/officeDocument/2006/relationships/image" Target="media/image100.png"/><Relationship Id="rId122" Type="http://schemas.openxmlformats.org/officeDocument/2006/relationships/image" Target="media/image101.png"/><Relationship Id="rId123" Type="http://schemas.openxmlformats.org/officeDocument/2006/relationships/image" Target="media/image102.png"/><Relationship Id="rId124" Type="http://schemas.openxmlformats.org/officeDocument/2006/relationships/image" Target="media/image103.png"/><Relationship Id="rId125" Type="http://schemas.openxmlformats.org/officeDocument/2006/relationships/image" Target="media/image104.png"/><Relationship Id="rId126" Type="http://schemas.openxmlformats.org/officeDocument/2006/relationships/image" Target="media/image105.png"/><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19.png"/><Relationship Id="rId141" Type="http://schemas.openxmlformats.org/officeDocument/2006/relationships/image" Target="media/image120.png"/><Relationship Id="rId142" Type="http://schemas.openxmlformats.org/officeDocument/2006/relationships/image" Target="media/image121.png"/><Relationship Id="rId143" Type="http://schemas.openxmlformats.org/officeDocument/2006/relationships/image" Target="media/image122.png"/><Relationship Id="rId144" Type="http://schemas.openxmlformats.org/officeDocument/2006/relationships/image" Target="media/image123.png"/><Relationship Id="rId145" Type="http://schemas.openxmlformats.org/officeDocument/2006/relationships/image" Target="media/image124.png"/><Relationship Id="rId146" Type="http://schemas.openxmlformats.org/officeDocument/2006/relationships/image" Target="media/image125.png"/><Relationship Id="rId147" Type="http://schemas.openxmlformats.org/officeDocument/2006/relationships/image" Target="media/image126.png"/><Relationship Id="rId148" Type="http://schemas.openxmlformats.org/officeDocument/2006/relationships/image" Target="media/image127.png"/><Relationship Id="rId149" Type="http://schemas.openxmlformats.org/officeDocument/2006/relationships/image" Target="media/image128.png"/><Relationship Id="rId150" Type="http://schemas.openxmlformats.org/officeDocument/2006/relationships/image" Target="media/image129.png"/><Relationship Id="rId151" Type="http://schemas.openxmlformats.org/officeDocument/2006/relationships/image" Target="media/image130.png"/><Relationship Id="rId152" Type="http://schemas.openxmlformats.org/officeDocument/2006/relationships/image" Target="media/image131.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png"/><Relationship Id="rId168" Type="http://schemas.openxmlformats.org/officeDocument/2006/relationships/image" Target="media/image147.png"/><Relationship Id="rId169" Type="http://schemas.openxmlformats.org/officeDocument/2006/relationships/image" Target="media/image148.png"/><Relationship Id="rId170" Type="http://schemas.openxmlformats.org/officeDocument/2006/relationships/image" Target="media/image149.png"/><Relationship Id="rId171" Type="http://schemas.openxmlformats.org/officeDocument/2006/relationships/image" Target="media/image150.png"/><Relationship Id="rId172" Type="http://schemas.openxmlformats.org/officeDocument/2006/relationships/image" Target="media/image151.png"/><Relationship Id="rId173" Type="http://schemas.openxmlformats.org/officeDocument/2006/relationships/image" Target="media/image152.png"/><Relationship Id="rId174" Type="http://schemas.openxmlformats.org/officeDocument/2006/relationships/image" Target="media/image153.png"/><Relationship Id="rId175" Type="http://schemas.openxmlformats.org/officeDocument/2006/relationships/image" Target="media/image154.png"/><Relationship Id="rId176" Type="http://schemas.openxmlformats.org/officeDocument/2006/relationships/image" Target="media/image155.png"/><Relationship Id="rId177" Type="http://schemas.openxmlformats.org/officeDocument/2006/relationships/image" Target="media/image156.png"/><Relationship Id="rId178" Type="http://schemas.openxmlformats.org/officeDocument/2006/relationships/image" Target="media/image157.png"/><Relationship Id="rId179" Type="http://schemas.openxmlformats.org/officeDocument/2006/relationships/image" Target="media/image158.png"/><Relationship Id="rId180" Type="http://schemas.openxmlformats.org/officeDocument/2006/relationships/image" Target="media/image159.png"/><Relationship Id="rId181" Type="http://schemas.openxmlformats.org/officeDocument/2006/relationships/image" Target="media/image160.png"/><Relationship Id="rId182" Type="http://schemas.openxmlformats.org/officeDocument/2006/relationships/image" Target="media/image161.png"/><Relationship Id="rId183" Type="http://schemas.openxmlformats.org/officeDocument/2006/relationships/image" Target="media/image162.png"/><Relationship Id="rId184" Type="http://schemas.openxmlformats.org/officeDocument/2006/relationships/image" Target="media/image163.png"/><Relationship Id="rId185" Type="http://schemas.openxmlformats.org/officeDocument/2006/relationships/image" Target="media/image164.png"/><Relationship Id="rId186" Type="http://schemas.openxmlformats.org/officeDocument/2006/relationships/image" Target="media/image165.png"/><Relationship Id="rId187" Type="http://schemas.openxmlformats.org/officeDocument/2006/relationships/image" Target="media/image166.png"/><Relationship Id="rId188" Type="http://schemas.openxmlformats.org/officeDocument/2006/relationships/image" Target="media/image167.png"/><Relationship Id="rId189" Type="http://schemas.openxmlformats.org/officeDocument/2006/relationships/image" Target="media/image168.png"/><Relationship Id="rId190" Type="http://schemas.openxmlformats.org/officeDocument/2006/relationships/image" Target="media/image169.png"/><Relationship Id="rId191" Type="http://schemas.openxmlformats.org/officeDocument/2006/relationships/image" Target="media/image170.png"/><Relationship Id="rId192" Type="http://schemas.openxmlformats.org/officeDocument/2006/relationships/image" Target="media/image171.png"/><Relationship Id="rId193" Type="http://schemas.openxmlformats.org/officeDocument/2006/relationships/image" Target="media/image172.png"/><Relationship Id="rId194" Type="http://schemas.openxmlformats.org/officeDocument/2006/relationships/image" Target="media/image173.png"/><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image" Target="media/image197.png"/><Relationship Id="rId219" Type="http://schemas.openxmlformats.org/officeDocument/2006/relationships/image" Target="media/image198.png"/><Relationship Id="rId220" Type="http://schemas.openxmlformats.org/officeDocument/2006/relationships/image" Target="media/image199.png"/><Relationship Id="rId221" Type="http://schemas.openxmlformats.org/officeDocument/2006/relationships/image" Target="media/image200.png"/><Relationship Id="rId222" Type="http://schemas.openxmlformats.org/officeDocument/2006/relationships/image" Target="media/image201.png"/><Relationship Id="rId223" Type="http://schemas.openxmlformats.org/officeDocument/2006/relationships/image" Target="media/image202.png"/><Relationship Id="rId224" Type="http://schemas.openxmlformats.org/officeDocument/2006/relationships/image" Target="media/image203.png"/><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image" Target="media/image213.png"/><Relationship Id="rId235" Type="http://schemas.openxmlformats.org/officeDocument/2006/relationships/image" Target="media/image214.png"/><Relationship Id="rId236" Type="http://schemas.openxmlformats.org/officeDocument/2006/relationships/image" Target="media/image215.png"/><Relationship Id="rId237" Type="http://schemas.openxmlformats.org/officeDocument/2006/relationships/image" Target="media/image216.png"/><Relationship Id="rId238" Type="http://schemas.openxmlformats.org/officeDocument/2006/relationships/image" Target="media/image217.png"/><Relationship Id="rId239" Type="http://schemas.openxmlformats.org/officeDocument/2006/relationships/image" Target="media/image218.png"/><Relationship Id="rId240" Type="http://schemas.openxmlformats.org/officeDocument/2006/relationships/image" Target="media/image219.png"/><Relationship Id="rId241" Type="http://schemas.openxmlformats.org/officeDocument/2006/relationships/image" Target="media/image220.png"/><Relationship Id="rId242" Type="http://schemas.openxmlformats.org/officeDocument/2006/relationships/image" Target="media/image221.png"/><Relationship Id="rId243" Type="http://schemas.openxmlformats.org/officeDocument/2006/relationships/image" Target="media/image222.png"/><Relationship Id="rId244" Type="http://schemas.openxmlformats.org/officeDocument/2006/relationships/image" Target="media/image223.png"/><Relationship Id="rId245" Type="http://schemas.openxmlformats.org/officeDocument/2006/relationships/image" Target="media/image224.png"/><Relationship Id="rId246" Type="http://schemas.openxmlformats.org/officeDocument/2006/relationships/image" Target="media/image225.png"/><Relationship Id="rId247" Type="http://schemas.openxmlformats.org/officeDocument/2006/relationships/image" Target="media/image226.png"/><Relationship Id="rId248" Type="http://schemas.openxmlformats.org/officeDocument/2006/relationships/image" Target="media/image227.png"/><Relationship Id="rId249" Type="http://schemas.openxmlformats.org/officeDocument/2006/relationships/image" Target="media/image228.png"/><Relationship Id="rId250" Type="http://schemas.openxmlformats.org/officeDocument/2006/relationships/image" Target="media/image229.png"/><Relationship Id="rId251" Type="http://schemas.openxmlformats.org/officeDocument/2006/relationships/image" Target="media/image230.png"/><Relationship Id="rId252" Type="http://schemas.openxmlformats.org/officeDocument/2006/relationships/image" Target="media/image231.png"/><Relationship Id="rId253" Type="http://schemas.openxmlformats.org/officeDocument/2006/relationships/image" Target="media/image232.png"/><Relationship Id="rId254" Type="http://schemas.openxmlformats.org/officeDocument/2006/relationships/image" Target="media/image233.png"/><Relationship Id="rId255" Type="http://schemas.openxmlformats.org/officeDocument/2006/relationships/image" Target="media/image234.png"/><Relationship Id="rId256" Type="http://schemas.openxmlformats.org/officeDocument/2006/relationships/image" Target="media/image235.png"/><Relationship Id="rId257" Type="http://schemas.openxmlformats.org/officeDocument/2006/relationships/image" Target="media/image236.png"/><Relationship Id="rId258" Type="http://schemas.openxmlformats.org/officeDocument/2006/relationships/image" Target="media/image237.png"/><Relationship Id="rId259" Type="http://schemas.openxmlformats.org/officeDocument/2006/relationships/image" Target="media/image238.png"/><Relationship Id="rId260" Type="http://schemas.openxmlformats.org/officeDocument/2006/relationships/image" Target="media/image239.png"/><Relationship Id="rId261" Type="http://schemas.openxmlformats.org/officeDocument/2006/relationships/image" Target="media/image240.png"/><Relationship Id="rId262" Type="http://schemas.openxmlformats.org/officeDocument/2006/relationships/image" Target="media/image241.png"/><Relationship Id="rId263" Type="http://schemas.openxmlformats.org/officeDocument/2006/relationships/image" Target="media/image242.png"/><Relationship Id="rId264" Type="http://schemas.openxmlformats.org/officeDocument/2006/relationships/image" Target="media/image243.png"/><Relationship Id="rId265" Type="http://schemas.openxmlformats.org/officeDocument/2006/relationships/image" Target="media/image244.png"/><Relationship Id="rId266" Type="http://schemas.openxmlformats.org/officeDocument/2006/relationships/image" Target="media/image245.png"/><Relationship Id="rId267" Type="http://schemas.openxmlformats.org/officeDocument/2006/relationships/image" Target="media/image246.png"/><Relationship Id="rId268" Type="http://schemas.openxmlformats.org/officeDocument/2006/relationships/image" Target="media/image247.png"/><Relationship Id="rId269" Type="http://schemas.openxmlformats.org/officeDocument/2006/relationships/image" Target="media/image248.png"/><Relationship Id="rId270" Type="http://schemas.openxmlformats.org/officeDocument/2006/relationships/image" Target="media/image249.png"/><Relationship Id="rId271" Type="http://schemas.openxmlformats.org/officeDocument/2006/relationships/image" Target="media/image250.png"/><Relationship Id="rId272" Type="http://schemas.openxmlformats.org/officeDocument/2006/relationships/image" Target="media/image251.png"/><Relationship Id="rId273" Type="http://schemas.openxmlformats.org/officeDocument/2006/relationships/image" Target="media/image252.png"/><Relationship Id="rId274" Type="http://schemas.openxmlformats.org/officeDocument/2006/relationships/image" Target="media/image253.png"/><Relationship Id="rId275" Type="http://schemas.openxmlformats.org/officeDocument/2006/relationships/image" Target="media/image254.png"/><Relationship Id="rId276" Type="http://schemas.openxmlformats.org/officeDocument/2006/relationships/image" Target="media/image255.png"/><Relationship Id="rId277" Type="http://schemas.openxmlformats.org/officeDocument/2006/relationships/image" Target="media/image256.png"/><Relationship Id="rId278" Type="http://schemas.openxmlformats.org/officeDocument/2006/relationships/image" Target="media/image257.png"/><Relationship Id="rId279" Type="http://schemas.openxmlformats.org/officeDocument/2006/relationships/image" Target="media/image258.png"/><Relationship Id="rId280" Type="http://schemas.openxmlformats.org/officeDocument/2006/relationships/image" Target="media/image259.png"/><Relationship Id="rId281" Type="http://schemas.openxmlformats.org/officeDocument/2006/relationships/image" Target="media/image260.png"/><Relationship Id="rId282" Type="http://schemas.openxmlformats.org/officeDocument/2006/relationships/image" Target="media/image261.png"/><Relationship Id="rId283" Type="http://schemas.openxmlformats.org/officeDocument/2006/relationships/image" Target="media/image262.png"/><Relationship Id="rId284" Type="http://schemas.openxmlformats.org/officeDocument/2006/relationships/image" Target="media/image263.png"/><Relationship Id="rId285" Type="http://schemas.openxmlformats.org/officeDocument/2006/relationships/image" Target="media/image264.png"/><Relationship Id="rId286" Type="http://schemas.openxmlformats.org/officeDocument/2006/relationships/image" Target="media/image265.png"/><Relationship Id="rId287" Type="http://schemas.openxmlformats.org/officeDocument/2006/relationships/image" Target="media/image266.png"/><Relationship Id="rId288" Type="http://schemas.openxmlformats.org/officeDocument/2006/relationships/image" Target="media/image267.png"/><Relationship Id="rId289" Type="http://schemas.openxmlformats.org/officeDocument/2006/relationships/image" Target="media/image268.png"/><Relationship Id="rId290" Type="http://schemas.openxmlformats.org/officeDocument/2006/relationships/image" Target="media/image269.png"/><Relationship Id="rId291" Type="http://schemas.openxmlformats.org/officeDocument/2006/relationships/image" Target="media/image270.png"/><Relationship Id="rId292" Type="http://schemas.openxmlformats.org/officeDocument/2006/relationships/image" Target="media/image271.png"/><Relationship Id="rId293" Type="http://schemas.openxmlformats.org/officeDocument/2006/relationships/image" Target="media/image272.png"/><Relationship Id="rId294" Type="http://schemas.openxmlformats.org/officeDocument/2006/relationships/image" Target="media/image273.png"/><Relationship Id="rId295" Type="http://schemas.openxmlformats.org/officeDocument/2006/relationships/image" Target="media/image274.png"/><Relationship Id="rId296" Type="http://schemas.openxmlformats.org/officeDocument/2006/relationships/image" Target="media/image275.png"/><Relationship Id="rId297" Type="http://schemas.openxmlformats.org/officeDocument/2006/relationships/image" Target="media/image276.png"/><Relationship Id="rId298" Type="http://schemas.openxmlformats.org/officeDocument/2006/relationships/image" Target="media/image277.png"/><Relationship Id="rId299" Type="http://schemas.openxmlformats.org/officeDocument/2006/relationships/image" Target="media/image278.png"/><Relationship Id="rId300" Type="http://schemas.openxmlformats.org/officeDocument/2006/relationships/image" Target="media/image279.png"/><Relationship Id="rId301" Type="http://schemas.openxmlformats.org/officeDocument/2006/relationships/image" Target="media/image280.png"/><Relationship Id="rId302" Type="http://schemas.openxmlformats.org/officeDocument/2006/relationships/image" Target="media/image281.png"/><Relationship Id="rId303" Type="http://schemas.openxmlformats.org/officeDocument/2006/relationships/image" Target="media/image282.png"/><Relationship Id="rId304" Type="http://schemas.openxmlformats.org/officeDocument/2006/relationships/image" Target="media/image283.png"/><Relationship Id="rId305" Type="http://schemas.openxmlformats.org/officeDocument/2006/relationships/image" Target="media/image284.png"/><Relationship Id="rId306" Type="http://schemas.openxmlformats.org/officeDocument/2006/relationships/image" Target="media/image285.png"/><Relationship Id="rId307" Type="http://schemas.openxmlformats.org/officeDocument/2006/relationships/image" Target="media/image286.png"/><Relationship Id="rId308" Type="http://schemas.openxmlformats.org/officeDocument/2006/relationships/image" Target="media/image287.png"/><Relationship Id="rId309" Type="http://schemas.openxmlformats.org/officeDocument/2006/relationships/image" Target="media/image288.png"/><Relationship Id="rId310" Type="http://schemas.openxmlformats.org/officeDocument/2006/relationships/image" Target="media/image289.png"/><Relationship Id="rId311" Type="http://schemas.openxmlformats.org/officeDocument/2006/relationships/image" Target="media/image290.png"/><Relationship Id="rId312" Type="http://schemas.openxmlformats.org/officeDocument/2006/relationships/image" Target="media/image291.png"/><Relationship Id="rId313" Type="http://schemas.openxmlformats.org/officeDocument/2006/relationships/image" Target="media/image292.png"/><Relationship Id="rId314" Type="http://schemas.openxmlformats.org/officeDocument/2006/relationships/image" Target="media/image293.png"/><Relationship Id="rId315" Type="http://schemas.openxmlformats.org/officeDocument/2006/relationships/image" Target="media/image294.png"/><Relationship Id="rId316" Type="http://schemas.openxmlformats.org/officeDocument/2006/relationships/image" Target="media/image295.png"/><Relationship Id="rId317" Type="http://schemas.openxmlformats.org/officeDocument/2006/relationships/image" Target="media/image296.png"/><Relationship Id="rId318" Type="http://schemas.openxmlformats.org/officeDocument/2006/relationships/image" Target="media/image297.png"/><Relationship Id="rId319" Type="http://schemas.openxmlformats.org/officeDocument/2006/relationships/image" Target="media/image298.png"/><Relationship Id="rId320" Type="http://schemas.openxmlformats.org/officeDocument/2006/relationships/image" Target="media/image299.png"/><Relationship Id="rId321" Type="http://schemas.openxmlformats.org/officeDocument/2006/relationships/image" Target="media/image300.png"/><Relationship Id="rId322" Type="http://schemas.openxmlformats.org/officeDocument/2006/relationships/image" Target="media/image301.png"/><Relationship Id="rId323" Type="http://schemas.openxmlformats.org/officeDocument/2006/relationships/image" Target="media/image302.png"/><Relationship Id="rId324" Type="http://schemas.openxmlformats.org/officeDocument/2006/relationships/image" Target="media/image303.png"/><Relationship Id="rId325" Type="http://schemas.openxmlformats.org/officeDocument/2006/relationships/image" Target="media/image304.png"/><Relationship Id="rId326" Type="http://schemas.openxmlformats.org/officeDocument/2006/relationships/image" Target="media/image305.png"/><Relationship Id="rId327" Type="http://schemas.openxmlformats.org/officeDocument/2006/relationships/image" Target="media/image306.png"/><Relationship Id="rId328" Type="http://schemas.openxmlformats.org/officeDocument/2006/relationships/image" Target="media/image307.png"/><Relationship Id="rId329" Type="http://schemas.openxmlformats.org/officeDocument/2006/relationships/image" Target="media/image308.png"/><Relationship Id="rId330" Type="http://schemas.openxmlformats.org/officeDocument/2006/relationships/image" Target="media/image309.png"/><Relationship Id="rId331" Type="http://schemas.openxmlformats.org/officeDocument/2006/relationships/image" Target="media/image310.png"/><Relationship Id="rId332" Type="http://schemas.openxmlformats.org/officeDocument/2006/relationships/image" Target="media/image311.png"/><Relationship Id="rId333" Type="http://schemas.openxmlformats.org/officeDocument/2006/relationships/image" Target="media/image312.png"/><Relationship Id="rId334" Type="http://schemas.openxmlformats.org/officeDocument/2006/relationships/image" Target="media/image313.png"/><Relationship Id="rId335" Type="http://schemas.openxmlformats.org/officeDocument/2006/relationships/image" Target="media/image314.png"/><Relationship Id="rId336" Type="http://schemas.openxmlformats.org/officeDocument/2006/relationships/image" Target="media/image315.png"/><Relationship Id="rId337" Type="http://schemas.openxmlformats.org/officeDocument/2006/relationships/image" Target="media/image316.png"/><Relationship Id="rId338" Type="http://schemas.openxmlformats.org/officeDocument/2006/relationships/image" Target="media/image317.png"/><Relationship Id="rId339" Type="http://schemas.openxmlformats.org/officeDocument/2006/relationships/image" Target="media/image318.png"/><Relationship Id="rId340" Type="http://schemas.openxmlformats.org/officeDocument/2006/relationships/image" Target="media/image319.png"/><Relationship Id="rId341" Type="http://schemas.openxmlformats.org/officeDocument/2006/relationships/image" Target="media/image320.png"/><Relationship Id="rId342" Type="http://schemas.openxmlformats.org/officeDocument/2006/relationships/image" Target="media/image321.png"/><Relationship Id="rId343" Type="http://schemas.openxmlformats.org/officeDocument/2006/relationships/image" Target="media/image322.png"/><Relationship Id="rId344" Type="http://schemas.openxmlformats.org/officeDocument/2006/relationships/image" Target="media/image323.png"/><Relationship Id="rId345" Type="http://schemas.openxmlformats.org/officeDocument/2006/relationships/image" Target="media/image324.png"/><Relationship Id="rId346" Type="http://schemas.openxmlformats.org/officeDocument/2006/relationships/image" Target="media/image325.png"/><Relationship Id="rId347" Type="http://schemas.openxmlformats.org/officeDocument/2006/relationships/image" Target="media/image326.png"/><Relationship Id="rId348" Type="http://schemas.openxmlformats.org/officeDocument/2006/relationships/image" Target="media/image327.png"/><Relationship Id="rId349" Type="http://schemas.openxmlformats.org/officeDocument/2006/relationships/image" Target="media/image328.png"/><Relationship Id="rId350" Type="http://schemas.openxmlformats.org/officeDocument/2006/relationships/image" Target="media/image329.png"/><Relationship Id="rId351" Type="http://schemas.openxmlformats.org/officeDocument/2006/relationships/image" Target="media/image330.png"/><Relationship Id="rId352" Type="http://schemas.openxmlformats.org/officeDocument/2006/relationships/image" Target="media/image331.png"/><Relationship Id="rId353" Type="http://schemas.openxmlformats.org/officeDocument/2006/relationships/image" Target="media/image332.png"/><Relationship Id="rId354" Type="http://schemas.openxmlformats.org/officeDocument/2006/relationships/image" Target="media/image333.png"/><Relationship Id="rId355" Type="http://schemas.openxmlformats.org/officeDocument/2006/relationships/image" Target="media/image334.png"/><Relationship Id="rId356" Type="http://schemas.openxmlformats.org/officeDocument/2006/relationships/image" Target="media/image335.png"/><Relationship Id="rId357" Type="http://schemas.openxmlformats.org/officeDocument/2006/relationships/image" Target="media/image336.png"/><Relationship Id="rId358" Type="http://schemas.openxmlformats.org/officeDocument/2006/relationships/image" Target="media/image337.png"/><Relationship Id="rId359" Type="http://schemas.openxmlformats.org/officeDocument/2006/relationships/image" Target="media/image338.png"/><Relationship Id="rId360" Type="http://schemas.openxmlformats.org/officeDocument/2006/relationships/image" Target="media/image339.png"/><Relationship Id="rId361" Type="http://schemas.openxmlformats.org/officeDocument/2006/relationships/image" Target="media/image340.png"/><Relationship Id="rId362" Type="http://schemas.openxmlformats.org/officeDocument/2006/relationships/image" Target="media/image341.png"/><Relationship Id="rId363" Type="http://schemas.openxmlformats.org/officeDocument/2006/relationships/image" Target="media/image342.png"/><Relationship Id="rId364" Type="http://schemas.openxmlformats.org/officeDocument/2006/relationships/image" Target="media/image343.png"/><Relationship Id="rId365" Type="http://schemas.openxmlformats.org/officeDocument/2006/relationships/image" Target="media/image344.png"/><Relationship Id="rId366" Type="http://schemas.openxmlformats.org/officeDocument/2006/relationships/image" Target="media/image345.png"/><Relationship Id="rId367" Type="http://schemas.openxmlformats.org/officeDocument/2006/relationships/image" Target="media/image346.png"/><Relationship Id="rId368" Type="http://schemas.openxmlformats.org/officeDocument/2006/relationships/image" Target="media/image347.png"/><Relationship Id="rId369" Type="http://schemas.openxmlformats.org/officeDocument/2006/relationships/image" Target="media/image348.png"/><Relationship Id="rId370" Type="http://schemas.openxmlformats.org/officeDocument/2006/relationships/image" Target="media/image349.png"/><Relationship Id="rId371" Type="http://schemas.openxmlformats.org/officeDocument/2006/relationships/image" Target="media/image350.png"/><Relationship Id="rId372" Type="http://schemas.openxmlformats.org/officeDocument/2006/relationships/image" Target="media/image351.png"/><Relationship Id="rId373" Type="http://schemas.openxmlformats.org/officeDocument/2006/relationships/image" Target="media/image352.png"/><Relationship Id="rId374" Type="http://schemas.openxmlformats.org/officeDocument/2006/relationships/image" Target="media/image353.png"/><Relationship Id="rId375" Type="http://schemas.openxmlformats.org/officeDocument/2006/relationships/image" Target="media/image354.png"/><Relationship Id="rId376" Type="http://schemas.openxmlformats.org/officeDocument/2006/relationships/image" Target="media/image355.png"/><Relationship Id="rId377" Type="http://schemas.openxmlformats.org/officeDocument/2006/relationships/image" Target="media/image356.png"/><Relationship Id="rId378" Type="http://schemas.openxmlformats.org/officeDocument/2006/relationships/image" Target="media/image357.png"/><Relationship Id="rId379" Type="http://schemas.openxmlformats.org/officeDocument/2006/relationships/image" Target="media/image358.png"/><Relationship Id="rId380" Type="http://schemas.openxmlformats.org/officeDocument/2006/relationships/image" Target="media/image359.png"/><Relationship Id="rId381" Type="http://schemas.openxmlformats.org/officeDocument/2006/relationships/image" Target="media/image360.png"/><Relationship Id="rId382" Type="http://schemas.openxmlformats.org/officeDocument/2006/relationships/image" Target="media/image361.png"/><Relationship Id="rId383" Type="http://schemas.openxmlformats.org/officeDocument/2006/relationships/image" Target="media/image362.png"/><Relationship Id="rId384" Type="http://schemas.openxmlformats.org/officeDocument/2006/relationships/image" Target="media/image363.png"/><Relationship Id="rId385" Type="http://schemas.openxmlformats.org/officeDocument/2006/relationships/image" Target="media/image364.png"/><Relationship Id="rId386" Type="http://schemas.openxmlformats.org/officeDocument/2006/relationships/image" Target="media/image365.png"/><Relationship Id="rId387" Type="http://schemas.openxmlformats.org/officeDocument/2006/relationships/image" Target="media/image366.png"/><Relationship Id="rId388" Type="http://schemas.openxmlformats.org/officeDocument/2006/relationships/image" Target="media/image367.png"/><Relationship Id="rId389" Type="http://schemas.openxmlformats.org/officeDocument/2006/relationships/image" Target="media/image368.png"/><Relationship Id="rId390" Type="http://schemas.openxmlformats.org/officeDocument/2006/relationships/image" Target="media/image369.png"/><Relationship Id="rId391" Type="http://schemas.openxmlformats.org/officeDocument/2006/relationships/image" Target="media/image370.png"/><Relationship Id="rId392" Type="http://schemas.openxmlformats.org/officeDocument/2006/relationships/image" Target="media/image371.png"/><Relationship Id="rId393" Type="http://schemas.openxmlformats.org/officeDocument/2006/relationships/image" Target="media/image372.png"/><Relationship Id="rId394" Type="http://schemas.openxmlformats.org/officeDocument/2006/relationships/image" Target="media/image373.png"/><Relationship Id="rId395" Type="http://schemas.openxmlformats.org/officeDocument/2006/relationships/image" Target="media/image374.png"/><Relationship Id="rId396" Type="http://schemas.openxmlformats.org/officeDocument/2006/relationships/image" Target="media/image375.png"/><Relationship Id="rId397" Type="http://schemas.openxmlformats.org/officeDocument/2006/relationships/image" Target="media/image376.png"/><Relationship Id="rId398" Type="http://schemas.openxmlformats.org/officeDocument/2006/relationships/image" Target="media/image377.png"/><Relationship Id="rId399" Type="http://schemas.openxmlformats.org/officeDocument/2006/relationships/image" Target="media/image378.png"/><Relationship Id="rId400" Type="http://schemas.openxmlformats.org/officeDocument/2006/relationships/image" Target="media/image379.png"/><Relationship Id="rId401" Type="http://schemas.openxmlformats.org/officeDocument/2006/relationships/image" Target="media/image380.png"/><Relationship Id="rId402" Type="http://schemas.openxmlformats.org/officeDocument/2006/relationships/image" Target="media/image381.png"/><Relationship Id="rId403" Type="http://schemas.openxmlformats.org/officeDocument/2006/relationships/image" Target="media/image382.png"/><Relationship Id="rId404" Type="http://schemas.openxmlformats.org/officeDocument/2006/relationships/image" Target="media/image383.png"/><Relationship Id="rId405" Type="http://schemas.openxmlformats.org/officeDocument/2006/relationships/image" Target="media/image384.png"/><Relationship Id="rId406" Type="http://schemas.openxmlformats.org/officeDocument/2006/relationships/image" Target="media/image385.png"/><Relationship Id="rId407" Type="http://schemas.openxmlformats.org/officeDocument/2006/relationships/image" Target="media/image386.png"/><Relationship Id="rId408" Type="http://schemas.openxmlformats.org/officeDocument/2006/relationships/image" Target="media/image387.png"/><Relationship Id="rId409" Type="http://schemas.openxmlformats.org/officeDocument/2006/relationships/image" Target="media/image388.png"/><Relationship Id="rId410" Type="http://schemas.openxmlformats.org/officeDocument/2006/relationships/image" Target="media/image389.png"/><Relationship Id="rId411" Type="http://schemas.openxmlformats.org/officeDocument/2006/relationships/image" Target="media/image390.png"/><Relationship Id="rId412" Type="http://schemas.openxmlformats.org/officeDocument/2006/relationships/image" Target="media/image391.png"/><Relationship Id="rId413" Type="http://schemas.openxmlformats.org/officeDocument/2006/relationships/image" Target="media/image392.png"/><Relationship Id="rId414" Type="http://schemas.openxmlformats.org/officeDocument/2006/relationships/image" Target="media/image393.png"/><Relationship Id="rId415" Type="http://schemas.openxmlformats.org/officeDocument/2006/relationships/image" Target="media/image394.png"/><Relationship Id="rId416" Type="http://schemas.openxmlformats.org/officeDocument/2006/relationships/image" Target="media/image395.png"/><Relationship Id="rId417" Type="http://schemas.openxmlformats.org/officeDocument/2006/relationships/image" Target="media/image396.png"/><Relationship Id="rId418" Type="http://schemas.openxmlformats.org/officeDocument/2006/relationships/image" Target="media/image397.png"/><Relationship Id="rId419" Type="http://schemas.openxmlformats.org/officeDocument/2006/relationships/image" Target="media/image398.png"/><Relationship Id="rId420" Type="http://schemas.openxmlformats.org/officeDocument/2006/relationships/image" Target="media/image399.png"/><Relationship Id="rId421" Type="http://schemas.openxmlformats.org/officeDocument/2006/relationships/image" Target="media/image400.png"/><Relationship Id="rId422" Type="http://schemas.openxmlformats.org/officeDocument/2006/relationships/image" Target="media/image401.png"/><Relationship Id="rId423" Type="http://schemas.openxmlformats.org/officeDocument/2006/relationships/image" Target="media/image402.png"/><Relationship Id="rId424" Type="http://schemas.openxmlformats.org/officeDocument/2006/relationships/image" Target="media/image403.png"/><Relationship Id="rId425" Type="http://schemas.openxmlformats.org/officeDocument/2006/relationships/image" Target="media/image404.png"/><Relationship Id="rId426" Type="http://schemas.openxmlformats.org/officeDocument/2006/relationships/image" Target="media/image405.png"/><Relationship Id="rId427" Type="http://schemas.openxmlformats.org/officeDocument/2006/relationships/image" Target="media/image406.png"/><Relationship Id="rId428" Type="http://schemas.openxmlformats.org/officeDocument/2006/relationships/image" Target="media/image407.png"/><Relationship Id="rId429" Type="http://schemas.openxmlformats.org/officeDocument/2006/relationships/image" Target="media/image408.png"/><Relationship Id="rId430" Type="http://schemas.openxmlformats.org/officeDocument/2006/relationships/image" Target="media/image409.png"/><Relationship Id="rId431" Type="http://schemas.openxmlformats.org/officeDocument/2006/relationships/image" Target="media/image410.png"/><Relationship Id="rId432" Type="http://schemas.openxmlformats.org/officeDocument/2006/relationships/image" Target="media/image411.png"/><Relationship Id="rId433" Type="http://schemas.openxmlformats.org/officeDocument/2006/relationships/image" Target="media/image412.png"/><Relationship Id="rId434" Type="http://schemas.openxmlformats.org/officeDocument/2006/relationships/image" Target="media/image413.png"/><Relationship Id="rId435" Type="http://schemas.openxmlformats.org/officeDocument/2006/relationships/image" Target="media/image414.png"/><Relationship Id="rId436" Type="http://schemas.openxmlformats.org/officeDocument/2006/relationships/image" Target="media/image415.png"/><Relationship Id="rId437" Type="http://schemas.openxmlformats.org/officeDocument/2006/relationships/image" Target="media/image416.png"/><Relationship Id="rId438" Type="http://schemas.openxmlformats.org/officeDocument/2006/relationships/image" Target="media/image417.png"/><Relationship Id="rId439" Type="http://schemas.openxmlformats.org/officeDocument/2006/relationships/image" Target="media/image418.png"/><Relationship Id="rId440" Type="http://schemas.openxmlformats.org/officeDocument/2006/relationships/image" Target="media/image419.png"/><Relationship Id="rId441" Type="http://schemas.openxmlformats.org/officeDocument/2006/relationships/image" Target="media/image420.png"/><Relationship Id="rId442" Type="http://schemas.openxmlformats.org/officeDocument/2006/relationships/image" Target="media/image421.png"/><Relationship Id="rId443" Type="http://schemas.openxmlformats.org/officeDocument/2006/relationships/image" Target="media/image422.png"/><Relationship Id="rId444" Type="http://schemas.openxmlformats.org/officeDocument/2006/relationships/image" Target="media/image423.png"/><Relationship Id="rId445" Type="http://schemas.openxmlformats.org/officeDocument/2006/relationships/image" Target="media/image424.png"/><Relationship Id="rId446" Type="http://schemas.openxmlformats.org/officeDocument/2006/relationships/image" Target="media/image425.png"/><Relationship Id="rId447" Type="http://schemas.openxmlformats.org/officeDocument/2006/relationships/image" Target="media/image426.png"/><Relationship Id="rId448" Type="http://schemas.openxmlformats.org/officeDocument/2006/relationships/image" Target="media/image427.png"/><Relationship Id="rId449" Type="http://schemas.openxmlformats.org/officeDocument/2006/relationships/image" Target="media/image428.png"/><Relationship Id="rId450" Type="http://schemas.openxmlformats.org/officeDocument/2006/relationships/image" Target="media/image429.png"/><Relationship Id="rId451" Type="http://schemas.openxmlformats.org/officeDocument/2006/relationships/image" Target="media/image430.png"/><Relationship Id="rId452" Type="http://schemas.openxmlformats.org/officeDocument/2006/relationships/image" Target="media/image431.png"/><Relationship Id="rId453" Type="http://schemas.openxmlformats.org/officeDocument/2006/relationships/image" Target="media/image432.png"/><Relationship Id="rId454" Type="http://schemas.openxmlformats.org/officeDocument/2006/relationships/image" Target="media/image433.png"/><Relationship Id="rId455" Type="http://schemas.openxmlformats.org/officeDocument/2006/relationships/image" Target="media/image434.png"/><Relationship Id="rId456" Type="http://schemas.openxmlformats.org/officeDocument/2006/relationships/image" Target="media/image435.png"/><Relationship Id="rId457" Type="http://schemas.openxmlformats.org/officeDocument/2006/relationships/image" Target="media/image436.png"/><Relationship Id="rId458" Type="http://schemas.openxmlformats.org/officeDocument/2006/relationships/image" Target="media/image437.png"/><Relationship Id="rId459" Type="http://schemas.openxmlformats.org/officeDocument/2006/relationships/image" Target="media/image438.png"/><Relationship Id="rId460" Type="http://schemas.openxmlformats.org/officeDocument/2006/relationships/image" Target="media/image439.png"/><Relationship Id="rId461" Type="http://schemas.openxmlformats.org/officeDocument/2006/relationships/image" Target="media/image440.png"/><Relationship Id="rId462" Type="http://schemas.openxmlformats.org/officeDocument/2006/relationships/image" Target="media/image441.png"/><Relationship Id="rId463" Type="http://schemas.openxmlformats.org/officeDocument/2006/relationships/image" Target="media/image442.png"/><Relationship Id="rId464" Type="http://schemas.openxmlformats.org/officeDocument/2006/relationships/image" Target="media/image443.png"/><Relationship Id="rId465" Type="http://schemas.openxmlformats.org/officeDocument/2006/relationships/image" Target="media/image444.png"/><Relationship Id="rId466" Type="http://schemas.openxmlformats.org/officeDocument/2006/relationships/image" Target="media/image445.png"/><Relationship Id="rId467" Type="http://schemas.openxmlformats.org/officeDocument/2006/relationships/image" Target="media/image446.png"/><Relationship Id="rId468" Type="http://schemas.openxmlformats.org/officeDocument/2006/relationships/image" Target="media/image447.png"/><Relationship Id="rId469" Type="http://schemas.openxmlformats.org/officeDocument/2006/relationships/image" Target="media/image448.png"/><Relationship Id="rId470" Type="http://schemas.openxmlformats.org/officeDocument/2006/relationships/image" Target="media/image449.png"/><Relationship Id="rId471" Type="http://schemas.openxmlformats.org/officeDocument/2006/relationships/image" Target="media/image450.png"/><Relationship Id="rId472" Type="http://schemas.openxmlformats.org/officeDocument/2006/relationships/image" Target="media/image451.png"/><Relationship Id="rId473" Type="http://schemas.openxmlformats.org/officeDocument/2006/relationships/image" Target="media/image452.png"/><Relationship Id="rId474" Type="http://schemas.openxmlformats.org/officeDocument/2006/relationships/image" Target="media/image453.png"/><Relationship Id="rId475" Type="http://schemas.openxmlformats.org/officeDocument/2006/relationships/image" Target="media/image454.png"/><Relationship Id="rId476" Type="http://schemas.openxmlformats.org/officeDocument/2006/relationships/image" Target="media/image455.png"/><Relationship Id="rId477" Type="http://schemas.openxmlformats.org/officeDocument/2006/relationships/image" Target="media/image456.png"/><Relationship Id="rId478" Type="http://schemas.openxmlformats.org/officeDocument/2006/relationships/image" Target="media/image457.png"/><Relationship Id="rId479" Type="http://schemas.openxmlformats.org/officeDocument/2006/relationships/image" Target="media/image458.png"/><Relationship Id="rId480" Type="http://schemas.openxmlformats.org/officeDocument/2006/relationships/image" Target="media/image459.png"/><Relationship Id="rId481" Type="http://schemas.openxmlformats.org/officeDocument/2006/relationships/image" Target="media/image460.png"/><Relationship Id="rId482" Type="http://schemas.openxmlformats.org/officeDocument/2006/relationships/image" Target="media/image461.png"/><Relationship Id="rId483" Type="http://schemas.openxmlformats.org/officeDocument/2006/relationships/image" Target="media/image462.png"/><Relationship Id="rId484" Type="http://schemas.openxmlformats.org/officeDocument/2006/relationships/image" Target="media/image463.png"/><Relationship Id="rId485" Type="http://schemas.openxmlformats.org/officeDocument/2006/relationships/image" Target="media/image464.png"/><Relationship Id="rId486" Type="http://schemas.openxmlformats.org/officeDocument/2006/relationships/image" Target="media/image465.png"/><Relationship Id="rId487" Type="http://schemas.openxmlformats.org/officeDocument/2006/relationships/image" Target="media/image466.png"/><Relationship Id="rId488" Type="http://schemas.openxmlformats.org/officeDocument/2006/relationships/image" Target="media/image467.png"/><Relationship Id="rId489" Type="http://schemas.openxmlformats.org/officeDocument/2006/relationships/image" Target="media/image468.png"/><Relationship Id="rId490" Type="http://schemas.openxmlformats.org/officeDocument/2006/relationships/image" Target="media/image469.png"/><Relationship Id="rId491" Type="http://schemas.openxmlformats.org/officeDocument/2006/relationships/image" Target="media/image470.png"/><Relationship Id="rId492" Type="http://schemas.openxmlformats.org/officeDocument/2006/relationships/image" Target="media/image471.png"/><Relationship Id="rId493" Type="http://schemas.openxmlformats.org/officeDocument/2006/relationships/image" Target="media/image472.png"/><Relationship Id="rId494" Type="http://schemas.openxmlformats.org/officeDocument/2006/relationships/image" Target="media/image473.png"/><Relationship Id="rId495" Type="http://schemas.openxmlformats.org/officeDocument/2006/relationships/image" Target="media/image474.png"/><Relationship Id="rId496" Type="http://schemas.openxmlformats.org/officeDocument/2006/relationships/image" Target="media/image475.png"/><Relationship Id="rId497" Type="http://schemas.openxmlformats.org/officeDocument/2006/relationships/image" Target="media/image476.png"/><Relationship Id="rId498" Type="http://schemas.openxmlformats.org/officeDocument/2006/relationships/image" Target="media/image477.png"/><Relationship Id="rId499" Type="http://schemas.openxmlformats.org/officeDocument/2006/relationships/image" Target="media/image478.png"/><Relationship Id="rId500" Type="http://schemas.openxmlformats.org/officeDocument/2006/relationships/image" Target="media/image479.png"/><Relationship Id="rId501" Type="http://schemas.openxmlformats.org/officeDocument/2006/relationships/image" Target="media/image480.png"/><Relationship Id="rId502" Type="http://schemas.openxmlformats.org/officeDocument/2006/relationships/image" Target="media/image481.png"/><Relationship Id="rId503" Type="http://schemas.openxmlformats.org/officeDocument/2006/relationships/image" Target="media/image482.png"/><Relationship Id="rId504" Type="http://schemas.openxmlformats.org/officeDocument/2006/relationships/image" Target="media/image483.png"/><Relationship Id="rId505" Type="http://schemas.openxmlformats.org/officeDocument/2006/relationships/image" Target="media/image484.png"/><Relationship Id="rId506" Type="http://schemas.openxmlformats.org/officeDocument/2006/relationships/image" Target="media/image485.png"/><Relationship Id="rId507" Type="http://schemas.openxmlformats.org/officeDocument/2006/relationships/image" Target="media/image486.png"/><Relationship Id="rId508" Type="http://schemas.openxmlformats.org/officeDocument/2006/relationships/image" Target="media/image487.png"/><Relationship Id="rId509" Type="http://schemas.openxmlformats.org/officeDocument/2006/relationships/image" Target="media/image488.png"/><Relationship Id="rId510" Type="http://schemas.openxmlformats.org/officeDocument/2006/relationships/image" Target="media/image489.png"/><Relationship Id="rId511" Type="http://schemas.openxmlformats.org/officeDocument/2006/relationships/image" Target="media/image490.png"/><Relationship Id="rId512" Type="http://schemas.openxmlformats.org/officeDocument/2006/relationships/image" Target="media/image491.png"/><Relationship Id="rId513" Type="http://schemas.openxmlformats.org/officeDocument/2006/relationships/image" Target="media/image492.png"/><Relationship Id="rId514" Type="http://schemas.openxmlformats.org/officeDocument/2006/relationships/image" Target="media/image493.png"/><Relationship Id="rId515" Type="http://schemas.openxmlformats.org/officeDocument/2006/relationships/image" Target="media/image494.png"/><Relationship Id="rId516" Type="http://schemas.openxmlformats.org/officeDocument/2006/relationships/image" Target="media/image495.png"/><Relationship Id="rId517" Type="http://schemas.openxmlformats.org/officeDocument/2006/relationships/image" Target="media/image496.png"/><Relationship Id="rId518" Type="http://schemas.openxmlformats.org/officeDocument/2006/relationships/image" Target="media/image497.png"/><Relationship Id="rId519" Type="http://schemas.openxmlformats.org/officeDocument/2006/relationships/image" Target="media/image498.png"/><Relationship Id="rId520" Type="http://schemas.openxmlformats.org/officeDocument/2006/relationships/image" Target="media/image499.png"/><Relationship Id="rId521" Type="http://schemas.openxmlformats.org/officeDocument/2006/relationships/image" Target="media/image500.png"/><Relationship Id="rId522" Type="http://schemas.openxmlformats.org/officeDocument/2006/relationships/image" Target="media/image501.png"/><Relationship Id="rId523" Type="http://schemas.openxmlformats.org/officeDocument/2006/relationships/image" Target="media/image502.png"/><Relationship Id="rId524" Type="http://schemas.openxmlformats.org/officeDocument/2006/relationships/image" Target="media/image503.png"/><Relationship Id="rId525" Type="http://schemas.openxmlformats.org/officeDocument/2006/relationships/image" Target="media/image504.png"/><Relationship Id="rId526" Type="http://schemas.openxmlformats.org/officeDocument/2006/relationships/image" Target="media/image505.png"/><Relationship Id="rId527" Type="http://schemas.openxmlformats.org/officeDocument/2006/relationships/image" Target="media/image506.png"/><Relationship Id="rId528" Type="http://schemas.openxmlformats.org/officeDocument/2006/relationships/image" Target="media/image507.png"/><Relationship Id="rId529" Type="http://schemas.openxmlformats.org/officeDocument/2006/relationships/image" Target="media/image508.png"/><Relationship Id="rId530" Type="http://schemas.openxmlformats.org/officeDocument/2006/relationships/image" Target="media/image509.png"/><Relationship Id="rId531" Type="http://schemas.openxmlformats.org/officeDocument/2006/relationships/image" Target="media/image510.png"/><Relationship Id="rId532" Type="http://schemas.openxmlformats.org/officeDocument/2006/relationships/image" Target="media/image511.png"/><Relationship Id="rId533" Type="http://schemas.openxmlformats.org/officeDocument/2006/relationships/image" Target="media/image512.png"/><Relationship Id="rId534" Type="http://schemas.openxmlformats.org/officeDocument/2006/relationships/image" Target="media/image513.png"/><Relationship Id="rId535" Type="http://schemas.openxmlformats.org/officeDocument/2006/relationships/image" Target="media/image514.png"/><Relationship Id="rId536" Type="http://schemas.openxmlformats.org/officeDocument/2006/relationships/image" Target="media/image515.png"/><Relationship Id="rId537" Type="http://schemas.openxmlformats.org/officeDocument/2006/relationships/image" Target="media/image516.png"/><Relationship Id="rId538" Type="http://schemas.openxmlformats.org/officeDocument/2006/relationships/image" Target="media/image517.png"/><Relationship Id="rId539" Type="http://schemas.openxmlformats.org/officeDocument/2006/relationships/image" Target="media/image518.png"/><Relationship Id="rId540" Type="http://schemas.openxmlformats.org/officeDocument/2006/relationships/image" Target="media/image519.png"/><Relationship Id="rId541" Type="http://schemas.openxmlformats.org/officeDocument/2006/relationships/image" Target="media/image520.png"/><Relationship Id="rId542" Type="http://schemas.openxmlformats.org/officeDocument/2006/relationships/image" Target="media/image521.png"/><Relationship Id="rId543" Type="http://schemas.openxmlformats.org/officeDocument/2006/relationships/image" Target="media/image522.png"/><Relationship Id="rId544" Type="http://schemas.openxmlformats.org/officeDocument/2006/relationships/image" Target="media/image523.png"/><Relationship Id="rId545" Type="http://schemas.openxmlformats.org/officeDocument/2006/relationships/image" Target="media/image524.png"/><Relationship Id="rId546" Type="http://schemas.openxmlformats.org/officeDocument/2006/relationships/image" Target="media/image525.png"/><Relationship Id="rId547" Type="http://schemas.openxmlformats.org/officeDocument/2006/relationships/image" Target="media/image526.png"/><Relationship Id="rId548" Type="http://schemas.openxmlformats.org/officeDocument/2006/relationships/image" Target="media/image527.png"/><Relationship Id="rId549" Type="http://schemas.openxmlformats.org/officeDocument/2006/relationships/image" Target="media/image528.png"/><Relationship Id="rId550" Type="http://schemas.openxmlformats.org/officeDocument/2006/relationships/image" Target="media/image529.png"/><Relationship Id="rId551" Type="http://schemas.openxmlformats.org/officeDocument/2006/relationships/image" Target="media/image530.png"/><Relationship Id="rId552" Type="http://schemas.openxmlformats.org/officeDocument/2006/relationships/image" Target="media/image531.png"/><Relationship Id="rId553" Type="http://schemas.openxmlformats.org/officeDocument/2006/relationships/image" Target="media/image532.png"/><Relationship Id="rId554" Type="http://schemas.openxmlformats.org/officeDocument/2006/relationships/image" Target="media/image533.png"/><Relationship Id="rId555" Type="http://schemas.openxmlformats.org/officeDocument/2006/relationships/image" Target="media/image534.png"/><Relationship Id="rId556" Type="http://schemas.openxmlformats.org/officeDocument/2006/relationships/image" Target="media/image535.png"/><Relationship Id="rId557" Type="http://schemas.openxmlformats.org/officeDocument/2006/relationships/image" Target="media/image536.png"/><Relationship Id="rId558" Type="http://schemas.openxmlformats.org/officeDocument/2006/relationships/image" Target="media/image537.png"/><Relationship Id="rId559" Type="http://schemas.openxmlformats.org/officeDocument/2006/relationships/image" Target="media/image538.png"/><Relationship Id="rId560" Type="http://schemas.openxmlformats.org/officeDocument/2006/relationships/image" Target="media/image539.png"/><Relationship Id="rId561" Type="http://schemas.openxmlformats.org/officeDocument/2006/relationships/image" Target="media/image540.png"/><Relationship Id="rId562" Type="http://schemas.openxmlformats.org/officeDocument/2006/relationships/image" Target="media/image541.png"/><Relationship Id="rId563" Type="http://schemas.openxmlformats.org/officeDocument/2006/relationships/image" Target="media/image542.png"/><Relationship Id="rId564" Type="http://schemas.openxmlformats.org/officeDocument/2006/relationships/image" Target="media/image543.png"/><Relationship Id="rId565" Type="http://schemas.openxmlformats.org/officeDocument/2006/relationships/image" Target="media/image544.png"/><Relationship Id="rId566" Type="http://schemas.openxmlformats.org/officeDocument/2006/relationships/image" Target="media/image545.png"/><Relationship Id="rId567" Type="http://schemas.openxmlformats.org/officeDocument/2006/relationships/image" Target="media/image546.png"/><Relationship Id="rId568" Type="http://schemas.openxmlformats.org/officeDocument/2006/relationships/image" Target="media/image547.png"/><Relationship Id="rId569" Type="http://schemas.openxmlformats.org/officeDocument/2006/relationships/image" Target="media/image548.png"/><Relationship Id="rId570" Type="http://schemas.openxmlformats.org/officeDocument/2006/relationships/image" Target="media/image549.png"/><Relationship Id="rId571" Type="http://schemas.openxmlformats.org/officeDocument/2006/relationships/image" Target="media/image550.png"/><Relationship Id="rId572" Type="http://schemas.openxmlformats.org/officeDocument/2006/relationships/image" Target="media/image551.png"/><Relationship Id="rId573" Type="http://schemas.openxmlformats.org/officeDocument/2006/relationships/image" Target="media/image552.png"/><Relationship Id="rId574" Type="http://schemas.openxmlformats.org/officeDocument/2006/relationships/image" Target="media/image553.png"/><Relationship Id="rId575" Type="http://schemas.openxmlformats.org/officeDocument/2006/relationships/image" Target="media/image554.png"/><Relationship Id="rId576" Type="http://schemas.openxmlformats.org/officeDocument/2006/relationships/image" Target="media/image555.png"/><Relationship Id="rId577" Type="http://schemas.openxmlformats.org/officeDocument/2006/relationships/image" Target="media/image556.png"/><Relationship Id="rId578" Type="http://schemas.openxmlformats.org/officeDocument/2006/relationships/image" Target="media/image557.png"/><Relationship Id="rId579" Type="http://schemas.openxmlformats.org/officeDocument/2006/relationships/image" Target="media/image558.png"/><Relationship Id="rId580" Type="http://schemas.openxmlformats.org/officeDocument/2006/relationships/image" Target="media/image559.png"/><Relationship Id="rId581" Type="http://schemas.openxmlformats.org/officeDocument/2006/relationships/image" Target="media/image560.png"/><Relationship Id="rId582" Type="http://schemas.openxmlformats.org/officeDocument/2006/relationships/image" Target="media/image561.png"/><Relationship Id="rId583" Type="http://schemas.openxmlformats.org/officeDocument/2006/relationships/image" Target="media/image562.png"/><Relationship Id="rId584" Type="http://schemas.openxmlformats.org/officeDocument/2006/relationships/image" Target="media/image563.png"/><Relationship Id="rId585" Type="http://schemas.openxmlformats.org/officeDocument/2006/relationships/image" Target="media/image564.png"/><Relationship Id="rId586" Type="http://schemas.openxmlformats.org/officeDocument/2006/relationships/image" Target="media/image565.png"/><Relationship Id="rId587" Type="http://schemas.openxmlformats.org/officeDocument/2006/relationships/image" Target="media/image566.png"/><Relationship Id="rId588" Type="http://schemas.openxmlformats.org/officeDocument/2006/relationships/image" Target="media/image567.png"/><Relationship Id="rId589" Type="http://schemas.openxmlformats.org/officeDocument/2006/relationships/image" Target="media/image568.png"/><Relationship Id="rId590" Type="http://schemas.openxmlformats.org/officeDocument/2006/relationships/image" Target="media/image569.png"/><Relationship Id="rId591" Type="http://schemas.openxmlformats.org/officeDocument/2006/relationships/image" Target="media/image570.png"/><Relationship Id="rId592" Type="http://schemas.openxmlformats.org/officeDocument/2006/relationships/image" Target="media/image571.png"/><Relationship Id="rId593" Type="http://schemas.openxmlformats.org/officeDocument/2006/relationships/image" Target="media/image572.png"/><Relationship Id="rId594" Type="http://schemas.openxmlformats.org/officeDocument/2006/relationships/image" Target="media/image573.png"/><Relationship Id="rId595" Type="http://schemas.openxmlformats.org/officeDocument/2006/relationships/image" Target="media/image574.png"/><Relationship Id="rId596" Type="http://schemas.openxmlformats.org/officeDocument/2006/relationships/image" Target="media/image575.png"/><Relationship Id="rId597" Type="http://schemas.openxmlformats.org/officeDocument/2006/relationships/image" Target="media/image576.png"/><Relationship Id="rId598" Type="http://schemas.openxmlformats.org/officeDocument/2006/relationships/image" Target="media/image577.png"/><Relationship Id="rId599" Type="http://schemas.openxmlformats.org/officeDocument/2006/relationships/image" Target="media/image578.png"/><Relationship Id="rId600" Type="http://schemas.openxmlformats.org/officeDocument/2006/relationships/image" Target="media/image579.png"/><Relationship Id="rId601" Type="http://schemas.openxmlformats.org/officeDocument/2006/relationships/image" Target="media/image580.png"/><Relationship Id="rId602" Type="http://schemas.openxmlformats.org/officeDocument/2006/relationships/image" Target="media/image581.png"/><Relationship Id="rId603" Type="http://schemas.openxmlformats.org/officeDocument/2006/relationships/image" Target="media/image582.png"/><Relationship Id="rId604" Type="http://schemas.openxmlformats.org/officeDocument/2006/relationships/image" Target="media/image583.png"/><Relationship Id="rId605" Type="http://schemas.openxmlformats.org/officeDocument/2006/relationships/image" Target="media/image584.png"/><Relationship Id="rId606" Type="http://schemas.openxmlformats.org/officeDocument/2006/relationships/image" Target="media/image585.png"/><Relationship Id="rId607" Type="http://schemas.openxmlformats.org/officeDocument/2006/relationships/image" Target="media/image586.png"/><Relationship Id="rId608" Type="http://schemas.openxmlformats.org/officeDocument/2006/relationships/image" Target="media/image587.png"/><Relationship Id="rId609" Type="http://schemas.openxmlformats.org/officeDocument/2006/relationships/image" Target="media/image588.png"/><Relationship Id="rId610" Type="http://schemas.openxmlformats.org/officeDocument/2006/relationships/image" Target="media/image589.png"/><Relationship Id="rId611" Type="http://schemas.openxmlformats.org/officeDocument/2006/relationships/image" Target="media/image590.png"/><Relationship Id="rId612" Type="http://schemas.openxmlformats.org/officeDocument/2006/relationships/image" Target="media/image591.png"/><Relationship Id="rId613" Type="http://schemas.openxmlformats.org/officeDocument/2006/relationships/image" Target="media/image592.png"/><Relationship Id="rId614" Type="http://schemas.openxmlformats.org/officeDocument/2006/relationships/image" Target="media/image593.png"/><Relationship Id="rId615" Type="http://schemas.openxmlformats.org/officeDocument/2006/relationships/image" Target="media/image594.png"/><Relationship Id="rId616" Type="http://schemas.openxmlformats.org/officeDocument/2006/relationships/image" Target="media/image595.png"/><Relationship Id="rId617" Type="http://schemas.openxmlformats.org/officeDocument/2006/relationships/image" Target="media/image596.png"/><Relationship Id="rId618" Type="http://schemas.openxmlformats.org/officeDocument/2006/relationships/image" Target="media/image597.png"/><Relationship Id="rId619" Type="http://schemas.openxmlformats.org/officeDocument/2006/relationships/image" Target="media/image598.png"/><Relationship Id="rId620" Type="http://schemas.openxmlformats.org/officeDocument/2006/relationships/image" Target="media/image599.png"/><Relationship Id="rId621" Type="http://schemas.openxmlformats.org/officeDocument/2006/relationships/image" Target="media/image600.png"/><Relationship Id="rId622" Type="http://schemas.openxmlformats.org/officeDocument/2006/relationships/image" Target="media/image601.png"/><Relationship Id="rId623" Type="http://schemas.openxmlformats.org/officeDocument/2006/relationships/image" Target="media/image602.png"/><Relationship Id="rId624" Type="http://schemas.openxmlformats.org/officeDocument/2006/relationships/image" Target="media/image603.png"/><Relationship Id="rId625" Type="http://schemas.openxmlformats.org/officeDocument/2006/relationships/image" Target="media/image604.png"/><Relationship Id="rId626" Type="http://schemas.openxmlformats.org/officeDocument/2006/relationships/image" Target="media/image605.png"/><Relationship Id="rId627" Type="http://schemas.openxmlformats.org/officeDocument/2006/relationships/image" Target="media/image606.png"/><Relationship Id="rId628" Type="http://schemas.openxmlformats.org/officeDocument/2006/relationships/image" Target="media/image607.png"/><Relationship Id="rId629" Type="http://schemas.openxmlformats.org/officeDocument/2006/relationships/image" Target="media/image608.png"/><Relationship Id="rId630" Type="http://schemas.openxmlformats.org/officeDocument/2006/relationships/image" Target="media/image609.png"/><Relationship Id="rId631" Type="http://schemas.openxmlformats.org/officeDocument/2006/relationships/image" Target="media/image610.png"/><Relationship Id="rId632" Type="http://schemas.openxmlformats.org/officeDocument/2006/relationships/image" Target="media/image611.png"/><Relationship Id="rId633" Type="http://schemas.openxmlformats.org/officeDocument/2006/relationships/image" Target="media/image612.png"/><Relationship Id="rId634" Type="http://schemas.openxmlformats.org/officeDocument/2006/relationships/image" Target="media/image613.png"/><Relationship Id="rId635" Type="http://schemas.openxmlformats.org/officeDocument/2006/relationships/image" Target="media/image614.png"/><Relationship Id="rId636" Type="http://schemas.openxmlformats.org/officeDocument/2006/relationships/image" Target="media/image615.png"/><Relationship Id="rId637" Type="http://schemas.openxmlformats.org/officeDocument/2006/relationships/image" Target="media/image616.png"/><Relationship Id="rId638" Type="http://schemas.openxmlformats.org/officeDocument/2006/relationships/image" Target="media/image617.png"/><Relationship Id="rId639" Type="http://schemas.openxmlformats.org/officeDocument/2006/relationships/image" Target="media/image618.png"/><Relationship Id="rId640" Type="http://schemas.openxmlformats.org/officeDocument/2006/relationships/image" Target="media/image619.png"/><Relationship Id="rId641" Type="http://schemas.openxmlformats.org/officeDocument/2006/relationships/image" Target="media/image620.png"/><Relationship Id="rId642" Type="http://schemas.openxmlformats.org/officeDocument/2006/relationships/image" Target="media/image621.png"/><Relationship Id="rId643" Type="http://schemas.openxmlformats.org/officeDocument/2006/relationships/image" Target="media/image622.png"/><Relationship Id="rId644" Type="http://schemas.openxmlformats.org/officeDocument/2006/relationships/image" Target="media/image623.png"/><Relationship Id="rId645" Type="http://schemas.openxmlformats.org/officeDocument/2006/relationships/image" Target="media/image624.png"/><Relationship Id="rId646" Type="http://schemas.openxmlformats.org/officeDocument/2006/relationships/image" Target="media/image625.png"/><Relationship Id="rId647" Type="http://schemas.openxmlformats.org/officeDocument/2006/relationships/image" Target="media/image626.png"/><Relationship Id="rId648" Type="http://schemas.openxmlformats.org/officeDocument/2006/relationships/image" Target="media/image627.png"/><Relationship Id="rId649" Type="http://schemas.openxmlformats.org/officeDocument/2006/relationships/image" Target="media/image628.png"/><Relationship Id="rId650" Type="http://schemas.openxmlformats.org/officeDocument/2006/relationships/image" Target="media/image629.png"/><Relationship Id="rId651" Type="http://schemas.openxmlformats.org/officeDocument/2006/relationships/image" Target="media/image630.png"/><Relationship Id="rId652" Type="http://schemas.openxmlformats.org/officeDocument/2006/relationships/image" Target="media/image631.png"/><Relationship Id="rId653" Type="http://schemas.openxmlformats.org/officeDocument/2006/relationships/image" Target="media/image632.png"/><Relationship Id="rId654" Type="http://schemas.openxmlformats.org/officeDocument/2006/relationships/image" Target="media/image633.png"/><Relationship Id="rId655" Type="http://schemas.openxmlformats.org/officeDocument/2006/relationships/image" Target="media/image634.png"/><Relationship Id="rId656" Type="http://schemas.openxmlformats.org/officeDocument/2006/relationships/image" Target="media/image635.png"/><Relationship Id="rId657" Type="http://schemas.openxmlformats.org/officeDocument/2006/relationships/image" Target="media/image636.png"/><Relationship Id="rId658" Type="http://schemas.openxmlformats.org/officeDocument/2006/relationships/image" Target="media/image637.png"/><Relationship Id="rId659" Type="http://schemas.openxmlformats.org/officeDocument/2006/relationships/image" Target="media/image638.png"/><Relationship Id="rId660" Type="http://schemas.openxmlformats.org/officeDocument/2006/relationships/image" Target="media/image639.png"/><Relationship Id="rId661" Type="http://schemas.openxmlformats.org/officeDocument/2006/relationships/image" Target="media/image640.png"/><Relationship Id="rId662" Type="http://schemas.openxmlformats.org/officeDocument/2006/relationships/image" Target="media/image641.png"/><Relationship Id="rId663" Type="http://schemas.openxmlformats.org/officeDocument/2006/relationships/image" Target="media/image642.png"/><Relationship Id="rId664" Type="http://schemas.openxmlformats.org/officeDocument/2006/relationships/image" Target="media/image643.png"/><Relationship Id="rId665" Type="http://schemas.openxmlformats.org/officeDocument/2006/relationships/image" Target="media/image644.png"/><Relationship Id="rId666" Type="http://schemas.openxmlformats.org/officeDocument/2006/relationships/image" Target="media/image645.png"/><Relationship Id="rId667" Type="http://schemas.openxmlformats.org/officeDocument/2006/relationships/image" Target="media/image646.png"/><Relationship Id="rId668" Type="http://schemas.openxmlformats.org/officeDocument/2006/relationships/image" Target="media/image647.png"/><Relationship Id="rId669" Type="http://schemas.openxmlformats.org/officeDocument/2006/relationships/image" Target="media/image648.png"/><Relationship Id="rId670" Type="http://schemas.openxmlformats.org/officeDocument/2006/relationships/image" Target="media/image649.png"/><Relationship Id="rId671" Type="http://schemas.openxmlformats.org/officeDocument/2006/relationships/image" Target="media/image650.png"/><Relationship Id="rId672" Type="http://schemas.openxmlformats.org/officeDocument/2006/relationships/image" Target="media/image651.png"/><Relationship Id="rId673" Type="http://schemas.openxmlformats.org/officeDocument/2006/relationships/image" Target="media/image652.png"/><Relationship Id="rId674" Type="http://schemas.openxmlformats.org/officeDocument/2006/relationships/image" Target="media/image653.png"/><Relationship Id="rId675" Type="http://schemas.openxmlformats.org/officeDocument/2006/relationships/image" Target="media/image654.png"/><Relationship Id="rId676" Type="http://schemas.openxmlformats.org/officeDocument/2006/relationships/image" Target="media/image655.png"/><Relationship Id="rId677" Type="http://schemas.openxmlformats.org/officeDocument/2006/relationships/image" Target="media/image656.png"/><Relationship Id="rId678" Type="http://schemas.openxmlformats.org/officeDocument/2006/relationships/image" Target="media/image657.png"/><Relationship Id="rId679" Type="http://schemas.openxmlformats.org/officeDocument/2006/relationships/image" Target="media/image658.png"/><Relationship Id="rId680" Type="http://schemas.openxmlformats.org/officeDocument/2006/relationships/image" Target="media/image659.png"/><Relationship Id="rId681" Type="http://schemas.openxmlformats.org/officeDocument/2006/relationships/image" Target="media/image660.png"/><Relationship Id="rId682" Type="http://schemas.openxmlformats.org/officeDocument/2006/relationships/image" Target="media/image661.png"/><Relationship Id="rId683" Type="http://schemas.openxmlformats.org/officeDocument/2006/relationships/image" Target="media/image662.png"/><Relationship Id="rId684" Type="http://schemas.openxmlformats.org/officeDocument/2006/relationships/image" Target="media/image663.png"/><Relationship Id="rId685" Type="http://schemas.openxmlformats.org/officeDocument/2006/relationships/image" Target="media/image664.png"/><Relationship Id="rId686" Type="http://schemas.openxmlformats.org/officeDocument/2006/relationships/image" Target="media/image665.png"/><Relationship Id="rId687" Type="http://schemas.openxmlformats.org/officeDocument/2006/relationships/image" Target="media/image666.png"/><Relationship Id="rId688" Type="http://schemas.openxmlformats.org/officeDocument/2006/relationships/image" Target="media/image667.png"/><Relationship Id="rId689" Type="http://schemas.openxmlformats.org/officeDocument/2006/relationships/image" Target="media/image668.png"/><Relationship Id="rId690" Type="http://schemas.openxmlformats.org/officeDocument/2006/relationships/image" Target="media/image669.png"/><Relationship Id="rId691" Type="http://schemas.openxmlformats.org/officeDocument/2006/relationships/image" Target="media/image670.png"/><Relationship Id="rId692" Type="http://schemas.openxmlformats.org/officeDocument/2006/relationships/image" Target="media/image671.png"/><Relationship Id="rId693" Type="http://schemas.openxmlformats.org/officeDocument/2006/relationships/image" Target="media/image672.png"/><Relationship Id="rId694" Type="http://schemas.openxmlformats.org/officeDocument/2006/relationships/image" Target="media/image673.png"/><Relationship Id="rId695" Type="http://schemas.openxmlformats.org/officeDocument/2006/relationships/image" Target="media/image674.png"/><Relationship Id="rId696" Type="http://schemas.openxmlformats.org/officeDocument/2006/relationships/image" Target="media/image675.png"/><Relationship Id="rId697" Type="http://schemas.openxmlformats.org/officeDocument/2006/relationships/image" Target="media/image676.png"/><Relationship Id="rId698" Type="http://schemas.openxmlformats.org/officeDocument/2006/relationships/image" Target="media/image677.png"/><Relationship Id="rId699" Type="http://schemas.openxmlformats.org/officeDocument/2006/relationships/image" Target="media/image678.png"/><Relationship Id="rId700" Type="http://schemas.openxmlformats.org/officeDocument/2006/relationships/image" Target="media/image679.png"/><Relationship Id="rId701" Type="http://schemas.openxmlformats.org/officeDocument/2006/relationships/image" Target="media/image680.png"/><Relationship Id="rId702" Type="http://schemas.openxmlformats.org/officeDocument/2006/relationships/image" Target="media/image681.png"/><Relationship Id="rId703" Type="http://schemas.openxmlformats.org/officeDocument/2006/relationships/image" Target="media/image682.png"/><Relationship Id="rId704" Type="http://schemas.openxmlformats.org/officeDocument/2006/relationships/image" Target="media/image683.png"/><Relationship Id="rId705" Type="http://schemas.openxmlformats.org/officeDocument/2006/relationships/image" Target="media/image684.png"/><Relationship Id="rId706" Type="http://schemas.openxmlformats.org/officeDocument/2006/relationships/image" Target="media/image685.png"/><Relationship Id="rId707" Type="http://schemas.openxmlformats.org/officeDocument/2006/relationships/image" Target="media/image686.png"/><Relationship Id="rId708" Type="http://schemas.openxmlformats.org/officeDocument/2006/relationships/image" Target="media/image687.png"/><Relationship Id="rId709" Type="http://schemas.openxmlformats.org/officeDocument/2006/relationships/image" Target="media/image688.png"/><Relationship Id="rId710" Type="http://schemas.openxmlformats.org/officeDocument/2006/relationships/image" Target="media/image689.png"/><Relationship Id="rId711" Type="http://schemas.openxmlformats.org/officeDocument/2006/relationships/image" Target="media/image690.png"/><Relationship Id="rId712" Type="http://schemas.openxmlformats.org/officeDocument/2006/relationships/image" Target="media/image691.png"/><Relationship Id="rId713" Type="http://schemas.openxmlformats.org/officeDocument/2006/relationships/image" Target="media/image692.png"/><Relationship Id="rId714" Type="http://schemas.openxmlformats.org/officeDocument/2006/relationships/image" Target="media/image693.png"/><Relationship Id="rId715" Type="http://schemas.openxmlformats.org/officeDocument/2006/relationships/image" Target="media/image694.png"/><Relationship Id="rId716" Type="http://schemas.openxmlformats.org/officeDocument/2006/relationships/image" Target="media/image695.png"/><Relationship Id="rId717" Type="http://schemas.openxmlformats.org/officeDocument/2006/relationships/image" Target="media/image696.png"/><Relationship Id="rId718" Type="http://schemas.openxmlformats.org/officeDocument/2006/relationships/image" Target="media/image697.png"/><Relationship Id="rId719" Type="http://schemas.openxmlformats.org/officeDocument/2006/relationships/image" Target="media/image698.png"/><Relationship Id="rId720" Type="http://schemas.openxmlformats.org/officeDocument/2006/relationships/image" Target="media/image699.png"/><Relationship Id="rId721" Type="http://schemas.openxmlformats.org/officeDocument/2006/relationships/image" Target="media/image700.png"/><Relationship Id="rId722" Type="http://schemas.openxmlformats.org/officeDocument/2006/relationships/image" Target="media/image701.png"/><Relationship Id="rId723" Type="http://schemas.openxmlformats.org/officeDocument/2006/relationships/image" Target="media/image702.png"/><Relationship Id="rId724" Type="http://schemas.openxmlformats.org/officeDocument/2006/relationships/image" Target="media/image703.png"/><Relationship Id="rId725" Type="http://schemas.openxmlformats.org/officeDocument/2006/relationships/image" Target="media/image704.png"/><Relationship Id="rId726" Type="http://schemas.openxmlformats.org/officeDocument/2006/relationships/image" Target="media/image705.png"/><Relationship Id="rId727" Type="http://schemas.openxmlformats.org/officeDocument/2006/relationships/image" Target="media/image706.png"/><Relationship Id="rId728" Type="http://schemas.openxmlformats.org/officeDocument/2006/relationships/image" Target="media/image707.png"/><Relationship Id="rId729" Type="http://schemas.openxmlformats.org/officeDocument/2006/relationships/image" Target="media/image708.png"/><Relationship Id="rId730" Type="http://schemas.openxmlformats.org/officeDocument/2006/relationships/image" Target="media/image709.png"/><Relationship Id="rId731" Type="http://schemas.openxmlformats.org/officeDocument/2006/relationships/image" Target="media/image710.png"/><Relationship Id="rId732" Type="http://schemas.openxmlformats.org/officeDocument/2006/relationships/image" Target="media/image711.png"/><Relationship Id="rId733" Type="http://schemas.openxmlformats.org/officeDocument/2006/relationships/image" Target="media/image712.png"/><Relationship Id="rId734" Type="http://schemas.openxmlformats.org/officeDocument/2006/relationships/image" Target="media/image713.png"/><Relationship Id="rId735" Type="http://schemas.openxmlformats.org/officeDocument/2006/relationships/image" Target="media/image714.png"/><Relationship Id="rId736" Type="http://schemas.openxmlformats.org/officeDocument/2006/relationships/image" Target="media/image715.png"/><Relationship Id="rId737" Type="http://schemas.openxmlformats.org/officeDocument/2006/relationships/image" Target="media/image716.png"/><Relationship Id="rId738" Type="http://schemas.openxmlformats.org/officeDocument/2006/relationships/image" Target="media/image717.png"/><Relationship Id="rId739" Type="http://schemas.openxmlformats.org/officeDocument/2006/relationships/image" Target="media/image718.png"/><Relationship Id="rId740" Type="http://schemas.openxmlformats.org/officeDocument/2006/relationships/image" Target="media/image719.png"/><Relationship Id="rId741" Type="http://schemas.openxmlformats.org/officeDocument/2006/relationships/image" Target="media/image720.png"/><Relationship Id="rId742" Type="http://schemas.openxmlformats.org/officeDocument/2006/relationships/image" Target="media/image721.png"/><Relationship Id="rId743" Type="http://schemas.openxmlformats.org/officeDocument/2006/relationships/image" Target="media/image722.png"/><Relationship Id="rId744" Type="http://schemas.openxmlformats.org/officeDocument/2006/relationships/image" Target="media/image723.png"/><Relationship Id="rId745" Type="http://schemas.openxmlformats.org/officeDocument/2006/relationships/image" Target="media/image724.png"/><Relationship Id="rId746" Type="http://schemas.openxmlformats.org/officeDocument/2006/relationships/image" Target="media/image725.png"/><Relationship Id="rId747" Type="http://schemas.openxmlformats.org/officeDocument/2006/relationships/image" Target="media/image726.png"/><Relationship Id="rId748" Type="http://schemas.openxmlformats.org/officeDocument/2006/relationships/image" Target="media/image727.png"/><Relationship Id="rId749" Type="http://schemas.openxmlformats.org/officeDocument/2006/relationships/image" Target="media/image728.png"/><Relationship Id="rId750" Type="http://schemas.openxmlformats.org/officeDocument/2006/relationships/image" Target="media/image729.png"/><Relationship Id="rId751" Type="http://schemas.openxmlformats.org/officeDocument/2006/relationships/image" Target="media/image730.png"/><Relationship Id="rId752" Type="http://schemas.openxmlformats.org/officeDocument/2006/relationships/image" Target="media/image731.png"/><Relationship Id="rId753" Type="http://schemas.openxmlformats.org/officeDocument/2006/relationships/image" Target="media/image732.png"/><Relationship Id="rId754" Type="http://schemas.openxmlformats.org/officeDocument/2006/relationships/image" Target="media/image733.png"/><Relationship Id="rId755" Type="http://schemas.openxmlformats.org/officeDocument/2006/relationships/image" Target="media/image734.png"/><Relationship Id="rId756" Type="http://schemas.openxmlformats.org/officeDocument/2006/relationships/image" Target="media/image735.png"/><Relationship Id="rId757" Type="http://schemas.openxmlformats.org/officeDocument/2006/relationships/image" Target="media/image736.png"/><Relationship Id="rId758" Type="http://schemas.openxmlformats.org/officeDocument/2006/relationships/image" Target="media/image737.png"/><Relationship Id="rId759" Type="http://schemas.openxmlformats.org/officeDocument/2006/relationships/image" Target="media/image738.png"/><Relationship Id="rId760" Type="http://schemas.openxmlformats.org/officeDocument/2006/relationships/image" Target="media/image739.png"/><Relationship Id="rId761" Type="http://schemas.openxmlformats.org/officeDocument/2006/relationships/image" Target="media/image740.png"/><Relationship Id="rId762" Type="http://schemas.openxmlformats.org/officeDocument/2006/relationships/image" Target="media/image741.png"/><Relationship Id="rId763" Type="http://schemas.openxmlformats.org/officeDocument/2006/relationships/image" Target="media/image742.png"/><Relationship Id="rId764" Type="http://schemas.openxmlformats.org/officeDocument/2006/relationships/image" Target="media/image743.png"/><Relationship Id="rId765" Type="http://schemas.openxmlformats.org/officeDocument/2006/relationships/image" Target="media/image744.png"/><Relationship Id="rId766" Type="http://schemas.openxmlformats.org/officeDocument/2006/relationships/image" Target="media/image745.png"/><Relationship Id="rId767" Type="http://schemas.openxmlformats.org/officeDocument/2006/relationships/image" Target="media/image746.png"/><Relationship Id="rId768" Type="http://schemas.openxmlformats.org/officeDocument/2006/relationships/image" Target="media/image747.png"/><Relationship Id="rId769" Type="http://schemas.openxmlformats.org/officeDocument/2006/relationships/image" Target="media/image748.png"/><Relationship Id="rId770" Type="http://schemas.openxmlformats.org/officeDocument/2006/relationships/image" Target="media/image749.png"/><Relationship Id="rId771" Type="http://schemas.openxmlformats.org/officeDocument/2006/relationships/image" Target="media/image750.png"/><Relationship Id="rId772" Type="http://schemas.openxmlformats.org/officeDocument/2006/relationships/image" Target="media/image751.png"/><Relationship Id="rId773" Type="http://schemas.openxmlformats.org/officeDocument/2006/relationships/image" Target="media/image752.png"/><Relationship Id="rId774" Type="http://schemas.openxmlformats.org/officeDocument/2006/relationships/image" Target="media/image753.png"/><Relationship Id="rId775" Type="http://schemas.openxmlformats.org/officeDocument/2006/relationships/image" Target="media/image754.png"/><Relationship Id="rId776" Type="http://schemas.openxmlformats.org/officeDocument/2006/relationships/image" Target="media/image755.png"/><Relationship Id="rId777" Type="http://schemas.openxmlformats.org/officeDocument/2006/relationships/image" Target="media/image756.png"/><Relationship Id="rId778" Type="http://schemas.openxmlformats.org/officeDocument/2006/relationships/image" Target="media/image757.png"/><Relationship Id="rId779" Type="http://schemas.openxmlformats.org/officeDocument/2006/relationships/image" Target="media/image758.png"/><Relationship Id="rId780" Type="http://schemas.openxmlformats.org/officeDocument/2006/relationships/image" Target="media/image759.png"/><Relationship Id="rId781" Type="http://schemas.openxmlformats.org/officeDocument/2006/relationships/image" Target="media/image760.png"/><Relationship Id="rId782" Type="http://schemas.openxmlformats.org/officeDocument/2006/relationships/image" Target="media/image761.png"/><Relationship Id="rId783" Type="http://schemas.openxmlformats.org/officeDocument/2006/relationships/image" Target="media/image762.png"/><Relationship Id="rId784" Type="http://schemas.openxmlformats.org/officeDocument/2006/relationships/image" Target="media/image763.png"/><Relationship Id="rId785" Type="http://schemas.openxmlformats.org/officeDocument/2006/relationships/image" Target="media/image764.png"/><Relationship Id="rId786" Type="http://schemas.openxmlformats.org/officeDocument/2006/relationships/image" Target="media/image765.png"/><Relationship Id="rId787" Type="http://schemas.openxmlformats.org/officeDocument/2006/relationships/image" Target="media/image766.png"/><Relationship Id="rId788" Type="http://schemas.openxmlformats.org/officeDocument/2006/relationships/image" Target="media/image767.png"/><Relationship Id="rId789" Type="http://schemas.openxmlformats.org/officeDocument/2006/relationships/image" Target="media/image768.png"/><Relationship Id="rId790" Type="http://schemas.openxmlformats.org/officeDocument/2006/relationships/image" Target="media/image769.png"/><Relationship Id="rId791" Type="http://schemas.openxmlformats.org/officeDocument/2006/relationships/image" Target="media/image770.png"/><Relationship Id="rId792" Type="http://schemas.openxmlformats.org/officeDocument/2006/relationships/image" Target="media/image771.png"/><Relationship Id="rId793" Type="http://schemas.openxmlformats.org/officeDocument/2006/relationships/image" Target="media/image772.png"/><Relationship Id="rId794" Type="http://schemas.openxmlformats.org/officeDocument/2006/relationships/image" Target="media/image773.png"/><Relationship Id="rId795" Type="http://schemas.openxmlformats.org/officeDocument/2006/relationships/image" Target="media/image774.png"/><Relationship Id="rId796" Type="http://schemas.openxmlformats.org/officeDocument/2006/relationships/image" Target="media/image775.png"/><Relationship Id="rId797" Type="http://schemas.openxmlformats.org/officeDocument/2006/relationships/image" Target="media/image776.png"/><Relationship Id="rId798" Type="http://schemas.openxmlformats.org/officeDocument/2006/relationships/image" Target="media/image777.png"/><Relationship Id="rId799" Type="http://schemas.openxmlformats.org/officeDocument/2006/relationships/image" Target="media/image778.png"/><Relationship Id="rId800" Type="http://schemas.openxmlformats.org/officeDocument/2006/relationships/image" Target="media/image779.png"/><Relationship Id="rId801" Type="http://schemas.openxmlformats.org/officeDocument/2006/relationships/image" Target="media/image780.png"/><Relationship Id="rId802" Type="http://schemas.openxmlformats.org/officeDocument/2006/relationships/image" Target="media/image781.png"/><Relationship Id="rId803" Type="http://schemas.openxmlformats.org/officeDocument/2006/relationships/image" Target="media/image782.png"/><Relationship Id="rId804" Type="http://schemas.openxmlformats.org/officeDocument/2006/relationships/image" Target="media/image783.png"/><Relationship Id="rId805" Type="http://schemas.openxmlformats.org/officeDocument/2006/relationships/image" Target="media/image784.png"/><Relationship Id="rId806" Type="http://schemas.openxmlformats.org/officeDocument/2006/relationships/image" Target="media/image785.png"/><Relationship Id="rId807" Type="http://schemas.openxmlformats.org/officeDocument/2006/relationships/image" Target="media/image786.png"/><Relationship Id="rId808" Type="http://schemas.openxmlformats.org/officeDocument/2006/relationships/image" Target="media/image787.png"/><Relationship Id="rId809" Type="http://schemas.openxmlformats.org/officeDocument/2006/relationships/image" Target="media/image788.png"/><Relationship Id="rId810" Type="http://schemas.openxmlformats.org/officeDocument/2006/relationships/image" Target="media/image789.png"/><Relationship Id="rId811" Type="http://schemas.openxmlformats.org/officeDocument/2006/relationships/image" Target="media/image790.png"/><Relationship Id="rId812" Type="http://schemas.openxmlformats.org/officeDocument/2006/relationships/image" Target="media/image791.png"/><Relationship Id="rId813" Type="http://schemas.openxmlformats.org/officeDocument/2006/relationships/image" Target="media/image792.png"/><Relationship Id="rId814" Type="http://schemas.openxmlformats.org/officeDocument/2006/relationships/image" Target="media/image793.png"/><Relationship Id="rId815" Type="http://schemas.openxmlformats.org/officeDocument/2006/relationships/image" Target="media/image794.png"/><Relationship Id="rId816" Type="http://schemas.openxmlformats.org/officeDocument/2006/relationships/image" Target="media/image795.png"/><Relationship Id="rId817" Type="http://schemas.openxmlformats.org/officeDocument/2006/relationships/image" Target="media/image796.png"/><Relationship Id="rId818" Type="http://schemas.openxmlformats.org/officeDocument/2006/relationships/image" Target="media/image797.png"/><Relationship Id="rId819" Type="http://schemas.openxmlformats.org/officeDocument/2006/relationships/image" Target="media/image798.png"/><Relationship Id="rId820" Type="http://schemas.openxmlformats.org/officeDocument/2006/relationships/image" Target="media/image799.png"/><Relationship Id="rId821" Type="http://schemas.openxmlformats.org/officeDocument/2006/relationships/image" Target="media/image800.png"/><Relationship Id="rId822" Type="http://schemas.openxmlformats.org/officeDocument/2006/relationships/image" Target="media/image801.png"/><Relationship Id="rId823" Type="http://schemas.openxmlformats.org/officeDocument/2006/relationships/image" Target="media/image802.png"/><Relationship Id="rId824" Type="http://schemas.openxmlformats.org/officeDocument/2006/relationships/image" Target="media/image803.png"/><Relationship Id="rId825" Type="http://schemas.openxmlformats.org/officeDocument/2006/relationships/image" Target="media/image804.png"/><Relationship Id="rId826" Type="http://schemas.openxmlformats.org/officeDocument/2006/relationships/image" Target="media/image805.png"/><Relationship Id="rId827" Type="http://schemas.openxmlformats.org/officeDocument/2006/relationships/image" Target="media/image806.png"/><Relationship Id="rId828" Type="http://schemas.openxmlformats.org/officeDocument/2006/relationships/image" Target="media/image807.png"/><Relationship Id="rId829" Type="http://schemas.openxmlformats.org/officeDocument/2006/relationships/image" Target="media/image808.png"/><Relationship Id="rId830" Type="http://schemas.openxmlformats.org/officeDocument/2006/relationships/image" Target="media/image809.png"/><Relationship Id="rId831" Type="http://schemas.openxmlformats.org/officeDocument/2006/relationships/image" Target="media/image810.png"/><Relationship Id="rId832" Type="http://schemas.openxmlformats.org/officeDocument/2006/relationships/image" Target="media/image811.png"/><Relationship Id="rId833" Type="http://schemas.openxmlformats.org/officeDocument/2006/relationships/image" Target="media/image812.png"/><Relationship Id="rId834" Type="http://schemas.openxmlformats.org/officeDocument/2006/relationships/image" Target="media/image813.png"/><Relationship Id="rId835" Type="http://schemas.openxmlformats.org/officeDocument/2006/relationships/image" Target="media/image814.png"/><Relationship Id="rId836" Type="http://schemas.openxmlformats.org/officeDocument/2006/relationships/image" Target="media/image815.png"/><Relationship Id="rId837" Type="http://schemas.openxmlformats.org/officeDocument/2006/relationships/image" Target="media/image816.png"/><Relationship Id="rId838" Type="http://schemas.openxmlformats.org/officeDocument/2006/relationships/image" Target="media/image817.png"/><Relationship Id="rId839" Type="http://schemas.openxmlformats.org/officeDocument/2006/relationships/image" Target="media/image818.png"/><Relationship Id="rId840" Type="http://schemas.openxmlformats.org/officeDocument/2006/relationships/image" Target="media/image819.png"/><Relationship Id="rId841" Type="http://schemas.openxmlformats.org/officeDocument/2006/relationships/image" Target="media/image820.png"/><Relationship Id="rId842" Type="http://schemas.openxmlformats.org/officeDocument/2006/relationships/image" Target="media/image821.png"/><Relationship Id="rId843" Type="http://schemas.openxmlformats.org/officeDocument/2006/relationships/image" Target="media/image822.png"/><Relationship Id="rId844" Type="http://schemas.openxmlformats.org/officeDocument/2006/relationships/image" Target="media/image823.png"/><Relationship Id="rId845" Type="http://schemas.openxmlformats.org/officeDocument/2006/relationships/image" Target="media/image824.png"/><Relationship Id="rId846" Type="http://schemas.openxmlformats.org/officeDocument/2006/relationships/image" Target="media/image825.png"/><Relationship Id="rId847" Type="http://schemas.openxmlformats.org/officeDocument/2006/relationships/image" Target="media/image826.png"/><Relationship Id="rId848" Type="http://schemas.openxmlformats.org/officeDocument/2006/relationships/image" Target="media/image827.png"/><Relationship Id="rId849" Type="http://schemas.openxmlformats.org/officeDocument/2006/relationships/image" Target="media/image828.png"/><Relationship Id="rId850" Type="http://schemas.openxmlformats.org/officeDocument/2006/relationships/image" Target="media/image829.png"/><Relationship Id="rId851" Type="http://schemas.openxmlformats.org/officeDocument/2006/relationships/image" Target="media/image830.png"/><Relationship Id="rId852" Type="http://schemas.openxmlformats.org/officeDocument/2006/relationships/image" Target="media/image831.png"/><Relationship Id="rId853" Type="http://schemas.openxmlformats.org/officeDocument/2006/relationships/image" Target="media/image832.png"/><Relationship Id="rId854" Type="http://schemas.openxmlformats.org/officeDocument/2006/relationships/image" Target="media/image833.png"/><Relationship Id="rId855" Type="http://schemas.openxmlformats.org/officeDocument/2006/relationships/image" Target="media/image834.png"/><Relationship Id="rId856" Type="http://schemas.openxmlformats.org/officeDocument/2006/relationships/image" Target="media/image835.png"/><Relationship Id="rId857" Type="http://schemas.openxmlformats.org/officeDocument/2006/relationships/image" Target="media/image836.png"/><Relationship Id="rId858" Type="http://schemas.openxmlformats.org/officeDocument/2006/relationships/image" Target="media/image837.png"/><Relationship Id="rId859" Type="http://schemas.openxmlformats.org/officeDocument/2006/relationships/image" Target="media/image838.png"/><Relationship Id="rId860" Type="http://schemas.openxmlformats.org/officeDocument/2006/relationships/image" Target="media/image839.png"/><Relationship Id="rId861" Type="http://schemas.openxmlformats.org/officeDocument/2006/relationships/image" Target="media/image840.png"/><Relationship Id="rId862" Type="http://schemas.openxmlformats.org/officeDocument/2006/relationships/image" Target="media/image841.png"/><Relationship Id="rId863" Type="http://schemas.openxmlformats.org/officeDocument/2006/relationships/image" Target="media/image842.png"/><Relationship Id="rId864" Type="http://schemas.openxmlformats.org/officeDocument/2006/relationships/image" Target="media/image84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紫光国芯微电子股份有限公司</dc:creator>
  <dc:title>紫光国芯微电子股份有限公司2018年年度报告</dc:title>
  <dcterms:created xsi:type="dcterms:W3CDTF">2020-05-04T22:49:16Z</dcterms:created>
  <dcterms:modified xsi:type="dcterms:W3CDTF">2020-05-04T22:49:16Z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Office Word 2007</vt:lpwstr>
  </property>
  <property fmtid="{D5CDD505-2E9C-101B-9397-08002B2CF9AE}" pid="4" name="LastSaved">
    <vt:filetime>2020-05-04T00:00:00Z</vt:filetime>
  </property>
</Properties>
</file>