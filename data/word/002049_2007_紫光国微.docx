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557" w:lineRule="exact" w:before="0"/>
        <w:ind w:left="90" w:right="87" w:firstLine="0"/>
        <w:jc w:val="center"/>
        <w:rPr>
          <w:rFonts w:ascii="华文中宋" w:hAnsi="华文中宋" w:cs="华文中宋" w:eastAsia="华文中宋" w:hint="default"/>
          <w:sz w:val="46"/>
          <w:szCs w:val="46"/>
        </w:rPr>
      </w:pPr>
      <w:r>
        <w:rPr>
          <w:rFonts w:ascii="华文中宋" w:hAnsi="华文中宋" w:cs="华文中宋" w:eastAsia="华文中宋" w:hint="default"/>
          <w:sz w:val="46"/>
          <w:szCs w:val="46"/>
        </w:rPr>
        <w:t>唐山晶源裕丰电子股份有限公司</w:t>
      </w:r>
    </w:p>
    <w:p>
      <w:pPr>
        <w:spacing w:before="279"/>
        <w:ind w:left="90" w:right="90" w:firstLine="0"/>
        <w:jc w:val="center"/>
        <w:rPr>
          <w:rFonts w:ascii="华文中宋" w:hAnsi="华文中宋" w:cs="华文中宋" w:eastAsia="华文中宋" w:hint="default"/>
          <w:sz w:val="29"/>
          <w:szCs w:val="29"/>
        </w:rPr>
      </w:pPr>
      <w:r>
        <w:rPr>
          <w:rFonts w:ascii="华文中宋"/>
          <w:sz w:val="29"/>
        </w:rPr>
        <w:t>TANGSHAN JINGYUAN YUFENG ELECTRONICS CO.,</w:t>
      </w:r>
      <w:r>
        <w:rPr>
          <w:rFonts w:ascii="华文中宋"/>
          <w:spacing w:val="44"/>
          <w:sz w:val="29"/>
        </w:rPr>
        <w:t> </w:t>
      </w:r>
      <w:r>
        <w:rPr>
          <w:rFonts w:ascii="华文中宋"/>
          <w:sz w:val="29"/>
        </w:rPr>
        <w:t>LTD.</w:t>
      </w:r>
    </w:p>
    <w:p>
      <w:pPr>
        <w:spacing w:line="240" w:lineRule="auto" w:before="0"/>
        <w:rPr>
          <w:rFonts w:ascii="华文中宋" w:hAnsi="华文中宋" w:cs="华文中宋" w:eastAsia="华文中宋" w:hint="default"/>
          <w:sz w:val="28"/>
          <w:szCs w:val="28"/>
        </w:rPr>
      </w:pPr>
    </w:p>
    <w:p>
      <w:pPr>
        <w:spacing w:line="240" w:lineRule="auto" w:before="4"/>
        <w:rPr>
          <w:rFonts w:ascii="华文中宋" w:hAnsi="华文中宋" w:cs="华文中宋" w:eastAsia="华文中宋" w:hint="default"/>
          <w:sz w:val="39"/>
          <w:szCs w:val="39"/>
        </w:rPr>
      </w:pPr>
    </w:p>
    <w:p>
      <w:pPr>
        <w:spacing w:before="0"/>
        <w:ind w:left="2675" w:right="0" w:firstLine="0"/>
        <w:jc w:val="left"/>
        <w:rPr>
          <w:rFonts w:ascii="宋体" w:hAnsi="宋体" w:cs="宋体" w:eastAsia="宋体" w:hint="default"/>
          <w:sz w:val="46"/>
          <w:szCs w:val="46"/>
        </w:rPr>
      </w:pPr>
      <w:r>
        <w:rPr>
          <w:rFonts w:ascii="宋体" w:hAnsi="宋体" w:cs="宋体" w:eastAsia="宋体" w:hint="default"/>
          <w:b/>
          <w:bCs/>
          <w:spacing w:val="2"/>
          <w:sz w:val="46"/>
          <w:szCs w:val="46"/>
        </w:rPr>
        <w:t>2007</w:t>
      </w:r>
      <w:r>
        <w:rPr>
          <w:rFonts w:ascii="宋体" w:hAnsi="宋体" w:cs="宋体" w:eastAsia="宋体" w:hint="default"/>
          <w:b/>
          <w:bCs/>
          <w:spacing w:val="2"/>
          <w:sz w:val="46"/>
          <w:szCs w:val="46"/>
        </w:rPr>
        <w:t>年年度报告</w:t>
      </w:r>
      <w:r>
        <w:rPr>
          <w:rFonts w:ascii="宋体" w:hAnsi="宋体" w:cs="宋体" w:eastAsia="宋体" w:hint="default"/>
          <w:b/>
          <w:bCs/>
          <w:w w:val="100"/>
          <w:sz w:val="46"/>
          <w:szCs w:val="46"/>
        </w:rPr>
        <w:t> </w:t>
      </w:r>
      <w:r>
        <w:rPr>
          <w:rFonts w:ascii="宋体" w:hAnsi="宋体" w:cs="宋体" w:eastAsia="宋体" w:hint="default"/>
          <w:w w:val="100"/>
          <w:sz w:val="46"/>
          <w:szCs w:val="46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2762" w:lineRule="exact"/>
        <w:ind w:left="30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4"/>
          <w:sz w:val="20"/>
          <w:szCs w:val="20"/>
        </w:rPr>
        <w:drawing>
          <wp:inline distT="0" distB="0" distL="0" distR="0">
            <wp:extent cx="1915040" cy="175393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040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4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6"/>
        <w:ind w:left="90" w:right="82" w:firstLine="0"/>
        <w:jc w:val="center"/>
        <w:rPr>
          <w:rFonts w:ascii="宋体" w:hAnsi="宋体" w:cs="宋体" w:eastAsia="宋体" w:hint="default"/>
          <w:sz w:val="31"/>
          <w:szCs w:val="31"/>
        </w:rPr>
      </w:pPr>
      <w:r>
        <w:rPr>
          <w:rFonts w:ascii="宋体" w:hAnsi="宋体" w:cs="宋体" w:eastAsia="宋体" w:hint="default"/>
          <w:sz w:val="31"/>
          <w:szCs w:val="31"/>
        </w:rPr>
        <w:t>二〇〇八年四月八日</w:t>
      </w:r>
    </w:p>
    <w:p>
      <w:pPr>
        <w:spacing w:after="0"/>
        <w:jc w:val="center"/>
        <w:rPr>
          <w:rFonts w:ascii="宋体" w:hAnsi="宋体" w:cs="宋体" w:eastAsia="宋体" w:hint="default"/>
          <w:sz w:val="31"/>
          <w:szCs w:val="31"/>
        </w:rPr>
        <w:sectPr>
          <w:type w:val="continuous"/>
          <w:pgSz w:w="11900" w:h="16820"/>
          <w:pgMar w:top="1600" w:bottom="280" w:left="1640" w:right="16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162"/>
        <w:ind w:left="195" w:right="196"/>
        <w:jc w:val="center"/>
        <w:rPr>
          <w:b w:val="0"/>
          <w:bCs w:val="0"/>
        </w:rPr>
      </w:pPr>
      <w:r>
        <w:rPr/>
        <w:t>重要提示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39"/>
          <w:szCs w:val="39"/>
        </w:rPr>
      </w:pPr>
    </w:p>
    <w:p>
      <w:pPr>
        <w:pStyle w:val="BodyText"/>
        <w:spacing w:line="434" w:lineRule="auto" w:before="0"/>
        <w:ind w:left="147" w:right="143" w:firstLine="547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本公司董事会、监事会及董事、监事、高级管理人员保证本报告所载资料不存在任何</w:t>
      </w:r>
      <w:r>
        <w:rPr>
          <w:spacing w:val="-5"/>
          <w:w w:val="102"/>
        </w:rPr>
        <w:t> </w:t>
      </w:r>
      <w:r>
        <w:rPr>
          <w:spacing w:val="-2"/>
        </w:rPr>
        <w:t>虚假记载、误导性陈述或者重大遗漏，并对其内容的真实性、准确性和完整性承担个别及</w:t>
      </w:r>
      <w:r>
        <w:rPr>
          <w:spacing w:val="95"/>
        </w:rPr>
        <w:t> </w:t>
      </w:r>
      <w:r>
        <w:rPr>
          <w:spacing w:val="95"/>
        </w:rPr>
      </w:r>
      <w:r>
        <w:rPr/>
        <w:t>连带责任。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436" w:lineRule="auto" w:before="33"/>
        <w:ind w:left="147" w:right="124" w:firstLine="547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没有董事、监事、高级管理人员对年度报告内容的真实性、准确性、完整性无法保证</w:t>
      </w:r>
      <w:r>
        <w:rPr>
          <w:spacing w:val="-5"/>
          <w:w w:val="102"/>
        </w:rPr>
        <w:t> </w:t>
      </w:r>
      <w:r>
        <w:rPr/>
        <w:t>或存在异议。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33"/>
        <w:ind w:left="694" w:right="124"/>
        <w:jc w:val="left"/>
      </w:pPr>
      <w:r>
        <w:rPr/>
        <w:t>公司全体董事亲自出席了本次审议年度报告的董事会。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33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北京兴华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本公司出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z w:val="23"/>
          <w:szCs w:val="23"/>
        </w:rPr>
        <w:t>留意见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6" w:lineRule="auto" w:before="33"/>
        <w:ind w:left="147" w:right="124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计工作负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陶志明先生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计机构负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李利女士声明：</w:t>
      </w:r>
      <w:r>
        <w:rPr>
          <w:rFonts w:ascii="宋体" w:hAnsi="宋体" w:cs="宋体" w:eastAsia="宋体" w:hint="default"/>
          <w:sz w:val="23"/>
          <w:szCs w:val="23"/>
        </w:rPr>
        <w:t>保证年度报告</w:t>
      </w:r>
      <w:r>
        <w:rPr>
          <w:rFonts w:ascii="宋体" w:hAnsi="宋体" w:cs="宋体" w:eastAsia="宋体" w:hint="default"/>
          <w:i/>
          <w:sz w:val="23"/>
          <w:szCs w:val="23"/>
        </w:rPr>
        <w:t>中财务</w:t>
      </w:r>
      <w:r>
        <w:rPr>
          <w:rFonts w:ascii="宋体" w:hAnsi="宋体" w:cs="宋体" w:eastAsia="宋体" w:hint="default"/>
          <w:sz w:val="23"/>
          <w:szCs w:val="23"/>
        </w:rPr>
        <w:t>报告的真实、完整。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436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headerReference w:type="default" r:id="rId6"/>
          <w:footerReference w:type="default" r:id="rId7"/>
          <w:pgSz w:w="11900" w:h="16820"/>
          <w:pgMar w:header="1402" w:footer="1407" w:top="1800" w:bottom="1600" w:left="1240" w:right="122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left="379" w:right="196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目</w:t>
      </w:r>
      <w:r>
        <w:rPr>
          <w:spacing w:val="174"/>
        </w:rPr>
        <w:t> </w:t>
      </w:r>
      <w:r>
        <w:rPr>
          <w:rFonts w:ascii="宋体" w:hAnsi="宋体" w:cs="宋体" w:eastAsia="宋体" w:hint="default"/>
          <w:spacing w:val="174"/>
        </w:rPr>
      </w:r>
      <w:r>
        <w:rPr>
          <w:spacing w:val="4"/>
        </w:rPr>
        <w:t>录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35"/>
          <w:szCs w:val="35"/>
        </w:rPr>
      </w:pPr>
    </w:p>
    <w:p>
      <w:pPr>
        <w:spacing w:line="362" w:lineRule="auto" w:before="0"/>
        <w:ind w:left="612" w:right="455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一节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</w:t>
      </w:r>
      <w:r>
        <w:rPr>
          <w:rFonts w:ascii="宋体" w:hAnsi="宋体" w:cs="宋体" w:eastAsia="宋体" w:hint="default"/>
          <w:b/>
          <w:bCs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第二</w:t>
      </w:r>
      <w:r>
        <w:rPr>
          <w:rFonts w:ascii="宋体" w:hAnsi="宋体" w:cs="宋体" w:eastAsia="宋体" w:hint="default"/>
          <w:i/>
          <w:sz w:val="23"/>
          <w:szCs w:val="23"/>
        </w:rPr>
        <w:t>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业务数据摘要………………………………………………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三节 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股东情况……………………………………………………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8</w:t>
      </w:r>
      <w:r>
        <w:rPr>
          <w:rFonts w:ascii="宋体" w:hAnsi="宋体" w:cs="宋体" w:eastAsia="宋体" w:hint="default"/>
          <w:b/>
          <w:bCs/>
          <w:spacing w:val="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第四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董事、监事、高级管理人员和员</w:t>
      </w:r>
      <w:r>
        <w:rPr>
          <w:rFonts w:ascii="宋体" w:hAnsi="宋体" w:cs="宋体" w:eastAsia="宋体" w:hint="default"/>
          <w:i/>
          <w:sz w:val="23"/>
          <w:szCs w:val="23"/>
        </w:rPr>
        <w:t>工情况………………………………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14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五节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z w:val="23"/>
          <w:szCs w:val="23"/>
        </w:rPr>
        <w:t>结构……………………………………………………………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20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六节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i/>
          <w:sz w:val="23"/>
          <w:szCs w:val="23"/>
        </w:rPr>
        <w:t>情况简介………………………………………………………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28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七节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董事会报告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30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1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第八</w:t>
      </w:r>
      <w:r>
        <w:rPr>
          <w:rFonts w:ascii="宋体" w:hAnsi="宋体" w:cs="宋体" w:eastAsia="宋体" w:hint="default"/>
          <w:i/>
          <w:sz w:val="23"/>
          <w:szCs w:val="23"/>
        </w:rPr>
        <w:t>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监事会报告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49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九节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重</w:t>
      </w:r>
      <w:r>
        <w:rPr>
          <w:rFonts w:ascii="宋体" w:hAnsi="宋体" w:cs="宋体" w:eastAsia="宋体" w:hint="default"/>
          <w:i/>
          <w:sz w:val="23"/>
          <w:szCs w:val="23"/>
        </w:rPr>
        <w:t>要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51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十节 </w:t>
      </w:r>
      <w:r>
        <w:rPr>
          <w:rFonts w:ascii="宋体" w:hAnsi="宋体" w:cs="宋体" w:eastAsia="宋体" w:hint="default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i/>
          <w:sz w:val="23"/>
          <w:szCs w:val="23"/>
        </w:rPr>
        <w:t>…………………………………………………………………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55</w:t>
      </w:r>
      <w:r>
        <w:rPr>
          <w:rFonts w:ascii="宋体" w:hAnsi="宋体" w:cs="宋体" w:eastAsia="宋体" w:hint="default"/>
          <w:b/>
          <w:bCs/>
          <w:spacing w:val="1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i/>
          <w:sz w:val="23"/>
          <w:szCs w:val="23"/>
        </w:rPr>
        <w:t>十一节  </w:t>
      </w:r>
      <w:r>
        <w:rPr>
          <w:rFonts w:ascii="宋体" w:hAnsi="宋体" w:cs="宋体" w:eastAsia="宋体" w:hint="default"/>
          <w:i/>
          <w:spacing w:val="12"/>
          <w:sz w:val="23"/>
          <w:szCs w:val="23"/>
        </w:rPr>
        <w:t> </w:t>
      </w:r>
      <w:r>
        <w:rPr>
          <w:rFonts w:ascii="宋体" w:hAnsi="宋体" w:cs="宋体" w:eastAsia="宋体" w:hint="default"/>
          <w:spacing w:val="12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备查文件目录……………………………………………………………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111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 w:line="362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Heading1"/>
        <w:spacing w:line="450" w:lineRule="exact"/>
        <w:ind w:left="208" w:right="196"/>
        <w:jc w:val="center"/>
        <w:rPr>
          <w:b w:val="0"/>
          <w:bCs w:val="0"/>
        </w:rPr>
      </w:pPr>
      <w:r>
        <w:rPr/>
        <w:t>第一节</w:t>
      </w:r>
      <w:r>
        <w:rPr>
          <w:spacing w:val="6"/>
        </w:rPr>
        <w:t> </w:t>
      </w:r>
      <w:r>
        <w:rPr/>
        <w:t>公司基本情况简介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line="362" w:lineRule="auto" w:before="0"/>
        <w:ind w:left="612" w:right="355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、公司法</w:t>
      </w:r>
      <w:r>
        <w:rPr>
          <w:rFonts w:ascii="宋体" w:hAnsi="宋体" w:cs="宋体" w:eastAsia="宋体" w:hint="default"/>
          <w:i/>
          <w:sz w:val="23"/>
          <w:szCs w:val="23"/>
        </w:rPr>
        <w:t>定名称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中文名称：唐山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中文缩写：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</w:p>
    <w:p>
      <w:pPr>
        <w:pStyle w:val="BodyText"/>
        <w:spacing w:line="240" w:lineRule="auto" w:before="37"/>
        <w:ind w:right="124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公司法</w:t>
      </w:r>
      <w:r>
        <w:rPr>
          <w:rFonts w:ascii="宋体" w:hAnsi="宋体" w:cs="宋体" w:eastAsia="宋体" w:hint="default"/>
          <w:i/>
          <w:spacing w:val="-3"/>
        </w:rPr>
        <w:t>定英文名称：</w:t>
      </w:r>
      <w:r>
        <w:rPr>
          <w:rFonts w:ascii="Times New Roman" w:hAnsi="Times New Roman" w:cs="Times New Roman" w:eastAsia="Times New Roman" w:hint="default"/>
          <w:spacing w:val="-3"/>
        </w:rPr>
        <w:t>TANGSHAN  </w:t>
      </w:r>
      <w:r>
        <w:rPr>
          <w:rFonts w:ascii="Times New Roman" w:hAnsi="Times New Roman" w:cs="Times New Roman" w:eastAsia="Times New Roman" w:hint="default"/>
        </w:rPr>
        <w:t>JINGYUAN YUFENG ELECTRONICS CO., 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Times New Roman" w:hAnsi="Times New Roman" w:cs="Times New Roman" w:eastAsia="Times New Roman" w:hint="default"/>
          <w:spacing w:val="-6"/>
        </w:rPr>
        <w:t>LTD.</w:t>
      </w:r>
    </w:p>
    <w:p>
      <w:pPr>
        <w:spacing w:line="664" w:lineRule="auto" w:before="133"/>
        <w:ind w:left="612" w:right="4722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英文缩写：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JYEG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二、法</w:t>
      </w:r>
      <w:r>
        <w:rPr>
          <w:rFonts w:ascii="宋体" w:hAnsi="宋体" w:cs="宋体" w:eastAsia="宋体" w:hint="default"/>
          <w:i/>
          <w:sz w:val="23"/>
          <w:szCs w:val="23"/>
        </w:rPr>
        <w:t>定代表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：阎永江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联系方式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4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2357"/>
        <w:gridCol w:w="2352"/>
        <w:gridCol w:w="2357"/>
      </w:tblGrid>
      <w:tr>
        <w:trPr>
          <w:trHeight w:val="307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65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姓   </w:t>
            </w:r>
            <w:r>
              <w:rPr>
                <w:rFonts w:ascii="宋体" w:hAnsi="宋体" w:cs="宋体" w:eastAsia="宋体" w:hint="default"/>
                <w:i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8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联系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</w:t>
            </w:r>
            <w:r>
              <w:rPr>
                <w:rFonts w:ascii="宋体" w:hAnsi="宋体" w:cs="宋体" w:eastAsia="宋体" w:hint="default"/>
                <w:i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田县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西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</w:t>
            </w:r>
            <w:r>
              <w:rPr>
                <w:rFonts w:ascii="宋体" w:hAnsi="宋体" w:cs="宋体" w:eastAsia="宋体" w:hint="default"/>
                <w:i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20"/>
                <w:szCs w:val="20"/>
              </w:rPr>
              <w:t>田县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西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w w:val="105"/>
                <w:sz w:val="20"/>
                <w:szCs w:val="20"/>
              </w:rPr>
              <w:t>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-3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</w:t>
            </w:r>
            <w:r>
              <w:rPr>
                <w:rFonts w:ascii="宋体" w:hAnsi="宋体" w:cs="宋体" w:eastAsia="宋体" w:hint="default"/>
                <w:i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省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玉</w:t>
            </w:r>
            <w:r>
              <w:rPr>
                <w:rFonts w:ascii="宋体" w:hAnsi="宋体" w:cs="宋体" w:eastAsia="宋体" w:hint="default"/>
                <w:i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w w:val="105"/>
                <w:sz w:val="20"/>
                <w:szCs w:val="20"/>
              </w:rPr>
              <w:t>田县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终</w:t>
            </w:r>
            <w:r>
              <w:rPr>
                <w:rFonts w:ascii="宋体" w:hAnsi="宋体" w:cs="宋体" w:eastAsia="宋体" w:hint="default"/>
                <w:spacing w:val="-8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15"/>
                <w:w w:val="105"/>
                <w:sz w:val="20"/>
                <w:szCs w:val="20"/>
              </w:rPr>
              <w:t>西街</w:t>
            </w:r>
            <w:r>
              <w:rPr>
                <w:rFonts w:ascii="宋体" w:hAnsi="宋体" w:cs="宋体" w:eastAsia="宋体" w:hint="default"/>
                <w:spacing w:val="-6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3129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电  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4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0315-6198161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0315-6198181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0315-6198161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传  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4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0315-6198179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0315-6198179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4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</w:r>
            <w:hyperlink r:id="rId8">
              <w:r>
                <w:rPr>
                  <w:rFonts w:ascii="宋体"/>
                  <w:spacing w:val="-2"/>
                  <w:sz w:val="20"/>
                  <w:u w:val="single" w:color="000000"/>
                </w:rPr>
                <w:t>tzm66@126.com</w:t>
              </w:r>
              <w:r>
                <w:rPr>
                  <w:rFonts w:ascii="宋体"/>
                  <w:spacing w:val="-2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43" w:right="-5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</w:r>
            <w:hyperlink r:id="rId9">
              <w:r>
                <w:rPr>
                  <w:rFonts w:ascii="宋体"/>
                  <w:sz w:val="20"/>
                  <w:u w:val="single" w:color="000000"/>
                </w:rPr>
                <w:t>zhengquan@jingyuan.com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</w:r>
            <w:hyperlink r:id="rId8">
              <w:r>
                <w:rPr>
                  <w:rFonts w:ascii="宋体"/>
                  <w:w w:val="105"/>
                  <w:sz w:val="20"/>
                  <w:u w:val="single" w:color="000000"/>
                </w:rPr>
                <w:t>tzm66@126.com</w:t>
              </w:r>
              <w:r>
                <w:rPr>
                  <w:rFonts w:ascii="宋体"/>
                  <w:w w:val="105"/>
                  <w:sz w:val="20"/>
                </w:rPr>
              </w:r>
            </w:hyperlink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i/>
          <w:sz w:val="25"/>
          <w:szCs w:val="25"/>
        </w:rPr>
      </w:pPr>
    </w:p>
    <w:p>
      <w:pPr>
        <w:pStyle w:val="BodyText"/>
        <w:spacing w:line="340" w:lineRule="auto" w:before="33"/>
        <w:ind w:right="3556"/>
        <w:jc w:val="left"/>
        <w:rPr>
          <w:rFonts w:ascii="Times New Roman" w:hAnsi="Times New Roman" w:cs="Times New Roman" w:eastAsia="Times New Roman" w:hint="default"/>
        </w:rPr>
      </w:pPr>
      <w:r>
        <w:rPr/>
        <w:t>四、公司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  <w:i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玉</w:t>
      </w:r>
      <w:r>
        <w:rPr>
          <w:rFonts w:ascii="宋体" w:hAnsi="宋体" w:cs="宋体" w:eastAsia="宋体" w:hint="default"/>
        </w:rPr>
        <w:t>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4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  <w:i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玉</w:t>
      </w:r>
      <w:r>
        <w:rPr>
          <w:rFonts w:ascii="宋体" w:hAnsi="宋体" w:cs="宋体" w:eastAsia="宋体" w:hint="default"/>
        </w:rPr>
        <w:t>田县</w:t>
      </w:r>
      <w:r>
        <w:rPr/>
        <w:t>无</w:t>
      </w:r>
      <w:r>
        <w:rPr>
          <w:rFonts w:ascii="宋体" w:hAnsi="宋体" w:cs="宋体" w:eastAsia="宋体" w:hint="default"/>
        </w:rPr>
        <w:t>终西街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3129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064100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rFonts w:ascii="Times New Roman" w:hAnsi="Times New Roman" w:cs="Times New Roman" w:eastAsia="Times New Roman" w:hint="default"/>
          <w:spacing w:val="-24"/>
        </w:rPr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i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网网址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</w:r>
      <w:hyperlink r:id="rId10">
        <w:r>
          <w:rPr>
            <w:rFonts w:ascii="Times New Roman" w:hAnsi="Times New Roman" w:cs="Times New Roman" w:eastAsia="Times New Roman" w:hint="default"/>
            <w:spacing w:val="-3"/>
            <w:u w:val="single" w:color="000000"/>
          </w:rPr>
          <w:t>http://www.jingyuan.com</w:t>
        </w:r>
        <w:r>
          <w:rPr>
            <w:rFonts w:ascii="Times New Roman" w:hAnsi="Times New Roman" w:cs="Times New Roman" w:eastAsia="Times New Roman" w:hint="default"/>
            <w:spacing w:val="22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22"/>
          </w:rPr>
        </w:r>
      </w:hyperlink>
      <w:r>
        <w:rPr>
          <w:rFonts w:ascii="Times New Roman" w:hAnsi="Times New Roman" w:cs="Times New Roman" w:eastAsia="Times New Roman" w:hint="default"/>
          <w:spacing w:val="22"/>
        </w:rPr>
      </w:r>
      <w:r>
        <w:rPr/>
        <w:t>公司电子</w:t>
      </w:r>
      <w:r>
        <w:rPr>
          <w:rFonts w:ascii="宋体" w:hAnsi="宋体" w:cs="宋体" w:eastAsia="宋体" w:hint="default"/>
        </w:rPr>
        <w:t>信箱</w:t>
      </w:r>
      <w:r>
        <w:rPr>
          <w:rFonts w:ascii="宋体" w:hAnsi="宋体" w:cs="宋体" w:eastAsia="宋体" w:hint="default"/>
          <w:i/>
        </w:rPr>
        <w:t>：</w:t>
      </w:r>
      <w:hyperlink r:id="rId9">
        <w:r>
          <w:rPr>
            <w:rFonts w:ascii="Times New Roman" w:hAnsi="Times New Roman" w:cs="Times New Roman" w:eastAsia="Times New Roman" w:hint="default"/>
          </w:rPr>
        </w:r>
        <w:r>
          <w:rPr>
            <w:rFonts w:ascii="Times New Roman" w:hAnsi="Times New Roman" w:cs="Times New Roman" w:eastAsia="Times New Roman" w:hint="default"/>
            <w:u w:val="single" w:color="000000"/>
          </w:rPr>
          <w:t>zhengquan@jingyuan.com</w:t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352" w:lineRule="auto" w:before="206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8"/>
          <w:w w:val="102"/>
        </w:rPr>
        <w:t>五</w:t>
      </w:r>
      <w:r>
        <w:rPr>
          <w:spacing w:val="-8"/>
          <w:w w:val="102"/>
        </w:rPr>
        <w:t>、公司</w:t>
      </w:r>
      <w:r>
        <w:rPr>
          <w:rFonts w:ascii="宋体" w:hAnsi="宋体" w:cs="宋体" w:eastAsia="宋体" w:hint="default"/>
          <w:spacing w:val="-8"/>
          <w:w w:val="102"/>
        </w:rPr>
        <w:t>选</w:t>
      </w:r>
      <w:r>
        <w:rPr>
          <w:rFonts w:ascii="宋体" w:hAnsi="宋体" w:cs="宋体" w:eastAsia="宋体" w:hint="default"/>
          <w:i/>
          <w:spacing w:val="-8"/>
          <w:w w:val="102"/>
        </w:rPr>
        <w:t>定</w:t>
      </w:r>
      <w:r>
        <w:rPr>
          <w:spacing w:val="-8"/>
          <w:w w:val="102"/>
        </w:rPr>
        <w:t>的</w:t>
      </w:r>
      <w:r>
        <w:rPr>
          <w:rFonts w:ascii="宋体" w:hAnsi="宋体" w:cs="宋体" w:eastAsia="宋体" w:hint="default"/>
          <w:spacing w:val="-8"/>
          <w:w w:val="102"/>
        </w:rPr>
        <w:t>信息披露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纸</w:t>
      </w:r>
      <w:r>
        <w:rPr>
          <w:rFonts w:ascii="宋体" w:hAnsi="宋体" w:cs="宋体" w:eastAsia="宋体" w:hint="default"/>
          <w:i/>
          <w:spacing w:val="-8"/>
          <w:w w:val="102"/>
        </w:rPr>
        <w:t>：</w:t>
      </w: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rFonts w:ascii="宋体" w:hAnsi="宋体" w:cs="宋体" w:eastAsia="宋体" w:hint="default"/>
          <w:i/>
          <w:spacing w:val="-8"/>
          <w:w w:val="102"/>
        </w:rPr>
        <w:t>中</w:t>
      </w:r>
      <w:r>
        <w:rPr>
          <w:rFonts w:ascii="宋体" w:hAnsi="宋体" w:cs="宋体" w:eastAsia="宋体" w:hint="default"/>
          <w:spacing w:val="-8"/>
          <w:w w:val="102"/>
        </w:rPr>
        <w:t>国</w:t>
      </w:r>
      <w:r>
        <w:rPr>
          <w:spacing w:val="-8"/>
          <w:w w:val="102"/>
        </w:rPr>
        <w:t>证</w:t>
      </w:r>
      <w:r>
        <w:rPr>
          <w:rFonts w:ascii="宋体" w:hAnsi="宋体" w:cs="宋体" w:eastAsia="宋体" w:hint="default"/>
          <w:i/>
          <w:spacing w:val="-8"/>
          <w:w w:val="102"/>
        </w:rPr>
        <w:t>券</w:t>
      </w:r>
      <w:r>
        <w:rPr>
          <w:spacing w:val="-8"/>
          <w:w w:val="102"/>
        </w:rPr>
        <w:t>报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rFonts w:ascii="宋体" w:hAnsi="宋体" w:cs="宋体" w:eastAsia="宋体" w:hint="default"/>
          <w:spacing w:val="-101"/>
          <w:w w:val="102"/>
        </w:rPr>
        <w:t> </w:t>
      </w:r>
      <w:r>
        <w:rPr>
          <w:spacing w:val="-2"/>
        </w:rPr>
        <w:t>年度报告的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spacing w:val="-2"/>
        </w:rPr>
        <w:t>载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网址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Times New Roman" w:hAnsi="Times New Roman" w:cs="Times New Roman" w:eastAsia="Times New Roman" w:hint="default"/>
          <w:spacing w:val="-2"/>
        </w:rPr>
      </w:r>
      <w:hyperlink r:id="rId11">
        <w:r>
          <w:rPr>
            <w:rFonts w:ascii="Times New Roman" w:hAnsi="Times New Roman" w:cs="Times New Roman" w:eastAsia="Times New Roman" w:hint="default"/>
            <w:spacing w:val="-2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  <w:spacing w:val="32"/>
            <w:u w:val="single" w:color="000000"/>
          </w:rPr>
          <w:t> </w:t>
        </w:r>
        <w:r>
          <w:rPr>
            <w:rFonts w:ascii="Times New Roman" w:hAnsi="Times New Roman" w:cs="Times New Roman" w:eastAsia="Times New Roman" w:hint="default"/>
            <w:spacing w:val="32"/>
          </w:rPr>
        </w:r>
      </w:hyperlink>
      <w:r>
        <w:rPr>
          <w:rFonts w:ascii="Times New Roman" w:hAnsi="Times New Roman" w:cs="Times New Roman" w:eastAsia="Times New Roman" w:hint="default"/>
          <w:spacing w:val="32"/>
        </w:rPr>
      </w:r>
      <w:r>
        <w:rPr/>
        <w:t>年度报告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置地点</w:t>
      </w:r>
      <w:r>
        <w:rPr>
          <w:rFonts w:ascii="宋体" w:hAnsi="宋体" w:cs="宋体" w:eastAsia="宋体" w:hint="default"/>
          <w:i/>
        </w:rPr>
        <w:t>：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</w:p>
    <w:p>
      <w:pPr>
        <w:spacing w:after="0" w:line="352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60" w:lineRule="auto" w:before="33"/>
        <w:ind w:left="612" w:right="442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票上市交易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简称：</w:t>
      </w:r>
      <w:r>
        <w:rPr>
          <w:rFonts w:ascii="宋体" w:hAnsi="宋体" w:cs="宋体" w:eastAsia="宋体" w:hint="default"/>
          <w:sz w:val="23"/>
          <w:szCs w:val="23"/>
        </w:rPr>
        <w:t>晶源电子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i/>
          <w:sz w:val="23"/>
          <w:szCs w:val="23"/>
        </w:rPr>
        <w:t>代</w:t>
      </w:r>
      <w:r>
        <w:rPr>
          <w:rFonts w:ascii="宋体" w:hAnsi="宋体" w:cs="宋体" w:eastAsia="宋体" w:hint="default"/>
          <w:sz w:val="23"/>
          <w:szCs w:val="23"/>
        </w:rPr>
        <w:t>码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002049 </w:t>
      </w:r>
    </w:p>
    <w:p>
      <w:pPr>
        <w:spacing w:line="240" w:lineRule="auto" w:before="11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64" w:lineRule="auto" w:before="0"/>
        <w:ind w:right="4429" w:hanging="116"/>
        <w:jc w:val="left"/>
      </w:pPr>
      <w:r>
        <w:rPr>
          <w:rFonts w:ascii="宋体" w:hAnsi="宋体" w:cs="宋体" w:eastAsia="宋体" w:hint="default"/>
          <w:i/>
        </w:rPr>
        <w:t>七</w:t>
      </w:r>
      <w:r>
        <w:rPr/>
        <w:t>、其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资料</w:t>
      </w:r>
      <w:r>
        <w:rPr>
          <w:spacing w:val="-84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年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月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日</w:t>
      </w:r>
    </w:p>
    <w:p>
      <w:pPr>
        <w:pStyle w:val="BodyText"/>
        <w:spacing w:line="348" w:lineRule="auto" w:before="0"/>
        <w:ind w:right="3684"/>
        <w:jc w:val="left"/>
        <w:rPr>
          <w:rFonts w:ascii="Times New Roman" w:hAnsi="Times New Roman" w:cs="Times New Roman" w:eastAsia="Times New Roman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/>
        <w:t>次</w:t>
      </w:r>
      <w:r>
        <w:rPr>
          <w:rFonts w:ascii="宋体" w:hAnsi="宋体" w:cs="宋体" w:eastAsia="宋体" w:hint="default"/>
        </w:rPr>
        <w:t>注册地址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  <w:i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玉</w:t>
      </w:r>
      <w:r>
        <w:rPr>
          <w:rFonts w:ascii="宋体" w:hAnsi="宋体" w:cs="宋体" w:eastAsia="宋体" w:hint="default"/>
        </w:rPr>
        <w:t>田县城西</w:t>
      </w:r>
      <w:r>
        <w:rPr/>
        <w:t>大</w:t>
      </w:r>
      <w:r>
        <w:rPr>
          <w:rFonts w:ascii="宋体" w:hAnsi="宋体" w:cs="宋体" w:eastAsia="宋体" w:hint="default"/>
        </w:rPr>
        <w:t>街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</w:rPr>
        <w:t>150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最近</w:t>
      </w:r>
      <w:r>
        <w:rPr>
          <w:rFonts w:ascii="宋体" w:hAnsi="宋体" w:cs="宋体" w:eastAsia="宋体" w:hint="default"/>
          <w:i/>
        </w:rPr>
        <w:t>一</w:t>
      </w:r>
      <w:r>
        <w:rPr/>
        <w:t>次</w:t>
      </w:r>
      <w:r>
        <w:rPr>
          <w:rFonts w:ascii="宋体" w:hAnsi="宋体" w:cs="宋体" w:eastAsia="宋体" w:hint="default"/>
          <w:i/>
        </w:rPr>
        <w:t>变</w:t>
      </w:r>
      <w:r>
        <w:rPr>
          <w:rFonts w:ascii="宋体" w:hAnsi="宋体" w:cs="宋体" w:eastAsia="宋体" w:hint="default"/>
        </w:rPr>
        <w:t>更登</w:t>
      </w:r>
      <w:r>
        <w:rPr/>
        <w:t>记日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月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8"/>
        </w:rPr>
        <w:t> </w:t>
      </w:r>
      <w:r>
        <w:rPr/>
        <w:t>日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地点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  <w:i/>
        </w:rPr>
        <w:t>北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执照注册号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130000000000406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  <w:spacing w:val="6"/>
        </w:rPr>
      </w:r>
      <w:r>
        <w:rPr/>
        <w:t>公司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130229601064691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机构代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Times New Roman" w:hAnsi="Times New Roman" w:cs="Times New Roman" w:eastAsia="Times New Roman" w:hint="default"/>
        </w:rPr>
        <w:t>60106469-1</w:t>
      </w:r>
    </w:p>
    <w:p>
      <w:pPr>
        <w:spacing w:line="360" w:lineRule="auto" w:before="23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聘请</w:t>
      </w:r>
      <w:r>
        <w:rPr>
          <w:rFonts w:ascii="宋体" w:hAnsi="宋体" w:cs="宋体" w:eastAsia="宋体" w:hint="default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名称：北京兴华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聘请</w:t>
      </w:r>
      <w:r>
        <w:rPr>
          <w:rFonts w:ascii="宋体" w:hAnsi="宋体" w:cs="宋体" w:eastAsia="宋体" w:hint="default"/>
          <w:sz w:val="23"/>
          <w:szCs w:val="23"/>
        </w:rPr>
        <w:t>的会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sz w:val="23"/>
          <w:szCs w:val="23"/>
        </w:rPr>
        <w:t>公</w:t>
      </w:r>
      <w:r>
        <w:rPr>
          <w:rFonts w:ascii="宋体" w:hAnsi="宋体" w:cs="宋体" w:eastAsia="宋体" w:hint="default"/>
          <w:sz w:val="23"/>
          <w:szCs w:val="23"/>
        </w:rPr>
        <w:t>地址</w:t>
      </w:r>
      <w:r>
        <w:rPr>
          <w:rFonts w:ascii="宋体" w:hAnsi="宋体" w:cs="宋体" w:eastAsia="宋体" w:hint="default"/>
          <w:i/>
          <w:sz w:val="23"/>
          <w:szCs w:val="23"/>
        </w:rPr>
        <w:t>：北京</w:t>
      </w:r>
      <w:r>
        <w:rPr>
          <w:rFonts w:ascii="宋体" w:hAnsi="宋体" w:cs="宋体" w:eastAsia="宋体" w:hint="default"/>
          <w:sz w:val="23"/>
          <w:szCs w:val="23"/>
        </w:rPr>
        <w:t>市西城区阜成门外</w:t>
      </w:r>
      <w:r>
        <w:rPr>
          <w:rFonts w:ascii="宋体" w:hAnsi="宋体" w:cs="宋体" w:eastAsia="宋体" w:hint="default"/>
          <w:sz w:val="23"/>
          <w:szCs w:val="23"/>
        </w:rPr>
        <w:t>大</w:t>
      </w:r>
      <w:r>
        <w:rPr>
          <w:rFonts w:ascii="宋体" w:hAnsi="宋体" w:cs="宋体" w:eastAsia="宋体" w:hint="default"/>
          <w:sz w:val="23"/>
          <w:szCs w:val="23"/>
        </w:rPr>
        <w:t>街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  </w:t>
      </w:r>
      <w:r>
        <w:rPr>
          <w:rFonts w:ascii="Times New Roman" w:hAnsi="Times New Roman" w:cs="Times New Roman" w:eastAsia="Times New Roman" w:hint="default"/>
          <w:spacing w:val="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号（万通新世界广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10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>
          <w:rFonts w:ascii="宋体" w:hAnsi="宋体" w:cs="宋体" w:eastAsia="宋体" w:hint="default"/>
        </w:rPr>
        <w:t>座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708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室）</w:t>
      </w:r>
    </w:p>
    <w:p>
      <w:pPr>
        <w:spacing w:before="144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240" w:lineRule="auto" w:before="13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252" w:right="0"/>
        <w:jc w:val="left"/>
        <w:rPr>
          <w:b w:val="0"/>
          <w:bCs w:val="0"/>
        </w:rPr>
      </w:pPr>
      <w:r>
        <w:rPr/>
        <w:t>第二节</w:t>
      </w:r>
      <w:r>
        <w:rPr>
          <w:spacing w:val="-1"/>
        </w:rPr>
        <w:t> </w:t>
      </w:r>
      <w:r>
        <w:rPr/>
        <w:t>会计数据和业务数据摘要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before="33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、本年度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/>
        <w:ind w:left="0" w:right="543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单位</w:t>
      </w:r>
      <w:r>
        <w:rPr>
          <w:rFonts w:ascii="Times New Roman" w:hAnsi="Times New Roman" w:cs="Times New Roman" w:eastAsia="Times New Roman" w:hint="default"/>
          <w:spacing w:val="-3"/>
        </w:rPr>
        <w:t>: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民币元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5"/>
        <w:gridCol w:w="4680"/>
      </w:tblGrid>
      <w:tr>
        <w:trPr>
          <w:trHeight w:val="442" w:hRule="exact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24"/>
              <w:ind w:right="0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24"/>
              <w:ind w:right="0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金</w:t>
              <w:tab/>
              <w:t>额</w:t>
            </w:r>
          </w:p>
        </w:tc>
      </w:tr>
      <w:tr>
        <w:trPr>
          <w:trHeight w:val="451" w:hRule="exact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营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业利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润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38,859,576.74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利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润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总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39,733,655.84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9" w:hRule="exact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归属于上市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股东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的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净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利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润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30,950,094.59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17" w:hRule="exact"/>
        </w:trPr>
        <w:tc>
          <w:tcPr>
            <w:tcW w:w="468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归属于上市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股东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的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扣除非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经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常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性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损益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后</w:t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的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净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利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润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27,989,817.40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经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营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动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产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生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的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现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金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流量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净额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0"/>
              </w:rPr>
              <w:t>40,690,527.75</w:t>
            </w:r>
            <w:r>
              <w:rPr>
                <w:rFonts w:ascii="宋体"/>
                <w:w w:val="102"/>
                <w:sz w:val="23"/>
              </w:rPr>
              <w:t> </w:t>
            </w:r>
            <w:r>
              <w:rPr>
                <w:rFonts w:ascii="宋体"/>
                <w:sz w:val="23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33"/>
        <w:ind w:left="692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  <w:i/>
        </w:rPr>
        <w:t>项目</w:t>
      </w:r>
      <w:r>
        <w:rPr/>
        <w:t>及</w:t>
      </w:r>
      <w:r>
        <w:rPr>
          <w:rFonts w:ascii="宋体" w:hAnsi="宋体" w:cs="宋体" w:eastAsia="宋体" w:hint="default"/>
        </w:rPr>
        <w:t>金额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5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9"/>
        <w:gridCol w:w="4510"/>
      </w:tblGrid>
      <w:tr>
        <w:trPr>
          <w:trHeight w:val="388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7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8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-121,343.28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1" w:hRule="exact"/>
        </w:trPr>
        <w:tc>
          <w:tcPr>
            <w:tcW w:w="50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府补助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370,315.00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冲减当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2,374,825.82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9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2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336,479.65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94" w:hRule="exact"/>
        </w:trPr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1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7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2,960,277.19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3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sz w:val="23"/>
          <w:szCs w:val="23"/>
        </w:rPr>
        <w:t>截至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近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年的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5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计数据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43"/>
        <w:ind w:left="0" w:right="5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民币）元</w:t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519"/>
        <w:gridCol w:w="1519"/>
        <w:gridCol w:w="1517"/>
        <w:gridCol w:w="710"/>
        <w:gridCol w:w="1450"/>
        <w:gridCol w:w="1450"/>
      </w:tblGrid>
      <w:tr>
        <w:trPr>
          <w:trHeight w:val="274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2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23" w:right="36" w:firstLine="1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spacing w:val="-21"/>
                <w:sz w:val="20"/>
                <w:szCs w:val="20"/>
              </w:rPr>
            </w:r>
          </w:p>
        </w:tc>
        <w:tc>
          <w:tcPr>
            <w:tcW w:w="2899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2" w:hRule="exact"/>
        </w:trPr>
        <w:tc>
          <w:tcPr>
            <w:tcW w:w="1392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left="42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036" w:type="dxa"/>
            <w:gridSpan w:val="2"/>
            <w:tcBorders>
              <w:top w:val="single" w:sz="8" w:space="0" w:color="FFFFFF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1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899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1" w:hRule="exact"/>
        </w:trPr>
        <w:tc>
          <w:tcPr>
            <w:tcW w:w="13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3036" w:type="dxa"/>
            <w:gridSpan w:val="2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899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/>
              <w:ind w:left="-1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3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后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6" w:space="0" w:color="DCDCDC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231,024,569.52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205,694,565.05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209,910,057.25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10.06%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167,606,945.53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167,606,945.53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39,733,655.84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37,738,988.25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37,739,354.71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5.28%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18,638,294.81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18,638,294.81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6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30,950,094.59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25,966,318.40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26,497,563.96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16.80%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13,999,197.78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13,999,197.78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160" w:right="8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519"/>
        <w:gridCol w:w="1519"/>
        <w:gridCol w:w="1517"/>
        <w:gridCol w:w="710"/>
        <w:gridCol w:w="1450"/>
        <w:gridCol w:w="1450"/>
      </w:tblGrid>
      <w:tr>
        <w:trPr>
          <w:trHeight w:val="542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70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81" w:right="7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扣除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27,989,817.40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22,424,957.80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22,956,203.36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21.93%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12,915,781.41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12,915,781.41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2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590" w:right="71" w:hanging="50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40,690,527.75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42,462,562.52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42,462,562.52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-4.17%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37,233,551.63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37,233,551.63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43" w:right="3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末增减</w:t>
            </w:r>
          </w:p>
          <w:p>
            <w:pPr>
              <w:pStyle w:val="TableParagraph"/>
              <w:spacing w:line="240" w:lineRule="auto" w:before="5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5" w:hRule="exact"/>
        </w:trPr>
        <w:tc>
          <w:tcPr>
            <w:tcW w:w="13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left="3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036" w:type="dxa"/>
            <w:gridSpan w:val="2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899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8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5" w:hRule="exact"/>
        </w:trPr>
        <w:tc>
          <w:tcPr>
            <w:tcW w:w="13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3036" w:type="dxa"/>
            <w:gridSpan w:val="2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899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9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6" w:space="0" w:color="DCDCDC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478,859,905.74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345,043,091.46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345,603,636.10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38.56%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313,170,957.96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313,170,957.96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所有者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96"/>
                <w:w w:val="103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374,905,537.34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217,461,703.74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217,986,781.08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71.99%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197,401,143.15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197,401,143.15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90,000,000.00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75,500,000.00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75,500,000.00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19.21%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75,500,000.00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75,500,000.00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主要财务</w:t>
      </w:r>
      <w:r>
        <w:rPr>
          <w:rFonts w:ascii="宋体" w:hAnsi="宋体" w:cs="宋体" w:eastAsia="宋体" w:hint="default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z w:val="23"/>
          <w:szCs w:val="23"/>
        </w:rPr>
        <w:t>标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43"/>
        <w:ind w:left="0" w:right="53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w w:val="103"/>
          <w:sz w:val="20"/>
          <w:szCs w:val="20"/>
        </w:rPr>
        <w:t>币）元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529"/>
        <w:gridCol w:w="1433"/>
        <w:gridCol w:w="1440"/>
        <w:gridCol w:w="1128"/>
        <w:gridCol w:w="1262"/>
        <w:gridCol w:w="1394"/>
      </w:tblGrid>
      <w:tr>
        <w:trPr>
          <w:trHeight w:val="139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8" w:space="0" w:color="FFFFFF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2873" w:type="dxa"/>
            <w:gridSpan w:val="2"/>
            <w:tcBorders>
              <w:top w:val="single" w:sz="4" w:space="0" w:color="000000"/>
              <w:left w:val="single" w:sz="2" w:space="0" w:color="000000"/>
              <w:bottom w:val="single" w:sz="8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0" w:hRule="exact"/>
        </w:trPr>
        <w:tc>
          <w:tcPr>
            <w:tcW w:w="1370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single" w:sz="8" w:space="0" w:color="FFFFFF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2"/>
            <w:tcBorders>
              <w:top w:val="single" w:sz="8" w:space="0" w:color="FFFFFF"/>
              <w:left w:val="single" w:sz="2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57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49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2873" w:type="dxa"/>
            <w:gridSpan w:val="2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57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3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3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6" w:space="0" w:color="DCDCDC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2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0.3583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0.3439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0.1854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0.1854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0.3583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0.3439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2.08%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0.1854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0.1854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2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8" w:lineRule="exact"/>
              <w:ind w:left="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/>
              <w:ind w:left="271" w:right="60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0.3240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0.2970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0.3041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6.54%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0.1711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0.1711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面摊薄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8.26%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11.94%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12.16%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-3.90%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7.09%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7.09%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加权平均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9.34%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12.52%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12.86%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-3.52%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8.98%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8.98%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69" w:right="60" w:hanging="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面摊</w:t>
            </w:r>
            <w:r>
              <w:rPr>
                <w:rFonts w:ascii="宋体" w:hAnsi="宋体" w:cs="宋体" w:eastAsia="宋体" w:hint="default"/>
                <w:spacing w:val="-7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7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7.47%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-3.06%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6.54%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6.54%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70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69"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加权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平均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spacing w:val="-6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10.81%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sz w:val="20"/>
              </w:rPr>
              <w:t>11.14%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-2.70%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8.28%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8.28%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6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6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371" w:right="60" w:hanging="30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0.4521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0.5624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0.5624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-19.61%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0.4932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0.4932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32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末比</w:t>
            </w:r>
            <w:r>
              <w:rPr>
                <w:rFonts w:ascii="宋体" w:hAnsi="宋体" w:cs="宋体" w:eastAsia="宋体" w:hint="default"/>
                <w:spacing w:val="-1"/>
                <w:sz w:val="20"/>
                <w:szCs w:val="20"/>
              </w:rPr>
              <w:t>上</w:t>
            </w:r>
          </w:p>
        </w:tc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2005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5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8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2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529"/>
        <w:gridCol w:w="1433"/>
        <w:gridCol w:w="1440"/>
        <w:gridCol w:w="1128"/>
        <w:gridCol w:w="1262"/>
        <w:gridCol w:w="1394"/>
      </w:tblGrid>
      <w:tr>
        <w:trPr>
          <w:trHeight w:val="542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2873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末增减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7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归属于上市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single" w:sz="9" w:space="0" w:color="DCDCDC"/>
              <w:left w:val="single" w:sz="8" w:space="0" w:color="DCDCDC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4" w:space="0" w:color="000000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left="7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nil" w:sz="6" w:space="0" w:color="auto"/>
              <w:left w:val="single" w:sz="8" w:space="0" w:color="DCDCDC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2"/>
              <w:ind w:left="92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4.1656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2.8803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84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2.8872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46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44.28%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2.6146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2"/>
              <w:ind w:left="7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2.6146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13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6" w:lineRule="exact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29" w:type="dxa"/>
            <w:tcBorders>
              <w:top w:val="nil" w:sz="6" w:space="0" w:color="auto"/>
              <w:left w:val="single" w:sz="8" w:space="0" w:color="DCDCDC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5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/>
        <w:ind w:left="692" w:right="5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）净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《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公司</w:t>
      </w:r>
      <w:r>
        <w:rPr>
          <w:rFonts w:ascii="宋体" w:hAnsi="宋体" w:cs="宋体" w:eastAsia="宋体" w:hint="default"/>
        </w:rPr>
        <w:t>信息披露编</w:t>
      </w:r>
      <w:r>
        <w:rPr/>
        <w:t>报</w:t>
      </w:r>
      <w:r>
        <w:rPr>
          <w:rFonts w:ascii="宋体" w:hAnsi="宋体" w:cs="宋体" w:eastAsia="宋体" w:hint="default"/>
        </w:rPr>
        <w:t>规则</w:t>
      </w:r>
      <w:r>
        <w:rPr/>
        <w:t>第</w:t>
      </w:r>
      <w:r>
        <w:rPr>
          <w:rFonts w:ascii="宋体" w:hAnsi="宋体" w:cs="宋体" w:eastAsia="宋体" w:hint="default"/>
        </w:rPr>
        <w:t>9 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5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及</w:t>
      </w:r>
      <w:r>
        <w:rPr>
          <w:rFonts w:ascii="宋体" w:hAnsi="宋体" w:cs="宋体" w:eastAsia="宋体" w:hint="default"/>
        </w:rPr>
        <w:t>披露》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1795"/>
        <w:gridCol w:w="1795"/>
        <w:gridCol w:w="1795"/>
        <w:gridCol w:w="1795"/>
      </w:tblGrid>
      <w:tr>
        <w:trPr>
          <w:trHeight w:val="374" w:hRule="exact"/>
        </w:trPr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7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1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3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面摊薄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加权平均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8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面摊薄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加权平均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spacing w:val="11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11"/>
                <w:w w:val="105"/>
                <w:sz w:val="20"/>
                <w:szCs w:val="20"/>
              </w:rPr>
              <w:t>股股东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9.34%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0.3583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0.3583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6" w:hRule="exac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10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常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10"/>
                <w:w w:val="105"/>
                <w:sz w:val="20"/>
                <w:szCs w:val="20"/>
              </w:rPr>
              <w:t>归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100" w:right="9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属于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股股东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7.47%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3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8.44%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0.3240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0.3240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160" w:right="8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038" w:val="left" w:leader="none"/>
        </w:tabs>
        <w:spacing w:line="450" w:lineRule="exact"/>
        <w:ind w:left="2631" w:right="0"/>
        <w:jc w:val="left"/>
        <w:rPr>
          <w:b w:val="0"/>
          <w:bCs w:val="0"/>
        </w:rPr>
      </w:pPr>
      <w:r>
        <w:rPr/>
        <w:t>第三节</w:t>
        <w:tab/>
        <w:t>股本变动及股东情况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7"/>
          <w:szCs w:val="27"/>
        </w:rPr>
        <w:sectPr>
          <w:pgSz w:w="11900" w:h="16820"/>
          <w:pgMar w:header="1402" w:footer="1407" w:top="1800" w:bottom="1600" w:left="1040" w:right="580"/>
        </w:sectPr>
      </w:pPr>
    </w:p>
    <w:p>
      <w:pPr>
        <w:spacing w:before="33"/>
        <w:ind w:left="8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变动情况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0"/>
        <w:ind w:left="8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  <w:r>
        <w:rPr/>
        <w:br w:type="column"/>
      </w:r>
      <w:r>
        <w:rPr>
          <w:rFonts w:ascii="宋体"/>
          <w:i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3"/>
          <w:szCs w:val="23"/>
        </w:rPr>
      </w:pPr>
    </w:p>
    <w:p>
      <w:pPr>
        <w:spacing w:before="0"/>
        <w:ind w:left="8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sz w:val="23"/>
          <w:szCs w:val="23"/>
        </w:rPr>
        <w:t>单位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：股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00" w:h="16820"/>
          <w:pgMar w:top="1600" w:bottom="280" w:left="1040" w:right="580"/>
          <w:cols w:num="2" w:equalWidth="0">
            <w:col w:w="3621" w:space="4131"/>
            <w:col w:w="2528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1063"/>
        <w:gridCol w:w="878"/>
        <w:gridCol w:w="1051"/>
        <w:gridCol w:w="523"/>
        <w:gridCol w:w="701"/>
        <w:gridCol w:w="878"/>
        <w:gridCol w:w="1051"/>
        <w:gridCol w:w="1051"/>
        <w:gridCol w:w="874"/>
      </w:tblGrid>
      <w:tr>
        <w:trPr>
          <w:trHeight w:val="279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5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2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08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+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4" w:hRule="exact"/>
        </w:trPr>
        <w:tc>
          <w:tcPr>
            <w:tcW w:w="19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5" w:hRule="exact"/>
        </w:trPr>
        <w:tc>
          <w:tcPr>
            <w:tcW w:w="19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3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190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58" w:space="0" w:color="DCDCDC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36,370,648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48.17%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-193,244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14,306,756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50,677,404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5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56.31%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家持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3.89%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36,370,648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48.17%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11,000,000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-193,244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10,806,756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47,177,404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52.42%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0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10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10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10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10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spacing w:val="-10"/>
                <w:sz w:val="20"/>
                <w:szCs w:val="20"/>
              </w:rPr>
              <w:t>有法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42.08%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40,767,575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45.30%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4,603,073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6.10%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-193,244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1,806,756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6,409,829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7.12%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9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法人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9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二、无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39,129,352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51.83%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39,322,596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43.69%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39,129,352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51.83%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193,244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39,322,596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43.69%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9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外上市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9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股份总数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75,500,000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90,000,000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100.00%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40" w:right="580"/>
        </w:sectPr>
      </w:pPr>
    </w:p>
    <w:p>
      <w:pPr>
        <w:spacing w:before="199"/>
        <w:ind w:left="8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股份变动情况表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  <w:r>
        <w:rPr/>
        <w:br w:type="column"/>
      </w:r>
      <w:r>
        <w:rPr>
          <w:rFonts w:ascii="宋体"/>
          <w:i/>
          <w:sz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spacing w:before="0"/>
        <w:ind w:left="8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40" w:right="580"/>
          <w:cols w:num="2" w:equalWidth="0">
            <w:col w:w="2921" w:space="4947"/>
            <w:col w:w="2412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i/>
          <w:sz w:val="2"/>
          <w:szCs w:val="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094"/>
        <w:gridCol w:w="1094"/>
        <w:gridCol w:w="1099"/>
        <w:gridCol w:w="1092"/>
        <w:gridCol w:w="948"/>
        <w:gridCol w:w="1682"/>
      </w:tblGrid>
      <w:tr>
        <w:trPr>
          <w:trHeight w:val="542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left="6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售原因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3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1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交通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－安顺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20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2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20"/>
                <w:szCs w:val="20"/>
              </w:rPr>
              <w:t>南瑞贝卡控</w:t>
            </w:r>
            <w:r>
              <w:rPr>
                <w:rFonts w:ascii="宋体" w:hAnsi="宋体" w:cs="宋体" w:eastAsia="宋体" w:hint="default"/>
                <w:i/>
                <w:spacing w:val="-22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2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40" w:right="58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094"/>
        <w:gridCol w:w="1094"/>
        <w:gridCol w:w="1099"/>
        <w:gridCol w:w="1092"/>
        <w:gridCol w:w="948"/>
        <w:gridCol w:w="1682"/>
      </w:tblGrid>
      <w:tr>
        <w:trPr>
          <w:trHeight w:val="27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4"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-31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1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pacing w:val="-31"/>
                <w:w w:val="105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spacing w:val="-31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4"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3"/>
                <w:sz w:val="20"/>
                <w:szCs w:val="20"/>
              </w:rPr>
              <w:t>统－普</w:t>
            </w:r>
            <w:r>
              <w:rPr>
                <w:rFonts w:ascii="宋体" w:hAnsi="宋体" w:cs="宋体" w:eastAsia="宋体" w:hint="default"/>
                <w:spacing w:val="-23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23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23"/>
                <w:sz w:val="20"/>
                <w:szCs w:val="20"/>
              </w:rPr>
              <w:t>险产品</w:t>
            </w:r>
            <w:r>
              <w:rPr>
                <w:rFonts w:ascii="Times New Roman" w:hAnsi="Times New Roman" w:cs="Times New Roman" w:eastAsia="Times New Roman" w:hint="default"/>
                <w:spacing w:val="-23"/>
                <w:sz w:val="20"/>
                <w:szCs w:val="20"/>
              </w:rPr>
              <w:t>-019L-CT001  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-33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－分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2"/>
                <w:sz w:val="20"/>
                <w:szCs w:val="20"/>
              </w:rPr>
              <w:t>红－</w:t>
            </w:r>
            <w:r>
              <w:rPr>
                <w:rFonts w:ascii="宋体" w:hAnsi="宋体" w:cs="宋体" w:eastAsia="宋体" w:hint="default"/>
                <w:spacing w:val="-22"/>
                <w:sz w:val="20"/>
                <w:szCs w:val="20"/>
              </w:rPr>
              <w:t>个人</w:t>
            </w:r>
            <w:r>
              <w:rPr>
                <w:rFonts w:ascii="宋体" w:hAnsi="宋体" w:cs="宋体" w:eastAsia="宋体" w:hint="default"/>
                <w:spacing w:val="-22"/>
                <w:sz w:val="20"/>
                <w:szCs w:val="20"/>
              </w:rPr>
              <w:t>分红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20"/>
                <w:szCs w:val="20"/>
              </w:rPr>
              <w:t>-019L-FH002   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4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-33"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3"/>
                <w:w w:val="105"/>
                <w:sz w:val="20"/>
                <w:szCs w:val="20"/>
              </w:rPr>
              <w:t>－分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2"/>
                <w:sz w:val="20"/>
                <w:szCs w:val="20"/>
              </w:rPr>
              <w:t>红－团</w:t>
            </w:r>
            <w:r>
              <w:rPr>
                <w:rFonts w:ascii="宋体" w:hAnsi="宋体" w:cs="宋体" w:eastAsia="宋体" w:hint="default"/>
                <w:spacing w:val="-22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-22"/>
                <w:sz w:val="20"/>
                <w:szCs w:val="20"/>
              </w:rPr>
              <w:t>分红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20"/>
                <w:szCs w:val="20"/>
              </w:rPr>
              <w:t>-019L-FH001   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-2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2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5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7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spacing w:val="-17"/>
                <w:sz w:val="20"/>
                <w:szCs w:val="20"/>
              </w:rPr>
              <w:t>－进取—</w:t>
            </w:r>
            <w:r>
              <w:rPr>
                <w:rFonts w:ascii="Times New Roman" w:hAnsi="Times New Roman" w:cs="Times New Roman" w:eastAsia="Times New Roman" w:hint="default"/>
                <w:spacing w:val="-17"/>
                <w:sz w:val="20"/>
                <w:szCs w:val="20"/>
              </w:rPr>
              <w:t>019L-TL002 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141,950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693,050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173,263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519,787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吴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313,023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78,256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234,767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250,500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62,625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187,875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129,250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517,000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387,750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141,950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141,950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88,675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354,700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266,025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141,950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567,800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141,950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93,750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375,000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281,250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6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高管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2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7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8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105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2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8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35,863,148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1,335,569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8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15,746,700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8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50,274,279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before="199"/>
        <w:ind w:left="812" w:right="232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(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)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票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60"/>
        <w:ind w:left="812" w:right="2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i/>
          <w:spacing w:val="-4"/>
        </w:rPr>
        <w:t>经中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证监会证监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[2005]18  </w:t>
      </w:r>
      <w:r>
        <w:rPr>
          <w:rFonts w:ascii="宋体" w:hAnsi="宋体" w:cs="宋体" w:eastAsia="宋体" w:hint="default"/>
          <w:spacing w:val="-5"/>
        </w:rPr>
        <w:t>号</w:t>
      </w:r>
      <w:r>
        <w:rPr>
          <w:rFonts w:ascii="宋体" w:hAnsi="宋体" w:cs="宋体" w:eastAsia="宋体" w:hint="default"/>
          <w:i/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spacing w:val="-5"/>
        </w:rPr>
        <w:t>准，本公司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2005  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13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20</w:t>
      </w:r>
      <w:r>
        <w:rPr/>
        <w:t>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362" w:lineRule="auto" w:before="33"/>
        <w:ind w:left="347" w:right="232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民币</w:t>
      </w:r>
      <w:r>
        <w:rPr>
          <w:rFonts w:ascii="宋体" w:hAnsi="宋体" w:cs="宋体" w:eastAsia="宋体" w:hint="default"/>
          <w:spacing w:val="-5"/>
        </w:rPr>
        <w:t>普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A </w:t>
      </w:r>
      <w:r>
        <w:rPr>
          <w:rFonts w:ascii="宋体" w:hAnsi="宋体" w:cs="宋体" w:eastAsia="宋体" w:hint="default"/>
          <w:i/>
          <w:spacing w:val="-6"/>
        </w:rPr>
        <w:t>股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rFonts w:ascii="宋体" w:hAnsi="宋体" w:cs="宋体" w:eastAsia="宋体" w:hint="default"/>
          <w:spacing w:val="-6"/>
        </w:rPr>
        <w:t>2500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值</w:t>
      </w:r>
      <w:r>
        <w:rPr>
          <w:rFonts w:ascii="宋体" w:hAnsi="宋体" w:cs="宋体" w:eastAsia="宋体" w:hint="default"/>
          <w:spacing w:val="-4"/>
        </w:rPr>
        <w:t>1.00 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,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4.78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下向询价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  <w:spacing w:val="-90"/>
        </w:rPr>
      </w:r>
      <w:r>
        <w:rPr/>
        <w:t>对</w:t>
      </w:r>
      <w:r>
        <w:rPr>
          <w:rFonts w:ascii="宋体" w:hAnsi="宋体" w:cs="宋体" w:eastAsia="宋体" w:hint="default"/>
        </w:rPr>
        <w:t>象累</w:t>
      </w:r>
      <w:r>
        <w:rPr>
          <w:rFonts w:ascii="宋体" w:hAnsi="宋体" w:cs="宋体" w:eastAsia="宋体" w:hint="default"/>
          <w:i/>
        </w:rPr>
        <w:t>计投标</w:t>
      </w:r>
      <w:r>
        <w:rPr>
          <w:rFonts w:ascii="宋体" w:hAnsi="宋体" w:cs="宋体" w:eastAsia="宋体" w:hint="default"/>
        </w:rPr>
        <w:t>询价配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500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向</w:t>
      </w:r>
      <w:r>
        <w:rPr/>
        <w:t>二级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值配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。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后</w:t>
      </w:r>
      <w:r>
        <w:rPr>
          <w:spacing w:val="-6"/>
          <w:w w:val="102"/>
        </w:rPr>
        <w:t>，公司</w:t>
      </w:r>
      <w:r>
        <w:rPr>
          <w:rFonts w:ascii="宋体" w:hAnsi="宋体" w:cs="宋体" w:eastAsia="宋体" w:hint="default"/>
          <w:i/>
          <w:spacing w:val="-6"/>
          <w:w w:val="102"/>
        </w:rPr>
        <w:t>总股</w:t>
      </w:r>
      <w:r>
        <w:rPr>
          <w:spacing w:val="-6"/>
          <w:w w:val="102"/>
        </w:rPr>
        <w:t>本</w:t>
      </w:r>
      <w:r>
        <w:rPr>
          <w:rFonts w:ascii="宋体" w:hAnsi="宋体" w:cs="宋体" w:eastAsia="宋体" w:hint="default"/>
          <w:spacing w:val="-6"/>
          <w:w w:val="102"/>
        </w:rPr>
        <w:t>由</w:t>
      </w:r>
      <w:r>
        <w:rPr>
          <w:rFonts w:ascii="宋体" w:hAnsi="宋体" w:cs="宋体" w:eastAsia="宋体" w:hint="default"/>
          <w:spacing w:val="-6"/>
          <w:w w:val="102"/>
        </w:rPr>
        <w:t>5050</w:t>
      </w:r>
      <w:r>
        <w:rPr>
          <w:rFonts w:ascii="宋体" w:hAnsi="宋体" w:cs="宋体" w:eastAsia="宋体" w:hint="default"/>
          <w:spacing w:val="-6"/>
          <w:w w:val="102"/>
        </w:rPr>
        <w:t>万</w:t>
      </w:r>
      <w:r>
        <w:rPr>
          <w:rFonts w:ascii="宋体" w:hAnsi="宋体" w:cs="宋体" w:eastAsia="宋体" w:hint="default"/>
          <w:i/>
          <w:spacing w:val="-6"/>
          <w:w w:val="102"/>
        </w:rPr>
        <w:t>股</w:t>
      </w:r>
      <w:r>
        <w:rPr>
          <w:rFonts w:ascii="宋体" w:hAnsi="宋体" w:cs="宋体" w:eastAsia="宋体" w:hint="default"/>
          <w:spacing w:val="-6"/>
          <w:w w:val="102"/>
        </w:rPr>
        <w:t>增加</w:t>
      </w:r>
      <w:r>
        <w:rPr>
          <w:rFonts w:ascii="宋体" w:hAnsi="宋体" w:cs="宋体" w:eastAsia="宋体" w:hint="default"/>
          <w:spacing w:val="-6"/>
          <w:w w:val="102"/>
        </w:rPr>
        <w:t>致</w:t>
      </w:r>
      <w:r>
        <w:rPr>
          <w:rFonts w:ascii="宋体" w:hAnsi="宋体" w:cs="宋体" w:eastAsia="宋体" w:hint="default"/>
          <w:spacing w:val="-6"/>
          <w:w w:val="102"/>
        </w:rPr>
        <w:t>7550</w:t>
      </w:r>
      <w:r>
        <w:rPr>
          <w:rFonts w:ascii="宋体" w:hAnsi="宋体" w:cs="宋体" w:eastAsia="宋体" w:hint="default"/>
          <w:spacing w:val="-6"/>
          <w:w w:val="102"/>
        </w:rPr>
        <w:t>万</w:t>
      </w:r>
      <w:r>
        <w:rPr>
          <w:rFonts w:ascii="宋体" w:hAnsi="宋体" w:cs="宋体" w:eastAsia="宋体" w:hint="default"/>
          <w:i/>
          <w:spacing w:val="-6"/>
          <w:w w:val="102"/>
        </w:rPr>
        <w:t>股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i/>
          <w:spacing w:val="-6"/>
          <w:w w:val="102"/>
        </w:rPr>
        <w:t>经</w:t>
      </w:r>
      <w:r>
        <w:rPr>
          <w:rFonts w:ascii="宋体" w:hAnsi="宋体" w:cs="宋体" w:eastAsia="宋体" w:hint="default"/>
          <w:spacing w:val="-6"/>
          <w:w w:val="102"/>
        </w:rPr>
        <w:t>深圳</w:t>
      </w:r>
      <w:r>
        <w:rPr>
          <w:spacing w:val="-6"/>
          <w:w w:val="102"/>
        </w:rPr>
        <w:t>证</w:t>
      </w:r>
      <w:r>
        <w:rPr>
          <w:rFonts w:ascii="宋体" w:hAnsi="宋体" w:cs="宋体" w:eastAsia="宋体" w:hint="default"/>
          <w:i/>
          <w:spacing w:val="-6"/>
          <w:w w:val="102"/>
        </w:rPr>
        <w:t>券</w:t>
      </w:r>
      <w:r>
        <w:rPr>
          <w:rFonts w:ascii="宋体" w:hAnsi="宋体" w:cs="宋体" w:eastAsia="宋体" w:hint="default"/>
          <w:spacing w:val="-6"/>
          <w:w w:val="102"/>
        </w:rPr>
        <w:t>交易</w:t>
      </w:r>
      <w:r>
        <w:rPr>
          <w:spacing w:val="-6"/>
          <w:w w:val="102"/>
        </w:rPr>
        <w:t>所</w:t>
      </w:r>
      <w:r>
        <w:rPr>
          <w:rFonts w:ascii="宋体" w:hAnsi="宋体" w:cs="宋体" w:eastAsia="宋体" w:hint="default"/>
          <w:spacing w:val="-6"/>
          <w:w w:val="102"/>
        </w:rPr>
        <w:t>深</w:t>
      </w:r>
      <w:r>
        <w:rPr>
          <w:spacing w:val="-6"/>
          <w:w w:val="102"/>
        </w:rPr>
        <w:t>证</w:t>
      </w:r>
      <w:r>
        <w:rPr>
          <w:rFonts w:ascii="宋体" w:hAnsi="宋体" w:cs="宋体" w:eastAsia="宋体" w:hint="default"/>
          <w:spacing w:val="-6"/>
          <w:w w:val="102"/>
        </w:rPr>
        <w:t>上</w:t>
      </w:r>
      <w:r>
        <w:rPr>
          <w:rFonts w:ascii="宋体" w:hAnsi="宋体" w:cs="宋体" w:eastAsia="宋体" w:hint="default"/>
          <w:spacing w:val="-6"/>
          <w:w w:val="102"/>
        </w:rPr>
        <w:t>[2005]52</w:t>
      </w:r>
      <w:r>
        <w:rPr>
          <w:rFonts w:ascii="宋体" w:hAnsi="宋体" w:cs="宋体" w:eastAsia="宋体" w:hint="default"/>
          <w:spacing w:val="-2"/>
          <w:w w:val="102"/>
        </w:rPr>
        <w:t> </w:t>
      </w:r>
      <w:r>
        <w:rPr>
          <w:rFonts w:ascii="宋体" w:hAnsi="宋体" w:cs="宋体" w:eastAsia="宋体" w:hint="default"/>
          <w:spacing w:val="-1"/>
          <w:w w:val="102"/>
        </w:rPr>
        <w:t>号</w:t>
      </w:r>
      <w:r>
        <w:rPr>
          <w:rFonts w:ascii="宋体" w:hAnsi="宋体" w:cs="宋体" w:eastAsia="宋体" w:hint="default"/>
          <w:i/>
          <w:spacing w:val="-1"/>
          <w:w w:val="102"/>
        </w:rPr>
        <w:t>文</w:t>
      </w:r>
      <w:r>
        <w:rPr>
          <w:rFonts w:ascii="宋体" w:hAnsi="宋体" w:cs="宋体" w:eastAsia="宋体" w:hint="default"/>
          <w:spacing w:val="-1"/>
          <w:w w:val="102"/>
        </w:rPr>
        <w:t>批</w:t>
      </w:r>
      <w:r>
        <w:rPr>
          <w:spacing w:val="-1"/>
          <w:w w:val="102"/>
        </w:rPr>
        <w:t>准，</w:t>
      </w:r>
      <w:r>
        <w:rPr>
          <w:w w:val="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2005 </w:t>
      </w:r>
      <w:r>
        <w:rPr/>
        <w:t>年</w:t>
      </w:r>
      <w:r>
        <w:rPr>
          <w:rFonts w:ascii="宋体" w:hAnsi="宋体" w:cs="宋体" w:eastAsia="宋体" w:hint="default"/>
        </w:rPr>
        <w:t>6 </w:t>
      </w:r>
      <w:r>
        <w:rPr/>
        <w:t>月</w:t>
      </w:r>
      <w:r>
        <w:rPr>
          <w:rFonts w:ascii="宋体" w:hAnsi="宋体" w:cs="宋体" w:eastAsia="宋体" w:hint="default"/>
        </w:rPr>
        <w:t>6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上市交易</w:t>
      </w:r>
      <w:r>
        <w:rPr/>
        <w:t>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  <w:i/>
        </w:rPr>
        <w:t>简称</w:t>
      </w:r>
      <w:r>
        <w:rPr>
          <w:rFonts w:ascii="宋体" w:hAnsi="宋体" w:cs="宋体" w:eastAsia="宋体" w:hint="default"/>
        </w:rPr>
        <w:t>“</w:t>
      </w:r>
      <w:r>
        <w:rPr/>
        <w:t>晶</w:t>
      </w:r>
      <w:r>
        <w:rPr>
          <w:spacing w:val="16"/>
        </w:rPr>
        <w:t> </w:t>
      </w:r>
      <w:r>
        <w:rPr>
          <w:spacing w:val="-5"/>
        </w:rPr>
        <w:t>源电子</w:t>
      </w:r>
      <w:r>
        <w:rPr>
          <w:rFonts w:ascii="宋体" w:hAnsi="宋体" w:cs="宋体" w:eastAsia="宋体" w:hint="default"/>
          <w:spacing w:val="-5"/>
        </w:rPr>
        <w:t>”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i/>
          <w:spacing w:val="-5"/>
        </w:rPr>
        <w:t>股</w:t>
      </w:r>
      <w:r>
        <w:rPr>
          <w:rFonts w:ascii="宋体" w:hAnsi="宋体" w:cs="宋体" w:eastAsia="宋体" w:hint="default"/>
          <w:spacing w:val="-5"/>
        </w:rPr>
        <w:t>票</w:t>
      </w:r>
      <w:r>
        <w:rPr>
          <w:rFonts w:ascii="宋体" w:hAnsi="宋体" w:cs="宋体" w:eastAsia="宋体" w:hint="default"/>
          <w:i/>
          <w:spacing w:val="-5"/>
        </w:rPr>
        <w:t>代</w:t>
      </w:r>
      <w:r>
        <w:rPr>
          <w:rFonts w:ascii="宋体" w:hAnsi="宋体" w:cs="宋体" w:eastAsia="宋体" w:hint="default"/>
          <w:spacing w:val="-5"/>
        </w:rPr>
        <w:t>码</w:t>
      </w:r>
      <w:r>
        <w:rPr>
          <w:rFonts w:ascii="宋体" w:hAnsi="宋体" w:cs="宋体" w:eastAsia="宋体" w:hint="default"/>
          <w:i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002049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网</w:t>
      </w:r>
      <w:r>
        <w:rPr>
          <w:rFonts w:ascii="宋体" w:hAnsi="宋体" w:cs="宋体" w:eastAsia="宋体" w:hint="default"/>
          <w:spacing w:val="-5"/>
        </w:rPr>
        <w:t>下配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500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2005</w:t>
      </w:r>
      <w:r>
        <w:rPr>
          <w:rFonts w:ascii="宋体" w:hAnsi="宋体" w:cs="宋体" w:eastAsia="宋体" w:hint="default"/>
          <w:spacing w:val="3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42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36"/>
        </w:rPr>
        <w:t> 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所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left="347" w:right="232" w:firstLine="465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  <w:spacing w:val="-12"/>
          <w:w w:val="102"/>
        </w:rPr>
        <w:t>2</w:t>
      </w:r>
      <w:r>
        <w:rPr>
          <w:rFonts w:ascii="黑体" w:hAnsi="黑体" w:cs="黑体" w:eastAsia="黑体" w:hint="default"/>
          <w:spacing w:val="-12"/>
          <w:w w:val="102"/>
        </w:rPr>
        <w:t>、</w:t>
      </w:r>
      <w:r>
        <w:rPr>
          <w:rFonts w:ascii="宋体" w:hAnsi="宋体" w:cs="宋体" w:eastAsia="宋体" w:hint="default"/>
          <w:spacing w:val="-12"/>
          <w:w w:val="102"/>
        </w:rPr>
        <w:t>2005</w:t>
      </w:r>
      <w:r>
        <w:rPr>
          <w:spacing w:val="-12"/>
          <w:w w:val="102"/>
        </w:rPr>
        <w:t>年</w:t>
      </w:r>
      <w:r>
        <w:rPr>
          <w:rFonts w:ascii="宋体" w:hAnsi="宋体" w:cs="宋体" w:eastAsia="宋体" w:hint="default"/>
          <w:spacing w:val="-12"/>
          <w:w w:val="102"/>
        </w:rPr>
        <w:t>10</w:t>
      </w:r>
      <w:r>
        <w:rPr>
          <w:spacing w:val="-12"/>
          <w:w w:val="102"/>
        </w:rPr>
        <w:t>月</w:t>
      </w:r>
      <w:r>
        <w:rPr>
          <w:rFonts w:ascii="宋体" w:hAnsi="宋体" w:cs="宋体" w:eastAsia="宋体" w:hint="default"/>
          <w:spacing w:val="-12"/>
          <w:w w:val="102"/>
        </w:rPr>
        <w:t>28</w:t>
      </w:r>
      <w:r>
        <w:rPr>
          <w:spacing w:val="-12"/>
          <w:w w:val="102"/>
        </w:rPr>
        <w:t>日，公司</w:t>
      </w:r>
      <w:r>
        <w:rPr>
          <w:rFonts w:ascii="宋体" w:hAnsi="宋体" w:cs="宋体" w:eastAsia="宋体" w:hint="default"/>
          <w:i/>
          <w:spacing w:val="-12"/>
          <w:w w:val="102"/>
        </w:rPr>
        <w:t>股</w:t>
      </w:r>
      <w:r>
        <w:rPr>
          <w:rFonts w:ascii="宋体" w:hAnsi="宋体" w:cs="宋体" w:eastAsia="宋体" w:hint="default"/>
          <w:spacing w:val="-12"/>
          <w:w w:val="102"/>
        </w:rPr>
        <w:t>权分</w:t>
      </w:r>
      <w:r>
        <w:rPr>
          <w:rFonts w:ascii="宋体" w:hAnsi="宋体" w:cs="宋体" w:eastAsia="宋体" w:hint="default"/>
          <w:spacing w:val="-12"/>
          <w:w w:val="102"/>
        </w:rPr>
        <w:t>置</w:t>
      </w:r>
      <w:r>
        <w:rPr>
          <w:rFonts w:ascii="宋体" w:hAnsi="宋体" w:cs="宋体" w:eastAsia="宋体" w:hint="default"/>
          <w:spacing w:val="-12"/>
          <w:w w:val="102"/>
        </w:rPr>
        <w:t>改</w:t>
      </w:r>
      <w:r>
        <w:rPr>
          <w:rFonts w:ascii="宋体" w:hAnsi="宋体" w:cs="宋体" w:eastAsia="宋体" w:hint="default"/>
          <w:spacing w:val="-12"/>
          <w:w w:val="102"/>
        </w:rPr>
        <w:t>革相</w:t>
      </w:r>
      <w:r>
        <w:rPr>
          <w:rFonts w:ascii="宋体" w:hAnsi="宋体" w:cs="宋体" w:eastAsia="宋体" w:hint="default"/>
          <w:i/>
          <w:spacing w:val="-12"/>
          <w:w w:val="102"/>
        </w:rPr>
        <w:t>关股东</w:t>
      </w:r>
      <w:r>
        <w:rPr>
          <w:spacing w:val="-12"/>
          <w:w w:val="102"/>
        </w:rPr>
        <w:t>会议审议</w:t>
      </w:r>
      <w:r>
        <w:rPr>
          <w:rFonts w:ascii="宋体" w:hAnsi="宋体" w:cs="宋体" w:eastAsia="宋体" w:hint="default"/>
          <w:spacing w:val="-12"/>
          <w:w w:val="102"/>
        </w:rPr>
        <w:t>通</w:t>
      </w:r>
      <w:r>
        <w:rPr>
          <w:rFonts w:ascii="宋体" w:hAnsi="宋体" w:cs="宋体" w:eastAsia="宋体" w:hint="default"/>
          <w:spacing w:val="-12"/>
          <w:w w:val="102"/>
        </w:rPr>
        <w:t>过</w:t>
      </w:r>
      <w:r>
        <w:rPr>
          <w:spacing w:val="-12"/>
          <w:w w:val="102"/>
        </w:rPr>
        <w:t>了</w:t>
      </w:r>
      <w:r>
        <w:rPr>
          <w:rFonts w:ascii="宋体" w:hAnsi="宋体" w:cs="宋体" w:eastAsia="宋体" w:hint="default"/>
          <w:spacing w:val="-12"/>
          <w:w w:val="102"/>
        </w:rPr>
        <w:t>《</w:t>
      </w:r>
      <w:r>
        <w:rPr>
          <w:rFonts w:ascii="宋体" w:hAnsi="宋体" w:cs="宋体" w:eastAsia="宋体" w:hint="default"/>
          <w:i/>
          <w:spacing w:val="-12"/>
          <w:w w:val="102"/>
        </w:rPr>
        <w:t>股</w:t>
      </w:r>
      <w:r>
        <w:rPr>
          <w:rFonts w:ascii="宋体" w:hAnsi="宋体" w:cs="宋体" w:eastAsia="宋体" w:hint="default"/>
          <w:spacing w:val="-12"/>
          <w:w w:val="102"/>
        </w:rPr>
        <w:t>权分</w:t>
      </w:r>
      <w:r>
        <w:rPr>
          <w:rFonts w:ascii="宋体" w:hAnsi="宋体" w:cs="宋体" w:eastAsia="宋体" w:hint="default"/>
          <w:spacing w:val="-12"/>
          <w:w w:val="102"/>
        </w:rPr>
        <w:t>置</w:t>
      </w:r>
      <w:r>
        <w:rPr>
          <w:rFonts w:ascii="宋体" w:hAnsi="宋体" w:cs="宋体" w:eastAsia="宋体" w:hint="default"/>
          <w:spacing w:val="-12"/>
          <w:w w:val="102"/>
        </w:rPr>
        <w:t>改</w:t>
      </w:r>
      <w:r>
        <w:rPr>
          <w:rFonts w:ascii="宋体" w:hAnsi="宋体" w:cs="宋体" w:eastAsia="宋体" w:hint="default"/>
          <w:spacing w:val="-12"/>
          <w:w w:val="102"/>
        </w:rPr>
        <w:t>革</w:t>
      </w:r>
      <w:r>
        <w:rPr>
          <w:rFonts w:ascii="宋体" w:hAnsi="宋体" w:cs="宋体" w:eastAsia="宋体" w:hint="default"/>
          <w:i/>
          <w:spacing w:val="-12"/>
          <w:w w:val="102"/>
        </w:rPr>
        <w:t>方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spacing w:val="-12"/>
          <w:w w:val="102"/>
        </w:rPr>
        <w:t>，</w:t>
      </w:r>
      <w:r>
        <w:rPr>
          <w:w w:val="102"/>
        </w:rPr>
        <w:t>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公司全体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10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支付</w:t>
      </w:r>
      <w:r>
        <w:rPr>
          <w:rFonts w:ascii="宋体" w:hAnsi="宋体" w:cs="宋体" w:eastAsia="宋体" w:hint="default"/>
          <w:spacing w:val="-4"/>
        </w:rPr>
        <w:t>3.5</w:t>
      </w:r>
      <w:r>
        <w:rPr>
          <w:rFonts w:ascii="宋体" w:hAnsi="宋体" w:cs="宋体" w:eastAsia="宋体" w:hint="default"/>
          <w:i/>
          <w:spacing w:val="-4"/>
        </w:rPr>
        <w:t>股股份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以获得</w:t>
      </w:r>
      <w:r>
        <w:rPr>
          <w:spacing w:val="-4"/>
        </w:rPr>
        <w:t>其所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2005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7</w:t>
      </w:r>
      <w:r>
        <w:rPr>
          <w:spacing w:val="-4"/>
        </w:rPr>
        <w:t>日公司实</w:t>
      </w:r>
      <w:r>
        <w:rPr>
          <w:rFonts w:ascii="宋体" w:hAnsi="宋体" w:cs="宋体" w:eastAsia="宋体" w:hint="default"/>
          <w:spacing w:val="-4"/>
        </w:rPr>
        <w:t>施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权分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总股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i/>
          <w:spacing w:val="-4"/>
        </w:rPr>
        <w:t>变</w:t>
      </w:r>
      <w:r>
        <w:rPr>
          <w:spacing w:val="-4"/>
        </w:rPr>
        <w:t>，有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i/>
          <w:spacing w:val="-4"/>
        </w:rPr>
        <w:t>股为</w:t>
      </w:r>
      <w:r>
        <w:rPr>
          <w:rFonts w:ascii="宋体" w:hAnsi="宋体" w:cs="宋体" w:eastAsia="宋体" w:hint="default"/>
          <w:spacing w:val="-4"/>
        </w:rPr>
        <w:t>4175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，无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售条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股为</w:t>
      </w:r>
      <w:r>
        <w:rPr>
          <w:rFonts w:ascii="宋体" w:hAnsi="宋体" w:cs="宋体" w:eastAsia="宋体" w:hint="default"/>
          <w:spacing w:val="-4"/>
        </w:rPr>
        <w:t>3375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spacing w:val="-4"/>
        </w:rPr>
        <w:t>全体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获付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875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i/>
          <w:spacing w:val="13"/>
        </w:rPr>
        <w:t> </w:t>
      </w:r>
      <w:r>
        <w:rPr>
          <w:rFonts w:ascii="宋体" w:hAnsi="宋体" w:cs="宋体" w:eastAsia="宋体" w:hint="default"/>
        </w:rPr>
        <w:t>票于</w:t>
      </w:r>
      <w:r>
        <w:rPr>
          <w:rFonts w:ascii="宋体" w:hAnsi="宋体" w:cs="宋体" w:eastAsia="宋体" w:hint="default"/>
        </w:rPr>
        <w:t>2005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7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3"/>
        <w:ind w:left="812" w:right="2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2006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7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有人所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有的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5,782,375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以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040" w:right="10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147" w:right="32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及公司高管人员在报告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入流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件股份</w:t>
      </w:r>
      <w:r>
        <w:rPr>
          <w:rFonts w:ascii="宋体" w:hAnsi="宋体" w:cs="宋体" w:eastAsia="宋体" w:hint="default"/>
          <w:i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95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36,370,648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股份总数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48.17%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件股份为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39,129,352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占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股份总数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11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51.83%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3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月，</w:t>
      </w:r>
      <w:r>
        <w:rPr>
          <w:rFonts w:ascii="宋体" w:hAnsi="宋体" w:cs="宋体" w:eastAsia="宋体" w:hint="default"/>
          <w:i/>
          <w:spacing w:val="-4"/>
        </w:rPr>
        <w:t>经中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证监会证监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[2007]36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i/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准，公司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  <w:w w:val="102"/>
        </w:rPr>
        <w:t>的</w:t>
      </w:r>
      <w:r>
        <w:rPr>
          <w:rFonts w:ascii="宋体" w:hAnsi="宋体" w:cs="宋体" w:eastAsia="宋体" w:hint="default"/>
          <w:i/>
          <w:spacing w:val="-2"/>
          <w:w w:val="102"/>
        </w:rPr>
        <w:t>方式</w:t>
      </w:r>
      <w:r>
        <w:rPr>
          <w:rFonts w:ascii="宋体" w:hAnsi="宋体" w:cs="宋体" w:eastAsia="宋体" w:hint="default"/>
          <w:spacing w:val="-2"/>
          <w:w w:val="102"/>
        </w:rPr>
        <w:t>向</w:t>
      </w:r>
      <w:r>
        <w:rPr>
          <w:rFonts w:ascii="宋体" w:hAnsi="宋体" w:cs="宋体" w:eastAsia="宋体" w:hint="default"/>
          <w:spacing w:val="-2"/>
          <w:w w:val="102"/>
        </w:rPr>
        <w:t>6</w:t>
      </w:r>
      <w:r>
        <w:rPr>
          <w:rFonts w:ascii="宋体" w:hAnsi="宋体" w:cs="宋体" w:eastAsia="宋体" w:hint="default"/>
          <w:spacing w:val="-2"/>
          <w:w w:val="102"/>
        </w:rPr>
        <w:t>家</w:t>
      </w:r>
      <w:r>
        <w:rPr>
          <w:rFonts w:ascii="宋体" w:hAnsi="宋体" w:cs="宋体" w:eastAsia="宋体" w:hint="default"/>
          <w:spacing w:val="-2"/>
          <w:w w:val="102"/>
        </w:rPr>
        <w:t>特</w:t>
      </w:r>
      <w:r>
        <w:rPr>
          <w:rFonts w:ascii="宋体" w:hAnsi="宋体" w:cs="宋体" w:eastAsia="宋体" w:hint="default"/>
          <w:i/>
          <w:spacing w:val="-2"/>
          <w:w w:val="102"/>
        </w:rPr>
        <w:t>定投</w:t>
      </w:r>
      <w:r>
        <w:rPr>
          <w:spacing w:val="-2"/>
          <w:w w:val="102"/>
        </w:rPr>
        <w:t>资者</w:t>
      </w:r>
      <w:r>
        <w:rPr>
          <w:rFonts w:ascii="宋体" w:hAnsi="宋体" w:cs="宋体" w:eastAsia="宋体" w:hint="default"/>
          <w:spacing w:val="-2"/>
          <w:w w:val="102"/>
        </w:rPr>
        <w:t>发</w:t>
      </w:r>
      <w:r>
        <w:rPr>
          <w:rFonts w:ascii="宋体" w:hAnsi="宋体" w:cs="宋体" w:eastAsia="宋体" w:hint="default"/>
          <w:spacing w:val="-2"/>
          <w:w w:val="102"/>
        </w:rPr>
        <w:t>行</w:t>
      </w:r>
      <w:r>
        <w:rPr>
          <w:spacing w:val="-2"/>
          <w:w w:val="102"/>
        </w:rPr>
        <w:t>了</w:t>
      </w:r>
      <w:r>
        <w:rPr>
          <w:rFonts w:ascii="宋体" w:hAnsi="宋体" w:cs="宋体" w:eastAsia="宋体" w:hint="default"/>
          <w:spacing w:val="-2"/>
          <w:w w:val="102"/>
        </w:rPr>
        <w:t>1450</w:t>
      </w:r>
      <w:r>
        <w:rPr>
          <w:rFonts w:ascii="宋体" w:hAnsi="宋体" w:cs="宋体" w:eastAsia="宋体" w:hint="default"/>
          <w:spacing w:val="5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万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spacing w:val="-2"/>
          <w:w w:val="102"/>
        </w:rPr>
        <w:t>人</w:t>
      </w:r>
      <w:r>
        <w:rPr>
          <w:rFonts w:ascii="宋体" w:hAnsi="宋体" w:cs="宋体" w:eastAsia="宋体" w:hint="default"/>
          <w:spacing w:val="-2"/>
          <w:w w:val="102"/>
        </w:rPr>
        <w:t>民币</w:t>
      </w:r>
      <w:r>
        <w:rPr>
          <w:rFonts w:ascii="宋体" w:hAnsi="宋体" w:cs="宋体" w:eastAsia="宋体" w:hint="default"/>
          <w:spacing w:val="-2"/>
          <w:w w:val="102"/>
        </w:rPr>
        <w:t>普</w:t>
      </w:r>
      <w:r>
        <w:rPr>
          <w:rFonts w:ascii="宋体" w:hAnsi="宋体" w:cs="宋体" w:eastAsia="宋体" w:hint="default"/>
          <w:spacing w:val="-2"/>
          <w:w w:val="102"/>
        </w:rPr>
        <w:t>通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rFonts w:ascii="宋体" w:hAnsi="宋体" w:cs="宋体" w:eastAsia="宋体" w:hint="default"/>
          <w:spacing w:val="-2"/>
          <w:w w:val="102"/>
        </w:rPr>
        <w:t>（</w:t>
      </w:r>
      <w:r>
        <w:rPr>
          <w:rFonts w:ascii="宋体" w:hAnsi="宋体" w:cs="宋体" w:eastAsia="宋体" w:hint="default"/>
          <w:spacing w:val="-2"/>
          <w:w w:val="102"/>
        </w:rPr>
        <w:t>A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9"/>
          <w:w w:val="102"/>
        </w:rPr>
        <w:t>股</w:t>
      </w:r>
      <w:r>
        <w:rPr>
          <w:rFonts w:ascii="宋体" w:hAnsi="宋体" w:cs="宋体" w:eastAsia="宋体" w:hint="default"/>
          <w:spacing w:val="-9"/>
          <w:w w:val="102"/>
        </w:rPr>
        <w:t>）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每</w:t>
      </w:r>
      <w:r>
        <w:rPr>
          <w:rFonts w:ascii="宋体" w:hAnsi="宋体" w:cs="宋体" w:eastAsia="宋体" w:hint="default"/>
          <w:i/>
          <w:spacing w:val="-9"/>
          <w:w w:val="102"/>
        </w:rPr>
        <w:t>股</w:t>
      </w:r>
      <w:r>
        <w:rPr>
          <w:rFonts w:ascii="宋体" w:hAnsi="宋体" w:cs="宋体" w:eastAsia="宋体" w:hint="default"/>
          <w:spacing w:val="-9"/>
          <w:w w:val="102"/>
        </w:rPr>
        <w:t>发</w:t>
      </w:r>
      <w:r>
        <w:rPr>
          <w:rFonts w:ascii="宋体" w:hAnsi="宋体" w:cs="宋体" w:eastAsia="宋体" w:hint="default"/>
          <w:spacing w:val="-9"/>
          <w:w w:val="102"/>
        </w:rPr>
        <w:t>行</w:t>
      </w:r>
      <w:r>
        <w:rPr>
          <w:rFonts w:ascii="宋体" w:hAnsi="宋体" w:cs="宋体" w:eastAsia="宋体" w:hint="default"/>
          <w:spacing w:val="-9"/>
          <w:w w:val="102"/>
        </w:rPr>
        <w:t>价</w:t>
      </w:r>
      <w:r>
        <w:rPr>
          <w:rFonts w:ascii="宋体" w:hAnsi="宋体" w:cs="宋体" w:eastAsia="宋体" w:hint="default"/>
          <w:spacing w:val="-9"/>
          <w:w w:val="102"/>
        </w:rPr>
        <w:t>10.00</w:t>
      </w:r>
      <w:r>
        <w:rPr>
          <w:rFonts w:ascii="宋体" w:hAnsi="宋体" w:cs="宋体" w:eastAsia="宋体" w:hint="default"/>
          <w:spacing w:val="-9"/>
          <w:w w:val="102"/>
        </w:rPr>
        <w:t>元</w:t>
      </w:r>
      <w:r>
        <w:rPr>
          <w:spacing w:val="-9"/>
          <w:w w:val="102"/>
        </w:rPr>
        <w:t>，</w:t>
      </w:r>
      <w:r>
        <w:rPr>
          <w:rFonts w:ascii="宋体" w:hAnsi="宋体" w:cs="宋体" w:eastAsia="宋体" w:hint="default"/>
          <w:spacing w:val="-9"/>
          <w:w w:val="102"/>
        </w:rPr>
        <w:t>该</w:t>
      </w:r>
      <w:r>
        <w:rPr>
          <w:rFonts w:ascii="宋体" w:hAnsi="宋体" w:cs="宋体" w:eastAsia="宋体" w:hint="default"/>
          <w:spacing w:val="-113"/>
          <w:w w:val="102"/>
        </w:rPr>
        <w:t> </w:t>
      </w:r>
      <w:r>
        <w:rPr>
          <w:rFonts w:ascii="宋体" w:hAnsi="宋体" w:cs="宋体" w:eastAsia="宋体" w:hint="default"/>
          <w:i/>
          <w:spacing w:val="-4"/>
        </w:rPr>
        <w:t>股份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14</w:t>
      </w:r>
      <w:r>
        <w:rPr>
          <w:spacing w:val="-4"/>
        </w:rPr>
        <w:t>日在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i/>
          <w:spacing w:val="-4"/>
        </w:rPr>
        <w:t>总股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7550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增加至</w:t>
      </w:r>
      <w:r>
        <w:rPr>
          <w:rFonts w:ascii="宋体" w:hAnsi="宋体" w:cs="宋体" w:eastAsia="宋体" w:hint="default"/>
          <w:spacing w:val="-4"/>
        </w:rPr>
        <w:t>9000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</w:t>
      </w:r>
      <w:r>
        <w:rPr>
          <w:rFonts w:ascii="宋体" w:hAnsi="宋体" w:cs="宋体" w:eastAsia="宋体" w:hint="default"/>
          <w:i/>
          <w:sz w:val="23"/>
          <w:szCs w:val="23"/>
        </w:rPr>
        <w:t>股东情况介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0"/>
        <w:ind w:left="147" w:right="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末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股东数</w:t>
      </w:r>
      <w:r>
        <w:rPr>
          <w:rFonts w:ascii="宋体" w:hAnsi="宋体" w:cs="宋体" w:eastAsia="宋体" w:hint="default"/>
          <w:sz w:val="23"/>
          <w:szCs w:val="23"/>
        </w:rPr>
        <w:t>量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23"/>
        <w:ind w:left="0" w:right="17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4"/>
        <w:gridCol w:w="880"/>
        <w:gridCol w:w="389"/>
        <w:gridCol w:w="1190"/>
        <w:gridCol w:w="1051"/>
        <w:gridCol w:w="631"/>
        <w:gridCol w:w="420"/>
        <w:gridCol w:w="1320"/>
        <w:gridCol w:w="1133"/>
      </w:tblGrid>
      <w:tr>
        <w:trPr>
          <w:trHeight w:val="278" w:hRule="exac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4" w:type="dxa"/>
            <w:gridSpan w:val="8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10,804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6" w:hRule="exact"/>
        </w:trPr>
        <w:tc>
          <w:tcPr>
            <w:tcW w:w="92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77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8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7" w:lineRule="exact"/>
              <w:ind w:left="134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7" w:lineRule="exact"/>
              <w:ind w:left="43" w:right="0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5" w:hRule="exact"/>
        </w:trPr>
        <w:tc>
          <w:tcPr>
            <w:tcW w:w="3154" w:type="dxa"/>
            <w:gridSpan w:val="2"/>
            <w:tcBorders>
              <w:top w:val="single" w:sz="5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5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5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35.30%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54" w:space="0" w:color="DCDCDC"/>
              <w:left w:val="single" w:sz="4" w:space="0" w:color="000000"/>
              <w:bottom w:val="single" w:sz="4" w:space="0" w:color="000000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9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31,767,575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81"/>
              <w:ind w:right="24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31,767,575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13" w:space="0" w:color="DCDCDC"/>
            </w:tcBorders>
          </w:tcPr>
          <w:p>
            <w:pPr>
              <w:pStyle w:val="TableParagraph"/>
              <w:spacing w:line="240" w:lineRule="auto" w:before="81"/>
              <w:ind w:right="49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3.33%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－安顺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2.78%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南瑞贝卡控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2.22%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建银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2.22%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1.67%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7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有法人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1.67%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统</w:t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－普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险产品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-019L-CT001 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0.89%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800,000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2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型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744,214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8" w:hRule="exact"/>
        </w:trPr>
        <w:tc>
          <w:tcPr>
            <w:tcW w:w="3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－分红</w:t>
            </w:r>
          </w:p>
          <w:p>
            <w:pPr>
              <w:pStyle w:val="TableParagraph"/>
              <w:spacing w:line="240" w:lineRule="auto" w:before="2"/>
              <w:ind w:left="2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个人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-019L-FH002</w:t>
            </w:r>
            <w:r>
              <w:rPr>
                <w:rFonts w:ascii="Times New Roman" w:hAnsi="Times New Roman" w:cs="Times New Roman" w:eastAsia="Times New Roman" w:hint="default"/>
                <w:spacing w:val="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深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3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0.67%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345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600,000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50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92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80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股情况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股东名称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种类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小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放</w:t>
            </w:r>
          </w:p>
          <w:p>
            <w:pPr>
              <w:pStyle w:val="TableParagraph"/>
              <w:spacing w:line="240" w:lineRule="auto" w:before="2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指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744,214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539,787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445,850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425,850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423,200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400,750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35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387,957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3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民币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股东关联关系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43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   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名股东中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交通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－安顺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-6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－安</w:t>
            </w:r>
            <w:r>
              <w:rPr>
                <w:rFonts w:ascii="宋体" w:hAnsi="宋体" w:cs="宋体" w:eastAsia="宋体" w:hint="default"/>
                <w:spacing w:val="-6"/>
                <w:sz w:val="20"/>
                <w:szCs w:val="20"/>
              </w:rPr>
              <w:t>信</w:t>
            </w:r>
          </w:p>
        </w:tc>
      </w:tr>
    </w:tbl>
    <w:p>
      <w:pPr>
        <w:spacing w:after="0" w:line="240" w:lineRule="exact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08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7008"/>
      </w:tblGrid>
      <w:tr>
        <w:trPr>
          <w:trHeight w:val="264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70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属于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公司，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－</w:t>
            </w:r>
          </w:p>
        </w:tc>
      </w:tr>
      <w:tr>
        <w:trPr>
          <w:trHeight w:val="272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统－普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险产品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-019L-CT001   </w:t>
            </w:r>
            <w:r>
              <w:rPr>
                <w:rFonts w:ascii="Times New Roman" w:hAnsi="Times New Roman" w:cs="Times New Roman" w:eastAsia="Times New Roman" w:hint="default"/>
                <w:spacing w:val="4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－分红－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个</w:t>
            </w:r>
          </w:p>
        </w:tc>
      </w:tr>
      <w:tr>
        <w:trPr>
          <w:trHeight w:val="266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6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分红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-019L-FH002    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属于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责任公司，公司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未知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前</w:t>
            </w:r>
          </w:p>
        </w:tc>
      </w:tr>
      <w:tr>
        <w:trPr>
          <w:trHeight w:val="264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10    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名股东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之间是否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存在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关联关系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，不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知是否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属于《上市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股变动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信息披露</w:t>
            </w:r>
          </w:p>
        </w:tc>
      </w:tr>
      <w:tr>
        <w:trPr>
          <w:trHeight w:val="258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2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0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4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司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未知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前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3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3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之间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pacing w:val="-10"/>
                <w:w w:val="103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联关系</w:t>
            </w:r>
            <w:r>
              <w:rPr>
                <w:rFonts w:ascii="宋体" w:hAnsi="宋体" w:cs="宋体" w:eastAsia="宋体" w:hint="default"/>
                <w:spacing w:val="-101"/>
                <w:w w:val="103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知是否</w:t>
            </w:r>
            <w:r>
              <w:rPr>
                <w:rFonts w:ascii="宋体" w:hAnsi="宋体" w:cs="宋体" w:eastAsia="宋体" w:hint="default"/>
                <w:spacing w:val="-10"/>
                <w:w w:val="103"/>
                <w:sz w:val="20"/>
                <w:szCs w:val="20"/>
              </w:rPr>
              <w:t>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05" w:hRule="exact"/>
        </w:trPr>
        <w:tc>
          <w:tcPr>
            <w:tcW w:w="22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0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《上市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信息披露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人。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67" w:lineRule="auto" w:before="33"/>
        <w:ind w:left="612" w:right="287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及实</w:t>
      </w:r>
      <w:r>
        <w:rPr>
          <w:rFonts w:ascii="宋体" w:hAnsi="宋体" w:cs="宋体" w:eastAsia="宋体" w:hint="default"/>
          <w:sz w:val="23"/>
          <w:szCs w:val="23"/>
        </w:rPr>
        <w:t>际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z w:val="23"/>
          <w:szCs w:val="23"/>
        </w:rPr>
        <w:t>情况介</w:t>
      </w:r>
      <w:r>
        <w:rPr>
          <w:rFonts w:ascii="宋体" w:hAnsi="宋体" w:cs="宋体" w:eastAsia="宋体" w:hint="default"/>
          <w:sz w:val="23"/>
          <w:szCs w:val="23"/>
        </w:rPr>
        <w:t>绍</w:t>
      </w:r>
      <w:r>
        <w:rPr>
          <w:rFonts w:ascii="宋体" w:hAnsi="宋体" w:cs="宋体" w:eastAsia="宋体" w:hint="default"/>
          <w:spacing w:val="-4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362" w:lineRule="auto" w:before="28"/>
        <w:ind w:left="147" w:right="254" w:firstLine="465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i/>
          <w:spacing w:val="-4"/>
        </w:rPr>
        <w:t>股股东为唐山</w:t>
      </w:r>
      <w:r>
        <w:rPr>
          <w:spacing w:val="-4"/>
        </w:rPr>
        <w:t>晶源</w:t>
      </w:r>
      <w:r>
        <w:rPr>
          <w:rFonts w:ascii="宋体" w:hAnsi="宋体" w:cs="宋体" w:eastAsia="宋体" w:hint="default"/>
          <w:spacing w:val="-4"/>
        </w:rPr>
        <w:t>科技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i/>
          <w:spacing w:val="-4"/>
        </w:rPr>
        <w:t>限</w:t>
      </w:r>
      <w:r>
        <w:rPr>
          <w:spacing w:val="-4"/>
        </w:rPr>
        <w:t>公司，法</w:t>
      </w:r>
      <w:r>
        <w:rPr>
          <w:rFonts w:ascii="宋体" w:hAnsi="宋体" w:cs="宋体" w:eastAsia="宋体" w:hint="default"/>
          <w:i/>
          <w:spacing w:val="-4"/>
        </w:rPr>
        <w:t>定代表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孟令富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1998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20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1008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spacing w:val="-2"/>
        </w:rPr>
        <w:t>事电子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；精密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spacing w:val="103"/>
        </w:rPr>
        <w:t> </w:t>
      </w:r>
      <w:r>
        <w:rPr>
          <w:rFonts w:ascii="宋体" w:hAnsi="宋体" w:cs="宋体" w:eastAsia="宋体" w:hint="default"/>
        </w:rPr>
        <w:t>制造</w:t>
      </w:r>
      <w:r>
        <w:rPr/>
        <w:t>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287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155"/>
        <w:ind w:left="147" w:right="29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今未曾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他国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地区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留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。大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专学历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担任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子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协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3"/>
        <w:ind w:right="2873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人的</w:t>
      </w:r>
      <w:r>
        <w:rPr>
          <w:rFonts w:ascii="宋体" w:hAnsi="宋体" w:cs="宋体" w:eastAsia="宋体" w:hint="default"/>
        </w:rPr>
        <w:t>产权</w:t>
      </w:r>
      <w:r>
        <w:rPr/>
        <w:t>和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关系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456" w:lineRule="exact"/>
        <w:ind w:left="279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62.4pt;height:22.8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45"/>
                    <w:ind w:left="271" w:right="0" w:firstLine="0"/>
                    <w:jc w:val="left"/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 w:hint="default"/>
                      <w:i/>
                      <w:sz w:val="23"/>
                      <w:szCs w:val="23"/>
                    </w:rPr>
                    <w:t>阎永江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  <w:t> 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pStyle w:val="BodyText"/>
        <w:spacing w:line="240" w:lineRule="auto" w:before="134"/>
        <w:ind w:left="2294" w:right="6421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230.399994pt;margin-top:-.508356pt;width:5.8pt;height:30.75pt;mso-position-horizontal-relative:page;mso-position-vertical-relative:paragraph;z-index:-543184" coordorigin="4608,-10" coordsize="116,615">
            <v:shape style="position:absolute;left:4608;top:-10;width:116;height:615" coordorigin="4608,-10" coordsize="116,615" path="m4661,484l4608,484,4666,604,4709,513,4666,513,4661,503,4661,484xe" filled="true" fillcolor="#000000" stroked="false">
              <v:path arrowok="t"/>
              <v:fill type="solid"/>
            </v:shape>
            <v:shape style="position:absolute;left:4608;top:-10;width:116;height:615" coordorigin="4608,-10" coordsize="116,615" path="m4666,-10l4656,-5,4661,503,4666,513,4675,503,4670,-5,4666,-10xe" filled="true" fillcolor="#000000" stroked="false">
              <v:path arrowok="t"/>
              <v:fill type="solid"/>
            </v:shape>
            <v:shape style="position:absolute;left:4608;top:-10;width:116;height:615" coordorigin="4608,-10" coordsize="116,615" path="m4723,484l4675,484,4675,503,4666,513,4709,513,4723,48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宋体"/>
        </w:rPr>
        <w:t>81.73%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422" w:lineRule="exact"/>
        <w:ind w:left="172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shape style="width:166.6pt;height:21.1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41"/>
                    <w:ind w:left="496" w:right="0" w:firstLine="0"/>
                    <w:jc w:val="left"/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 w:hint="default"/>
                      <w:i/>
                      <w:sz w:val="23"/>
                      <w:szCs w:val="23"/>
                    </w:rPr>
                    <w:t>唐山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  <w:t>晶源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  <w:t>科技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sz w:val="23"/>
                      <w:szCs w:val="23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  <w:t>公司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pStyle w:val="BodyText"/>
        <w:spacing w:line="240" w:lineRule="auto" w:before="144"/>
        <w:ind w:left="2351" w:right="6363"/>
        <w:jc w:val="center"/>
        <w:rPr>
          <w:rFonts w:ascii="宋体" w:hAnsi="宋体" w:cs="宋体" w:eastAsia="宋体" w:hint="default"/>
        </w:rPr>
      </w:pPr>
      <w:r>
        <w:rPr/>
        <w:pict>
          <v:group style="position:absolute;margin-left:230.399994pt;margin-top:.231642pt;width:5.8pt;height:30.75pt;mso-position-horizontal-relative:page;mso-position-vertical-relative:paragraph;z-index:1096" coordorigin="4608,5" coordsize="116,615">
            <v:shape style="position:absolute;left:4608;top:5;width:116;height:615" coordorigin="4608,5" coordsize="116,615" path="m4661,504l4608,504,4666,619,4711,528,4666,528,4661,523,4661,504xe" filled="true" fillcolor="#000000" stroked="false">
              <v:path arrowok="t"/>
              <v:fill type="solid"/>
            </v:shape>
            <v:shape style="position:absolute;left:4608;top:5;width:116;height:615" coordorigin="4608,5" coordsize="116,615" path="m4666,5l4656,14,4661,523,4666,528,4675,523,4670,14,4666,5xe" filled="true" fillcolor="#000000" stroked="false">
              <v:path arrowok="t"/>
              <v:fill type="solid"/>
            </v:shape>
            <v:shape style="position:absolute;left:4608;top:5;width:116;height:615" coordorigin="4608,5" coordsize="116,615" path="m4723,504l4675,504,4675,523,4666,528,4711,528,4723,50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宋体"/>
        </w:rPr>
        <w:t>35.30% 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6" w:lineRule="exact"/>
        <w:ind w:left="154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shape style="width:188.9pt;height:21.8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41"/>
                    <w:ind w:left="256" w:right="0" w:firstLine="0"/>
                    <w:jc w:val="left"/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</w:pP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唐山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晶源</w:t>
                  </w: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裕丰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电子</w:t>
                  </w: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股份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有</w:t>
                  </w:r>
                  <w:r>
                    <w:rPr>
                      <w:rFonts w:ascii="宋体" w:hAnsi="宋体" w:cs="宋体" w:eastAsia="宋体" w:hint="default"/>
                      <w:i/>
                      <w:spacing w:val="-3"/>
                      <w:sz w:val="23"/>
                      <w:szCs w:val="23"/>
                    </w:rPr>
                    <w:t>限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23"/>
                      <w:szCs w:val="23"/>
                    </w:rPr>
                    <w:t>公司</w:t>
                  </w:r>
                  <w:r>
                    <w:rPr>
                      <w:rFonts w:ascii="宋体" w:hAnsi="宋体" w:cs="宋体" w:eastAsia="宋体" w:hint="default"/>
                      <w:sz w:val="23"/>
                      <w:szCs w:val="23"/>
                    </w:rPr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spacing w:after="0" w:line="436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32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3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3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件股份情况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pgSz w:w="11900" w:h="16820"/>
          <w:pgMar w:header="1402" w:footer="1407" w:top="1800" w:bottom="1600" w:left="1060" w:right="1040"/>
        </w:sectPr>
      </w:pPr>
    </w:p>
    <w:p>
      <w:pPr>
        <w:spacing w:before="33"/>
        <w:ind w:left="7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件股份</w:t>
      </w:r>
      <w:r>
        <w:rPr>
          <w:rFonts w:ascii="宋体" w:hAnsi="宋体" w:cs="宋体" w:eastAsia="宋体" w:hint="default"/>
          <w:sz w:val="23"/>
          <w:szCs w:val="23"/>
        </w:rPr>
        <w:t>可</w:t>
      </w:r>
      <w:r>
        <w:rPr>
          <w:rFonts w:ascii="宋体" w:hAnsi="宋体" w:cs="宋体" w:eastAsia="宋体" w:hint="default"/>
          <w:sz w:val="23"/>
          <w:szCs w:val="23"/>
        </w:rPr>
        <w:t>上市交易</w:t>
      </w:r>
      <w:r>
        <w:rPr>
          <w:rFonts w:ascii="宋体" w:hAnsi="宋体" w:cs="宋体" w:eastAsia="宋体" w:hint="default"/>
          <w:sz w:val="23"/>
          <w:szCs w:val="23"/>
        </w:rPr>
        <w:t>时</w:t>
      </w:r>
      <w:r>
        <w:rPr>
          <w:rFonts w:ascii="宋体" w:hAnsi="宋体" w:cs="宋体" w:eastAsia="宋体" w:hint="default"/>
          <w:sz w:val="23"/>
          <w:szCs w:val="23"/>
        </w:rPr>
        <w:t>间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79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60" w:right="1040"/>
          <w:cols w:num="2" w:equalWidth="0">
            <w:col w:w="4535" w:space="3332"/>
            <w:col w:w="19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3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694"/>
        <w:gridCol w:w="1493"/>
        <w:gridCol w:w="1488"/>
        <w:gridCol w:w="3034"/>
      </w:tblGrid>
      <w:tr>
        <w:trPr>
          <w:trHeight w:val="715" w:hRule="exact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54"/>
              <w:ind w:left="124" w:right="23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满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市交易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54"/>
              <w:ind w:left="331" w:right="23" w:hanging="30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i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5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54"/>
              <w:ind w:left="331" w:right="26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i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9" w:hRule="exact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公司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锁</w:t>
            </w:r>
          </w:p>
        </w:tc>
      </w:tr>
      <w:tr>
        <w:trPr>
          <w:trHeight w:val="266" w:hRule="exact"/>
        </w:trPr>
        <w:tc>
          <w:tcPr>
            <w:tcW w:w="14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-3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14,500,000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31,767,575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58,232,425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0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限为一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从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14</w:t>
            </w:r>
          </w:p>
        </w:tc>
      </w:tr>
      <w:tr>
        <w:trPr>
          <w:trHeight w:val="349" w:hRule="exact"/>
        </w:trPr>
        <w:tc>
          <w:tcPr>
            <w:tcW w:w="147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20"/>
                <w:szCs w:val="20"/>
              </w:rPr>
              <w:t>据股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20"/>
                <w:szCs w:val="20"/>
              </w:rPr>
              <w:t>股股东唐山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147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-1"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169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right="22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31,767,575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2" w:lineRule="exact"/>
              <w:ind w:right="12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90,000,000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034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37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公司所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spacing w:val="-11"/>
                <w:w w:val="105"/>
                <w:sz w:val="20"/>
                <w:szCs w:val="20"/>
              </w:rPr>
              <w:t>股份限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11"/>
                <w:w w:val="105"/>
                <w:sz w:val="20"/>
                <w:szCs w:val="20"/>
              </w:rPr>
              <w:t>满可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47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3034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7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0"/>
                <w:w w:val="105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pacing w:val="-10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20"/>
          <w:pgMar w:top="1600" w:bottom="280" w:left="1060" w:right="1040"/>
        </w:sectPr>
      </w:pPr>
    </w:p>
    <w:p>
      <w:pPr>
        <w:spacing w:before="33"/>
        <w:ind w:left="7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前</w:t>
      </w:r>
      <w:r>
        <w:rPr>
          <w:rFonts w:ascii="宋体" w:hAnsi="宋体" w:cs="宋体" w:eastAsia="宋体" w:hint="default"/>
          <w:sz w:val="23"/>
          <w:szCs w:val="23"/>
        </w:rPr>
        <w:t>10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件股东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z w:val="23"/>
          <w:szCs w:val="23"/>
        </w:rPr>
        <w:t>股数</w:t>
      </w:r>
      <w:r>
        <w:rPr>
          <w:rFonts w:ascii="宋体" w:hAnsi="宋体" w:cs="宋体" w:eastAsia="宋体" w:hint="default"/>
          <w:sz w:val="23"/>
          <w:szCs w:val="23"/>
        </w:rPr>
        <w:t>量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售条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79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：股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60" w:right="1040"/>
          <w:cols w:num="2" w:equalWidth="0">
            <w:col w:w="5701" w:space="2166"/>
            <w:col w:w="1933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194"/>
        <w:gridCol w:w="1051"/>
        <w:gridCol w:w="1411"/>
        <w:gridCol w:w="1061"/>
        <w:gridCol w:w="3240"/>
      </w:tblGrid>
      <w:tr>
        <w:trPr>
          <w:trHeight w:val="797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件股东名称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有的有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316" w:right="2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件股份</w:t>
            </w:r>
            <w:r>
              <w:rPr>
                <w:rFonts w:ascii="宋体" w:hAnsi="宋体" w:cs="宋体" w:eastAsia="宋体" w:hint="default"/>
                <w:i/>
                <w:spacing w:val="-6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97"/>
              <w:ind w:left="494" w:right="86" w:hanging="30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上市交易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</w:p>
          <w:p>
            <w:pPr>
              <w:pStyle w:val="TableParagraph"/>
              <w:spacing w:line="247" w:lineRule="auto" w:before="2"/>
              <w:ind w:left="120" w:right="1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20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31,767,575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31,767,575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" w:firstLine="4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深圳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-1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挂牌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售原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股股份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，出</w:t>
            </w:r>
            <w:r>
              <w:rPr>
                <w:rFonts w:ascii="宋体" w:hAnsi="宋体" w:cs="宋体" w:eastAsia="宋体" w:hint="default"/>
                <w:spacing w:val="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股份总数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二个月内不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五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，在二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i/>
                <w:spacing w:val="1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四个月内不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1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二个月内，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过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深圳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交</w:t>
            </w:r>
            <w:r>
              <w:rPr>
                <w:rFonts w:ascii="宋体" w:hAnsi="宋体" w:cs="宋体" w:eastAsia="宋体" w:hint="default"/>
                <w:spacing w:val="1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挂牌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不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低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3"/>
                <w:sz w:val="20"/>
                <w:szCs w:val="20"/>
              </w:rPr>
              <w:t>12.85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若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自公司</w:t>
            </w:r>
            <w:r>
              <w:rPr>
                <w:rFonts w:ascii="宋体" w:hAnsi="宋体" w:cs="宋体" w:eastAsia="宋体" w:hint="default"/>
                <w:i/>
                <w:spacing w:val="-7"/>
                <w:w w:val="103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权分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施之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派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、资本公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转增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i/>
                <w:spacing w:val="1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该价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行除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理。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施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3"/>
                <w:sz w:val="20"/>
                <w:szCs w:val="20"/>
              </w:rPr>
              <w:t>2005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年度和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03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7"/>
                <w:w w:val="103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99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述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减持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格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i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12.58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3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海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阳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管理有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4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right="-5" w:firstLine="47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机构投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认购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-8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3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-1" w:right="-5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条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锁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4"/>
                <w:sz w:val="20"/>
                <w:szCs w:val="20"/>
              </w:rPr>
              <w:t>限为一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年，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即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8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交通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－安顺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12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河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南瑞贝卡控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责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建银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资证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责任公司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i/>
                <w:spacing w:val="10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－安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证</w:t>
            </w:r>
          </w:p>
          <w:p>
            <w:pPr>
              <w:pStyle w:val="TableParagraph"/>
              <w:spacing w:line="240" w:lineRule="auto" w:before="2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券股份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20"/>
          <w:pgMar w:top="1600" w:bottom="280" w:left="1060" w:right="10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2194"/>
        <w:gridCol w:w="1051"/>
        <w:gridCol w:w="1411"/>
        <w:gridCol w:w="1061"/>
        <w:gridCol w:w="3240"/>
      </w:tblGrid>
      <w:tr>
        <w:trPr>
          <w:trHeight w:val="806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-1" w:right="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－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传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统－普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10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pacing w:val="-2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-019L-CT001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800,00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800,000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24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797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－分红－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个人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分红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-019L-FH002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600,00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600,000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797" w:hRule="exact"/>
        </w:trPr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泰康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寿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11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spacing w:val="11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-1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－分红－团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pacing w:val="12"/>
                <w:sz w:val="20"/>
                <w:szCs w:val="20"/>
              </w:rPr>
              <w:t>分红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-019L-FH001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400,00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3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400,000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32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30" w:lineRule="exact" w:before="0"/>
        <w:ind w:left="0" w:right="215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spacing w:after="0" w:line="230" w:lineRule="exact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060" w:right="10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2551" w:val="left" w:leader="none"/>
        </w:tabs>
        <w:spacing w:line="450" w:lineRule="exact"/>
        <w:ind w:left="1145" w:right="0"/>
        <w:jc w:val="left"/>
        <w:rPr>
          <w:b w:val="0"/>
          <w:bCs w:val="0"/>
        </w:rPr>
      </w:pPr>
      <w:r>
        <w:rPr/>
        <w:t>第四节</w:t>
        <w:tab/>
        <w:t>董事、监事、高级管理人员和员工情况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spacing w:before="0"/>
        <w:ind w:left="7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情况简介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/>
        <w:ind w:left="7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公司董事、监事、高级管理人员的</w:t>
      </w:r>
      <w:r>
        <w:rPr>
          <w:rFonts w:ascii="宋体" w:hAnsi="宋体" w:cs="宋体" w:eastAsia="宋体" w:hint="default"/>
          <w:i/>
        </w:rPr>
        <w:t>基</w:t>
      </w:r>
      <w:r>
        <w:rPr/>
        <w:t>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i/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402"/>
        <w:gridCol w:w="451"/>
        <w:gridCol w:w="480"/>
        <w:gridCol w:w="2995"/>
        <w:gridCol w:w="970"/>
        <w:gridCol w:w="974"/>
        <w:gridCol w:w="1152"/>
      </w:tblGrid>
      <w:tr>
        <w:trPr>
          <w:trHeight w:val="533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性别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3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龄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87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67" w:right="-32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67" w:right="-3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72" w:right="-27" w:firstLine="4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72" w:right="-2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年度内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6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7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7"/>
                <w:sz w:val="20"/>
                <w:szCs w:val="20"/>
              </w:rPr>
              <w:t>理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567,800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445,850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-121,950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693,050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539,787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exact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-153,263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313,023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293,023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-20,000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250,500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250,500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567,800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400,750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-167,050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黄显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567,800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-141,950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567,800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-141,950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416,600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313,000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-103,600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567,800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-141,950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533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1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567,800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425,850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-141,950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352,000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352,000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0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8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22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left="2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5,079,973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4,298,310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-781,663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35" w:lineRule="exact" w:before="0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内公司董事、监事和高管人员的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股份变动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二级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364" w:lineRule="auto" w:before="125"/>
        <w:ind w:left="732" w:right="0" w:hanging="53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及任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任董事、监事、高级管理人员</w:t>
      </w:r>
      <w:r>
        <w:rPr>
          <w:rFonts w:ascii="宋体" w:hAnsi="宋体" w:cs="宋体" w:eastAsia="宋体" w:hint="default"/>
          <w:sz w:val="23"/>
          <w:szCs w:val="23"/>
        </w:rPr>
        <w:t>最近</w:t>
      </w: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主要工作经</w:t>
      </w:r>
      <w:r>
        <w:rPr>
          <w:rFonts w:ascii="宋体" w:hAnsi="宋体" w:cs="宋体" w:eastAsia="宋体" w:hint="default"/>
          <w:sz w:val="23"/>
          <w:szCs w:val="23"/>
        </w:rPr>
        <w:t>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60"/>
        <w:ind w:left="267" w:right="31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田县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厂厂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理、本公司董事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任本公司董事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</w:t>
      </w:r>
      <w:r>
        <w:rPr>
          <w:rFonts w:ascii="宋体" w:hAnsi="宋体" w:cs="宋体" w:eastAsia="宋体" w:hint="default"/>
          <w:i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after="0" w:line="360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120" w:right="108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364" w:lineRule="auto" w:before="33"/>
        <w:ind w:left="147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担任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协</w:t>
      </w:r>
      <w:r>
        <w:rPr>
          <w:rFonts w:ascii="宋体" w:hAnsi="宋体" w:cs="宋体" w:eastAsia="宋体" w:hint="default"/>
          <w:spacing w:val="10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z w:val="23"/>
          <w:szCs w:val="23"/>
        </w:rPr>
        <w:t>北</w:t>
      </w:r>
      <w:r>
        <w:rPr>
          <w:rFonts w:ascii="宋体" w:hAnsi="宋体" w:cs="宋体" w:eastAsia="宋体" w:hint="default"/>
          <w:sz w:val="23"/>
          <w:szCs w:val="23"/>
        </w:rPr>
        <w:t>省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协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理事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5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孟令富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35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毕立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女士：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公司董事、本公司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i/>
          <w:sz w:val="23"/>
          <w:szCs w:val="23"/>
        </w:rPr>
        <w:t>财务总</w:t>
      </w:r>
      <w:r>
        <w:rPr>
          <w:rFonts w:ascii="宋体" w:hAnsi="宋体" w:cs="宋体" w:eastAsia="宋体" w:hint="default"/>
          <w:sz w:val="23"/>
          <w:szCs w:val="23"/>
        </w:rPr>
        <w:t>监、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科技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35"/>
        <w:ind w:left="147" w:right="226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吴</w:t>
      </w:r>
      <w:r>
        <w:rPr>
          <w:rFonts w:ascii="宋体" w:hAnsi="宋体" w:cs="宋体" w:eastAsia="宋体" w:hint="default"/>
          <w:sz w:val="23"/>
          <w:szCs w:val="23"/>
        </w:rPr>
        <w:t>捷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sz w:val="23"/>
          <w:szCs w:val="23"/>
        </w:rPr>
        <w:t>DIP</w:t>
      </w:r>
      <w:r>
        <w:rPr>
          <w:rFonts w:ascii="宋体" w:hAnsi="宋体" w:cs="宋体" w:eastAsia="宋体" w:hint="default"/>
          <w:spacing w:val="2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产品</w:t>
      </w:r>
      <w:r>
        <w:rPr>
          <w:rFonts w:ascii="宋体" w:hAnsi="宋体" w:cs="宋体" w:eastAsia="宋体" w:hint="default"/>
          <w:sz w:val="23"/>
          <w:szCs w:val="23"/>
        </w:rPr>
        <w:t>制造部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z w:val="23"/>
          <w:szCs w:val="23"/>
        </w:rPr>
        <w:t>北京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30"/>
        <w:ind w:left="147" w:right="226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张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i/>
          <w:spacing w:val="-1"/>
        </w:rPr>
        <w:t>先生：</w:t>
      </w:r>
      <w:r>
        <w:rPr>
          <w:spacing w:val="-1"/>
        </w:rPr>
        <w:t>公司董事，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任本公司二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厂厂</w:t>
      </w:r>
      <w:r>
        <w:rPr>
          <w:rFonts w:ascii="宋体" w:hAnsi="宋体" w:cs="宋体" w:eastAsia="宋体" w:hint="default"/>
          <w:i/>
          <w:spacing w:val="-1"/>
        </w:rPr>
        <w:t>长</w:t>
      </w:r>
      <w:r>
        <w:rPr>
          <w:spacing w:val="-1"/>
        </w:rPr>
        <w:t>、第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监事会监事、第二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</w:t>
      </w:r>
      <w:r>
        <w:rPr>
          <w:spacing w:val="-5"/>
          <w:w w:val="102"/>
        </w:rPr>
        <w:t> </w:t>
      </w:r>
      <w:r>
        <w:rPr>
          <w:spacing w:val="-1"/>
        </w:rPr>
        <w:t>董事、本公司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等职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任公司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制造部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spacing w:val="-1"/>
        </w:rPr>
        <w:t>任</w:t>
      </w:r>
      <w:r>
        <w:rPr>
          <w:rFonts w:ascii="宋体" w:hAnsi="宋体" w:cs="宋体" w:eastAsia="宋体" w:hint="default"/>
          <w:i/>
          <w:spacing w:val="-1"/>
        </w:rPr>
        <w:t>北京</w:t>
      </w:r>
      <w:r>
        <w:rPr>
          <w:spacing w:val="-1"/>
        </w:rPr>
        <w:t>晶源</w:t>
      </w:r>
      <w:r>
        <w:rPr>
          <w:rFonts w:ascii="宋体" w:hAnsi="宋体" w:cs="宋体" w:eastAsia="宋体" w:hint="default"/>
          <w:i/>
          <w:spacing w:val="-1"/>
        </w:rPr>
        <w:t>裕丰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rFonts w:ascii="宋体" w:hAnsi="宋体" w:cs="宋体" w:eastAsia="宋体" w:hint="default"/>
          <w:spacing w:val="-1"/>
        </w:rPr>
        <w:t>学</w:t>
      </w:r>
      <w:r>
        <w:rPr>
          <w:spacing w:val="-1"/>
        </w:rPr>
        <w:t>电子</w:t>
      </w:r>
      <w:r>
        <w:rPr>
          <w:spacing w:val="92"/>
        </w:rPr>
        <w:t> 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公司监事。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42"/>
        <w:ind w:left="147" w:right="217" w:firstLine="412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阎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群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厂车</w:t>
      </w:r>
      <w:r>
        <w:rPr>
          <w:rFonts w:ascii="宋体" w:hAnsi="宋体" w:cs="宋体" w:eastAsia="宋体" w:hint="default"/>
          <w:sz w:val="23"/>
          <w:szCs w:val="23"/>
        </w:rPr>
        <w:t>间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任、</w:t>
      </w:r>
      <w:r>
        <w:rPr>
          <w:rFonts w:ascii="宋体" w:hAnsi="宋体" w:cs="宋体" w:eastAsia="宋体" w:hint="default"/>
          <w:sz w:val="23"/>
          <w:szCs w:val="23"/>
        </w:rPr>
        <w:t>厂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助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兼 </w:t>
      </w:r>
      <w:r>
        <w:rPr>
          <w:rFonts w:ascii="宋体" w:hAnsi="宋体" w:cs="宋体" w:eastAsia="宋体" w:hint="default"/>
          <w:sz w:val="23"/>
          <w:szCs w:val="23"/>
        </w:rPr>
        <w:t>SMD</w:t>
      </w:r>
      <w:r>
        <w:rPr>
          <w:rFonts w:ascii="宋体" w:hAnsi="宋体" w:cs="宋体" w:eastAsia="宋体" w:hint="default"/>
          <w:spacing w:val="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产品</w:t>
      </w:r>
      <w:r>
        <w:rPr>
          <w:rFonts w:ascii="宋体" w:hAnsi="宋体" w:cs="宋体" w:eastAsia="宋体" w:hint="default"/>
          <w:sz w:val="23"/>
          <w:szCs w:val="23"/>
        </w:rPr>
        <w:t>制造部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北京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40"/>
        <w:ind w:left="147" w:right="8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王</w:t>
      </w:r>
      <w:r>
        <w:rPr>
          <w:rFonts w:ascii="宋体" w:hAnsi="宋体" w:cs="宋体" w:eastAsia="宋体" w:hint="default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济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z w:val="23"/>
          <w:szCs w:val="23"/>
        </w:rPr>
        <w:t>士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sz w:val="23"/>
          <w:szCs w:val="23"/>
        </w:rPr>
        <w:t>教授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i/>
          <w:sz w:val="23"/>
          <w:szCs w:val="23"/>
        </w:rPr>
        <w:t>务师</w:t>
      </w:r>
      <w:r>
        <w:rPr>
          <w:rFonts w:ascii="宋体" w:hAnsi="宋体" w:cs="宋体" w:eastAsia="宋体" w:hint="default"/>
          <w:sz w:val="23"/>
          <w:szCs w:val="23"/>
        </w:rPr>
        <w:t>、内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院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学副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教授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担任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海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z w:val="23"/>
          <w:szCs w:val="23"/>
        </w:rPr>
        <w:t>北</w:t>
      </w:r>
      <w:r>
        <w:rPr>
          <w:rFonts w:ascii="宋体" w:hAnsi="宋体" w:cs="宋体" w:eastAsia="宋体" w:hint="default"/>
          <w:sz w:val="23"/>
          <w:szCs w:val="23"/>
        </w:rPr>
        <w:t>省</w:t>
      </w:r>
      <w:r>
        <w:rPr>
          <w:rFonts w:ascii="宋体" w:hAnsi="宋体" w:cs="宋体" w:eastAsia="宋体" w:hint="default"/>
          <w:sz w:val="23"/>
          <w:szCs w:val="23"/>
        </w:rPr>
        <w:t>人</w:t>
      </w:r>
      <w:r>
        <w:rPr>
          <w:rFonts w:ascii="宋体" w:hAnsi="宋体" w:cs="宋体" w:eastAsia="宋体" w:hint="default"/>
          <w:sz w:val="23"/>
          <w:szCs w:val="23"/>
        </w:rPr>
        <w:t>力</w:t>
      </w:r>
      <w:r>
        <w:rPr>
          <w:rFonts w:ascii="宋体" w:hAnsi="宋体" w:cs="宋体" w:eastAsia="宋体" w:hint="default"/>
          <w:sz w:val="23"/>
          <w:szCs w:val="23"/>
        </w:rPr>
        <w:t>资源</w:t>
      </w:r>
      <w:r>
        <w:rPr>
          <w:rFonts w:ascii="宋体" w:hAnsi="宋体" w:cs="宋体" w:eastAsia="宋体" w:hint="default"/>
          <w:sz w:val="23"/>
          <w:szCs w:val="23"/>
        </w:rPr>
        <w:t>开发</w:t>
      </w:r>
      <w:r>
        <w:rPr>
          <w:rFonts w:ascii="宋体" w:hAnsi="宋体" w:cs="宋体" w:eastAsia="宋体" w:hint="default"/>
          <w:sz w:val="23"/>
          <w:szCs w:val="23"/>
        </w:rPr>
        <w:t>研究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理事。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37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崔树军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北工业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读博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北工业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教授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北工业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处处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就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导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黄骅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誉楼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37"/>
        <w:ind w:left="147" w:right="212" w:firstLine="46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黄显</w:t>
      </w:r>
      <w:r>
        <w:rPr>
          <w:rFonts w:ascii="宋体" w:hAnsi="宋体" w:cs="宋体" w:eastAsia="宋体" w:hint="default"/>
          <w:spacing w:val="-10"/>
        </w:rPr>
        <w:t>核</w:t>
      </w:r>
      <w:r>
        <w:rPr>
          <w:rFonts w:ascii="宋体" w:hAnsi="宋体" w:cs="宋体" w:eastAsia="宋体" w:hint="default"/>
          <w:i/>
          <w:spacing w:val="-10"/>
        </w:rPr>
        <w:t>先生：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独</w:t>
      </w:r>
      <w:r>
        <w:rPr>
          <w:rFonts w:ascii="宋体" w:hAnsi="宋体" w:cs="宋体" w:eastAsia="宋体" w:hint="default"/>
          <w:spacing w:val="-10"/>
        </w:rPr>
        <w:t>立</w:t>
      </w:r>
      <w:r>
        <w:rPr>
          <w:spacing w:val="-10"/>
        </w:rPr>
        <w:t>董事，</w:t>
      </w:r>
      <w:r>
        <w:rPr>
          <w:rFonts w:ascii="宋体" w:hAnsi="宋体" w:cs="宋体" w:eastAsia="宋体" w:hint="default"/>
          <w:i/>
          <w:spacing w:val="-10"/>
        </w:rPr>
        <w:t>工</w:t>
      </w:r>
      <w:r>
        <w:rPr>
          <w:rFonts w:ascii="宋体" w:hAnsi="宋体" w:cs="宋体" w:eastAsia="宋体" w:hint="default"/>
          <w:spacing w:val="-10"/>
        </w:rPr>
        <w:t>学</w:t>
      </w:r>
      <w:r>
        <w:rPr>
          <w:rFonts w:ascii="宋体" w:hAnsi="宋体" w:cs="宋体" w:eastAsia="宋体" w:hint="default"/>
          <w:spacing w:val="-10"/>
        </w:rPr>
        <w:t>硕</w:t>
      </w:r>
      <w:r>
        <w:rPr>
          <w:rFonts w:ascii="宋体" w:hAnsi="宋体" w:cs="宋体" w:eastAsia="宋体" w:hint="default"/>
          <w:i/>
          <w:spacing w:val="-10"/>
        </w:rPr>
        <w:t>士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研究</w:t>
      </w:r>
      <w:r>
        <w:rPr>
          <w:spacing w:val="-10"/>
        </w:rPr>
        <w:t>员，</w:t>
      </w:r>
      <w:r>
        <w:rPr>
          <w:rFonts w:ascii="宋体" w:hAnsi="宋体" w:cs="宋体" w:eastAsia="宋体" w:hint="default"/>
          <w:spacing w:val="-10"/>
        </w:rPr>
        <w:t>1985</w:t>
      </w:r>
      <w:r>
        <w:rPr>
          <w:rFonts w:ascii="宋体" w:hAnsi="宋体" w:cs="宋体" w:eastAsia="宋体" w:hint="default"/>
          <w:spacing w:val="29"/>
        </w:rPr>
        <w:t> 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从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川</w:t>
      </w:r>
      <w:r>
        <w:rPr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i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毕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1988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spacing w:val="-3"/>
        </w:rPr>
        <w:t>年电子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毕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硕</w:t>
      </w:r>
      <w:r>
        <w:rPr>
          <w:rFonts w:ascii="宋体" w:hAnsi="宋体" w:cs="宋体" w:eastAsia="宋体" w:hint="default"/>
          <w:i/>
          <w:spacing w:val="-3"/>
        </w:rPr>
        <w:t>士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i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i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i/>
          <w:spacing w:val="-3"/>
        </w:rPr>
        <w:t>英</w:t>
      </w:r>
      <w:r>
        <w:rPr>
          <w:rFonts w:ascii="宋体" w:hAnsi="宋体" w:cs="宋体" w:eastAsia="宋体" w:hint="default"/>
          <w:spacing w:val="-3"/>
        </w:rPr>
        <w:t>稳频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1988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－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2002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i/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频</w:t>
      </w:r>
      <w:r>
        <w:rPr>
          <w:rFonts w:ascii="宋体" w:hAnsi="宋体" w:cs="宋体" w:eastAsia="宋体" w:hint="default"/>
          <w:spacing w:val="-3"/>
        </w:rPr>
        <w:t>率控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i/>
          <w:spacing w:val="-3"/>
        </w:rPr>
        <w:t>工作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i/>
          <w:spacing w:val="-3"/>
        </w:rPr>
        <w:t>师</w:t>
      </w:r>
      <w:r>
        <w:rPr>
          <w:spacing w:val="-3"/>
        </w:rPr>
        <w:t>、高级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i/>
          <w:spacing w:val="-3"/>
        </w:rPr>
        <w:t>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行政上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所所</w:t>
      </w:r>
      <w:r>
        <w:rPr>
          <w:rFonts w:ascii="宋体" w:hAnsi="宋体" w:cs="宋体" w:eastAsia="宋体" w:hint="default"/>
          <w:i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2002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调入</w:t>
      </w:r>
      <w:r>
        <w:rPr>
          <w:rFonts w:ascii="宋体" w:hAnsi="宋体" w:cs="宋体" w:eastAsia="宋体" w:hint="default"/>
          <w:spacing w:val="-46"/>
        </w:rPr>
        <w:t> </w:t>
      </w:r>
      <w:r>
        <w:rPr/>
        <w:t>电子</w:t>
      </w:r>
      <w:r>
        <w:rPr>
          <w:rFonts w:ascii="宋体" w:hAnsi="宋体" w:cs="宋体" w:eastAsia="宋体" w:hint="default"/>
        </w:rPr>
        <w:t>科</w:t>
      </w:r>
      <w:r>
        <w:rPr/>
        <w:t>大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现</w:t>
      </w:r>
      <w:r>
        <w:rPr/>
        <w:t>任电子</w:t>
      </w:r>
      <w:r>
        <w:rPr>
          <w:rFonts w:ascii="宋体" w:hAnsi="宋体" w:cs="宋体" w:eastAsia="宋体" w:hint="default"/>
        </w:rPr>
        <w:t>科技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空天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术研究院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  <w:i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研究</w:t>
      </w:r>
      <w:r>
        <w:rPr/>
        <w:t>员，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  <w:i/>
        </w:rPr>
        <w:t>士生</w:t>
      </w:r>
      <w:r>
        <w:rPr/>
        <w:t>导</w:t>
      </w:r>
      <w:r>
        <w:rPr>
          <w:rFonts w:ascii="宋体" w:hAnsi="宋体" w:cs="宋体" w:eastAsia="宋体" w:hint="default"/>
          <w:i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33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监事</w:t>
      </w:r>
      <w:r>
        <w:rPr>
          <w:rFonts w:ascii="宋体" w:hAnsi="宋体" w:cs="宋体" w:eastAsia="宋体" w:hint="default"/>
          <w:spacing w:val="-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0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王晓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东先生：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监事会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席，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任本公司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采购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深圳市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</w:t>
      </w:r>
    </w:p>
    <w:p>
      <w:pPr>
        <w:pStyle w:val="BodyText"/>
        <w:spacing w:line="240" w:lineRule="auto" w:before="45"/>
        <w:ind w:left="147" w:right="8"/>
        <w:jc w:val="left"/>
        <w:rPr>
          <w:rFonts w:ascii="宋体" w:hAnsi="宋体" w:cs="宋体" w:eastAsia="宋体" w:hint="default"/>
        </w:rPr>
      </w:pPr>
      <w:r>
        <w:rPr/>
        <w:t>司监事。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郭宏宇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先生：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监事，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唐山三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术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管、本公司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厂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</w:t>
      </w:r>
      <w:r>
        <w:rPr>
          <w:rFonts w:ascii="宋体" w:hAnsi="宋体" w:cs="宋体" w:eastAsia="宋体" w:hint="default"/>
          <w:sz w:val="23"/>
          <w:szCs w:val="23"/>
        </w:rPr>
        <w:t>付</w:t>
      </w:r>
      <w:r>
        <w:rPr>
          <w:rFonts w:ascii="宋体" w:hAnsi="宋体" w:cs="宋体" w:eastAsia="宋体" w:hint="default"/>
          <w:sz w:val="23"/>
          <w:szCs w:val="23"/>
        </w:rPr>
        <w:t>厂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任本公司二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厂厂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5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张怀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方先生：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监事，高级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任本公司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公司监事，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任本公司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理。</w:t>
      </w:r>
      <w:r>
        <w:rPr>
          <w:rFonts w:ascii="宋体" w:hAnsi="宋体" w:cs="宋体" w:eastAsia="宋体" w:hint="default"/>
          <w:b/>
          <w:bCs/>
          <w:w w:val="10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3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马丽</w:t>
      </w:r>
      <w:r>
        <w:rPr>
          <w:rFonts w:ascii="宋体" w:hAnsi="宋体" w:cs="宋体" w:eastAsia="宋体" w:hint="default"/>
          <w:i/>
          <w:sz w:val="23"/>
          <w:szCs w:val="23"/>
        </w:rPr>
        <w:t>华女士：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任公司二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产科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b/>
          <w:bCs/>
          <w:spacing w:val="2"/>
          <w:w w:val="101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0" w:lineRule="auto" w:before="160"/>
        <w:ind w:left="147" w:right="0" w:firstLine="46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5"/>
          <w:sz w:val="23"/>
          <w:szCs w:val="23"/>
        </w:rPr>
        <w:t>张</w:t>
      </w:r>
      <w:r>
        <w:rPr>
          <w:rFonts w:ascii="宋体" w:hAnsi="宋体" w:cs="宋体" w:eastAsia="宋体" w:hint="default"/>
          <w:spacing w:val="27"/>
          <w:sz w:val="23"/>
          <w:szCs w:val="23"/>
        </w:rPr>
        <w:t> </w:t>
      </w:r>
      <w:r>
        <w:rPr>
          <w:rFonts w:ascii="宋体" w:hAnsi="宋体" w:cs="宋体" w:eastAsia="宋体" w:hint="default"/>
          <w:spacing w:val="2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勇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监事，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唐山三</w:t>
      </w:r>
      <w:r>
        <w:rPr>
          <w:rFonts w:ascii="宋体" w:hAnsi="宋体" w:cs="宋体" w:eastAsia="宋体" w:hint="default"/>
          <w:sz w:val="23"/>
          <w:szCs w:val="23"/>
        </w:rPr>
        <w:t>益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sz w:val="23"/>
          <w:szCs w:val="23"/>
        </w:rPr>
        <w:t>人员、公司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管，</w:t>
      </w: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厂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管，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任公司</w:t>
      </w:r>
      <w:r>
        <w:rPr>
          <w:rFonts w:ascii="宋体" w:hAnsi="宋体" w:cs="宋体" w:eastAsia="宋体" w:hint="default"/>
          <w:sz w:val="23"/>
          <w:szCs w:val="23"/>
        </w:rPr>
        <w:t>DIP</w:t>
      </w:r>
      <w:r>
        <w:rPr>
          <w:rFonts w:ascii="宋体" w:hAnsi="宋体" w:cs="宋体" w:eastAsia="宋体" w:hint="default"/>
          <w:sz w:val="23"/>
          <w:szCs w:val="23"/>
        </w:rPr>
        <w:t>制造部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管</w:t>
      </w:r>
      <w:r>
        <w:rPr>
          <w:rFonts w:ascii="宋体" w:hAnsi="宋体" w:cs="宋体" w:eastAsia="宋体" w:hint="default"/>
          <w:sz w:val="23"/>
          <w:szCs w:val="23"/>
        </w:rPr>
        <w:t>办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任。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400" w:lineRule="auto" w:before="40"/>
        <w:ind w:left="703" w:right="3797" w:hanging="1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阎永江先生：</w:t>
      </w:r>
      <w:r>
        <w:rPr>
          <w:rFonts w:ascii="宋体" w:hAnsi="宋体" w:cs="宋体" w:eastAsia="宋体" w:hint="default"/>
          <w:sz w:val="23"/>
          <w:szCs w:val="23"/>
        </w:rPr>
        <w:t>公司董事</w:t>
      </w:r>
      <w:r>
        <w:rPr>
          <w:rFonts w:ascii="宋体" w:hAnsi="宋体" w:cs="宋体" w:eastAsia="宋体" w:hint="default"/>
          <w:i/>
          <w:sz w:val="23"/>
          <w:szCs w:val="23"/>
        </w:rPr>
        <w:t>长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56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6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吴 </w:t>
      </w:r>
      <w:r>
        <w:rPr>
          <w:rFonts w:ascii="宋体" w:hAnsi="宋体" w:cs="宋体" w:eastAsia="宋体" w:hint="default"/>
          <w:spacing w:val="67"/>
          <w:sz w:val="23"/>
          <w:szCs w:val="23"/>
        </w:rPr>
        <w:t> </w:t>
      </w:r>
      <w:r>
        <w:rPr>
          <w:rFonts w:ascii="宋体" w:hAnsi="宋体" w:cs="宋体" w:eastAsia="宋体" w:hint="default"/>
          <w:spacing w:val="6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捷</w:t>
      </w:r>
      <w:r>
        <w:rPr>
          <w:rFonts w:ascii="宋体" w:hAnsi="宋体" w:cs="宋体" w:eastAsia="宋体" w:hint="default"/>
          <w:i/>
          <w:sz w:val="23"/>
          <w:szCs w:val="23"/>
        </w:rPr>
        <w:t>先生：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简</w:t>
      </w:r>
      <w:r>
        <w:rPr>
          <w:rFonts w:ascii="宋体" w:hAnsi="宋体" w:cs="宋体" w:eastAsia="宋体" w:hint="default"/>
          <w:sz w:val="23"/>
          <w:szCs w:val="23"/>
        </w:rPr>
        <w:t>历同</w:t>
      </w:r>
      <w:r>
        <w:rPr>
          <w:rFonts w:ascii="宋体" w:hAnsi="宋体" w:cs="宋体" w:eastAsia="宋体" w:hint="default"/>
          <w:sz w:val="23"/>
          <w:szCs w:val="23"/>
        </w:rPr>
        <w:t>上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44"/>
        <w:ind w:left="147" w:right="0" w:firstLine="55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陶志明先生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， </w:t>
      </w:r>
      <w:r>
        <w:rPr>
          <w:rFonts w:ascii="宋体" w:hAnsi="宋体" w:cs="宋体" w:eastAsia="宋体" w:hint="default"/>
          <w:sz w:val="23"/>
          <w:szCs w:val="23"/>
        </w:rPr>
        <w:t>2006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取</w:t>
      </w:r>
      <w:r>
        <w:rPr>
          <w:rFonts w:ascii="宋体" w:hAnsi="宋体" w:cs="宋体" w:eastAsia="宋体" w:hint="default"/>
          <w:sz w:val="23"/>
          <w:szCs w:val="23"/>
        </w:rPr>
        <w:t>得 </w:t>
      </w:r>
      <w:r>
        <w:rPr>
          <w:rFonts w:ascii="宋体" w:hAnsi="宋体" w:cs="宋体" w:eastAsia="宋体" w:hint="default"/>
          <w:sz w:val="23"/>
          <w:szCs w:val="23"/>
        </w:rPr>
        <w:t>CFO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岗</w:t>
      </w:r>
      <w:r>
        <w:rPr>
          <w:rFonts w:ascii="宋体" w:hAnsi="宋体" w:cs="宋体" w:eastAsia="宋体" w:hint="default"/>
          <w:sz w:val="23"/>
          <w:szCs w:val="23"/>
        </w:rPr>
        <w:t>位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格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书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曾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助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责人，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任公司董事会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1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财务总</w:t>
      </w:r>
      <w:r>
        <w:rPr>
          <w:rFonts w:ascii="宋体" w:hAnsi="宋体" w:cs="宋体" w:eastAsia="宋体" w:hint="default"/>
          <w:sz w:val="23"/>
          <w:szCs w:val="23"/>
        </w:rPr>
        <w:t>监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理，</w:t>
      </w:r>
      <w:r>
        <w:rPr>
          <w:rFonts w:ascii="宋体" w:hAnsi="宋体" w:cs="宋体" w:eastAsia="宋体" w:hint="default"/>
          <w:sz w:val="23"/>
          <w:szCs w:val="23"/>
        </w:rPr>
        <w:t>兼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sz w:val="23"/>
          <w:szCs w:val="23"/>
        </w:rPr>
        <w:t>深圳市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公司董事、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i/>
          <w:spacing w:val="5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公司董事。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7" w:lineRule="auto" w:before="81"/>
        <w:ind w:left="147" w:right="0" w:firstLine="55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艳琴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女士：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高级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销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翻译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曾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助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兼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销部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理，公司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理，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销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监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销部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理。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2" w:lineRule="auto" w:before="81"/>
        <w:ind w:left="147" w:right="22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胡</w:t>
      </w:r>
      <w:r>
        <w:rPr>
          <w:rFonts w:ascii="宋体" w:hAnsi="宋体" w:cs="宋体" w:eastAsia="宋体" w:hint="default"/>
          <w:i/>
          <w:spacing w:val="-9"/>
        </w:rPr>
        <w:t>志</w:t>
      </w:r>
      <w:r>
        <w:rPr>
          <w:rFonts w:ascii="宋体" w:hAnsi="宋体" w:cs="宋体" w:eastAsia="宋体" w:hint="default"/>
          <w:spacing w:val="-9"/>
        </w:rPr>
        <w:t>雄</w:t>
      </w:r>
      <w:r>
        <w:rPr>
          <w:rFonts w:ascii="宋体" w:hAnsi="宋体" w:cs="宋体" w:eastAsia="宋体" w:hint="default"/>
          <w:i/>
          <w:spacing w:val="-9"/>
        </w:rPr>
        <w:t>先生： </w:t>
      </w:r>
      <w:r>
        <w:rPr>
          <w:rFonts w:ascii="宋体" w:hAnsi="宋体" w:cs="宋体" w:eastAsia="宋体" w:hint="default"/>
          <w:spacing w:val="-9"/>
        </w:rPr>
      </w:r>
      <w:r>
        <w:rPr>
          <w:rFonts w:ascii="宋体" w:hAnsi="宋体" w:cs="宋体" w:eastAsia="宋体" w:hint="default"/>
        </w:rPr>
        <w:t>1982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毕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南开</w:t>
      </w:r>
      <w:r>
        <w:rPr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i/>
          <w:spacing w:val="-5"/>
        </w:rPr>
        <w:t>系</w:t>
      </w:r>
      <w:r>
        <w:rPr>
          <w:spacing w:val="-5"/>
        </w:rPr>
        <w:t>无</w:t>
      </w:r>
      <w:r>
        <w:rPr>
          <w:rFonts w:ascii="宋体" w:hAnsi="宋体" w:cs="宋体" w:eastAsia="宋体" w:hint="default"/>
          <w:spacing w:val="-5"/>
        </w:rPr>
        <w:t>线</w:t>
      </w:r>
      <w:r>
        <w:rPr>
          <w:spacing w:val="-5"/>
        </w:rPr>
        <w:t>电</w:t>
      </w:r>
      <w:r>
        <w:rPr>
          <w:rFonts w:ascii="宋体" w:hAnsi="宋体" w:cs="宋体" w:eastAsia="宋体" w:hint="default"/>
          <w:spacing w:val="-5"/>
        </w:rPr>
        <w:t>物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获</w:t>
      </w:r>
      <w:r>
        <w:rPr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学学</w:t>
      </w:r>
      <w:r>
        <w:rPr>
          <w:rFonts w:ascii="宋体" w:hAnsi="宋体" w:cs="宋体" w:eastAsia="宋体" w:hint="default"/>
          <w:i/>
          <w:spacing w:val="-5"/>
        </w:rPr>
        <w:t>士</w:t>
      </w:r>
      <w:r>
        <w:rPr>
          <w:rFonts w:ascii="宋体" w:hAnsi="宋体" w:cs="宋体" w:eastAsia="宋体" w:hint="default"/>
          <w:spacing w:val="-5"/>
        </w:rPr>
        <w:t>学</w:t>
      </w:r>
      <w:r>
        <w:rPr>
          <w:rFonts w:ascii="宋体" w:hAnsi="宋体" w:cs="宋体" w:eastAsia="宋体" w:hint="default"/>
          <w:spacing w:val="-5"/>
        </w:rPr>
        <w:t>位</w:t>
      </w:r>
      <w:r>
        <w:rPr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1995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获</w:t>
      </w:r>
      <w:r>
        <w:rPr>
          <w:rFonts w:ascii="宋体" w:hAnsi="宋体" w:cs="宋体" w:eastAsia="宋体" w:hint="default"/>
          <w:i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spacing w:val="-3"/>
        </w:rPr>
        <w:t>电大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磁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微波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i/>
          <w:spacing w:val="-3"/>
        </w:rPr>
        <w:t>业工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硕</w:t>
      </w:r>
      <w:r>
        <w:rPr>
          <w:rFonts w:ascii="宋体" w:hAnsi="宋体" w:cs="宋体" w:eastAsia="宋体" w:hint="default"/>
          <w:i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1997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  <w:i/>
        </w:rPr>
        <w:t>北京</w:t>
      </w:r>
      <w:r>
        <w:rPr>
          <w:rFonts w:ascii="宋体" w:hAnsi="宋体" w:cs="宋体" w:eastAsia="宋体" w:hint="default"/>
        </w:rPr>
        <w:t>邮</w:t>
      </w:r>
      <w:r>
        <w:rPr/>
        <w:t>电大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通信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  <w:i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业工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  <w:i/>
        </w:rPr>
        <w:t>士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1982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1995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年在</w:t>
      </w:r>
      <w:r>
        <w:rPr>
          <w:rFonts w:ascii="宋体" w:hAnsi="宋体" w:cs="宋体" w:eastAsia="宋体" w:hint="default"/>
        </w:rPr>
        <w:t>国营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875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1987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微</w:t>
      </w:r>
      <w:r>
        <w:rPr/>
        <w:t>电子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  <w:i/>
          <w:spacing w:val="-107"/>
        </w:rPr>
        <w:t> 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1991</w:t>
      </w:r>
      <w:r>
        <w:rPr>
          <w:rFonts w:ascii="宋体" w:hAnsi="宋体" w:cs="宋体" w:eastAsia="宋体" w:hint="default"/>
          <w:spacing w:val="2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获</w:t>
      </w:r>
      <w:r>
        <w:rPr/>
        <w:t>高级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称</w:t>
      </w:r>
      <w:r>
        <w:rPr/>
        <w:t>，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厂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术厂</w:t>
      </w:r>
      <w:r>
        <w:rPr>
          <w:rFonts w:ascii="宋体" w:hAnsi="宋体" w:cs="宋体" w:eastAsia="宋体" w:hint="default"/>
          <w:i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  <w:i/>
        </w:rPr>
        <w:t>总工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师</w:t>
      </w:r>
      <w:r>
        <w:rPr/>
        <w:t>。</w:t>
      </w:r>
      <w:r>
        <w:rPr>
          <w:rFonts w:ascii="宋体" w:hAnsi="宋体" w:cs="宋体" w:eastAsia="宋体" w:hint="default"/>
        </w:rPr>
        <w:t>1997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1999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110"/>
        </w:rPr>
      </w:r>
      <w:r>
        <w:rPr/>
        <w:t>年任</w:t>
      </w:r>
      <w:r>
        <w:rPr>
          <w:rFonts w:ascii="宋体" w:hAnsi="宋体" w:cs="宋体" w:eastAsia="宋体" w:hint="default"/>
        </w:rPr>
        <w:t>淄博星</w:t>
      </w:r>
      <w:r>
        <w:rPr>
          <w:rFonts w:ascii="宋体" w:hAnsi="宋体" w:cs="宋体" w:eastAsia="宋体" w:hint="default"/>
        </w:rPr>
        <w:t>海</w:t>
      </w:r>
      <w:r>
        <w:rPr/>
        <w:t>电子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  <w:i/>
        </w:rPr>
        <w:t>总工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年任</w:t>
      </w:r>
      <w:r>
        <w:rPr>
          <w:rFonts w:ascii="宋体" w:hAnsi="宋体" w:cs="宋体" w:eastAsia="宋体" w:hint="default"/>
        </w:rPr>
        <w:t>武汉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波光</w:t>
      </w:r>
      <w:r>
        <w:rPr/>
        <w:t>电子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>
          <w:rFonts w:ascii="宋体" w:hAnsi="宋体" w:cs="宋体" w:eastAsia="宋体" w:hint="default"/>
          <w:i/>
          <w:spacing w:val="-108"/>
        </w:rPr>
        <w:t> </w:t>
      </w:r>
      <w:r>
        <w:rPr>
          <w:spacing w:val="-9"/>
        </w:rPr>
        <w:t>公司</w:t>
      </w:r>
      <w:r>
        <w:rPr>
          <w:rFonts w:ascii="宋体" w:hAnsi="宋体" w:cs="宋体" w:eastAsia="宋体" w:hint="default"/>
          <w:i/>
          <w:spacing w:val="-9"/>
        </w:rPr>
        <w:t>总工</w:t>
      </w:r>
      <w:r>
        <w:rPr>
          <w:rFonts w:ascii="宋体" w:hAnsi="宋体" w:cs="宋体" w:eastAsia="宋体" w:hint="default"/>
          <w:spacing w:val="-9"/>
        </w:rPr>
        <w:t>程</w:t>
      </w:r>
      <w:r>
        <w:rPr>
          <w:rFonts w:ascii="宋体" w:hAnsi="宋体" w:cs="宋体" w:eastAsia="宋体" w:hint="default"/>
          <w:i/>
          <w:spacing w:val="-9"/>
        </w:rPr>
        <w:t>师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2002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2004</w:t>
      </w:r>
      <w:r>
        <w:rPr>
          <w:rFonts w:ascii="宋体" w:hAnsi="宋体" w:cs="宋体" w:eastAsia="宋体" w:hint="default"/>
          <w:spacing w:val="-26"/>
        </w:rPr>
        <w:t> </w:t>
      </w:r>
      <w:r>
        <w:rPr/>
        <w:t>年任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  <w:spacing w:val="-12"/>
        </w:rPr>
        <w:t>Oplink</w:t>
      </w:r>
      <w:r>
        <w:rPr>
          <w:rFonts w:ascii="宋体" w:hAnsi="宋体" w:cs="宋体" w:eastAsia="宋体" w:hint="default"/>
          <w:spacing w:val="-12"/>
        </w:rPr>
        <w:t>（</w:t>
      </w:r>
      <w:r>
        <w:rPr>
          <w:rFonts w:ascii="宋体" w:hAnsi="宋体" w:cs="宋体" w:eastAsia="宋体" w:hint="default"/>
          <w:spacing w:val="-12"/>
        </w:rPr>
        <w:t>珠</w:t>
      </w:r>
      <w:r>
        <w:rPr>
          <w:rFonts w:ascii="宋体" w:hAnsi="宋体" w:cs="宋体" w:eastAsia="宋体" w:hint="default"/>
          <w:spacing w:val="-12"/>
        </w:rPr>
        <w:t>海</w:t>
      </w:r>
      <w:r>
        <w:rPr>
          <w:rFonts w:ascii="宋体" w:hAnsi="宋体" w:cs="宋体" w:eastAsia="宋体" w:hint="default"/>
          <w:spacing w:val="-12"/>
        </w:rPr>
        <w:t>）新</w:t>
      </w:r>
      <w:r>
        <w:rPr>
          <w:rFonts w:ascii="宋体" w:hAnsi="宋体" w:cs="宋体" w:eastAsia="宋体" w:hint="default"/>
          <w:spacing w:val="-12"/>
        </w:rPr>
        <w:t>产品</w:t>
      </w:r>
      <w:r>
        <w:rPr>
          <w:rFonts w:ascii="宋体" w:hAnsi="宋体" w:cs="宋体" w:eastAsia="宋体" w:hint="default"/>
          <w:spacing w:val="-12"/>
        </w:rPr>
        <w:t>研</w:t>
      </w:r>
      <w:r>
        <w:rPr>
          <w:rFonts w:ascii="宋体" w:hAnsi="宋体" w:cs="宋体" w:eastAsia="宋体" w:hint="default"/>
          <w:spacing w:val="-12"/>
        </w:rPr>
        <w:t>发</w:t>
      </w:r>
      <w:r>
        <w:rPr>
          <w:rFonts w:ascii="宋体" w:hAnsi="宋体" w:cs="宋体" w:eastAsia="宋体" w:hint="default"/>
          <w:spacing w:val="-12"/>
        </w:rPr>
        <w:t>部</w:t>
      </w:r>
      <w:r>
        <w:rPr>
          <w:rFonts w:ascii="宋体" w:hAnsi="宋体" w:cs="宋体" w:eastAsia="宋体" w:hint="default"/>
          <w:i/>
          <w:spacing w:val="-12"/>
        </w:rPr>
        <w:t>经</w:t>
      </w:r>
      <w:r>
        <w:rPr>
          <w:spacing w:val="-12"/>
        </w:rPr>
        <w:t>理，</w:t>
      </w:r>
      <w:r>
        <w:rPr>
          <w:rFonts w:ascii="宋体" w:hAnsi="宋体" w:cs="宋体" w:eastAsia="宋体" w:hint="default"/>
          <w:spacing w:val="-12"/>
        </w:rPr>
        <w:t>2005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101"/>
        </w:rPr>
      </w:r>
      <w:r>
        <w:rPr/>
        <w:t>年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月任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  <w:spacing w:val="-3"/>
        </w:rPr>
        <w:t>CTS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FC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事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FC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亚太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  <w:i/>
        </w:rPr>
        <w:t>总</w:t>
      </w:r>
      <w:r>
        <w:rPr/>
        <w:t>监，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  <w:spacing w:val="-110"/>
        </w:rPr>
        <w:t> </w:t>
      </w:r>
      <w:r>
        <w:rPr/>
        <w:t>在本公司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任公司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  <w:i/>
        </w:rPr>
        <w:t>总</w:t>
      </w:r>
      <w:r>
        <w:rPr/>
        <w:t>监。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60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先生：工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1996</w:t>
      </w:r>
      <w:r>
        <w:rPr>
          <w:rFonts w:ascii="宋体" w:hAnsi="宋体" w:cs="宋体" w:eastAsia="宋体" w:hint="default"/>
          <w:sz w:val="23"/>
          <w:szCs w:val="23"/>
        </w:rPr>
        <w:t> </w:t>
      </w:r>
      <w:r>
        <w:rPr>
          <w:rFonts w:ascii="宋体" w:hAnsi="宋体" w:cs="宋体" w:eastAsia="宋体" w:hint="default"/>
          <w:spacing w:val="3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毕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于河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1996.9</w:t>
      </w:r>
      <w:r>
        <w:rPr>
          <w:rFonts w:ascii="宋体" w:hAnsi="宋体" w:cs="宋体" w:eastAsia="宋体" w:hint="default"/>
          <w:spacing w:val="-2"/>
          <w:sz w:val="23"/>
          <w:szCs w:val="23"/>
        </w:rPr>
        <w:t>—</w:t>
      </w:r>
    </w:p>
    <w:p>
      <w:pPr>
        <w:spacing w:before="15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2002.6  </w:t>
      </w:r>
      <w:r>
        <w:rPr>
          <w:rFonts w:ascii="宋体" w:hAnsi="宋体" w:cs="宋体" w:eastAsia="宋体" w:hint="default"/>
          <w:spacing w:val="4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冶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矿</w:t>
      </w:r>
      <w:r>
        <w:rPr>
          <w:rFonts w:ascii="宋体" w:hAnsi="宋体" w:cs="宋体" w:eastAsia="宋体" w:hint="default"/>
          <w:i/>
          <w:sz w:val="23"/>
          <w:szCs w:val="23"/>
        </w:rPr>
        <w:t>山机</w:t>
      </w:r>
      <w:r>
        <w:rPr>
          <w:rFonts w:ascii="宋体" w:hAnsi="宋体" w:cs="宋体" w:eastAsia="宋体" w:hint="default"/>
          <w:sz w:val="23"/>
          <w:szCs w:val="23"/>
        </w:rPr>
        <w:t>械</w:t>
      </w:r>
      <w:r>
        <w:rPr>
          <w:rFonts w:ascii="宋体" w:hAnsi="宋体" w:cs="宋体" w:eastAsia="宋体" w:hint="default"/>
          <w:sz w:val="23"/>
          <w:szCs w:val="23"/>
        </w:rPr>
        <w:t>厂研究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从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程</w:t>
      </w:r>
      <w:r>
        <w:rPr>
          <w:rFonts w:ascii="宋体" w:hAnsi="宋体" w:cs="宋体" w:eastAsia="宋体" w:hint="default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i/>
          <w:sz w:val="23"/>
          <w:szCs w:val="23"/>
        </w:rPr>
        <w:t>代表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技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sz w:val="23"/>
          <w:szCs w:val="23"/>
        </w:rPr>
        <w:t>支</w:t>
      </w:r>
      <w:r>
        <w:rPr>
          <w:rFonts w:ascii="宋体" w:hAnsi="宋体" w:cs="宋体" w:eastAsia="宋体" w:hint="default"/>
          <w:sz w:val="23"/>
          <w:szCs w:val="23"/>
        </w:rPr>
        <w:t>持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，</w:t>
      </w:r>
    </w:p>
    <w:p>
      <w:pPr>
        <w:pStyle w:val="BodyText"/>
        <w:spacing w:line="240" w:lineRule="auto"/>
        <w:ind w:left="147" w:right="0"/>
        <w:jc w:val="left"/>
      </w:pPr>
      <w:r>
        <w:rPr>
          <w:rFonts w:ascii="宋体" w:hAnsi="宋体" w:cs="宋体" w:eastAsia="宋体" w:hint="default"/>
        </w:rPr>
        <w:t>2002.8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2004.6 </w:t>
      </w:r>
      <w:r>
        <w:rPr>
          <w:rFonts w:ascii="宋体" w:hAnsi="宋体" w:cs="宋体" w:eastAsia="宋体" w:hint="default"/>
          <w:spacing w:val="-3"/>
        </w:rPr>
        <w:t>就读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天津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i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硕</w:t>
      </w:r>
      <w:r>
        <w:rPr>
          <w:rFonts w:ascii="宋体" w:hAnsi="宋体" w:cs="宋体" w:eastAsia="宋体" w:hint="default"/>
          <w:i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MBA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2004 </w:t>
      </w:r>
      <w:r>
        <w:rPr/>
        <w:t>年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25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/>
        <w:t>在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8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本公司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曾</w:t>
      </w:r>
      <w:r>
        <w:rPr>
          <w:spacing w:val="-1"/>
        </w:rPr>
        <w:t>任公司</w:t>
      </w:r>
      <w:r>
        <w:rPr>
          <w:rFonts w:ascii="宋体" w:hAnsi="宋体" w:cs="宋体" w:eastAsia="宋体" w:hint="default"/>
          <w:i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助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资源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理，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任公司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i/>
          <w:spacing w:val="-1"/>
        </w:rPr>
        <w:t>总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兼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资源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i/>
          <w:spacing w:val="97"/>
        </w:rPr>
        <w:t> </w:t>
      </w:r>
      <w:r>
        <w:rPr>
          <w:spacing w:val="-3"/>
        </w:rPr>
        <w:t>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、董事、监事、高级管理人员在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2803"/>
        <w:gridCol w:w="1752"/>
        <w:gridCol w:w="1925"/>
        <w:gridCol w:w="1200"/>
      </w:tblGrid>
      <w:tr>
        <w:trPr>
          <w:trHeight w:val="542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担任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-8" w:firstLine="8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05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w w:val="105"/>
                <w:sz w:val="20"/>
                <w:szCs w:val="20"/>
              </w:rPr>
              <w:t>津贴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兼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38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33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、董事、监事、高级管理人员在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单位外</w:t>
      </w:r>
      <w:r>
        <w:rPr/>
        <w:t>的其</w:t>
      </w:r>
      <w:r>
        <w:rPr>
          <w:rFonts w:ascii="宋体" w:hAnsi="宋体" w:cs="宋体" w:eastAsia="宋体" w:hint="default"/>
        </w:rPr>
        <w:t>他单位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3"/>
          <w:szCs w:val="3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550"/>
        <w:gridCol w:w="4056"/>
        <w:gridCol w:w="1574"/>
      </w:tblGrid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除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i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0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92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2"/>
                <w:w w:val="105"/>
                <w:sz w:val="20"/>
                <w:szCs w:val="20"/>
              </w:rPr>
              <w:t>总经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8" w:hRule="exact"/>
        </w:trPr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-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3"/>
                <w:sz w:val="20"/>
                <w:szCs w:val="20"/>
              </w:rPr>
              <w:t>董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spacing w:val="-87"/>
                <w:w w:val="103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i/>
                <w:spacing w:val="-5"/>
                <w:w w:val="103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公司董事、监事、高级管理人员年度报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/>
        <w:ind w:left="147" w:right="8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、在本公司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的董事、监事及高级管理人员的年度报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  <w:i/>
        </w:rPr>
        <w:t>工</w:t>
      </w:r>
      <w:r>
        <w:rPr/>
        <w:t>资</w:t>
      </w:r>
      <w:r>
        <w:rPr>
          <w:rFonts w:ascii="宋体" w:hAnsi="宋体" w:cs="宋体" w:eastAsia="宋体" w:hint="default"/>
          <w:i/>
        </w:rPr>
        <w:t>标</w:t>
      </w:r>
      <w:r>
        <w:rPr/>
        <w:t>准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/>
        <w:t>，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</w:t>
      </w:r>
      <w:r>
        <w:rPr/>
        <w:t>其</w:t>
      </w:r>
      <w:r>
        <w:rPr>
          <w:rFonts w:ascii="宋体" w:hAnsi="宋体" w:cs="宋体" w:eastAsia="宋体" w:hint="default"/>
          <w:i/>
        </w:rPr>
        <w:t>工作业</w:t>
      </w:r>
      <w:r>
        <w:rPr>
          <w:rFonts w:ascii="宋体" w:hAnsi="宋体" w:cs="宋体" w:eastAsia="宋体" w:hint="default"/>
        </w:rPr>
        <w:t>绩</w:t>
      </w:r>
      <w:r>
        <w:rPr/>
        <w:t>、</w:t>
      </w:r>
      <w:r>
        <w:rPr>
          <w:rFonts w:ascii="宋体" w:hAnsi="宋体" w:cs="宋体" w:eastAsia="宋体" w:hint="default"/>
        </w:rPr>
        <w:t>职</w:t>
      </w:r>
      <w:r>
        <w:rPr/>
        <w:t>责、</w:t>
      </w:r>
      <w:r>
        <w:rPr>
          <w:rFonts w:ascii="宋体" w:hAnsi="宋体" w:cs="宋体" w:eastAsia="宋体" w:hint="default"/>
        </w:rPr>
        <w:t>能力</w:t>
      </w:r>
      <w:r>
        <w:rPr/>
        <w:t>及公司的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绩考</w:t>
      </w:r>
      <w:r>
        <w:rPr>
          <w:rFonts w:ascii="宋体" w:hAnsi="宋体" w:cs="宋体" w:eastAsia="宋体" w:hint="default"/>
        </w:rPr>
        <w:t>核</w:t>
      </w:r>
      <w:r>
        <w:rPr/>
        <w:t>确</w:t>
      </w:r>
      <w:r>
        <w:rPr>
          <w:rFonts w:ascii="宋体" w:hAnsi="宋体" w:cs="宋体" w:eastAsia="宋体" w:hint="default"/>
          <w:i/>
        </w:rPr>
        <w:t>定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8"/>
        <w:ind w:right="8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内董事、监事和高级管理人员的报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表：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899"/>
        <w:gridCol w:w="2362"/>
        <w:gridCol w:w="1930"/>
      </w:tblGrid>
      <w:tr>
        <w:trPr>
          <w:trHeight w:val="538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53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的报</w:t>
            </w:r>
          </w:p>
          <w:p>
            <w:pPr>
              <w:pStyle w:val="TableParagraph"/>
              <w:spacing w:line="240" w:lineRule="auto" w:before="2"/>
              <w:ind w:left="1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额（万元）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或其</w:t>
            </w:r>
          </w:p>
          <w:p>
            <w:pPr>
              <w:pStyle w:val="TableParagraph"/>
              <w:spacing w:line="240" w:lineRule="auto" w:before="2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8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21.12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899"/>
        <w:gridCol w:w="2362"/>
        <w:gridCol w:w="1930"/>
      </w:tblGrid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吴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8.06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7.65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7.87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王晓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4.53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郭宏宇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5.85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5.49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马丽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2.48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7.13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艳琴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10.16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陶志明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监、董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6.84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5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4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1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0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0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0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93.97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0"/>
              <w:ind w:left="8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pStyle w:val="BodyText"/>
        <w:spacing w:line="268" w:lineRule="exact" w:before="0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  <w:t>2</w:t>
      </w:r>
      <w:r>
        <w:rPr/>
        <w:t>、不在公司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/>
        <w:t>的董事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579"/>
        <w:gridCol w:w="5256"/>
      </w:tblGrid>
      <w:tr>
        <w:trPr>
          <w:trHeight w:val="432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姓</w:t>
            </w:r>
            <w:r>
              <w:rPr>
                <w:rFonts w:ascii="宋体" w:hAnsi="宋体" w:cs="宋体" w:eastAsia="宋体" w:hint="default"/>
                <w:i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2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7" w:hRule="exact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9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胡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3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0" w:lineRule="auto" w:before="160"/>
        <w:ind w:left="147" w:right="143"/>
        <w:jc w:val="both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王</w:t>
      </w:r>
      <w:r>
        <w:rPr>
          <w:rFonts w:ascii="宋体" w:hAnsi="宋体" w:cs="宋体" w:eastAsia="宋体" w:hint="default"/>
          <w:spacing w:val="-4"/>
        </w:rPr>
        <w:t>震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崔树军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黄显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spacing w:val="-4"/>
        </w:rPr>
        <w:t>不在公司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spacing w:val="-4"/>
        </w:rPr>
        <w:t>酬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年度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给予</w:t>
      </w:r>
      <w:r>
        <w:rPr>
          <w:rFonts w:ascii="宋体" w:hAnsi="宋体" w:cs="宋体" w:eastAsia="宋体" w:hint="default"/>
        </w:rPr>
        <w:t>每</w:t>
      </w:r>
      <w:r>
        <w:rPr/>
        <w:t>人</w:t>
      </w:r>
      <w:r>
        <w:rPr>
          <w:rFonts w:ascii="黑体" w:hAnsi="黑体" w:cs="黑体" w:eastAsia="黑体" w:hint="default"/>
        </w:rPr>
        <w:t>2 </w:t>
      </w:r>
      <w:r>
        <w:rPr>
          <w:rFonts w:ascii="黑体" w:hAnsi="黑体" w:cs="黑体" w:eastAsia="黑体" w:hint="default"/>
          <w:spacing w:val="1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的</w:t>
      </w:r>
      <w:r>
        <w:rPr>
          <w:rFonts w:ascii="宋体" w:hAnsi="宋体" w:cs="宋体" w:eastAsia="宋体" w:hint="default"/>
        </w:rPr>
        <w:t>津贴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，本公司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董事不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受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360" w:lineRule="auto" w:before="40"/>
        <w:ind w:right="124"/>
        <w:jc w:val="left"/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内董事、监事和高管人员的</w:t>
      </w:r>
      <w:r>
        <w:rPr>
          <w:rFonts w:ascii="宋体" w:hAnsi="宋体" w:cs="宋体" w:eastAsia="宋体" w:hint="default"/>
          <w:i/>
        </w:rPr>
        <w:t>变动情况</w:t>
      </w:r>
      <w:r>
        <w:rPr>
          <w:rFonts w:ascii="宋体" w:hAnsi="宋体" w:cs="宋体" w:eastAsia="宋体" w:hint="default"/>
          <w:i/>
          <w:spacing w:val="-36"/>
        </w:rPr>
        <w:t> </w:t>
      </w:r>
      <w:r>
        <w:rPr>
          <w:rFonts w:ascii="宋体" w:hAnsi="宋体" w:cs="宋体" w:eastAsia="宋体" w:hint="default"/>
          <w:spacing w:val="-36"/>
        </w:rPr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十</w:t>
      </w:r>
      <w:r>
        <w:rPr>
          <w:spacing w:val="-4"/>
        </w:rPr>
        <w:t>二次会议审议，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武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军</w:t>
      </w:r>
      <w:r>
        <w:rPr>
          <w:rFonts w:ascii="宋体" w:hAnsi="宋体" w:cs="宋体" w:eastAsia="宋体" w:hint="default"/>
          <w:i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辞去</w:t>
      </w:r>
      <w:r>
        <w:rPr>
          <w:spacing w:val="-4"/>
        </w:rPr>
        <w:t>公司</w:t>
      </w:r>
      <w:r>
        <w:rPr/>
      </w:r>
    </w:p>
    <w:p>
      <w:pPr>
        <w:spacing w:before="40"/>
        <w:ind w:left="147" w:right="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董事会</w:t>
      </w:r>
      <w:r>
        <w:rPr>
          <w:rFonts w:ascii="宋体" w:hAnsi="宋体" w:cs="宋体" w:eastAsia="宋体" w:hint="default"/>
          <w:i/>
          <w:sz w:val="23"/>
          <w:szCs w:val="23"/>
        </w:rPr>
        <w:t>秘书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意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陶志明先生</w:t>
      </w:r>
      <w:r>
        <w:rPr>
          <w:rFonts w:ascii="宋体" w:hAnsi="宋体" w:cs="宋体" w:eastAsia="宋体" w:hint="default"/>
          <w:sz w:val="23"/>
          <w:szCs w:val="23"/>
        </w:rPr>
        <w:t>担任公司董事会</w:t>
      </w:r>
      <w:r>
        <w:rPr>
          <w:rFonts w:ascii="宋体" w:hAnsi="宋体" w:cs="宋体" w:eastAsia="宋体" w:hint="default"/>
          <w:i/>
          <w:sz w:val="23"/>
          <w:szCs w:val="23"/>
        </w:rPr>
        <w:t>秘书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155"/>
        <w:ind w:left="147" w:right="137"/>
        <w:jc w:val="both"/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十</w:t>
      </w:r>
      <w:r>
        <w:rPr>
          <w:spacing w:val="-2"/>
        </w:rPr>
        <w:t>二次会议审议，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i/>
          <w:spacing w:val="-2"/>
        </w:rPr>
        <w:t>意李</w:t>
      </w:r>
      <w:r>
        <w:rPr>
          <w:rFonts w:ascii="宋体" w:hAnsi="宋体" w:cs="宋体" w:eastAsia="宋体" w:hint="default"/>
          <w:spacing w:val="-2"/>
        </w:rPr>
        <w:t>晓</w:t>
      </w:r>
      <w:r>
        <w:rPr>
          <w:rFonts w:ascii="宋体" w:hAnsi="宋体" w:cs="宋体" w:eastAsia="宋体" w:hint="default"/>
          <w:spacing w:val="-2"/>
        </w:rPr>
        <w:t>光</w:t>
      </w:r>
      <w:r>
        <w:rPr>
          <w:rFonts w:ascii="宋体" w:hAnsi="宋体" w:cs="宋体" w:eastAsia="宋体" w:hint="default"/>
          <w:i/>
          <w:spacing w:val="-2"/>
        </w:rPr>
        <w:t>先生</w:t>
      </w:r>
      <w:r>
        <w:rPr>
          <w:rFonts w:ascii="宋体" w:hAnsi="宋体" w:cs="宋体" w:eastAsia="宋体" w:hint="default"/>
          <w:spacing w:val="-2"/>
        </w:rPr>
        <w:t>辞去</w:t>
      </w:r>
      <w:r>
        <w:rPr>
          <w:spacing w:val="-2"/>
        </w:rPr>
        <w:t>公司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i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i/>
          <w:spacing w:val="-4"/>
        </w:rPr>
        <w:t>名</w:t>
      </w:r>
      <w:r>
        <w:rPr>
          <w:rFonts w:ascii="宋体" w:hAnsi="宋体" w:cs="宋体" w:eastAsia="宋体" w:hint="default"/>
          <w:spacing w:val="-4"/>
        </w:rPr>
        <w:t>崔树军</w:t>
      </w:r>
      <w:r>
        <w:rPr>
          <w:rFonts w:ascii="宋体" w:hAnsi="宋体" w:cs="宋体" w:eastAsia="宋体" w:hint="default"/>
          <w:i/>
          <w:spacing w:val="-4"/>
        </w:rPr>
        <w:t>先生为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候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spacing w:val="-4"/>
        </w:rPr>
        <w:t>人，并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27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公司</w:t>
      </w:r>
      <w:r>
        <w:rPr>
          <w:spacing w:val="8"/>
        </w:rPr>
        <w:t> </w:t>
      </w:r>
      <w:r>
        <w:rPr>
          <w:rFonts w:ascii="宋体" w:hAnsi="宋体" w:cs="宋体" w:eastAsia="宋体" w:hint="default"/>
        </w:rPr>
        <w:t>2006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大会审议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增补</w:t>
      </w:r>
      <w:r>
        <w:rPr>
          <w:rFonts w:ascii="宋体" w:hAnsi="宋体" w:cs="宋体" w:eastAsia="宋体" w:hint="default"/>
        </w:rPr>
        <w:t>崔树军</w:t>
      </w:r>
      <w:r>
        <w:rPr>
          <w:rFonts w:ascii="宋体" w:hAnsi="宋体" w:cs="宋体" w:eastAsia="宋体" w:hint="default"/>
          <w:i/>
        </w:rPr>
        <w:t>先生为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董事。</w:t>
      </w:r>
    </w:p>
    <w:p>
      <w:pPr>
        <w:pStyle w:val="BodyText"/>
        <w:spacing w:line="240" w:lineRule="auto" w:before="3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24</w:t>
      </w:r>
      <w:r>
        <w:rPr>
          <w:spacing w:val="-4"/>
        </w:rPr>
        <w:t>日，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年第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i/>
          <w:spacing w:val="-4"/>
        </w:rPr>
        <w:t>阎永江先生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孟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227" w:right="285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令富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毕立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新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女士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捷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董事会董事，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95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崔树军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黄显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董事。公司第二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会董事</w:t>
      </w:r>
      <w:r>
        <w:rPr>
          <w:rFonts w:ascii="宋体" w:hAnsi="宋体" w:cs="宋体" w:eastAsia="宋体" w:hint="default"/>
          <w:sz w:val="23"/>
          <w:szCs w:val="23"/>
        </w:rPr>
        <w:t>武</w:t>
      </w:r>
      <w:r>
        <w:rPr>
          <w:rFonts w:ascii="宋体" w:hAnsi="宋体" w:cs="宋体" w:eastAsia="宋体" w:hint="default"/>
          <w:sz w:val="23"/>
          <w:szCs w:val="23"/>
        </w:rPr>
        <w:t>建</w:t>
      </w:r>
      <w:r>
        <w:rPr>
          <w:rFonts w:ascii="宋体" w:hAnsi="宋体" w:cs="宋体" w:eastAsia="宋体" w:hint="default"/>
          <w:sz w:val="23"/>
          <w:szCs w:val="23"/>
        </w:rPr>
        <w:t>军</w:t>
      </w:r>
      <w:r>
        <w:rPr>
          <w:rFonts w:ascii="宋体" w:hAnsi="宋体" w:cs="宋体" w:eastAsia="宋体" w:hint="default"/>
          <w:i/>
          <w:sz w:val="23"/>
          <w:szCs w:val="23"/>
        </w:rPr>
        <w:t>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董事陈</w:t>
      </w:r>
      <w:r>
        <w:rPr>
          <w:rFonts w:ascii="宋体" w:hAnsi="宋体" w:cs="宋体" w:eastAsia="宋体" w:hint="default"/>
          <w:sz w:val="23"/>
          <w:szCs w:val="23"/>
        </w:rPr>
        <w:t>莉</w:t>
      </w:r>
      <w:r>
        <w:rPr>
          <w:rFonts w:ascii="宋体" w:hAnsi="宋体" w:cs="宋体" w:eastAsia="宋体" w:hint="default"/>
          <w:i/>
          <w:sz w:val="23"/>
          <w:szCs w:val="23"/>
        </w:rPr>
        <w:t>女士</w:t>
      </w:r>
      <w:r>
        <w:rPr>
          <w:rFonts w:ascii="宋体" w:hAnsi="宋体" w:cs="宋体" w:eastAsia="宋体" w:hint="default"/>
          <w:sz w:val="23"/>
          <w:szCs w:val="23"/>
        </w:rPr>
        <w:t>因</w:t>
      </w:r>
      <w:r>
        <w:rPr>
          <w:rFonts w:ascii="宋体" w:hAnsi="宋体" w:cs="宋体" w:eastAsia="宋体" w:hint="default"/>
          <w:sz w:val="23"/>
          <w:szCs w:val="23"/>
        </w:rPr>
        <w:t>到</w:t>
      </w:r>
      <w:r>
        <w:rPr>
          <w:rFonts w:ascii="宋体" w:hAnsi="宋体" w:cs="宋体" w:eastAsia="宋体" w:hint="default"/>
          <w:sz w:val="23"/>
          <w:szCs w:val="23"/>
        </w:rPr>
        <w:t>届</w:t>
      </w:r>
      <w:r>
        <w:rPr>
          <w:rFonts w:ascii="宋体" w:hAnsi="宋体" w:cs="宋体" w:eastAsia="宋体" w:hint="default"/>
          <w:sz w:val="23"/>
          <w:szCs w:val="23"/>
        </w:rPr>
        <w:t>不</w:t>
      </w:r>
      <w:r>
        <w:rPr>
          <w:rFonts w:ascii="宋体" w:hAnsi="宋体" w:cs="宋体" w:eastAsia="宋体" w:hint="default"/>
          <w:sz w:val="23"/>
          <w:szCs w:val="23"/>
        </w:rPr>
        <w:t>再</w:t>
      </w:r>
      <w:r>
        <w:rPr>
          <w:rFonts w:ascii="宋体" w:hAnsi="宋体" w:cs="宋体" w:eastAsia="宋体" w:hint="default"/>
          <w:sz w:val="23"/>
          <w:szCs w:val="23"/>
        </w:rPr>
        <w:t>担任公司董事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0"/>
        <w:ind w:left="227" w:right="2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4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9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14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时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大会审议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王晓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东先生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郭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宏宇</w:t>
      </w:r>
      <w:r>
        <w:rPr>
          <w:rFonts w:ascii="宋体" w:hAnsi="宋体" w:cs="宋体" w:eastAsia="宋体" w:hint="default"/>
          <w:i/>
          <w:sz w:val="23"/>
          <w:szCs w:val="23"/>
        </w:rPr>
        <w:t>先生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张怀</w:t>
      </w:r>
      <w:r>
        <w:rPr>
          <w:rFonts w:ascii="宋体" w:hAnsi="宋体" w:cs="宋体" w:eastAsia="宋体" w:hint="default"/>
          <w:i/>
          <w:sz w:val="23"/>
          <w:szCs w:val="23"/>
        </w:rPr>
        <w:t>方先生为</w:t>
      </w:r>
      <w:r>
        <w:rPr>
          <w:rFonts w:ascii="宋体" w:hAnsi="宋体" w:cs="宋体" w:eastAsia="宋体" w:hint="default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届</w:t>
      </w:r>
      <w:r>
        <w:rPr>
          <w:rFonts w:ascii="宋体" w:hAnsi="宋体" w:cs="宋体" w:eastAsia="宋体" w:hint="default"/>
          <w:sz w:val="23"/>
          <w:szCs w:val="23"/>
        </w:rPr>
        <w:t>监事会</w:t>
      </w:r>
      <w:r>
        <w:rPr>
          <w:rFonts w:ascii="宋体" w:hAnsi="宋体" w:cs="宋体" w:eastAsia="宋体" w:hint="default"/>
          <w:i/>
          <w:sz w:val="23"/>
          <w:szCs w:val="23"/>
        </w:rPr>
        <w:t>股东代表</w:t>
      </w:r>
      <w:r>
        <w:rPr>
          <w:rFonts w:ascii="宋体" w:hAnsi="宋体" w:cs="宋体" w:eastAsia="宋体" w:hint="default"/>
          <w:sz w:val="23"/>
          <w:szCs w:val="23"/>
        </w:rPr>
        <w:t>监事。</w:t>
      </w:r>
    </w:p>
    <w:p>
      <w:pPr>
        <w:spacing w:line="360" w:lineRule="auto" w:before="45"/>
        <w:ind w:left="227" w:right="2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5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9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工代表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马丽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华女士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勇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出任公司第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届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监事会</w:t>
      </w:r>
      <w:r>
        <w:rPr>
          <w:rFonts w:ascii="宋体" w:hAnsi="宋体" w:cs="宋体" w:eastAsia="宋体" w:hint="default"/>
          <w:sz w:val="23"/>
          <w:szCs w:val="23"/>
        </w:rPr>
        <w:t>职</w:t>
      </w:r>
      <w:r>
        <w:rPr>
          <w:rFonts w:ascii="宋体" w:hAnsi="宋体" w:cs="宋体" w:eastAsia="宋体" w:hint="default"/>
          <w:i/>
          <w:sz w:val="23"/>
          <w:szCs w:val="23"/>
        </w:rPr>
        <w:t>工代表</w:t>
      </w:r>
      <w:r>
        <w:rPr>
          <w:rFonts w:ascii="宋体" w:hAnsi="宋体" w:cs="宋体" w:eastAsia="宋体" w:hint="default"/>
          <w:sz w:val="23"/>
          <w:szCs w:val="23"/>
        </w:rPr>
        <w:t>监事。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40"/>
        <w:ind w:left="227" w:right="2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6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8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24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次会议审议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司第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阎永江先生为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陶志明先生为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捷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艳琴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女士为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监，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技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术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监，</w:t>
      </w:r>
      <w:r>
        <w:rPr>
          <w:rFonts w:ascii="宋体" w:hAnsi="宋体" w:cs="宋体" w:eastAsia="宋体" w:hint="default"/>
          <w:sz w:val="23"/>
          <w:szCs w:val="23"/>
        </w:rPr>
        <w:t>佟</w:t>
      </w:r>
      <w:r>
        <w:rPr>
          <w:rFonts w:ascii="宋体" w:hAnsi="宋体" w:cs="宋体" w:eastAsia="宋体" w:hint="default"/>
          <w:sz w:val="23"/>
          <w:szCs w:val="23"/>
        </w:rPr>
        <w:t>全</w:t>
      </w:r>
      <w:r>
        <w:rPr>
          <w:rFonts w:ascii="宋体" w:hAnsi="宋体" w:cs="宋体" w:eastAsia="宋体" w:hint="default"/>
          <w:sz w:val="23"/>
          <w:szCs w:val="23"/>
        </w:rPr>
        <w:t>双</w:t>
      </w:r>
      <w:r>
        <w:rPr>
          <w:rFonts w:ascii="宋体" w:hAnsi="宋体" w:cs="宋体" w:eastAsia="宋体" w:hint="default"/>
          <w:i/>
          <w:sz w:val="23"/>
          <w:szCs w:val="23"/>
        </w:rPr>
        <w:t>先生为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质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监。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7" w:lineRule="auto" w:before="33"/>
        <w:ind w:left="227" w:right="28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7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9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14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次会议审议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王晓</w:t>
      </w:r>
      <w:r>
        <w:rPr>
          <w:rFonts w:ascii="宋体" w:hAnsi="宋体" w:cs="宋体" w:eastAsia="宋体" w:hint="default"/>
          <w:i/>
          <w:spacing w:val="-2"/>
        </w:rPr>
        <w:t>东先生为</w:t>
      </w:r>
      <w:r>
        <w:rPr>
          <w:spacing w:val="-2"/>
        </w:rPr>
        <w:t>公</w:t>
      </w:r>
      <w:r>
        <w:rPr>
          <w:w w:val="102"/>
        </w:rPr>
        <w:t> </w:t>
      </w:r>
      <w:r>
        <w:rPr/>
        <w:t>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  <w:i/>
        </w:rPr>
        <w:t>主</w:t>
      </w:r>
      <w:r>
        <w:rPr/>
        <w:t>席。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28"/>
        <w:ind w:left="692" w:right="0"/>
        <w:jc w:val="left"/>
      </w:pPr>
      <w:r>
        <w:rPr/>
        <w:t>二、公司员</w:t>
      </w:r>
      <w:r>
        <w:rPr>
          <w:rFonts w:ascii="宋体" w:hAnsi="宋体" w:cs="宋体" w:eastAsia="宋体" w:hint="default"/>
          <w:i/>
        </w:rPr>
        <w:t>工情况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rFonts w:ascii="宋体" w:hAnsi="宋体" w:cs="宋体" w:eastAsia="宋体" w:hint="default"/>
          <w:spacing w:val="-4"/>
        </w:rPr>
        <w:t>截至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12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31</w:t>
      </w:r>
      <w:r>
        <w:rPr>
          <w:spacing w:val="-4"/>
        </w:rPr>
        <w:t>日，公司在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员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数为</w:t>
      </w:r>
      <w:r>
        <w:rPr>
          <w:rFonts w:ascii="宋体" w:hAnsi="宋体" w:cs="宋体" w:eastAsia="宋体" w:hint="default"/>
          <w:spacing w:val="-4"/>
        </w:rPr>
        <w:t>1786</w:t>
      </w:r>
      <w:r>
        <w:rPr>
          <w:spacing w:val="-4"/>
        </w:rPr>
        <w:t>人。其</w:t>
      </w:r>
      <w:r>
        <w:rPr>
          <w:rFonts w:ascii="宋体" w:hAnsi="宋体" w:cs="宋体" w:eastAsia="宋体" w:hint="default"/>
          <w:i/>
          <w:spacing w:val="-4"/>
        </w:rPr>
        <w:t>中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学专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学历以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14.78%</w:t>
      </w:r>
      <w:r>
        <w:rPr>
          <w:spacing w:val="-4"/>
        </w:rPr>
        <w:t>，</w:t>
      </w:r>
    </w:p>
    <w:p>
      <w:pPr>
        <w:pStyle w:val="BodyText"/>
        <w:spacing w:line="240" w:lineRule="auto" w:before="30"/>
        <w:ind w:left="227" w:right="0"/>
        <w:jc w:val="both"/>
        <w:rPr>
          <w:rFonts w:ascii="宋体" w:hAnsi="宋体" w:cs="宋体" w:eastAsia="宋体" w:hint="default"/>
        </w:rPr>
      </w:pPr>
      <w:r>
        <w:rPr/>
        <w:t>有高级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术职</w:t>
      </w:r>
      <w:r>
        <w:rPr>
          <w:rFonts w:ascii="宋体" w:hAnsi="宋体" w:cs="宋体" w:eastAsia="宋体" w:hint="default"/>
          <w:i/>
        </w:rPr>
        <w:t>称</w:t>
      </w:r>
      <w:r>
        <w:rPr/>
        <w:t>者</w:t>
      </w:r>
      <w:r>
        <w:rPr>
          <w:rFonts w:ascii="宋体" w:hAnsi="宋体" w:cs="宋体" w:eastAsia="宋体" w:hint="default"/>
        </w:rPr>
        <w:t>11</w:t>
      </w:r>
      <w:r>
        <w:rPr/>
        <w:t>人。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9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按</w:t>
      </w:r>
      <w:r>
        <w:rPr>
          <w:rFonts w:ascii="宋体" w:hAnsi="宋体" w:cs="宋体" w:eastAsia="宋体" w:hint="default"/>
          <w:sz w:val="23"/>
          <w:szCs w:val="23"/>
        </w:rPr>
        <w:t>员</w:t>
      </w:r>
      <w:r>
        <w:rPr>
          <w:rFonts w:ascii="宋体" w:hAnsi="宋体" w:cs="宋体" w:eastAsia="宋体" w:hint="default"/>
          <w:i/>
          <w:sz w:val="23"/>
          <w:szCs w:val="23"/>
        </w:rPr>
        <w:t>工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业结构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1253"/>
        <w:gridCol w:w="1248"/>
        <w:gridCol w:w="1253"/>
        <w:gridCol w:w="1253"/>
        <w:gridCol w:w="1248"/>
        <w:gridCol w:w="1253"/>
      </w:tblGrid>
      <w:tr>
        <w:trPr>
          <w:trHeight w:val="466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行政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管理人员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31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470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1465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195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59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3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1786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82.02%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2.58%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10.92%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1.18%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3.30%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31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100%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tabs>
          <w:tab w:pos="6678" w:val="left" w:leader="none"/>
        </w:tabs>
        <w:spacing w:line="224" w:lineRule="exact" w:before="0"/>
        <w:ind w:left="227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  <w:tab/>
      </w:r>
      <w:r>
        <w:rPr>
          <w:rFonts w:ascii="宋体"/>
          <w:w w:val="103"/>
          <w:sz w:val="19"/>
        </w:rPr>
        <w:t> </w:t>
      </w:r>
      <w:r>
        <w:rPr>
          <w:rFonts w:ascii="宋体"/>
          <w:sz w:val="19"/>
        </w:rPr>
      </w:r>
    </w:p>
    <w:p>
      <w:pPr>
        <w:pStyle w:val="BodyText"/>
        <w:spacing w:line="240" w:lineRule="auto" w:before="122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按</w:t>
      </w:r>
      <w:r>
        <w:rPr/>
        <w:t>员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2501"/>
        <w:gridCol w:w="2506"/>
        <w:gridCol w:w="2501"/>
      </w:tblGrid>
      <w:tr>
        <w:trPr>
          <w:trHeight w:val="432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9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学历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以下学历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264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725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797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37" w:hRule="exact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-3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员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工总数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14.78%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40.59%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44.63%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364" w:lineRule="auto" w:before="33"/>
        <w:ind w:left="69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需</w:t>
      </w:r>
      <w:r>
        <w:rPr/>
        <w:t>公司承担</w:t>
      </w:r>
      <w:r>
        <w:rPr>
          <w:rFonts w:ascii="宋体" w:hAnsi="宋体" w:cs="宋体" w:eastAsia="宋体" w:hint="default"/>
        </w:rPr>
        <w:t>费用</w:t>
      </w:r>
      <w:r>
        <w:rPr/>
        <w:t>的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/>
        <w:t>日，没有</w:t>
      </w:r>
      <w:r>
        <w:rPr>
          <w:rFonts w:ascii="宋体" w:hAnsi="宋体" w:cs="宋体" w:eastAsia="宋体" w:hint="default"/>
        </w:rPr>
        <w:t>需</w:t>
      </w:r>
      <w:r>
        <w:rPr/>
        <w:t>公司承担</w:t>
      </w:r>
      <w:r>
        <w:rPr>
          <w:rFonts w:ascii="宋体" w:hAnsi="宋体" w:cs="宋体" w:eastAsia="宋体" w:hint="default"/>
        </w:rPr>
        <w:t>费用</w:t>
      </w:r>
      <w:r>
        <w:rPr/>
        <w:t>的</w:t>
      </w:r>
      <w:r>
        <w:rPr>
          <w:rFonts w:ascii="宋体" w:hAnsi="宋体" w:cs="宋体" w:eastAsia="宋体" w:hint="default"/>
        </w:rPr>
        <w:t>离退休</w:t>
      </w:r>
      <w:r>
        <w:rPr/>
        <w:t>人员。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16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2959" w:right="219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第五节 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5"/>
        </w:rPr>
      </w:r>
      <w:r>
        <w:rPr/>
        <w:t>公司治理结构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before="33"/>
        <w:ind w:left="612" w:right="21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理及公司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/>
        <w:ind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</w:p>
    <w:p>
      <w:pPr>
        <w:pStyle w:val="BodyText"/>
        <w:spacing w:line="360" w:lineRule="auto" w:before="45"/>
        <w:ind w:left="147" w:right="219"/>
        <w:jc w:val="left"/>
      </w:pP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证监会及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所的有</w:t>
      </w:r>
      <w:r>
        <w:rPr>
          <w:rFonts w:ascii="宋体" w:hAnsi="宋体" w:cs="宋体" w:eastAsia="宋体" w:hint="default"/>
          <w:i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  <w:i/>
          <w:spacing w:val="21"/>
        </w:rPr>
        <w:t> 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步修</w:t>
      </w:r>
      <w:r>
        <w:rPr>
          <w:rFonts w:ascii="宋体" w:hAnsi="宋体" w:cs="宋体" w:eastAsia="宋体" w:hint="default"/>
        </w:rPr>
        <w:t>改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监事会议</w:t>
      </w:r>
      <w:r>
        <w:rPr>
          <w:spacing w:val="17"/>
        </w:rPr>
        <w:t> </w:t>
      </w:r>
      <w:r>
        <w:rPr>
          <w:spacing w:val="17"/>
        </w:rPr>
      </w:r>
      <w:r>
        <w:rPr>
          <w:spacing w:val="-13"/>
          <w:w w:val="102"/>
        </w:rPr>
        <w:t>事</w:t>
      </w:r>
      <w:r>
        <w:rPr>
          <w:rFonts w:ascii="宋体" w:hAnsi="宋体" w:cs="宋体" w:eastAsia="宋体" w:hint="default"/>
          <w:spacing w:val="-13"/>
          <w:w w:val="102"/>
        </w:rPr>
        <w:t>规则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《</w:t>
      </w:r>
      <w:r>
        <w:rPr>
          <w:rFonts w:ascii="宋体" w:hAnsi="宋体" w:cs="宋体" w:eastAsia="宋体" w:hint="default"/>
          <w:spacing w:val="-13"/>
          <w:w w:val="102"/>
        </w:rPr>
        <w:t>募</w:t>
      </w:r>
      <w:r>
        <w:rPr>
          <w:rFonts w:ascii="宋体" w:hAnsi="宋体" w:cs="宋体" w:eastAsia="宋体" w:hint="default"/>
          <w:spacing w:val="-13"/>
          <w:w w:val="102"/>
        </w:rPr>
        <w:t>集</w:t>
      </w:r>
      <w:r>
        <w:rPr>
          <w:spacing w:val="-13"/>
          <w:w w:val="102"/>
        </w:rPr>
        <w:t>资</w:t>
      </w:r>
      <w:r>
        <w:rPr>
          <w:rFonts w:ascii="宋体" w:hAnsi="宋体" w:cs="宋体" w:eastAsia="宋体" w:hint="default"/>
          <w:spacing w:val="-13"/>
          <w:w w:val="102"/>
        </w:rPr>
        <w:t>金</w:t>
      </w:r>
      <w:r>
        <w:rPr>
          <w:spacing w:val="-13"/>
          <w:w w:val="102"/>
        </w:rPr>
        <w:t>管理</w:t>
      </w:r>
      <w:r>
        <w:rPr>
          <w:rFonts w:ascii="宋体" w:hAnsi="宋体" w:cs="宋体" w:eastAsia="宋体" w:hint="default"/>
          <w:spacing w:val="-13"/>
          <w:w w:val="102"/>
        </w:rPr>
        <w:t>办</w:t>
      </w:r>
      <w:r>
        <w:rPr>
          <w:spacing w:val="-13"/>
          <w:w w:val="102"/>
        </w:rPr>
        <w:t>法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《</w:t>
      </w:r>
      <w:r>
        <w:rPr>
          <w:spacing w:val="-13"/>
          <w:w w:val="102"/>
        </w:rPr>
        <w:t>内</w:t>
      </w:r>
      <w:r>
        <w:rPr>
          <w:rFonts w:ascii="宋体" w:hAnsi="宋体" w:cs="宋体" w:eastAsia="宋体" w:hint="default"/>
          <w:spacing w:val="-13"/>
          <w:w w:val="102"/>
        </w:rPr>
        <w:t>部</w:t>
      </w:r>
      <w:r>
        <w:rPr>
          <w:spacing w:val="-13"/>
          <w:w w:val="102"/>
        </w:rPr>
        <w:t>审</w:t>
      </w:r>
      <w:r>
        <w:rPr>
          <w:rFonts w:ascii="宋体" w:hAnsi="宋体" w:cs="宋体" w:eastAsia="宋体" w:hint="default"/>
          <w:i/>
          <w:spacing w:val="-13"/>
          <w:w w:val="102"/>
        </w:rPr>
        <w:t>计工作</w:t>
      </w:r>
      <w:r>
        <w:rPr>
          <w:rFonts w:ascii="宋体" w:hAnsi="宋体" w:cs="宋体" w:eastAsia="宋体" w:hint="default"/>
          <w:spacing w:val="-13"/>
          <w:w w:val="102"/>
        </w:rPr>
        <w:t>制</w:t>
      </w:r>
      <w:r>
        <w:rPr>
          <w:spacing w:val="-13"/>
          <w:w w:val="102"/>
        </w:rPr>
        <w:t>度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《信息披露</w:t>
      </w:r>
      <w:r>
        <w:rPr>
          <w:spacing w:val="-13"/>
          <w:w w:val="102"/>
        </w:rPr>
        <w:t>管理</w:t>
      </w:r>
      <w:r>
        <w:rPr>
          <w:rFonts w:ascii="宋体" w:hAnsi="宋体" w:cs="宋体" w:eastAsia="宋体" w:hint="default"/>
          <w:spacing w:val="-13"/>
          <w:w w:val="102"/>
        </w:rPr>
        <w:t>制</w:t>
      </w:r>
      <w:r>
        <w:rPr>
          <w:spacing w:val="-13"/>
          <w:w w:val="102"/>
        </w:rPr>
        <w:t>度</w:t>
      </w:r>
      <w:r>
        <w:rPr>
          <w:rFonts w:ascii="宋体" w:hAnsi="宋体" w:cs="宋体" w:eastAsia="宋体" w:hint="default"/>
          <w:spacing w:val="-13"/>
          <w:w w:val="102"/>
        </w:rPr>
        <w:t>》</w:t>
      </w:r>
      <w:r>
        <w:rPr>
          <w:spacing w:val="-13"/>
          <w:w w:val="102"/>
        </w:rPr>
        <w:t>、</w:t>
      </w:r>
      <w:r>
        <w:rPr>
          <w:rFonts w:ascii="宋体" w:hAnsi="宋体" w:cs="宋体" w:eastAsia="宋体" w:hint="default"/>
          <w:spacing w:val="-13"/>
          <w:w w:val="102"/>
        </w:rPr>
        <w:t>《</w:t>
      </w:r>
      <w:r>
        <w:rPr>
          <w:rFonts w:ascii="宋体" w:hAnsi="宋体" w:cs="宋体" w:eastAsia="宋体" w:hint="default"/>
          <w:i/>
          <w:spacing w:val="-13"/>
          <w:w w:val="102"/>
        </w:rPr>
        <w:t>财务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20"/>
          <w:w w:val="102"/>
        </w:rPr>
        <w:t>管理</w:t>
      </w:r>
      <w:r>
        <w:rPr>
          <w:rFonts w:ascii="宋体" w:hAnsi="宋体" w:cs="宋体" w:eastAsia="宋体" w:hint="default"/>
          <w:spacing w:val="-20"/>
          <w:w w:val="102"/>
        </w:rPr>
        <w:t>制</w:t>
      </w:r>
      <w:r>
        <w:rPr>
          <w:spacing w:val="-20"/>
          <w:w w:val="102"/>
        </w:rPr>
        <w:t>度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和</w:t>
      </w:r>
      <w:r>
        <w:rPr>
          <w:rFonts w:ascii="宋体" w:hAnsi="宋体" w:cs="宋体" w:eastAsia="宋体" w:hint="default"/>
          <w:spacing w:val="-20"/>
          <w:w w:val="102"/>
        </w:rPr>
        <w:t>《</w:t>
      </w:r>
      <w:r>
        <w:rPr>
          <w:rFonts w:ascii="宋体" w:hAnsi="宋体" w:cs="宋体" w:eastAsia="宋体" w:hint="default"/>
          <w:i/>
          <w:spacing w:val="-20"/>
          <w:w w:val="102"/>
        </w:rPr>
        <w:t>总经</w:t>
      </w:r>
      <w:r>
        <w:rPr>
          <w:spacing w:val="-20"/>
          <w:w w:val="102"/>
        </w:rPr>
        <w:t>理</w:t>
      </w:r>
      <w:r>
        <w:rPr>
          <w:rFonts w:ascii="宋体" w:hAnsi="宋体" w:cs="宋体" w:eastAsia="宋体" w:hint="default"/>
          <w:i/>
          <w:spacing w:val="-20"/>
          <w:w w:val="102"/>
        </w:rPr>
        <w:t>工作</w:t>
      </w:r>
      <w:r>
        <w:rPr>
          <w:rFonts w:ascii="宋体" w:hAnsi="宋体" w:cs="宋体" w:eastAsia="宋体" w:hint="default"/>
          <w:spacing w:val="-20"/>
          <w:w w:val="102"/>
        </w:rPr>
        <w:t>细</w:t>
      </w:r>
      <w:r>
        <w:rPr>
          <w:rFonts w:ascii="宋体" w:hAnsi="宋体" w:cs="宋体" w:eastAsia="宋体" w:hint="default"/>
          <w:spacing w:val="-20"/>
          <w:w w:val="102"/>
        </w:rPr>
        <w:t>则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，</w:t>
      </w:r>
      <w:r>
        <w:rPr>
          <w:rFonts w:ascii="宋体" w:hAnsi="宋体" w:cs="宋体" w:eastAsia="宋体" w:hint="default"/>
          <w:spacing w:val="-20"/>
          <w:w w:val="102"/>
        </w:rPr>
        <w:t>制</w:t>
      </w:r>
      <w:r>
        <w:rPr>
          <w:rFonts w:ascii="宋体" w:hAnsi="宋体" w:cs="宋体" w:eastAsia="宋体" w:hint="default"/>
          <w:spacing w:val="-20"/>
          <w:w w:val="102"/>
        </w:rPr>
        <w:t>订</w:t>
      </w:r>
      <w:r>
        <w:rPr>
          <w:spacing w:val="-20"/>
          <w:w w:val="102"/>
        </w:rPr>
        <w:t>了</w:t>
      </w:r>
      <w:r>
        <w:rPr>
          <w:rFonts w:ascii="宋体" w:hAnsi="宋体" w:cs="宋体" w:eastAsia="宋体" w:hint="default"/>
          <w:spacing w:val="-20"/>
          <w:w w:val="102"/>
        </w:rPr>
        <w:t>《</w:t>
      </w:r>
      <w:r>
        <w:rPr>
          <w:spacing w:val="-20"/>
          <w:w w:val="102"/>
        </w:rPr>
        <w:t>审</w:t>
      </w:r>
      <w:r>
        <w:rPr>
          <w:rFonts w:ascii="宋体" w:hAnsi="宋体" w:cs="宋体" w:eastAsia="宋体" w:hint="default"/>
          <w:i/>
          <w:spacing w:val="-20"/>
          <w:w w:val="102"/>
        </w:rPr>
        <w:t>计</w:t>
      </w:r>
      <w:r>
        <w:rPr>
          <w:rFonts w:ascii="宋体" w:hAnsi="宋体" w:cs="宋体" w:eastAsia="宋体" w:hint="default"/>
          <w:spacing w:val="-20"/>
          <w:w w:val="102"/>
        </w:rPr>
        <w:t>委</w:t>
      </w:r>
      <w:r>
        <w:rPr>
          <w:spacing w:val="-20"/>
          <w:w w:val="102"/>
        </w:rPr>
        <w:t>员会</w:t>
      </w:r>
      <w:r>
        <w:rPr>
          <w:rFonts w:ascii="宋体" w:hAnsi="宋体" w:cs="宋体" w:eastAsia="宋体" w:hint="default"/>
          <w:i/>
          <w:spacing w:val="-20"/>
          <w:w w:val="102"/>
        </w:rPr>
        <w:t>工作</w:t>
      </w:r>
      <w:r>
        <w:rPr>
          <w:rFonts w:ascii="宋体" w:hAnsi="宋体" w:cs="宋体" w:eastAsia="宋体" w:hint="default"/>
          <w:spacing w:val="-20"/>
          <w:w w:val="102"/>
        </w:rPr>
        <w:t>细</w:t>
      </w:r>
      <w:r>
        <w:rPr>
          <w:rFonts w:ascii="宋体" w:hAnsi="宋体" w:cs="宋体" w:eastAsia="宋体" w:hint="default"/>
          <w:spacing w:val="-20"/>
          <w:w w:val="102"/>
        </w:rPr>
        <w:t>则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、</w:t>
      </w:r>
      <w:r>
        <w:rPr>
          <w:rFonts w:ascii="宋体" w:hAnsi="宋体" w:cs="宋体" w:eastAsia="宋体" w:hint="default"/>
          <w:spacing w:val="-20"/>
          <w:w w:val="102"/>
        </w:rPr>
        <w:t>《</w:t>
      </w:r>
      <w:r>
        <w:rPr>
          <w:rFonts w:ascii="宋体" w:hAnsi="宋体" w:cs="宋体" w:eastAsia="宋体" w:hint="default"/>
          <w:spacing w:val="-20"/>
          <w:w w:val="102"/>
        </w:rPr>
        <w:t>战略委</w:t>
      </w:r>
      <w:r>
        <w:rPr>
          <w:spacing w:val="-20"/>
          <w:w w:val="102"/>
        </w:rPr>
        <w:t>员会</w:t>
      </w:r>
      <w:r>
        <w:rPr>
          <w:rFonts w:ascii="宋体" w:hAnsi="宋体" w:cs="宋体" w:eastAsia="宋体" w:hint="default"/>
          <w:i/>
          <w:spacing w:val="-20"/>
          <w:w w:val="102"/>
        </w:rPr>
        <w:t>工作</w:t>
      </w:r>
      <w:r>
        <w:rPr>
          <w:rFonts w:ascii="宋体" w:hAnsi="宋体" w:cs="宋体" w:eastAsia="宋体" w:hint="default"/>
          <w:spacing w:val="-20"/>
          <w:w w:val="102"/>
        </w:rPr>
        <w:t>细</w:t>
      </w:r>
      <w:r>
        <w:rPr>
          <w:rFonts w:ascii="宋体" w:hAnsi="宋体" w:cs="宋体" w:eastAsia="宋体" w:hint="default"/>
          <w:spacing w:val="-20"/>
          <w:w w:val="102"/>
        </w:rPr>
        <w:t>则</w:t>
      </w:r>
      <w:r>
        <w:rPr>
          <w:rFonts w:ascii="宋体" w:hAnsi="宋体" w:cs="宋体" w:eastAsia="宋体" w:hint="default"/>
          <w:spacing w:val="-20"/>
          <w:w w:val="102"/>
        </w:rPr>
        <w:t>》</w:t>
      </w:r>
      <w:r>
        <w:rPr>
          <w:spacing w:val="-20"/>
          <w:w w:val="102"/>
        </w:rPr>
        <w:t>、</w:t>
      </w:r>
      <w:r>
        <w:rPr>
          <w:spacing w:val="-20"/>
        </w:rPr>
      </w:r>
    </w:p>
    <w:p>
      <w:pPr>
        <w:pStyle w:val="BodyText"/>
        <w:spacing w:line="364" w:lineRule="auto" w:before="40"/>
        <w:ind w:left="147"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rFonts w:ascii="宋体" w:hAnsi="宋体" w:cs="宋体" w:eastAsia="宋体" w:hint="default"/>
          <w:spacing w:val="-8"/>
          <w:w w:val="102"/>
        </w:rPr>
        <w:t>提</w:t>
      </w:r>
      <w:r>
        <w:rPr>
          <w:rFonts w:ascii="宋体" w:hAnsi="宋体" w:cs="宋体" w:eastAsia="宋体" w:hint="default"/>
          <w:i/>
          <w:spacing w:val="-8"/>
          <w:w w:val="102"/>
        </w:rPr>
        <w:t>名</w:t>
      </w:r>
      <w:r>
        <w:rPr>
          <w:rFonts w:ascii="宋体" w:hAnsi="宋体" w:cs="宋体" w:eastAsia="宋体" w:hint="default"/>
          <w:spacing w:val="-8"/>
          <w:w w:val="102"/>
        </w:rPr>
        <w:t>委</w:t>
      </w:r>
      <w:r>
        <w:rPr>
          <w:spacing w:val="-8"/>
          <w:w w:val="102"/>
        </w:rPr>
        <w:t>员会</w:t>
      </w:r>
      <w:r>
        <w:rPr>
          <w:rFonts w:ascii="宋体" w:hAnsi="宋体" w:cs="宋体" w:eastAsia="宋体" w:hint="default"/>
          <w:i/>
          <w:spacing w:val="-8"/>
          <w:w w:val="102"/>
        </w:rPr>
        <w:t>工作</w:t>
      </w:r>
      <w:r>
        <w:rPr>
          <w:rFonts w:ascii="宋体" w:hAnsi="宋体" w:cs="宋体" w:eastAsia="宋体" w:hint="default"/>
          <w:spacing w:val="-8"/>
          <w:w w:val="102"/>
        </w:rPr>
        <w:t>细</w:t>
      </w:r>
      <w:r>
        <w:rPr>
          <w:rFonts w:ascii="宋体" w:hAnsi="宋体" w:cs="宋体" w:eastAsia="宋体" w:hint="default"/>
          <w:spacing w:val="-8"/>
          <w:w w:val="102"/>
        </w:rPr>
        <w:t>则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spacing w:val="-8"/>
          <w:w w:val="102"/>
        </w:rPr>
        <w:t>、</w:t>
      </w: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rFonts w:ascii="宋体" w:hAnsi="宋体" w:cs="宋体" w:eastAsia="宋体" w:hint="default"/>
          <w:spacing w:val="-8"/>
          <w:w w:val="102"/>
        </w:rPr>
        <w:t>薪酬</w:t>
      </w:r>
      <w:r>
        <w:rPr>
          <w:rFonts w:ascii="宋体" w:hAnsi="宋体" w:cs="宋体" w:eastAsia="宋体" w:hint="default"/>
          <w:spacing w:val="-8"/>
          <w:w w:val="102"/>
        </w:rPr>
        <w:t>与</w:t>
      </w:r>
      <w:r>
        <w:rPr>
          <w:rFonts w:ascii="宋体" w:hAnsi="宋体" w:cs="宋体" w:eastAsia="宋体" w:hint="default"/>
          <w:spacing w:val="-8"/>
          <w:w w:val="102"/>
        </w:rPr>
        <w:t>考</w:t>
      </w:r>
      <w:r>
        <w:rPr>
          <w:rFonts w:ascii="宋体" w:hAnsi="宋体" w:cs="宋体" w:eastAsia="宋体" w:hint="default"/>
          <w:spacing w:val="-8"/>
          <w:w w:val="102"/>
        </w:rPr>
        <w:t>核</w:t>
      </w:r>
      <w:r>
        <w:rPr>
          <w:rFonts w:ascii="宋体" w:hAnsi="宋体" w:cs="宋体" w:eastAsia="宋体" w:hint="default"/>
          <w:spacing w:val="-8"/>
          <w:w w:val="102"/>
        </w:rPr>
        <w:t>委</w:t>
      </w:r>
      <w:r>
        <w:rPr>
          <w:spacing w:val="-8"/>
          <w:w w:val="102"/>
        </w:rPr>
        <w:t>员会</w:t>
      </w:r>
      <w:r>
        <w:rPr>
          <w:rFonts w:ascii="宋体" w:hAnsi="宋体" w:cs="宋体" w:eastAsia="宋体" w:hint="default"/>
          <w:i/>
          <w:spacing w:val="-8"/>
          <w:w w:val="102"/>
        </w:rPr>
        <w:t>工作</w:t>
      </w:r>
      <w:r>
        <w:rPr>
          <w:rFonts w:ascii="宋体" w:hAnsi="宋体" w:cs="宋体" w:eastAsia="宋体" w:hint="default"/>
          <w:spacing w:val="-8"/>
          <w:w w:val="102"/>
        </w:rPr>
        <w:t>细</w:t>
      </w:r>
      <w:r>
        <w:rPr>
          <w:rFonts w:ascii="宋体" w:hAnsi="宋体" w:cs="宋体" w:eastAsia="宋体" w:hint="default"/>
          <w:spacing w:val="-8"/>
          <w:w w:val="102"/>
        </w:rPr>
        <w:t>则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rFonts w:ascii="宋体" w:hAnsi="宋体" w:cs="宋体" w:eastAsia="宋体" w:hint="default"/>
          <w:spacing w:val="-8"/>
          <w:w w:val="102"/>
        </w:rPr>
        <w:t>等</w:t>
      </w:r>
      <w:r>
        <w:rPr>
          <w:rFonts w:ascii="宋体" w:hAnsi="宋体" w:cs="宋体" w:eastAsia="宋体" w:hint="default"/>
          <w:spacing w:val="-8"/>
          <w:w w:val="102"/>
        </w:rPr>
        <w:t>相</w:t>
      </w:r>
      <w:r>
        <w:rPr>
          <w:rFonts w:ascii="宋体" w:hAnsi="宋体" w:cs="宋体" w:eastAsia="宋体" w:hint="default"/>
          <w:i/>
          <w:spacing w:val="-8"/>
          <w:w w:val="102"/>
        </w:rPr>
        <w:t>关</w:t>
      </w:r>
      <w:r>
        <w:rPr>
          <w:rFonts w:ascii="宋体" w:hAnsi="宋体" w:cs="宋体" w:eastAsia="宋体" w:hint="default"/>
          <w:spacing w:val="-8"/>
          <w:w w:val="102"/>
        </w:rPr>
        <w:t>制</w:t>
      </w:r>
      <w:r>
        <w:rPr>
          <w:spacing w:val="-8"/>
          <w:w w:val="102"/>
        </w:rPr>
        <w:t>度，不</w:t>
      </w:r>
      <w:r>
        <w:rPr>
          <w:rFonts w:ascii="宋体" w:hAnsi="宋体" w:cs="宋体" w:eastAsia="宋体" w:hint="default"/>
          <w:spacing w:val="-8"/>
          <w:w w:val="102"/>
        </w:rPr>
        <w:t>断</w:t>
      </w:r>
      <w:r>
        <w:rPr>
          <w:spacing w:val="-8"/>
          <w:w w:val="102"/>
        </w:rPr>
        <w:t>完</w:t>
      </w:r>
      <w:r>
        <w:rPr>
          <w:rFonts w:ascii="宋体" w:hAnsi="宋体" w:cs="宋体" w:eastAsia="宋体" w:hint="default"/>
          <w:spacing w:val="-8"/>
          <w:w w:val="102"/>
        </w:rPr>
        <w:t>善</w:t>
      </w:r>
      <w:r>
        <w:rPr>
          <w:spacing w:val="-8"/>
          <w:w w:val="102"/>
        </w:rPr>
        <w:t>公司法人</w:t>
      </w:r>
      <w:r>
        <w:rPr>
          <w:spacing w:val="-104"/>
          <w:w w:val="102"/>
        </w:rPr>
        <w:t> </w:t>
      </w:r>
      <w:r>
        <w:rPr>
          <w:spacing w:val="-104"/>
          <w:w w:val="102"/>
        </w:rPr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结构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219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60"/>
        <w:ind w:left="147" w:right="219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大会议事</w:t>
      </w:r>
      <w:r>
        <w:rPr>
          <w:rFonts w:ascii="宋体" w:hAnsi="宋体" w:cs="宋体" w:eastAsia="宋体" w:hint="default"/>
          <w:spacing w:val="-4"/>
        </w:rPr>
        <w:t>规则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程序</w:t>
      </w:r>
      <w:r>
        <w:rPr/>
        <w:t>，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/>
        <w:t>对</w:t>
      </w:r>
      <w:r>
        <w:rPr>
          <w:rFonts w:ascii="宋体" w:hAnsi="宋体" w:cs="宋体" w:eastAsia="宋体" w:hint="default"/>
        </w:rPr>
        <w:t>待</w:t>
      </w:r>
      <w:r>
        <w:rPr/>
        <w:t>所有</w:t>
      </w:r>
      <w:r>
        <w:rPr>
          <w:rFonts w:ascii="宋体" w:hAnsi="宋体" w:cs="宋体" w:eastAsia="宋体" w:hint="default"/>
          <w:i/>
        </w:rPr>
        <w:t>股东</w:t>
      </w:r>
      <w:r>
        <w:rPr/>
        <w:t>，</w:t>
      </w:r>
      <w:r>
        <w:rPr>
          <w:rFonts w:ascii="宋体" w:hAnsi="宋体" w:cs="宋体" w:eastAsia="宋体" w:hint="default"/>
        </w:rPr>
        <w:t>特</w:t>
      </w:r>
      <w:r>
        <w:rPr/>
        <w:t>别</w:t>
      </w:r>
      <w:r>
        <w:rPr>
          <w:rFonts w:ascii="宋体" w:hAnsi="宋体" w:cs="宋体" w:eastAsia="宋体" w:hint="default"/>
        </w:rPr>
        <w:t>是社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i/>
        </w:rPr>
        <w:t>股股</w:t>
      </w:r>
      <w:r>
        <w:rPr>
          <w:rFonts w:ascii="宋体" w:hAnsi="宋体" w:cs="宋体" w:eastAsia="宋体" w:hint="default"/>
          <w:i/>
          <w:spacing w:val="17"/>
        </w:rPr>
        <w:t> </w:t>
      </w:r>
      <w:r>
        <w:rPr>
          <w:rFonts w:ascii="宋体" w:hAnsi="宋体" w:cs="宋体" w:eastAsia="宋体" w:hint="default"/>
          <w:i/>
          <w:spacing w:val="-7"/>
          <w:w w:val="102"/>
        </w:rPr>
        <w:t>东</w:t>
      </w:r>
      <w:r>
        <w:rPr>
          <w:spacing w:val="-7"/>
          <w:w w:val="102"/>
        </w:rPr>
        <w:t>，保证</w:t>
      </w:r>
      <w:r>
        <w:rPr>
          <w:rFonts w:ascii="宋体" w:hAnsi="宋体" w:cs="宋体" w:eastAsia="宋体" w:hint="default"/>
          <w:i/>
          <w:spacing w:val="-7"/>
          <w:w w:val="102"/>
        </w:rPr>
        <w:t>股东</w:t>
      </w:r>
      <w:r>
        <w:rPr>
          <w:spacing w:val="-7"/>
          <w:w w:val="102"/>
        </w:rPr>
        <w:t>对公司重大事</w:t>
      </w:r>
      <w:r>
        <w:rPr>
          <w:rFonts w:ascii="宋体" w:hAnsi="宋体" w:cs="宋体" w:eastAsia="宋体" w:hint="default"/>
          <w:i/>
          <w:spacing w:val="-7"/>
          <w:w w:val="102"/>
        </w:rPr>
        <w:t>项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知</w:t>
      </w:r>
      <w:r>
        <w:rPr>
          <w:rFonts w:ascii="宋体" w:hAnsi="宋体" w:cs="宋体" w:eastAsia="宋体" w:hint="default"/>
          <w:i/>
          <w:spacing w:val="-7"/>
          <w:w w:val="102"/>
        </w:rPr>
        <w:t>情</w:t>
      </w:r>
      <w:r>
        <w:rPr>
          <w:rFonts w:ascii="宋体" w:hAnsi="宋体" w:cs="宋体" w:eastAsia="宋体" w:hint="default"/>
          <w:spacing w:val="-7"/>
          <w:w w:val="102"/>
        </w:rPr>
        <w:t>权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参</w:t>
      </w:r>
      <w:r>
        <w:rPr>
          <w:rFonts w:ascii="宋体" w:hAnsi="宋体" w:cs="宋体" w:eastAsia="宋体" w:hint="default"/>
          <w:spacing w:val="-7"/>
          <w:w w:val="102"/>
        </w:rPr>
        <w:t>与</w:t>
      </w:r>
      <w:r>
        <w:rPr>
          <w:rFonts w:ascii="宋体" w:hAnsi="宋体" w:cs="宋体" w:eastAsia="宋体" w:hint="default"/>
          <w:spacing w:val="-7"/>
          <w:w w:val="102"/>
        </w:rPr>
        <w:t>权</w:t>
      </w:r>
      <w:r>
        <w:rPr>
          <w:spacing w:val="-7"/>
          <w:w w:val="102"/>
        </w:rPr>
        <w:t>，确保所有</w:t>
      </w:r>
      <w:r>
        <w:rPr>
          <w:rFonts w:ascii="宋体" w:hAnsi="宋体" w:cs="宋体" w:eastAsia="宋体" w:hint="default"/>
          <w:i/>
          <w:spacing w:val="-7"/>
          <w:w w:val="102"/>
        </w:rPr>
        <w:t>股东</w:t>
      </w:r>
      <w:r>
        <w:rPr>
          <w:rFonts w:ascii="宋体" w:hAnsi="宋体" w:cs="宋体" w:eastAsia="宋体" w:hint="default"/>
          <w:spacing w:val="-7"/>
          <w:w w:val="102"/>
        </w:rPr>
        <w:t>能</w:t>
      </w:r>
      <w:r>
        <w:rPr>
          <w:rFonts w:ascii="宋体" w:hAnsi="宋体" w:cs="宋体" w:eastAsia="宋体" w:hint="default"/>
          <w:spacing w:val="-7"/>
          <w:w w:val="102"/>
        </w:rPr>
        <w:t>够充</w:t>
      </w:r>
      <w:r>
        <w:rPr>
          <w:rFonts w:ascii="宋体" w:hAnsi="宋体" w:cs="宋体" w:eastAsia="宋体" w:hint="default"/>
          <w:spacing w:val="-7"/>
          <w:w w:val="102"/>
        </w:rPr>
        <w:t>分</w:t>
      </w:r>
      <w:r>
        <w:rPr>
          <w:rFonts w:ascii="宋体" w:hAnsi="宋体" w:cs="宋体" w:eastAsia="宋体" w:hint="default"/>
          <w:spacing w:val="-7"/>
          <w:w w:val="102"/>
        </w:rPr>
        <w:t>行</w:t>
      </w:r>
      <w:r>
        <w:rPr>
          <w:rFonts w:ascii="宋体" w:hAnsi="宋体" w:cs="宋体" w:eastAsia="宋体" w:hint="default"/>
          <w:spacing w:val="-7"/>
          <w:w w:val="102"/>
        </w:rPr>
        <w:t>使</w:t>
      </w:r>
      <w:r>
        <w:rPr>
          <w:spacing w:val="-7"/>
          <w:w w:val="102"/>
        </w:rPr>
        <w:t>自</w:t>
      </w:r>
      <w:r>
        <w:rPr>
          <w:rFonts w:ascii="宋体" w:hAnsi="宋体" w:cs="宋体" w:eastAsia="宋体" w:hint="default"/>
          <w:spacing w:val="-7"/>
          <w:w w:val="102"/>
        </w:rPr>
        <w:t>己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权</w:t>
      </w:r>
      <w:r>
        <w:rPr>
          <w:rFonts w:ascii="宋体" w:hAnsi="宋体" w:cs="宋体" w:eastAsia="宋体" w:hint="default"/>
          <w:i/>
          <w:spacing w:val="-7"/>
          <w:w w:val="102"/>
        </w:rPr>
        <w:t>利</w:t>
      </w:r>
      <w:r>
        <w:rPr>
          <w:spacing w:val="-7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3"/>
        <w:ind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董事和董事会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337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选聘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董事，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顺</w:t>
      </w:r>
      <w:r>
        <w:rPr>
          <w:rFonts w:ascii="宋体" w:hAnsi="宋体" w:cs="宋体" w:eastAsia="宋体" w:hint="default"/>
          <w:i/>
          <w:spacing w:val="-2"/>
        </w:rPr>
        <w:t>利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了董事会的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了四个董事会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  <w:spacing w:val="-7"/>
        </w:rPr>
        <w:t>委</w:t>
      </w:r>
      <w:r>
        <w:rPr>
          <w:spacing w:val="-7"/>
        </w:rPr>
        <w:t>员会。公司董事会的人</w:t>
      </w:r>
      <w:r>
        <w:rPr>
          <w:rFonts w:ascii="宋体" w:hAnsi="宋体" w:cs="宋体" w:eastAsia="宋体" w:hint="default"/>
          <w:i/>
          <w:spacing w:val="-7"/>
        </w:rPr>
        <w:t>数</w:t>
      </w:r>
      <w:r>
        <w:rPr>
          <w:spacing w:val="-7"/>
        </w:rPr>
        <w:t>和人员</w:t>
      </w:r>
      <w:r>
        <w:rPr>
          <w:rFonts w:ascii="宋体" w:hAnsi="宋体" w:cs="宋体" w:eastAsia="宋体" w:hint="default"/>
          <w:i/>
          <w:spacing w:val="-7"/>
        </w:rPr>
        <w:t>构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rFonts w:ascii="宋体" w:hAnsi="宋体" w:cs="宋体" w:eastAsia="宋体" w:hint="default"/>
          <w:spacing w:val="-7"/>
        </w:rPr>
        <w:t>符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、法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i/>
          <w:spacing w:val="-7"/>
        </w:rPr>
        <w:t>要</w:t>
      </w:r>
      <w:r>
        <w:rPr>
          <w:rFonts w:ascii="宋体" w:hAnsi="宋体" w:cs="宋体" w:eastAsia="宋体" w:hint="default"/>
          <w:spacing w:val="-7"/>
        </w:rPr>
        <w:t>求</w:t>
      </w:r>
      <w:r>
        <w:rPr>
          <w:spacing w:val="-7"/>
        </w:rPr>
        <w:t>，公司全体董事</w:t>
      </w:r>
      <w:r>
        <w:rPr>
          <w:rFonts w:ascii="宋体" w:hAnsi="宋体" w:cs="宋体" w:eastAsia="宋体" w:hint="default"/>
          <w:spacing w:val="-7"/>
        </w:rPr>
        <w:t>能</w:t>
      </w:r>
      <w:r>
        <w:rPr>
          <w:rFonts w:ascii="宋体" w:hAnsi="宋体" w:cs="宋体" w:eastAsia="宋体" w:hint="default"/>
          <w:spacing w:val="-7"/>
        </w:rPr>
        <w:t>够</w:t>
      </w:r>
      <w:r>
        <w:rPr>
          <w:rFonts w:ascii="宋体" w:hAnsi="宋体" w:cs="宋体" w:eastAsia="宋体" w:hint="default"/>
          <w:spacing w:val="-7"/>
        </w:rPr>
        <w:t>依</w:t>
      </w:r>
      <w:r>
        <w:rPr>
          <w:rFonts w:ascii="宋体" w:hAnsi="宋体" w:cs="宋体" w:eastAsia="宋体" w:hint="default"/>
          <w:i/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董</w:t>
      </w:r>
      <w:r>
        <w:rPr>
          <w:spacing w:val="6"/>
        </w:rPr>
        <w:t> </w:t>
      </w:r>
      <w:r>
        <w:rPr>
          <w:spacing w:val="-2"/>
        </w:rPr>
        <w:t>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出席董事会和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诚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勤勉尽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  <w:spacing w:val="-3"/>
        </w:rPr>
        <w:t>务</w:t>
      </w:r>
      <w:r>
        <w:rPr>
          <w:spacing w:val="-3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3"/>
        <w:ind w:right="2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监事和监事会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219" w:firstLine="465"/>
        <w:jc w:val="left"/>
        <w:rPr>
          <w:rFonts w:ascii="宋体" w:hAnsi="宋体" w:cs="宋体" w:eastAsia="宋体" w:hint="default"/>
        </w:rPr>
      </w:pPr>
      <w:r>
        <w:rPr/>
        <w:t>公司监事会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监事会议事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选聘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举</w:t>
      </w:r>
      <w:r>
        <w:rPr/>
        <w:t>监事，报告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  <w:i/>
        </w:rPr>
        <w:t>利</w:t>
      </w:r>
      <w:r>
        <w:rPr/>
        <w:t>完</w:t>
      </w:r>
      <w:r>
        <w:rPr>
          <w:rFonts w:ascii="宋体" w:hAnsi="宋体" w:cs="宋体" w:eastAsia="宋体" w:hint="default"/>
        </w:rPr>
        <w:t>成</w:t>
      </w:r>
      <w:r>
        <w:rPr/>
        <w:t>了监事会的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  <w:i/>
        </w:rPr>
        <w:t>工作</w:t>
      </w:r>
      <w:r>
        <w:rPr/>
        <w:t>，公司监事会的人</w:t>
      </w:r>
      <w:r>
        <w:rPr>
          <w:rFonts w:ascii="宋体" w:hAnsi="宋体" w:cs="宋体" w:eastAsia="宋体" w:hint="default"/>
          <w:i/>
        </w:rPr>
        <w:t>数</w:t>
      </w:r>
      <w:r>
        <w:rPr/>
        <w:t>和人员</w:t>
      </w:r>
      <w:r>
        <w:rPr>
          <w:rFonts w:ascii="宋体" w:hAnsi="宋体" w:cs="宋体" w:eastAsia="宋体" w:hint="default"/>
          <w:i/>
        </w:rPr>
        <w:t>构</w:t>
      </w:r>
      <w:r>
        <w:rPr>
          <w:rFonts w:ascii="宋体" w:hAnsi="宋体" w:cs="宋体" w:eastAsia="宋体" w:hint="default"/>
          <w:i/>
          <w:spacing w:val="21"/>
        </w:rPr>
        <w:t> 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。公司监事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己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责，本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spacing w:val="-4"/>
        </w:rPr>
        <w:t>对全体</w:t>
      </w:r>
      <w:r>
        <w:rPr>
          <w:rFonts w:ascii="宋体" w:hAnsi="宋体" w:cs="宋体" w:eastAsia="宋体" w:hint="default"/>
          <w:i/>
          <w:spacing w:val="-4"/>
        </w:rPr>
        <w:t>股东负</w:t>
      </w:r>
      <w:r>
        <w:rPr>
          <w:spacing w:val="-4"/>
        </w:rPr>
        <w:t>责的</w:t>
      </w:r>
      <w:r>
        <w:rPr>
          <w:rFonts w:ascii="宋体" w:hAnsi="宋体" w:cs="宋体" w:eastAsia="宋体" w:hint="default"/>
          <w:spacing w:val="-4"/>
        </w:rPr>
        <w:t>精</w:t>
      </w:r>
      <w:r>
        <w:rPr>
          <w:rFonts w:ascii="宋体" w:hAnsi="宋体" w:cs="宋体" w:eastAsia="宋体" w:hint="default"/>
          <w:spacing w:val="-4"/>
        </w:rPr>
        <w:t>神</w:t>
      </w:r>
      <w:r>
        <w:rPr>
          <w:spacing w:val="-4"/>
        </w:rPr>
        <w:t>，</w:t>
      </w:r>
      <w:r>
        <w:rPr>
          <w:spacing w:val="4"/>
        </w:rPr>
        <w:t> </w:t>
      </w:r>
      <w:r>
        <w:rPr>
          <w:rFonts w:ascii="宋体" w:hAnsi="宋体" w:cs="宋体" w:eastAsia="宋体" w:hint="default"/>
        </w:rPr>
        <w:t>依</w:t>
      </w:r>
      <w:r>
        <w:rPr/>
        <w:t>法出席监事会、</w:t>
      </w:r>
      <w:r>
        <w:rPr>
          <w:rFonts w:ascii="宋体" w:hAnsi="宋体" w:cs="宋体" w:eastAsia="宋体" w:hint="default"/>
          <w:i/>
        </w:rPr>
        <w:t>股东</w:t>
      </w:r>
      <w:r>
        <w:rPr/>
        <w:t>大会，</w:t>
      </w:r>
      <w:r>
        <w:rPr>
          <w:rFonts w:ascii="宋体" w:hAnsi="宋体" w:cs="宋体" w:eastAsia="宋体" w:hint="default"/>
        </w:rPr>
        <w:t>列</w:t>
      </w:r>
      <w:r>
        <w:rPr/>
        <w:t>席董事会，对公司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及公司董事、</w:t>
      </w:r>
      <w:r>
        <w:rPr>
          <w:rFonts w:ascii="宋体" w:hAnsi="宋体" w:cs="宋体" w:eastAsia="宋体" w:hint="default"/>
          <w:i/>
        </w:rPr>
        <w:t>总经</w:t>
      </w:r>
      <w:r>
        <w:rPr/>
        <w:t>理和其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  <w:spacing w:val="21"/>
        </w:rPr>
        <w:t> </w:t>
      </w:r>
      <w:r>
        <w:rPr/>
        <w:t>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责的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合规</w:t>
      </w:r>
      <w:r>
        <w:rPr/>
        <w:t>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了有</w:t>
      </w:r>
      <w:r>
        <w:rPr>
          <w:rFonts w:ascii="宋体" w:hAnsi="宋体" w:cs="宋体" w:eastAsia="宋体" w:hint="default"/>
        </w:rPr>
        <w:t>效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2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0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3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上市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关系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155"/>
        <w:ind w:left="147" w:right="26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并承担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，没有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越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或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接干预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决策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公司或其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在人</w:t>
      </w:r>
      <w:r>
        <w:rPr>
          <w:rFonts w:ascii="宋体" w:hAnsi="宋体" w:cs="宋体" w:eastAsia="宋体" w:hint="default"/>
          <w:spacing w:val="9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员、资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做到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分开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，公司董事会、监事会和内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够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45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效评</w:t>
      </w:r>
      <w:r>
        <w:rPr>
          <w:rFonts w:ascii="宋体" w:hAnsi="宋体" w:cs="宋体" w:eastAsia="宋体" w:hint="default"/>
        </w:rPr>
        <w:t>价与</w:t>
      </w:r>
      <w:r>
        <w:rPr>
          <w:rFonts w:ascii="宋体" w:hAnsi="宋体" w:cs="宋体" w:eastAsia="宋体" w:hint="default"/>
        </w:rPr>
        <w:t>激励约束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147" w:right="26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董事、监事及高级管理人员的</w:t>
      </w:r>
      <w:r>
        <w:rPr>
          <w:rFonts w:ascii="宋体" w:hAnsi="宋体" w:cs="宋体" w:eastAsia="宋体" w:hint="default"/>
          <w:spacing w:val="-2"/>
        </w:rPr>
        <w:t>绩</w:t>
      </w:r>
      <w:r>
        <w:rPr>
          <w:rFonts w:ascii="宋体" w:hAnsi="宋体" w:cs="宋体" w:eastAsia="宋体" w:hint="default"/>
          <w:spacing w:val="-2"/>
        </w:rPr>
        <w:t>效评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，高级管理人员</w:t>
      </w:r>
      <w:r>
        <w:rPr>
          <w:spacing w:val="-5"/>
          <w:w w:val="102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。公司董事会、监事会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i/>
        </w:rPr>
        <w:t>股东</w:t>
      </w:r>
      <w:r>
        <w:rPr/>
        <w:t>大会报告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责的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6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关利</w:t>
      </w:r>
      <w:r>
        <w:rPr>
          <w:rFonts w:ascii="宋体" w:hAnsi="宋体" w:cs="宋体" w:eastAsia="宋体" w:hint="default"/>
          <w:sz w:val="23"/>
          <w:szCs w:val="23"/>
        </w:rPr>
        <w:t>益</w:t>
      </w:r>
      <w:r>
        <w:rPr>
          <w:rFonts w:ascii="宋体" w:hAnsi="宋体" w:cs="宋体" w:eastAsia="宋体" w:hint="default"/>
          <w:sz w:val="23"/>
          <w:szCs w:val="23"/>
        </w:rPr>
        <w:t>者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155"/>
        <w:ind w:left="147" w:right="26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尊</w:t>
      </w:r>
      <w:r>
        <w:rPr>
          <w:spacing w:val="-2"/>
        </w:rPr>
        <w:t>重和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者的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，实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、员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方利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衡</w:t>
      </w:r>
      <w:r>
        <w:rPr/>
        <w:t>，重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社</w:t>
      </w:r>
      <w:r>
        <w:rPr/>
        <w:t>会责任，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者共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  <w:i/>
        </w:rPr>
        <w:t>动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于信息披露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  <w:i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25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信息披露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接待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w w:val="102"/>
        </w:rPr>
        <w:t> </w:t>
      </w:r>
      <w:r>
        <w:rPr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来访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咨</w:t>
      </w:r>
      <w:r>
        <w:rPr>
          <w:rFonts w:ascii="宋体" w:hAnsi="宋体" w:cs="宋体" w:eastAsia="宋体" w:hint="default"/>
          <w:spacing w:val="-2"/>
        </w:rPr>
        <w:t>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、电子</w:t>
      </w:r>
      <w:r>
        <w:rPr>
          <w:rFonts w:ascii="宋体" w:hAnsi="宋体" w:cs="宋体" w:eastAsia="宋体" w:hint="default"/>
          <w:spacing w:val="-2"/>
        </w:rPr>
        <w:t>邮箱</w:t>
      </w:r>
      <w:r>
        <w:rPr>
          <w:spacing w:val="-2"/>
        </w:rPr>
        <w:t>，并在公司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关系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spacing w:val="-2"/>
        </w:rPr>
        <w:t>栏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关系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，真实、准确、完整、及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地披露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spacing w:val="-2"/>
        </w:rPr>
        <w:t>，确保公司所有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会</w:t>
      </w:r>
      <w:r>
        <w:rPr>
          <w:spacing w:val="100"/>
        </w:rPr>
        <w:t> 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信息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3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据中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证监会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加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通</w:t>
      </w:r>
    </w:p>
    <w:p>
      <w:pPr>
        <w:pStyle w:val="BodyText"/>
        <w:spacing w:line="362" w:lineRule="auto" w:before="35"/>
        <w:ind w:left="147" w:right="2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》（</w:t>
      </w:r>
      <w:r>
        <w:rPr>
          <w:spacing w:val="-3"/>
        </w:rPr>
        <w:t>证监公司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[2007]28 </w:t>
      </w:r>
      <w:r>
        <w:rPr>
          <w:rFonts w:ascii="宋体" w:hAnsi="宋体" w:cs="宋体" w:eastAsia="宋体" w:hint="default"/>
        </w:rPr>
        <w:t>号）</w:t>
      </w:r>
      <w:r>
        <w:rPr/>
        <w:t>、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  <w:i/>
          <w:spacing w:val="-3"/>
        </w:rPr>
        <w:t> 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关工作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》（深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[2007]39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号）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证监会</w:t>
      </w:r>
      <w:r>
        <w:rPr>
          <w:rFonts w:ascii="宋体" w:hAnsi="宋体" w:cs="宋体" w:eastAsia="宋体" w:hint="default"/>
          <w:spacing w:val="-2"/>
        </w:rPr>
        <w:t>河</w:t>
      </w:r>
      <w:r>
        <w:rPr>
          <w:rFonts w:ascii="宋体" w:hAnsi="宋体" w:cs="宋体" w:eastAsia="宋体" w:hint="default"/>
          <w:i/>
          <w:spacing w:val="-2"/>
        </w:rPr>
        <w:t>北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局《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于深</w:t>
      </w:r>
      <w:r>
        <w:rPr>
          <w:rFonts w:ascii="宋体" w:hAnsi="宋体" w:cs="宋体" w:eastAsia="宋体" w:hint="default"/>
          <w:spacing w:val="-2"/>
        </w:rPr>
        <w:t>入开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</w:t>
      </w:r>
      <w:r>
        <w:rPr>
          <w:spacing w:val="-83"/>
        </w:rPr>
        <w:t> </w:t>
      </w:r>
      <w:r>
        <w:rPr/>
        <w:t>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动工作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》（</w:t>
      </w:r>
      <w:r>
        <w:rPr>
          <w:rFonts w:ascii="宋体" w:hAnsi="宋体" w:cs="宋体" w:eastAsia="宋体" w:hint="default"/>
        </w:rPr>
        <w:t>冀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[2007]24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号）</w:t>
      </w:r>
      <w:r>
        <w:rPr/>
        <w:t>的</w:t>
      </w:r>
      <w:r>
        <w:rPr>
          <w:rFonts w:ascii="宋体" w:hAnsi="宋体" w:cs="宋体" w:eastAsia="宋体" w:hint="default"/>
          <w:i/>
        </w:rPr>
        <w:t>文件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神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  <w:spacing w:val="-14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年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了公司</w:t>
      </w:r>
      <w:r>
        <w:rPr>
          <w:rFonts w:ascii="宋体" w:hAnsi="宋体" w:cs="宋体" w:eastAsia="宋体" w:hint="default"/>
          <w:i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i/>
          <w:spacing w:val="-1"/>
        </w:rPr>
        <w:t>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先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完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了自</w:t>
      </w:r>
      <w:r>
        <w:rPr>
          <w:rFonts w:ascii="宋体" w:hAnsi="宋体" w:cs="宋体" w:eastAsia="宋体" w:hint="default"/>
          <w:i/>
          <w:spacing w:val="-1"/>
        </w:rPr>
        <w:t>查</w:t>
      </w:r>
      <w:r>
        <w:rPr>
          <w:spacing w:val="-1"/>
        </w:rPr>
        <w:t>、公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spacing w:val="-1"/>
        </w:rPr>
        <w:t>议、整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i/>
          <w:spacing w:val="-1"/>
        </w:rPr>
        <w:t>三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阶段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，在</w:t>
      </w:r>
      <w:r>
        <w:rPr>
          <w:spacing w:val="91"/>
        </w:rPr>
        <w:t> </w:t>
      </w:r>
      <w:r>
        <w:rPr>
          <w:rFonts w:ascii="宋体" w:hAnsi="宋体" w:cs="宋体" w:eastAsia="宋体" w:hint="default"/>
          <w:i/>
        </w:rPr>
        <w:t>关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/>
        <w:t>的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703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加</w:t>
      </w:r>
      <w:r>
        <w:rPr>
          <w:rFonts w:ascii="宋体" w:hAnsi="宋体" w:cs="宋体" w:eastAsia="宋体" w:hint="default"/>
          <w:sz w:val="23"/>
          <w:szCs w:val="23"/>
        </w:rPr>
        <w:t>强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概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0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阶段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60"/>
        <w:ind w:right="8"/>
        <w:jc w:val="left"/>
      </w:pP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30"/>
        </w:rPr>
        <w:t> </w:t>
      </w:r>
      <w:r>
        <w:rPr>
          <w:spacing w:val="-6"/>
        </w:rPr>
        <w:t>月，公司</w:t>
      </w:r>
      <w:r>
        <w:rPr>
          <w:rFonts w:ascii="宋体" w:hAnsi="宋体" w:cs="宋体" w:eastAsia="宋体" w:hint="default"/>
          <w:spacing w:val="-6"/>
        </w:rPr>
        <w:t>成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spacing w:val="-6"/>
        </w:rPr>
        <w:t>董事</w:t>
      </w:r>
      <w:r>
        <w:rPr>
          <w:rFonts w:ascii="宋体" w:hAnsi="宋体" w:cs="宋体" w:eastAsia="宋体" w:hint="default"/>
          <w:i/>
          <w:spacing w:val="-6"/>
        </w:rPr>
        <w:t>长作为</w:t>
      </w:r>
      <w:r>
        <w:rPr>
          <w:spacing w:val="-6"/>
        </w:rPr>
        <w:t>第</w:t>
      </w:r>
      <w:r>
        <w:rPr>
          <w:rFonts w:ascii="宋体" w:hAnsi="宋体" w:cs="宋体" w:eastAsia="宋体" w:hint="default"/>
          <w:i/>
          <w:spacing w:val="-6"/>
        </w:rPr>
        <w:t>一</w:t>
      </w:r>
      <w:r>
        <w:rPr>
          <w:spacing w:val="-6"/>
        </w:rPr>
        <w:t>责任人，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spacing w:val="-6"/>
        </w:rPr>
        <w:t>公司监事会、审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i/>
          <w:spacing w:val="-6"/>
        </w:rPr>
        <w:t>财务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、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147" w:right="243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董事会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办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室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人员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为主要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员的公司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了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工作计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划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方</w:t>
      </w:r>
      <w:r>
        <w:rPr>
          <w:rFonts w:ascii="宋体" w:hAnsi="宋体" w:cs="宋体" w:eastAsia="宋体" w:hint="default"/>
          <w:i/>
          <w:spacing w:val="9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35"/>
        <w:ind w:left="147" w:right="23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4 </w:t>
      </w:r>
      <w:r>
        <w:rPr/>
        <w:t>月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日，公司董事会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室组织</w:t>
      </w:r>
      <w:r>
        <w:rPr/>
        <w:t>公司董事、监事、高级管理人员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  <w:w w:val="102"/>
        </w:rPr>
        <w:t> </w:t>
      </w:r>
      <w:r>
        <w:rPr/>
        <w:t>了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的有</w:t>
      </w:r>
      <w:r>
        <w:rPr>
          <w:rFonts w:ascii="宋体" w:hAnsi="宋体" w:cs="宋体" w:eastAsia="宋体" w:hint="default"/>
          <w:i/>
        </w:rPr>
        <w:t>关文件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了公司管理</w:t>
      </w:r>
      <w:r>
        <w:rPr>
          <w:rFonts w:ascii="宋体" w:hAnsi="宋体" w:cs="宋体" w:eastAsia="宋体" w:hint="default"/>
        </w:rPr>
        <w:t>层</w:t>
      </w:r>
      <w:r>
        <w:rPr/>
        <w:t>的公司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0"/>
        <w:jc w:val="left"/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w w:val="102"/>
        </w:rPr>
        <w:t>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月</w:t>
      </w:r>
      <w:r>
        <w:rPr>
          <w:rFonts w:ascii="宋体" w:hAnsi="宋体" w:cs="宋体" w:eastAsia="宋体" w:hint="default"/>
          <w:w w:val="102"/>
        </w:rPr>
        <w:t>至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4"/>
          <w:w w:val="102"/>
        </w:rPr>
        <w:t>月</w:t>
      </w:r>
      <w:r>
        <w:rPr>
          <w:spacing w:val="-96"/>
          <w:w w:val="102"/>
        </w:rPr>
        <w:t>，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治</w:t>
      </w:r>
      <w:r>
        <w:rPr>
          <w:spacing w:val="-5"/>
          <w:w w:val="102"/>
        </w:rPr>
        <w:t>理</w:t>
      </w:r>
      <w:r>
        <w:rPr>
          <w:rFonts w:ascii="宋体" w:hAnsi="宋体" w:cs="宋体" w:eastAsia="宋体" w:hint="default"/>
          <w:w w:val="102"/>
        </w:rPr>
        <w:t>专</w:t>
      </w:r>
      <w:r>
        <w:rPr>
          <w:rFonts w:ascii="宋体" w:hAnsi="宋体" w:cs="宋体" w:eastAsia="宋体" w:hint="default"/>
          <w:i/>
          <w:w w:val="102"/>
        </w:rPr>
        <w:t>项</w:t>
      </w:r>
      <w:r>
        <w:rPr>
          <w:rFonts w:ascii="宋体" w:hAnsi="宋体" w:cs="宋体" w:eastAsia="宋体" w:hint="default"/>
          <w:spacing w:val="-5"/>
          <w:w w:val="102"/>
        </w:rPr>
        <w:t>活</w:t>
      </w:r>
      <w:r>
        <w:rPr>
          <w:rFonts w:ascii="宋体" w:hAnsi="宋体" w:cs="宋体" w:eastAsia="宋体" w:hint="default"/>
          <w:i/>
          <w:w w:val="102"/>
        </w:rPr>
        <w:t>动</w:t>
      </w:r>
      <w:r>
        <w:rPr>
          <w:rFonts w:ascii="宋体" w:hAnsi="宋体" w:cs="宋体" w:eastAsia="宋体" w:hint="default"/>
          <w:w w:val="102"/>
        </w:rPr>
        <w:t>小</w:t>
      </w:r>
      <w:r>
        <w:rPr>
          <w:rFonts w:ascii="宋体" w:hAnsi="宋体" w:cs="宋体" w:eastAsia="宋体" w:hint="default"/>
          <w:spacing w:val="-5"/>
          <w:w w:val="102"/>
        </w:rPr>
        <w:t>组</w:t>
      </w:r>
      <w:r>
        <w:rPr>
          <w:color w:val="212121"/>
          <w:spacing w:val="4"/>
          <w:w w:val="102"/>
        </w:rPr>
        <w:t>本</w:t>
      </w:r>
      <w:r>
        <w:rPr>
          <w:rFonts w:ascii="宋体" w:hAnsi="宋体" w:cs="宋体" w:eastAsia="宋体" w:hint="default"/>
          <w:color w:val="212121"/>
          <w:w w:val="102"/>
        </w:rPr>
        <w:t>着</w:t>
      </w:r>
      <w:r>
        <w:rPr>
          <w:color w:val="212121"/>
          <w:spacing w:val="-5"/>
          <w:w w:val="102"/>
        </w:rPr>
        <w:t>实</w:t>
      </w:r>
      <w:r>
        <w:rPr>
          <w:color w:val="212121"/>
          <w:w w:val="102"/>
        </w:rPr>
        <w:t>事</w:t>
      </w:r>
      <w:r>
        <w:rPr>
          <w:rFonts w:ascii="宋体" w:hAnsi="宋体" w:cs="宋体" w:eastAsia="宋体" w:hint="default"/>
          <w:color w:val="212121"/>
          <w:w w:val="102"/>
        </w:rPr>
        <w:t>求</w:t>
      </w:r>
      <w:r>
        <w:rPr>
          <w:rFonts w:ascii="宋体" w:hAnsi="宋体" w:cs="宋体" w:eastAsia="宋体" w:hint="default"/>
          <w:color w:val="212121"/>
          <w:spacing w:val="-5"/>
          <w:w w:val="102"/>
        </w:rPr>
        <w:t>是</w:t>
      </w:r>
      <w:r>
        <w:rPr>
          <w:color w:val="212121"/>
          <w:w w:val="102"/>
        </w:rPr>
        <w:t>的</w:t>
      </w:r>
      <w:r>
        <w:rPr>
          <w:rFonts w:ascii="宋体" w:hAnsi="宋体" w:cs="宋体" w:eastAsia="宋体" w:hint="default"/>
          <w:color w:val="212121"/>
          <w:w w:val="102"/>
        </w:rPr>
        <w:t>原</w:t>
      </w:r>
      <w:r>
        <w:rPr>
          <w:rFonts w:ascii="宋体" w:hAnsi="宋体" w:cs="宋体" w:eastAsia="宋体" w:hint="default"/>
          <w:color w:val="212121"/>
          <w:spacing w:val="-5"/>
          <w:w w:val="102"/>
        </w:rPr>
        <w:t>则</w:t>
      </w:r>
      <w:r>
        <w:rPr>
          <w:color w:val="212121"/>
          <w:spacing w:val="-96"/>
          <w:w w:val="102"/>
        </w:rPr>
        <w:t>，</w:t>
      </w:r>
      <w:r>
        <w:rPr>
          <w:rFonts w:ascii="宋体" w:hAnsi="宋体" w:cs="宋体" w:eastAsia="宋体" w:hint="default"/>
          <w:color w:val="212121"/>
          <w:spacing w:val="-5"/>
          <w:w w:val="102"/>
        </w:rPr>
        <w:t>严</w:t>
      </w:r>
      <w:r>
        <w:rPr>
          <w:rFonts w:ascii="宋体" w:hAnsi="宋体" w:cs="宋体" w:eastAsia="宋体" w:hint="default"/>
          <w:color w:val="212121"/>
          <w:w w:val="102"/>
        </w:rPr>
        <w:t>格</w:t>
      </w:r>
      <w:r>
        <w:rPr>
          <w:color w:val="212121"/>
          <w:w w:val="102"/>
        </w:rPr>
        <w:t>对</w:t>
      </w:r>
      <w:r>
        <w:rPr>
          <w:rFonts w:ascii="宋体" w:hAnsi="宋体" w:cs="宋体" w:eastAsia="宋体" w:hint="default"/>
          <w:color w:val="212121"/>
          <w:spacing w:val="-96"/>
          <w:w w:val="102"/>
        </w:rPr>
        <w:t>照</w:t>
      </w:r>
      <w:r>
        <w:rPr>
          <w:rFonts w:ascii="宋体" w:hAnsi="宋体" w:cs="宋体" w:eastAsia="宋体" w:hint="default"/>
          <w:color w:val="212121"/>
          <w:spacing w:val="-5"/>
          <w:w w:val="102"/>
        </w:rPr>
        <w:t>《</w:t>
      </w:r>
      <w:r>
        <w:rPr>
          <w:color w:val="212121"/>
          <w:w w:val="102"/>
        </w:rPr>
        <w:t>公司</w:t>
      </w:r>
      <w:r>
        <w:rPr>
          <w:color w:val="212121"/>
          <w:spacing w:val="-5"/>
          <w:w w:val="102"/>
        </w:rPr>
        <w:t>法</w:t>
      </w:r>
      <w:r>
        <w:rPr>
          <w:rFonts w:ascii="宋体" w:hAnsi="宋体" w:cs="宋体" w:eastAsia="宋体" w:hint="default"/>
          <w:color w:val="212121"/>
          <w:spacing w:val="-92"/>
          <w:w w:val="102"/>
        </w:rPr>
        <w:t>》</w:t>
      </w:r>
      <w:r>
        <w:rPr>
          <w:color w:val="212121"/>
          <w:w w:val="102"/>
        </w:rPr>
        <w:t>、</w:t>
      </w:r>
      <w:r>
        <w:rPr/>
      </w:r>
    </w:p>
    <w:p>
      <w:pPr>
        <w:pStyle w:val="BodyText"/>
        <w:spacing w:line="360" w:lineRule="auto" w:before="160"/>
        <w:ind w:left="147" w:right="24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212121"/>
          <w:spacing w:val="-1"/>
        </w:rPr>
        <w:t>《</w:t>
      </w:r>
      <w:r>
        <w:rPr>
          <w:color w:val="212121"/>
          <w:spacing w:val="-1"/>
        </w:rPr>
        <w:t>证</w:t>
      </w:r>
      <w:r>
        <w:rPr>
          <w:rFonts w:ascii="宋体" w:hAnsi="宋体" w:cs="宋体" w:eastAsia="宋体" w:hint="default"/>
          <w:i/>
          <w:color w:val="212121"/>
          <w:spacing w:val="-1"/>
        </w:rPr>
        <w:t>券</w:t>
      </w:r>
      <w:r>
        <w:rPr>
          <w:color w:val="212121"/>
          <w:spacing w:val="-1"/>
        </w:rPr>
        <w:t>法</w:t>
      </w:r>
      <w:r>
        <w:rPr>
          <w:rFonts w:ascii="宋体" w:hAnsi="宋体" w:cs="宋体" w:eastAsia="宋体" w:hint="default"/>
          <w:color w:val="212121"/>
          <w:spacing w:val="-1"/>
        </w:rPr>
        <w:t>》</w:t>
      </w:r>
      <w:r>
        <w:rPr>
          <w:rFonts w:ascii="宋体" w:hAnsi="宋体" w:cs="宋体" w:eastAsia="宋体" w:hint="default"/>
          <w:color w:val="212121"/>
          <w:spacing w:val="-1"/>
        </w:rPr>
        <w:t>等</w:t>
      </w:r>
      <w:r>
        <w:rPr>
          <w:color w:val="212121"/>
          <w:spacing w:val="-1"/>
        </w:rPr>
        <w:t>有</w:t>
      </w:r>
      <w:r>
        <w:rPr>
          <w:rFonts w:ascii="宋体" w:hAnsi="宋体" w:cs="宋体" w:eastAsia="宋体" w:hint="default"/>
          <w:i/>
          <w:color w:val="212121"/>
          <w:spacing w:val="-1"/>
        </w:rPr>
        <w:t>关</w:t>
      </w:r>
      <w:r>
        <w:rPr>
          <w:color w:val="212121"/>
          <w:spacing w:val="-1"/>
        </w:rPr>
        <w:t>法</w:t>
      </w:r>
      <w:r>
        <w:rPr>
          <w:rFonts w:ascii="宋体" w:hAnsi="宋体" w:cs="宋体" w:eastAsia="宋体" w:hint="default"/>
          <w:color w:val="212121"/>
          <w:spacing w:val="-1"/>
        </w:rPr>
        <w:t>律</w:t>
      </w:r>
      <w:r>
        <w:rPr>
          <w:color w:val="212121"/>
          <w:spacing w:val="-1"/>
        </w:rPr>
        <w:t>、法</w:t>
      </w:r>
      <w:r>
        <w:rPr>
          <w:rFonts w:ascii="宋体" w:hAnsi="宋体" w:cs="宋体" w:eastAsia="宋体" w:hint="default"/>
          <w:color w:val="212121"/>
          <w:spacing w:val="-1"/>
        </w:rPr>
        <w:t>规</w:t>
      </w:r>
      <w:r>
        <w:rPr>
          <w:color w:val="212121"/>
          <w:spacing w:val="-1"/>
        </w:rPr>
        <w:t>，</w:t>
      </w:r>
      <w:r>
        <w:rPr>
          <w:rFonts w:ascii="宋体" w:hAnsi="宋体" w:cs="宋体" w:eastAsia="宋体" w:hint="default"/>
          <w:color w:val="212121"/>
          <w:spacing w:val="-1"/>
        </w:rPr>
        <w:t>以</w:t>
      </w:r>
      <w:r>
        <w:rPr>
          <w:color w:val="212121"/>
          <w:spacing w:val="-1"/>
        </w:rPr>
        <w:t>及</w:t>
      </w:r>
      <w:r>
        <w:rPr>
          <w:rFonts w:ascii="宋体" w:hAnsi="宋体" w:cs="宋体" w:eastAsia="宋体" w:hint="default"/>
          <w:color w:val="212121"/>
          <w:spacing w:val="-1"/>
        </w:rPr>
        <w:t>《</w:t>
      </w:r>
      <w:r>
        <w:rPr>
          <w:color w:val="212121"/>
          <w:spacing w:val="-1"/>
        </w:rPr>
        <w:t>公司</w:t>
      </w:r>
      <w:r>
        <w:rPr>
          <w:rFonts w:ascii="宋体" w:hAnsi="宋体" w:cs="宋体" w:eastAsia="宋体" w:hint="default"/>
          <w:color w:val="212121"/>
          <w:spacing w:val="-1"/>
        </w:rPr>
        <w:t>章</w:t>
      </w:r>
      <w:r>
        <w:rPr>
          <w:rFonts w:ascii="宋体" w:hAnsi="宋体" w:cs="宋体" w:eastAsia="宋体" w:hint="default"/>
          <w:color w:val="212121"/>
          <w:spacing w:val="-1"/>
        </w:rPr>
        <w:t>程</w:t>
      </w:r>
      <w:r>
        <w:rPr>
          <w:rFonts w:ascii="宋体" w:hAnsi="宋体" w:cs="宋体" w:eastAsia="宋体" w:hint="default"/>
          <w:color w:val="212121"/>
          <w:spacing w:val="-1"/>
        </w:rPr>
        <w:t>》</w:t>
      </w:r>
      <w:r>
        <w:rPr>
          <w:color w:val="212121"/>
          <w:spacing w:val="-1"/>
        </w:rPr>
        <w:t>、</w:t>
      </w:r>
      <w:r>
        <w:rPr>
          <w:rFonts w:ascii="宋体" w:hAnsi="宋体" w:cs="宋体" w:eastAsia="宋体" w:hint="default"/>
          <w:i/>
          <w:color w:val="212121"/>
          <w:spacing w:val="-1"/>
        </w:rPr>
        <w:t>三</w:t>
      </w:r>
      <w:r>
        <w:rPr>
          <w:color w:val="212121"/>
          <w:spacing w:val="-1"/>
        </w:rPr>
        <w:t>会议事</w:t>
      </w:r>
      <w:r>
        <w:rPr>
          <w:rFonts w:ascii="宋体" w:hAnsi="宋体" w:cs="宋体" w:eastAsia="宋体" w:hint="default"/>
          <w:color w:val="212121"/>
          <w:spacing w:val="-1"/>
        </w:rPr>
        <w:t>规则</w:t>
      </w:r>
      <w:r>
        <w:rPr>
          <w:rFonts w:ascii="宋体" w:hAnsi="宋体" w:cs="宋体" w:eastAsia="宋体" w:hint="default"/>
          <w:color w:val="212121"/>
          <w:spacing w:val="-1"/>
        </w:rPr>
        <w:t>等</w:t>
      </w:r>
      <w:r>
        <w:rPr>
          <w:color w:val="212121"/>
          <w:spacing w:val="-1"/>
        </w:rPr>
        <w:t>内</w:t>
      </w:r>
      <w:r>
        <w:rPr>
          <w:rFonts w:ascii="宋体" w:hAnsi="宋体" w:cs="宋体" w:eastAsia="宋体" w:hint="default"/>
          <w:color w:val="212121"/>
          <w:spacing w:val="-1"/>
        </w:rPr>
        <w:t>部</w:t>
      </w:r>
      <w:r>
        <w:rPr>
          <w:rFonts w:ascii="宋体" w:hAnsi="宋体" w:cs="宋体" w:eastAsia="宋体" w:hint="default"/>
          <w:color w:val="212121"/>
          <w:spacing w:val="-1"/>
        </w:rPr>
        <w:t>规</w:t>
      </w:r>
      <w:r>
        <w:rPr>
          <w:rFonts w:ascii="宋体" w:hAnsi="宋体" w:cs="宋体" w:eastAsia="宋体" w:hint="default"/>
          <w:color w:val="212121"/>
          <w:spacing w:val="-1"/>
        </w:rPr>
        <w:t>章</w:t>
      </w:r>
      <w:r>
        <w:rPr>
          <w:rFonts w:ascii="宋体" w:hAnsi="宋体" w:cs="宋体" w:eastAsia="宋体" w:hint="default"/>
          <w:color w:val="212121"/>
          <w:spacing w:val="-1"/>
        </w:rPr>
        <w:t>制</w:t>
      </w:r>
      <w:r>
        <w:rPr>
          <w:color w:val="212121"/>
          <w:spacing w:val="-1"/>
        </w:rPr>
        <w:t>度，</w:t>
      </w:r>
      <w:r>
        <w:rPr>
          <w:rFonts w:ascii="宋体" w:hAnsi="宋体" w:cs="宋体" w:eastAsia="宋体" w:hint="default"/>
          <w:color w:val="212121"/>
          <w:spacing w:val="-1"/>
        </w:rPr>
        <w:t>逐</w:t>
      </w:r>
      <w:r>
        <w:rPr>
          <w:rFonts w:ascii="宋体" w:hAnsi="宋体" w:cs="宋体" w:eastAsia="宋体" w:hint="default"/>
          <w:color w:val="212121"/>
          <w:spacing w:val="-1"/>
        </w:rPr>
        <w:t>条</w:t>
      </w:r>
      <w:r>
        <w:rPr>
          <w:rFonts w:ascii="宋体" w:hAnsi="宋体" w:cs="宋体" w:eastAsia="宋体" w:hint="default"/>
          <w:color w:val="212121"/>
          <w:spacing w:val="92"/>
        </w:rPr>
        <w:t> </w:t>
      </w:r>
      <w:r>
        <w:rPr>
          <w:color w:val="212121"/>
        </w:rPr>
        <w:t>对</w:t>
      </w:r>
      <w:r>
        <w:rPr>
          <w:rFonts w:ascii="宋体" w:hAnsi="宋体" w:cs="宋体" w:eastAsia="宋体" w:hint="default"/>
          <w:color w:val="212121"/>
        </w:rPr>
        <w:t>照</w:t>
      </w:r>
      <w:r>
        <w:rPr>
          <w:rFonts w:ascii="宋体" w:hAnsi="宋体" w:cs="宋体" w:eastAsia="宋体" w:hint="default"/>
          <w:i/>
          <w:color w:val="212121"/>
        </w:rPr>
        <w:t>中</w:t>
      </w:r>
      <w:r>
        <w:rPr>
          <w:rFonts w:ascii="宋体" w:hAnsi="宋体" w:cs="宋体" w:eastAsia="宋体" w:hint="default"/>
          <w:color w:val="212121"/>
        </w:rPr>
        <w:t>国</w:t>
      </w:r>
      <w:r>
        <w:rPr>
          <w:color w:val="212121"/>
        </w:rPr>
        <w:t>证监会</w:t>
      </w:r>
      <w:r>
        <w:rPr>
          <w:rFonts w:ascii="宋体" w:hAnsi="宋体" w:cs="宋体" w:eastAsia="宋体" w:hint="default"/>
          <w:color w:val="212121"/>
        </w:rPr>
        <w:t>通</w:t>
      </w:r>
      <w:r>
        <w:rPr>
          <w:rFonts w:ascii="宋体" w:hAnsi="宋体" w:cs="宋体" w:eastAsia="宋体" w:hint="default"/>
          <w:color w:val="212121"/>
        </w:rPr>
        <w:t>知</w:t>
      </w:r>
      <w:r>
        <w:rPr>
          <w:rFonts w:ascii="宋体" w:hAnsi="宋体" w:cs="宋体" w:eastAsia="宋体" w:hint="default"/>
          <w:color w:val="212121"/>
        </w:rPr>
        <w:t>附</w:t>
      </w:r>
      <w:r>
        <w:rPr>
          <w:rFonts w:ascii="宋体" w:hAnsi="宋体" w:cs="宋体" w:eastAsia="宋体" w:hint="default"/>
          <w:i/>
          <w:color w:val="212121"/>
        </w:rPr>
        <w:t>件</w:t>
      </w:r>
      <w:r>
        <w:rPr>
          <w:color w:val="212121"/>
        </w:rPr>
        <w:t>的</w:t>
      </w:r>
      <w:r>
        <w:rPr>
          <w:rFonts w:ascii="宋体" w:hAnsi="宋体" w:cs="宋体" w:eastAsia="宋体" w:hint="default"/>
          <w:i/>
          <w:color w:val="212121"/>
        </w:rPr>
        <w:t>要</w:t>
      </w:r>
      <w:r>
        <w:rPr>
          <w:rFonts w:ascii="宋体" w:hAnsi="宋体" w:cs="宋体" w:eastAsia="宋体" w:hint="default"/>
          <w:color w:val="212121"/>
        </w:rPr>
        <w:t>求</w:t>
      </w:r>
      <w:r>
        <w:rPr>
          <w:color w:val="212121"/>
        </w:rPr>
        <w:t>，对公司</w:t>
      </w:r>
      <w:r>
        <w:rPr>
          <w:rFonts w:ascii="宋体" w:hAnsi="宋体" w:cs="宋体" w:eastAsia="宋体" w:hint="default"/>
          <w:color w:val="212121"/>
        </w:rPr>
        <w:t>进</w:t>
      </w:r>
      <w:r>
        <w:rPr>
          <w:rFonts w:ascii="宋体" w:hAnsi="宋体" w:cs="宋体" w:eastAsia="宋体" w:hint="default"/>
          <w:color w:val="212121"/>
        </w:rPr>
        <w:t>行</w:t>
      </w:r>
      <w:r>
        <w:rPr>
          <w:color w:val="212121"/>
        </w:rPr>
        <w:t>了</w:t>
      </w:r>
      <w:r>
        <w:rPr>
          <w:rFonts w:ascii="宋体" w:hAnsi="宋体" w:cs="宋体" w:eastAsia="宋体" w:hint="default"/>
          <w:color w:val="212121"/>
        </w:rPr>
        <w:t>认</w:t>
      </w:r>
      <w:r>
        <w:rPr>
          <w:color w:val="212121"/>
        </w:rPr>
        <w:t>真的自</w:t>
      </w:r>
      <w:r>
        <w:rPr>
          <w:rFonts w:ascii="宋体" w:hAnsi="宋体" w:cs="宋体" w:eastAsia="宋体" w:hint="default"/>
          <w:i/>
          <w:color w:val="212121"/>
        </w:rPr>
        <w:t>查</w:t>
      </w:r>
      <w:r>
        <w:rPr>
          <w:color w:val="212121"/>
        </w:rPr>
        <w:t>。</w:t>
      </w:r>
      <w:r>
        <w:rPr>
          <w:rFonts w:ascii="宋体" w:hAnsi="宋体" w:cs="宋体" w:eastAsia="宋体" w:hint="default"/>
          <w:color w:val="212121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364" w:lineRule="auto" w:before="40"/>
        <w:ind w:left="147" w:right="222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color w:val="212121"/>
          <w:spacing w:val="-5"/>
          <w:sz w:val="23"/>
          <w:szCs w:val="23"/>
        </w:rPr>
        <w:t>在自</w:t>
      </w:r>
      <w:r>
        <w:rPr>
          <w:rFonts w:ascii="宋体" w:hAnsi="宋体" w:cs="宋体" w:eastAsia="宋体" w:hint="default"/>
          <w:i/>
          <w:color w:val="212121"/>
          <w:spacing w:val="-5"/>
          <w:sz w:val="23"/>
          <w:szCs w:val="23"/>
        </w:rPr>
        <w:t>查</w:t>
      </w:r>
      <w:r>
        <w:rPr>
          <w:rFonts w:ascii="宋体" w:hAnsi="宋体" w:cs="宋体" w:eastAsia="宋体" w:hint="default"/>
          <w:color w:val="212121"/>
          <w:spacing w:val="-5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color w:val="212121"/>
          <w:spacing w:val="-5"/>
          <w:sz w:val="23"/>
          <w:szCs w:val="23"/>
        </w:rPr>
        <w:t>基</w:t>
      </w:r>
      <w:r>
        <w:rPr>
          <w:rFonts w:ascii="宋体" w:hAnsi="宋体" w:cs="宋体" w:eastAsia="宋体" w:hint="default"/>
          <w:color w:val="212121"/>
          <w:spacing w:val="-5"/>
          <w:sz w:val="23"/>
          <w:szCs w:val="23"/>
        </w:rPr>
        <w:t>础</w:t>
      </w:r>
      <w:r>
        <w:rPr>
          <w:rFonts w:ascii="宋体" w:hAnsi="宋体" w:cs="宋体" w:eastAsia="宋体" w:hint="default"/>
          <w:color w:val="212121"/>
          <w:spacing w:val="-5"/>
          <w:sz w:val="23"/>
          <w:szCs w:val="23"/>
        </w:rPr>
        <w:t>上</w:t>
      </w:r>
      <w:r>
        <w:rPr>
          <w:rFonts w:ascii="宋体" w:hAnsi="宋体" w:cs="宋体" w:eastAsia="宋体" w:hint="default"/>
          <w:color w:val="212121"/>
          <w:spacing w:val="-5"/>
          <w:sz w:val="23"/>
          <w:szCs w:val="23"/>
        </w:rPr>
        <w:t>，公司</w:t>
      </w:r>
      <w:r>
        <w:rPr>
          <w:rFonts w:ascii="宋体" w:hAnsi="宋体" w:cs="宋体" w:eastAsia="宋体" w:hint="default"/>
          <w:color w:val="212121"/>
          <w:spacing w:val="-5"/>
          <w:sz w:val="23"/>
          <w:szCs w:val="23"/>
        </w:rPr>
        <w:t>于 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2007 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年 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6</w:t>
      </w:r>
      <w:r>
        <w:rPr>
          <w:rFonts w:ascii="宋体" w:hAnsi="宋体" w:cs="宋体" w:eastAsia="宋体" w:hint="default"/>
          <w:color w:val="212121"/>
          <w:spacing w:val="-36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color w:val="212121"/>
          <w:spacing w:val="-4"/>
          <w:sz w:val="23"/>
          <w:szCs w:val="23"/>
        </w:rPr>
        <w:t>中</w:t>
      </w:r>
      <w:r>
        <w:rPr>
          <w:rFonts w:ascii="宋体" w:hAnsi="宋体" w:cs="宋体" w:eastAsia="宋体" w:hint="default"/>
          <w:color w:val="212121"/>
          <w:spacing w:val="-4"/>
          <w:sz w:val="23"/>
          <w:szCs w:val="23"/>
        </w:rPr>
        <w:t>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color w:val="212121"/>
          <w:spacing w:val="-4"/>
          <w:sz w:val="23"/>
          <w:szCs w:val="23"/>
        </w:rPr>
        <w:t>唐山</w:t>
      </w:r>
      <w:r>
        <w:rPr>
          <w:rFonts w:ascii="宋体" w:hAnsi="宋体" w:cs="宋体" w:eastAsia="宋体" w:hint="default"/>
          <w:color w:val="212121"/>
          <w:spacing w:val="-4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color w:val="212121"/>
          <w:spacing w:val="-4"/>
          <w:sz w:val="23"/>
          <w:szCs w:val="23"/>
        </w:rPr>
        <w:t>裕丰</w:t>
      </w:r>
      <w:r>
        <w:rPr>
          <w:rFonts w:ascii="宋体" w:hAnsi="宋体" w:cs="宋体" w:eastAsia="宋体" w:hint="default"/>
          <w:color w:val="212121"/>
          <w:spacing w:val="-4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color w:val="212121"/>
          <w:spacing w:val="-4"/>
          <w:sz w:val="23"/>
          <w:szCs w:val="23"/>
        </w:rPr>
        <w:t>股份</w:t>
      </w:r>
      <w:r>
        <w:rPr>
          <w:rFonts w:ascii="宋体" w:hAnsi="宋体" w:cs="宋体" w:eastAsia="宋体" w:hint="default"/>
          <w:color w:val="212121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color w:val="212121"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color w:val="212121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color w:val="212121"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color w:val="212121"/>
          <w:spacing w:val="-4"/>
          <w:sz w:val="23"/>
          <w:szCs w:val="23"/>
        </w:rPr>
        <w:t>于</w:t>
      </w:r>
      <w:r>
        <w:rPr>
          <w:rFonts w:ascii="宋体" w:hAnsi="宋体" w:cs="宋体" w:eastAsia="宋体" w:hint="default"/>
          <w:color w:val="212121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“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加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强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上市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color w:val="212121"/>
          <w:sz w:val="23"/>
          <w:szCs w:val="23"/>
        </w:rPr>
        <w:t>治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理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color w:val="212121"/>
          <w:sz w:val="23"/>
          <w:szCs w:val="23"/>
        </w:rPr>
        <w:t>项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color w:val="212121"/>
          <w:sz w:val="23"/>
          <w:szCs w:val="23"/>
        </w:rPr>
        <w:t>动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”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自</w:t>
      </w:r>
      <w:r>
        <w:rPr>
          <w:rFonts w:ascii="宋体" w:hAnsi="宋体" w:cs="宋体" w:eastAsia="宋体" w:hint="default"/>
          <w:i/>
          <w:color w:val="212121"/>
          <w:sz w:val="23"/>
          <w:szCs w:val="23"/>
        </w:rPr>
        <w:t>查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报告及整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color w:val="212121"/>
          <w:sz w:val="23"/>
          <w:szCs w:val="23"/>
        </w:rPr>
        <w:t>计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划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》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，并报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河</w:t>
      </w:r>
      <w:r>
        <w:rPr>
          <w:rFonts w:ascii="宋体" w:hAnsi="宋体" w:cs="宋体" w:eastAsia="宋体" w:hint="default"/>
          <w:i/>
          <w:color w:val="212121"/>
          <w:sz w:val="23"/>
          <w:szCs w:val="23"/>
        </w:rPr>
        <w:t>北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证监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局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审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核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。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2007 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年</w:t>
      </w:r>
      <w:r>
        <w:rPr>
          <w:rFonts w:ascii="宋体" w:hAnsi="宋体" w:cs="宋体" w:eastAsia="宋体" w:hint="default"/>
          <w:color w:val="212121"/>
          <w:spacing w:val="66"/>
          <w:sz w:val="23"/>
          <w:szCs w:val="23"/>
        </w:rPr>
        <w:t> </w:t>
      </w:r>
      <w:r>
        <w:rPr>
          <w:rFonts w:ascii="宋体" w:hAnsi="宋体" w:cs="宋体" w:eastAsia="宋体" w:hint="default"/>
          <w:color w:val="212121"/>
          <w:sz w:val="23"/>
          <w:szCs w:val="23"/>
        </w:rPr>
        <w:t>6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30"/>
        <w:ind w:left="147" w:right="0"/>
        <w:jc w:val="both"/>
        <w:rPr>
          <w:rFonts w:ascii="宋体" w:hAnsi="宋体" w:cs="宋体" w:eastAsia="宋体" w:hint="default"/>
        </w:rPr>
      </w:pPr>
      <w:r>
        <w:rPr>
          <w:color w:val="212121"/>
        </w:rPr>
        <w:t>月 </w:t>
      </w:r>
      <w:r>
        <w:rPr>
          <w:rFonts w:ascii="宋体" w:hAnsi="宋体" w:cs="宋体" w:eastAsia="宋体" w:hint="default"/>
          <w:color w:val="212121"/>
        </w:rPr>
        <w:t>25</w:t>
      </w:r>
      <w:r>
        <w:rPr>
          <w:rFonts w:ascii="宋体" w:hAnsi="宋体" w:cs="宋体" w:eastAsia="宋体" w:hint="default"/>
          <w:color w:val="212121"/>
          <w:spacing w:val="94"/>
        </w:rPr>
        <w:t> </w:t>
      </w:r>
      <w:r>
        <w:rPr>
          <w:color w:val="212121"/>
          <w:spacing w:val="-4"/>
        </w:rPr>
        <w:t>日，公司</w:t>
      </w:r>
      <w:r>
        <w:rPr>
          <w:rFonts w:ascii="宋体" w:hAnsi="宋体" w:cs="宋体" w:eastAsia="宋体" w:hint="default"/>
          <w:color w:val="212121"/>
          <w:spacing w:val="-4"/>
        </w:rPr>
        <w:t>召</w:t>
      </w:r>
      <w:r>
        <w:rPr>
          <w:rFonts w:ascii="宋体" w:hAnsi="宋体" w:cs="宋体" w:eastAsia="宋体" w:hint="default"/>
          <w:color w:val="212121"/>
          <w:spacing w:val="-4"/>
        </w:rPr>
        <w:t>开</w:t>
      </w:r>
      <w:r>
        <w:rPr>
          <w:color w:val="212121"/>
          <w:spacing w:val="-4"/>
        </w:rPr>
        <w:t>第二</w:t>
      </w:r>
      <w:r>
        <w:rPr>
          <w:rFonts w:ascii="宋体" w:hAnsi="宋体" w:cs="宋体" w:eastAsia="宋体" w:hint="default"/>
          <w:color w:val="212121"/>
          <w:spacing w:val="-4"/>
        </w:rPr>
        <w:t>届</w:t>
      </w:r>
      <w:r>
        <w:rPr>
          <w:color w:val="212121"/>
          <w:spacing w:val="-4"/>
        </w:rPr>
        <w:t>董事会第</w:t>
      </w:r>
      <w:r>
        <w:rPr>
          <w:rFonts w:ascii="宋体" w:hAnsi="宋体" w:cs="宋体" w:eastAsia="宋体" w:hint="default"/>
          <w:i/>
          <w:color w:val="212121"/>
          <w:spacing w:val="-4"/>
        </w:rPr>
        <w:t>十五</w:t>
      </w:r>
      <w:r>
        <w:rPr>
          <w:color w:val="212121"/>
          <w:spacing w:val="-4"/>
        </w:rPr>
        <w:t>次会议，审议</w:t>
      </w:r>
      <w:r>
        <w:rPr>
          <w:rFonts w:ascii="宋体" w:hAnsi="宋体" w:cs="宋体" w:eastAsia="宋体" w:hint="default"/>
          <w:color w:val="212121"/>
          <w:spacing w:val="-4"/>
        </w:rPr>
        <w:t>通</w:t>
      </w:r>
      <w:r>
        <w:rPr>
          <w:rFonts w:ascii="宋体" w:hAnsi="宋体" w:cs="宋体" w:eastAsia="宋体" w:hint="default"/>
          <w:color w:val="212121"/>
          <w:spacing w:val="-4"/>
        </w:rPr>
        <w:t>过</w:t>
      </w:r>
      <w:r>
        <w:rPr>
          <w:color w:val="212121"/>
          <w:spacing w:val="-4"/>
        </w:rPr>
        <w:t>了</w:t>
      </w:r>
      <w:r>
        <w:rPr>
          <w:rFonts w:ascii="宋体" w:hAnsi="宋体" w:cs="宋体" w:eastAsia="宋体" w:hint="default"/>
          <w:color w:val="212121"/>
          <w:spacing w:val="-4"/>
        </w:rPr>
        <w:t>《</w:t>
      </w:r>
      <w:r>
        <w:rPr>
          <w:color w:val="212121"/>
          <w:spacing w:val="-4"/>
        </w:rPr>
        <w:t>公司</w:t>
      </w:r>
      <w:r>
        <w:rPr>
          <w:rFonts w:ascii="宋体" w:hAnsi="宋体" w:cs="宋体" w:eastAsia="宋体" w:hint="default"/>
          <w:i/>
          <w:color w:val="212121"/>
          <w:spacing w:val="-4"/>
        </w:rPr>
        <w:t>关</w:t>
      </w:r>
      <w:r>
        <w:rPr>
          <w:rFonts w:ascii="宋体" w:hAnsi="宋体" w:cs="宋体" w:eastAsia="宋体" w:hint="default"/>
          <w:color w:val="212121"/>
          <w:spacing w:val="-4"/>
        </w:rPr>
        <w:t>于</w:t>
      </w:r>
      <w:r>
        <w:rPr>
          <w:rFonts w:ascii="宋体" w:hAnsi="宋体" w:cs="宋体" w:eastAsia="宋体" w:hint="default"/>
          <w:color w:val="212121"/>
          <w:spacing w:val="-4"/>
        </w:rPr>
        <w:t>“</w:t>
      </w:r>
      <w:r>
        <w:rPr>
          <w:rFonts w:ascii="宋体" w:hAnsi="宋体" w:cs="宋体" w:eastAsia="宋体" w:hint="default"/>
          <w:color w:val="212121"/>
          <w:spacing w:val="-4"/>
        </w:rPr>
        <w:t>加</w:t>
      </w:r>
      <w:r>
        <w:rPr>
          <w:rFonts w:ascii="宋体" w:hAnsi="宋体" w:cs="宋体" w:eastAsia="宋体" w:hint="default"/>
          <w:color w:val="212121"/>
          <w:spacing w:val="-4"/>
        </w:rPr>
        <w:t>强</w:t>
      </w:r>
      <w:r>
        <w:rPr>
          <w:rFonts w:ascii="宋体" w:hAnsi="宋体" w:cs="宋体" w:eastAsia="宋体" w:hint="default"/>
          <w:color w:val="212121"/>
          <w:spacing w:val="-4"/>
        </w:rPr>
        <w:t>上市</w:t>
      </w:r>
      <w:r>
        <w:rPr>
          <w:color w:val="212121"/>
          <w:spacing w:val="-4"/>
        </w:rPr>
        <w:t>公司</w:t>
      </w:r>
      <w:r>
        <w:rPr>
          <w:rFonts w:ascii="宋体" w:hAnsi="宋体" w:cs="宋体" w:eastAsia="宋体" w:hint="default"/>
          <w:i/>
          <w:color w:val="212121"/>
          <w:spacing w:val="-4"/>
        </w:rPr>
        <w:t>治</w:t>
      </w:r>
      <w:r>
        <w:rPr>
          <w:rFonts w:ascii="宋体" w:hAnsi="宋体" w:cs="宋体" w:eastAsia="宋体" w:hint="default"/>
          <w:spacing w:val="-4"/>
        </w:rPr>
      </w:r>
    </w:p>
    <w:p>
      <w:pPr>
        <w:pStyle w:val="BodyText"/>
        <w:spacing w:line="360" w:lineRule="auto" w:before="155"/>
        <w:ind w:left="147" w:right="237"/>
        <w:jc w:val="both"/>
        <w:rPr>
          <w:rFonts w:ascii="宋体" w:hAnsi="宋体" w:cs="宋体" w:eastAsia="宋体" w:hint="default"/>
        </w:rPr>
      </w:pPr>
      <w:r>
        <w:rPr>
          <w:color w:val="212121"/>
        </w:rPr>
        <w:t>理</w:t>
      </w:r>
      <w:r>
        <w:rPr>
          <w:rFonts w:ascii="宋体" w:hAnsi="宋体" w:cs="宋体" w:eastAsia="宋体" w:hint="default"/>
          <w:color w:val="212121"/>
        </w:rPr>
        <w:t>专</w:t>
      </w:r>
      <w:r>
        <w:rPr>
          <w:rFonts w:ascii="宋体" w:hAnsi="宋体" w:cs="宋体" w:eastAsia="宋体" w:hint="default"/>
          <w:i/>
          <w:color w:val="212121"/>
        </w:rPr>
        <w:t>项</w:t>
      </w:r>
      <w:r>
        <w:rPr>
          <w:rFonts w:ascii="宋体" w:hAnsi="宋体" w:cs="宋体" w:eastAsia="宋体" w:hint="default"/>
          <w:color w:val="212121"/>
        </w:rPr>
        <w:t>活</w:t>
      </w:r>
      <w:r>
        <w:rPr>
          <w:rFonts w:ascii="宋体" w:hAnsi="宋体" w:cs="宋体" w:eastAsia="宋体" w:hint="default"/>
          <w:i/>
          <w:color w:val="212121"/>
        </w:rPr>
        <w:t>动</w:t>
      </w:r>
      <w:r>
        <w:rPr>
          <w:rFonts w:ascii="宋体" w:hAnsi="宋体" w:cs="宋体" w:eastAsia="宋体" w:hint="default"/>
          <w:color w:val="212121"/>
        </w:rPr>
        <w:t>”</w:t>
      </w:r>
      <w:r>
        <w:rPr>
          <w:color w:val="212121"/>
        </w:rPr>
        <w:t>自</w:t>
      </w:r>
      <w:r>
        <w:rPr>
          <w:rFonts w:ascii="宋体" w:hAnsi="宋体" w:cs="宋体" w:eastAsia="宋体" w:hint="default"/>
          <w:i/>
          <w:color w:val="212121"/>
        </w:rPr>
        <w:t>查</w:t>
      </w:r>
      <w:r>
        <w:rPr>
          <w:color w:val="212121"/>
        </w:rPr>
        <w:t>报告及整</w:t>
      </w:r>
      <w:r>
        <w:rPr>
          <w:rFonts w:ascii="宋体" w:hAnsi="宋体" w:cs="宋体" w:eastAsia="宋体" w:hint="default"/>
          <w:color w:val="212121"/>
        </w:rPr>
        <w:t>改</w:t>
      </w:r>
      <w:r>
        <w:rPr>
          <w:rFonts w:ascii="宋体" w:hAnsi="宋体" w:cs="宋体" w:eastAsia="宋体" w:hint="default"/>
          <w:i/>
          <w:color w:val="212121"/>
        </w:rPr>
        <w:t>计</w:t>
      </w:r>
      <w:r>
        <w:rPr>
          <w:rFonts w:ascii="宋体" w:hAnsi="宋体" w:cs="宋体" w:eastAsia="宋体" w:hint="default"/>
          <w:color w:val="212121"/>
        </w:rPr>
        <w:t>划</w:t>
      </w:r>
      <w:r>
        <w:rPr>
          <w:rFonts w:ascii="宋体" w:hAnsi="宋体" w:cs="宋体" w:eastAsia="宋体" w:hint="default"/>
          <w:color w:val="212121"/>
        </w:rPr>
        <w:t>》</w:t>
      </w:r>
      <w:r>
        <w:rPr>
          <w:color w:val="212121"/>
        </w:rPr>
        <w:t>，并</w:t>
      </w:r>
      <w:r>
        <w:rPr>
          <w:rFonts w:ascii="宋体" w:hAnsi="宋体" w:cs="宋体" w:eastAsia="宋体" w:hint="default"/>
          <w:color w:val="212121"/>
        </w:rPr>
        <w:t>于</w:t>
      </w:r>
      <w:r>
        <w:rPr>
          <w:rFonts w:ascii="宋体" w:hAnsi="宋体" w:cs="宋体" w:eastAsia="宋体" w:hint="default"/>
          <w:color w:val="212121"/>
          <w:spacing w:val="-32"/>
        </w:rPr>
        <w:t> </w:t>
      </w:r>
      <w:r>
        <w:rPr>
          <w:rFonts w:ascii="宋体" w:hAnsi="宋体" w:cs="宋体" w:eastAsia="宋体" w:hint="default"/>
          <w:color w:val="212121"/>
        </w:rPr>
        <w:t>2007</w:t>
      </w:r>
      <w:r>
        <w:rPr>
          <w:rFonts w:ascii="宋体" w:hAnsi="宋体" w:cs="宋体" w:eastAsia="宋体" w:hint="default"/>
          <w:color w:val="212121"/>
          <w:spacing w:val="-29"/>
        </w:rPr>
        <w:t> </w:t>
      </w:r>
      <w:r>
        <w:rPr>
          <w:color w:val="212121"/>
        </w:rPr>
        <w:t>年</w:t>
      </w:r>
      <w:r>
        <w:rPr>
          <w:color w:val="212121"/>
          <w:spacing w:val="-25"/>
        </w:rPr>
        <w:t> </w:t>
      </w:r>
      <w:r>
        <w:rPr>
          <w:rFonts w:ascii="宋体" w:hAnsi="宋体" w:cs="宋体" w:eastAsia="宋体" w:hint="default"/>
          <w:color w:val="212121"/>
        </w:rPr>
        <w:t>6</w:t>
      </w:r>
      <w:r>
        <w:rPr>
          <w:rFonts w:ascii="宋体" w:hAnsi="宋体" w:cs="宋体" w:eastAsia="宋体" w:hint="default"/>
          <w:color w:val="212121"/>
          <w:spacing w:val="-29"/>
        </w:rPr>
        <w:t> </w:t>
      </w:r>
      <w:r>
        <w:rPr>
          <w:color w:val="212121"/>
        </w:rPr>
        <w:t>月</w:t>
      </w:r>
      <w:r>
        <w:rPr>
          <w:color w:val="212121"/>
          <w:spacing w:val="-32"/>
        </w:rPr>
        <w:t> </w:t>
      </w:r>
      <w:r>
        <w:rPr>
          <w:rFonts w:ascii="宋体" w:hAnsi="宋体" w:cs="宋体" w:eastAsia="宋体" w:hint="default"/>
          <w:color w:val="212121"/>
        </w:rPr>
        <w:t>26</w:t>
      </w:r>
      <w:r>
        <w:rPr>
          <w:rFonts w:ascii="宋体" w:hAnsi="宋体" w:cs="宋体" w:eastAsia="宋体" w:hint="default"/>
          <w:color w:val="212121"/>
          <w:spacing w:val="-29"/>
        </w:rPr>
        <w:t> </w:t>
      </w:r>
      <w:r>
        <w:rPr>
          <w:color w:val="212121"/>
        </w:rPr>
        <w:t>日在</w:t>
      </w:r>
      <w:r>
        <w:rPr>
          <w:rFonts w:ascii="宋体" w:hAnsi="宋体" w:cs="宋体" w:eastAsia="宋体" w:hint="default"/>
          <w:color w:val="212121"/>
        </w:rPr>
        <w:t>巨潮</w:t>
      </w:r>
      <w:r>
        <w:rPr>
          <w:color w:val="212121"/>
        </w:rPr>
        <w:t>资</w:t>
      </w:r>
      <w:r>
        <w:rPr>
          <w:rFonts w:ascii="宋体" w:hAnsi="宋体" w:cs="宋体" w:eastAsia="宋体" w:hint="default"/>
          <w:color w:val="212121"/>
        </w:rPr>
        <w:t>讯</w:t>
      </w:r>
      <w:r>
        <w:rPr>
          <w:rFonts w:ascii="宋体" w:hAnsi="宋体" w:cs="宋体" w:eastAsia="宋体" w:hint="default"/>
          <w:color w:val="212121"/>
        </w:rPr>
        <w:t>网</w:t>
      </w:r>
      <w:r>
        <w:rPr>
          <w:color w:val="212121"/>
        </w:rPr>
        <w:t>和</w:t>
      </w:r>
      <w:r>
        <w:rPr>
          <w:rFonts w:ascii="宋体" w:hAnsi="宋体" w:cs="宋体" w:eastAsia="宋体" w:hint="default"/>
          <w:color w:val="212121"/>
        </w:rPr>
        <w:t>《</w:t>
      </w:r>
      <w:r>
        <w:rPr>
          <w:rFonts w:ascii="宋体" w:hAnsi="宋体" w:cs="宋体" w:eastAsia="宋体" w:hint="default"/>
          <w:i/>
          <w:color w:val="212121"/>
        </w:rPr>
        <w:t>中</w:t>
      </w:r>
      <w:r>
        <w:rPr>
          <w:rFonts w:ascii="宋体" w:hAnsi="宋体" w:cs="宋体" w:eastAsia="宋体" w:hint="default"/>
          <w:color w:val="212121"/>
        </w:rPr>
        <w:t>国</w:t>
      </w:r>
      <w:r>
        <w:rPr>
          <w:color w:val="212121"/>
        </w:rPr>
        <w:t>证</w:t>
      </w:r>
      <w:r>
        <w:rPr>
          <w:rFonts w:ascii="宋体" w:hAnsi="宋体" w:cs="宋体" w:eastAsia="宋体" w:hint="default"/>
          <w:i/>
          <w:color w:val="212121"/>
        </w:rPr>
        <w:t>券</w:t>
      </w:r>
      <w:r>
        <w:rPr>
          <w:rFonts w:ascii="宋体" w:hAnsi="宋体" w:cs="宋体" w:eastAsia="宋体" w:hint="default"/>
          <w:i/>
          <w:color w:val="212121"/>
          <w:spacing w:val="-112"/>
        </w:rPr>
        <w:t> </w:t>
      </w:r>
      <w:r>
        <w:rPr>
          <w:color w:val="212121"/>
        </w:rPr>
        <w:t>报</w:t>
      </w:r>
      <w:r>
        <w:rPr>
          <w:rFonts w:ascii="宋体" w:hAnsi="宋体" w:cs="宋体" w:eastAsia="宋体" w:hint="default"/>
          <w:color w:val="212121"/>
        </w:rPr>
        <w:t>》上</w:t>
      </w:r>
      <w:r>
        <w:rPr>
          <w:rFonts w:ascii="宋体" w:hAnsi="宋体" w:cs="宋体" w:eastAsia="宋体" w:hint="default"/>
          <w:color w:val="212121"/>
        </w:rPr>
        <w:t>进</w:t>
      </w:r>
      <w:r>
        <w:rPr>
          <w:rFonts w:ascii="宋体" w:hAnsi="宋体" w:cs="宋体" w:eastAsia="宋体" w:hint="default"/>
          <w:color w:val="212121"/>
        </w:rPr>
        <w:t>行</w:t>
      </w:r>
      <w:r>
        <w:rPr>
          <w:color w:val="212121"/>
        </w:rPr>
        <w:t>了公告。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评</w:t>
      </w:r>
      <w:r>
        <w:rPr/>
        <w:t>议</w:t>
      </w:r>
      <w:r>
        <w:rPr>
          <w:rFonts w:ascii="宋体" w:hAnsi="宋体" w:cs="宋体" w:eastAsia="宋体" w:hint="default"/>
        </w:rPr>
        <w:t>阶段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更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rFonts w:ascii="宋体" w:hAnsi="宋体" w:cs="宋体" w:eastAsia="宋体" w:hint="default"/>
          <w:spacing w:val="-4"/>
        </w:rPr>
        <w:t>地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听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资者和</w:t>
      </w:r>
      <w:r>
        <w:rPr>
          <w:rFonts w:ascii="宋体" w:hAnsi="宋体" w:cs="宋体" w:eastAsia="宋体" w:hint="default"/>
          <w:spacing w:val="-4"/>
        </w:rPr>
        <w:t>社</w:t>
      </w:r>
      <w:r>
        <w:rPr>
          <w:spacing w:val="-4"/>
        </w:rPr>
        <w:t>会公</w:t>
      </w:r>
      <w:r>
        <w:rPr>
          <w:rFonts w:ascii="宋体" w:hAnsi="宋体" w:cs="宋体" w:eastAsia="宋体" w:hint="default"/>
          <w:spacing w:val="-4"/>
        </w:rPr>
        <w:t>众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议，公司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的电</w:t>
      </w:r>
      <w:r>
        <w:rPr>
          <w:rFonts w:ascii="宋体" w:hAnsi="宋体" w:cs="宋体" w:eastAsia="宋体" w:hint="default"/>
          <w:spacing w:val="-4"/>
        </w:rPr>
        <w:t>话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传</w:t>
      </w:r>
      <w:r>
        <w:rPr>
          <w:spacing w:val="-4"/>
        </w:rPr>
        <w:t>真和</w:t>
      </w:r>
      <w:r>
        <w:rPr>
          <w:rFonts w:ascii="宋体" w:hAnsi="宋体" w:cs="宋体" w:eastAsia="宋体" w:hint="default"/>
          <w:spacing w:val="-4"/>
        </w:rPr>
        <w:t>邮箱</w:t>
      </w:r>
      <w:r>
        <w:rPr>
          <w:spacing w:val="-4"/>
        </w:rPr>
        <w:t>，</w:t>
      </w:r>
      <w:r>
        <w:rPr>
          <w:spacing w:val="4"/>
        </w:rPr>
        <w:t> 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7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13</w:t>
      </w:r>
      <w:r>
        <w:rPr>
          <w:spacing w:val="-4"/>
        </w:rPr>
        <w:t>日在</w:t>
      </w:r>
      <w:r>
        <w:rPr>
          <w:rFonts w:ascii="宋体" w:hAnsi="宋体" w:cs="宋体" w:eastAsia="宋体" w:hint="default"/>
          <w:color w:val="212121"/>
          <w:spacing w:val="-4"/>
        </w:rPr>
        <w:t>巨潮</w:t>
      </w:r>
      <w:r>
        <w:rPr>
          <w:color w:val="212121"/>
          <w:spacing w:val="-4"/>
        </w:rPr>
        <w:t>资</w:t>
      </w:r>
      <w:r>
        <w:rPr>
          <w:rFonts w:ascii="宋体" w:hAnsi="宋体" w:cs="宋体" w:eastAsia="宋体" w:hint="default"/>
          <w:color w:val="212121"/>
          <w:spacing w:val="-4"/>
        </w:rPr>
        <w:t>讯</w:t>
      </w:r>
      <w:r>
        <w:rPr>
          <w:rFonts w:ascii="宋体" w:hAnsi="宋体" w:cs="宋体" w:eastAsia="宋体" w:hint="default"/>
          <w:color w:val="212121"/>
          <w:spacing w:val="-4"/>
        </w:rPr>
        <w:t>网</w:t>
      </w:r>
      <w:r>
        <w:rPr>
          <w:color w:val="212121"/>
          <w:spacing w:val="-4"/>
        </w:rPr>
        <w:t>和</w:t>
      </w:r>
      <w:r>
        <w:rPr>
          <w:rFonts w:ascii="宋体" w:hAnsi="宋体" w:cs="宋体" w:eastAsia="宋体" w:hint="default"/>
          <w:color w:val="212121"/>
          <w:spacing w:val="-4"/>
        </w:rPr>
        <w:t>《</w:t>
      </w:r>
      <w:r>
        <w:rPr>
          <w:rFonts w:ascii="宋体" w:hAnsi="宋体" w:cs="宋体" w:eastAsia="宋体" w:hint="default"/>
          <w:i/>
          <w:color w:val="212121"/>
          <w:spacing w:val="-4"/>
        </w:rPr>
        <w:t>中</w:t>
      </w:r>
      <w:r>
        <w:rPr>
          <w:rFonts w:ascii="宋体" w:hAnsi="宋体" w:cs="宋体" w:eastAsia="宋体" w:hint="default"/>
          <w:color w:val="212121"/>
          <w:spacing w:val="-4"/>
        </w:rPr>
        <w:t>国</w:t>
      </w:r>
      <w:r>
        <w:rPr>
          <w:color w:val="212121"/>
          <w:spacing w:val="-4"/>
        </w:rPr>
        <w:t>证</w:t>
      </w:r>
      <w:r>
        <w:rPr>
          <w:rFonts w:ascii="宋体" w:hAnsi="宋体" w:cs="宋体" w:eastAsia="宋体" w:hint="default"/>
          <w:i/>
          <w:color w:val="212121"/>
          <w:spacing w:val="-4"/>
        </w:rPr>
        <w:t>券</w:t>
      </w:r>
      <w:r>
        <w:rPr>
          <w:color w:val="212121"/>
          <w:spacing w:val="-4"/>
        </w:rPr>
        <w:t>报</w:t>
      </w:r>
      <w:r>
        <w:rPr>
          <w:rFonts w:ascii="宋体" w:hAnsi="宋体" w:cs="宋体" w:eastAsia="宋体" w:hint="default"/>
          <w:color w:val="212121"/>
          <w:spacing w:val="-4"/>
        </w:rPr>
        <w:t>》上</w:t>
      </w:r>
      <w:r>
        <w:rPr>
          <w:rFonts w:ascii="宋体" w:hAnsi="宋体" w:cs="宋体" w:eastAsia="宋体" w:hint="default"/>
          <w:color w:val="212121"/>
          <w:spacing w:val="-4"/>
        </w:rPr>
        <w:t>刊</w:t>
      </w:r>
      <w:r>
        <w:rPr>
          <w:rFonts w:ascii="宋体" w:hAnsi="宋体" w:cs="宋体" w:eastAsia="宋体" w:hint="default"/>
          <w:color w:val="212121"/>
          <w:spacing w:val="-4"/>
        </w:rPr>
        <w:t>登</w:t>
      </w:r>
      <w:r>
        <w:rPr>
          <w:color w:val="212121"/>
          <w:spacing w:val="-4"/>
        </w:rPr>
        <w:t>了</w:t>
      </w:r>
      <w:r>
        <w:rPr>
          <w:rFonts w:ascii="宋体" w:hAnsi="宋体" w:cs="宋体" w:eastAsia="宋体" w:hint="default"/>
          <w:color w:val="212121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上市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6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”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评</w:t>
      </w:r>
      <w:r>
        <w:rPr/>
        <w:t>议</w:t>
      </w:r>
      <w:r>
        <w:rPr>
          <w:rFonts w:ascii="宋体" w:hAnsi="宋体" w:cs="宋体" w:eastAsia="宋体" w:hint="default"/>
          <w:i/>
        </w:rPr>
        <w:t>方式</w:t>
      </w:r>
      <w:r>
        <w:rPr/>
        <w:t>的公告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8 </w:t>
      </w:r>
      <w:r>
        <w:rPr/>
        <w:t>月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日，公司在</w:t>
      </w:r>
      <w:r>
        <w:rPr>
          <w:rFonts w:ascii="宋体" w:hAnsi="宋体" w:cs="宋体" w:eastAsia="宋体" w:hint="default"/>
          <w:color w:val="212121"/>
        </w:rPr>
        <w:t>巨潮</w:t>
      </w:r>
      <w:r>
        <w:rPr>
          <w:color w:val="212121"/>
        </w:rPr>
        <w:t>资</w:t>
      </w:r>
      <w:r>
        <w:rPr>
          <w:rFonts w:ascii="宋体" w:hAnsi="宋体" w:cs="宋体" w:eastAsia="宋体" w:hint="default"/>
          <w:color w:val="212121"/>
        </w:rPr>
        <w:t>讯</w:t>
      </w:r>
      <w:r>
        <w:rPr>
          <w:rFonts w:ascii="宋体" w:hAnsi="宋体" w:cs="宋体" w:eastAsia="宋体" w:hint="default"/>
          <w:color w:val="212121"/>
        </w:rPr>
        <w:t>网</w:t>
      </w:r>
      <w:r>
        <w:rPr>
          <w:color w:val="212121"/>
        </w:rPr>
        <w:t>和</w:t>
      </w:r>
      <w:r>
        <w:rPr>
          <w:rFonts w:ascii="宋体" w:hAnsi="宋体" w:cs="宋体" w:eastAsia="宋体" w:hint="default"/>
          <w:color w:val="212121"/>
        </w:rPr>
        <w:t>《</w:t>
      </w:r>
      <w:r>
        <w:rPr>
          <w:rFonts w:ascii="宋体" w:hAnsi="宋体" w:cs="宋体" w:eastAsia="宋体" w:hint="default"/>
          <w:i/>
          <w:color w:val="212121"/>
        </w:rPr>
        <w:t>中</w:t>
      </w:r>
      <w:r>
        <w:rPr>
          <w:rFonts w:ascii="宋体" w:hAnsi="宋体" w:cs="宋体" w:eastAsia="宋体" w:hint="default"/>
          <w:color w:val="212121"/>
        </w:rPr>
        <w:t>国</w:t>
      </w:r>
      <w:r>
        <w:rPr>
          <w:color w:val="212121"/>
        </w:rPr>
        <w:t>证</w:t>
      </w:r>
      <w:r>
        <w:rPr>
          <w:rFonts w:ascii="宋体" w:hAnsi="宋体" w:cs="宋体" w:eastAsia="宋体" w:hint="default"/>
          <w:i/>
          <w:color w:val="212121"/>
        </w:rPr>
        <w:t>券</w:t>
      </w:r>
      <w:r>
        <w:rPr>
          <w:color w:val="212121"/>
        </w:rPr>
        <w:t>报</w:t>
      </w:r>
      <w:r>
        <w:rPr>
          <w:rFonts w:ascii="宋体" w:hAnsi="宋体" w:cs="宋体" w:eastAsia="宋体" w:hint="default"/>
          <w:color w:val="212121"/>
        </w:rPr>
        <w:t>》上</w:t>
      </w:r>
      <w:r>
        <w:rPr>
          <w:rFonts w:ascii="宋体" w:hAnsi="宋体" w:cs="宋体" w:eastAsia="宋体" w:hint="default"/>
          <w:color w:val="212121"/>
        </w:rPr>
        <w:t>刊</w:t>
      </w:r>
      <w:r>
        <w:rPr>
          <w:rFonts w:ascii="宋体" w:hAnsi="宋体" w:cs="宋体" w:eastAsia="宋体" w:hint="default"/>
          <w:color w:val="212121"/>
        </w:rPr>
        <w:t>登</w:t>
      </w:r>
      <w:r>
        <w:rPr>
          <w:color w:val="212121"/>
        </w:rPr>
        <w:t>了</w:t>
      </w:r>
      <w:r>
        <w:rPr>
          <w:rFonts w:ascii="宋体" w:hAnsi="宋体" w:cs="宋体" w:eastAsia="宋体" w:hint="default"/>
          <w:color w:val="212121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</w:t>
      </w:r>
      <w:r>
        <w:rPr/>
        <w:t>公</w:t>
      </w:r>
    </w:p>
    <w:p>
      <w:pPr>
        <w:pStyle w:val="BodyText"/>
        <w:spacing w:line="362" w:lineRule="auto"/>
        <w:ind w:left="147" w:right="237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司</w:t>
      </w:r>
      <w:r>
        <w:rPr>
          <w:rFonts w:ascii="宋体" w:hAnsi="宋体" w:cs="宋体" w:eastAsia="宋体" w:hint="default"/>
          <w:i/>
          <w:spacing w:val="-7"/>
        </w:rPr>
        <w:t>治</w:t>
      </w:r>
      <w:r>
        <w:rPr>
          <w:spacing w:val="-7"/>
        </w:rPr>
        <w:t>理</w:t>
      </w:r>
      <w:r>
        <w:rPr>
          <w:rFonts w:ascii="宋体" w:hAnsi="宋体" w:cs="宋体" w:eastAsia="宋体" w:hint="default"/>
          <w:spacing w:val="-7"/>
        </w:rPr>
        <w:t>网上交</w:t>
      </w:r>
      <w:r>
        <w:rPr>
          <w:rFonts w:ascii="宋体" w:hAnsi="宋体" w:cs="宋体" w:eastAsia="宋体" w:hint="default"/>
          <w:spacing w:val="-7"/>
        </w:rPr>
        <w:t>流</w:t>
      </w:r>
      <w:r>
        <w:rPr>
          <w:spacing w:val="-7"/>
        </w:rPr>
        <w:t>会的公告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，并</w:t>
      </w:r>
      <w:r>
        <w:rPr>
          <w:rFonts w:ascii="宋体" w:hAnsi="宋体" w:cs="宋体" w:eastAsia="宋体" w:hint="default"/>
          <w:spacing w:val="-7"/>
        </w:rPr>
        <w:t>于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0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0"/>
        </w:rPr>
        <w:t> </w:t>
      </w:r>
      <w:r>
        <w:rPr/>
        <w:t>月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46"/>
        </w:rPr>
        <w:t> </w:t>
      </w:r>
      <w:r>
        <w:rPr/>
        <w:t>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午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spacing w:val="35"/>
        </w:rPr>
      </w:r>
      <w:r>
        <w:rPr>
          <w:rFonts w:ascii="宋体" w:hAnsi="宋体" w:cs="宋体" w:eastAsia="宋体" w:hint="default"/>
        </w:rPr>
        <w:t>15:00-17:00</w:t>
      </w:r>
      <w:r>
        <w:rPr>
          <w:rFonts w:ascii="宋体" w:hAnsi="宋体" w:cs="宋体" w:eastAsia="宋体" w:hint="default"/>
          <w:spacing w:val="35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信息</w:t>
      </w:r>
      <w:r>
        <w:rPr/>
        <w:t>有</w:t>
      </w:r>
      <w:r>
        <w:rPr>
          <w:spacing w:val="-111"/>
        </w:rPr>
        <w:t> </w:t>
      </w:r>
      <w:r>
        <w:rPr>
          <w:rFonts w:ascii="宋体" w:hAnsi="宋体" w:cs="宋体" w:eastAsia="宋体" w:hint="default"/>
          <w:i/>
          <w:spacing w:val="-1"/>
        </w:rPr>
        <w:t>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网上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台</w:t>
      </w:r>
      <w:r>
        <w:rPr>
          <w:rFonts w:ascii="宋体" w:hAnsi="宋体" w:cs="宋体" w:eastAsia="宋体" w:hint="default"/>
          <w:spacing w:val="-1"/>
        </w:rPr>
        <w:t>举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了公司</w:t>
      </w:r>
      <w:r>
        <w:rPr>
          <w:rFonts w:ascii="宋体" w:hAnsi="宋体" w:cs="宋体" w:eastAsia="宋体" w:hint="default"/>
          <w:i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网上交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spacing w:val="-1"/>
        </w:rPr>
        <w:t>会。公司董事</w:t>
      </w:r>
      <w:r>
        <w:rPr>
          <w:rFonts w:ascii="宋体" w:hAnsi="宋体" w:cs="宋体" w:eastAsia="宋体" w:hint="default"/>
          <w:i/>
          <w:spacing w:val="-1"/>
        </w:rPr>
        <w:t>长阎永江先生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刘</w:t>
      </w:r>
      <w:r>
        <w:rPr>
          <w:rFonts w:ascii="宋体" w:hAnsi="宋体" w:cs="宋体" w:eastAsia="宋体" w:hint="default"/>
          <w:spacing w:val="-1"/>
        </w:rPr>
        <w:t>光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耀</w:t>
      </w:r>
      <w:r>
        <w:rPr>
          <w:rFonts w:ascii="宋体" w:hAnsi="宋体" w:cs="宋体" w:eastAsia="宋体" w:hint="default"/>
          <w:i/>
          <w:spacing w:val="-1"/>
        </w:rPr>
        <w:t>先生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财务总</w:t>
      </w:r>
      <w:r>
        <w:rPr>
          <w:spacing w:val="-1"/>
        </w:rPr>
        <w:t>监、董事会</w:t>
      </w:r>
      <w:r>
        <w:rPr>
          <w:rFonts w:ascii="宋体" w:hAnsi="宋体" w:cs="宋体" w:eastAsia="宋体" w:hint="default"/>
          <w:i/>
          <w:spacing w:val="-1"/>
        </w:rPr>
        <w:t>秘书陶志明先生</w:t>
      </w:r>
      <w:r>
        <w:rPr>
          <w:spacing w:val="-1"/>
        </w:rPr>
        <w:t>、保</w:t>
      </w:r>
      <w:r>
        <w:rPr>
          <w:rFonts w:ascii="宋体" w:hAnsi="宋体" w:cs="宋体" w:eastAsia="宋体" w:hint="default"/>
          <w:spacing w:val="-1"/>
        </w:rPr>
        <w:t>荐</w:t>
      </w:r>
      <w:r>
        <w:rPr>
          <w:rFonts w:ascii="宋体" w:hAnsi="宋体" w:cs="宋体" w:eastAsia="宋体" w:hint="default"/>
          <w:i/>
          <w:spacing w:val="-1"/>
        </w:rPr>
        <w:t>代表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周凯</w:t>
      </w:r>
      <w:r>
        <w:rPr>
          <w:rFonts w:ascii="宋体" w:hAnsi="宋体" w:cs="宋体" w:eastAsia="宋体" w:hint="default"/>
          <w:i/>
          <w:spacing w:val="-1"/>
        </w:rPr>
        <w:t>先生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了本次</w:t>
      </w:r>
      <w:r>
        <w:rPr>
          <w:rFonts w:ascii="宋体" w:hAnsi="宋体" w:cs="宋体" w:eastAsia="宋体" w:hint="default"/>
          <w:spacing w:val="-1"/>
        </w:rPr>
        <w:t>交</w:t>
      </w:r>
      <w:r>
        <w:rPr>
          <w:rFonts w:ascii="宋体" w:hAnsi="宋体" w:cs="宋体" w:eastAsia="宋体" w:hint="default"/>
          <w:spacing w:val="-1"/>
        </w:rPr>
        <w:t>流</w:t>
      </w:r>
      <w:r>
        <w:rPr>
          <w:spacing w:val="-1"/>
        </w:rPr>
        <w:t>会，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rFonts w:ascii="宋体" w:hAnsi="宋体" w:cs="宋体" w:eastAsia="宋体" w:hint="default"/>
          <w:spacing w:val="93"/>
        </w:rPr>
        <w:t> 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状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目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存在的不</w:t>
      </w:r>
      <w:r>
        <w:rPr>
          <w:rFonts w:ascii="宋体" w:hAnsi="宋体" w:cs="宋体" w:eastAsia="宋体" w:hint="default"/>
          <w:spacing w:val="-1"/>
        </w:rPr>
        <w:t>足</w:t>
      </w:r>
      <w:r>
        <w:rPr>
          <w:spacing w:val="-1"/>
        </w:rPr>
        <w:t>及整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措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、公司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问题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广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spacing w:val="-1"/>
        </w:rPr>
        <w:t>资者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92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泛</w:t>
      </w:r>
      <w:r>
        <w:rPr/>
        <w:t>的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/>
        <w:t>了</w:t>
      </w:r>
      <w:r>
        <w:rPr>
          <w:rFonts w:ascii="宋体" w:hAnsi="宋体" w:cs="宋体" w:eastAsia="宋体" w:hint="default"/>
        </w:rPr>
        <w:t>广</w:t>
      </w:r>
      <w:r>
        <w:rPr/>
        <w:t>大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提</w:t>
      </w:r>
      <w:r>
        <w:rPr/>
        <w:t>出的</w:t>
      </w:r>
      <w:r>
        <w:rPr>
          <w:rFonts w:ascii="宋体" w:hAnsi="宋体" w:cs="宋体" w:eastAsia="宋体" w:hint="default"/>
          <w:i/>
        </w:rPr>
        <w:t>意见</w:t>
      </w:r>
      <w:r>
        <w:rPr/>
        <w:t>和</w:t>
      </w:r>
      <w:r>
        <w:rPr>
          <w:rFonts w:ascii="宋体" w:hAnsi="宋体" w:cs="宋体" w:eastAsia="宋体" w:hint="default"/>
        </w:rPr>
        <w:t>建</w:t>
      </w:r>
      <w:r>
        <w:rPr/>
        <w:t>议。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20"/>
        </w:rPr>
        <w:t> </w:t>
      </w:r>
      <w:r>
        <w:rPr/>
        <w:t>月</w:t>
      </w:r>
      <w:r>
        <w:rPr>
          <w:spacing w:val="-25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20"/>
        </w:rPr>
        <w:t> </w:t>
      </w:r>
      <w:r>
        <w:rPr/>
        <w:t>日，公司</w:t>
      </w:r>
      <w:r>
        <w:rPr>
          <w:rFonts w:ascii="宋体" w:hAnsi="宋体" w:cs="宋体" w:eastAsia="宋体" w:hint="default"/>
        </w:rPr>
        <w:t>已将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spacing w:val="-107"/>
        </w:rPr>
        <w:t> </w:t>
      </w:r>
      <w:r>
        <w:rPr>
          <w:rFonts w:ascii="宋体" w:hAnsi="宋体" w:cs="宋体" w:eastAsia="宋体" w:hint="default"/>
        </w:rPr>
        <w:t>网上交</w:t>
      </w:r>
      <w:r>
        <w:rPr>
          <w:rFonts w:ascii="宋体" w:hAnsi="宋体" w:cs="宋体" w:eastAsia="宋体" w:hint="default"/>
        </w:rPr>
        <w:t>流</w:t>
      </w:r>
      <w:r>
        <w:rPr/>
        <w:t>会的</w:t>
      </w:r>
      <w:r>
        <w:rPr>
          <w:rFonts w:ascii="宋体" w:hAnsi="宋体" w:cs="宋体" w:eastAsia="宋体" w:hint="default"/>
          <w:i/>
        </w:rPr>
        <w:t>情况总结</w:t>
      </w:r>
      <w:r>
        <w:rPr>
          <w:rFonts w:ascii="宋体" w:hAnsi="宋体" w:cs="宋体" w:eastAsia="宋体" w:hint="default"/>
        </w:rPr>
        <w:t>上</w:t>
      </w:r>
      <w:r>
        <w:rPr/>
        <w:t>报</w:t>
      </w:r>
      <w:r>
        <w:rPr>
          <w:rFonts w:ascii="宋体" w:hAnsi="宋体" w:cs="宋体" w:eastAsia="宋体" w:hint="default"/>
        </w:rPr>
        <w:t>河</w:t>
      </w:r>
      <w:r>
        <w:rPr>
          <w:rFonts w:ascii="宋体" w:hAnsi="宋体" w:cs="宋体" w:eastAsia="宋体" w:hint="default"/>
          <w:i/>
        </w:rPr>
        <w:t>北</w:t>
      </w:r>
      <w:r>
        <w:rPr/>
        <w:t>证监</w:t>
      </w:r>
      <w:r>
        <w:rPr>
          <w:rFonts w:ascii="宋体" w:hAnsi="宋体" w:cs="宋体" w:eastAsia="宋体" w:hint="default"/>
        </w:rPr>
        <w:t>局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2" w:lineRule="auto" w:before="37"/>
        <w:ind w:left="147" w:right="123" w:firstLine="556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10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z w:val="23"/>
          <w:szCs w:val="23"/>
        </w:rPr>
        <w:t>16</w:t>
      </w:r>
      <w:r>
        <w:rPr>
          <w:rFonts w:ascii="宋体" w:hAnsi="宋体" w:cs="宋体" w:eastAsia="宋体" w:hint="default"/>
          <w:sz w:val="23"/>
          <w:szCs w:val="23"/>
        </w:rPr>
        <w:t>日，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z w:val="23"/>
          <w:szCs w:val="23"/>
        </w:rPr>
        <w:t>股份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综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》（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评</w:t>
      </w:r>
      <w:r>
        <w:rPr>
          <w:rFonts w:ascii="宋体" w:hAnsi="宋体" w:cs="宋体" w:eastAsia="宋体" w:hint="default"/>
          <w:sz w:val="23"/>
          <w:szCs w:val="23"/>
        </w:rPr>
        <w:t>价</w:t>
      </w:r>
      <w:r>
        <w:rPr>
          <w:rFonts w:ascii="宋体" w:hAnsi="宋体" w:cs="宋体" w:eastAsia="宋体" w:hint="default"/>
          <w:sz w:val="23"/>
          <w:szCs w:val="23"/>
        </w:rPr>
        <w:t>函</w:t>
      </w:r>
      <w:r>
        <w:rPr>
          <w:rFonts w:ascii="宋体" w:hAnsi="宋体" w:cs="宋体" w:eastAsia="宋体" w:hint="default"/>
          <w:sz w:val="23"/>
          <w:szCs w:val="23"/>
        </w:rPr>
        <w:t>[2007]</w:t>
      </w:r>
      <w:r>
        <w:rPr>
          <w:rFonts w:ascii="宋体" w:hAnsi="宋体" w:cs="宋体" w:eastAsia="宋体" w:hint="default"/>
          <w:sz w:val="23"/>
          <w:szCs w:val="23"/>
        </w:rPr>
        <w:t>第</w:t>
      </w:r>
      <w:r>
        <w:rPr>
          <w:rFonts w:ascii="宋体" w:hAnsi="宋体" w:cs="宋体" w:eastAsia="宋体" w:hint="default"/>
          <w:sz w:val="23"/>
          <w:szCs w:val="23"/>
        </w:rPr>
        <w:t>27</w:t>
      </w:r>
      <w:r>
        <w:rPr>
          <w:rFonts w:ascii="宋体" w:hAnsi="宋体" w:cs="宋体" w:eastAsia="宋体" w:hint="default"/>
          <w:sz w:val="23"/>
          <w:szCs w:val="23"/>
        </w:rPr>
        <w:t>号）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z w:val="23"/>
          <w:szCs w:val="23"/>
        </w:rPr>
        <w:t>为：</w:t>
      </w:r>
      <w:r>
        <w:rPr>
          <w:rFonts w:ascii="宋体" w:hAnsi="宋体" w:cs="宋体" w:eastAsia="宋体" w:hint="default"/>
          <w:sz w:val="23"/>
          <w:szCs w:val="23"/>
        </w:rPr>
        <w:t>公司法人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i/>
          <w:sz w:val="23"/>
          <w:szCs w:val="23"/>
        </w:rPr>
        <w:t>机</w:t>
      </w:r>
      <w:r>
        <w:rPr>
          <w:rFonts w:ascii="宋体" w:hAnsi="宋体" w:cs="宋体" w:eastAsia="宋体" w:hint="default"/>
          <w:i/>
          <w:spacing w:val="5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构</w:t>
      </w:r>
      <w:r>
        <w:rPr>
          <w:rFonts w:ascii="宋体" w:hAnsi="宋体" w:cs="宋体" w:eastAsia="宋体" w:hint="default"/>
          <w:sz w:val="23"/>
          <w:szCs w:val="23"/>
        </w:rPr>
        <w:t>较</w:t>
      </w:r>
      <w:r>
        <w:rPr>
          <w:rFonts w:ascii="宋体" w:hAnsi="宋体" w:cs="宋体" w:eastAsia="宋体" w:hint="default"/>
          <w:sz w:val="23"/>
          <w:szCs w:val="23"/>
        </w:rPr>
        <w:t>健</w:t>
      </w:r>
      <w:r>
        <w:rPr>
          <w:rFonts w:ascii="宋体" w:hAnsi="宋体" w:cs="宋体" w:eastAsia="宋体" w:hint="default"/>
          <w:sz w:val="23"/>
          <w:szCs w:val="23"/>
        </w:rPr>
        <w:t>全，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未</w:t>
      </w:r>
      <w:r>
        <w:rPr>
          <w:rFonts w:ascii="宋体" w:hAnsi="宋体" w:cs="宋体" w:eastAsia="宋体" w:hint="default"/>
          <w:sz w:val="23"/>
          <w:szCs w:val="23"/>
        </w:rPr>
        <w:t>发现</w:t>
      </w:r>
      <w:r>
        <w:rPr>
          <w:rFonts w:ascii="宋体" w:hAnsi="宋体" w:cs="宋体" w:eastAsia="宋体" w:hint="default"/>
          <w:sz w:val="23"/>
          <w:szCs w:val="23"/>
        </w:rPr>
        <w:t>严</w:t>
      </w:r>
      <w:r>
        <w:rPr>
          <w:rFonts w:ascii="宋体" w:hAnsi="宋体" w:cs="宋体" w:eastAsia="宋体" w:hint="default"/>
          <w:sz w:val="23"/>
          <w:szCs w:val="23"/>
        </w:rPr>
        <w:t>重</w:t>
      </w:r>
      <w:r>
        <w:rPr>
          <w:rFonts w:ascii="宋体" w:hAnsi="宋体" w:cs="宋体" w:eastAsia="宋体" w:hint="default"/>
          <w:sz w:val="23"/>
          <w:szCs w:val="23"/>
        </w:rPr>
        <w:t>违</w:t>
      </w:r>
      <w:r>
        <w:rPr>
          <w:rFonts w:ascii="宋体" w:hAnsi="宋体" w:cs="宋体" w:eastAsia="宋体" w:hint="default"/>
          <w:sz w:val="23"/>
          <w:szCs w:val="23"/>
        </w:rPr>
        <w:t>规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宋体" w:hAnsi="宋体" w:cs="宋体" w:eastAsia="宋体" w:hint="default"/>
          <w:i/>
          <w:sz w:val="23"/>
          <w:szCs w:val="23"/>
        </w:rPr>
        <w:t>治</w:t>
      </w:r>
      <w:r>
        <w:rPr>
          <w:rFonts w:ascii="宋体" w:hAnsi="宋体" w:cs="宋体" w:eastAsia="宋体" w:hint="default"/>
          <w:sz w:val="23"/>
          <w:szCs w:val="23"/>
        </w:rPr>
        <w:t>理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出的整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spacing w:val="5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划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展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加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等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</w:p>
    <w:p>
      <w:pPr>
        <w:spacing w:after="0" w:line="36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14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建立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spacing w:val="-1"/>
        </w:rPr>
        <w:t>全内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度的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独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spacing w:val="-1"/>
        </w:rPr>
        <w:t>董事、董事会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spacing w:val="-1"/>
        </w:rPr>
        <w:t>员会</w:t>
      </w:r>
      <w:r>
        <w:rPr>
          <w:spacing w:val="87"/>
        </w:rPr>
        <w:t> 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及监事会的</w:t>
      </w:r>
      <w:r>
        <w:rPr>
          <w:rFonts w:ascii="宋体" w:hAnsi="宋体" w:cs="宋体" w:eastAsia="宋体" w:hint="default"/>
          <w:spacing w:val="-1"/>
        </w:rPr>
        <w:t>职能</w:t>
      </w:r>
      <w:r>
        <w:rPr>
          <w:rFonts w:ascii="宋体" w:hAnsi="宋体" w:cs="宋体" w:eastAsia="宋体" w:hint="default"/>
          <w:spacing w:val="-1"/>
        </w:rPr>
        <w:t>需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强化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spacing w:val="-1"/>
        </w:rPr>
        <w:t>和重大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spacing w:val="-1"/>
        </w:rPr>
        <w:t>的管理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信息披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92"/>
        </w:rPr>
      </w:r>
      <w:r>
        <w:rPr>
          <w:rFonts w:ascii="宋体" w:hAnsi="宋体" w:cs="宋体" w:eastAsia="宋体" w:hint="default"/>
        </w:rPr>
        <w:t>露</w:t>
      </w:r>
      <w:r>
        <w:rPr>
          <w:rFonts w:ascii="宋体" w:hAnsi="宋体" w:cs="宋体" w:eastAsia="宋体" w:hint="default"/>
          <w:i/>
        </w:rPr>
        <w:t>工作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703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理存在的</w:t>
      </w:r>
      <w:r>
        <w:rPr>
          <w:rFonts w:ascii="宋体" w:hAnsi="宋体" w:cs="宋体" w:eastAsia="宋体" w:hint="default"/>
        </w:rPr>
        <w:t>问题</w:t>
      </w:r>
      <w:r>
        <w:rPr/>
        <w:t>、整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及整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落</w:t>
      </w:r>
      <w:r>
        <w:rPr/>
        <w:t>实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31"/>
        </w:rPr>
        <w:t> </w:t>
      </w:r>
      <w:r>
        <w:rPr>
          <w:rFonts w:ascii="宋体" w:hAnsi="宋体" w:cs="宋体" w:eastAsia="宋体" w:hint="default"/>
          <w:spacing w:val="-31"/>
        </w:rPr>
      </w:r>
      <w:r>
        <w:rPr>
          <w:rFonts w:ascii="宋体" w:hAnsi="宋体" w:cs="宋体" w:eastAsia="宋体" w:hint="default"/>
        </w:rPr>
        <w:t>1</w:t>
      </w:r>
      <w:r>
        <w:rPr/>
        <w:t>、公司自</w:t>
      </w:r>
      <w:r>
        <w:rPr>
          <w:rFonts w:ascii="宋体" w:hAnsi="宋体" w:cs="宋体" w:eastAsia="宋体" w:hint="default"/>
          <w:i/>
        </w:rPr>
        <w:t>查</w:t>
      </w:r>
      <w:r>
        <w:rPr>
          <w:rFonts w:ascii="宋体" w:hAnsi="宋体" w:cs="宋体" w:eastAsia="宋体" w:hint="default"/>
        </w:rPr>
        <w:t>问题</w:t>
      </w:r>
      <w:r>
        <w:rPr/>
        <w:t>及对</w:t>
      </w:r>
      <w:r>
        <w:rPr>
          <w:rFonts w:ascii="宋体" w:hAnsi="宋体" w:cs="宋体" w:eastAsia="宋体" w:hint="default"/>
        </w:rPr>
        <w:t>应</w:t>
      </w:r>
      <w:r>
        <w:rPr/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、整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落</w:t>
      </w:r>
      <w:r>
        <w:rPr/>
        <w:t>实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212121"/>
        </w:rPr>
        <w:t>问题</w:t>
      </w:r>
      <w:r>
        <w:rPr>
          <w:rFonts w:ascii="宋体" w:hAnsi="宋体" w:cs="宋体" w:eastAsia="宋体" w:hint="default"/>
          <w:color w:val="212121"/>
          <w:spacing w:val="15"/>
        </w:rPr>
        <w:t> </w:t>
      </w:r>
      <w:r>
        <w:rPr>
          <w:rFonts w:ascii="宋体" w:hAnsi="宋体" w:cs="宋体" w:eastAsia="宋体" w:hint="default"/>
          <w:color w:val="212121"/>
        </w:rPr>
        <w:t>1</w:t>
      </w:r>
      <w:r>
        <w:rPr>
          <w:color w:val="212121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未设</w:t>
      </w:r>
      <w:r>
        <w:rPr>
          <w:rFonts w:ascii="宋体" w:hAnsi="宋体" w:cs="宋体" w:eastAsia="宋体" w:hint="default"/>
        </w:rPr>
        <w:t>立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员会。</w:t>
      </w:r>
      <w:r>
        <w:rPr>
          <w:rFonts w:ascii="宋体" w:hAnsi="宋体" w:cs="宋体" w:eastAsia="宋体" w:hint="default"/>
        </w:rPr>
        <w:t> </w:t>
      </w:r>
    </w:p>
    <w:p>
      <w:pPr>
        <w:spacing w:before="150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sz w:val="23"/>
          <w:szCs w:val="23"/>
        </w:rPr>
        <w:t>情况：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155"/>
        <w:ind w:left="147" w:right="14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15"/>
        </w:rPr>
        <w:t> </w:t>
      </w:r>
      <w:r>
        <w:rPr>
          <w:spacing w:val="-3"/>
        </w:rPr>
        <w:t>月，公司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照《上市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治</w:t>
      </w:r>
      <w:r>
        <w:rPr>
          <w:spacing w:val="-3"/>
        </w:rPr>
        <w:t>理准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i/>
          <w:spacing w:val="-3"/>
        </w:rPr>
        <w:t>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i/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步修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程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、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spacing w:val="-7"/>
          <w:w w:val="102"/>
        </w:rPr>
        <w:t>董事会议事</w:t>
      </w:r>
      <w:r>
        <w:rPr>
          <w:rFonts w:ascii="宋体" w:hAnsi="宋体" w:cs="宋体" w:eastAsia="宋体" w:hint="default"/>
          <w:spacing w:val="-7"/>
          <w:w w:val="102"/>
        </w:rPr>
        <w:t>规则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rFonts w:ascii="宋体" w:hAnsi="宋体" w:cs="宋体" w:eastAsia="宋体" w:hint="default"/>
          <w:spacing w:val="-7"/>
          <w:w w:val="102"/>
        </w:rPr>
        <w:t>等</w:t>
      </w:r>
      <w:r>
        <w:rPr>
          <w:rFonts w:ascii="宋体" w:hAnsi="宋体" w:cs="宋体" w:eastAsia="宋体" w:hint="default"/>
          <w:i/>
          <w:spacing w:val="-7"/>
          <w:w w:val="102"/>
        </w:rPr>
        <w:t>文件</w:t>
      </w:r>
      <w:r>
        <w:rPr>
          <w:spacing w:val="-7"/>
          <w:w w:val="102"/>
        </w:rPr>
        <w:t>，在董事会</w:t>
      </w:r>
      <w:r>
        <w:rPr>
          <w:rFonts w:ascii="宋体" w:hAnsi="宋体" w:cs="宋体" w:eastAsia="宋体" w:hint="default"/>
          <w:spacing w:val="-7"/>
          <w:w w:val="102"/>
        </w:rPr>
        <w:t>下设</w:t>
      </w:r>
      <w:r>
        <w:rPr>
          <w:rFonts w:ascii="宋体" w:hAnsi="宋体" w:cs="宋体" w:eastAsia="宋体" w:hint="default"/>
          <w:spacing w:val="-7"/>
          <w:w w:val="102"/>
        </w:rPr>
        <w:t>立</w:t>
      </w:r>
      <w:r>
        <w:rPr>
          <w:spacing w:val="-7"/>
          <w:w w:val="102"/>
        </w:rPr>
        <w:t>了审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rFonts w:ascii="宋体" w:hAnsi="宋体" w:cs="宋体" w:eastAsia="宋体" w:hint="default"/>
          <w:spacing w:val="-7"/>
          <w:w w:val="102"/>
        </w:rPr>
        <w:t>委</w:t>
      </w:r>
      <w:r>
        <w:rPr>
          <w:spacing w:val="-7"/>
          <w:w w:val="102"/>
        </w:rPr>
        <w:t>员会、</w:t>
      </w:r>
      <w:r>
        <w:rPr>
          <w:rFonts w:ascii="宋体" w:hAnsi="宋体" w:cs="宋体" w:eastAsia="宋体" w:hint="default"/>
          <w:spacing w:val="-7"/>
          <w:w w:val="102"/>
        </w:rPr>
        <w:t>提</w:t>
      </w:r>
      <w:r>
        <w:rPr>
          <w:rFonts w:ascii="宋体" w:hAnsi="宋体" w:cs="宋体" w:eastAsia="宋体" w:hint="default"/>
          <w:i/>
          <w:spacing w:val="-7"/>
          <w:w w:val="102"/>
        </w:rPr>
        <w:t>名</w:t>
      </w:r>
      <w:r>
        <w:rPr>
          <w:rFonts w:ascii="宋体" w:hAnsi="宋体" w:cs="宋体" w:eastAsia="宋体" w:hint="default"/>
          <w:spacing w:val="-7"/>
          <w:w w:val="102"/>
        </w:rPr>
        <w:t>委</w:t>
      </w:r>
      <w:r>
        <w:rPr>
          <w:spacing w:val="-7"/>
          <w:w w:val="102"/>
        </w:rPr>
        <w:t>员会、</w:t>
      </w:r>
      <w:r>
        <w:rPr>
          <w:rFonts w:ascii="宋体" w:hAnsi="宋体" w:cs="宋体" w:eastAsia="宋体" w:hint="default"/>
          <w:spacing w:val="-7"/>
          <w:w w:val="102"/>
        </w:rPr>
        <w:t>薪酬</w:t>
      </w:r>
      <w:r>
        <w:rPr>
          <w:rFonts w:ascii="宋体" w:hAnsi="宋体" w:cs="宋体" w:eastAsia="宋体" w:hint="default"/>
          <w:spacing w:val="-7"/>
          <w:w w:val="102"/>
        </w:rPr>
        <w:t>与</w:t>
      </w:r>
      <w:r>
        <w:rPr>
          <w:rFonts w:ascii="宋体" w:hAnsi="宋体" w:cs="宋体" w:eastAsia="宋体" w:hint="default"/>
          <w:spacing w:val="-7"/>
          <w:w w:val="102"/>
        </w:rPr>
        <w:t>考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战略委</w:t>
      </w:r>
      <w:r>
        <w:rPr/>
        <w:t>员会</w:t>
      </w:r>
      <w:r>
        <w:rPr>
          <w:rFonts w:ascii="宋体" w:hAnsi="宋体" w:cs="宋体" w:eastAsia="宋体" w:hint="default"/>
        </w:rPr>
        <w:t>等</w:t>
      </w:r>
      <w:r>
        <w:rPr/>
        <w:t>四个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员会，并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。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19"/>
        </w:rPr>
        <w:t> </w:t>
      </w:r>
      <w:r>
        <w:rPr/>
        <w:t>年</w:t>
      </w:r>
      <w:r>
        <w:rPr>
          <w:spacing w:val="-25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19"/>
        </w:rPr>
        <w:t> </w:t>
      </w:r>
      <w:r>
        <w:rPr/>
        <w:t>月</w:t>
      </w:r>
      <w:r>
        <w:rPr>
          <w:spacing w:val="-110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spacing w:val="-3"/>
        </w:rPr>
        <w:t>公司第</w:t>
      </w:r>
      <w:r>
        <w:rPr>
          <w:rFonts w:ascii="宋体" w:hAnsi="宋体" w:cs="宋体" w:eastAsia="宋体" w:hint="default"/>
          <w:i/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董事会第二次会议审议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，</w:t>
      </w:r>
      <w:r>
        <w:rPr>
          <w:spacing w:val="51"/>
        </w:rPr>
        <w:t> </w:t>
      </w:r>
      <w:r>
        <w:rPr>
          <w:rFonts w:ascii="宋体" w:hAnsi="宋体" w:cs="宋体" w:eastAsia="宋体" w:hint="default"/>
          <w:spacing w:val="51"/>
        </w:rPr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内容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40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29"/>
        </w:rPr>
        <w:t> </w:t>
      </w:r>
      <w:r>
        <w:rPr/>
        <w:t>月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36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网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2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问题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spacing w:val="-4"/>
        </w:rPr>
        <w:t>、公司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工作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《信息披露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文件</w:t>
      </w:r>
      <w:r>
        <w:rPr>
          <w:spacing w:val="-4"/>
        </w:rPr>
        <w:t>和内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0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sz w:val="23"/>
          <w:szCs w:val="23"/>
        </w:rPr>
        <w:t>情况：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月，公司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《上市</w:t>
      </w:r>
      <w:r>
        <w:rPr/>
        <w:t>公司</w:t>
      </w:r>
      <w:r>
        <w:rPr>
          <w:rFonts w:ascii="宋体" w:hAnsi="宋体" w:cs="宋体" w:eastAsia="宋体" w:hint="default"/>
        </w:rPr>
        <w:t>信息披露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</w:p>
    <w:p>
      <w:pPr>
        <w:pStyle w:val="BodyText"/>
        <w:spacing w:line="364" w:lineRule="auto" w:before="155"/>
        <w:ind w:left="147" w:right="14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章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修订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i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《信息披露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，并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公司</w:t>
      </w:r>
      <w:r>
        <w:rPr>
          <w:spacing w:val="93"/>
        </w:rPr>
        <w:t> 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十五</w:t>
      </w:r>
      <w:r>
        <w:rPr/>
        <w:t>次会议审议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，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7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32"/>
        </w:rPr>
        <w:t> </w:t>
      </w:r>
      <w:r>
        <w:rPr/>
        <w:t>月</w:t>
      </w:r>
      <w:r>
        <w:rPr>
          <w:spacing w:val="-4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spacing w:val="-3"/>
        </w:rPr>
        <w:t>月，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i/>
          <w:spacing w:val="-3"/>
        </w:rPr>
        <w:t>关要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修订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计工作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</w:p>
    <w:p>
      <w:pPr>
        <w:pStyle w:val="BodyText"/>
        <w:spacing w:line="364" w:lineRule="auto" w:before="155"/>
        <w:ind w:left="147" w:right="137"/>
        <w:jc w:val="both"/>
        <w:rPr>
          <w:rFonts w:ascii="宋体" w:hAnsi="宋体" w:cs="宋体" w:eastAsia="宋体" w:hint="default"/>
        </w:rPr>
      </w:pP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/>
        <w:t>，并</w:t>
      </w:r>
      <w:r>
        <w:rPr>
          <w:rFonts w:ascii="宋体" w:hAnsi="宋体" w:cs="宋体" w:eastAsia="宋体" w:hint="default"/>
          <w:i/>
        </w:rPr>
        <w:t>经</w:t>
      </w:r>
      <w:r>
        <w:rPr/>
        <w:t>公司第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董事会第二次会议审议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，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月</w:t>
      </w:r>
      <w:r>
        <w:rPr>
          <w:spacing w:val="-26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147" w:right="124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sz w:val="23"/>
          <w:szCs w:val="23"/>
        </w:rPr>
        <w:t>问题</w:t>
      </w:r>
      <w:r>
        <w:rPr>
          <w:rFonts w:ascii="宋体" w:hAnsi="宋体" w:cs="宋体" w:eastAsia="宋体" w:hint="default"/>
          <w:spacing w:val="-4"/>
          <w:sz w:val="23"/>
          <w:szCs w:val="23"/>
        </w:rPr>
        <w:t>3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、公司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管理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进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缺乏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对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企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法人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代表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非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性资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调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动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5"/>
        <w:ind w:left="607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sz w:val="23"/>
          <w:szCs w:val="23"/>
        </w:rPr>
        <w:t>情况：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 </w:t>
      </w:r>
      <w:r>
        <w:rPr/>
        <w:t>年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spacing w:val="-3"/>
        </w:rPr>
        <w:t>月，公司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i/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步修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财务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i/>
          <w:spacing w:val="-3"/>
        </w:rPr>
        <w:t>明</w:t>
      </w:r>
      <w:r>
        <w:rPr>
          <w:spacing w:val="-3"/>
        </w:rPr>
        <w:t>确了公司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</w:p>
    <w:p>
      <w:pPr>
        <w:pStyle w:val="BodyText"/>
        <w:spacing w:line="240" w:lineRule="auto"/>
        <w:ind w:left="147"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性资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支付</w:t>
      </w:r>
      <w:r>
        <w:rPr>
          <w:spacing w:val="-3"/>
        </w:rPr>
        <w:t>的审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程序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i/>
          <w:spacing w:val="-3"/>
        </w:rPr>
        <w:t>经</w:t>
      </w:r>
      <w:r>
        <w:rPr>
          <w:spacing w:val="-3"/>
        </w:rPr>
        <w:t>公司第二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</w:t>
      </w:r>
      <w:r>
        <w:rPr>
          <w:rFonts w:ascii="宋体" w:hAnsi="宋体" w:cs="宋体" w:eastAsia="宋体" w:hint="default"/>
          <w:i/>
          <w:spacing w:val="-3"/>
        </w:rPr>
        <w:t>十五</w:t>
      </w:r>
      <w:r>
        <w:rPr>
          <w:spacing w:val="-3"/>
        </w:rPr>
        <w:t>次会议审议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 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spacing w:val="53"/>
        </w:rPr>
        <w:t> </w:t>
      </w:r>
      <w:r>
        <w:rPr>
          <w:rFonts w:ascii="宋体" w:hAnsi="宋体" w:cs="宋体" w:eastAsia="宋体" w:hint="default"/>
        </w:rPr>
        <w:t>6</w:t>
      </w:r>
    </w:p>
    <w:p>
      <w:pPr>
        <w:pStyle w:val="BodyText"/>
        <w:spacing w:line="367" w:lineRule="auto"/>
        <w:ind w:left="703" w:right="828" w:hanging="557"/>
        <w:jc w:val="left"/>
        <w:rPr>
          <w:rFonts w:ascii="宋体" w:hAnsi="宋体" w:cs="宋体" w:eastAsia="宋体" w:hint="default"/>
        </w:rPr>
      </w:pPr>
      <w:r>
        <w:rPr/>
        <w:t>月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/>
        <w:t>。</w:t>
      </w:r>
      <w:r>
        <w:rPr>
          <w:spacing w:val="-77"/>
        </w:rPr>
        <w:t> </w:t>
      </w:r>
      <w:r>
        <w:rPr>
          <w:rFonts w:ascii="宋体" w:hAnsi="宋体" w:cs="宋体" w:eastAsia="宋体" w:hint="default"/>
          <w:spacing w:val="-77"/>
        </w:rPr>
      </w:r>
      <w:r>
        <w:rPr>
          <w:rFonts w:ascii="宋体" w:hAnsi="宋体" w:cs="宋体" w:eastAsia="宋体" w:hint="default"/>
        </w:rPr>
        <w:t>2</w:t>
      </w:r>
      <w:r>
        <w:rPr/>
        <w:t>、公</w:t>
      </w:r>
      <w:r>
        <w:rPr>
          <w:rFonts w:ascii="宋体" w:hAnsi="宋体" w:cs="宋体" w:eastAsia="宋体" w:hint="default"/>
        </w:rPr>
        <w:t>众与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</w:rPr>
        <w:t>建</w:t>
      </w:r>
      <w:r>
        <w:rPr/>
        <w:t>议及对</w:t>
      </w:r>
      <w:r>
        <w:rPr>
          <w:rFonts w:ascii="宋体" w:hAnsi="宋体" w:cs="宋体" w:eastAsia="宋体" w:hint="default"/>
        </w:rPr>
        <w:t>应</w:t>
      </w:r>
      <w:r>
        <w:rPr/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、整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落</w:t>
      </w:r>
      <w:r>
        <w:rPr/>
        <w:t>实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7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243" w:firstLine="556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本次公司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，公司在</w:t>
      </w:r>
      <w:r>
        <w:rPr>
          <w:rFonts w:ascii="宋体" w:hAnsi="宋体" w:cs="宋体" w:eastAsia="宋体" w:hint="default"/>
          <w:spacing w:val="-4"/>
        </w:rPr>
        <w:t>深交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网站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栏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理的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i/>
          <w:spacing w:val="-1"/>
        </w:rPr>
        <w:t>文件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spacing w:val="-1"/>
        </w:rPr>
        <w:t>资者和</w:t>
      </w:r>
      <w:r>
        <w:rPr>
          <w:rFonts w:ascii="宋体" w:hAnsi="宋体" w:cs="宋体" w:eastAsia="宋体" w:hint="default"/>
          <w:spacing w:val="-1"/>
        </w:rPr>
        <w:t>社</w:t>
      </w:r>
      <w:r>
        <w:rPr>
          <w:spacing w:val="-1"/>
        </w:rPr>
        <w:t>会公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评</w:t>
      </w:r>
      <w:r>
        <w:rPr>
          <w:spacing w:val="-1"/>
        </w:rPr>
        <w:t>议，并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社</w:t>
      </w:r>
      <w:r>
        <w:rPr>
          <w:spacing w:val="-1"/>
        </w:rPr>
        <w:t>会公</w:t>
      </w:r>
      <w:r>
        <w:rPr>
          <w:rFonts w:ascii="宋体" w:hAnsi="宋体" w:cs="宋体" w:eastAsia="宋体" w:hint="default"/>
          <w:spacing w:val="-1"/>
        </w:rPr>
        <w:t>众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spacing w:val="-1"/>
        </w:rPr>
        <w:t>电</w:t>
      </w:r>
      <w:r>
        <w:rPr>
          <w:rFonts w:ascii="宋体" w:hAnsi="宋体" w:cs="宋体" w:eastAsia="宋体" w:hint="default"/>
          <w:spacing w:val="-1"/>
        </w:rPr>
        <w:t>话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传</w:t>
      </w:r>
      <w:r>
        <w:rPr>
          <w:spacing w:val="-1"/>
        </w:rPr>
        <w:t>真、</w:t>
      </w:r>
      <w:r>
        <w:rPr>
          <w:rFonts w:ascii="宋体" w:hAnsi="宋体" w:cs="宋体" w:eastAsia="宋体" w:hint="default"/>
          <w:spacing w:val="-1"/>
        </w:rPr>
        <w:t>邮箱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台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i/>
        </w:rPr>
        <w:t>方式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</w:t>
      </w:r>
      <w:r>
        <w:rPr>
          <w:rFonts w:ascii="宋体" w:hAnsi="宋体" w:cs="宋体" w:eastAsia="宋体" w:hint="default"/>
          <w:sz w:val="23"/>
          <w:szCs w:val="23"/>
        </w:rPr>
        <w:t>众与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z w:val="23"/>
          <w:szCs w:val="23"/>
        </w:rPr>
        <w:t>意见：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网站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建</w:t>
      </w:r>
      <w:r>
        <w:rPr>
          <w:rFonts w:ascii="宋体" w:hAnsi="宋体" w:cs="宋体" w:eastAsia="宋体" w:hint="default"/>
          <w:sz w:val="23"/>
          <w:szCs w:val="23"/>
        </w:rPr>
        <w:t>设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sz w:val="23"/>
          <w:szCs w:val="23"/>
        </w:rPr>
        <w:t>待</w:t>
      </w:r>
      <w:r>
        <w:rPr>
          <w:rFonts w:ascii="宋体" w:hAnsi="宋体" w:cs="宋体" w:eastAsia="宋体" w:hint="default"/>
          <w:sz w:val="23"/>
          <w:szCs w:val="23"/>
        </w:rPr>
        <w:t>加</w:t>
      </w:r>
      <w:r>
        <w:rPr>
          <w:rFonts w:ascii="宋体" w:hAnsi="宋体" w:cs="宋体" w:eastAsia="宋体" w:hint="default"/>
          <w:sz w:val="23"/>
          <w:szCs w:val="23"/>
        </w:rPr>
        <w:t>强</w:t>
      </w:r>
      <w:r>
        <w:rPr>
          <w:rFonts w:ascii="宋体" w:hAnsi="宋体" w:cs="宋体" w:eastAsia="宋体" w:hint="default"/>
          <w:sz w:val="23"/>
          <w:szCs w:val="23"/>
        </w:rPr>
        <w:t>，公司</w:t>
      </w:r>
      <w:r>
        <w:rPr>
          <w:rFonts w:ascii="宋体" w:hAnsi="宋体" w:cs="宋体" w:eastAsia="宋体" w:hint="default"/>
          <w:sz w:val="23"/>
          <w:szCs w:val="23"/>
        </w:rPr>
        <w:t>网站</w:t>
      </w:r>
      <w:r>
        <w:rPr>
          <w:rFonts w:ascii="宋体" w:hAnsi="宋体" w:cs="宋体" w:eastAsia="宋体" w:hint="default"/>
          <w:sz w:val="23"/>
          <w:szCs w:val="23"/>
        </w:rPr>
        <w:t>内容陈</w:t>
      </w:r>
      <w:r>
        <w:rPr>
          <w:rFonts w:ascii="宋体" w:hAnsi="宋体" w:cs="宋体" w:eastAsia="宋体" w:hint="default"/>
          <w:sz w:val="23"/>
          <w:szCs w:val="23"/>
        </w:rPr>
        <w:t>旧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更新</w:t>
      </w:r>
      <w:r>
        <w:rPr>
          <w:rFonts w:ascii="宋体" w:hAnsi="宋体" w:cs="宋体" w:eastAsia="宋体" w:hint="default"/>
          <w:i/>
          <w:sz w:val="23"/>
          <w:szCs w:val="23"/>
        </w:rPr>
        <w:t>工作</w:t>
      </w:r>
      <w:r>
        <w:rPr>
          <w:rFonts w:ascii="宋体" w:hAnsi="宋体" w:cs="宋体" w:eastAsia="宋体" w:hint="default"/>
          <w:sz w:val="23"/>
          <w:szCs w:val="23"/>
        </w:rPr>
        <w:t>较慢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7"/>
          <w:sz w:val="23"/>
          <w:szCs w:val="23"/>
        </w:rPr>
        <w:t> </w:t>
      </w:r>
      <w:r>
        <w:rPr>
          <w:rFonts w:ascii="宋体" w:hAnsi="宋体" w:cs="宋体" w:eastAsia="宋体" w:hint="default"/>
          <w:spacing w:val="17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sz w:val="23"/>
          <w:szCs w:val="23"/>
        </w:rPr>
        <w:t>情况：</w:t>
      </w:r>
      <w:r>
        <w:rPr>
          <w:rFonts w:ascii="宋体" w:hAnsi="宋体" w:cs="宋体" w:eastAsia="宋体" w:hint="default"/>
          <w:i/>
          <w:spacing w:val="-9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4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网站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设是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一项长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期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需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持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维护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更新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将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</w:p>
    <w:p>
      <w:pPr>
        <w:pStyle w:val="BodyText"/>
        <w:spacing w:line="364" w:lineRule="auto" w:before="30"/>
        <w:ind w:left="147" w:right="27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信息更新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高公司的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资者和</w:t>
      </w:r>
      <w:r>
        <w:rPr>
          <w:rFonts w:ascii="宋体" w:hAnsi="宋体" w:cs="宋体" w:eastAsia="宋体" w:hint="default"/>
          <w:spacing w:val="-2"/>
        </w:rPr>
        <w:t>社</w:t>
      </w:r>
      <w:r>
        <w:rPr>
          <w:spacing w:val="-2"/>
        </w:rPr>
        <w:t>会公</w:t>
      </w:r>
      <w:r>
        <w:rPr>
          <w:rFonts w:ascii="宋体" w:hAnsi="宋体" w:cs="宋体" w:eastAsia="宋体" w:hint="default"/>
          <w:spacing w:val="-2"/>
        </w:rPr>
        <w:t>众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了</w:t>
      </w:r>
      <w:r>
        <w:rPr>
          <w:spacing w:val="105"/>
        </w:rPr>
        <w:t> </w:t>
      </w:r>
      <w:r>
        <w:rPr>
          <w:rFonts w:ascii="宋体" w:hAnsi="宋体" w:cs="宋体" w:eastAsia="宋体" w:hint="default"/>
        </w:rPr>
        <w:t>解</w:t>
      </w:r>
      <w:r>
        <w:rPr/>
        <w:t>公司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spacing w:before="35"/>
        <w:ind w:left="703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出整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的整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sz w:val="23"/>
          <w:szCs w:val="23"/>
        </w:rPr>
        <w:t>落</w:t>
      </w:r>
      <w:r>
        <w:rPr>
          <w:rFonts w:ascii="宋体" w:hAnsi="宋体" w:cs="宋体" w:eastAsia="宋体" w:hint="default"/>
          <w:sz w:val="23"/>
          <w:szCs w:val="23"/>
        </w:rPr>
        <w:t>实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/>
        <w:ind w:left="147" w:right="0" w:firstLine="55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审监管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对公司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i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出的整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i/>
          <w:spacing w:val="-4"/>
        </w:rPr>
        <w:t>意见为：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你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以</w:t>
      </w:r>
      <w:r>
        <w:rPr/>
        <w:t>本次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动为</w:t>
      </w:r>
      <w:r>
        <w:rPr>
          <w:rFonts w:ascii="宋体" w:hAnsi="宋体" w:cs="宋体" w:eastAsia="宋体" w:hint="default"/>
        </w:rPr>
        <w:t>契</w:t>
      </w:r>
      <w:r>
        <w:rPr>
          <w:rFonts w:ascii="宋体" w:hAnsi="宋体" w:cs="宋体" w:eastAsia="宋体" w:hint="default"/>
          <w:i/>
        </w:rPr>
        <w:t>机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  <w:i/>
          <w:spacing w:val="53"/>
        </w:rPr>
        <w:t> 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/>
        <w:t>有</w:t>
      </w:r>
      <w:r>
        <w:rPr>
          <w:rFonts w:ascii="宋体" w:hAnsi="宋体" w:cs="宋体" w:eastAsia="宋体" w:hint="default"/>
          <w:i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/>
        <w:t>全并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执行上市</w:t>
      </w:r>
      <w:r>
        <w:rPr/>
        <w:t>公司</w:t>
      </w:r>
      <w:r>
        <w:rPr>
          <w:rFonts w:ascii="宋体" w:hAnsi="宋体" w:cs="宋体" w:eastAsia="宋体" w:hint="default"/>
        </w:rPr>
        <w:t>信息披露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管</w:t>
      </w:r>
      <w:r>
        <w:rPr>
          <w:spacing w:val="58"/>
        </w:rPr>
        <w:t> 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度，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大会、董事会和监事会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i/>
          <w:spacing w:val="-4"/>
        </w:rPr>
        <w:t>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强化</w:t>
      </w:r>
      <w:r>
        <w:rPr>
          <w:spacing w:val="-4"/>
        </w:rPr>
        <w:t>董事、</w:t>
      </w:r>
      <w:r>
        <w:rPr>
          <w:spacing w:val="-2"/>
        </w:rPr>
        <w:t> </w:t>
      </w:r>
      <w:r>
        <w:rPr/>
        <w:t>监事和高级管理人员的</w:t>
      </w:r>
      <w:r>
        <w:rPr>
          <w:rFonts w:ascii="宋体" w:hAnsi="宋体" w:cs="宋体" w:eastAsia="宋体" w:hint="default"/>
        </w:rPr>
        <w:t>勤勉尽</w:t>
      </w:r>
      <w:r>
        <w:rPr/>
        <w:t>责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步提</w:t>
      </w:r>
      <w:r>
        <w:rPr/>
        <w:t>高公司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left="703" w:right="0"/>
        <w:jc w:val="left"/>
      </w:pPr>
      <w:r>
        <w:rPr/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情况：</w:t>
      </w:r>
      <w:r>
        <w:rPr>
          <w:rFonts w:ascii="宋体" w:hAnsi="宋体" w:cs="宋体" w:eastAsia="宋体" w:hint="default"/>
          <w:i/>
          <w:spacing w:val="-99"/>
        </w:rPr>
        <w:t> </w:t>
      </w:r>
      <w:r>
        <w:rPr>
          <w:rFonts w:ascii="宋体" w:hAnsi="宋体" w:cs="宋体" w:eastAsia="宋体" w:hint="default"/>
          <w:spacing w:val="-99"/>
        </w:rPr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已</w:t>
      </w:r>
      <w:r>
        <w:rPr>
          <w:rFonts w:ascii="宋体" w:hAnsi="宋体" w:cs="宋体" w:eastAsia="宋体" w:hint="default"/>
          <w:spacing w:val="-6"/>
        </w:rPr>
        <w:t>建立</w:t>
      </w:r>
      <w:r>
        <w:rPr>
          <w:rFonts w:ascii="宋体" w:hAnsi="宋体" w:cs="宋体" w:eastAsia="宋体" w:hint="default"/>
          <w:spacing w:val="-6"/>
        </w:rPr>
        <w:t>《信息披露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募</w:t>
      </w:r>
      <w:r>
        <w:rPr>
          <w:rFonts w:ascii="宋体" w:hAnsi="宋体" w:cs="宋体" w:eastAsia="宋体" w:hint="default"/>
          <w:spacing w:val="-6"/>
        </w:rPr>
        <w:t>集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金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部</w:t>
      </w:r>
      <w:r>
        <w:rPr>
          <w:spacing w:val="-6"/>
        </w:rPr>
        <w:t>审</w:t>
      </w:r>
      <w:r>
        <w:rPr>
          <w:rFonts w:ascii="宋体" w:hAnsi="宋体" w:cs="宋体" w:eastAsia="宋体" w:hint="default"/>
          <w:i/>
          <w:spacing w:val="-6"/>
        </w:rPr>
        <w:t>计工作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</w:p>
    <w:p>
      <w:pPr>
        <w:pStyle w:val="BodyText"/>
        <w:spacing w:line="362" w:lineRule="auto" w:before="40"/>
        <w:ind w:left="147" w:right="24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i/>
          <w:spacing w:val="-1"/>
        </w:rPr>
        <w:t>总经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细</w:t>
      </w:r>
      <w:r>
        <w:rPr>
          <w:rFonts w:ascii="宋体" w:hAnsi="宋体" w:cs="宋体" w:eastAsia="宋体" w:hint="default"/>
          <w:spacing w:val="-1"/>
        </w:rPr>
        <w:t>则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度，并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步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治</w:t>
      </w:r>
      <w:r>
        <w:rPr>
          <w:rFonts w:ascii="宋体" w:hAnsi="宋体" w:cs="宋体" w:eastAsia="宋体" w:hint="default"/>
          <w:i/>
          <w:spacing w:val="93"/>
        </w:rPr>
        <w:t> 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i/>
          <w:spacing w:val="-1"/>
        </w:rPr>
        <w:t>股东</w:t>
      </w:r>
      <w:r>
        <w:rPr>
          <w:spacing w:val="-1"/>
        </w:rPr>
        <w:t>大会、董事会和监事会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强化</w:t>
      </w:r>
      <w:r>
        <w:rPr>
          <w:spacing w:val="-1"/>
        </w:rPr>
        <w:t>董事、监事和高级管理人员的</w:t>
      </w:r>
      <w:r>
        <w:rPr>
          <w:rFonts w:ascii="宋体" w:hAnsi="宋体" w:cs="宋体" w:eastAsia="宋体" w:hint="default"/>
          <w:spacing w:val="-1"/>
        </w:rPr>
        <w:t>勤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勉尽</w:t>
      </w:r>
      <w:r>
        <w:rPr/>
        <w:t>责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</w:rPr>
        <w:t>识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步提</w:t>
      </w:r>
      <w:r>
        <w:rPr/>
        <w:t>高公司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7"/>
        <w:ind w:left="147" w:right="243" w:firstLine="55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了内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制制</w:t>
      </w:r>
      <w:r>
        <w:rPr>
          <w:spacing w:val="-4"/>
        </w:rPr>
        <w:t>度、</w:t>
      </w:r>
      <w:r>
        <w:rPr>
          <w:rFonts w:ascii="宋体" w:hAnsi="宋体" w:cs="宋体" w:eastAsia="宋体" w:hint="default"/>
          <w:spacing w:val="-4"/>
        </w:rPr>
        <w:t>健</w:t>
      </w:r>
      <w:r>
        <w:rPr>
          <w:spacing w:val="-4"/>
        </w:rPr>
        <w:t>全了公司</w:t>
      </w:r>
      <w:r>
        <w:rPr>
          <w:rFonts w:ascii="宋体" w:hAnsi="宋体" w:cs="宋体" w:eastAsia="宋体" w:hint="default"/>
          <w:i/>
          <w:spacing w:val="-4"/>
        </w:rPr>
        <w:t>治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构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i/>
          <w:spacing w:val="-1"/>
        </w:rPr>
        <w:t>治</w:t>
      </w:r>
      <w:r>
        <w:rPr>
          <w:spacing w:val="-1"/>
        </w:rPr>
        <w:t>理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i/>
          <w:spacing w:val="-1"/>
        </w:rPr>
        <w:t>一项长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契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继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照《</w:t>
      </w:r>
      <w:r>
        <w:rPr>
          <w:spacing w:val="-1"/>
        </w:rPr>
        <w:t>公司法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i/>
          <w:spacing w:val="-1"/>
        </w:rPr>
        <w:t>券</w:t>
      </w:r>
      <w:r>
        <w:rPr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和</w:t>
      </w:r>
      <w:r>
        <w:rPr>
          <w:spacing w:val="91"/>
        </w:rPr>
        <w:t> 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证监会有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律</w:t>
      </w:r>
      <w:r>
        <w:rPr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制制</w:t>
      </w:r>
      <w:r>
        <w:rPr>
          <w:spacing w:val="-1"/>
        </w:rPr>
        <w:t>度，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i/>
          <w:spacing w:val="-1"/>
        </w:rPr>
        <w:t>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  <w:i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7"/>
        <w:ind w:right="0"/>
        <w:jc w:val="left"/>
      </w:pPr>
      <w:r>
        <w:rPr/>
        <w:t>二、董事</w:t>
      </w:r>
      <w:r>
        <w:rPr>
          <w:rFonts w:ascii="宋体" w:hAnsi="宋体" w:cs="宋体" w:eastAsia="宋体" w:hint="default"/>
          <w:i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董事和其</w:t>
      </w:r>
      <w:r>
        <w:rPr>
          <w:rFonts w:ascii="宋体" w:hAnsi="宋体" w:cs="宋体" w:eastAsia="宋体" w:hint="default"/>
        </w:rPr>
        <w:t>他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责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和完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</w:p>
    <w:p>
      <w:pPr>
        <w:pStyle w:val="BodyText"/>
        <w:spacing w:line="360" w:lineRule="auto" w:before="30"/>
        <w:ind w:left="147" w:right="280"/>
        <w:jc w:val="both"/>
      </w:pP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董事会会议，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遵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决策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，在其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内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/>
        <w:t>，全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促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/>
        <w:t>议的</w:t>
      </w:r>
      <w:r>
        <w:rPr>
          <w:rFonts w:ascii="宋体" w:hAnsi="宋体" w:cs="宋体" w:eastAsia="宋体" w:hint="default"/>
        </w:rPr>
        <w:t>执行</w:t>
      </w:r>
      <w:r>
        <w:rPr/>
        <w:t>。</w:t>
      </w:r>
    </w:p>
    <w:p>
      <w:pPr>
        <w:pStyle w:val="BodyText"/>
        <w:spacing w:line="240" w:lineRule="auto" w:before="4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i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勤勉尽</w:t>
      </w:r>
      <w:r>
        <w:rPr/>
        <w:t>责、</w:t>
      </w:r>
      <w:r>
        <w:rPr>
          <w:rFonts w:ascii="宋体" w:hAnsi="宋体" w:cs="宋体" w:eastAsia="宋体" w:hint="default"/>
        </w:rPr>
        <w:t>忠</w:t>
      </w:r>
      <w:r>
        <w:rPr/>
        <w:t>实</w:t>
      </w:r>
      <w:r>
        <w:rPr>
          <w:rFonts w:ascii="宋体" w:hAnsi="宋体" w:cs="宋体" w:eastAsia="宋体" w:hint="default"/>
        </w:rPr>
        <w:t>履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0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出席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会议，</w:t>
      </w:r>
      <w:r>
        <w:rPr>
          <w:rFonts w:ascii="宋体" w:hAnsi="宋体" w:cs="宋体" w:eastAsia="宋体" w:hint="default"/>
        </w:rPr>
        <w:t>认</w:t>
      </w:r>
      <w:r>
        <w:rPr/>
        <w:t>真审议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各</w:t>
      </w:r>
      <w:r>
        <w:rPr/>
        <w:t>自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角</w:t>
      </w:r>
      <w:r>
        <w:rPr/>
        <w:t>度，</w:t>
      </w:r>
      <w:r>
        <w:rPr>
          <w:rFonts w:ascii="宋体" w:hAnsi="宋体" w:cs="宋体" w:eastAsia="宋体" w:hint="default"/>
          <w:i/>
        </w:rPr>
        <w:t>为</w:t>
      </w:r>
      <w:r>
        <w:rPr/>
        <w:t>公司的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  <w:spacing w:val="58"/>
        </w:rPr>
        <w:t> 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理的</w:t>
      </w:r>
      <w:r>
        <w:rPr>
          <w:rFonts w:ascii="宋体" w:hAnsi="宋体" w:cs="宋体" w:eastAsia="宋体" w:hint="default"/>
          <w:i/>
          <w:spacing w:val="-4"/>
        </w:rPr>
        <w:t>意见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spacing w:val="-4"/>
        </w:rPr>
        <w:t>议，对公司</w:t>
      </w:r>
      <w:r>
        <w:rPr>
          <w:rFonts w:ascii="宋体" w:hAnsi="宋体" w:cs="宋体" w:eastAsia="宋体" w:hint="default"/>
          <w:spacing w:val="-4"/>
        </w:rPr>
        <w:t>累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担保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聘 </w:t>
      </w:r>
      <w:r>
        <w:rPr>
          <w:rFonts w:ascii="宋体" w:hAnsi="宋体" w:cs="宋体" w:eastAsia="宋体" w:hint="default"/>
        </w:rPr>
        <w:t>2007 </w:t>
      </w:r>
      <w:r>
        <w:rPr>
          <w:spacing w:val="-5"/>
        </w:rPr>
        <w:t>年度审</w:t>
      </w:r>
      <w:r>
        <w:rPr>
          <w:rFonts w:ascii="宋体" w:hAnsi="宋体" w:cs="宋体" w:eastAsia="宋体" w:hint="default"/>
          <w:i/>
          <w:spacing w:val="-5"/>
        </w:rPr>
        <w:t>计机构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、董事会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/>
        <w:t>、</w:t>
      </w:r>
      <w:r>
        <w:rPr>
          <w:rFonts w:ascii="宋体" w:hAnsi="宋体" w:cs="宋体" w:eastAsia="宋体" w:hint="default"/>
        </w:rPr>
        <w:t>聘</w:t>
      </w:r>
      <w:r>
        <w:rPr/>
        <w:t>任高管人员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/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/>
        <w:t>。</w:t>
      </w:r>
      <w:r>
        <w:rPr>
          <w:rFonts w:ascii="宋体" w:hAnsi="宋体" w:cs="宋体" w:eastAsia="宋体" w:hint="default"/>
          <w:spacing w:val="-3"/>
        </w:rPr>
        <w:t> </w:t>
      </w:r>
      <w:r>
        <w:rPr>
          <w:rFonts w:ascii="宋体" w:hAnsi="宋体" w:cs="宋体" w:eastAsia="宋体" w:hint="default"/>
          <w:spacing w:val="2"/>
        </w:rPr>
        <w:t> </w:t>
      </w:r>
      <w:r>
        <w:rPr>
          <w:rFonts w:ascii="宋体" w:hAnsi="宋体" w:cs="宋体" w:eastAsia="宋体" w:hint="default"/>
          <w:spacing w:val="-3"/>
        </w:rPr>
        <w:t> 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55" w:lineRule="auto" w:before="30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董事对公司本年度董事会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及公司其</w:t>
      </w:r>
      <w:r>
        <w:rPr>
          <w:rFonts w:ascii="宋体" w:hAnsi="宋体" w:cs="宋体" w:eastAsia="宋体" w:hint="default"/>
        </w:rPr>
        <w:t>他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/>
        <w:t>出异议。</w:t>
      </w:r>
      <w:r>
        <w:rPr>
          <w:spacing w:val="11"/>
        </w:rPr>
        <w:t> </w:t>
      </w:r>
      <w:r>
        <w:rPr>
          <w:rFonts w:ascii="宋体" w:hAnsi="宋体" w:cs="宋体" w:eastAsia="宋体" w:hint="default"/>
          <w:spacing w:val="11"/>
          <w:sz w:val="19"/>
          <w:szCs w:val="19"/>
        </w:rPr>
      </w:r>
      <w:r>
        <w:rPr>
          <w:spacing w:val="-2"/>
        </w:rPr>
        <w:t>公司全体董事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板</w:t>
      </w:r>
      <w:r>
        <w:rPr>
          <w:rFonts w:ascii="宋体" w:hAnsi="宋体" w:cs="宋体" w:eastAsia="宋体" w:hint="default"/>
          <w:spacing w:val="-2"/>
        </w:rPr>
        <w:t>块</w:t>
      </w:r>
      <w:r>
        <w:rPr>
          <w:rFonts w:ascii="宋体" w:hAnsi="宋体" w:cs="宋体" w:eastAsia="宋体" w:hint="default"/>
          <w:spacing w:val="-2"/>
        </w:rPr>
        <w:t>上市</w:t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spacing w:val="-2"/>
        </w:rPr>
        <w:t>行</w:t>
      </w:r>
    </w:p>
    <w:p>
      <w:pPr>
        <w:pStyle w:val="BodyText"/>
        <w:spacing w:line="362" w:lineRule="auto" w:before="40"/>
        <w:ind w:left="147" w:right="680"/>
        <w:jc w:val="both"/>
      </w:pP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诚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守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勤勉尽</w:t>
      </w:r>
      <w:r>
        <w:rPr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spacing w:val="-2"/>
        </w:rPr>
        <w:t>出席公司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的会议，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真审议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董事会议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，审</w:t>
      </w:r>
      <w:r>
        <w:rPr>
          <w:rFonts w:ascii="宋体" w:hAnsi="宋体" w:cs="宋体" w:eastAsia="宋体" w:hint="default"/>
          <w:spacing w:val="-2"/>
        </w:rPr>
        <w:t>慎</w:t>
      </w:r>
      <w:r>
        <w:rPr>
          <w:rFonts w:ascii="宋体" w:hAnsi="宋体" w:cs="宋体" w:eastAsia="宋体" w:hint="default"/>
          <w:spacing w:val="-2"/>
        </w:rPr>
        <w:t>决策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spacing w:val="-2"/>
        </w:rPr>
        <w:t>公司和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特</w:t>
      </w:r>
      <w:r>
        <w:rPr/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  <w:i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。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了</w:t>
      </w:r>
      <w:r>
        <w:rPr>
          <w:rFonts w:ascii="宋体" w:hAnsi="宋体" w:cs="宋体" w:eastAsia="宋体" w:hint="default"/>
        </w:rPr>
        <w:t>11</w:t>
      </w:r>
      <w:r>
        <w:rPr/>
        <w:t>次会议，董事出席董事会会议</w:t>
      </w:r>
      <w:r>
        <w:rPr>
          <w:rFonts w:ascii="宋体" w:hAnsi="宋体" w:cs="宋体" w:eastAsia="宋体" w:hint="default"/>
          <w:i/>
        </w:rPr>
        <w:t>情况：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258"/>
        <w:gridCol w:w="1253"/>
        <w:gridCol w:w="1255"/>
        <w:gridCol w:w="1255"/>
        <w:gridCol w:w="1253"/>
        <w:gridCol w:w="1579"/>
      </w:tblGrid>
      <w:tr>
        <w:trPr>
          <w:trHeight w:val="53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亲自出席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席次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67" w:right="0" w:hanging="96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20"/>
                <w:szCs w:val="20"/>
              </w:rPr>
              <w:t>亲自出席会议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阎永江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5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孟令富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毕立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吴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群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王</w:t>
              <w:tab/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11</w:t>
            </w:r>
            <w:r>
              <w:rPr>
                <w:rFonts w:ascii="Times New Roman"/>
                <w:spacing w:val="-6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崔树军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58" w:hRule="exac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黄显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3"/>
              <w:ind w:right="11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67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line="364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7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8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、人员、资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分开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，公司内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</w:p>
    <w:p>
      <w:pPr>
        <w:spacing w:before="30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善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z w:val="23"/>
          <w:szCs w:val="23"/>
        </w:rPr>
        <w:t>、完整的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及自</w:t>
      </w:r>
      <w:r>
        <w:rPr>
          <w:rFonts w:ascii="宋体" w:hAnsi="宋体" w:cs="宋体" w:eastAsia="宋体" w:hint="default"/>
          <w:i/>
          <w:sz w:val="23"/>
          <w:szCs w:val="23"/>
        </w:rPr>
        <w:t>主经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能力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采购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及其</w:t>
      </w:r>
    </w:p>
    <w:p>
      <w:pPr>
        <w:spacing w:before="3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关联</w:t>
      </w:r>
      <w:r>
        <w:rPr>
          <w:rFonts w:ascii="宋体" w:hAnsi="宋体" w:cs="宋体" w:eastAsia="宋体" w:hint="default"/>
          <w:sz w:val="23"/>
          <w:szCs w:val="23"/>
        </w:rPr>
        <w:t>企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本公司不存在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竞争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完整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rFonts w:ascii="宋体" w:hAnsi="宋体" w:cs="宋体" w:eastAsia="宋体" w:hint="default"/>
          <w:spacing w:val="-2"/>
        </w:rPr>
        <w:t>产权</w:t>
      </w:r>
      <w:r>
        <w:rPr>
          <w:rFonts w:ascii="宋体" w:hAnsi="宋体" w:cs="宋体" w:eastAsia="宋体" w:hint="default"/>
          <w:i/>
          <w:spacing w:val="-2"/>
        </w:rPr>
        <w:t>关系明</w:t>
      </w:r>
      <w:r>
        <w:rPr>
          <w:spacing w:val="-2"/>
        </w:rPr>
        <w:t>确，公司的资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资源不存在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占</w:t>
      </w:r>
    </w:p>
    <w:p>
      <w:pPr>
        <w:pStyle w:val="BodyText"/>
        <w:spacing w:line="240" w:lineRule="auto" w:before="4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支配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。公司的资</w:t>
      </w:r>
      <w:r>
        <w:rPr>
          <w:rFonts w:ascii="宋体" w:hAnsi="宋体" w:cs="宋体" w:eastAsia="宋体" w:hint="default"/>
        </w:rPr>
        <w:t>产</w:t>
      </w:r>
      <w:r>
        <w:rPr/>
        <w:t>完整，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设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7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备</w:t>
      </w:r>
      <w:r>
        <w:rPr/>
        <w:t>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等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，公司对所有资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拥</w:t>
      </w:r>
      <w:r>
        <w:rPr/>
        <w:t>有完全的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制与支配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队伍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spacing w:val="-2"/>
        </w:rPr>
        <w:t>了完</w:t>
      </w:r>
    </w:p>
    <w:p>
      <w:pPr>
        <w:pStyle w:val="BodyText"/>
        <w:spacing w:line="362" w:lineRule="auto" w:before="30"/>
        <w:ind w:left="147" w:right="0"/>
        <w:jc w:val="left"/>
        <w:rPr>
          <w:rFonts w:ascii="宋体" w:hAnsi="宋体" w:cs="宋体" w:eastAsia="宋体" w:hint="default"/>
        </w:rPr>
      </w:pPr>
      <w:r>
        <w:rPr/>
        <w:t>整的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  <w:i/>
        </w:rPr>
        <w:t>动</w:t>
      </w:r>
      <w:r>
        <w:rPr/>
        <w:t>、人事及</w:t>
      </w:r>
      <w:r>
        <w:rPr>
          <w:rFonts w:ascii="宋体" w:hAnsi="宋体" w:cs="宋体" w:eastAsia="宋体" w:hint="default"/>
          <w:i/>
        </w:rPr>
        <w:t>工</w:t>
      </w:r>
      <w:r>
        <w:rPr/>
        <w:t>资管理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/>
        <w:t>度，公司人员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；</w:t>
      </w:r>
      <w:r>
        <w:rPr/>
        <w:t>公司董事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，没有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单位</w:t>
      </w:r>
      <w:r>
        <w:rPr/>
        <w:t>的法人</w:t>
      </w:r>
      <w:r>
        <w:rPr>
          <w:rFonts w:ascii="宋体" w:hAnsi="宋体" w:cs="宋体" w:eastAsia="宋体" w:hint="default"/>
          <w:i/>
        </w:rPr>
        <w:t>代表</w:t>
      </w:r>
      <w:r>
        <w:rPr>
          <w:rFonts w:ascii="宋体" w:hAnsi="宋体" w:cs="宋体" w:eastAsia="宋体" w:hint="default"/>
        </w:rPr>
        <w:t>；</w:t>
      </w:r>
      <w:r>
        <w:rPr/>
        <w:t>公司的</w:t>
      </w:r>
      <w:r>
        <w:rPr>
          <w:rFonts w:ascii="宋体" w:hAnsi="宋体" w:cs="宋体" w:eastAsia="宋体" w:hint="default"/>
          <w:i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  <w:i/>
        </w:rPr>
        <w:t>总经</w:t>
      </w:r>
      <w:r>
        <w:rPr/>
        <w:t>理、</w:t>
      </w:r>
      <w:r>
        <w:rPr>
          <w:rFonts w:ascii="宋体" w:hAnsi="宋体" w:cs="宋体" w:eastAsia="宋体" w:hint="default"/>
          <w:i/>
        </w:rPr>
        <w:t>财务总</w:t>
      </w:r>
      <w:r>
        <w:rPr/>
        <w:t>监、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i/>
        </w:rPr>
        <w:t>总</w:t>
      </w:r>
      <w:r>
        <w:rPr/>
        <w:t>监和</w:t>
      </w:r>
      <w:r>
        <w:rPr>
          <w:spacing w:val="16"/>
        </w:rPr>
        <w:t> </w:t>
      </w:r>
      <w:r>
        <w:rPr/>
        <w:t>董事会</w:t>
      </w:r>
      <w:r>
        <w:rPr>
          <w:rFonts w:ascii="宋体" w:hAnsi="宋体" w:cs="宋体" w:eastAsia="宋体" w:hint="default"/>
          <w:i/>
        </w:rPr>
        <w:t>秘书</w:t>
      </w:r>
      <w:r>
        <w:rPr>
          <w:rFonts w:ascii="宋体" w:hAnsi="宋体" w:cs="宋体" w:eastAsia="宋体" w:hint="default"/>
        </w:rPr>
        <w:t>均</w:t>
      </w:r>
      <w:r>
        <w:rPr/>
        <w:t>在公司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工作</w:t>
      </w:r>
      <w:r>
        <w:rPr/>
        <w:t>并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薪酬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/>
        <w:t>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领薪</w:t>
      </w:r>
      <w:r>
        <w:rPr/>
        <w:t>，</w:t>
      </w:r>
      <w:r>
        <w:rPr>
          <w:rFonts w:ascii="宋体" w:hAnsi="宋体" w:cs="宋体" w:eastAsia="宋体" w:hint="default"/>
        </w:rPr>
        <w:t>兼</w:t>
      </w:r>
      <w:r>
        <w:rPr/>
        <w:t>任</w:t>
      </w:r>
      <w:r>
        <w:rPr>
          <w:rFonts w:ascii="宋体" w:hAnsi="宋体" w:cs="宋体" w:eastAsia="宋体" w:hint="default"/>
        </w:rPr>
        <w:t>除</w:t>
      </w:r>
      <w:r>
        <w:rPr/>
        <w:t>董事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的任</w:t>
      </w:r>
      <w:r>
        <w:rPr>
          <w:spacing w:val="17"/>
        </w:rPr>
        <w:t> </w:t>
      </w:r>
      <w:r>
        <w:rPr>
          <w:spacing w:val="-4"/>
        </w:rPr>
        <w:t>何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务</w:t>
      </w:r>
      <w:r>
        <w:rPr>
          <w:spacing w:val="-4"/>
        </w:rPr>
        <w:t>。公司董事、监事及高级管理人员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spacing w:val="2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合</w:t>
      </w:r>
      <w:r>
        <w:rPr/>
        <w:t>法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</w:t>
      </w:r>
      <w:r>
        <w:rPr/>
        <w:t>，不存在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干预</w:t>
      </w:r>
      <w:r>
        <w:rPr/>
        <w:t>公司董事会和</w:t>
      </w:r>
      <w:r>
        <w:rPr>
          <w:rFonts w:ascii="宋体" w:hAnsi="宋体" w:cs="宋体" w:eastAsia="宋体" w:hint="default"/>
          <w:i/>
        </w:rPr>
        <w:t>股东</w:t>
      </w:r>
      <w:r>
        <w:rPr/>
        <w:t>大会人事任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机构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公司董事会、监事会、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i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职能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责、人员</w:t>
      </w:r>
      <w:r>
        <w:rPr>
          <w:rFonts w:ascii="宋体" w:hAnsi="宋体" w:cs="宋体" w:eastAsia="宋体" w:hint="default"/>
          <w:spacing w:val="-2"/>
        </w:rPr>
        <w:t>等</w:t>
      </w:r>
    </w:p>
    <w:p>
      <w:pPr>
        <w:pStyle w:val="BodyText"/>
        <w:spacing w:line="360" w:lineRule="auto" w:before="4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之间</w:t>
      </w:r>
      <w:r>
        <w:rPr>
          <w:spacing w:val="-2"/>
        </w:rPr>
        <w:t>完全</w:t>
      </w:r>
      <w:r>
        <w:rPr>
          <w:rFonts w:ascii="宋体" w:hAnsi="宋体" w:cs="宋体" w:eastAsia="宋体" w:hint="default"/>
          <w:spacing w:val="-2"/>
        </w:rPr>
        <w:t>分开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</w:t>
      </w:r>
      <w:r>
        <w:rPr>
          <w:spacing w:val="-2"/>
        </w:rPr>
        <w:t>及其</w:t>
      </w:r>
      <w:r>
        <w:rPr>
          <w:rFonts w:ascii="宋体" w:hAnsi="宋体" w:cs="宋体" w:eastAsia="宋体" w:hint="default"/>
          <w:spacing w:val="-2"/>
        </w:rPr>
        <w:t>职能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本公司、及本公司的</w:t>
      </w:r>
      <w:r>
        <w:rPr>
          <w:rFonts w:ascii="宋体" w:hAnsi="宋体" w:cs="宋体" w:eastAsia="宋体" w:hint="default"/>
          <w:spacing w:val="-2"/>
        </w:rPr>
        <w:t>职能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间</w:t>
      </w:r>
      <w:r>
        <w:rPr/>
        <w:t>没有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下</w:t>
      </w:r>
      <w:r>
        <w:rPr/>
        <w:t>级</w:t>
      </w:r>
      <w:r>
        <w:rPr>
          <w:rFonts w:ascii="宋体" w:hAnsi="宋体" w:cs="宋体" w:eastAsia="宋体" w:hint="default"/>
          <w:i/>
        </w:rPr>
        <w:t>关系</w:t>
      </w:r>
      <w:r>
        <w:rPr/>
        <w:t>，不存在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>
          <w:rFonts w:ascii="宋体" w:hAnsi="宋体" w:cs="宋体" w:eastAsia="宋体" w:hint="default"/>
        </w:rPr>
        <w:t>影响</w:t>
      </w:r>
      <w:r>
        <w:rPr/>
        <w:t>本公司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性的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象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5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spacing w:val="-2"/>
        </w:rPr>
        <w:t>全的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spacing w:val="-2"/>
        </w:rPr>
        <w:t>、会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，不存在</w:t>
      </w:r>
    </w:p>
    <w:p>
      <w:pPr>
        <w:spacing w:line="360" w:lineRule="auto" w:before="40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干预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。公司在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，不存在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共</w:t>
      </w:r>
      <w:r>
        <w:rPr>
          <w:rFonts w:ascii="宋体" w:hAnsi="宋体" w:cs="宋体" w:eastAsia="宋体" w:hint="default"/>
          <w:sz w:val="23"/>
          <w:szCs w:val="23"/>
        </w:rPr>
        <w:t>用银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账户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申</w:t>
      </w:r>
      <w:r>
        <w:rPr>
          <w:rFonts w:ascii="宋体" w:hAnsi="宋体" w:cs="宋体" w:eastAsia="宋体" w:hint="default"/>
          <w:sz w:val="23"/>
          <w:szCs w:val="23"/>
        </w:rPr>
        <w:t>报和</w:t>
      </w:r>
      <w:r>
        <w:rPr>
          <w:rFonts w:ascii="宋体" w:hAnsi="宋体" w:cs="宋体" w:eastAsia="宋体" w:hint="default"/>
          <w:sz w:val="23"/>
          <w:szCs w:val="23"/>
        </w:rPr>
        <w:t>履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纳</w:t>
      </w:r>
      <w:r>
        <w:rPr>
          <w:rFonts w:ascii="宋体" w:hAnsi="宋体" w:cs="宋体" w:eastAsia="宋体" w:hint="default"/>
          <w:sz w:val="23"/>
          <w:szCs w:val="23"/>
        </w:rPr>
        <w:t>税</w:t>
      </w:r>
      <w:r>
        <w:rPr>
          <w:rFonts w:ascii="宋体" w:hAnsi="宋体" w:cs="宋体" w:eastAsia="宋体" w:hint="default"/>
          <w:sz w:val="23"/>
          <w:szCs w:val="23"/>
        </w:rPr>
        <w:t>义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40"/>
        <w:ind w:right="0"/>
        <w:jc w:val="left"/>
      </w:pPr>
      <w:r>
        <w:rPr/>
        <w:t>四、公司内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/>
        <w:t>和</w:t>
      </w:r>
      <w:r>
        <w:rPr>
          <w:rFonts w:ascii="宋体" w:hAnsi="宋体" w:cs="宋体" w:eastAsia="宋体" w:hint="default"/>
        </w:rPr>
        <w:t>健</w:t>
      </w:r>
      <w:r>
        <w:rPr/>
        <w:t>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《深圳</w:t>
      </w:r>
      <w:r>
        <w:rPr>
          <w:spacing w:val="-2"/>
        </w:rPr>
        <w:t>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票上市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会</w:t>
      </w:r>
    </w:p>
    <w:p>
      <w:pPr>
        <w:pStyle w:val="BodyText"/>
        <w:spacing w:line="362" w:lineRule="auto" w:before="3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《企</w:t>
      </w:r>
      <w:r>
        <w:rPr>
          <w:rFonts w:ascii="宋体" w:hAnsi="宋体" w:cs="宋体" w:eastAsia="宋体" w:hint="default"/>
          <w:i/>
        </w:rPr>
        <w:t>业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股东</w:t>
      </w:r>
      <w:r>
        <w:rPr/>
        <w:t>大会议事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董事会议事</w:t>
      </w:r>
      <w:r>
        <w:rPr>
          <w:spacing w:val="22"/>
        </w:rPr>
        <w:t> </w:t>
      </w:r>
      <w:r>
        <w:rPr>
          <w:spacing w:val="22"/>
        </w:rPr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监事会议事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总经</w:t>
      </w:r>
      <w:r>
        <w:rPr/>
        <w:t>理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spacing w:val="17"/>
        </w:rPr>
        <w:t> </w:t>
      </w:r>
      <w:r>
        <w:rPr>
          <w:spacing w:val="17"/>
        </w:rPr>
      </w:r>
      <w:r>
        <w:rPr>
          <w:rFonts w:ascii="宋体" w:hAnsi="宋体" w:cs="宋体" w:eastAsia="宋体" w:hint="default"/>
          <w:i/>
        </w:rPr>
        <w:t>秘书工作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重大</w:t>
      </w:r>
      <w:r>
        <w:rPr>
          <w:rFonts w:ascii="宋体" w:hAnsi="宋体" w:cs="宋体" w:eastAsia="宋体" w:hint="default"/>
        </w:rPr>
        <w:t>信息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报告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章使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审</w:t>
      </w:r>
      <w:r>
        <w:rPr>
          <w:rFonts w:ascii="宋体" w:hAnsi="宋体" w:cs="宋体" w:eastAsia="宋体" w:hint="default"/>
          <w:i/>
        </w:rPr>
        <w:t>计工作</w:t>
      </w:r>
      <w:r>
        <w:rPr>
          <w:rFonts w:ascii="宋体" w:hAnsi="宋体" w:cs="宋体" w:eastAsia="宋体" w:hint="default"/>
          <w:i/>
          <w:spacing w:val="16"/>
        </w:rPr>
        <w:t> </w:t>
      </w:r>
      <w:r>
        <w:rPr>
          <w:rFonts w:ascii="宋体" w:hAnsi="宋体" w:cs="宋体" w:eastAsia="宋体" w:hint="default"/>
          <w:i/>
          <w:spacing w:val="16"/>
        </w:rPr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  <w:i/>
        </w:rPr>
        <w:t>关系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《信息披露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/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  <w:i/>
          <w:spacing w:val="27"/>
        </w:rPr>
        <w:t> </w:t>
      </w:r>
      <w:r>
        <w:rPr>
          <w:rFonts w:ascii="宋体" w:hAnsi="宋体" w:cs="宋体" w:eastAsia="宋体" w:hint="default"/>
          <w:i/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列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度，公司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体</w:t>
      </w:r>
      <w:r>
        <w:rPr>
          <w:rFonts w:ascii="宋体" w:hAnsi="宋体" w:cs="宋体" w:eastAsia="宋体" w:hint="default"/>
          <w:i/>
          <w:spacing w:val="-4"/>
        </w:rPr>
        <w:t>系经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册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建立</w:t>
      </w:r>
      <w:r>
        <w:rPr/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i/>
        </w:rPr>
        <w:t>为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/>
        <w:t>全、有</w:t>
      </w:r>
      <w:r>
        <w:rPr>
          <w:rFonts w:ascii="宋体" w:hAnsi="宋体" w:cs="宋体" w:eastAsia="宋体" w:hint="default"/>
        </w:rPr>
        <w:t>效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度体</w:t>
      </w:r>
      <w:r>
        <w:rPr>
          <w:rFonts w:ascii="宋体" w:hAnsi="宋体" w:cs="宋体" w:eastAsia="宋体" w:hint="default"/>
          <w:i/>
        </w:rPr>
        <w:t>系</w:t>
      </w:r>
      <w:r>
        <w:rPr/>
        <w:t>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后均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了有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贯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执行</w:t>
      </w:r>
      <w:r>
        <w:rPr/>
        <w:t>，对公司的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/>
        <w:t>了有</w:t>
      </w:r>
      <w:r>
        <w:rPr>
          <w:rFonts w:ascii="宋体" w:hAnsi="宋体" w:cs="宋体" w:eastAsia="宋体" w:hint="default"/>
        </w:rPr>
        <w:t>效</w:t>
      </w:r>
      <w:r>
        <w:rPr/>
        <w:t>的监</w:t>
      </w:r>
      <w:r>
        <w:rPr>
          <w:rFonts w:ascii="宋体" w:hAnsi="宋体" w:cs="宋体" w:eastAsia="宋体" w:hint="default"/>
        </w:rPr>
        <w:t>督</w:t>
      </w:r>
      <w:r>
        <w:rPr/>
        <w:t>、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和</w:t>
      </w:r>
      <w:r>
        <w:rPr>
          <w:rFonts w:ascii="宋体" w:hAnsi="宋体" w:cs="宋体" w:eastAsia="宋体" w:hint="default"/>
        </w:rPr>
        <w:t>指</w:t>
      </w:r>
      <w:r>
        <w:rPr/>
        <w:t>导的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、内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度的</w:t>
      </w:r>
      <w:r>
        <w:rPr>
          <w:rFonts w:ascii="宋体" w:hAnsi="宋体" w:cs="宋体" w:eastAsia="宋体" w:hint="default"/>
          <w:sz w:val="23"/>
          <w:szCs w:val="23"/>
        </w:rPr>
        <w:t>建</w:t>
      </w:r>
      <w:r>
        <w:rPr>
          <w:rFonts w:ascii="宋体" w:hAnsi="宋体" w:cs="宋体" w:eastAsia="宋体" w:hint="default"/>
          <w:sz w:val="23"/>
          <w:szCs w:val="23"/>
        </w:rPr>
        <w:t>设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执行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5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7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部受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导，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45"/>
        <w:ind w:left="147" w:right="0"/>
        <w:jc w:val="left"/>
      </w:pPr>
      <w:r>
        <w:rPr/>
        <w:t>会审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  <w:i/>
        </w:rPr>
        <w:t>负</w:t>
      </w:r>
      <w:r>
        <w:rPr/>
        <w:t>责并报告</w:t>
      </w:r>
      <w:r>
        <w:rPr>
          <w:rFonts w:ascii="宋体" w:hAnsi="宋体" w:cs="宋体" w:eastAsia="宋体" w:hint="default"/>
          <w:i/>
        </w:rPr>
        <w:t>工作</w:t>
      </w:r>
      <w:r>
        <w:rPr/>
        <w:t>，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/>
        <w:t>监事会的监</w:t>
      </w:r>
      <w:r>
        <w:rPr>
          <w:rFonts w:ascii="宋体" w:hAnsi="宋体" w:cs="宋体" w:eastAsia="宋体" w:hint="default"/>
        </w:rPr>
        <w:t>督</w:t>
      </w:r>
      <w:r>
        <w:rPr/>
        <w:t>和</w:t>
      </w:r>
      <w:r>
        <w:rPr>
          <w:rFonts w:ascii="宋体" w:hAnsi="宋体" w:cs="宋体" w:eastAsia="宋体" w:hint="default"/>
        </w:rPr>
        <w:t>指</w:t>
      </w:r>
      <w:r>
        <w:rPr/>
        <w:t>导，不</w:t>
      </w:r>
      <w:r>
        <w:rPr>
          <w:rFonts w:ascii="宋体" w:hAnsi="宋体" w:cs="宋体" w:eastAsia="宋体" w:hint="default"/>
        </w:rPr>
        <w:t>受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和个人的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涉</w:t>
      </w:r>
      <w:r>
        <w:rPr/>
        <w:t>。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 w:before="33"/>
        <w:ind w:left="147" w:right="1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其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职能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对公司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的管理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spacing w:val="-2"/>
        </w:rPr>
        <w:t>全完整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对会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i/>
          <w:spacing w:val="99"/>
        </w:rPr>
        <w:t> 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spacing w:val="-2"/>
        </w:rPr>
        <w:t>的真实、准确、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i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筹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的资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源及</w:t>
      </w:r>
      <w:r>
        <w:rPr>
          <w:spacing w:val="95"/>
        </w:rPr>
        <w:t> 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对公司高级管理人员的任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spacing w:val="-2"/>
        </w:rPr>
        <w:t>责任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对公司内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度的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spacing w:val="-2"/>
        </w:rPr>
        <w:t>全和有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执行国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100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/>
        <w:t>公司有</w:t>
      </w:r>
      <w:r>
        <w:rPr>
          <w:rFonts w:ascii="宋体" w:hAnsi="宋体" w:cs="宋体" w:eastAsia="宋体" w:hint="default"/>
          <w:i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3"/>
        <w:ind w:left="147" w:right="14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 </w:t>
      </w:r>
      <w:r>
        <w:rPr/>
        <w:t>年度，审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审</w:t>
      </w:r>
      <w:r>
        <w:rPr>
          <w:rFonts w:ascii="宋体" w:hAnsi="宋体" w:cs="宋体" w:eastAsia="宋体" w:hint="default"/>
          <w:i/>
        </w:rPr>
        <w:t>计工作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/>
        <w:t>和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spacing w:val="-3"/>
        </w:rPr>
        <w:t>年度内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i/>
          <w:spacing w:val="-3"/>
        </w:rPr>
        <w:t>计工作</w:t>
      </w:r>
      <w:r>
        <w:rPr>
          <w:rFonts w:ascii="宋体" w:hAnsi="宋体" w:cs="宋体" w:eastAsia="宋体" w:hint="default"/>
          <w:i/>
          <w:spacing w:val="-5"/>
          <w:w w:val="102"/>
        </w:rPr>
        <w:t> </w:t>
      </w:r>
      <w:r>
        <w:rPr>
          <w:rFonts w:ascii="宋体" w:hAnsi="宋体" w:cs="宋体" w:eastAsia="宋体" w:hint="default"/>
          <w:i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，对公司</w:t>
      </w:r>
      <w:r>
        <w:rPr>
          <w:spacing w:val="-37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报告、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报告及公司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季</w:t>
      </w:r>
      <w:r>
        <w:rPr/>
        <w:t>度的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spacing w:val="-110"/>
        </w:rPr>
        <w:t> 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了审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对公司内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制制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建立</w:t>
      </w:r>
      <w:r>
        <w:rPr>
          <w:spacing w:val="-1"/>
        </w:rPr>
        <w:t>、完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了审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对公司</w:t>
      </w:r>
      <w:r>
        <w:rPr>
          <w:spacing w:val="92"/>
        </w:rPr>
        <w:t> </w:t>
      </w:r>
      <w:r>
        <w:rPr>
          <w:spacing w:val="92"/>
        </w:rPr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rFonts w:ascii="宋体" w:hAnsi="宋体" w:cs="宋体" w:eastAsia="宋体" w:hint="default"/>
          <w:spacing w:val="-1"/>
        </w:rPr>
        <w:t>费用</w:t>
      </w:r>
      <w:r>
        <w:rPr>
          <w:rFonts w:ascii="宋体" w:hAnsi="宋体" w:cs="宋体" w:eastAsia="宋体" w:hint="default"/>
          <w:spacing w:val="-1"/>
        </w:rPr>
        <w:t>支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参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spacing w:val="-1"/>
        </w:rPr>
        <w:t>组织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i/>
          <w:spacing w:val="-1"/>
        </w:rPr>
        <w:t>项基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招</w:t>
      </w:r>
      <w:r>
        <w:rPr>
          <w:rFonts w:ascii="宋体" w:hAnsi="宋体" w:cs="宋体" w:eastAsia="宋体" w:hint="default"/>
          <w:i/>
          <w:spacing w:val="-1"/>
        </w:rPr>
        <w:t>标工作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i/>
          <w:spacing w:val="91"/>
        </w:rPr>
        <w:t> </w:t>
      </w:r>
      <w:r>
        <w:rPr>
          <w:spacing w:val="-1"/>
        </w:rPr>
        <w:t>的报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rFonts w:ascii="宋体" w:hAnsi="宋体" w:cs="宋体" w:eastAsia="宋体" w:hint="default"/>
          <w:i/>
          <w:spacing w:val="-1"/>
        </w:rPr>
        <w:t>项工作</w:t>
      </w:r>
      <w:r>
        <w:rPr>
          <w:spacing w:val="-1"/>
        </w:rPr>
        <w:t>及有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料的</w:t>
      </w:r>
      <w:r>
        <w:rPr>
          <w:rFonts w:ascii="宋体" w:hAnsi="宋体" w:cs="宋体" w:eastAsia="宋体" w:hint="default"/>
          <w:spacing w:val="-1"/>
        </w:rPr>
        <w:t>招</w:t>
      </w:r>
      <w:r>
        <w:rPr>
          <w:rFonts w:ascii="宋体" w:hAnsi="宋体" w:cs="宋体" w:eastAsia="宋体" w:hint="default"/>
          <w:i/>
          <w:spacing w:val="-1"/>
        </w:rPr>
        <w:t>标</w:t>
      </w:r>
      <w:r>
        <w:rPr>
          <w:rFonts w:ascii="宋体" w:hAnsi="宋体" w:cs="宋体" w:eastAsia="宋体" w:hint="default"/>
          <w:spacing w:val="-1"/>
        </w:rPr>
        <w:t>采购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废旧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资的</w:t>
      </w:r>
      <w:r>
        <w:rPr>
          <w:rFonts w:ascii="宋体" w:hAnsi="宋体" w:cs="宋体" w:eastAsia="宋体" w:hint="default"/>
          <w:spacing w:val="-1"/>
        </w:rPr>
        <w:t>拍卖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rFonts w:ascii="宋体" w:hAnsi="宋体" w:cs="宋体" w:eastAsia="宋体" w:hint="default"/>
          <w:spacing w:val="-1"/>
        </w:rPr>
        <w:t>等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计工作</w:t>
      </w:r>
      <w:r>
        <w:rPr>
          <w:spacing w:val="-1"/>
        </w:rPr>
        <w:t>的有</w:t>
      </w:r>
      <w:r>
        <w:rPr>
          <w:rFonts w:ascii="宋体" w:hAnsi="宋体" w:cs="宋体" w:eastAsia="宋体" w:hint="default"/>
          <w:spacing w:val="-1"/>
        </w:rPr>
        <w:t>效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促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了公司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制制</w:t>
      </w:r>
      <w:r>
        <w:rPr>
          <w:spacing w:val="-1"/>
        </w:rPr>
        <w:t>度的完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和内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高，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spacing w:val="-1"/>
        </w:rPr>
        <w:t>公</w:t>
      </w:r>
      <w:r>
        <w:rPr>
          <w:spacing w:val="96"/>
        </w:rPr>
        <w:t> </w:t>
      </w:r>
      <w:r>
        <w:rPr/>
        <w:t>司内</w:t>
      </w:r>
      <w:r>
        <w:rPr>
          <w:rFonts w:ascii="宋体" w:hAnsi="宋体" w:cs="宋体" w:eastAsia="宋体" w:hint="default"/>
        </w:rPr>
        <w:t>部</w:t>
      </w:r>
      <w:r>
        <w:rPr/>
        <w:t>管理和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i/>
        </w:rPr>
        <w:t>项经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  <w:i/>
        </w:rPr>
        <w:t>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/>
        <w:t>了监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3"/>
        <w:ind w:right="124"/>
        <w:jc w:val="left"/>
      </w:pPr>
      <w:r>
        <w:rPr>
          <w:rFonts w:ascii="宋体" w:hAnsi="宋体" w:cs="宋体" w:eastAsia="宋体" w:hint="default"/>
          <w:i/>
        </w:rPr>
        <w:t>六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内对高级管理人员的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评</w:t>
      </w:r>
      <w:r>
        <w:rPr/>
        <w:t>及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/>
        <w:t>、实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12"/>
        </w:rPr>
        <w:t> </w:t>
      </w:r>
      <w:r>
        <w:rPr>
          <w:rFonts w:ascii="宋体" w:hAnsi="宋体" w:cs="宋体" w:eastAsia="宋体" w:hint="default"/>
          <w:spacing w:val="12"/>
        </w:rPr>
      </w:r>
      <w:r>
        <w:rPr>
          <w:spacing w:val="-2"/>
        </w:rPr>
        <w:t>公司董事会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i/>
          <w:spacing w:val="-2"/>
        </w:rPr>
        <w:t>目标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成指</w:t>
      </w:r>
      <w:r>
        <w:rPr>
          <w:rFonts w:ascii="宋体" w:hAnsi="宋体" w:cs="宋体" w:eastAsia="宋体" w:hint="default"/>
          <w:i/>
          <w:spacing w:val="-2"/>
        </w:rPr>
        <w:t>标为主要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i/>
          <w:spacing w:val="-2"/>
        </w:rPr>
        <w:t>据</w:t>
      </w:r>
      <w:r>
        <w:rPr>
          <w:spacing w:val="-2"/>
        </w:rPr>
        <w:t>，对公司高级管理人员的</w:t>
      </w:r>
    </w:p>
    <w:p>
      <w:pPr>
        <w:spacing w:line="362" w:lineRule="auto" w:before="30"/>
        <w:ind w:left="147" w:right="175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能力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绩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责对公司其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年度公司高级管理人员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结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</w:t>
      </w:r>
      <w:r>
        <w:rPr>
          <w:rFonts w:ascii="宋体" w:hAnsi="宋体" w:cs="宋体" w:eastAsia="宋体" w:hint="default"/>
          <w:i/>
          <w:spacing w:val="106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绩</w:t>
      </w:r>
      <w:r>
        <w:rPr>
          <w:rFonts w:ascii="宋体" w:hAnsi="宋体" w:cs="宋体" w:eastAsia="宋体" w:hint="default"/>
          <w:sz w:val="23"/>
          <w:szCs w:val="23"/>
        </w:rPr>
        <w:t>良</w:t>
      </w:r>
      <w:r>
        <w:rPr>
          <w:rFonts w:ascii="宋体" w:hAnsi="宋体" w:cs="宋体" w:eastAsia="宋体" w:hint="default"/>
          <w:sz w:val="23"/>
          <w:szCs w:val="23"/>
        </w:rPr>
        <w:t>好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较</w:t>
      </w:r>
      <w:r>
        <w:rPr>
          <w:rFonts w:ascii="宋体" w:hAnsi="宋体" w:cs="宋体" w:eastAsia="宋体" w:hint="default"/>
          <w:sz w:val="23"/>
          <w:szCs w:val="23"/>
        </w:rPr>
        <w:t>好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完</w:t>
      </w:r>
      <w:r>
        <w:rPr>
          <w:rFonts w:ascii="宋体" w:hAnsi="宋体" w:cs="宋体" w:eastAsia="宋体" w:hint="default"/>
          <w:sz w:val="23"/>
          <w:szCs w:val="23"/>
        </w:rPr>
        <w:t>成</w:t>
      </w:r>
      <w:r>
        <w:rPr>
          <w:rFonts w:ascii="宋体" w:hAnsi="宋体" w:cs="宋体" w:eastAsia="宋体" w:hint="default"/>
          <w:sz w:val="23"/>
          <w:szCs w:val="23"/>
        </w:rPr>
        <w:t>了年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z w:val="23"/>
          <w:szCs w:val="23"/>
        </w:rPr>
        <w:t>定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各</w:t>
      </w:r>
      <w:r>
        <w:rPr>
          <w:rFonts w:ascii="宋体" w:hAnsi="宋体" w:cs="宋体" w:eastAsia="宋体" w:hint="default"/>
          <w:i/>
          <w:sz w:val="23"/>
          <w:szCs w:val="23"/>
        </w:rPr>
        <w:t>项工作</w:t>
      </w:r>
      <w:r>
        <w:rPr>
          <w:rFonts w:ascii="宋体" w:hAnsi="宋体" w:cs="宋体" w:eastAsia="宋体" w:hint="default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62" w:lineRule="auto"/>
        <w:jc w:val="both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374" w:right="196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第六节 </w:t>
      </w:r>
      <w:r>
        <w:rPr>
          <w:spacing w:val="3"/>
        </w:rPr>
        <w:t> </w:t>
      </w:r>
      <w:r>
        <w:rPr>
          <w:rFonts w:ascii="宋体" w:hAnsi="宋体" w:cs="宋体" w:eastAsia="宋体" w:hint="default"/>
          <w:spacing w:val="3"/>
        </w:rPr>
      </w:r>
      <w:r>
        <w:rPr/>
        <w:t>股东大会情况简介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254"/>
        <w:ind w:left="106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b/>
          <w:w w:val="102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360" w:lineRule="auto" w:before="130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次年度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大会和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。</w:t>
      </w:r>
      <w:r>
        <w:rPr>
          <w:spacing w:val="100"/>
        </w:rPr>
        <w:t> </w:t>
      </w:r>
      <w:r>
        <w:rPr/>
        <w:t>会议</w:t>
      </w:r>
      <w:r>
        <w:rPr>
          <w:rFonts w:ascii="宋体" w:hAnsi="宋体" w:cs="宋体" w:eastAsia="宋体" w:hint="default"/>
          <w:i/>
        </w:rPr>
        <w:t>具</w:t>
      </w:r>
      <w:r>
        <w:rPr/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0" w:lineRule="auto" w:before="4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一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5"/>
        </w:rPr>
        <w:t> </w:t>
      </w:r>
      <w:r>
        <w:rPr>
          <w:rFonts w:ascii="宋体" w:hAnsi="宋体" w:cs="宋体" w:eastAsia="宋体" w:hint="default"/>
          <w:spacing w:val="-75"/>
        </w:rPr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2006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27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</w:p>
    <w:p>
      <w:pPr>
        <w:pStyle w:val="BodyText"/>
        <w:spacing w:line="240" w:lineRule="auto" w:before="58"/>
        <w:ind w:left="147" w:right="124"/>
        <w:jc w:val="left"/>
        <w:rPr>
          <w:rFonts w:ascii="宋体" w:hAnsi="宋体" w:cs="宋体" w:eastAsia="宋体" w:hint="default"/>
        </w:rPr>
      </w:pP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监事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5"/>
          <w:w w:val="102"/>
        </w:rPr>
        <w:t>》</w:t>
      </w:r>
      <w:r>
        <w:rPr>
          <w:w w:val="102"/>
        </w:rPr>
        <w:t>及</w:t>
      </w:r>
      <w:r>
        <w:rPr>
          <w:rFonts w:ascii="宋体" w:hAnsi="宋体" w:cs="宋体" w:eastAsia="宋体" w:hint="default"/>
          <w:spacing w:val="4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i/>
          <w:w w:val="102"/>
        </w:rPr>
        <w:t>摘要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财务</w:t>
      </w:r>
      <w:r>
        <w:rPr>
          <w:rFonts w:ascii="宋体" w:hAnsi="宋体" w:cs="宋体" w:eastAsia="宋体" w:hint="default"/>
          <w:spacing w:val="-5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5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润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w w:val="102"/>
        </w:rPr>
        <w:t>预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6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将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闲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暂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spacing w:val="-5"/>
          <w:w w:val="102"/>
        </w:rPr>
        <w:t>补</w:t>
      </w:r>
      <w:r>
        <w:rPr>
          <w:rFonts w:ascii="宋体" w:hAnsi="宋体" w:cs="宋体" w:eastAsia="宋体" w:hint="default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i/>
          <w:spacing w:val="-5"/>
          <w:w w:val="102"/>
        </w:rPr>
        <w:t>动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7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聘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计师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i/>
          <w:w w:val="102"/>
        </w:rPr>
        <w:t>务</w:t>
      </w:r>
      <w:r>
        <w:rPr>
          <w:w w:val="102"/>
        </w:rPr>
        <w:t>所</w:t>
      </w:r>
      <w:r>
        <w:rPr>
          <w:spacing w:val="-5"/>
          <w:w w:val="102"/>
        </w:rPr>
        <w:t>及</w:t>
      </w:r>
      <w:r>
        <w:rPr>
          <w:w w:val="102"/>
        </w:rPr>
        <w:t>其报</w:t>
      </w:r>
      <w:r>
        <w:rPr>
          <w:rFonts w:ascii="宋体" w:hAnsi="宋体" w:cs="宋体" w:eastAsia="宋体" w:hint="default"/>
          <w:spacing w:val="-5"/>
          <w:w w:val="102"/>
        </w:rPr>
        <w:t>酬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8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增补</w:t>
      </w:r>
      <w:r>
        <w:rPr>
          <w:rFonts w:ascii="宋体" w:hAnsi="宋体" w:cs="宋体" w:eastAsia="宋体" w:hint="default"/>
          <w:spacing w:val="-5"/>
          <w:w w:val="102"/>
        </w:rPr>
        <w:t>崔</w:t>
      </w:r>
      <w:r>
        <w:rPr>
          <w:rFonts w:ascii="宋体" w:hAnsi="宋体" w:cs="宋体" w:eastAsia="宋体" w:hint="default"/>
          <w:w w:val="102"/>
        </w:rPr>
        <w:t>树军</w:t>
      </w:r>
      <w:r>
        <w:rPr>
          <w:rFonts w:ascii="宋体" w:hAnsi="宋体" w:cs="宋体" w:eastAsia="宋体" w:hint="default"/>
          <w:i/>
          <w:spacing w:val="-5"/>
          <w:w w:val="102"/>
        </w:rPr>
        <w:t>先</w:t>
      </w:r>
      <w:r>
        <w:rPr>
          <w:rFonts w:ascii="宋体" w:hAnsi="宋体" w:cs="宋体" w:eastAsia="宋体" w:hint="default"/>
          <w:i/>
          <w:w w:val="102"/>
        </w:rPr>
        <w:t>生为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独</w:t>
      </w:r>
      <w:r>
        <w:rPr>
          <w:rFonts w:ascii="宋体" w:hAnsi="宋体" w:cs="宋体" w:eastAsia="宋体" w:hint="default"/>
          <w:spacing w:val="-5"/>
          <w:w w:val="102"/>
        </w:rPr>
        <w:t>立</w:t>
      </w:r>
      <w:r>
        <w:rPr>
          <w:w w:val="102"/>
        </w:rPr>
        <w:t>董事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9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spacing w:val="-5"/>
          <w:w w:val="102"/>
        </w:rPr>
        <w:t>程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2007  </w:t>
      </w:r>
      <w:r>
        <w:rPr>
          <w:rFonts w:ascii="Arial" w:hAnsi="Arial" w:cs="Arial" w:eastAsia="Arial" w:hint="default"/>
          <w:spacing w:val="3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Arial" w:hAnsi="Arial" w:cs="Arial" w:eastAsia="Arial" w:hint="default"/>
        </w:rPr>
        <w:t>28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 w:before="134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37"/>
        <w:ind w:right="124"/>
        <w:jc w:val="left"/>
      </w:pPr>
      <w:r>
        <w:rPr/>
        <w:t>二、</w:t>
      </w:r>
      <w:r>
        <w:rPr>
          <w:rFonts w:ascii="宋体" w:hAnsi="宋体" w:cs="宋体" w:eastAsia="宋体" w:hint="default"/>
        </w:rPr>
        <w:t>2007</w:t>
      </w:r>
      <w:r>
        <w:rPr/>
        <w:t>年第</w:t>
      </w:r>
      <w:r>
        <w:rPr>
          <w:rFonts w:ascii="宋体" w:hAnsi="宋体" w:cs="宋体" w:eastAsia="宋体" w:hint="default"/>
        </w:rPr>
        <w:t>1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年度第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24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/>
      </w:r>
    </w:p>
    <w:p>
      <w:pPr>
        <w:pStyle w:val="BodyText"/>
        <w:spacing w:line="364" w:lineRule="auto" w:before="30"/>
        <w:ind w:right="3556" w:hanging="466"/>
        <w:jc w:val="left"/>
        <w:rPr>
          <w:rFonts w:ascii="宋体" w:hAnsi="宋体" w:cs="宋体" w:eastAsia="宋体" w:hint="default"/>
        </w:rPr>
      </w:pP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78"/>
        </w:rPr>
        <w:t> </w:t>
      </w:r>
      <w:r>
        <w:rPr>
          <w:rFonts w:ascii="宋体" w:hAnsi="宋体" w:cs="宋体" w:eastAsia="宋体" w:hint="default"/>
          <w:spacing w:val="-78"/>
        </w:rPr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公司董事会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《信息披露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2007   </w:t>
      </w:r>
      <w:r>
        <w:rPr/>
        <w:t>年</w:t>
      </w:r>
      <w:r>
        <w:rPr>
          <w:rFonts w:ascii="宋体" w:hAnsi="宋体" w:cs="宋体" w:eastAsia="宋体" w:hint="default"/>
        </w:rPr>
        <w:t>8 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rFonts w:ascii="宋体" w:hAnsi="宋体" w:cs="宋体" w:eastAsia="宋体" w:hint="default"/>
          <w:spacing w:val="-27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4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3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三</w:t>
      </w:r>
      <w:r>
        <w:rPr/>
        <w:t>、</w:t>
      </w:r>
      <w:r>
        <w:rPr>
          <w:rFonts w:ascii="宋体" w:hAnsi="宋体" w:cs="宋体" w:eastAsia="宋体" w:hint="default"/>
        </w:rPr>
        <w:t>2007</w:t>
      </w:r>
      <w:r>
        <w:rPr/>
        <w:t>年第</w:t>
      </w:r>
      <w:r>
        <w:rPr>
          <w:rFonts w:ascii="宋体" w:hAnsi="宋体" w:cs="宋体" w:eastAsia="宋体" w:hint="default"/>
        </w:rPr>
        <w:t>2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年度第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9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14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spacing w:val="-5"/>
          <w:w w:val="102"/>
        </w:rPr>
        <w:t> </w:t>
      </w: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w w:val="102"/>
        </w:rPr>
        <w:t>公司</w:t>
      </w:r>
      <w:r>
        <w:rPr>
          <w:spacing w:val="-5"/>
          <w:w w:val="102"/>
        </w:rPr>
        <w:t>监</w:t>
      </w:r>
      <w:r>
        <w:rPr>
          <w:w w:val="102"/>
        </w:rPr>
        <w:t>事会</w:t>
      </w:r>
      <w:r>
        <w:rPr>
          <w:rFonts w:ascii="宋体" w:hAnsi="宋体" w:cs="宋体" w:eastAsia="宋体" w:hint="default"/>
          <w:spacing w:val="-5"/>
          <w:w w:val="102"/>
        </w:rPr>
        <w:t>换</w:t>
      </w:r>
      <w:r>
        <w:rPr>
          <w:rFonts w:ascii="宋体" w:hAnsi="宋体" w:cs="宋体" w:eastAsia="宋体" w:hint="default"/>
          <w:w w:val="102"/>
        </w:rPr>
        <w:t>届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spacing w:val="-5"/>
          <w:w w:val="102"/>
        </w:rPr>
        <w:t>举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改</w:t>
      </w:r>
      <w:r>
        <w:rPr>
          <w:rFonts w:ascii="宋体" w:hAnsi="宋体" w:cs="宋体" w:eastAsia="宋体" w:hint="default"/>
          <w:w w:val="102"/>
        </w:rPr>
        <w:t>〈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5"/>
          <w:w w:val="102"/>
        </w:rPr>
        <w:t>〉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改</w:t>
      </w:r>
      <w:r>
        <w:rPr>
          <w:rFonts w:ascii="宋体" w:hAnsi="宋体" w:cs="宋体" w:eastAsia="宋体" w:hint="default"/>
          <w:w w:val="102"/>
        </w:rPr>
        <w:t>〈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会议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规则</w:t>
      </w:r>
      <w:r>
        <w:rPr>
          <w:rFonts w:ascii="宋体" w:hAnsi="宋体" w:cs="宋体" w:eastAsia="宋体" w:hint="default"/>
          <w:spacing w:val="-5"/>
          <w:w w:val="102"/>
        </w:rPr>
        <w:t>〉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spacing w:val="-120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spacing w:val="-5"/>
          <w:w w:val="102"/>
        </w:rPr>
        <w:t>改</w:t>
      </w:r>
      <w:r>
        <w:rPr>
          <w:rFonts w:ascii="宋体" w:hAnsi="宋体" w:cs="宋体" w:eastAsia="宋体" w:hint="default"/>
          <w:w w:val="102"/>
        </w:rPr>
        <w:t>〈</w:t>
      </w:r>
      <w:r>
        <w:rPr>
          <w:w w:val="102"/>
        </w:rPr>
        <w:t>监</w:t>
      </w:r>
      <w:r>
        <w:rPr>
          <w:spacing w:val="-5"/>
          <w:w w:val="102"/>
        </w:rPr>
        <w:t>事</w:t>
      </w:r>
      <w:r>
        <w:rPr>
          <w:w w:val="102"/>
        </w:rPr>
        <w:t>会议</w:t>
      </w:r>
      <w:r>
        <w:rPr>
          <w:spacing w:val="-5"/>
          <w:w w:val="102"/>
        </w:rPr>
        <w:t>事</w:t>
      </w:r>
      <w:r>
        <w:rPr>
          <w:rFonts w:ascii="宋体" w:hAnsi="宋体" w:cs="宋体" w:eastAsia="宋体" w:hint="default"/>
          <w:w w:val="102"/>
        </w:rPr>
        <w:t>规则</w:t>
      </w:r>
      <w:r>
        <w:rPr>
          <w:rFonts w:ascii="宋体" w:hAnsi="宋体" w:cs="宋体" w:eastAsia="宋体" w:hint="default"/>
          <w:spacing w:val="-5"/>
          <w:w w:val="102"/>
        </w:rPr>
        <w:t>〉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〈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/>
        <w:t>法</w:t>
      </w:r>
      <w:r>
        <w:rPr>
          <w:rFonts w:ascii="宋体" w:hAnsi="宋体" w:cs="宋体" w:eastAsia="宋体" w:hint="default"/>
        </w:rPr>
        <w:t>〉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2007   </w:t>
      </w:r>
      <w:r>
        <w:rPr/>
        <w:t>年</w:t>
      </w:r>
      <w:r>
        <w:rPr>
          <w:rFonts w:ascii="宋体" w:hAnsi="宋体" w:cs="宋体" w:eastAsia="宋体" w:hint="default"/>
        </w:rPr>
        <w:t>9  </w:t>
      </w:r>
      <w:r>
        <w:rPr/>
        <w:t>月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38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33"/>
        <w:ind w:right="124"/>
        <w:jc w:val="left"/>
      </w:pPr>
      <w:r>
        <w:rPr/>
        <w:t>四、</w:t>
      </w:r>
      <w:r>
        <w:rPr>
          <w:rFonts w:ascii="宋体" w:hAnsi="宋体" w:cs="宋体" w:eastAsia="宋体" w:hint="default"/>
        </w:rPr>
        <w:t>2007</w:t>
      </w:r>
      <w:r>
        <w:rPr/>
        <w:t>年第</w:t>
      </w:r>
      <w:r>
        <w:rPr>
          <w:rFonts w:ascii="宋体" w:hAnsi="宋体" w:cs="宋体" w:eastAsia="宋体" w:hint="default"/>
        </w:rPr>
        <w:t>3</w:t>
      </w:r>
      <w:r>
        <w:rPr/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spacing w:val="-70"/>
        </w:rPr>
        <w:t> </w:t>
      </w:r>
      <w:r>
        <w:rPr>
          <w:rFonts w:ascii="宋体" w:hAnsi="宋体" w:cs="宋体" w:eastAsia="宋体" w:hint="default"/>
          <w:spacing w:val="-70"/>
        </w:rPr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2007</w:t>
      </w:r>
      <w:r>
        <w:rPr>
          <w:spacing w:val="-5"/>
        </w:rPr>
        <w:t>年度第</w:t>
      </w:r>
      <w:r>
        <w:rPr>
          <w:rFonts w:ascii="宋体" w:hAnsi="宋体" w:cs="宋体" w:eastAsia="宋体" w:hint="default"/>
          <w:spacing w:val="-5"/>
        </w:rPr>
        <w:t>3</w:t>
      </w:r>
      <w:r>
        <w:rPr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rFonts w:ascii="宋体" w:hAnsi="宋体" w:cs="宋体" w:eastAsia="宋体" w:hint="default"/>
          <w:i/>
          <w:spacing w:val="-5"/>
        </w:rPr>
        <w:t>股东</w:t>
      </w:r>
      <w:r>
        <w:rPr>
          <w:spacing w:val="-5"/>
        </w:rPr>
        <w:t>大会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2007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10</w:t>
      </w:r>
      <w:r>
        <w:rPr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25</w:t>
      </w:r>
      <w:r>
        <w:rPr>
          <w:spacing w:val="-5"/>
        </w:rPr>
        <w:t>日在公司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会议</w:t>
      </w:r>
      <w:r>
        <w:rPr>
          <w:rFonts w:ascii="宋体" w:hAnsi="宋体" w:cs="宋体" w:eastAsia="宋体" w:hint="default"/>
          <w:spacing w:val="-5"/>
        </w:rPr>
        <w:t>室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，会</w:t>
      </w:r>
      <w:r>
        <w:rPr/>
      </w:r>
    </w:p>
    <w:p>
      <w:pPr>
        <w:pStyle w:val="BodyText"/>
        <w:spacing w:line="367" w:lineRule="auto" w:before="30"/>
        <w:ind w:right="828" w:hanging="466"/>
        <w:jc w:val="left"/>
        <w:rPr>
          <w:rFonts w:ascii="宋体" w:hAnsi="宋体" w:cs="宋体" w:eastAsia="宋体" w:hint="default"/>
        </w:rPr>
      </w:pPr>
      <w:r>
        <w:rPr>
          <w:spacing w:val="-6"/>
          <w:w w:val="102"/>
        </w:rPr>
        <w:t>议审议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i/>
          <w:spacing w:val="-6"/>
          <w:w w:val="102"/>
        </w:rPr>
        <w:t>关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  <w:w w:val="102"/>
        </w:rPr>
        <w:t>继</w:t>
      </w:r>
      <w:r>
        <w:rPr>
          <w:rFonts w:ascii="宋体" w:hAnsi="宋体" w:cs="宋体" w:eastAsia="宋体" w:hint="default"/>
          <w:spacing w:val="-6"/>
          <w:w w:val="102"/>
        </w:rPr>
        <w:t>续</w:t>
      </w:r>
      <w:r>
        <w:rPr>
          <w:rFonts w:ascii="宋体" w:hAnsi="宋体" w:cs="宋体" w:eastAsia="宋体" w:hint="default"/>
          <w:spacing w:val="-6"/>
          <w:w w:val="102"/>
        </w:rPr>
        <w:t>将</w:t>
      </w:r>
      <w:r>
        <w:rPr>
          <w:rFonts w:ascii="宋体" w:hAnsi="宋体" w:cs="宋体" w:eastAsia="宋体" w:hint="default"/>
          <w:spacing w:val="-6"/>
          <w:w w:val="102"/>
        </w:rPr>
        <w:t>部</w:t>
      </w:r>
      <w:r>
        <w:rPr>
          <w:rFonts w:ascii="宋体" w:hAnsi="宋体" w:cs="宋体" w:eastAsia="宋体" w:hint="default"/>
          <w:spacing w:val="-6"/>
          <w:w w:val="102"/>
        </w:rPr>
        <w:t>分</w:t>
      </w:r>
      <w:r>
        <w:rPr>
          <w:rFonts w:ascii="宋体" w:hAnsi="宋体" w:cs="宋体" w:eastAsia="宋体" w:hint="default"/>
          <w:spacing w:val="-6"/>
          <w:w w:val="102"/>
        </w:rPr>
        <w:t>闲</w:t>
      </w:r>
      <w:r>
        <w:rPr>
          <w:rFonts w:ascii="宋体" w:hAnsi="宋体" w:cs="宋体" w:eastAsia="宋体" w:hint="default"/>
          <w:spacing w:val="-6"/>
          <w:w w:val="102"/>
        </w:rPr>
        <w:t>置</w:t>
      </w:r>
      <w:r>
        <w:rPr>
          <w:rFonts w:ascii="宋体" w:hAnsi="宋体" w:cs="宋体" w:eastAsia="宋体" w:hint="default"/>
          <w:spacing w:val="-6"/>
          <w:w w:val="102"/>
        </w:rPr>
        <w:t>募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rFonts w:ascii="宋体" w:hAnsi="宋体" w:cs="宋体" w:eastAsia="宋体" w:hint="default"/>
          <w:spacing w:val="-6"/>
          <w:w w:val="102"/>
        </w:rPr>
        <w:t>暂</w:t>
      </w:r>
      <w:r>
        <w:rPr>
          <w:rFonts w:ascii="宋体" w:hAnsi="宋体" w:cs="宋体" w:eastAsia="宋体" w:hint="default"/>
          <w:spacing w:val="-6"/>
          <w:w w:val="102"/>
        </w:rPr>
        <w:t>时</w:t>
      </w:r>
      <w:r>
        <w:rPr>
          <w:rFonts w:ascii="宋体" w:hAnsi="宋体" w:cs="宋体" w:eastAsia="宋体" w:hint="default"/>
          <w:spacing w:val="-6"/>
          <w:w w:val="102"/>
        </w:rPr>
        <w:t>补</w:t>
      </w:r>
      <w:r>
        <w:rPr>
          <w:rFonts w:ascii="宋体" w:hAnsi="宋体" w:cs="宋体" w:eastAsia="宋体" w:hint="default"/>
          <w:spacing w:val="-6"/>
          <w:w w:val="102"/>
        </w:rPr>
        <w:t>充</w:t>
      </w:r>
      <w:r>
        <w:rPr>
          <w:rFonts w:ascii="宋体" w:hAnsi="宋体" w:cs="宋体" w:eastAsia="宋体" w:hint="default"/>
          <w:spacing w:val="-6"/>
          <w:w w:val="102"/>
        </w:rPr>
        <w:t>流</w:t>
      </w:r>
      <w:r>
        <w:rPr>
          <w:rFonts w:ascii="宋体" w:hAnsi="宋体" w:cs="宋体" w:eastAsia="宋体" w:hint="default"/>
          <w:i/>
          <w:spacing w:val="-6"/>
          <w:w w:val="102"/>
        </w:rPr>
        <w:t>动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spacing w:val="-6"/>
          <w:w w:val="102"/>
        </w:rPr>
        <w:t>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spacing w:val="-91"/>
          <w:w w:val="102"/>
        </w:rPr>
        <w:t> </w:t>
      </w:r>
      <w:r>
        <w:rPr>
          <w:rFonts w:ascii="宋体" w:hAnsi="宋体" w:cs="宋体" w:eastAsia="宋体" w:hint="default"/>
          <w:spacing w:val="-91"/>
          <w:w w:val="102"/>
        </w:rPr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Arial" w:hAnsi="Arial" w:cs="Arial" w:eastAsia="Arial" w:hint="default"/>
        </w:rPr>
        <w:t>2007   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/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79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16" w:lineRule="exact" w:before="0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w w:val="102"/>
        </w:rPr>
      </w:r>
      <w:hyperlink r:id="rId11">
        <w:r>
          <w:rPr>
            <w:rFonts w:ascii="Times New Roman" w:hAnsi="Times New Roman" w:cs="Times New Roman" w:eastAsia="Times New Roman" w:hint="default"/>
            <w:u w:val="single" w:color="000000"/>
          </w:rPr>
          <w:t>http://www.cninfo.com.cn</w:t>
        </w:r>
        <w:r>
          <w:rPr>
            <w:rFonts w:ascii="Times New Roman" w:hAnsi="Times New Roman" w:cs="Times New Roman" w:eastAsia="Times New Roman" w:hint="default"/>
          </w:rPr>
        </w:r>
      </w:hyperlink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450" w:lineRule="exact"/>
        <w:ind w:left="3137" w:right="124"/>
        <w:jc w:val="left"/>
        <w:rPr>
          <w:rFonts w:ascii="宋体" w:hAnsi="宋体" w:cs="宋体" w:eastAsia="宋体" w:hint="default"/>
          <w:b w:val="0"/>
          <w:bCs w:val="0"/>
          <w:sz w:val="20"/>
          <w:szCs w:val="20"/>
        </w:rPr>
      </w:pPr>
      <w:r>
        <w:rPr/>
        <w:t>第七节 </w:t>
      </w:r>
      <w:r>
        <w:rPr>
          <w:spacing w:val="6"/>
        </w:rPr>
        <w:t> </w:t>
      </w:r>
      <w:r>
        <w:rPr>
          <w:rFonts w:ascii="宋体" w:hAnsi="宋体" w:cs="宋体" w:eastAsia="宋体" w:hint="default"/>
          <w:spacing w:val="6"/>
        </w:rPr>
      </w:r>
      <w:r>
        <w:rPr/>
        <w:t>董事会报告</w:t>
      </w:r>
      <w:r>
        <w:rPr>
          <w:rFonts w:ascii="宋体" w:hAnsi="宋体" w:cs="宋体" w:eastAsia="宋体" w:hint="default"/>
          <w:b w:val="0"/>
          <w:bCs w:val="0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b w:val="0"/>
          <w:bCs w:val="0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spacing w:before="0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内公司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回顾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5"/>
        <w:ind w:left="612" w:right="4722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总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30"/>
        <w:ind w:left="147" w:right="17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年度，在董事会的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，公司全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贯彻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改进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spacing w:val="-2"/>
        </w:rPr>
        <w:t>晶源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rFonts w:ascii="宋体" w:hAnsi="宋体" w:cs="宋体" w:eastAsia="宋体" w:hint="default"/>
          <w:spacing w:val="-2"/>
        </w:rPr>
        <w:t>能力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展战略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极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和</w:t>
      </w:r>
      <w:r>
        <w:rPr>
          <w:spacing w:val="100"/>
        </w:rPr>
        <w:t> 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，大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全体员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的共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努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103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left="147" w:right="132" w:firstLine="465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23102.46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比增加</w:t>
      </w:r>
      <w:r>
        <w:rPr>
          <w:rFonts w:ascii="宋体" w:hAnsi="宋体" w:cs="宋体" w:eastAsia="宋体" w:hint="default"/>
          <w:spacing w:val="-4"/>
        </w:rPr>
        <w:t>10.06%</w:t>
      </w:r>
      <w:r>
        <w:rPr>
          <w:spacing w:val="-4"/>
        </w:rPr>
        <w:t>，实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i/>
          <w:spacing w:val="-4"/>
        </w:rPr>
        <w:t>业利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宋体" w:hAnsi="宋体" w:cs="宋体" w:eastAsia="宋体" w:hint="default"/>
          <w:spacing w:val="-4"/>
        </w:rPr>
        <w:t>3885.96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12.06%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3228.68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7.31%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5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i/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收入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i/>
          <w:spacing w:val="-5"/>
        </w:rPr>
        <w:t>业利</w:t>
      </w:r>
      <w:r>
        <w:rPr>
          <w:rFonts w:ascii="宋体" w:hAnsi="宋体" w:cs="宋体" w:eastAsia="宋体" w:hint="default"/>
          <w:spacing w:val="-5"/>
        </w:rPr>
        <w:t>润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净</w:t>
      </w:r>
      <w:r>
        <w:rPr>
          <w:rFonts w:ascii="宋体" w:hAnsi="宋体" w:cs="宋体" w:eastAsia="宋体" w:hint="default"/>
          <w:i/>
          <w:spacing w:val="-5"/>
        </w:rPr>
        <w:t>利</w:t>
      </w:r>
      <w:r>
        <w:rPr>
          <w:rFonts w:ascii="宋体" w:hAnsi="宋体" w:cs="宋体" w:eastAsia="宋体" w:hint="default"/>
          <w:spacing w:val="-5"/>
        </w:rPr>
        <w:t>润</w:t>
      </w:r>
      <w:r>
        <w:rPr>
          <w:rFonts w:ascii="宋体" w:hAnsi="宋体" w:cs="宋体" w:eastAsia="宋体" w:hint="default"/>
          <w:spacing w:val="-5"/>
        </w:rPr>
        <w:t>比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i/>
          <w:spacing w:val="-5"/>
        </w:rPr>
        <w:t>长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i/>
          <w:spacing w:val="-5"/>
        </w:rPr>
        <w:t>主要</w:t>
      </w:r>
      <w:r>
        <w:rPr>
          <w:rFonts w:ascii="宋体" w:hAnsi="宋体" w:cs="宋体" w:eastAsia="宋体" w:hint="default"/>
          <w:spacing w:val="-5"/>
        </w:rPr>
        <w:t>原因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i/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1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spacing w:val="-5"/>
        </w:rPr>
        <w:t>内，公</w:t>
      </w:r>
      <w:r>
        <w:rPr>
          <w:spacing w:val="-20"/>
          <w:w w:val="102"/>
        </w:rPr>
        <w:t> </w:t>
      </w:r>
      <w:r>
        <w:rPr>
          <w:spacing w:val="-4"/>
        </w:rPr>
        <w:t>司</w:t>
      </w:r>
      <w:r>
        <w:rPr>
          <w:rFonts w:ascii="宋体" w:hAnsi="宋体" w:cs="宋体" w:eastAsia="宋体" w:hint="default"/>
          <w:spacing w:val="-4"/>
        </w:rPr>
        <w:t>IPO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i/>
          <w:spacing w:val="-4"/>
        </w:rPr>
        <w:t>项目</w:t>
      </w:r>
      <w:r>
        <w:rPr>
          <w:rFonts w:ascii="宋体" w:hAnsi="宋体" w:cs="宋体" w:eastAsia="宋体" w:hint="default"/>
          <w:spacing w:val="-4"/>
        </w:rPr>
        <w:t>相继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,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模扩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i/>
          <w:spacing w:val="-4"/>
        </w:rPr>
        <w:t>备投</w:t>
      </w:r>
      <w:r>
        <w:rPr>
          <w:spacing w:val="-4"/>
        </w:rPr>
        <w:t>资</w:t>
      </w:r>
      <w:r>
        <w:rPr>
          <w:spacing w:val="3"/>
        </w:rPr>
        <w:t> 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333.23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增加</w:t>
      </w:r>
      <w:r>
        <w:rPr/>
        <w:t>了公司</w:t>
      </w:r>
      <w:r>
        <w:rPr>
          <w:rFonts w:ascii="宋体" w:hAnsi="宋体" w:cs="宋体" w:eastAsia="宋体" w:hint="default"/>
        </w:rPr>
        <w:t>2007</w:t>
      </w:r>
      <w:r>
        <w:rPr/>
        <w:t>年度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40"/>
        <w:ind w:left="147" w:right="132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，全年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1590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于新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w w:val="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/>
        <w:t>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开发</w:t>
      </w:r>
      <w:r>
        <w:rPr/>
        <w:t>了</w:t>
      </w:r>
      <w:r>
        <w:rPr>
          <w:rFonts w:ascii="Times New Roman" w:hAnsi="Times New Roman" w:cs="Times New Roman" w:eastAsia="Times New Roman" w:hint="default"/>
        </w:rPr>
        <w:t>SMD5032 Glass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玻璃封装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产品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Times New Roman" w:hAnsi="Times New Roman" w:cs="Times New Roman" w:eastAsia="Times New Roman" w:hint="default"/>
        </w:rPr>
        <w:t>SC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  <w:i/>
        </w:rPr>
        <w:t>为代表</w:t>
      </w:r>
      <w:r>
        <w:rPr/>
        <w:t>的</w:t>
      </w:r>
      <w:r>
        <w:rPr>
          <w:spacing w:val="-34"/>
        </w:rPr>
        <w:t> 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spacing w:val="-3"/>
        </w:rPr>
        <w:t>晶体、</w:t>
      </w:r>
      <w:r>
        <w:rPr>
          <w:rFonts w:ascii="Times New Roman" w:hAnsi="Times New Roman" w:cs="Times New Roman" w:eastAsia="Times New Roman" w:hint="default"/>
          <w:spacing w:val="-3"/>
        </w:rPr>
        <w:t>&lt;80MHzVCXO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i/>
          <w:spacing w:val="-3"/>
        </w:rPr>
        <w:t>件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OCXO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i/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产品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电子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i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20"/>
        </w:rPr>
        <w:t> 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  <w:i/>
        </w:rPr>
        <w:t>机构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了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2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、公司存在的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优势</w:t>
      </w:r>
      <w:r>
        <w:rPr/>
        <w:t>和</w:t>
      </w:r>
      <w:r>
        <w:rPr>
          <w:rFonts w:ascii="宋体" w:hAnsi="宋体" w:cs="宋体" w:eastAsia="宋体" w:hint="default"/>
        </w:rPr>
        <w:t>困难</w:t>
      </w:r>
      <w:r>
        <w:rPr/>
        <w:t>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的连</w:t>
      </w:r>
      <w:r>
        <w:rPr>
          <w:rFonts w:ascii="宋体" w:hAnsi="宋体" w:cs="宋体" w:eastAsia="宋体" w:hint="default"/>
        </w:rPr>
        <w:t>续</w:t>
      </w:r>
      <w:r>
        <w:rPr/>
        <w:t>性和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  <w:i/>
        </w:rPr>
        <w:t>定</w:t>
      </w:r>
      <w:r>
        <w:rPr/>
        <w:t>性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60"/>
        <w:ind w:left="147" w:right="143" w:firstLine="465"/>
        <w:jc w:val="both"/>
        <w:rPr>
          <w:rFonts w:ascii="宋体" w:hAnsi="宋体" w:cs="宋体" w:eastAsia="宋体" w:hint="default"/>
        </w:rPr>
      </w:pPr>
      <w:r>
        <w:rPr>
          <w:spacing w:val="-4"/>
          <w:w w:val="102"/>
        </w:rPr>
        <w:t>公司的</w:t>
      </w:r>
      <w:r>
        <w:rPr>
          <w:rFonts w:ascii="宋体" w:hAnsi="宋体" w:cs="宋体" w:eastAsia="宋体" w:hint="default"/>
          <w:i/>
          <w:spacing w:val="-4"/>
          <w:w w:val="102"/>
        </w:rPr>
        <w:t>主要</w:t>
      </w:r>
      <w:r>
        <w:rPr>
          <w:rFonts w:ascii="宋体" w:hAnsi="宋体" w:cs="宋体" w:eastAsia="宋体" w:hint="default"/>
          <w:spacing w:val="-4"/>
          <w:w w:val="102"/>
        </w:rPr>
        <w:t>优势</w:t>
      </w:r>
      <w:r>
        <w:rPr>
          <w:rFonts w:ascii="宋体" w:hAnsi="宋体" w:cs="宋体" w:eastAsia="宋体" w:hint="default"/>
          <w:i/>
          <w:spacing w:val="-4"/>
          <w:w w:val="102"/>
        </w:rPr>
        <w:t>：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1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管理</w:t>
      </w:r>
      <w:r>
        <w:rPr>
          <w:rFonts w:ascii="宋体" w:hAnsi="宋体" w:cs="宋体" w:eastAsia="宋体" w:hint="default"/>
          <w:spacing w:val="-4"/>
          <w:w w:val="102"/>
        </w:rPr>
        <w:t>优势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2007</w:t>
      </w:r>
      <w:r>
        <w:rPr>
          <w:spacing w:val="-4"/>
          <w:w w:val="102"/>
        </w:rPr>
        <w:t>年度，公司</w:t>
      </w:r>
      <w:r>
        <w:rPr>
          <w:rFonts w:ascii="宋体" w:hAnsi="宋体" w:cs="宋体" w:eastAsia="宋体" w:hint="default"/>
          <w:spacing w:val="-4"/>
          <w:w w:val="102"/>
        </w:rPr>
        <w:t>开</w:t>
      </w:r>
      <w:r>
        <w:rPr>
          <w:rFonts w:ascii="宋体" w:hAnsi="宋体" w:cs="宋体" w:eastAsia="宋体" w:hint="default"/>
          <w:spacing w:val="-4"/>
          <w:w w:val="102"/>
        </w:rPr>
        <w:t>始</w:t>
      </w:r>
      <w:r>
        <w:rPr>
          <w:rFonts w:ascii="宋体" w:hAnsi="宋体" w:cs="宋体" w:eastAsia="宋体" w:hint="default"/>
          <w:spacing w:val="-4"/>
          <w:w w:val="102"/>
        </w:rPr>
        <w:t>推</w:t>
      </w:r>
      <w:r>
        <w:rPr>
          <w:rFonts w:ascii="宋体" w:hAnsi="宋体" w:cs="宋体" w:eastAsia="宋体" w:hint="default"/>
          <w:spacing w:val="-4"/>
          <w:w w:val="102"/>
        </w:rPr>
        <w:t>行</w:t>
      </w:r>
      <w:r>
        <w:rPr>
          <w:rFonts w:ascii="宋体" w:hAnsi="宋体" w:cs="宋体" w:eastAsia="宋体" w:hint="default"/>
          <w:spacing w:val="-4"/>
          <w:w w:val="102"/>
        </w:rPr>
        <w:t>扁</w:t>
      </w:r>
      <w:r>
        <w:rPr>
          <w:rFonts w:ascii="宋体" w:hAnsi="宋体" w:cs="宋体" w:eastAsia="宋体" w:hint="default"/>
          <w:spacing w:val="-4"/>
          <w:w w:val="102"/>
        </w:rPr>
        <w:t>平</w:t>
      </w:r>
      <w:r>
        <w:rPr>
          <w:rFonts w:ascii="宋体" w:hAnsi="宋体" w:cs="宋体" w:eastAsia="宋体" w:hint="default"/>
          <w:i/>
          <w:spacing w:val="-4"/>
          <w:w w:val="102"/>
        </w:rPr>
        <w:t>式</w:t>
      </w:r>
      <w:r>
        <w:rPr>
          <w:spacing w:val="-4"/>
          <w:w w:val="102"/>
        </w:rPr>
        <w:t>管理</w:t>
      </w:r>
      <w:r>
        <w:rPr>
          <w:rFonts w:ascii="宋体" w:hAnsi="宋体" w:cs="宋体" w:eastAsia="宋体" w:hint="default"/>
          <w:spacing w:val="-4"/>
          <w:w w:val="102"/>
        </w:rPr>
        <w:t>模</w:t>
      </w:r>
      <w:r>
        <w:rPr>
          <w:rFonts w:ascii="宋体" w:hAnsi="宋体" w:cs="宋体" w:eastAsia="宋体" w:hint="default"/>
          <w:i/>
          <w:spacing w:val="-4"/>
          <w:w w:val="102"/>
        </w:rPr>
        <w:t>式</w:t>
      </w:r>
      <w:r>
        <w:rPr>
          <w:spacing w:val="-4"/>
          <w:w w:val="102"/>
        </w:rPr>
        <w:t>，实</w:t>
      </w:r>
      <w:r>
        <w:rPr>
          <w:rFonts w:ascii="宋体" w:hAnsi="宋体" w:cs="宋体" w:eastAsia="宋体" w:hint="default"/>
          <w:spacing w:val="-4"/>
          <w:w w:val="102"/>
        </w:rPr>
        <w:t>施</w:t>
      </w:r>
      <w:r>
        <w:rPr>
          <w:rFonts w:ascii="宋体" w:hAnsi="宋体" w:cs="宋体" w:eastAsia="宋体" w:hint="default"/>
          <w:i/>
          <w:spacing w:val="-4"/>
          <w:w w:val="102"/>
        </w:rPr>
        <w:t>总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spacing w:val="-1"/>
        </w:rPr>
        <w:t>监</w:t>
      </w:r>
      <w:r>
        <w:rPr>
          <w:rFonts w:ascii="宋体" w:hAnsi="宋体" w:cs="宋体" w:eastAsia="宋体" w:hint="default"/>
          <w:spacing w:val="-1"/>
        </w:rPr>
        <w:t>岗</w:t>
      </w:r>
      <w:r>
        <w:rPr>
          <w:rFonts w:ascii="宋体" w:hAnsi="宋体" w:cs="宋体" w:eastAsia="宋体" w:hint="default"/>
          <w:spacing w:val="-1"/>
        </w:rPr>
        <w:t>位</w:t>
      </w:r>
      <w:r>
        <w:rPr>
          <w:spacing w:val="-1"/>
        </w:rPr>
        <w:t>责任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扁</w:t>
      </w:r>
      <w:r>
        <w:rPr>
          <w:rFonts w:ascii="宋体" w:hAnsi="宋体" w:cs="宋体" w:eastAsia="宋体" w:hint="default"/>
          <w:spacing w:val="-1"/>
        </w:rPr>
        <w:t>平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思想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谁</w:t>
      </w:r>
      <w:r>
        <w:rPr>
          <w:rFonts w:ascii="宋体" w:hAnsi="宋体" w:cs="宋体" w:eastAsia="宋体" w:hint="default"/>
          <w:i/>
          <w:spacing w:val="-1"/>
        </w:rPr>
        <w:t>主</w:t>
      </w:r>
      <w:r>
        <w:rPr>
          <w:spacing w:val="-1"/>
        </w:rPr>
        <w:t>管、</w:t>
      </w:r>
      <w:r>
        <w:rPr>
          <w:rFonts w:ascii="宋体" w:hAnsi="宋体" w:cs="宋体" w:eastAsia="宋体" w:hint="default"/>
          <w:spacing w:val="-1"/>
        </w:rPr>
        <w:t>谁</w:t>
      </w:r>
      <w:r>
        <w:rPr>
          <w:rFonts w:ascii="宋体" w:hAnsi="宋体" w:cs="宋体" w:eastAsia="宋体" w:hint="default"/>
          <w:i/>
          <w:spacing w:val="-1"/>
        </w:rPr>
        <w:t>负</w:t>
      </w:r>
      <w:r>
        <w:rPr>
          <w:spacing w:val="-1"/>
        </w:rPr>
        <w:t>责、</w:t>
      </w:r>
      <w:r>
        <w:rPr>
          <w:rFonts w:ascii="宋体" w:hAnsi="宋体" w:cs="宋体" w:eastAsia="宋体" w:hint="default"/>
          <w:spacing w:val="-1"/>
        </w:rPr>
        <w:t>谁</w:t>
      </w:r>
      <w:r>
        <w:rPr>
          <w:rFonts w:ascii="宋体" w:hAnsi="宋体" w:cs="宋体" w:eastAsia="宋体" w:hint="default"/>
          <w:i/>
          <w:spacing w:val="-1"/>
        </w:rPr>
        <w:t>主动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建立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spacing w:val="-1"/>
        </w:rPr>
        <w:t>了公司、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部</w:t>
      </w:r>
      <w:r>
        <w:rPr>
          <w:spacing w:val="-4"/>
          <w:w w:val="102"/>
        </w:rPr>
        <w:t>、</w:t>
      </w:r>
      <w:r>
        <w:rPr>
          <w:rFonts w:ascii="宋体" w:hAnsi="宋体" w:cs="宋体" w:eastAsia="宋体" w:hint="default"/>
          <w:i/>
          <w:spacing w:val="-4"/>
          <w:w w:val="102"/>
        </w:rPr>
        <w:t>工</w:t>
      </w:r>
      <w:r>
        <w:rPr>
          <w:rFonts w:ascii="宋体" w:hAnsi="宋体" w:cs="宋体" w:eastAsia="宋体" w:hint="default"/>
          <w:spacing w:val="-4"/>
          <w:w w:val="102"/>
        </w:rPr>
        <w:t>厂</w:t>
      </w:r>
      <w:r>
        <w:rPr>
          <w:rFonts w:ascii="宋体" w:hAnsi="宋体" w:cs="宋体" w:eastAsia="宋体" w:hint="default"/>
          <w:i/>
          <w:spacing w:val="-4"/>
          <w:w w:val="102"/>
        </w:rPr>
        <w:t>三</w:t>
      </w:r>
      <w:r>
        <w:rPr>
          <w:spacing w:val="-4"/>
          <w:w w:val="102"/>
        </w:rPr>
        <w:t>级管理</w:t>
      </w:r>
      <w:r>
        <w:rPr>
          <w:rFonts w:ascii="宋体" w:hAnsi="宋体" w:cs="宋体" w:eastAsia="宋体" w:hint="default"/>
          <w:spacing w:val="-4"/>
          <w:w w:val="102"/>
        </w:rPr>
        <w:t>团</w:t>
      </w:r>
      <w:r>
        <w:rPr>
          <w:rFonts w:ascii="宋体" w:hAnsi="宋体" w:cs="宋体" w:eastAsia="宋体" w:hint="default"/>
          <w:spacing w:val="-4"/>
          <w:w w:val="102"/>
        </w:rPr>
        <w:t>队</w:t>
      </w:r>
      <w:r>
        <w:rPr>
          <w:spacing w:val="-4"/>
          <w:w w:val="102"/>
        </w:rPr>
        <w:t>。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2</w:t>
      </w:r>
      <w:r>
        <w:rPr>
          <w:rFonts w:ascii="宋体" w:hAnsi="宋体" w:cs="宋体" w:eastAsia="宋体" w:hint="default"/>
          <w:spacing w:val="-4"/>
          <w:w w:val="102"/>
        </w:rPr>
        <w:t>）营</w:t>
      </w:r>
      <w:r>
        <w:rPr>
          <w:rFonts w:ascii="宋体" w:hAnsi="宋体" w:cs="宋体" w:eastAsia="宋体" w:hint="default"/>
          <w:spacing w:val="-4"/>
          <w:w w:val="102"/>
        </w:rPr>
        <w:t>销</w:t>
      </w:r>
      <w:r>
        <w:rPr>
          <w:rFonts w:ascii="宋体" w:hAnsi="宋体" w:cs="宋体" w:eastAsia="宋体" w:hint="default"/>
          <w:spacing w:val="-4"/>
          <w:w w:val="102"/>
        </w:rPr>
        <w:t>优势</w:t>
      </w:r>
      <w:r>
        <w:rPr>
          <w:spacing w:val="-4"/>
          <w:w w:val="102"/>
        </w:rPr>
        <w:t>，公司</w:t>
      </w:r>
      <w:r>
        <w:rPr>
          <w:rFonts w:ascii="宋体" w:hAnsi="宋体" w:cs="宋体" w:eastAsia="宋体" w:hint="default"/>
          <w:spacing w:val="-4"/>
          <w:w w:val="102"/>
        </w:rPr>
        <w:t>建</w:t>
      </w:r>
      <w:r>
        <w:rPr>
          <w:spacing w:val="-4"/>
          <w:w w:val="102"/>
        </w:rPr>
        <w:t>了</w:t>
      </w:r>
      <w:r>
        <w:rPr>
          <w:rFonts w:ascii="宋体" w:hAnsi="宋体" w:cs="宋体" w:eastAsia="宋体" w:hint="default"/>
          <w:spacing w:val="-4"/>
          <w:w w:val="102"/>
        </w:rPr>
        <w:t>国</w:t>
      </w:r>
      <w:r>
        <w:rPr>
          <w:spacing w:val="-4"/>
          <w:w w:val="102"/>
        </w:rPr>
        <w:t>内、</w:t>
      </w:r>
      <w:r>
        <w:rPr>
          <w:rFonts w:ascii="宋体" w:hAnsi="宋体" w:cs="宋体" w:eastAsia="宋体" w:hint="default"/>
          <w:spacing w:val="-4"/>
          <w:w w:val="102"/>
        </w:rPr>
        <w:t>国外市场</w:t>
      </w:r>
      <w:r>
        <w:rPr>
          <w:rFonts w:ascii="宋体" w:hAnsi="宋体" w:cs="宋体" w:eastAsia="宋体" w:hint="default"/>
          <w:spacing w:val="-4"/>
          <w:w w:val="102"/>
        </w:rPr>
        <w:t>相</w:t>
      </w:r>
      <w:r>
        <w:rPr>
          <w:rFonts w:ascii="宋体" w:hAnsi="宋体" w:cs="宋体" w:eastAsia="宋体" w:hint="default"/>
          <w:i/>
          <w:spacing w:val="-4"/>
          <w:w w:val="102"/>
        </w:rPr>
        <w:t>结</w:t>
      </w:r>
      <w:r>
        <w:rPr>
          <w:rFonts w:ascii="宋体" w:hAnsi="宋体" w:cs="宋体" w:eastAsia="宋体" w:hint="default"/>
          <w:spacing w:val="-4"/>
          <w:w w:val="102"/>
        </w:rPr>
        <w:t>合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营</w:t>
      </w:r>
      <w:r>
        <w:rPr>
          <w:rFonts w:ascii="宋体" w:hAnsi="宋体" w:cs="宋体" w:eastAsia="宋体" w:hint="default"/>
          <w:spacing w:val="-4"/>
          <w:w w:val="102"/>
        </w:rPr>
        <w:t>销</w:t>
      </w:r>
      <w:r>
        <w:rPr>
          <w:rFonts w:ascii="宋体" w:hAnsi="宋体" w:cs="宋体" w:eastAsia="宋体" w:hint="default"/>
          <w:spacing w:val="-4"/>
          <w:w w:val="102"/>
        </w:rPr>
        <w:t>网</w:t>
      </w:r>
      <w:r>
        <w:rPr>
          <w:rFonts w:ascii="宋体" w:hAnsi="宋体" w:cs="宋体" w:eastAsia="宋体" w:hint="default"/>
          <w:spacing w:val="-4"/>
          <w:w w:val="102"/>
        </w:rPr>
        <w:t>络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客</w:t>
      </w:r>
      <w:r>
        <w:rPr>
          <w:rFonts w:ascii="宋体" w:hAnsi="宋体" w:cs="宋体" w:eastAsia="宋体" w:hint="default"/>
          <w:spacing w:val="-105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户</w:t>
      </w:r>
      <w:r>
        <w:rPr>
          <w:rFonts w:ascii="宋体" w:hAnsi="宋体" w:cs="宋体" w:eastAsia="宋体" w:hint="default"/>
          <w:i/>
          <w:spacing w:val="-4"/>
          <w:w w:val="102"/>
        </w:rPr>
        <w:t>结构</w:t>
      </w:r>
      <w:r>
        <w:rPr>
          <w:rFonts w:ascii="宋体" w:hAnsi="宋体" w:cs="宋体" w:eastAsia="宋体" w:hint="default"/>
          <w:spacing w:val="-4"/>
          <w:w w:val="102"/>
        </w:rPr>
        <w:t>逐</w:t>
      </w:r>
      <w:r>
        <w:rPr>
          <w:spacing w:val="-4"/>
          <w:w w:val="102"/>
        </w:rPr>
        <w:t>年</w:t>
      </w:r>
      <w:r>
        <w:rPr>
          <w:rFonts w:ascii="宋体" w:hAnsi="宋体" w:cs="宋体" w:eastAsia="宋体" w:hint="default"/>
          <w:spacing w:val="-4"/>
          <w:w w:val="102"/>
        </w:rPr>
        <w:t>向</w:t>
      </w:r>
      <w:r>
        <w:rPr>
          <w:spacing w:val="-4"/>
          <w:w w:val="102"/>
        </w:rPr>
        <w:t>大公司</w:t>
      </w:r>
      <w:r>
        <w:rPr>
          <w:rFonts w:ascii="宋体" w:hAnsi="宋体" w:cs="宋体" w:eastAsia="宋体" w:hint="default"/>
          <w:spacing w:val="-4"/>
          <w:w w:val="102"/>
        </w:rPr>
        <w:t>客</w:t>
      </w:r>
      <w:r>
        <w:rPr>
          <w:rFonts w:ascii="宋体" w:hAnsi="宋体" w:cs="宋体" w:eastAsia="宋体" w:hint="default"/>
          <w:spacing w:val="-4"/>
          <w:w w:val="102"/>
        </w:rPr>
        <w:t>户</w:t>
      </w:r>
      <w:r>
        <w:rPr>
          <w:rFonts w:ascii="宋体" w:hAnsi="宋体" w:cs="宋体" w:eastAsia="宋体" w:hint="default"/>
          <w:spacing w:val="-4"/>
          <w:w w:val="102"/>
        </w:rPr>
        <w:t>集</w:t>
      </w:r>
      <w:r>
        <w:rPr>
          <w:rFonts w:ascii="宋体" w:hAnsi="宋体" w:cs="宋体" w:eastAsia="宋体" w:hint="default"/>
          <w:i/>
          <w:spacing w:val="-4"/>
          <w:w w:val="102"/>
        </w:rPr>
        <w:t>中</w:t>
      </w:r>
      <w:r>
        <w:rPr>
          <w:spacing w:val="-4"/>
          <w:w w:val="102"/>
        </w:rPr>
        <w:t>，有</w:t>
      </w:r>
      <w:r>
        <w:rPr>
          <w:rFonts w:ascii="宋体" w:hAnsi="宋体" w:cs="宋体" w:eastAsia="宋体" w:hint="default"/>
          <w:spacing w:val="-4"/>
          <w:w w:val="102"/>
        </w:rPr>
        <w:t>稳</w:t>
      </w:r>
      <w:r>
        <w:rPr>
          <w:rFonts w:ascii="宋体" w:hAnsi="宋体" w:cs="宋体" w:eastAsia="宋体" w:hint="default"/>
          <w:i/>
          <w:spacing w:val="-4"/>
          <w:w w:val="102"/>
        </w:rPr>
        <w:t>定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销</w:t>
      </w:r>
      <w:r>
        <w:rPr>
          <w:rFonts w:ascii="宋体" w:hAnsi="宋体" w:cs="宋体" w:eastAsia="宋体" w:hint="default"/>
          <w:spacing w:val="-4"/>
          <w:w w:val="102"/>
        </w:rPr>
        <w:t>售</w:t>
      </w:r>
      <w:r>
        <w:rPr>
          <w:rFonts w:ascii="宋体" w:hAnsi="宋体" w:cs="宋体" w:eastAsia="宋体" w:hint="default"/>
          <w:spacing w:val="-4"/>
          <w:w w:val="102"/>
        </w:rPr>
        <w:t>客</w:t>
      </w:r>
      <w:r>
        <w:rPr>
          <w:rFonts w:ascii="宋体" w:hAnsi="宋体" w:cs="宋体" w:eastAsia="宋体" w:hint="default"/>
          <w:spacing w:val="-4"/>
          <w:w w:val="102"/>
        </w:rPr>
        <w:t>户</w:t>
      </w:r>
      <w:r>
        <w:rPr>
          <w:rFonts w:ascii="宋体" w:hAnsi="宋体" w:cs="宋体" w:eastAsia="宋体" w:hint="default"/>
          <w:spacing w:val="-4"/>
          <w:w w:val="102"/>
        </w:rPr>
        <w:t>群</w:t>
      </w:r>
      <w:r>
        <w:rPr>
          <w:spacing w:val="-4"/>
          <w:w w:val="102"/>
        </w:rPr>
        <w:t>体。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3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spacing w:val="-4"/>
          <w:w w:val="102"/>
        </w:rPr>
        <w:t>资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rFonts w:ascii="宋体" w:hAnsi="宋体" w:cs="宋体" w:eastAsia="宋体" w:hint="default"/>
          <w:spacing w:val="-4"/>
          <w:w w:val="102"/>
        </w:rPr>
        <w:t>优势</w:t>
      </w:r>
      <w:r>
        <w:rPr>
          <w:spacing w:val="-4"/>
          <w:w w:val="102"/>
        </w:rPr>
        <w:t>，公司资</w:t>
      </w:r>
      <w:r>
        <w:rPr>
          <w:rFonts w:ascii="宋体" w:hAnsi="宋体" w:cs="宋体" w:eastAsia="宋体" w:hint="default"/>
          <w:spacing w:val="-4"/>
          <w:w w:val="102"/>
        </w:rPr>
        <w:t>产</w:t>
      </w:r>
      <w:r>
        <w:rPr>
          <w:rFonts w:ascii="宋体" w:hAnsi="宋体" w:cs="宋体" w:eastAsia="宋体" w:hint="default"/>
          <w:spacing w:val="-4"/>
          <w:w w:val="102"/>
        </w:rPr>
        <w:t>质</w:t>
      </w:r>
      <w:r>
        <w:rPr>
          <w:rFonts w:ascii="宋体" w:hAnsi="宋体" w:cs="宋体" w:eastAsia="宋体" w:hint="default"/>
          <w:spacing w:val="-4"/>
          <w:w w:val="102"/>
        </w:rPr>
        <w:t>量</w:t>
      </w:r>
      <w:r>
        <w:rPr>
          <w:rFonts w:ascii="宋体" w:hAnsi="宋体" w:cs="宋体" w:eastAsia="宋体" w:hint="default"/>
          <w:spacing w:val="-4"/>
          <w:w w:val="102"/>
        </w:rPr>
        <w:t>优</w:t>
      </w:r>
      <w:r>
        <w:rPr>
          <w:rFonts w:ascii="宋体" w:hAnsi="宋体" w:cs="宋体" w:eastAsia="宋体" w:hint="default"/>
          <w:spacing w:val="-108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良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spacing w:val="-4"/>
          <w:w w:val="102"/>
        </w:rPr>
        <w:t>特</w:t>
      </w:r>
      <w:r>
        <w:rPr>
          <w:spacing w:val="-4"/>
          <w:w w:val="102"/>
        </w:rPr>
        <w:t>别</w:t>
      </w:r>
      <w:r>
        <w:rPr>
          <w:rFonts w:ascii="宋体" w:hAnsi="宋体" w:cs="宋体" w:eastAsia="宋体" w:hint="default"/>
          <w:spacing w:val="-4"/>
          <w:w w:val="102"/>
        </w:rPr>
        <w:t>是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成</w:t>
      </w:r>
      <w:r>
        <w:rPr>
          <w:rFonts w:ascii="宋体" w:hAnsi="宋体" w:cs="宋体" w:eastAsia="宋体" w:hint="default"/>
          <w:spacing w:val="-4"/>
          <w:w w:val="102"/>
        </w:rPr>
        <w:t>功</w:t>
      </w:r>
      <w:r>
        <w:rPr>
          <w:rFonts w:ascii="宋体" w:hAnsi="宋体" w:cs="宋体" w:eastAsia="宋体" w:hint="default"/>
          <w:spacing w:val="-4"/>
          <w:w w:val="102"/>
        </w:rPr>
        <w:t>上市</w:t>
      </w:r>
      <w:r>
        <w:rPr>
          <w:spacing w:val="-4"/>
          <w:w w:val="102"/>
        </w:rPr>
        <w:t>和</w:t>
      </w:r>
      <w:r>
        <w:rPr>
          <w:rFonts w:ascii="宋体" w:hAnsi="宋体" w:cs="宋体" w:eastAsia="宋体" w:hint="default"/>
          <w:spacing w:val="-4"/>
          <w:w w:val="102"/>
        </w:rPr>
        <w:t>增发</w:t>
      </w:r>
      <w:r>
        <w:rPr>
          <w:rFonts w:ascii="宋体" w:hAnsi="宋体" w:cs="宋体" w:eastAsia="宋体" w:hint="default"/>
          <w:i/>
          <w:spacing w:val="-4"/>
          <w:w w:val="102"/>
        </w:rPr>
        <w:t>股</w:t>
      </w:r>
      <w:r>
        <w:rPr>
          <w:rFonts w:ascii="宋体" w:hAnsi="宋体" w:cs="宋体" w:eastAsia="宋体" w:hint="default"/>
          <w:spacing w:val="-4"/>
          <w:w w:val="102"/>
        </w:rPr>
        <w:t>票</w:t>
      </w:r>
      <w:r>
        <w:rPr>
          <w:rFonts w:ascii="宋体" w:hAnsi="宋体" w:cs="宋体" w:eastAsia="宋体" w:hint="default"/>
          <w:spacing w:val="-4"/>
          <w:w w:val="102"/>
        </w:rPr>
        <w:t>后</w:t>
      </w:r>
      <w:r>
        <w:rPr>
          <w:spacing w:val="-4"/>
          <w:w w:val="102"/>
        </w:rPr>
        <w:t>，</w:t>
      </w:r>
      <w:r>
        <w:rPr>
          <w:rFonts w:ascii="宋体" w:hAnsi="宋体" w:cs="宋体" w:eastAsia="宋体" w:hint="default"/>
          <w:i/>
          <w:spacing w:val="-4"/>
          <w:w w:val="102"/>
        </w:rPr>
        <w:t>为</w:t>
      </w:r>
      <w:r>
        <w:rPr>
          <w:spacing w:val="-4"/>
          <w:w w:val="102"/>
        </w:rPr>
        <w:t>公司</w:t>
      </w:r>
      <w:r>
        <w:rPr>
          <w:rFonts w:ascii="宋体" w:hAnsi="宋体" w:cs="宋体" w:eastAsia="宋体" w:hint="default"/>
          <w:spacing w:val="-4"/>
          <w:w w:val="102"/>
        </w:rPr>
        <w:t>未</w:t>
      </w:r>
      <w:r>
        <w:rPr>
          <w:rFonts w:ascii="宋体" w:hAnsi="宋体" w:cs="宋体" w:eastAsia="宋体" w:hint="default"/>
          <w:spacing w:val="-4"/>
          <w:w w:val="102"/>
        </w:rPr>
        <w:t>来</w:t>
      </w:r>
      <w:r>
        <w:rPr>
          <w:spacing w:val="-4"/>
          <w:w w:val="102"/>
        </w:rPr>
        <w:t>的</w:t>
      </w:r>
      <w:r>
        <w:rPr>
          <w:rFonts w:ascii="宋体" w:hAnsi="宋体" w:cs="宋体" w:eastAsia="宋体" w:hint="default"/>
          <w:spacing w:val="-4"/>
          <w:w w:val="102"/>
        </w:rPr>
        <w:t>发</w:t>
      </w:r>
      <w:r>
        <w:rPr>
          <w:rFonts w:ascii="宋体" w:hAnsi="宋体" w:cs="宋体" w:eastAsia="宋体" w:hint="default"/>
          <w:spacing w:val="-4"/>
          <w:w w:val="102"/>
        </w:rPr>
        <w:t>展提</w:t>
      </w:r>
      <w:r>
        <w:rPr>
          <w:rFonts w:ascii="宋体" w:hAnsi="宋体" w:cs="宋体" w:eastAsia="宋体" w:hint="default"/>
          <w:spacing w:val="-4"/>
          <w:w w:val="102"/>
        </w:rPr>
        <w:t>供</w:t>
      </w:r>
      <w:r>
        <w:rPr>
          <w:spacing w:val="-4"/>
          <w:w w:val="102"/>
        </w:rPr>
        <w:t>了有</w:t>
      </w:r>
      <w:r>
        <w:rPr>
          <w:rFonts w:ascii="宋体" w:hAnsi="宋体" w:cs="宋体" w:eastAsia="宋体" w:hint="default"/>
          <w:spacing w:val="-4"/>
          <w:w w:val="102"/>
        </w:rPr>
        <w:t>力</w:t>
      </w:r>
      <w:r>
        <w:rPr>
          <w:spacing w:val="-4"/>
          <w:w w:val="102"/>
        </w:rPr>
        <w:t>的资</w:t>
      </w:r>
      <w:r>
        <w:rPr>
          <w:rFonts w:ascii="宋体" w:hAnsi="宋体" w:cs="宋体" w:eastAsia="宋体" w:hint="default"/>
          <w:spacing w:val="-4"/>
          <w:w w:val="102"/>
        </w:rPr>
        <w:t>金</w:t>
      </w:r>
      <w:r>
        <w:rPr>
          <w:spacing w:val="-4"/>
          <w:w w:val="102"/>
        </w:rPr>
        <w:t>保</w:t>
      </w:r>
      <w:r>
        <w:rPr>
          <w:rFonts w:ascii="宋体" w:hAnsi="宋体" w:cs="宋体" w:eastAsia="宋体" w:hint="default"/>
          <w:spacing w:val="-4"/>
          <w:w w:val="102"/>
        </w:rPr>
        <w:t>障</w:t>
      </w:r>
      <w:r>
        <w:rPr>
          <w:spacing w:val="-4"/>
          <w:w w:val="102"/>
        </w:rPr>
        <w:t>。</w:t>
      </w:r>
      <w:r>
        <w:rPr>
          <w:rFonts w:ascii="宋体" w:hAnsi="宋体" w:cs="宋体" w:eastAsia="宋体" w:hint="default"/>
          <w:spacing w:val="-4"/>
          <w:w w:val="102"/>
        </w:rPr>
        <w:t>（</w:t>
      </w:r>
      <w:r>
        <w:rPr>
          <w:rFonts w:ascii="宋体" w:hAnsi="宋体" w:cs="宋体" w:eastAsia="宋体" w:hint="default"/>
          <w:spacing w:val="-4"/>
          <w:w w:val="102"/>
        </w:rPr>
        <w:t>4</w:t>
      </w:r>
      <w:r>
        <w:rPr>
          <w:rFonts w:ascii="宋体" w:hAnsi="宋体" w:cs="宋体" w:eastAsia="宋体" w:hint="default"/>
          <w:spacing w:val="-4"/>
          <w:w w:val="102"/>
        </w:rPr>
        <w:t>）</w:t>
      </w:r>
      <w:r>
        <w:rPr>
          <w:rFonts w:ascii="宋体" w:hAnsi="宋体" w:cs="宋体" w:eastAsia="宋体" w:hint="default"/>
          <w:spacing w:val="-107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优势</w:t>
      </w:r>
      <w:r>
        <w:rPr>
          <w:spacing w:val="-1"/>
        </w:rPr>
        <w:t>，公司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创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活</w:t>
      </w:r>
      <w:r>
        <w:rPr>
          <w:rFonts w:ascii="宋体" w:hAnsi="宋体" w:cs="宋体" w:eastAsia="宋体" w:hint="default"/>
          <w:i/>
          <w:spacing w:val="-1"/>
        </w:rPr>
        <w:t>动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大对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艺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封装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、</w:t>
      </w:r>
      <w:r>
        <w:rPr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型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科技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2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55" w:lineRule="auto" w:before="33"/>
        <w:ind w:left="147" w:right="640" w:firstLine="465"/>
        <w:jc w:val="both"/>
      </w:pPr>
      <w:r>
        <w:rPr>
          <w:spacing w:val="-2"/>
        </w:rPr>
        <w:t>公司的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困难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Times New Roman" w:hAnsi="Times New Roman" w:cs="Times New Roman" w:eastAsia="Times New Roman" w:hint="default"/>
          <w:spacing w:val="-2"/>
        </w:rPr>
        <w:t>80%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，人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spacing w:val="-2"/>
        </w:rPr>
        <w:t>公司出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的人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游</w:t>
      </w:r>
      <w:r>
        <w:rPr>
          <w:spacing w:val="-2"/>
        </w:rPr>
        <w:t>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及本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激</w:t>
      </w:r>
      <w:r>
        <w:rPr>
          <w:rFonts w:ascii="宋体" w:hAnsi="宋体" w:cs="宋体" w:eastAsia="宋体" w:hint="default"/>
          <w:spacing w:val="-2"/>
        </w:rPr>
        <w:t>烈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spacing w:val="-2"/>
        </w:rPr>
        <w:t>，</w:t>
      </w:r>
      <w:r>
        <w:rPr>
          <w:spacing w:val="100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主</w:t>
      </w:r>
      <w:r>
        <w:rPr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呈</w:t>
      </w:r>
      <w:r>
        <w:rPr>
          <w:rFonts w:ascii="宋体" w:hAnsi="宋体" w:cs="宋体" w:eastAsia="宋体" w:hint="default"/>
          <w:spacing w:val="-2"/>
        </w:rPr>
        <w:t>逐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趋势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对公司的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i/>
          <w:spacing w:val="99"/>
        </w:rPr>
        <w:t> </w:t>
      </w:r>
      <w:r>
        <w:rPr>
          <w:rFonts w:ascii="宋体" w:hAnsi="宋体" w:cs="宋体" w:eastAsia="宋体" w:hint="default"/>
          <w:i/>
        </w:rPr>
        <w:t>一定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364" w:lineRule="auto" w:before="40"/>
        <w:ind w:left="147" w:right="64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公司所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spacing w:val="-2"/>
        </w:rPr>
        <w:t>年重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w w:val="102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属于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国《信息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科技发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i/>
          <w:spacing w:val="-2"/>
        </w:rPr>
        <w:t>十一五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中长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纲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的重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景</w:t>
      </w:r>
      <w:r>
        <w:rPr>
          <w:spacing w:val="-2"/>
        </w:rPr>
        <w:t>。本公司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spacing w:val="-2"/>
        </w:rPr>
        <w:t>，资</w:t>
      </w:r>
      <w:r>
        <w:rPr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，有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市场营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，公司的</w:t>
      </w:r>
      <w:r>
        <w:rPr>
          <w:spacing w:val="95"/>
        </w:rPr>
        <w:t> </w:t>
      </w:r>
      <w:r>
        <w:rPr>
          <w:spacing w:val="95"/>
        </w:rPr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和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  <w:i/>
        </w:rPr>
        <w:t>具</w:t>
      </w:r>
      <w:r>
        <w:rPr/>
        <w:t>有连</w:t>
      </w:r>
      <w:r>
        <w:rPr>
          <w:rFonts w:ascii="宋体" w:hAnsi="宋体" w:cs="宋体" w:eastAsia="宋体" w:hint="default"/>
        </w:rPr>
        <w:t>续</w:t>
      </w:r>
      <w:r>
        <w:rPr/>
        <w:t>性和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  <w:i/>
        </w:rPr>
        <w:t>定</w:t>
      </w:r>
      <w:r>
        <w:rPr/>
        <w:t>性。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612" w:right="459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二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6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8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范</w:t>
      </w:r>
      <w:r>
        <w:rPr>
          <w:rFonts w:ascii="宋体" w:hAnsi="宋体" w:cs="宋体" w:eastAsia="宋体" w:hint="default"/>
          <w:sz w:val="23"/>
          <w:szCs w:val="23"/>
        </w:rPr>
        <w:t>围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7" w:lineRule="auto" w:before="30"/>
        <w:ind w:left="147" w:right="59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spacing w:val="-3"/>
        </w:rPr>
        <w:t>年，公司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压</w:t>
      </w:r>
      <w:r>
        <w:rPr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i/>
          <w:spacing w:val="-3"/>
        </w:rPr>
        <w:t>英</w:t>
      </w:r>
      <w:r>
        <w:rPr>
          <w:spacing w:val="-3"/>
        </w:rPr>
        <w:t>晶体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i/>
          <w:spacing w:val="-3"/>
        </w:rPr>
        <w:t>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。公司</w:t>
      </w:r>
      <w:r>
        <w:rPr>
          <w:rFonts w:ascii="宋体" w:hAnsi="宋体" w:cs="宋体" w:eastAsia="宋体" w:hint="default"/>
          <w:i/>
          <w:spacing w:val="-3"/>
        </w:rPr>
        <w:t>主</w:t>
      </w:r>
      <w:r>
        <w:rPr>
          <w:rFonts w:ascii="宋体" w:hAnsi="宋体" w:cs="宋体" w:eastAsia="宋体" w:hint="default"/>
          <w:i/>
          <w:w w:val="102"/>
        </w:rPr>
        <w:t> </w:t>
      </w:r>
      <w:r>
        <w:rPr/>
        <w:t>导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谐振</w:t>
      </w:r>
      <w:r>
        <w:rPr>
          <w:rFonts w:ascii="宋体" w:hAnsi="宋体" w:cs="宋体" w:eastAsia="宋体" w:hint="default"/>
        </w:rPr>
        <w:t>器</w:t>
      </w:r>
      <w:r>
        <w:rPr/>
        <w:t>和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振荡</w:t>
      </w:r>
      <w:r>
        <w:rPr>
          <w:rFonts w:ascii="宋体" w:hAnsi="宋体" w:cs="宋体" w:eastAsia="宋体" w:hint="default"/>
        </w:rPr>
        <w:t>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28"/>
        <w:ind w:left="612" w:right="459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产品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地区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37"/>
        <w:ind w:left="612" w:right="459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①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业务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产品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1"/>
        <w:ind w:left="0" w:right="603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10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民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w w:val="103"/>
          <w:sz w:val="20"/>
          <w:szCs w:val="20"/>
        </w:rPr>
        <w:t>）万元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43"/>
        <w:ind w:left="0" w:right="10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69.120003pt;margin-top:-23.610317pt;width:478.95pt;height:96.2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6"/>
                    <w:gridCol w:w="1267"/>
                    <w:gridCol w:w="1267"/>
                    <w:gridCol w:w="1267"/>
                    <w:gridCol w:w="1262"/>
                    <w:gridCol w:w="1262"/>
                    <w:gridCol w:w="1346"/>
                  </w:tblGrid>
                  <w:tr>
                    <w:trPr>
                      <w:trHeight w:val="278" w:hRule="exact"/>
                    </w:trPr>
                    <w:tc>
                      <w:tcPr>
                        <w:tcW w:w="9569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DCDCDC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32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分产品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21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39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4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5" w:lineRule="exact"/>
                          <w:ind w:left="19" w:right="-29" w:firstLine="96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收入比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9" w:right="-29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3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w w:val="103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5" w:lineRule="exact"/>
                          <w:ind w:left="19" w:right="-34" w:firstLine="96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9" w:right="-34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3"/>
                            <w:sz w:val="20"/>
                            <w:szCs w:val="20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w w:val="103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5" w:lineRule="exact"/>
                          <w:ind w:left="23" w:right="0" w:firstLine="28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20"/>
                            <w:szCs w:val="20"/>
                          </w:rPr>
                          <w:t>业利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率比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增减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制造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22,837.75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16,894.91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11" w:space="0" w:color="DCDCDC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26.02%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11.03%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15.86%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-3.09%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9569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分产品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谐振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18,785.30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13,929.43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25.85%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11.49%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13.41%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-1.25%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8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振荡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4,052.45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2,965.48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26.82%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8.92%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28.96%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-11.37%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FF00FF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364" w:lineRule="auto" w:before="155"/>
        <w:ind w:left="147" w:right="603" w:firstLine="465"/>
        <w:jc w:val="both"/>
        <w:rPr>
          <w:rFonts w:ascii="宋体" w:hAnsi="宋体" w:cs="宋体" w:eastAsia="宋体" w:hint="default"/>
        </w:rPr>
      </w:pPr>
      <w:r>
        <w:rPr/>
        <w:t>本年度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谐振</w:t>
      </w:r>
      <w:r>
        <w:rPr>
          <w:rFonts w:ascii="宋体" w:hAnsi="宋体" w:cs="宋体" w:eastAsia="宋体" w:hint="default"/>
        </w:rPr>
        <w:t>器</w:t>
      </w:r>
      <w:r>
        <w:rPr/>
        <w:t>、</w:t>
      </w:r>
      <w:r>
        <w:rPr>
          <w:rFonts w:ascii="宋体" w:hAnsi="宋体" w:cs="宋体" w:eastAsia="宋体" w:hint="default"/>
        </w:rPr>
        <w:t>振荡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率分</w:t>
      </w:r>
      <w:r>
        <w:rPr/>
        <w:t>别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18"/>
        </w:rPr>
        <w:t> </w:t>
      </w:r>
      <w:r>
        <w:rPr>
          <w:rFonts w:ascii="宋体" w:hAnsi="宋体" w:cs="宋体" w:eastAsia="宋体" w:hint="default"/>
        </w:rPr>
        <w:t>25.85%</w:t>
      </w:r>
      <w:r>
        <w:rPr/>
        <w:t>、</w:t>
      </w:r>
      <w:r>
        <w:rPr>
          <w:rFonts w:ascii="宋体" w:hAnsi="宋体" w:cs="宋体" w:eastAsia="宋体" w:hint="default"/>
        </w:rPr>
        <w:t>26.82%,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均</w:t>
      </w:r>
      <w:r>
        <w:rPr/>
        <w:t>有所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原因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spacing w:val="-1"/>
        </w:rPr>
        <w:t>公司出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售产品</w:t>
      </w:r>
      <w:r>
        <w:rPr>
          <w:rFonts w:ascii="宋体" w:hAnsi="宋体" w:cs="宋体" w:eastAsia="宋体" w:hint="default"/>
          <w:i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是以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spacing w:val="-1"/>
        </w:rPr>
        <w:t>，人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0"/>
        <w:ind w:left="612" w:right="459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②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地区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56"/>
        <w:ind w:left="0" w:right="597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民币万元</w:t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2784"/>
        <w:gridCol w:w="2734"/>
      </w:tblGrid>
      <w:tr>
        <w:trPr>
          <w:trHeight w:val="360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left="1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60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18,997.49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6.62%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0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18,305.97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8"/>
              <w:ind w:right="2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39.61%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20"/>
          <w:pgMar w:header="1402" w:footer="1407" w:top="1800" w:bottom="1600" w:left="1240" w:right="7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1"/>
        <w:gridCol w:w="2784"/>
        <w:gridCol w:w="2734"/>
      </w:tblGrid>
      <w:tr>
        <w:trPr>
          <w:trHeight w:val="365" w:hRule="exact"/>
        </w:trPr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抵消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14,465.13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43" w:lineRule="auto" w:before="33"/>
        <w:ind w:left="147" w:right="532" w:firstLine="465"/>
        <w:jc w:val="both"/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产品</w:t>
      </w:r>
      <w:r>
        <w:rPr>
          <w:rFonts w:ascii="宋体" w:hAnsi="宋体" w:cs="宋体" w:eastAsia="宋体" w:hint="default"/>
          <w:spacing w:val="-3"/>
        </w:rPr>
        <w:t>仍</w:t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口</w:t>
      </w:r>
      <w:r>
        <w:rPr>
          <w:rFonts w:ascii="宋体" w:hAnsi="宋体" w:cs="宋体" w:eastAsia="宋体" w:hint="default"/>
          <w:i/>
          <w:spacing w:val="-3"/>
        </w:rPr>
        <w:t>为主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国外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83.18%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产品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i/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w w:val="10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 </w:t>
      </w:r>
      <w:r>
        <w:rPr>
          <w:rFonts w:ascii="Times New Roman" w:hAnsi="Times New Roman" w:cs="Times New Roman" w:eastAsia="Times New Roman" w:hint="default"/>
        </w:rPr>
        <w:t>6.62%</w:t>
      </w:r>
      <w:r>
        <w:rPr/>
        <w:t>，内</w:t>
      </w:r>
      <w:r>
        <w:rPr>
          <w:rFonts w:ascii="宋体" w:hAnsi="宋体" w:cs="宋体" w:eastAsia="宋体" w:hint="default"/>
        </w:rPr>
        <w:t>销占 </w:t>
      </w:r>
      <w:r>
        <w:rPr>
          <w:rFonts w:ascii="Times New Roman" w:hAnsi="Times New Roman" w:cs="Times New Roman" w:eastAsia="Times New Roman" w:hint="default"/>
        </w:rPr>
        <w:t>16.82%</w:t>
      </w:r>
      <w:r>
        <w:rPr/>
        <w:t>，内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Times New Roman" w:hAnsi="Times New Roman" w:cs="Times New Roman" w:eastAsia="Times New Roman" w:hint="default"/>
        </w:rPr>
        <w:t>39.61%</w:t>
      </w:r>
      <w:r>
        <w:rPr/>
        <w:t>。</w:t>
      </w:r>
    </w:p>
    <w:p>
      <w:pPr>
        <w:spacing w:before="2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③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商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客</w:t>
      </w:r>
      <w:r>
        <w:rPr>
          <w:rFonts w:ascii="宋体" w:hAnsi="宋体" w:cs="宋体" w:eastAsia="宋体" w:hint="default"/>
          <w:sz w:val="23"/>
          <w:szCs w:val="23"/>
        </w:rPr>
        <w:t>户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160"/>
        <w:ind w:left="147" w:right="543" w:firstLine="465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湾希</w:t>
      </w:r>
      <w:r>
        <w:rPr>
          <w:rFonts w:ascii="宋体" w:hAnsi="宋体" w:cs="宋体" w:eastAsia="宋体" w:hint="default"/>
          <w:i/>
        </w:rPr>
        <w:t>华</w:t>
      </w:r>
      <w:r>
        <w:rPr/>
        <w:t>、</w:t>
      </w:r>
      <w:r>
        <w:rPr>
          <w:rFonts w:ascii="宋体" w:hAnsi="宋体" w:cs="宋体" w:eastAsia="宋体" w:hint="default"/>
        </w:rPr>
        <w:t>韩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</w:rPr>
        <w:t>SN</w:t>
      </w:r>
      <w:r>
        <w:rPr/>
        <w:t>、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AB</w:t>
      </w:r>
      <w:r>
        <w:rPr/>
        <w:t>、</w:t>
      </w:r>
      <w:r>
        <w:rPr>
          <w:rFonts w:ascii="宋体" w:hAnsi="宋体" w:cs="宋体" w:eastAsia="宋体" w:hint="default"/>
        </w:rPr>
        <w:t>韩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  <w:spacing w:val="-3"/>
        </w:rPr>
        <w:t>DJ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韩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宋体" w:hAnsi="宋体" w:cs="宋体" w:eastAsia="宋体" w:hint="default"/>
        </w:rPr>
        <w:t>LG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际知</w:t>
      </w:r>
      <w:r>
        <w:rPr>
          <w:rFonts w:ascii="宋体" w:hAnsi="宋体" w:cs="宋体" w:eastAsia="宋体" w:hint="default"/>
          <w:i/>
          <w:spacing w:val="-3"/>
        </w:rPr>
        <w:t>名</w:t>
      </w:r>
      <w:r>
        <w:rPr>
          <w:spacing w:val="-3"/>
        </w:rPr>
        <w:t>公司，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类</w:t>
      </w:r>
      <w:r>
        <w:rPr>
          <w:rFonts w:ascii="宋体" w:hAnsi="宋体" w:cs="宋体" w:eastAsia="宋体" w:hint="default"/>
          <w:spacing w:val="-1"/>
        </w:rPr>
        <w:t>客</w:t>
      </w:r>
      <w:r>
        <w:rPr>
          <w:rFonts w:ascii="宋体" w:hAnsi="宋体" w:cs="宋体" w:eastAsia="宋体" w:hint="default"/>
          <w:spacing w:val="-1"/>
        </w:rPr>
        <w:t>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较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spacing w:val="-1"/>
        </w:rPr>
        <w:t>导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誉</w:t>
      </w:r>
      <w:r>
        <w:rPr>
          <w:rFonts w:ascii="宋体" w:hAnsi="宋体" w:cs="宋体" w:eastAsia="宋体" w:hint="default"/>
          <w:spacing w:val="-1"/>
        </w:rPr>
        <w:t>良</w:t>
      </w:r>
      <w:r>
        <w:rPr>
          <w:rFonts w:ascii="宋体" w:hAnsi="宋体" w:cs="宋体" w:eastAsia="宋体" w:hint="default"/>
          <w:spacing w:val="-1"/>
        </w:rPr>
        <w:t>好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建立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i/>
          <w:spacing w:val="-1"/>
        </w:rPr>
        <w:t>长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稳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业务关系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i/>
          <w:spacing w:val="-1"/>
        </w:rPr>
        <w:t>主要</w:t>
      </w:r>
      <w:r>
        <w:rPr>
          <w:rFonts w:ascii="宋体" w:hAnsi="宋体" w:cs="宋体" w:eastAsia="宋体" w:hint="default"/>
          <w:i/>
          <w:spacing w:val="87"/>
        </w:rPr>
        <w:t> 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i/>
          <w:spacing w:val="-3"/>
        </w:rPr>
        <w:t>丰</w:t>
      </w:r>
      <w:r>
        <w:rPr>
          <w:spacing w:val="-3"/>
        </w:rPr>
        <w:t>、日本</w:t>
      </w:r>
      <w:r>
        <w:rPr>
          <w:rFonts w:ascii="宋体" w:hAnsi="宋体" w:cs="宋体" w:eastAsia="宋体" w:hint="default"/>
          <w:spacing w:val="-3"/>
        </w:rPr>
        <w:t>希</w:t>
      </w:r>
      <w:r>
        <w:rPr>
          <w:rFonts w:ascii="宋体" w:hAnsi="宋体" w:cs="宋体" w:eastAsia="宋体" w:hint="default"/>
          <w:i/>
          <w:spacing w:val="-3"/>
        </w:rPr>
        <w:t>华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i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i/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荣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沧州远</w:t>
      </w:r>
      <w:r>
        <w:rPr>
          <w:spacing w:val="-3"/>
        </w:rPr>
        <w:t>晶。</w:t>
      </w:r>
      <w:r>
        <w:rPr>
          <w:rFonts w:ascii="宋体" w:hAnsi="宋体" w:cs="宋体" w:eastAsia="宋体" w:hint="default"/>
          <w:spacing w:val="-3"/>
        </w:rPr>
        <w:t>2007 </w:t>
      </w:r>
      <w:r>
        <w:rPr/>
        <w:t>年公司对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i/>
        </w:rPr>
        <w:t>五名</w:t>
      </w:r>
      <w:r>
        <w:rPr/>
        <w:t>的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和</w:t>
      </w:r>
      <w:r>
        <w:rPr>
          <w:rFonts w:ascii="宋体" w:hAnsi="宋体" w:cs="宋体" w:eastAsia="宋体" w:hint="default"/>
        </w:rPr>
        <w:t>采购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5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1118"/>
        <w:gridCol w:w="2366"/>
        <w:gridCol w:w="1550"/>
      </w:tblGrid>
      <w:tr>
        <w:trPr>
          <w:trHeight w:val="449" w:hRule="exact"/>
        </w:trPr>
        <w:tc>
          <w:tcPr>
            <w:tcW w:w="32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前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五名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供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应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商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采购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额（万元）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right="5"/>
              <w:jc w:val="center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6887.86</w:t>
            </w:r>
          </w:p>
        </w:tc>
        <w:tc>
          <w:tcPr>
            <w:tcW w:w="23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占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采购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总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额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比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重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62.37</w:t>
            </w:r>
          </w:p>
        </w:tc>
      </w:tr>
      <w:tr>
        <w:trPr>
          <w:trHeight w:val="442" w:hRule="exact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95" w:right="-1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前</w:t>
            </w:r>
            <w:r>
              <w:rPr>
                <w:rFonts w:ascii="宋体" w:hAnsi="宋体" w:cs="宋体" w:eastAsia="宋体" w:hint="default"/>
                <w:i/>
                <w:spacing w:val="-5"/>
                <w:w w:val="102"/>
                <w:sz w:val="23"/>
                <w:szCs w:val="23"/>
              </w:rPr>
              <w:t>五</w:t>
            </w:r>
            <w:r>
              <w:rPr>
                <w:rFonts w:ascii="宋体" w:hAnsi="宋体" w:cs="宋体" w:eastAsia="宋体" w:hint="default"/>
                <w:i/>
                <w:w w:val="102"/>
                <w:sz w:val="23"/>
                <w:szCs w:val="23"/>
              </w:rPr>
              <w:t>名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销</w:t>
            </w:r>
            <w:r>
              <w:rPr>
                <w:rFonts w:ascii="宋体" w:hAnsi="宋体" w:cs="宋体" w:eastAsia="宋体" w:hint="default"/>
                <w:spacing w:val="-5"/>
                <w:w w:val="102"/>
                <w:sz w:val="23"/>
                <w:szCs w:val="23"/>
              </w:rPr>
              <w:t>售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客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户</w:t>
            </w:r>
            <w:r>
              <w:rPr>
                <w:rFonts w:ascii="宋体" w:hAnsi="宋体" w:cs="宋体" w:eastAsia="宋体" w:hint="default"/>
                <w:spacing w:val="-5"/>
                <w:w w:val="102"/>
                <w:sz w:val="23"/>
                <w:szCs w:val="23"/>
              </w:rPr>
              <w:t>销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售</w:t>
            </w:r>
            <w:r>
              <w:rPr>
                <w:rFonts w:ascii="宋体" w:hAnsi="宋体" w:cs="宋体" w:eastAsia="宋体" w:hint="default"/>
                <w:spacing w:val="-111"/>
                <w:w w:val="102"/>
                <w:sz w:val="23"/>
                <w:szCs w:val="23"/>
              </w:rPr>
              <w:t>额</w:t>
            </w:r>
            <w:r>
              <w:rPr>
                <w:rFonts w:ascii="宋体" w:hAnsi="宋体" w:cs="宋体" w:eastAsia="宋体" w:hint="default"/>
                <w:w w:val="102"/>
                <w:sz w:val="23"/>
                <w:szCs w:val="23"/>
              </w:rPr>
              <w:t>（万</w:t>
            </w:r>
            <w:r>
              <w:rPr>
                <w:rFonts w:ascii="宋体" w:hAnsi="宋体" w:cs="宋体" w:eastAsia="宋体" w:hint="default"/>
                <w:spacing w:val="-5"/>
                <w:w w:val="102"/>
                <w:sz w:val="23"/>
                <w:szCs w:val="23"/>
              </w:rPr>
              <w:t>元）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center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10881.53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宋体" w:hAnsi="宋体" w:cs="宋体" w:eastAsia="宋体" w:hint="default"/>
                <w:sz w:val="23"/>
                <w:szCs w:val="23"/>
              </w:rPr>
            </w:pPr>
            <w:r>
              <w:rPr>
                <w:rFonts w:ascii="宋体" w:hAnsi="宋体" w:cs="宋体" w:eastAsia="宋体" w:hint="default"/>
                <w:sz w:val="23"/>
                <w:szCs w:val="23"/>
              </w:rPr>
              <w:t>占销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售</w:t>
            </w:r>
            <w:r>
              <w:rPr>
                <w:rFonts w:ascii="宋体" w:hAnsi="宋体" w:cs="宋体" w:eastAsia="宋体" w:hint="default"/>
                <w:i/>
                <w:sz w:val="23"/>
                <w:szCs w:val="23"/>
              </w:rPr>
              <w:t>总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额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比</w:t>
            </w:r>
            <w:r>
              <w:rPr>
                <w:rFonts w:ascii="宋体" w:hAnsi="宋体" w:cs="宋体" w:eastAsia="宋体" w:hint="default"/>
                <w:sz w:val="23"/>
                <w:szCs w:val="23"/>
              </w:rPr>
              <w:t>重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47.65</w:t>
            </w:r>
          </w:p>
        </w:tc>
      </w:tr>
    </w:tbl>
    <w:p>
      <w:pPr>
        <w:pStyle w:val="BodyText"/>
        <w:spacing w:line="268" w:lineRule="exact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2"/>
        </w:rPr>
        <w:t> </w:t>
      </w:r>
      <w:r>
        <w:rPr>
          <w:rFonts w:ascii="宋体"/>
        </w:rPr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5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1954"/>
        <w:gridCol w:w="2035"/>
        <w:gridCol w:w="2270"/>
      </w:tblGrid>
      <w:tr>
        <w:trPr>
          <w:trHeight w:val="542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6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7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比增减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11.40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14.81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3.41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13.99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15.75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1.76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2.27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3.27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1.00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40.39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52.23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11.84</w:t>
            </w:r>
            <w:r>
              <w:rPr>
                <w:rFonts w:ascii="宋体" w:hAnsi="宋体" w:cs="宋体" w:eastAsia="宋体" w:hint="default"/>
                <w:spacing w:val="-7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6.99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1.14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升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5.85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3.61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10.94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7.33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7.23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降</w:t>
            </w:r>
            <w:r>
              <w:rPr>
                <w:rFonts w:ascii="宋体" w:hAnsi="宋体" w:cs="宋体" w:eastAsia="宋体" w:hint="default"/>
                <w:spacing w:val="-7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7.23</w:t>
            </w:r>
            <w:r>
              <w:rPr>
                <w:rFonts w:ascii="宋体" w:hAnsi="宋体" w:cs="宋体" w:eastAsia="宋体" w:hint="default"/>
                <w:spacing w:val="-6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</w:tr>
    </w:tbl>
    <w:p>
      <w:pPr>
        <w:spacing w:line="228" w:lineRule="exact"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spacing w:line="299" w:lineRule="exact" w:before="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</w:t>
      </w:r>
      <w:r>
        <w:rPr>
          <w:rFonts w:ascii="宋体" w:hAnsi="宋体" w:cs="宋体" w:eastAsia="宋体" w:hint="default"/>
          <w:i/>
          <w:sz w:val="23"/>
          <w:szCs w:val="23"/>
        </w:rPr>
        <w:t>财务数据</w:t>
      </w:r>
      <w:r>
        <w:rPr>
          <w:rFonts w:ascii="宋体" w:hAnsi="宋体" w:cs="宋体" w:eastAsia="宋体" w:hint="default"/>
          <w:sz w:val="23"/>
          <w:szCs w:val="23"/>
        </w:rPr>
        <w:t>同</w:t>
      </w:r>
      <w:r>
        <w:rPr>
          <w:rFonts w:ascii="宋体" w:hAnsi="宋体" w:cs="宋体" w:eastAsia="宋体" w:hint="default"/>
          <w:sz w:val="23"/>
          <w:szCs w:val="23"/>
        </w:rPr>
        <w:t>比发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重大</w:t>
      </w:r>
      <w:r>
        <w:rPr>
          <w:rFonts w:ascii="宋体" w:hAnsi="宋体" w:cs="宋体" w:eastAsia="宋体" w:hint="default"/>
          <w:i/>
          <w:sz w:val="23"/>
          <w:szCs w:val="23"/>
        </w:rPr>
        <w:t>变</w:t>
      </w:r>
      <w:r>
        <w:rPr>
          <w:rFonts w:ascii="宋体" w:hAnsi="宋体" w:cs="宋体" w:eastAsia="宋体" w:hint="default"/>
          <w:sz w:val="23"/>
          <w:szCs w:val="23"/>
        </w:rPr>
        <w:t>化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5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1954"/>
        <w:gridCol w:w="2035"/>
        <w:gridCol w:w="2270"/>
      </w:tblGrid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财务数据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5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6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61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66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60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6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比增减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7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5,450,431.84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5,095,793.73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6.96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7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8,995,060.63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9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15,724,249.73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-42.79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（元）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76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5,885,451.12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10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4,955,462.11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18.77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4" w:hRule="exact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税（元）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7,446,900.30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7,650,852.54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-2.67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35" w:lineRule="exact"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pStyle w:val="BodyText"/>
        <w:spacing w:line="240" w:lineRule="auto" w:before="125"/>
        <w:ind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售费用</w:t>
      </w:r>
      <w:r>
        <w:rPr>
          <w:rFonts w:ascii="宋体" w:hAnsi="宋体" w:cs="宋体" w:eastAsia="宋体" w:hint="default"/>
        </w:rPr>
        <w:t>5,450,431.84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6.96%</w:t>
      </w:r>
      <w:r>
        <w:rPr/>
        <w:t>， </w:t>
      </w:r>
      <w:r>
        <w:rPr>
          <w:spacing w:val="13"/>
        </w:rPr>
        <w:t> </w:t>
      </w:r>
      <w:r>
        <w:rPr>
          <w:rFonts w:ascii="宋体" w:hAnsi="宋体" w:cs="宋体" w:eastAsia="宋体" w:hint="default"/>
          <w:spacing w:val="13"/>
        </w:rPr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  <w:i/>
        </w:rPr>
        <w:t>系</w:t>
      </w:r>
      <w:r>
        <w:rPr/>
        <w:t>公司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售增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8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长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left="147" w:right="0" w:firstLine="465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内管理</w:t>
      </w:r>
      <w:r>
        <w:rPr>
          <w:rFonts w:ascii="宋体" w:hAnsi="宋体" w:cs="宋体" w:eastAsia="宋体" w:hint="default"/>
        </w:rPr>
        <w:t>费用</w:t>
      </w:r>
      <w:r>
        <w:rPr>
          <w:rFonts w:ascii="宋体" w:hAnsi="宋体" w:cs="宋体" w:eastAsia="宋体" w:hint="default"/>
        </w:rPr>
        <w:t>8,995,060.63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42.79%</w:t>
      </w:r>
      <w:r>
        <w:rPr/>
        <w:t>，</w:t>
      </w:r>
      <w:r>
        <w:rPr>
          <w:spacing w:val="15"/>
        </w:rPr>
        <w:t> </w:t>
      </w:r>
      <w:r>
        <w:rPr>
          <w:rFonts w:ascii="宋体" w:hAnsi="宋体" w:cs="宋体" w:eastAsia="宋体" w:hint="default"/>
          <w:spacing w:val="15"/>
        </w:rPr>
      </w:r>
      <w:r>
        <w:rPr>
          <w:rFonts w:ascii="宋体" w:hAnsi="宋体" w:cs="宋体" w:eastAsia="宋体" w:hint="default"/>
          <w:i/>
          <w:spacing w:val="-3"/>
        </w:rPr>
        <w:t>主要</w:t>
      </w:r>
      <w:r>
        <w:rPr>
          <w:rFonts w:ascii="宋体" w:hAnsi="宋体" w:cs="宋体" w:eastAsia="宋体" w:hint="default"/>
          <w:spacing w:val="-3"/>
        </w:rPr>
        <w:t>原因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2007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新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冲减</w:t>
      </w:r>
      <w:r>
        <w:rPr/>
        <w:t>管理</w:t>
      </w:r>
      <w:r>
        <w:rPr>
          <w:rFonts w:ascii="宋体" w:hAnsi="宋体" w:cs="宋体" w:eastAsia="宋体" w:hint="default"/>
        </w:rPr>
        <w:t>费用</w:t>
      </w:r>
      <w:r>
        <w:rPr/>
        <w:t>及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费用开</w:t>
      </w:r>
      <w:r>
        <w:rPr>
          <w:rFonts w:ascii="宋体" w:hAnsi="宋体" w:cs="宋体" w:eastAsia="宋体" w:hint="default"/>
        </w:rPr>
        <w:t>支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rFonts w:ascii="宋体" w:hAnsi="宋体" w:cs="宋体" w:eastAsia="宋体" w:hint="default"/>
          <w:spacing w:val="-4"/>
        </w:rPr>
        <w:t>费用</w:t>
      </w:r>
      <w:r>
        <w:rPr>
          <w:rFonts w:ascii="宋体" w:hAnsi="宋体" w:cs="宋体" w:eastAsia="宋体" w:hint="default"/>
          <w:spacing w:val="-4"/>
        </w:rPr>
        <w:t>5,885,451.12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增加</w:t>
      </w:r>
      <w:r>
        <w:rPr>
          <w:rFonts w:ascii="宋体" w:hAnsi="宋体" w:cs="宋体" w:eastAsia="宋体" w:hint="default"/>
          <w:spacing w:val="-4"/>
        </w:rPr>
        <w:t>18.77%,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是由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民币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值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5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内所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7,446,900.30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rFonts w:ascii="宋体" w:hAnsi="宋体" w:cs="宋体" w:eastAsia="宋体" w:hint="default"/>
          <w:spacing w:val="-4"/>
        </w:rPr>
        <w:t>降</w:t>
      </w:r>
      <w:r>
        <w:rPr>
          <w:rFonts w:ascii="宋体" w:hAnsi="宋体" w:cs="宋体" w:eastAsia="宋体" w:hint="default"/>
          <w:spacing w:val="-4"/>
        </w:rPr>
        <w:t>2.67%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主要</w:t>
      </w:r>
      <w:r>
        <w:rPr>
          <w:rFonts w:ascii="宋体" w:hAnsi="宋体" w:cs="宋体" w:eastAsia="宋体" w:hint="default"/>
          <w:spacing w:val="-4"/>
        </w:rPr>
        <w:t>原因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备投</w:t>
      </w:r>
      <w:r>
        <w:rPr/>
        <w:t>资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333.23</w:t>
      </w:r>
      <w:r>
        <w:rPr>
          <w:rFonts w:ascii="宋体" w:hAnsi="宋体" w:cs="宋体" w:eastAsia="宋体" w:hint="default"/>
        </w:rPr>
        <w:t>万元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四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筹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活</w:t>
      </w:r>
      <w:r>
        <w:rPr>
          <w:rFonts w:ascii="宋体" w:hAnsi="宋体" w:cs="宋体" w:eastAsia="宋体" w:hint="default"/>
          <w:i/>
          <w:sz w:val="23"/>
          <w:szCs w:val="23"/>
        </w:rPr>
        <w:t>动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流量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6"/>
        <w:ind w:left="0" w:right="119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 </w:t>
      </w:r>
      <w:r>
        <w:rPr>
          <w:rFonts w:ascii="宋体" w:hAnsi="宋体" w:cs="宋体" w:eastAsia="宋体" w:hint="default"/>
          <w:spacing w:val="-2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pacing w:val="-2"/>
          <w:sz w:val="19"/>
          <w:szCs w:val="19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6"/>
        <w:gridCol w:w="2050"/>
        <w:gridCol w:w="2078"/>
        <w:gridCol w:w="1543"/>
      </w:tblGrid>
      <w:tr>
        <w:trPr>
          <w:trHeight w:val="406" w:hRule="exact"/>
        </w:trPr>
        <w:tc>
          <w:tcPr>
            <w:tcW w:w="3266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18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367" w:lineRule="auto" w:before="132"/>
              <w:ind w:left="518" w:right="-3" w:hanging="41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流入量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0"/>
              <w:ind w:left="105" w:right="-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二、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3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流入量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364" w:lineRule="auto" w:before="136"/>
              <w:ind w:left="105" w:right="-3" w:firstLine="41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360" w:lineRule="auto" w:before="32"/>
              <w:ind w:left="518" w:right="79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流入量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四、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增加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8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7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比增减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10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40,690,527.75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42,462,562.52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-4.17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232,005,000.04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222,055,549.27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4.48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3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191,314,472.29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3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179,592,986.75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6.53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3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-71,134,770.26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-39,326,073.25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80.88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26,500.00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4,779,912.05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-99.45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13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71,161,270.26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44,105,985.30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61.34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3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95,330,892.67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-11,653,505.12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spacing w:val="-2"/>
                <w:sz w:val="20"/>
              </w:rPr>
              <w:t>918.04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174,997,200.00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38,332,470.25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356.52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8" w:hRule="exact"/>
        </w:trPr>
        <w:tc>
          <w:tcPr>
            <w:tcW w:w="3266" w:type="dxa"/>
            <w:vMerge/>
            <w:tcBorders>
              <w:left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79,666,307.33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49,985,975.37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59.38</w:t>
            </w:r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403" w:hRule="exact"/>
        </w:trPr>
        <w:tc>
          <w:tcPr>
            <w:tcW w:w="3266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61,901,847.94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2"/>
                <w:sz w:val="20"/>
              </w:rPr>
              <w:t>-9,562,751.22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spacing w:val="-2"/>
                <w:sz w:val="20"/>
              </w:rPr>
              <w:t>747.32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0"/>
        <w:jc w:val="left"/>
        <w:rPr>
          <w:rFonts w:ascii="宋体" w:hAnsi="宋体" w:cs="宋体" w:eastAsia="宋体" w:hint="default"/>
        </w:rPr>
      </w:pPr>
      <w:r>
        <w:rPr/>
        <w:t>公司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102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rFonts w:ascii="宋体" w:hAnsi="宋体" w:cs="宋体" w:eastAsia="宋体" w:hint="default"/>
          <w:i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流入量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rFonts w:ascii="宋体" w:hAnsi="宋体" w:cs="宋体" w:eastAsia="宋体" w:hint="default"/>
          <w:i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i/>
          <w:spacing w:val="-5"/>
        </w:rPr>
        <w:t>经</w:t>
      </w:r>
      <w:r>
        <w:rPr>
          <w:rFonts w:ascii="宋体" w:hAnsi="宋体" w:cs="宋体" w:eastAsia="宋体" w:hint="default"/>
          <w:spacing w:val="-5"/>
        </w:rPr>
        <w:t>营</w:t>
      </w:r>
      <w:r>
        <w:rPr>
          <w:rFonts w:ascii="宋体" w:hAnsi="宋体" w:cs="宋体" w:eastAsia="宋体" w:hint="default"/>
          <w:spacing w:val="-5"/>
        </w:rPr>
        <w:t>活</w:t>
      </w:r>
      <w:r>
        <w:rPr>
          <w:rFonts w:ascii="宋体" w:hAnsi="宋体" w:cs="宋体" w:eastAsia="宋体" w:hint="default"/>
          <w:i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i/>
          <w:spacing w:val="-5"/>
        </w:rPr>
        <w:t>生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rFonts w:ascii="宋体" w:hAnsi="宋体" w:cs="宋体" w:eastAsia="宋体" w:hint="default"/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流量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64" w:lineRule="auto" w:before="33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分</w:t>
      </w:r>
      <w:r>
        <w:rPr/>
        <w:t>别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 </w:t>
      </w:r>
      <w:r>
        <w:rPr>
          <w:rFonts w:ascii="宋体" w:hAnsi="宋体" w:cs="宋体" w:eastAsia="宋体" w:hint="default"/>
          <w:spacing w:val="-3"/>
        </w:rPr>
        <w:t>4.48%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6.53%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-4.17%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rFonts w:ascii="宋体" w:hAnsi="宋体" w:cs="宋体" w:eastAsia="宋体" w:hint="default"/>
          <w:i/>
          <w:spacing w:val="-3"/>
        </w:rPr>
        <w:t>明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  <w:i/>
          <w:spacing w:val="-3"/>
        </w:rPr>
        <w:t>业经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i/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好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i/>
          <w:spacing w:val="-3"/>
        </w:rPr>
        <w:t>股经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rFonts w:ascii="宋体" w:hAnsi="宋体" w:cs="宋体" w:eastAsia="宋体" w:hint="default"/>
          <w:i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生</w:t>
      </w:r>
      <w:r>
        <w:rPr>
          <w:rFonts w:ascii="宋体" w:hAnsi="宋体" w:cs="宋体" w:eastAsia="宋体" w:hint="default"/>
          <w:i/>
          <w:spacing w:val="-60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</w:rPr>
        <w:t>0.4521</w:t>
      </w:r>
      <w:r>
        <w:rPr/>
        <w:t>，公司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z w:val="23"/>
          <w:szCs w:val="23"/>
        </w:rPr>
        <w:t>备利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订</w:t>
      </w:r>
      <w:r>
        <w:rPr>
          <w:rFonts w:ascii="宋体" w:hAnsi="宋体" w:cs="宋体" w:eastAsia="宋体" w:hint="default"/>
          <w:sz w:val="23"/>
          <w:szCs w:val="23"/>
        </w:rPr>
        <w:t>单</w:t>
      </w:r>
      <w:r>
        <w:rPr>
          <w:rFonts w:ascii="宋体" w:hAnsi="宋体" w:cs="宋体" w:eastAsia="宋体" w:hint="default"/>
          <w:sz w:val="23"/>
          <w:szCs w:val="23"/>
        </w:rPr>
        <w:t>获</w:t>
      </w:r>
      <w:r>
        <w:rPr>
          <w:rFonts w:ascii="宋体" w:hAnsi="宋体" w:cs="宋体" w:eastAsia="宋体" w:hint="default"/>
          <w:sz w:val="23"/>
          <w:szCs w:val="23"/>
        </w:rPr>
        <w:t>取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履约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2007 </w:t>
      </w:r>
      <w:r>
        <w:rPr>
          <w:spacing w:val="-9"/>
        </w:rPr>
        <w:t>年，公司</w:t>
      </w:r>
      <w:r>
        <w:rPr>
          <w:rFonts w:ascii="宋体" w:hAnsi="宋体" w:cs="宋体" w:eastAsia="宋体" w:hint="default"/>
          <w:spacing w:val="-9"/>
        </w:rPr>
        <w:t>设</w:t>
      </w:r>
      <w:r>
        <w:rPr>
          <w:rFonts w:ascii="宋体" w:hAnsi="宋体" w:cs="宋体" w:eastAsia="宋体" w:hint="default"/>
          <w:i/>
          <w:spacing w:val="-9"/>
        </w:rPr>
        <w:t>备</w:t>
      </w:r>
      <w:r>
        <w:rPr>
          <w:rFonts w:ascii="宋体" w:hAnsi="宋体" w:cs="宋体" w:eastAsia="宋体" w:hint="default"/>
          <w:spacing w:val="-9"/>
        </w:rPr>
        <w:t>综</w:t>
      </w:r>
      <w:r>
        <w:rPr>
          <w:rFonts w:ascii="宋体" w:hAnsi="宋体" w:cs="宋体" w:eastAsia="宋体" w:hint="default"/>
          <w:spacing w:val="-9"/>
        </w:rPr>
        <w:t>合</w:t>
      </w:r>
      <w:r>
        <w:rPr>
          <w:rFonts w:ascii="宋体" w:hAnsi="宋体" w:cs="宋体" w:eastAsia="宋体" w:hint="default"/>
          <w:i/>
          <w:spacing w:val="-9"/>
        </w:rPr>
        <w:t>利</w:t>
      </w:r>
      <w:r>
        <w:rPr>
          <w:rFonts w:ascii="宋体" w:hAnsi="宋体" w:cs="宋体" w:eastAsia="宋体" w:hint="default"/>
          <w:spacing w:val="-9"/>
        </w:rPr>
        <w:t>用率</w:t>
      </w:r>
      <w:r>
        <w:rPr>
          <w:rFonts w:ascii="宋体" w:hAnsi="宋体" w:cs="宋体" w:eastAsia="宋体" w:hint="default"/>
          <w:spacing w:val="-9"/>
        </w:rPr>
        <w:t>达</w:t>
      </w:r>
      <w:r>
        <w:rPr>
          <w:rFonts w:ascii="宋体" w:hAnsi="宋体" w:cs="宋体" w:eastAsia="宋体" w:hint="default"/>
          <w:spacing w:val="-9"/>
        </w:rPr>
        <w:t>到 </w:t>
      </w:r>
      <w:r>
        <w:rPr>
          <w:rFonts w:ascii="宋体" w:hAnsi="宋体" w:cs="宋体" w:eastAsia="宋体" w:hint="default"/>
          <w:spacing w:val="-9"/>
        </w:rPr>
        <w:t>92%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订</w:t>
      </w:r>
      <w:r>
        <w:rPr>
          <w:rFonts w:ascii="宋体" w:hAnsi="宋体" w:cs="宋体" w:eastAsia="宋体" w:hint="default"/>
          <w:spacing w:val="-9"/>
        </w:rPr>
        <w:t>单</w:t>
      </w:r>
      <w:r>
        <w:rPr>
          <w:rFonts w:ascii="宋体" w:hAnsi="宋体" w:cs="宋体" w:eastAsia="宋体" w:hint="default"/>
          <w:spacing w:val="-9"/>
        </w:rPr>
        <w:t>履约</w:t>
      </w:r>
      <w:r>
        <w:rPr>
          <w:rFonts w:ascii="宋体" w:hAnsi="宋体" w:cs="宋体" w:eastAsia="宋体" w:hint="default"/>
          <w:spacing w:val="-9"/>
        </w:rPr>
        <w:t>率</w:t>
      </w:r>
      <w:r>
        <w:rPr>
          <w:rFonts w:ascii="宋体" w:hAnsi="宋体" w:cs="宋体" w:eastAsia="宋体" w:hint="default"/>
          <w:spacing w:val="-9"/>
        </w:rPr>
        <w:t>达</w:t>
      </w:r>
      <w:r>
        <w:rPr>
          <w:rFonts w:ascii="宋体" w:hAnsi="宋体" w:cs="宋体" w:eastAsia="宋体" w:hint="default"/>
          <w:spacing w:val="-9"/>
        </w:rPr>
        <w:t>到 </w:t>
      </w:r>
      <w:r>
        <w:rPr>
          <w:rFonts w:ascii="宋体" w:hAnsi="宋体" w:cs="宋体" w:eastAsia="宋体" w:hint="default"/>
        </w:rPr>
        <w:t>99.5 </w:t>
      </w:r>
      <w:r>
        <w:rPr>
          <w:rFonts w:ascii="宋体" w:hAnsi="宋体" w:cs="宋体" w:eastAsia="宋体" w:hint="default"/>
          <w:spacing w:val="-14"/>
        </w:rPr>
        <w:t>%</w:t>
      </w:r>
      <w:r>
        <w:rPr>
          <w:spacing w:val="-14"/>
        </w:rPr>
        <w:t>，实</w:t>
      </w:r>
      <w:r>
        <w:rPr>
          <w:rFonts w:ascii="宋体" w:hAnsi="宋体" w:cs="宋体" w:eastAsia="宋体" w:hint="default"/>
          <w:spacing w:val="-14"/>
        </w:rPr>
        <w:t>现</w:t>
      </w:r>
      <w:r>
        <w:rPr>
          <w:rFonts w:ascii="宋体" w:hAnsi="宋体" w:cs="宋体" w:eastAsia="宋体" w:hint="default"/>
          <w:spacing w:val="-14"/>
        </w:rPr>
        <w:t>销</w:t>
      </w:r>
      <w:r>
        <w:rPr>
          <w:rFonts w:ascii="宋体" w:hAnsi="宋体" w:cs="宋体" w:eastAsia="宋体" w:hint="default"/>
          <w:spacing w:val="-14"/>
        </w:rPr>
        <w:t>售</w:t>
      </w:r>
      <w:r>
        <w:rPr>
          <w:rFonts w:ascii="宋体" w:hAnsi="宋体" w:cs="宋体" w:eastAsia="宋体" w:hint="default"/>
          <w:spacing w:val="-14"/>
        </w:rPr>
        <w:t>额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23102.46</w:t>
      </w:r>
    </w:p>
    <w:p>
      <w:pPr>
        <w:pStyle w:val="BodyText"/>
        <w:spacing w:line="240" w:lineRule="auto" w:before="15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示</w:t>
      </w:r>
      <w:r>
        <w:rPr/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能力</w:t>
      </w:r>
      <w:r>
        <w:rPr/>
        <w:t>和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六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子公司、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绩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析</w:t>
      </w:r>
      <w:r>
        <w:rPr>
          <w:rFonts w:ascii="宋体" w:hAnsi="宋体" w:cs="宋体" w:eastAsia="宋体" w:hint="default"/>
          <w:spacing w:val="-25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5"/>
          <w:sz w:val="23"/>
          <w:szCs w:val="23"/>
        </w:rPr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内，本公司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并报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子公司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北京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before="40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公司、</w:t>
      </w:r>
      <w:r>
        <w:rPr>
          <w:rFonts w:ascii="宋体" w:hAnsi="宋体" w:cs="宋体" w:eastAsia="宋体" w:hint="default"/>
          <w:sz w:val="23"/>
          <w:szCs w:val="23"/>
        </w:rPr>
        <w:t>深圳市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公司、</w:t>
      </w:r>
      <w:r>
        <w:rPr>
          <w:rFonts w:ascii="宋体" w:hAnsi="宋体" w:cs="宋体" w:eastAsia="宋体" w:hint="default"/>
          <w:sz w:val="23"/>
          <w:szCs w:val="23"/>
        </w:rPr>
        <w:t>深圳市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健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电子有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0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12" w:right="3797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公司。本公司无</w:t>
      </w:r>
      <w:r>
        <w:rPr>
          <w:rFonts w:ascii="宋体" w:hAnsi="宋体" w:cs="宋体" w:eastAsia="宋体" w:hint="default"/>
          <w:sz w:val="23"/>
          <w:szCs w:val="23"/>
        </w:rPr>
        <w:t>参</w:t>
      </w:r>
      <w:r>
        <w:rPr>
          <w:rFonts w:ascii="宋体" w:hAnsi="宋体" w:cs="宋体" w:eastAsia="宋体" w:hint="default"/>
          <w:i/>
          <w:sz w:val="23"/>
          <w:szCs w:val="23"/>
        </w:rPr>
        <w:t>股</w:t>
      </w:r>
      <w:r>
        <w:rPr>
          <w:rFonts w:ascii="宋体" w:hAnsi="宋体" w:cs="宋体" w:eastAsia="宋体" w:hint="default"/>
          <w:sz w:val="23"/>
          <w:szCs w:val="23"/>
        </w:rPr>
        <w:t>公司。</w:t>
      </w:r>
      <w:r>
        <w:rPr>
          <w:rFonts w:ascii="宋体" w:hAnsi="宋体" w:cs="宋体" w:eastAsia="宋体" w:hint="default"/>
          <w:spacing w:val="-68"/>
          <w:sz w:val="23"/>
          <w:szCs w:val="23"/>
        </w:rPr>
        <w:t> </w:t>
      </w:r>
      <w:r>
        <w:rPr>
          <w:rFonts w:ascii="宋体" w:hAnsi="宋体" w:cs="宋体" w:eastAsia="宋体" w:hint="default"/>
          <w:spacing w:val="-68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唐山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sz w:val="23"/>
          <w:szCs w:val="23"/>
        </w:rPr>
        <w:t>旭</w:t>
      </w:r>
      <w:r>
        <w:rPr>
          <w:rFonts w:ascii="宋体" w:hAnsi="宋体" w:cs="宋体" w:eastAsia="宋体" w:hint="default"/>
          <w:i/>
          <w:sz w:val="23"/>
          <w:szCs w:val="23"/>
        </w:rPr>
        <w:t>丰</w:t>
      </w:r>
      <w:r>
        <w:rPr>
          <w:rFonts w:ascii="宋体" w:hAnsi="宋体" w:cs="宋体" w:eastAsia="宋体" w:hint="default"/>
          <w:sz w:val="23"/>
          <w:szCs w:val="23"/>
        </w:rPr>
        <w:t>电子有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0" w:lineRule="auto" w:before="35"/>
        <w:ind w:right="11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360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美</w:t>
      </w:r>
      <w:r>
        <w:rPr>
          <w:rFonts w:ascii="宋体" w:hAnsi="宋体" w:cs="宋体" w:eastAsia="宋体" w:hint="default"/>
        </w:rPr>
        <w:t>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75%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spacing w:val="-53"/>
        </w:rPr>
        <w:t> </w:t>
      </w:r>
      <w:r>
        <w:rPr>
          <w:rFonts w:ascii="宋体" w:hAnsi="宋体" w:cs="宋体" w:eastAsia="宋体" w:hint="default"/>
          <w:spacing w:val="-53"/>
        </w:rPr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合</w:t>
      </w:r>
      <w:r>
        <w:rPr/>
        <w:t>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营（</w:t>
      </w:r>
      <w:r>
        <w:rPr>
          <w:rFonts w:ascii="宋体" w:hAnsi="宋体" w:cs="宋体" w:eastAsia="宋体" w:hint="default"/>
        </w:rPr>
        <w:t>港</w:t>
      </w:r>
      <w:r>
        <w:rPr/>
        <w:t>资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68"/>
        </w:rPr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  <w:i/>
        </w:rPr>
        <w:t>：生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本公司</w:t>
      </w:r>
      <w:r>
        <w:rPr>
          <w:rFonts w:ascii="宋体" w:hAnsi="宋体" w:cs="宋体" w:eastAsia="宋体" w:hint="default"/>
        </w:rPr>
        <w:t>产品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5"/>
        <w:ind w:left="147" w:right="0" w:firstLine="465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6"/>
        </w:rPr>
        <w:t>截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2007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12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31</w:t>
      </w:r>
      <w:r>
        <w:rPr>
          <w:spacing w:val="-6"/>
        </w:rPr>
        <w:t>日，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i/>
          <w:spacing w:val="-6"/>
        </w:rPr>
        <w:t>总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i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6524.58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净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3787.50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2007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1-12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12330.92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562.68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40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北京</w:t>
      </w:r>
      <w:r>
        <w:rPr>
          <w:rFonts w:ascii="宋体" w:hAnsi="宋体" w:cs="宋体" w:eastAsia="宋体" w:hint="default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z w:val="23"/>
          <w:szCs w:val="23"/>
        </w:rPr>
        <w:t>裕丰</w:t>
      </w:r>
      <w:r>
        <w:rPr>
          <w:rFonts w:ascii="宋体" w:hAnsi="宋体" w:cs="宋体" w:eastAsia="宋体" w:hint="default"/>
          <w:sz w:val="23"/>
          <w:szCs w:val="23"/>
        </w:rPr>
        <w:t>光</w:t>
      </w:r>
      <w:r>
        <w:rPr>
          <w:rFonts w:ascii="宋体" w:hAnsi="宋体" w:cs="宋体" w:eastAsia="宋体" w:hint="default"/>
          <w:sz w:val="23"/>
          <w:szCs w:val="23"/>
        </w:rPr>
        <w:t>学</w:t>
      </w:r>
      <w:r>
        <w:rPr>
          <w:rFonts w:ascii="宋体" w:hAnsi="宋体" w:cs="宋体" w:eastAsia="宋体" w:hint="default"/>
          <w:sz w:val="23"/>
          <w:szCs w:val="23"/>
        </w:rPr>
        <w:t>电子</w:t>
      </w:r>
      <w:r>
        <w:rPr>
          <w:rFonts w:ascii="宋体" w:hAnsi="宋体" w:cs="宋体" w:eastAsia="宋体" w:hint="default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  <w:i/>
        </w:rPr>
        <w:t>为</w:t>
      </w:r>
      <w:r>
        <w:rPr/>
        <w:t>公司全资子公司。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围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晶体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镜片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空</w:t>
      </w:r>
      <w:r>
        <w:rPr>
          <w:rFonts w:ascii="宋体" w:hAnsi="宋体" w:cs="宋体" w:eastAsia="宋体" w:hint="default"/>
          <w:spacing w:val="-4"/>
        </w:rPr>
        <w:t>镀膜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口</w:t>
      </w:r>
      <w:r>
        <w:rPr>
          <w:rFonts w:ascii="宋体" w:hAnsi="宋体" w:cs="宋体" w:eastAsia="宋体" w:hint="default"/>
          <w:i/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；销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仪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spacing w:val="-4"/>
        </w:rPr>
        <w:t>仪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械设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自</w:t>
      </w:r>
      <w:r>
        <w:rPr>
          <w:rFonts w:ascii="宋体" w:hAnsi="宋体" w:cs="宋体" w:eastAsia="宋体" w:hint="default"/>
        </w:rPr>
        <w:t>产产品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/>
        <w:t>和本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/>
        <w:t>的</w:t>
      </w:r>
      <w:r>
        <w:rPr>
          <w:rFonts w:ascii="宋体" w:hAnsi="宋体" w:cs="宋体" w:eastAsia="宋体" w:hint="default"/>
          <w:i/>
        </w:rPr>
        <w:t>机</w:t>
      </w:r>
      <w:r>
        <w:rPr>
          <w:rFonts w:ascii="宋体" w:hAnsi="宋体" w:cs="宋体" w:eastAsia="宋体" w:hint="default"/>
        </w:rPr>
        <w:t>械设</w:t>
      </w:r>
      <w:r>
        <w:rPr>
          <w:rFonts w:ascii="宋体" w:hAnsi="宋体" w:cs="宋体" w:eastAsia="宋体" w:hint="default"/>
          <w:i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件</w:t>
      </w:r>
      <w:r>
        <w:rPr/>
        <w:t>、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53"/>
        </w:rPr>
        <w:t> </w:t>
      </w:r>
      <w:r>
        <w:rPr>
          <w:rFonts w:ascii="宋体" w:hAnsi="宋体" w:cs="宋体" w:eastAsia="宋体" w:hint="default"/>
        </w:rPr>
        <w:t>辅材</w:t>
      </w:r>
      <w:r>
        <w:rPr/>
        <w:t>料及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  <w:i/>
        </w:rPr>
        <w:t>限定</w:t>
      </w:r>
      <w:r>
        <w:rPr/>
        <w:t>公司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/>
        <w:t>的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/>
        <w:t>及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除外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2"/>
        <w:ind w:left="147" w:right="0" w:firstLine="465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6"/>
        </w:rPr>
        <w:t>截</w:t>
      </w:r>
      <w:r>
        <w:rPr>
          <w:rFonts w:ascii="宋体" w:hAnsi="宋体" w:cs="宋体" w:eastAsia="宋体" w:hint="default"/>
          <w:spacing w:val="-6"/>
        </w:rPr>
        <w:t>止</w:t>
      </w:r>
      <w:r>
        <w:rPr>
          <w:rFonts w:ascii="宋体" w:hAnsi="宋体" w:cs="宋体" w:eastAsia="宋体" w:hint="default"/>
          <w:spacing w:val="-6"/>
        </w:rPr>
        <w:t>2007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12</w:t>
      </w:r>
      <w:r>
        <w:rPr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31</w:t>
      </w:r>
      <w:r>
        <w:rPr>
          <w:spacing w:val="-6"/>
        </w:rPr>
        <w:t>日，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i/>
          <w:spacing w:val="-6"/>
        </w:rPr>
        <w:t>总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i/>
          <w:spacing w:val="-6"/>
        </w:rPr>
        <w:t>为</w:t>
      </w:r>
      <w:r>
        <w:rPr>
          <w:rFonts w:ascii="宋体" w:hAnsi="宋体" w:cs="宋体" w:eastAsia="宋体" w:hint="default"/>
          <w:spacing w:val="-6"/>
        </w:rPr>
        <w:t>1734.09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净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1189.92</w:t>
      </w:r>
      <w:r>
        <w:rPr>
          <w:rFonts w:ascii="宋体" w:hAnsi="宋体" w:cs="宋体" w:eastAsia="宋体" w:hint="default"/>
          <w:spacing w:val="-6"/>
        </w:rPr>
        <w:t>万元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rFonts w:ascii="宋体" w:hAnsi="宋体" w:cs="宋体" w:eastAsia="宋体" w:hint="default"/>
          <w:spacing w:val="-6"/>
        </w:rPr>
        <w:t>2007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1-12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2180.42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359.47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4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深圳市</w:t>
      </w:r>
      <w:r>
        <w:rPr/>
        <w:t>晶源</w:t>
      </w:r>
      <w:r>
        <w:rPr>
          <w:rFonts w:ascii="宋体" w:hAnsi="宋体" w:cs="宋体" w:eastAsia="宋体" w:hint="default"/>
          <w:i/>
        </w:rPr>
        <w:t>裕丰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32"/>
        </w:rPr>
        <w:t> </w:t>
      </w:r>
      <w:r>
        <w:rPr>
          <w:rFonts w:ascii="宋体" w:hAnsi="宋体" w:cs="宋体" w:eastAsia="宋体" w:hint="default"/>
        </w:rPr>
        <w:t>1050</w:t>
      </w:r>
      <w:r>
        <w:rPr>
          <w:rFonts w:ascii="宋体" w:hAnsi="宋体" w:cs="宋体" w:eastAsia="宋体" w:hint="default"/>
          <w:spacing w:val="-35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98%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155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企</w:t>
      </w:r>
      <w:r>
        <w:rPr>
          <w:rFonts w:ascii="宋体" w:hAnsi="宋体" w:cs="宋体" w:eastAsia="宋体" w:hint="default"/>
          <w:i/>
          <w:sz w:val="23"/>
          <w:szCs w:val="23"/>
        </w:rPr>
        <w:t>业</w:t>
      </w:r>
      <w:r>
        <w:rPr>
          <w:rFonts w:ascii="宋体" w:hAnsi="宋体" w:cs="宋体" w:eastAsia="宋体" w:hint="default"/>
          <w:sz w:val="23"/>
          <w:szCs w:val="23"/>
        </w:rPr>
        <w:t>类型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责任公司</w:t>
      </w:r>
      <w:r>
        <w:rPr>
          <w:rFonts w:ascii="宋体" w:hAnsi="宋体" w:cs="宋体" w:eastAsia="宋体" w:hint="default"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围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开发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及整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产品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、电子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设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备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仪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仪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含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专</w:t>
      </w:r>
    </w:p>
    <w:p>
      <w:pPr>
        <w:pStyle w:val="BodyText"/>
        <w:spacing w:line="364" w:lineRule="auto" w:before="30"/>
        <w:ind w:right="227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  <w:w w:val="102"/>
        </w:rPr>
        <w:t>控</w:t>
      </w:r>
      <w:r>
        <w:rPr>
          <w:spacing w:val="-8"/>
          <w:w w:val="102"/>
        </w:rPr>
        <w:t>、</w:t>
      </w:r>
      <w:r>
        <w:rPr>
          <w:rFonts w:ascii="宋体" w:hAnsi="宋体" w:cs="宋体" w:eastAsia="宋体" w:hint="default"/>
          <w:spacing w:val="-8"/>
          <w:w w:val="102"/>
        </w:rPr>
        <w:t>专</w:t>
      </w:r>
      <w:r>
        <w:rPr>
          <w:rFonts w:ascii="宋体" w:hAnsi="宋体" w:cs="宋体" w:eastAsia="宋体" w:hint="default"/>
          <w:spacing w:val="-8"/>
          <w:w w:val="102"/>
        </w:rPr>
        <w:t>卖</w:t>
      </w:r>
      <w:r>
        <w:rPr>
          <w:rFonts w:ascii="宋体" w:hAnsi="宋体" w:cs="宋体" w:eastAsia="宋体" w:hint="default"/>
          <w:spacing w:val="-8"/>
          <w:w w:val="102"/>
        </w:rPr>
        <w:t>商</w:t>
      </w:r>
      <w:r>
        <w:rPr>
          <w:rFonts w:ascii="宋体" w:hAnsi="宋体" w:cs="宋体" w:eastAsia="宋体" w:hint="default"/>
          <w:spacing w:val="-8"/>
          <w:w w:val="102"/>
        </w:rPr>
        <w:t>品</w:t>
      </w:r>
      <w:r>
        <w:rPr>
          <w:spacing w:val="-8"/>
          <w:w w:val="102"/>
        </w:rPr>
        <w:t>及</w:t>
      </w:r>
      <w:r>
        <w:rPr>
          <w:rFonts w:ascii="宋体" w:hAnsi="宋体" w:cs="宋体" w:eastAsia="宋体" w:hint="default"/>
          <w:i/>
          <w:spacing w:val="-8"/>
          <w:w w:val="102"/>
        </w:rPr>
        <w:t>限</w:t>
      </w:r>
      <w:r>
        <w:rPr>
          <w:rFonts w:ascii="宋体" w:hAnsi="宋体" w:cs="宋体" w:eastAsia="宋体" w:hint="default"/>
          <w:spacing w:val="-8"/>
          <w:w w:val="102"/>
        </w:rPr>
        <w:t>制</w:t>
      </w:r>
      <w:r>
        <w:rPr>
          <w:rFonts w:ascii="宋体" w:hAnsi="宋体" w:cs="宋体" w:eastAsia="宋体" w:hint="default"/>
          <w:i/>
          <w:spacing w:val="-8"/>
          <w:w w:val="102"/>
        </w:rPr>
        <w:t>项目</w:t>
      </w:r>
      <w:r>
        <w:rPr>
          <w:rFonts w:ascii="宋体" w:hAnsi="宋体" w:cs="宋体" w:eastAsia="宋体" w:hint="default"/>
          <w:spacing w:val="-8"/>
          <w:w w:val="102"/>
        </w:rPr>
        <w:t>）</w:t>
      </w:r>
      <w:r>
        <w:rPr>
          <w:rFonts w:ascii="宋体" w:hAnsi="宋体" w:cs="宋体" w:eastAsia="宋体" w:hint="default"/>
          <w:spacing w:val="-8"/>
          <w:w w:val="102"/>
        </w:rPr>
        <w:t>；</w:t>
      </w:r>
      <w:r>
        <w:rPr>
          <w:rFonts w:ascii="宋体" w:hAnsi="宋体" w:cs="宋体" w:eastAsia="宋体" w:hint="default"/>
          <w:i/>
          <w:spacing w:val="-8"/>
          <w:w w:val="102"/>
        </w:rPr>
        <w:t>经</w:t>
      </w:r>
      <w:r>
        <w:rPr>
          <w:rFonts w:ascii="宋体" w:hAnsi="宋体" w:cs="宋体" w:eastAsia="宋体" w:hint="default"/>
          <w:spacing w:val="-8"/>
          <w:w w:val="102"/>
        </w:rPr>
        <w:t>营</w:t>
      </w:r>
      <w:r>
        <w:rPr>
          <w:rFonts w:ascii="宋体" w:hAnsi="宋体" w:cs="宋体" w:eastAsia="宋体" w:hint="default"/>
          <w:spacing w:val="-8"/>
          <w:w w:val="102"/>
        </w:rPr>
        <w:t>进</w:t>
      </w:r>
      <w:r>
        <w:rPr>
          <w:spacing w:val="-8"/>
          <w:w w:val="102"/>
        </w:rPr>
        <w:t>出</w:t>
      </w:r>
      <w:r>
        <w:rPr>
          <w:rFonts w:ascii="宋体" w:hAnsi="宋体" w:cs="宋体" w:eastAsia="宋体" w:hint="default"/>
          <w:spacing w:val="-8"/>
          <w:w w:val="102"/>
        </w:rPr>
        <w:t>口</w:t>
      </w:r>
      <w:r>
        <w:rPr>
          <w:rFonts w:ascii="宋体" w:hAnsi="宋体" w:cs="宋体" w:eastAsia="宋体" w:hint="default"/>
          <w:i/>
          <w:spacing w:val="-8"/>
          <w:w w:val="102"/>
        </w:rPr>
        <w:t>业务</w:t>
      </w:r>
      <w:r>
        <w:rPr>
          <w:spacing w:val="-8"/>
          <w:w w:val="102"/>
        </w:rPr>
        <w:t>。</w:t>
      </w:r>
      <w:r>
        <w:rPr>
          <w:spacing w:val="-101"/>
          <w:w w:val="102"/>
        </w:rPr>
        <w:t> </w:t>
      </w:r>
      <w:r>
        <w:rPr>
          <w:rFonts w:ascii="宋体" w:hAnsi="宋体" w:cs="宋体" w:eastAsia="宋体" w:hint="default"/>
          <w:spacing w:val="-101"/>
          <w:w w:val="102"/>
        </w:rPr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rFonts w:ascii="宋体" w:hAnsi="宋体" w:cs="宋体" w:eastAsia="宋体" w:hint="default"/>
          <w:spacing w:val="-3"/>
        </w:rPr>
        <w:t>2007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i/>
          <w:spacing w:val="-3"/>
        </w:rPr>
        <w:t>总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i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1050.63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净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893.47</w:t>
      </w:r>
      <w:r>
        <w:rPr>
          <w:rFonts w:ascii="宋体" w:hAnsi="宋体" w:cs="宋体" w:eastAsia="宋体" w:hint="default"/>
          <w:spacing w:val="-3"/>
        </w:rPr>
        <w:t>万元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2007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1-12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 w:before="35"/>
        <w:ind w:right="3797" w:hanging="466"/>
        <w:jc w:val="left"/>
        <w:rPr>
          <w:rFonts w:ascii="宋体" w:hAnsi="宋体" w:cs="宋体" w:eastAsia="宋体" w:hint="default"/>
        </w:rPr>
      </w:pPr>
      <w:r>
        <w:rPr/>
        <w:t>月，实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294.05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1.52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深圳市</w:t>
      </w:r>
      <w:r>
        <w:rPr/>
        <w:t>晶源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i/>
        </w:rPr>
        <w:t>三</w:t>
      </w:r>
      <w:r>
        <w:rPr/>
        <w:t>电子有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spacing w:val="-36"/>
        </w:rPr>
        <w:t> </w:t>
      </w:r>
      <w:r>
        <w:rPr>
          <w:rFonts w:ascii="宋体" w:hAnsi="宋体" w:cs="宋体" w:eastAsia="宋体" w:hint="default"/>
        </w:rPr>
        <w:t>500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spacing w:val="-36"/>
        </w:rPr>
        <w:t> </w:t>
      </w:r>
      <w:r>
        <w:rPr>
          <w:rFonts w:ascii="宋体" w:hAnsi="宋体" w:cs="宋体" w:eastAsia="宋体" w:hint="default"/>
        </w:rPr>
        <w:t>50%</w:t>
      </w:r>
      <w:r>
        <w:rPr/>
        <w:t>的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right="0"/>
        <w:jc w:val="left"/>
      </w:pP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类型</w:t>
      </w:r>
      <w:r>
        <w:rPr>
          <w:rFonts w:ascii="宋体" w:hAnsi="宋体" w:cs="宋体" w:eastAsia="宋体" w:hint="default"/>
          <w:i/>
        </w:rPr>
        <w:t>：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责任公司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73"/>
        </w:rPr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购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贸</w:t>
      </w:r>
      <w:r>
        <w:rPr>
          <w:rFonts w:ascii="宋体" w:hAnsi="宋体" w:cs="宋体" w:eastAsia="宋体" w:hint="default"/>
          <w:spacing w:val="-1"/>
        </w:rPr>
        <w:t>易（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含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控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spacing w:val="-1"/>
        </w:rPr>
        <w:t>卖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从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物</w:t>
      </w:r>
      <w:r>
        <w:rPr>
          <w:spacing w:val="-1"/>
        </w:rPr>
        <w:t>、</w:t>
      </w:r>
    </w:p>
    <w:p>
      <w:pPr>
        <w:pStyle w:val="BodyText"/>
        <w:spacing w:line="360" w:lineRule="auto" w:before="30"/>
        <w:ind w:right="285" w:hanging="466"/>
        <w:jc w:val="left"/>
      </w:pP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  <w:i/>
        </w:rPr>
        <w:t>业务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销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  <w:i/>
        </w:rPr>
        <w:t>兴</w:t>
      </w:r>
      <w:r>
        <w:rPr>
          <w:rFonts w:ascii="宋体" w:hAnsi="宋体" w:cs="宋体" w:eastAsia="宋体" w:hint="default"/>
        </w:rPr>
        <w:t>办</w:t>
      </w:r>
      <w:r>
        <w:rPr/>
        <w:t>实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具</w:t>
      </w:r>
      <w:r>
        <w:rPr/>
        <w:t>体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）</w:t>
      </w:r>
      <w:r>
        <w:rPr/>
        <w:t>。</w:t>
      </w:r>
      <w:r>
        <w:rPr>
          <w:spacing w:val="16"/>
        </w:rPr>
        <w:t> </w:t>
      </w:r>
      <w:r>
        <w:rPr>
          <w:rFonts w:ascii="宋体" w:hAnsi="宋体" w:cs="宋体" w:eastAsia="宋体" w:hint="default"/>
          <w:spacing w:val="16"/>
        </w:rPr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31</w:t>
      </w:r>
      <w:r>
        <w:rPr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总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500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500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1-12</w:t>
      </w:r>
      <w:r>
        <w:rPr>
          <w:spacing w:val="-2"/>
        </w:rPr>
        <w:t>月，实</w:t>
      </w:r>
      <w:r>
        <w:rPr/>
      </w:r>
    </w:p>
    <w:p>
      <w:pPr>
        <w:pStyle w:val="BodyText"/>
        <w:spacing w:line="240" w:lineRule="auto" w:before="4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8"/>
        <w:jc w:val="left"/>
        <w:rPr>
          <w:rFonts w:ascii="宋体" w:hAnsi="宋体" w:cs="宋体" w:eastAsia="宋体" w:hint="default"/>
        </w:rPr>
      </w:pPr>
      <w:r>
        <w:rPr/>
        <w:t>二、对公司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right="8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公司所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/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spacing w:val="-2"/>
        </w:rPr>
        <w:t>压</w:t>
      </w:r>
      <w:r>
        <w:rPr>
          <w:spacing w:val="-2"/>
        </w:rPr>
        <w:t>电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与下</w:t>
      </w:r>
      <w:r>
        <w:rPr>
          <w:rFonts w:ascii="宋体" w:hAnsi="宋体" w:cs="宋体" w:eastAsia="宋体" w:hint="default"/>
          <w:spacing w:val="-2"/>
        </w:rPr>
        <w:t>游</w:t>
      </w:r>
      <w:r>
        <w:rPr>
          <w:spacing w:val="-2"/>
        </w:rPr>
        <w:t>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的高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</w:p>
    <w:p>
      <w:pPr>
        <w:pStyle w:val="BodyText"/>
        <w:spacing w:line="362" w:lineRule="auto" w:before="30"/>
        <w:ind w:left="147" w:right="25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spacing w:val="-2"/>
        </w:rPr>
        <w:t>的不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更新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i/>
          <w:spacing w:val="-2"/>
        </w:rPr>
        <w:t>代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快速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i/>
          <w:spacing w:val="-2"/>
        </w:rPr>
        <w:t>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随</w:t>
      </w:r>
      <w:r>
        <w:rPr>
          <w:rFonts w:ascii="宋体" w:hAnsi="宋体" w:cs="宋体" w:eastAsia="宋体" w:hint="default"/>
          <w:spacing w:val="-2"/>
        </w:rPr>
        <w:t>着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微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i/>
          <w:spacing w:val="-2"/>
        </w:rPr>
        <w:t>工工</w:t>
      </w:r>
      <w:r>
        <w:rPr>
          <w:rFonts w:ascii="宋体" w:hAnsi="宋体" w:cs="宋体" w:eastAsia="宋体" w:hint="default"/>
          <w:spacing w:val="-2"/>
        </w:rPr>
        <w:t>艺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rFonts w:ascii="宋体" w:hAnsi="宋体" w:cs="宋体" w:eastAsia="宋体" w:hint="default"/>
          <w:spacing w:val="-2"/>
        </w:rPr>
        <w:t>泛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、电子整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的不</w:t>
      </w:r>
      <w:r>
        <w:rPr>
          <w:rFonts w:ascii="宋体" w:hAnsi="宋体" w:cs="宋体" w:eastAsia="宋体" w:hint="default"/>
          <w:spacing w:val="-2"/>
        </w:rPr>
        <w:t>断提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型化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轻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薄</w:t>
      </w:r>
      <w:r>
        <w:rPr>
          <w:rFonts w:ascii="宋体" w:hAnsi="宋体" w:cs="宋体" w:eastAsia="宋体" w:hint="default"/>
          <w:spacing w:val="-2"/>
        </w:rPr>
        <w:t>型化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与之相配</w:t>
      </w:r>
      <w:r>
        <w:rPr>
          <w:rFonts w:ascii="宋体" w:hAnsi="宋体" w:cs="宋体" w:eastAsia="宋体" w:hint="default"/>
          <w:spacing w:val="-2"/>
        </w:rPr>
        <w:t>套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迅</w:t>
      </w:r>
      <w:r>
        <w:rPr>
          <w:rFonts w:ascii="宋体" w:hAnsi="宋体" w:cs="宋体" w:eastAsia="宋体" w:hint="default"/>
          <w:spacing w:val="-2"/>
        </w:rPr>
        <w:t>速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型化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  <w:i/>
        </w:rPr>
        <w:t>式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SMD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）（</w:t>
      </w:r>
      <w:r>
        <w:rPr>
          <w:rFonts w:ascii="宋体" w:hAnsi="宋体" w:cs="宋体" w:eastAsia="宋体" w:hint="default"/>
        </w:rPr>
        <w:t>7050</w:t>
      </w:r>
      <w:r>
        <w:rPr>
          <w:rFonts w:ascii="宋体" w:hAnsi="宋体" w:cs="宋体" w:eastAsia="宋体" w:hint="default"/>
        </w:rPr>
        <w:t>→</w:t>
      </w:r>
      <w:r>
        <w:rPr>
          <w:rFonts w:ascii="宋体" w:hAnsi="宋体" w:cs="宋体" w:eastAsia="宋体" w:hint="default"/>
        </w:rPr>
        <w:t>6035</w:t>
      </w:r>
      <w:r>
        <w:rPr>
          <w:rFonts w:ascii="宋体" w:hAnsi="宋体" w:cs="宋体" w:eastAsia="宋体" w:hint="default"/>
        </w:rPr>
        <w:t>→</w:t>
      </w:r>
      <w:r>
        <w:rPr>
          <w:rFonts w:ascii="宋体" w:hAnsi="宋体" w:cs="宋体" w:eastAsia="宋体" w:hint="default"/>
        </w:rPr>
        <w:t>5032</w:t>
      </w:r>
      <w:r>
        <w:rPr>
          <w:rFonts w:ascii="宋体" w:hAnsi="宋体" w:cs="宋体" w:eastAsia="宋体" w:hint="default"/>
        </w:rPr>
        <w:t>→</w:t>
      </w:r>
      <w:r>
        <w:rPr>
          <w:rFonts w:ascii="宋体" w:hAnsi="宋体" w:cs="宋体" w:eastAsia="宋体" w:hint="default"/>
        </w:rPr>
        <w:t>3225</w:t>
      </w:r>
      <w:r>
        <w:rPr>
          <w:rFonts w:ascii="宋体" w:hAnsi="宋体" w:cs="宋体" w:eastAsia="宋体" w:hint="default"/>
        </w:rPr>
        <w:t>→</w:t>
      </w:r>
      <w:r>
        <w:rPr>
          <w:rFonts w:ascii="宋体" w:hAnsi="宋体" w:cs="宋体" w:eastAsia="宋体" w:hint="default"/>
        </w:rPr>
        <w:t>2520</w:t>
      </w:r>
      <w:r>
        <w:rPr>
          <w:rFonts w:ascii="宋体" w:hAnsi="宋体" w:cs="宋体" w:eastAsia="宋体" w:hint="default"/>
        </w:rPr>
        <w:t>→</w:t>
      </w:r>
      <w:r>
        <w:rPr>
          <w:rFonts w:ascii="宋体" w:hAnsi="宋体" w:cs="宋体" w:eastAsia="宋体" w:hint="default"/>
        </w:rPr>
        <w:t>2016</w:t>
      </w:r>
      <w:r>
        <w:rPr>
          <w:rFonts w:ascii="宋体" w:hAnsi="宋体" w:cs="宋体" w:eastAsia="宋体" w:hint="default"/>
        </w:rPr>
        <w:t>）</w:t>
      </w:r>
      <w:r>
        <w:rPr/>
        <w:t>、</w:t>
      </w:r>
      <w:r>
        <w:rPr>
          <w:rFonts w:ascii="宋体" w:hAnsi="宋体" w:cs="宋体" w:eastAsia="宋体" w:hint="default"/>
        </w:rPr>
        <w:t>精密化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±</w:t>
      </w:r>
      <w:r>
        <w:rPr>
          <w:rFonts w:ascii="宋体" w:hAnsi="宋体" w:cs="宋体" w:eastAsia="宋体" w:hint="default"/>
        </w:rPr>
        <w:t>30PPM</w:t>
      </w:r>
      <w:r>
        <w:rPr>
          <w:rFonts w:ascii="宋体" w:hAnsi="宋体" w:cs="宋体" w:eastAsia="宋体" w:hint="default"/>
        </w:rPr>
        <w:t>→±</w:t>
      </w:r>
      <w:r>
        <w:rPr>
          <w:rFonts w:ascii="宋体" w:hAnsi="宋体" w:cs="宋体" w:eastAsia="宋体" w:hint="default"/>
        </w:rPr>
        <w:t>10PPM</w:t>
      </w:r>
    </w:p>
    <w:p>
      <w:pPr>
        <w:pStyle w:val="BodyText"/>
        <w:spacing w:line="240" w:lineRule="auto" w:before="37"/>
        <w:ind w:left="147" w:right="0"/>
        <w:jc w:val="both"/>
      </w:pPr>
      <w:r>
        <w:rPr>
          <w:rFonts w:ascii="宋体" w:hAnsi="宋体" w:cs="宋体" w:eastAsia="宋体" w:hint="default"/>
          <w:spacing w:val="-5"/>
        </w:rPr>
        <w:t>→±</w:t>
      </w:r>
      <w:r>
        <w:rPr>
          <w:rFonts w:ascii="宋体" w:hAnsi="宋体" w:cs="宋体" w:eastAsia="宋体" w:hint="default"/>
          <w:spacing w:val="-5"/>
        </w:rPr>
        <w:t>5PPM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、高</w:t>
      </w:r>
      <w:r>
        <w:rPr>
          <w:rFonts w:ascii="宋体" w:hAnsi="宋体" w:cs="宋体" w:eastAsia="宋体" w:hint="default"/>
          <w:spacing w:val="-5"/>
        </w:rPr>
        <w:t>频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70MHZ</w:t>
      </w:r>
      <w:r>
        <w:rPr>
          <w:rFonts w:ascii="宋体" w:hAnsi="宋体" w:cs="宋体" w:eastAsia="宋体" w:hint="default"/>
          <w:spacing w:val="-5"/>
        </w:rPr>
        <w:t>→</w:t>
      </w:r>
      <w:r>
        <w:rPr>
          <w:rFonts w:ascii="宋体" w:hAnsi="宋体" w:cs="宋体" w:eastAsia="宋体" w:hint="default"/>
          <w:spacing w:val="-5"/>
        </w:rPr>
        <w:t>100MHZ</w:t>
      </w:r>
      <w:r>
        <w:rPr>
          <w:rFonts w:ascii="宋体" w:hAnsi="宋体" w:cs="宋体" w:eastAsia="宋体" w:hint="default"/>
          <w:spacing w:val="-5"/>
        </w:rPr>
        <w:t>→</w:t>
      </w:r>
      <w:r>
        <w:rPr>
          <w:rFonts w:ascii="宋体" w:hAnsi="宋体" w:cs="宋体" w:eastAsia="宋体" w:hint="default"/>
          <w:spacing w:val="-5"/>
        </w:rPr>
        <w:t>125MHZ</w:t>
      </w:r>
      <w:r>
        <w:rPr>
          <w:rFonts w:ascii="宋体" w:hAnsi="宋体" w:cs="宋体" w:eastAsia="宋体" w:hint="default"/>
          <w:spacing w:val="-5"/>
        </w:rPr>
        <w:t>→</w:t>
      </w:r>
      <w:r>
        <w:rPr>
          <w:rFonts w:ascii="宋体" w:hAnsi="宋体" w:cs="宋体" w:eastAsia="宋体" w:hint="default"/>
          <w:spacing w:val="-5"/>
        </w:rPr>
        <w:t>212MHZ</w:t>
      </w:r>
      <w:r>
        <w:rPr>
          <w:rFonts w:ascii="宋体" w:hAnsi="宋体" w:cs="宋体" w:eastAsia="宋体" w:hint="default"/>
          <w:spacing w:val="-5"/>
        </w:rPr>
        <w:t>）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器</w:t>
      </w:r>
      <w:r>
        <w:rPr>
          <w:rFonts w:ascii="宋体" w:hAnsi="宋体" w:cs="宋体" w:eastAsia="宋体" w:hint="default"/>
          <w:i/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化与</w:t>
      </w:r>
      <w:r>
        <w:rPr>
          <w:rFonts w:ascii="宋体" w:hAnsi="宋体" w:cs="宋体" w:eastAsia="宋体" w:hint="default"/>
          <w:spacing w:val="-5"/>
        </w:rPr>
        <w:t>模</w:t>
      </w:r>
      <w:r>
        <w:rPr>
          <w:rFonts w:ascii="宋体" w:hAnsi="宋体" w:cs="宋体" w:eastAsia="宋体" w:hint="default"/>
          <w:spacing w:val="-5"/>
        </w:rPr>
        <w:t>块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TCXO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VCXO</w:t>
      </w:r>
      <w:r>
        <w:rPr>
          <w:spacing w:val="-5"/>
        </w:rPr>
        <w:t>，</w:t>
      </w:r>
    </w:p>
    <w:p>
      <w:pPr>
        <w:pStyle w:val="BodyText"/>
        <w:spacing w:line="240" w:lineRule="auto" w:before="155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OCXO</w:t>
      </w:r>
      <w:r>
        <w:rPr/>
        <w:t>，</w:t>
      </w:r>
      <w:r>
        <w:rPr>
          <w:rFonts w:ascii="宋体" w:hAnsi="宋体" w:cs="宋体" w:eastAsia="宋体" w:hint="default"/>
        </w:rPr>
        <w:t>filter</w:t>
      </w:r>
      <w:r>
        <w:rPr>
          <w:rFonts w:ascii="宋体" w:hAnsi="宋体" w:cs="宋体" w:eastAsia="宋体" w:hint="default"/>
        </w:rPr>
        <w:t>）</w:t>
      </w:r>
      <w:r>
        <w:rPr/>
        <w:t>的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147" w:right="21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国《信息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科技发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i/>
          <w:spacing w:val="-2"/>
        </w:rPr>
        <w:t>十一五</w:t>
      </w:r>
      <w:r>
        <w:rPr>
          <w:rFonts w:ascii="宋体" w:hAnsi="宋体" w:cs="宋体" w:eastAsia="宋体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i/>
          <w:spacing w:val="-2"/>
        </w:rPr>
        <w:t>中长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纲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i/>
          <w:spacing w:val="-2"/>
        </w:rPr>
        <w:t>明</w:t>
      </w:r>
      <w:r>
        <w:rPr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式</w:t>
      </w:r>
      <w:r>
        <w:rPr/>
        <w:t>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i/>
        </w:rPr>
        <w:t>作为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15 </w:t>
      </w:r>
      <w:r>
        <w:rPr/>
        <w:t>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一</w:t>
      </w:r>
      <w:r>
        <w:rPr/>
        <w:t>。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压</w:t>
      </w:r>
      <w:r>
        <w:rPr/>
        <w:t>电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协</w:t>
      </w:r>
      <w:r>
        <w:rPr/>
        <w:t>会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  <w:i/>
        </w:rPr>
        <w:t>十</w:t>
      </w:r>
      <w:r>
        <w:rPr>
          <w:rFonts w:ascii="宋体" w:hAnsi="宋体" w:cs="宋体" w:eastAsia="宋体" w:hint="default"/>
          <w:i/>
          <w:spacing w:val="-95"/>
        </w:rPr>
        <w:t> </w:t>
      </w:r>
      <w:r>
        <w:rPr>
          <w:rFonts w:ascii="宋体" w:hAnsi="宋体" w:cs="宋体" w:eastAsia="宋体" w:hint="default"/>
          <w:i/>
          <w:spacing w:val="-4"/>
        </w:rPr>
        <w:t>一五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spacing w:val="-4"/>
        </w:rPr>
        <w:t>出，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2010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i/>
          <w:spacing w:val="-4"/>
        </w:rPr>
        <w:t>英</w:t>
      </w:r>
      <w:r>
        <w:rPr>
          <w:spacing w:val="-4"/>
        </w:rPr>
        <w:t>晶体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器</w:t>
      </w:r>
      <w:r>
        <w:rPr>
          <w:rFonts w:ascii="宋体" w:hAnsi="宋体" w:cs="宋体" w:eastAsia="宋体" w:hint="default"/>
          <w:i/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产量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60</w:t>
      </w:r>
      <w:r>
        <w:rPr>
          <w:rFonts w:ascii="宋体" w:hAnsi="宋体" w:cs="宋体" w:eastAsia="宋体" w:hint="default"/>
          <w:spacing w:val="-4"/>
        </w:rPr>
        <w:t>亿只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售收入</w:t>
      </w:r>
      <w:r>
        <w:rPr>
          <w:rFonts w:ascii="宋体" w:hAnsi="宋体" w:cs="宋体" w:eastAsia="宋体" w:hint="default"/>
          <w:spacing w:val="-4"/>
        </w:rPr>
        <w:t>100</w:t>
      </w:r>
      <w:r>
        <w:rPr>
          <w:rFonts w:ascii="宋体" w:hAnsi="宋体" w:cs="宋体" w:eastAsia="宋体" w:hint="default"/>
          <w:spacing w:val="-4"/>
        </w:rPr>
        <w:t>亿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，重</w:t>
      </w:r>
      <w:r>
        <w:rPr>
          <w:rFonts w:ascii="宋体" w:hAnsi="宋体" w:cs="宋体" w:eastAsia="宋体" w:hint="default"/>
          <w:spacing w:val="-4"/>
        </w:rPr>
        <w:t>点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式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/>
        <w:t>高。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2020</w:t>
      </w:r>
      <w:r>
        <w:rPr/>
        <w:t>年</w:t>
      </w:r>
      <w:r>
        <w:rPr>
          <w:rFonts w:ascii="宋体" w:hAnsi="宋体" w:cs="宋体" w:eastAsia="宋体" w:hint="default"/>
        </w:rPr>
        <w:t>片</w:t>
      </w:r>
      <w:r>
        <w:rPr>
          <w:rFonts w:ascii="宋体" w:hAnsi="宋体" w:cs="宋体" w:eastAsia="宋体" w:hint="default"/>
          <w:i/>
        </w:rPr>
        <w:t>式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50%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0"/>
        <w:ind w:left="171" w:right="231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世界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主要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  <w:i/>
        </w:rPr>
        <w:t>中</w:t>
      </w:r>
      <w:r>
        <w:rPr/>
        <w:t>在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洲</w:t>
      </w:r>
      <w:r>
        <w:rPr>
          <w:rFonts w:ascii="宋体" w:hAnsi="宋体" w:cs="宋体" w:eastAsia="宋体" w:hint="default"/>
        </w:rPr>
        <w:t>地区</w:t>
      </w:r>
      <w:r>
        <w:rPr/>
        <w:t>，</w:t>
      </w:r>
      <w:r>
        <w:rPr>
          <w:rFonts w:ascii="宋体" w:hAnsi="宋体" w:cs="宋体" w:eastAsia="宋体" w:hint="default"/>
        </w:rPr>
        <w:t>DIP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供</w:t>
      </w:r>
      <w:r>
        <w:rPr/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面</w:t>
      </w:r>
      <w:r>
        <w:rPr/>
        <w:t>在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/>
        <w:t>，</w:t>
      </w:r>
      <w:r>
        <w:rPr>
          <w:rFonts w:ascii="宋体" w:hAnsi="宋体" w:cs="宋体" w:eastAsia="宋体" w:hint="default"/>
        </w:rPr>
        <w:t>SMD 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于近</w:t>
      </w:r>
      <w:r>
        <w:rPr>
          <w:rFonts w:ascii="宋体" w:hAnsi="宋体" w:cs="宋体" w:eastAsia="宋体" w:hint="default"/>
        </w:rPr>
        <w:t>几</w:t>
      </w:r>
      <w:r>
        <w:rPr/>
        <w:t>年</w:t>
      </w:r>
      <w:r>
        <w:rPr>
          <w:rFonts w:ascii="宋体" w:hAnsi="宋体" w:cs="宋体" w:eastAsia="宋体" w:hint="default"/>
        </w:rPr>
        <w:t>国</w:t>
      </w:r>
      <w:r>
        <w:rPr/>
        <w:t>内、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的大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产</w:t>
      </w:r>
      <w:r>
        <w:rPr/>
        <w:t>，其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也将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rFonts w:ascii="宋体" w:hAnsi="宋体" w:cs="宋体" w:eastAsia="宋体" w:hint="default"/>
          <w:spacing w:val="-4"/>
        </w:rPr>
        <w:t>态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i/>
          <w:spacing w:val="3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spacing w:val="-6"/>
        </w:rPr>
        <w:t>年，</w:t>
      </w:r>
      <w:r>
        <w:rPr>
          <w:rFonts w:ascii="宋体" w:hAnsi="宋体" w:cs="宋体" w:eastAsia="宋体" w:hint="default"/>
          <w:spacing w:val="-6"/>
        </w:rPr>
        <w:t>石</w:t>
      </w:r>
      <w:r>
        <w:rPr>
          <w:rFonts w:ascii="宋体" w:hAnsi="宋体" w:cs="宋体" w:eastAsia="宋体" w:hint="default"/>
          <w:i/>
          <w:spacing w:val="-6"/>
        </w:rPr>
        <w:t>英</w:t>
      </w:r>
      <w:r>
        <w:rPr>
          <w:spacing w:val="-6"/>
        </w:rPr>
        <w:t>晶体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器</w:t>
      </w:r>
      <w:r>
        <w:rPr>
          <w:rFonts w:ascii="宋体" w:hAnsi="宋体" w:cs="宋体" w:eastAsia="宋体" w:hint="default"/>
          <w:i/>
          <w:spacing w:val="-6"/>
        </w:rPr>
        <w:t>件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i/>
          <w:spacing w:val="-6"/>
        </w:rPr>
        <w:t>业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市场</w:t>
      </w:r>
      <w:r>
        <w:rPr>
          <w:rFonts w:ascii="宋体" w:hAnsi="宋体" w:cs="宋体" w:eastAsia="宋体" w:hint="default"/>
          <w:spacing w:val="-6"/>
        </w:rPr>
        <w:t>竞争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</w:t>
      </w:r>
      <w:r>
        <w:rPr/>
        <w:t>及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开发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产品</w:t>
      </w:r>
      <w:r>
        <w:rPr/>
        <w:t>、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  <w:i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  <w:i/>
          <w:spacing w:val="-25"/>
        </w:rPr>
        <w:t> </w:t>
      </w:r>
      <w:r>
        <w:rPr>
          <w:rFonts w:ascii="宋体" w:hAnsi="宋体" w:cs="宋体" w:eastAsia="宋体" w:hint="default"/>
          <w:spacing w:val="-25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勤</w:t>
      </w:r>
      <w:r>
        <w:rPr>
          <w:rFonts w:ascii="宋体" w:hAnsi="宋体" w:cs="宋体" w:eastAsia="宋体" w:hint="default"/>
          <w:spacing w:val="-2"/>
        </w:rPr>
        <w:t>奋</w:t>
      </w:r>
      <w:r>
        <w:rPr>
          <w:rFonts w:ascii="宋体" w:hAnsi="宋体" w:cs="宋体" w:eastAsia="宋体" w:hint="default"/>
          <w:i/>
          <w:spacing w:val="-2"/>
        </w:rPr>
        <w:t>务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心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改</w:t>
      </w:r>
    </w:p>
    <w:p>
      <w:pPr>
        <w:pStyle w:val="BodyText"/>
        <w:spacing w:line="240" w:lineRule="auto" w:before="40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/>
        <w:t>晶源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能力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255" w:firstLine="465"/>
        <w:jc w:val="both"/>
      </w:pP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开发</w:t>
      </w:r>
      <w:r>
        <w:rPr/>
        <w:t>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产品</w:t>
      </w:r>
      <w:r>
        <w:rPr/>
        <w:t>、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  <w:i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i/>
        </w:rPr>
        <w:t>项目：</w:t>
      </w:r>
      <w:r>
        <w:rPr/>
        <w:t>公司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13975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件项目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i/>
          <w:spacing w:val="-2"/>
        </w:rPr>
        <w:t>项目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坚</w:t>
      </w:r>
      <w:r>
        <w:rPr>
          <w:rFonts w:ascii="宋体" w:hAnsi="宋体" w:cs="宋体" w:eastAsia="宋体" w:hint="default"/>
          <w:spacing w:val="-2"/>
        </w:rPr>
        <w:t>持发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rFonts w:ascii="宋体" w:hAnsi="宋体" w:cs="宋体" w:eastAsia="宋体" w:hint="default"/>
          <w:i/>
          <w:spacing w:val="104"/>
        </w:rPr>
        <w:t> 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件主业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针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大在</w:t>
      </w:r>
      <w:r>
        <w:rPr>
          <w:rFonts w:ascii="宋体" w:hAnsi="宋体" w:cs="宋体" w:eastAsia="宋体" w:hint="default"/>
          <w:spacing w:val="-2"/>
        </w:rPr>
        <w:t>通信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电、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汽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等应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品开发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军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spacing w:val="-2"/>
        </w:rPr>
        <w:t>电子</w:t>
      </w:r>
      <w:r>
        <w:rPr>
          <w:rFonts w:ascii="宋体" w:hAnsi="宋体" w:cs="宋体" w:eastAsia="宋体" w:hint="default"/>
          <w:spacing w:val="-2"/>
        </w:rPr>
        <w:t>装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rFonts w:ascii="宋体" w:hAnsi="宋体" w:cs="宋体" w:eastAsia="宋体" w:hint="default"/>
          <w:i/>
          <w:spacing w:val="-2"/>
        </w:rPr>
        <w:t>英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，重</w:t>
      </w:r>
      <w:r>
        <w:rPr>
          <w:rFonts w:ascii="宋体" w:hAnsi="宋体" w:cs="宋体" w:eastAsia="宋体" w:hint="default"/>
          <w:spacing w:val="-2"/>
        </w:rPr>
        <w:t>点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封装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精密</w:t>
      </w:r>
      <w:r>
        <w:rPr>
          <w:spacing w:val="-2"/>
        </w:rPr>
        <w:t>度、高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研究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努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术含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</w:t>
      </w:r>
      <w:r>
        <w:rPr>
          <w:spacing w:val="102"/>
        </w:rPr>
        <w:t> </w:t>
      </w:r>
      <w:r>
        <w:rPr>
          <w:spacing w:val="-2"/>
        </w:rPr>
        <w:t>度，公司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产品开发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i/>
          <w:spacing w:val="-2"/>
        </w:rPr>
        <w:t>为：</w:t>
      </w:r>
      <w:r>
        <w:rPr>
          <w:rFonts w:ascii="宋体" w:hAnsi="宋体" w:cs="宋体" w:eastAsia="宋体" w:hint="default"/>
          <w:spacing w:val="-2"/>
        </w:rPr>
        <w:t>DIP</w:t>
      </w:r>
      <w:r>
        <w:rPr>
          <w:rFonts w:ascii="宋体" w:hAnsi="宋体" w:cs="宋体" w:eastAsia="宋体" w:hint="default"/>
          <w:spacing w:val="-2"/>
        </w:rPr>
        <w:t>产品开发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晶体</w:t>
      </w:r>
      <w:r>
        <w:rPr>
          <w:rFonts w:ascii="宋体" w:hAnsi="宋体" w:cs="宋体" w:eastAsia="宋体" w:hint="default"/>
          <w:spacing w:val="-2"/>
        </w:rPr>
        <w:t>谐振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SMD</w:t>
      </w:r>
      <w:r>
        <w:rPr>
          <w:rFonts w:ascii="宋体" w:hAnsi="宋体" w:cs="宋体" w:eastAsia="宋体" w:hint="default"/>
          <w:spacing w:val="-2"/>
        </w:rPr>
        <w:t>产品开发</w:t>
      </w:r>
      <w:r>
        <w:rPr>
          <w:rFonts w:ascii="宋体" w:hAnsi="宋体" w:cs="宋体" w:eastAsia="宋体" w:hint="default"/>
          <w:spacing w:val="-2"/>
        </w:rPr>
        <w:t>2520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100MHz</w:t>
      </w:r>
      <w:r>
        <w:rPr>
          <w:rFonts w:ascii="宋体" w:hAnsi="宋体" w:cs="宋体" w:eastAsia="宋体" w:hint="default"/>
          <w:spacing w:val="112"/>
        </w:rPr>
        <w:t> </w:t>
      </w:r>
      <w:r>
        <w:rPr>
          <w:rFonts w:ascii="宋体" w:hAnsi="宋体" w:cs="宋体" w:eastAsia="宋体" w:hint="default"/>
          <w:spacing w:val="112"/>
        </w:rPr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的高</w:t>
      </w:r>
      <w:r>
        <w:rPr>
          <w:rFonts w:ascii="宋体" w:hAnsi="宋体" w:cs="宋体" w:eastAsia="宋体" w:hint="default"/>
          <w:spacing w:val="-2"/>
        </w:rPr>
        <w:t>频</w:t>
      </w:r>
      <w:r>
        <w:rPr>
          <w:rFonts w:ascii="宋体" w:hAnsi="宋体" w:cs="宋体" w:eastAsia="宋体" w:hint="default"/>
          <w:spacing w:val="-2"/>
        </w:rPr>
        <w:t>振荡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i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频</w:t>
      </w:r>
      <w:r>
        <w:rPr>
          <w:spacing w:val="-2"/>
        </w:rPr>
        <w:t>晶体及</w:t>
      </w:r>
      <w:r>
        <w:rPr>
          <w:rFonts w:ascii="宋体" w:hAnsi="宋体" w:cs="宋体" w:eastAsia="宋体" w:hint="default"/>
          <w:spacing w:val="-2"/>
        </w:rPr>
        <w:t>VCXO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Ⅲ</w:t>
      </w:r>
      <w:r>
        <w:rPr>
          <w:spacing w:val="-2"/>
        </w:rPr>
        <w:t>级</w:t>
      </w:r>
      <w:r>
        <w:rPr>
          <w:rFonts w:ascii="宋体" w:hAnsi="宋体" w:cs="宋体" w:eastAsia="宋体" w:hint="default"/>
          <w:spacing w:val="-2"/>
        </w:rPr>
        <w:t>钟</w:t>
      </w:r>
      <w:r>
        <w:rPr>
          <w:rFonts w:ascii="宋体" w:hAnsi="宋体" w:cs="宋体" w:eastAsia="宋体" w:hint="default"/>
          <w:spacing w:val="-2"/>
        </w:rPr>
        <w:t>TCXO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争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rFonts w:ascii="宋体" w:hAnsi="宋体" w:cs="宋体" w:eastAsia="宋体" w:hint="default"/>
          <w:i/>
          <w:spacing w:val="108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点</w:t>
      </w:r>
      <w:r>
        <w:rPr/>
        <w:t>。</w:t>
      </w:r>
    </w:p>
    <w:p>
      <w:pPr>
        <w:spacing w:after="0" w:line="362" w:lineRule="auto"/>
        <w:jc w:val="both"/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612" w:right="355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新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目标</w:t>
      </w:r>
      <w:r>
        <w:rPr>
          <w:rFonts w:ascii="宋体" w:hAnsi="宋体" w:cs="宋体" w:eastAsia="宋体" w:hint="default"/>
          <w:i/>
          <w:spacing w:val="-5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生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划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5"/>
        <w:ind w:left="6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spacing w:val="-6"/>
        </w:rPr>
        <w:t>年度，公司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i/>
          <w:spacing w:val="-6"/>
        </w:rPr>
        <w:t>定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产</w:t>
      </w:r>
      <w:r>
        <w:rPr>
          <w:rFonts w:ascii="宋体" w:hAnsi="宋体" w:cs="宋体" w:eastAsia="宋体" w:hint="default"/>
          <w:spacing w:val="-6"/>
        </w:rPr>
        <w:t>销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rFonts w:ascii="宋体" w:hAnsi="宋体" w:cs="宋体" w:eastAsia="宋体" w:hint="default"/>
          <w:i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划</w:t>
      </w:r>
      <w:r>
        <w:rPr>
          <w:rFonts w:ascii="宋体" w:hAnsi="宋体" w:cs="宋体" w:eastAsia="宋体" w:hint="default"/>
          <w:i/>
          <w:spacing w:val="-6"/>
        </w:rPr>
        <w:t>为</w:t>
      </w:r>
      <w:r>
        <w:rPr>
          <w:rFonts w:ascii="宋体" w:hAnsi="宋体" w:cs="宋体" w:eastAsia="宋体" w:hint="default"/>
          <w:i/>
          <w:spacing w:val="-18"/>
        </w:rPr>
        <w:t> </w:t>
      </w:r>
      <w:r>
        <w:rPr>
          <w:rFonts w:ascii="宋体" w:hAnsi="宋体" w:cs="宋体" w:eastAsia="宋体" w:hint="default"/>
        </w:rPr>
        <w:t>40000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i/>
          <w:spacing w:val="-9"/>
        </w:rPr>
        <w:t>件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同</w:t>
      </w:r>
      <w:r>
        <w:rPr>
          <w:rFonts w:ascii="宋体" w:hAnsi="宋体" w:cs="宋体" w:eastAsia="宋体" w:hint="default"/>
          <w:spacing w:val="-9"/>
        </w:rPr>
        <w:t>比增</w:t>
      </w:r>
      <w:r>
        <w:rPr>
          <w:rFonts w:ascii="宋体" w:hAnsi="宋体" w:cs="宋体" w:eastAsia="宋体" w:hint="default"/>
          <w:i/>
          <w:spacing w:val="-9"/>
        </w:rPr>
        <w:t>长</w:t>
      </w:r>
      <w:r>
        <w:rPr>
          <w:rFonts w:ascii="宋体" w:hAnsi="宋体" w:cs="宋体" w:eastAsia="宋体" w:hint="default"/>
          <w:i/>
          <w:spacing w:val="-18"/>
        </w:rPr>
        <w:t> </w:t>
      </w:r>
      <w:r>
        <w:rPr>
          <w:rFonts w:ascii="宋体" w:hAnsi="宋体" w:cs="宋体" w:eastAsia="宋体" w:hint="default"/>
          <w:spacing w:val="-7"/>
        </w:rPr>
        <w:t>34%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预</w:t>
      </w:r>
      <w:r>
        <w:rPr>
          <w:rFonts w:ascii="宋体" w:hAnsi="宋体" w:cs="宋体" w:eastAsia="宋体" w:hint="default"/>
          <w:spacing w:val="-7"/>
        </w:rPr>
        <w:t>测</w:t>
      </w:r>
      <w:r>
        <w:rPr>
          <w:rFonts w:ascii="宋体" w:hAnsi="宋体" w:cs="宋体" w:eastAsia="宋体" w:hint="default"/>
          <w:spacing w:val="-7"/>
        </w:rPr>
        <w:t>销</w:t>
      </w:r>
      <w:r>
        <w:rPr>
          <w:rFonts w:ascii="宋体" w:hAnsi="宋体" w:cs="宋体" w:eastAsia="宋体" w:hint="default"/>
          <w:spacing w:val="-7"/>
        </w:rPr>
        <w:t>售</w:t>
      </w:r>
      <w:r>
        <w:rPr>
          <w:rFonts w:ascii="宋体" w:hAnsi="宋体" w:cs="宋体" w:eastAsia="宋体" w:hint="default"/>
          <w:spacing w:val="-7"/>
        </w:rPr>
        <w:t>额</w:t>
      </w:r>
      <w:r>
        <w:rPr>
          <w:rFonts w:ascii="宋体" w:hAnsi="宋体" w:cs="宋体" w:eastAsia="宋体" w:hint="default"/>
          <w:i/>
          <w:spacing w:val="-7"/>
        </w:rPr>
        <w:t>为</w:t>
      </w:r>
      <w:r>
        <w:rPr>
          <w:rFonts w:ascii="宋体" w:hAnsi="宋体" w:cs="宋体" w:eastAsia="宋体" w:hint="default"/>
          <w:i/>
          <w:spacing w:val="-26"/>
        </w:rPr>
        <w:t> </w:t>
      </w:r>
      <w:r>
        <w:rPr>
          <w:rFonts w:ascii="宋体" w:hAnsi="宋体" w:cs="宋体" w:eastAsia="宋体" w:hint="default"/>
        </w:rPr>
        <w:t>27300</w:t>
      </w:r>
    </w:p>
    <w:p>
      <w:pPr>
        <w:pStyle w:val="BodyText"/>
        <w:spacing w:line="240" w:lineRule="auto"/>
        <w:ind w:left="171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  <w:i/>
          <w:spacing w:val="-28"/>
        </w:rPr>
        <w:t> </w:t>
      </w:r>
      <w:r>
        <w:rPr>
          <w:rFonts w:ascii="宋体" w:hAnsi="宋体" w:cs="宋体" w:eastAsia="宋体" w:hint="default"/>
        </w:rPr>
        <w:t>18%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pStyle w:val="Heading4"/>
        <w:spacing w:line="240" w:lineRule="auto" w:before="33"/>
        <w:ind w:left="646" w:right="60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产量计划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 w:before="166"/>
        <w:ind w:left="572" w:right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w w:val="105"/>
          <w:sz w:val="20"/>
          <w:szCs w:val="20"/>
        </w:rPr>
        <w:t>（单位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5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2285"/>
        <w:gridCol w:w="1742"/>
        <w:gridCol w:w="1579"/>
        <w:gridCol w:w="1747"/>
      </w:tblGrid>
      <w:tr>
        <w:trPr>
          <w:trHeight w:val="46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2008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比增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6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DIP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27230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24333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11.9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SMD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12500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5382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32.3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66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精密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270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169.5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59.3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470" w:hRule="exac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合 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40000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right="-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29884.5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4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5"/>
                <w:sz w:val="20"/>
              </w:rPr>
              <w:t>33.8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3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i/>
          <w:sz w:val="23"/>
          <w:szCs w:val="23"/>
        </w:rPr>
        <w:t>工作目标：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/>
        <w:ind w:right="124"/>
        <w:jc w:val="left"/>
      </w:pPr>
      <w:r>
        <w:rPr/>
        <w:t>第</w:t>
      </w:r>
      <w:r>
        <w:rPr>
          <w:rFonts w:ascii="宋体" w:hAnsi="宋体" w:cs="宋体" w:eastAsia="宋体" w:hint="default"/>
          <w:i/>
        </w:rPr>
        <w:t>一</w:t>
      </w:r>
      <w:r>
        <w:rPr/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  <w:i/>
        </w:rPr>
        <w:t>为</w:t>
      </w:r>
      <w:r>
        <w:rPr/>
        <w:t>导</w:t>
      </w:r>
      <w:r>
        <w:rPr>
          <w:rFonts w:ascii="宋体" w:hAnsi="宋体" w:cs="宋体" w:eastAsia="宋体" w:hint="default"/>
        </w:rPr>
        <w:t>向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i/>
        </w:rPr>
        <w:t>工作</w:t>
      </w:r>
      <w:r>
        <w:rPr/>
        <w:t>，在</w:t>
      </w:r>
      <w:r>
        <w:rPr>
          <w:rFonts w:ascii="宋体" w:hAnsi="宋体" w:cs="宋体" w:eastAsia="宋体" w:hint="default"/>
        </w:rPr>
        <w:t>做好</w:t>
      </w:r>
      <w:r>
        <w:rPr/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销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注</w:t>
      </w:r>
      <w:r>
        <w:rPr/>
        <w:t>重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市场</w:t>
      </w:r>
      <w:r>
        <w:rPr/>
        <w:t>，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60" w:lineRule="auto" w:before="33"/>
        <w:ind w:right="124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68"/>
        </w:rPr>
      </w:r>
      <w:r>
        <w:rPr>
          <w:spacing w:val="-2"/>
        </w:rPr>
        <w:t>第二、</w:t>
      </w:r>
      <w:r>
        <w:rPr>
          <w:rFonts w:ascii="宋体" w:hAnsi="宋体" w:cs="宋体" w:eastAsia="宋体" w:hint="default"/>
          <w:spacing w:val="-2"/>
        </w:rPr>
        <w:t>强化质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管理，重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改进原则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i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合</w:t>
      </w:r>
    </w:p>
    <w:p>
      <w:pPr>
        <w:pStyle w:val="BodyText"/>
        <w:spacing w:line="360" w:lineRule="auto" w:before="40"/>
        <w:ind w:right="124" w:hanging="466"/>
        <w:jc w:val="left"/>
        <w:rPr>
          <w:rFonts w:ascii="宋体" w:hAnsi="宋体" w:cs="宋体" w:eastAsia="宋体" w:hint="default"/>
        </w:rPr>
      </w:pPr>
      <w:r>
        <w:rPr/>
        <w:t>理性，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化制造过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术</w:t>
      </w:r>
      <w:r>
        <w:rPr/>
        <w:t>管理，</w:t>
      </w:r>
      <w:r>
        <w:rPr>
          <w:rFonts w:ascii="宋体" w:hAnsi="宋体" w:cs="宋体" w:eastAsia="宋体" w:hint="default"/>
        </w:rPr>
        <w:t>强化制造过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性。</w:t>
      </w:r>
      <w:r>
        <w:rPr>
          <w:spacing w:val="7"/>
        </w:rPr>
        <w:t> </w:t>
      </w:r>
      <w:r>
        <w:rPr>
          <w:rFonts w:ascii="宋体" w:hAnsi="宋体" w:cs="宋体" w:eastAsia="宋体" w:hint="default"/>
          <w:spacing w:val="7"/>
        </w:rPr>
      </w:r>
      <w:r>
        <w:rPr>
          <w:spacing w:val="-2"/>
        </w:rPr>
        <w:t>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品率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低物</w:t>
      </w:r>
      <w:r>
        <w:rPr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rFonts w:ascii="宋体" w:hAnsi="宋体" w:cs="宋体" w:eastAsia="宋体" w:hint="default"/>
          <w:spacing w:val="-2"/>
        </w:rPr>
        <w:t>耗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</w:p>
    <w:p>
      <w:pPr>
        <w:pStyle w:val="BodyText"/>
        <w:spacing w:line="240" w:lineRule="auto" w:before="40"/>
        <w:ind w:left="147" w:right="124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工作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  <w:i/>
        </w:rPr>
        <w:t>为</w:t>
      </w:r>
      <w:r>
        <w:rPr/>
        <w:t>重</w:t>
      </w:r>
      <w:r>
        <w:rPr>
          <w:rFonts w:ascii="宋体" w:hAnsi="宋体" w:cs="宋体" w:eastAsia="宋体" w:hint="default"/>
        </w:rPr>
        <w:t>点</w:t>
      </w:r>
      <w:r>
        <w:rPr/>
        <w:t>，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制造</w:t>
      </w:r>
      <w:r>
        <w:rPr>
          <w:rFonts w:ascii="宋体" w:hAnsi="宋体" w:cs="宋体" w:eastAsia="宋体" w:hint="default"/>
        </w:rPr>
        <w:t>成</w:t>
      </w:r>
      <w:r>
        <w:rPr/>
        <w:t>本，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  <w:i/>
        </w:rPr>
        <w:t>目标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DIP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4%</w:t>
      </w:r>
      <w:r>
        <w:rPr/>
        <w:t>，</w:t>
      </w:r>
    </w:p>
    <w:p>
      <w:pPr>
        <w:pStyle w:val="BodyText"/>
        <w:spacing w:line="240" w:lineRule="auto" w:before="155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SMD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12%</w:t>
      </w:r>
      <w:r>
        <w:rPr/>
        <w:t>。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left="171" w:right="156" w:firstLine="465"/>
        <w:jc w:val="both"/>
        <w:rPr>
          <w:rFonts w:ascii="宋体" w:hAnsi="宋体" w:cs="宋体" w:eastAsia="宋体" w:hint="default"/>
        </w:rPr>
      </w:pPr>
      <w:r>
        <w:rPr/>
        <w:t>第四、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实</w:t>
      </w:r>
      <w:r>
        <w:rPr>
          <w:rFonts w:ascii="宋体" w:hAnsi="宋体" w:cs="宋体" w:eastAsia="宋体" w:hint="default"/>
        </w:rPr>
        <w:t>施 </w:t>
      </w:r>
      <w:r>
        <w:rPr>
          <w:rFonts w:ascii="宋体" w:hAnsi="宋体" w:cs="宋体" w:eastAsia="宋体" w:hint="default"/>
        </w:rPr>
        <w:t>SMD</w:t>
      </w:r>
      <w:r>
        <w:rPr>
          <w:rFonts w:ascii="宋体" w:hAnsi="宋体" w:cs="宋体" w:eastAsia="宋体" w:hint="default"/>
          <w:spacing w:val="5"/>
        </w:rPr>
        <w:t> </w:t>
      </w:r>
      <w:r>
        <w:rPr>
          <w:rFonts w:ascii="宋体" w:hAnsi="宋体" w:cs="宋体" w:eastAsia="宋体" w:hint="default"/>
        </w:rPr>
        <w:t>产品产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  <w:i/>
        </w:rPr>
        <w:t>项目</w:t>
      </w:r>
      <w:r>
        <w:rPr/>
        <w:t>，年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计生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能力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rFonts w:ascii="宋体" w:hAnsi="宋体" w:cs="宋体" w:eastAsia="宋体" w:hint="default"/>
          <w:spacing w:val="-2"/>
        </w:rPr>
        <w:t>车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转入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量产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制造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和管理体</w:t>
      </w:r>
      <w:r>
        <w:rPr>
          <w:rFonts w:ascii="宋体" w:hAnsi="宋体" w:cs="宋体" w:eastAsia="宋体" w:hint="default"/>
          <w:i/>
          <w:spacing w:val="-2"/>
        </w:rPr>
        <w:t>系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逐步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i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  <w:i/>
        </w:rPr>
        <w:t>长</w:t>
      </w:r>
      <w:r>
        <w:rPr>
          <w:rFonts w:ascii="宋体" w:hAnsi="宋体" w:cs="宋体" w:eastAsia="宋体" w:hint="default"/>
        </w:rPr>
        <w:t>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i/>
        </w:rPr>
        <w:t>为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/>
        <w:t>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i/>
        </w:rPr>
        <w:t>要</w:t>
      </w:r>
      <w:r>
        <w:rPr/>
        <w:t>的资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及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来</w:t>
      </w:r>
      <w:r>
        <w:rPr/>
        <w:t>源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6"/>
        </w:rPr>
        <w:t> </w:t>
      </w:r>
      <w:r>
        <w:rPr>
          <w:rFonts w:ascii="宋体" w:hAnsi="宋体" w:cs="宋体" w:eastAsia="宋体" w:hint="default"/>
          <w:spacing w:val="6"/>
        </w:rPr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13975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片</w:t>
      </w:r>
      <w:r>
        <w:rPr>
          <w:rFonts w:ascii="宋体" w:hAnsi="宋体" w:cs="宋体" w:eastAsia="宋体" w:hint="default"/>
          <w:i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石</w:t>
      </w:r>
    </w:p>
    <w:p>
      <w:pPr>
        <w:pStyle w:val="BodyText"/>
        <w:spacing w:line="367" w:lineRule="auto" w:before="30"/>
        <w:ind w:right="124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件项目</w:t>
      </w:r>
      <w:r>
        <w:rPr/>
        <w:t>。</w:t>
      </w:r>
      <w:r>
        <w:rPr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年度，公司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4000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2008</w:t>
      </w:r>
      <w:r>
        <w:rPr>
          <w:spacing w:val="-2"/>
        </w:rPr>
        <w:t>年度公司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模</w:t>
      </w:r>
    </w:p>
    <w:p>
      <w:pPr>
        <w:pStyle w:val="BodyText"/>
        <w:spacing w:line="240" w:lineRule="auto" w:before="28"/>
        <w:ind w:left="147" w:right="124"/>
        <w:jc w:val="left"/>
        <w:rPr>
          <w:rFonts w:ascii="宋体" w:hAnsi="宋体" w:cs="宋体" w:eastAsia="宋体" w:hint="default"/>
        </w:rPr>
      </w:pP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的对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五</w:t>
      </w:r>
      <w:r>
        <w:rPr>
          <w:rFonts w:ascii="宋体" w:hAnsi="宋体" w:cs="宋体" w:eastAsia="宋体" w:hint="default"/>
        </w:rPr>
        <w:t>）</w:t>
      </w:r>
      <w:r>
        <w:rPr/>
        <w:t>对公司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/>
        <w:t>和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目标</w:t>
      </w:r>
      <w:r>
        <w:rPr/>
        <w:t>的实</w:t>
      </w:r>
      <w:r>
        <w:rPr>
          <w:rFonts w:ascii="宋体" w:hAnsi="宋体" w:cs="宋体" w:eastAsia="宋体" w:hint="default"/>
        </w:rPr>
        <w:t>现产</w:t>
      </w:r>
      <w:r>
        <w:rPr>
          <w:rFonts w:ascii="宋体" w:hAnsi="宋体" w:cs="宋体" w:eastAsia="宋体" w:hint="default"/>
          <w:i/>
        </w:rPr>
        <w:t>生</w:t>
      </w:r>
      <w:r>
        <w:rPr/>
        <w:t>不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影响</w:t>
      </w:r>
      <w:r>
        <w:rPr/>
        <w:t>的所有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</w:rPr>
        <w:t>1</w:t>
      </w:r>
      <w:r>
        <w:rPr/>
        <w:t>、人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rFonts w:ascii="宋体" w:hAnsi="宋体" w:cs="宋体" w:eastAsia="宋体" w:hint="default"/>
          <w:spacing w:val="-74"/>
        </w:rPr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直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i/>
          <w:spacing w:val="-1"/>
        </w:rPr>
        <w:t>为主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款也</w:t>
      </w:r>
      <w:r>
        <w:rPr>
          <w:rFonts w:ascii="宋体" w:hAnsi="宋体" w:cs="宋体" w:eastAsia="宋体" w:hint="default"/>
          <w:i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外币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</w:t>
      </w:r>
      <w:r>
        <w:rPr>
          <w:rFonts w:ascii="宋体" w:hAnsi="宋体" w:cs="宋体" w:eastAsia="宋体" w:hint="default"/>
          <w:i/>
          <w:spacing w:val="-1"/>
        </w:rPr>
        <w:t>主要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美</w:t>
      </w:r>
    </w:p>
    <w:p>
      <w:pPr>
        <w:pStyle w:val="BodyText"/>
        <w:spacing w:line="362" w:lineRule="auto" w:before="30"/>
        <w:ind w:left="147" w:right="223"/>
        <w:jc w:val="both"/>
      </w:pP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备主要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i/>
          <w:spacing w:val="-1"/>
        </w:rPr>
        <w:t>结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余原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料、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和全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费用均用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支付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如</w:t>
      </w:r>
      <w:r>
        <w:rPr>
          <w:rFonts w:ascii="宋体" w:hAnsi="宋体" w:cs="宋体" w:eastAsia="宋体" w:hint="default"/>
          <w:spacing w:val="-1"/>
        </w:rPr>
        <w:t>果</w:t>
      </w:r>
      <w:r>
        <w:rPr>
          <w:rFonts w:ascii="宋体" w:hAnsi="宋体" w:cs="宋体" w:eastAsia="宋体" w:hint="default"/>
          <w:spacing w:val="96"/>
        </w:rPr>
        <w:t> 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美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、日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spacing w:val="-1"/>
        </w:rPr>
        <w:t>续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料、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采购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本，</w:t>
      </w:r>
      <w:r>
        <w:rPr>
          <w:spacing w:val="87"/>
        </w:rPr>
        <w:t> 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spacing w:val="-1"/>
        </w:rPr>
        <w:t>会对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造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spacing w:val="-1"/>
        </w:rPr>
        <w:t>当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</w:t>
      </w:r>
      <w:r>
        <w:rPr>
          <w:rFonts w:ascii="宋体" w:hAnsi="宋体" w:cs="宋体" w:eastAsia="宋体" w:hint="default"/>
          <w:spacing w:val="95"/>
        </w:rPr>
        <w:t> </w:t>
      </w:r>
      <w:r>
        <w:rPr>
          <w:rFonts w:ascii="宋体" w:hAnsi="宋体" w:cs="宋体" w:eastAsia="宋体" w:hint="default"/>
        </w:rPr>
        <w:t>币</w:t>
      </w:r>
      <w:r>
        <w:rPr/>
        <w:t>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使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i/>
        </w:rPr>
        <w:t>一定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362" w:lineRule="auto" w:before="37"/>
        <w:ind w:left="147" w:right="223" w:firstLine="465"/>
        <w:jc w:val="both"/>
      </w:pP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spacing w:val="-1"/>
        </w:rPr>
        <w:t>，在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材</w:t>
      </w:r>
      <w:r>
        <w:rPr>
          <w:spacing w:val="-1"/>
        </w:rPr>
        <w:t>料、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售产品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尽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选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择</w:t>
      </w:r>
      <w:r>
        <w:rPr>
          <w:spacing w:val="-1"/>
        </w:rPr>
        <w:t>对公司有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i/>
          <w:spacing w:val="-1"/>
        </w:rPr>
        <w:t>作为结</w:t>
      </w:r>
      <w:r>
        <w:rPr>
          <w:rFonts w:ascii="宋体" w:hAnsi="宋体" w:cs="宋体" w:eastAsia="宋体" w:hint="default"/>
          <w:spacing w:val="-1"/>
        </w:rPr>
        <w:t>算</w:t>
      </w:r>
      <w:r>
        <w:rPr>
          <w:rFonts w:ascii="宋体" w:hAnsi="宋体" w:cs="宋体" w:eastAsia="宋体" w:hint="default"/>
          <w:spacing w:val="-1"/>
        </w:rPr>
        <w:t>货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符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运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各</w:t>
      </w:r>
      <w:r>
        <w:rPr>
          <w:rFonts w:ascii="宋体" w:hAnsi="宋体" w:cs="宋体" w:eastAsia="宋体" w:hint="default"/>
          <w:spacing w:val="-1"/>
        </w:rPr>
        <w:t>种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汇</w:t>
      </w:r>
      <w:r>
        <w:rPr>
          <w:rFonts w:ascii="宋体" w:hAnsi="宋体" w:cs="宋体" w:eastAsia="宋体" w:hint="default"/>
          <w:spacing w:val="-1"/>
        </w:rPr>
        <w:t>风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i/>
          <w:spacing w:val="-1"/>
        </w:rPr>
        <w:t>工具</w:t>
      </w:r>
      <w:r>
        <w:rPr>
          <w:rFonts w:ascii="宋体" w:hAnsi="宋体" w:cs="宋体" w:eastAsia="宋体" w:hint="default"/>
          <w:spacing w:val="-1"/>
        </w:rPr>
        <w:t>；同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开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逐</w:t>
      </w:r>
      <w:r>
        <w:rPr>
          <w:rFonts w:ascii="宋体" w:hAnsi="宋体" w:cs="宋体" w:eastAsia="宋体" w:hint="default"/>
          <w:spacing w:val="-1"/>
        </w:rPr>
        <w:t>渐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i/>
          <w:spacing w:val="-1"/>
        </w:rPr>
        <w:t>业生</w:t>
      </w:r>
      <w:r>
        <w:rPr>
          <w:rFonts w:ascii="宋体" w:hAnsi="宋体" w:cs="宋体" w:eastAsia="宋体" w:hint="default"/>
          <w:spacing w:val="-1"/>
        </w:rPr>
        <w:t>产规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i/>
          <w:spacing w:val="-1"/>
        </w:rPr>
        <w:t>结构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附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spacing w:val="-1"/>
        </w:rPr>
        <w:t>高的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升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管理，</w:t>
      </w:r>
      <w:r>
        <w:rPr>
          <w:rFonts w:ascii="宋体" w:hAnsi="宋体" w:cs="宋体" w:eastAsia="宋体" w:hint="default"/>
          <w:i/>
          <w:spacing w:val="-1"/>
        </w:rPr>
        <w:t>节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耗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i/>
          <w:spacing w:val="-1"/>
        </w:rPr>
        <w:t>一系</w:t>
      </w:r>
      <w:r>
        <w:rPr>
          <w:rFonts w:ascii="宋体" w:hAnsi="宋体" w:cs="宋体" w:eastAsia="宋体" w:hint="default"/>
          <w:spacing w:val="-1"/>
        </w:rPr>
        <w:t>列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综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性</w:t>
      </w:r>
      <w:r>
        <w:rPr>
          <w:spacing w:val="97"/>
        </w:rPr>
        <w:t> 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减小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值</w:t>
      </w:r>
      <w:r>
        <w:rPr/>
        <w:t>对公司的不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240" w:lineRule="auto" w:before="42"/>
        <w:ind w:left="641"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223" w:firstLine="465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rFonts w:ascii="宋体" w:hAnsi="宋体" w:cs="宋体" w:eastAsia="宋体" w:hint="default"/>
          <w:i/>
          <w:spacing w:val="-1"/>
        </w:rPr>
        <w:t>为主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最终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户也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spacing w:val="-1"/>
        </w:rPr>
        <w:t>大的</w:t>
      </w:r>
      <w:r>
        <w:rPr>
          <w:rFonts w:ascii="宋体" w:hAnsi="宋体" w:cs="宋体" w:eastAsia="宋体" w:hint="default"/>
          <w:spacing w:val="-1"/>
        </w:rPr>
        <w:t>跨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公司，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球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济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景</w:t>
      </w:r>
      <w:r>
        <w:rPr>
          <w:rFonts w:ascii="宋体" w:hAnsi="宋体" w:cs="宋体" w:eastAsia="宋体" w:hint="default"/>
          <w:spacing w:val="-1"/>
        </w:rPr>
        <w:t>气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度和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信息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i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spacing w:val="-2"/>
        </w:rPr>
        <w:t>本公司出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，存在</w:t>
      </w:r>
      <w:r>
        <w:rPr>
          <w:rFonts w:ascii="宋体" w:hAnsi="宋体" w:cs="宋体" w:eastAsia="宋体" w:hint="default"/>
          <w:i/>
          <w:spacing w:val="-2"/>
        </w:rPr>
        <w:t>一定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风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。</w:t>
      </w:r>
      <w:r>
        <w:rPr>
          <w:spacing w:val="58"/>
        </w:rPr>
        <w:t> 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注</w:t>
      </w:r>
      <w:r>
        <w:rPr>
          <w:spacing w:val="-1"/>
        </w:rPr>
        <w:t>重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i/>
          <w:spacing w:val="-1"/>
        </w:rPr>
        <w:t>情</w:t>
      </w:r>
      <w:r>
        <w:rPr>
          <w:spacing w:val="-1"/>
        </w:rPr>
        <w:t>报的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析</w:t>
      </w:r>
      <w:r>
        <w:rPr>
          <w:spacing w:val="-1"/>
        </w:rPr>
        <w:t>，及</w:t>
      </w:r>
      <w:r>
        <w:rPr>
          <w:rFonts w:ascii="宋体" w:hAnsi="宋体" w:cs="宋体" w:eastAsia="宋体" w:hint="default"/>
          <w:spacing w:val="-1"/>
        </w:rPr>
        <w:t>时根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rFonts w:ascii="宋体" w:hAnsi="宋体" w:cs="宋体" w:eastAsia="宋体" w:hint="default"/>
          <w:spacing w:val="-1"/>
        </w:rPr>
        <w:t>策略</w:t>
      </w:r>
      <w:r>
        <w:rPr>
          <w:spacing w:val="-1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巩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rFonts w:ascii="宋体" w:hAnsi="宋体" w:cs="宋体" w:eastAsia="宋体" w:hint="default"/>
          <w:spacing w:val="-1"/>
        </w:rPr>
        <w:t>极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rFonts w:ascii="宋体" w:hAnsi="宋体" w:cs="宋体" w:eastAsia="宋体" w:hint="default"/>
          <w:spacing w:val="-1"/>
        </w:rPr>
        <w:t>销</w:t>
      </w:r>
      <w:r>
        <w:rPr>
          <w:rFonts w:ascii="宋体" w:hAnsi="宋体" w:cs="宋体" w:eastAsia="宋体" w:hint="default"/>
          <w:spacing w:val="-1"/>
        </w:rPr>
        <w:t>网</w:t>
      </w:r>
      <w:r>
        <w:rPr>
          <w:rFonts w:ascii="宋体" w:hAnsi="宋体" w:cs="宋体" w:eastAsia="宋体" w:hint="default"/>
          <w:spacing w:val="-1"/>
        </w:rPr>
        <w:t>络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spacing w:val="91"/>
        </w:rPr>
        <w:t> 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努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成国外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两</w:t>
      </w:r>
      <w:r>
        <w:rPr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-1"/>
        </w:rPr>
        <w:t>优势</w:t>
      </w:r>
      <w:r>
        <w:rPr>
          <w:rFonts w:ascii="宋体" w:hAnsi="宋体" w:cs="宋体" w:eastAsia="宋体" w:hint="default"/>
          <w:spacing w:val="-1"/>
        </w:rPr>
        <w:t>互</w:t>
      </w:r>
      <w:r>
        <w:rPr>
          <w:rFonts w:ascii="宋体" w:hAnsi="宋体" w:cs="宋体" w:eastAsia="宋体" w:hint="default"/>
          <w:spacing w:val="-1"/>
        </w:rPr>
        <w:t>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rFonts w:ascii="宋体" w:hAnsi="宋体" w:cs="宋体" w:eastAsia="宋体" w:hint="default"/>
          <w:spacing w:val="-1"/>
        </w:rPr>
        <w:t>态势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延伸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以</w:t>
      </w:r>
    </w:p>
    <w:p>
      <w:pPr>
        <w:pStyle w:val="BodyText"/>
        <w:spacing w:line="240" w:lineRule="auto" w:before="33"/>
        <w:ind w:left="147" w:right="0"/>
        <w:jc w:val="both"/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市场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。</w:t>
      </w:r>
    </w:p>
    <w:p>
      <w:pPr>
        <w:pStyle w:val="BodyText"/>
        <w:spacing w:line="240" w:lineRule="auto" w:before="155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/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255" w:firstLine="465"/>
        <w:jc w:val="both"/>
      </w:pP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游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通信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i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spacing w:val="-2"/>
        </w:rPr>
        <w:t>电、</w:t>
      </w:r>
      <w:r>
        <w:rPr>
          <w:rFonts w:ascii="宋体" w:hAnsi="宋体" w:cs="宋体" w:eastAsia="宋体" w:hint="default"/>
          <w:i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电子整</w:t>
      </w:r>
      <w:r>
        <w:rPr>
          <w:rFonts w:ascii="宋体" w:hAnsi="宋体" w:cs="宋体" w:eastAsia="宋体" w:hint="default"/>
          <w:i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spacing w:val="-2"/>
        </w:rPr>
        <w:t>的不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及电子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剧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亦</w:t>
      </w:r>
      <w:r>
        <w:rPr>
          <w:rFonts w:ascii="宋体" w:hAnsi="宋体" w:cs="宋体" w:eastAsia="宋体" w:hint="default"/>
          <w:spacing w:val="-2"/>
        </w:rPr>
        <w:t>呈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趋势</w:t>
      </w:r>
      <w:r>
        <w:rPr>
          <w:spacing w:val="-2"/>
        </w:rPr>
        <w:t>。</w:t>
      </w:r>
      <w:r>
        <w:rPr>
          <w:rFonts w:ascii="宋体" w:hAnsi="宋体" w:cs="宋体" w:eastAsia="宋体" w:hint="default"/>
          <w:i/>
          <w:spacing w:val="-2"/>
        </w:rPr>
        <w:t>主要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105"/>
        </w:rPr>
        <w:t> </w:t>
      </w:r>
      <w:r>
        <w:rPr/>
        <w:t>的不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将</w:t>
      </w:r>
      <w:r>
        <w:rPr/>
        <w:t>会对本公司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生一定</w:t>
      </w:r>
      <w:r>
        <w:rPr>
          <w:rFonts w:ascii="宋体" w:hAnsi="宋体" w:cs="宋体" w:eastAsia="宋体" w:hint="default"/>
        </w:rPr>
        <w:t>影响</w:t>
      </w:r>
      <w:r>
        <w:rPr/>
        <w:t>。</w:t>
      </w:r>
    </w:p>
    <w:p>
      <w:pPr>
        <w:pStyle w:val="BodyText"/>
        <w:spacing w:line="357" w:lineRule="auto" w:before="37"/>
        <w:ind w:left="147" w:right="8" w:firstLine="465"/>
        <w:jc w:val="left"/>
        <w:rPr>
          <w:rFonts w:ascii="宋体" w:hAnsi="宋体" w:cs="宋体" w:eastAsia="宋体" w:hint="default"/>
        </w:rPr>
      </w:pPr>
      <w:r>
        <w:rPr/>
        <w:t>对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i/>
        </w:rPr>
        <w:t>：</w:t>
      </w:r>
      <w:r>
        <w:rPr/>
        <w:t>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产品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和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而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趋势</w:t>
      </w:r>
      <w:r>
        <w:rPr/>
        <w:t>，</w:t>
      </w:r>
      <w:r>
        <w:rPr>
          <w:rFonts w:ascii="宋体" w:hAnsi="宋体" w:cs="宋体" w:eastAsia="宋体" w:hint="default"/>
        </w:rPr>
        <w:t>而且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/>
        <w:t>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扩</w:t>
      </w:r>
      <w:r>
        <w:rPr/>
        <w:t>大电子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产品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spacing w:val="22"/>
        </w:rPr>
        <w:t> </w:t>
      </w:r>
      <w:r>
        <w:rPr>
          <w:rFonts w:ascii="宋体" w:hAnsi="宋体" w:cs="宋体" w:eastAsia="宋体" w:hint="default"/>
        </w:rPr>
        <w:t>围</w:t>
      </w:r>
      <w:r>
        <w:rPr/>
        <w:t>，并在</w:t>
      </w:r>
      <w:r>
        <w:rPr>
          <w:rFonts w:ascii="宋体" w:hAnsi="宋体" w:cs="宋体" w:eastAsia="宋体" w:hint="default"/>
          <w:i/>
        </w:rPr>
        <w:t>一定</w:t>
      </w:r>
      <w:r>
        <w:rPr>
          <w:rFonts w:ascii="宋体" w:hAnsi="宋体" w:cs="宋体" w:eastAsia="宋体" w:hint="default"/>
        </w:rPr>
        <w:t>程</w:t>
      </w:r>
      <w:r>
        <w:rPr/>
        <w:t>度</w:t>
      </w:r>
      <w:r>
        <w:rPr>
          <w:rFonts w:ascii="宋体" w:hAnsi="宋体" w:cs="宋体" w:eastAsia="宋体" w:hint="default"/>
        </w:rPr>
        <w:t>上</w:t>
      </w:r>
      <w:r>
        <w:rPr/>
        <w:t>对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胜劣汰</w:t>
      </w:r>
      <w:r>
        <w:rPr/>
        <w:t>、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整体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的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用</w:t>
      </w:r>
      <w:r>
        <w:rPr/>
        <w:t>。公司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spacing w:val="22"/>
        </w:rPr>
        <w:t>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产品</w:t>
      </w:r>
      <w:r>
        <w:rPr/>
        <w:t>的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和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  <w:i/>
        </w:rPr>
        <w:t>结构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力</w:t>
      </w:r>
      <w:r>
        <w:rPr/>
        <w:t>度，</w:t>
      </w:r>
      <w:r>
        <w:rPr>
          <w:rFonts w:ascii="宋体" w:hAnsi="宋体" w:cs="宋体" w:eastAsia="宋体" w:hint="default"/>
        </w:rPr>
        <w:t>提</w:t>
      </w:r>
      <w:r>
        <w:rPr/>
        <w:t>高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较</w:t>
      </w:r>
      <w:r>
        <w:rPr/>
        <w:t>高的</w:t>
      </w:r>
      <w:r>
        <w:rPr>
          <w:rFonts w:ascii="Times New Roman" w:hAnsi="Times New Roman" w:cs="Times New Roman" w:eastAsia="Times New Roman" w:hint="default"/>
        </w:rPr>
        <w:t>SMD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宋体" w:hAnsi="宋体" w:cs="宋体" w:eastAsia="宋体" w:hint="default"/>
        </w:rPr>
        <w:t>石</w:t>
      </w:r>
      <w:r>
        <w:rPr>
          <w:rFonts w:ascii="宋体" w:hAnsi="宋体" w:cs="宋体" w:eastAsia="宋体" w:hint="default"/>
          <w:i/>
        </w:rPr>
        <w:t>英</w:t>
      </w:r>
      <w:r>
        <w:rPr/>
        <w:t>晶体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售比</w:t>
      </w:r>
      <w:r>
        <w:rPr/>
        <w:t>重，</w:t>
      </w:r>
      <w:r>
        <w:rPr>
          <w:spacing w:val="-109"/>
        </w:rPr>
        <w:t> 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/>
        <w:t>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游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格波</w:t>
      </w:r>
      <w:r>
        <w:rPr>
          <w:rFonts w:ascii="宋体" w:hAnsi="宋体" w:cs="宋体" w:eastAsia="宋体" w:hint="default"/>
          <w:i/>
        </w:rPr>
        <w:t>动</w:t>
      </w:r>
      <w:r>
        <w:rPr/>
        <w:t>的承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能力</w:t>
      </w:r>
      <w:r>
        <w:rPr/>
        <w:t>并保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相</w:t>
      </w:r>
      <w:r>
        <w:rPr/>
        <w:t>对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  <w:i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狠抓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175"/>
        <w:jc w:val="both"/>
      </w:pPr>
      <w:r>
        <w:rPr>
          <w:rFonts w:ascii="宋体" w:hAnsi="宋体" w:cs="宋体" w:eastAsia="宋体" w:hint="default"/>
          <w:spacing w:val="-2"/>
        </w:rPr>
        <w:t>采购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i/>
          <w:spacing w:val="-2"/>
        </w:rPr>
        <w:t>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强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rFonts w:ascii="宋体" w:hAnsi="宋体" w:cs="宋体" w:eastAsia="宋体" w:hint="default"/>
          <w:i/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度，</w:t>
      </w:r>
      <w:r>
        <w:rPr>
          <w:rFonts w:ascii="宋体" w:hAnsi="宋体" w:cs="宋体" w:eastAsia="宋体" w:hint="default"/>
          <w:i/>
          <w:spacing w:val="-2"/>
        </w:rPr>
        <w:t>一方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产规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模优势降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本，</w:t>
      </w:r>
      <w:r>
        <w:rPr>
          <w:rFonts w:ascii="宋体" w:hAnsi="宋体" w:cs="宋体" w:eastAsia="宋体" w:hint="default"/>
          <w:spacing w:val="-2"/>
        </w:rPr>
        <w:t>另</w:t>
      </w:r>
      <w:r>
        <w:rPr>
          <w:rFonts w:ascii="宋体" w:hAnsi="宋体" w:cs="宋体" w:eastAsia="宋体" w:hint="default"/>
          <w:i/>
          <w:spacing w:val="-2"/>
        </w:rPr>
        <w:t>一方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拓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档</w:t>
      </w:r>
      <w:r>
        <w:rPr>
          <w:rFonts w:ascii="宋体" w:hAnsi="宋体" w:cs="宋体" w:eastAsia="宋体" w:hint="default"/>
          <w:spacing w:val="-2"/>
        </w:rPr>
        <w:t>产品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渠道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spacing w:val="105"/>
        </w:rPr>
        <w:t> </w:t>
      </w:r>
      <w:r>
        <w:rPr/>
        <w:t>高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产品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售比</w:t>
      </w:r>
      <w:r>
        <w:rPr/>
        <w:t>重，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率</w:t>
      </w:r>
      <w:r>
        <w:rPr/>
        <w:t>的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/>
        <w:t>。</w:t>
      </w:r>
    </w:p>
    <w:p>
      <w:pPr>
        <w:pStyle w:val="BodyText"/>
        <w:spacing w:line="240" w:lineRule="auto" w:before="3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spacing w:val="32"/>
        </w:rPr>
        <w:t> </w:t>
      </w:r>
      <w:r>
        <w:rPr>
          <w:rFonts w:ascii="宋体" w:hAnsi="宋体" w:cs="宋体" w:eastAsia="宋体" w:hint="default"/>
          <w:spacing w:val="32"/>
        </w:rPr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/>
        <w:ind w:left="147" w:right="146" w:firstLine="465"/>
        <w:jc w:val="both"/>
      </w:pPr>
      <w:r>
        <w:rPr>
          <w:rFonts w:ascii="宋体" w:hAnsi="宋体" w:cs="宋体" w:eastAsia="宋体" w:hint="default"/>
          <w:spacing w:val="-1"/>
        </w:rPr>
        <w:t>随</w:t>
      </w:r>
      <w:r>
        <w:rPr>
          <w:rFonts w:ascii="宋体" w:hAnsi="宋体" w:cs="宋体" w:eastAsia="宋体" w:hint="default"/>
          <w:spacing w:val="-1"/>
        </w:rPr>
        <w:t>着</w:t>
      </w:r>
      <w:r>
        <w:rPr>
          <w:spacing w:val="-1"/>
        </w:rPr>
        <w:t>电子整</w:t>
      </w:r>
      <w:r>
        <w:rPr>
          <w:rFonts w:ascii="宋体" w:hAnsi="宋体" w:cs="宋体" w:eastAsia="宋体" w:hint="default"/>
          <w:i/>
          <w:spacing w:val="-1"/>
        </w:rPr>
        <w:t>机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之配</w:t>
      </w:r>
      <w:r>
        <w:rPr>
          <w:rFonts w:ascii="宋体" w:hAnsi="宋体" w:cs="宋体" w:eastAsia="宋体" w:hint="default"/>
          <w:spacing w:val="-1"/>
        </w:rPr>
        <w:t>套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石</w:t>
      </w:r>
      <w:r>
        <w:rPr>
          <w:rFonts w:ascii="宋体" w:hAnsi="宋体" w:cs="宋体" w:eastAsia="宋体" w:hint="default"/>
          <w:i/>
          <w:spacing w:val="-1"/>
        </w:rPr>
        <w:t>英</w:t>
      </w:r>
      <w:r>
        <w:rPr>
          <w:spacing w:val="-1"/>
        </w:rPr>
        <w:t>晶体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也</w:t>
      </w:r>
      <w:r>
        <w:rPr>
          <w:rFonts w:ascii="宋体" w:hAnsi="宋体" w:cs="宋体" w:eastAsia="宋体" w:hint="default"/>
          <w:i/>
          <w:spacing w:val="-1"/>
        </w:rPr>
        <w:t>要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断</w:t>
      </w:r>
      <w:r>
        <w:rPr>
          <w:rFonts w:ascii="宋体" w:hAnsi="宋体" w:cs="宋体" w:eastAsia="宋体" w:hint="default"/>
          <w:spacing w:val="-1"/>
        </w:rPr>
        <w:t>更新</w:t>
      </w:r>
      <w:r>
        <w:rPr>
          <w:rFonts w:ascii="宋体" w:hAnsi="宋体" w:cs="宋体" w:eastAsia="宋体" w:hint="default"/>
          <w:spacing w:val="-1"/>
        </w:rPr>
        <w:t>换</w:t>
      </w:r>
      <w:r>
        <w:rPr>
          <w:rFonts w:ascii="宋体" w:hAnsi="宋体" w:cs="宋体" w:eastAsia="宋体" w:hint="default"/>
          <w:i/>
          <w:spacing w:val="-1"/>
        </w:rPr>
        <w:t>代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石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英</w:t>
      </w:r>
      <w:r>
        <w:rPr>
          <w:spacing w:val="-1"/>
        </w:rPr>
        <w:t>晶体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</w:t>
      </w:r>
      <w:r>
        <w:rPr>
          <w:rFonts w:ascii="宋体" w:hAnsi="宋体" w:cs="宋体" w:eastAsia="宋体" w:hint="default"/>
          <w:spacing w:val="-1"/>
        </w:rPr>
        <w:t>应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领</w:t>
      </w:r>
      <w:r>
        <w:rPr>
          <w:rFonts w:ascii="宋体" w:hAnsi="宋体" w:cs="宋体" w:eastAsia="宋体" w:hint="default"/>
          <w:spacing w:val="-1"/>
        </w:rPr>
        <w:t>域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迅</w:t>
      </w:r>
      <w:r>
        <w:rPr>
          <w:rFonts w:ascii="宋体" w:hAnsi="宋体" w:cs="宋体" w:eastAsia="宋体" w:hint="default"/>
          <w:spacing w:val="-1"/>
        </w:rPr>
        <w:t>速</w:t>
      </w:r>
      <w:r>
        <w:rPr>
          <w:rFonts w:ascii="宋体" w:hAnsi="宋体" w:cs="宋体" w:eastAsia="宋体" w:hint="default"/>
          <w:spacing w:val="-1"/>
        </w:rPr>
        <w:t>拓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要</w:t>
      </w:r>
      <w:r>
        <w:rPr>
          <w:rFonts w:ascii="宋体" w:hAnsi="宋体" w:cs="宋体" w:eastAsia="宋体" w:hint="default"/>
          <w:spacing w:val="-1"/>
        </w:rPr>
        <w:t>求</w:t>
      </w:r>
      <w:r>
        <w:rPr>
          <w:rFonts w:ascii="宋体" w:hAnsi="宋体" w:cs="宋体" w:eastAsia="宋体" w:hint="default"/>
          <w:spacing w:val="-1"/>
        </w:rPr>
        <w:t>石</w:t>
      </w:r>
      <w:r>
        <w:rPr>
          <w:rFonts w:ascii="宋体" w:hAnsi="宋体" w:cs="宋体" w:eastAsia="宋体" w:hint="default"/>
          <w:i/>
          <w:spacing w:val="-1"/>
        </w:rPr>
        <w:t>英</w:t>
      </w:r>
      <w:r>
        <w:rPr>
          <w:spacing w:val="-1"/>
        </w:rPr>
        <w:t>晶体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器</w:t>
      </w:r>
      <w:r>
        <w:rPr>
          <w:rFonts w:ascii="宋体" w:hAnsi="宋体" w:cs="宋体" w:eastAsia="宋体" w:hint="default"/>
          <w:i/>
          <w:spacing w:val="-1"/>
        </w:rPr>
        <w:t>件生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rFonts w:ascii="宋体" w:hAnsi="宋体" w:cs="宋体" w:eastAsia="宋体" w:hint="default"/>
          <w:i/>
          <w:spacing w:val="-1"/>
        </w:rPr>
        <w:t>业具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能</w:t>
      </w:r>
      <w:r>
        <w:rPr>
          <w:rFonts w:ascii="宋体" w:hAnsi="宋体" w:cs="宋体" w:eastAsia="宋体" w:hint="default"/>
          <w:spacing w:val="-1"/>
        </w:rPr>
        <w:t>够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时</w:t>
      </w:r>
      <w:r>
        <w:rPr>
          <w:rFonts w:ascii="宋体" w:hAnsi="宋体" w:cs="宋体" w:eastAsia="宋体" w:hint="default"/>
          <w:spacing w:val="-1"/>
        </w:rPr>
        <w:t>把握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和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信息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能力</w:t>
      </w:r>
      <w:r>
        <w:rPr>
          <w:spacing w:val="-1"/>
        </w:rPr>
        <w:t>。公司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都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i/>
          <w:spacing w:val="-1"/>
        </w:rPr>
        <w:t>工作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包括</w:t>
      </w:r>
      <w:r>
        <w:rPr>
          <w:rFonts w:ascii="宋体" w:hAnsi="宋体" w:cs="宋体" w:eastAsia="宋体" w:hint="default"/>
          <w:spacing w:val="-1"/>
        </w:rPr>
        <w:t>市场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义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基</w:t>
      </w:r>
      <w:r>
        <w:rPr>
          <w:rFonts w:ascii="宋体" w:hAnsi="宋体" w:cs="宋体" w:eastAsia="宋体" w:hint="default"/>
          <w:spacing w:val="-1"/>
        </w:rPr>
        <w:t>础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rFonts w:ascii="宋体" w:hAnsi="宋体" w:cs="宋体" w:eastAsia="宋体" w:hint="default"/>
          <w:spacing w:val="-1"/>
        </w:rPr>
        <w:t>小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于新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研究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spacing w:val="-1"/>
        </w:rPr>
        <w:t>周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i/>
          <w:spacing w:val="-1"/>
        </w:rPr>
        <w:t>长</w:t>
      </w:r>
      <w:r>
        <w:rPr>
          <w:spacing w:val="-1"/>
        </w:rPr>
        <w:t>，其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i/>
          <w:spacing w:val="-1"/>
        </w:rPr>
        <w:t>要投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的人</w:t>
      </w:r>
      <w:r>
        <w:rPr>
          <w:spacing w:val="87"/>
        </w:rPr>
        <w:t> 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物力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旦某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i/>
          <w:spacing w:val="-1"/>
        </w:rPr>
        <w:t>节</w:t>
      </w:r>
      <w:r>
        <w:rPr>
          <w:spacing w:val="-1"/>
        </w:rPr>
        <w:t>不完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产品开发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失败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就</w:t>
      </w:r>
      <w:r>
        <w:rPr>
          <w:rFonts w:ascii="宋体" w:hAnsi="宋体" w:cs="宋体" w:eastAsia="宋体" w:hint="default"/>
          <w:spacing w:val="-1"/>
        </w:rPr>
        <w:t>难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回</w:t>
      </w:r>
      <w:r>
        <w:rPr>
          <w:spacing w:val="-1"/>
        </w:rPr>
        <w:t>。</w:t>
      </w:r>
      <w:r>
        <w:rPr>
          <w:spacing w:val="92"/>
        </w:rPr>
        <w:t> </w:t>
      </w:r>
      <w:r>
        <w:rPr>
          <w:spacing w:val="-1"/>
        </w:rPr>
        <w:t>本公司所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i/>
          <w:spacing w:val="-1"/>
        </w:rPr>
        <w:t>主要表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i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频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扩</w:t>
      </w:r>
      <w:r>
        <w:rPr>
          <w:rFonts w:ascii="宋体" w:hAnsi="宋体" w:cs="宋体" w:eastAsia="宋体" w:hint="default"/>
          <w:spacing w:val="-1"/>
        </w:rPr>
        <w:t>展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rFonts w:ascii="宋体" w:hAnsi="宋体" w:cs="宋体" w:eastAsia="宋体" w:hint="default"/>
          <w:spacing w:val="-1"/>
        </w:rPr>
        <w:t>指</w:t>
      </w:r>
      <w:r>
        <w:rPr>
          <w:rFonts w:ascii="宋体" w:hAnsi="宋体" w:cs="宋体" w:eastAsia="宋体" w:hint="default"/>
          <w:i/>
          <w:spacing w:val="-1"/>
        </w:rPr>
        <w:t>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高或者</w:t>
      </w:r>
      <w:r>
        <w:rPr>
          <w:rFonts w:ascii="宋体" w:hAnsi="宋体" w:cs="宋体" w:eastAsia="宋体" w:hint="default"/>
          <w:spacing w:val="-1"/>
        </w:rPr>
        <w:t>封装</w:t>
      </w:r>
      <w:r>
        <w:rPr>
          <w:rFonts w:ascii="宋体" w:hAnsi="宋体" w:cs="宋体" w:eastAsia="宋体" w:hint="default"/>
          <w:spacing w:val="87"/>
        </w:rPr>
        <w:t> </w:t>
      </w:r>
      <w:r>
        <w:rPr>
          <w:rFonts w:ascii="宋体" w:hAnsi="宋体" w:cs="宋体" w:eastAsia="宋体" w:hint="default"/>
          <w:i/>
        </w:rPr>
        <w:t>结构</w:t>
      </w:r>
      <w:r>
        <w:rPr/>
        <w:t>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  <w:i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不</w:t>
      </w:r>
      <w:r>
        <w:rPr>
          <w:rFonts w:ascii="宋体" w:hAnsi="宋体" w:cs="宋体" w:eastAsia="宋体" w:hint="default"/>
        </w:rPr>
        <w:t>能</w:t>
      </w:r>
      <w:r>
        <w:rPr/>
        <w:t>及</w:t>
      </w:r>
      <w:r>
        <w:rPr>
          <w:rFonts w:ascii="宋体" w:hAnsi="宋体" w:cs="宋体" w:eastAsia="宋体" w:hint="default"/>
        </w:rPr>
        <w:t>时研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丧失</w:t>
      </w:r>
      <w:r>
        <w:rPr>
          <w:rFonts w:ascii="宋体" w:hAnsi="宋体" w:cs="宋体" w:eastAsia="宋体" w:hint="default"/>
        </w:rPr>
        <w:t>市场</w:t>
      </w:r>
      <w:r>
        <w:rPr>
          <w:rFonts w:ascii="宋体" w:hAnsi="宋体" w:cs="宋体" w:eastAsia="宋体" w:hint="default"/>
          <w:i/>
        </w:rPr>
        <w:t>机</w:t>
      </w:r>
      <w:r>
        <w:rPr/>
        <w:t>会，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给</w:t>
      </w:r>
      <w:r>
        <w:rPr/>
        <w:t>公司带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。</w:t>
      </w:r>
    </w:p>
    <w:p>
      <w:pPr>
        <w:pStyle w:val="BodyText"/>
        <w:spacing w:line="362" w:lineRule="auto" w:before="33"/>
        <w:ind w:left="147" w:right="143" w:firstLine="465"/>
        <w:jc w:val="both"/>
      </w:pP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i/>
          <w:spacing w:val="-1"/>
        </w:rPr>
        <w:t>：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强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多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功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总结</w:t>
      </w:r>
      <w:r>
        <w:rPr>
          <w:spacing w:val="-1"/>
        </w:rPr>
        <w:t>，完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度、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  <w:spacing w:val="-1"/>
        </w:rPr>
        <w:t>据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发规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严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产品开发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立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降</w:t>
      </w:r>
      <w:r>
        <w:rPr>
          <w:rFonts w:ascii="宋体" w:hAnsi="宋体" w:cs="宋体" w:eastAsia="宋体" w:hint="default"/>
          <w:spacing w:val="-1"/>
        </w:rPr>
        <w:t>低研</w:t>
      </w:r>
      <w:r>
        <w:rPr>
          <w:rFonts w:ascii="宋体" w:hAnsi="宋体" w:cs="宋体" w:eastAsia="宋体" w:hint="default"/>
          <w:spacing w:val="-1"/>
        </w:rPr>
        <w:t>发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  <w:i/>
          <w:spacing w:val="-1"/>
        </w:rPr>
        <w:t>项目</w:t>
      </w:r>
      <w:r>
        <w:rPr>
          <w:rFonts w:ascii="宋体" w:hAnsi="宋体" w:cs="宋体" w:eastAsia="宋体" w:hint="default"/>
          <w:spacing w:val="-1"/>
        </w:rPr>
        <w:t>失败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风</w:t>
      </w:r>
      <w:r>
        <w:rPr>
          <w:rFonts w:ascii="宋体" w:hAnsi="宋体" w:cs="宋体" w:eastAsia="宋体" w:hint="default"/>
          <w:spacing w:val="-1"/>
        </w:rPr>
        <w:t>险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增加</w:t>
      </w:r>
      <w:r>
        <w:rPr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i/>
          <w:spacing w:val="-1"/>
        </w:rPr>
        <w:t>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宋体" w:hAnsi="宋体" w:cs="宋体" w:eastAsia="宋体" w:hint="default"/>
          <w:spacing w:val="-1"/>
        </w:rPr>
        <w:t>善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科</w:t>
      </w:r>
      <w:r>
        <w:rPr>
          <w:rFonts w:ascii="宋体" w:hAnsi="宋体" w:cs="宋体" w:eastAsia="宋体" w:hint="default"/>
          <w:spacing w:val="-1"/>
        </w:rPr>
        <w:t>研</w:t>
      </w:r>
      <w:r>
        <w:rPr>
          <w:rFonts w:ascii="宋体" w:hAnsi="宋体" w:cs="宋体" w:eastAsia="宋体" w:hint="default"/>
          <w:spacing w:val="-1"/>
        </w:rPr>
        <w:t>环</w:t>
      </w:r>
      <w:r>
        <w:rPr>
          <w:rFonts w:ascii="宋体" w:hAnsi="宋体" w:cs="宋体" w:eastAsia="宋体" w:hint="default"/>
          <w:spacing w:val="-1"/>
        </w:rPr>
        <w:t>境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大对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i/>
          <w:spacing w:val="-1"/>
        </w:rPr>
        <w:t>业</w:t>
      </w:r>
      <w:r>
        <w:rPr>
          <w:spacing w:val="-1"/>
        </w:rPr>
        <w:t>内高级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引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和公司内</w:t>
      </w:r>
      <w:r>
        <w:rPr>
          <w:rFonts w:ascii="宋体" w:hAnsi="宋体" w:cs="宋体" w:eastAsia="宋体" w:hint="default"/>
          <w:i/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程</w:t>
      </w:r>
      <w:r>
        <w:rPr>
          <w:rFonts w:ascii="宋体" w:hAnsi="宋体" w:cs="宋体" w:eastAsia="宋体" w:hint="default"/>
          <w:spacing w:val="-1"/>
        </w:rPr>
        <w:t>技</w:t>
      </w:r>
      <w:r>
        <w:rPr>
          <w:rFonts w:ascii="宋体" w:hAnsi="宋体" w:cs="宋体" w:eastAsia="宋体" w:hint="default"/>
          <w:spacing w:val="-1"/>
        </w:rPr>
        <w:t>术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才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培养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度</w:t>
      </w:r>
      <w:r>
        <w:rPr>
          <w:rFonts w:ascii="宋体" w:hAnsi="宋体" w:cs="宋体" w:eastAsia="宋体" w:hint="default"/>
          <w:spacing w:val="-1"/>
        </w:rPr>
        <w:t>；与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有实</w:t>
      </w:r>
      <w:r>
        <w:rPr>
          <w:rFonts w:ascii="宋体" w:hAnsi="宋体" w:cs="宋体" w:eastAsia="宋体" w:hint="default"/>
          <w:spacing w:val="-1"/>
        </w:rPr>
        <w:t>力</w:t>
      </w:r>
      <w:r>
        <w:rPr>
          <w:spacing w:val="-1"/>
        </w:rPr>
        <w:t>的</w:t>
      </w:r>
      <w:r>
        <w:rPr>
          <w:spacing w:val="93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业</w:t>
      </w:r>
      <w:r>
        <w:rPr/>
        <w:t>公司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  <w:i/>
        </w:rPr>
        <w:t>作</w:t>
      </w:r>
      <w:r>
        <w:rPr/>
        <w:t>。</w:t>
      </w:r>
    </w:p>
    <w:p>
      <w:pPr>
        <w:spacing w:line="364" w:lineRule="auto" w:before="37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三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主要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政</w:t>
      </w:r>
      <w:r>
        <w:rPr>
          <w:rFonts w:ascii="宋体" w:hAnsi="宋体" w:cs="宋体" w:eastAsia="宋体" w:hint="default"/>
          <w:sz w:val="23"/>
          <w:szCs w:val="23"/>
        </w:rPr>
        <w:t>策</w:t>
      </w:r>
      <w:r>
        <w:rPr>
          <w:rFonts w:ascii="宋体" w:hAnsi="宋体" w:cs="宋体" w:eastAsia="宋体" w:hint="default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估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5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2"/>
          <w:sz w:val="23"/>
          <w:szCs w:val="23"/>
        </w:rPr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本公司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执行《企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《企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据财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政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部“</w:t>
      </w:r>
      <w:r>
        <w:rPr>
          <w:rFonts w:ascii="宋体" w:hAnsi="宋体" w:cs="宋体" w:eastAsia="宋体" w:hint="default"/>
          <w:i/>
          <w:spacing w:val="-7"/>
          <w:w w:val="102"/>
          <w:sz w:val="23"/>
          <w:szCs w:val="23"/>
        </w:rPr>
        <w:t>财</w:t>
      </w:r>
      <w:r>
        <w:rPr>
          <w:rFonts w:ascii="宋体" w:hAnsi="宋体" w:cs="宋体" w:eastAsia="宋体" w:hint="default"/>
          <w:spacing w:val="-7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-7"/>
          <w:sz w:val="23"/>
          <w:szCs w:val="23"/>
        </w:rPr>
      </w:r>
    </w:p>
    <w:p>
      <w:pPr>
        <w:pStyle w:val="BodyText"/>
        <w:spacing w:line="362" w:lineRule="auto" w:before="30"/>
        <w:ind w:left="147" w:right="1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[2006]3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rFonts w:ascii="宋体" w:hAnsi="宋体" w:cs="宋体" w:eastAsia="宋体" w:hint="default"/>
          <w:spacing w:val="-1"/>
        </w:rPr>
        <w:t>”</w:t>
      </w:r>
      <w:r>
        <w:rPr>
          <w:rFonts w:ascii="宋体" w:hAnsi="宋体" w:cs="宋体" w:eastAsia="宋体" w:hint="default"/>
          <w:i/>
          <w:spacing w:val="-1"/>
        </w:rPr>
        <w:t>文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i/>
          <w:spacing w:val="-1"/>
        </w:rPr>
        <w:t>定</w:t>
      </w:r>
      <w:r>
        <w:rPr>
          <w:spacing w:val="-1"/>
        </w:rPr>
        <w:t>，自</w:t>
      </w:r>
      <w:r>
        <w:rPr>
          <w:rFonts w:ascii="宋体" w:hAnsi="宋体" w:cs="宋体" w:eastAsia="宋体" w:hint="default"/>
          <w:spacing w:val="-1"/>
        </w:rPr>
        <w:t>2007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spacing w:val="-1"/>
        </w:rPr>
        <w:t>，本公司</w:t>
      </w:r>
      <w:r>
        <w:rPr>
          <w:rFonts w:ascii="宋体" w:hAnsi="宋体" w:cs="宋体" w:eastAsia="宋体" w:hint="default"/>
          <w:spacing w:val="-1"/>
        </w:rPr>
        <w:t>执行</w:t>
      </w:r>
      <w:r>
        <w:rPr>
          <w:rFonts w:ascii="宋体" w:hAnsi="宋体" w:cs="宋体" w:eastAsia="宋体" w:hint="default"/>
          <w:i/>
          <w:spacing w:val="-1"/>
        </w:rPr>
        <w:t>财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2006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15</w:t>
      </w:r>
      <w:r>
        <w:rPr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颁</w:t>
      </w:r>
      <w:r>
        <w:rPr>
          <w:rFonts w:ascii="宋体" w:hAnsi="宋体" w:cs="宋体" w:eastAsia="宋体" w:hint="default"/>
          <w:spacing w:val="-1"/>
        </w:rPr>
        <w:t>布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98"/>
        </w:rPr>
        <w:t> 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《企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spacing w:val="-7"/>
          <w:w w:val="102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spacing w:val="-7"/>
          <w:w w:val="102"/>
        </w:rPr>
        <w:t>准</w:t>
      </w:r>
      <w:r>
        <w:rPr>
          <w:rFonts w:ascii="宋体" w:hAnsi="宋体" w:cs="宋体" w:eastAsia="宋体" w:hint="default"/>
          <w:spacing w:val="-7"/>
          <w:w w:val="102"/>
        </w:rPr>
        <w:t>则</w:t>
      </w:r>
      <w:r>
        <w:rPr>
          <w:rFonts w:ascii="宋体" w:hAnsi="宋体" w:cs="宋体" w:eastAsia="宋体" w:hint="default"/>
          <w:spacing w:val="-7"/>
          <w:w w:val="102"/>
        </w:rPr>
        <w:t>》（</w:t>
      </w:r>
      <w:r>
        <w:rPr>
          <w:rFonts w:ascii="宋体" w:hAnsi="宋体" w:cs="宋体" w:eastAsia="宋体" w:hint="default"/>
          <w:spacing w:val="-7"/>
          <w:w w:val="102"/>
        </w:rPr>
        <w:t>以下</w:t>
      </w:r>
      <w:r>
        <w:rPr>
          <w:rFonts w:ascii="宋体" w:hAnsi="宋体" w:cs="宋体" w:eastAsia="宋体" w:hint="default"/>
          <w:i/>
          <w:spacing w:val="-7"/>
          <w:w w:val="102"/>
        </w:rPr>
        <w:t>简称</w:t>
      </w:r>
      <w:r>
        <w:rPr>
          <w:rFonts w:ascii="宋体" w:hAnsi="宋体" w:cs="宋体" w:eastAsia="宋体" w:hint="default"/>
          <w:spacing w:val="-7"/>
          <w:w w:val="102"/>
        </w:rPr>
        <w:t>“</w:t>
      </w:r>
      <w:r>
        <w:rPr>
          <w:rFonts w:ascii="宋体" w:hAnsi="宋体" w:cs="宋体" w:eastAsia="宋体" w:hint="default"/>
          <w:spacing w:val="-7"/>
          <w:w w:val="102"/>
        </w:rPr>
        <w:t>新</w:t>
      </w:r>
      <w:r>
        <w:rPr>
          <w:spacing w:val="-7"/>
          <w:w w:val="102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spacing w:val="-7"/>
          <w:w w:val="102"/>
        </w:rPr>
        <w:t>准</w:t>
      </w:r>
      <w:r>
        <w:rPr>
          <w:rFonts w:ascii="宋体" w:hAnsi="宋体" w:cs="宋体" w:eastAsia="宋体" w:hint="default"/>
          <w:spacing w:val="-7"/>
          <w:w w:val="102"/>
        </w:rPr>
        <w:t>则</w:t>
      </w:r>
      <w:r>
        <w:rPr>
          <w:rFonts w:ascii="宋体" w:hAnsi="宋体" w:cs="宋体" w:eastAsia="宋体" w:hint="default"/>
          <w:spacing w:val="-7"/>
          <w:w w:val="102"/>
        </w:rPr>
        <w:t>”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spacing w:val="-7"/>
          <w:w w:val="102"/>
        </w:rPr>
        <w:t>，本公司</w:t>
      </w:r>
      <w:r>
        <w:rPr>
          <w:rFonts w:ascii="宋体" w:hAnsi="宋体" w:cs="宋体" w:eastAsia="宋体" w:hint="default"/>
          <w:spacing w:val="-7"/>
          <w:w w:val="102"/>
        </w:rPr>
        <w:t>根</w:t>
      </w:r>
      <w:r>
        <w:rPr>
          <w:rFonts w:ascii="宋体" w:hAnsi="宋体" w:cs="宋体" w:eastAsia="宋体" w:hint="default"/>
          <w:i/>
          <w:spacing w:val="-7"/>
          <w:w w:val="102"/>
        </w:rPr>
        <w:t>据中</w:t>
      </w:r>
      <w:r>
        <w:rPr>
          <w:rFonts w:ascii="宋体" w:hAnsi="宋体" w:cs="宋体" w:eastAsia="宋体" w:hint="default"/>
          <w:spacing w:val="-7"/>
          <w:w w:val="102"/>
        </w:rPr>
        <w:t>国</w:t>
      </w:r>
      <w:r>
        <w:rPr>
          <w:spacing w:val="-7"/>
          <w:w w:val="102"/>
        </w:rPr>
        <w:t>证监会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做好</w:t>
      </w:r>
      <w:r>
        <w:rPr>
          <w:rFonts w:ascii="宋体" w:hAnsi="宋体" w:cs="宋体" w:eastAsia="宋体" w:hint="default"/>
          <w:spacing w:val="-7"/>
          <w:w w:val="102"/>
        </w:rPr>
        <w:t>与</w:t>
      </w:r>
      <w:r>
        <w:rPr>
          <w:rFonts w:ascii="宋体" w:hAnsi="宋体" w:cs="宋体" w:eastAsia="宋体" w:hint="default"/>
          <w:spacing w:val="-7"/>
          <w:w w:val="102"/>
        </w:rPr>
        <w:t>新</w:t>
      </w:r>
      <w:r>
        <w:rPr>
          <w:rFonts w:ascii="宋体" w:hAnsi="宋体" w:cs="宋体" w:eastAsia="宋体" w:hint="default"/>
          <w:spacing w:val="-104"/>
          <w:w w:val="102"/>
        </w:rPr>
        <w:t> </w:t>
      </w:r>
      <w:r>
        <w:rPr>
          <w:spacing w:val="-7"/>
          <w:w w:val="102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spacing w:val="-7"/>
          <w:w w:val="102"/>
        </w:rPr>
        <w:t>准</w:t>
      </w:r>
      <w:r>
        <w:rPr>
          <w:rFonts w:ascii="宋体" w:hAnsi="宋体" w:cs="宋体" w:eastAsia="宋体" w:hint="default"/>
          <w:spacing w:val="-7"/>
          <w:w w:val="102"/>
        </w:rPr>
        <w:t>则</w:t>
      </w:r>
      <w:r>
        <w:rPr>
          <w:rFonts w:ascii="宋体" w:hAnsi="宋体" w:cs="宋体" w:eastAsia="宋体" w:hint="default"/>
          <w:spacing w:val="-7"/>
          <w:w w:val="102"/>
        </w:rPr>
        <w:t>相</w:t>
      </w:r>
      <w:r>
        <w:rPr>
          <w:rFonts w:ascii="宋体" w:hAnsi="宋体" w:cs="宋体" w:eastAsia="宋体" w:hint="default"/>
          <w:i/>
          <w:spacing w:val="-7"/>
          <w:w w:val="102"/>
        </w:rPr>
        <w:t>关财务</w:t>
      </w:r>
      <w:r>
        <w:rPr>
          <w:spacing w:val="-7"/>
          <w:w w:val="102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rFonts w:ascii="宋体" w:hAnsi="宋体" w:cs="宋体" w:eastAsia="宋体" w:hint="default"/>
          <w:spacing w:val="-7"/>
          <w:w w:val="102"/>
        </w:rPr>
        <w:t>信息披露</w:t>
      </w:r>
      <w:r>
        <w:rPr>
          <w:rFonts w:ascii="宋体" w:hAnsi="宋体" w:cs="宋体" w:eastAsia="宋体" w:hint="default"/>
          <w:i/>
          <w:spacing w:val="-7"/>
          <w:w w:val="102"/>
        </w:rPr>
        <w:t>工作</w:t>
      </w:r>
      <w:r>
        <w:rPr>
          <w:spacing w:val="-7"/>
          <w:w w:val="102"/>
        </w:rPr>
        <w:t>的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知</w:t>
      </w:r>
      <w:r>
        <w:rPr>
          <w:rFonts w:ascii="宋体" w:hAnsi="宋体" w:cs="宋体" w:eastAsia="宋体" w:hint="default"/>
          <w:spacing w:val="-7"/>
          <w:w w:val="102"/>
        </w:rPr>
        <w:t>》（</w:t>
      </w:r>
      <w:r>
        <w:rPr>
          <w:spacing w:val="-7"/>
          <w:w w:val="102"/>
        </w:rPr>
        <w:t>证监</w:t>
      </w:r>
      <w:r>
        <w:rPr>
          <w:rFonts w:ascii="宋体" w:hAnsi="宋体" w:cs="宋体" w:eastAsia="宋体" w:hint="default"/>
          <w:spacing w:val="-7"/>
          <w:w w:val="102"/>
        </w:rPr>
        <w:t>发</w:t>
      </w:r>
      <w:r>
        <w:rPr>
          <w:spacing w:val="-7"/>
          <w:w w:val="102"/>
        </w:rPr>
        <w:t>【</w:t>
      </w:r>
      <w:r>
        <w:rPr>
          <w:rFonts w:ascii="宋体" w:hAnsi="宋体" w:cs="宋体" w:eastAsia="宋体" w:hint="default"/>
          <w:spacing w:val="-7"/>
          <w:w w:val="102"/>
        </w:rPr>
        <w:t>2006</w:t>
      </w:r>
      <w:r>
        <w:rPr>
          <w:spacing w:val="-7"/>
          <w:w w:val="102"/>
        </w:rPr>
        <w:t>】</w:t>
      </w:r>
      <w:r>
        <w:rPr>
          <w:rFonts w:ascii="宋体" w:hAnsi="宋体" w:cs="宋体" w:eastAsia="宋体" w:hint="default"/>
          <w:spacing w:val="-7"/>
          <w:w w:val="102"/>
        </w:rPr>
        <w:t>136</w:t>
      </w:r>
      <w:r>
        <w:rPr>
          <w:rFonts w:ascii="宋体" w:hAnsi="宋体" w:cs="宋体" w:eastAsia="宋体" w:hint="default"/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24"/>
          <w:w w:val="102"/>
        </w:rPr>
        <w:t>号）</w:t>
      </w:r>
      <w:r>
        <w:rPr>
          <w:spacing w:val="-24"/>
          <w:w w:val="102"/>
        </w:rPr>
        <w:t>、</w:t>
      </w:r>
      <w:r>
        <w:rPr>
          <w:rFonts w:ascii="宋体" w:hAnsi="宋体" w:cs="宋体" w:eastAsia="宋体" w:hint="default"/>
          <w:spacing w:val="-24"/>
          <w:w w:val="102"/>
        </w:rPr>
        <w:t>《</w:t>
      </w:r>
      <w:r>
        <w:rPr>
          <w:spacing w:val="-24"/>
          <w:w w:val="102"/>
        </w:rPr>
        <w:t>公</w:t>
      </w:r>
      <w:r>
        <w:rPr>
          <w:rFonts w:ascii="宋体" w:hAnsi="宋体" w:cs="宋体" w:eastAsia="宋体" w:hint="default"/>
          <w:spacing w:val="-24"/>
          <w:w w:val="102"/>
        </w:rPr>
        <w:t>开发</w:t>
      </w:r>
      <w:r>
        <w:rPr>
          <w:rFonts w:ascii="宋体" w:hAnsi="宋体" w:cs="宋体" w:eastAsia="宋体" w:hint="default"/>
          <w:spacing w:val="-24"/>
          <w:w w:val="102"/>
        </w:rPr>
        <w:t>行</w:t>
      </w:r>
      <w:r>
        <w:rPr>
          <w:spacing w:val="-24"/>
          <w:w w:val="102"/>
        </w:rPr>
        <w:t>证</w:t>
      </w:r>
      <w:r>
        <w:rPr>
          <w:rFonts w:ascii="宋体" w:hAnsi="宋体" w:cs="宋体" w:eastAsia="宋体" w:hint="default"/>
          <w:i/>
          <w:spacing w:val="-24"/>
          <w:w w:val="102"/>
        </w:rPr>
        <w:t>券</w:t>
      </w:r>
      <w:r>
        <w:rPr>
          <w:spacing w:val="-24"/>
          <w:w w:val="102"/>
        </w:rPr>
        <w:t>的</w:t>
      </w:r>
      <w:r>
        <w:rPr>
          <w:w w:val="102"/>
        </w:rPr>
        <w:t> </w:t>
      </w:r>
      <w:r>
        <w:rPr>
          <w:spacing w:val="4"/>
        </w:rPr>
        <w:t>公司</w:t>
      </w:r>
      <w:r>
        <w:rPr>
          <w:rFonts w:ascii="宋体" w:hAnsi="宋体" w:cs="宋体" w:eastAsia="宋体" w:hint="default"/>
          <w:spacing w:val="4"/>
        </w:rPr>
        <w:t>信息披露</w:t>
      </w:r>
      <w:r>
        <w:rPr>
          <w:rFonts w:ascii="宋体" w:hAnsi="宋体" w:cs="宋体" w:eastAsia="宋体" w:hint="default"/>
          <w:spacing w:val="4"/>
        </w:rPr>
        <w:t>规</w:t>
      </w:r>
      <w:r>
        <w:rPr>
          <w:rFonts w:ascii="宋体" w:hAnsi="宋体" w:cs="宋体" w:eastAsia="宋体" w:hint="default"/>
          <w:spacing w:val="4"/>
        </w:rPr>
        <w:t>范</w:t>
      </w:r>
      <w:r>
        <w:rPr>
          <w:rFonts w:ascii="宋体" w:hAnsi="宋体" w:cs="宋体" w:eastAsia="宋体" w:hint="default"/>
          <w:spacing w:val="4"/>
        </w:rPr>
        <w:t>问</w:t>
      </w:r>
      <w:r>
        <w:rPr>
          <w:rFonts w:ascii="宋体" w:hAnsi="宋体" w:cs="宋体" w:eastAsia="宋体" w:hint="default"/>
          <w:spacing w:val="4"/>
        </w:rPr>
        <w:t>答</w:t>
      </w:r>
      <w:r>
        <w:rPr>
          <w:spacing w:val="4"/>
        </w:rPr>
        <w:t>第</w:t>
      </w:r>
      <w:r>
        <w:rPr>
          <w:rFonts w:ascii="宋体" w:hAnsi="宋体" w:cs="宋体" w:eastAsia="宋体" w:hint="default"/>
          <w:spacing w:val="4"/>
        </w:rPr>
        <w:t>7 </w:t>
      </w:r>
      <w:r>
        <w:rPr>
          <w:rFonts w:ascii="宋体" w:hAnsi="宋体" w:cs="宋体" w:eastAsia="宋体" w:hint="default"/>
          <w:spacing w:val="3"/>
        </w:rPr>
        <w:t>号</w:t>
      </w:r>
      <w:r>
        <w:rPr>
          <w:rFonts w:ascii="宋体" w:hAnsi="宋体" w:cs="宋体" w:eastAsia="宋体" w:hint="default"/>
          <w:spacing w:val="3"/>
        </w:rPr>
        <w:t>——</w:t>
      </w:r>
      <w:r>
        <w:rPr>
          <w:rFonts w:ascii="宋体" w:hAnsi="宋体" w:cs="宋体" w:eastAsia="宋体" w:hint="default"/>
          <w:spacing w:val="3"/>
        </w:rPr>
        <w:t>新</w:t>
      </w:r>
      <w:r>
        <w:rPr>
          <w:rFonts w:ascii="宋体" w:hAnsi="宋体" w:cs="宋体" w:eastAsia="宋体" w:hint="default"/>
          <w:spacing w:val="3"/>
        </w:rPr>
        <w:t>旧</w:t>
      </w:r>
      <w:r>
        <w:rPr>
          <w:spacing w:val="3"/>
        </w:rPr>
        <w:t>会</w:t>
      </w:r>
      <w:r>
        <w:rPr>
          <w:rFonts w:ascii="宋体" w:hAnsi="宋体" w:cs="宋体" w:eastAsia="宋体" w:hint="default"/>
          <w:i/>
          <w:spacing w:val="3"/>
        </w:rPr>
        <w:t>计</w:t>
      </w:r>
      <w:r>
        <w:rPr>
          <w:spacing w:val="3"/>
        </w:rPr>
        <w:t>准</w:t>
      </w:r>
      <w:r>
        <w:rPr>
          <w:rFonts w:ascii="宋体" w:hAnsi="宋体" w:cs="宋体" w:eastAsia="宋体" w:hint="default"/>
          <w:spacing w:val="3"/>
        </w:rPr>
        <w:t>则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rFonts w:ascii="宋体" w:hAnsi="宋体" w:cs="宋体" w:eastAsia="宋体" w:hint="default"/>
          <w:spacing w:val="3"/>
        </w:rPr>
        <w:t>渡</w:t>
      </w:r>
      <w:r>
        <w:rPr>
          <w:rFonts w:ascii="宋体" w:hAnsi="宋体" w:cs="宋体" w:eastAsia="宋体" w:hint="default"/>
          <w:spacing w:val="3"/>
        </w:rPr>
        <w:t>期</w:t>
      </w:r>
      <w:r>
        <w:rPr>
          <w:rFonts w:ascii="宋体" w:hAnsi="宋体" w:cs="宋体" w:eastAsia="宋体" w:hint="default"/>
          <w:spacing w:val="3"/>
        </w:rPr>
        <w:t>间</w:t>
      </w:r>
      <w:r>
        <w:rPr>
          <w:rFonts w:ascii="宋体" w:hAnsi="宋体" w:cs="宋体" w:eastAsia="宋体" w:hint="default"/>
          <w:spacing w:val="3"/>
        </w:rPr>
        <w:t>比</w:t>
      </w:r>
      <w:r>
        <w:rPr>
          <w:rFonts w:ascii="宋体" w:hAnsi="宋体" w:cs="宋体" w:eastAsia="宋体" w:hint="default"/>
          <w:spacing w:val="3"/>
        </w:rPr>
        <w:t>较</w:t>
      </w:r>
      <w:r>
        <w:rPr>
          <w:rFonts w:ascii="宋体" w:hAnsi="宋体" w:cs="宋体" w:eastAsia="宋体" w:hint="default"/>
          <w:i/>
          <w:spacing w:val="3"/>
        </w:rPr>
        <w:t>财务</w:t>
      </w:r>
      <w:r>
        <w:rPr>
          <w:spacing w:val="3"/>
        </w:rPr>
        <w:t>会</w:t>
      </w:r>
      <w:r>
        <w:rPr>
          <w:rFonts w:ascii="宋体" w:hAnsi="宋体" w:cs="宋体" w:eastAsia="宋体" w:hint="default"/>
          <w:i/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信息</w:t>
      </w:r>
      <w:r>
        <w:rPr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编</w:t>
      </w:r>
      <w:r>
        <w:rPr>
          <w:rFonts w:ascii="宋体" w:hAnsi="宋体" w:cs="宋体" w:eastAsia="宋体" w:hint="default"/>
          <w:spacing w:val="3"/>
        </w:rPr>
        <w:t>制</w:t>
      </w:r>
      <w:r>
        <w:rPr>
          <w:spacing w:val="3"/>
        </w:rPr>
        <w:t>和</w:t>
      </w:r>
      <w:r>
        <w:rPr>
          <w:rFonts w:ascii="宋体" w:hAnsi="宋体" w:cs="宋体" w:eastAsia="宋体" w:hint="default"/>
          <w:spacing w:val="3"/>
        </w:rPr>
        <w:t>披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rFonts w:ascii="宋体" w:hAnsi="宋体" w:cs="宋体" w:eastAsia="宋体" w:hint="default"/>
          <w:spacing w:val="-12"/>
          <w:w w:val="102"/>
        </w:rPr>
        <w:t>露》</w:t>
      </w:r>
      <w:r>
        <w:rPr>
          <w:spacing w:val="-12"/>
          <w:w w:val="102"/>
        </w:rPr>
        <w:t>及</w:t>
      </w:r>
      <w:r>
        <w:rPr>
          <w:rFonts w:ascii="宋体" w:hAnsi="宋体" w:cs="宋体" w:eastAsia="宋体" w:hint="default"/>
          <w:spacing w:val="-12"/>
          <w:w w:val="102"/>
        </w:rPr>
        <w:t>《企</w:t>
      </w:r>
      <w:r>
        <w:rPr>
          <w:rFonts w:ascii="宋体" w:hAnsi="宋体" w:cs="宋体" w:eastAsia="宋体" w:hint="default"/>
          <w:i/>
          <w:spacing w:val="-12"/>
          <w:w w:val="102"/>
        </w:rPr>
        <w:t>业</w:t>
      </w:r>
      <w:r>
        <w:rPr>
          <w:spacing w:val="-12"/>
          <w:w w:val="102"/>
        </w:rPr>
        <w:t>会</w:t>
      </w:r>
      <w:r>
        <w:rPr>
          <w:rFonts w:ascii="宋体" w:hAnsi="宋体" w:cs="宋体" w:eastAsia="宋体" w:hint="default"/>
          <w:i/>
          <w:spacing w:val="-12"/>
          <w:w w:val="102"/>
        </w:rPr>
        <w:t>计</w:t>
      </w:r>
      <w:r>
        <w:rPr>
          <w:spacing w:val="-12"/>
          <w:w w:val="102"/>
        </w:rPr>
        <w:t>准</w:t>
      </w:r>
      <w:r>
        <w:rPr>
          <w:rFonts w:ascii="宋体" w:hAnsi="宋体" w:cs="宋体" w:eastAsia="宋体" w:hint="default"/>
          <w:spacing w:val="-12"/>
          <w:w w:val="102"/>
        </w:rPr>
        <w:t>则解释</w:t>
      </w:r>
      <w:r>
        <w:rPr>
          <w:spacing w:val="-12"/>
          <w:w w:val="102"/>
        </w:rPr>
        <w:t>第</w:t>
      </w:r>
      <w:r>
        <w:rPr>
          <w:rFonts w:ascii="宋体" w:hAnsi="宋体" w:cs="宋体" w:eastAsia="宋体" w:hint="default"/>
          <w:spacing w:val="-12"/>
          <w:w w:val="102"/>
        </w:rPr>
        <w:t>1</w:t>
      </w:r>
      <w:r>
        <w:rPr>
          <w:rFonts w:ascii="宋体" w:hAnsi="宋体" w:cs="宋体" w:eastAsia="宋体" w:hint="default"/>
          <w:spacing w:val="-12"/>
          <w:w w:val="102"/>
        </w:rPr>
        <w:t>号》（</w:t>
      </w:r>
      <w:r>
        <w:rPr>
          <w:rFonts w:ascii="宋体" w:hAnsi="宋体" w:cs="宋体" w:eastAsia="宋体" w:hint="default"/>
          <w:i/>
          <w:spacing w:val="-12"/>
          <w:w w:val="102"/>
        </w:rPr>
        <w:t>财</w:t>
      </w:r>
      <w:r>
        <w:rPr>
          <w:spacing w:val="-12"/>
          <w:w w:val="102"/>
        </w:rPr>
        <w:t>会【</w:t>
      </w:r>
      <w:r>
        <w:rPr>
          <w:rFonts w:ascii="宋体" w:hAnsi="宋体" w:cs="宋体" w:eastAsia="宋体" w:hint="default"/>
          <w:spacing w:val="-12"/>
          <w:w w:val="102"/>
        </w:rPr>
        <w:t>2007</w:t>
      </w:r>
      <w:r>
        <w:rPr>
          <w:spacing w:val="-12"/>
          <w:w w:val="102"/>
        </w:rPr>
        <w:t>】</w:t>
      </w:r>
      <w:r>
        <w:rPr>
          <w:rFonts w:ascii="宋体" w:hAnsi="宋体" w:cs="宋体" w:eastAsia="宋体" w:hint="default"/>
          <w:spacing w:val="-12"/>
          <w:w w:val="102"/>
        </w:rPr>
        <w:t>14</w:t>
      </w:r>
      <w:r>
        <w:rPr>
          <w:rFonts w:ascii="宋体" w:hAnsi="宋体" w:cs="宋体" w:eastAsia="宋体" w:hint="default"/>
          <w:spacing w:val="-12"/>
          <w:w w:val="102"/>
        </w:rPr>
        <w:t>号）</w:t>
      </w:r>
      <w:r>
        <w:rPr>
          <w:spacing w:val="-12"/>
          <w:w w:val="102"/>
        </w:rPr>
        <w:t>的有</w:t>
      </w:r>
      <w:r>
        <w:rPr>
          <w:rFonts w:ascii="宋体" w:hAnsi="宋体" w:cs="宋体" w:eastAsia="宋体" w:hint="default"/>
          <w:i/>
          <w:spacing w:val="-12"/>
          <w:w w:val="102"/>
        </w:rPr>
        <w:t>关</w:t>
      </w:r>
      <w:r>
        <w:rPr>
          <w:rFonts w:ascii="宋体" w:hAnsi="宋体" w:cs="宋体" w:eastAsia="宋体" w:hint="default"/>
          <w:spacing w:val="-12"/>
          <w:w w:val="102"/>
        </w:rPr>
        <w:t>规</w:t>
      </w:r>
      <w:r>
        <w:rPr>
          <w:rFonts w:ascii="宋体" w:hAnsi="宋体" w:cs="宋体" w:eastAsia="宋体" w:hint="default"/>
          <w:i/>
          <w:spacing w:val="-12"/>
          <w:w w:val="102"/>
        </w:rPr>
        <w:t>定</w:t>
      </w:r>
      <w:r>
        <w:rPr>
          <w:spacing w:val="-12"/>
          <w:w w:val="102"/>
        </w:rPr>
        <w:t>，确</w:t>
      </w:r>
      <w:r>
        <w:rPr>
          <w:rFonts w:ascii="宋体" w:hAnsi="宋体" w:cs="宋体" w:eastAsia="宋体" w:hint="default"/>
          <w:spacing w:val="-12"/>
          <w:w w:val="102"/>
        </w:rPr>
        <w:t>认</w:t>
      </w:r>
      <w:r>
        <w:rPr>
          <w:rFonts w:ascii="宋体" w:hAnsi="宋体" w:cs="宋体" w:eastAsia="宋体" w:hint="default"/>
          <w:spacing w:val="-12"/>
          <w:w w:val="102"/>
        </w:rPr>
        <w:t>2007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spacing w:val="-2"/>
          <w:w w:val="102"/>
        </w:rPr>
        <w:t>年</w:t>
      </w:r>
      <w:r>
        <w:rPr>
          <w:rFonts w:ascii="宋体" w:hAnsi="宋体" w:cs="宋体" w:eastAsia="宋体" w:hint="default"/>
          <w:spacing w:val="-2"/>
          <w:w w:val="102"/>
        </w:rPr>
        <w:t>1</w:t>
      </w:r>
      <w:r>
        <w:rPr>
          <w:rFonts w:ascii="宋体" w:hAnsi="宋体" w:cs="宋体" w:eastAsia="宋体" w:hint="default"/>
          <w:spacing w:val="1"/>
          <w:w w:val="102"/>
        </w:rPr>
        <w:t> </w:t>
      </w:r>
      <w:r>
        <w:rPr>
          <w:spacing w:val="-2"/>
          <w:w w:val="102"/>
        </w:rPr>
        <w:t>月</w:t>
      </w:r>
      <w:r>
        <w:rPr>
          <w:rFonts w:ascii="宋体" w:hAnsi="宋体" w:cs="宋体" w:eastAsia="宋体" w:hint="default"/>
          <w:spacing w:val="-2"/>
          <w:w w:val="102"/>
        </w:rPr>
        <w:t>1</w:t>
      </w:r>
      <w:r>
        <w:rPr>
          <w:rFonts w:ascii="宋体" w:hAnsi="宋体" w:cs="宋体" w:eastAsia="宋体" w:hint="default"/>
          <w:spacing w:val="1"/>
          <w:w w:val="102"/>
        </w:rPr>
        <w:t> </w:t>
      </w:r>
      <w:r>
        <w:rPr>
          <w:w w:val="102"/>
        </w:rPr>
        <w:t>日 </w:t>
      </w:r>
      <w:r>
        <w:rPr>
          <w:spacing w:val="-10"/>
          <w:w w:val="102"/>
        </w:rPr>
        <w:t>的资</w:t>
      </w:r>
      <w:r>
        <w:rPr>
          <w:rFonts w:ascii="宋体" w:hAnsi="宋体" w:cs="宋体" w:eastAsia="宋体" w:hint="default"/>
          <w:spacing w:val="-10"/>
          <w:w w:val="102"/>
        </w:rPr>
        <w:t>产</w:t>
      </w:r>
      <w:r>
        <w:rPr>
          <w:rFonts w:ascii="宋体" w:hAnsi="宋体" w:cs="宋体" w:eastAsia="宋体" w:hint="default"/>
          <w:i/>
          <w:spacing w:val="-10"/>
          <w:w w:val="102"/>
        </w:rPr>
        <w:t>负</w:t>
      </w:r>
      <w:r>
        <w:rPr>
          <w:rFonts w:ascii="宋体" w:hAnsi="宋体" w:cs="宋体" w:eastAsia="宋体" w:hint="default"/>
          <w:spacing w:val="-10"/>
          <w:w w:val="102"/>
        </w:rPr>
        <w:t>债</w:t>
      </w:r>
      <w:r>
        <w:rPr>
          <w:rFonts w:ascii="宋体" w:hAnsi="宋体" w:cs="宋体" w:eastAsia="宋体" w:hint="default"/>
          <w:i/>
          <w:spacing w:val="-10"/>
          <w:w w:val="102"/>
        </w:rPr>
        <w:t>表</w:t>
      </w:r>
      <w:r>
        <w:rPr>
          <w:rFonts w:ascii="宋体" w:hAnsi="宋体" w:cs="宋体" w:eastAsia="宋体" w:hint="default"/>
          <w:spacing w:val="-10"/>
          <w:w w:val="102"/>
        </w:rPr>
        <w:t>期</w:t>
      </w:r>
      <w:r>
        <w:rPr>
          <w:rFonts w:ascii="宋体" w:hAnsi="宋体" w:cs="宋体" w:eastAsia="宋体" w:hint="default"/>
          <w:spacing w:val="-10"/>
          <w:w w:val="102"/>
        </w:rPr>
        <w:t>初</w:t>
      </w:r>
      <w:r>
        <w:rPr>
          <w:rFonts w:ascii="宋体" w:hAnsi="宋体" w:cs="宋体" w:eastAsia="宋体" w:hint="default"/>
          <w:i/>
          <w:spacing w:val="-10"/>
          <w:w w:val="102"/>
        </w:rPr>
        <w:t>数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spacing w:val="-10"/>
          <w:w w:val="102"/>
        </w:rPr>
        <w:t>以</w:t>
      </w:r>
      <w:r>
        <w:rPr>
          <w:rFonts w:ascii="宋体" w:hAnsi="宋体" w:cs="宋体" w:eastAsia="宋体" w:hint="default"/>
          <w:spacing w:val="-10"/>
          <w:w w:val="102"/>
        </w:rPr>
        <w:t>此</w:t>
      </w:r>
      <w:r>
        <w:rPr>
          <w:rFonts w:ascii="宋体" w:hAnsi="宋体" w:cs="宋体" w:eastAsia="宋体" w:hint="default"/>
          <w:i/>
          <w:spacing w:val="-10"/>
          <w:w w:val="102"/>
        </w:rPr>
        <w:t>为基</w:t>
      </w:r>
      <w:r>
        <w:rPr>
          <w:rFonts w:ascii="宋体" w:hAnsi="宋体" w:cs="宋体" w:eastAsia="宋体" w:hint="default"/>
          <w:spacing w:val="-10"/>
          <w:w w:val="102"/>
        </w:rPr>
        <w:t>础</w:t>
      </w:r>
      <w:r>
        <w:rPr>
          <w:spacing w:val="-10"/>
          <w:w w:val="102"/>
        </w:rPr>
        <w:t>并</w:t>
      </w:r>
      <w:r>
        <w:rPr>
          <w:rFonts w:ascii="宋体" w:hAnsi="宋体" w:cs="宋体" w:eastAsia="宋体" w:hint="default"/>
          <w:i/>
          <w:spacing w:val="-10"/>
          <w:w w:val="102"/>
        </w:rPr>
        <w:t>结</w:t>
      </w:r>
      <w:r>
        <w:rPr>
          <w:rFonts w:ascii="宋体" w:hAnsi="宋体" w:cs="宋体" w:eastAsia="宋体" w:hint="default"/>
          <w:spacing w:val="-10"/>
          <w:w w:val="102"/>
        </w:rPr>
        <w:t>合</w:t>
      </w:r>
      <w:r>
        <w:rPr>
          <w:spacing w:val="-10"/>
          <w:w w:val="102"/>
        </w:rPr>
        <w:t>公司的</w:t>
      </w:r>
      <w:r>
        <w:rPr>
          <w:rFonts w:ascii="宋体" w:hAnsi="宋体" w:cs="宋体" w:eastAsia="宋体" w:hint="default"/>
          <w:i/>
          <w:spacing w:val="-10"/>
          <w:w w:val="102"/>
        </w:rPr>
        <w:t>具</w:t>
      </w:r>
      <w:r>
        <w:rPr>
          <w:spacing w:val="-10"/>
          <w:w w:val="102"/>
        </w:rPr>
        <w:t>体</w:t>
      </w:r>
      <w:r>
        <w:rPr>
          <w:rFonts w:ascii="宋体" w:hAnsi="宋体" w:cs="宋体" w:eastAsia="宋体" w:hint="default"/>
          <w:i/>
          <w:spacing w:val="-10"/>
          <w:w w:val="102"/>
        </w:rPr>
        <w:t>情况</w:t>
      </w:r>
      <w:r>
        <w:rPr>
          <w:spacing w:val="-10"/>
          <w:w w:val="102"/>
        </w:rPr>
        <w:t>，</w:t>
      </w:r>
      <w:r>
        <w:rPr>
          <w:rFonts w:ascii="宋体" w:hAnsi="宋体" w:cs="宋体" w:eastAsia="宋体" w:hint="default"/>
          <w:spacing w:val="-10"/>
          <w:w w:val="102"/>
        </w:rPr>
        <w:t>分</w:t>
      </w:r>
      <w:r>
        <w:rPr>
          <w:rFonts w:ascii="宋体" w:hAnsi="宋体" w:cs="宋体" w:eastAsia="宋体" w:hint="default"/>
          <w:spacing w:val="-10"/>
          <w:w w:val="102"/>
        </w:rPr>
        <w:t>析</w:t>
      </w:r>
      <w:r>
        <w:rPr>
          <w:rFonts w:ascii="宋体" w:hAnsi="宋体" w:cs="宋体" w:eastAsia="宋体" w:hint="default"/>
          <w:spacing w:val="-10"/>
          <w:w w:val="102"/>
        </w:rPr>
        <w:t>《企</w:t>
      </w:r>
      <w:r>
        <w:rPr>
          <w:rFonts w:ascii="宋体" w:hAnsi="宋体" w:cs="宋体" w:eastAsia="宋体" w:hint="default"/>
          <w:i/>
          <w:spacing w:val="-10"/>
          <w:w w:val="102"/>
        </w:rPr>
        <w:t>业</w:t>
      </w:r>
      <w:r>
        <w:rPr>
          <w:spacing w:val="-10"/>
          <w:w w:val="102"/>
        </w:rPr>
        <w:t>会</w:t>
      </w:r>
      <w:r>
        <w:rPr>
          <w:rFonts w:ascii="宋体" w:hAnsi="宋体" w:cs="宋体" w:eastAsia="宋体" w:hint="default"/>
          <w:i/>
          <w:spacing w:val="-10"/>
          <w:w w:val="102"/>
        </w:rPr>
        <w:t>计</w:t>
      </w:r>
      <w:r>
        <w:rPr>
          <w:spacing w:val="-10"/>
          <w:w w:val="102"/>
        </w:rPr>
        <w:t>准</w:t>
      </w:r>
      <w:r>
        <w:rPr>
          <w:rFonts w:ascii="宋体" w:hAnsi="宋体" w:cs="宋体" w:eastAsia="宋体" w:hint="default"/>
          <w:spacing w:val="-10"/>
          <w:w w:val="102"/>
        </w:rPr>
        <w:t>则</w:t>
      </w:r>
      <w:r>
        <w:rPr>
          <w:spacing w:val="-10"/>
          <w:w w:val="102"/>
        </w:rPr>
        <w:t>第</w:t>
      </w:r>
      <w:r>
        <w:rPr>
          <w:rFonts w:ascii="宋体" w:hAnsi="宋体" w:cs="宋体" w:eastAsia="宋体" w:hint="default"/>
          <w:spacing w:val="-10"/>
          <w:w w:val="102"/>
        </w:rPr>
        <w:t>38</w:t>
      </w:r>
      <w:r>
        <w:rPr>
          <w:rFonts w:ascii="宋体" w:hAnsi="宋体" w:cs="宋体" w:eastAsia="宋体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spacing w:val="-4"/>
          <w:w w:val="102"/>
        </w:rPr>
        <w:t>号</w:t>
      </w:r>
      <w:r>
        <w:rPr>
          <w:rFonts w:ascii="宋体" w:hAnsi="宋体" w:cs="宋体" w:eastAsia="宋体" w:hint="default"/>
          <w:spacing w:val="-4"/>
          <w:w w:val="102"/>
        </w:rPr>
        <w:t>——</w:t>
      </w:r>
      <w:r>
        <w:rPr>
          <w:rFonts w:ascii="宋体" w:hAnsi="宋体" w:cs="宋体" w:eastAsia="宋体" w:hint="default"/>
          <w:spacing w:val="-5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首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执行企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第</w:t>
      </w:r>
      <w:r>
        <w:rPr>
          <w:rFonts w:ascii="宋体" w:hAnsi="宋体" w:cs="宋体" w:eastAsia="宋体" w:hint="default"/>
          <w:i/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条至</w:t>
      </w:r>
      <w:r>
        <w:rPr>
          <w:spacing w:val="-4"/>
        </w:rPr>
        <w:t>第</w:t>
      </w:r>
      <w:r>
        <w:rPr>
          <w:rFonts w:ascii="宋体" w:hAnsi="宋体" w:cs="宋体" w:eastAsia="宋体" w:hint="default"/>
          <w:i/>
          <w:spacing w:val="-4"/>
        </w:rPr>
        <w:t>十九</w:t>
      </w:r>
      <w:r>
        <w:rPr>
          <w:rFonts w:ascii="宋体" w:hAnsi="宋体" w:cs="宋体" w:eastAsia="宋体" w:hint="default"/>
          <w:spacing w:val="-4"/>
        </w:rPr>
        <w:t>条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则解释</w:t>
      </w:r>
      <w:r>
        <w:rPr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号》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i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和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负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影响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-1"/>
        </w:rPr>
        <w:t>照</w:t>
      </w:r>
      <w:r>
        <w:rPr>
          <w:rFonts w:ascii="宋体" w:hAnsi="宋体" w:cs="宋体" w:eastAsia="宋体" w:hint="default"/>
          <w:spacing w:val="-1"/>
        </w:rPr>
        <w:t>追溯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spacing w:val="-1"/>
        </w:rPr>
        <w:t>整的</w:t>
      </w:r>
      <w:r>
        <w:rPr>
          <w:rFonts w:ascii="宋体" w:hAnsi="宋体" w:cs="宋体" w:eastAsia="宋体" w:hint="default"/>
          <w:spacing w:val="-1"/>
        </w:rPr>
        <w:t>原则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可</w:t>
      </w:r>
      <w:r>
        <w:rPr>
          <w:rFonts w:ascii="宋体" w:hAnsi="宋体" w:cs="宋体" w:eastAsia="宋体" w:hint="default"/>
          <w:spacing w:val="-1"/>
        </w:rPr>
        <w:t>比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润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和资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i/>
          <w:spacing w:val="-1"/>
        </w:rPr>
        <w:t>负</w:t>
      </w:r>
      <w:r>
        <w:rPr>
          <w:rFonts w:ascii="宋体" w:hAnsi="宋体" w:cs="宋体" w:eastAsia="宋体" w:hint="default"/>
          <w:i/>
          <w:spacing w:val="92"/>
        </w:rPr>
        <w:t>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i/>
        </w:rPr>
        <w:t>表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42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四、报告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4" w:lineRule="auto" w:before="33"/>
        <w:ind w:left="932" w:right="459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项目情况</w:t>
      </w:r>
      <w:r>
        <w:rPr>
          <w:rFonts w:ascii="宋体" w:hAnsi="宋体" w:cs="宋体" w:eastAsia="宋体" w:hint="default"/>
          <w:i/>
          <w:spacing w:val="-7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基</w:t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40" w:lineRule="auto" w:before="35"/>
        <w:ind w:left="467" w:right="472" w:firstLine="465"/>
        <w:jc w:val="both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  <w:i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2007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i/>
        </w:rPr>
        <w:t>文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向社</w:t>
      </w:r>
      <w:r>
        <w:rPr/>
        <w:t>会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i/>
        </w:rPr>
        <w:t>定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A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1450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股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i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Times New Roman" w:hAnsi="Times New Roman" w:cs="Times New Roman" w:eastAsia="Times New Roman" w:hint="default"/>
        </w:rPr>
        <w:t>10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  <w:i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为 </w:t>
      </w:r>
      <w:r>
        <w:rPr>
          <w:rFonts w:ascii="Times New Roman" w:hAnsi="Times New Roman" w:cs="Times New Roman" w:eastAsia="Times New Roman" w:hint="default"/>
        </w:rPr>
        <w:t>14,500.00 </w:t>
      </w:r>
      <w:r>
        <w:rPr>
          <w:rFonts w:ascii="宋体" w:hAnsi="宋体" w:cs="宋体" w:eastAsia="宋体" w:hint="default"/>
          <w:spacing w:val="-9"/>
        </w:rPr>
        <w:t>万元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扣除</w:t>
      </w:r>
      <w:r>
        <w:rPr>
          <w:rFonts w:ascii="宋体" w:hAnsi="宋体" w:cs="宋体" w:eastAsia="宋体" w:hint="default"/>
          <w:spacing w:val="-9"/>
        </w:rPr>
        <w:t>发</w:t>
      </w:r>
      <w:r>
        <w:rPr>
          <w:rFonts w:ascii="宋体" w:hAnsi="宋体" w:cs="宋体" w:eastAsia="宋体" w:hint="default"/>
          <w:spacing w:val="-9"/>
        </w:rPr>
        <w:t>行</w:t>
      </w:r>
      <w:r>
        <w:rPr>
          <w:rFonts w:ascii="宋体" w:hAnsi="宋体" w:cs="宋体" w:eastAsia="宋体" w:hint="default"/>
          <w:spacing w:val="-9"/>
        </w:rPr>
        <w:t>费用 </w:t>
      </w:r>
      <w:r>
        <w:rPr>
          <w:rFonts w:ascii="Times New Roman" w:hAnsi="Times New Roman" w:cs="Times New Roman" w:eastAsia="Times New Roman" w:hint="default"/>
        </w:rPr>
        <w:t>525.00 </w:t>
      </w:r>
      <w:r>
        <w:rPr>
          <w:rFonts w:ascii="宋体" w:hAnsi="宋体" w:cs="宋体" w:eastAsia="宋体" w:hint="default"/>
          <w:spacing w:val="-7"/>
        </w:rPr>
        <w:t>万元</w:t>
      </w:r>
      <w:r>
        <w:rPr>
          <w:rFonts w:ascii="宋体" w:hAnsi="宋体" w:cs="宋体" w:eastAsia="宋体" w:hint="default"/>
          <w:spacing w:val="-7"/>
        </w:rPr>
        <w:t>后</w:t>
      </w:r>
      <w:r>
        <w:rPr>
          <w:spacing w:val="-7"/>
        </w:rPr>
        <w:t>，实</w:t>
      </w:r>
      <w:r>
        <w:rPr>
          <w:rFonts w:ascii="宋体" w:hAnsi="宋体" w:cs="宋体" w:eastAsia="宋体" w:hint="default"/>
          <w:spacing w:val="-7"/>
        </w:rPr>
        <w:t>际</w:t>
      </w:r>
      <w:r>
        <w:rPr>
          <w:rFonts w:ascii="宋体" w:hAnsi="宋体" w:cs="宋体" w:eastAsia="宋体" w:hint="default"/>
          <w:spacing w:val="-7"/>
        </w:rPr>
        <w:t>募</w:t>
      </w:r>
      <w:r>
        <w:rPr>
          <w:rFonts w:ascii="宋体" w:hAnsi="宋体" w:cs="宋体" w:eastAsia="宋体" w:hint="default"/>
          <w:spacing w:val="-7"/>
        </w:rPr>
        <w:t>集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金净额</w:t>
      </w:r>
      <w:r>
        <w:rPr>
          <w:rFonts w:ascii="宋体" w:hAnsi="宋体" w:cs="宋体" w:eastAsia="宋体" w:hint="default"/>
          <w:i/>
          <w:spacing w:val="-7"/>
        </w:rPr>
        <w:t>为 </w:t>
      </w:r>
      <w:r>
        <w:rPr>
          <w:rFonts w:ascii="Times New Roman" w:hAnsi="Times New Roman" w:cs="Times New Roman" w:eastAsia="Times New Roman" w:hint="default"/>
        </w:rPr>
        <w:t>13,975.00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</w:p>
    <w:p>
      <w:pPr>
        <w:pStyle w:val="BodyText"/>
        <w:spacing w:line="340" w:lineRule="auto" w:before="35"/>
        <w:ind w:left="467" w:right="5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金于 </w:t>
      </w:r>
      <w:r>
        <w:rPr>
          <w:rFonts w:ascii="Times New Roman" w:hAnsi="Times New Roman" w:cs="Times New Roman" w:eastAsia="Times New Roman" w:hint="default"/>
        </w:rPr>
        <w:t>2007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2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25 </w:t>
      </w:r>
      <w:r>
        <w:rPr/>
        <w:t>日全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i/>
        </w:rPr>
        <w:t>经北京兴华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</w:t>
      </w:r>
      <w:r>
        <w:rPr>
          <w:spacing w:val="-111"/>
        </w:rPr>
        <w:t> </w:t>
      </w:r>
      <w:r>
        <w:rPr>
          <w:spacing w:val="-2"/>
          <w:w w:val="102"/>
        </w:rPr>
        <w:t>有</w:t>
      </w:r>
      <w:r>
        <w:rPr>
          <w:rFonts w:ascii="宋体" w:hAnsi="宋体" w:cs="宋体" w:eastAsia="宋体" w:hint="default"/>
          <w:i/>
          <w:spacing w:val="-2"/>
          <w:w w:val="102"/>
        </w:rPr>
        <w:t>限</w:t>
      </w:r>
      <w:r>
        <w:rPr>
          <w:spacing w:val="-2"/>
          <w:w w:val="102"/>
        </w:rPr>
        <w:t>责任公司</w:t>
      </w:r>
      <w:r>
        <w:rPr>
          <w:rFonts w:ascii="宋体" w:hAnsi="宋体" w:cs="宋体" w:eastAsia="宋体" w:hint="default"/>
          <w:spacing w:val="-2"/>
          <w:w w:val="102"/>
        </w:rPr>
        <w:t>验</w:t>
      </w:r>
      <w:r>
        <w:rPr>
          <w:spacing w:val="-2"/>
          <w:w w:val="102"/>
        </w:rPr>
        <w:t>证，并出</w:t>
      </w:r>
      <w:r>
        <w:rPr>
          <w:rFonts w:ascii="宋体" w:hAnsi="宋体" w:cs="宋体" w:eastAsia="宋体" w:hint="default"/>
          <w:i/>
          <w:spacing w:val="-2"/>
          <w:w w:val="102"/>
        </w:rPr>
        <w:t>具</w:t>
      </w:r>
      <w:r>
        <w:rPr>
          <w:spacing w:val="-2"/>
          <w:w w:val="102"/>
        </w:rPr>
        <w:t>了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(2007)</w:t>
      </w:r>
      <w:r>
        <w:rPr>
          <w:rFonts w:ascii="宋体" w:hAnsi="宋体" w:cs="宋体" w:eastAsia="宋体" w:hint="default"/>
          <w:i/>
          <w:spacing w:val="-2"/>
          <w:w w:val="102"/>
        </w:rPr>
        <w:t>京</w:t>
      </w:r>
      <w:r>
        <w:rPr>
          <w:spacing w:val="-2"/>
          <w:w w:val="102"/>
        </w:rPr>
        <w:t>会</w:t>
      </w:r>
      <w:r>
        <w:rPr>
          <w:rFonts w:ascii="宋体" w:hAnsi="宋体" w:cs="宋体" w:eastAsia="宋体" w:hint="default"/>
          <w:i/>
          <w:spacing w:val="-2"/>
          <w:w w:val="102"/>
        </w:rPr>
        <w:t>兴</w:t>
      </w:r>
      <w:r>
        <w:rPr>
          <w:rFonts w:ascii="宋体" w:hAnsi="宋体" w:cs="宋体" w:eastAsia="宋体" w:hint="default"/>
          <w:spacing w:val="-2"/>
          <w:w w:val="102"/>
        </w:rPr>
        <w:t>验</w:t>
      </w:r>
      <w:r>
        <w:rPr>
          <w:rFonts w:ascii="宋体" w:hAnsi="宋体" w:cs="宋体" w:eastAsia="宋体" w:hint="default"/>
          <w:spacing w:val="-2"/>
          <w:w w:val="102"/>
        </w:rPr>
        <w:t>字</w:t>
      </w:r>
      <w:r>
        <w:rPr>
          <w:spacing w:val="-2"/>
          <w:w w:val="102"/>
        </w:rPr>
        <w:t>第</w:t>
      </w:r>
      <w:r>
        <w:rPr>
          <w:spacing w:val="-60"/>
          <w:w w:val="102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1-8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 </w:t>
      </w:r>
      <w:r>
        <w:rPr>
          <w:rFonts w:ascii="宋体" w:hAnsi="宋体" w:cs="宋体" w:eastAsia="宋体" w:hint="default"/>
          <w:spacing w:val="-16"/>
          <w:w w:val="102"/>
        </w:rPr>
        <w:t>号《</w:t>
      </w:r>
      <w:r>
        <w:rPr>
          <w:rFonts w:ascii="宋体" w:hAnsi="宋体" w:cs="宋体" w:eastAsia="宋体" w:hint="default"/>
          <w:spacing w:val="-16"/>
          <w:w w:val="102"/>
        </w:rPr>
        <w:t>验</w:t>
      </w:r>
      <w:r>
        <w:rPr>
          <w:spacing w:val="-16"/>
          <w:w w:val="102"/>
        </w:rPr>
        <w:t>资报告</w:t>
      </w:r>
      <w:r>
        <w:rPr>
          <w:rFonts w:ascii="宋体" w:hAnsi="宋体" w:cs="宋体" w:eastAsia="宋体" w:hint="default"/>
          <w:spacing w:val="-16"/>
          <w:w w:val="102"/>
        </w:rPr>
        <w:t>》</w:t>
      </w:r>
      <w:r>
        <w:rPr>
          <w:spacing w:val="-16"/>
          <w:w w:val="102"/>
        </w:rPr>
        <w:t>。</w:t>
      </w:r>
      <w:r>
        <w:rPr>
          <w:rFonts w:ascii="宋体" w:hAnsi="宋体" w:cs="宋体" w:eastAsia="宋体" w:hint="default"/>
          <w:spacing w:val="-16"/>
          <w:w w:val="102"/>
        </w:rPr>
        <w:t> </w:t>
      </w:r>
      <w:r>
        <w:rPr>
          <w:rFonts w:ascii="宋体" w:hAnsi="宋体" w:cs="宋体" w:eastAsia="宋体" w:hint="default"/>
          <w:spacing w:val="-16"/>
        </w:rPr>
      </w:r>
    </w:p>
    <w:p>
      <w:pPr>
        <w:pStyle w:val="BodyText"/>
        <w:spacing w:line="240" w:lineRule="auto" w:before="30"/>
        <w:ind w:left="46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5"/>
          <w:w w:val="102"/>
        </w:rPr>
        <w:t>期</w:t>
      </w:r>
      <w:r>
        <w:rPr>
          <w:w w:val="102"/>
        </w:rPr>
        <w:t>内</w:t>
      </w:r>
      <w:r>
        <w:rPr>
          <w:spacing w:val="-120"/>
          <w:w w:val="102"/>
        </w:rPr>
        <w:t>，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5"/>
          <w:w w:val="102"/>
        </w:rPr>
        <w:t>实</w:t>
      </w:r>
      <w:r>
        <w:rPr>
          <w:rFonts w:ascii="宋体" w:hAnsi="宋体" w:cs="宋体" w:eastAsia="宋体" w:hint="default"/>
          <w:w w:val="102"/>
        </w:rPr>
        <w:t>际</w:t>
      </w:r>
      <w:r>
        <w:rPr>
          <w:rFonts w:ascii="宋体" w:hAnsi="宋体" w:cs="宋体" w:eastAsia="宋体" w:hint="default"/>
          <w:w w:val="102"/>
        </w:rPr>
        <w:t>使</w:t>
      </w:r>
      <w:r>
        <w:rPr>
          <w:rFonts w:ascii="宋体" w:hAnsi="宋体" w:cs="宋体" w:eastAsia="宋体" w:hint="default"/>
          <w:spacing w:val="-5"/>
          <w:w w:val="102"/>
        </w:rPr>
        <w:t>用</w:t>
      </w:r>
      <w:r>
        <w:rPr>
          <w:rFonts w:ascii="宋体" w:hAnsi="宋体" w:cs="宋体" w:eastAsia="宋体" w:hint="default"/>
          <w:w w:val="102"/>
        </w:rPr>
        <w:t>金额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7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9</w:t>
      </w:r>
      <w:r>
        <w:rPr>
          <w:rFonts w:ascii="Times New Roman" w:hAnsi="Times New Roman" w:cs="Times New Roman" w:eastAsia="Times New Roman" w:hint="default"/>
          <w:w w:val="102"/>
        </w:rPr>
        <w:t>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  <w:w w:val="102"/>
        </w:rPr>
        <w:t>万元</w:t>
      </w:r>
      <w:r>
        <w:rPr>
          <w:spacing w:val="-120"/>
          <w:w w:val="102"/>
        </w:rPr>
        <w:t>，</w:t>
      </w:r>
      <w:r>
        <w:rPr>
          <w:w w:val="102"/>
        </w:rPr>
        <w:t>其</w:t>
      </w:r>
      <w:r>
        <w:rPr>
          <w:rFonts w:ascii="宋体" w:hAnsi="宋体" w:cs="宋体" w:eastAsia="宋体" w:hint="default"/>
          <w:i/>
          <w:spacing w:val="-5"/>
          <w:w w:val="102"/>
        </w:rPr>
        <w:t>中</w:t>
      </w:r>
      <w:r>
        <w:rPr>
          <w:rFonts w:ascii="宋体" w:hAnsi="宋体" w:cs="宋体" w:eastAsia="宋体" w:hint="default"/>
          <w:i/>
          <w:spacing w:val="-116"/>
          <w:w w:val="102"/>
        </w:rPr>
        <w:t>：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i/>
          <w:w w:val="102"/>
        </w:rPr>
        <w:t>项目</w:t>
      </w:r>
      <w:r>
        <w:rPr>
          <w:rFonts w:ascii="宋体" w:hAnsi="宋体" w:cs="宋体" w:eastAsia="宋体" w:hint="default"/>
          <w:i/>
          <w:spacing w:val="-5"/>
          <w:w w:val="102"/>
        </w:rPr>
        <w:t>投</w:t>
      </w:r>
      <w:r>
        <w:rPr>
          <w:rFonts w:ascii="宋体" w:hAnsi="宋体" w:cs="宋体" w:eastAsia="宋体" w:hint="default"/>
          <w:w w:val="102"/>
        </w:rPr>
        <w:t>入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3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81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2</w:t>
      </w:r>
      <w:r>
        <w:rPr>
          <w:rFonts w:ascii="Times New Roman" w:hAnsi="Times New Roman" w:cs="Times New Roman" w:eastAsia="Times New Roman" w:hint="default"/>
          <w:spacing w:val="-11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90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37"/>
        <w:ind w:left="4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i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Times New Roman" w:hAnsi="Times New Roman" w:cs="Times New Roman" w:eastAsia="Times New Roman" w:hint="default"/>
        </w:rPr>
        <w:t>4000.00  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截至 </w:t>
      </w:r>
      <w:r>
        <w:rPr>
          <w:rFonts w:ascii="Times New Roman" w:hAnsi="Times New Roman" w:cs="Times New Roman" w:eastAsia="Times New Roman" w:hint="default"/>
        </w:rPr>
        <w:t>2007  </w:t>
      </w:r>
      <w:r>
        <w:rPr/>
        <w:t>年 </w:t>
      </w:r>
      <w:r>
        <w:rPr>
          <w:rFonts w:ascii="Times New Roman" w:hAnsi="Times New Roman" w:cs="Times New Roman" w:eastAsia="Times New Roman" w:hint="default"/>
        </w:rPr>
        <w:t>12  </w:t>
      </w:r>
      <w:r>
        <w:rPr/>
        <w:t>月 </w:t>
      </w:r>
      <w:r>
        <w:rPr>
          <w:rFonts w:ascii="Times New Roman" w:hAnsi="Times New Roman" w:cs="Times New Roman" w:eastAsia="Times New Roman" w:hint="default"/>
        </w:rPr>
        <w:t>31  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日，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账户</w:t>
      </w:r>
      <w:r>
        <w:rPr>
          <w:rFonts w:ascii="宋体" w:hAnsi="宋体" w:cs="宋体" w:eastAsia="宋体" w:hint="default"/>
        </w:rPr>
        <w:t>应</w:t>
      </w:r>
      <w:r>
        <w:rPr/>
        <w:t>有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240" w:lineRule="auto" w:before="133"/>
        <w:ind w:left="46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61,621,002.06  </w:t>
      </w:r>
      <w:r>
        <w:rPr>
          <w:rFonts w:ascii="宋体" w:hAnsi="宋体" w:cs="宋体" w:eastAsia="宋体" w:hint="default"/>
        </w:rPr>
        <w:t>元</w:t>
      </w:r>
      <w:r>
        <w:rPr/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 </w:t>
      </w:r>
      <w:r>
        <w:rPr>
          <w:rFonts w:ascii="Times New Roman" w:hAnsi="Times New Roman" w:cs="Times New Roman" w:eastAsia="Times New Roman" w:hint="default"/>
        </w:rPr>
        <w:t>55,437,267.34 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  <w:i/>
        </w:rPr>
        <w:t>系：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  <w:i/>
        </w:rPr>
        <w:t>备</w:t>
      </w:r>
      <w:r>
        <w:rPr/>
        <w:t>保证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</w:rPr>
        <w:t>7,364,002.57</w:t>
      </w:r>
    </w:p>
    <w:p>
      <w:pPr>
        <w:pStyle w:val="BodyText"/>
        <w:spacing w:line="240" w:lineRule="auto" w:before="137"/>
        <w:ind w:left="467" w:right="590"/>
        <w:jc w:val="left"/>
      </w:pPr>
      <w:r>
        <w:rPr>
          <w:rFonts w:ascii="宋体" w:hAnsi="宋体" w:cs="宋体" w:eastAsia="宋体" w:hint="default"/>
          <w:w w:val="102"/>
        </w:rPr>
        <w:t>元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已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20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0</w:t>
      </w:r>
      <w:r>
        <w:rPr>
          <w:rFonts w:ascii="Times New Roman" w:hAnsi="Times New Roman" w:cs="Times New Roman" w:eastAsia="Times New Roman" w:hint="default"/>
          <w:w w:val="102"/>
        </w:rPr>
        <w:t>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w w:val="102"/>
        </w:rPr>
        <w:t>年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spacing w:val="-5"/>
          <w:w w:val="102"/>
        </w:rPr>
        <w:t>月</w:t>
      </w:r>
      <w:r>
        <w:rPr>
          <w:rFonts w:ascii="宋体" w:hAnsi="宋体" w:cs="宋体" w:eastAsia="宋体" w:hint="default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回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收</w:t>
      </w:r>
      <w:r>
        <w:rPr>
          <w:rFonts w:ascii="宋体" w:hAnsi="宋体" w:cs="宋体" w:eastAsia="宋体" w:hint="default"/>
          <w:w w:val="102"/>
        </w:rPr>
        <w:t>到募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10"/>
          <w:w w:val="102"/>
        </w:rPr>
        <w:t>存</w:t>
      </w:r>
      <w:r>
        <w:rPr>
          <w:rFonts w:ascii="宋体" w:hAnsi="宋体" w:cs="宋体" w:eastAsia="宋体" w:hint="default"/>
          <w:w w:val="102"/>
        </w:rPr>
        <w:t>款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w w:val="102"/>
        </w:rPr>
        <w:t>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80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2"/>
        </w:rPr>
        <w:t>26</w:t>
      </w:r>
      <w:r>
        <w:rPr>
          <w:rFonts w:ascii="Times New Roman" w:hAnsi="Times New Roman" w:cs="Times New Roman" w:eastAsia="Times New Roman" w:hint="default"/>
          <w:spacing w:val="7"/>
          <w:w w:val="102"/>
        </w:rPr>
        <w:t>7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2"/>
        </w:rPr>
        <w:t>8</w:t>
      </w:r>
      <w:r>
        <w:rPr>
          <w:rFonts w:ascii="Times New Roman" w:hAnsi="Times New Roman" w:cs="Times New Roman" w:eastAsia="Times New Roman" w:hint="default"/>
          <w:w w:val="102"/>
        </w:rPr>
        <w:t>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元</w:t>
      </w:r>
      <w:r>
        <w:rPr>
          <w:w w:val="102"/>
        </w:rPr>
        <w:t>。</w:t>
      </w:r>
      <w:r>
        <w:rPr/>
      </w:r>
    </w:p>
    <w:p>
      <w:pPr>
        <w:pStyle w:val="BodyText"/>
        <w:spacing w:line="240" w:lineRule="auto" w:before="133"/>
        <w:ind w:left="932" w:right="45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before="166"/>
        <w:ind w:left="0" w:right="546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民币万元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528"/>
        <w:gridCol w:w="874"/>
        <w:gridCol w:w="878"/>
        <w:gridCol w:w="816"/>
        <w:gridCol w:w="821"/>
        <w:gridCol w:w="115"/>
        <w:gridCol w:w="710"/>
        <w:gridCol w:w="679"/>
        <w:gridCol w:w="886"/>
        <w:gridCol w:w="259"/>
        <w:gridCol w:w="518"/>
        <w:gridCol w:w="494"/>
        <w:gridCol w:w="504"/>
        <w:gridCol w:w="504"/>
      </w:tblGrid>
      <w:tr>
        <w:trPr>
          <w:trHeight w:val="274" w:hRule="exact"/>
        </w:trPr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30" w:type="dxa"/>
            <w:gridSpan w:val="4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13,975.00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21" w:type="dxa"/>
            <w:gridSpan w:val="4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6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4" w:hRule="exact"/>
        </w:trPr>
        <w:tc>
          <w:tcPr>
            <w:tcW w:w="28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7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630" w:type="dxa"/>
            <w:gridSpan w:val="4"/>
            <w:vMerge w:val="restart"/>
            <w:tcBorders>
              <w:top w:val="single" w:sz="4" w:space="0" w:color="000000"/>
              <w:left w:val="single" w:sz="12" w:space="0" w:color="DCDCDC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4" w:type="dxa"/>
            <w:gridSpan w:val="4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1" w:type="dxa"/>
            <w:gridSpan w:val="4"/>
            <w:vMerge w:val="restart"/>
            <w:tcBorders>
              <w:top w:val="single" w:sz="4" w:space="0" w:color="000000"/>
              <w:left w:val="single" w:sz="13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126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39" w:hRule="exact"/>
        </w:trPr>
        <w:tc>
          <w:tcPr>
            <w:tcW w:w="280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30" w:type="dxa"/>
            <w:gridSpan w:val="4"/>
            <w:vMerge/>
            <w:tcBorders>
              <w:left w:val="single" w:sz="12" w:space="0" w:color="DCDCDC"/>
              <w:bottom w:val="single" w:sz="4" w:space="0" w:color="000000"/>
              <w:right w:val="single" w:sz="12" w:space="0" w:color="DCDCDC"/>
            </w:tcBorders>
          </w:tcPr>
          <w:p>
            <w:pPr/>
          </w:p>
        </w:tc>
        <w:tc>
          <w:tcPr>
            <w:tcW w:w="2534" w:type="dxa"/>
            <w:gridSpan w:val="4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12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21" w:type="dxa"/>
            <w:gridSpan w:val="4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24" w:hRule="exact"/>
        </w:trPr>
        <w:tc>
          <w:tcPr>
            <w:tcW w:w="28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比例</w:t>
            </w:r>
          </w:p>
        </w:tc>
        <w:tc>
          <w:tcPr>
            <w:tcW w:w="2630" w:type="dxa"/>
            <w:gridSpan w:val="4"/>
            <w:vMerge w:val="restart"/>
            <w:tcBorders>
              <w:top w:val="single" w:sz="4" w:space="0" w:color="000000"/>
              <w:left w:val="single" w:sz="12" w:space="0" w:color="DCDCDC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0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0.00%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4" w:type="dxa"/>
            <w:gridSpan w:val="4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1" w:type="dxa"/>
            <w:gridSpan w:val="4"/>
            <w:vMerge/>
            <w:tcBorders>
              <w:left w:val="single" w:sz="13" w:space="0" w:color="DCDCDC"/>
              <w:right w:val="single" w:sz="4" w:space="0" w:color="000000"/>
            </w:tcBorders>
          </w:tcPr>
          <w:p>
            <w:pPr/>
          </w:p>
        </w:tc>
      </w:tr>
      <w:tr>
        <w:trPr>
          <w:trHeight w:val="149" w:hRule="exact"/>
        </w:trPr>
        <w:tc>
          <w:tcPr>
            <w:tcW w:w="2803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30" w:type="dxa"/>
            <w:gridSpan w:val="4"/>
            <w:vMerge/>
            <w:tcBorders>
              <w:left w:val="single" w:sz="12" w:space="0" w:color="DCDCDC"/>
              <w:bottom w:val="single" w:sz="4" w:space="0" w:color="000000"/>
              <w:right w:val="single" w:sz="12" w:space="0" w:color="DCDCDC"/>
            </w:tcBorders>
          </w:tcPr>
          <w:p>
            <w:pPr/>
          </w:p>
        </w:tc>
        <w:tc>
          <w:tcPr>
            <w:tcW w:w="2534" w:type="dxa"/>
            <w:gridSpan w:val="4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1" w:type="dxa"/>
            <w:gridSpan w:val="4"/>
            <w:vMerge/>
            <w:tcBorders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0" w:hRule="exact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4" w:lineRule="auto" w:before="2"/>
              <w:ind w:left="23" w:right="24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(3)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＝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(2)-(1)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57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57" w:right="47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/>
              <w:ind w:left="52" w:right="4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含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9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更）</w:t>
            </w:r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47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47" w:right="31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重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130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76" w:right="74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到预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i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8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8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5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95" w:right="95"/>
              <w:jc w:val="both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spacing w:val="-8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82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91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91" w:right="103"/>
              <w:jc w:val="both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累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截至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0" w:lineRule="exact" w:before="2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%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(4)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  <w:p>
            <w:pPr>
              <w:pStyle w:val="TableParagraph"/>
              <w:spacing w:line="270" w:lineRule="exact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(2)/(1)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33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33" w:right="36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度实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47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是否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43" w:right="36" w:firstLine="4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i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1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225" w:right="17" w:hanging="207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诺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7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9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7"/>
              <w:ind w:left="297" w:right="95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81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4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8" w:hRule="exact"/>
        </w:trPr>
        <w:tc>
          <w:tcPr>
            <w:tcW w:w="1402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21" w:space="0" w:color="DCDCDC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  <w:shd w:fill="DCDCDC" w:color="auto" w:val="clear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  <w:shd w:fill="DCDCDC" w:color="auto" w:val="clear"/>
              </w:rPr>
              <w:t>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  <w:shd w:fill="DCDCDC" w:color="auto" w:val="clear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  <w:shd w:fill="DCDCDC" w:color="auto" w:val="clear"/>
              </w:rPr>
              <w:t>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  <w:shd w:fill="DCDCDC" w:color="auto" w:val="clear"/>
              </w:rPr>
              <w:t>项目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6" w:hRule="exact"/>
        </w:trPr>
        <w:tc>
          <w:tcPr>
            <w:tcW w:w="14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9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0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3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64" w:hRule="exact"/>
        </w:trPr>
        <w:tc>
          <w:tcPr>
            <w:tcW w:w="14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7" w:hRule="exact"/>
        </w:trPr>
        <w:tc>
          <w:tcPr>
            <w:tcW w:w="1402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2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26" w:type="dxa"/>
            <w:gridSpan w:val="2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886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gridSpan w:val="2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04" w:type="dxa"/>
            <w:tcBorders>
              <w:top w:val="nil" w:sz="6" w:space="0" w:color="auto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73" w:hRule="exact"/>
        </w:trPr>
        <w:tc>
          <w:tcPr>
            <w:tcW w:w="140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-71"/>
                <w:w w:val="10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7200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44" w:lineRule="auto"/>
              <w:ind w:left="23" w:right="137"/>
              <w:jc w:val="both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片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i/>
                <w:spacing w:val="-3"/>
                <w:sz w:val="20"/>
                <w:szCs w:val="20"/>
              </w:rPr>
              <w:t>英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晶体</w:t>
            </w:r>
            <w:r>
              <w:rPr>
                <w:rFonts w:ascii="宋体" w:hAnsi="宋体" w:cs="宋体" w:eastAsia="宋体" w:hint="default"/>
                <w:spacing w:val="-5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技改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i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48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100.00%</w:t>
            </w:r>
          </w:p>
        </w:tc>
        <w:tc>
          <w:tcPr>
            <w:tcW w:w="77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7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70" w:lineRule="exact"/>
              <w:ind w:left="2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1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0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13,975.00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3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3,812.90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20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-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6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24" w:right="0" w:firstLine="6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7" w:lineRule="auto" w:before="2"/>
              <w:ind w:left="388" w:right="17" w:hanging="36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原因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i/>
                <w:spacing w:val="-14"/>
                <w:w w:val="103"/>
                <w:sz w:val="20"/>
                <w:szCs w:val="20"/>
              </w:rPr>
              <w:t>具</w:t>
            </w:r>
            <w:r>
              <w:rPr>
                <w:rFonts w:ascii="宋体" w:hAnsi="宋体" w:cs="宋体" w:eastAsia="宋体" w:hint="default"/>
                <w:spacing w:val="-14"/>
                <w:w w:val="103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8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806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2" w:lineRule="auto" w:before="2"/>
              <w:ind w:left="288" w:right="74" w:hanging="202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重大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6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8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5" w:lineRule="exact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8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地点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858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920" w:right="7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43"/>
        <w:ind w:left="0" w:right="110" w:firstLine="0"/>
        <w:jc w:val="righ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51.599998pt;margin-top:-157.530304pt;width:500.2pt;height:268.6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2"/>
                    <w:gridCol w:w="8587"/>
                  </w:tblGrid>
                  <w:tr>
                    <w:trPr>
                      <w:trHeight w:val="278" w:hRule="exact"/>
                    </w:trPr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30" w:lineRule="exact"/>
                          <w:ind w:left="288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5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06" w:hRule="exact"/>
                    </w:trPr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5" w:lineRule="exact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2" w:lineRule="auto" w:before="7"/>
                          <w:ind w:left="288" w:right="79" w:hanging="202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20"/>
                            <w:szCs w:val="20"/>
                          </w:rPr>
                          <w:t>方式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整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5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802" w:hRule="exact"/>
                    </w:trPr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8" w:lineRule="exact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182" w:right="74" w:hanging="96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20"/>
                            <w:szCs w:val="20"/>
                          </w:rPr>
                          <w:t>项目先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5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2131" w:hRule="exact"/>
                    </w:trPr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2" w:lineRule="auto"/>
                          <w:ind w:left="86" w:right="74"/>
                          <w:jc w:val="both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5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23" w:right="0" w:firstLine="408"/>
                          <w:jc w:val="both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5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w w:val="105"/>
                            <w:sz w:val="20"/>
                            <w:szCs w:val="20"/>
                          </w:rPr>
                          <w:t>、公司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1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5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5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2006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1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20"/>
                            <w:szCs w:val="20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大会审议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60" w:lineRule="exact" w:before="21"/>
                          <w:ind w:left="23" w:right="12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3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的议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111"/>
                            <w:w w:val="103"/>
                            <w:sz w:val="20"/>
                            <w:szCs w:val="2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3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3"/>
                            <w:sz w:val="20"/>
                            <w:szCs w:val="20"/>
                          </w:rPr>
                          <w:t>意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司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3"/>
                            <w:sz w:val="20"/>
                            <w:szCs w:val="20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3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3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3"/>
                            <w:sz w:val="20"/>
                            <w:szCs w:val="20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超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3"/>
                            <w:sz w:val="20"/>
                            <w:szCs w:val="20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3"/>
                            <w:sz w:val="20"/>
                            <w:szCs w:val="20"/>
                          </w:rPr>
                          <w:t>为：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3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3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0"/>
                            <w:w w:val="103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3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101"/>
                            <w:w w:val="103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54" w:lineRule="exact"/>
                          <w:ind w:left="432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7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日，公司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已将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述资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账户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35" w:lineRule="auto"/>
                          <w:ind w:left="23" w:right="65" w:firstLine="408"/>
                          <w:jc w:val="both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、公司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年度第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20"/>
                            <w:szCs w:val="20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大会审议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20"/>
                            <w:szCs w:val="20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20"/>
                            <w:szCs w:val="20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"/>
                            <w:w w:val="103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的议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，公司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继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续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"/>
                            <w:w w:val="103"/>
                            <w:sz w:val="20"/>
                            <w:szCs w:val="20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91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w w:val="103"/>
                            <w:sz w:val="20"/>
                            <w:szCs w:val="2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"/>
                            <w:w w:val="103"/>
                            <w:sz w:val="20"/>
                            <w:szCs w:val="20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5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3"/>
                            <w:sz w:val="20"/>
                            <w:szCs w:val="20"/>
                          </w:rPr>
                          <w:t>4000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w w:val="103"/>
                            <w:sz w:val="20"/>
                            <w:szCs w:val="20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超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3"/>
                            <w:sz w:val="20"/>
                            <w:szCs w:val="20"/>
                          </w:rPr>
                          <w:t>个月。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w w:val="103"/>
                            <w:sz w:val="20"/>
                            <w:szCs w:val="20"/>
                          </w:rPr>
                          <w:t>（期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1"/>
                            <w:w w:val="103"/>
                            <w:sz w:val="20"/>
                            <w:szCs w:val="20"/>
                          </w:rPr>
                          <w:t>限为：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w w:val="103"/>
                            <w:sz w:val="20"/>
                            <w:szCs w:val="20"/>
                          </w:rPr>
                          <w:t>2007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1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3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w w:val="103"/>
                            <w:sz w:val="20"/>
                            <w:szCs w:val="20"/>
                          </w:rPr>
                          <w:t>2008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w w:val="10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3"/>
                            <w:sz w:val="20"/>
                            <w:szCs w:val="20"/>
                          </w:rPr>
                          <w:t>30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806" w:hRule="exact"/>
                    </w:trPr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30" w:lineRule="exact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60" w:lineRule="exact" w:before="32"/>
                          <w:ind w:left="81" w:right="74" w:firstLine="4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20"/>
                            <w:szCs w:val="20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20"/>
                            <w:szCs w:val="20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20"/>
                            <w:szCs w:val="20"/>
                          </w:rPr>
                          <w:t>原因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5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1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line="225" w:lineRule="exact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20"/>
                            <w:szCs w:val="20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5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3"/>
                            <w:sz w:val="20"/>
                            <w:szCs w:val="20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43"/>
        <w:ind w:left="8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3"/>
          <w:sz w:val="20"/>
        </w:rPr>
        <w:t> </w:t>
      </w:r>
      <w:r>
        <w:rPr>
          <w:rFonts w:ascii="宋体"/>
          <w:sz w:val="20"/>
        </w:rPr>
      </w:r>
    </w:p>
    <w:p>
      <w:pPr>
        <w:spacing w:before="5"/>
        <w:ind w:left="9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z w:val="23"/>
          <w:szCs w:val="23"/>
        </w:rPr>
        <w:t>计机构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意见：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/>
        <w:ind w:left="467" w:right="67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spacing w:val="-1"/>
        </w:rPr>
        <w:t>北京兴华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计师</w:t>
      </w:r>
      <w:r>
        <w:rPr>
          <w:spacing w:val="-1"/>
        </w:rPr>
        <w:t>事</w:t>
      </w:r>
      <w:r>
        <w:rPr>
          <w:rFonts w:ascii="宋体" w:hAnsi="宋体" w:cs="宋体" w:eastAsia="宋体" w:hint="default"/>
          <w:i/>
          <w:spacing w:val="-1"/>
        </w:rPr>
        <w:t>务</w:t>
      </w:r>
      <w:r>
        <w:rPr>
          <w:spacing w:val="-1"/>
        </w:rPr>
        <w:t>所对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，并出</w:t>
      </w:r>
      <w:r>
        <w:rPr>
          <w:rFonts w:ascii="宋体" w:hAnsi="宋体" w:cs="宋体" w:eastAsia="宋体" w:hint="default"/>
          <w:i/>
          <w:spacing w:val="-1"/>
        </w:rPr>
        <w:t>具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i/>
          <w:spacing w:val="-1"/>
        </w:rPr>
        <w:t>唐山</w:t>
      </w:r>
      <w:r>
        <w:rPr>
          <w:spacing w:val="-1"/>
        </w:rPr>
        <w:t>晶</w:t>
      </w:r>
      <w:r>
        <w:rPr>
          <w:w w:val="102"/>
        </w:rPr>
        <w:t> </w:t>
      </w:r>
      <w:r>
        <w:rPr>
          <w:spacing w:val="-1"/>
        </w:rPr>
        <w:t>源</w:t>
      </w:r>
      <w:r>
        <w:rPr>
          <w:rFonts w:ascii="宋体" w:hAnsi="宋体" w:cs="宋体" w:eastAsia="宋体" w:hint="default"/>
          <w:i/>
          <w:spacing w:val="-1"/>
        </w:rPr>
        <w:t>裕丰</w:t>
      </w:r>
      <w:r>
        <w:rPr>
          <w:spacing w:val="-1"/>
        </w:rPr>
        <w:t>电子</w:t>
      </w:r>
      <w:r>
        <w:rPr>
          <w:rFonts w:ascii="宋体" w:hAnsi="宋体" w:cs="宋体" w:eastAsia="宋体" w:hint="default"/>
          <w:i/>
          <w:spacing w:val="-1"/>
        </w:rPr>
        <w:t>股份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i/>
          <w:spacing w:val="-1"/>
        </w:rPr>
        <w:t>限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2007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报告的</w:t>
      </w:r>
      <w:r>
        <w:rPr>
          <w:rFonts w:ascii="宋体" w:hAnsi="宋体" w:cs="宋体" w:eastAsia="宋体" w:hint="default"/>
          <w:spacing w:val="-1"/>
        </w:rPr>
        <w:t>鉴</w:t>
      </w:r>
      <w:r>
        <w:rPr>
          <w:spacing w:val="-1"/>
        </w:rPr>
        <w:t>证报告</w:t>
      </w:r>
      <w:r>
        <w:rPr>
          <w:rFonts w:ascii="宋体" w:hAnsi="宋体" w:cs="宋体" w:eastAsia="宋体" w:hint="default"/>
          <w:spacing w:val="-1"/>
        </w:rPr>
        <w:t>》（（</w:t>
      </w:r>
      <w:r>
        <w:rPr>
          <w:rFonts w:ascii="宋体" w:hAnsi="宋体" w:cs="宋体" w:eastAsia="宋体" w:hint="default"/>
          <w:spacing w:val="-1"/>
        </w:rPr>
        <w:t>2008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i/>
          <w:spacing w:val="-1"/>
        </w:rPr>
        <w:t>京</w:t>
      </w:r>
      <w:r>
        <w:rPr>
          <w:rFonts w:ascii="宋体" w:hAnsi="宋体" w:cs="宋体" w:eastAsia="宋体" w:hint="default"/>
          <w:i/>
          <w:spacing w:val="96"/>
        </w:rPr>
        <w:t> 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兴</w:t>
      </w:r>
      <w:r>
        <w:rPr>
          <w:rFonts w:ascii="宋体" w:hAnsi="宋体" w:cs="宋体" w:eastAsia="宋体" w:hint="default"/>
          <w:spacing w:val="-1"/>
        </w:rPr>
        <w:t>核字</w:t>
      </w:r>
      <w:r>
        <w:rPr>
          <w:spacing w:val="-1"/>
        </w:rPr>
        <w:t>第</w:t>
      </w:r>
      <w:r>
        <w:rPr>
          <w:rFonts w:ascii="宋体" w:hAnsi="宋体" w:cs="宋体" w:eastAsia="宋体" w:hint="default"/>
          <w:spacing w:val="-1"/>
        </w:rPr>
        <w:t>6-20</w:t>
      </w:r>
      <w:r>
        <w:rPr>
          <w:rFonts w:ascii="宋体" w:hAnsi="宋体" w:cs="宋体" w:eastAsia="宋体" w:hint="default"/>
          <w:spacing w:val="-1"/>
        </w:rPr>
        <w:t>号）</w:t>
      </w:r>
      <w:r>
        <w:rPr>
          <w:spacing w:val="-1"/>
        </w:rPr>
        <w:t>。报告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i/>
          <w:spacing w:val="-1"/>
        </w:rPr>
        <w:t>为：</w:t>
      </w:r>
      <w:r>
        <w:rPr>
          <w:rFonts w:ascii="宋体" w:hAnsi="宋体" w:cs="宋体" w:eastAsia="宋体" w:hint="default"/>
          <w:spacing w:val="-1"/>
        </w:rPr>
        <w:t>“</w:t>
      </w:r>
      <w:r>
        <w:rPr>
          <w:rFonts w:ascii="宋体" w:hAnsi="宋体" w:cs="宋体" w:eastAsia="宋体" w:hint="default"/>
          <w:spacing w:val="-1"/>
        </w:rPr>
        <w:t>贵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2007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使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专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按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照《</w:t>
      </w:r>
      <w:r>
        <w:rPr>
          <w:rFonts w:ascii="宋体" w:hAnsi="宋体" w:cs="宋体" w:eastAsia="宋体" w:hint="default"/>
          <w:i/>
          <w:spacing w:val="-7"/>
          <w:w w:val="102"/>
        </w:rPr>
        <w:t>中</w:t>
      </w:r>
      <w:r>
        <w:rPr>
          <w:rFonts w:ascii="宋体" w:hAnsi="宋体" w:cs="宋体" w:eastAsia="宋体" w:hint="default"/>
          <w:spacing w:val="-7"/>
          <w:w w:val="102"/>
        </w:rPr>
        <w:t>小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rFonts w:ascii="宋体" w:hAnsi="宋体" w:cs="宋体" w:eastAsia="宋体" w:hint="default"/>
          <w:spacing w:val="-7"/>
          <w:w w:val="102"/>
        </w:rPr>
        <w:t>板</w:t>
      </w:r>
      <w:r>
        <w:rPr>
          <w:rFonts w:ascii="宋体" w:hAnsi="宋体" w:cs="宋体" w:eastAsia="宋体" w:hint="default"/>
          <w:spacing w:val="-7"/>
          <w:w w:val="102"/>
        </w:rPr>
        <w:t>上市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募</w:t>
      </w:r>
      <w:r>
        <w:rPr>
          <w:rFonts w:ascii="宋体" w:hAnsi="宋体" w:cs="宋体" w:eastAsia="宋体" w:hint="default"/>
          <w:spacing w:val="-7"/>
          <w:w w:val="102"/>
        </w:rPr>
        <w:t>集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spacing w:val="-7"/>
          <w:w w:val="102"/>
        </w:rPr>
        <w:t>管理</w:t>
      </w:r>
      <w:r>
        <w:rPr>
          <w:rFonts w:ascii="宋体" w:hAnsi="宋体" w:cs="宋体" w:eastAsia="宋体" w:hint="default"/>
          <w:spacing w:val="-7"/>
          <w:w w:val="102"/>
        </w:rPr>
        <w:t>细</w:t>
      </w:r>
      <w:r>
        <w:rPr>
          <w:rFonts w:ascii="宋体" w:hAnsi="宋体" w:cs="宋体" w:eastAsia="宋体" w:hint="default"/>
          <w:spacing w:val="-7"/>
          <w:w w:val="102"/>
        </w:rPr>
        <w:t>则</w:t>
      </w:r>
      <w:r>
        <w:rPr>
          <w:rFonts w:ascii="宋体" w:hAnsi="宋体" w:cs="宋体" w:eastAsia="宋体" w:hint="default"/>
          <w:spacing w:val="-7"/>
          <w:w w:val="102"/>
        </w:rPr>
        <w:t>》（</w:t>
      </w:r>
      <w:r>
        <w:rPr>
          <w:rFonts w:ascii="宋体" w:hAnsi="宋体" w:cs="宋体" w:eastAsia="宋体" w:hint="default"/>
          <w:spacing w:val="-7"/>
          <w:w w:val="102"/>
        </w:rPr>
        <w:t>2008</w:t>
      </w:r>
      <w:r>
        <w:rPr>
          <w:spacing w:val="-7"/>
          <w:w w:val="102"/>
        </w:rPr>
        <w:t>年</w:t>
      </w:r>
      <w:r>
        <w:rPr>
          <w:rFonts w:ascii="宋体" w:hAnsi="宋体" w:cs="宋体" w:eastAsia="宋体" w:hint="default"/>
          <w:spacing w:val="-7"/>
          <w:w w:val="102"/>
        </w:rPr>
        <w:t>修订</w:t>
      </w:r>
      <w:r>
        <w:rPr>
          <w:rFonts w:ascii="宋体" w:hAnsi="宋体" w:cs="宋体" w:eastAsia="宋体" w:hint="default"/>
          <w:spacing w:val="-7"/>
          <w:w w:val="102"/>
        </w:rPr>
        <w:t>）</w:t>
      </w:r>
      <w:r>
        <w:rPr>
          <w:spacing w:val="-7"/>
          <w:w w:val="102"/>
        </w:rPr>
        <w:t>及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中</w:t>
      </w:r>
      <w:r>
        <w:rPr>
          <w:rFonts w:ascii="宋体" w:hAnsi="宋体" w:cs="宋体" w:eastAsia="宋体" w:hint="default"/>
          <w:spacing w:val="-7"/>
          <w:w w:val="102"/>
        </w:rPr>
        <w:t>小</w:t>
      </w:r>
      <w:r>
        <w:rPr>
          <w:rFonts w:ascii="宋体" w:hAnsi="宋体" w:cs="宋体" w:eastAsia="宋体" w:hint="default"/>
          <w:spacing w:val="-7"/>
          <w:w w:val="102"/>
        </w:rPr>
        <w:t>企</w:t>
      </w:r>
      <w:r>
        <w:rPr>
          <w:rFonts w:ascii="宋体" w:hAnsi="宋体" w:cs="宋体" w:eastAsia="宋体" w:hint="default"/>
          <w:i/>
          <w:spacing w:val="-7"/>
          <w:w w:val="102"/>
        </w:rPr>
        <w:t>业</w:t>
      </w:r>
      <w:r>
        <w:rPr>
          <w:rFonts w:ascii="宋体" w:hAnsi="宋体" w:cs="宋体" w:eastAsia="宋体" w:hint="default"/>
          <w:spacing w:val="-7"/>
          <w:w w:val="102"/>
        </w:rPr>
        <w:t>板</w:t>
      </w:r>
      <w:r>
        <w:rPr>
          <w:rFonts w:ascii="宋体" w:hAnsi="宋体" w:cs="宋体" w:eastAsia="宋体" w:hint="default"/>
          <w:spacing w:val="-7"/>
          <w:w w:val="102"/>
        </w:rPr>
        <w:t>上市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临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rFonts w:ascii="宋体" w:hAnsi="宋体" w:cs="宋体" w:eastAsia="宋体" w:hint="default"/>
          <w:spacing w:val="-87"/>
          <w:w w:val="102"/>
        </w:rPr>
        <w:t> </w:t>
      </w:r>
      <w:r>
        <w:rPr>
          <w:spacing w:val="-4"/>
        </w:rPr>
        <w:t>报告内容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i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指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9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rFonts w:ascii="宋体" w:hAnsi="宋体" w:cs="宋体" w:eastAsia="宋体" w:hint="default"/>
          <w:i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编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，在所有重大</w:t>
      </w:r>
      <w:r>
        <w:rPr>
          <w:spacing w:val="105"/>
        </w:rPr>
        <w:t> </w:t>
      </w:r>
      <w:r>
        <w:rPr>
          <w:spacing w:val="105"/>
        </w:rPr>
      </w:r>
      <w:r>
        <w:rPr>
          <w:rFonts w:ascii="宋体" w:hAnsi="宋体" w:cs="宋体" w:eastAsia="宋体" w:hint="default"/>
          <w:i/>
          <w:spacing w:val="-6"/>
          <w:w w:val="102"/>
        </w:rPr>
        <w:t>方</w:t>
      </w:r>
      <w:r>
        <w:rPr>
          <w:rFonts w:ascii="宋体" w:hAnsi="宋体" w:cs="宋体" w:eastAsia="宋体" w:hint="default"/>
          <w:spacing w:val="-6"/>
          <w:w w:val="102"/>
        </w:rPr>
        <w:t>面</w:t>
      </w:r>
      <w:r>
        <w:rPr>
          <w:rFonts w:ascii="宋体" w:hAnsi="宋体" w:cs="宋体" w:eastAsia="宋体" w:hint="default"/>
          <w:spacing w:val="-6"/>
          <w:w w:val="102"/>
        </w:rPr>
        <w:t>如</w:t>
      </w:r>
      <w:r>
        <w:rPr>
          <w:spacing w:val="-6"/>
          <w:w w:val="102"/>
        </w:rPr>
        <w:t>实</w:t>
      </w:r>
      <w:r>
        <w:rPr>
          <w:rFonts w:ascii="宋体" w:hAnsi="宋体" w:cs="宋体" w:eastAsia="宋体" w:hint="default"/>
          <w:spacing w:val="-6"/>
          <w:w w:val="102"/>
        </w:rPr>
        <w:t>反映</w:t>
      </w:r>
      <w:r>
        <w:rPr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贵</w:t>
      </w:r>
      <w:r>
        <w:rPr>
          <w:spacing w:val="-6"/>
          <w:w w:val="102"/>
        </w:rPr>
        <w:t>公司</w:t>
      </w:r>
      <w:r>
        <w:rPr>
          <w:rFonts w:ascii="宋体" w:hAnsi="宋体" w:cs="宋体" w:eastAsia="宋体" w:hint="default"/>
          <w:spacing w:val="-6"/>
          <w:w w:val="102"/>
        </w:rPr>
        <w:t>2007</w:t>
      </w:r>
      <w:r>
        <w:rPr>
          <w:spacing w:val="-6"/>
          <w:w w:val="102"/>
        </w:rPr>
        <w:t>年度</w:t>
      </w:r>
      <w:r>
        <w:rPr>
          <w:rFonts w:ascii="宋体" w:hAnsi="宋体" w:cs="宋体" w:eastAsia="宋体" w:hint="default"/>
          <w:spacing w:val="-6"/>
          <w:w w:val="102"/>
        </w:rPr>
        <w:t>募</w:t>
      </w:r>
      <w:r>
        <w:rPr>
          <w:rFonts w:ascii="宋体" w:hAnsi="宋体" w:cs="宋体" w:eastAsia="宋体" w:hint="default"/>
          <w:spacing w:val="-6"/>
          <w:w w:val="102"/>
        </w:rPr>
        <w:t>集</w:t>
      </w:r>
      <w:r>
        <w:rPr>
          <w:spacing w:val="-6"/>
          <w:w w:val="102"/>
        </w:rPr>
        <w:t>资</w:t>
      </w:r>
      <w:r>
        <w:rPr>
          <w:rFonts w:ascii="宋体" w:hAnsi="宋体" w:cs="宋体" w:eastAsia="宋体" w:hint="default"/>
          <w:spacing w:val="-6"/>
          <w:w w:val="102"/>
        </w:rPr>
        <w:t>金</w:t>
      </w:r>
      <w:r>
        <w:rPr>
          <w:rFonts w:ascii="宋体" w:hAnsi="宋体" w:cs="宋体" w:eastAsia="宋体" w:hint="default"/>
          <w:spacing w:val="-6"/>
          <w:w w:val="102"/>
        </w:rPr>
        <w:t>使</w:t>
      </w:r>
      <w:r>
        <w:rPr>
          <w:rFonts w:ascii="宋体" w:hAnsi="宋体" w:cs="宋体" w:eastAsia="宋体" w:hint="default"/>
          <w:spacing w:val="-6"/>
          <w:w w:val="102"/>
        </w:rPr>
        <w:t>用</w:t>
      </w:r>
      <w:r>
        <w:rPr>
          <w:rFonts w:ascii="宋体" w:hAnsi="宋体" w:cs="宋体" w:eastAsia="宋体" w:hint="default"/>
          <w:i/>
          <w:spacing w:val="-6"/>
          <w:w w:val="102"/>
        </w:rPr>
        <w:t>情况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spacing w:val="-6"/>
          <w:w w:val="102"/>
        </w:rPr>
        <w:t>”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7"/>
        <w:ind w:left="932" w:right="0" w:hanging="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i/>
        </w:rPr>
        <w:t>投</w:t>
      </w:r>
      <w:r>
        <w:rPr/>
        <w:t>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spacing w:val="-1"/>
        </w:rPr>
        <w:t>1</w:t>
      </w:r>
      <w:r>
        <w:rPr>
          <w:spacing w:val="-1"/>
        </w:rPr>
        <w:t>、报告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内，公司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spacing w:val="-1"/>
        </w:rPr>
        <w:t>自有资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i/>
          <w:spacing w:val="-1"/>
        </w:rPr>
        <w:t>投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1000</w:t>
      </w:r>
      <w:r>
        <w:rPr>
          <w:rFonts w:ascii="宋体" w:hAnsi="宋体" w:cs="宋体" w:eastAsia="宋体" w:hint="default"/>
          <w:spacing w:val="-1"/>
        </w:rPr>
        <w:t>余</w:t>
      </w:r>
      <w:r>
        <w:rPr>
          <w:rFonts w:ascii="宋体" w:hAnsi="宋体" w:cs="宋体" w:eastAsia="宋体" w:hint="default"/>
          <w:spacing w:val="-1"/>
        </w:rPr>
        <w:t>万元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建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rFonts w:ascii="Times New Roman" w:hAnsi="Times New Roman" w:cs="Times New Roman" w:eastAsia="Times New Roman" w:hint="default"/>
          <w:spacing w:val="-1"/>
        </w:rPr>
        <w:t>49S</w:t>
      </w:r>
      <w:r>
        <w:rPr>
          <w:rFonts w:ascii="宋体" w:hAnsi="宋体" w:cs="宋体" w:eastAsia="宋体" w:hint="default"/>
          <w:spacing w:val="-1"/>
        </w:rPr>
        <w:t>产品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线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增</w:t>
      </w:r>
    </w:p>
    <w:p>
      <w:pPr>
        <w:pStyle w:val="BodyText"/>
        <w:spacing w:line="240" w:lineRule="auto" w:before="0"/>
        <w:ind w:left="467" w:right="0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49S</w:t>
      </w:r>
      <w:r>
        <w:rPr>
          <w:rFonts w:ascii="宋体" w:hAnsi="宋体" w:cs="宋体" w:eastAsia="宋体" w:hint="default"/>
        </w:rPr>
        <w:t>产品</w:t>
      </w:r>
      <w:r>
        <w:rPr>
          <w:rFonts w:ascii="宋体" w:hAnsi="宋体" w:cs="宋体" w:eastAsia="宋体" w:hint="default"/>
        </w:rPr>
        <w:t>8000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件</w:t>
      </w:r>
      <w:r>
        <w:rPr/>
        <w:t>的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产规</w:t>
      </w:r>
      <w:r>
        <w:rPr>
          <w:rFonts w:ascii="宋体" w:hAnsi="宋体" w:cs="宋体" w:eastAsia="宋体" w:hint="default"/>
        </w:rPr>
        <w:t>模</w:t>
      </w:r>
      <w:r>
        <w:rPr/>
        <w:t>，</w:t>
      </w:r>
      <w:r>
        <w:rPr>
          <w:rFonts w:ascii="宋体" w:hAnsi="宋体" w:cs="宋体" w:eastAsia="宋体" w:hint="default"/>
          <w:i/>
        </w:rPr>
        <w:t>项目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i/>
        </w:rPr>
        <w:t>投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增产量</w:t>
      </w:r>
      <w:r>
        <w:rPr>
          <w:rFonts w:ascii="宋体" w:hAnsi="宋体" w:cs="宋体" w:eastAsia="宋体" w:hint="default"/>
        </w:rPr>
        <w:t>4000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  <w:i/>
        </w:rPr>
        <w:t>件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售收入</w:t>
      </w:r>
    </w:p>
    <w:p>
      <w:pPr>
        <w:pStyle w:val="BodyText"/>
        <w:spacing w:line="240" w:lineRule="auto" w:before="155"/>
        <w:ind w:left="4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1916.5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210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  <w:spacing w:val="2"/>
        </w:rPr>
        <w:t> 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7" w:lineRule="auto"/>
        <w:ind w:left="46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深圳市</w:t>
      </w:r>
      <w:r>
        <w:rPr>
          <w:spacing w:val="-2"/>
        </w:rPr>
        <w:t>晶源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电子有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公司，本公司出资</w:t>
      </w:r>
      <w:r>
        <w:rPr>
          <w:rFonts w:ascii="宋体" w:hAnsi="宋体" w:cs="宋体" w:eastAsia="宋体" w:hint="default"/>
          <w:spacing w:val="-2"/>
        </w:rPr>
        <w:t>250</w:t>
      </w:r>
      <w:r>
        <w:rPr>
          <w:rFonts w:ascii="宋体" w:hAnsi="宋体" w:cs="宋体" w:eastAsia="宋体" w:hint="default"/>
          <w:spacing w:val="-2"/>
        </w:rPr>
        <w:t>万元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注册</w:t>
      </w:r>
      <w:r>
        <w:rPr/>
        <w:t>资本的</w:t>
      </w:r>
      <w:r>
        <w:rPr>
          <w:rFonts w:ascii="宋体" w:hAnsi="宋体" w:cs="宋体" w:eastAsia="宋体" w:hint="default"/>
        </w:rPr>
        <w:t>50%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/>
        <w:t>月</w:t>
      </w:r>
      <w:r>
        <w:rPr>
          <w:rFonts w:ascii="宋体" w:hAnsi="宋体" w:cs="宋体" w:eastAsia="宋体" w:hint="default"/>
        </w:rPr>
        <w:t>10</w:t>
      </w:r>
      <w:r>
        <w:rPr/>
        <w:t>日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/>
        <w:t>了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/>
        <w:t>法人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执照</w:t>
      </w:r>
      <w:r>
        <w:rPr/>
        <w:t>。</w:t>
      </w:r>
      <w:r>
        <w:rPr>
          <w:rFonts w:ascii="宋体" w:hAnsi="宋体" w:cs="宋体" w:eastAsia="宋体" w:hint="default"/>
          <w:spacing w:val="-3"/>
        </w:rPr>
        <w:t>  </w:t>
      </w:r>
      <w:r>
        <w:rPr>
          <w:rFonts w:ascii="宋体" w:hAnsi="宋体" w:cs="宋体" w:eastAsia="宋体" w:hint="default"/>
        </w:rPr>
      </w:r>
    </w:p>
    <w:p>
      <w:pPr>
        <w:spacing w:before="28"/>
        <w:ind w:left="93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五</w:t>
      </w:r>
      <w:r>
        <w:rPr>
          <w:rFonts w:ascii="宋体" w:hAnsi="宋体" w:cs="宋体" w:eastAsia="宋体" w:hint="default"/>
          <w:sz w:val="23"/>
          <w:szCs w:val="23"/>
        </w:rPr>
        <w:t>、董事会日</w:t>
      </w:r>
      <w:r>
        <w:rPr>
          <w:rFonts w:ascii="宋体" w:hAnsi="宋体" w:cs="宋体" w:eastAsia="宋体" w:hint="default"/>
          <w:sz w:val="23"/>
          <w:szCs w:val="23"/>
        </w:rPr>
        <w:t>常</w:t>
      </w:r>
      <w:r>
        <w:rPr>
          <w:rFonts w:ascii="宋体" w:hAnsi="宋体" w:cs="宋体" w:eastAsia="宋体" w:hint="default"/>
          <w:i/>
          <w:sz w:val="23"/>
          <w:szCs w:val="23"/>
        </w:rPr>
        <w:t>工作情况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/>
        <w:ind w:left="9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内董事会的会议</w:t>
      </w:r>
      <w:r>
        <w:rPr>
          <w:rFonts w:ascii="宋体" w:hAnsi="宋体" w:cs="宋体" w:eastAsia="宋体" w:hint="default"/>
          <w:i/>
        </w:rPr>
        <w:t>情况</w:t>
      </w:r>
      <w:r>
        <w:rPr/>
        <w:t>及</w:t>
      </w:r>
      <w:r>
        <w:rPr>
          <w:rFonts w:ascii="宋体" w:hAnsi="宋体" w:cs="宋体" w:eastAsia="宋体" w:hint="default"/>
        </w:rPr>
        <w:t>决</w:t>
      </w:r>
      <w:r>
        <w:rPr/>
        <w:t>议内容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920" w:right="6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124" w:firstLine="465"/>
        <w:jc w:val="left"/>
      </w:pP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年度，公司董事会共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11</w:t>
      </w:r>
      <w:r>
        <w:rPr>
          <w:spacing w:val="-2"/>
        </w:rPr>
        <w:t>次董事会会议，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会议的董事人</w:t>
      </w:r>
      <w:r>
        <w:rPr>
          <w:rFonts w:ascii="宋体" w:hAnsi="宋体" w:cs="宋体" w:eastAsia="宋体" w:hint="default"/>
          <w:i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i/>
          <w:spacing w:val="-2"/>
        </w:rPr>
        <w:t>定要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2"/>
        </w:rPr>
        <w:t>董事会的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spacing w:val="-2"/>
        </w:rPr>
        <w:t>及会议的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、议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</w:p>
    <w:p>
      <w:pPr>
        <w:pStyle w:val="BodyText"/>
        <w:spacing w:line="360" w:lineRule="auto" w:before="35"/>
        <w:ind w:right="209" w:hanging="466"/>
        <w:jc w:val="left"/>
      </w:pPr>
      <w:r>
        <w:rPr>
          <w:rFonts w:ascii="宋体" w:hAnsi="宋体" w:cs="宋体" w:eastAsia="宋体" w:hint="default"/>
        </w:rPr>
        <w:t>《</w:t>
      </w:r>
      <w:r>
        <w:rPr/>
        <w:t>董事会议事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、法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  <w:i/>
        </w:rPr>
        <w:t>具</w:t>
      </w:r>
      <w:r>
        <w:rPr/>
        <w:t>体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  <w:i/>
          <w:spacing w:val="-25"/>
        </w:rPr>
        <w:t> </w:t>
      </w:r>
      <w:r>
        <w:rPr>
          <w:rFonts w:ascii="宋体" w:hAnsi="宋体" w:cs="宋体" w:eastAsia="宋体" w:hint="default"/>
          <w:spacing w:val="-25"/>
        </w:rPr>
      </w:r>
      <w:r>
        <w:rPr>
          <w:rFonts w:ascii="宋体" w:hAnsi="宋体" w:cs="宋体" w:eastAsia="宋体" w:hint="default"/>
        </w:rPr>
        <w:t>1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</w:t>
      </w:r>
      <w:r>
        <w:rPr/>
        <w:t>二次会议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2"/>
        </w:rPr>
        <w:t>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十</w:t>
      </w:r>
      <w:r>
        <w:rPr>
          <w:spacing w:val="-2"/>
        </w:rPr>
        <w:t>二次会议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</w:t>
      </w:r>
    </w:p>
    <w:p>
      <w:pPr>
        <w:pStyle w:val="BodyText"/>
        <w:spacing w:line="240" w:lineRule="auto" w:before="45"/>
        <w:ind w:left="147" w:right="124"/>
        <w:jc w:val="left"/>
        <w:rPr>
          <w:rFonts w:ascii="宋体" w:hAnsi="宋体" w:cs="宋体" w:eastAsia="宋体" w:hint="default"/>
        </w:rPr>
      </w:pPr>
      <w:r>
        <w:rPr/>
        <w:t>审议并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总</w:t>
      </w:r>
      <w:r>
        <w:rPr>
          <w:rFonts w:ascii="宋体" w:hAnsi="宋体" w:cs="宋体" w:eastAsia="宋体" w:hint="default"/>
          <w:i/>
          <w:spacing w:val="-5"/>
          <w:w w:val="102"/>
        </w:rPr>
        <w:t>经</w:t>
      </w:r>
      <w:r>
        <w:rPr>
          <w:w w:val="102"/>
        </w:rPr>
        <w:t>理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10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w w:val="102"/>
        </w:rPr>
        <w:t>及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年度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i/>
          <w:spacing w:val="4"/>
          <w:w w:val="102"/>
        </w:rPr>
        <w:t>摘</w:t>
      </w:r>
      <w:r>
        <w:rPr>
          <w:rFonts w:ascii="宋体" w:hAnsi="宋体" w:cs="宋体" w:eastAsia="宋体" w:hint="default"/>
          <w:i/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</w:t>
      </w:r>
      <w:r>
        <w:rPr>
          <w:rFonts w:ascii="宋体" w:hAnsi="宋体" w:cs="宋体" w:eastAsia="宋体" w:hint="default"/>
          <w:i/>
          <w:spacing w:val="-5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5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spacing w:val="-5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6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年度</w:t>
      </w:r>
      <w:r>
        <w:rPr>
          <w:rFonts w:ascii="宋体" w:hAnsi="宋体" w:cs="宋体" w:eastAsia="宋体" w:hint="default"/>
          <w:spacing w:val="-5"/>
          <w:w w:val="102"/>
        </w:rPr>
        <w:t>使</w:t>
      </w:r>
      <w:r>
        <w:rPr>
          <w:rFonts w:ascii="宋体" w:hAnsi="宋体" w:cs="宋体" w:eastAsia="宋体" w:hint="default"/>
          <w:w w:val="102"/>
        </w:rPr>
        <w:t>用</w:t>
      </w:r>
      <w:r>
        <w:rPr>
          <w:rFonts w:ascii="宋体" w:hAnsi="宋体" w:cs="宋体" w:eastAsia="宋体" w:hint="default"/>
          <w:i/>
          <w:spacing w:val="4"/>
          <w:w w:val="102"/>
        </w:rPr>
        <w:t>情</w:t>
      </w:r>
      <w:r>
        <w:rPr>
          <w:rFonts w:ascii="宋体" w:hAnsi="宋体" w:cs="宋体" w:eastAsia="宋体" w:hint="default"/>
          <w:i/>
          <w:spacing w:val="-5"/>
          <w:w w:val="102"/>
        </w:rPr>
        <w:t>况</w:t>
      </w:r>
      <w:r>
        <w:rPr>
          <w:w w:val="102"/>
        </w:rPr>
        <w:t>的</w:t>
      </w:r>
      <w:r>
        <w:rPr>
          <w:rFonts w:ascii="宋体" w:hAnsi="宋体" w:cs="宋体" w:eastAsia="宋体" w:hint="default"/>
          <w:w w:val="102"/>
        </w:rPr>
        <w:t>专</w:t>
      </w:r>
      <w:r>
        <w:rPr>
          <w:rFonts w:ascii="宋体" w:hAnsi="宋体" w:cs="宋体" w:eastAsia="宋体" w:hint="default"/>
          <w:i/>
          <w:spacing w:val="-5"/>
          <w:w w:val="102"/>
        </w:rPr>
        <w:t>项</w:t>
      </w:r>
      <w:r>
        <w:rPr>
          <w:rFonts w:ascii="宋体" w:hAnsi="宋体" w:cs="宋体" w:eastAsia="宋体" w:hint="default"/>
          <w:w w:val="102"/>
        </w:rPr>
        <w:t>说</w:t>
      </w:r>
      <w:r>
        <w:rPr>
          <w:rFonts w:ascii="宋体" w:hAnsi="宋体" w:cs="宋体" w:eastAsia="宋体" w:hint="default"/>
          <w:i/>
          <w:spacing w:val="-5"/>
          <w:w w:val="102"/>
        </w:rPr>
        <w:t>明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7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将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闲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spacing w:val="-5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暂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w w:val="102"/>
        </w:rPr>
        <w:t>补</w:t>
      </w:r>
      <w:r>
        <w:rPr>
          <w:rFonts w:ascii="宋体" w:hAnsi="宋体" w:cs="宋体" w:eastAsia="宋体" w:hint="default"/>
          <w:spacing w:val="-5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i/>
          <w:w w:val="102"/>
        </w:rPr>
        <w:t>动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8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用</w:t>
      </w:r>
      <w:r>
        <w:rPr>
          <w:w w:val="102"/>
        </w:rPr>
        <w:t>自</w:t>
      </w:r>
      <w:r>
        <w:rPr>
          <w:spacing w:val="-5"/>
          <w:w w:val="102"/>
        </w:rPr>
        <w:t>有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i/>
          <w:spacing w:val="-5"/>
          <w:w w:val="102"/>
        </w:rPr>
        <w:t>投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扩</w:t>
      </w:r>
      <w:r>
        <w:rPr>
          <w:rFonts w:ascii="宋体" w:hAnsi="宋体" w:cs="宋体" w:eastAsia="宋体" w:hint="default"/>
          <w:w w:val="102"/>
        </w:rPr>
        <w:t>产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2"/>
          <w:w w:val="102"/>
        </w:rPr>
        <w:t>9</w:t>
      </w:r>
      <w:r>
        <w:rPr>
          <w:rFonts w:ascii="宋体" w:hAnsi="宋体" w:cs="宋体" w:eastAsia="宋体" w:hint="default"/>
          <w:w w:val="102"/>
        </w:rPr>
        <w:t>S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w w:val="102"/>
        </w:rPr>
        <w:t>型</w:t>
      </w:r>
      <w:r>
        <w:rPr>
          <w:rFonts w:ascii="宋体" w:hAnsi="宋体" w:cs="宋体" w:eastAsia="宋体" w:hint="default"/>
          <w:spacing w:val="-5"/>
          <w:w w:val="102"/>
        </w:rPr>
        <w:t>产</w:t>
      </w:r>
      <w:r>
        <w:rPr>
          <w:rFonts w:ascii="宋体" w:hAnsi="宋体" w:cs="宋体" w:eastAsia="宋体" w:hint="default"/>
          <w:w w:val="102"/>
        </w:rPr>
        <w:t>品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4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9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聘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spacing w:val="-5"/>
          <w:w w:val="102"/>
        </w:rPr>
        <w:t>计</w:t>
      </w:r>
      <w:r>
        <w:rPr>
          <w:rFonts w:ascii="宋体" w:hAnsi="宋体" w:cs="宋体" w:eastAsia="宋体" w:hint="default"/>
          <w:i/>
          <w:w w:val="102"/>
        </w:rPr>
        <w:t>师</w:t>
      </w:r>
      <w:r>
        <w:rPr>
          <w:w w:val="102"/>
        </w:rPr>
        <w:t>事</w:t>
      </w:r>
      <w:r>
        <w:rPr>
          <w:rFonts w:ascii="宋体" w:hAnsi="宋体" w:cs="宋体" w:eastAsia="宋体" w:hint="default"/>
          <w:i/>
          <w:spacing w:val="-5"/>
          <w:w w:val="102"/>
        </w:rPr>
        <w:t>务</w:t>
      </w:r>
      <w:r>
        <w:rPr>
          <w:w w:val="102"/>
        </w:rPr>
        <w:t>所及</w:t>
      </w:r>
      <w:r>
        <w:rPr>
          <w:spacing w:val="-5"/>
          <w:w w:val="102"/>
        </w:rPr>
        <w:t>其</w:t>
      </w:r>
      <w:r>
        <w:rPr>
          <w:w w:val="102"/>
        </w:rPr>
        <w:t>报</w:t>
      </w:r>
      <w:r>
        <w:rPr>
          <w:rFonts w:ascii="宋体" w:hAnsi="宋体" w:cs="宋体" w:eastAsia="宋体" w:hint="default"/>
          <w:w w:val="102"/>
        </w:rPr>
        <w:t>酬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增补</w:t>
      </w:r>
      <w:r>
        <w:rPr>
          <w:rFonts w:ascii="宋体" w:hAnsi="宋体" w:cs="宋体" w:eastAsia="宋体" w:hint="default"/>
          <w:spacing w:val="-5"/>
          <w:w w:val="102"/>
        </w:rPr>
        <w:t>独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1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聘</w:t>
      </w:r>
      <w:r>
        <w:rPr>
          <w:w w:val="102"/>
        </w:rPr>
        <w:t>任</w:t>
      </w:r>
      <w:r>
        <w:rPr>
          <w:spacing w:val="-5"/>
          <w:w w:val="102"/>
        </w:rPr>
        <w:t>公</w:t>
      </w:r>
      <w:r>
        <w:rPr>
          <w:w w:val="102"/>
        </w:rPr>
        <w:t>司董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秘</w:t>
      </w:r>
      <w:r>
        <w:rPr>
          <w:rFonts w:ascii="宋体" w:hAnsi="宋体" w:cs="宋体" w:eastAsia="宋体" w:hint="default"/>
          <w:i/>
          <w:spacing w:val="-5"/>
          <w:w w:val="102"/>
        </w:rPr>
        <w:t>书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340" w:lineRule="auto" w:before="155"/>
        <w:ind w:left="147" w:right="126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212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受</w:t>
      </w:r>
      <w:r>
        <w:rPr>
          <w:rFonts w:ascii="宋体" w:hAnsi="宋体" w:cs="宋体" w:eastAsia="宋体" w:hint="default"/>
          <w:w w:val="102"/>
          <w:sz w:val="23"/>
          <w:szCs w:val="23"/>
        </w:rPr>
        <w:t>让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李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文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东先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生</w:t>
      </w:r>
      <w:r>
        <w:rPr>
          <w:rFonts w:ascii="宋体" w:hAnsi="宋体" w:cs="宋体" w:eastAsia="宋体" w:hint="default"/>
          <w:w w:val="102"/>
          <w:sz w:val="23"/>
          <w:szCs w:val="23"/>
        </w:rPr>
        <w:t>持</w:t>
      </w:r>
      <w:r>
        <w:rPr>
          <w:rFonts w:ascii="宋体" w:hAnsi="宋体" w:cs="宋体" w:eastAsia="宋体" w:hint="default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北京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晶</w:t>
      </w:r>
      <w:r>
        <w:rPr>
          <w:rFonts w:ascii="宋体" w:hAnsi="宋体" w:cs="宋体" w:eastAsia="宋体" w:hint="default"/>
          <w:w w:val="102"/>
          <w:sz w:val="23"/>
          <w:szCs w:val="23"/>
        </w:rPr>
        <w:t>源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裕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丰</w:t>
      </w:r>
      <w:r>
        <w:rPr>
          <w:rFonts w:ascii="宋体" w:hAnsi="宋体" w:cs="宋体" w:eastAsia="宋体" w:hint="default"/>
          <w:w w:val="102"/>
          <w:sz w:val="23"/>
          <w:szCs w:val="23"/>
        </w:rPr>
        <w:t>光</w:t>
      </w:r>
      <w:r>
        <w:rPr>
          <w:rFonts w:ascii="宋体" w:hAnsi="宋体" w:cs="宋体" w:eastAsia="宋体" w:hint="default"/>
          <w:w w:val="102"/>
          <w:sz w:val="23"/>
          <w:szCs w:val="23"/>
        </w:rPr>
        <w:t>学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电</w:t>
      </w:r>
      <w:r>
        <w:rPr>
          <w:rFonts w:ascii="宋体" w:hAnsi="宋体" w:cs="宋体" w:eastAsia="宋体" w:hint="default"/>
          <w:w w:val="102"/>
          <w:sz w:val="23"/>
          <w:szCs w:val="23"/>
        </w:rPr>
        <w:t>子</w:t>
      </w:r>
      <w:r>
        <w:rPr>
          <w:rFonts w:ascii="宋体" w:hAnsi="宋体" w:cs="宋体" w:eastAsia="宋体" w:hint="default"/>
          <w:w w:val="102"/>
          <w:sz w:val="23"/>
          <w:szCs w:val="23"/>
        </w:rPr>
        <w:t>器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件</w:t>
      </w:r>
      <w:r>
        <w:rPr>
          <w:rFonts w:ascii="宋体" w:hAnsi="宋体" w:cs="宋体" w:eastAsia="宋体" w:hint="default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司</w:t>
      </w:r>
      <w:r>
        <w:rPr>
          <w:rFonts w:ascii="宋体" w:hAnsi="宋体" w:cs="宋体" w:eastAsia="宋体" w:hint="default"/>
          <w:spacing w:val="-58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2"/>
          <w:sz w:val="23"/>
          <w:szCs w:val="23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2"/>
          <w:sz w:val="23"/>
          <w:szCs w:val="23"/>
        </w:rPr>
        <w:t>0</w:t>
      </w:r>
      <w:r>
        <w:rPr>
          <w:rFonts w:ascii="Times New Roman" w:hAnsi="Times New Roman" w:cs="Times New Roman" w:eastAsia="Times New Roman" w:hint="default"/>
          <w:w w:val="102"/>
          <w:sz w:val="23"/>
          <w:szCs w:val="23"/>
        </w:rPr>
        <w:t>%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w w:val="102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的议 </w:t>
      </w:r>
      <w:r>
        <w:rPr>
          <w:rFonts w:ascii="宋体" w:hAnsi="宋体" w:cs="宋体" w:eastAsia="宋体" w:hint="default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240" w:lineRule="auto" w:before="58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3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rFonts w:ascii="宋体" w:hAnsi="宋体" w:cs="宋体" w:eastAsia="宋体" w:hint="default"/>
          <w:w w:val="102"/>
        </w:rPr>
        <w:t>章</w:t>
      </w:r>
      <w:r>
        <w:rPr>
          <w:rFonts w:ascii="宋体" w:hAnsi="宋体" w:cs="宋体" w:eastAsia="宋体" w:hint="default"/>
          <w:spacing w:val="-5"/>
          <w:w w:val="102"/>
        </w:rPr>
        <w:t>程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4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spacing w:val="-5"/>
          <w:w w:val="102"/>
        </w:rPr>
        <w:t>公</w:t>
      </w:r>
      <w:r>
        <w:rPr>
          <w:w w:val="102"/>
        </w:rPr>
        <w:t>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20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</w:t>
      </w:r>
      <w:r>
        <w:rPr>
          <w:spacing w:val="-5"/>
          <w:w w:val="102"/>
        </w:rPr>
        <w:t>的</w:t>
      </w:r>
      <w:r>
        <w:rPr>
          <w:spacing w:val="4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4 </w:t>
      </w:r>
      <w:r>
        <w:rPr/>
        <w:t>月</w:t>
      </w:r>
      <w:r>
        <w:rPr>
          <w:rFonts w:ascii="宋体" w:hAnsi="宋体" w:cs="宋体" w:eastAsia="宋体" w:hint="default"/>
        </w:rPr>
        <w:t>6 </w:t>
      </w:r>
      <w:r>
        <w:rPr>
          <w:rFonts w:ascii="宋体" w:hAnsi="宋体" w:cs="宋体" w:eastAsia="宋体" w:hint="default"/>
          <w:spacing w:val="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 w:before="155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2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十三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十三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20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  <w:r>
        <w:rPr>
          <w:spacing w:val="-5"/>
          <w:w w:val="102"/>
        </w:rPr>
        <w:t> 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631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1</w:t>
      </w:r>
      <w:r>
        <w:rPr>
          <w:rFonts w:ascii="宋体" w:hAnsi="宋体" w:cs="宋体" w:eastAsia="宋体" w:hint="default"/>
          <w:spacing w:val="-116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晶</w:t>
      </w:r>
      <w:r>
        <w:rPr>
          <w:rFonts w:ascii="宋体" w:hAnsi="宋体" w:cs="宋体" w:eastAsia="宋体" w:hint="default"/>
          <w:w w:val="102"/>
          <w:sz w:val="23"/>
          <w:szCs w:val="23"/>
        </w:rPr>
        <w:t>源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裕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丰</w:t>
      </w:r>
      <w:r>
        <w:rPr>
          <w:rFonts w:ascii="宋体" w:hAnsi="宋体" w:cs="宋体" w:eastAsia="宋体" w:hint="default"/>
          <w:w w:val="10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份</w:t>
      </w:r>
      <w:r>
        <w:rPr>
          <w:rFonts w:ascii="宋体" w:hAnsi="宋体" w:cs="宋体" w:eastAsia="宋体" w:hint="default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63"/>
          <w:sz w:val="23"/>
          <w:szCs w:val="23"/>
        </w:rPr>
        <w:t> </w:t>
      </w:r>
      <w:r>
        <w:rPr>
          <w:rFonts w:ascii="宋体" w:hAnsi="宋体" w:cs="宋体" w:eastAsia="宋体" w:hint="default"/>
          <w:spacing w:val="2"/>
          <w:w w:val="10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00</w:t>
      </w:r>
      <w:r>
        <w:rPr>
          <w:rFonts w:ascii="宋体" w:hAnsi="宋体" w:cs="宋体" w:eastAsia="宋体" w:hint="default"/>
          <w:w w:val="102"/>
          <w:sz w:val="23"/>
          <w:szCs w:val="23"/>
        </w:rPr>
        <w:t>7</w:t>
      </w:r>
      <w:r>
        <w:rPr>
          <w:rFonts w:ascii="宋体" w:hAnsi="宋体" w:cs="宋体" w:eastAsia="宋体" w:hint="default"/>
          <w:spacing w:val="-55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年第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一</w:t>
      </w:r>
      <w:r>
        <w:rPr>
          <w:rFonts w:ascii="宋体" w:hAnsi="宋体" w:cs="宋体" w:eastAsia="宋体" w:hint="default"/>
          <w:w w:val="102"/>
          <w:sz w:val="23"/>
          <w:szCs w:val="23"/>
        </w:rPr>
        <w:t>季</w:t>
      </w:r>
      <w:r>
        <w:rPr>
          <w:rFonts w:ascii="宋体" w:hAnsi="宋体" w:cs="宋体" w:eastAsia="宋体" w:hint="default"/>
          <w:w w:val="102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w w:val="102"/>
          <w:sz w:val="23"/>
          <w:szCs w:val="23"/>
        </w:rPr>
        <w:t>告</w:t>
      </w:r>
      <w:r>
        <w:rPr>
          <w:rFonts w:ascii="宋体" w:hAnsi="宋体" w:cs="宋体" w:eastAsia="宋体" w:hint="default"/>
          <w:spacing w:val="-120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；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before="160"/>
        <w:ind w:left="612" w:right="124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3"/>
          <w:w w:val="10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116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公</w:t>
      </w:r>
      <w:r>
        <w:rPr>
          <w:rFonts w:ascii="宋体" w:hAnsi="宋体" w:cs="宋体" w:eastAsia="宋体" w:hint="default"/>
          <w:w w:val="102"/>
          <w:sz w:val="23"/>
          <w:szCs w:val="23"/>
        </w:rPr>
        <w:t>司会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w w:val="102"/>
          <w:sz w:val="23"/>
          <w:szCs w:val="23"/>
        </w:rPr>
        <w:t>政</w:t>
      </w:r>
      <w:r>
        <w:rPr>
          <w:rFonts w:ascii="宋体" w:hAnsi="宋体" w:cs="宋体" w:eastAsia="宋体" w:hint="default"/>
          <w:w w:val="102"/>
          <w:sz w:val="23"/>
          <w:szCs w:val="23"/>
        </w:rPr>
        <w:t>策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估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计变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更</w:t>
      </w:r>
      <w:r>
        <w:rPr>
          <w:rFonts w:ascii="宋体" w:hAnsi="宋体" w:cs="宋体" w:eastAsia="宋体" w:hint="default"/>
          <w:w w:val="102"/>
          <w:sz w:val="23"/>
          <w:szCs w:val="23"/>
        </w:rPr>
        <w:t>的议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w w:val="102"/>
          <w:sz w:val="23"/>
          <w:szCs w:val="23"/>
        </w:rPr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4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23 </w:t>
      </w:r>
      <w:r>
        <w:rPr>
          <w:rFonts w:ascii="宋体" w:hAnsi="宋体" w:cs="宋体" w:eastAsia="宋体" w:hint="default"/>
          <w:spacing w:val="8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 w:before="155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3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</w:t>
      </w:r>
      <w:r>
        <w:rPr/>
        <w:t>四次会议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十</w:t>
      </w:r>
      <w:r>
        <w:rPr>
          <w:spacing w:val="-4"/>
        </w:rPr>
        <w:t>四次会议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5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11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8"/>
          <w:w w:val="102"/>
        </w:rPr>
        <w:t>过</w:t>
      </w:r>
      <w:r>
        <w:rPr>
          <w:spacing w:val="-8"/>
          <w:w w:val="102"/>
        </w:rPr>
        <w:t>了</w:t>
      </w:r>
      <w:r>
        <w:rPr>
          <w:rFonts w:ascii="宋体" w:hAnsi="宋体" w:cs="宋体" w:eastAsia="宋体" w:hint="default"/>
          <w:spacing w:val="-8"/>
          <w:w w:val="102"/>
        </w:rPr>
        <w:t>《</w:t>
      </w:r>
      <w:r>
        <w:rPr>
          <w:rFonts w:ascii="宋体" w:hAnsi="宋体" w:cs="宋体" w:eastAsia="宋体" w:hint="default"/>
          <w:i/>
          <w:spacing w:val="-8"/>
          <w:w w:val="102"/>
        </w:rPr>
        <w:t>关</w:t>
      </w:r>
      <w:r>
        <w:rPr>
          <w:rFonts w:ascii="宋体" w:hAnsi="宋体" w:cs="宋体" w:eastAsia="宋体" w:hint="default"/>
          <w:spacing w:val="-8"/>
          <w:w w:val="102"/>
        </w:rPr>
        <w:t>于</w:t>
      </w:r>
      <w:r>
        <w:rPr>
          <w:rFonts w:ascii="宋体" w:hAnsi="宋体" w:cs="宋体" w:eastAsia="宋体" w:hint="default"/>
          <w:spacing w:val="-8"/>
          <w:w w:val="102"/>
        </w:rPr>
        <w:t>募</w:t>
      </w:r>
      <w:r>
        <w:rPr>
          <w:rFonts w:ascii="宋体" w:hAnsi="宋体" w:cs="宋体" w:eastAsia="宋体" w:hint="default"/>
          <w:spacing w:val="-8"/>
          <w:w w:val="102"/>
        </w:rPr>
        <w:t>集</w:t>
      </w:r>
      <w:r>
        <w:rPr>
          <w:spacing w:val="-8"/>
          <w:w w:val="102"/>
        </w:rPr>
        <w:t>资</w:t>
      </w:r>
      <w:r>
        <w:rPr>
          <w:rFonts w:ascii="宋体" w:hAnsi="宋体" w:cs="宋体" w:eastAsia="宋体" w:hint="default"/>
          <w:spacing w:val="-8"/>
          <w:w w:val="102"/>
        </w:rPr>
        <w:t>金</w:t>
      </w:r>
      <w:r>
        <w:rPr>
          <w:rFonts w:ascii="宋体" w:hAnsi="宋体" w:cs="宋体" w:eastAsia="宋体" w:hint="default"/>
          <w:spacing w:val="-8"/>
          <w:w w:val="102"/>
        </w:rPr>
        <w:t>专</w:t>
      </w:r>
      <w:r>
        <w:rPr>
          <w:rFonts w:ascii="宋体" w:hAnsi="宋体" w:cs="宋体" w:eastAsia="宋体" w:hint="default"/>
          <w:spacing w:val="-8"/>
          <w:w w:val="102"/>
        </w:rPr>
        <w:t>用</w:t>
      </w:r>
      <w:r>
        <w:rPr>
          <w:rFonts w:ascii="宋体" w:hAnsi="宋体" w:cs="宋体" w:eastAsia="宋体" w:hint="default"/>
          <w:spacing w:val="-8"/>
          <w:w w:val="102"/>
        </w:rPr>
        <w:t>账户</w:t>
      </w:r>
      <w:r>
        <w:rPr>
          <w:rFonts w:ascii="宋体" w:hAnsi="宋体" w:cs="宋体" w:eastAsia="宋体" w:hint="default"/>
          <w:i/>
          <w:spacing w:val="-8"/>
          <w:w w:val="102"/>
        </w:rPr>
        <w:t>变</w:t>
      </w:r>
      <w:r>
        <w:rPr>
          <w:rFonts w:ascii="宋体" w:hAnsi="宋体" w:cs="宋体" w:eastAsia="宋体" w:hint="default"/>
          <w:spacing w:val="-8"/>
          <w:w w:val="102"/>
        </w:rPr>
        <w:t>更</w:t>
      </w:r>
      <w:r>
        <w:rPr>
          <w:spacing w:val="-8"/>
          <w:w w:val="102"/>
        </w:rPr>
        <w:t>的议</w:t>
      </w:r>
      <w:r>
        <w:rPr>
          <w:rFonts w:ascii="宋体" w:hAnsi="宋体" w:cs="宋体" w:eastAsia="宋体" w:hint="default"/>
          <w:spacing w:val="-8"/>
          <w:w w:val="102"/>
        </w:rPr>
        <w:t>案</w:t>
      </w:r>
      <w:r>
        <w:rPr>
          <w:rFonts w:ascii="宋体" w:hAnsi="宋体" w:cs="宋体" w:eastAsia="宋体" w:hint="default"/>
          <w:spacing w:val="-8"/>
          <w:w w:val="102"/>
        </w:rPr>
        <w:t>》</w:t>
      </w:r>
      <w:r>
        <w:rPr>
          <w:spacing w:val="-8"/>
          <w:w w:val="102"/>
        </w:rPr>
        <w:t>。</w:t>
      </w:r>
      <w:r>
        <w:rPr>
          <w:rFonts w:ascii="宋体" w:hAnsi="宋体" w:cs="宋体" w:eastAsia="宋体" w:hint="default"/>
          <w:spacing w:val="-8"/>
          <w:w w:val="102"/>
        </w:rPr>
        <w:t> </w:t>
      </w:r>
      <w:r>
        <w:rPr>
          <w:rFonts w:ascii="宋体" w:hAnsi="宋体" w:cs="宋体" w:eastAsia="宋体" w:hint="default"/>
          <w:spacing w:val="-8"/>
        </w:rPr>
      </w:r>
    </w:p>
    <w:p>
      <w:pPr>
        <w:pStyle w:val="BodyText"/>
        <w:spacing w:line="240" w:lineRule="auto" w:before="4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5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12 </w:t>
      </w:r>
      <w:r>
        <w:rPr>
          <w:rFonts w:ascii="宋体" w:hAnsi="宋体" w:cs="宋体" w:eastAsia="宋体" w:hint="default"/>
          <w:spacing w:val="8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4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十五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十五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6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25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决</w:t>
      </w:r>
      <w:r>
        <w:rPr/>
        <w:t>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  <w:i/>
        </w:rPr>
        <w:t>方式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“</w:t>
      </w:r>
      <w:r>
        <w:rPr>
          <w:rFonts w:ascii="宋体" w:hAnsi="宋体" w:cs="宋体" w:eastAsia="宋体" w:hint="default"/>
          <w:w w:val="102"/>
        </w:rPr>
        <w:t>加</w:t>
      </w:r>
      <w:r>
        <w:rPr>
          <w:rFonts w:ascii="宋体" w:hAnsi="宋体" w:cs="宋体" w:eastAsia="宋体" w:hint="default"/>
          <w:w w:val="102"/>
        </w:rPr>
        <w:t>强</w:t>
      </w:r>
      <w:r>
        <w:rPr>
          <w:rFonts w:ascii="宋体" w:hAnsi="宋体" w:cs="宋体" w:eastAsia="宋体" w:hint="default"/>
          <w:spacing w:val="-5"/>
          <w:w w:val="102"/>
        </w:rPr>
        <w:t>上</w:t>
      </w:r>
      <w:r>
        <w:rPr>
          <w:rFonts w:ascii="宋体" w:hAnsi="宋体" w:cs="宋体" w:eastAsia="宋体" w:hint="default"/>
          <w:w w:val="102"/>
        </w:rPr>
        <w:t>市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治</w:t>
      </w:r>
      <w:r>
        <w:rPr>
          <w:w w:val="102"/>
        </w:rPr>
        <w:t>理</w:t>
      </w:r>
      <w:r>
        <w:rPr>
          <w:rFonts w:ascii="宋体" w:hAnsi="宋体" w:cs="宋体" w:eastAsia="宋体" w:hint="default"/>
          <w:spacing w:val="-5"/>
          <w:w w:val="102"/>
        </w:rPr>
        <w:t>专</w:t>
      </w:r>
      <w:r>
        <w:rPr>
          <w:rFonts w:ascii="宋体" w:hAnsi="宋体" w:cs="宋体" w:eastAsia="宋体" w:hint="default"/>
          <w:i/>
          <w:w w:val="102"/>
        </w:rPr>
        <w:t>项</w:t>
      </w:r>
      <w:r>
        <w:rPr>
          <w:rFonts w:ascii="宋体" w:hAnsi="宋体" w:cs="宋体" w:eastAsia="宋体" w:hint="default"/>
          <w:w w:val="102"/>
        </w:rPr>
        <w:t>活</w:t>
      </w:r>
      <w:r>
        <w:rPr>
          <w:rFonts w:ascii="宋体" w:hAnsi="宋体" w:cs="宋体" w:eastAsia="宋体" w:hint="default"/>
          <w:i/>
          <w:spacing w:val="-5"/>
          <w:w w:val="102"/>
        </w:rPr>
        <w:t>动</w:t>
      </w:r>
      <w:r>
        <w:rPr>
          <w:rFonts w:ascii="宋体" w:hAnsi="宋体" w:cs="宋体" w:eastAsia="宋体" w:hint="default"/>
          <w:spacing w:val="-5"/>
          <w:w w:val="102"/>
        </w:rPr>
        <w:t>”</w:t>
      </w:r>
      <w:r>
        <w:rPr>
          <w:w w:val="102"/>
        </w:rPr>
        <w:t>自</w:t>
      </w:r>
      <w:r>
        <w:rPr>
          <w:rFonts w:ascii="宋体" w:hAnsi="宋体" w:cs="宋体" w:eastAsia="宋体" w:hint="default"/>
          <w:i/>
          <w:w w:val="102"/>
        </w:rPr>
        <w:t>查</w:t>
      </w:r>
      <w:r>
        <w:rPr>
          <w:spacing w:val="-5"/>
          <w:w w:val="102"/>
        </w:rPr>
        <w:t>报</w:t>
      </w:r>
      <w:r>
        <w:rPr>
          <w:w w:val="102"/>
        </w:rPr>
        <w:t>告及</w:t>
      </w:r>
      <w:r>
        <w:rPr>
          <w:spacing w:val="-5"/>
          <w:w w:val="102"/>
        </w:rPr>
        <w:t>整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划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i/>
          <w:w w:val="102"/>
        </w:rPr>
        <w:t>经</w:t>
      </w:r>
      <w:r>
        <w:rPr>
          <w:spacing w:val="-5"/>
          <w:w w:val="102"/>
        </w:rPr>
        <w:t>理</w:t>
      </w:r>
      <w:r>
        <w:rPr>
          <w:rFonts w:ascii="宋体" w:hAnsi="宋体" w:cs="宋体" w:eastAsia="宋体" w:hint="default"/>
          <w:i/>
          <w:w w:val="102"/>
        </w:rPr>
        <w:t>工作</w:t>
      </w:r>
      <w:r>
        <w:rPr>
          <w:rFonts w:ascii="宋体" w:hAnsi="宋体" w:cs="宋体" w:eastAsia="宋体" w:hint="default"/>
          <w:spacing w:val="-5"/>
          <w:w w:val="102"/>
        </w:rPr>
        <w:t>细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spacing w:val="2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信</w:t>
      </w:r>
      <w:r>
        <w:rPr>
          <w:rFonts w:ascii="宋体" w:hAnsi="宋体" w:cs="宋体" w:eastAsia="宋体" w:hint="default"/>
          <w:spacing w:val="-5"/>
          <w:w w:val="102"/>
        </w:rPr>
        <w:t>息</w:t>
      </w:r>
      <w:r>
        <w:rPr>
          <w:rFonts w:ascii="宋体" w:hAnsi="宋体" w:cs="宋体" w:eastAsia="宋体" w:hint="default"/>
          <w:w w:val="102"/>
        </w:rPr>
        <w:t>披露</w:t>
      </w:r>
      <w:r>
        <w:rPr>
          <w:spacing w:val="-5"/>
          <w:w w:val="102"/>
        </w:rPr>
        <w:t>管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制</w:t>
      </w:r>
      <w:r>
        <w:rPr>
          <w:spacing w:val="-5"/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8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4</w:t>
      </w:r>
      <w:r>
        <w:rPr>
          <w:rFonts w:ascii="宋体" w:hAnsi="宋体" w:cs="宋体" w:eastAsia="宋体" w:hint="default"/>
          <w:spacing w:val="-7"/>
          <w:w w:val="102"/>
        </w:rPr>
        <w:t>）《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修订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&lt;</w:t>
      </w:r>
      <w:r>
        <w:rPr>
          <w:rFonts w:ascii="宋体" w:hAnsi="宋体" w:cs="宋体" w:eastAsia="宋体" w:hint="default"/>
          <w:i/>
          <w:spacing w:val="-7"/>
          <w:w w:val="102"/>
        </w:rPr>
        <w:t>财务</w:t>
      </w:r>
      <w:r>
        <w:rPr>
          <w:spacing w:val="-7"/>
          <w:w w:val="102"/>
        </w:rPr>
        <w:t>管理</w:t>
      </w:r>
      <w:r>
        <w:rPr>
          <w:rFonts w:ascii="宋体" w:hAnsi="宋体" w:cs="宋体" w:eastAsia="宋体" w:hint="default"/>
          <w:spacing w:val="-7"/>
          <w:w w:val="102"/>
        </w:rPr>
        <w:t>制</w:t>
      </w:r>
      <w:r>
        <w:rPr>
          <w:spacing w:val="-7"/>
          <w:w w:val="102"/>
        </w:rPr>
        <w:t>度</w:t>
      </w:r>
      <w:r>
        <w:rPr>
          <w:rFonts w:ascii="宋体" w:hAnsi="宋体" w:cs="宋体" w:eastAsia="宋体" w:hint="default"/>
          <w:spacing w:val="-7"/>
          <w:w w:val="102"/>
        </w:rPr>
        <w:t>&gt;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112"/>
          <w:w w:val="102"/>
        </w:rPr>
        <w:t> </w:t>
      </w:r>
      <w:r>
        <w:rPr>
          <w:rFonts w:ascii="宋体" w:hAnsi="宋体" w:cs="宋体" w:eastAsia="宋体" w:hint="default"/>
          <w:spacing w:val="-112"/>
          <w:w w:val="102"/>
        </w:rPr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6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26 </w:t>
      </w:r>
      <w:r>
        <w:rPr>
          <w:rFonts w:ascii="宋体" w:hAnsi="宋体" w:cs="宋体" w:eastAsia="宋体" w:hint="default"/>
          <w:spacing w:val="13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 w:before="30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5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十六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十六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7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6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讯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方式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i/>
          <w:spacing w:val="-6"/>
          <w:w w:val="102"/>
        </w:rPr>
        <w:t>关</w:t>
      </w:r>
      <w:r>
        <w:rPr>
          <w:rFonts w:ascii="宋体" w:hAnsi="宋体" w:cs="宋体" w:eastAsia="宋体" w:hint="default"/>
          <w:spacing w:val="-6"/>
          <w:w w:val="102"/>
        </w:rPr>
        <w:t>于</w:t>
      </w:r>
      <w:r>
        <w:rPr>
          <w:rFonts w:ascii="宋体" w:hAnsi="宋体" w:cs="宋体" w:eastAsia="宋体" w:hint="default"/>
          <w:spacing w:val="-6"/>
          <w:w w:val="102"/>
        </w:rPr>
        <w:t>向</w:t>
      </w:r>
      <w:r>
        <w:rPr>
          <w:rFonts w:ascii="宋体" w:hAnsi="宋体" w:cs="宋体" w:eastAsia="宋体" w:hint="default"/>
          <w:i/>
          <w:spacing w:val="-6"/>
          <w:w w:val="102"/>
        </w:rPr>
        <w:t>中</w:t>
      </w:r>
      <w:r>
        <w:rPr>
          <w:rFonts w:ascii="宋体" w:hAnsi="宋体" w:cs="宋体" w:eastAsia="宋体" w:hint="default"/>
          <w:spacing w:val="-6"/>
          <w:w w:val="102"/>
        </w:rPr>
        <w:t>国</w:t>
      </w:r>
      <w:r>
        <w:rPr>
          <w:rFonts w:ascii="宋体" w:hAnsi="宋体" w:cs="宋体" w:eastAsia="宋体" w:hint="default"/>
          <w:spacing w:val="-6"/>
          <w:w w:val="102"/>
        </w:rPr>
        <w:t>进</w:t>
      </w:r>
      <w:r>
        <w:rPr>
          <w:spacing w:val="-6"/>
          <w:w w:val="102"/>
        </w:rPr>
        <w:t>出</w:t>
      </w:r>
      <w:r>
        <w:rPr>
          <w:rFonts w:ascii="宋体" w:hAnsi="宋体" w:cs="宋体" w:eastAsia="宋体" w:hint="default"/>
          <w:spacing w:val="-6"/>
          <w:w w:val="102"/>
        </w:rPr>
        <w:t>口</w:t>
      </w:r>
      <w:r>
        <w:rPr>
          <w:rFonts w:ascii="宋体" w:hAnsi="宋体" w:cs="宋体" w:eastAsia="宋体" w:hint="default"/>
          <w:spacing w:val="-6"/>
          <w:w w:val="102"/>
        </w:rPr>
        <w:t>银</w:t>
      </w:r>
      <w:r>
        <w:rPr>
          <w:rFonts w:ascii="宋体" w:hAnsi="宋体" w:cs="宋体" w:eastAsia="宋体" w:hint="default"/>
          <w:spacing w:val="-6"/>
          <w:w w:val="102"/>
        </w:rPr>
        <w:t>行</w:t>
      </w:r>
      <w:r>
        <w:rPr>
          <w:rFonts w:ascii="宋体" w:hAnsi="宋体" w:cs="宋体" w:eastAsia="宋体" w:hint="default"/>
          <w:spacing w:val="-6"/>
          <w:w w:val="102"/>
        </w:rPr>
        <w:t>申</w:t>
      </w:r>
      <w:r>
        <w:rPr>
          <w:rFonts w:ascii="宋体" w:hAnsi="宋体" w:cs="宋体" w:eastAsia="宋体" w:hint="default"/>
          <w:spacing w:val="-6"/>
          <w:w w:val="102"/>
        </w:rPr>
        <w:t>请</w:t>
      </w:r>
      <w:r>
        <w:rPr>
          <w:spacing w:val="-6"/>
          <w:w w:val="102"/>
        </w:rPr>
        <w:t>高</w:t>
      </w:r>
      <w:r>
        <w:rPr>
          <w:rFonts w:ascii="宋体" w:hAnsi="宋体" w:cs="宋体" w:eastAsia="宋体" w:hint="default"/>
          <w:spacing w:val="-6"/>
          <w:w w:val="102"/>
        </w:rPr>
        <w:t>新</w:t>
      </w:r>
      <w:r>
        <w:rPr>
          <w:rFonts w:ascii="宋体" w:hAnsi="宋体" w:cs="宋体" w:eastAsia="宋体" w:hint="default"/>
          <w:spacing w:val="-6"/>
          <w:w w:val="102"/>
        </w:rPr>
        <w:t>技</w:t>
      </w:r>
      <w:r>
        <w:rPr>
          <w:rFonts w:ascii="宋体" w:hAnsi="宋体" w:cs="宋体" w:eastAsia="宋体" w:hint="default"/>
          <w:spacing w:val="-6"/>
          <w:w w:val="102"/>
        </w:rPr>
        <w:t>术</w:t>
      </w:r>
      <w:r>
        <w:rPr>
          <w:rFonts w:ascii="宋体" w:hAnsi="宋体" w:cs="宋体" w:eastAsia="宋体" w:hint="default"/>
          <w:spacing w:val="-6"/>
          <w:w w:val="102"/>
        </w:rPr>
        <w:t>产品</w:t>
      </w:r>
      <w:r>
        <w:rPr>
          <w:spacing w:val="-6"/>
          <w:w w:val="102"/>
        </w:rPr>
        <w:t>出</w:t>
      </w:r>
      <w:r>
        <w:rPr>
          <w:rFonts w:ascii="宋体" w:hAnsi="宋体" w:cs="宋体" w:eastAsia="宋体" w:hint="default"/>
          <w:spacing w:val="-6"/>
          <w:w w:val="102"/>
        </w:rPr>
        <w:t>口</w:t>
      </w:r>
      <w:r>
        <w:rPr>
          <w:rFonts w:ascii="宋体" w:hAnsi="宋体" w:cs="宋体" w:eastAsia="宋体" w:hint="default"/>
          <w:spacing w:val="-6"/>
          <w:w w:val="102"/>
        </w:rPr>
        <w:t>卖</w:t>
      </w:r>
      <w:r>
        <w:rPr>
          <w:rFonts w:ascii="宋体" w:hAnsi="宋体" w:cs="宋体" w:eastAsia="宋体" w:hint="default"/>
          <w:i/>
          <w:spacing w:val="-6"/>
          <w:w w:val="102"/>
        </w:rPr>
        <w:t>方</w:t>
      </w:r>
      <w:r>
        <w:rPr>
          <w:rFonts w:ascii="宋体" w:hAnsi="宋体" w:cs="宋体" w:eastAsia="宋体" w:hint="default"/>
          <w:spacing w:val="-6"/>
          <w:w w:val="102"/>
        </w:rPr>
        <w:t>信</w:t>
      </w:r>
      <w:r>
        <w:rPr>
          <w:rFonts w:ascii="宋体" w:hAnsi="宋体" w:cs="宋体" w:eastAsia="宋体" w:hint="default"/>
          <w:spacing w:val="-6"/>
          <w:w w:val="102"/>
        </w:rPr>
        <w:t>贷贷</w:t>
      </w:r>
      <w:r>
        <w:rPr>
          <w:rFonts w:ascii="宋体" w:hAnsi="宋体" w:cs="宋体" w:eastAsia="宋体" w:hint="default"/>
          <w:spacing w:val="-6"/>
          <w:w w:val="102"/>
        </w:rPr>
        <w:t>款</w:t>
      </w:r>
      <w:r>
        <w:rPr>
          <w:spacing w:val="-6"/>
          <w:w w:val="102"/>
        </w:rPr>
        <w:t>的议</w:t>
      </w:r>
      <w:r>
        <w:rPr>
          <w:rFonts w:ascii="宋体" w:hAnsi="宋体" w:cs="宋体" w:eastAsia="宋体" w:hint="default"/>
          <w:spacing w:val="-6"/>
          <w:w w:val="102"/>
        </w:rPr>
        <w:t>案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40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7 </w:t>
      </w:r>
      <w:r>
        <w:rPr/>
        <w:t>月</w:t>
      </w:r>
      <w:r>
        <w:rPr>
          <w:rFonts w:ascii="宋体" w:hAnsi="宋体" w:cs="宋体" w:eastAsia="宋体" w:hint="default"/>
        </w:rPr>
        <w:t>7 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 w:before="155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6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十七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</w:t>
      </w:r>
      <w:r>
        <w:rPr>
          <w:rFonts w:ascii="宋体" w:hAnsi="宋体" w:cs="宋体" w:eastAsia="宋体" w:hint="default"/>
          <w:i/>
          <w:spacing w:val="-2"/>
        </w:rPr>
        <w:t>十七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</w:t>
      </w:r>
      <w:r>
        <w:rPr>
          <w:w w:val="102"/>
        </w:rPr>
        <w:t> 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spacing w:val="-5"/>
          <w:w w:val="102"/>
        </w:rPr>
        <w:t>公</w:t>
      </w:r>
      <w:r>
        <w:rPr>
          <w:w w:val="102"/>
        </w:rPr>
        <w:t>司董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w w:val="102"/>
        </w:rPr>
        <w:t>换</w:t>
      </w:r>
      <w:r>
        <w:rPr>
          <w:rFonts w:ascii="宋体" w:hAnsi="宋体" w:cs="宋体" w:eastAsia="宋体" w:hint="default"/>
          <w:spacing w:val="-5"/>
          <w:w w:val="102"/>
        </w:rPr>
        <w:t>届</w:t>
      </w:r>
      <w:r>
        <w:rPr>
          <w:rFonts w:ascii="宋体" w:hAnsi="宋体" w:cs="宋体" w:eastAsia="宋体" w:hint="default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举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w w:val="102"/>
        </w:rPr>
        <w:t>议事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8 </w:t>
      </w:r>
      <w:r>
        <w:rPr/>
        <w:t>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112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364" w:lineRule="auto" w:before="155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7</w:t>
      </w:r>
      <w:r>
        <w:rPr/>
        <w:t>、第二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十</w:t>
      </w:r>
      <w:r>
        <w:rPr/>
        <w:t>八次会议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0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十</w:t>
      </w:r>
      <w:r>
        <w:rPr>
          <w:spacing w:val="-4"/>
        </w:rPr>
        <w:t>八次会议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20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  <w:r>
        <w:rPr>
          <w:spacing w:val="-5"/>
          <w:w w:val="102"/>
        </w:rPr>
        <w:t> </w:t>
      </w:r>
      <w:r>
        <w:rPr>
          <w:spacing w:val="-6"/>
          <w:w w:val="102"/>
        </w:rPr>
        <w:t>审议</w:t>
      </w:r>
      <w:r>
        <w:rPr>
          <w:rFonts w:ascii="宋体" w:hAnsi="宋体" w:cs="宋体" w:eastAsia="宋体" w:hint="default"/>
          <w:spacing w:val="-6"/>
          <w:w w:val="102"/>
        </w:rPr>
        <w:t>通</w:t>
      </w:r>
      <w:r>
        <w:rPr>
          <w:rFonts w:ascii="宋体" w:hAnsi="宋体" w:cs="宋体" w:eastAsia="宋体" w:hint="default"/>
          <w:spacing w:val="-6"/>
          <w:w w:val="102"/>
        </w:rPr>
        <w:t>过</w:t>
      </w:r>
      <w:r>
        <w:rPr>
          <w:spacing w:val="-6"/>
          <w:w w:val="102"/>
        </w:rPr>
        <w:t>了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spacing w:val="-6"/>
          <w:w w:val="102"/>
        </w:rPr>
        <w:t>公司</w:t>
      </w:r>
      <w:r>
        <w:rPr>
          <w:rFonts w:ascii="Times New Roman" w:hAnsi="Times New Roman" w:cs="Times New Roman" w:eastAsia="Times New Roman" w:hint="default"/>
          <w:spacing w:val="-6"/>
          <w:w w:val="102"/>
        </w:rPr>
        <w:t>2007</w:t>
      </w:r>
      <w:r>
        <w:rPr>
          <w:spacing w:val="-6"/>
          <w:w w:val="102"/>
        </w:rPr>
        <w:t>年</w:t>
      </w:r>
      <w:r>
        <w:rPr>
          <w:rFonts w:ascii="宋体" w:hAnsi="宋体" w:cs="宋体" w:eastAsia="宋体" w:hint="default"/>
          <w:spacing w:val="-6"/>
          <w:w w:val="102"/>
        </w:rPr>
        <w:t>半</w:t>
      </w:r>
      <w:r>
        <w:rPr>
          <w:spacing w:val="-6"/>
          <w:w w:val="102"/>
        </w:rPr>
        <w:t>年度报告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及其</w:t>
      </w:r>
      <w:r>
        <w:rPr>
          <w:rFonts w:ascii="宋体" w:hAnsi="宋体" w:cs="宋体" w:eastAsia="宋体" w:hint="default"/>
          <w:spacing w:val="-6"/>
          <w:w w:val="102"/>
        </w:rPr>
        <w:t>《</w:t>
      </w:r>
      <w:r>
        <w:rPr>
          <w:rFonts w:ascii="宋体" w:hAnsi="宋体" w:cs="宋体" w:eastAsia="宋体" w:hint="default"/>
          <w:i/>
          <w:spacing w:val="-6"/>
          <w:w w:val="102"/>
        </w:rPr>
        <w:t>摘要</w:t>
      </w:r>
      <w:r>
        <w:rPr>
          <w:rFonts w:ascii="宋体" w:hAnsi="宋体" w:cs="宋体" w:eastAsia="宋体" w:hint="default"/>
          <w:spacing w:val="-6"/>
          <w:w w:val="102"/>
        </w:rPr>
        <w:t>》</w:t>
      </w:r>
      <w:r>
        <w:rPr>
          <w:spacing w:val="-6"/>
          <w:w w:val="102"/>
        </w:rPr>
        <w:t>。</w:t>
      </w:r>
      <w:r>
        <w:rPr>
          <w:rFonts w:ascii="宋体" w:hAnsi="宋体" w:cs="宋体" w:eastAsia="宋体" w:hint="default"/>
          <w:spacing w:val="-6"/>
          <w:w w:val="102"/>
        </w:rPr>
        <w:t> </w:t>
      </w:r>
      <w:r>
        <w:rPr>
          <w:rFonts w:ascii="宋体" w:hAnsi="宋体" w:cs="宋体" w:eastAsia="宋体" w:hint="default"/>
          <w:spacing w:val="-6"/>
        </w:rPr>
      </w:r>
    </w:p>
    <w:p>
      <w:pPr>
        <w:pStyle w:val="BodyText"/>
        <w:spacing w:line="240" w:lineRule="auto" w:before="1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8  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4722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8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一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24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</w:t>
      </w:r>
      <w:r>
        <w:rPr>
          <w:spacing w:val="-5"/>
          <w:w w:val="102"/>
        </w:rPr>
        <w:t> </w:t>
      </w:r>
      <w:r>
        <w:rPr/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选</w:t>
      </w:r>
      <w:r>
        <w:rPr>
          <w:rFonts w:ascii="宋体" w:hAnsi="宋体" w:cs="宋体" w:eastAsia="宋体" w:hint="default"/>
          <w:w w:val="102"/>
        </w:rPr>
        <w:t>举</w:t>
      </w:r>
      <w:r>
        <w:rPr>
          <w:w w:val="102"/>
        </w:rPr>
        <w:t>公</w:t>
      </w:r>
      <w:r>
        <w:rPr>
          <w:spacing w:val="-5"/>
          <w:w w:val="102"/>
        </w:rPr>
        <w:t>司</w:t>
      </w:r>
      <w:r>
        <w:rPr>
          <w:w w:val="102"/>
        </w:rPr>
        <w:t>第</w:t>
      </w:r>
      <w:r>
        <w:rPr>
          <w:rFonts w:ascii="宋体" w:hAnsi="宋体" w:cs="宋体" w:eastAsia="宋体" w:hint="default"/>
          <w:i/>
          <w:w w:val="102"/>
        </w:rPr>
        <w:t>三</w:t>
      </w:r>
      <w:r>
        <w:rPr>
          <w:rFonts w:ascii="宋体" w:hAnsi="宋体" w:cs="宋体" w:eastAsia="宋体" w:hint="default"/>
          <w:spacing w:val="-5"/>
          <w:w w:val="102"/>
        </w:rPr>
        <w:t>届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w w:val="102"/>
        </w:rPr>
        <w:t>董事</w:t>
      </w:r>
      <w:r>
        <w:rPr>
          <w:rFonts w:ascii="宋体" w:hAnsi="宋体" w:cs="宋体" w:eastAsia="宋体" w:hint="default"/>
          <w:i/>
          <w:spacing w:val="-5"/>
          <w:w w:val="102"/>
        </w:rPr>
        <w:t>长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聘</w:t>
      </w:r>
      <w:r>
        <w:rPr>
          <w:w w:val="102"/>
        </w:rPr>
        <w:t>任公</w:t>
      </w:r>
      <w:r>
        <w:rPr>
          <w:spacing w:val="-5"/>
          <w:w w:val="102"/>
        </w:rPr>
        <w:t>司</w:t>
      </w:r>
      <w:r>
        <w:rPr>
          <w:rFonts w:ascii="宋体" w:hAnsi="宋体" w:cs="宋体" w:eastAsia="宋体" w:hint="default"/>
          <w:i/>
          <w:w w:val="102"/>
        </w:rPr>
        <w:t>总经</w:t>
      </w:r>
      <w:r>
        <w:rPr>
          <w:spacing w:val="-5"/>
          <w:w w:val="102"/>
        </w:rPr>
        <w:t>理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聘</w:t>
      </w:r>
      <w:r>
        <w:rPr>
          <w:w w:val="102"/>
        </w:rPr>
        <w:t>任公</w:t>
      </w:r>
      <w:r>
        <w:rPr>
          <w:spacing w:val="-5"/>
          <w:w w:val="102"/>
        </w:rPr>
        <w:t>司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秘书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9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rFonts w:ascii="宋体" w:hAnsi="宋体" w:cs="宋体" w:eastAsia="宋体" w:hint="default"/>
          <w:spacing w:val="-12"/>
          <w:w w:val="102"/>
        </w:rPr>
        <w:t>4</w:t>
      </w:r>
      <w:r>
        <w:rPr>
          <w:rFonts w:ascii="宋体" w:hAnsi="宋体" w:cs="宋体" w:eastAsia="宋体" w:hint="default"/>
          <w:spacing w:val="-12"/>
          <w:w w:val="102"/>
        </w:rPr>
        <w:t>）《</w:t>
      </w:r>
      <w:r>
        <w:rPr>
          <w:rFonts w:ascii="宋体" w:hAnsi="宋体" w:cs="宋体" w:eastAsia="宋体" w:hint="default"/>
          <w:i/>
          <w:spacing w:val="-12"/>
          <w:w w:val="102"/>
        </w:rPr>
        <w:t>关</w:t>
      </w:r>
      <w:r>
        <w:rPr>
          <w:rFonts w:ascii="宋体" w:hAnsi="宋体" w:cs="宋体" w:eastAsia="宋体" w:hint="default"/>
          <w:spacing w:val="-12"/>
          <w:w w:val="102"/>
        </w:rPr>
        <w:t>于聘</w:t>
      </w:r>
      <w:r>
        <w:rPr>
          <w:spacing w:val="-12"/>
          <w:w w:val="102"/>
        </w:rPr>
        <w:t>任公司</w:t>
      </w:r>
      <w:r>
        <w:rPr>
          <w:rFonts w:ascii="宋体" w:hAnsi="宋体" w:cs="宋体" w:eastAsia="宋体" w:hint="default"/>
          <w:spacing w:val="-12"/>
          <w:w w:val="102"/>
        </w:rPr>
        <w:t>副</w:t>
      </w:r>
      <w:r>
        <w:rPr>
          <w:rFonts w:ascii="宋体" w:hAnsi="宋体" w:cs="宋体" w:eastAsia="宋体" w:hint="default"/>
          <w:i/>
          <w:spacing w:val="-12"/>
          <w:w w:val="102"/>
        </w:rPr>
        <w:t>总经</w:t>
      </w:r>
      <w:r>
        <w:rPr>
          <w:spacing w:val="-12"/>
          <w:w w:val="102"/>
        </w:rPr>
        <w:t>理</w:t>
      </w:r>
      <w:r>
        <w:rPr>
          <w:rFonts w:ascii="宋体" w:hAnsi="宋体" w:cs="宋体" w:eastAsia="宋体" w:hint="default"/>
          <w:spacing w:val="-12"/>
          <w:w w:val="102"/>
        </w:rPr>
        <w:t>（</w:t>
      </w:r>
      <w:r>
        <w:rPr>
          <w:rFonts w:ascii="宋体" w:hAnsi="宋体" w:cs="宋体" w:eastAsia="宋体" w:hint="default"/>
          <w:i/>
          <w:spacing w:val="-12"/>
          <w:w w:val="102"/>
        </w:rPr>
        <w:t>总</w:t>
      </w:r>
      <w:r>
        <w:rPr>
          <w:spacing w:val="-12"/>
          <w:w w:val="102"/>
        </w:rPr>
        <w:t>监</w:t>
      </w:r>
      <w:r>
        <w:rPr>
          <w:rFonts w:ascii="宋体" w:hAnsi="宋体" w:cs="宋体" w:eastAsia="宋体" w:hint="default"/>
          <w:spacing w:val="-12"/>
          <w:w w:val="102"/>
        </w:rPr>
        <w:t>）</w:t>
      </w:r>
      <w:r>
        <w:rPr>
          <w:spacing w:val="-12"/>
          <w:w w:val="102"/>
        </w:rPr>
        <w:t>的议</w:t>
      </w:r>
      <w:r>
        <w:rPr>
          <w:rFonts w:ascii="宋体" w:hAnsi="宋体" w:cs="宋体" w:eastAsia="宋体" w:hint="default"/>
          <w:spacing w:val="-12"/>
          <w:w w:val="102"/>
        </w:rPr>
        <w:t>案</w:t>
      </w:r>
      <w:r>
        <w:rPr>
          <w:rFonts w:ascii="宋体" w:hAnsi="宋体" w:cs="宋体" w:eastAsia="宋体" w:hint="default"/>
          <w:spacing w:val="-12"/>
          <w:w w:val="102"/>
        </w:rPr>
        <w:t>》</w:t>
      </w:r>
      <w:r>
        <w:rPr>
          <w:rFonts w:ascii="宋体" w:hAnsi="宋体" w:cs="宋体" w:eastAsia="宋体" w:hint="default"/>
          <w:spacing w:val="-12"/>
          <w:w w:val="102"/>
        </w:rPr>
        <w:t>；</w:t>
      </w:r>
      <w:r>
        <w:rPr>
          <w:rFonts w:ascii="宋体" w:hAnsi="宋体" w:cs="宋体" w:eastAsia="宋体" w:hint="default"/>
          <w:spacing w:val="-112"/>
          <w:w w:val="102"/>
        </w:rPr>
        <w:t> </w:t>
      </w:r>
      <w:r>
        <w:rPr>
          <w:rFonts w:ascii="宋体" w:hAnsi="宋体" w:cs="宋体" w:eastAsia="宋体" w:hint="default"/>
          <w:spacing w:val="-112"/>
          <w:w w:val="102"/>
        </w:rPr>
      </w: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8  </w:t>
      </w:r>
      <w:r>
        <w:rPr/>
        <w:t>月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30"/>
        <w:ind w:right="4722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9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董事会第二次会议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董事会第二次会议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26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</w:t>
      </w:r>
      <w:r>
        <w:rPr>
          <w:spacing w:val="-5"/>
          <w:w w:val="102"/>
        </w:rPr>
        <w:t> </w:t>
      </w:r>
      <w:r>
        <w:rPr/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设</w:t>
      </w:r>
      <w:r>
        <w:rPr>
          <w:rFonts w:ascii="宋体" w:hAnsi="宋体" w:cs="宋体" w:eastAsia="宋体" w:hint="default"/>
          <w:w w:val="102"/>
        </w:rPr>
        <w:t>立</w:t>
      </w:r>
      <w:r>
        <w:rPr>
          <w:w w:val="102"/>
        </w:rPr>
        <w:t>董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w w:val="102"/>
        </w:rPr>
        <w:t>专</w:t>
      </w:r>
      <w:r>
        <w:rPr>
          <w:rFonts w:ascii="宋体" w:hAnsi="宋体" w:cs="宋体" w:eastAsia="宋体" w:hint="default"/>
          <w:spacing w:val="-5"/>
          <w:w w:val="102"/>
        </w:rPr>
        <w:t>门</w:t>
      </w:r>
      <w:r>
        <w:rPr>
          <w:rFonts w:ascii="宋体" w:hAnsi="宋体" w:cs="宋体" w:eastAsia="宋体" w:hint="default"/>
          <w:w w:val="102"/>
        </w:rPr>
        <w:t>委</w:t>
      </w:r>
      <w:r>
        <w:rPr>
          <w:w w:val="102"/>
        </w:rPr>
        <w:t>员</w:t>
      </w:r>
      <w:r>
        <w:rPr>
          <w:spacing w:val="-5"/>
          <w:w w:val="102"/>
        </w:rPr>
        <w:t>会</w:t>
      </w:r>
      <w:r>
        <w:rPr>
          <w:w w:val="102"/>
        </w:rPr>
        <w:t>及</w:t>
      </w:r>
      <w:r>
        <w:rPr>
          <w:rFonts w:ascii="宋体" w:hAnsi="宋体" w:cs="宋体" w:eastAsia="宋体" w:hint="default"/>
          <w:w w:val="102"/>
        </w:rPr>
        <w:t>委</w:t>
      </w:r>
      <w:r>
        <w:rPr>
          <w:spacing w:val="-5"/>
          <w:w w:val="102"/>
        </w:rPr>
        <w:t>员</w:t>
      </w:r>
      <w:r>
        <w:rPr>
          <w:rFonts w:ascii="宋体" w:hAnsi="宋体" w:cs="宋体" w:eastAsia="宋体" w:hint="default"/>
          <w:w w:val="102"/>
        </w:rPr>
        <w:t>组成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</w:t>
      </w:r>
      <w:r>
        <w:rPr>
          <w:rFonts w:ascii="宋体" w:hAnsi="宋体" w:cs="宋体" w:eastAsia="宋体" w:hint="default"/>
          <w:spacing w:val="-5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i/>
          <w:spacing w:val="-5"/>
          <w:w w:val="102"/>
        </w:rPr>
        <w:t>工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提</w:t>
      </w:r>
      <w:r>
        <w:rPr>
          <w:rFonts w:ascii="宋体" w:hAnsi="宋体" w:cs="宋体" w:eastAsia="宋体" w:hint="default"/>
          <w:i/>
          <w:w w:val="102"/>
        </w:rPr>
        <w:t>名</w:t>
      </w:r>
      <w:r>
        <w:rPr>
          <w:rFonts w:ascii="宋体" w:hAnsi="宋体" w:cs="宋体" w:eastAsia="宋体" w:hint="default"/>
          <w:spacing w:val="-5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i/>
          <w:spacing w:val="-5"/>
          <w:w w:val="102"/>
        </w:rPr>
        <w:t>工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薪酬</w:t>
      </w:r>
      <w:r>
        <w:rPr>
          <w:rFonts w:ascii="宋体" w:hAnsi="宋体" w:cs="宋体" w:eastAsia="宋体" w:hint="default"/>
          <w:spacing w:val="-5"/>
          <w:w w:val="102"/>
        </w:rPr>
        <w:t>与</w:t>
      </w:r>
      <w:r>
        <w:rPr>
          <w:rFonts w:ascii="宋体" w:hAnsi="宋体" w:cs="宋体" w:eastAsia="宋体" w:hint="default"/>
          <w:w w:val="102"/>
        </w:rPr>
        <w:t>考</w:t>
      </w:r>
      <w:r>
        <w:rPr>
          <w:rFonts w:ascii="宋体" w:hAnsi="宋体" w:cs="宋体" w:eastAsia="宋体" w:hint="default"/>
          <w:w w:val="102"/>
        </w:rPr>
        <w:t>核</w:t>
      </w:r>
      <w:r>
        <w:rPr>
          <w:rFonts w:ascii="宋体" w:hAnsi="宋体" w:cs="宋体" w:eastAsia="宋体" w:hint="default"/>
          <w:spacing w:val="-5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i/>
          <w:spacing w:val="-5"/>
          <w:w w:val="102"/>
        </w:rPr>
        <w:t>工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5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w w:val="102"/>
        </w:rPr>
        <w:t>战略</w:t>
      </w:r>
      <w:r>
        <w:rPr>
          <w:rFonts w:ascii="宋体" w:hAnsi="宋体" w:cs="宋体" w:eastAsia="宋体" w:hint="default"/>
          <w:spacing w:val="-5"/>
          <w:w w:val="102"/>
        </w:rPr>
        <w:t>委</w:t>
      </w:r>
      <w:r>
        <w:rPr>
          <w:w w:val="102"/>
        </w:rPr>
        <w:t>员会</w:t>
      </w:r>
      <w:r>
        <w:rPr>
          <w:rFonts w:ascii="宋体" w:hAnsi="宋体" w:cs="宋体" w:eastAsia="宋体" w:hint="default"/>
          <w:i/>
          <w:spacing w:val="-5"/>
          <w:w w:val="102"/>
        </w:rPr>
        <w:t>工</w:t>
      </w:r>
      <w:r>
        <w:rPr>
          <w:rFonts w:ascii="宋体" w:hAnsi="宋体" w:cs="宋体" w:eastAsia="宋体" w:hint="default"/>
          <w:i/>
          <w:w w:val="102"/>
        </w:rPr>
        <w:t>作</w:t>
      </w:r>
      <w:r>
        <w:rPr>
          <w:rFonts w:ascii="宋体" w:hAnsi="宋体" w:cs="宋体" w:eastAsia="宋体" w:hint="default"/>
          <w:w w:val="102"/>
        </w:rPr>
        <w:t>细</w:t>
      </w:r>
      <w:r>
        <w:rPr>
          <w:rFonts w:ascii="宋体" w:hAnsi="宋体" w:cs="宋体" w:eastAsia="宋体" w:hint="default"/>
          <w:spacing w:val="-5"/>
          <w:w w:val="102"/>
        </w:rPr>
        <w:t>则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6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rFonts w:ascii="宋体" w:hAnsi="宋体" w:cs="宋体" w:eastAsia="宋体" w:hint="default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w w:val="102"/>
        </w:rPr>
        <w:t>管</w:t>
      </w:r>
      <w:r>
        <w:rPr>
          <w:spacing w:val="-5"/>
          <w:w w:val="102"/>
        </w:rPr>
        <w:t>理</w:t>
      </w:r>
      <w:r>
        <w:rPr>
          <w:rFonts w:ascii="宋体" w:hAnsi="宋体" w:cs="宋体" w:eastAsia="宋体" w:hint="default"/>
          <w:w w:val="102"/>
        </w:rPr>
        <w:t>办</w:t>
      </w:r>
      <w:r>
        <w:rPr>
          <w:w w:val="102"/>
        </w:rPr>
        <w:t>法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7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订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内</w:t>
      </w:r>
      <w:r>
        <w:rPr>
          <w:rFonts w:ascii="宋体" w:hAnsi="宋体" w:cs="宋体" w:eastAsia="宋体" w:hint="default"/>
          <w:w w:val="102"/>
        </w:rPr>
        <w:t>部</w:t>
      </w:r>
      <w:r>
        <w:rPr>
          <w:spacing w:val="-5"/>
          <w:w w:val="102"/>
        </w:rPr>
        <w:t>审</w:t>
      </w:r>
      <w:r>
        <w:rPr>
          <w:rFonts w:ascii="宋体" w:hAnsi="宋体" w:cs="宋体" w:eastAsia="宋体" w:hint="default"/>
          <w:i/>
          <w:w w:val="102"/>
        </w:rPr>
        <w:t>计工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rFonts w:ascii="宋体" w:hAnsi="宋体" w:cs="宋体" w:eastAsia="宋体" w:hint="default"/>
          <w:w w:val="102"/>
        </w:rPr>
        <w:t>制</w:t>
      </w:r>
      <w:r>
        <w:rPr>
          <w:w w:val="102"/>
        </w:rPr>
        <w:t>度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8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董事</w:t>
      </w:r>
      <w:r>
        <w:rPr>
          <w:spacing w:val="-5"/>
          <w:w w:val="102"/>
        </w:rPr>
        <w:t>会</w:t>
      </w:r>
      <w:r>
        <w:rPr>
          <w:w w:val="102"/>
        </w:rPr>
        <w:t>议事</w:t>
      </w:r>
      <w:r>
        <w:rPr>
          <w:rFonts w:ascii="宋体" w:hAnsi="宋体" w:cs="宋体" w:eastAsia="宋体" w:hint="default"/>
          <w:spacing w:val="-5"/>
          <w:w w:val="102"/>
        </w:rPr>
        <w:t>规</w:t>
      </w:r>
      <w:r>
        <w:rPr>
          <w:rFonts w:ascii="宋体" w:hAnsi="宋体" w:cs="宋体" w:eastAsia="宋体" w:hint="default"/>
          <w:w w:val="102"/>
        </w:rPr>
        <w:t>则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w w:val="102"/>
        </w:rPr>
        <w:t>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9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修</w:t>
      </w:r>
      <w:r>
        <w:rPr>
          <w:rFonts w:ascii="宋体" w:hAnsi="宋体" w:cs="宋体" w:eastAsia="宋体" w:hint="default"/>
          <w:w w:val="102"/>
        </w:rPr>
        <w:t>改</w:t>
      </w:r>
      <w:r>
        <w:rPr>
          <w:rFonts w:ascii="宋体" w:hAnsi="宋体" w:cs="宋体" w:eastAsia="宋体" w:hint="default"/>
          <w:spacing w:val="-3"/>
          <w:w w:val="102"/>
        </w:rPr>
        <w:t>&lt;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spacing w:val="-5"/>
          <w:w w:val="102"/>
        </w:rPr>
        <w:t>章</w:t>
      </w:r>
      <w:r>
        <w:rPr>
          <w:rFonts w:ascii="宋体" w:hAnsi="宋体" w:cs="宋体" w:eastAsia="宋体" w:hint="default"/>
          <w:w w:val="102"/>
        </w:rPr>
        <w:t>程</w:t>
      </w:r>
      <w:r>
        <w:rPr>
          <w:rFonts w:ascii="宋体" w:hAnsi="宋体" w:cs="宋体" w:eastAsia="宋体" w:hint="default"/>
          <w:spacing w:val="-3"/>
          <w:w w:val="102"/>
        </w:rPr>
        <w:t>&gt;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条</w:t>
      </w:r>
      <w:r>
        <w:rPr>
          <w:rFonts w:ascii="宋体" w:hAnsi="宋体" w:cs="宋体" w:eastAsia="宋体" w:hint="default"/>
          <w:w w:val="102"/>
        </w:rPr>
        <w:t>款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spacing w:val="-5"/>
          <w:w w:val="102"/>
        </w:rPr>
        <w:t>于</w:t>
      </w:r>
      <w:r>
        <w:rPr>
          <w:rFonts w:ascii="宋体" w:hAnsi="宋体" w:cs="宋体" w:eastAsia="宋体" w:hint="default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次</w:t>
      </w:r>
      <w:r>
        <w:rPr>
          <w:rFonts w:ascii="宋体" w:hAnsi="宋体" w:cs="宋体" w:eastAsia="宋体" w:hint="default"/>
          <w:w w:val="102"/>
        </w:rPr>
        <w:t>临</w:t>
      </w:r>
      <w:r>
        <w:rPr>
          <w:rFonts w:ascii="宋体" w:hAnsi="宋体" w:cs="宋体" w:eastAsia="宋体" w:hint="default"/>
          <w:spacing w:val="-5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股东</w:t>
      </w:r>
      <w:r>
        <w:rPr>
          <w:spacing w:val="-5"/>
          <w:w w:val="102"/>
        </w:rPr>
        <w:t>大</w:t>
      </w:r>
      <w:r>
        <w:rPr>
          <w:spacing w:val="4"/>
          <w:w w:val="102"/>
        </w:rPr>
        <w:t>会</w:t>
      </w:r>
      <w:r>
        <w:rPr>
          <w:w w:val="102"/>
        </w:rPr>
        <w:t>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spacing w:val="4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8  </w:t>
      </w:r>
      <w:r>
        <w:rPr/>
        <w:t>月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0" w:lineRule="auto" w:before="155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10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三</w:t>
      </w:r>
      <w:r>
        <w:rPr/>
        <w:t>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5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董事会第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10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方式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w w:val="102"/>
        </w:rPr>
        <w:t> 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8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继</w:t>
      </w:r>
      <w:r>
        <w:rPr>
          <w:rFonts w:ascii="宋体" w:hAnsi="宋体" w:cs="宋体" w:eastAsia="宋体" w:hint="default"/>
          <w:w w:val="102"/>
        </w:rPr>
        <w:t>续</w:t>
      </w:r>
      <w:r>
        <w:rPr>
          <w:rFonts w:ascii="宋体" w:hAnsi="宋体" w:cs="宋体" w:eastAsia="宋体" w:hint="default"/>
          <w:w w:val="102"/>
        </w:rPr>
        <w:t>将</w:t>
      </w:r>
      <w:r>
        <w:rPr>
          <w:rFonts w:ascii="宋体" w:hAnsi="宋体" w:cs="宋体" w:eastAsia="宋体" w:hint="default"/>
          <w:w w:val="102"/>
        </w:rPr>
        <w:t>部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闲</w:t>
      </w:r>
      <w:r>
        <w:rPr>
          <w:rFonts w:ascii="宋体" w:hAnsi="宋体" w:cs="宋体" w:eastAsia="宋体" w:hint="default"/>
          <w:w w:val="102"/>
        </w:rPr>
        <w:t>置</w:t>
      </w:r>
      <w:r>
        <w:rPr>
          <w:rFonts w:ascii="宋体" w:hAnsi="宋体" w:cs="宋体" w:eastAsia="宋体" w:hint="default"/>
          <w:spacing w:val="-5"/>
          <w:w w:val="102"/>
        </w:rPr>
        <w:t>募</w:t>
      </w:r>
      <w:r>
        <w:rPr>
          <w:rFonts w:ascii="宋体" w:hAnsi="宋体" w:cs="宋体" w:eastAsia="宋体" w:hint="default"/>
          <w:w w:val="102"/>
        </w:rPr>
        <w:t>集</w:t>
      </w:r>
      <w:r>
        <w:rPr>
          <w:w w:val="102"/>
        </w:rPr>
        <w:t>资</w:t>
      </w:r>
      <w:r>
        <w:rPr>
          <w:rFonts w:ascii="宋体" w:hAnsi="宋体" w:cs="宋体" w:eastAsia="宋体" w:hint="default"/>
          <w:spacing w:val="-5"/>
          <w:w w:val="102"/>
        </w:rPr>
        <w:t>金</w:t>
      </w:r>
      <w:r>
        <w:rPr>
          <w:rFonts w:ascii="宋体" w:hAnsi="宋体" w:cs="宋体" w:eastAsia="宋体" w:hint="default"/>
          <w:w w:val="102"/>
        </w:rPr>
        <w:t>暂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spacing w:val="-5"/>
          <w:w w:val="102"/>
        </w:rPr>
        <w:t>补</w:t>
      </w:r>
      <w:r>
        <w:rPr>
          <w:rFonts w:ascii="宋体" w:hAnsi="宋体" w:cs="宋体" w:eastAsia="宋体" w:hint="default"/>
          <w:w w:val="102"/>
        </w:rPr>
        <w:t>充</w:t>
      </w:r>
      <w:r>
        <w:rPr>
          <w:rFonts w:ascii="宋体" w:hAnsi="宋体" w:cs="宋体" w:eastAsia="宋体" w:hint="default"/>
          <w:w w:val="102"/>
        </w:rPr>
        <w:t>流</w:t>
      </w:r>
      <w:r>
        <w:rPr>
          <w:rFonts w:ascii="宋体" w:hAnsi="宋体" w:cs="宋体" w:eastAsia="宋体" w:hint="default"/>
          <w:i/>
          <w:spacing w:val="-5"/>
          <w:w w:val="102"/>
        </w:rPr>
        <w:t>动</w:t>
      </w:r>
      <w:r>
        <w:rPr>
          <w:w w:val="102"/>
        </w:rPr>
        <w:t>资</w:t>
      </w:r>
      <w:r>
        <w:rPr>
          <w:rFonts w:ascii="宋体" w:hAnsi="宋体" w:cs="宋体" w:eastAsia="宋体" w:hint="default"/>
          <w:w w:val="102"/>
        </w:rPr>
        <w:t>金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spacing w:val="-5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spacing w:val="-5"/>
          <w:w w:val="102"/>
        </w:rPr>
        <w:t>召</w:t>
      </w:r>
      <w:r>
        <w:rPr>
          <w:rFonts w:ascii="宋体" w:hAnsi="宋体" w:cs="宋体" w:eastAsia="宋体" w:hint="default"/>
          <w:w w:val="102"/>
        </w:rPr>
        <w:t>开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spacing w:val="-58"/>
        </w:rPr>
        <w:t> </w:t>
      </w:r>
      <w:r>
        <w:rPr>
          <w:rFonts w:ascii="宋体" w:hAnsi="宋体" w:cs="宋体" w:eastAsia="宋体" w:hint="default"/>
          <w:w w:val="102"/>
        </w:rPr>
        <w:t>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次</w:t>
      </w:r>
      <w:r>
        <w:rPr>
          <w:rFonts w:ascii="宋体" w:hAnsi="宋体" w:cs="宋体" w:eastAsia="宋体" w:hint="default"/>
          <w:spacing w:val="-5"/>
          <w:w w:val="102"/>
        </w:rPr>
        <w:t>临</w:t>
      </w:r>
      <w:r>
        <w:rPr>
          <w:rFonts w:ascii="宋体" w:hAnsi="宋体" w:cs="宋体" w:eastAsia="宋体" w:hint="default"/>
          <w:w w:val="102"/>
        </w:rPr>
        <w:t>时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东</w:t>
      </w:r>
      <w:r>
        <w:rPr>
          <w:w w:val="102"/>
        </w:rPr>
        <w:t>大会的议</w:t>
      </w:r>
      <w:r>
        <w:rPr>
          <w:rFonts w:ascii="宋体" w:hAnsi="宋体" w:cs="宋体" w:eastAsia="宋体" w:hint="default"/>
          <w:spacing w:val="-5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10  </w:t>
      </w:r>
      <w:r>
        <w:rPr/>
        <w:t>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40"/>
        </w:rPr>
        <w:t> </w:t>
      </w:r>
      <w:r>
        <w:rPr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i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3556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11</w:t>
      </w:r>
      <w:r>
        <w:rPr/>
        <w:t>、第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董事会第四次会议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7" w:lineRule="auto" w:before="30"/>
        <w:ind w:left="147" w:right="124" w:firstLine="465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董事会第四次会议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26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，会议</w:t>
      </w:r>
      <w:r>
        <w:rPr>
          <w:w w:val="102"/>
        </w:rPr>
        <w:t> 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8"/>
        <w:ind w:left="631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7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年第</w:t>
      </w:r>
      <w:r>
        <w:rPr>
          <w:rFonts w:ascii="宋体" w:hAnsi="宋体" w:cs="宋体" w:eastAsia="宋体" w:hint="default"/>
          <w:i/>
          <w:spacing w:val="-5"/>
          <w:w w:val="102"/>
        </w:rPr>
        <w:t>三</w:t>
      </w:r>
      <w:r>
        <w:rPr>
          <w:rFonts w:ascii="宋体" w:hAnsi="宋体" w:cs="宋体" w:eastAsia="宋体" w:hint="default"/>
          <w:w w:val="102"/>
        </w:rPr>
        <w:t>季</w:t>
      </w:r>
      <w:r>
        <w:rPr>
          <w:w w:val="102"/>
        </w:rPr>
        <w:t>度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spacing w:val="4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rFonts w:ascii="宋体" w:hAnsi="宋体" w:cs="宋体" w:eastAsia="宋体" w:hint="default"/>
          <w:i/>
          <w:spacing w:val="-5"/>
          <w:w w:val="102"/>
        </w:rPr>
        <w:t>股</w:t>
      </w:r>
      <w:r>
        <w:rPr>
          <w:rFonts w:ascii="宋体" w:hAnsi="宋体" w:cs="宋体" w:eastAsia="宋体" w:hint="default"/>
          <w:w w:val="102"/>
        </w:rPr>
        <w:t>权</w:t>
      </w:r>
      <w:r>
        <w:rPr>
          <w:rFonts w:ascii="宋体" w:hAnsi="宋体" w:cs="宋体" w:eastAsia="宋体" w:hint="default"/>
          <w:i/>
          <w:w w:val="102"/>
        </w:rPr>
        <w:t>投</w:t>
      </w:r>
      <w:r>
        <w:rPr>
          <w:spacing w:val="-5"/>
          <w:w w:val="102"/>
        </w:rPr>
        <w:t>资</w:t>
      </w:r>
      <w:r>
        <w:rPr>
          <w:rFonts w:ascii="宋体" w:hAnsi="宋体" w:cs="宋体" w:eastAsia="宋体" w:hint="default"/>
          <w:w w:val="102"/>
        </w:rPr>
        <w:t>差</w:t>
      </w:r>
      <w:r>
        <w:rPr>
          <w:rFonts w:ascii="宋体" w:hAnsi="宋体" w:cs="宋体" w:eastAsia="宋体" w:hint="default"/>
          <w:w w:val="102"/>
        </w:rPr>
        <w:t>额</w:t>
      </w:r>
      <w:r>
        <w:rPr>
          <w:rFonts w:ascii="宋体" w:hAnsi="宋体" w:cs="宋体" w:eastAsia="宋体" w:hint="default"/>
          <w:spacing w:val="-5"/>
          <w:w w:val="102"/>
        </w:rPr>
        <w:t>摊</w:t>
      </w:r>
      <w:r>
        <w:rPr>
          <w:rFonts w:ascii="宋体" w:hAnsi="宋体" w:cs="宋体" w:eastAsia="宋体" w:hint="default"/>
          <w:w w:val="102"/>
        </w:rPr>
        <w:t>余</w:t>
      </w:r>
      <w:r>
        <w:rPr>
          <w:rFonts w:ascii="宋体" w:hAnsi="宋体" w:cs="宋体" w:eastAsia="宋体" w:hint="default"/>
          <w:w w:val="102"/>
        </w:rPr>
        <w:t>价</w:t>
      </w:r>
      <w:r>
        <w:rPr>
          <w:rFonts w:ascii="宋体" w:hAnsi="宋体" w:cs="宋体" w:eastAsia="宋体" w:hint="default"/>
          <w:spacing w:val="-5"/>
          <w:w w:val="102"/>
        </w:rPr>
        <w:t>值</w:t>
      </w:r>
      <w:r>
        <w:rPr>
          <w:rFonts w:ascii="宋体" w:hAnsi="宋体" w:cs="宋体" w:eastAsia="宋体" w:hint="default"/>
          <w:w w:val="102"/>
        </w:rPr>
        <w:t>账</w:t>
      </w:r>
      <w:r>
        <w:rPr>
          <w:rFonts w:ascii="宋体" w:hAnsi="宋体" w:cs="宋体" w:eastAsia="宋体" w:hint="default"/>
          <w:i/>
          <w:w w:val="102"/>
        </w:rPr>
        <w:t>务</w:t>
      </w:r>
      <w:r>
        <w:rPr>
          <w:rFonts w:ascii="宋体" w:hAnsi="宋体" w:cs="宋体" w:eastAsia="宋体" w:hint="default"/>
          <w:spacing w:val="-5"/>
          <w:w w:val="102"/>
        </w:rPr>
        <w:t>处</w:t>
      </w:r>
      <w:r>
        <w:rPr>
          <w:w w:val="102"/>
        </w:rPr>
        <w:t>理的</w:t>
      </w:r>
      <w:r>
        <w:rPr>
          <w:spacing w:val="-5"/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i/>
          <w:w w:val="102"/>
        </w:rPr>
        <w:t>关</w:t>
      </w:r>
      <w:r>
        <w:rPr>
          <w:rFonts w:ascii="宋体" w:hAnsi="宋体" w:cs="宋体" w:eastAsia="宋体" w:hint="default"/>
          <w:w w:val="102"/>
        </w:rPr>
        <w:t>于</w:t>
      </w:r>
      <w:r>
        <w:rPr>
          <w:spacing w:val="-5"/>
          <w:w w:val="102"/>
        </w:rPr>
        <w:t>公</w:t>
      </w:r>
      <w:r>
        <w:rPr>
          <w:w w:val="102"/>
        </w:rPr>
        <w:t>司和</w:t>
      </w:r>
      <w:r>
        <w:rPr>
          <w:spacing w:val="-5"/>
          <w:w w:val="102"/>
        </w:rPr>
        <w:t>电</w:t>
      </w:r>
      <w:r>
        <w:rPr>
          <w:w w:val="102"/>
        </w:rPr>
        <w:t>子</w:t>
      </w:r>
      <w:r>
        <w:rPr>
          <w:rFonts w:ascii="宋体" w:hAnsi="宋体" w:cs="宋体" w:eastAsia="宋体" w:hint="default"/>
          <w:w w:val="102"/>
        </w:rPr>
        <w:t>科</w:t>
      </w:r>
      <w:r>
        <w:rPr>
          <w:rFonts w:ascii="宋体" w:hAnsi="宋体" w:cs="宋体" w:eastAsia="宋体" w:hint="default"/>
          <w:spacing w:val="-5"/>
          <w:w w:val="102"/>
        </w:rPr>
        <w:t>技</w:t>
      </w:r>
      <w:r>
        <w:rPr>
          <w:w w:val="102"/>
        </w:rPr>
        <w:t>大</w:t>
      </w:r>
      <w:r>
        <w:rPr>
          <w:rFonts w:ascii="宋体" w:hAnsi="宋体" w:cs="宋体" w:eastAsia="宋体" w:hint="default"/>
          <w:w w:val="102"/>
        </w:rPr>
        <w:t>学</w:t>
      </w:r>
      <w:r>
        <w:rPr>
          <w:spacing w:val="-5"/>
          <w:w w:val="102"/>
        </w:rPr>
        <w:t>共</w:t>
      </w:r>
      <w:r>
        <w:rPr>
          <w:rFonts w:ascii="宋体" w:hAnsi="宋体" w:cs="宋体" w:eastAsia="宋体" w:hint="default"/>
          <w:w w:val="102"/>
        </w:rPr>
        <w:t>建</w:t>
      </w:r>
      <w:r>
        <w:rPr>
          <w:rFonts w:ascii="宋体" w:hAnsi="宋体" w:cs="宋体" w:eastAsia="宋体" w:hint="default"/>
          <w:w w:val="102"/>
        </w:rPr>
        <w:t>频</w:t>
      </w:r>
      <w:r>
        <w:rPr>
          <w:rFonts w:ascii="宋体" w:hAnsi="宋体" w:cs="宋体" w:eastAsia="宋体" w:hint="default"/>
          <w:spacing w:val="-5"/>
          <w:w w:val="102"/>
        </w:rPr>
        <w:t>率</w:t>
      </w:r>
      <w:r>
        <w:rPr>
          <w:rFonts w:ascii="宋体" w:hAnsi="宋体" w:cs="宋体" w:eastAsia="宋体" w:hint="default"/>
          <w:w w:val="102"/>
        </w:rPr>
        <w:t>控</w:t>
      </w:r>
      <w:r>
        <w:rPr>
          <w:rFonts w:ascii="宋体" w:hAnsi="宋体" w:cs="宋体" w:eastAsia="宋体" w:hint="default"/>
          <w:w w:val="102"/>
        </w:rPr>
        <w:t>制</w:t>
      </w:r>
      <w:r>
        <w:rPr>
          <w:rFonts w:ascii="宋体" w:hAnsi="宋体" w:cs="宋体" w:eastAsia="宋体" w:hint="default"/>
          <w:spacing w:val="-5"/>
          <w:w w:val="102"/>
        </w:rPr>
        <w:t>技</w:t>
      </w:r>
      <w:r>
        <w:rPr>
          <w:rFonts w:ascii="宋体" w:hAnsi="宋体" w:cs="宋体" w:eastAsia="宋体" w:hint="default"/>
          <w:w w:val="102"/>
        </w:rPr>
        <w:t>术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spacing w:val="-5"/>
          <w:w w:val="102"/>
        </w:rPr>
        <w:t>程</w:t>
      </w:r>
      <w:r>
        <w:rPr>
          <w:rFonts w:ascii="宋体" w:hAnsi="宋体" w:cs="宋体" w:eastAsia="宋体" w:hint="default"/>
          <w:spacing w:val="-5"/>
          <w:w w:val="102"/>
        </w:rPr>
        <w:t>（</w:t>
      </w:r>
      <w:r>
        <w:rPr>
          <w:rFonts w:ascii="宋体" w:hAnsi="宋体" w:cs="宋体" w:eastAsia="宋体" w:hint="default"/>
          <w:w w:val="102"/>
        </w:rPr>
        <w:t>研</w:t>
      </w:r>
      <w:r>
        <w:rPr>
          <w:rFonts w:ascii="宋体" w:hAnsi="宋体" w:cs="宋体" w:eastAsia="宋体" w:hint="default"/>
          <w:w w:val="102"/>
        </w:rPr>
        <w:t>发</w:t>
      </w:r>
      <w:r>
        <w:rPr>
          <w:rFonts w:ascii="宋体" w:hAnsi="宋体" w:cs="宋体" w:eastAsia="宋体" w:hint="default"/>
          <w:spacing w:val="-5"/>
          <w:w w:val="102"/>
        </w:rPr>
        <w:t>）</w:t>
      </w:r>
      <w:r>
        <w:rPr>
          <w:rFonts w:ascii="宋体" w:hAnsi="宋体" w:cs="宋体" w:eastAsia="宋体" w:hint="default"/>
          <w:i/>
          <w:w w:val="102"/>
        </w:rPr>
        <w:t>中</w:t>
      </w:r>
      <w:r>
        <w:rPr>
          <w:rFonts w:ascii="宋体" w:hAnsi="宋体" w:cs="宋体" w:eastAsia="宋体" w:hint="default"/>
          <w:w w:val="102"/>
        </w:rPr>
        <w:t>心</w:t>
      </w:r>
      <w:r>
        <w:rPr>
          <w:spacing w:val="-5"/>
          <w:w w:val="102"/>
        </w:rPr>
        <w:t>的</w:t>
      </w:r>
      <w:r>
        <w:rPr>
          <w:w w:val="102"/>
        </w:rPr>
        <w:t>议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w w:val="102"/>
        </w:rPr>
        <w:t>公司</w:t>
      </w:r>
      <w:r>
        <w:rPr>
          <w:rFonts w:ascii="宋体" w:hAnsi="宋体" w:cs="宋体" w:eastAsia="宋体" w:hint="default"/>
          <w:i/>
          <w:spacing w:val="-5"/>
          <w:w w:val="102"/>
        </w:rPr>
        <w:t>治</w:t>
      </w:r>
      <w:r>
        <w:rPr>
          <w:w w:val="102"/>
        </w:rPr>
        <w:t>理</w:t>
      </w:r>
      <w:r>
        <w:rPr>
          <w:rFonts w:ascii="宋体" w:hAnsi="宋体" w:cs="宋体" w:eastAsia="宋体" w:hint="default"/>
          <w:w w:val="102"/>
        </w:rPr>
        <w:t>专</w:t>
      </w:r>
      <w:r>
        <w:rPr>
          <w:rFonts w:ascii="宋体" w:hAnsi="宋体" w:cs="宋体" w:eastAsia="宋体" w:hint="default"/>
          <w:i/>
          <w:spacing w:val="-5"/>
          <w:w w:val="102"/>
        </w:rPr>
        <w:t>项</w:t>
      </w:r>
      <w:r>
        <w:rPr>
          <w:rFonts w:ascii="宋体" w:hAnsi="宋体" w:cs="宋体" w:eastAsia="宋体" w:hint="default"/>
          <w:w w:val="102"/>
        </w:rPr>
        <w:t>活</w:t>
      </w:r>
      <w:r>
        <w:rPr>
          <w:rFonts w:ascii="宋体" w:hAnsi="宋体" w:cs="宋体" w:eastAsia="宋体" w:hint="default"/>
          <w:i/>
          <w:w w:val="102"/>
        </w:rPr>
        <w:t>动</w:t>
      </w:r>
      <w:r>
        <w:rPr>
          <w:spacing w:val="-5"/>
          <w:w w:val="102"/>
        </w:rPr>
        <w:t>整</w:t>
      </w:r>
      <w:r>
        <w:rPr>
          <w:rFonts w:ascii="宋体" w:hAnsi="宋体" w:cs="宋体" w:eastAsia="宋体" w:hint="default"/>
          <w:w w:val="102"/>
        </w:rPr>
        <w:t>改</w:t>
      </w:r>
      <w:r>
        <w:rPr>
          <w:w w:val="102"/>
        </w:rPr>
        <w:t>报</w:t>
      </w:r>
      <w:r>
        <w:rPr>
          <w:spacing w:val="-5"/>
          <w:w w:val="102"/>
        </w:rPr>
        <w:t>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spacing w:val="-5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/>
        <w:t>本次会议</w:t>
      </w:r>
      <w:r>
        <w:rPr>
          <w:rFonts w:ascii="宋体" w:hAnsi="宋体" w:cs="宋体" w:eastAsia="宋体" w:hint="default"/>
        </w:rPr>
        <w:t>决</w:t>
      </w:r>
      <w:r>
        <w:rPr/>
        <w:t>议公告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10  </w:t>
      </w:r>
      <w:r>
        <w:rPr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30</w:t>
      </w:r>
      <w:r>
        <w:rPr>
          <w:rFonts w:ascii="宋体" w:hAnsi="宋体" w:cs="宋体" w:eastAsia="宋体" w:hint="default"/>
          <w:spacing w:val="10"/>
        </w:rPr>
        <w:t> </w:t>
      </w:r>
      <w:r>
        <w:rPr/>
        <w:t>日的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网站</w:t>
      </w:r>
    </w:p>
    <w:p>
      <w:pPr>
        <w:pStyle w:val="BodyText"/>
        <w:spacing w:line="240" w:lineRule="auto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</w:r>
      <w:hyperlink r:id="rId11">
        <w:r>
          <w:rPr>
            <w:rFonts w:ascii="宋体" w:hAnsi="宋体" w:cs="宋体" w:eastAsia="宋体" w:hint="default"/>
            <w:u w:val="single" w:color="000000"/>
          </w:rPr>
          <w:t>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）上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董事会对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/>
        <w:t>议的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  <w:i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内，公司共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次年度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大会和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大会，公司董事会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</w:p>
    <w:p>
      <w:pPr>
        <w:pStyle w:val="BodyText"/>
        <w:spacing w:line="364" w:lineRule="auto" w:before="30"/>
        <w:ind w:left="147"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决</w:t>
      </w:r>
      <w:r>
        <w:rPr/>
        <w:t>议，</w:t>
      </w:r>
      <w:r>
        <w:rPr>
          <w:rFonts w:ascii="宋体" w:hAnsi="宋体" w:cs="宋体" w:eastAsia="宋体" w:hint="default"/>
          <w:i/>
        </w:rPr>
        <w:t>具</w:t>
      </w:r>
      <w:r>
        <w:rPr/>
        <w:t>体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1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根</w:t>
      </w:r>
      <w:r>
        <w:rPr>
          <w:rFonts w:ascii="宋体" w:hAnsi="宋体" w:cs="宋体" w:eastAsia="宋体" w:hint="default"/>
          <w:i/>
          <w:spacing w:val="-6"/>
        </w:rPr>
        <w:t>据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2006</w:t>
      </w:r>
      <w:r>
        <w:rPr>
          <w:rFonts w:ascii="宋体" w:hAnsi="宋体" w:cs="宋体" w:eastAsia="宋体" w:hint="default"/>
          <w:spacing w:val="80"/>
        </w:rPr>
        <w:t> </w:t>
      </w:r>
      <w:r>
        <w:rPr>
          <w:spacing w:val="-3"/>
        </w:rPr>
        <w:t>年度第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i/>
          <w:spacing w:val="-3"/>
        </w:rPr>
        <w:t>股东</w:t>
      </w:r>
      <w:r>
        <w:rPr>
          <w:spacing w:val="-3"/>
        </w:rPr>
        <w:t>大会审议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i/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rFonts w:ascii="宋体" w:hAnsi="宋体" w:cs="宋体" w:eastAsia="宋体" w:hint="default"/>
          <w:i/>
          <w:spacing w:val="-2"/>
        </w:rPr>
        <w:t>件</w:t>
      </w:r>
      <w:r>
        <w:rPr>
          <w:spacing w:val="-2"/>
        </w:rPr>
        <w:t>的议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的议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请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2"/>
        </w:rPr>
        <w:t>董事会全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理本次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宜</w:t>
      </w:r>
      <w:r>
        <w:rPr>
          <w:spacing w:val="-2"/>
        </w:rPr>
        <w:t>的议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spacing w:val="-2"/>
        </w:rPr>
        <w:t>，公司董事会在报告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内完</w:t>
      </w:r>
      <w:r>
        <w:rPr>
          <w:spacing w:val="105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了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票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2006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spacing w:val="-4"/>
        </w:rPr>
        <w:t>议，公司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i/>
          <w:spacing w:val="-4"/>
        </w:rPr>
        <w:t>总股份</w:t>
      </w:r>
      <w:r>
        <w:rPr>
          <w:rFonts w:ascii="宋体" w:hAnsi="宋体" w:cs="宋体" w:eastAsia="宋体" w:hint="default"/>
          <w:spacing w:val="-4"/>
        </w:rPr>
        <w:t>9000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i/>
          <w:spacing w:val="-4"/>
        </w:rPr>
        <w:t>股为基数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全体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每</w:t>
      </w:r>
      <w:r>
        <w:rPr>
          <w:rFonts w:ascii="宋体" w:hAnsi="宋体" w:cs="宋体" w:eastAsia="宋体" w:hint="default"/>
          <w:spacing w:val="-4"/>
        </w:rPr>
        <w:t>10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1.50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)</w:t>
      </w:r>
      <w:r>
        <w:rPr/>
        <w:t>。公司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/>
        <w:t>月</w:t>
      </w:r>
      <w:r>
        <w:rPr>
          <w:rFonts w:ascii="宋体" w:hAnsi="宋体" w:cs="宋体" w:eastAsia="宋体" w:hint="default"/>
        </w:rPr>
        <w:t>22</w:t>
      </w:r>
      <w:r>
        <w:rPr/>
        <w:t>日实</w:t>
      </w:r>
      <w:r>
        <w:rPr>
          <w:rFonts w:ascii="宋体" w:hAnsi="宋体" w:cs="宋体" w:eastAsia="宋体" w:hint="default"/>
        </w:rPr>
        <w:t>施</w:t>
      </w:r>
      <w:r>
        <w:rPr/>
        <w:t>了</w:t>
      </w:r>
      <w:r>
        <w:rPr>
          <w:rFonts w:ascii="宋体" w:hAnsi="宋体" w:cs="宋体" w:eastAsia="宋体" w:hint="default"/>
        </w:rPr>
        <w:t>2006 </w:t>
      </w:r>
      <w:r>
        <w:rPr>
          <w:rFonts w:ascii="宋体" w:hAnsi="宋体" w:cs="宋体" w:eastAsia="宋体" w:hint="default"/>
          <w:spacing w:val="7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和公司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147" w:right="495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i/>
          <w:spacing w:val="-2"/>
        </w:rPr>
        <w:t>据股东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议，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董事会议事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监</w:t>
      </w:r>
      <w:r>
        <w:rPr>
          <w:w w:val="102"/>
        </w:rPr>
        <w:t> </w:t>
      </w:r>
      <w:r>
        <w:rPr>
          <w:spacing w:val="-2"/>
        </w:rPr>
        <w:t>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修订</w:t>
      </w:r>
      <w:r>
        <w:rPr>
          <w:spacing w:val="-2"/>
        </w:rPr>
        <w:t>和完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《信息披露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</w:t>
      </w:r>
      <w:r>
        <w:rPr>
          <w:spacing w:val="105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范运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了</w:t>
      </w:r>
      <w:r>
        <w:rPr>
          <w:rFonts w:ascii="宋体" w:hAnsi="宋体" w:cs="宋体" w:eastAsia="宋体" w:hint="default"/>
        </w:rPr>
        <w:t>制</w:t>
      </w:r>
      <w:r>
        <w:rPr/>
        <w:t>度保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0"/>
        <w:ind w:left="147" w:right="457" w:firstLine="465"/>
        <w:jc w:val="both"/>
      </w:pP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2006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暂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i/>
          <w:spacing w:val="-4"/>
        </w:rPr>
        <w:t>动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w w:val="102"/>
        </w:rPr>
        <w:t> </w:t>
      </w:r>
      <w:r>
        <w:rPr>
          <w:spacing w:val="-4"/>
        </w:rPr>
        <w:t>的议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，公司董事会在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28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10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27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之间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了不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4000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spacing w:val="-4"/>
        </w:rPr>
        <w:t>的</w:t>
      </w:r>
      <w:r>
        <w:rPr>
          <w:spacing w:val="26"/>
        </w:rPr>
        <w:t> 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，并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10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26</w:t>
      </w:r>
      <w:r>
        <w:rPr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述资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归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103"/>
        </w:rPr>
        <w:t> 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帐</w:t>
      </w:r>
      <w:r>
        <w:rPr>
          <w:rFonts w:ascii="宋体" w:hAnsi="宋体" w:cs="宋体" w:eastAsia="宋体" w:hint="default"/>
          <w:spacing w:val="-4"/>
        </w:rPr>
        <w:t>户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年度第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闲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募</w:t>
      </w:r>
      <w:r>
        <w:rPr>
          <w:rFonts w:ascii="宋体" w:hAnsi="宋体" w:cs="宋体" w:eastAsia="宋体" w:hint="default"/>
          <w:spacing w:val="-7"/>
          <w:w w:val="102"/>
        </w:rPr>
        <w:t>集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rFonts w:ascii="宋体" w:hAnsi="宋体" w:cs="宋体" w:eastAsia="宋体" w:hint="default"/>
          <w:spacing w:val="-7"/>
          <w:w w:val="102"/>
        </w:rPr>
        <w:t>暂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rFonts w:ascii="宋体" w:hAnsi="宋体" w:cs="宋体" w:eastAsia="宋体" w:hint="default"/>
          <w:spacing w:val="-7"/>
          <w:w w:val="102"/>
        </w:rPr>
        <w:t>补</w:t>
      </w:r>
      <w:r>
        <w:rPr>
          <w:rFonts w:ascii="宋体" w:hAnsi="宋体" w:cs="宋体" w:eastAsia="宋体" w:hint="default"/>
          <w:spacing w:val="-7"/>
          <w:w w:val="102"/>
        </w:rPr>
        <w:t>充</w:t>
      </w:r>
      <w:r>
        <w:rPr>
          <w:rFonts w:ascii="宋体" w:hAnsi="宋体" w:cs="宋体" w:eastAsia="宋体" w:hint="default"/>
          <w:spacing w:val="-7"/>
          <w:w w:val="102"/>
        </w:rPr>
        <w:t>流</w:t>
      </w:r>
      <w:r>
        <w:rPr>
          <w:rFonts w:ascii="宋体" w:hAnsi="宋体" w:cs="宋体" w:eastAsia="宋体" w:hint="default"/>
          <w:i/>
          <w:spacing w:val="-7"/>
          <w:w w:val="102"/>
        </w:rPr>
        <w:t>动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，公司董事会</w:t>
      </w:r>
      <w:r>
        <w:rPr>
          <w:rFonts w:ascii="宋体" w:hAnsi="宋体" w:cs="宋体" w:eastAsia="宋体" w:hint="default"/>
          <w:spacing w:val="-7"/>
          <w:w w:val="102"/>
        </w:rPr>
        <w:t>继</w:t>
      </w:r>
      <w:r>
        <w:rPr>
          <w:rFonts w:ascii="宋体" w:hAnsi="宋体" w:cs="宋体" w:eastAsia="宋体" w:hint="default"/>
          <w:spacing w:val="-7"/>
          <w:w w:val="102"/>
        </w:rPr>
        <w:t>续</w:t>
      </w:r>
      <w:r>
        <w:rPr>
          <w:rFonts w:ascii="宋体" w:hAnsi="宋体" w:cs="宋体" w:eastAsia="宋体" w:hint="default"/>
          <w:spacing w:val="-7"/>
          <w:w w:val="102"/>
        </w:rPr>
        <w:t>将</w:t>
      </w:r>
      <w:r>
        <w:rPr>
          <w:rFonts w:ascii="宋体" w:hAnsi="宋体" w:cs="宋体" w:eastAsia="宋体" w:hint="default"/>
          <w:spacing w:val="-7"/>
          <w:w w:val="102"/>
        </w:rPr>
        <w:t>部</w:t>
      </w:r>
      <w:r>
        <w:rPr>
          <w:rFonts w:ascii="宋体" w:hAnsi="宋体" w:cs="宋体" w:eastAsia="宋体" w:hint="default"/>
          <w:spacing w:val="-7"/>
          <w:w w:val="102"/>
        </w:rPr>
        <w:t>分</w:t>
      </w:r>
      <w:r>
        <w:rPr>
          <w:rFonts w:ascii="宋体" w:hAnsi="宋体" w:cs="宋体" w:eastAsia="宋体" w:hint="default"/>
          <w:spacing w:val="-7"/>
          <w:w w:val="102"/>
        </w:rPr>
        <w:t>闲</w:t>
      </w:r>
      <w:r>
        <w:rPr>
          <w:rFonts w:ascii="宋体" w:hAnsi="宋体" w:cs="宋体" w:eastAsia="宋体" w:hint="default"/>
          <w:spacing w:val="-7"/>
          <w:w w:val="102"/>
        </w:rPr>
        <w:t>置</w:t>
      </w:r>
      <w:r>
        <w:rPr>
          <w:rFonts w:ascii="宋体" w:hAnsi="宋体" w:cs="宋体" w:eastAsia="宋体" w:hint="default"/>
          <w:spacing w:val="-7"/>
          <w:w w:val="102"/>
        </w:rPr>
        <w:t>募</w:t>
      </w:r>
      <w:r>
        <w:rPr>
          <w:rFonts w:ascii="宋体" w:hAnsi="宋体" w:cs="宋体" w:eastAsia="宋体" w:hint="default"/>
          <w:spacing w:val="-7"/>
          <w:w w:val="102"/>
        </w:rPr>
        <w:t>集</w:t>
      </w:r>
      <w:r>
        <w:rPr>
          <w:spacing w:val="-7"/>
          <w:w w:val="102"/>
        </w:rPr>
        <w:t>资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rFonts w:ascii="宋体" w:hAnsi="宋体" w:cs="宋体" w:eastAsia="宋体" w:hint="default"/>
          <w:spacing w:val="-7"/>
          <w:w w:val="102"/>
        </w:rPr>
        <w:t>暂</w:t>
      </w:r>
      <w:r>
        <w:rPr>
          <w:rFonts w:ascii="宋体" w:hAnsi="宋体" w:cs="宋体" w:eastAsia="宋体" w:hint="default"/>
          <w:spacing w:val="-7"/>
          <w:w w:val="102"/>
        </w:rPr>
        <w:t>时</w:t>
      </w:r>
      <w:r>
        <w:rPr>
          <w:rFonts w:ascii="宋体" w:hAnsi="宋体" w:cs="宋体" w:eastAsia="宋体" w:hint="default"/>
          <w:spacing w:val="-7"/>
          <w:w w:val="102"/>
        </w:rPr>
        <w:t>补</w:t>
      </w:r>
      <w:r>
        <w:rPr>
          <w:rFonts w:ascii="宋体" w:hAnsi="宋体" w:cs="宋体" w:eastAsia="宋体" w:hint="default"/>
          <w:spacing w:val="-7"/>
          <w:w w:val="102"/>
        </w:rPr>
        <w:t>充</w:t>
      </w:r>
      <w:r>
        <w:rPr>
          <w:rFonts w:ascii="宋体" w:hAnsi="宋体" w:cs="宋体" w:eastAsia="宋体" w:hint="default"/>
          <w:spacing w:val="-7"/>
          <w:w w:val="102"/>
        </w:rPr>
        <w:t>流</w:t>
      </w:r>
      <w:r>
        <w:rPr>
          <w:rFonts w:ascii="宋体" w:hAnsi="宋体" w:cs="宋体" w:eastAsia="宋体" w:hint="default"/>
          <w:i/>
          <w:spacing w:val="-7"/>
          <w:w w:val="102"/>
        </w:rPr>
        <w:t>动</w:t>
      </w:r>
      <w:r>
        <w:rPr>
          <w:spacing w:val="-7"/>
          <w:w w:val="102"/>
        </w:rPr>
        <w:t>资</w:t>
      </w:r>
      <w:r>
        <w:rPr>
          <w:spacing w:val="-97"/>
          <w:w w:val="102"/>
        </w:rPr>
        <w:t> </w:t>
      </w:r>
      <w:r>
        <w:rPr>
          <w:rFonts w:ascii="宋体" w:hAnsi="宋体" w:cs="宋体" w:eastAsia="宋体" w:hint="default"/>
        </w:rPr>
        <w:t>金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4000</w:t>
      </w:r>
      <w:r>
        <w:rPr>
          <w:rFonts w:ascii="宋体" w:hAnsi="宋体" w:cs="宋体" w:eastAsia="宋体" w:hint="default"/>
        </w:rPr>
        <w:t>万元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限</w:t>
      </w:r>
      <w:r>
        <w:rPr/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6</w:t>
      </w:r>
      <w:r>
        <w:rPr/>
        <w:t>个月，自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/>
        <w:t>月</w:t>
      </w:r>
      <w:r>
        <w:rPr>
          <w:rFonts w:ascii="宋体" w:hAnsi="宋体" w:cs="宋体" w:eastAsia="宋体" w:hint="default"/>
        </w:rPr>
        <w:t>1</w:t>
      </w:r>
      <w:r>
        <w:rPr/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/>
        <w:t>月</w:t>
      </w:r>
      <w:r>
        <w:rPr>
          <w:rFonts w:ascii="宋体" w:hAnsi="宋体" w:cs="宋体" w:eastAsia="宋体" w:hint="default"/>
        </w:rPr>
        <w:t>30</w:t>
      </w:r>
      <w:r>
        <w:rPr/>
        <w:t>日。</w:t>
      </w:r>
    </w:p>
    <w:p>
      <w:pPr>
        <w:spacing w:line="360" w:lineRule="auto" w:before="42"/>
        <w:ind w:left="612" w:right="192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六</w:t>
      </w:r>
      <w:r>
        <w:rPr>
          <w:rFonts w:ascii="宋体" w:hAnsi="宋体" w:cs="宋体" w:eastAsia="宋体" w:hint="default"/>
          <w:sz w:val="23"/>
          <w:szCs w:val="23"/>
        </w:rPr>
        <w:t>、董事会审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员会对本次年报的审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i/>
          <w:spacing w:val="-4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1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、对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报告的审</w:t>
      </w:r>
      <w:r>
        <w:rPr>
          <w:rFonts w:ascii="宋体" w:hAnsi="宋体" w:cs="宋体" w:eastAsia="宋体" w:hint="default"/>
          <w:i/>
          <w:sz w:val="23"/>
          <w:szCs w:val="23"/>
        </w:rPr>
        <w:t>计意见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52" w:lineRule="auto" w:before="40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i/>
          <w:spacing w:val="-3"/>
        </w:rPr>
        <w:t>据中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i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做好</w:t>
      </w:r>
      <w:r>
        <w:rPr>
          <w:rFonts w:ascii="宋体" w:hAnsi="宋体" w:cs="宋体" w:eastAsia="宋体" w:hint="default"/>
          <w:spacing w:val="-3"/>
        </w:rPr>
        <w:t>上市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2007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5"/>
        </w:rPr>
        <w:t>年年度报告及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i/>
          <w:spacing w:val="-5"/>
        </w:rPr>
        <w:t>关工作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》（</w:t>
      </w:r>
      <w:r>
        <w:rPr>
          <w:spacing w:val="-5"/>
        </w:rPr>
        <w:t>证监公司</w:t>
      </w:r>
      <w:r>
        <w:rPr>
          <w:spacing w:val="-5"/>
          <w:w w:val="102"/>
        </w:rPr>
        <w:t> </w:t>
      </w:r>
      <w:r>
        <w:rPr>
          <w:rFonts w:ascii="Times New Roman" w:hAnsi="Times New Roman" w:cs="Times New Roman" w:eastAsia="Times New Roman" w:hint="default"/>
        </w:rPr>
        <w:t>[2007]235 </w:t>
      </w:r>
      <w:r>
        <w:rPr>
          <w:rFonts w:ascii="宋体" w:hAnsi="宋体" w:cs="宋体" w:eastAsia="宋体" w:hint="default"/>
          <w:spacing w:val="-5"/>
        </w:rPr>
        <w:t>号）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i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spacing w:val="-5"/>
        </w:rPr>
        <w:t>，审</w:t>
      </w:r>
      <w:r>
        <w:rPr>
          <w:rFonts w:ascii="宋体" w:hAnsi="宋体" w:cs="宋体" w:eastAsia="宋体" w:hint="default"/>
          <w:i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spacing w:val="-5"/>
        </w:rPr>
        <w:t>员会</w:t>
      </w:r>
      <w:r>
        <w:rPr>
          <w:rFonts w:ascii="宋体" w:hAnsi="宋体" w:cs="宋体" w:eastAsia="宋体" w:hint="default"/>
          <w:spacing w:val="-5"/>
        </w:rPr>
        <w:t>积</w:t>
      </w:r>
      <w:r>
        <w:rPr>
          <w:rFonts w:ascii="宋体" w:hAnsi="宋体" w:cs="宋体" w:eastAsia="宋体" w:hint="default"/>
          <w:spacing w:val="-5"/>
        </w:rPr>
        <w:t>极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spacing w:val="-5"/>
        </w:rPr>
        <w:t>年报</w:t>
      </w:r>
      <w:r>
        <w:rPr>
          <w:rFonts w:ascii="宋体" w:hAnsi="宋体" w:cs="宋体" w:eastAsia="宋体" w:hint="default"/>
          <w:i/>
          <w:spacing w:val="-5"/>
        </w:rPr>
        <w:t>工作：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rFonts w:ascii="宋体" w:hAnsi="宋体" w:cs="宋体" w:eastAsia="宋体" w:hint="default"/>
          <w:i/>
          <w:spacing w:val="-5"/>
        </w:rPr>
        <w:t>据</w:t>
      </w:r>
      <w:r>
        <w:rPr>
          <w:spacing w:val="-5"/>
        </w:rPr>
        <w:t>公司审</w:t>
      </w:r>
      <w:r>
        <w:rPr>
          <w:rFonts w:ascii="宋体" w:hAnsi="宋体" w:cs="宋体" w:eastAsia="宋体" w:hint="default"/>
          <w:i/>
          <w:spacing w:val="-5"/>
        </w:rPr>
        <w:t>计工作计</w:t>
      </w:r>
      <w:r>
        <w:rPr>
          <w:rFonts w:ascii="宋体" w:hAnsi="宋体" w:cs="宋体" w:eastAsia="宋体" w:hint="default"/>
          <w:spacing w:val="-5"/>
        </w:rPr>
        <w:t>划</w:t>
      </w:r>
      <w:r>
        <w:rPr>
          <w:spacing w:val="-5"/>
        </w:rPr>
        <w:t>，对公司</w:t>
      </w:r>
      <w:r>
        <w:rPr>
          <w:rFonts w:ascii="宋体" w:hAnsi="宋体" w:cs="宋体" w:eastAsia="宋体" w:hint="default"/>
          <w:spacing w:val="-5"/>
        </w:rPr>
        <w:t>编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2007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了审</w:t>
      </w:r>
      <w:r>
        <w:rPr>
          <w:rFonts w:ascii="宋体" w:hAnsi="宋体" w:cs="宋体" w:eastAsia="宋体" w:hint="default"/>
          <w:spacing w:val="-4"/>
        </w:rPr>
        <w:t>阅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i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颁</w:t>
      </w:r>
      <w:r>
        <w:rPr>
          <w:rFonts w:ascii="宋体" w:hAnsi="宋体" w:cs="宋体" w:eastAsia="宋体" w:hint="default"/>
          <w:spacing w:val="-4"/>
        </w:rPr>
        <w:t>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《企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spacing w:val="88"/>
        </w:rPr>
        <w:t> </w:t>
      </w:r>
      <w:r>
        <w:rPr>
          <w:rFonts w:ascii="宋体" w:hAnsi="宋体" w:cs="宋体" w:eastAsia="宋体" w:hint="default"/>
          <w:i/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求</w:t>
      </w:r>
      <w:r>
        <w:rPr>
          <w:spacing w:val="-6"/>
        </w:rPr>
        <w:t>，真实完整</w:t>
      </w:r>
      <w:r>
        <w:rPr>
          <w:rFonts w:ascii="宋体" w:hAnsi="宋体" w:cs="宋体" w:eastAsia="宋体" w:hint="default"/>
          <w:spacing w:val="-6"/>
        </w:rPr>
        <w:t>地</w:t>
      </w:r>
      <w:r>
        <w:rPr>
          <w:rFonts w:ascii="宋体" w:hAnsi="宋体" w:cs="宋体" w:eastAsia="宋体" w:hint="default"/>
          <w:spacing w:val="-6"/>
        </w:rPr>
        <w:t>反映</w:t>
      </w:r>
      <w:r>
        <w:rPr>
          <w:spacing w:val="-6"/>
        </w:rPr>
        <w:t>了公司</w:t>
      </w:r>
      <w:r>
        <w:rPr>
          <w:rFonts w:ascii="宋体" w:hAnsi="宋体" w:cs="宋体" w:eastAsia="宋体" w:hint="default"/>
          <w:spacing w:val="-6"/>
        </w:rPr>
        <w:t>2007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12 </w:t>
      </w:r>
      <w:r>
        <w:rPr/>
        <w:t>月</w:t>
      </w:r>
      <w:r>
        <w:rPr>
          <w:rFonts w:ascii="宋体" w:hAnsi="宋体" w:cs="宋体" w:eastAsia="宋体" w:hint="default"/>
        </w:rPr>
        <w:t>31 </w:t>
      </w:r>
      <w:r>
        <w:rPr/>
        <w:t>日的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2007 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69"/>
        </w:rPr>
        <w:t> </w:t>
      </w:r>
      <w:r>
        <w:rPr>
          <w:rFonts w:ascii="宋体" w:hAnsi="宋体" w:cs="宋体" w:eastAsia="宋体" w:hint="default"/>
          <w:spacing w:val="-7"/>
          <w:w w:val="102"/>
        </w:rPr>
        <w:t>金</w:t>
      </w:r>
      <w:r>
        <w:rPr>
          <w:rFonts w:ascii="宋体" w:hAnsi="宋体" w:cs="宋体" w:eastAsia="宋体" w:hint="default"/>
          <w:spacing w:val="-7"/>
          <w:w w:val="102"/>
        </w:rPr>
        <w:t>流量</w:t>
      </w:r>
      <w:r>
        <w:rPr>
          <w:rFonts w:ascii="宋体" w:hAnsi="宋体" w:cs="宋体" w:eastAsia="宋体" w:hint="default"/>
          <w:i/>
          <w:spacing w:val="-7"/>
          <w:w w:val="102"/>
        </w:rPr>
        <w:t>情况</w:t>
      </w:r>
      <w:r>
        <w:rPr>
          <w:spacing w:val="-7"/>
          <w:w w:val="102"/>
        </w:rPr>
        <w:t>。审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rFonts w:ascii="宋体" w:hAnsi="宋体" w:cs="宋体" w:eastAsia="宋体" w:hint="default"/>
          <w:spacing w:val="-7"/>
          <w:w w:val="102"/>
        </w:rPr>
        <w:t>委</w:t>
      </w:r>
      <w:r>
        <w:rPr>
          <w:spacing w:val="-7"/>
          <w:w w:val="102"/>
        </w:rPr>
        <w:t>员会全体</w:t>
      </w:r>
      <w:r>
        <w:rPr>
          <w:rFonts w:ascii="宋体" w:hAnsi="宋体" w:cs="宋体" w:eastAsia="宋体" w:hint="default"/>
          <w:spacing w:val="-7"/>
          <w:w w:val="102"/>
        </w:rPr>
        <w:t>委</w:t>
      </w:r>
      <w:r>
        <w:rPr>
          <w:spacing w:val="-7"/>
          <w:w w:val="102"/>
        </w:rPr>
        <w:t>员无异议，并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知</w:t>
      </w:r>
      <w:r>
        <w:rPr>
          <w:spacing w:val="-7"/>
          <w:w w:val="102"/>
        </w:rPr>
        <w:t>会</w:t>
      </w:r>
      <w:r>
        <w:rPr>
          <w:rFonts w:ascii="宋体" w:hAnsi="宋体" w:cs="宋体" w:eastAsia="宋体" w:hint="default"/>
          <w:i/>
          <w:spacing w:val="-7"/>
          <w:w w:val="102"/>
        </w:rPr>
        <w:t>计师</w:t>
      </w:r>
      <w:r>
        <w:rPr>
          <w:spacing w:val="-7"/>
          <w:w w:val="102"/>
        </w:rPr>
        <w:t>事</w:t>
      </w:r>
      <w:r>
        <w:rPr>
          <w:rFonts w:ascii="宋体" w:hAnsi="宋体" w:cs="宋体" w:eastAsia="宋体" w:hint="default"/>
          <w:i/>
          <w:spacing w:val="-7"/>
          <w:w w:val="102"/>
        </w:rPr>
        <w:t>务</w:t>
      </w:r>
      <w:r>
        <w:rPr>
          <w:spacing w:val="-7"/>
          <w:w w:val="102"/>
        </w:rPr>
        <w:t>所</w:t>
      </w:r>
      <w:r>
        <w:rPr>
          <w:rFonts w:ascii="宋体" w:hAnsi="宋体" w:cs="宋体" w:eastAsia="宋体" w:hint="default"/>
          <w:spacing w:val="-7"/>
          <w:w w:val="102"/>
        </w:rPr>
        <w:t>以</w:t>
      </w:r>
      <w:r>
        <w:rPr>
          <w:rFonts w:ascii="宋体" w:hAnsi="宋体" w:cs="宋体" w:eastAsia="宋体" w:hint="default"/>
          <w:spacing w:val="-7"/>
          <w:w w:val="102"/>
        </w:rPr>
        <w:t>上</w:t>
      </w:r>
      <w:r>
        <w:rPr>
          <w:spacing w:val="-7"/>
          <w:w w:val="102"/>
        </w:rPr>
        <w:t>述报</w:t>
      </w:r>
      <w:r>
        <w:rPr>
          <w:rFonts w:ascii="宋体" w:hAnsi="宋体" w:cs="宋体" w:eastAsia="宋体" w:hint="default"/>
          <w:i/>
          <w:spacing w:val="-7"/>
          <w:w w:val="102"/>
        </w:rPr>
        <w:t>表</w:t>
      </w:r>
      <w:r>
        <w:rPr>
          <w:rFonts w:ascii="宋体" w:hAnsi="宋体" w:cs="宋体" w:eastAsia="宋体" w:hint="default"/>
          <w:spacing w:val="-7"/>
          <w:w w:val="102"/>
        </w:rPr>
        <w:t>开</w:t>
      </w:r>
      <w:r>
        <w:rPr>
          <w:rFonts w:ascii="宋体" w:hAnsi="宋体" w:cs="宋体" w:eastAsia="宋体" w:hint="default"/>
          <w:spacing w:val="-7"/>
          <w:w w:val="102"/>
        </w:rPr>
        <w:t>展</w:t>
      </w:r>
      <w:r>
        <w:rPr>
          <w:spacing w:val="-7"/>
          <w:w w:val="102"/>
        </w:rPr>
        <w:t>年度审</w:t>
      </w:r>
      <w:r>
        <w:rPr>
          <w:rFonts w:ascii="宋体" w:hAnsi="宋体" w:cs="宋体" w:eastAsia="宋体" w:hint="default"/>
          <w:i/>
          <w:spacing w:val="-7"/>
          <w:w w:val="102"/>
        </w:rPr>
        <w:t>计</w:t>
      </w:r>
      <w:r>
        <w:rPr>
          <w:spacing w:val="-7"/>
          <w:w w:val="102"/>
        </w:rPr>
        <w:t>。</w:t>
      </w:r>
      <w:r>
        <w:rPr>
          <w:rFonts w:ascii="宋体" w:hAnsi="宋体" w:cs="宋体" w:eastAsia="宋体" w:hint="default"/>
          <w:spacing w:val="-3"/>
          <w:w w:val="102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362" w:lineRule="auto" w:before="47"/>
        <w:ind w:left="147" w:right="0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员会对会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出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初</w:t>
      </w:r>
      <w:r>
        <w:rPr>
          <w:rFonts w:ascii="宋体" w:hAnsi="宋体" w:cs="宋体" w:eastAsia="宋体" w:hint="default"/>
          <w:sz w:val="23"/>
          <w:szCs w:val="23"/>
        </w:rPr>
        <w:t>步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计意见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关财务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了审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阅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在所有重大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真实、完整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sz w:val="23"/>
          <w:szCs w:val="23"/>
        </w:rPr>
        <w:t>了公司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z w:val="23"/>
          <w:szCs w:val="23"/>
        </w:rPr>
        <w:t>12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31 </w:t>
      </w:r>
      <w:r>
        <w:rPr>
          <w:rFonts w:ascii="宋体" w:hAnsi="宋体" w:cs="宋体" w:eastAsia="宋体" w:hint="default"/>
          <w:sz w:val="23"/>
          <w:szCs w:val="23"/>
        </w:rPr>
        <w:t>日的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以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26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z w:val="23"/>
          <w:szCs w:val="23"/>
        </w:rPr>
        <w:t>流量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，审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员会全体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员无异议。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7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、对会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所的</w:t>
      </w:r>
      <w:r>
        <w:rPr>
          <w:rFonts w:ascii="宋体" w:hAnsi="宋体" w:cs="宋体" w:eastAsia="宋体" w:hint="default"/>
          <w:sz w:val="23"/>
          <w:szCs w:val="23"/>
        </w:rPr>
        <w:t>督</w:t>
      </w:r>
      <w:r>
        <w:rPr>
          <w:rFonts w:ascii="宋体" w:hAnsi="宋体" w:cs="宋体" w:eastAsia="宋体" w:hint="default"/>
          <w:sz w:val="23"/>
          <w:szCs w:val="23"/>
        </w:rPr>
        <w:t>促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55"/>
        <w:ind w:left="147" w:right="50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员会在本次年度审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工作计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划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邮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形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跟踪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，并对审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督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根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司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对审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出了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关要</w:t>
      </w:r>
      <w:r>
        <w:rPr>
          <w:rFonts w:ascii="宋体" w:hAnsi="宋体" w:cs="宋体" w:eastAsia="宋体" w:hint="default"/>
          <w:sz w:val="23"/>
          <w:szCs w:val="23"/>
        </w:rPr>
        <w:t>求</w:t>
      </w:r>
      <w:r>
        <w:rPr>
          <w:rFonts w:ascii="宋体" w:hAnsi="宋体" w:cs="宋体" w:eastAsia="宋体" w:hint="default"/>
          <w:sz w:val="23"/>
          <w:szCs w:val="23"/>
        </w:rPr>
        <w:t>，并对审</w:t>
      </w:r>
      <w:r>
        <w:rPr>
          <w:rFonts w:ascii="宋体" w:hAnsi="宋体" w:cs="宋体" w:eastAsia="宋体" w:hint="default"/>
          <w:i/>
          <w:sz w:val="23"/>
          <w:szCs w:val="23"/>
        </w:rPr>
        <w:t>计结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仔</w:t>
      </w:r>
      <w:r>
        <w:rPr>
          <w:rFonts w:ascii="宋体" w:hAnsi="宋体" w:cs="宋体" w:eastAsia="宋体" w:hint="default"/>
          <w:sz w:val="23"/>
          <w:szCs w:val="23"/>
        </w:rPr>
        <w:t>细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3"/>
        <w:ind w:left="612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委</w:t>
      </w:r>
      <w:r>
        <w:rPr>
          <w:rFonts w:ascii="宋体" w:hAnsi="宋体" w:cs="宋体" w:eastAsia="宋体" w:hint="default"/>
          <w:sz w:val="23"/>
          <w:szCs w:val="23"/>
        </w:rPr>
        <w:t>员会对</w:t>
      </w:r>
      <w:r>
        <w:rPr>
          <w:rFonts w:ascii="宋体" w:hAnsi="宋体" w:cs="宋体" w:eastAsia="宋体" w:hint="default"/>
          <w:sz w:val="23"/>
          <w:szCs w:val="23"/>
        </w:rPr>
        <w:t>2007 </w:t>
      </w:r>
      <w:r>
        <w:rPr>
          <w:rFonts w:ascii="宋体" w:hAnsi="宋体" w:cs="宋体" w:eastAsia="宋体" w:hint="default"/>
          <w:spacing w:val="3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60"/>
        <w:ind w:right="0"/>
        <w:jc w:val="left"/>
      </w:pPr>
      <w:r>
        <w:rPr>
          <w:rFonts w:ascii="宋体" w:hAnsi="宋体" w:cs="宋体" w:eastAsia="宋体" w:hint="default"/>
        </w:rPr>
        <w:t>2008 </w:t>
      </w:r>
      <w:r>
        <w:rPr/>
        <w:t>年</w:t>
      </w:r>
      <w:r>
        <w:rPr>
          <w:rFonts w:ascii="宋体" w:hAnsi="宋体" w:cs="宋体" w:eastAsia="宋体" w:hint="default"/>
        </w:rPr>
        <w:t>3 </w:t>
      </w:r>
      <w:r>
        <w:rPr/>
        <w:t>月</w:t>
      </w:r>
      <w:r>
        <w:rPr>
          <w:rFonts w:ascii="宋体" w:hAnsi="宋体" w:cs="宋体" w:eastAsia="宋体" w:hint="default"/>
        </w:rPr>
        <w:t>28 </w:t>
      </w:r>
      <w:r>
        <w:rPr>
          <w:rFonts w:ascii="宋体" w:hAnsi="宋体" w:cs="宋体" w:eastAsia="宋体" w:hint="default"/>
          <w:spacing w:val="17"/>
        </w:rPr>
        <w:t> </w:t>
      </w:r>
      <w:r>
        <w:rPr/>
        <w:t>日，公司审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</w:t>
      </w:r>
      <w:r>
        <w:rPr/>
        <w:t>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委</w:t>
      </w:r>
      <w:r>
        <w:rPr/>
        <w:t>员会第四次会议，会议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总结</w:t>
      </w:r>
      <w:r>
        <w:rPr/>
        <w:t>了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spacing w:val="-4"/>
        </w:rPr>
        <w:t>年年报审</w:t>
      </w:r>
      <w:r>
        <w:rPr>
          <w:rFonts w:ascii="宋体" w:hAnsi="宋体" w:cs="宋体" w:eastAsia="宋体" w:hint="default"/>
          <w:i/>
          <w:spacing w:val="-4"/>
        </w:rPr>
        <w:t>计工作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宋体" w:hAnsi="宋体" w:cs="宋体" w:eastAsia="宋体" w:hint="default"/>
          <w:spacing w:val="-6"/>
        </w:rPr>
        <w:t>票</w:t>
      </w:r>
      <w:r>
        <w:rPr>
          <w:rFonts w:ascii="宋体" w:hAnsi="宋体" w:cs="宋体" w:eastAsia="宋体" w:hint="default"/>
          <w:spacing w:val="-6"/>
        </w:rPr>
        <w:t>同</w:t>
      </w:r>
      <w:r>
        <w:rPr>
          <w:rFonts w:ascii="宋体" w:hAnsi="宋体" w:cs="宋体" w:eastAsia="宋体" w:hint="default"/>
          <w:i/>
          <w:spacing w:val="-6"/>
        </w:rPr>
        <w:t>意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0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  <w:spacing w:val="-6"/>
        </w:rPr>
        <w:t>票</w:t>
      </w:r>
      <w:r>
        <w:rPr>
          <w:rFonts w:ascii="宋体" w:hAnsi="宋体" w:cs="宋体" w:eastAsia="宋体" w:hint="default"/>
          <w:spacing w:val="-6"/>
        </w:rPr>
        <w:t>反</w:t>
      </w:r>
      <w:r>
        <w:rPr>
          <w:spacing w:val="-6"/>
        </w:rPr>
        <w:t>对、</w:t>
      </w:r>
      <w:r>
        <w:rPr>
          <w:rFonts w:ascii="宋体" w:hAnsi="宋体" w:cs="宋体" w:eastAsia="宋体" w:hint="default"/>
          <w:spacing w:val="-6"/>
        </w:rPr>
        <w:t>0</w:t>
      </w:r>
      <w:r>
        <w:rPr>
          <w:rFonts w:ascii="宋体" w:hAnsi="宋体" w:cs="宋体" w:eastAsia="宋体" w:hint="default"/>
          <w:spacing w:val="47"/>
        </w:rPr>
        <w:t> </w:t>
      </w:r>
      <w:r>
        <w:rPr>
          <w:rFonts w:ascii="宋体" w:hAnsi="宋体" w:cs="宋体" w:eastAsia="宋体" w:hint="default"/>
          <w:spacing w:val="-4"/>
        </w:rPr>
        <w:t>票</w:t>
      </w:r>
      <w:r>
        <w:rPr>
          <w:rFonts w:ascii="宋体" w:hAnsi="宋体" w:cs="宋体" w:eastAsia="宋体" w:hint="default"/>
          <w:spacing w:val="-4"/>
        </w:rPr>
        <w:t>弃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i/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以下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/>
        <w:t>并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意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董事会第</w:t>
      </w:r>
      <w:r>
        <w:rPr>
          <w:rFonts w:ascii="宋体" w:hAnsi="宋体" w:cs="宋体" w:eastAsia="宋体" w:hint="default"/>
          <w:i/>
        </w:rPr>
        <w:t>六</w:t>
      </w:r>
      <w:r>
        <w:rPr/>
        <w:t>次会议审议。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）《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55"/>
        </w:rPr>
        <w:t> </w:t>
      </w:r>
      <w:r>
        <w:rPr/>
        <w:t>年年度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8" w:firstLine="465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  <w:i/>
        </w:rPr>
        <w:t>财务</w:t>
      </w:r>
      <w:r>
        <w:rPr/>
        <w:t>会</w:t>
      </w:r>
      <w:r>
        <w:rPr>
          <w:rFonts w:ascii="宋体" w:hAnsi="宋体" w:cs="宋体" w:eastAsia="宋体" w:hint="default"/>
          <w:i/>
        </w:rPr>
        <w:t>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/>
        <w:t>在所有重大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真实、完整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/>
        <w:t>了公司</w:t>
      </w:r>
      <w:r>
        <w:rPr>
          <w:rFonts w:ascii="宋体" w:hAnsi="宋体" w:cs="宋体" w:eastAsia="宋体" w:hint="default"/>
        </w:rPr>
        <w:t>2007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97"/>
        </w:rPr>
        <w:t> </w:t>
      </w:r>
      <w:r>
        <w:rPr/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/>
        <w:t>日的</w:t>
      </w:r>
      <w:r>
        <w:rPr>
          <w:rFonts w:ascii="宋体" w:hAnsi="宋体" w:cs="宋体" w:eastAsia="宋体" w:hint="default"/>
          <w:i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  <w:i/>
        </w:rPr>
        <w:t>况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87"/>
        </w:rPr>
        <w:t> </w:t>
      </w:r>
      <w:r>
        <w:rPr/>
        <w:t>年度的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营成</w:t>
      </w:r>
      <w:r>
        <w:rPr>
          <w:rFonts w:ascii="宋体" w:hAnsi="宋体" w:cs="宋体" w:eastAsia="宋体" w:hint="default"/>
        </w:rPr>
        <w:t>果</w:t>
      </w:r>
      <w:r>
        <w:rPr/>
        <w:t>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0" w:lineRule="auto" w:before="45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）《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聘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北京兴华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责任公司</w:t>
      </w:r>
      <w:r>
        <w:rPr>
          <w:rFonts w:ascii="宋体" w:hAnsi="宋体" w:cs="宋体" w:eastAsia="宋体" w:hint="default"/>
          <w:i/>
          <w:spacing w:val="-4"/>
          <w:w w:val="10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w w:val="102"/>
          <w:sz w:val="23"/>
          <w:szCs w:val="23"/>
        </w:rPr>
        <w:t>2008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年审</w:t>
      </w:r>
      <w:r>
        <w:rPr>
          <w:rFonts w:ascii="宋体" w:hAnsi="宋体" w:cs="宋体" w:eastAsia="宋体" w:hint="default"/>
          <w:i/>
          <w:spacing w:val="-15"/>
          <w:w w:val="102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的议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114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14"/>
          <w:w w:val="102"/>
          <w:sz w:val="23"/>
          <w:szCs w:val="23"/>
        </w:rPr>
      </w:r>
      <w:r>
        <w:rPr>
          <w:rFonts w:ascii="宋体" w:hAnsi="宋体" w:cs="宋体" w:eastAsia="宋体" w:hint="default"/>
          <w:spacing w:val="-4"/>
          <w:sz w:val="23"/>
          <w:szCs w:val="23"/>
        </w:rPr>
        <w:t>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于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北京兴华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责任公司在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供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多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年审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计工作中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工作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谨</w:t>
      </w:r>
      <w:r>
        <w:rPr>
          <w:rFonts w:ascii="宋体" w:hAnsi="宋体" w:cs="宋体" w:eastAsia="宋体" w:hint="default"/>
          <w:spacing w:val="-4"/>
          <w:sz w:val="23"/>
          <w:szCs w:val="23"/>
        </w:rPr>
        <w:t>、</w:t>
      </w:r>
    </w:p>
    <w:p>
      <w:pPr>
        <w:spacing w:line="364" w:lineRule="auto" w:before="40"/>
        <w:ind w:left="147" w:right="260" w:firstLine="0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客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较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好履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计工作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约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责任，审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员会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i/>
          <w:spacing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38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年度审</w:t>
      </w:r>
      <w:r>
        <w:rPr>
          <w:rFonts w:ascii="宋体" w:hAnsi="宋体" w:cs="宋体" w:eastAsia="宋体" w:hint="default"/>
          <w:i/>
          <w:sz w:val="23"/>
          <w:szCs w:val="23"/>
        </w:rPr>
        <w:t>计机构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七</w:t>
      </w:r>
      <w:r>
        <w:rPr/>
        <w:t>、董事会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155"/>
        <w:ind w:left="147" w:right="8" w:firstLine="465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委</w:t>
      </w:r>
      <w:r>
        <w:rPr/>
        <w:t>员会对公司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spacing w:val="-6"/>
        </w:rPr>
        <w:t>年年度报告</w:t>
      </w:r>
      <w:r>
        <w:rPr>
          <w:rFonts w:ascii="宋体" w:hAnsi="宋体" w:cs="宋体" w:eastAsia="宋体" w:hint="default"/>
          <w:i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披露</w:t>
      </w:r>
      <w:r>
        <w:rPr>
          <w:spacing w:val="-6"/>
        </w:rPr>
        <w:t>的公司董事、监事和高级管理</w:t>
      </w:r>
      <w:r>
        <w:rPr>
          <w:spacing w:val="-5"/>
          <w:w w:val="102"/>
        </w:rPr>
        <w:t> </w:t>
      </w:r>
      <w:r>
        <w:rPr/>
        <w:t>人员的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了审</w:t>
      </w:r>
      <w:r>
        <w:rPr>
          <w:rFonts w:ascii="宋体" w:hAnsi="宋体" w:cs="宋体" w:eastAsia="宋体" w:hint="default"/>
        </w:rPr>
        <w:t>核</w:t>
      </w:r>
      <w:r>
        <w:rPr/>
        <w:t>，出</w:t>
      </w:r>
      <w:r>
        <w:rPr>
          <w:rFonts w:ascii="宋体" w:hAnsi="宋体" w:cs="宋体" w:eastAsia="宋体" w:hint="default"/>
          <w:i/>
        </w:rPr>
        <w:t>具</w:t>
      </w:r>
      <w:r>
        <w:rPr/>
        <w:t>了审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  <w:i/>
        </w:rPr>
        <w:t>意见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i/>
        </w:rPr>
        <w:t>为：</w:t>
      </w:r>
      <w:r>
        <w:rPr/>
        <w:t>公司完</w:t>
      </w:r>
      <w:r>
        <w:rPr>
          <w:rFonts w:ascii="宋体" w:hAnsi="宋体" w:cs="宋体" w:eastAsia="宋体" w:hint="default"/>
        </w:rPr>
        <w:t>成</w:t>
      </w:r>
      <w:r>
        <w:rPr/>
        <w:t>了</w:t>
      </w:r>
      <w:r>
        <w:rPr>
          <w:rFonts w:ascii="宋体" w:hAnsi="宋体" w:cs="宋体" w:eastAsia="宋体" w:hint="default"/>
        </w:rPr>
        <w:t>2007 </w:t>
      </w:r>
      <w:r>
        <w:rPr/>
        <w:t>年度的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绩考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  <w:i/>
        </w:rPr>
        <w:t>标</w:t>
      </w:r>
      <w:r>
        <w:rPr/>
        <w:t>，</w:t>
      </w:r>
      <w:r>
        <w:rPr>
          <w:spacing w:val="-90"/>
        </w:rPr>
        <w:t> 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度。公司</w:t>
      </w:r>
      <w:r>
        <w:rPr>
          <w:rFonts w:ascii="宋体" w:hAnsi="宋体" w:cs="宋体" w:eastAsia="宋体" w:hint="default"/>
          <w:spacing w:val="-4"/>
        </w:rPr>
        <w:t>2007 </w:t>
      </w:r>
      <w:r>
        <w:rPr>
          <w:spacing w:val="-5"/>
        </w:rPr>
        <w:t>年年度报告</w:t>
      </w:r>
      <w:r>
        <w:rPr>
          <w:rFonts w:ascii="宋体" w:hAnsi="宋体" w:cs="宋体" w:eastAsia="宋体" w:hint="default"/>
          <w:i/>
          <w:spacing w:val="-5"/>
        </w:rPr>
        <w:t>中</w:t>
      </w:r>
      <w:r>
        <w:rPr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spacing w:val="-5"/>
        </w:rPr>
        <w:t>的公司董事、监事和</w:t>
      </w:r>
      <w:r>
        <w:rPr>
          <w:spacing w:val="12"/>
        </w:rPr>
        <w:t> </w:t>
      </w:r>
      <w:r>
        <w:rPr>
          <w:spacing w:val="12"/>
        </w:rPr>
      </w:r>
      <w:r>
        <w:rPr/>
        <w:t>高级管理人员的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属</w:t>
      </w:r>
      <w:r>
        <w:rPr/>
        <w:t>实。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37"/>
        <w:ind w:right="8"/>
        <w:jc w:val="left"/>
        <w:rPr>
          <w:rFonts w:ascii="宋体" w:hAnsi="宋体" w:cs="宋体" w:eastAsia="宋体" w:hint="default"/>
        </w:rPr>
      </w:pPr>
      <w:r>
        <w:rPr/>
        <w:t>八、本年度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150"/>
        <w:ind w:left="612" w:right="223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z w:val="23"/>
          <w:szCs w:val="23"/>
        </w:rPr>
        <w:t>利</w:t>
      </w:r>
      <w:r>
        <w:rPr>
          <w:rFonts w:ascii="宋体" w:hAnsi="宋体" w:cs="宋体" w:eastAsia="宋体" w:hint="default"/>
          <w:sz w:val="23"/>
          <w:szCs w:val="23"/>
        </w:rPr>
        <w:t>润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配</w:t>
      </w:r>
      <w:r>
        <w:rPr>
          <w:rFonts w:ascii="宋体" w:hAnsi="宋体" w:cs="宋体" w:eastAsia="宋体" w:hint="default"/>
          <w:sz w:val="23"/>
          <w:szCs w:val="23"/>
        </w:rPr>
        <w:t>预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8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4"/>
          <w:sz w:val="23"/>
          <w:szCs w:val="23"/>
        </w:rPr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经北京兴华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所有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4"/>
          <w:sz w:val="23"/>
          <w:szCs w:val="23"/>
        </w:rPr>
        <w:t>责任公司出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4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4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兴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字</w:t>
      </w:r>
      <w:r>
        <w:rPr>
          <w:rFonts w:ascii="宋体" w:hAnsi="宋体" w:cs="宋体" w:eastAsia="宋体" w:hint="default"/>
          <w:spacing w:val="-4"/>
          <w:sz w:val="23"/>
          <w:szCs w:val="23"/>
        </w:rPr>
        <w:t>第</w:t>
      </w:r>
      <w:r>
        <w:rPr>
          <w:rFonts w:ascii="宋体" w:hAnsi="宋体" w:cs="宋体" w:eastAsia="宋体" w:hint="default"/>
          <w:spacing w:val="-4"/>
          <w:sz w:val="23"/>
          <w:szCs w:val="23"/>
        </w:rPr>
        <w:t>6-4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号</w:t>
      </w:r>
      <w:r>
        <w:rPr>
          <w:rFonts w:ascii="宋体" w:hAnsi="宋体" w:cs="宋体" w:eastAsia="宋体" w:hint="default"/>
          <w:spacing w:val="-4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4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4"/>
          <w:sz w:val="23"/>
          <w:szCs w:val="23"/>
        </w:rPr>
        <w:t>报告确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pStyle w:val="BodyText"/>
        <w:spacing w:line="362" w:lineRule="auto" w:before="35"/>
        <w:ind w:left="147" w:right="2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年实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i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rFonts w:ascii="宋体" w:hAnsi="宋体" w:cs="宋体" w:eastAsia="宋体" w:hint="default"/>
          <w:spacing w:val="-4"/>
        </w:rPr>
        <w:t>30,950,094.59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i/>
          <w:spacing w:val="-4"/>
        </w:rPr>
        <w:t>据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母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净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i/>
          <w:spacing w:val="-4"/>
        </w:rPr>
        <w:t>利</w:t>
      </w:r>
      <w:r>
        <w:rPr>
          <w:rFonts w:ascii="宋体" w:hAnsi="宋体" w:cs="宋体" w:eastAsia="宋体" w:hint="default"/>
          <w:spacing w:val="-4"/>
        </w:rPr>
        <w:t>润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10%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法</w:t>
      </w:r>
      <w:r>
        <w:rPr>
          <w:rFonts w:ascii="宋体" w:hAnsi="宋体" w:cs="宋体" w:eastAsia="宋体" w:hint="default"/>
          <w:i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盈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4,025,166.08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，子公司</w:t>
      </w:r>
      <w:r>
        <w:rPr>
          <w:rFonts w:ascii="宋体" w:hAnsi="宋体" w:cs="宋体" w:eastAsia="宋体" w:hint="default"/>
          <w:spacing w:val="-4"/>
        </w:rPr>
        <w:t>(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rFonts w:ascii="宋体" w:hAnsi="宋体" w:cs="宋体" w:eastAsia="宋体" w:hint="default"/>
          <w:i/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)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5%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rFonts w:ascii="宋体" w:hAnsi="宋体" w:cs="宋体" w:eastAsia="宋体" w:hint="default"/>
          <w:i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奖</w:t>
      </w:r>
      <w:r>
        <w:rPr>
          <w:rFonts w:ascii="宋体" w:hAnsi="宋体" w:cs="宋体" w:eastAsia="宋体" w:hint="default"/>
          <w:spacing w:val="-4"/>
        </w:rPr>
        <w:t>励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福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i/>
          <w:spacing w:val="-1"/>
        </w:rPr>
        <w:t>利基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281,338.33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,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初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润</w:t>
      </w:r>
      <w:r>
        <w:rPr>
          <w:rFonts w:ascii="宋体" w:hAnsi="宋体" w:cs="宋体" w:eastAsia="宋体" w:hint="default"/>
          <w:spacing w:val="-1"/>
        </w:rPr>
        <w:t>46,303,680.00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i/>
          <w:spacing w:val="-1"/>
        </w:rPr>
        <w:t>变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追溯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spacing w:val="-1"/>
        </w:rPr>
        <w:t>整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97"/>
        </w:rPr>
        <w:t> 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i/>
          <w:spacing w:val="-1"/>
        </w:rPr>
        <w:t>利</w:t>
      </w:r>
      <w:r>
        <w:rPr>
          <w:rFonts w:ascii="宋体" w:hAnsi="宋体" w:cs="宋体" w:eastAsia="宋体" w:hint="default"/>
          <w:spacing w:val="-1"/>
        </w:rPr>
        <w:t>润</w:t>
      </w:r>
      <w:r>
        <w:rPr>
          <w:rFonts w:ascii="宋体" w:hAnsi="宋体" w:cs="宋体" w:eastAsia="宋体" w:hint="default"/>
          <w:spacing w:val="-1"/>
        </w:rPr>
        <w:t>2,979,134.44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,</w:t>
      </w:r>
      <w:r>
        <w:rPr>
          <w:rFonts w:ascii="宋体" w:hAnsi="宋体" w:cs="宋体" w:eastAsia="宋体" w:hint="default"/>
          <w:spacing w:val="-1"/>
        </w:rPr>
        <w:t>减</w:t>
      </w:r>
      <w:r>
        <w:rPr>
          <w:rFonts w:ascii="宋体" w:hAnsi="宋体" w:cs="宋体" w:eastAsia="宋体" w:hint="default"/>
          <w:spacing w:val="-1"/>
        </w:rPr>
        <w:t>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i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配</w:t>
      </w:r>
      <w:r>
        <w:rPr>
          <w:rFonts w:ascii="宋体" w:hAnsi="宋体" w:cs="宋体" w:eastAsia="宋体" w:hint="default"/>
          <w:i/>
          <w:spacing w:val="-1"/>
        </w:rPr>
        <w:t>股利</w:t>
      </w:r>
      <w:r>
        <w:rPr>
          <w:rFonts w:ascii="宋体" w:hAnsi="宋体" w:cs="宋体" w:eastAsia="宋体" w:hint="default"/>
          <w:spacing w:val="-1"/>
        </w:rPr>
        <w:t>13,500,000.00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截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rFonts w:ascii="宋体" w:hAnsi="宋体" w:cs="宋体" w:eastAsia="宋体" w:hint="default"/>
          <w:spacing w:val="-1"/>
        </w:rPr>
        <w:t>2007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12</w:t>
      </w:r>
      <w:r>
        <w:rPr>
          <w:spacing w:val="-1"/>
        </w:rPr>
        <w:t>月</w:t>
      </w:r>
      <w:r>
        <w:rPr>
          <w:rFonts w:ascii="宋体" w:hAnsi="宋体" w:cs="宋体" w:eastAsia="宋体" w:hint="default"/>
          <w:spacing w:val="-1"/>
        </w:rPr>
        <w:t>31</w:t>
      </w:r>
      <w:r>
        <w:rPr>
          <w:spacing w:val="-1"/>
        </w:rPr>
        <w:t>日，</w:t>
      </w:r>
      <w:r>
        <w:rPr>
          <w:spacing w:val="9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i/>
        </w:rPr>
        <w:t>股东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62,426,404.62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right="8"/>
        <w:jc w:val="left"/>
        <w:rPr>
          <w:rFonts w:ascii="宋体" w:hAnsi="宋体" w:cs="宋体" w:eastAsia="宋体" w:hint="default"/>
        </w:rPr>
      </w:pPr>
      <w:r>
        <w:rPr/>
        <w:t>本年度公司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以</w:t>
      </w:r>
      <w:r>
        <w:rPr/>
        <w:t>公司 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  <w:i/>
        </w:rPr>
        <w:t>总股</w:t>
      </w:r>
      <w:r>
        <w:rPr/>
        <w:t>本 </w:t>
      </w:r>
      <w:r>
        <w:rPr>
          <w:rFonts w:ascii="宋体" w:hAnsi="宋体" w:cs="宋体" w:eastAsia="宋体" w:hint="default"/>
        </w:rPr>
        <w:t>90,000,000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i/>
        </w:rPr>
        <w:t>股为基数</w:t>
      </w:r>
      <w:r>
        <w:rPr/>
        <w:t>，</w:t>
      </w:r>
      <w:r>
        <w:rPr>
          <w:rFonts w:ascii="宋体" w:hAnsi="宋体" w:cs="宋体" w:eastAsia="宋体" w:hint="default"/>
        </w:rPr>
        <w:t>向</w:t>
      </w:r>
      <w:r>
        <w:rPr/>
        <w:t>全体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 w:before="155"/>
        <w:ind w:left="147"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  <w:w w:val="102"/>
        </w:rPr>
        <w:t>东</w:t>
      </w:r>
      <w:r>
        <w:rPr>
          <w:rFonts w:ascii="宋体" w:hAnsi="宋体" w:cs="宋体" w:eastAsia="宋体" w:hint="default"/>
          <w:w w:val="102"/>
        </w:rPr>
        <w:t>每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10</w:t>
      </w:r>
      <w:r>
        <w:rPr>
          <w:rFonts w:ascii="宋体" w:hAnsi="宋体" w:cs="宋体" w:eastAsia="宋体" w:hint="default"/>
          <w:spacing w:val="-55"/>
          <w:w w:val="102"/>
        </w:rPr>
        <w:t> </w:t>
      </w:r>
      <w:r>
        <w:rPr>
          <w:rFonts w:ascii="宋体" w:hAnsi="宋体" w:cs="宋体" w:eastAsia="宋体" w:hint="default"/>
          <w:i/>
          <w:spacing w:val="-2"/>
          <w:w w:val="102"/>
        </w:rPr>
        <w:t>股</w:t>
      </w:r>
      <w:r>
        <w:rPr>
          <w:rFonts w:ascii="宋体" w:hAnsi="宋体" w:cs="宋体" w:eastAsia="宋体" w:hint="default"/>
          <w:spacing w:val="-2"/>
          <w:w w:val="102"/>
        </w:rPr>
        <w:t>派</w:t>
      </w:r>
      <w:r>
        <w:rPr>
          <w:rFonts w:ascii="宋体" w:hAnsi="宋体" w:cs="宋体" w:eastAsia="宋体" w:hint="default"/>
          <w:spacing w:val="-2"/>
          <w:w w:val="102"/>
        </w:rPr>
        <w:t>发现</w:t>
      </w:r>
      <w:r>
        <w:rPr>
          <w:rFonts w:ascii="宋体" w:hAnsi="宋体" w:cs="宋体" w:eastAsia="宋体" w:hint="default"/>
          <w:spacing w:val="-2"/>
          <w:w w:val="102"/>
        </w:rPr>
        <w:t>金</w:t>
      </w:r>
      <w:r>
        <w:rPr>
          <w:rFonts w:ascii="宋体" w:hAnsi="宋体" w:cs="宋体" w:eastAsia="宋体" w:hint="default"/>
          <w:spacing w:val="-2"/>
          <w:w w:val="102"/>
        </w:rPr>
        <w:t>红</w:t>
      </w:r>
      <w:r>
        <w:rPr>
          <w:rFonts w:ascii="宋体" w:hAnsi="宋体" w:cs="宋体" w:eastAsia="宋体" w:hint="default"/>
          <w:i/>
          <w:spacing w:val="-2"/>
          <w:w w:val="102"/>
        </w:rPr>
        <w:t>利</w:t>
      </w:r>
      <w:r>
        <w:rPr>
          <w:rFonts w:ascii="宋体" w:hAnsi="宋体" w:cs="宋体" w:eastAsia="宋体" w:hint="default"/>
          <w:i/>
          <w:spacing w:val="-63"/>
          <w:w w:val="102"/>
        </w:rPr>
        <w:t> </w:t>
      </w:r>
      <w:r>
        <w:rPr>
          <w:rFonts w:ascii="宋体" w:hAnsi="宋体" w:cs="宋体" w:eastAsia="宋体" w:hint="default"/>
          <w:w w:val="102"/>
        </w:rPr>
        <w:t>1.50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spacing w:val="-15"/>
          <w:w w:val="102"/>
        </w:rPr>
        <w:t>元（</w:t>
      </w:r>
      <w:r>
        <w:rPr>
          <w:rFonts w:ascii="宋体" w:hAnsi="宋体" w:cs="宋体" w:eastAsia="宋体" w:hint="default"/>
          <w:spacing w:val="-15"/>
          <w:w w:val="102"/>
        </w:rPr>
        <w:t>含</w:t>
      </w:r>
      <w:r>
        <w:rPr>
          <w:rFonts w:ascii="宋体" w:hAnsi="宋体" w:cs="宋体" w:eastAsia="宋体" w:hint="default"/>
          <w:spacing w:val="-15"/>
          <w:w w:val="102"/>
        </w:rPr>
        <w:t>税）</w:t>
      </w:r>
      <w:r>
        <w:rPr>
          <w:spacing w:val="-15"/>
          <w:w w:val="102"/>
        </w:rPr>
        <w:t>，共</w:t>
      </w:r>
      <w:r>
        <w:rPr>
          <w:rFonts w:ascii="宋体" w:hAnsi="宋体" w:cs="宋体" w:eastAsia="宋体" w:hint="default"/>
          <w:i/>
          <w:spacing w:val="-15"/>
          <w:w w:val="102"/>
        </w:rPr>
        <w:t>计</w:t>
      </w:r>
      <w:r>
        <w:rPr>
          <w:rFonts w:ascii="宋体" w:hAnsi="宋体" w:cs="宋体" w:eastAsia="宋体" w:hint="default"/>
          <w:spacing w:val="-15"/>
          <w:w w:val="102"/>
        </w:rPr>
        <w:t>派</w:t>
      </w:r>
      <w:r>
        <w:rPr>
          <w:rFonts w:ascii="宋体" w:hAnsi="宋体" w:cs="宋体" w:eastAsia="宋体" w:hint="default"/>
          <w:spacing w:val="-15"/>
          <w:w w:val="102"/>
        </w:rPr>
        <w:t>发现</w:t>
      </w:r>
      <w:r>
        <w:rPr>
          <w:rFonts w:ascii="宋体" w:hAnsi="宋体" w:cs="宋体" w:eastAsia="宋体" w:hint="default"/>
          <w:spacing w:val="-15"/>
          <w:w w:val="102"/>
        </w:rPr>
        <w:t>金</w:t>
      </w:r>
      <w:r>
        <w:rPr>
          <w:rFonts w:ascii="宋体" w:hAnsi="宋体" w:cs="宋体" w:eastAsia="宋体" w:hint="default"/>
          <w:spacing w:val="-63"/>
          <w:w w:val="102"/>
        </w:rPr>
        <w:t> </w:t>
      </w:r>
      <w:r>
        <w:rPr>
          <w:rFonts w:ascii="宋体" w:hAnsi="宋体" w:cs="宋体" w:eastAsia="宋体" w:hint="default"/>
          <w:spacing w:val="-2"/>
          <w:w w:val="102"/>
        </w:rPr>
        <w:t>13,500,000.00</w:t>
      </w:r>
      <w:r>
        <w:rPr>
          <w:rFonts w:ascii="宋体" w:hAnsi="宋体" w:cs="宋体" w:eastAsia="宋体" w:hint="default"/>
          <w:spacing w:val="-60"/>
          <w:w w:val="102"/>
        </w:rPr>
        <w:t> </w:t>
      </w:r>
      <w:r>
        <w:rPr>
          <w:rFonts w:ascii="宋体" w:hAnsi="宋体" w:cs="宋体" w:eastAsia="宋体" w:hint="default"/>
          <w:spacing w:val="-5"/>
          <w:w w:val="102"/>
        </w:rPr>
        <w:t>元</w:t>
      </w:r>
      <w:r>
        <w:rPr>
          <w:spacing w:val="-5"/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剩</w:t>
      </w:r>
      <w:r>
        <w:rPr>
          <w:rFonts w:ascii="宋体" w:hAnsi="宋体" w:cs="宋体" w:eastAsia="宋体" w:hint="default"/>
          <w:spacing w:val="-5"/>
          <w:w w:val="102"/>
        </w:rPr>
        <w:t>余</w:t>
      </w:r>
      <w:r>
        <w:rPr>
          <w:rFonts w:ascii="宋体" w:hAnsi="宋体" w:cs="宋体" w:eastAsia="宋体" w:hint="default"/>
          <w:spacing w:val="-5"/>
          <w:w w:val="102"/>
        </w:rPr>
        <w:t>未</w:t>
      </w:r>
      <w:r>
        <w:rPr>
          <w:rFonts w:ascii="宋体" w:hAnsi="宋体" w:cs="宋体" w:eastAsia="宋体" w:hint="default"/>
          <w:spacing w:val="-5"/>
          <w:w w:val="102"/>
        </w:rPr>
        <w:t>分</w:t>
      </w:r>
      <w:r>
        <w:rPr>
          <w:rFonts w:ascii="宋体" w:hAnsi="宋体" w:cs="宋体" w:eastAsia="宋体" w:hint="default"/>
          <w:spacing w:val="-5"/>
          <w:w w:val="102"/>
        </w:rPr>
        <w:t>配</w:t>
      </w:r>
      <w:r>
        <w:rPr>
          <w:rFonts w:ascii="宋体" w:hAnsi="宋体" w:cs="宋体" w:eastAsia="宋体" w:hint="default"/>
          <w:i/>
          <w:spacing w:val="-5"/>
          <w:w w:val="102"/>
        </w:rPr>
        <w:t>利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</w:rPr>
        <w:t>润 </w:t>
      </w:r>
      <w:r>
        <w:rPr>
          <w:rFonts w:ascii="宋体" w:hAnsi="宋体" w:cs="宋体" w:eastAsia="宋体" w:hint="default"/>
        </w:rPr>
        <w:t>48,926,404.62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i/>
        </w:rPr>
        <w:t>结</w:t>
      </w:r>
      <w:r>
        <w:rPr>
          <w:rFonts w:ascii="宋体" w:hAnsi="宋体" w:cs="宋体" w:eastAsia="宋体" w:hint="default"/>
        </w:rPr>
        <w:t>转至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一</w:t>
      </w:r>
      <w:r>
        <w:rPr/>
        <w:t>年度。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0"/>
        <w:ind w:left="612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本次</w:t>
      </w:r>
      <w:r>
        <w:rPr>
          <w:rFonts w:ascii="宋体" w:hAnsi="宋体" w:cs="宋体" w:eastAsia="宋体" w:hint="default"/>
          <w:i/>
          <w:sz w:val="23"/>
          <w:szCs w:val="23"/>
        </w:rPr>
        <w:t>利</w:t>
      </w:r>
      <w:r>
        <w:rPr>
          <w:rFonts w:ascii="宋体" w:hAnsi="宋体" w:cs="宋体" w:eastAsia="宋体" w:hint="default"/>
          <w:sz w:val="23"/>
          <w:szCs w:val="23"/>
        </w:rPr>
        <w:t>润</w:t>
      </w:r>
      <w:r>
        <w:rPr>
          <w:rFonts w:ascii="宋体" w:hAnsi="宋体" w:cs="宋体" w:eastAsia="宋体" w:hint="default"/>
          <w:sz w:val="23"/>
          <w:szCs w:val="23"/>
        </w:rPr>
        <w:t>分</w:t>
      </w:r>
      <w:r>
        <w:rPr>
          <w:rFonts w:ascii="宋体" w:hAnsi="宋体" w:cs="宋体" w:eastAsia="宋体" w:hint="default"/>
          <w:sz w:val="23"/>
          <w:szCs w:val="23"/>
        </w:rPr>
        <w:t>配</w:t>
      </w:r>
      <w:r>
        <w:rPr>
          <w:rFonts w:ascii="宋体" w:hAnsi="宋体" w:cs="宋体" w:eastAsia="宋体" w:hint="default"/>
          <w:sz w:val="23"/>
          <w:szCs w:val="23"/>
        </w:rPr>
        <w:t>预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sz w:val="23"/>
          <w:szCs w:val="23"/>
        </w:rPr>
        <w:t>需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z w:val="23"/>
          <w:szCs w:val="23"/>
        </w:rPr>
        <w:t>年度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大会审议</w:t>
      </w:r>
      <w:r>
        <w:rPr>
          <w:rFonts w:ascii="宋体" w:hAnsi="宋体" w:cs="宋体" w:eastAsia="宋体" w:hint="default"/>
          <w:sz w:val="23"/>
          <w:szCs w:val="23"/>
        </w:rPr>
        <w:t>批</w:t>
      </w:r>
      <w:r>
        <w:rPr>
          <w:rFonts w:ascii="宋体" w:hAnsi="宋体" w:cs="宋体" w:eastAsia="宋体" w:hint="default"/>
          <w:sz w:val="23"/>
          <w:szCs w:val="23"/>
        </w:rPr>
        <w:t>准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实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1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7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九</w:t>
      </w:r>
      <w:r>
        <w:rPr>
          <w:rFonts w:ascii="宋体" w:hAnsi="宋体" w:cs="宋体" w:eastAsia="宋体" w:hint="default"/>
          <w:sz w:val="23"/>
          <w:szCs w:val="23"/>
        </w:rPr>
        <w:t>、报告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内，公司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未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生变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信息披露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纸</w:t>
      </w:r>
      <w:r>
        <w:rPr>
          <w:rFonts w:ascii="宋体" w:hAnsi="宋体" w:cs="宋体" w:eastAsia="宋体" w:hint="default"/>
          <w:sz w:val="23"/>
          <w:szCs w:val="23"/>
        </w:rPr>
        <w:t>仍</w:t>
      </w:r>
      <w:r>
        <w:rPr>
          <w:rFonts w:ascii="宋体" w:hAnsi="宋体" w:cs="宋体" w:eastAsia="宋体" w:hint="default"/>
          <w:i/>
          <w:sz w:val="23"/>
          <w:szCs w:val="23"/>
        </w:rPr>
        <w:t>为</w:t>
      </w:r>
      <w:r>
        <w:rPr>
          <w:rFonts w:ascii="宋体" w:hAnsi="宋体" w:cs="宋体" w:eastAsia="宋体" w:hint="default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z w:val="23"/>
          <w:szCs w:val="23"/>
        </w:rPr>
        <w:t>中</w:t>
      </w:r>
      <w:r>
        <w:rPr>
          <w:rFonts w:ascii="宋体" w:hAnsi="宋体" w:cs="宋体" w:eastAsia="宋体" w:hint="default"/>
          <w:sz w:val="23"/>
          <w:szCs w:val="23"/>
        </w:rPr>
        <w:t>国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sz w:val="23"/>
          <w:szCs w:val="23"/>
        </w:rPr>
        <w:t>》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17"/>
          <w:sz w:val="23"/>
          <w:szCs w:val="23"/>
        </w:rPr>
        <w:t> </w:t>
      </w:r>
      <w:r>
        <w:rPr>
          <w:rFonts w:ascii="宋体" w:hAnsi="宋体" w:cs="宋体" w:eastAsia="宋体" w:hint="default"/>
          <w:spacing w:val="17"/>
          <w:sz w:val="23"/>
          <w:szCs w:val="23"/>
        </w:rPr>
      </w:r>
      <w:r>
        <w:rPr>
          <w:rFonts w:ascii="宋体" w:hAnsi="宋体" w:cs="宋体" w:eastAsia="宋体" w:hint="default"/>
          <w:i/>
          <w:sz w:val="23"/>
          <w:szCs w:val="23"/>
        </w:rPr>
        <w:t>十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开</w:t>
      </w:r>
      <w:r>
        <w:rPr>
          <w:rFonts w:ascii="宋体" w:hAnsi="宋体" w:cs="宋体" w:eastAsia="宋体" w:hint="default"/>
          <w:sz w:val="23"/>
          <w:szCs w:val="23"/>
        </w:rPr>
        <w:t>展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z w:val="23"/>
          <w:szCs w:val="23"/>
        </w:rPr>
        <w:t>关系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具</w:t>
      </w:r>
      <w:r>
        <w:rPr>
          <w:rFonts w:ascii="宋体" w:hAnsi="宋体" w:cs="宋体" w:eastAsia="宋体" w:hint="default"/>
          <w:sz w:val="23"/>
          <w:szCs w:val="23"/>
        </w:rPr>
        <w:t>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 w:line="364" w:lineRule="auto"/>
        <w:jc w:val="left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2" w:lineRule="auto" w:before="33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i/>
          <w:spacing w:val="-4"/>
        </w:rPr>
        <w:t>关系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i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i/>
          <w:spacing w:val="-4"/>
        </w:rPr>
        <w:t>关系</w:t>
      </w:r>
      <w:r>
        <w:rPr>
          <w:spacing w:val="-4"/>
        </w:rPr>
        <w:t>管</w:t>
      </w:r>
      <w:r>
        <w:rPr>
          <w:w w:val="102"/>
        </w:rPr>
        <w:t> 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工作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信息披露网站</w:t>
      </w:r>
      <w:r>
        <w:rPr>
          <w:spacing w:val="-2"/>
        </w:rPr>
        <w:t>、报</w:t>
      </w:r>
      <w:r>
        <w:rPr>
          <w:rFonts w:ascii="宋体" w:hAnsi="宋体" w:cs="宋体" w:eastAsia="宋体" w:hint="default"/>
          <w:spacing w:val="-2"/>
        </w:rPr>
        <w:t>纸</w:t>
      </w:r>
      <w:r>
        <w:rPr>
          <w:spacing w:val="-2"/>
        </w:rPr>
        <w:t>及公司</w:t>
      </w:r>
      <w:r>
        <w:rPr>
          <w:rFonts w:ascii="宋体" w:hAnsi="宋体" w:cs="宋体" w:eastAsia="宋体" w:hint="default"/>
          <w:spacing w:val="-2"/>
        </w:rPr>
        <w:t>网站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关系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栏</w:t>
      </w:r>
      <w:r>
        <w:rPr>
          <w:spacing w:val="-2"/>
        </w:rPr>
        <w:t>，准确、及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披露</w:t>
      </w:r>
      <w:r>
        <w:rPr>
          <w:spacing w:val="-2"/>
        </w:rPr>
        <w:t>了公司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披露信息</w:t>
      </w:r>
      <w:r>
        <w:rPr>
          <w:rFonts w:ascii="宋体" w:hAnsi="宋体" w:cs="宋体" w:eastAsia="宋体" w:hint="default"/>
          <w:spacing w:val="-2"/>
        </w:rPr>
        <w:t>；同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i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i/>
          <w:spacing w:val="-2"/>
        </w:rPr>
        <w:t>联系</w:t>
      </w:r>
      <w:r>
        <w:rPr>
          <w:spacing w:val="-2"/>
        </w:rPr>
        <w:t>的电</w:t>
      </w:r>
      <w:r>
        <w:rPr>
          <w:rFonts w:ascii="宋体" w:hAnsi="宋体" w:cs="宋体" w:eastAsia="宋体" w:hint="default"/>
          <w:spacing w:val="-2"/>
        </w:rPr>
        <w:t>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传</w:t>
      </w:r>
      <w:r>
        <w:rPr>
          <w:spacing w:val="-2"/>
        </w:rPr>
        <w:t>真、电子</w:t>
      </w:r>
      <w:r>
        <w:rPr>
          <w:rFonts w:ascii="宋体" w:hAnsi="宋体" w:cs="宋体" w:eastAsia="宋体" w:hint="default"/>
          <w:spacing w:val="-2"/>
        </w:rPr>
        <w:t>信箱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负</w:t>
      </w:r>
      <w:r>
        <w:rPr>
          <w:rFonts w:ascii="宋体" w:hAnsi="宋体" w:cs="宋体" w:eastAsia="宋体" w:hint="default"/>
          <w:i/>
          <w:spacing w:val="100"/>
        </w:rPr>
        <w:t> </w:t>
      </w:r>
      <w:r>
        <w:rPr/>
        <w:t>责，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  <w:i/>
        </w:rPr>
        <w:t>限</w:t>
      </w:r>
      <w:r>
        <w:rPr/>
        <w:t>度</w:t>
      </w:r>
      <w:r>
        <w:rPr>
          <w:rFonts w:ascii="宋体" w:hAnsi="宋体" w:cs="宋体" w:eastAsia="宋体" w:hint="default"/>
        </w:rPr>
        <w:t>地</w:t>
      </w:r>
      <w:r>
        <w:rPr/>
        <w:t>保证</w:t>
      </w:r>
      <w:r>
        <w:rPr>
          <w:rFonts w:ascii="宋体" w:hAnsi="宋体" w:cs="宋体" w:eastAsia="宋体" w:hint="default"/>
          <w:i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渠道</w:t>
      </w:r>
      <w:r>
        <w:rPr/>
        <w:t>的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通</w:t>
      </w:r>
      <w:r>
        <w:rPr/>
        <w:t>。</w:t>
      </w:r>
      <w:r>
        <w:rPr>
          <w:spacing w:val="5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  <w:spacing w:val="2"/>
          <w:w w:val="102"/>
        </w:rPr>
        <w:t> </w:t>
      </w:r>
      <w:r>
        <w:rPr>
          <w:rFonts w:ascii="宋体" w:hAnsi="宋体" w:cs="宋体" w:eastAsia="宋体" w:hint="default"/>
          <w:spacing w:val="-3"/>
          <w:w w:val="102"/>
        </w:rPr>
        <w:t>  </w:t>
      </w:r>
      <w:r>
        <w:rPr>
          <w:rFonts w:ascii="宋体" w:hAnsi="宋体" w:cs="宋体" w:eastAsia="宋体" w:hint="default"/>
        </w:rPr>
      </w:r>
    </w:p>
    <w:p>
      <w:pPr>
        <w:spacing w:line="364" w:lineRule="auto" w:before="33"/>
        <w:ind w:left="147" w:right="17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2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4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13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关系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互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台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远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方式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2006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年度报</w:t>
      </w:r>
      <w:r>
        <w:rPr>
          <w:rFonts w:ascii="宋体" w:hAnsi="宋体" w:cs="宋体" w:eastAsia="宋体" w:hint="default"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会。公司董事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长阎永江先生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责人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秘书陶志明</w:t>
      </w:r>
      <w:r>
        <w:rPr>
          <w:rFonts w:ascii="宋体" w:hAnsi="宋体" w:cs="宋体" w:eastAsia="宋体" w:hint="default"/>
          <w:i/>
          <w:spacing w:val="94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94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董事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王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及公司保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荐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代表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周凯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参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了本次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经</w:t>
      </w:r>
      <w:r>
        <w:rPr>
          <w:rFonts w:ascii="宋体" w:hAnsi="宋体" w:cs="宋体" w:eastAsia="宋体" w:hint="default"/>
          <w:i/>
          <w:spacing w:val="104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营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</w:t>
      </w:r>
      <w:r>
        <w:rPr>
          <w:rFonts w:ascii="宋体" w:hAnsi="宋体" w:cs="宋体" w:eastAsia="宋体" w:hint="default"/>
          <w:sz w:val="23"/>
          <w:szCs w:val="23"/>
        </w:rPr>
        <w:t>管理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i/>
          <w:sz w:val="23"/>
          <w:szCs w:val="23"/>
        </w:rPr>
        <w:t>方</w:t>
      </w:r>
      <w:r>
        <w:rPr>
          <w:rFonts w:ascii="宋体" w:hAnsi="宋体" w:cs="宋体" w:eastAsia="宋体" w:hint="default"/>
          <w:sz w:val="23"/>
          <w:szCs w:val="23"/>
        </w:rPr>
        <w:t>面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0" w:lineRule="auto" w:before="35"/>
        <w:ind w:left="147" w:right="143" w:firstLine="412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3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加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强同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大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资者和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社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众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取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资者对公司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理的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意见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建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议，</w:t>
      </w:r>
      <w:r>
        <w:rPr>
          <w:rFonts w:ascii="宋体" w:hAnsi="宋体" w:cs="宋体" w:eastAsia="宋体" w:hint="default"/>
          <w:spacing w:val="-7"/>
          <w:sz w:val="23"/>
          <w:szCs w:val="23"/>
        </w:rPr>
        <w:t>进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步提</w:t>
      </w:r>
      <w:r>
        <w:rPr>
          <w:rFonts w:ascii="宋体" w:hAnsi="宋体" w:cs="宋体" w:eastAsia="宋体" w:hint="default"/>
          <w:spacing w:val="-7"/>
          <w:sz w:val="23"/>
          <w:szCs w:val="23"/>
        </w:rPr>
        <w:t>高公司</w:t>
      </w:r>
      <w:r>
        <w:rPr>
          <w:rFonts w:ascii="宋体" w:hAnsi="宋体" w:cs="宋体" w:eastAsia="宋体" w:hint="default"/>
          <w:i/>
          <w:spacing w:val="-7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7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7"/>
          <w:sz w:val="23"/>
          <w:szCs w:val="23"/>
        </w:rPr>
        <w:t>水</w:t>
      </w:r>
      <w:r>
        <w:rPr>
          <w:rFonts w:ascii="宋体" w:hAnsi="宋体" w:cs="宋体" w:eastAsia="宋体" w:hint="default"/>
          <w:spacing w:val="-7"/>
          <w:sz w:val="23"/>
          <w:szCs w:val="23"/>
        </w:rPr>
        <w:t>平</w:t>
      </w:r>
      <w:r>
        <w:rPr>
          <w:rFonts w:ascii="宋体" w:hAnsi="宋体" w:cs="宋体" w:eastAsia="宋体" w:hint="default"/>
          <w:spacing w:val="-7"/>
          <w:sz w:val="23"/>
          <w:szCs w:val="23"/>
        </w:rPr>
        <w:t>，公司</w:t>
      </w:r>
      <w:r>
        <w:rPr>
          <w:rFonts w:ascii="宋体" w:hAnsi="宋体" w:cs="宋体" w:eastAsia="宋体" w:hint="default"/>
          <w:spacing w:val="-7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3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4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3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8</w:t>
      </w:r>
      <w:r>
        <w:rPr>
          <w:rFonts w:ascii="宋体" w:hAnsi="宋体" w:cs="宋体" w:eastAsia="宋体" w:hint="default"/>
          <w:spacing w:val="4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3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10</w:t>
      </w:r>
      <w:r>
        <w:rPr>
          <w:rFonts w:ascii="宋体" w:hAnsi="宋体" w:cs="宋体" w:eastAsia="宋体" w:hint="default"/>
          <w:spacing w:val="-4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sz w:val="23"/>
          <w:szCs w:val="23"/>
        </w:rPr>
        <w:t>深圳</w:t>
      </w:r>
      <w:r>
        <w:rPr>
          <w:rFonts w:ascii="宋体" w:hAnsi="宋体" w:cs="宋体" w:eastAsia="宋体" w:hint="default"/>
          <w:sz w:val="23"/>
          <w:szCs w:val="23"/>
        </w:rPr>
        <w:t>证</w:t>
      </w:r>
      <w:r>
        <w:rPr>
          <w:rFonts w:ascii="宋体" w:hAnsi="宋体" w:cs="宋体" w:eastAsia="宋体" w:hint="default"/>
          <w:i/>
          <w:sz w:val="23"/>
          <w:szCs w:val="23"/>
        </w:rPr>
        <w:t>券</w:t>
      </w:r>
      <w:r>
        <w:rPr>
          <w:rFonts w:ascii="宋体" w:hAnsi="宋体" w:cs="宋体" w:eastAsia="宋体" w:hint="default"/>
          <w:sz w:val="23"/>
          <w:szCs w:val="23"/>
        </w:rPr>
        <w:t>信息</w:t>
      </w:r>
      <w:r>
        <w:rPr>
          <w:rFonts w:ascii="宋体" w:hAnsi="宋体" w:cs="宋体" w:eastAsia="宋体" w:hint="default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提</w:t>
      </w:r>
      <w:r>
        <w:rPr>
          <w:rFonts w:ascii="宋体" w:hAnsi="宋体" w:cs="宋体" w:eastAsia="宋体" w:hint="default"/>
          <w:sz w:val="23"/>
          <w:szCs w:val="23"/>
        </w:rPr>
        <w:t>供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网</w:t>
      </w:r>
      <w:r>
        <w:rPr>
          <w:rFonts w:ascii="宋体" w:hAnsi="宋体" w:cs="宋体" w:eastAsia="宋体" w:hint="default"/>
          <w:spacing w:val="-111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举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了公司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网上交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会，公司董事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长阎永江先生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总经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耀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财务总</w:t>
      </w:r>
      <w:r>
        <w:rPr>
          <w:rFonts w:ascii="宋体" w:hAnsi="宋体" w:cs="宋体" w:eastAsia="宋体" w:hint="default"/>
          <w:i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92"/>
          <w:sz w:val="23"/>
          <w:szCs w:val="23"/>
        </w:rPr>
      </w:r>
      <w:r>
        <w:rPr>
          <w:rFonts w:ascii="宋体" w:hAnsi="宋体" w:cs="宋体" w:eastAsia="宋体" w:hint="default"/>
          <w:spacing w:val="-1"/>
          <w:sz w:val="23"/>
          <w:szCs w:val="23"/>
        </w:rPr>
        <w:t>监、董事会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秘书陶志明先生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、保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代表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周凯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先生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就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治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目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存在的不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足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及整</w:t>
      </w:r>
      <w:r>
        <w:rPr>
          <w:rFonts w:ascii="宋体" w:hAnsi="宋体" w:cs="宋体" w:eastAsia="宋体" w:hint="default"/>
          <w:spacing w:val="9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改</w:t>
      </w:r>
      <w:r>
        <w:rPr>
          <w:rFonts w:ascii="宋体" w:hAnsi="宋体" w:cs="宋体" w:eastAsia="宋体" w:hint="default"/>
          <w:sz w:val="23"/>
          <w:szCs w:val="23"/>
        </w:rPr>
        <w:t>措</w:t>
      </w:r>
      <w:r>
        <w:rPr>
          <w:rFonts w:ascii="宋体" w:hAnsi="宋体" w:cs="宋体" w:eastAsia="宋体" w:hint="default"/>
          <w:sz w:val="23"/>
          <w:szCs w:val="23"/>
        </w:rPr>
        <w:t>施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问题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广</w:t>
      </w:r>
      <w:r>
        <w:rPr>
          <w:rFonts w:ascii="宋体" w:hAnsi="宋体" w:cs="宋体" w:eastAsia="宋体" w:hint="default"/>
          <w:sz w:val="23"/>
          <w:szCs w:val="23"/>
        </w:rPr>
        <w:t>大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交</w:t>
      </w:r>
      <w:r>
        <w:rPr>
          <w:rFonts w:ascii="宋体" w:hAnsi="宋体" w:cs="宋体" w:eastAsia="宋体" w:hint="default"/>
          <w:sz w:val="23"/>
          <w:szCs w:val="23"/>
        </w:rPr>
        <w:t>流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5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十一</w:t>
      </w:r>
      <w:r>
        <w:rPr>
          <w:rFonts w:ascii="宋体" w:hAnsi="宋体" w:cs="宋体" w:eastAsia="宋体" w:hint="default"/>
          <w:sz w:val="23"/>
          <w:szCs w:val="23"/>
        </w:rPr>
        <w:t>、其</w:t>
      </w:r>
      <w:r>
        <w:rPr>
          <w:rFonts w:ascii="宋体" w:hAnsi="宋体" w:cs="宋体" w:eastAsia="宋体" w:hint="default"/>
          <w:sz w:val="23"/>
          <w:szCs w:val="23"/>
        </w:rPr>
        <w:t>它</w:t>
      </w:r>
      <w:r>
        <w:rPr>
          <w:rFonts w:ascii="宋体" w:hAnsi="宋体" w:cs="宋体" w:eastAsia="宋体" w:hint="default"/>
          <w:sz w:val="23"/>
          <w:szCs w:val="23"/>
        </w:rPr>
        <w:t>报告事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155"/>
        <w:ind w:left="559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）注册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对公司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z w:val="23"/>
          <w:szCs w:val="23"/>
        </w:rPr>
        <w:t>关联方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  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360" w:lineRule="auto" w:before="137"/>
        <w:ind w:left="201" w:right="196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北京兴华会计师事务所有限责任公司</w:t>
      </w:r>
      <w:r>
        <w:rPr>
          <w:rFonts w:ascii="宋体" w:hAnsi="宋体" w:cs="宋体" w:eastAsia="宋体" w:hint="default"/>
          <w:b/>
          <w:bCs/>
          <w:spacing w:val="4"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4"/>
          <w:w w:val="95"/>
          <w:sz w:val="27"/>
          <w:szCs w:val="27"/>
        </w:rPr>
        <w:t>关于唐山晶源裕丰电子股份有限公司控股股东及其他关联方</w:t>
      </w:r>
      <w:r>
        <w:rPr>
          <w:rFonts w:ascii="宋体" w:hAnsi="宋体" w:cs="宋体" w:eastAsia="宋体" w:hint="default"/>
          <w:b/>
          <w:bCs/>
          <w:spacing w:val="13"/>
          <w:w w:val="95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13"/>
          <w:w w:val="95"/>
          <w:sz w:val="27"/>
          <w:szCs w:val="27"/>
        </w:rPr>
      </w:r>
      <w:r>
        <w:rPr>
          <w:rFonts w:ascii="宋体" w:hAnsi="宋体" w:cs="宋体" w:eastAsia="宋体" w:hint="default"/>
          <w:b/>
          <w:bCs/>
          <w:spacing w:val="4"/>
          <w:sz w:val="27"/>
          <w:szCs w:val="27"/>
        </w:rPr>
        <w:t>占用资金情况的专项说明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before="44"/>
        <w:ind w:left="4923" w:right="124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3"/>
          <w:sz w:val="27"/>
          <w:szCs w:val="27"/>
        </w:rPr>
        <w:t>2008</w:t>
      </w: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）京会兴</w:t>
      </w: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核字</w:t>
      </w:r>
      <w:r>
        <w:rPr>
          <w:rFonts w:ascii="宋体" w:hAnsi="宋体" w:cs="宋体" w:eastAsia="宋体" w:hint="default"/>
          <w:b/>
          <w:bCs/>
          <w:spacing w:val="3"/>
          <w:sz w:val="27"/>
          <w:szCs w:val="27"/>
        </w:rPr>
        <w:t>第</w:t>
      </w:r>
      <w:r>
        <w:rPr>
          <w:rFonts w:ascii="宋体" w:hAnsi="宋体" w:cs="宋体" w:eastAsia="宋体" w:hint="default"/>
          <w:b/>
          <w:bCs/>
          <w:spacing w:val="-69"/>
          <w:sz w:val="27"/>
          <w:szCs w:val="2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6</w:t>
      </w:r>
      <w:r>
        <w:rPr>
          <w:rFonts w:ascii="宋体" w:hAnsi="宋体" w:cs="宋体" w:eastAsia="宋体" w:hint="default"/>
          <w:b/>
          <w:bCs/>
          <w:sz w:val="27"/>
          <w:szCs w:val="27"/>
        </w:rPr>
        <w:t>—</w:t>
      </w: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4</w:t>
      </w:r>
      <w:r>
        <w:rPr>
          <w:rFonts w:ascii="Times New Roman" w:hAnsi="Times New Roman" w:cs="Times New Roman" w:eastAsia="Times New Roman" w:hint="default"/>
          <w:b/>
          <w:bCs/>
          <w:spacing w:val="-9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z w:val="27"/>
          <w:szCs w:val="27"/>
        </w:rPr>
        <w:t>号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pStyle w:val="Heading4"/>
        <w:spacing w:line="240" w:lineRule="auto" w:before="167"/>
        <w:ind w:left="147" w:right="124"/>
        <w:jc w:val="left"/>
        <w:rPr>
          <w:b w:val="0"/>
          <w:bCs w:val="0"/>
        </w:rPr>
      </w:pPr>
      <w:r>
        <w:rPr/>
        <w:t>唐山晶源裕丰电子股份有限公司董事会：</w:t>
      </w:r>
      <w:r>
        <w:rPr>
          <w:b w:val="0"/>
          <w:bCs w:val="0"/>
        </w:rPr>
      </w:r>
    </w:p>
    <w:p>
      <w:pPr>
        <w:spacing w:line="355" w:lineRule="auto" w:before="155"/>
        <w:ind w:left="147" w:right="137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1"/>
          <w:sz w:val="23"/>
          <w:szCs w:val="23"/>
        </w:rPr>
        <w:t>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们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受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委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托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按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国注册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业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则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了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有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限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z w:val="23"/>
          <w:szCs w:val="23"/>
        </w:rPr>
        <w:t>简称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“</w:t>
      </w:r>
      <w:r>
        <w:rPr>
          <w:rFonts w:ascii="宋体" w:hAnsi="宋体" w:cs="宋体" w:eastAsia="宋体" w:hint="default"/>
          <w:sz w:val="23"/>
          <w:szCs w:val="23"/>
        </w:rPr>
        <w:t>贵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31"/>
          <w:sz w:val="23"/>
          <w:szCs w:val="23"/>
        </w:rPr>
        <w:t> </w:t>
      </w:r>
      <w:r>
        <w:rPr>
          <w:rFonts w:ascii="宋体" w:hAnsi="宋体" w:cs="宋体" w:eastAsia="宋体" w:hint="default"/>
          <w:spacing w:val="3"/>
          <w:sz w:val="23"/>
          <w:szCs w:val="23"/>
        </w:rPr>
        <w:t>12</w:t>
      </w:r>
      <w:r>
        <w:rPr>
          <w:rFonts w:ascii="宋体" w:hAnsi="宋体" w:cs="宋体" w:eastAsia="宋体" w:hint="default"/>
          <w:spacing w:val="-2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31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31</w:t>
      </w:r>
      <w:r>
        <w:rPr>
          <w:rFonts w:ascii="宋体" w:hAnsi="宋体" w:cs="宋体" w:eastAsia="宋体" w:hint="default"/>
          <w:spacing w:val="-29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日的</w:t>
      </w:r>
      <w:r>
        <w:rPr>
          <w:rFonts w:ascii="宋体" w:hAnsi="宋体" w:cs="宋体" w:eastAsia="宋体" w:hint="default"/>
          <w:sz w:val="23"/>
          <w:szCs w:val="23"/>
        </w:rPr>
        <w:t>合</w:t>
      </w:r>
      <w:r>
        <w:rPr>
          <w:rFonts w:ascii="宋体" w:hAnsi="宋体" w:cs="宋体" w:eastAsia="宋体" w:hint="default"/>
          <w:sz w:val="23"/>
          <w:szCs w:val="23"/>
        </w:rPr>
        <w:t>并及</w:t>
      </w:r>
      <w:r>
        <w:rPr>
          <w:rFonts w:ascii="宋体" w:hAnsi="宋体" w:cs="宋体" w:eastAsia="宋体" w:hint="default"/>
          <w:sz w:val="23"/>
          <w:szCs w:val="23"/>
        </w:rPr>
        <w:t>母</w:t>
      </w:r>
      <w:r>
        <w:rPr>
          <w:rFonts w:ascii="宋体" w:hAnsi="宋体" w:cs="宋体" w:eastAsia="宋体" w:hint="default"/>
          <w:sz w:val="23"/>
          <w:szCs w:val="23"/>
        </w:rPr>
        <w:t>公司资</w:t>
      </w:r>
      <w:r>
        <w:rPr>
          <w:rFonts w:ascii="宋体" w:hAnsi="宋体" w:cs="宋体" w:eastAsia="宋体" w:hint="default"/>
          <w:sz w:val="23"/>
          <w:szCs w:val="23"/>
        </w:rPr>
        <w:t>产</w:t>
      </w:r>
      <w:r>
        <w:rPr>
          <w:rFonts w:ascii="宋体" w:hAnsi="宋体" w:cs="宋体" w:eastAsia="宋体" w:hint="default"/>
          <w:i/>
          <w:sz w:val="23"/>
          <w:szCs w:val="23"/>
        </w:rPr>
        <w:t>负</w:t>
      </w:r>
      <w:r>
        <w:rPr>
          <w:rFonts w:ascii="宋体" w:hAnsi="宋体" w:cs="宋体" w:eastAsia="宋体" w:hint="default"/>
          <w:sz w:val="23"/>
          <w:szCs w:val="23"/>
        </w:rPr>
        <w:t>债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pacing w:val="-29"/>
          <w:sz w:val="23"/>
          <w:szCs w:val="23"/>
        </w:rPr>
        <w:t>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107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利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润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益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变动表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合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并及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母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流量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spacing w:val="97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14"/>
          <w:w w:val="10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4"/>
          <w:w w:val="10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注（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14"/>
          <w:w w:val="102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14"/>
          <w:w w:val="10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14"/>
          <w:w w:val="10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，并</w:t>
      </w:r>
      <w:r>
        <w:rPr>
          <w:rFonts w:ascii="宋体" w:hAnsi="宋体" w:cs="宋体" w:eastAsia="宋体" w:hint="default"/>
          <w:spacing w:val="-14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49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"/>
          <w:w w:val="10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5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-49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4</w:t>
      </w:r>
      <w:r>
        <w:rPr>
          <w:rFonts w:ascii="宋体" w:hAnsi="宋体" w:cs="宋体" w:eastAsia="宋体" w:hint="default"/>
          <w:spacing w:val="-5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-54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w w:val="102"/>
          <w:sz w:val="23"/>
          <w:szCs w:val="23"/>
        </w:rPr>
        <w:t>6</w:t>
      </w:r>
      <w:r>
        <w:rPr>
          <w:rFonts w:ascii="宋体" w:hAnsi="宋体" w:cs="宋体" w:eastAsia="宋体" w:hint="default"/>
          <w:spacing w:val="-52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签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了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2008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京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9"/>
          <w:w w:val="102"/>
          <w:sz w:val="23"/>
          <w:szCs w:val="23"/>
        </w:rPr>
        <w:t>兴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审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字</w:t>
      </w:r>
      <w:r>
        <w:rPr>
          <w:rFonts w:ascii="宋体" w:hAnsi="宋体" w:cs="宋体" w:eastAsia="宋体" w:hint="default"/>
          <w:spacing w:val="-9"/>
          <w:sz w:val="23"/>
          <w:szCs w:val="23"/>
        </w:rPr>
      </w:r>
    </w:p>
    <w:p>
      <w:pPr>
        <w:pStyle w:val="BodyText"/>
        <w:spacing w:line="360" w:lineRule="auto" w:before="49"/>
        <w:ind w:right="126" w:hanging="466"/>
        <w:jc w:val="left"/>
        <w:rPr>
          <w:rFonts w:ascii="宋体" w:hAnsi="宋体" w:cs="宋体" w:eastAsia="宋体" w:hint="default"/>
        </w:rPr>
      </w:pPr>
      <w:r>
        <w:rPr/>
        <w:t>第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6-4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  <w:i/>
        </w:rPr>
        <w:t>标</w:t>
      </w:r>
      <w:r>
        <w:rPr/>
        <w:t>准无保</w:t>
      </w:r>
      <w:r>
        <w:rPr>
          <w:rFonts w:ascii="宋体" w:hAnsi="宋体" w:cs="宋体" w:eastAsia="宋体" w:hint="default"/>
          <w:i/>
        </w:rPr>
        <w:t>留意见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/>
        <w:t>报告。</w:t>
      </w:r>
      <w:r>
        <w:rPr>
          <w:spacing w:val="-57"/>
        </w:rPr>
        <w:t> </w:t>
      </w:r>
      <w:r>
        <w:rPr>
          <w:rFonts w:ascii="宋体" w:hAnsi="宋体" w:cs="宋体" w:eastAsia="宋体" w:hint="default"/>
          <w:spacing w:val="-57"/>
        </w:rPr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  <w:i/>
        </w:rPr>
        <w:t>据中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  <w:i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  <w:i/>
        </w:rPr>
        <w:t>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国</w:t>
      </w:r>
      <w:r>
        <w:rPr/>
        <w:t>有资</w:t>
      </w:r>
      <w:r>
        <w:rPr>
          <w:rFonts w:ascii="宋体" w:hAnsi="宋体" w:cs="宋体" w:eastAsia="宋体" w:hint="default"/>
        </w:rPr>
        <w:t>产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发</w:t>
      </w:r>
      <w:r>
        <w:rPr>
          <w:rFonts w:ascii="Times New Roman" w:hAnsi="Times New Roman" w:cs="Times New Roman" w:eastAsia="Times New Roman" w:hint="default"/>
        </w:rPr>
        <w:t>[2003]56   </w:t>
      </w:r>
      <w:r>
        <w:rPr>
          <w:rFonts w:ascii="Times New Roman" w:hAnsi="Times New Roman" w:cs="Times New Roman" w:eastAsia="Times New Roman" w:hint="default"/>
          <w:spacing w:val="24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i/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</w:r>
    </w:p>
    <w:p>
      <w:pPr>
        <w:pStyle w:val="BodyText"/>
        <w:spacing w:line="240" w:lineRule="auto" w:before="10"/>
        <w:ind w:left="106" w:right="103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i/>
        </w:rPr>
        <w:t>关联方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及</w:t>
      </w:r>
      <w:r>
        <w:rPr>
          <w:rFonts w:ascii="宋体" w:hAnsi="宋体" w:cs="宋体" w:eastAsia="宋体" w:hint="default"/>
        </w:rPr>
        <w:t>上市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问题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  <w:i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贵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43" w:lineRule="auto" w:before="33"/>
        <w:ind w:left="147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编</w:t>
      </w:r>
      <w:r>
        <w:rPr>
          <w:rFonts w:ascii="宋体" w:hAnsi="宋体" w:cs="宋体" w:eastAsia="宋体" w:hint="default"/>
          <w:sz w:val="23"/>
          <w:szCs w:val="23"/>
        </w:rPr>
        <w:t>制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附</w:t>
      </w:r>
      <w:r>
        <w:rPr>
          <w:rFonts w:ascii="宋体" w:hAnsi="宋体" w:cs="宋体" w:eastAsia="宋体" w:hint="default"/>
          <w:sz w:val="23"/>
          <w:szCs w:val="23"/>
        </w:rPr>
        <w:t>的 </w:t>
      </w:r>
      <w:r>
        <w:rPr>
          <w:rFonts w:ascii="Times New Roman" w:hAnsi="Times New Roman" w:cs="Times New Roman" w:eastAsia="Times New Roman" w:hint="default"/>
          <w:sz w:val="23"/>
          <w:szCs w:val="23"/>
        </w:rPr>
        <w:t>2007 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-5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5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5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5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5"/>
          <w:sz w:val="23"/>
          <w:szCs w:val="23"/>
        </w:rPr>
        <w:t>汇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总表</w:t>
      </w:r>
      <w:r>
        <w:rPr>
          <w:rFonts w:ascii="宋体" w:hAnsi="宋体" w:cs="宋体" w:eastAsia="宋体" w:hint="default"/>
          <w:spacing w:val="-5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5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5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5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5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5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8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z w:val="23"/>
          <w:szCs w:val="23"/>
        </w:rPr>
        <w:t>情况表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）</w:t>
      </w:r>
      <w:r>
        <w:rPr>
          <w:rFonts w:ascii="宋体" w:hAnsi="宋体" w:cs="宋体" w:eastAsia="宋体" w:hint="default"/>
          <w:sz w:val="23"/>
          <w:szCs w:val="23"/>
        </w:rPr>
        <w:t>。</w:t>
      </w:r>
    </w:p>
    <w:p>
      <w:pPr>
        <w:pStyle w:val="BodyText"/>
        <w:spacing w:line="362" w:lineRule="auto" w:before="56"/>
        <w:ind w:left="147" w:right="223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编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spacing w:val="-1"/>
        </w:rPr>
        <w:t>和对</w:t>
      </w:r>
      <w:r>
        <w:rPr>
          <w:rFonts w:ascii="宋体" w:hAnsi="宋体" w:cs="宋体" w:eastAsia="宋体" w:hint="default"/>
          <w:spacing w:val="-1"/>
        </w:rPr>
        <w:t>外披露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i/>
          <w:spacing w:val="-1"/>
        </w:rPr>
        <w:t>情况表</w:t>
      </w:r>
      <w:r>
        <w:rPr>
          <w:spacing w:val="-1"/>
        </w:rPr>
        <w:t>并保证其真实性、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spacing w:val="-1"/>
        </w:rPr>
        <w:t>法性及完整性</w:t>
      </w:r>
      <w:r>
        <w:rPr>
          <w:rFonts w:ascii="宋体" w:hAnsi="宋体" w:cs="宋体" w:eastAsia="宋体" w:hint="default"/>
          <w:spacing w:val="-1"/>
        </w:rPr>
        <w:t>是</w:t>
      </w:r>
      <w:r>
        <w:rPr>
          <w:rFonts w:ascii="宋体" w:hAnsi="宋体" w:cs="宋体" w:eastAsia="宋体" w:hint="default"/>
          <w:spacing w:val="-1"/>
        </w:rPr>
        <w:t>贵</w:t>
      </w:r>
      <w:r>
        <w:rPr>
          <w:spacing w:val="-1"/>
        </w:rPr>
        <w:t>公司的责任，</w:t>
      </w:r>
      <w:r>
        <w:rPr>
          <w:spacing w:val="-5"/>
          <w:w w:val="102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对资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情况表</w:t>
      </w:r>
      <w:r>
        <w:rPr/>
        <w:t>所载资料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贵</w:t>
      </w:r>
      <w:r>
        <w:rPr/>
        <w:t>公司</w:t>
      </w:r>
      <w:r>
        <w:rPr>
          <w:spacing w:val="80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83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财务</w:t>
      </w:r>
      <w:r>
        <w:rPr/>
        <w:t>报</w:t>
      </w:r>
      <w:r>
        <w:rPr>
          <w:rFonts w:ascii="宋体" w:hAnsi="宋体" w:cs="宋体" w:eastAsia="宋体" w:hint="default"/>
          <w:i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所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的会</w:t>
      </w:r>
      <w:r>
        <w:rPr>
          <w:rFonts w:ascii="宋体" w:hAnsi="宋体" w:cs="宋体" w:eastAsia="宋体" w:hint="default"/>
          <w:i/>
        </w:rPr>
        <w:t>计</w:t>
      </w:r>
      <w:r>
        <w:rPr/>
        <w:t>资</w:t>
      </w:r>
      <w:r>
        <w:rPr>
          <w:spacing w:val="-109"/>
        </w:rPr>
        <w:t> </w:t>
      </w:r>
      <w:r>
        <w:rPr>
          <w:spacing w:val="-1"/>
        </w:rPr>
        <w:t>料和</w:t>
      </w:r>
      <w:r>
        <w:rPr>
          <w:rFonts w:ascii="宋体" w:hAnsi="宋体" w:cs="宋体" w:eastAsia="宋体" w:hint="default"/>
          <w:i/>
          <w:spacing w:val="-1"/>
        </w:rPr>
        <w:t>经</w:t>
      </w:r>
      <w:r>
        <w:rPr>
          <w:spacing w:val="-1"/>
        </w:rPr>
        <w:t>审</w:t>
      </w:r>
      <w:r>
        <w:rPr>
          <w:rFonts w:ascii="宋体" w:hAnsi="宋体" w:cs="宋体" w:eastAsia="宋体" w:hint="default"/>
          <w:i/>
          <w:spacing w:val="-1"/>
        </w:rPr>
        <w:t>计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财务</w:t>
      </w:r>
      <w:r>
        <w:rPr>
          <w:spacing w:val="-1"/>
        </w:rPr>
        <w:t>报</w:t>
      </w:r>
      <w:r>
        <w:rPr>
          <w:rFonts w:ascii="宋体" w:hAnsi="宋体" w:cs="宋体" w:eastAsia="宋体" w:hint="default"/>
          <w:i/>
          <w:spacing w:val="-1"/>
        </w:rPr>
        <w:t>表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相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spacing w:val="-1"/>
        </w:rPr>
        <w:t>内容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核</w:t>
      </w:r>
      <w:r>
        <w:rPr>
          <w:spacing w:val="-1"/>
        </w:rPr>
        <w:t>对，在所有重大</w:t>
      </w:r>
      <w:r>
        <w:rPr>
          <w:rFonts w:ascii="宋体" w:hAnsi="宋体" w:cs="宋体" w:eastAsia="宋体" w:hint="default"/>
          <w:i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spacing w:val="-1"/>
        </w:rPr>
        <w:t>没有</w:t>
      </w:r>
      <w:r>
        <w:rPr>
          <w:rFonts w:ascii="宋体" w:hAnsi="宋体" w:cs="宋体" w:eastAsia="宋体" w:hint="default"/>
          <w:spacing w:val="-1"/>
        </w:rPr>
        <w:t>发现</w:t>
      </w:r>
      <w:r>
        <w:rPr>
          <w:spacing w:val="-1"/>
        </w:rPr>
        <w:t>不</w:t>
      </w:r>
      <w:r>
        <w:rPr>
          <w:rFonts w:ascii="宋体" w:hAnsi="宋体" w:cs="宋体" w:eastAsia="宋体" w:hint="default"/>
          <w:i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致</w:t>
      </w:r>
      <w:r>
        <w:rPr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除</w:t>
      </w:r>
      <w:r>
        <w:rPr>
          <w:spacing w:val="-1"/>
        </w:rPr>
        <w:t>了对</w:t>
      </w:r>
      <w:r>
        <w:rPr>
          <w:spacing w:val="92"/>
        </w:rPr>
        <w:t> </w:t>
      </w:r>
      <w:r>
        <w:rPr>
          <w:rFonts w:ascii="宋体" w:hAnsi="宋体" w:cs="宋体" w:eastAsia="宋体" w:hint="default"/>
        </w:rPr>
        <w:t>贵</w:t>
      </w:r>
      <w:r>
        <w:rPr/>
        <w:t>公司实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i/>
          <w:spacing w:val="-4"/>
        </w:rPr>
        <w:t>财务</w:t>
      </w:r>
      <w:r>
        <w:rPr>
          <w:spacing w:val="-4"/>
        </w:rPr>
        <w:t>报</w:t>
      </w:r>
      <w:r>
        <w:rPr>
          <w:rFonts w:ascii="宋体" w:hAnsi="宋体" w:cs="宋体" w:eastAsia="宋体" w:hint="default"/>
          <w:i/>
          <w:spacing w:val="-4"/>
        </w:rPr>
        <w:t>表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计中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spacing w:val="-4"/>
        </w:rPr>
        <w:t>的对</w:t>
      </w:r>
      <w:r>
        <w:rPr>
          <w:rFonts w:ascii="宋体" w:hAnsi="宋体" w:cs="宋体" w:eastAsia="宋体" w:hint="default"/>
          <w:i/>
          <w:spacing w:val="-4"/>
        </w:rPr>
        <w:t>关联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spacing w:val="-4"/>
        </w:rPr>
        <w:t>审</w:t>
      </w:r>
      <w:r>
        <w:rPr>
          <w:rFonts w:ascii="宋体" w:hAnsi="宋体" w:cs="宋体" w:eastAsia="宋体" w:hint="default"/>
          <w:i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程序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们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spacing w:val="-4"/>
        </w:rPr>
        <w:t>对资</w:t>
      </w:r>
      <w:r>
        <w:rPr>
          <w:spacing w:val="-105"/>
        </w:rPr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情况表</w:t>
      </w:r>
      <w:r>
        <w:rPr/>
        <w:t>所载资料</w:t>
      </w:r>
      <w:r>
        <w:rPr>
          <w:rFonts w:ascii="宋体" w:hAnsi="宋体" w:cs="宋体" w:eastAsia="宋体" w:hint="default"/>
        </w:rPr>
        <w:t>执行额外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程序</w:t>
      </w:r>
      <w:r>
        <w:rPr/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程序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4" w:lineRule="auto" w:before="37"/>
        <w:ind w:left="147" w:right="226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1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更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好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地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理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解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公司的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股股东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及其</w:t>
      </w:r>
      <w:r>
        <w:rPr>
          <w:rFonts w:ascii="宋体" w:hAnsi="宋体" w:cs="宋体" w:eastAsia="宋体" w:hint="default"/>
          <w:spacing w:val="-1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关联方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1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情况</w:t>
      </w:r>
      <w:r>
        <w:rPr>
          <w:rFonts w:ascii="宋体" w:hAnsi="宋体" w:cs="宋体" w:eastAsia="宋体" w:hint="default"/>
          <w:spacing w:val="-1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后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的资</w:t>
      </w:r>
      <w:r>
        <w:rPr>
          <w:rFonts w:ascii="宋体" w:hAnsi="宋体" w:cs="宋体" w:eastAsia="宋体" w:hint="default"/>
          <w:spacing w:val="-1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1"/>
          <w:sz w:val="23"/>
          <w:szCs w:val="23"/>
        </w:rPr>
        <w:t>占</w:t>
      </w:r>
      <w:r>
        <w:rPr>
          <w:rFonts w:ascii="宋体" w:hAnsi="宋体" w:cs="宋体" w:eastAsia="宋体" w:hint="default"/>
          <w:spacing w:val="-1"/>
          <w:sz w:val="23"/>
          <w:szCs w:val="23"/>
        </w:rPr>
        <w:t>用</w:t>
      </w:r>
      <w:r>
        <w:rPr>
          <w:rFonts w:ascii="宋体" w:hAnsi="宋体" w:cs="宋体" w:eastAsia="宋体" w:hint="default"/>
          <w:i/>
          <w:spacing w:val="-1"/>
          <w:sz w:val="23"/>
          <w:szCs w:val="23"/>
        </w:rPr>
        <w:t>情况表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与</w:t>
      </w:r>
      <w:r>
        <w:rPr>
          <w:rFonts w:ascii="宋体" w:hAnsi="宋体" w:cs="宋体" w:eastAsia="宋体" w:hint="default"/>
          <w:sz w:val="23"/>
          <w:szCs w:val="23"/>
        </w:rPr>
        <w:t>已</w:t>
      </w:r>
      <w:r>
        <w:rPr>
          <w:rFonts w:ascii="宋体" w:hAnsi="宋体" w:cs="宋体" w:eastAsia="宋体" w:hint="default"/>
          <w:sz w:val="23"/>
          <w:szCs w:val="23"/>
        </w:rPr>
        <w:t>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表一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阅</w:t>
      </w:r>
      <w:r>
        <w:rPr>
          <w:rFonts w:ascii="宋体" w:hAnsi="宋体" w:cs="宋体" w:eastAsia="宋体" w:hint="default"/>
          <w:sz w:val="23"/>
          <w:szCs w:val="23"/>
        </w:rPr>
        <w:t>读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30"/>
        <w:ind w:left="147" w:right="8" w:firstLine="465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sz w:val="23"/>
          <w:szCs w:val="23"/>
        </w:rPr>
        <w:t>专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说</w:t>
      </w:r>
      <w:r>
        <w:rPr>
          <w:rFonts w:ascii="宋体" w:hAnsi="宋体" w:cs="宋体" w:eastAsia="宋体" w:hint="default"/>
          <w:i/>
          <w:sz w:val="23"/>
          <w:szCs w:val="23"/>
        </w:rPr>
        <w:t>明</w:t>
      </w:r>
      <w:r>
        <w:rPr>
          <w:rFonts w:ascii="宋体" w:hAnsi="宋体" w:cs="宋体" w:eastAsia="宋体" w:hint="default"/>
          <w:sz w:val="23"/>
          <w:szCs w:val="23"/>
        </w:rPr>
        <w:t>仅</w:t>
      </w:r>
      <w:r>
        <w:rPr>
          <w:rFonts w:ascii="宋体" w:hAnsi="宋体" w:cs="宋体" w:eastAsia="宋体" w:hint="default"/>
          <w:i/>
          <w:sz w:val="23"/>
          <w:szCs w:val="23"/>
        </w:rPr>
        <w:t>作为</w:t>
      </w:r>
      <w:r>
        <w:rPr>
          <w:rFonts w:ascii="宋体" w:hAnsi="宋体" w:cs="宋体" w:eastAsia="宋体" w:hint="default"/>
          <w:sz w:val="23"/>
          <w:szCs w:val="23"/>
        </w:rPr>
        <w:t>贵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向</w:t>
      </w:r>
      <w:r>
        <w:rPr>
          <w:rFonts w:ascii="宋体" w:hAnsi="宋体" w:cs="宋体" w:eastAsia="宋体" w:hint="default"/>
          <w:sz w:val="23"/>
          <w:szCs w:val="23"/>
        </w:rPr>
        <w:t>监管</w:t>
      </w:r>
      <w:r>
        <w:rPr>
          <w:rFonts w:ascii="宋体" w:hAnsi="宋体" w:cs="宋体" w:eastAsia="宋体" w:hint="default"/>
          <w:sz w:val="23"/>
          <w:szCs w:val="23"/>
        </w:rPr>
        <w:t>部</w:t>
      </w:r>
      <w:r>
        <w:rPr>
          <w:rFonts w:ascii="宋体" w:hAnsi="宋体" w:cs="宋体" w:eastAsia="宋体" w:hint="default"/>
          <w:sz w:val="23"/>
          <w:szCs w:val="23"/>
        </w:rPr>
        <w:t>门披露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i/>
          <w:sz w:val="23"/>
          <w:szCs w:val="23"/>
        </w:rPr>
        <w:t>关联方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之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,</w:t>
      </w:r>
      <w:r>
        <w:rPr>
          <w:rFonts w:ascii="宋体" w:hAnsi="宋体" w:cs="宋体" w:eastAsia="宋体" w:hint="default"/>
          <w:spacing w:val="-8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不</w:t>
      </w:r>
      <w:r>
        <w:rPr>
          <w:rFonts w:ascii="宋体" w:hAnsi="宋体" w:cs="宋体" w:eastAsia="宋体" w:hint="default"/>
          <w:sz w:val="23"/>
          <w:szCs w:val="23"/>
        </w:rPr>
        <w:t>适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于</w:t>
      </w:r>
      <w:r>
        <w:rPr>
          <w:rFonts w:ascii="宋体" w:hAnsi="宋体" w:cs="宋体" w:eastAsia="宋体" w:hint="default"/>
          <w:sz w:val="23"/>
          <w:szCs w:val="23"/>
        </w:rPr>
        <w:t>其</w:t>
      </w:r>
      <w:r>
        <w:rPr>
          <w:rFonts w:ascii="宋体" w:hAnsi="宋体" w:cs="宋体" w:eastAsia="宋体" w:hint="default"/>
          <w:sz w:val="23"/>
          <w:szCs w:val="23"/>
        </w:rPr>
        <w:t>他</w:t>
      </w:r>
      <w:r>
        <w:rPr>
          <w:rFonts w:ascii="宋体" w:hAnsi="宋体" w:cs="宋体" w:eastAsia="宋体" w:hint="default"/>
          <w:sz w:val="23"/>
          <w:szCs w:val="23"/>
        </w:rPr>
        <w:t>任何</w:t>
      </w:r>
      <w:r>
        <w:rPr>
          <w:rFonts w:ascii="宋体" w:hAnsi="宋体" w:cs="宋体" w:eastAsia="宋体" w:hint="default"/>
          <w:i/>
          <w:sz w:val="23"/>
          <w:szCs w:val="23"/>
        </w:rPr>
        <w:t>目</w:t>
      </w:r>
      <w:r>
        <w:rPr>
          <w:rFonts w:ascii="宋体" w:hAnsi="宋体" w:cs="宋体" w:eastAsia="宋体" w:hint="default"/>
          <w:sz w:val="23"/>
          <w:szCs w:val="23"/>
        </w:rPr>
        <w:t>的。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30"/>
        <w:ind w:left="147" w:right="21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附</w:t>
      </w:r>
      <w:r>
        <w:rPr>
          <w:rFonts w:ascii="宋体" w:hAnsi="宋体" w:cs="宋体" w:eastAsia="宋体" w:hint="default"/>
          <w:i/>
          <w:spacing w:val="-6"/>
        </w:rPr>
        <w:t>表：唐山</w:t>
      </w:r>
      <w:r>
        <w:rPr>
          <w:spacing w:val="-6"/>
        </w:rPr>
        <w:t>晶源</w:t>
      </w:r>
      <w:r>
        <w:rPr>
          <w:rFonts w:ascii="宋体" w:hAnsi="宋体" w:cs="宋体" w:eastAsia="宋体" w:hint="default"/>
          <w:i/>
          <w:spacing w:val="-6"/>
        </w:rPr>
        <w:t>裕丰</w:t>
      </w:r>
      <w:r>
        <w:rPr>
          <w:spacing w:val="-6"/>
        </w:rPr>
        <w:t>电子</w:t>
      </w:r>
      <w:r>
        <w:rPr>
          <w:rFonts w:ascii="宋体" w:hAnsi="宋体" w:cs="宋体" w:eastAsia="宋体" w:hint="default"/>
          <w:i/>
          <w:spacing w:val="-6"/>
        </w:rPr>
        <w:t>股份</w:t>
      </w:r>
      <w:r>
        <w:rPr>
          <w:spacing w:val="-6"/>
        </w:rPr>
        <w:t>有</w:t>
      </w:r>
      <w:r>
        <w:rPr>
          <w:rFonts w:ascii="宋体" w:hAnsi="宋体" w:cs="宋体" w:eastAsia="宋体" w:hint="default"/>
          <w:i/>
          <w:spacing w:val="-6"/>
        </w:rPr>
        <w:t>限</w:t>
      </w:r>
      <w:r>
        <w:rPr>
          <w:spacing w:val="-6"/>
        </w:rPr>
        <w:t>公司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3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性资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i/>
        </w:rPr>
        <w:t>关联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i/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汇</w:t>
      </w:r>
      <w:r>
        <w:rPr>
          <w:rFonts w:ascii="宋体" w:hAnsi="宋体" w:cs="宋体" w:eastAsia="宋体" w:hint="default"/>
          <w:i/>
          <w:spacing w:val="-4"/>
        </w:rPr>
        <w:t>总表</w:t>
      </w:r>
      <w:r>
        <w:rPr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详</w:t>
      </w:r>
      <w:r>
        <w:rPr>
          <w:rFonts w:ascii="宋体" w:hAnsi="宋体" w:cs="宋体" w:eastAsia="宋体" w:hint="default"/>
          <w:i/>
          <w:spacing w:val="-4"/>
        </w:rPr>
        <w:t>见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巨潮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讯</w:t>
      </w:r>
      <w:r>
        <w:rPr>
          <w:rFonts w:ascii="宋体" w:hAnsi="宋体" w:cs="宋体" w:eastAsia="宋体" w:hint="default"/>
          <w:spacing w:val="-4"/>
        </w:rPr>
        <w:t>网站（</w:t>
      </w:r>
      <w:r>
        <w:rPr>
          <w:rFonts w:ascii="宋体" w:hAnsi="宋体" w:cs="宋体" w:eastAsia="宋体" w:hint="default"/>
          <w:spacing w:val="-4"/>
        </w:rPr>
      </w:r>
      <w:hyperlink r:id="rId11">
        <w:r>
          <w:rPr>
            <w:rFonts w:ascii="宋体" w:hAnsi="宋体" w:cs="宋体" w:eastAsia="宋体" w:hint="default"/>
            <w:spacing w:val="-4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4"/>
          </w:rPr>
        </w:r>
      </w:hyperlink>
      <w:r>
        <w:rPr>
          <w:rFonts w:ascii="宋体" w:hAnsi="宋体" w:cs="宋体" w:eastAsia="宋体" w:hint="default"/>
          <w:spacing w:val="-4"/>
        </w:rPr>
        <w:t>）上</w:t>
      </w:r>
      <w:r>
        <w:rPr>
          <w:spacing w:val="-4"/>
        </w:rPr>
        <w:t>的公司 </w:t>
      </w:r>
      <w:r>
        <w:rPr>
          <w:rFonts w:ascii="宋体" w:hAnsi="宋体" w:cs="宋体" w:eastAsia="宋体" w:hint="default"/>
        </w:rPr>
        <w:t>2007 </w:t>
      </w:r>
      <w:r>
        <w:rPr/>
        <w:t>年</w:t>
      </w:r>
      <w:r>
        <w:rPr>
          <w:spacing w:val="11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  <w:i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性资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  <w:i/>
        </w:rPr>
        <w:t>关联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i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  <w:i/>
        </w:rPr>
        <w:t>项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  <w:i/>
        </w:rPr>
        <w:t>明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86" w:lineRule="auto" w:before="194"/>
        <w:ind w:left="5191" w:right="8" w:hanging="87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北京兴华会计师事务所有限责任公司</w:t>
      </w:r>
      <w:r>
        <w:rPr>
          <w:spacing w:val="-56"/>
        </w:rPr>
        <w:t> </w:t>
      </w:r>
      <w:r>
        <w:rPr>
          <w:rFonts w:ascii="宋体" w:hAnsi="宋体" w:cs="宋体" w:eastAsia="宋体" w:hint="default"/>
          <w:spacing w:val="-56"/>
        </w:rPr>
      </w:r>
      <w:r>
        <w:rPr/>
        <w:t>二</w:t>
      </w:r>
      <w:r>
        <w:rPr>
          <w:rFonts w:ascii="宋体" w:hAnsi="宋体" w:cs="宋体" w:eastAsia="宋体" w:hint="default"/>
        </w:rPr>
        <w:t>〇〇八</w:t>
      </w:r>
      <w:r>
        <w:rPr/>
        <w:t>年四</w:t>
      </w:r>
      <w:r>
        <w:rPr>
          <w:rFonts w:ascii="宋体" w:hAnsi="宋体" w:cs="宋体" w:eastAsia="宋体" w:hint="default"/>
        </w:rPr>
        <w:t>月</w:t>
      </w:r>
      <w:r>
        <w:rPr/>
        <w:t>六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w w:val="101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pStyle w:val="BodyText"/>
        <w:spacing w:line="360" w:lineRule="auto" w:before="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</w:t>
      </w:r>
      <w:r>
        <w:rPr>
          <w:rFonts w:ascii="宋体" w:hAnsi="宋体" w:cs="宋体" w:eastAsia="宋体" w:hint="default"/>
          <w:i/>
        </w:rPr>
        <w:t>关联方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和对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表</w:t>
      </w:r>
      <w:r>
        <w:rPr/>
        <w:t>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i/>
        </w:rPr>
        <w:t>意见</w:t>
      </w:r>
      <w:r>
        <w:rPr>
          <w:rFonts w:ascii="宋体" w:hAnsi="宋体" w:cs="宋体" w:eastAsia="宋体" w:hint="default"/>
          <w:i/>
          <w:spacing w:val="-10"/>
        </w:rPr>
        <w:t> </w:t>
      </w:r>
      <w:r>
        <w:rPr>
          <w:rFonts w:ascii="宋体" w:hAnsi="宋体" w:cs="宋体" w:eastAsia="宋体" w:hint="default"/>
          <w:spacing w:val="-10"/>
        </w:rPr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i/>
          <w:spacing w:val="-1"/>
        </w:rPr>
        <w:t>据中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i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rFonts w:ascii="宋体" w:hAnsi="宋体" w:cs="宋体" w:eastAsia="宋体" w:hint="default"/>
          <w:i/>
          <w:spacing w:val="-1"/>
        </w:rPr>
        <w:t>关联方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spacing w:val="-1"/>
        </w:rPr>
        <w:t>担保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</w:t>
      </w:r>
      <w:r>
        <w:rPr>
          <w:rFonts w:ascii="宋体" w:hAnsi="宋体" w:cs="宋体" w:eastAsia="宋体" w:hint="default"/>
          <w:spacing w:val="-1"/>
        </w:rPr>
        <w:t>问题</w:t>
      </w:r>
      <w:r>
        <w:rPr>
          <w:rFonts w:ascii="宋体" w:hAnsi="宋体" w:cs="宋体" w:eastAsia="宋体" w:hint="default"/>
        </w:rPr>
      </w:r>
    </w:p>
    <w:p>
      <w:pPr>
        <w:spacing w:line="364" w:lineRule="auto" w:before="35"/>
        <w:ind w:left="147" w:right="8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(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9"/>
          <w:w w:val="102"/>
          <w:sz w:val="23"/>
          <w:szCs w:val="23"/>
        </w:rPr>
        <w:t>[2003]56</w:t>
      </w:r>
      <w:r>
        <w:rPr>
          <w:rFonts w:ascii="宋体" w:hAnsi="宋体" w:cs="宋体" w:eastAsia="宋体" w:hint="default"/>
          <w:spacing w:val="-7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号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)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《</w:t>
      </w:r>
      <w:r>
        <w:rPr>
          <w:rFonts w:ascii="宋体" w:hAnsi="宋体" w:cs="宋体" w:eastAsia="宋体" w:hint="default"/>
          <w:i/>
          <w:spacing w:val="-15"/>
          <w:w w:val="102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范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上市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公司对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外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担保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行</w:t>
      </w:r>
      <w:r>
        <w:rPr>
          <w:rFonts w:ascii="宋体" w:hAnsi="宋体" w:cs="宋体" w:eastAsia="宋体" w:hint="default"/>
          <w:i/>
          <w:spacing w:val="-15"/>
          <w:w w:val="10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通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知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》（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证监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15"/>
          <w:w w:val="102"/>
          <w:sz w:val="23"/>
          <w:szCs w:val="23"/>
        </w:rPr>
        <w:t>[2005]120</w:t>
      </w:r>
      <w:r>
        <w:rPr>
          <w:rFonts w:ascii="宋体" w:hAnsi="宋体" w:cs="宋体" w:eastAsia="宋体" w:hint="default"/>
          <w:spacing w:val="-108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108"/>
          <w:w w:val="102"/>
          <w:sz w:val="23"/>
          <w:szCs w:val="23"/>
        </w:rPr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号）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规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要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求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作为唐山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以下</w:t>
      </w:r>
      <w:r>
        <w:rPr>
          <w:rFonts w:ascii="宋体" w:hAnsi="宋体" w:cs="宋体" w:eastAsia="宋体" w:hint="default"/>
          <w:i/>
          <w:spacing w:val="-10"/>
          <w:w w:val="102"/>
          <w:sz w:val="23"/>
          <w:szCs w:val="23"/>
        </w:rPr>
        <w:t>简称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“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”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10"/>
          <w:w w:val="102"/>
          <w:sz w:val="23"/>
          <w:szCs w:val="23"/>
        </w:rPr>
        <w:t>董事，</w:t>
      </w:r>
      <w:r>
        <w:rPr>
          <w:rFonts w:ascii="宋体" w:hAnsi="宋体" w:cs="宋体" w:eastAsia="宋体" w:hint="default"/>
          <w:spacing w:val="-89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89"/>
          <w:w w:val="102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本</w:t>
      </w:r>
      <w:r>
        <w:rPr>
          <w:rFonts w:ascii="宋体" w:hAnsi="宋体" w:cs="宋体" w:eastAsia="宋体" w:hint="default"/>
          <w:sz w:val="23"/>
          <w:szCs w:val="23"/>
        </w:rPr>
        <w:t>着</w:t>
      </w:r>
      <w:r>
        <w:rPr>
          <w:rFonts w:ascii="宋体" w:hAnsi="宋体" w:cs="宋体" w:eastAsia="宋体" w:hint="default"/>
          <w:sz w:val="23"/>
          <w:szCs w:val="23"/>
        </w:rPr>
        <w:t>对公司、全体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及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资者</w:t>
      </w:r>
      <w:r>
        <w:rPr>
          <w:rFonts w:ascii="宋体" w:hAnsi="宋体" w:cs="宋体" w:eastAsia="宋体" w:hint="default"/>
          <w:i/>
          <w:sz w:val="23"/>
          <w:szCs w:val="23"/>
        </w:rPr>
        <w:t>负</w:t>
      </w:r>
      <w:r>
        <w:rPr>
          <w:rFonts w:ascii="宋体" w:hAnsi="宋体" w:cs="宋体" w:eastAsia="宋体" w:hint="default"/>
          <w:sz w:val="23"/>
          <w:szCs w:val="23"/>
        </w:rPr>
        <w:t>责的</w:t>
      </w:r>
      <w:r>
        <w:rPr>
          <w:rFonts w:ascii="宋体" w:hAnsi="宋体" w:cs="宋体" w:eastAsia="宋体" w:hint="default"/>
          <w:sz w:val="23"/>
          <w:szCs w:val="23"/>
        </w:rPr>
        <w:t>态</w:t>
      </w:r>
      <w:r>
        <w:rPr>
          <w:rFonts w:ascii="宋体" w:hAnsi="宋体" w:cs="宋体" w:eastAsia="宋体" w:hint="default"/>
          <w:sz w:val="23"/>
          <w:szCs w:val="23"/>
        </w:rPr>
        <w:t>度，</w:t>
      </w:r>
      <w:r>
        <w:rPr>
          <w:rFonts w:ascii="宋体" w:hAnsi="宋体" w:cs="宋体" w:eastAsia="宋体" w:hint="default"/>
          <w:sz w:val="23"/>
          <w:szCs w:val="23"/>
        </w:rPr>
        <w:t>我</w:t>
      </w:r>
      <w:r>
        <w:rPr>
          <w:rFonts w:ascii="宋体" w:hAnsi="宋体" w:cs="宋体" w:eastAsia="宋体" w:hint="default"/>
          <w:sz w:val="23"/>
          <w:szCs w:val="23"/>
        </w:rPr>
        <w:t>们</w:t>
      </w:r>
      <w:r>
        <w:rPr>
          <w:rFonts w:ascii="宋体" w:hAnsi="宋体" w:cs="宋体" w:eastAsia="宋体" w:hint="default"/>
          <w:sz w:val="23"/>
          <w:szCs w:val="23"/>
        </w:rPr>
        <w:t>对公司</w:t>
      </w:r>
      <w:r>
        <w:rPr>
          <w:rFonts w:ascii="宋体" w:hAnsi="宋体" w:cs="宋体" w:eastAsia="宋体" w:hint="default"/>
          <w:sz w:val="23"/>
          <w:szCs w:val="23"/>
        </w:rPr>
        <w:t>控</w:t>
      </w:r>
      <w:r>
        <w:rPr>
          <w:rFonts w:ascii="宋体" w:hAnsi="宋体" w:cs="宋体" w:eastAsia="宋体" w:hint="default"/>
          <w:i/>
          <w:sz w:val="23"/>
          <w:szCs w:val="23"/>
        </w:rPr>
        <w:t>股股东</w:t>
      </w:r>
      <w:r>
        <w:rPr>
          <w:rFonts w:ascii="宋体" w:hAnsi="宋体" w:cs="宋体" w:eastAsia="宋体" w:hint="default"/>
          <w:sz w:val="23"/>
          <w:szCs w:val="23"/>
        </w:rPr>
        <w:t>及其</w:t>
      </w:r>
      <w:r>
        <w:rPr>
          <w:rFonts w:ascii="宋体" w:hAnsi="宋体" w:cs="宋体" w:eastAsia="宋体" w:hint="default"/>
          <w:sz w:val="23"/>
          <w:szCs w:val="23"/>
        </w:rPr>
        <w:t>它</w:t>
      </w:r>
      <w:r>
        <w:rPr>
          <w:rFonts w:ascii="宋体" w:hAnsi="宋体" w:cs="宋体" w:eastAsia="宋体" w:hint="default"/>
          <w:i/>
          <w:sz w:val="23"/>
          <w:szCs w:val="23"/>
        </w:rPr>
        <w:t>关联方</w:t>
      </w:r>
      <w:r>
        <w:rPr>
          <w:rFonts w:ascii="宋体" w:hAnsi="宋体" w:cs="宋体" w:eastAsia="宋体" w:hint="default"/>
          <w:sz w:val="23"/>
          <w:szCs w:val="23"/>
        </w:rPr>
        <w:t>占</w:t>
      </w:r>
      <w:r>
        <w:rPr>
          <w:rFonts w:ascii="宋体" w:hAnsi="宋体" w:cs="宋体" w:eastAsia="宋体" w:hint="default"/>
          <w:sz w:val="23"/>
          <w:szCs w:val="23"/>
        </w:rPr>
        <w:t>用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53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和对</w:t>
      </w:r>
      <w:r>
        <w:rPr>
          <w:rFonts w:ascii="宋体" w:hAnsi="宋体" w:cs="宋体" w:eastAsia="宋体" w:hint="default"/>
          <w:sz w:val="23"/>
          <w:szCs w:val="23"/>
        </w:rPr>
        <w:t>外</w:t>
      </w:r>
      <w:r>
        <w:rPr>
          <w:rFonts w:ascii="宋体" w:hAnsi="宋体" w:cs="宋体" w:eastAsia="宋体" w:hint="default"/>
          <w:sz w:val="23"/>
          <w:szCs w:val="23"/>
        </w:rPr>
        <w:t>担保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进</w:t>
      </w:r>
      <w:r>
        <w:rPr>
          <w:rFonts w:ascii="宋体" w:hAnsi="宋体" w:cs="宋体" w:eastAsia="宋体" w:hint="default"/>
          <w:sz w:val="23"/>
          <w:szCs w:val="23"/>
        </w:rPr>
        <w:t>行</w:t>
      </w:r>
      <w:r>
        <w:rPr>
          <w:rFonts w:ascii="宋体" w:hAnsi="宋体" w:cs="宋体" w:eastAsia="宋体" w:hint="default"/>
          <w:sz w:val="23"/>
          <w:szCs w:val="23"/>
        </w:rPr>
        <w:t>了</w:t>
      </w:r>
      <w:r>
        <w:rPr>
          <w:rFonts w:ascii="宋体" w:hAnsi="宋体" w:cs="宋体" w:eastAsia="宋体" w:hint="default"/>
          <w:sz w:val="23"/>
          <w:szCs w:val="23"/>
        </w:rPr>
        <w:t>认</w:t>
      </w:r>
      <w:r>
        <w:rPr>
          <w:rFonts w:ascii="宋体" w:hAnsi="宋体" w:cs="宋体" w:eastAsia="宋体" w:hint="default"/>
          <w:sz w:val="23"/>
          <w:szCs w:val="23"/>
        </w:rPr>
        <w:t>真的了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核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后</w:t>
      </w:r>
      <w:r>
        <w:rPr>
          <w:rFonts w:ascii="宋体" w:hAnsi="宋体" w:cs="宋体" w:eastAsia="宋体" w:hint="default"/>
          <w:sz w:val="23"/>
          <w:szCs w:val="23"/>
        </w:rPr>
        <w:t>，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如</w:t>
      </w:r>
      <w:r>
        <w:rPr>
          <w:rFonts w:ascii="宋体" w:hAnsi="宋体" w:cs="宋体" w:eastAsia="宋体" w:hint="default"/>
          <w:sz w:val="23"/>
          <w:szCs w:val="23"/>
        </w:rPr>
        <w:t>下</w:t>
      </w:r>
      <w:r>
        <w:rPr>
          <w:rFonts w:ascii="宋体" w:hAnsi="宋体" w:cs="宋体" w:eastAsia="宋体" w:hint="default"/>
          <w:i/>
          <w:sz w:val="23"/>
          <w:szCs w:val="23"/>
        </w:rPr>
        <w:t>：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3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年</w:t>
      </w:r>
      <w:r>
        <w:rPr>
          <w:spacing w:val="-4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月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日，公司不存在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i/>
        </w:rPr>
        <w:t>股股东</w:t>
      </w:r>
      <w:r>
        <w:rPr/>
        <w:t>及其</w:t>
      </w:r>
      <w:r>
        <w:rPr>
          <w:rFonts w:ascii="宋体" w:hAnsi="宋体" w:cs="宋体" w:eastAsia="宋体" w:hint="default"/>
          <w:i/>
        </w:rPr>
        <w:t>关联方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155"/>
        <w:ind w:left="147" w:right="226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29"/>
        </w:rPr>
        <w:t> </w:t>
      </w:r>
      <w:r>
        <w:rPr/>
        <w:t>年度，公司不存在对</w:t>
      </w:r>
      <w:r>
        <w:rPr>
          <w:rFonts w:ascii="宋体" w:hAnsi="宋体" w:cs="宋体" w:eastAsia="宋体" w:hint="default"/>
        </w:rPr>
        <w:t>外</w:t>
      </w:r>
      <w:r>
        <w:rPr/>
        <w:t>担保、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不存在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  <w:i/>
          <w:w w:val="102"/>
        </w:rPr>
        <w:t> </w:t>
      </w:r>
      <w:r>
        <w:rPr/>
        <w:t>并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年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月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2"/>
        </w:rPr>
        <w:t> </w:t>
      </w:r>
      <w:r>
        <w:rPr/>
        <w:t>日的对</w:t>
      </w:r>
      <w:r>
        <w:rPr>
          <w:rFonts w:ascii="宋体" w:hAnsi="宋体" w:cs="宋体" w:eastAsia="宋体" w:hint="default"/>
        </w:rPr>
        <w:t>外</w:t>
      </w:r>
      <w:r>
        <w:rPr/>
        <w:t>担保、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4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4543" w:val="left" w:leader="none"/>
        </w:tabs>
        <w:spacing w:line="450" w:lineRule="exact"/>
        <w:ind w:left="3137" w:right="8"/>
        <w:jc w:val="left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八</w:t>
      </w:r>
      <w:r>
        <w:rPr/>
        <w:t>节</w:t>
        <w:tab/>
      </w:r>
      <w:r>
        <w:rPr>
          <w:spacing w:val="2"/>
        </w:rPr>
        <w:t>监事会报告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pStyle w:val="BodyText"/>
        <w:spacing w:line="360" w:lineRule="auto" w:before="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一</w:t>
      </w:r>
      <w:r>
        <w:rPr/>
        <w:t>、监事会</w:t>
      </w:r>
      <w:r>
        <w:rPr>
          <w:rFonts w:ascii="宋体" w:hAnsi="宋体" w:cs="宋体" w:eastAsia="宋体" w:hint="default"/>
          <w:i/>
        </w:rPr>
        <w:t>工作情况</w:t>
      </w:r>
      <w:r>
        <w:rPr>
          <w:rFonts w:ascii="宋体" w:hAnsi="宋体" w:cs="宋体" w:eastAsia="宋体" w:hint="default"/>
          <w:i/>
          <w:spacing w:val="-84"/>
        </w:rPr>
        <w:t> </w:t>
      </w:r>
      <w:r>
        <w:rPr>
          <w:rFonts w:ascii="宋体" w:hAnsi="宋体" w:cs="宋体" w:eastAsia="宋体" w:hint="default"/>
          <w:spacing w:val="-84"/>
        </w:rPr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内，公司监事会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监事会议事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</w:p>
    <w:p>
      <w:pPr>
        <w:pStyle w:val="BodyText"/>
        <w:spacing w:line="362" w:lineRule="auto" w:before="40"/>
        <w:ind w:left="147" w:right="25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责。监事会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席了公司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的董事会，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spacing w:val="-2"/>
        </w:rPr>
        <w:t>了公</w:t>
      </w:r>
      <w:r>
        <w:rPr>
          <w:spacing w:val="95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大会，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维护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广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i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角</w:t>
      </w:r>
      <w:r>
        <w:rPr>
          <w:spacing w:val="-2"/>
        </w:rPr>
        <w:t>度出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，对公司重大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议的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i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和审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，对公司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i/>
          <w:spacing w:val="-2"/>
        </w:rPr>
        <w:t>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105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i/>
        </w:rPr>
        <w:t>作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了有</w:t>
      </w:r>
      <w:r>
        <w:rPr>
          <w:rFonts w:ascii="宋体" w:hAnsi="宋体" w:cs="宋体" w:eastAsia="宋体" w:hint="default"/>
        </w:rPr>
        <w:t>力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。</w:t>
      </w:r>
      <w:r>
        <w:rPr>
          <w:rFonts w:ascii="宋体" w:hAnsi="宋体" w:cs="宋体" w:eastAsia="宋体" w:hint="default"/>
        </w:rPr>
        <w:t>2007</w:t>
      </w:r>
      <w:r>
        <w:rPr/>
        <w:t>年度，公司监事会共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了</w:t>
      </w:r>
      <w:r>
        <w:rPr>
          <w:rFonts w:ascii="宋体" w:hAnsi="宋体" w:cs="宋体" w:eastAsia="宋体" w:hint="default"/>
        </w:rPr>
        <w:t>8</w:t>
      </w:r>
      <w:r>
        <w:rPr/>
        <w:t>次会议，会议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7"/>
        <w:ind w:left="147" w:right="8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、公司第二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监事会第</w:t>
      </w:r>
      <w:r>
        <w:rPr>
          <w:rFonts w:ascii="宋体" w:hAnsi="宋体" w:cs="宋体" w:eastAsia="宋体" w:hint="default"/>
          <w:i/>
          <w:spacing w:val="-4"/>
        </w:rPr>
        <w:t>七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rFonts w:ascii="宋体" w:hAnsi="宋体" w:cs="宋体" w:eastAsia="宋体" w:hint="default"/>
          <w:i/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  <w:r>
        <w:rPr>
          <w:spacing w:val="-5"/>
          <w:w w:val="102"/>
        </w:rPr>
        <w:t> </w:t>
      </w:r>
      <w:r>
        <w:rPr/>
        <w:t>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下</w:t>
      </w:r>
      <w:r>
        <w:rPr/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i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1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度监</w:t>
      </w:r>
      <w:r>
        <w:rPr>
          <w:spacing w:val="-5"/>
          <w:w w:val="102"/>
        </w:rPr>
        <w:t>事</w:t>
      </w:r>
      <w:r>
        <w:rPr>
          <w:w w:val="102"/>
        </w:rPr>
        <w:t>会</w:t>
      </w:r>
      <w:r>
        <w:rPr>
          <w:rFonts w:ascii="宋体" w:hAnsi="宋体" w:cs="宋体" w:eastAsia="宋体" w:hint="default"/>
          <w:i/>
          <w:w w:val="102"/>
        </w:rPr>
        <w:t>工</w:t>
      </w:r>
      <w:r>
        <w:rPr>
          <w:rFonts w:ascii="宋体" w:hAnsi="宋体" w:cs="宋体" w:eastAsia="宋体" w:hint="default"/>
          <w:i/>
          <w:spacing w:val="-5"/>
          <w:w w:val="102"/>
        </w:rPr>
        <w:t>作</w:t>
      </w:r>
      <w:r>
        <w:rPr>
          <w:w w:val="102"/>
        </w:rPr>
        <w:t>报告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度报</w:t>
      </w:r>
      <w:r>
        <w:rPr>
          <w:spacing w:val="-10"/>
          <w:w w:val="102"/>
        </w:rPr>
        <w:t>告</w:t>
      </w:r>
      <w:r>
        <w:rPr>
          <w:rFonts w:ascii="宋体" w:hAnsi="宋体" w:cs="宋体" w:eastAsia="宋体" w:hint="default"/>
          <w:w w:val="102"/>
        </w:rPr>
        <w:t>》</w:t>
      </w:r>
      <w:r>
        <w:rPr>
          <w:w w:val="102"/>
        </w:rPr>
        <w:t>及</w:t>
      </w:r>
      <w:r>
        <w:rPr>
          <w:rFonts w:ascii="宋体" w:hAnsi="宋体" w:cs="宋体" w:eastAsia="宋体" w:hint="default"/>
          <w:w w:val="102"/>
        </w:rPr>
        <w:t>《</w:t>
      </w:r>
      <w:r>
        <w:rPr>
          <w:rFonts w:ascii="宋体" w:hAnsi="宋体" w:cs="宋体" w:eastAsia="宋体" w:hint="default"/>
          <w:spacing w:val="-3"/>
          <w:w w:val="102"/>
        </w:rPr>
        <w:t>2</w:t>
      </w:r>
      <w:r>
        <w:rPr>
          <w:rFonts w:ascii="宋体" w:hAnsi="宋体" w:cs="宋体" w:eastAsia="宋体" w:hint="default"/>
          <w:spacing w:val="2"/>
          <w:w w:val="102"/>
        </w:rPr>
        <w:t>0</w:t>
      </w:r>
      <w:r>
        <w:rPr>
          <w:rFonts w:ascii="宋体" w:hAnsi="宋体" w:cs="宋体" w:eastAsia="宋体" w:hint="default"/>
          <w:spacing w:val="-3"/>
          <w:w w:val="102"/>
        </w:rPr>
        <w:t>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w w:val="102"/>
        </w:rPr>
        <w:t>年度</w:t>
      </w:r>
      <w:r>
        <w:rPr>
          <w:spacing w:val="-5"/>
          <w:w w:val="102"/>
        </w:rPr>
        <w:t>报</w:t>
      </w:r>
      <w:r>
        <w:rPr>
          <w:w w:val="102"/>
        </w:rPr>
        <w:t>告</w:t>
      </w:r>
      <w:r>
        <w:rPr>
          <w:rFonts w:ascii="宋体" w:hAnsi="宋体" w:cs="宋体" w:eastAsia="宋体" w:hint="default"/>
          <w:i/>
          <w:spacing w:val="4"/>
          <w:w w:val="102"/>
        </w:rPr>
        <w:t>摘</w:t>
      </w:r>
      <w:r>
        <w:rPr>
          <w:rFonts w:ascii="宋体" w:hAnsi="宋体" w:cs="宋体" w:eastAsia="宋体" w:hint="default"/>
          <w:i/>
          <w:spacing w:val="-5"/>
          <w:w w:val="102"/>
        </w:rPr>
        <w:t>要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60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3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财</w:t>
      </w:r>
      <w:r>
        <w:rPr>
          <w:rFonts w:ascii="宋体" w:hAnsi="宋体" w:cs="宋体" w:eastAsia="宋体" w:hint="default"/>
          <w:i/>
          <w:spacing w:val="-5"/>
          <w:w w:val="102"/>
        </w:rPr>
        <w:t>务</w:t>
      </w:r>
      <w:r>
        <w:rPr>
          <w:rFonts w:ascii="宋体" w:hAnsi="宋体" w:cs="宋体" w:eastAsia="宋体" w:hint="default"/>
          <w:w w:val="102"/>
        </w:rPr>
        <w:t>决</w:t>
      </w:r>
      <w:r>
        <w:rPr>
          <w:rFonts w:ascii="宋体" w:hAnsi="宋体" w:cs="宋体" w:eastAsia="宋体" w:hint="default"/>
          <w:w w:val="102"/>
        </w:rPr>
        <w:t>算</w:t>
      </w:r>
      <w:r>
        <w:rPr>
          <w:spacing w:val="-5"/>
          <w:w w:val="102"/>
        </w:rPr>
        <w:t>报告</w:t>
      </w:r>
      <w:r>
        <w:rPr>
          <w:rFonts w:ascii="宋体" w:hAnsi="宋体" w:cs="宋体" w:eastAsia="宋体" w:hint="default"/>
          <w:spacing w:val="-116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/>
        <w:ind w:right="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2"/>
        </w:rPr>
        <w:t>（</w:t>
      </w:r>
      <w:r>
        <w:rPr>
          <w:rFonts w:ascii="宋体" w:hAnsi="宋体" w:cs="宋体" w:eastAsia="宋体" w:hint="default"/>
          <w:spacing w:val="-3"/>
          <w:w w:val="102"/>
        </w:rPr>
        <w:t>4</w:t>
      </w:r>
      <w:r>
        <w:rPr>
          <w:rFonts w:ascii="宋体" w:hAnsi="宋体" w:cs="宋体" w:eastAsia="宋体" w:hint="default"/>
          <w:spacing w:val="-116"/>
          <w:w w:val="102"/>
        </w:rPr>
        <w:t>）</w:t>
      </w:r>
      <w:r>
        <w:rPr>
          <w:rFonts w:ascii="宋体" w:hAnsi="宋体" w:cs="宋体" w:eastAsia="宋体" w:hint="default"/>
          <w:spacing w:val="-5"/>
          <w:w w:val="102"/>
        </w:rPr>
        <w:t>《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spacing w:val="-5"/>
          <w:w w:val="102"/>
        </w:rPr>
        <w:t>年</w:t>
      </w:r>
      <w:r>
        <w:rPr>
          <w:w w:val="102"/>
        </w:rPr>
        <w:t>度</w:t>
      </w:r>
      <w:r>
        <w:rPr>
          <w:rFonts w:ascii="宋体" w:hAnsi="宋体" w:cs="宋体" w:eastAsia="宋体" w:hint="default"/>
          <w:i/>
          <w:w w:val="102"/>
        </w:rPr>
        <w:t>利</w:t>
      </w:r>
      <w:r>
        <w:rPr>
          <w:rFonts w:ascii="宋体" w:hAnsi="宋体" w:cs="宋体" w:eastAsia="宋体" w:hint="default"/>
          <w:spacing w:val="-5"/>
          <w:w w:val="102"/>
        </w:rPr>
        <w:t>润</w:t>
      </w:r>
      <w:r>
        <w:rPr>
          <w:rFonts w:ascii="宋体" w:hAnsi="宋体" w:cs="宋体" w:eastAsia="宋体" w:hint="default"/>
          <w:w w:val="102"/>
        </w:rPr>
        <w:t>分</w:t>
      </w:r>
      <w:r>
        <w:rPr>
          <w:rFonts w:ascii="宋体" w:hAnsi="宋体" w:cs="宋体" w:eastAsia="宋体" w:hint="default"/>
          <w:w w:val="102"/>
        </w:rPr>
        <w:t>配</w:t>
      </w:r>
      <w:r>
        <w:rPr>
          <w:rFonts w:ascii="宋体" w:hAnsi="宋体" w:cs="宋体" w:eastAsia="宋体" w:hint="default"/>
          <w:spacing w:val="-5"/>
          <w:w w:val="102"/>
        </w:rPr>
        <w:t>预</w:t>
      </w:r>
      <w:r>
        <w:rPr>
          <w:rFonts w:ascii="宋体" w:hAnsi="宋体" w:cs="宋体" w:eastAsia="宋体" w:hint="default"/>
          <w:w w:val="102"/>
        </w:rPr>
        <w:t>案</w:t>
      </w:r>
      <w:r>
        <w:rPr>
          <w:rFonts w:ascii="宋体" w:hAnsi="宋体" w:cs="宋体" w:eastAsia="宋体" w:hint="default"/>
          <w:spacing w:val="-120"/>
          <w:w w:val="102"/>
        </w:rPr>
        <w:t>》</w:t>
      </w:r>
      <w:r>
        <w:rPr>
          <w:rFonts w:ascii="宋体" w:hAnsi="宋体" w:cs="宋体" w:eastAsia="宋体" w:hint="default"/>
          <w:w w:val="102"/>
        </w:rPr>
        <w:t>；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64" w:lineRule="auto"/>
        <w:ind w:right="8"/>
        <w:jc w:val="left"/>
      </w:pPr>
      <w:r>
        <w:rPr>
          <w:rFonts w:ascii="宋体" w:hAnsi="宋体" w:cs="宋体" w:eastAsia="宋体" w:hint="default"/>
          <w:spacing w:val="-7"/>
          <w:w w:val="102"/>
        </w:rPr>
        <w:t>（</w:t>
      </w:r>
      <w:r>
        <w:rPr>
          <w:rFonts w:ascii="宋体" w:hAnsi="宋体" w:cs="宋体" w:eastAsia="宋体" w:hint="default"/>
          <w:spacing w:val="-7"/>
          <w:w w:val="102"/>
        </w:rPr>
        <w:t>5</w:t>
      </w:r>
      <w:r>
        <w:rPr>
          <w:rFonts w:ascii="宋体" w:hAnsi="宋体" w:cs="宋体" w:eastAsia="宋体" w:hint="default"/>
          <w:spacing w:val="-7"/>
          <w:w w:val="102"/>
        </w:rPr>
        <w:t>）《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修</w:t>
      </w:r>
      <w:r>
        <w:rPr>
          <w:rFonts w:ascii="宋体" w:hAnsi="宋体" w:cs="宋体" w:eastAsia="宋体" w:hint="default"/>
          <w:spacing w:val="-7"/>
          <w:w w:val="102"/>
        </w:rPr>
        <w:t>改</w:t>
      </w:r>
      <w:r>
        <w:rPr>
          <w:spacing w:val="-7"/>
          <w:w w:val="102"/>
        </w:rPr>
        <w:t>公司</w:t>
      </w:r>
      <w:r>
        <w:rPr>
          <w:rFonts w:ascii="宋体" w:hAnsi="宋体" w:cs="宋体" w:eastAsia="宋体" w:hint="default"/>
          <w:spacing w:val="-7"/>
          <w:w w:val="102"/>
        </w:rPr>
        <w:t>章</w:t>
      </w:r>
      <w:r>
        <w:rPr>
          <w:rFonts w:ascii="宋体" w:hAnsi="宋体" w:cs="宋体" w:eastAsia="宋体" w:hint="default"/>
          <w:spacing w:val="-7"/>
          <w:w w:val="102"/>
        </w:rPr>
        <w:t>程</w:t>
      </w:r>
      <w:r>
        <w:rPr>
          <w:rFonts w:ascii="宋体" w:hAnsi="宋体" w:cs="宋体" w:eastAsia="宋体" w:hint="default"/>
          <w:spacing w:val="-7"/>
          <w:w w:val="102"/>
        </w:rPr>
        <w:t>部</w:t>
      </w:r>
      <w:r>
        <w:rPr>
          <w:rFonts w:ascii="宋体" w:hAnsi="宋体" w:cs="宋体" w:eastAsia="宋体" w:hint="default"/>
          <w:spacing w:val="-7"/>
          <w:w w:val="102"/>
        </w:rPr>
        <w:t>分条</w:t>
      </w:r>
      <w:r>
        <w:rPr>
          <w:rFonts w:ascii="宋体" w:hAnsi="宋体" w:cs="宋体" w:eastAsia="宋体" w:hint="default"/>
          <w:spacing w:val="-7"/>
          <w:w w:val="102"/>
        </w:rPr>
        <w:t>款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、公司第二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监事会第八次会议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4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20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</w:p>
    <w:p>
      <w:pPr>
        <w:pStyle w:val="BodyText"/>
        <w:spacing w:line="364" w:lineRule="auto" w:before="35"/>
        <w:ind w:right="8" w:hanging="466"/>
        <w:jc w:val="left"/>
      </w:pP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唐山</w:t>
      </w:r>
      <w:r>
        <w:rPr/>
        <w:t>晶源</w:t>
      </w:r>
      <w:r>
        <w:rPr>
          <w:rFonts w:ascii="宋体" w:hAnsi="宋体" w:cs="宋体" w:eastAsia="宋体" w:hint="default"/>
          <w:i/>
        </w:rPr>
        <w:t>裕丰</w:t>
      </w:r>
      <w:r>
        <w:rPr/>
        <w:t>电子</w:t>
      </w:r>
      <w:r>
        <w:rPr>
          <w:rFonts w:ascii="宋体" w:hAnsi="宋体" w:cs="宋体" w:eastAsia="宋体" w:hint="default"/>
          <w:i/>
        </w:rPr>
        <w:t>股份</w:t>
      </w:r>
      <w:r>
        <w:rPr/>
        <w:t>有</w:t>
      </w:r>
      <w:r>
        <w:rPr>
          <w:rFonts w:ascii="宋体" w:hAnsi="宋体" w:cs="宋体" w:eastAsia="宋体" w:hint="default"/>
          <w:i/>
        </w:rPr>
        <w:t>限</w:t>
      </w:r>
      <w:r>
        <w:rPr/>
        <w:t>公司</w:t>
      </w:r>
      <w:r>
        <w:rPr>
          <w:rFonts w:ascii="宋体" w:hAnsi="宋体" w:cs="宋体" w:eastAsia="宋体" w:hint="default"/>
        </w:rPr>
        <w:t>2007</w:t>
      </w:r>
      <w:r>
        <w:rPr/>
        <w:t>年第</w:t>
      </w:r>
      <w:r>
        <w:rPr>
          <w:rFonts w:ascii="宋体" w:hAnsi="宋体" w:cs="宋体" w:eastAsia="宋体" w:hint="default"/>
          <w:i/>
        </w:rPr>
        <w:t>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spacing w:val="-6"/>
        </w:rPr>
        <w:t> </w:t>
      </w:r>
      <w:r>
        <w:rPr>
          <w:rFonts w:ascii="宋体" w:hAnsi="宋体" w:cs="宋体" w:eastAsia="宋体" w:hint="default"/>
          <w:spacing w:val="-6"/>
        </w:rPr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、公司第二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监事会第</w:t>
      </w:r>
      <w:r>
        <w:rPr>
          <w:rFonts w:ascii="宋体" w:hAnsi="宋体" w:cs="宋体" w:eastAsia="宋体" w:hint="default"/>
          <w:i/>
          <w:spacing w:val="-4"/>
        </w:rPr>
        <w:t>九</w:t>
      </w:r>
      <w:r>
        <w:rPr>
          <w:spacing w:val="-4"/>
        </w:rPr>
        <w:t>次会议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8</w:t>
      </w:r>
      <w:r>
        <w:rPr>
          <w:spacing w:val="-4"/>
        </w:rPr>
        <w:t>月</w:t>
      </w:r>
      <w:r>
        <w:rPr>
          <w:rFonts w:ascii="宋体" w:hAnsi="宋体" w:cs="宋体" w:eastAsia="宋体" w:hint="default"/>
          <w:spacing w:val="-4"/>
        </w:rPr>
        <w:t>3</w:t>
      </w:r>
      <w:r>
        <w:rPr>
          <w:spacing w:val="-4"/>
        </w:rPr>
        <w:t>日在公司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四</w:t>
      </w:r>
      <w:r>
        <w:rPr>
          <w:rFonts w:ascii="宋体" w:hAnsi="宋体" w:cs="宋体" w:eastAsia="宋体" w:hint="default"/>
          <w:spacing w:val="-4"/>
        </w:rPr>
        <w:t>楼</w:t>
      </w:r>
      <w:r>
        <w:rPr>
          <w:spacing w:val="-4"/>
        </w:rPr>
        <w:t>会议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spacing w:val="-4"/>
        </w:rPr>
        <w:t>，会议</w:t>
      </w:r>
      <w:r>
        <w:rPr/>
      </w:r>
    </w:p>
    <w:p>
      <w:pPr>
        <w:pStyle w:val="BodyText"/>
        <w:spacing w:line="367" w:lineRule="auto" w:before="30"/>
        <w:ind w:right="8" w:hanging="466"/>
        <w:jc w:val="left"/>
      </w:pPr>
      <w:r>
        <w:rPr>
          <w:spacing w:val="-7"/>
          <w:w w:val="102"/>
        </w:rPr>
        <w:t>审议</w:t>
      </w:r>
      <w:r>
        <w:rPr>
          <w:rFonts w:ascii="宋体" w:hAnsi="宋体" w:cs="宋体" w:eastAsia="宋体" w:hint="default"/>
          <w:spacing w:val="-7"/>
          <w:w w:val="102"/>
        </w:rPr>
        <w:t>通</w:t>
      </w:r>
      <w:r>
        <w:rPr>
          <w:rFonts w:ascii="宋体" w:hAnsi="宋体" w:cs="宋体" w:eastAsia="宋体" w:hint="default"/>
          <w:spacing w:val="-7"/>
          <w:w w:val="102"/>
        </w:rPr>
        <w:t>过</w:t>
      </w:r>
      <w:r>
        <w:rPr>
          <w:spacing w:val="-7"/>
          <w:w w:val="102"/>
        </w:rPr>
        <w:t>了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spacing w:val="-7"/>
          <w:w w:val="102"/>
        </w:rPr>
        <w:t>公司监事会</w:t>
      </w:r>
      <w:r>
        <w:rPr>
          <w:rFonts w:ascii="宋体" w:hAnsi="宋体" w:cs="宋体" w:eastAsia="宋体" w:hint="default"/>
          <w:spacing w:val="-7"/>
          <w:w w:val="102"/>
        </w:rPr>
        <w:t>换</w:t>
      </w:r>
      <w:r>
        <w:rPr>
          <w:rFonts w:ascii="宋体" w:hAnsi="宋体" w:cs="宋体" w:eastAsia="宋体" w:hint="default"/>
          <w:spacing w:val="-7"/>
          <w:w w:val="102"/>
        </w:rPr>
        <w:t>届</w:t>
      </w:r>
      <w:r>
        <w:rPr>
          <w:rFonts w:ascii="宋体" w:hAnsi="宋体" w:cs="宋体" w:eastAsia="宋体" w:hint="default"/>
          <w:spacing w:val="-7"/>
          <w:w w:val="102"/>
        </w:rPr>
        <w:t>选</w:t>
      </w:r>
      <w:r>
        <w:rPr>
          <w:rFonts w:ascii="宋体" w:hAnsi="宋体" w:cs="宋体" w:eastAsia="宋体" w:hint="default"/>
          <w:spacing w:val="-7"/>
          <w:w w:val="102"/>
        </w:rPr>
        <w:t>举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和</w:t>
      </w:r>
      <w:r>
        <w:rPr>
          <w:rFonts w:ascii="宋体" w:hAnsi="宋体" w:cs="宋体" w:eastAsia="宋体" w:hint="default"/>
          <w:spacing w:val="-7"/>
          <w:w w:val="102"/>
        </w:rPr>
        <w:t>《</w:t>
      </w:r>
      <w:r>
        <w:rPr>
          <w:rFonts w:ascii="宋体" w:hAnsi="宋体" w:cs="宋体" w:eastAsia="宋体" w:hint="default"/>
          <w:i/>
          <w:spacing w:val="-7"/>
          <w:w w:val="102"/>
        </w:rPr>
        <w:t>关</w:t>
      </w:r>
      <w:r>
        <w:rPr>
          <w:rFonts w:ascii="宋体" w:hAnsi="宋体" w:cs="宋体" w:eastAsia="宋体" w:hint="default"/>
          <w:spacing w:val="-7"/>
          <w:w w:val="102"/>
        </w:rPr>
        <w:t>于</w:t>
      </w:r>
      <w:r>
        <w:rPr>
          <w:rFonts w:ascii="宋体" w:hAnsi="宋体" w:cs="宋体" w:eastAsia="宋体" w:hint="default"/>
          <w:spacing w:val="-7"/>
          <w:w w:val="102"/>
        </w:rPr>
        <w:t>修</w:t>
      </w:r>
      <w:r>
        <w:rPr>
          <w:rFonts w:ascii="宋体" w:hAnsi="宋体" w:cs="宋体" w:eastAsia="宋体" w:hint="default"/>
          <w:spacing w:val="-7"/>
          <w:w w:val="102"/>
        </w:rPr>
        <w:t>改</w:t>
      </w:r>
      <w:r>
        <w:rPr>
          <w:rFonts w:ascii="宋体" w:hAnsi="宋体" w:cs="宋体" w:eastAsia="宋体" w:hint="default"/>
          <w:spacing w:val="-7"/>
          <w:w w:val="102"/>
        </w:rPr>
        <w:t>&lt;</w:t>
      </w:r>
      <w:r>
        <w:rPr>
          <w:spacing w:val="-7"/>
          <w:w w:val="102"/>
        </w:rPr>
        <w:t>监事会议事</w:t>
      </w:r>
      <w:r>
        <w:rPr>
          <w:rFonts w:ascii="宋体" w:hAnsi="宋体" w:cs="宋体" w:eastAsia="宋体" w:hint="default"/>
          <w:spacing w:val="-7"/>
          <w:w w:val="102"/>
        </w:rPr>
        <w:t>规则</w:t>
      </w:r>
      <w:r>
        <w:rPr>
          <w:rFonts w:ascii="宋体" w:hAnsi="宋体" w:cs="宋体" w:eastAsia="宋体" w:hint="default"/>
          <w:spacing w:val="-7"/>
          <w:w w:val="102"/>
        </w:rPr>
        <w:t>&gt;</w:t>
      </w:r>
      <w:r>
        <w:rPr>
          <w:spacing w:val="-7"/>
          <w:w w:val="102"/>
        </w:rPr>
        <w:t>的议</w:t>
      </w:r>
      <w:r>
        <w:rPr>
          <w:rFonts w:ascii="宋体" w:hAnsi="宋体" w:cs="宋体" w:eastAsia="宋体" w:hint="default"/>
          <w:spacing w:val="-7"/>
          <w:w w:val="102"/>
        </w:rPr>
        <w:t>案</w:t>
      </w:r>
      <w:r>
        <w:rPr>
          <w:rFonts w:ascii="宋体" w:hAnsi="宋体" w:cs="宋体" w:eastAsia="宋体" w:hint="default"/>
          <w:spacing w:val="-7"/>
          <w:w w:val="102"/>
        </w:rPr>
        <w:t>》</w:t>
      </w:r>
      <w:r>
        <w:rPr>
          <w:spacing w:val="-7"/>
          <w:w w:val="102"/>
        </w:rPr>
        <w:t>。</w:t>
      </w:r>
      <w:r>
        <w:rPr>
          <w:spacing w:val="-90"/>
          <w:w w:val="102"/>
        </w:rPr>
        <w:t> </w:t>
      </w:r>
      <w:r>
        <w:rPr>
          <w:rFonts w:ascii="宋体" w:hAnsi="宋体" w:cs="宋体" w:eastAsia="宋体" w:hint="default"/>
          <w:spacing w:val="-90"/>
          <w:w w:val="102"/>
        </w:rPr>
      </w:r>
      <w:r>
        <w:rPr>
          <w:rFonts w:ascii="宋体" w:hAnsi="宋体" w:cs="宋体" w:eastAsia="宋体" w:hint="default"/>
        </w:rPr>
        <w:t>4</w:t>
      </w:r>
      <w:r>
        <w:rPr/>
        <w:t>、公司第二</w:t>
      </w:r>
      <w:r>
        <w:rPr>
          <w:rFonts w:ascii="宋体" w:hAnsi="宋体" w:cs="宋体" w:eastAsia="宋体" w:hint="default"/>
        </w:rPr>
        <w:t>届</w:t>
      </w:r>
      <w:r>
        <w:rPr/>
        <w:t>监事会第</w:t>
      </w:r>
      <w:r>
        <w:rPr>
          <w:rFonts w:ascii="宋体" w:hAnsi="宋体" w:cs="宋体" w:eastAsia="宋体" w:hint="default"/>
          <w:i/>
        </w:rPr>
        <w:t>十</w:t>
      </w:r>
      <w:r>
        <w:rPr/>
        <w:t>次会议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8</w:t>
      </w:r>
      <w:r>
        <w:rPr/>
        <w:t>月</w:t>
      </w:r>
      <w:r>
        <w:rPr>
          <w:rFonts w:ascii="宋体" w:hAnsi="宋体" w:cs="宋体" w:eastAsia="宋体" w:hint="default"/>
        </w:rPr>
        <w:t>10</w:t>
      </w:r>
      <w:r>
        <w:rPr/>
        <w:t>日在公司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楼</w:t>
      </w:r>
      <w:r>
        <w:rPr/>
        <w:t>四</w:t>
      </w:r>
      <w:r>
        <w:rPr>
          <w:rFonts w:ascii="宋体" w:hAnsi="宋体" w:cs="宋体" w:eastAsia="宋体" w:hint="default"/>
        </w:rPr>
        <w:t>楼</w:t>
      </w:r>
      <w:r>
        <w:rPr/>
        <w:t>会议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</w:p>
    <w:p>
      <w:pPr>
        <w:pStyle w:val="BodyText"/>
        <w:spacing w:line="360" w:lineRule="auto" w:before="28"/>
        <w:ind w:left="147" w:right="217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议审议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rFonts w:ascii="宋体" w:hAnsi="宋体" w:cs="宋体" w:eastAsia="宋体" w:hint="default"/>
          <w:spacing w:val="-4"/>
        </w:rPr>
        <w:t>消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请</w:t>
      </w:r>
      <w:r>
        <w:rPr>
          <w:rFonts w:ascii="宋体" w:hAnsi="宋体" w:cs="宋体" w:eastAsia="宋体" w:hint="default"/>
          <w:spacing w:val="-4"/>
        </w:rPr>
        <w:t>2007</w:t>
      </w:r>
      <w:r>
        <w:rPr>
          <w:spacing w:val="-4"/>
        </w:rPr>
        <w:t>年第</w:t>
      </w:r>
      <w:r>
        <w:rPr>
          <w:rFonts w:ascii="宋体" w:hAnsi="宋体" w:cs="宋体" w:eastAsia="宋体" w:hint="default"/>
          <w:spacing w:val="-4"/>
        </w:rPr>
        <w:t>1</w:t>
      </w:r>
      <w:r>
        <w:rPr>
          <w:spacing w:val="-4"/>
        </w:rPr>
        <w:t>次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spacing w:val="-4"/>
        </w:rPr>
        <w:t>大会审议的</w:t>
      </w:r>
      <w:r>
        <w:rPr>
          <w:rFonts w:ascii="宋体" w:hAnsi="宋体" w:cs="宋体" w:eastAsia="宋体" w:hint="default"/>
          <w:spacing w:val="-4"/>
        </w:rPr>
        <w:t>〈</w:t>
      </w:r>
      <w:r>
        <w:rPr>
          <w:rFonts w:ascii="宋体" w:hAnsi="宋体" w:cs="宋体" w:eastAsia="宋体" w:hint="default"/>
          <w:i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公司监事会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spacing w:val="4"/>
        </w:rPr>
        <w:t> 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〉</w:t>
      </w:r>
      <w:r>
        <w:rPr/>
        <w:t>和</w:t>
      </w:r>
      <w:r>
        <w:rPr>
          <w:rFonts w:ascii="宋体" w:hAnsi="宋体" w:cs="宋体" w:eastAsia="宋体" w:hint="default"/>
        </w:rPr>
        <w:t>〈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&lt;</w:t>
      </w:r>
      <w:r>
        <w:rPr/>
        <w:t>监事会议事</w:t>
      </w:r>
      <w:r>
        <w:rPr>
          <w:rFonts w:ascii="宋体" w:hAnsi="宋体" w:cs="宋体" w:eastAsia="宋体" w:hint="default"/>
        </w:rPr>
        <w:t>规则</w:t>
      </w:r>
      <w:r>
        <w:rPr>
          <w:rFonts w:ascii="宋体" w:hAnsi="宋体" w:cs="宋体" w:eastAsia="宋体" w:hint="default"/>
        </w:rPr>
        <w:t>&gt;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〉</w:t>
      </w:r>
      <w:r>
        <w:rPr/>
        <w:t>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0"/>
        <w:ind w:left="147" w:right="8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5</w:t>
      </w:r>
      <w:r>
        <w:rPr>
          <w:spacing w:val="-2"/>
        </w:rPr>
        <w:t>、公司第二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十一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20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/>
        <w:t>会议审议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2007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》</w:t>
      </w:r>
      <w:r>
        <w:rPr/>
        <w:t>及其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摘要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25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6</w:t>
      </w:r>
      <w:r>
        <w:rPr>
          <w:spacing w:val="-2"/>
        </w:rPr>
        <w:t>、公司第二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十</w:t>
      </w:r>
      <w:r>
        <w:rPr>
          <w:spacing w:val="-2"/>
        </w:rPr>
        <w:t>二次会议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8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26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w w:val="102"/>
        </w:rPr>
        <w:t> </w:t>
      </w:r>
      <w:r>
        <w:rPr>
          <w:spacing w:val="-2"/>
        </w:rPr>
        <w:t>会议审议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公司监事会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的议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&lt;</w:t>
      </w:r>
      <w:r>
        <w:rPr>
          <w:spacing w:val="-2"/>
        </w:rPr>
        <w:t>监事会议事</w:t>
      </w:r>
      <w:r>
        <w:rPr>
          <w:rFonts w:ascii="宋体" w:hAnsi="宋体" w:cs="宋体" w:eastAsia="宋体" w:hint="default"/>
          <w:spacing w:val="-2"/>
        </w:rPr>
        <w:t>规则</w:t>
      </w:r>
      <w:r>
        <w:rPr>
          <w:rFonts w:ascii="宋体" w:hAnsi="宋体" w:cs="宋体" w:eastAsia="宋体" w:hint="default"/>
          <w:spacing w:val="-2"/>
        </w:rPr>
        <w:t>&gt;</w:t>
      </w:r>
      <w:r>
        <w:rPr>
          <w:spacing w:val="-2"/>
        </w:rPr>
        <w:t>的议</w:t>
      </w:r>
      <w:r>
        <w:rPr>
          <w:spacing w:val="106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both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364" w:lineRule="auto" w:before="33"/>
        <w:ind w:left="147" w:right="18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7</w:t>
      </w:r>
      <w:r>
        <w:rPr>
          <w:spacing w:val="-2"/>
        </w:rPr>
        <w:t>、公司第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监事会第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spacing w:val="-2"/>
        </w:rPr>
        <w:t>次会议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9</w:t>
      </w:r>
      <w:r>
        <w:rPr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14</w:t>
      </w:r>
      <w:r>
        <w:rPr>
          <w:spacing w:val="-2"/>
        </w:rPr>
        <w:t>日在公司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楼</w:t>
      </w:r>
      <w:r>
        <w:rPr>
          <w:spacing w:val="-2"/>
        </w:rPr>
        <w:t>会议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，会</w:t>
      </w:r>
      <w:r>
        <w:rPr>
          <w:spacing w:val="-5"/>
          <w:w w:val="102"/>
        </w:rPr>
        <w:t> </w:t>
      </w: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i/>
        </w:rPr>
        <w:t>关</w:t>
      </w:r>
      <w:r>
        <w:rPr>
          <w:rFonts w:ascii="宋体" w:hAnsi="宋体" w:cs="宋体" w:eastAsia="宋体" w:hint="default"/>
        </w:rPr>
        <w:t>于选</w:t>
      </w:r>
      <w:r>
        <w:rPr>
          <w:rFonts w:ascii="宋体" w:hAnsi="宋体" w:cs="宋体" w:eastAsia="宋体" w:hint="default"/>
        </w:rPr>
        <w:t>举</w:t>
      </w:r>
      <w:r>
        <w:rPr/>
        <w:t>公司第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  <w:i/>
        </w:rPr>
        <w:t>主</w:t>
      </w:r>
      <w:r>
        <w:rPr/>
        <w:t>席的议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5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8</w:t>
      </w:r>
      <w:r>
        <w:rPr>
          <w:spacing w:val="-5"/>
        </w:rPr>
        <w:t>、公司第</w:t>
      </w:r>
      <w:r>
        <w:rPr>
          <w:rFonts w:ascii="宋体" w:hAnsi="宋体" w:cs="宋体" w:eastAsia="宋体" w:hint="default"/>
          <w:i/>
          <w:spacing w:val="-5"/>
        </w:rPr>
        <w:t>三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监事会第二次会议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宋体" w:hAnsi="宋体" w:cs="宋体" w:eastAsia="宋体" w:hint="default"/>
          <w:spacing w:val="-5"/>
        </w:rPr>
        <w:t>2007</w:t>
      </w:r>
      <w:r>
        <w:rPr>
          <w:spacing w:val="-5"/>
        </w:rPr>
        <w:t>年</w:t>
      </w:r>
      <w:r>
        <w:rPr>
          <w:rFonts w:ascii="宋体" w:hAnsi="宋体" w:cs="宋体" w:eastAsia="宋体" w:hint="default"/>
          <w:spacing w:val="-5"/>
        </w:rPr>
        <w:t>10</w:t>
      </w:r>
      <w:r>
        <w:rPr>
          <w:spacing w:val="-5"/>
        </w:rPr>
        <w:t>月</w:t>
      </w:r>
      <w:r>
        <w:rPr>
          <w:rFonts w:ascii="宋体" w:hAnsi="宋体" w:cs="宋体" w:eastAsia="宋体" w:hint="default"/>
          <w:spacing w:val="-5"/>
        </w:rPr>
        <w:t>26</w:t>
      </w:r>
      <w:r>
        <w:rPr>
          <w:spacing w:val="-5"/>
        </w:rPr>
        <w:t>日在公司</w:t>
      </w:r>
      <w:r>
        <w:rPr>
          <w:rFonts w:ascii="宋体" w:hAnsi="宋体" w:cs="宋体" w:eastAsia="宋体" w:hint="default"/>
          <w:spacing w:val="-5"/>
        </w:rPr>
        <w:t>办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spacing w:val="-5"/>
        </w:rPr>
        <w:t>会议</w:t>
      </w:r>
      <w:r>
        <w:rPr>
          <w:rFonts w:ascii="宋体" w:hAnsi="宋体" w:cs="宋体" w:eastAsia="宋体" w:hint="default"/>
          <w:spacing w:val="-5"/>
        </w:rPr>
        <w:t>室</w:t>
      </w:r>
      <w:r>
        <w:rPr>
          <w:rFonts w:ascii="宋体" w:hAnsi="宋体" w:cs="宋体" w:eastAsia="宋体" w:hint="default"/>
          <w:spacing w:val="-5"/>
        </w:rPr>
        <w:t>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，会</w:t>
      </w:r>
      <w:r>
        <w:rPr>
          <w:spacing w:val="-39"/>
          <w:w w:val="102"/>
        </w:rPr>
        <w:t> </w:t>
      </w:r>
      <w:r>
        <w:rPr/>
        <w:t>议审议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2007</w:t>
      </w:r>
      <w:r>
        <w:rPr/>
        <w:t>年第</w:t>
      </w:r>
      <w:r>
        <w:rPr>
          <w:rFonts w:ascii="宋体" w:hAnsi="宋体" w:cs="宋体" w:eastAsia="宋体" w:hint="default"/>
          <w:i/>
        </w:rPr>
        <w:t>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》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67" w:lineRule="auto" w:before="35"/>
        <w:ind w:left="612" w:right="3556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二、监事会对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z w:val="23"/>
          <w:szCs w:val="23"/>
        </w:rPr>
        <w:t>年度公司有</w:t>
      </w:r>
      <w:r>
        <w:rPr>
          <w:rFonts w:ascii="宋体" w:hAnsi="宋体" w:cs="宋体" w:eastAsia="宋体" w:hint="default"/>
          <w:i/>
          <w:sz w:val="23"/>
          <w:szCs w:val="23"/>
        </w:rPr>
        <w:t>关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i/>
          <w:spacing w:val="-4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3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1</w:t>
      </w:r>
      <w:r>
        <w:rPr>
          <w:rFonts w:ascii="宋体" w:hAnsi="宋体" w:cs="宋体" w:eastAsia="宋体" w:hint="default"/>
          <w:sz w:val="23"/>
          <w:szCs w:val="23"/>
        </w:rPr>
        <w:t>、公司</w:t>
      </w:r>
      <w:r>
        <w:rPr>
          <w:rFonts w:ascii="宋体" w:hAnsi="宋体" w:cs="宋体" w:eastAsia="宋体" w:hint="default"/>
          <w:sz w:val="23"/>
          <w:szCs w:val="23"/>
        </w:rPr>
        <w:t>依</w:t>
      </w:r>
      <w:r>
        <w:rPr>
          <w:rFonts w:ascii="宋体" w:hAnsi="宋体" w:cs="宋体" w:eastAsia="宋体" w:hint="default"/>
          <w:sz w:val="23"/>
          <w:szCs w:val="23"/>
        </w:rPr>
        <w:t>法</w:t>
      </w:r>
      <w:r>
        <w:rPr>
          <w:rFonts w:ascii="宋体" w:hAnsi="宋体" w:cs="宋体" w:eastAsia="宋体" w:hint="default"/>
          <w:sz w:val="23"/>
          <w:szCs w:val="23"/>
        </w:rPr>
        <w:t>运</w:t>
      </w:r>
      <w:r>
        <w:rPr>
          <w:rFonts w:ascii="宋体" w:hAnsi="宋体" w:cs="宋体" w:eastAsia="宋体" w:hint="default"/>
          <w:i/>
          <w:sz w:val="23"/>
          <w:szCs w:val="23"/>
        </w:rPr>
        <w:t>作情况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2" w:lineRule="auto" w:before="28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内，公司董事会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治</w:t>
      </w:r>
      <w:r>
        <w:rPr>
          <w:spacing w:val="-2"/>
        </w:rPr>
        <w:t>理准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范运</w:t>
      </w:r>
      <w:r>
        <w:rPr>
          <w:rFonts w:ascii="宋体" w:hAnsi="宋体" w:cs="宋体" w:eastAsia="宋体" w:hint="default"/>
          <w:i/>
          <w:spacing w:val="-2"/>
        </w:rPr>
        <w:t>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大会的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</w:t>
      </w:r>
      <w:r>
        <w:rPr>
          <w:rFonts w:ascii="宋体" w:hAnsi="宋体" w:cs="宋体" w:eastAsia="宋体" w:hint="default"/>
          <w:i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切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spacing w:val="-2"/>
        </w:rPr>
        <w:t>议，其</w:t>
      </w:r>
      <w:r>
        <w:rPr>
          <w:rFonts w:ascii="宋体" w:hAnsi="宋体" w:cs="宋体" w:eastAsia="宋体" w:hint="default"/>
          <w:spacing w:val="-2"/>
        </w:rPr>
        <w:t>决策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</w:t>
      </w:r>
      <w:r>
        <w:rPr>
          <w:spacing w:val="100"/>
        </w:rPr>
        <w:t> </w:t>
      </w:r>
      <w:r>
        <w:rPr>
          <w:spacing w:val="-2"/>
        </w:rPr>
        <w:t>司法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i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i/>
          <w:spacing w:val="-2"/>
        </w:rPr>
        <w:t>定</w:t>
      </w:r>
      <w:r>
        <w:rPr>
          <w:spacing w:val="-2"/>
        </w:rPr>
        <w:t>。公司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的内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制制</w:t>
      </w:r>
      <w:r>
        <w:rPr>
          <w:spacing w:val="-2"/>
        </w:rPr>
        <w:t>度，公司董事、</w:t>
      </w:r>
      <w:r>
        <w:rPr>
          <w:spacing w:val="95"/>
        </w:rPr>
        <w:t> </w:t>
      </w:r>
      <w:r>
        <w:rPr>
          <w:spacing w:val="95"/>
        </w:rPr>
      </w:r>
      <w:r>
        <w:rPr>
          <w:spacing w:val="-2"/>
        </w:rPr>
        <w:t>高级管理人员在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责和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，没有</w:t>
      </w:r>
      <w:r>
        <w:rPr>
          <w:rFonts w:ascii="宋体" w:hAnsi="宋体" w:cs="宋体" w:eastAsia="宋体" w:hint="default"/>
          <w:spacing w:val="-2"/>
        </w:rPr>
        <w:t>违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、公司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没有</w:t>
      </w:r>
      <w:r>
        <w:rPr>
          <w:spacing w:val="95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i/>
        </w:rPr>
        <w:t>为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3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2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z w:val="23"/>
          <w:szCs w:val="23"/>
        </w:rPr>
        <w:t>查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z w:val="23"/>
          <w:szCs w:val="23"/>
        </w:rPr>
        <w:t>财务情况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2" w:lineRule="auto" w:before="160"/>
        <w:ind w:left="147" w:right="175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内，监事会对公司的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致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认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度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全、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稳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财务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况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良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北京兴华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具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“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准无保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留</w:t>
      </w:r>
      <w:r>
        <w:rPr>
          <w:rFonts w:ascii="宋体" w:hAnsi="宋体" w:cs="宋体" w:eastAsia="宋体" w:hint="default"/>
          <w:i/>
          <w:spacing w:val="105"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z w:val="23"/>
          <w:szCs w:val="23"/>
        </w:rPr>
        <w:t>意见</w:t>
      </w:r>
      <w:r>
        <w:rPr>
          <w:rFonts w:ascii="宋体" w:hAnsi="宋体" w:cs="宋体" w:eastAsia="宋体" w:hint="default"/>
          <w:sz w:val="23"/>
          <w:szCs w:val="23"/>
        </w:rPr>
        <w:t>”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报告真实、公</w:t>
      </w:r>
      <w:r>
        <w:rPr>
          <w:rFonts w:ascii="宋体" w:hAnsi="宋体" w:cs="宋体" w:eastAsia="宋体" w:hint="default"/>
          <w:sz w:val="23"/>
          <w:szCs w:val="23"/>
        </w:rPr>
        <w:t>允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反映</w:t>
      </w:r>
      <w:r>
        <w:rPr>
          <w:rFonts w:ascii="宋体" w:hAnsi="宋体" w:cs="宋体" w:eastAsia="宋体" w:hint="default"/>
          <w:sz w:val="23"/>
          <w:szCs w:val="23"/>
        </w:rPr>
        <w:t>了公司</w:t>
      </w:r>
      <w:r>
        <w:rPr>
          <w:rFonts w:ascii="宋体" w:hAnsi="宋体" w:cs="宋体" w:eastAsia="宋体" w:hint="default"/>
          <w:sz w:val="23"/>
          <w:szCs w:val="23"/>
        </w:rPr>
        <w:t>2007</w:t>
      </w:r>
      <w:r>
        <w:rPr>
          <w:rFonts w:ascii="宋体" w:hAnsi="宋体" w:cs="宋体" w:eastAsia="宋体" w:hint="default"/>
          <w:sz w:val="23"/>
          <w:szCs w:val="23"/>
        </w:rPr>
        <w:t>年度的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状</w:t>
      </w:r>
      <w:r>
        <w:rPr>
          <w:rFonts w:ascii="宋体" w:hAnsi="宋体" w:cs="宋体" w:eastAsia="宋体" w:hint="default"/>
          <w:i/>
          <w:sz w:val="23"/>
          <w:szCs w:val="23"/>
        </w:rPr>
        <w:t>况</w:t>
      </w:r>
      <w:r>
        <w:rPr>
          <w:rFonts w:ascii="宋体" w:hAnsi="宋体" w:cs="宋体" w:eastAsia="宋体" w:hint="default"/>
          <w:sz w:val="23"/>
          <w:szCs w:val="23"/>
        </w:rPr>
        <w:t>和</w:t>
      </w:r>
      <w:r>
        <w:rPr>
          <w:rFonts w:ascii="宋体" w:hAnsi="宋体" w:cs="宋体" w:eastAsia="宋体" w:hint="default"/>
          <w:i/>
          <w:sz w:val="23"/>
          <w:szCs w:val="23"/>
        </w:rPr>
        <w:t>经</w:t>
      </w:r>
      <w:r>
        <w:rPr>
          <w:rFonts w:ascii="宋体" w:hAnsi="宋体" w:cs="宋体" w:eastAsia="宋体" w:hint="default"/>
          <w:sz w:val="23"/>
          <w:szCs w:val="23"/>
        </w:rPr>
        <w:t>营成</w:t>
      </w:r>
      <w:r>
        <w:rPr>
          <w:rFonts w:ascii="宋体" w:hAnsi="宋体" w:cs="宋体" w:eastAsia="宋体" w:hint="default"/>
          <w:sz w:val="23"/>
          <w:szCs w:val="23"/>
        </w:rPr>
        <w:t>果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before="33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3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项目投</w:t>
      </w:r>
      <w:r>
        <w:rPr>
          <w:rFonts w:ascii="宋体" w:hAnsi="宋体" w:cs="宋体" w:eastAsia="宋体" w:hint="default"/>
          <w:sz w:val="23"/>
          <w:szCs w:val="23"/>
        </w:rPr>
        <w:t>入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line="364" w:lineRule="auto" w:before="155"/>
        <w:ind w:left="147" w:right="180" w:firstLine="465"/>
        <w:jc w:val="both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格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的管理和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集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际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项目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投</w:t>
      </w:r>
      <w:r>
        <w:rPr>
          <w:rFonts w:ascii="宋体" w:hAnsi="宋体" w:cs="宋体" w:eastAsia="宋体" w:hint="default"/>
          <w:i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i/>
          <w:sz w:val="23"/>
          <w:szCs w:val="23"/>
        </w:rPr>
        <w:t>项目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致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募</w:t>
      </w:r>
      <w:r>
        <w:rPr>
          <w:rFonts w:ascii="宋体" w:hAnsi="宋体" w:cs="宋体" w:eastAsia="宋体" w:hint="default"/>
          <w:sz w:val="23"/>
          <w:szCs w:val="23"/>
        </w:rPr>
        <w:t>集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z w:val="23"/>
          <w:szCs w:val="23"/>
        </w:rPr>
        <w:t>金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i/>
          <w:sz w:val="23"/>
          <w:szCs w:val="23"/>
        </w:rPr>
        <w:t>项目</w:t>
      </w:r>
      <w:r>
        <w:rPr>
          <w:rFonts w:ascii="宋体" w:hAnsi="宋体" w:cs="宋体" w:eastAsia="宋体" w:hint="default"/>
          <w:sz w:val="23"/>
          <w:szCs w:val="23"/>
        </w:rPr>
        <w:t>没有</w:t>
      </w:r>
      <w:r>
        <w:rPr>
          <w:rFonts w:ascii="宋体" w:hAnsi="宋体" w:cs="宋体" w:eastAsia="宋体" w:hint="default"/>
          <w:sz w:val="23"/>
          <w:szCs w:val="23"/>
        </w:rPr>
        <w:t>发</w:t>
      </w:r>
      <w:r>
        <w:rPr>
          <w:rFonts w:ascii="宋体" w:hAnsi="宋体" w:cs="宋体" w:eastAsia="宋体" w:hint="default"/>
          <w:i/>
          <w:sz w:val="23"/>
          <w:szCs w:val="23"/>
        </w:rPr>
        <w:t>生变</w:t>
      </w:r>
      <w:r>
        <w:rPr>
          <w:rFonts w:ascii="宋体" w:hAnsi="宋体" w:cs="宋体" w:eastAsia="宋体" w:hint="default"/>
          <w:sz w:val="23"/>
          <w:szCs w:val="23"/>
        </w:rPr>
        <w:t>更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364" w:lineRule="auto" w:before="30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为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闲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i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/>
        <w:t>，在实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i/>
        </w:rPr>
        <w:t>中</w:t>
      </w:r>
      <w:r>
        <w:rPr/>
        <w:t>没有</w:t>
      </w:r>
      <w:r>
        <w:rPr>
          <w:rFonts w:ascii="宋体" w:hAnsi="宋体" w:cs="宋体" w:eastAsia="宋体" w:hint="default"/>
        </w:rPr>
        <w:t>超</w:t>
      </w:r>
      <w:r>
        <w:rPr/>
        <w:t>出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额</w:t>
      </w:r>
      <w:r>
        <w:rPr/>
        <w:t>度和</w:t>
      </w:r>
      <w:r>
        <w:rPr>
          <w:rFonts w:ascii="宋体" w:hAnsi="宋体" w:cs="宋体" w:eastAsia="宋体" w:hint="default"/>
        </w:rPr>
        <w:t>批</w:t>
      </w:r>
      <w:r>
        <w:rPr/>
        <w:t>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i/>
        </w:rPr>
        <w:t>限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5"/>
        <w:ind w:right="1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、出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i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/>
        <w:ind w:left="147" w:right="180" w:firstLine="46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内，公司无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、出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i/>
          <w:spacing w:val="-2"/>
        </w:rPr>
        <w:t>情况</w:t>
      </w:r>
      <w:r>
        <w:rPr>
          <w:spacing w:val="-2"/>
        </w:rPr>
        <w:t>，无内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无其</w:t>
      </w:r>
      <w:r>
        <w:rPr>
          <w:rFonts w:ascii="宋体" w:hAnsi="宋体" w:cs="宋体" w:eastAsia="宋体" w:hint="default"/>
          <w:spacing w:val="-2"/>
        </w:rPr>
        <w:t>他损</w:t>
      </w:r>
      <w:r>
        <w:rPr>
          <w:rFonts w:ascii="宋体" w:hAnsi="宋体" w:cs="宋体" w:eastAsia="宋体" w:hint="default"/>
          <w:spacing w:val="-2"/>
        </w:rPr>
        <w:t>害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</w:rPr>
        <w:t>益</w:t>
      </w:r>
      <w:r>
        <w:rPr/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5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i/>
          <w:sz w:val="23"/>
          <w:szCs w:val="23"/>
        </w:rPr>
        <w:t>关联</w:t>
      </w:r>
      <w:r>
        <w:rPr>
          <w:rFonts w:ascii="宋体" w:hAnsi="宋体" w:cs="宋体" w:eastAsia="宋体" w:hint="default"/>
          <w:sz w:val="23"/>
          <w:szCs w:val="23"/>
        </w:rPr>
        <w:t>交易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55"/>
        <w:ind w:right="124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内，公司没有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重大</w:t>
      </w:r>
      <w:r>
        <w:rPr>
          <w:rFonts w:ascii="宋体" w:hAnsi="宋体" w:cs="宋体" w:eastAsia="宋体" w:hint="default"/>
          <w:i/>
        </w:rPr>
        <w:t>关联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tabs>
          <w:tab w:pos="1406" w:val="left" w:leader="none"/>
        </w:tabs>
        <w:spacing w:line="450" w:lineRule="exact"/>
        <w:ind w:right="94"/>
        <w:jc w:val="center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九</w:t>
      </w:r>
      <w:r>
        <w:rPr/>
        <w:t>节</w:t>
        <w:tab/>
        <w:t>重要事项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49"/>
          <w:szCs w:val="49"/>
        </w:rPr>
      </w:pPr>
    </w:p>
    <w:p>
      <w:pPr>
        <w:pStyle w:val="BodyText"/>
        <w:spacing w:line="362" w:lineRule="auto" w:before="0"/>
        <w:ind w:right="0"/>
        <w:jc w:val="left"/>
      </w:pPr>
      <w:r>
        <w:rPr>
          <w:rFonts w:ascii="宋体" w:hAnsi="宋体" w:cs="宋体" w:eastAsia="宋体" w:hint="default"/>
          <w:i/>
        </w:rPr>
        <w:t>一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内公司无重大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7"/>
        </w:rPr>
        <w:t> </w:t>
      </w:r>
      <w:r>
        <w:rPr>
          <w:rFonts w:ascii="宋体" w:hAnsi="宋体" w:cs="宋体" w:eastAsia="宋体" w:hint="default"/>
          <w:spacing w:val="-47"/>
        </w:rPr>
      </w: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重整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1"/>
        </w:rPr>
        <w:t> </w:t>
      </w:r>
      <w:r>
        <w:rPr>
          <w:rFonts w:ascii="宋体" w:hAnsi="宋体" w:cs="宋体" w:eastAsia="宋体" w:hint="default"/>
          <w:spacing w:val="-41"/>
        </w:rPr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内公司无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有其</w:t>
      </w:r>
      <w:r>
        <w:rPr>
          <w:rFonts w:ascii="宋体" w:hAnsi="宋体" w:cs="宋体" w:eastAsia="宋体" w:hint="default"/>
          <w:spacing w:val="-2"/>
        </w:rPr>
        <w:t>他上市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i/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、证</w:t>
      </w:r>
      <w:r>
        <w:rPr>
          <w:rFonts w:ascii="宋体" w:hAnsi="宋体" w:cs="宋体" w:eastAsia="宋体" w:hint="default"/>
          <w:i/>
          <w:spacing w:val="-2"/>
        </w:rPr>
        <w:t>券</w:t>
      </w:r>
      <w:r>
        <w:rPr>
          <w:spacing w:val="-2"/>
        </w:rPr>
        <w:t>公司、保</w:t>
      </w:r>
      <w:r>
        <w:rPr>
          <w:rFonts w:ascii="宋体" w:hAnsi="宋体" w:cs="宋体" w:eastAsia="宋体" w:hint="default"/>
          <w:spacing w:val="-2"/>
        </w:rPr>
        <w:t>险</w:t>
      </w:r>
      <w:r>
        <w:rPr>
          <w:spacing w:val="-2"/>
        </w:rPr>
        <w:t>公司、</w:t>
      </w:r>
    </w:p>
    <w:p>
      <w:pPr>
        <w:pStyle w:val="BodyText"/>
        <w:spacing w:line="362" w:lineRule="auto" w:before="37"/>
        <w:ind w:right="1180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</w:t>
      </w:r>
      <w:r>
        <w:rPr/>
        <w:t>的事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/>
        <w:t>四、报告</w:t>
      </w:r>
      <w:r>
        <w:rPr>
          <w:rFonts w:ascii="宋体" w:hAnsi="宋体" w:cs="宋体" w:eastAsia="宋体" w:hint="default"/>
        </w:rPr>
        <w:t>期</w:t>
      </w:r>
      <w:r>
        <w:rPr/>
        <w:t>内公司无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</w:rPr>
        <w:t>五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内的公司无重大</w:t>
      </w:r>
      <w:r>
        <w:rPr>
          <w:rFonts w:ascii="宋体" w:hAnsi="宋体" w:cs="宋体" w:eastAsia="宋体" w:hint="default"/>
          <w:i/>
        </w:rPr>
        <w:t>关联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/>
        <w:t>。</w:t>
      </w:r>
      <w:r>
        <w:rPr>
          <w:w w:val="102"/>
        </w:rPr>
        <w:t> </w:t>
      </w:r>
      <w:r>
        <w:rPr>
          <w:rFonts w:ascii="宋体" w:hAnsi="宋体" w:cs="宋体" w:eastAsia="宋体" w:hint="default"/>
          <w:i/>
        </w:rPr>
        <w:t>六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内，公司无重大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2" w:lineRule="auto" w:before="33"/>
        <w:ind w:left="147" w:right="0" w:firstLine="4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i/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内，公司无重大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或其</w:t>
      </w:r>
      <w:r>
        <w:rPr>
          <w:rFonts w:ascii="宋体" w:hAnsi="宋体" w:cs="宋体" w:eastAsia="宋体" w:hint="default"/>
          <w:spacing w:val="-4"/>
        </w:rPr>
        <w:t>它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管、承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spacing w:val="-4"/>
        </w:rPr>
        <w:t>、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i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续到</w:t>
      </w:r>
      <w:r>
        <w:rPr/>
        <w:t>本报告</w:t>
      </w:r>
      <w:r>
        <w:rPr>
          <w:rFonts w:ascii="宋体" w:hAnsi="宋体" w:cs="宋体" w:eastAsia="宋体" w:hint="default"/>
        </w:rPr>
        <w:t>期</w:t>
      </w:r>
      <w:r>
        <w:rPr/>
        <w:t>的无重大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  <w:spacing w:val="22"/>
        </w:rPr>
        <w:t> 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或其</w:t>
      </w:r>
      <w:r>
        <w:rPr>
          <w:rFonts w:ascii="宋体" w:hAnsi="宋体" w:cs="宋体" w:eastAsia="宋体" w:hint="default"/>
        </w:rPr>
        <w:t>它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/>
        <w:t>管、承</w:t>
      </w:r>
      <w:r>
        <w:rPr>
          <w:rFonts w:ascii="宋体" w:hAnsi="宋体" w:cs="宋体" w:eastAsia="宋体" w:hint="default"/>
        </w:rPr>
        <w:t>包</w:t>
      </w:r>
      <w:r>
        <w:rPr/>
        <w:t>、</w:t>
      </w:r>
      <w:r>
        <w:rPr>
          <w:rFonts w:ascii="宋体" w:hAnsi="宋体" w:cs="宋体" w:eastAsia="宋体" w:hint="default"/>
        </w:rPr>
        <w:t>租赁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42"/>
        <w:ind w:left="147" w:right="27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spacing w:val="-2"/>
        </w:rPr>
        <w:t>担保事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续到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w w:val="102"/>
        </w:rPr>
        <w:t> 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担保事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5"/>
        <w:ind w:left="147" w:right="27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续到</w:t>
      </w:r>
      <w:r>
        <w:rPr>
          <w:spacing w:val="-2"/>
        </w:rPr>
        <w:t>本报告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的</w:t>
      </w:r>
      <w:r>
        <w:rPr>
          <w:w w:val="102"/>
        </w:rPr>
        <w:t>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理</w:t>
      </w:r>
      <w:r>
        <w:rPr>
          <w:rFonts w:ascii="宋体" w:hAnsi="宋体" w:cs="宋体" w:eastAsia="宋体" w:hint="default"/>
          <w:i/>
        </w:rPr>
        <w:t>财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5"/>
        <w:ind w:right="37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内，无其</w:t>
      </w:r>
      <w:r>
        <w:rPr>
          <w:rFonts w:ascii="宋体" w:hAnsi="宋体" w:cs="宋体" w:eastAsia="宋体" w:hint="default"/>
        </w:rPr>
        <w:t>它</w:t>
      </w:r>
      <w:r>
        <w:rPr/>
        <w:t>重大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/>
        <w:t>。</w:t>
      </w:r>
      <w:r>
        <w:rPr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i/>
        </w:rPr>
        <w:t>七</w:t>
      </w:r>
      <w:r>
        <w:rPr/>
        <w:t>、公司或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股东</w:t>
      </w:r>
      <w:r>
        <w:rPr/>
        <w:t>的承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23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i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2001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玉</w:t>
      </w:r>
      <w:r>
        <w:rPr>
          <w:rFonts w:ascii="宋体" w:hAnsi="宋体" w:cs="宋体" w:eastAsia="宋体" w:hint="default"/>
          <w:spacing w:val="-2"/>
        </w:rPr>
        <w:t>田县</w:t>
      </w:r>
      <w:r>
        <w:rPr>
          <w:rFonts w:ascii="宋体" w:hAnsi="宋体" w:cs="宋体" w:eastAsia="宋体" w:hint="default"/>
          <w:i/>
          <w:spacing w:val="-2"/>
        </w:rPr>
        <w:t>财</w:t>
      </w:r>
      <w:r>
        <w:rPr>
          <w:rFonts w:ascii="宋体" w:hAnsi="宋体" w:cs="宋体" w:eastAsia="宋体" w:hint="default"/>
          <w:spacing w:val="-2"/>
        </w:rPr>
        <w:t>政局</w:t>
      </w:r>
      <w:r>
        <w:rPr>
          <w:rFonts w:ascii="宋体" w:hAnsi="宋体" w:cs="宋体" w:eastAsia="宋体" w:hint="default"/>
          <w:spacing w:val="-2"/>
        </w:rPr>
        <w:t>拨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贴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资</w:t>
      </w:r>
      <w:r>
        <w:rPr>
          <w:w w:val="102"/>
        </w:rPr>
        <w:t> 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300</w:t>
      </w:r>
      <w:r>
        <w:rPr>
          <w:rFonts w:ascii="宋体" w:hAnsi="宋体" w:cs="宋体" w:eastAsia="宋体" w:hint="default"/>
          <w:spacing w:val="-4"/>
        </w:rPr>
        <w:t>万元</w:t>
      </w:r>
      <w:r>
        <w:rPr>
          <w:rFonts w:ascii="宋体" w:hAnsi="宋体" w:cs="宋体" w:eastAsia="宋体" w:hint="default"/>
          <w:spacing w:val="-4"/>
        </w:rPr>
        <w:t>被</w:t>
      </w:r>
      <w:r>
        <w:rPr>
          <w:rFonts w:ascii="宋体" w:hAnsi="宋体" w:cs="宋体" w:eastAsia="宋体" w:hint="default"/>
          <w:i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求补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按发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i/>
          <w:spacing w:val="-4"/>
        </w:rPr>
        <w:t>股东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在公司的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比例</w:t>
      </w:r>
      <w:r>
        <w:rPr>
          <w:spacing w:val="-4"/>
        </w:rPr>
        <w:t>承担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缴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的责任，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保证公司及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  <w:i/>
        </w:rPr>
        <w:t>股股东</w:t>
      </w:r>
      <w:r>
        <w:rPr/>
        <w:t>的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不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。报告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i/>
        </w:rPr>
        <w:t>项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30"/>
        <w:ind w:left="147" w:right="275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i/>
          <w:spacing w:val="-2"/>
        </w:rPr>
        <w:t>股股东唐山</w:t>
      </w:r>
      <w:r>
        <w:rPr>
          <w:spacing w:val="-2"/>
        </w:rPr>
        <w:t>晶源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本公司出</w:t>
      </w:r>
      <w:r>
        <w:rPr>
          <w:rFonts w:ascii="宋体" w:hAnsi="宋体" w:cs="宋体" w:eastAsia="宋体" w:hint="default"/>
          <w:i/>
          <w:spacing w:val="-2"/>
        </w:rPr>
        <w:t>具</w:t>
      </w:r>
      <w:r>
        <w:rPr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i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i/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i/>
          <w:spacing w:val="-2"/>
        </w:rPr>
        <w:t>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会员出资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问题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给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的任何</w:t>
      </w:r>
      <w:r>
        <w:rPr>
          <w:rFonts w:ascii="宋体" w:hAnsi="宋体" w:cs="宋体" w:eastAsia="宋体" w:hint="default"/>
          <w:i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i/>
          <w:spacing w:val="-2"/>
        </w:rPr>
        <w:t>唐山</w:t>
      </w:r>
      <w:r>
        <w:rPr>
          <w:spacing w:val="-2"/>
        </w:rPr>
        <w:t>晶源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104"/>
        </w:rPr>
        <w:t> 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i/>
          <w:spacing w:val="-2"/>
        </w:rPr>
        <w:t>限</w:t>
      </w:r>
      <w:r>
        <w:rPr>
          <w:spacing w:val="-2"/>
        </w:rPr>
        <w:t>公司承担，保证不会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害</w:t>
      </w:r>
      <w:r>
        <w:rPr>
          <w:spacing w:val="-2"/>
        </w:rPr>
        <w:t>本公司及本公司其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i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spacing w:val="-2"/>
        </w:rPr>
        <w:t>。报告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i/>
          <w:spacing w:val="-2"/>
        </w:rPr>
        <w:t>项</w:t>
      </w:r>
      <w:r>
        <w:rPr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诺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right="0"/>
        <w:jc w:val="left"/>
      </w:pP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i/>
          <w:spacing w:val="-7"/>
        </w:rPr>
        <w:t>三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2003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8</w:t>
      </w:r>
      <w:r>
        <w:rPr>
          <w:spacing w:val="-7"/>
        </w:rPr>
        <w:t>月</w:t>
      </w:r>
      <w:r>
        <w:rPr>
          <w:rFonts w:ascii="宋体" w:hAnsi="宋体" w:cs="宋体" w:eastAsia="宋体" w:hint="default"/>
          <w:spacing w:val="-7"/>
        </w:rPr>
        <w:t>23</w:t>
      </w:r>
      <w:r>
        <w:rPr>
          <w:spacing w:val="-7"/>
        </w:rPr>
        <w:t>日</w:t>
      </w:r>
      <w:r>
        <w:rPr>
          <w:rFonts w:ascii="宋体" w:hAnsi="宋体" w:cs="宋体" w:eastAsia="宋体" w:hint="default"/>
          <w:i/>
          <w:spacing w:val="-7"/>
        </w:rPr>
        <w:t>唐山</w:t>
      </w:r>
      <w:r>
        <w:rPr>
          <w:spacing w:val="-7"/>
        </w:rPr>
        <w:t>晶源</w:t>
      </w:r>
      <w:r>
        <w:rPr>
          <w:rFonts w:ascii="宋体" w:hAnsi="宋体" w:cs="宋体" w:eastAsia="宋体" w:hint="default"/>
          <w:spacing w:val="-7"/>
        </w:rPr>
        <w:t>科技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i/>
          <w:spacing w:val="-7"/>
        </w:rPr>
        <w:t>限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向</w:t>
      </w:r>
      <w:r>
        <w:rPr>
          <w:spacing w:val="-7"/>
        </w:rPr>
        <w:t>本公司出</w:t>
      </w:r>
      <w:r>
        <w:rPr>
          <w:rFonts w:ascii="宋体" w:hAnsi="宋体" w:cs="宋体" w:eastAsia="宋体" w:hint="default"/>
          <w:i/>
          <w:spacing w:val="-7"/>
        </w:rPr>
        <w:t>具</w:t>
      </w:r>
      <w:r>
        <w:rPr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避</w:t>
      </w:r>
      <w:r>
        <w:rPr>
          <w:rFonts w:ascii="宋体" w:hAnsi="宋体" w:cs="宋体" w:eastAsia="宋体" w:hint="default"/>
          <w:spacing w:val="-7"/>
        </w:rPr>
        <w:t>免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rFonts w:ascii="宋体" w:hAnsi="宋体" w:cs="宋体" w:eastAsia="宋体" w:hint="default"/>
          <w:i/>
          <w:spacing w:val="-7"/>
        </w:rPr>
        <w:t>业</w:t>
      </w:r>
      <w:r>
        <w:rPr>
          <w:rFonts w:ascii="宋体" w:hAnsi="宋体" w:cs="宋体" w:eastAsia="宋体" w:hint="default"/>
          <w:spacing w:val="-7"/>
        </w:rPr>
        <w:t>竞争</w:t>
      </w:r>
      <w:r>
        <w:rPr>
          <w:rFonts w:ascii="宋体" w:hAnsi="宋体" w:cs="宋体" w:eastAsia="宋体" w:hint="default"/>
          <w:spacing w:val="-7"/>
        </w:rPr>
        <w:t>协</w:t>
      </w:r>
      <w:r>
        <w:rPr>
          <w:spacing w:val="-7"/>
        </w:rPr>
        <w:t>议</w:t>
      </w:r>
      <w:r>
        <w:rPr>
          <w:rFonts w:ascii="宋体" w:hAnsi="宋体" w:cs="宋体" w:eastAsia="宋体" w:hint="default"/>
          <w:i/>
          <w:spacing w:val="-7"/>
        </w:rPr>
        <w:t>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，</w:t>
      </w:r>
    </w:p>
    <w:p>
      <w:pPr>
        <w:pStyle w:val="BodyText"/>
        <w:spacing w:line="240" w:lineRule="auto"/>
        <w:ind w:left="147" w:right="0"/>
        <w:jc w:val="left"/>
      </w:pPr>
      <w:r>
        <w:rPr>
          <w:rFonts w:ascii="宋体" w:hAnsi="宋体" w:cs="宋体" w:eastAsia="宋体" w:hint="default"/>
        </w:rPr>
        <w:t>2003</w:t>
      </w:r>
      <w:r>
        <w:rPr/>
        <w:t>年</w:t>
      </w:r>
      <w:r>
        <w:rPr>
          <w:rFonts w:ascii="宋体" w:hAnsi="宋体" w:cs="宋体" w:eastAsia="宋体" w:hint="default"/>
        </w:rPr>
        <w:t>10</w:t>
      </w:r>
      <w:r>
        <w:rPr/>
        <w:t>月</w:t>
      </w:r>
      <w:r>
        <w:rPr>
          <w:rFonts w:ascii="宋体" w:hAnsi="宋体" w:cs="宋体" w:eastAsia="宋体" w:hint="default"/>
        </w:rPr>
        <w:t>10</w:t>
      </w:r>
      <w:r>
        <w:rPr/>
        <w:t>日公司实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  <w:i/>
        </w:rPr>
        <w:t>阎永江先生</w:t>
      </w:r>
      <w:r>
        <w:rPr>
          <w:rFonts w:ascii="宋体" w:hAnsi="宋体" w:cs="宋体" w:eastAsia="宋体" w:hint="default"/>
        </w:rPr>
        <w:t>向</w:t>
      </w:r>
      <w:r>
        <w:rPr/>
        <w:t>本公司出</w:t>
      </w:r>
      <w:r>
        <w:rPr>
          <w:rFonts w:ascii="宋体" w:hAnsi="宋体" w:cs="宋体" w:eastAsia="宋体" w:hint="default"/>
          <w:i/>
        </w:rPr>
        <w:t>具</w:t>
      </w:r>
      <w:r>
        <w:rPr/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》</w:t>
      </w:r>
      <w:r>
        <w:rPr/>
        <w:t>。报</w:t>
      </w:r>
    </w:p>
    <w:p>
      <w:pPr>
        <w:spacing w:after="0" w:line="240" w:lineRule="auto"/>
        <w:jc w:val="left"/>
        <w:sectPr>
          <w:pgSz w:w="11900" w:h="16820"/>
          <w:pgMar w:header="1402" w:footer="1407" w:top="1800" w:bottom="1600" w:left="12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33"/>
        <w:ind w:left="147" w:right="124"/>
        <w:jc w:val="left"/>
        <w:rPr>
          <w:rFonts w:ascii="宋体" w:hAnsi="宋体" w:cs="宋体" w:eastAsia="宋体" w:hint="default"/>
        </w:rPr>
      </w:pPr>
      <w:r>
        <w:rPr/>
        <w:t>告</w:t>
      </w:r>
      <w:r>
        <w:rPr>
          <w:rFonts w:ascii="宋体" w:hAnsi="宋体" w:cs="宋体" w:eastAsia="宋体" w:hint="default"/>
        </w:rPr>
        <w:t>期</w:t>
      </w:r>
      <w:r>
        <w:rPr/>
        <w:t>内没有出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i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  <w:i/>
        </w:rPr>
        <w:t>情况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55"/>
        <w:ind w:left="612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四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持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</w:t>
      </w:r>
      <w:r>
        <w:rPr>
          <w:rFonts w:ascii="宋体" w:hAnsi="宋体" w:cs="宋体" w:eastAsia="宋体" w:hint="default"/>
          <w:i/>
          <w:sz w:val="23"/>
          <w:szCs w:val="23"/>
        </w:rPr>
        <w:t> </w:t>
      </w:r>
      <w:r>
        <w:rPr>
          <w:rFonts w:ascii="宋体" w:hAnsi="宋体" w:cs="宋体" w:eastAsia="宋体" w:hint="default"/>
          <w:i/>
          <w:spacing w:val="5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3"/>
          <w:szCs w:val="23"/>
        </w:rPr>
        <w:t>5%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流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股股东唐山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晶源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科技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公司承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诺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：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pStyle w:val="BodyText"/>
        <w:spacing w:line="340" w:lineRule="auto" w:before="137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自公司</w:t>
      </w:r>
      <w:r>
        <w:rPr>
          <w:rFonts w:ascii="宋体" w:hAnsi="宋体" w:cs="宋体" w:eastAsia="宋体" w:hint="default"/>
          <w:i/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权分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革</w:t>
      </w:r>
      <w:r>
        <w:rPr>
          <w:rFonts w:ascii="宋体" w:hAnsi="宋体" w:cs="宋体" w:eastAsia="宋体" w:hint="default"/>
          <w:i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施之</w:t>
      </w:r>
      <w:r>
        <w:rPr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spacing w:val="-4"/>
        </w:rPr>
        <w:t>，其所</w:t>
      </w:r>
      <w:r>
        <w:rPr>
          <w:rFonts w:ascii="宋体" w:hAnsi="宋体" w:cs="宋体" w:eastAsia="宋体" w:hint="default"/>
          <w:spacing w:val="-4"/>
        </w:rPr>
        <w:t>持原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股股份三十六</w:t>
      </w:r>
      <w:r>
        <w:rPr>
          <w:spacing w:val="-4"/>
        </w:rPr>
        <w:t>个月内不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spacing w:val="-3"/>
        </w:rPr>
        <w:t>市交易</w:t>
      </w:r>
      <w:r>
        <w:rPr>
          <w:rFonts w:ascii="宋体" w:hAnsi="宋体" w:cs="宋体" w:eastAsia="宋体" w:hint="default"/>
          <w:spacing w:val="-3"/>
        </w:rPr>
        <w:t>；</w:t>
      </w:r>
    </w:p>
    <w:p>
      <w:pPr>
        <w:pStyle w:val="BodyText"/>
        <w:spacing w:line="352" w:lineRule="auto" w:before="53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Times New Roman" w:hAnsi="Times New Roman" w:cs="Times New Roman" w:eastAsia="Times New Roman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i/>
          <w:spacing w:val="-4"/>
        </w:rPr>
        <w:t>项</w:t>
      </w:r>
      <w:r>
        <w:rPr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满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宋体" w:hAnsi="宋体" w:cs="宋体" w:eastAsia="宋体" w:hint="default"/>
          <w:spacing w:val="-4"/>
        </w:rPr>
        <w:t>深圳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i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挂牌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售原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i/>
          <w:spacing w:val="-4"/>
        </w:rPr>
        <w:t>股股份</w:t>
      </w:r>
      <w:r>
        <w:rPr>
          <w:spacing w:val="-4"/>
        </w:rPr>
        <w:t>，出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i/>
          <w:spacing w:val="-4"/>
        </w:rPr>
        <w:t>数</w:t>
      </w:r>
      <w:r>
        <w:rPr>
          <w:rFonts w:ascii="宋体" w:hAnsi="宋体" w:cs="宋体" w:eastAsia="宋体" w:hint="default"/>
          <w:i/>
          <w:w w:val="102"/>
        </w:rPr>
        <w:t> </w:t>
      </w:r>
      <w:r>
        <w:rPr>
          <w:rFonts w:ascii="宋体" w:hAnsi="宋体" w:cs="宋体" w:eastAsia="宋体" w:hint="default"/>
          <w:spacing w:val="-1"/>
        </w:rPr>
        <w:t>量</w:t>
      </w:r>
      <w:r>
        <w:rPr>
          <w:rFonts w:ascii="宋体" w:hAnsi="宋体" w:cs="宋体" w:eastAsia="宋体" w:hint="default"/>
          <w:spacing w:val="-1"/>
        </w:rPr>
        <w:t>占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i/>
          <w:spacing w:val="-1"/>
        </w:rPr>
        <w:t>股份总数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比例</w:t>
      </w:r>
      <w:r>
        <w:rPr>
          <w:spacing w:val="-1"/>
        </w:rPr>
        <w:t>在</w:t>
      </w:r>
      <w:r>
        <w:rPr>
          <w:rFonts w:ascii="宋体" w:hAnsi="宋体" w:cs="宋体" w:eastAsia="宋体" w:hint="default"/>
          <w:i/>
          <w:spacing w:val="-1"/>
        </w:rPr>
        <w:t>十</w:t>
      </w:r>
      <w:r>
        <w:rPr>
          <w:spacing w:val="-1"/>
        </w:rPr>
        <w:t>二个月内不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i/>
          <w:spacing w:val="-1"/>
        </w:rPr>
        <w:t>五</w:t>
      </w:r>
      <w:r>
        <w:rPr>
          <w:spacing w:val="-1"/>
        </w:rPr>
        <w:t>，在二</w:t>
      </w:r>
      <w:r>
        <w:rPr>
          <w:rFonts w:ascii="宋体" w:hAnsi="宋体" w:cs="宋体" w:eastAsia="宋体" w:hint="default"/>
          <w:i/>
          <w:spacing w:val="-1"/>
        </w:rPr>
        <w:t>十</w:t>
      </w:r>
      <w:r>
        <w:rPr>
          <w:spacing w:val="-1"/>
        </w:rPr>
        <w:t>四个月内不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92"/>
        </w:rPr>
        <w:t> 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  <w:i/>
        </w:rPr>
        <w:t>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4" w:lineRule="auto" w:before="47"/>
        <w:ind w:left="147" w:right="137" w:firstLine="46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spacing w:val="-1"/>
        </w:rPr>
        <w:t>在第</w:t>
      </w:r>
      <w:r>
        <w:rPr>
          <w:rFonts w:ascii="宋体" w:hAnsi="宋体" w:cs="宋体" w:eastAsia="宋体" w:hint="default"/>
          <w:spacing w:val="-1"/>
        </w:rPr>
        <w:t>（</w:t>
      </w:r>
      <w:r>
        <w:rPr>
          <w:rFonts w:ascii="宋体" w:hAnsi="宋体" w:cs="宋体" w:eastAsia="宋体" w:hint="default"/>
          <w:spacing w:val="-1"/>
        </w:rPr>
        <w:t>1</w:t>
      </w:r>
      <w:r>
        <w:rPr>
          <w:rFonts w:ascii="宋体" w:hAnsi="宋体" w:cs="宋体" w:eastAsia="宋体" w:hint="default"/>
          <w:spacing w:val="-1"/>
        </w:rPr>
        <w:t>）</w:t>
      </w:r>
      <w:r>
        <w:rPr>
          <w:rFonts w:ascii="宋体" w:hAnsi="宋体" w:cs="宋体" w:eastAsia="宋体" w:hint="default"/>
          <w:i/>
          <w:spacing w:val="-1"/>
        </w:rPr>
        <w:t>项</w:t>
      </w:r>
      <w:r>
        <w:rPr>
          <w:spacing w:val="-1"/>
        </w:rPr>
        <w:t>承</w:t>
      </w:r>
      <w:r>
        <w:rPr>
          <w:rFonts w:ascii="宋体" w:hAnsi="宋体" w:cs="宋体" w:eastAsia="宋体" w:hint="default"/>
          <w:spacing w:val="-1"/>
        </w:rPr>
        <w:t>诺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满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i/>
          <w:spacing w:val="-1"/>
        </w:rPr>
        <w:t>十</w:t>
      </w:r>
      <w:r>
        <w:rPr>
          <w:spacing w:val="-1"/>
        </w:rPr>
        <w:t>二个月内，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宋体" w:hAnsi="宋体" w:cs="宋体" w:eastAsia="宋体" w:hint="default"/>
          <w:spacing w:val="-1"/>
        </w:rPr>
        <w:t>深圳</w:t>
      </w:r>
      <w:r>
        <w:rPr>
          <w:spacing w:val="-1"/>
        </w:rPr>
        <w:t>证</w:t>
      </w:r>
      <w:r>
        <w:rPr>
          <w:rFonts w:ascii="宋体" w:hAnsi="宋体" w:cs="宋体" w:eastAsia="宋体" w:hint="default"/>
          <w:i/>
          <w:spacing w:val="-1"/>
        </w:rPr>
        <w:t>券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挂牌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售</w:t>
      </w:r>
      <w:r>
        <w:rPr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rFonts w:ascii="宋体" w:hAnsi="宋体" w:cs="宋体" w:eastAsia="宋体" w:hint="default"/>
          <w:w w:val="102"/>
        </w:rPr>
        <w:t> </w:t>
      </w:r>
      <w:r>
        <w:rPr>
          <w:rFonts w:ascii="宋体" w:hAnsi="宋体" w:cs="宋体" w:eastAsia="宋体" w:hint="default"/>
          <w:i/>
        </w:rPr>
        <w:t>股份</w:t>
      </w:r>
      <w:r>
        <w:rPr/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12.85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</w:rPr>
        <w:t>元（</w:t>
      </w:r>
      <w:r>
        <w:rPr>
          <w:rFonts w:ascii="宋体" w:hAnsi="宋体" w:cs="宋体" w:eastAsia="宋体" w:hint="default"/>
        </w:rPr>
        <w:t>若</w:t>
      </w:r>
      <w:r>
        <w:rPr/>
        <w:t>自公司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实</w:t>
      </w:r>
      <w:r>
        <w:rPr>
          <w:rFonts w:ascii="宋体" w:hAnsi="宋体" w:cs="宋体" w:eastAsia="宋体" w:hint="default"/>
        </w:rPr>
        <w:t>施之</w:t>
      </w:r>
      <w:r>
        <w:rPr/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/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i/>
        </w:rPr>
        <w:t>股份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有</w:t>
      </w:r>
      <w:r>
        <w:rPr>
          <w:rFonts w:ascii="宋体" w:hAnsi="宋体" w:cs="宋体" w:eastAsia="宋体" w:hint="default"/>
        </w:rPr>
        <w:t>派</w:t>
      </w:r>
    </w:p>
    <w:p>
      <w:pPr>
        <w:pStyle w:val="BodyText"/>
        <w:spacing w:line="240" w:lineRule="auto" w:before="30"/>
        <w:ind w:left="147" w:right="0"/>
        <w:jc w:val="left"/>
      </w:pPr>
      <w:r>
        <w:rPr>
          <w:rFonts w:ascii="宋体" w:hAnsi="宋体" w:cs="宋体" w:eastAsia="宋体" w:hint="default"/>
          <w:w w:val="102"/>
        </w:rPr>
        <w:t>息</w:t>
      </w:r>
      <w:r>
        <w:rPr>
          <w:spacing w:val="-5"/>
          <w:w w:val="102"/>
        </w:rPr>
        <w:t>、</w:t>
      </w:r>
      <w:r>
        <w:rPr>
          <w:rFonts w:ascii="宋体" w:hAnsi="宋体" w:cs="宋体" w:eastAsia="宋体" w:hint="default"/>
          <w:w w:val="102"/>
        </w:rPr>
        <w:t>送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spacing w:val="-5"/>
          <w:w w:val="102"/>
        </w:rPr>
        <w:t>、</w:t>
      </w:r>
      <w:r>
        <w:rPr>
          <w:w w:val="102"/>
        </w:rPr>
        <w:t>资本</w:t>
      </w:r>
      <w:r>
        <w:rPr>
          <w:spacing w:val="-5"/>
          <w:w w:val="102"/>
        </w:rPr>
        <w:t>公</w:t>
      </w:r>
      <w:r>
        <w:rPr>
          <w:rFonts w:ascii="宋体" w:hAnsi="宋体" w:cs="宋体" w:eastAsia="宋体" w:hint="default"/>
          <w:w w:val="102"/>
        </w:rPr>
        <w:t>积</w:t>
      </w:r>
      <w:r>
        <w:rPr>
          <w:rFonts w:ascii="宋体" w:hAnsi="宋体" w:cs="宋体" w:eastAsia="宋体" w:hint="default"/>
          <w:w w:val="102"/>
        </w:rPr>
        <w:t>金</w:t>
      </w:r>
      <w:r>
        <w:rPr>
          <w:rFonts w:ascii="宋体" w:hAnsi="宋体" w:cs="宋体" w:eastAsia="宋体" w:hint="default"/>
          <w:spacing w:val="-5"/>
          <w:w w:val="102"/>
        </w:rPr>
        <w:t>转</w:t>
      </w:r>
      <w:r>
        <w:rPr>
          <w:rFonts w:ascii="宋体" w:hAnsi="宋体" w:cs="宋体" w:eastAsia="宋体" w:hint="default"/>
          <w:w w:val="102"/>
        </w:rPr>
        <w:t>增</w:t>
      </w:r>
      <w:r>
        <w:rPr>
          <w:rFonts w:ascii="宋体" w:hAnsi="宋体" w:cs="宋体" w:eastAsia="宋体" w:hint="default"/>
          <w:i/>
          <w:w w:val="102"/>
        </w:rPr>
        <w:t>股</w:t>
      </w:r>
      <w:r>
        <w:rPr>
          <w:rFonts w:ascii="宋体" w:hAnsi="宋体" w:cs="宋体" w:eastAsia="宋体" w:hint="default"/>
          <w:i/>
          <w:spacing w:val="-5"/>
          <w:w w:val="102"/>
        </w:rPr>
        <w:t>份</w:t>
      </w:r>
      <w:r>
        <w:rPr>
          <w:rFonts w:ascii="宋体" w:hAnsi="宋体" w:cs="宋体" w:eastAsia="宋体" w:hint="default"/>
          <w:w w:val="102"/>
        </w:rPr>
        <w:t>等</w:t>
      </w:r>
      <w:r>
        <w:rPr>
          <w:rFonts w:ascii="宋体" w:hAnsi="宋体" w:cs="宋体" w:eastAsia="宋体" w:hint="default"/>
          <w:w w:val="102"/>
        </w:rPr>
        <w:t>除</w:t>
      </w:r>
      <w:r>
        <w:rPr>
          <w:rFonts w:ascii="宋体" w:hAnsi="宋体" w:cs="宋体" w:eastAsia="宋体" w:hint="default"/>
          <w:spacing w:val="-5"/>
          <w:w w:val="102"/>
        </w:rPr>
        <w:t>权</w:t>
      </w:r>
      <w:r>
        <w:rPr>
          <w:w w:val="102"/>
        </w:rPr>
        <w:t>事</w:t>
      </w:r>
      <w:r>
        <w:rPr>
          <w:rFonts w:ascii="宋体" w:hAnsi="宋体" w:cs="宋体" w:eastAsia="宋体" w:hint="default"/>
          <w:i/>
          <w:spacing w:val="-5"/>
          <w:w w:val="102"/>
        </w:rPr>
        <w:t>项</w:t>
      </w:r>
      <w:r>
        <w:rPr>
          <w:w w:val="102"/>
        </w:rPr>
        <w:t>，</w:t>
      </w:r>
      <w:r>
        <w:rPr>
          <w:rFonts w:ascii="宋体" w:hAnsi="宋体" w:cs="宋体" w:eastAsia="宋体" w:hint="default"/>
          <w:spacing w:val="-5"/>
          <w:w w:val="102"/>
        </w:rPr>
        <w:t>应</w:t>
      </w:r>
      <w:r>
        <w:rPr>
          <w:w w:val="102"/>
        </w:rPr>
        <w:t>对</w:t>
      </w:r>
      <w:r>
        <w:rPr>
          <w:rFonts w:ascii="宋体" w:hAnsi="宋体" w:cs="宋体" w:eastAsia="宋体" w:hint="default"/>
          <w:w w:val="102"/>
        </w:rPr>
        <w:t>该</w:t>
      </w:r>
      <w:r>
        <w:rPr>
          <w:rFonts w:ascii="宋体" w:hAnsi="宋体" w:cs="宋体" w:eastAsia="宋体" w:hint="default"/>
          <w:spacing w:val="-5"/>
          <w:w w:val="102"/>
        </w:rPr>
        <w:t>价</w:t>
      </w:r>
      <w:r>
        <w:rPr>
          <w:rFonts w:ascii="宋体" w:hAnsi="宋体" w:cs="宋体" w:eastAsia="宋体" w:hint="default"/>
          <w:w w:val="102"/>
        </w:rPr>
        <w:t>格</w:t>
      </w:r>
      <w:r>
        <w:rPr>
          <w:rFonts w:ascii="宋体" w:hAnsi="宋体" w:cs="宋体" w:eastAsia="宋体" w:hint="default"/>
          <w:w w:val="102"/>
        </w:rPr>
        <w:t>进</w:t>
      </w:r>
      <w:r>
        <w:rPr>
          <w:rFonts w:ascii="宋体" w:hAnsi="宋体" w:cs="宋体" w:eastAsia="宋体" w:hint="default"/>
          <w:spacing w:val="-5"/>
          <w:w w:val="102"/>
        </w:rPr>
        <w:t>行</w:t>
      </w:r>
      <w:r>
        <w:rPr>
          <w:rFonts w:ascii="宋体" w:hAnsi="宋体" w:cs="宋体" w:eastAsia="宋体" w:hint="default"/>
          <w:w w:val="102"/>
        </w:rPr>
        <w:t>除</w:t>
      </w:r>
      <w:r>
        <w:rPr>
          <w:rFonts w:ascii="宋体" w:hAnsi="宋体" w:cs="宋体" w:eastAsia="宋体" w:hint="default"/>
          <w:w w:val="102"/>
        </w:rPr>
        <w:t>权</w:t>
      </w:r>
      <w:r>
        <w:rPr>
          <w:rFonts w:ascii="宋体" w:hAnsi="宋体" w:cs="宋体" w:eastAsia="宋体" w:hint="default"/>
          <w:spacing w:val="-5"/>
          <w:w w:val="102"/>
        </w:rPr>
        <w:t>处</w:t>
      </w:r>
      <w:r>
        <w:rPr>
          <w:spacing w:val="4"/>
          <w:w w:val="102"/>
        </w:rPr>
        <w:t>理</w:t>
      </w:r>
      <w:r>
        <w:rPr>
          <w:rFonts w:ascii="宋体" w:hAnsi="宋体" w:cs="宋体" w:eastAsia="宋体" w:hint="default"/>
          <w:spacing w:val="-120"/>
          <w:w w:val="102"/>
        </w:rPr>
        <w:t>）</w:t>
      </w:r>
      <w:r>
        <w:rPr>
          <w:w w:val="102"/>
        </w:rPr>
        <w:t>。</w:t>
      </w:r>
      <w:r>
        <w:rPr>
          <w:rFonts w:ascii="宋体" w:hAnsi="宋体" w:cs="宋体" w:eastAsia="宋体" w:hint="default"/>
          <w:w w:val="102"/>
        </w:rPr>
        <w:t>因</w:t>
      </w:r>
      <w:r>
        <w:rPr>
          <w:spacing w:val="-5"/>
          <w:w w:val="102"/>
        </w:rPr>
        <w:t>实</w:t>
      </w:r>
      <w:r>
        <w:rPr>
          <w:rFonts w:ascii="宋体" w:hAnsi="宋体" w:cs="宋体" w:eastAsia="宋体" w:hint="default"/>
          <w:w w:val="102"/>
        </w:rPr>
        <w:t>施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  <w:spacing w:val="2"/>
          <w:w w:val="102"/>
        </w:rPr>
        <w:t>2</w:t>
      </w:r>
      <w:r>
        <w:rPr>
          <w:rFonts w:ascii="宋体" w:hAnsi="宋体" w:cs="宋体" w:eastAsia="宋体" w:hint="default"/>
          <w:spacing w:val="-3"/>
          <w:w w:val="102"/>
        </w:rPr>
        <w:t>00</w:t>
      </w:r>
      <w:r>
        <w:rPr>
          <w:rFonts w:ascii="宋体" w:hAnsi="宋体" w:cs="宋体" w:eastAsia="宋体" w:hint="default"/>
          <w:w w:val="102"/>
        </w:rPr>
        <w:t>5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w w:val="102"/>
        </w:rPr>
        <w:t>年</w:t>
      </w:r>
      <w:r>
        <w:rPr/>
      </w:r>
    </w:p>
    <w:p>
      <w:pPr>
        <w:pStyle w:val="BodyText"/>
        <w:spacing w:line="240" w:lineRule="auto" w:before="155"/>
        <w:ind w:left="147" w:right="124"/>
        <w:jc w:val="left"/>
        <w:rPr>
          <w:rFonts w:ascii="宋体" w:hAnsi="宋体" w:cs="宋体" w:eastAsia="宋体" w:hint="default"/>
        </w:rPr>
      </w:pPr>
      <w:r>
        <w:rPr/>
        <w:t>度和</w:t>
      </w:r>
      <w:r>
        <w:rPr>
          <w:spacing w:val="-38"/>
        </w:rPr>
        <w:t>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减持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调</w:t>
      </w:r>
      <w:r>
        <w:rPr/>
        <w:t>整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  <w:i/>
          <w:spacing w:val="-38"/>
        </w:rPr>
        <w:t> </w:t>
      </w:r>
      <w:r>
        <w:rPr>
          <w:rFonts w:ascii="宋体" w:hAnsi="宋体" w:cs="宋体" w:eastAsia="宋体" w:hint="default"/>
        </w:rPr>
        <w:t>12.58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124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/>
        <w:t>在实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i/>
        </w:rPr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  <w:i/>
        </w:rPr>
        <w:t>方</w:t>
      </w:r>
      <w:r>
        <w:rPr>
          <w:rFonts w:ascii="宋体" w:hAnsi="宋体" w:cs="宋体" w:eastAsia="宋体" w:hint="default"/>
        </w:rPr>
        <w:t>案之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在晶源电子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i/>
        </w:rPr>
        <w:t>关</w:t>
      </w:r>
      <w:r>
        <w:rPr/>
        <w:t>的年度</w:t>
      </w:r>
      <w:r>
        <w:rPr>
          <w:rFonts w:ascii="宋体" w:hAnsi="宋体" w:cs="宋体" w:eastAsia="宋体" w:hint="default"/>
          <w:i/>
        </w:rPr>
        <w:t>股东</w:t>
      </w:r>
      <w:r>
        <w:rPr/>
        <w:t>大会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提</w:t>
      </w:r>
      <w:r>
        <w:rPr/>
        <w:t>议公司</w:t>
      </w:r>
    </w:p>
    <w:p>
      <w:pPr>
        <w:pStyle w:val="BodyText"/>
        <w:spacing w:line="240" w:lineRule="auto" w:before="160"/>
        <w:ind w:left="147" w:right="0"/>
        <w:jc w:val="left"/>
      </w:pPr>
      <w:r>
        <w:rPr>
          <w:rFonts w:ascii="宋体" w:hAnsi="宋体" w:cs="宋体" w:eastAsia="宋体" w:hint="default"/>
        </w:rPr>
        <w:t>2005  </w:t>
      </w:r>
      <w:r>
        <w:rPr/>
        <w:t>年和  </w:t>
      </w:r>
      <w:r>
        <w:rPr>
          <w:rFonts w:ascii="宋体" w:hAnsi="宋体" w:cs="宋体" w:eastAsia="宋体" w:hint="default"/>
        </w:rPr>
        <w:t>2006</w:t>
      </w:r>
      <w:r>
        <w:rPr>
          <w:rFonts w:ascii="宋体" w:hAnsi="宋体" w:cs="宋体" w:eastAsia="宋体" w:hint="default"/>
          <w:spacing w:val="49"/>
        </w:rPr>
        <w:t> </w:t>
      </w:r>
      <w:r>
        <w:rPr/>
        <w:t>年度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比例</w:t>
      </w:r>
      <w:r>
        <w:rPr/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当</w:t>
      </w:r>
      <w:r>
        <w:rPr/>
        <w:t>年实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i/>
        </w:rPr>
        <w:t>利</w:t>
      </w:r>
      <w:r>
        <w:rPr>
          <w:rFonts w:ascii="宋体" w:hAnsi="宋体" w:cs="宋体" w:eastAsia="宋体" w:hint="default"/>
        </w:rPr>
        <w:t>润</w:t>
      </w:r>
      <w:r>
        <w:rPr>
          <w:rFonts w:ascii="宋体" w:hAnsi="宋体" w:cs="宋体" w:eastAsia="宋体" w:hint="default"/>
        </w:rPr>
        <w:t>)</w:t>
      </w:r>
      <w:r>
        <w:rPr/>
        <w:t>的</w:t>
      </w:r>
    </w:p>
    <w:p>
      <w:pPr>
        <w:spacing w:line="362" w:lineRule="auto" w:before="150"/>
        <w:ind w:left="612" w:right="124" w:hanging="466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50%</w:t>
      </w:r>
      <w:r>
        <w:rPr>
          <w:rFonts w:ascii="宋体" w:hAnsi="宋体" w:cs="宋体" w:eastAsia="宋体" w:hint="default"/>
          <w:sz w:val="23"/>
          <w:szCs w:val="23"/>
        </w:rPr>
        <w:t>，并在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大会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决</w:t>
      </w:r>
      <w:r>
        <w:rPr>
          <w:rFonts w:ascii="宋体" w:hAnsi="宋体" w:cs="宋体" w:eastAsia="宋体" w:hint="default"/>
          <w:sz w:val="23"/>
          <w:szCs w:val="23"/>
        </w:rPr>
        <w:t>时</w:t>
      </w:r>
      <w:r>
        <w:rPr>
          <w:rFonts w:ascii="宋体" w:hAnsi="宋体" w:cs="宋体" w:eastAsia="宋体" w:hint="default"/>
          <w:sz w:val="23"/>
          <w:szCs w:val="23"/>
        </w:rPr>
        <w:t>对</w:t>
      </w:r>
      <w:r>
        <w:rPr>
          <w:rFonts w:ascii="宋体" w:hAnsi="宋体" w:cs="宋体" w:eastAsia="宋体" w:hint="default"/>
          <w:sz w:val="23"/>
          <w:szCs w:val="23"/>
        </w:rPr>
        <w:t>该</w:t>
      </w:r>
      <w:r>
        <w:rPr>
          <w:rFonts w:ascii="宋体" w:hAnsi="宋体" w:cs="宋体" w:eastAsia="宋体" w:hint="default"/>
          <w:sz w:val="23"/>
          <w:szCs w:val="23"/>
        </w:rPr>
        <w:t>议</w:t>
      </w:r>
      <w:r>
        <w:rPr>
          <w:rFonts w:ascii="宋体" w:hAnsi="宋体" w:cs="宋体" w:eastAsia="宋体" w:hint="default"/>
          <w:sz w:val="23"/>
          <w:szCs w:val="23"/>
        </w:rPr>
        <w:t>案</w:t>
      </w:r>
      <w:r>
        <w:rPr>
          <w:rFonts w:ascii="宋体" w:hAnsi="宋体" w:cs="宋体" w:eastAsia="宋体" w:hint="default"/>
          <w:i/>
          <w:sz w:val="23"/>
          <w:szCs w:val="23"/>
        </w:rPr>
        <w:t>投</w:t>
      </w:r>
      <w:r>
        <w:rPr>
          <w:rFonts w:ascii="宋体" w:hAnsi="宋体" w:cs="宋体" w:eastAsia="宋体" w:hint="default"/>
          <w:sz w:val="23"/>
          <w:szCs w:val="23"/>
        </w:rPr>
        <w:t>赞</w:t>
      </w:r>
      <w:r>
        <w:rPr>
          <w:rFonts w:ascii="宋体" w:hAnsi="宋体" w:cs="宋体" w:eastAsia="宋体" w:hint="default"/>
          <w:sz w:val="23"/>
          <w:szCs w:val="23"/>
        </w:rPr>
        <w:t>成票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4"/>
          <w:sz w:val="23"/>
          <w:szCs w:val="23"/>
        </w:rPr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期</w:t>
      </w:r>
      <w:r>
        <w:rPr>
          <w:rFonts w:ascii="宋体" w:hAnsi="宋体" w:cs="宋体" w:eastAsia="宋体" w:hint="default"/>
          <w:sz w:val="23"/>
          <w:szCs w:val="23"/>
        </w:rPr>
        <w:t>内，</w:t>
      </w:r>
      <w:r>
        <w:rPr>
          <w:rFonts w:ascii="宋体" w:hAnsi="宋体" w:cs="宋体" w:eastAsia="宋体" w:hint="default"/>
          <w:i/>
          <w:sz w:val="23"/>
          <w:szCs w:val="23"/>
        </w:rPr>
        <w:t>股东</w:t>
      </w:r>
      <w:r>
        <w:rPr>
          <w:rFonts w:ascii="宋体" w:hAnsi="宋体" w:cs="宋体" w:eastAsia="宋体" w:hint="default"/>
          <w:sz w:val="23"/>
          <w:szCs w:val="23"/>
        </w:rPr>
        <w:t>严</w:t>
      </w:r>
      <w:r>
        <w:rPr>
          <w:rFonts w:ascii="宋体" w:hAnsi="宋体" w:cs="宋体" w:eastAsia="宋体" w:hint="default"/>
          <w:sz w:val="23"/>
          <w:szCs w:val="23"/>
        </w:rPr>
        <w:t>格</w:t>
      </w:r>
      <w:r>
        <w:rPr>
          <w:rFonts w:ascii="宋体" w:hAnsi="宋体" w:cs="宋体" w:eastAsia="宋体" w:hint="default"/>
          <w:sz w:val="23"/>
          <w:szCs w:val="23"/>
        </w:rPr>
        <w:t>遵</w:t>
      </w:r>
      <w:r>
        <w:rPr>
          <w:rFonts w:ascii="宋体" w:hAnsi="宋体" w:cs="宋体" w:eastAsia="宋体" w:hint="default"/>
          <w:sz w:val="23"/>
          <w:szCs w:val="23"/>
        </w:rPr>
        <w:t>守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，没有出</w:t>
      </w:r>
      <w:r>
        <w:rPr>
          <w:rFonts w:ascii="宋体" w:hAnsi="宋体" w:cs="宋体" w:eastAsia="宋体" w:hint="default"/>
          <w:sz w:val="23"/>
          <w:szCs w:val="23"/>
        </w:rPr>
        <w:t>现</w:t>
      </w:r>
      <w:r>
        <w:rPr>
          <w:rFonts w:ascii="宋体" w:hAnsi="宋体" w:cs="宋体" w:eastAsia="宋体" w:hint="default"/>
          <w:sz w:val="23"/>
          <w:szCs w:val="23"/>
        </w:rPr>
        <w:t>违</w:t>
      </w:r>
      <w:r>
        <w:rPr>
          <w:rFonts w:ascii="宋体" w:hAnsi="宋体" w:cs="宋体" w:eastAsia="宋体" w:hint="default"/>
          <w:sz w:val="23"/>
          <w:szCs w:val="23"/>
        </w:rPr>
        <w:t>反</w:t>
      </w:r>
      <w:r>
        <w:rPr>
          <w:rFonts w:ascii="宋体" w:hAnsi="宋体" w:cs="宋体" w:eastAsia="宋体" w:hint="default"/>
          <w:sz w:val="23"/>
          <w:szCs w:val="23"/>
        </w:rPr>
        <w:t>承</w:t>
      </w:r>
      <w:r>
        <w:rPr>
          <w:rFonts w:ascii="宋体" w:hAnsi="宋体" w:cs="宋体" w:eastAsia="宋体" w:hint="default"/>
          <w:sz w:val="23"/>
          <w:szCs w:val="23"/>
        </w:rPr>
        <w:t>诺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项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八、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任、</w:t>
      </w:r>
      <w:r>
        <w:rPr>
          <w:rFonts w:ascii="宋体" w:hAnsi="宋体" w:cs="宋体" w:eastAsia="宋体" w:hint="default"/>
          <w:sz w:val="23"/>
          <w:szCs w:val="23"/>
        </w:rPr>
        <w:t>解</w:t>
      </w:r>
      <w:r>
        <w:rPr>
          <w:rFonts w:ascii="宋体" w:hAnsi="宋体" w:cs="宋体" w:eastAsia="宋体" w:hint="default"/>
          <w:sz w:val="23"/>
          <w:szCs w:val="23"/>
        </w:rPr>
        <w:t>聘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z w:val="23"/>
          <w:szCs w:val="23"/>
        </w:rPr>
        <w:t>情况</w:t>
      </w:r>
      <w:r>
        <w:rPr>
          <w:rFonts w:ascii="宋体" w:hAnsi="宋体" w:cs="宋体" w:eastAsia="宋体" w:hint="default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内，公司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继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聘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任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北京兴华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计师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所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为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本公司的审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计机构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，本年度审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费</w:t>
      </w:r>
    </w:p>
    <w:p>
      <w:pPr>
        <w:pStyle w:val="BodyText"/>
        <w:spacing w:line="360" w:lineRule="auto" w:before="37"/>
        <w:ind w:right="124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i/>
        </w:rPr>
        <w:t>为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万元</w:t>
      </w:r>
      <w:r>
        <w:rPr/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  <w:i/>
        </w:rPr>
        <w:t>北京兴华</w:t>
      </w:r>
      <w:r>
        <w:rPr/>
        <w:t>会</w:t>
      </w:r>
      <w:r>
        <w:rPr>
          <w:rFonts w:ascii="宋体" w:hAnsi="宋体" w:cs="宋体" w:eastAsia="宋体" w:hint="default"/>
          <w:i/>
        </w:rPr>
        <w:t>计师</w:t>
      </w:r>
      <w:r>
        <w:rPr/>
        <w:t>事</w:t>
      </w:r>
      <w:r>
        <w:rPr>
          <w:rFonts w:ascii="宋体" w:hAnsi="宋体" w:cs="宋体" w:eastAsia="宋体" w:hint="default"/>
          <w:i/>
        </w:rPr>
        <w:t>务</w:t>
      </w:r>
      <w:r>
        <w:rPr/>
        <w:t>所</w:t>
      </w:r>
      <w:r>
        <w:rPr>
          <w:rFonts w:ascii="宋体" w:hAnsi="宋体" w:cs="宋体" w:eastAsia="宋体" w:hint="default"/>
        </w:rPr>
        <w:t>已</w:t>
      </w:r>
      <w:r>
        <w:rPr/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7</w:t>
      </w:r>
      <w:r>
        <w:rPr/>
        <w:t>年</w:t>
      </w:r>
      <w:r>
        <w:rPr>
          <w:rFonts w:ascii="宋体" w:hAnsi="宋体" w:cs="宋体" w:eastAsia="宋体" w:hint="default"/>
          <w:i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审</w:t>
      </w:r>
      <w:r>
        <w:rPr>
          <w:rFonts w:ascii="宋体" w:hAnsi="宋体" w:cs="宋体" w:eastAsia="宋体" w:hint="default"/>
          <w:i/>
        </w:rPr>
        <w:t>计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  <w:i/>
        </w:rPr>
        <w:t>务</w:t>
      </w:r>
      <w:r>
        <w:rPr/>
        <w:t>。</w:t>
      </w:r>
      <w:r>
        <w:rPr>
          <w:spacing w:val="21"/>
        </w:rPr>
        <w:t> </w:t>
      </w:r>
      <w:r>
        <w:rPr>
          <w:rFonts w:ascii="宋体" w:hAnsi="宋体" w:cs="宋体" w:eastAsia="宋体" w:hint="default"/>
          <w:spacing w:val="21"/>
        </w:rPr>
      </w:r>
      <w:r>
        <w:rPr>
          <w:rFonts w:ascii="宋体" w:hAnsi="宋体" w:cs="宋体" w:eastAsia="宋体" w:hint="default"/>
          <w:i/>
          <w:spacing w:val="-2"/>
        </w:rPr>
        <w:t>九</w:t>
      </w:r>
      <w:r>
        <w:rPr>
          <w:spacing w:val="-2"/>
        </w:rPr>
        <w:t>、报告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内，公司及董事、监事、高级管理人员、公司</w:t>
      </w:r>
      <w:r>
        <w:rPr>
          <w:rFonts w:ascii="宋体" w:hAnsi="宋体" w:cs="宋体" w:eastAsia="宋体" w:hint="default"/>
          <w:i/>
          <w:spacing w:val="-2"/>
        </w:rPr>
        <w:t>股东</w:t>
      </w:r>
      <w:r>
        <w:rPr>
          <w:spacing w:val="-2"/>
        </w:rPr>
        <w:t>、实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i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受</w:t>
      </w:r>
    </w:p>
    <w:p>
      <w:pPr>
        <w:pStyle w:val="BodyText"/>
        <w:spacing w:line="364" w:lineRule="auto" w:before="40"/>
        <w:ind w:right="124" w:hanging="46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i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稽</w:t>
      </w:r>
      <w:r>
        <w:rPr>
          <w:rFonts w:ascii="宋体" w:hAnsi="宋体" w:cs="宋体" w:eastAsia="宋体" w:hint="default"/>
          <w:i/>
        </w:rPr>
        <w:t>查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/>
        <w:t>及证</w:t>
      </w:r>
      <w:r>
        <w:rPr>
          <w:rFonts w:ascii="宋体" w:hAnsi="宋体" w:cs="宋体" w:eastAsia="宋体" w:hint="default"/>
          <w:i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/>
        <w:t>责的</w:t>
      </w:r>
      <w:r>
        <w:rPr>
          <w:rFonts w:ascii="宋体" w:hAnsi="宋体" w:cs="宋体" w:eastAsia="宋体" w:hint="default"/>
          <w:i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。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  <w:i/>
        </w:rPr>
        <w:t>十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内公告事</w:t>
      </w:r>
      <w:r>
        <w:rPr>
          <w:rFonts w:ascii="宋体" w:hAnsi="宋体" w:cs="宋体" w:eastAsia="宋体" w:hint="default"/>
          <w:i/>
        </w:rPr>
        <w:t>项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5"/>
          <w:szCs w:val="5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1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编号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公告内容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披露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3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2007-02-08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获得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员会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准的公告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2007-02-28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2007-03-13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书摘要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（上市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  <w:p>
            <w:pPr>
              <w:pStyle w:val="TableParagraph"/>
              <w:spacing w:line="25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意见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2007-04-11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2007-11</w:t>
            </w:r>
            <w:r>
              <w:rPr>
                <w:rFonts w:ascii="Times New Roman"/>
                <w:spacing w:val="-3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年年度报告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订募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2007-04-28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2007-05-12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四次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2007-05-16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2007-06-20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公司第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结构变动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2007-06-26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十五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2007-06-26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自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报告及整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5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2007-06-28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订募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2007-07-07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十六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2007-07-13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上市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动</w:t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i/>
                <w:sz w:val="20"/>
                <w:szCs w:val="20"/>
              </w:rPr>
              <w:t>方式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</w:t>
            </w:r>
          </w:p>
          <w:p>
            <w:pPr>
              <w:pStyle w:val="TableParagraph"/>
              <w:spacing w:line="25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3"/>
                <w:sz w:val="20"/>
                <w:szCs w:val="20"/>
              </w:rPr>
              <w:t>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2007-07-31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声明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网上交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会的公告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2007-08-11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2007-08-11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年度报告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八次会议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2007-08-27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2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051"/>
        <w:gridCol w:w="4906"/>
        <w:gridCol w:w="1670"/>
      </w:tblGrid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2007-08-28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董事会第二次会议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2007-08-28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1" w:hRule="exact"/>
        </w:trPr>
        <w:tc>
          <w:tcPr>
            <w:tcW w:w="127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2007-08-28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二次会议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2007-09-15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206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2007-09-15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工代表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2007-09-15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监事会第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542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继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将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闲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暂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开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大会的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4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大会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董事会第四次会议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议公告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年第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度报告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0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治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39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2007-10-30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用流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538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2007-11-01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2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科技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大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学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2"/>
                <w:w w:val="105"/>
                <w:sz w:val="20"/>
                <w:szCs w:val="20"/>
              </w:rPr>
              <w:t>作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率控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术</w:t>
            </w:r>
            <w:r>
              <w:rPr>
                <w:rFonts w:ascii="宋体" w:hAnsi="宋体" w:cs="宋体" w:eastAsia="宋体" w:hint="default"/>
                <w:i/>
                <w:spacing w:val="2"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程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5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20"/>
                <w:szCs w:val="20"/>
              </w:rPr>
              <w:t>研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</w:r>
          </w:p>
          <w:p>
            <w:pPr>
              <w:pStyle w:val="TableParagraph"/>
              <w:spacing w:line="273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发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  <w:tr>
        <w:trPr>
          <w:trHeight w:val="811" w:hRule="exac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2007-12-04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2007-52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获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备投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抵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免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和年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5"/>
                <w:w w:val="105"/>
                <w:sz w:val="20"/>
                <w:szCs w:val="20"/>
              </w:rPr>
              <w:t>7200</w:t>
            </w:r>
            <w:r>
              <w:rPr>
                <w:rFonts w:ascii="宋体" w:hAnsi="宋体" w:cs="宋体" w:eastAsia="宋体" w:hint="default"/>
                <w:spacing w:val="5"/>
                <w:w w:val="105"/>
                <w:sz w:val="20"/>
                <w:szCs w:val="20"/>
              </w:rPr>
              <w:t>万</w:t>
            </w:r>
            <w:r>
              <w:rPr>
                <w:rFonts w:ascii="宋体" w:hAnsi="宋体" w:cs="宋体" w:eastAsia="宋体" w:hint="default"/>
                <w:i/>
                <w:spacing w:val="5"/>
                <w:w w:val="10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</w:r>
          </w:p>
          <w:p>
            <w:pPr>
              <w:pStyle w:val="TableParagraph"/>
              <w:spacing w:line="242" w:lineRule="auto"/>
              <w:ind w:left="105" w:right="89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新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型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片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式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石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英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晶体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i/>
                <w:spacing w:val="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家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pacing w:val="7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补助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spacing w:val="-2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》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tabs>
          <w:tab w:pos="1406" w:val="left" w:leader="none"/>
        </w:tabs>
        <w:spacing w:line="240" w:lineRule="auto" w:before="110"/>
        <w:ind w:right="14"/>
        <w:jc w:val="center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十</w:t>
      </w:r>
      <w:r>
        <w:rPr/>
        <w:t>节</w:t>
        <w:tab/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before="33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一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、审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tabs>
          <w:tab w:pos="1015" w:val="left" w:leader="none"/>
          <w:tab w:pos="1894" w:val="left" w:leader="none"/>
          <w:tab w:pos="2767" w:val="left" w:leader="none"/>
        </w:tabs>
        <w:spacing w:before="0"/>
        <w:ind w:left="147" w:right="0" w:firstLine="0"/>
        <w:jc w:val="left"/>
        <w:rPr>
          <w:rFonts w:ascii="黑体" w:hAnsi="黑体" w:cs="黑体" w:eastAsia="黑体" w:hint="default"/>
          <w:sz w:val="35"/>
          <w:szCs w:val="35"/>
        </w:rPr>
      </w:pPr>
      <w:r>
        <w:rPr>
          <w:rFonts w:ascii="黑体" w:hAnsi="黑体" w:cs="黑体" w:eastAsia="黑体" w:hint="default"/>
          <w:sz w:val="35"/>
          <w:szCs w:val="35"/>
        </w:rPr>
        <w:t>审</w:t>
        <w:tab/>
        <w:t>计</w:t>
        <w:tab/>
        <w:t>报</w:t>
        <w:tab/>
        <w:t>告</w:t>
      </w:r>
    </w:p>
    <w:p>
      <w:pPr>
        <w:spacing w:after="0"/>
        <w:jc w:val="left"/>
        <w:rPr>
          <w:rFonts w:ascii="黑体" w:hAnsi="黑体" w:cs="黑体" w:eastAsia="黑体" w:hint="default"/>
          <w:sz w:val="35"/>
          <w:szCs w:val="35"/>
        </w:rPr>
        <w:sectPr>
          <w:type w:val="continuous"/>
          <w:pgSz w:w="11900" w:h="16820"/>
          <w:pgMar w:top="1600" w:bottom="280" w:left="1240" w:right="1200"/>
          <w:cols w:num="2" w:equalWidth="0">
            <w:col w:w="1545" w:space="1547"/>
            <w:col w:w="6368"/>
          </w:cols>
        </w:sectPr>
      </w:pPr>
    </w:p>
    <w:p>
      <w:pPr>
        <w:spacing w:line="240" w:lineRule="auto" w:before="10"/>
        <w:rPr>
          <w:rFonts w:ascii="黑体" w:hAnsi="黑体" w:cs="黑体" w:eastAsia="黑体" w:hint="default"/>
          <w:sz w:val="16"/>
          <w:szCs w:val="16"/>
        </w:rPr>
      </w:pPr>
    </w:p>
    <w:p>
      <w:pPr>
        <w:pStyle w:val="Heading3"/>
        <w:spacing w:line="240" w:lineRule="auto" w:before="15"/>
        <w:ind w:left="5623" w:right="0"/>
        <w:jc w:val="left"/>
      </w:pPr>
      <w:r>
        <w:rPr>
          <w:spacing w:val="2"/>
        </w:rPr>
        <w:t>（</w:t>
      </w:r>
      <w:r>
        <w:rPr>
          <w:rFonts w:ascii="Times New Roman" w:hAnsi="Times New Roman" w:cs="Times New Roman" w:eastAsia="Times New Roman" w:hint="default"/>
          <w:spacing w:val="2"/>
        </w:rPr>
        <w:t>2008</w:t>
      </w:r>
      <w:r>
        <w:rPr>
          <w:spacing w:val="2"/>
        </w:rPr>
        <w:t>）京会兴审字第</w:t>
      </w:r>
      <w:r>
        <w:rPr>
          <w:spacing w:val="-67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—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号</w:t>
      </w:r>
    </w:p>
    <w:p>
      <w:pPr>
        <w:spacing w:before="154"/>
        <w:ind w:left="147" w:right="0" w:firstLine="0"/>
        <w:jc w:val="left"/>
        <w:rPr>
          <w:rFonts w:ascii="黑体" w:hAnsi="黑体" w:cs="黑体" w:eastAsia="黑体" w:hint="default"/>
          <w:sz w:val="27"/>
          <w:szCs w:val="27"/>
        </w:rPr>
      </w:pPr>
      <w:r>
        <w:rPr>
          <w:rFonts w:ascii="黑体" w:hAnsi="黑体" w:cs="黑体" w:eastAsia="黑体" w:hint="default"/>
          <w:spacing w:val="3"/>
          <w:sz w:val="27"/>
          <w:szCs w:val="27"/>
        </w:rPr>
        <w:t>唐山晶源裕丰电子股份有限公司全体股东：</w:t>
      </w:r>
    </w:p>
    <w:p>
      <w:pPr>
        <w:spacing w:line="240" w:lineRule="auto" w:before="11"/>
        <w:rPr>
          <w:rFonts w:ascii="黑体" w:hAnsi="黑体" w:cs="黑体" w:eastAsia="黑体" w:hint="default"/>
          <w:sz w:val="11"/>
          <w:szCs w:val="11"/>
        </w:rPr>
      </w:pPr>
    </w:p>
    <w:p>
      <w:pPr>
        <w:spacing w:before="43"/>
        <w:ind w:left="612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我</w:t>
      </w:r>
      <w:r>
        <w:rPr>
          <w:rFonts w:ascii="宋体" w:hAnsi="宋体" w:cs="宋体" w:eastAsia="宋体" w:hint="default"/>
          <w:sz w:val="20"/>
          <w:szCs w:val="20"/>
        </w:rPr>
        <w:t>们</w:t>
      </w:r>
      <w:r>
        <w:rPr>
          <w:rFonts w:ascii="宋体" w:hAnsi="宋体" w:cs="宋体" w:eastAsia="宋体" w:hint="default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后</w:t>
      </w:r>
      <w:r>
        <w:rPr>
          <w:rFonts w:ascii="宋体" w:hAnsi="宋体" w:cs="宋体" w:eastAsia="宋体" w:hint="default"/>
          <w:sz w:val="20"/>
          <w:szCs w:val="20"/>
        </w:rPr>
        <w:t>附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唐山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z w:val="20"/>
          <w:szCs w:val="20"/>
        </w:rPr>
        <w:t>简称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“</w:t>
      </w:r>
      <w:r>
        <w:rPr>
          <w:rFonts w:ascii="宋体" w:hAnsi="宋体" w:cs="宋体" w:eastAsia="宋体" w:hint="default"/>
          <w:sz w:val="20"/>
          <w:szCs w:val="20"/>
        </w:rPr>
        <w:t>贵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”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z w:val="20"/>
          <w:szCs w:val="20"/>
        </w:rPr>
        <w:t>财务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包括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2007   </w:t>
      </w:r>
      <w:r>
        <w:rPr>
          <w:rFonts w:ascii="Times New Roman" w:hAnsi="Times New Roman" w:cs="Times New Roman" w:eastAsia="Times New Roman" w:hint="default"/>
          <w:spacing w:val="9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</w:p>
    <w:p>
      <w:pPr>
        <w:spacing w:line="340" w:lineRule="auto" w:before="121"/>
        <w:ind w:left="147" w:right="13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3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9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日的资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并资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3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年度的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变动表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变动表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9" w:lineRule="auto" w:before="52"/>
        <w:ind w:left="559" w:right="0" w:firstLine="5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层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的责任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照企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公司管理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的责任。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责任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、实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345" w:lineRule="auto" w:before="0"/>
        <w:ind w:left="147" w:right="155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维护</w:t>
      </w:r>
      <w:r>
        <w:rPr>
          <w:rFonts w:ascii="宋体" w:hAnsi="宋体" w:cs="宋体" w:eastAsia="宋体" w:hint="default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财务</w:t>
      </w:r>
      <w:r>
        <w:rPr>
          <w:rFonts w:ascii="宋体" w:hAnsi="宋体" w:cs="宋体" w:eastAsia="宋体" w:hint="default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w w:val="10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制相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内</w:t>
      </w:r>
      <w:r>
        <w:rPr>
          <w:rFonts w:ascii="宋体" w:hAnsi="宋体" w:cs="宋体" w:eastAsia="宋体" w:hint="default"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w w:val="103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使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w w:val="103"/>
          <w:sz w:val="20"/>
          <w:szCs w:val="20"/>
        </w:rPr>
        <w:t>不存在</w:t>
      </w:r>
      <w:r>
        <w:rPr>
          <w:rFonts w:ascii="宋体" w:hAnsi="宋体" w:cs="宋体" w:eastAsia="宋体" w:hint="default"/>
          <w:w w:val="103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舞</w:t>
      </w:r>
      <w:r>
        <w:rPr>
          <w:rFonts w:ascii="宋体" w:hAnsi="宋体" w:cs="宋体" w:eastAsia="宋体" w:hint="default"/>
          <w:w w:val="103"/>
          <w:sz w:val="20"/>
          <w:szCs w:val="20"/>
        </w:rPr>
        <w:t>弊</w:t>
      </w:r>
      <w:r>
        <w:rPr>
          <w:rFonts w:ascii="宋体" w:hAnsi="宋体" w:cs="宋体" w:eastAsia="宋体" w:hint="default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错</w:t>
      </w:r>
      <w:r>
        <w:rPr>
          <w:rFonts w:ascii="宋体" w:hAnsi="宋体" w:cs="宋体" w:eastAsia="宋体" w:hint="default"/>
          <w:w w:val="103"/>
          <w:sz w:val="20"/>
          <w:szCs w:val="20"/>
        </w:rPr>
        <w:t>误</w:t>
      </w:r>
      <w:r>
        <w:rPr>
          <w:rFonts w:ascii="宋体" w:hAnsi="宋体" w:cs="宋体" w:eastAsia="宋体" w:hint="default"/>
          <w:w w:val="10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致</w:t>
      </w:r>
      <w:r>
        <w:rPr>
          <w:rFonts w:ascii="宋体" w:hAnsi="宋体" w:cs="宋体" w:eastAsia="宋体" w:hint="default"/>
          <w:w w:val="103"/>
          <w:sz w:val="20"/>
          <w:szCs w:val="20"/>
        </w:rPr>
        <w:t>的重大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11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）选 </w:t>
      </w:r>
      <w:r>
        <w:rPr>
          <w:rFonts w:ascii="宋体" w:hAnsi="宋体" w:cs="宋体" w:eastAsia="宋体" w:hint="default"/>
          <w:w w:val="103"/>
          <w:sz w:val="20"/>
          <w:szCs w:val="20"/>
        </w:rPr>
        <w:t>择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恰</w:t>
      </w:r>
      <w:r>
        <w:rPr>
          <w:rFonts w:ascii="宋体" w:hAnsi="宋体" w:cs="宋体" w:eastAsia="宋体" w:hint="default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w w:val="10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w w:val="103"/>
          <w:sz w:val="20"/>
          <w:szCs w:val="20"/>
        </w:rPr>
        <w:t>理的会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24"/>
        <w:ind w:left="559" w:right="0" w:firstLine="5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二、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9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注册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计师</w:t>
      </w:r>
      <w:r>
        <w:rPr>
          <w:rFonts w:ascii="宋体" w:hAnsi="宋体" w:cs="宋体" w:eastAsia="宋体" w:hint="default"/>
          <w:w w:val="105"/>
          <w:sz w:val="20"/>
          <w:szCs w:val="20"/>
        </w:rPr>
        <w:t>的责任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的责任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计意见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国注册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</w:p>
    <w:p>
      <w:pPr>
        <w:spacing w:line="364" w:lineRule="auto" w:before="28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了审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国注册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不存在重大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理保证。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32"/>
        <w:ind w:left="147" w:right="10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注册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舞弊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误导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表意见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还包括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理性，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4" w:lineRule="auto" w:before="28"/>
        <w:ind w:left="559" w:right="133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计意见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2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计意见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2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，在所有重大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允反映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</w:p>
    <w:p>
      <w:pPr>
        <w:spacing w:before="136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年度的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变动情况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5868" w:val="left" w:leader="none"/>
        </w:tabs>
        <w:spacing w:line="364" w:lineRule="auto" w:before="0"/>
        <w:ind w:left="1375" w:right="1333" w:hanging="816"/>
        <w:jc w:val="left"/>
        <w:rPr>
          <w:rFonts w:ascii="新宋体" w:hAnsi="新宋体" w:cs="新宋体" w:eastAsia="新宋体" w:hint="default"/>
          <w:sz w:val="20"/>
          <w:szCs w:val="20"/>
        </w:rPr>
      </w:pPr>
      <w:r>
        <w:rPr>
          <w:rFonts w:ascii="黑体" w:hAnsi="黑体" w:cs="黑体" w:eastAsia="黑体" w:hint="default"/>
          <w:spacing w:val="-2"/>
          <w:sz w:val="20"/>
          <w:szCs w:val="20"/>
        </w:rPr>
        <w:t>北京兴华会计师事务所有限责任公司</w:t>
        <w:tab/>
        <w:t>中国注册会计师：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洲</w:t>
      </w:r>
      <w:r>
        <w:rPr>
          <w:rFonts w:ascii="宋体" w:hAnsi="宋体" w:cs="宋体" w:eastAsia="宋体" w:hint="default"/>
          <w:spacing w:val="-29"/>
          <w:sz w:val="20"/>
          <w:szCs w:val="20"/>
        </w:rPr>
        <w:t> </w:t>
      </w:r>
      <w:r>
        <w:rPr>
          <w:rFonts w:ascii="黑体" w:hAnsi="黑体" w:cs="黑体" w:eastAsia="黑体" w:hint="default"/>
          <w:w w:val="105"/>
          <w:sz w:val="20"/>
          <w:szCs w:val="20"/>
        </w:rPr>
        <w:t>中国</w:t>
      </w:r>
      <w:r>
        <w:rPr>
          <w:rFonts w:ascii="黑体" w:hAnsi="黑体" w:cs="黑体" w:eastAsia="黑体" w:hint="default"/>
          <w:w w:val="105"/>
          <w:sz w:val="20"/>
          <w:szCs w:val="20"/>
        </w:rPr>
        <w:t>.</w:t>
      </w:r>
      <w:r>
        <w:rPr>
          <w:rFonts w:ascii="黑体" w:hAnsi="黑体" w:cs="黑体" w:eastAsia="黑体" w:hint="default"/>
          <w:spacing w:val="-23"/>
          <w:w w:val="105"/>
          <w:sz w:val="20"/>
          <w:szCs w:val="20"/>
        </w:rPr>
        <w:t> </w:t>
      </w:r>
      <w:r>
        <w:rPr>
          <w:rFonts w:ascii="黑体" w:hAnsi="黑体" w:cs="黑体" w:eastAsia="黑体" w:hint="default"/>
          <w:spacing w:val="-3"/>
          <w:w w:val="105"/>
          <w:sz w:val="20"/>
          <w:szCs w:val="20"/>
        </w:rPr>
        <w:t>北京</w:t>
        <w:tab/>
      </w:r>
      <w:r>
        <w:rPr>
          <w:rFonts w:ascii="黑体" w:hAnsi="黑体" w:cs="黑体" w:eastAsia="黑体" w:hint="default"/>
          <w:spacing w:val="-3"/>
          <w:sz w:val="20"/>
          <w:szCs w:val="20"/>
        </w:rPr>
        <w:t>中国注册会计师：</w:t>
      </w:r>
      <w:r>
        <w:rPr>
          <w:rFonts w:ascii="新宋体" w:hAnsi="新宋体" w:cs="新宋体" w:eastAsia="新宋体" w:hint="default"/>
          <w:spacing w:val="-3"/>
          <w:sz w:val="20"/>
          <w:szCs w:val="20"/>
        </w:rPr>
        <w:t>陈新华</w:t>
      </w:r>
      <w:r>
        <w:rPr>
          <w:rFonts w:ascii="新宋体" w:hAnsi="新宋体" w:cs="新宋体" w:eastAsia="新宋体" w:hint="default"/>
          <w:sz w:val="20"/>
          <w:szCs w:val="20"/>
        </w:rPr>
      </w:r>
    </w:p>
    <w:p>
      <w:pPr>
        <w:spacing w:before="37"/>
        <w:ind w:left="6180" w:right="0" w:firstLine="0"/>
        <w:jc w:val="left"/>
        <w:rPr>
          <w:rFonts w:ascii="黑体" w:hAnsi="黑体" w:cs="黑体" w:eastAsia="黑体" w:hint="default"/>
          <w:sz w:val="20"/>
          <w:szCs w:val="20"/>
        </w:rPr>
      </w:pPr>
      <w:r>
        <w:rPr>
          <w:rFonts w:ascii="黑体" w:hAnsi="黑体" w:cs="黑体" w:eastAsia="黑体" w:hint="default"/>
          <w:spacing w:val="-4"/>
          <w:w w:val="105"/>
          <w:sz w:val="20"/>
          <w:szCs w:val="20"/>
        </w:rPr>
        <w:t>二</w:t>
      </w:r>
      <w:r>
        <w:rPr>
          <w:rFonts w:ascii="黑体" w:hAnsi="黑体" w:cs="黑体" w:eastAsia="黑体" w:hint="default"/>
          <w:b/>
          <w:bCs/>
          <w:spacing w:val="-4"/>
          <w:w w:val="105"/>
          <w:sz w:val="20"/>
          <w:szCs w:val="20"/>
        </w:rPr>
        <w:t>○○</w:t>
      </w:r>
      <w:r>
        <w:rPr>
          <w:rFonts w:ascii="黑体" w:hAnsi="黑体" w:cs="黑体" w:eastAsia="黑体" w:hint="default"/>
          <w:spacing w:val="-4"/>
          <w:w w:val="105"/>
          <w:sz w:val="20"/>
          <w:szCs w:val="20"/>
        </w:rPr>
        <w:t>八年四月六日</w:t>
      </w:r>
      <w:r>
        <w:rPr>
          <w:rFonts w:ascii="黑体" w:hAnsi="黑体" w:cs="黑体" w:eastAsia="黑体" w:hint="default"/>
          <w:sz w:val="20"/>
          <w:szCs w:val="20"/>
        </w:rPr>
      </w:r>
    </w:p>
    <w:p>
      <w:pPr>
        <w:spacing w:after="0"/>
        <w:jc w:val="left"/>
        <w:rPr>
          <w:rFonts w:ascii="黑体" w:hAnsi="黑体" w:cs="黑体" w:eastAsia="黑体" w:hint="default"/>
          <w:sz w:val="20"/>
          <w:szCs w:val="20"/>
        </w:rPr>
        <w:sectPr>
          <w:type w:val="continuous"/>
          <w:pgSz w:w="11900" w:h="16820"/>
          <w:pgMar w:top="1600" w:bottom="280" w:left="1240" w:right="1200"/>
        </w:sectPr>
      </w:pPr>
    </w:p>
    <w:p>
      <w:pPr>
        <w:spacing w:line="240" w:lineRule="auto" w:before="10"/>
        <w:rPr>
          <w:rFonts w:ascii="黑体" w:hAnsi="黑体" w:cs="黑体" w:eastAsia="黑体" w:hint="default"/>
          <w:sz w:val="15"/>
          <w:szCs w:val="15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5"/>
          <w:szCs w:val="15"/>
        </w:rPr>
        <w:sectPr>
          <w:pgSz w:w="11900" w:h="16820"/>
          <w:pgMar w:header="1402" w:footer="1407" w:top="1800" w:bottom="1600" w:left="1060" w:right="1040"/>
        </w:sectPr>
      </w:pPr>
    </w:p>
    <w:p>
      <w:pPr>
        <w:spacing w:before="33"/>
        <w:ind w:left="32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-2"/>
          <w:sz w:val="23"/>
          <w:szCs w:val="23"/>
        </w:rPr>
        <w:t>二、会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36"/>
          <w:szCs w:val="36"/>
        </w:rPr>
      </w:pPr>
      <w:r>
        <w:rPr/>
        <w:br w:type="column"/>
      </w:r>
      <w:r>
        <w:rPr>
          <w:rFonts w:ascii="宋体"/>
          <w:i/>
          <w:sz w:val="36"/>
        </w:rPr>
      </w:r>
    </w:p>
    <w:p>
      <w:pPr>
        <w:spacing w:before="0"/>
        <w:ind w:left="327" w:right="0" w:firstLine="0"/>
        <w:jc w:val="left"/>
        <w:rPr>
          <w:rFonts w:ascii="黑体" w:hAnsi="黑体" w:cs="黑体" w:eastAsia="黑体" w:hint="default"/>
          <w:sz w:val="27"/>
          <w:szCs w:val="27"/>
        </w:rPr>
      </w:pPr>
      <w:r>
        <w:rPr>
          <w:rFonts w:ascii="黑体" w:hAnsi="黑体" w:cs="黑体" w:eastAsia="黑体" w:hint="default"/>
          <w:b/>
          <w:bCs/>
          <w:sz w:val="27"/>
          <w:szCs w:val="27"/>
        </w:rPr>
        <w:t>合 并 资 产 负 </w:t>
      </w:r>
      <w:r>
        <w:rPr>
          <w:rFonts w:ascii="黑体" w:hAnsi="黑体" w:cs="黑体" w:eastAsia="黑体" w:hint="default"/>
          <w:sz w:val="27"/>
          <w:szCs w:val="27"/>
        </w:rPr>
        <w:t>债</w:t>
      </w:r>
      <w:r>
        <w:rPr>
          <w:rFonts w:ascii="黑体" w:hAnsi="黑体" w:cs="黑体" w:eastAsia="黑体" w:hint="default"/>
          <w:spacing w:val="16"/>
          <w:sz w:val="27"/>
          <w:szCs w:val="27"/>
        </w:rPr>
        <w:t> </w:t>
      </w:r>
      <w:r>
        <w:rPr>
          <w:rFonts w:ascii="黑体" w:hAnsi="黑体" w:cs="黑体" w:eastAsia="黑体" w:hint="default"/>
          <w:b/>
          <w:bCs/>
          <w:sz w:val="27"/>
          <w:szCs w:val="27"/>
        </w:rPr>
        <w:t>表</w:t>
      </w:r>
      <w:r>
        <w:rPr>
          <w:rFonts w:ascii="黑体" w:hAnsi="黑体" w:cs="黑体" w:eastAsia="黑体" w:hint="default"/>
          <w:sz w:val="27"/>
          <w:szCs w:val="27"/>
        </w:rPr>
      </w:r>
    </w:p>
    <w:p>
      <w:pPr>
        <w:spacing w:before="11"/>
        <w:ind w:left="90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6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6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6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060" w:right="1040"/>
          <w:cols w:num="2" w:equalWidth="0">
            <w:col w:w="1729" w:space="1477"/>
            <w:col w:w="6594"/>
          </w:cols>
        </w:sectPr>
      </w:pPr>
    </w:p>
    <w:p>
      <w:pPr>
        <w:spacing w:before="122"/>
        <w:ind w:left="3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       </w:t>
      </w:r>
      <w:r>
        <w:rPr>
          <w:rFonts w:ascii="宋体" w:hAnsi="宋体" w:cs="宋体" w:eastAsia="宋体" w:hint="default"/>
          <w:spacing w:val="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6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528"/>
        <w:gridCol w:w="1704"/>
        <w:gridCol w:w="1531"/>
        <w:gridCol w:w="1637"/>
        <w:gridCol w:w="1618"/>
      </w:tblGrid>
      <w:tr>
        <w:trPr>
          <w:trHeight w:val="274" w:hRule="exact"/>
        </w:trPr>
        <w:tc>
          <w:tcPr>
            <w:tcW w:w="25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82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   </w:t>
            </w:r>
            <w:r>
              <w:rPr>
                <w:rFonts w:ascii="宋体" w:hAnsi="宋体" w:cs="宋体" w:eastAsia="宋体" w:hint="default"/>
                <w:spacing w:val="83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83"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8" w:right="-4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9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4" w:hRule="exact"/>
        </w:trPr>
        <w:tc>
          <w:tcPr>
            <w:tcW w:w="25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64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60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80,579,989.93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68,732,127.25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18,678,141.99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6,941,946.95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2,816,366.68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2,816,366.68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54,611,326.83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40,284,750.66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51,196,232.36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48,416,717.71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4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17,835,177.89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19,188,912.27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7,746,261.88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7,029,422.01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16,827,028.87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538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5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2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3,856,447.91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2,507,781.72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2,720,478.21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2,233,874.42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66,982,742.00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54,580,702.76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54,416,555.46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46,200,021.44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81,832.38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81,832.38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  <w:t>-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6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226,763,883.62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205,019,502.59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134,757,669.90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110,821,982.53</w:t>
            </w:r>
            <w:r>
              <w:rPr>
                <w:rFonts w:ascii="Times New Roman"/>
                <w:spacing w:val="-3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: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40,260,119.08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33,442,964.40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10,874,462.09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11,294,202.13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193,423,714.79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161,158,906.74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180,510,284.65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148,334,910.39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33,454,410.06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33,454,410.06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3,947,718.56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3,947,718.56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程物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13,697,415.94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13,497,415.94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14,303,580.10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14,073,580.10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摊费用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267,329.74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267,329.74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230,002.58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230,002.58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378,689.50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269,516.63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560,178.18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436,813.69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6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252,096,022.12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248,907,698.19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210,845,966.20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200,465,989.72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type w:val="continuous"/>
          <w:pgSz w:w="11900" w:h="16820"/>
          <w:pgMar w:top="1600" w:bottom="280" w:left="1060" w:right="10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528"/>
        <w:gridCol w:w="1704"/>
        <w:gridCol w:w="1531"/>
        <w:gridCol w:w="1637"/>
        <w:gridCol w:w="1618"/>
      </w:tblGrid>
      <w:tr>
        <w:trPr>
          <w:trHeight w:val="274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1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3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478,859,905.74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453,927,200.78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345,603,636.10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311,287,972.25</w:t>
            </w:r>
            <w:r>
              <w:rPr>
                <w:rFonts w:ascii="Times New Roman"/>
                <w:spacing w:val="-3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8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1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before="83"/>
        <w:ind w:left="533" w:right="3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：阎永江     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：陶志明     </w:t>
      </w:r>
      <w:r>
        <w:rPr>
          <w:rFonts w:ascii="宋体" w:hAnsi="宋体" w:cs="宋体" w:eastAsia="宋体" w:hint="default"/>
          <w:i/>
          <w:spacing w:val="7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75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left="3120" w:right="31"/>
        <w:jc w:val="left"/>
        <w:rPr>
          <w:rFonts w:ascii="黑体" w:hAnsi="黑体" w:cs="黑体" w:eastAsia="黑体" w:hint="default"/>
          <w:b w:val="0"/>
          <w:bCs w:val="0"/>
        </w:rPr>
      </w:pPr>
      <w:r>
        <w:rPr>
          <w:rFonts w:ascii="黑体" w:hAnsi="黑体" w:cs="黑体" w:eastAsia="黑体" w:hint="default"/>
        </w:rPr>
        <w:t>合 并 资 产 负 债</w:t>
      </w:r>
      <w:r>
        <w:rPr>
          <w:rFonts w:ascii="黑体" w:hAnsi="黑体" w:cs="黑体" w:eastAsia="黑体" w:hint="default"/>
          <w:spacing w:val="9"/>
        </w:rPr>
        <w:t> </w:t>
      </w:r>
      <w:r>
        <w:rPr>
          <w:rFonts w:ascii="黑体" w:hAnsi="黑体" w:cs="黑体" w:eastAsia="黑体" w:hint="default"/>
        </w:rPr>
        <w:t>表（续）</w:t>
      </w:r>
      <w:r>
        <w:rPr>
          <w:rFonts w:ascii="黑体" w:hAnsi="黑体" w:cs="黑体" w:eastAsia="黑体" w:hint="default"/>
          <w:b w:val="0"/>
          <w:bCs w:val="0"/>
        </w:rPr>
      </w:r>
    </w:p>
    <w:p>
      <w:pPr>
        <w:spacing w:line="348" w:lineRule="auto" w:before="136"/>
        <w:ind w:left="327" w:right="31" w:firstLine="378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6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  </w:t>
      </w:r>
      <w:r>
        <w:rPr>
          <w:rFonts w:ascii="宋体" w:hAnsi="宋体" w:cs="宋体" w:eastAsia="宋体" w:hint="default"/>
          <w:spacing w:val="8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83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528"/>
        <w:gridCol w:w="1603"/>
        <w:gridCol w:w="1555"/>
        <w:gridCol w:w="1661"/>
        <w:gridCol w:w="1670"/>
      </w:tblGrid>
      <w:tr>
        <w:trPr>
          <w:trHeight w:val="269" w:hRule="exact"/>
        </w:trPr>
        <w:tc>
          <w:tcPr>
            <w:tcW w:w="25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47" w:right="-4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5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3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3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17,304,600.00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17,304,600.00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37,808,700.00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37,808,700.00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26,595,374.49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28,357,672.30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26,267,288.96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31,205,961.92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2,850,935.01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2,420,946.23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2,599,017.12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2,194,948.74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8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8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7,368,169.88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4,163,476.75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11,688,075.81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7,359,767.78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1,062,241.02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3,182,023.11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-3,258,253.99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-1,133,822.65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609,009.63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5,541,594.67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4,951,714.65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5,776,230.06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5,102,309.49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理承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年内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26,440,000.00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26,440,000.00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6,440,000.00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6,440,000.00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265,000.00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265,000.00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6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负债合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left="23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91,036,924.70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90,085,433.04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87,321,057.96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88,977,865.28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25,000,000.00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计负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动负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非流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负债合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770,000.00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25,740,000.00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25,740,000.00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42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8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负债合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7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 w:before="19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91,806,924.70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61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 w:before="19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90,855,433.04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61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 w:before="19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113,061,057.96</w:t>
            </w:r>
            <w:r>
              <w:rPr>
                <w:rFonts w:ascii="Times New Roman"/>
                <w:spacing w:val="-3"/>
                <w:sz w:val="19"/>
              </w:rPr>
            </w:r>
          </w:p>
          <w:p>
            <w:pPr>
              <w:pStyle w:val="TableParagraph"/>
              <w:spacing w:line="261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 w:before="19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3"/>
                <w:w w:val="105"/>
                <w:sz w:val="19"/>
              </w:rPr>
              <w:t>114,717,865.28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61" w:lineRule="exact"/>
              <w:ind w:left="8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61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060" w:right="10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3"/>
        <w:gridCol w:w="528"/>
        <w:gridCol w:w="1603"/>
        <w:gridCol w:w="1555"/>
        <w:gridCol w:w="1661"/>
        <w:gridCol w:w="1670"/>
      </w:tblGrid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1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17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left="26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15,300,697.11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1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12,964,932.53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11,275,531.03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14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8,939,766.45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right="5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62,426,404.62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1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52,928,399.60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49,282,814.44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30,201,904.91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6" w:lineRule="exact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374,905,537.34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363,071,767.74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217,986,781.08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196,570,106.97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12,147,443.70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4"/>
              <w:ind w:left="26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14,555,797.06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所有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者权益合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387,052,981.04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363,071,767.74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232,542,578.14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196,570,106.97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9" w:hRule="exact"/>
        </w:trPr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和所有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者权益总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5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478,859,905.74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453,927,200.78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left="27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345,603,636.10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8"/>
              <w:ind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311,287,972.25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</w:tbl>
    <w:p>
      <w:pPr>
        <w:spacing w:before="83"/>
        <w:ind w:left="81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：陶志明     </w:t>
      </w:r>
      <w:r>
        <w:rPr>
          <w:rFonts w:ascii="宋体" w:hAnsi="宋体" w:cs="宋体" w:eastAsia="宋体" w:hint="default"/>
          <w:i/>
          <w:spacing w:val="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22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spacing w:val="2"/>
          <w:w w:val="105"/>
          <w:sz w:val="20"/>
          <w:szCs w:val="20"/>
        </w:rPr>
        <w:t> 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tabs>
          <w:tab w:pos="1363" w:val="left" w:leader="none"/>
          <w:tab w:pos="1905" w:val="left" w:leader="none"/>
        </w:tabs>
        <w:spacing w:line="240" w:lineRule="auto"/>
        <w:ind w:right="19"/>
        <w:jc w:val="center"/>
      </w:pPr>
      <w:r>
        <w:rPr/>
        <w:t>合 并</w:t>
      </w:r>
      <w:r>
        <w:rPr>
          <w:spacing w:val="4"/>
        </w:rPr>
        <w:t> </w:t>
      </w:r>
      <w:r>
        <w:rPr/>
        <w:t>利</w:t>
        <w:tab/>
      </w:r>
      <w:r>
        <w:rPr>
          <w:w w:val="95"/>
        </w:rPr>
        <w:t>润</w:t>
        <w:tab/>
      </w:r>
      <w:r>
        <w:rPr/>
        <w:t>表</w:t>
      </w:r>
    </w:p>
    <w:p>
      <w:pPr>
        <w:spacing w:line="221" w:lineRule="exact" w:before="27"/>
        <w:ind w:left="105" w:right="19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2007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1-12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60" w:lineRule="exact" w:before="0"/>
        <w:ind w:left="60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   </w:t>
      </w:r>
      <w:r>
        <w:rPr>
          <w:rFonts w:ascii="宋体" w:hAnsi="宋体" w:cs="宋体" w:eastAsia="宋体" w:hint="default"/>
          <w:spacing w:val="2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20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20"/>
          <w:w w:val="105"/>
          <w:sz w:val="17"/>
          <w:szCs w:val="17"/>
        </w:rPr>
      </w:r>
      <w:r>
        <w:rPr>
          <w:rFonts w:ascii="宋体" w:hAnsi="宋体" w:cs="宋体" w:eastAsia="宋体" w:hint="default"/>
          <w:spacing w:val="20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5"/>
        <w:gridCol w:w="509"/>
        <w:gridCol w:w="1632"/>
        <w:gridCol w:w="1637"/>
        <w:gridCol w:w="1637"/>
        <w:gridCol w:w="1493"/>
      </w:tblGrid>
      <w:tr>
        <w:trPr>
          <w:trHeight w:val="274" w:hRule="exact"/>
        </w:trPr>
        <w:tc>
          <w:tcPr>
            <w:tcW w:w="324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项目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5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2007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1-12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3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2006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1-12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69" w:hRule="exact"/>
        </w:trPr>
        <w:tc>
          <w:tcPr>
            <w:tcW w:w="324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5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主营总收入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231,024,569.52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227,622,016.85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0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209,910,057.25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204,164,739.85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29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231,024,569.52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227,622,016.85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0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209,910,057.25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204,164,739.85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总成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192,164,992.78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200,975,265.90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06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2"/>
                <w:sz w:val="19"/>
              </w:rPr>
              <w:t>175,998,948.46</w:t>
            </w:r>
            <w:r>
              <w:rPr>
                <w:rFonts w:ascii="Times New Roman"/>
                <w:spacing w:val="-2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188,647,758.17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81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6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29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26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170,434,962.28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3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187,191,602.06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3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148,680,573.48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3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170,200,558.80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23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付支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险合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准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1,212,467.52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1,111,715.56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916,089.24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834,457.20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售费用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5,450,431.84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1,733,175.51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5,095,793.73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3,007,772.06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8,995,060.63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6,663,084.03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5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15,724,249.73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10,006,256.18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5,885,451.12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4,525,424.55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4,955,462.11</w:t>
            </w:r>
            <w:r>
              <w:rPr>
                <w:rFonts w:ascii="Times New Roman"/>
                <w:spacing w:val="-3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4,440,542.19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186,619.39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-249,735.81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626,780.17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158,171.74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0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18,563,728.88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765,429.26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942,638.24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412" w:right="-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i/>
                <w:spacing w:val="-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7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02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81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93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三、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38,859,576.74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45,210,479.83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52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sz w:val="19"/>
              </w:rPr>
              <w:t>34,676,538.05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16,459,619.92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sz w:val="20"/>
              </w:rPr>
              <w:t>34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1,062,130.77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1,056,130.77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3,289,637.09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3,259,167.00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780" w:right="74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5"/>
        <w:gridCol w:w="509"/>
        <w:gridCol w:w="1632"/>
        <w:gridCol w:w="1637"/>
        <w:gridCol w:w="1637"/>
        <w:gridCol w:w="1493"/>
      </w:tblGrid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35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188,051.67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187,640.31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226,820.43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153,522.73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置损益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181,109.37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181,109.37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221,120.43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148,022.73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利润总额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39,733,655.84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46,078,970.29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37,739,354.71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19,565,264.19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76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6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3"/>
                <w:w w:val="105"/>
                <w:sz w:val="20"/>
              </w:rPr>
              <w:t>36</w:t>
            </w:r>
            <w:r>
              <w:rPr>
                <w:rFonts w:ascii="宋体"/>
                <w:w w:val="105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  <w:p>
            <w:pPr>
              <w:pStyle w:val="TableParagraph"/>
              <w:spacing w:line="240" w:lineRule="auto" w:before="26"/>
              <w:ind w:left="108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7,446,900.30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32,286,755.54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5,827,309.52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7,650,852.54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249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30,088,502.17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5,212,376.74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4"/>
              <w:ind w:left="17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14,352,887.45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公司所有者的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41"/>
                <w:w w:val="105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41"/>
                <w:w w:val="105"/>
                <w:sz w:val="20"/>
                <w:szCs w:val="20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25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30,950,094.59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40,251,660.77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26,497,563.96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14,352,887.45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4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1,336,660.95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3,590,938.21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b/>
                <w:w w:val="102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0.3583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0.4660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0.3510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0.1901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-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3"/>
                <w:sz w:val="20"/>
              </w:rPr>
              <w:t>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5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0.3583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0.4660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0.3510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4"/>
              <w:ind w:right="1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0.1901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83"/>
        <w:ind w:left="711" w:right="447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：阎永江      </w:t>
      </w:r>
      <w:r>
        <w:rPr>
          <w:rFonts w:ascii="宋体" w:hAnsi="宋体" w:cs="宋体" w:eastAsia="宋体" w:hint="default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：陶志明    </w:t>
      </w:r>
      <w:r>
        <w:rPr>
          <w:rFonts w:ascii="宋体" w:hAnsi="宋体" w:cs="宋体" w:eastAsia="宋体" w:hint="default"/>
          <w:i/>
          <w:spacing w:val="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19"/>
          <w:w w:val="105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3"/>
        <w:spacing w:line="240" w:lineRule="auto"/>
        <w:ind w:left="649" w:right="646"/>
        <w:jc w:val="center"/>
      </w:pPr>
      <w:r>
        <w:rPr>
          <w:spacing w:val="2"/>
        </w:rPr>
        <w:t>合并现金流量表</w:t>
      </w:r>
    </w:p>
    <w:p>
      <w:pPr>
        <w:spacing w:before="16"/>
        <w:ind w:left="711" w:right="595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2007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w w:val="105"/>
          <w:sz w:val="20"/>
          <w:szCs w:val="20"/>
        </w:rPr>
        <w:t>1-12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17"/>
        <w:ind w:left="685" w:right="646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                                   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58"/>
          <w:w w:val="105"/>
          <w:sz w:val="17"/>
          <w:szCs w:val="17"/>
        </w:rPr>
      </w:r>
      <w:r>
        <w:rPr>
          <w:rFonts w:ascii="宋体" w:hAnsi="宋体" w:cs="宋体" w:eastAsia="宋体" w:hint="default"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19"/>
        <w:gridCol w:w="1584"/>
        <w:gridCol w:w="1642"/>
        <w:gridCol w:w="1771"/>
        <w:gridCol w:w="1646"/>
      </w:tblGrid>
      <w:tr>
        <w:trPr>
          <w:trHeight w:val="288" w:hRule="exact"/>
        </w:trPr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left="201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9"/>
                <w:szCs w:val="19"/>
              </w:rPr>
              <w:t>项目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(2007</w:t>
            </w:r>
            <w:r>
              <w:rPr>
                <w:rFonts w:ascii="宋体" w:hAnsi="宋体" w:cs="宋体" w:eastAsia="宋体" w:hint="default"/>
                <w:b/>
                <w:bCs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67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69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月底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)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45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同期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(2006</w:t>
            </w:r>
            <w:r>
              <w:rPr>
                <w:rFonts w:ascii="宋体" w:hAnsi="宋体" w:cs="宋体" w:eastAsia="宋体" w:hint="default"/>
                <w:b/>
                <w:bCs/>
                <w:spacing w:val="-7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71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7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月底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)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8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合并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1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68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合并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523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一、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: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3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96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3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3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spacing w:val="93"/>
                <w:w w:val="103"/>
                <w:sz w:val="19"/>
              </w:rPr>
              <w:t> </w:t>
            </w: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pacing w:val="-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1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供劳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215,062,403.42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195,114,173.26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0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200,672,905.62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161,981,509.44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9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4" w:hRule="exact"/>
        </w:trPr>
        <w:tc>
          <w:tcPr>
            <w:tcW w:w="29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他金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险合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费取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0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到再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险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收取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返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6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14,329,329.89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9,206,034.43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6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15,933,789.58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13,606,860.12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8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37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2,613,266.73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3"/>
                <w:w w:val="105"/>
                <w:sz w:val="21"/>
              </w:rPr>
              <w:t>2,111,670.91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5,448,854.07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5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4,003,224.96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0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流入小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232,005,000.04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206,431,878.60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20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222,055,549.27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179,591,594.52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137,514,435.53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133,216,324.19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0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133,527,687.57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124,188,351.57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客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垫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</w:tbl>
    <w:p>
      <w:pPr>
        <w:spacing w:after="0" w:line="248" w:lineRule="exact"/>
        <w:jc w:val="center"/>
        <w:rPr>
          <w:rFonts w:ascii="宋体" w:hAnsi="宋体" w:cs="宋体" w:eastAsia="宋体" w:hint="default"/>
          <w:sz w:val="19"/>
          <w:szCs w:val="19"/>
        </w:rPr>
        <w:sectPr>
          <w:pgSz w:w="11900" w:h="16820"/>
          <w:pgMar w:header="1402" w:footer="1407" w:top="1800" w:bottom="1600" w:left="720" w:right="7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19"/>
        <w:gridCol w:w="1584"/>
        <w:gridCol w:w="1642"/>
        <w:gridCol w:w="1771"/>
        <w:gridCol w:w="1646"/>
      </w:tblGrid>
      <w:tr>
        <w:trPr>
          <w:trHeight w:val="514" w:hRule="exact"/>
        </w:trPr>
        <w:tc>
          <w:tcPr>
            <w:tcW w:w="2976" w:type="dxa"/>
            <w:tcBorders>
              <w:top w:val="nil" w:sz="6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nil" w:sz="6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8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险合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0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312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红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4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18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29,246,911.31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17,849,162.99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25,519,828.69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16,167,314.95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各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5,870,362.88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2,950,579.28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9,032,941.04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5,591,321.91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3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5"/>
                <w:sz w:val="19"/>
              </w:rPr>
              <w:t>38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18,682,762.57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13,770,686.66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3"/>
                <w:w w:val="105"/>
                <w:sz w:val="21"/>
              </w:rPr>
              <w:t>11,512,529.45</w:t>
            </w:r>
            <w:r>
              <w:rPr>
                <w:rFonts w:ascii="Times New Roman"/>
                <w:spacing w:val="-3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7,800,002.55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07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流出小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12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191,314,472.29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167,786,753.12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179,592,986.75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153,746,990.98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28" w:hRule="exact"/>
        </w:trPr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2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40,690,527.75</w:t>
            </w:r>
            <w:r>
              <w:rPr>
                <w:rFonts w:ascii="Times New Roman"/>
                <w:spacing w:val="-2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38,645,125.48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42,462,562.52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25,844,603.54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二、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: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3,570,000.00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3,570,000.00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3"/>
                <w:sz w:val="19"/>
                <w:szCs w:val="19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765,000.00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765,000.00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76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4" w:lineRule="auto" w:before="1"/>
              <w:ind w:left="494" w:right="127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2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产收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  <w:t>金净</w:t>
            </w:r>
            <w:r>
              <w:rPr>
                <w:rFonts w:ascii="宋体" w:hAnsi="宋体" w:cs="宋体" w:eastAsia="宋体" w:hint="default"/>
                <w:spacing w:val="-10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26,500.00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26,500.00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444,912.05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374,912.05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置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48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流入小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26,500.00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26,500.00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4,779,912.05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4,709,912.05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、无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494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14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70,719,710.59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3"/>
                <w:w w:val="105"/>
                <w:sz w:val="21"/>
              </w:rPr>
              <w:t>67,117,354.39</w:t>
            </w:r>
            <w:r>
              <w:rPr>
                <w:rFonts w:ascii="Times New Roman"/>
                <w:spacing w:val="-3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43,860,985.30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34,514,921.02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6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441,559.67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4,886,009.67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245,000.00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right="1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245,000.00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质押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贷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增加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子公司及其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他营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单位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金净额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98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88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489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流出小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pacing w:val="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71,161,270.26</w:t>
            </w:r>
            <w:r>
              <w:rPr>
                <w:rFonts w:ascii="Times New Roman"/>
                <w:spacing w:val="-2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72,003,364.06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44,105,985.30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34,759,921.02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32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4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-71,134,770.26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-71,976,864.06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-39,326,073.25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-30,050,008.97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07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2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产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流量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9"/>
                <w:szCs w:val="19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142,250,000.00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139,750,000.00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子公司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2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4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2,500,000.00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32,747,200.00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32,747,200.00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38,332,470.25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38,332,470.25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4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/>
                <w:w w:val="104"/>
                <w:sz w:val="17"/>
              </w:rPr>
              <w:t> </w:t>
            </w:r>
            <w:r>
              <w:rPr>
                <w:rFonts w:ascii="宋体"/>
                <w:sz w:val="17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01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78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流入小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174,997,200.00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172,497,200.00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38,332,470.25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38,332,470.25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还债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57,740,900.00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57,740,900.00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37,076,770.25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37,076,770.25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20"/>
          <w:pgMar w:header="1402" w:footer="1407" w:top="1800" w:bottom="1600" w:left="720" w:right="7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19"/>
        <w:gridCol w:w="1584"/>
        <w:gridCol w:w="1642"/>
        <w:gridCol w:w="1771"/>
        <w:gridCol w:w="1646"/>
      </w:tblGrid>
      <w:tr>
        <w:trPr>
          <w:trHeight w:val="51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配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偿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1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93" w:right="0"/>
              <w:jc w:val="center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21,925,407.33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16,925,407.33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6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12,909,205.12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9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12,909,205.12</w:t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297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9"/>
                <w:szCs w:val="19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9"/>
                <w:szCs w:val="19"/>
              </w:rPr>
              <w:t>数股东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股利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润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5,000,000.00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302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支付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与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9"/>
                <w:szCs w:val="19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w w:val="103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w w:val="103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2"/>
                <w:sz w:val="21"/>
              </w:rPr>
              <w:t> 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2"/>
                <w:sz w:val="21"/>
              </w:rPr>
              <w:t> 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2"/>
                <w:sz w:val="21"/>
              </w:rPr>
              <w:t> </w:t>
            </w:r>
            <w:r>
              <w:rPr>
                <w:rFonts w:ascii="宋体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2"/>
                <w:sz w:val="21"/>
              </w:rPr>
              <w:t> </w:t>
            </w:r>
            <w:r>
              <w:rPr>
                <w:rFonts w:ascii="宋体"/>
                <w:sz w:val="21"/>
              </w:rPr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16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动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流出小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sz w:val="19"/>
                <w:szCs w:val="19"/>
              </w:rPr>
              <w:t>计 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79,666,307.33</w:t>
            </w:r>
            <w:r>
              <w:rPr>
                <w:rFonts w:ascii="Times New Roman"/>
                <w:spacing w:val="-2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74,666,307.33</w:t>
            </w:r>
            <w:r>
              <w:rPr>
                <w:rFonts w:ascii="Times New Roman"/>
                <w:spacing w:val="-1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49,985,975.37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8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49,985,975.37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9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量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1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净额</w:t>
            </w:r>
            <w:r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95,330,892.67</w:t>
            </w:r>
            <w:r>
              <w:rPr>
                <w:rFonts w:ascii="Times New Roman"/>
                <w:spacing w:val="-2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9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97,830,892.67</w:t>
            </w:r>
            <w:r>
              <w:rPr>
                <w:rFonts w:ascii="Times New Roman"/>
                <w:spacing w:val="-1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6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3"/>
                <w:sz w:val="21"/>
              </w:rPr>
              <w:t>-11,653,505.12</w:t>
            </w:r>
            <w:r>
              <w:rPr>
                <w:rFonts w:ascii="Times New Roman"/>
                <w:spacing w:val="-3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3"/>
                <w:sz w:val="21"/>
              </w:rPr>
              <w:t>-11,653,505.12</w:t>
            </w:r>
            <w:r>
              <w:rPr>
                <w:rFonts w:ascii="Times New Roman"/>
                <w:spacing w:val="-3"/>
                <w:sz w:val="21"/>
              </w:rPr>
            </w:r>
          </w:p>
        </w:tc>
      </w:tr>
      <w:tr>
        <w:trPr>
          <w:trHeight w:val="518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四、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汇率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变动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对现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等价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物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影响</w:t>
            </w:r>
            <w:r>
              <w:rPr>
                <w:rFonts w:ascii="宋体" w:hAnsi="宋体" w:cs="宋体" w:eastAsia="宋体" w:hint="default"/>
                <w:b/>
                <w:bCs/>
                <w:spacing w:val="5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7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-2,984,802.22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3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-2,708,973.79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-1,045,735.37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-555,149.77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1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五、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等价物净增加额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61,901,847.94</w:t>
            </w:r>
            <w:r>
              <w:rPr>
                <w:rFonts w:ascii="Times New Roman"/>
                <w:spacing w:val="-2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61,790,180.30</w:t>
            </w:r>
            <w:r>
              <w:rPr>
                <w:rFonts w:ascii="Times New Roman"/>
                <w:spacing w:val="-1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-9,562,751.22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-16,414,060.32</w:t>
            </w:r>
            <w:r>
              <w:rPr>
                <w:rFonts w:ascii="Times New Roman"/>
                <w:spacing w:val="-2"/>
                <w:sz w:val="21"/>
              </w:rPr>
            </w:r>
          </w:p>
        </w:tc>
      </w:tr>
      <w:tr>
        <w:trPr>
          <w:trHeight w:val="514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590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加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：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期初现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7"/>
                <w:w w:val="105"/>
                <w:sz w:val="19"/>
                <w:szCs w:val="19"/>
              </w:rPr>
              <w:t>等价物</w:t>
            </w:r>
            <w:r>
              <w:rPr>
                <w:rFonts w:ascii="宋体" w:hAnsi="宋体" w:cs="宋体" w:eastAsia="宋体" w:hint="default"/>
                <w:spacing w:val="-7"/>
                <w:sz w:val="19"/>
                <w:szCs w:val="19"/>
              </w:rPr>
            </w:r>
          </w:p>
          <w:p>
            <w:pPr>
              <w:pStyle w:val="TableParagraph"/>
              <w:spacing w:line="240" w:lineRule="auto" w:before="5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9"/>
                <w:szCs w:val="19"/>
              </w:rPr>
              <w:t>余额</w:t>
            </w:r>
            <w:r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2"/>
                <w:sz w:val="19"/>
                <w:szCs w:val="19"/>
              </w:rPr>
              <w:t> </w:t>
            </w:r>
            <w:r>
              <w:rPr>
                <w:rFonts w:ascii="宋体" w:hAnsi="宋体" w:cs="宋体" w:eastAsia="宋体" w:hint="default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18,678,141.99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6,941,946.95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left="20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5"/>
                <w:sz w:val="21"/>
              </w:rPr>
              <w:t>28,240,893.21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23,356,007.27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93" w:hRule="exact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19"/>
              <w:jc w:val="righ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六、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期末现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9"/>
                <w:szCs w:val="19"/>
              </w:rPr>
              <w:t>等价物余额</w:t>
            </w:r>
            <w:r>
              <w:rPr>
                <w:rFonts w:ascii="宋体" w:hAnsi="宋体" w:cs="宋体" w:eastAsia="宋体" w:hint="default"/>
                <w:spacing w:val="-2"/>
                <w:sz w:val="19"/>
                <w:szCs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  <w:r>
              <w:rPr>
                <w:rFonts w:ascii="宋体"/>
                <w:b/>
                <w:w w:val="102"/>
                <w:sz w:val="19"/>
              </w:rPr>
              <w:t> </w:t>
            </w:r>
            <w:r>
              <w:rPr>
                <w:rFonts w:ascii="宋体"/>
                <w:sz w:val="19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3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2"/>
                <w:sz w:val="21"/>
              </w:rPr>
              <w:t>80,579,989.93</w:t>
            </w:r>
            <w:r>
              <w:rPr>
                <w:rFonts w:ascii="Times New Roman"/>
                <w:spacing w:val="-2"/>
                <w:sz w:val="21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9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68,732,127.25</w:t>
            </w:r>
            <w:r>
              <w:rPr>
                <w:rFonts w:ascii="Times New Roman"/>
                <w:spacing w:val="-1"/>
                <w:sz w:val="21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18,678,141.99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6,941,946.95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before="83"/>
        <w:ind w:left="101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公司法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定代表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：阎永江     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：陶志明     </w:t>
      </w:r>
      <w:r>
        <w:rPr>
          <w:rFonts w:ascii="宋体" w:hAnsi="宋体" w:cs="宋体" w:eastAsia="宋体" w:hint="default"/>
          <w:i/>
          <w:spacing w:val="7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75"/>
          <w:w w:val="105"/>
          <w:sz w:val="20"/>
          <w:szCs w:val="20"/>
        </w:rPr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计机构负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责人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：李利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  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right="42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合并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/>
        <w:t>（一）</w:t>
      </w:r>
      <w:r>
        <w:rPr>
          <w:b w:val="0"/>
          <w:bCs w:val="0"/>
        </w:rPr>
      </w:r>
    </w:p>
    <w:p>
      <w:pPr>
        <w:spacing w:line="230" w:lineRule="exact" w:before="18"/>
        <w:ind w:left="45" w:right="4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底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tabs>
          <w:tab w:pos="7526" w:val="left" w:leader="none"/>
        </w:tabs>
        <w:spacing w:line="218" w:lineRule="exact" w:before="0"/>
        <w:ind w:left="0" w:right="42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编</w:t>
      </w:r>
      <w:r>
        <w:rPr>
          <w:rFonts w:ascii="宋体" w:hAnsi="宋体" w:cs="宋体" w:eastAsia="宋体" w:hint="default"/>
          <w:w w:val="105"/>
          <w:sz w:val="17"/>
          <w:szCs w:val="17"/>
        </w:rPr>
        <w:t>制</w:t>
      </w:r>
      <w:r>
        <w:rPr>
          <w:rFonts w:ascii="宋体" w:hAnsi="宋体" w:cs="宋体" w:eastAsia="宋体" w:hint="default"/>
          <w:w w:val="105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金额单位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229"/>
        <w:gridCol w:w="1325"/>
        <w:gridCol w:w="619"/>
        <w:gridCol w:w="1118"/>
        <w:gridCol w:w="1334"/>
        <w:gridCol w:w="1224"/>
        <w:gridCol w:w="1325"/>
      </w:tblGrid>
      <w:tr>
        <w:trPr>
          <w:trHeight w:val="240" w:hRule="exact"/>
        </w:trPr>
        <w:tc>
          <w:tcPr>
            <w:tcW w:w="23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6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83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97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-12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40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-1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13,729,588.13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46,303,680.00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14,526,497.98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231,988,201.72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-2,454,057.10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2,979,134.44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29,299.08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554,376.42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75,500,000.0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11,275,531.03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49,282,814.44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14,555,797.06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232,542,578.14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3" w:hRule="exact"/>
        </w:trPr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"/>
              <w:ind w:left="96" w:right="98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、本年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13,143,590.18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-2,408,353.36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-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154,510,402.90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30,950,094.59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1,336,660.95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32,286,755.54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3" w:hRule="exact"/>
        </w:trPr>
        <w:tc>
          <w:tcPr>
            <w:tcW w:w="23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"/>
              <w:ind w:left="96" w:right="95" w:firstLine="177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5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30,950,094.59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1,336,660.95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32,286,755.54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8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1,863,995.33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100" w:right="-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141,613,995.33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、所有者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1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14,500,000.00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125,250,000.00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1,863,995.33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141,613,995.33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支付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-17,806,504.41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-5,609,009.64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-19,390,347.97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4" w:lineRule="exact"/>
        <w:jc w:val="center"/>
        <w:rPr>
          <w:rFonts w:ascii="Times New Roman" w:hAnsi="Times New Roman" w:cs="Times New Roman" w:eastAsia="Times New Roman" w:hint="default"/>
          <w:sz w:val="19"/>
          <w:szCs w:val="19"/>
        </w:rPr>
        <w:sectPr>
          <w:pgSz w:w="11900" w:h="16820"/>
          <w:pgMar w:header="1402" w:footer="1407" w:top="1800" w:bottom="1600" w:left="580" w:right="5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229"/>
        <w:gridCol w:w="1325"/>
        <w:gridCol w:w="619"/>
        <w:gridCol w:w="1118"/>
        <w:gridCol w:w="1334"/>
        <w:gridCol w:w="1224"/>
        <w:gridCol w:w="1325"/>
      </w:tblGrid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-4,025,166.08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、对所有者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spacing w:val="-7"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-13,500,000.00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-5,609,009.64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-19,109,009.64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-281,338.33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-281,338.33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、资本公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6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6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6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1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90,000,000.00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96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207,178,435.61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15,300,697.11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62,426,404.62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12,147,443.70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1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387,052,981.04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tabs>
          <w:tab w:pos="2889" w:val="left" w:leader="none"/>
          <w:tab w:pos="7132" w:val="left" w:leader="none"/>
        </w:tabs>
        <w:spacing w:line="230" w:lineRule="exact" w:before="0"/>
        <w:ind w:left="0" w:right="186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法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定代表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阎永江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管会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计工作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的公司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责人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陶志明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计机构负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责人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2"/>
          <w:w w:val="105"/>
          <w:sz w:val="20"/>
          <w:szCs w:val="20"/>
        </w:rPr>
        <w:t>李利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pStyle w:val="Heading4"/>
        <w:spacing w:line="299" w:lineRule="exact"/>
        <w:ind w:left="50" w:right="42"/>
        <w:jc w:val="center"/>
        <w:rPr>
          <w:b w:val="0"/>
          <w:bCs w:val="0"/>
        </w:rPr>
      </w:pPr>
      <w:r>
        <w:rPr>
          <w:rFonts w:ascii="宋体" w:hAnsi="宋体" w:cs="宋体" w:eastAsia="宋体" w:hint="default"/>
        </w:rPr>
        <w:t>合并</w:t>
      </w:r>
      <w:r>
        <w:rPr/>
        <w:t>所有</w:t>
      </w:r>
      <w:r>
        <w:rPr>
          <w:rFonts w:ascii="宋体" w:hAnsi="宋体" w:cs="宋体" w:eastAsia="宋体" w:hint="default"/>
        </w:rPr>
        <w:t>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/>
        <w:t>（二）</w:t>
      </w:r>
      <w:r>
        <w:rPr>
          <w:b w:val="0"/>
          <w:bCs w:val="0"/>
        </w:rPr>
      </w:r>
    </w:p>
    <w:p>
      <w:pPr>
        <w:spacing w:line="317" w:lineRule="exact" w:before="0"/>
        <w:ind w:left="54" w:right="42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  <w:t>2007 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23"/>
          <w:szCs w:val="23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34"/>
          <w:sz w:val="23"/>
          <w:szCs w:val="23"/>
        </w:rPr>
        <w:t> </w:t>
      </w:r>
      <w:r>
        <w:rPr>
          <w:rFonts w:ascii="宋体" w:hAnsi="宋体" w:cs="宋体" w:eastAsia="宋体" w:hint="default"/>
          <w:b/>
          <w:bCs/>
          <w:sz w:val="23"/>
          <w:szCs w:val="23"/>
        </w:rPr>
        <w:t>月底</w:t>
      </w:r>
      <w:r>
        <w:rPr>
          <w:rFonts w:ascii="宋体" w:hAnsi="宋体" w:cs="宋体" w:eastAsia="宋体" w:hint="default"/>
          <w:sz w:val="23"/>
          <w:szCs w:val="23"/>
        </w:rPr>
      </w:r>
    </w:p>
    <w:p>
      <w:pPr>
        <w:tabs>
          <w:tab w:pos="7606" w:val="left" w:leader="none"/>
        </w:tabs>
        <w:spacing w:before="1"/>
        <w:ind w:left="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sz w:val="17"/>
          <w:szCs w:val="17"/>
        </w:rPr>
        <w:t>编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单位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：唐山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4"/>
          <w:sz w:val="17"/>
          <w:szCs w:val="17"/>
        </w:rPr>
        <w:t>电子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金额单位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民币元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2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1229"/>
        <w:gridCol w:w="1224"/>
        <w:gridCol w:w="614"/>
        <w:gridCol w:w="1128"/>
        <w:gridCol w:w="1229"/>
        <w:gridCol w:w="1224"/>
        <w:gridCol w:w="1229"/>
      </w:tblGrid>
      <w:tr>
        <w:trPr>
          <w:trHeight w:val="235" w:hRule="exact"/>
        </w:trPr>
        <w:tc>
          <w:tcPr>
            <w:tcW w:w="24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8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35" w:hRule="exact"/>
        </w:trPr>
        <w:tc>
          <w:tcPr>
            <w:tcW w:w="24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74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17"/>
                <w:szCs w:val="17"/>
              </w:rPr>
              <w:t>数股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66" w:hRule="exact"/>
        </w:trPr>
        <w:tc>
          <w:tcPr>
            <w:tcW w:w="24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197" w:lineRule="exact"/>
              <w:ind w:left="3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股</w:t>
              <w:tab/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资本公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减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: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78,067,203.72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9,966,518.23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33,867,421.20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7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13,271,090.74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210,672,233.89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-1,420,886.07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1,420,886.07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正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78,067,203.72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8,545,632.16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35,288,307.27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89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13,271,090.74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210,672,233.89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、本年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增减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金额（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3,861,231.89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-10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2,729,898.87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13,994,507.17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1,284,706.32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21,870,344.25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）净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26,497,563.96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3,590,938.21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30,088,502.17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1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直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接</w:t>
            </w:r>
            <w:r>
              <w:rPr>
                <w:rFonts w:ascii="宋体" w:hAnsi="宋体" w:cs="宋体" w:eastAsia="宋体" w:hint="default"/>
                <w:i/>
                <w:spacing w:val="-5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被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与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相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26,497,563.96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91" w:right="0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3,590,938.21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-1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30,088,502.17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4"/>
                <w:w w:val="104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者</w:t>
            </w:r>
            <w:r>
              <w:rPr>
                <w:rFonts w:ascii="宋体" w:hAnsi="宋体" w:cs="宋体" w:eastAsia="宋体" w:hint="default"/>
                <w:i/>
                <w:spacing w:val="4"/>
                <w:w w:val="104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4"/>
                <w:w w:val="104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3,861,231.89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-2,306,231.89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1,555,000.00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、所有者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2"/>
              <w:jc w:val="center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-2,306,231.89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-2,306,231.89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66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支付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3,861,231.89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3,861,231.89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-10" w:right="9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2,729,898.87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-12,503,056.79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-9,773,157.92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5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2,729,898.87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-2,729,898.87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、对所有者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2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-9,060,000.00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right="17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-9,060,000.00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-713,157.92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34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-713,157.92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所有者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24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、资本公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20"/>
          <w:pgMar w:header="1402" w:footer="1407" w:top="1800" w:bottom="1600" w:left="580" w:right="56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1229"/>
        <w:gridCol w:w="1224"/>
        <w:gridCol w:w="614"/>
        <w:gridCol w:w="1128"/>
        <w:gridCol w:w="1229"/>
        <w:gridCol w:w="1224"/>
        <w:gridCol w:w="1229"/>
      </w:tblGrid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2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积转增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18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四、本年年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5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75,500,000.00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0" w:right="-5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81,928,435.61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w w:val="105"/>
                <w:sz w:val="19"/>
              </w:rPr>
              <w:t>11,275,531.03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49,282,814.44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14,555,797.06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w w:val="105"/>
                <w:sz w:val="19"/>
              </w:rPr>
              <w:t>232,542,578.14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tabs>
          <w:tab w:pos="3596" w:val="left" w:leader="none"/>
          <w:tab w:pos="7839" w:val="left" w:leader="none"/>
        </w:tabs>
        <w:spacing w:line="230" w:lineRule="exact" w:before="0"/>
        <w:ind w:left="707" w:right="69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法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定代表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阎永江</w:t>
        <w:tab/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主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管会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计工作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的公司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负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责人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陶志明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计机构负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责人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2"/>
          <w:w w:val="105"/>
          <w:sz w:val="20"/>
          <w:szCs w:val="20"/>
        </w:rPr>
        <w:t>李利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4"/>
          <w:szCs w:val="24"/>
        </w:rPr>
        <w:sectPr>
          <w:pgSz w:w="11900" w:h="16820"/>
          <w:pgMar w:header="1402" w:footer="1407" w:top="1800" w:bottom="1600" w:left="680" w:right="640"/>
        </w:sectPr>
      </w:pPr>
    </w:p>
    <w:p>
      <w:pPr>
        <w:spacing w:before="33"/>
        <w:ind w:left="70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、会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表</w:t>
      </w:r>
      <w:r>
        <w:rPr>
          <w:rFonts w:ascii="宋体" w:hAnsi="宋体" w:cs="宋体" w:eastAsia="宋体" w:hint="default"/>
          <w:spacing w:val="-2"/>
          <w:sz w:val="23"/>
          <w:szCs w:val="23"/>
        </w:rPr>
        <w:t>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注</w:t>
      </w:r>
    </w:p>
    <w:p>
      <w:pPr>
        <w:spacing w:line="240" w:lineRule="auto" w:before="0"/>
        <w:rPr>
          <w:rFonts w:ascii="宋体" w:hAnsi="宋体" w:cs="宋体" w:eastAsia="宋体" w:hint="default"/>
          <w:sz w:val="36"/>
          <w:szCs w:val="36"/>
        </w:rPr>
      </w:pPr>
      <w:r>
        <w:rPr/>
        <w:br w:type="column"/>
      </w:r>
      <w:r>
        <w:rPr>
          <w:rFonts w:ascii="宋体"/>
          <w:sz w:val="36"/>
        </w:rPr>
      </w:r>
    </w:p>
    <w:p>
      <w:pPr>
        <w:pStyle w:val="Heading2"/>
        <w:spacing w:line="240" w:lineRule="auto"/>
        <w:ind w:right="3347"/>
        <w:jc w:val="center"/>
        <w:rPr>
          <w:b w:val="0"/>
          <w:bCs w:val="0"/>
        </w:rPr>
      </w:pPr>
      <w:r>
        <w:rPr>
          <w:spacing w:val="5"/>
        </w:rPr>
        <w:t>唐山晶源裕丰电子股份有限公司</w:t>
      </w:r>
      <w:r>
        <w:rPr>
          <w:b w:val="0"/>
          <w:bCs w:val="0"/>
        </w:rPr>
      </w:r>
    </w:p>
    <w:p>
      <w:pPr>
        <w:spacing w:before="2"/>
        <w:ind w:left="683" w:right="3347" w:firstLine="0"/>
        <w:jc w:val="center"/>
        <w:rPr>
          <w:rFonts w:ascii="宋体" w:hAnsi="宋体" w:cs="宋体" w:eastAsia="宋体" w:hint="default"/>
          <w:sz w:val="27"/>
          <w:szCs w:val="27"/>
        </w:rPr>
      </w:pPr>
      <w:r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  <w:t>2007</w:t>
      </w:r>
      <w:r>
        <w:rPr>
          <w:rFonts w:ascii="Times New Roman" w:hAnsi="Times New Roman" w:cs="Times New Roman" w:eastAsia="Times New Roman" w:hint="default"/>
          <w:b/>
          <w:bCs/>
          <w:spacing w:val="-10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年度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财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务报</w:t>
      </w:r>
      <w:r>
        <w:rPr>
          <w:rFonts w:ascii="宋体" w:hAnsi="宋体" w:cs="宋体" w:eastAsia="宋体" w:hint="default"/>
          <w:b/>
          <w:bCs/>
          <w:spacing w:val="5"/>
          <w:sz w:val="27"/>
          <w:szCs w:val="27"/>
        </w:rPr>
        <w:t>表附注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7"/>
          <w:szCs w:val="27"/>
        </w:rPr>
        <w:sectPr>
          <w:type w:val="continuous"/>
          <w:pgSz w:w="11900" w:h="16820"/>
          <w:pgMar w:top="1600" w:bottom="280" w:left="680" w:right="640"/>
          <w:cols w:num="2" w:equalWidth="0">
            <w:col w:w="2580" w:space="79"/>
            <w:col w:w="7921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before="43"/>
        <w:ind w:left="1235" w:right="69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一、 </w:t>
      </w:r>
      <w:r>
        <w:rPr>
          <w:rFonts w:ascii="宋体" w:hAnsi="宋体" w:cs="宋体" w:eastAsia="宋体" w:hint="default"/>
          <w:b/>
          <w:bCs/>
          <w:spacing w:val="3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0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公司的基本情况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2" w:lineRule="auto" w:before="0"/>
        <w:ind w:left="707" w:right="70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(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简称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”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)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i/>
          <w:spacing w:val="-8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2001</w:t>
      </w:r>
      <w:r>
        <w:rPr>
          <w:rFonts w:ascii="Times New Roman" w:hAnsi="Times New Roman" w:cs="Times New Roman" w:eastAsia="Times New Roman" w:hint="default"/>
          <w:spacing w:val="-3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-3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8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</w:t>
      </w:r>
      <w:r>
        <w:rPr>
          <w:rFonts w:ascii="Times New Roman" w:hAnsi="Times New Roman" w:cs="Times New Roman" w:eastAsia="Times New Roman" w:hint="default"/>
          <w:spacing w:val="-3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北</w:t>
      </w:r>
      <w:r>
        <w:rPr>
          <w:rFonts w:ascii="宋体" w:hAnsi="宋体" w:cs="宋体" w:eastAsia="宋体" w:hint="default"/>
          <w:w w:val="105"/>
          <w:sz w:val="20"/>
          <w:szCs w:val="20"/>
        </w:rPr>
        <w:t>省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府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冀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办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(2001)88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公司整体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公司。整体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50,500,000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38,425,450</w:t>
      </w:r>
      <w:r>
        <w:rPr>
          <w:rFonts w:ascii="Times New Roman" w:hAnsi="Times New Roman" w:cs="Times New Roman" w:eastAsia="Times New Roman" w:hint="default"/>
          <w:spacing w:val="-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6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76.09%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w w:val="105"/>
          <w:sz w:val="20"/>
          <w:szCs w:val="20"/>
        </w:rPr>
        <w:t>红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18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w w:val="105"/>
          <w:sz w:val="20"/>
          <w:szCs w:val="20"/>
        </w:rPr>
        <w:t>然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12,074,550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8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23.91%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44"/>
        <w:ind w:left="707" w:right="69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2005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 w:hint="default"/>
          <w:spacing w:val="-3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月，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(2005)18</w:t>
      </w:r>
      <w:r>
        <w:rPr>
          <w:rFonts w:ascii="Times New Roman" w:hAnsi="Times New Roman" w:cs="Times New Roman" w:eastAsia="Times New Roman" w:hint="default"/>
          <w:spacing w:val="-3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5"/>
          <w:w w:val="105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向社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会公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5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民币</w:t>
      </w:r>
      <w:r>
        <w:rPr>
          <w:rFonts w:ascii="宋体" w:hAnsi="宋体" w:cs="宋体" w:eastAsia="宋体" w:hint="default"/>
          <w:sz w:val="20"/>
          <w:szCs w:val="20"/>
        </w:rPr>
        <w:t>普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(A 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)25,000,000 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75,500,000 </w:t>
      </w:r>
      <w:r>
        <w:rPr>
          <w:rFonts w:ascii="Times New Roman" w:hAnsi="Times New Roman" w:cs="Times New Roman" w:eastAsia="Times New Roman" w:hint="default"/>
          <w:spacing w:val="2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before="75"/>
        <w:ind w:left="12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27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员会证监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[2007]36</w:t>
      </w:r>
      <w:r>
        <w:rPr>
          <w:rFonts w:ascii="Times New Roman" w:hAnsi="Times New Roman" w:cs="Times New Roman" w:eastAsia="Times New Roman" w:hint="default"/>
          <w:spacing w:val="-2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文件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向社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70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民币</w:t>
      </w:r>
      <w:r>
        <w:rPr>
          <w:rFonts w:ascii="宋体" w:hAnsi="宋体" w:cs="宋体" w:eastAsia="宋体" w:hint="default"/>
          <w:w w:val="105"/>
          <w:sz w:val="20"/>
          <w:szCs w:val="20"/>
        </w:rPr>
        <w:t>普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14,500,000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深圳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24" w:lineRule="auto" w:before="0"/>
        <w:ind w:left="1235" w:right="2036" w:hanging="52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-5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90,000,000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属于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制造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晶体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420" w:lineRule="auto" w:before="74"/>
        <w:ind w:left="707" w:right="71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法人</w:t>
      </w:r>
      <w:r>
        <w:rPr>
          <w:rFonts w:ascii="宋体" w:hAnsi="宋体" w:cs="宋体" w:eastAsia="宋体" w:hint="default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执照号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9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130000000000406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z w:val="20"/>
          <w:szCs w:val="20"/>
        </w:rPr>
        <w:t>定代表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z w:val="20"/>
          <w:szCs w:val="20"/>
        </w:rPr>
        <w:t>为阎永江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注册地址</w:t>
      </w:r>
      <w:r>
        <w:rPr>
          <w:rFonts w:ascii="宋体" w:hAnsi="宋体" w:cs="宋体" w:eastAsia="宋体" w:hint="default"/>
          <w:i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河</w:t>
      </w:r>
      <w:r>
        <w:rPr>
          <w:rFonts w:ascii="宋体" w:hAnsi="宋体" w:cs="宋体" w:eastAsia="宋体" w:hint="default"/>
          <w:i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省</w:t>
      </w:r>
      <w:r>
        <w:rPr>
          <w:rFonts w:ascii="宋体" w:hAnsi="宋体" w:cs="宋体" w:eastAsia="宋体" w:hint="default"/>
          <w:i/>
          <w:sz w:val="20"/>
          <w:szCs w:val="20"/>
        </w:rPr>
        <w:t>玉</w:t>
      </w:r>
      <w:r>
        <w:rPr>
          <w:rFonts w:ascii="宋体" w:hAnsi="宋体" w:cs="宋体" w:eastAsia="宋体" w:hint="default"/>
          <w:sz w:val="20"/>
          <w:szCs w:val="20"/>
        </w:rPr>
        <w:t>田县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终西街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3129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6" w:lineRule="auto" w:before="42"/>
        <w:ind w:left="707" w:right="712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主要经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英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晶体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产产品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辅材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械设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除外）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补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4" w:lineRule="auto" w:before="17"/>
        <w:ind w:left="707" w:right="707" w:firstLine="52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河</w:t>
      </w:r>
      <w:r>
        <w:rPr>
          <w:rFonts w:ascii="宋体" w:hAnsi="宋体" w:cs="宋体" w:eastAsia="宋体" w:hint="default"/>
          <w:i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省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贸</w:t>
      </w:r>
      <w:r>
        <w:rPr>
          <w:rFonts w:ascii="宋体" w:hAnsi="宋体" w:cs="宋体" w:eastAsia="宋体" w:hint="default"/>
          <w:sz w:val="20"/>
          <w:szCs w:val="20"/>
        </w:rPr>
        <w:t>易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济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z w:val="20"/>
          <w:szCs w:val="20"/>
        </w:rPr>
        <w:t>作</w:t>
      </w:r>
      <w:r>
        <w:rPr>
          <w:rFonts w:ascii="宋体" w:hAnsi="宋体" w:cs="宋体" w:eastAsia="宋体" w:hint="default"/>
          <w:sz w:val="20"/>
          <w:szCs w:val="20"/>
        </w:rPr>
        <w:t>厅</w:t>
      </w:r>
      <w:r>
        <w:rPr>
          <w:rFonts w:ascii="宋体" w:hAnsi="宋体" w:cs="宋体" w:eastAsia="宋体" w:hint="default"/>
          <w:sz w:val="20"/>
          <w:szCs w:val="20"/>
        </w:rPr>
        <w:t>冀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贸贸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登</w:t>
      </w:r>
      <w:r>
        <w:rPr>
          <w:rFonts w:ascii="宋体" w:hAnsi="宋体" w:cs="宋体" w:eastAsia="宋体" w:hint="default"/>
          <w:sz w:val="20"/>
          <w:szCs w:val="20"/>
        </w:rPr>
        <w:t>字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[2001]43 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号</w:t>
      </w:r>
      <w:r>
        <w:rPr>
          <w:rFonts w:ascii="宋体" w:hAnsi="宋体" w:cs="宋体" w:eastAsia="宋体" w:hint="default"/>
          <w:i/>
          <w:spacing w:val="-7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7"/>
          <w:sz w:val="20"/>
          <w:szCs w:val="20"/>
        </w:rPr>
        <w:t>批</w:t>
      </w:r>
      <w:r>
        <w:rPr>
          <w:rFonts w:ascii="宋体" w:hAnsi="宋体" w:cs="宋体" w:eastAsia="宋体" w:hint="default"/>
          <w:spacing w:val="-7"/>
          <w:sz w:val="20"/>
          <w:szCs w:val="20"/>
        </w:rPr>
        <w:t>准，本公司</w:t>
      </w:r>
      <w:r>
        <w:rPr>
          <w:rFonts w:ascii="宋体" w:hAnsi="宋体" w:cs="宋体" w:eastAsia="宋体" w:hint="default"/>
          <w:spacing w:val="-7"/>
          <w:sz w:val="20"/>
          <w:szCs w:val="20"/>
        </w:rPr>
        <w:t>于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2001 </w:t>
      </w:r>
      <w:r>
        <w:rPr>
          <w:rFonts w:ascii="宋体" w:hAnsi="宋体" w:cs="宋体" w:eastAsia="宋体" w:hint="default"/>
          <w:sz w:val="20"/>
          <w:szCs w:val="20"/>
        </w:rPr>
        <w:t>年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8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  <w:t>获得</w:t>
      </w:r>
      <w:r>
        <w:rPr>
          <w:rFonts w:ascii="宋体" w:hAnsi="宋体" w:cs="宋体" w:eastAsia="宋体" w:hint="default"/>
          <w:sz w:val="20"/>
          <w:szCs w:val="20"/>
        </w:rPr>
        <w:t>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口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1235" w:right="69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二、 </w:t>
      </w:r>
      <w:r>
        <w:rPr>
          <w:rFonts w:ascii="宋体" w:hAnsi="宋体" w:cs="宋体" w:eastAsia="宋体" w:hint="default"/>
          <w:b/>
          <w:bCs/>
          <w:spacing w:val="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680" w:right="6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（一）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遵循企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4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，真实、完整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反映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信息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6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（二）</w:t>
      </w:r>
      <w:r>
        <w:rPr>
          <w:rFonts w:ascii="宋体" w:hAnsi="宋体" w:cs="宋体" w:eastAsia="宋体" w:hint="default"/>
          <w:b/>
          <w:bCs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7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编制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基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础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4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本准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和其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上编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（三）</w:t>
      </w:r>
      <w:r>
        <w:rPr>
          <w:rFonts w:ascii="宋体" w:hAnsi="宋体" w:cs="宋体" w:eastAsia="宋体" w:hint="default"/>
          <w:b/>
          <w:bCs/>
          <w:spacing w:val="-6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6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612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7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7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-1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为一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spacing w:val="-4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5"/>
          <w:sz w:val="20"/>
          <w:szCs w:val="20"/>
        </w:rPr>
        <w:t>年度。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（四）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65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记账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位币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612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民币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位币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（五）</w:t>
      </w:r>
      <w:r>
        <w:rPr>
          <w:rFonts w:ascii="宋体" w:hAnsi="宋体" w:cs="宋体" w:eastAsia="宋体" w:hint="default"/>
          <w:b/>
          <w:bCs/>
          <w:spacing w:val="-6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6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属性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36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本公司在对会</w:t>
      </w:r>
      <w:r>
        <w:rPr>
          <w:rFonts w:ascii="宋体" w:hAnsi="宋体" w:cs="宋体" w:eastAsia="宋体" w:hint="default"/>
          <w:i/>
          <w:sz w:val="20"/>
          <w:szCs w:val="20"/>
        </w:rPr>
        <w:t>计要</w:t>
      </w:r>
      <w:r>
        <w:rPr>
          <w:rFonts w:ascii="宋体" w:hAnsi="宋体" w:cs="宋体" w:eastAsia="宋体" w:hint="default"/>
          <w:sz w:val="20"/>
          <w:szCs w:val="20"/>
        </w:rPr>
        <w:t>素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般</w:t>
      </w:r>
      <w:r>
        <w:rPr>
          <w:rFonts w:ascii="宋体" w:hAnsi="宋体" w:cs="宋体" w:eastAsia="宋体" w:hint="default"/>
          <w:sz w:val="20"/>
          <w:szCs w:val="20"/>
        </w:rPr>
        <w:t>采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历</w:t>
      </w:r>
      <w:r>
        <w:rPr>
          <w:rFonts w:ascii="宋体" w:hAnsi="宋体" w:cs="宋体" w:eastAsia="宋体" w:hint="default"/>
          <w:sz w:val="20"/>
          <w:szCs w:val="20"/>
        </w:rPr>
        <w:t>史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本，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所确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z w:val="20"/>
          <w:szCs w:val="20"/>
        </w:rPr>
        <w:t>计要</w:t>
      </w:r>
      <w:r>
        <w:rPr>
          <w:rFonts w:ascii="宋体" w:hAnsi="宋体" w:cs="宋体" w:eastAsia="宋体" w:hint="default"/>
          <w:sz w:val="20"/>
          <w:szCs w:val="20"/>
        </w:rPr>
        <w:t>素</w:t>
      </w: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够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置成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本、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或公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计要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2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（六）</w:t>
      </w:r>
      <w:r>
        <w:rPr>
          <w:rFonts w:ascii="宋体" w:hAnsi="宋体" w:cs="宋体" w:eastAsia="宋体" w:hint="default"/>
          <w:b/>
          <w:bCs/>
          <w:spacing w:val="43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3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等价物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确认标准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4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易于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市场上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个月内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91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（七）</w:t>
      </w:r>
      <w:r>
        <w:rPr>
          <w:rFonts w:ascii="宋体" w:hAnsi="宋体" w:cs="宋体" w:eastAsia="宋体" w:hint="default"/>
          <w:b/>
          <w:bCs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37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外币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业务的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48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币非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49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于外币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，记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调增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调减</w:t>
      </w:r>
      <w:r>
        <w:rPr>
          <w:rFonts w:ascii="宋体" w:hAnsi="宋体" w:cs="宋体" w:eastAsia="宋体" w:hint="default"/>
          <w:w w:val="105"/>
          <w:sz w:val="20"/>
          <w:szCs w:val="20"/>
        </w:rPr>
        <w:t>外币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的记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位币金额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49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以历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币金额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汇</w:t>
      </w:r>
      <w:r>
        <w:rPr>
          <w:rFonts w:ascii="宋体" w:hAnsi="宋体" w:cs="宋体" w:eastAsia="宋体" w:hint="default"/>
          <w:w w:val="105"/>
          <w:sz w:val="20"/>
          <w:szCs w:val="20"/>
        </w:rPr>
        <w:t>兑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3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位币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记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位币金额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含</w:t>
      </w:r>
      <w:r>
        <w:rPr>
          <w:rFonts w:ascii="宋体" w:hAnsi="宋体" w:cs="宋体" w:eastAsia="宋体" w:hint="default"/>
          <w:w w:val="105"/>
          <w:sz w:val="20"/>
          <w:szCs w:val="20"/>
        </w:rPr>
        <w:t>汇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48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八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6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65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资产和金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融负债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32" w:lineRule="auto" w:before="0"/>
        <w:ind w:left="540" w:right="141" w:firstLine="19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身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业务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管理的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求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认时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sz w:val="20"/>
          <w:szCs w:val="20"/>
        </w:rPr>
      </w:r>
    </w:p>
    <w:p>
      <w:pPr>
        <w:spacing w:line="448" w:lineRule="auto" w:before="3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4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9"/>
          <w:sz w:val="20"/>
          <w:szCs w:val="20"/>
        </w:rPr>
      </w:r>
    </w:p>
    <w:p>
      <w:pPr>
        <w:spacing w:line="420" w:lineRule="auto" w:before="58"/>
        <w:ind w:left="147" w:right="109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在</w:t>
      </w:r>
      <w:r>
        <w:rPr>
          <w:rFonts w:ascii="宋体" w:hAnsi="宋体" w:cs="宋体" w:eastAsia="宋体" w:hint="default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认</w:t>
      </w:r>
      <w:r>
        <w:rPr>
          <w:rFonts w:ascii="宋体" w:hAnsi="宋体" w:cs="宋体" w:eastAsia="宋体" w:hint="default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w w:val="103"/>
          <w:sz w:val="20"/>
          <w:szCs w:val="20"/>
        </w:rPr>
        <w:t>划</w:t>
      </w:r>
      <w:r>
        <w:rPr>
          <w:rFonts w:ascii="宋体" w:hAnsi="宋体" w:cs="宋体" w:eastAsia="宋体" w:hint="default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列</w:t>
      </w:r>
      <w:r>
        <w:rPr>
          <w:rFonts w:ascii="宋体" w:hAnsi="宋体" w:cs="宋体" w:eastAsia="宋体" w:hint="default"/>
          <w:w w:val="103"/>
          <w:sz w:val="20"/>
          <w:szCs w:val="20"/>
        </w:rPr>
        <w:t>两</w:t>
      </w:r>
      <w:r>
        <w:rPr>
          <w:rFonts w:ascii="宋体" w:hAnsi="宋体" w:cs="宋体" w:eastAsia="宋体" w:hint="default"/>
          <w:w w:val="103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111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变动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损</w:t>
      </w:r>
      <w:r>
        <w:rPr>
          <w:rFonts w:ascii="宋体" w:hAnsi="宋体" w:cs="宋体" w:eastAsia="宋体" w:hint="default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， </w:t>
      </w:r>
      <w:r>
        <w:rPr>
          <w:rFonts w:ascii="宋体" w:hAnsi="宋体" w:cs="宋体" w:eastAsia="宋体" w:hint="default"/>
          <w:w w:val="103"/>
          <w:sz w:val="20"/>
          <w:szCs w:val="20"/>
        </w:rPr>
        <w:t>包括</w:t>
      </w:r>
      <w:r>
        <w:rPr>
          <w:rFonts w:ascii="宋体" w:hAnsi="宋体" w:cs="宋体" w:eastAsia="宋体" w:hint="default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性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变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动计</w:t>
      </w:r>
      <w:r>
        <w:rPr>
          <w:rFonts w:ascii="宋体" w:hAnsi="宋体" w:cs="宋体" w:eastAsia="宋体" w:hint="default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损益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他金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6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4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新宋体" w:hAnsi="新宋体" w:cs="新宋体" w:eastAsia="新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新宋体" w:hAnsi="新宋体" w:cs="新宋体" w:eastAsia="新宋体" w:hint="default"/>
          <w:spacing w:val="-3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4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9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工具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46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通常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9" w:lineRule="auto" w:before="51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按摊余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值</w:t>
      </w:r>
      <w:r>
        <w:rPr>
          <w:rFonts w:ascii="宋体" w:hAnsi="宋体" w:cs="宋体" w:eastAsia="宋体" w:hint="default"/>
          <w:sz w:val="20"/>
          <w:szCs w:val="20"/>
        </w:rPr>
        <w:t>不</w:t>
      </w:r>
      <w:r>
        <w:rPr>
          <w:rFonts w:ascii="宋体" w:hAnsi="宋体" w:cs="宋体" w:eastAsia="宋体" w:hint="default"/>
          <w:sz w:val="20"/>
          <w:szCs w:val="20"/>
        </w:rPr>
        <w:t>能可</w:t>
      </w:r>
      <w:r>
        <w:rPr>
          <w:rFonts w:ascii="宋体" w:hAnsi="宋体" w:cs="宋体" w:eastAsia="宋体" w:hint="default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工具投</w:t>
      </w:r>
      <w:r>
        <w:rPr>
          <w:rFonts w:ascii="宋体" w:hAnsi="宋体" w:cs="宋体" w:eastAsia="宋体" w:hint="default"/>
          <w:sz w:val="20"/>
          <w:szCs w:val="20"/>
        </w:rPr>
        <w:t>资，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及</w:t>
      </w:r>
      <w:r>
        <w:rPr>
          <w:rFonts w:ascii="宋体" w:hAnsi="宋体" w:cs="宋体" w:eastAsia="宋体" w:hint="default"/>
          <w:sz w:val="20"/>
          <w:szCs w:val="20"/>
        </w:rPr>
        <w:t>与该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</w:t>
      </w:r>
      <w:r>
        <w:rPr>
          <w:rFonts w:ascii="宋体" w:hAnsi="宋体" w:cs="宋体" w:eastAsia="宋体" w:hint="default"/>
          <w:sz w:val="20"/>
          <w:szCs w:val="20"/>
        </w:rPr>
        <w:t>挂</w:t>
      </w:r>
      <w:r>
        <w:rPr>
          <w:rFonts w:ascii="宋体" w:hAnsi="宋体" w:cs="宋体" w:eastAsia="宋体" w:hint="default"/>
          <w:sz w:val="20"/>
          <w:szCs w:val="20"/>
        </w:rPr>
        <w:t>钩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须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付该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z w:val="20"/>
          <w:szCs w:val="20"/>
        </w:rPr>
        <w:t>工具结</w:t>
      </w:r>
      <w:r>
        <w:rPr>
          <w:rFonts w:ascii="宋体" w:hAnsi="宋体" w:cs="宋体" w:eastAsia="宋体" w:hint="default"/>
          <w:sz w:val="20"/>
          <w:szCs w:val="20"/>
        </w:rPr>
        <w:t>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4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57"/>
        <w:ind w:left="147" w:right="14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际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按摊余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时可能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付该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after="0" w:line="43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22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属于指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会</w:t>
      </w:r>
      <w:r>
        <w:rPr>
          <w:rFonts w:ascii="宋体" w:hAnsi="宋体" w:cs="宋体" w:eastAsia="宋体" w:hint="default"/>
          <w:spacing w:val="9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b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金额扣除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7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14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原则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9" w:lineRule="auto" w:before="71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2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5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3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价值之间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所有者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终</w:t>
      </w:r>
      <w:r>
        <w:rPr>
          <w:rFonts w:ascii="宋体" w:hAnsi="宋体" w:cs="宋体" w:eastAsia="宋体" w:hint="default"/>
          <w:w w:val="105"/>
          <w:sz w:val="20"/>
          <w:szCs w:val="20"/>
        </w:rPr>
        <w:t>止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认时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49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B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代投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会及其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1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不会重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难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独</w:t>
      </w:r>
      <w:r>
        <w:rPr>
          <w:rFonts w:ascii="宋体" w:hAnsi="宋体" w:cs="宋体" w:eastAsia="宋体" w:hint="default"/>
          <w:sz w:val="20"/>
          <w:szCs w:val="20"/>
        </w:rPr>
        <w:t>立</w:t>
      </w:r>
      <w:r>
        <w:rPr>
          <w:rFonts w:ascii="宋体" w:hAnsi="宋体" w:cs="宋体" w:eastAsia="宋体" w:hint="default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引</w:t>
      </w:r>
      <w:r>
        <w:rPr>
          <w:rFonts w:ascii="宋体" w:hAnsi="宋体" w:cs="宋体" w:eastAsia="宋体" w:hint="default"/>
          <w:sz w:val="20"/>
          <w:szCs w:val="20"/>
        </w:rPr>
        <w:t>起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出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除外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C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该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z w:val="20"/>
          <w:szCs w:val="20"/>
        </w:rPr>
        <w:t>明</w:t>
      </w:r>
      <w:r>
        <w:rPr>
          <w:rFonts w:ascii="宋体" w:hAnsi="宋体" w:cs="宋体" w:eastAsia="宋体" w:hint="default"/>
          <w:sz w:val="20"/>
          <w:szCs w:val="20"/>
        </w:rPr>
        <w:t>显低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2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清偿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D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、没有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E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行政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F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、其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公司没有</w:t>
      </w:r>
      <w:r>
        <w:rPr>
          <w:rFonts w:ascii="宋体" w:hAnsi="宋体" w:cs="宋体" w:eastAsia="宋体" w:hint="default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w w:val="105"/>
          <w:sz w:val="20"/>
          <w:szCs w:val="20"/>
        </w:rPr>
        <w:t>将尚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4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产转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9" w:lineRule="auto" w:before="0"/>
        <w:ind w:left="147" w:right="2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新宋体" w:hAnsi="新宋体" w:cs="新宋体" w:eastAsia="新宋体" w:hint="default"/>
          <w:spacing w:val="-1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新宋体" w:hAnsi="新宋体" w:cs="新宋体" w:eastAsia="新宋体" w:hint="default"/>
          <w:spacing w:val="-1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，并承担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件：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A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从该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照市场上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</w:p>
    <w:p>
      <w:pPr>
        <w:spacing w:after="0" w:line="429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2" w:lineRule="auto" w:before="43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B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的保证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C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。本公司无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流量进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支付间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流量进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物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最终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39" w:lineRule="auto" w:before="63"/>
        <w:ind w:left="147" w:right="20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23</w:t>
      </w:r>
      <w:r>
        <w:rPr>
          <w:rFonts w:ascii="Times New Roman" w:hAnsi="Times New Roman" w:cs="Times New Roman" w:eastAsia="Times New Roman" w:hint="default"/>
          <w:spacing w:val="2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新宋体" w:hAnsi="新宋体" w:cs="新宋体" w:eastAsia="新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新宋体" w:hAnsi="新宋体" w:cs="新宋体" w:eastAsia="新宋体" w:hint="default"/>
          <w:spacing w:val="-3"/>
          <w:sz w:val="20"/>
          <w:szCs w:val="20"/>
        </w:rPr>
        <w:t>②</w:t>
      </w:r>
      <w:r>
        <w:rPr>
          <w:rFonts w:ascii="新宋体" w:hAnsi="新宋体" w:cs="新宋体" w:eastAsia="新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整体的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，所保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自的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A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价值；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B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8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分摊后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57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定方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422" w:lineRule="auto" w:before="46"/>
        <w:ind w:left="147" w:right="21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价值；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）金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不存在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6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6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67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20"/>
          <w:w w:val="103"/>
          <w:sz w:val="20"/>
          <w:szCs w:val="20"/>
        </w:rPr>
        <w:t>；</w:t>
      </w: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w w:val="103"/>
          <w:sz w:val="20"/>
          <w:szCs w:val="20"/>
        </w:rPr>
        <w:t>始</w:t>
      </w:r>
      <w:r>
        <w:rPr>
          <w:rFonts w:ascii="宋体" w:hAnsi="宋体" w:cs="宋体" w:eastAsia="宋体" w:hint="default"/>
          <w:w w:val="10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源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生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或承担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20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市场</w:t>
      </w:r>
      <w:r>
        <w:rPr>
          <w:rFonts w:ascii="宋体" w:hAnsi="宋体" w:cs="宋体" w:eastAsia="宋体" w:hint="default"/>
          <w:w w:val="103"/>
          <w:sz w:val="20"/>
          <w:szCs w:val="20"/>
        </w:rPr>
        <w:t>交易</w:t>
      </w:r>
      <w:r>
        <w:rPr>
          <w:rFonts w:ascii="宋体" w:hAnsi="宋体" w:cs="宋体" w:eastAsia="宋体" w:hint="default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作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w w:val="10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w w:val="103"/>
          <w:sz w:val="20"/>
          <w:szCs w:val="20"/>
        </w:rPr>
        <w:t>其公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的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1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法和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本公司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末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公</w:t>
      </w:r>
      <w:r>
        <w:rPr>
          <w:rFonts w:ascii="宋体" w:hAnsi="宋体" w:cs="宋体" w:eastAsia="宋体" w:hint="default"/>
          <w:sz w:val="20"/>
          <w:szCs w:val="20"/>
        </w:rPr>
        <w:t>允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z w:val="20"/>
          <w:szCs w:val="20"/>
        </w:rPr>
        <w:t>变动计</w:t>
      </w:r>
      <w:r>
        <w:rPr>
          <w:rFonts w:ascii="宋体" w:hAnsi="宋体" w:cs="宋体" w:eastAsia="宋体" w:hint="default"/>
          <w:sz w:val="20"/>
          <w:szCs w:val="20"/>
        </w:rPr>
        <w:t>入当</w:t>
      </w:r>
      <w:r>
        <w:rPr>
          <w:rFonts w:ascii="宋体" w:hAnsi="宋体" w:cs="宋体" w:eastAsia="宋体" w:hint="default"/>
          <w:sz w:val="20"/>
          <w:szCs w:val="20"/>
        </w:rPr>
        <w:t>期损益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金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面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宋体" w:hAnsi="宋体" w:cs="宋体" w:eastAsia="宋体" w:hint="default"/>
          <w:sz w:val="20"/>
          <w:szCs w:val="20"/>
        </w:rPr>
        <w:t>进</w:t>
      </w:r>
      <w:r>
        <w:rPr>
          <w:rFonts w:ascii="宋体" w:hAnsi="宋体" w:cs="宋体" w:eastAsia="宋体" w:hint="default"/>
          <w:sz w:val="20"/>
          <w:szCs w:val="20"/>
        </w:rPr>
        <w:t>行</w:t>
      </w:r>
    </w:p>
    <w:p>
      <w:pPr>
        <w:spacing w:before="69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，有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6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6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6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6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据主要</w:t>
      </w:r>
      <w:r>
        <w:rPr>
          <w:rFonts w:ascii="宋体" w:hAnsi="宋体" w:cs="宋体" w:eastAsia="宋体" w:hint="default"/>
          <w:spacing w:val="-6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6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6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困难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违</w:t>
      </w:r>
      <w:r>
        <w:rPr>
          <w:rFonts w:ascii="宋体" w:hAnsi="宋体" w:cs="宋体" w:eastAsia="宋体" w:hint="default"/>
          <w:w w:val="105"/>
          <w:sz w:val="20"/>
          <w:szCs w:val="20"/>
        </w:rPr>
        <w:t>反</w:t>
      </w:r>
      <w:r>
        <w:rPr>
          <w:rFonts w:ascii="宋体" w:hAnsi="宋体" w:cs="宋体" w:eastAsia="宋体" w:hint="default"/>
          <w:w w:val="105"/>
          <w:sz w:val="20"/>
          <w:szCs w:val="20"/>
        </w:rPr>
        <w:t>了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倒闭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因发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困难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无法在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流量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数据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总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评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后发现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组金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少</w:t>
      </w:r>
      <w:r>
        <w:rPr>
          <w:rFonts w:ascii="宋体" w:hAnsi="宋体" w:cs="宋体" w:eastAsia="宋体" w:hint="default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7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工具投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</w:p>
    <w:p>
      <w:pPr>
        <w:spacing w:line="444" w:lineRule="auto" w:before="74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不重大的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流量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6" w:lineRule="auto" w:before="0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下该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摊余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1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2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九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4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8"/>
          <w:sz w:val="20"/>
          <w:szCs w:val="20"/>
        </w:rPr>
      </w:r>
      <w:r>
        <w:rPr>
          <w:rFonts w:ascii="宋体" w:hAnsi="宋体" w:cs="宋体" w:eastAsia="宋体" w:hint="default"/>
          <w:b/>
          <w:bCs/>
          <w:sz w:val="20"/>
          <w:szCs w:val="20"/>
        </w:rPr>
        <w:t>应收款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坏账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破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死亡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破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或者遗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清偿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w w:val="105"/>
          <w:sz w:val="20"/>
          <w:szCs w:val="20"/>
        </w:rPr>
        <w:t>无法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董事会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批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核销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坏</w:t>
      </w:r>
      <w:r>
        <w:rPr>
          <w:rFonts w:ascii="宋体" w:hAnsi="宋体" w:cs="宋体" w:eastAsia="宋体" w:hint="default"/>
          <w:sz w:val="20"/>
          <w:szCs w:val="20"/>
        </w:rPr>
        <w:t>账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z w:val="20"/>
          <w:szCs w:val="20"/>
        </w:rPr>
        <w:t>方</w:t>
      </w:r>
      <w:r>
        <w:rPr>
          <w:rFonts w:ascii="宋体" w:hAnsi="宋体" w:cs="宋体" w:eastAsia="宋体" w:hint="default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金额</w:t>
      </w:r>
      <w:r>
        <w:rPr>
          <w:rFonts w:ascii="宋体" w:hAnsi="宋体" w:cs="宋体" w:eastAsia="宋体" w:hint="default"/>
          <w:sz w:val="20"/>
          <w:szCs w:val="20"/>
        </w:rPr>
        <w:t>重大的和有确</w:t>
      </w:r>
      <w:r>
        <w:rPr>
          <w:rFonts w:ascii="宋体" w:hAnsi="宋体" w:cs="宋体" w:eastAsia="宋体" w:hint="default"/>
          <w:sz w:val="20"/>
          <w:szCs w:val="20"/>
        </w:rPr>
        <w:t>凿</w:t>
      </w:r>
      <w:r>
        <w:rPr>
          <w:rFonts w:ascii="宋体" w:hAnsi="宋体" w:cs="宋体" w:eastAsia="宋体" w:hint="default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z w:val="20"/>
          <w:szCs w:val="20"/>
        </w:rPr>
        <w:t>据表明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回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难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回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before="0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账款</w:t>
      </w:r>
      <w:r>
        <w:rPr>
          <w:rFonts w:ascii="宋体" w:hAnsi="宋体" w:cs="宋体" w:eastAsia="宋体" w:hint="default"/>
          <w:w w:val="103"/>
          <w:sz w:val="20"/>
          <w:szCs w:val="20"/>
        </w:rPr>
        <w:t>和其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他</w:t>
      </w:r>
      <w:r>
        <w:rPr>
          <w:rFonts w:ascii="宋体" w:hAnsi="宋体" w:cs="宋体" w:eastAsia="宋体" w:hint="default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w w:val="10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单位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4"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况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现</w:t>
      </w:r>
      <w:r>
        <w:rPr>
          <w:rFonts w:ascii="宋体" w:hAnsi="宋体" w:cs="宋体" w:eastAsia="宋体" w:hint="default"/>
          <w:w w:val="103"/>
          <w:sz w:val="20"/>
          <w:szCs w:val="20"/>
        </w:rPr>
        <w:t>金</w:t>
      </w:r>
      <w:r>
        <w:rPr>
          <w:rFonts w:ascii="宋体" w:hAnsi="宋体" w:cs="宋体" w:eastAsia="宋体" w:hint="default"/>
          <w:w w:val="103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情况</w:t>
      </w:r>
      <w:r>
        <w:rPr>
          <w:rFonts w:ascii="宋体" w:hAnsi="宋体" w:cs="宋体" w:eastAsia="宋体" w:hint="default"/>
          <w:w w:val="10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其</w:t>
      </w:r>
      <w:r>
        <w:rPr>
          <w:rFonts w:ascii="宋体" w:hAnsi="宋体" w:cs="宋体" w:eastAsia="宋体" w:hint="default"/>
          <w:w w:val="103"/>
          <w:sz w:val="20"/>
          <w:szCs w:val="20"/>
        </w:rPr>
        <w:t>他</w:t>
      </w:r>
      <w:r>
        <w:rPr>
          <w:rFonts w:ascii="宋体" w:hAnsi="宋体" w:cs="宋体" w:eastAsia="宋体" w:hint="default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独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48" w:lineRule="auto" w:before="43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提各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49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191.759995pt;margin-top:67.409714pt;width:167.04pt;height:136.32pt;mso-position-horizontal-relative:page;mso-position-vertical-relative:paragraph;z-index:-543112" type="#_x0000_t75" stroked="false">
            <v:imagedata r:id="rId12" o:title=""/>
          </v:shape>
        </w:pic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龄</w:t>
      </w:r>
      <w:r>
        <w:rPr>
          <w:rFonts w:ascii="宋体" w:hAnsi="宋体" w:cs="宋体" w:eastAsia="宋体" w:hint="default"/>
          <w:w w:val="105"/>
          <w:sz w:val="20"/>
          <w:szCs w:val="20"/>
        </w:rPr>
        <w:t>段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29"/>
          <w:szCs w:val="29"/>
        </w:rPr>
      </w:pPr>
    </w:p>
    <w:tbl>
      <w:tblPr>
        <w:tblW w:w="0" w:type="auto"/>
        <w:jc w:val="left"/>
        <w:tblInd w:w="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438"/>
        <w:gridCol w:w="1225"/>
      </w:tblGrid>
      <w:tr>
        <w:trPr>
          <w:trHeight w:val="774" w:hRule="exact"/>
        </w:trPr>
        <w:tc>
          <w:tcPr>
            <w:tcW w:w="234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5" w:val="left" w:leader="none"/>
              </w:tabs>
              <w:spacing w:line="240" w:lineRule="auto" w:before="54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账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4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i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234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34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12%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34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24%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234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48%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  <w:tr>
        <w:trPr>
          <w:trHeight w:val="463" w:hRule="exact"/>
        </w:trPr>
        <w:tc>
          <w:tcPr>
            <w:tcW w:w="234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100%</w:t>
            </w:r>
          </w:p>
        </w:tc>
      </w:tr>
      <w:tr>
        <w:trPr>
          <w:trHeight w:val="481" w:hRule="exact"/>
        </w:trPr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存货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核算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98"/>
        <w:ind w:left="56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料、在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本和其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应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本的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费用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17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80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78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异，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78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用品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易</w:t>
      </w:r>
      <w:r>
        <w:rPr>
          <w:rFonts w:ascii="宋体" w:hAnsi="宋体" w:cs="宋体" w:eastAsia="宋体" w:hint="default"/>
          <w:w w:val="105"/>
          <w:sz w:val="20"/>
          <w:szCs w:val="20"/>
        </w:rPr>
        <w:t>耗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次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”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分摊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41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在对存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霉烂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求发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售费用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line="446" w:lineRule="auto" w:before="43"/>
        <w:ind w:left="147" w:right="109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料存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售费用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有的存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值以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w w:val="105"/>
          <w:sz w:val="20"/>
          <w:szCs w:val="20"/>
        </w:rPr>
        <w:t>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1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记的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86"/>
        <w:ind w:left="5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46" w:lineRule="auto" w:before="0"/>
        <w:ind w:left="147" w:right="14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资，在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本。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与支付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56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或承担的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本。在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作为长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吸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24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或个别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w w:val="105"/>
          <w:sz w:val="20"/>
          <w:szCs w:val="20"/>
        </w:rPr>
        <w:t>吸</w:t>
      </w:r>
      <w:r>
        <w:rPr>
          <w:rFonts w:ascii="宋体" w:hAnsi="宋体" w:cs="宋体" w:eastAsia="宋体" w:hint="default"/>
          <w:w w:val="105"/>
          <w:sz w:val="20"/>
          <w:szCs w:val="20"/>
        </w:rPr>
        <w:t>收合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6"/>
        <w:ind w:left="147" w:right="16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8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际支付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际支付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际支付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去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宣</w:t>
      </w:r>
      <w:r>
        <w:rPr>
          <w:rFonts w:ascii="宋体" w:hAnsi="宋体" w:cs="宋体" w:eastAsia="宋体" w:hint="default"/>
          <w:w w:val="105"/>
          <w:sz w:val="20"/>
          <w:szCs w:val="20"/>
        </w:rPr>
        <w:t>告</w:t>
      </w:r>
      <w:r>
        <w:rPr>
          <w:rFonts w:ascii="宋体" w:hAnsi="宋体" w:cs="宋体" w:eastAsia="宋体" w:hint="default"/>
          <w:w w:val="105"/>
          <w:sz w:val="20"/>
          <w:szCs w:val="20"/>
        </w:rPr>
        <w:t>但尚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领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股利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0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34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货</w:t>
      </w:r>
      <w:r>
        <w:rPr>
          <w:rFonts w:ascii="宋体" w:hAnsi="宋体" w:cs="宋体" w:eastAsia="宋体" w:hint="default"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w w:val="105"/>
          <w:sz w:val="20"/>
          <w:szCs w:val="20"/>
        </w:rPr>
        <w:t>性资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交</w:t>
      </w:r>
      <w:r>
        <w:rPr>
          <w:rFonts w:ascii="宋体" w:hAnsi="宋体" w:cs="宋体" w:eastAsia="宋体" w:hint="default"/>
          <w:w w:val="105"/>
          <w:sz w:val="20"/>
          <w:szCs w:val="20"/>
        </w:rPr>
        <w:t>换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z w:val="20"/>
          <w:szCs w:val="20"/>
        </w:rPr>
        <w:t>⑤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资，其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  <w:t>应</w:t>
      </w:r>
      <w:r>
        <w:rPr>
          <w:rFonts w:ascii="宋体" w:hAnsi="宋体" w:cs="宋体" w:eastAsia="宋体" w:hint="default"/>
          <w:sz w:val="20"/>
          <w:szCs w:val="20"/>
        </w:rPr>
        <w:t>当按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12</w:t>
      </w:r>
      <w:r>
        <w:rPr>
          <w:rFonts w:ascii="Times New Roman" w:hAnsi="Times New Roman" w:cs="Times New Roman" w:eastAsia="Times New Roman" w:hint="default"/>
          <w:spacing w:val="3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组》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6" w:lineRule="auto" w:before="73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通</w:t>
      </w:r>
      <w:r>
        <w:rPr>
          <w:rFonts w:ascii="宋体" w:hAnsi="宋体" w:cs="宋体" w:eastAsia="宋体" w:hint="default"/>
          <w:sz w:val="20"/>
          <w:szCs w:val="20"/>
        </w:rPr>
        <w:t>过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外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z w:val="20"/>
          <w:szCs w:val="20"/>
        </w:rPr>
        <w:t>方式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长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资的</w:t>
      </w:r>
      <w:r>
        <w:rPr>
          <w:rFonts w:ascii="宋体" w:hAnsi="宋体" w:cs="宋体" w:eastAsia="宋体" w:hint="default"/>
          <w:sz w:val="20"/>
          <w:szCs w:val="20"/>
        </w:rPr>
        <w:t>初</w:t>
      </w:r>
      <w:r>
        <w:rPr>
          <w:rFonts w:ascii="宋体" w:hAnsi="宋体" w:cs="宋体" w:eastAsia="宋体" w:hint="default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本大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时应</w:t>
      </w:r>
      <w:r>
        <w:rPr>
          <w:rFonts w:ascii="宋体" w:hAnsi="宋体" w:cs="宋体" w:eastAsia="宋体" w:hint="default"/>
          <w:sz w:val="20"/>
          <w:szCs w:val="20"/>
        </w:rPr>
        <w:t>享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1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资的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0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本公司对子公司的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资。对子公司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个别会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入合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7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所共有的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项经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决策需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i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1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资。对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采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78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有重大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没有报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资，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是否</w:t>
      </w:r>
    </w:p>
    <w:p>
      <w:pPr>
        <w:spacing w:before="78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或重大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任何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致同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议的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管理，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致同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2" w:lineRule="auto" w:before="0"/>
        <w:ind w:left="147" w:right="15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本公司对</w:t>
      </w:r>
      <w:r>
        <w:rPr>
          <w:rFonts w:ascii="宋体" w:hAnsi="宋体" w:cs="宋体" w:eastAsia="宋体" w:hint="default"/>
          <w:sz w:val="20"/>
          <w:szCs w:val="20"/>
        </w:rPr>
        <w:t>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接</w:t>
      </w:r>
      <w:r>
        <w:rPr>
          <w:rFonts w:ascii="宋体" w:hAnsi="宋体" w:cs="宋体" w:eastAsia="宋体" w:hint="default"/>
          <w:sz w:val="20"/>
          <w:szCs w:val="20"/>
        </w:rPr>
        <w:t>拥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单位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50%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z w:val="20"/>
          <w:szCs w:val="20"/>
        </w:rPr>
        <w:t>股份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且</w:t>
      </w:r>
      <w:r>
        <w:rPr>
          <w:rFonts w:ascii="宋体" w:hAnsi="宋体" w:cs="宋体" w:eastAsia="宋体" w:hint="default"/>
          <w:sz w:val="20"/>
          <w:szCs w:val="20"/>
        </w:rPr>
        <w:t>能</w:t>
      </w:r>
      <w:r>
        <w:rPr>
          <w:rFonts w:ascii="宋体" w:hAnsi="宋体" w:cs="宋体" w:eastAsia="宋体" w:hint="default"/>
          <w:sz w:val="20"/>
          <w:szCs w:val="20"/>
        </w:rPr>
        <w:t>参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z w:val="20"/>
          <w:szCs w:val="20"/>
        </w:rPr>
        <w:t>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20%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4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w w:val="105"/>
          <w:sz w:val="20"/>
          <w:szCs w:val="20"/>
        </w:rPr>
        <w:t>过下</w:t>
      </w:r>
      <w:r>
        <w:rPr>
          <w:rFonts w:ascii="宋体" w:hAnsi="宋体" w:cs="宋体" w:eastAsia="宋体" w:hint="default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几</w:t>
      </w:r>
      <w:r>
        <w:rPr>
          <w:rFonts w:ascii="宋体" w:hAnsi="宋体" w:cs="宋体" w:eastAsia="宋体" w:hint="default"/>
          <w:w w:val="105"/>
          <w:sz w:val="20"/>
          <w:szCs w:val="20"/>
        </w:rPr>
        <w:t>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施</w:t>
      </w:r>
      <w:r>
        <w:rPr>
          <w:rFonts w:ascii="宋体" w:hAnsi="宋体" w:cs="宋体" w:eastAsia="宋体" w:hint="default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1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机构中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代表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之间是否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派</w:t>
      </w:r>
      <w:r>
        <w:rPr>
          <w:rFonts w:ascii="宋体" w:hAnsi="宋体" w:cs="宋体" w:eastAsia="宋体" w:hint="default"/>
          <w:w w:val="105"/>
          <w:sz w:val="20"/>
          <w:szCs w:val="20"/>
        </w:rPr>
        <w:t>出管理人员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w w:val="105"/>
          <w:sz w:val="20"/>
          <w:szCs w:val="20"/>
        </w:rPr>
        <w:t>是否向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键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房地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种类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有并准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后转</w:t>
      </w:r>
      <w:r>
        <w:rPr>
          <w:rFonts w:ascii="宋体" w:hAnsi="宋体" w:cs="宋体" w:eastAsia="宋体" w:hint="default"/>
          <w:w w:val="105"/>
          <w:sz w:val="20"/>
          <w:szCs w:val="20"/>
        </w:rPr>
        <w:t>让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土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69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直线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末按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备一经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102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三）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固定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管理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年度的有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与该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、电子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z w:val="20"/>
          <w:szCs w:val="20"/>
        </w:rPr>
        <w:t>）外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成</w:t>
      </w:r>
      <w:r>
        <w:rPr>
          <w:rFonts w:ascii="宋体" w:hAnsi="宋体" w:cs="宋体" w:eastAsia="宋体" w:hint="default"/>
          <w:sz w:val="20"/>
          <w:szCs w:val="20"/>
        </w:rPr>
        <w:t>本，</w:t>
      </w:r>
      <w:r>
        <w:rPr>
          <w:rFonts w:ascii="宋体" w:hAnsi="宋体" w:cs="宋体" w:eastAsia="宋体" w:hint="default"/>
          <w:sz w:val="20"/>
          <w:szCs w:val="20"/>
        </w:rPr>
        <w:t>包括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买价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税</w:t>
      </w:r>
      <w:r>
        <w:rPr>
          <w:rFonts w:ascii="宋体" w:hAnsi="宋体" w:cs="宋体" w:eastAsia="宋体" w:hint="default"/>
          <w:sz w:val="20"/>
          <w:szCs w:val="20"/>
        </w:rPr>
        <w:t>费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前</w:t>
      </w:r>
      <w:r>
        <w:rPr>
          <w:rFonts w:ascii="宋体" w:hAnsi="宋体" w:cs="宋体" w:eastAsia="宋体" w:hint="default"/>
          <w:sz w:val="20"/>
          <w:szCs w:val="20"/>
        </w:rPr>
        <w:t>所</w:t>
      </w:r>
      <w:r>
        <w:rPr>
          <w:rFonts w:ascii="宋体" w:hAnsi="宋体" w:cs="宋体" w:eastAsia="宋体" w:hint="default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i/>
          <w:sz w:val="29"/>
          <w:szCs w:val="29"/>
        </w:rPr>
      </w:pPr>
    </w:p>
    <w:p>
      <w:pPr>
        <w:spacing w:before="43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人员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69"/>
        <w:ind w:left="147" w:right="10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）非</w:t>
      </w:r>
      <w:r>
        <w:rPr>
          <w:rFonts w:ascii="宋体" w:hAnsi="宋体" w:cs="宋体" w:eastAsia="宋体" w:hint="default"/>
          <w:sz w:val="20"/>
          <w:szCs w:val="20"/>
        </w:rPr>
        <w:t>货</w:t>
      </w:r>
      <w:r>
        <w:rPr>
          <w:rFonts w:ascii="宋体" w:hAnsi="宋体" w:cs="宋体" w:eastAsia="宋体" w:hint="default"/>
          <w:sz w:val="20"/>
          <w:szCs w:val="20"/>
        </w:rPr>
        <w:t>币</w:t>
      </w:r>
      <w:r>
        <w:rPr>
          <w:rFonts w:ascii="宋体" w:hAnsi="宋体" w:cs="宋体" w:eastAsia="宋体" w:hint="default"/>
          <w:sz w:val="20"/>
          <w:szCs w:val="20"/>
        </w:rPr>
        <w:t>性资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换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z w:val="20"/>
          <w:szCs w:val="20"/>
        </w:rPr>
        <w:t>务</w:t>
      </w:r>
      <w:r>
        <w:rPr>
          <w:rFonts w:ascii="宋体" w:hAnsi="宋体" w:cs="宋体" w:eastAsia="宋体" w:hint="default"/>
          <w:sz w:val="20"/>
          <w:szCs w:val="20"/>
        </w:rPr>
        <w:t>重</w:t>
      </w:r>
      <w:r>
        <w:rPr>
          <w:rFonts w:ascii="宋体" w:hAnsi="宋体" w:cs="宋体" w:eastAsia="宋体" w:hint="default"/>
          <w:sz w:val="20"/>
          <w:szCs w:val="20"/>
        </w:rPr>
        <w:t>组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并和</w:t>
      </w:r>
      <w:r>
        <w:rPr>
          <w:rFonts w:ascii="宋体" w:hAnsi="宋体" w:cs="宋体" w:eastAsia="宋体" w:hint="default"/>
          <w:sz w:val="20"/>
          <w:szCs w:val="20"/>
        </w:rPr>
        <w:t>融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租赁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实</w:t>
      </w:r>
      <w:r>
        <w:rPr>
          <w:rFonts w:ascii="宋体" w:hAnsi="宋体" w:cs="宋体" w:eastAsia="宋体" w:hint="default"/>
          <w:sz w:val="20"/>
          <w:szCs w:val="20"/>
        </w:rPr>
        <w:t>质</w:t>
      </w:r>
      <w:r>
        <w:rPr>
          <w:rFonts w:ascii="宋体" w:hAnsi="宋体" w:cs="宋体" w:eastAsia="宋体" w:hint="default"/>
          <w:sz w:val="20"/>
          <w:szCs w:val="20"/>
        </w:rPr>
        <w:t>上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移</w:t>
      </w:r>
      <w:r>
        <w:rPr>
          <w:rFonts w:ascii="宋体" w:hAnsi="宋体" w:cs="宋体" w:eastAsia="宋体" w:hint="default"/>
          <w:sz w:val="20"/>
          <w:szCs w:val="20"/>
        </w:rPr>
        <w:t>了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所有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的全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风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和报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租赁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-29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11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1"/>
          <w:sz w:val="20"/>
          <w:szCs w:val="20"/>
        </w:rPr>
      </w:r>
    </w:p>
    <w:p>
      <w:pPr>
        <w:spacing w:before="42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10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w w:val="10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06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号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4" w:lineRule="auto" w:before="0"/>
        <w:ind w:left="559" w:right="2999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本公司在确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费用因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平均</w:t>
      </w:r>
      <w:r>
        <w:rPr>
          <w:rFonts w:ascii="宋体" w:hAnsi="宋体" w:cs="宋体" w:eastAsia="宋体" w:hint="default"/>
          <w:w w:val="105"/>
          <w:sz w:val="20"/>
          <w:szCs w:val="20"/>
        </w:rPr>
        <w:t>法。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28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5"/>
          <w:szCs w:val="15"/>
        </w:rPr>
      </w:pPr>
    </w:p>
    <w:tbl>
      <w:tblPr>
        <w:tblW w:w="0" w:type="auto"/>
        <w:jc w:val="left"/>
        <w:tblInd w:w="1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5"/>
        <w:gridCol w:w="2105"/>
        <w:gridCol w:w="1736"/>
        <w:gridCol w:w="1538"/>
      </w:tblGrid>
      <w:tr>
        <w:trPr>
          <w:trHeight w:val="874" w:hRule="exact"/>
        </w:trPr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9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类别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70"/>
              <w:ind w:right="396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使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用年限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94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残值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  <w:u w:val="single" w:color="00000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  <w:u w:val="single" w:color="00000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  <w:u w:val="single" w:color="00000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05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  <w:u w:val="single" w:color="000000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  <w:u w:val="single" w:color="000000"/>
              </w:rPr>
              <w:t>％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  <w:u w:val="single" w:color="000000"/>
              </w:rPr>
              <w:t>)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i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1"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3.17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950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76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44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9.50</w:t>
            </w:r>
          </w:p>
        </w:tc>
      </w:tr>
      <w:tr>
        <w:trPr>
          <w:trHeight w:val="451" w:hRule="exact"/>
        </w:trPr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76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3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15.83</w:t>
            </w:r>
          </w:p>
        </w:tc>
      </w:tr>
      <w:tr>
        <w:trPr>
          <w:trHeight w:val="446" w:hRule="exact"/>
        </w:trPr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4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00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769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3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right="38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19.00</w:t>
            </w:r>
          </w:p>
        </w:tc>
      </w:tr>
    </w:tbl>
    <w:p>
      <w:pPr>
        <w:spacing w:before="63"/>
        <w:ind w:left="66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自有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租赁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2" w:lineRule="auto" w:before="0"/>
        <w:ind w:left="147" w:right="21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扣除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的、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修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6"/>
        <w:ind w:left="55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四）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0" w:lineRule="auto" w:before="0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w w:val="105"/>
          <w:sz w:val="20"/>
          <w:szCs w:val="20"/>
        </w:rPr>
        <w:t>自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w w:val="105"/>
          <w:sz w:val="20"/>
          <w:szCs w:val="20"/>
        </w:rPr>
        <w:t>包</w:t>
      </w:r>
      <w:r>
        <w:rPr>
          <w:rFonts w:ascii="宋体" w:hAnsi="宋体" w:cs="宋体" w:eastAsia="宋体" w:hint="default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8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符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、在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z w:val="20"/>
          <w:szCs w:val="20"/>
        </w:rPr>
        <w:t>结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点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本公司在</w:t>
      </w:r>
      <w:r>
        <w:rPr>
          <w:rFonts w:ascii="宋体" w:hAnsi="宋体" w:cs="宋体" w:eastAsia="宋体" w:hint="default"/>
          <w:i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z w:val="20"/>
          <w:szCs w:val="20"/>
        </w:rPr>
        <w:t>工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验</w:t>
      </w:r>
      <w:r>
        <w:rPr>
          <w:rFonts w:ascii="宋体" w:hAnsi="宋体" w:cs="宋体" w:eastAsia="宋体" w:hint="default"/>
          <w:sz w:val="20"/>
          <w:szCs w:val="20"/>
        </w:rPr>
        <w:t>收合</w:t>
      </w:r>
      <w:r>
        <w:rPr>
          <w:rFonts w:ascii="宋体" w:hAnsi="宋体" w:cs="宋体" w:eastAsia="宋体" w:hint="default"/>
          <w:sz w:val="20"/>
          <w:szCs w:val="20"/>
        </w:rPr>
        <w:t>格</w:t>
      </w:r>
      <w:r>
        <w:rPr>
          <w:rFonts w:ascii="宋体" w:hAnsi="宋体" w:cs="宋体" w:eastAsia="宋体" w:hint="default"/>
          <w:sz w:val="20"/>
          <w:szCs w:val="20"/>
        </w:rPr>
        <w:t>交</w:t>
      </w:r>
      <w:r>
        <w:rPr>
          <w:rFonts w:ascii="宋体" w:hAnsi="宋体" w:cs="宋体" w:eastAsia="宋体" w:hint="default"/>
          <w:sz w:val="20"/>
          <w:szCs w:val="20"/>
        </w:rPr>
        <w:t>付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i/>
          <w:sz w:val="20"/>
          <w:szCs w:val="20"/>
        </w:rPr>
        <w:t>结</w:t>
      </w:r>
      <w:r>
        <w:rPr>
          <w:rFonts w:ascii="宋体" w:hAnsi="宋体" w:cs="宋体" w:eastAsia="宋体" w:hint="default"/>
          <w:sz w:val="20"/>
          <w:szCs w:val="20"/>
        </w:rPr>
        <w:t>转</w:t>
      </w:r>
      <w:r>
        <w:rPr>
          <w:rFonts w:ascii="宋体" w:hAnsi="宋体" w:cs="宋体" w:eastAsia="宋体" w:hint="default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本，并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办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5"/>
          <w:sz w:val="20"/>
          <w:szCs w:val="20"/>
        </w:rPr>
        <w:t>竣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算后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暂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2"/>
        <w:ind w:left="55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五）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无形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32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买价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买价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6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前发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前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4" w:lineRule="auto" w:before="106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别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7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交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组》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9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16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9"/>
          <w:w w:val="10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9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4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量原则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36" w:lineRule="auto" w:before="0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性的有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改进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料、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4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研究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8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完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有完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或出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w w:val="105"/>
          <w:sz w:val="20"/>
          <w:szCs w:val="20"/>
        </w:rPr>
        <w:t>图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自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身</w:t>
      </w:r>
      <w:r>
        <w:rPr>
          <w:rFonts w:ascii="宋体" w:hAnsi="宋体" w:cs="宋体" w:eastAsia="宋体" w:hint="default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w w:val="105"/>
          <w:sz w:val="20"/>
          <w:szCs w:val="20"/>
        </w:rPr>
        <w:t>，无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其有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8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4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资源和其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6" w:lineRule="auto"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产开发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、本公司对无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</w:p>
    <w:p>
      <w:pPr>
        <w:spacing w:line="444" w:lineRule="auto" w:before="56"/>
        <w:ind w:left="147" w:right="137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没有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通常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i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史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家进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，确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。本公</w:t>
      </w:r>
      <w:r>
        <w:rPr>
          <w:rFonts w:ascii="宋体" w:hAnsi="宋体" w:cs="宋体" w:eastAsia="宋体" w:hint="default"/>
          <w:spacing w:val="-6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司确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通常</w:t>
      </w:r>
      <w:r>
        <w:rPr>
          <w:rFonts w:ascii="宋体" w:hAnsi="宋体" w:cs="宋体" w:eastAsia="宋体" w:hint="default"/>
          <w:w w:val="105"/>
          <w:sz w:val="20"/>
          <w:szCs w:val="20"/>
        </w:rPr>
        <w:t>考</w:t>
      </w:r>
      <w:r>
        <w:rPr>
          <w:rFonts w:ascii="宋体" w:hAnsi="宋体" w:cs="宋体" w:eastAsia="宋体" w:hint="default"/>
          <w:w w:val="105"/>
          <w:sz w:val="20"/>
          <w:szCs w:val="20"/>
        </w:rPr>
        <w:t>虑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w w:val="105"/>
          <w:sz w:val="20"/>
          <w:szCs w:val="20"/>
        </w:rPr>
        <w:t>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8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获得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阶段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趋势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求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在或</w:t>
      </w:r>
      <w:r>
        <w:rPr>
          <w:rFonts w:ascii="宋体" w:hAnsi="宋体" w:cs="宋体" w:eastAsia="宋体" w:hint="default"/>
          <w:w w:val="105"/>
          <w:sz w:val="20"/>
          <w:szCs w:val="20"/>
        </w:rPr>
        <w:t>潜</w:t>
      </w:r>
      <w:r>
        <w:rPr>
          <w:rFonts w:ascii="宋体" w:hAnsi="宋体" w:cs="宋体" w:eastAsia="宋体" w:hint="default"/>
          <w:w w:val="105"/>
          <w:sz w:val="20"/>
          <w:szCs w:val="20"/>
        </w:rPr>
        <w:t>在的</w:t>
      </w:r>
      <w:r>
        <w:rPr>
          <w:rFonts w:ascii="宋体" w:hAnsi="宋体" w:cs="宋体" w:eastAsia="宋体" w:hint="default"/>
          <w:w w:val="105"/>
          <w:sz w:val="20"/>
          <w:szCs w:val="20"/>
        </w:rPr>
        <w:t>竞争</w:t>
      </w:r>
      <w:r>
        <w:rPr>
          <w:rFonts w:ascii="宋体" w:hAnsi="宋体" w:cs="宋体" w:eastAsia="宋体" w:hint="default"/>
          <w:w w:val="105"/>
          <w:sz w:val="20"/>
          <w:szCs w:val="20"/>
        </w:rPr>
        <w:t>者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有的其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39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自其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作为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认时止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平均摊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还</w:t>
      </w:r>
      <w:r>
        <w:rPr>
          <w:rFonts w:ascii="宋体" w:hAnsi="宋体" w:cs="宋体" w:eastAsia="宋体" w:hint="default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w w:val="105"/>
          <w:sz w:val="20"/>
          <w:szCs w:val="20"/>
        </w:rPr>
        <w:t>扣除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8" w:lineRule="auto" w:before="57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，本公司不对其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82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六）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房地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产及金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类别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资产的资产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减值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391" w:lineRule="auto"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</w:t>
      </w:r>
    </w:p>
    <w:p>
      <w:pPr>
        <w:spacing w:before="102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状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原因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</w:p>
    <w:p>
      <w:pPr>
        <w:spacing w:after="0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49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4" w:lineRule="auto" w:before="69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或者其实体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方式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重大不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将被闲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属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前处</w:t>
      </w:r>
      <w:r>
        <w:rPr>
          <w:rFonts w:ascii="宋体" w:hAnsi="宋体" w:cs="宋体" w:eastAsia="宋体" w:hint="default"/>
          <w:w w:val="105"/>
          <w:sz w:val="20"/>
          <w:szCs w:val="20"/>
        </w:rPr>
        <w:t>置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生负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73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市场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近期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重大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从</w:t>
      </w:r>
      <w:r>
        <w:rPr>
          <w:rFonts w:ascii="宋体" w:hAnsi="宋体" w:cs="宋体" w:eastAsia="宋体" w:hint="default"/>
          <w:w w:val="105"/>
          <w:sz w:val="20"/>
          <w:szCs w:val="20"/>
        </w:rPr>
        <w:t>而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78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5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他市场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高，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流量现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折</w:t>
      </w:r>
      <w:r>
        <w:rPr>
          <w:rFonts w:ascii="宋体" w:hAnsi="宋体" w:cs="宋体" w:eastAsia="宋体" w:hint="default"/>
          <w:w w:val="105"/>
          <w:sz w:val="20"/>
          <w:szCs w:val="20"/>
        </w:rPr>
        <w:t>现率</w:t>
      </w:r>
      <w:r>
        <w:rPr>
          <w:rFonts w:ascii="宋体" w:hAnsi="宋体" w:cs="宋体" w:eastAsia="宋体" w:hint="default"/>
          <w:w w:val="105"/>
          <w:sz w:val="20"/>
          <w:szCs w:val="20"/>
        </w:rPr>
        <w:t>，导</w:t>
      </w:r>
      <w:r>
        <w:rPr>
          <w:rFonts w:ascii="宋体" w:hAnsi="宋体" w:cs="宋体" w:eastAsia="宋体" w:hint="default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降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9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报告的证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济绩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造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流量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业利</w:t>
      </w:r>
      <w:r>
        <w:rPr>
          <w:rFonts w:ascii="宋体" w:hAnsi="宋体" w:cs="宋体" w:eastAsia="宋体" w:hint="default"/>
          <w:w w:val="105"/>
          <w:sz w:val="20"/>
          <w:szCs w:val="20"/>
        </w:rPr>
        <w:t>润（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亏</w:t>
      </w:r>
      <w:r>
        <w:rPr>
          <w:rFonts w:ascii="宋体" w:hAnsi="宋体" w:cs="宋体" w:eastAsia="宋体" w:hint="default"/>
          <w:w w:val="105"/>
          <w:sz w:val="20"/>
          <w:szCs w:val="20"/>
        </w:rPr>
        <w:t>损）</w:t>
      </w:r>
      <w:r>
        <w:rPr>
          <w:rFonts w:ascii="宋体" w:hAnsi="宋体" w:cs="宋体" w:eastAsia="宋体" w:hint="default"/>
          <w:w w:val="105"/>
          <w:sz w:val="20"/>
          <w:szCs w:val="20"/>
        </w:rPr>
        <w:t>远远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于（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或者高</w:t>
      </w:r>
      <w:r>
        <w:rPr>
          <w:rFonts w:ascii="宋体" w:hAnsi="宋体" w:cs="宋体" w:eastAsia="宋体" w:hint="default"/>
          <w:w w:val="105"/>
          <w:sz w:val="20"/>
          <w:szCs w:val="20"/>
        </w:rPr>
        <w:t>于）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2" w:lineRule="auto" w:before="73"/>
        <w:ind w:left="559" w:right="223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、在</w:t>
      </w:r>
      <w:r>
        <w:rPr>
          <w:rFonts w:ascii="宋体" w:hAnsi="宋体" w:cs="宋体" w:eastAsia="宋体" w:hint="default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444" w:lineRule="auto" w:before="76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8"/>
        <w:ind w:left="343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年内不会重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343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大的不确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343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、无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不确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</w:p>
    <w:p>
      <w:pPr>
        <w:spacing w:after="0" w:line="42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559" w:right="0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低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</w:p>
    <w:p>
      <w:pPr>
        <w:spacing w:before="49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账</w:t>
      </w:r>
      <w:r>
        <w:rPr>
          <w:rFonts w:ascii="宋体" w:hAnsi="宋体" w:cs="宋体" w:eastAsia="宋体" w:hint="default"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重大不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余摊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4" w:lineRule="auto" w:before="0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组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w w:val="105"/>
          <w:sz w:val="20"/>
          <w:szCs w:val="20"/>
        </w:rPr>
        <w:t>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表明一项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9"/>
        <w:ind w:left="147" w:right="15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i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流入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58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誉</w:t>
      </w:r>
      <w:r>
        <w:rPr>
          <w:rFonts w:ascii="宋体" w:hAnsi="宋体" w:cs="宋体" w:eastAsia="宋体" w:hint="default"/>
          <w:w w:val="105"/>
          <w:sz w:val="20"/>
          <w:szCs w:val="20"/>
        </w:rPr>
        <w:t>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标</w:t>
      </w:r>
      <w:r>
        <w:rPr>
          <w:rFonts w:ascii="宋体" w:hAnsi="宋体" w:cs="宋体" w:eastAsia="宋体" w:hint="default"/>
          <w:w w:val="105"/>
          <w:sz w:val="20"/>
          <w:szCs w:val="20"/>
        </w:rPr>
        <w:t>准和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末均进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</w:p>
    <w:p>
      <w:pPr>
        <w:spacing w:line="446" w:lineRule="auto" w:before="69"/>
        <w:ind w:left="147" w:right="104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理的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分摊至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分摊至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分摊至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然后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含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或者资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组组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产减</w:t>
      </w:r>
      <w:r>
        <w:rPr>
          <w:rFonts w:ascii="宋体" w:hAnsi="宋体" w:cs="宋体" w:eastAsia="宋体" w:hint="default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w w:val="105"/>
          <w:sz w:val="20"/>
          <w:szCs w:val="20"/>
        </w:rPr>
        <w:t>损</w:t>
      </w:r>
      <w:r>
        <w:rPr>
          <w:rFonts w:ascii="宋体" w:hAnsi="宋体" w:cs="宋体" w:eastAsia="宋体" w:hint="default"/>
          <w:w w:val="105"/>
          <w:sz w:val="20"/>
          <w:szCs w:val="20"/>
        </w:rPr>
        <w:t>失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56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回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6"/>
        <w:ind w:left="55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七）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用资本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4" w:lineRule="auto" w:before="0"/>
        <w:ind w:left="14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原则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助费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归属于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的资</w:t>
      </w:r>
    </w:p>
    <w:p>
      <w:pPr>
        <w:spacing w:after="0" w:line="424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8" w:lineRule="auto" w:before="43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9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line="420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以支付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或者承担带</w:t>
      </w:r>
      <w:r>
        <w:rPr>
          <w:rFonts w:ascii="宋体" w:hAnsi="宋体" w:cs="宋体" w:eastAsia="宋体" w:hint="default"/>
          <w:w w:val="105"/>
          <w:sz w:val="20"/>
          <w:szCs w:val="20"/>
        </w:rPr>
        <w:t>息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w w:val="105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建活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产活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开</w:t>
      </w:r>
      <w:r>
        <w:rPr>
          <w:rFonts w:ascii="宋体" w:hAnsi="宋体" w:cs="宋体" w:eastAsia="宋体" w:hint="default"/>
          <w:w w:val="105"/>
          <w:sz w:val="20"/>
          <w:szCs w:val="20"/>
        </w:rPr>
        <w:t>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4" w:lineRule="auto" w:before="0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费用开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包括</w:t>
      </w:r>
      <w:r>
        <w:rPr>
          <w:rFonts w:ascii="宋体" w:hAnsi="宋体" w:cs="宋体" w:eastAsia="宋体" w:hint="default"/>
          <w:w w:val="105"/>
          <w:sz w:val="20"/>
          <w:szCs w:val="20"/>
        </w:rPr>
        <w:t>在内。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6" w:lineRule="auto" w:before="69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4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止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程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非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且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个月，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必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化继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4" w:lineRule="auto" w:before="64"/>
        <w:ind w:left="147" w:right="12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当</w:t>
      </w:r>
      <w:r>
        <w:rPr>
          <w:rFonts w:ascii="宋体" w:hAnsi="宋体" w:cs="宋体" w:eastAsia="宋体" w:hint="default"/>
          <w:sz w:val="20"/>
          <w:szCs w:val="20"/>
        </w:rPr>
        <w:t>购</w:t>
      </w:r>
      <w:r>
        <w:rPr>
          <w:rFonts w:ascii="宋体" w:hAnsi="宋体" w:cs="宋体" w:eastAsia="宋体" w:hint="default"/>
          <w:sz w:val="20"/>
          <w:szCs w:val="20"/>
        </w:rPr>
        <w:t>建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符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资本</w:t>
      </w:r>
      <w:r>
        <w:rPr>
          <w:rFonts w:ascii="宋体" w:hAnsi="宋体" w:cs="宋体" w:eastAsia="宋体" w:hint="default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的资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达</w:t>
      </w:r>
      <w:r>
        <w:rPr>
          <w:rFonts w:ascii="宋体" w:hAnsi="宋体" w:cs="宋体" w:eastAsia="宋体" w:hint="default"/>
          <w:sz w:val="20"/>
          <w:szCs w:val="20"/>
        </w:rPr>
        <w:t>到预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使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或者</w:t>
      </w:r>
      <w:r>
        <w:rPr>
          <w:rFonts w:ascii="宋体" w:hAnsi="宋体" w:cs="宋体" w:eastAsia="宋体" w:hint="default"/>
          <w:sz w:val="20"/>
          <w:szCs w:val="20"/>
        </w:rPr>
        <w:t>可</w:t>
      </w:r>
      <w:r>
        <w:rPr>
          <w:rFonts w:ascii="宋体" w:hAnsi="宋体" w:cs="宋体" w:eastAsia="宋体" w:hint="default"/>
          <w:sz w:val="20"/>
          <w:szCs w:val="20"/>
        </w:rPr>
        <w:t>销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状</w:t>
      </w:r>
      <w:r>
        <w:rPr>
          <w:rFonts w:ascii="宋体" w:hAnsi="宋体" w:cs="宋体" w:eastAsia="宋体" w:hint="default"/>
          <w:sz w:val="20"/>
          <w:szCs w:val="20"/>
        </w:rPr>
        <w:t>态</w:t>
      </w:r>
      <w:r>
        <w:rPr>
          <w:rFonts w:ascii="宋体" w:hAnsi="宋体" w:cs="宋体" w:eastAsia="宋体" w:hint="default"/>
          <w:sz w:val="20"/>
          <w:szCs w:val="20"/>
        </w:rPr>
        <w:t>时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停</w:t>
      </w:r>
      <w:r>
        <w:rPr>
          <w:rFonts w:ascii="宋体" w:hAnsi="宋体" w:cs="宋体" w:eastAsia="宋体" w:hint="default"/>
          <w:sz w:val="20"/>
          <w:szCs w:val="20"/>
        </w:rPr>
        <w:t>止</w:t>
      </w:r>
      <w:r>
        <w:rPr>
          <w:rFonts w:ascii="宋体" w:hAnsi="宋体" w:cs="宋体" w:eastAsia="宋体" w:hint="default"/>
          <w:sz w:val="20"/>
          <w:szCs w:val="20"/>
        </w:rPr>
        <w:t>借</w:t>
      </w:r>
      <w:r>
        <w:rPr>
          <w:rFonts w:ascii="宋体" w:hAnsi="宋体" w:cs="宋体" w:eastAsia="宋体" w:hint="default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  <w:t>费用</w:t>
      </w:r>
      <w:r>
        <w:rPr>
          <w:rFonts w:ascii="宋体" w:hAnsi="宋体" w:cs="宋体" w:eastAsia="宋体" w:hint="default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4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后发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在资本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内，本公司对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每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定：</w:t>
      </w:r>
      <w:r>
        <w:rPr>
          <w:rFonts w:ascii="宋体" w:hAnsi="宋体" w:cs="宋体" w:eastAsia="宋体" w:hint="default"/>
          <w:spacing w:val="-2"/>
          <w:sz w:val="20"/>
          <w:szCs w:val="20"/>
        </w:rPr>
      </w:r>
    </w:p>
    <w:p>
      <w:pPr>
        <w:spacing w:line="434" w:lineRule="auto" w:before="78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未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61"/>
        <w:ind w:left="147" w:right="13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购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或者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了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过专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加权平均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息金</w:t>
      </w:r>
      <w:r>
        <w:rPr>
          <w:rFonts w:ascii="宋体" w:hAnsi="宋体" w:cs="宋体" w:eastAsia="宋体" w:hint="default"/>
          <w:spacing w:val="3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。资本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据一</w:t>
      </w:r>
      <w:r>
        <w:rPr>
          <w:rFonts w:ascii="宋体" w:hAnsi="宋体" w:cs="宋体" w:eastAsia="宋体" w:hint="default"/>
          <w:w w:val="105"/>
          <w:sz w:val="20"/>
          <w:szCs w:val="20"/>
        </w:rPr>
        <w:t>般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加权平均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5"/>
        <w:ind w:left="55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待摊费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摊销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4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摊费用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担的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(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含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)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法在其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平均摊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果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摊费用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</w:p>
    <w:p>
      <w:pPr>
        <w:spacing w:after="0" w:line="42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间受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将尚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项目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摊余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全</w:t>
      </w:r>
      <w:r>
        <w:rPr>
          <w:rFonts w:ascii="宋体" w:hAnsi="宋体" w:cs="宋体" w:eastAsia="宋体" w:hint="default"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w w:val="105"/>
          <w:sz w:val="20"/>
          <w:szCs w:val="20"/>
        </w:rPr>
        <w:t>转入当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55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十九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）股份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和计量方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。在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计为基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9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的其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64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换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工具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溢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7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 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22  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股份</w:t>
      </w:r>
      <w:r>
        <w:rPr>
          <w:rFonts w:ascii="宋体" w:hAnsi="宋体" w:cs="宋体" w:eastAsia="宋体" w:hint="default"/>
          <w:w w:val="105"/>
          <w:sz w:val="20"/>
          <w:szCs w:val="20"/>
        </w:rPr>
        <w:t>支付</w:t>
      </w:r>
      <w:r>
        <w:rPr>
          <w:rFonts w:ascii="宋体" w:hAnsi="宋体" w:cs="宋体" w:eastAsia="宋体" w:hint="default"/>
          <w:w w:val="105"/>
          <w:sz w:val="20"/>
          <w:szCs w:val="20"/>
        </w:rPr>
        <w:t>的确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36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如根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最新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数变动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续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日对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2" w:lineRule="auto" w:before="64"/>
        <w:ind w:left="147" w:right="143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后立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即可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支付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公司承担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的公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价值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，并在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个资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日和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66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w w:val="105"/>
          <w:sz w:val="20"/>
          <w:szCs w:val="20"/>
        </w:rPr>
        <w:t>的公</w:t>
      </w:r>
      <w:r>
        <w:rPr>
          <w:rFonts w:ascii="宋体" w:hAnsi="宋体" w:cs="宋体" w:eastAsia="宋体" w:hint="default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变动计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4" w:lineRule="auto" w:before="0"/>
        <w:ind w:left="147" w:right="103" w:firstLine="393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获得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给予各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津贴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福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失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i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福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解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动关系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给予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w w:val="105"/>
          <w:sz w:val="20"/>
          <w:szCs w:val="20"/>
        </w:rPr>
        <w:t>偿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w w:val="105"/>
          <w:sz w:val="20"/>
          <w:szCs w:val="20"/>
        </w:rPr>
        <w:t>与获得</w:t>
      </w: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w w:val="105"/>
          <w:sz w:val="20"/>
          <w:szCs w:val="20"/>
        </w:rPr>
        <w:t>等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96"/>
        <w:ind w:left="54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因解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动关系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3"/>
        <w:rPr>
          <w:rFonts w:ascii="宋体" w:hAnsi="宋体" w:cs="宋体" w:eastAsia="宋体" w:hint="default"/>
          <w:i/>
          <w:sz w:val="27"/>
          <w:szCs w:val="27"/>
        </w:rPr>
      </w:pPr>
    </w:p>
    <w:p>
      <w:pPr>
        <w:spacing w:line="484" w:lineRule="auto" w:before="43"/>
        <w:ind w:left="540" w:right="124" w:hanging="394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象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或资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地政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府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包括养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医疗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</w:p>
    <w:p>
      <w:pPr>
        <w:spacing w:line="480" w:lineRule="auto" w:before="19"/>
        <w:ind w:left="540" w:right="124" w:hanging="394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及其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，公司保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险费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及公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一定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比例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取</w:t>
      </w:r>
    </w:p>
    <w:p>
      <w:pPr>
        <w:spacing w:before="28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障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448" w:lineRule="auto" w:before="0"/>
        <w:ind w:left="147" w:right="124" w:firstLine="39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担保、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仲裁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诉讼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7"/>
        <w:ind w:left="54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(1)</w:t>
      </w:r>
      <w:r>
        <w:rPr>
          <w:rFonts w:ascii="Times New Roman" w:hAnsi="Times New Roman" w:cs="Times New Roman" w:eastAsia="Times New Roman" w:hint="default"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公司承担的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54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(2)</w:t>
      </w:r>
      <w:r>
        <w:rPr>
          <w:rFonts w:ascii="Times New Roman" w:hAnsi="Times New Roman" w:cs="Times New Roman" w:eastAsia="Times New Roman" w:hint="default"/>
          <w:spacing w:val="-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出本公司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58" w:lineRule="auto" w:before="0"/>
        <w:ind w:left="540" w:right="3556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(3)</w:t>
      </w:r>
      <w:r>
        <w:rPr>
          <w:rFonts w:ascii="Times New Roman" w:hAnsi="Times New Roman" w:cs="Times New Roman" w:eastAsia="Times New Roman" w:hint="default"/>
          <w:spacing w:val="4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清偿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或有事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出的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计数计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</w:p>
    <w:p>
      <w:pPr>
        <w:spacing w:before="79"/>
        <w:ind w:left="55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二）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确认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售收入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已将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w w:val="105"/>
          <w:sz w:val="20"/>
          <w:szCs w:val="20"/>
        </w:rPr>
        <w:t>风</w:t>
      </w:r>
      <w:r>
        <w:rPr>
          <w:rFonts w:ascii="宋体" w:hAnsi="宋体" w:cs="宋体" w:eastAsia="宋体" w:hint="default"/>
          <w:w w:val="105"/>
          <w:sz w:val="20"/>
          <w:szCs w:val="20"/>
        </w:rPr>
        <w:t>险</w:t>
      </w:r>
      <w:r>
        <w:rPr>
          <w:rFonts w:ascii="宋体" w:hAnsi="宋体" w:cs="宋体" w:eastAsia="宋体" w:hint="default"/>
          <w:w w:val="105"/>
          <w:sz w:val="20"/>
          <w:szCs w:val="20"/>
        </w:rPr>
        <w:t>和报</w:t>
      </w:r>
      <w:r>
        <w:rPr>
          <w:rFonts w:ascii="宋体" w:hAnsi="宋体" w:cs="宋体" w:eastAsia="宋体" w:hint="default"/>
          <w:w w:val="105"/>
          <w:sz w:val="20"/>
          <w:szCs w:val="20"/>
        </w:rPr>
        <w:t>酬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移</w:t>
      </w:r>
      <w:r>
        <w:rPr>
          <w:rFonts w:ascii="宋体" w:hAnsi="宋体" w:cs="宋体" w:eastAsia="宋体" w:hint="default"/>
          <w:w w:val="105"/>
          <w:sz w:val="20"/>
          <w:szCs w:val="20"/>
        </w:rPr>
        <w:t>给</w:t>
      </w:r>
      <w:r>
        <w:rPr>
          <w:rFonts w:ascii="宋体" w:hAnsi="宋体" w:cs="宋体" w:eastAsia="宋体" w:hint="default"/>
          <w:w w:val="105"/>
          <w:sz w:val="20"/>
          <w:szCs w:val="20"/>
        </w:rPr>
        <w:t>购</w:t>
      </w:r>
      <w:r>
        <w:rPr>
          <w:rFonts w:ascii="宋体" w:hAnsi="宋体" w:cs="宋体" w:eastAsia="宋体" w:hint="default"/>
          <w:w w:val="105"/>
          <w:sz w:val="20"/>
          <w:szCs w:val="20"/>
        </w:rPr>
        <w:t>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w w:val="105"/>
          <w:sz w:val="20"/>
          <w:szCs w:val="20"/>
        </w:rPr>
        <w:t>再</w:t>
      </w:r>
      <w:r>
        <w:rPr>
          <w:rFonts w:ascii="宋体" w:hAnsi="宋体" w:cs="宋体" w:eastAsia="宋体" w:hint="default"/>
          <w:w w:val="105"/>
          <w:sz w:val="20"/>
          <w:szCs w:val="20"/>
        </w:rPr>
        <w:t>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w w:val="105"/>
          <w:sz w:val="20"/>
          <w:szCs w:val="20"/>
        </w:rPr>
        <w:t>通常</w:t>
      </w:r>
      <w:r>
        <w:rPr>
          <w:rFonts w:ascii="宋体" w:hAnsi="宋体" w:cs="宋体" w:eastAsia="宋体" w:hint="default"/>
          <w:w w:val="105"/>
          <w:sz w:val="20"/>
          <w:szCs w:val="20"/>
        </w:rPr>
        <w:t>与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所有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联系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继</w:t>
      </w:r>
      <w:r>
        <w:rPr>
          <w:rFonts w:ascii="宋体" w:hAnsi="宋体" w:cs="宋体" w:eastAsia="宋体" w:hint="default"/>
          <w:w w:val="105"/>
          <w:sz w:val="20"/>
          <w:szCs w:val="20"/>
        </w:rPr>
        <w:t>续</w:t>
      </w:r>
      <w:r>
        <w:rPr>
          <w:rFonts w:ascii="宋体" w:hAnsi="宋体" w:cs="宋体" w:eastAsia="宋体" w:hint="default"/>
          <w:w w:val="105"/>
          <w:sz w:val="20"/>
          <w:szCs w:val="20"/>
        </w:rPr>
        <w:t>管理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也</w:t>
      </w:r>
      <w:r>
        <w:rPr>
          <w:rFonts w:ascii="宋体" w:hAnsi="宋体" w:cs="宋体" w:eastAsia="宋体" w:hint="default"/>
          <w:w w:val="105"/>
          <w:sz w:val="20"/>
          <w:szCs w:val="20"/>
        </w:rPr>
        <w:t>没有对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售</w:t>
      </w:r>
      <w:r>
        <w:rPr>
          <w:rFonts w:ascii="宋体" w:hAnsi="宋体" w:cs="宋体" w:eastAsia="宋体" w:hint="default"/>
          <w:w w:val="105"/>
          <w:sz w:val="20"/>
          <w:szCs w:val="20"/>
        </w:rPr>
        <w:t>出的</w:t>
      </w:r>
      <w:r>
        <w:rPr>
          <w:rFonts w:ascii="宋体" w:hAnsi="宋体" w:cs="宋体" w:eastAsia="宋体" w:hint="default"/>
          <w:w w:val="105"/>
          <w:sz w:val="20"/>
          <w:szCs w:val="20"/>
        </w:rPr>
        <w:t>商</w:t>
      </w:r>
      <w:r>
        <w:rPr>
          <w:rFonts w:ascii="宋体" w:hAnsi="宋体" w:cs="宋体" w:eastAsia="宋体" w:hint="default"/>
          <w:w w:val="105"/>
          <w:sz w:val="20"/>
          <w:szCs w:val="20"/>
        </w:rPr>
        <w:t>品</w:t>
      </w:r>
      <w:r>
        <w:rPr>
          <w:rFonts w:ascii="宋体" w:hAnsi="宋体" w:cs="宋体" w:eastAsia="宋体" w:hint="default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w w:val="105"/>
          <w:sz w:val="20"/>
          <w:szCs w:val="20"/>
        </w:rPr>
        <w:t>施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效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外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16"/>
          <w:szCs w:val="16"/>
        </w:rPr>
      </w:pPr>
    </w:p>
    <w:p>
      <w:pPr>
        <w:spacing w:line="424" w:lineRule="auto" w:before="0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百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分比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法确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很</w:t>
      </w:r>
      <w:r>
        <w:rPr>
          <w:rFonts w:ascii="宋体" w:hAnsi="宋体" w:cs="宋体" w:eastAsia="宋体" w:hint="default"/>
          <w:w w:val="105"/>
          <w:sz w:val="20"/>
          <w:szCs w:val="20"/>
        </w:rPr>
        <w:t>可能</w:t>
      </w:r>
      <w:r>
        <w:rPr>
          <w:rFonts w:ascii="宋体" w:hAnsi="宋体" w:cs="宋体" w:eastAsia="宋体" w:hint="default"/>
          <w:w w:val="105"/>
          <w:sz w:val="20"/>
          <w:szCs w:val="20"/>
        </w:rPr>
        <w:t>流入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43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w w:val="105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进</w:t>
      </w:r>
      <w:r>
        <w:rPr>
          <w:rFonts w:ascii="宋体" w:hAnsi="宋体" w:cs="宋体" w:eastAsia="宋体" w:hint="default"/>
          <w:w w:val="105"/>
          <w:sz w:val="20"/>
          <w:szCs w:val="20"/>
        </w:rPr>
        <w:t>度</w:t>
      </w:r>
      <w:r>
        <w:rPr>
          <w:rFonts w:ascii="宋体" w:hAnsi="宋体" w:cs="宋体" w:eastAsia="宋体" w:hint="default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44" w:lineRule="auto"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本公司确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58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工作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w w:val="105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务总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w w:val="105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计总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本的</w:t>
      </w:r>
      <w:r>
        <w:rPr>
          <w:rFonts w:ascii="宋体" w:hAnsi="宋体" w:cs="宋体" w:eastAsia="宋体" w:hint="default"/>
          <w:w w:val="105"/>
          <w:sz w:val="20"/>
          <w:szCs w:val="20"/>
        </w:rPr>
        <w:t>比例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24" w:lineRule="auto" w:before="0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供劳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能可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偿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相同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转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74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劳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，不确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供劳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务</w:t>
      </w:r>
      <w:r>
        <w:rPr>
          <w:rFonts w:ascii="宋体" w:hAnsi="宋体" w:cs="宋体" w:eastAsia="宋体" w:hint="default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53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让渡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用权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流入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收费</w:t>
      </w:r>
      <w:r>
        <w:rPr>
          <w:rFonts w:ascii="宋体" w:hAnsi="宋体" w:cs="宋体" w:eastAsia="宋体" w:hint="default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78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三）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核算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44" w:lineRule="auto" w:before="0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44" w:lineRule="auto" w:before="53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性资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值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价值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58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1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，确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，并在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用寿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命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内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平均分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期损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5"/>
          <w:sz w:val="20"/>
          <w:szCs w:val="20"/>
        </w:rPr>
        <w:t>但</w:t>
      </w:r>
      <w:r>
        <w:rPr>
          <w:rFonts w:ascii="宋体" w:hAnsi="宋体" w:cs="宋体" w:eastAsia="宋体" w:hint="default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义</w:t>
      </w:r>
      <w:r>
        <w:rPr>
          <w:rFonts w:ascii="宋体" w:hAnsi="宋体" w:cs="宋体" w:eastAsia="宋体" w:hint="default"/>
          <w:w w:val="105"/>
          <w:sz w:val="20"/>
          <w:szCs w:val="20"/>
        </w:rPr>
        <w:t>金额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府补助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34" w:lineRule="auto" w:before="78"/>
        <w:ind w:left="147" w:right="16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与</w:t>
      </w:r>
      <w:r>
        <w:rPr>
          <w:rFonts w:ascii="宋体" w:hAnsi="宋体" w:cs="宋体" w:eastAsia="宋体" w:hint="default"/>
          <w:sz w:val="20"/>
          <w:szCs w:val="20"/>
        </w:rPr>
        <w:t>收</w:t>
      </w:r>
      <w:r>
        <w:rPr>
          <w:rFonts w:ascii="宋体" w:hAnsi="宋体" w:cs="宋体" w:eastAsia="宋体" w:hint="default"/>
          <w:sz w:val="20"/>
          <w:szCs w:val="20"/>
        </w:rPr>
        <w:t>益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政</w:t>
      </w:r>
      <w:r>
        <w:rPr>
          <w:rFonts w:ascii="宋体" w:hAnsi="宋体" w:cs="宋体" w:eastAsia="宋体" w:hint="default"/>
          <w:sz w:val="20"/>
          <w:szCs w:val="20"/>
        </w:rPr>
        <w:t>府补助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sz w:val="20"/>
          <w:szCs w:val="20"/>
        </w:rPr>
        <w:t>别</w:t>
      </w:r>
      <w:r>
        <w:rPr>
          <w:rFonts w:ascii="宋体" w:hAnsi="宋体" w:cs="宋体" w:eastAsia="宋体" w:hint="default"/>
          <w:sz w:val="20"/>
          <w:szCs w:val="20"/>
        </w:rPr>
        <w:t>下</w:t>
      </w:r>
      <w:r>
        <w:rPr>
          <w:rFonts w:ascii="宋体" w:hAnsi="宋体" w:cs="宋体" w:eastAsia="宋体" w:hint="default"/>
          <w:sz w:val="20"/>
          <w:szCs w:val="20"/>
        </w:rPr>
        <w:t>列</w:t>
      </w:r>
      <w:r>
        <w:rPr>
          <w:rFonts w:ascii="宋体" w:hAnsi="宋体" w:cs="宋体" w:eastAsia="宋体" w:hint="default"/>
          <w:i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  <w:t>处</w:t>
      </w:r>
      <w:r>
        <w:rPr>
          <w:rFonts w:ascii="宋体" w:hAnsi="宋体" w:cs="宋体" w:eastAsia="宋体" w:hint="default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  <w:t>于</w:t>
      </w:r>
      <w:r>
        <w:rPr>
          <w:rFonts w:ascii="宋体" w:hAnsi="宋体" w:cs="宋体" w:eastAsia="宋体" w:hint="default"/>
          <w:sz w:val="20"/>
          <w:szCs w:val="20"/>
        </w:rPr>
        <w:t>补</w:t>
      </w:r>
      <w:r>
        <w:rPr>
          <w:rFonts w:ascii="宋体" w:hAnsi="宋体" w:cs="宋体" w:eastAsia="宋体" w:hint="default"/>
          <w:sz w:val="20"/>
          <w:szCs w:val="20"/>
        </w:rPr>
        <w:t>偿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后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费用</w:t>
      </w:r>
      <w:r>
        <w:rPr>
          <w:rFonts w:ascii="宋体" w:hAnsi="宋体" w:cs="宋体" w:eastAsia="宋体" w:hint="default"/>
          <w:sz w:val="20"/>
          <w:szCs w:val="20"/>
        </w:rPr>
        <w:t>或</w:t>
      </w:r>
      <w:r>
        <w:rPr>
          <w:rFonts w:ascii="宋体" w:hAnsi="宋体" w:cs="宋体" w:eastAsia="宋体" w:hint="default"/>
          <w:sz w:val="20"/>
          <w:szCs w:val="20"/>
        </w:rPr>
        <w:t>损</w:t>
      </w:r>
      <w:r>
        <w:rPr>
          <w:rFonts w:ascii="宋体" w:hAnsi="宋体" w:cs="宋体" w:eastAsia="宋体" w:hint="default"/>
          <w:sz w:val="20"/>
          <w:szCs w:val="20"/>
        </w:rPr>
        <w:t>失</w:t>
      </w:r>
      <w:r>
        <w:rPr>
          <w:rFonts w:ascii="宋体" w:hAnsi="宋体" w:cs="宋体" w:eastAsia="宋体" w:hint="default"/>
          <w:sz w:val="20"/>
          <w:szCs w:val="20"/>
        </w:rPr>
        <w:t>的，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，并在确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期损益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偿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费用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61"/>
        <w:ind w:left="147" w:right="8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果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府补助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的，存在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面余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分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w w:val="105"/>
          <w:sz w:val="20"/>
          <w:szCs w:val="20"/>
        </w:rPr>
        <w:t>不存在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期损益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53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四）所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理方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本公司所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，对资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价值与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异的，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41" w:lineRule="auto" w:before="43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-6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18</w:t>
      </w:r>
      <w:r>
        <w:rPr>
          <w:rFonts w:ascii="Times New Roman" w:hAnsi="Times New Roman" w:cs="Times New Roman" w:eastAsia="Times New Roman" w:hint="default"/>
          <w:spacing w:val="-1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日，对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清偿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率发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生变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化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的，对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已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新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量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在所有者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或者事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</w:t>
      </w:r>
      <w:r>
        <w:rPr>
          <w:rFonts w:ascii="宋体" w:hAnsi="宋体" w:cs="宋体" w:eastAsia="宋体" w:hint="default"/>
          <w:i/>
          <w:spacing w:val="4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w w:val="105"/>
          <w:sz w:val="20"/>
          <w:szCs w:val="20"/>
        </w:rPr>
        <w:t>当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的所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费用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88"/>
        <w:ind w:left="55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五）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编制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424" w:lineRule="auto"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子公司，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，有证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据表明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</w:p>
    <w:p>
      <w:pPr>
        <w:spacing w:before="74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除外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i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条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过与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之间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spacing w:val="-3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议，有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③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任</w:t>
      </w:r>
      <w:r>
        <w:rPr>
          <w:rFonts w:ascii="宋体" w:hAnsi="宋体" w:cs="宋体" w:eastAsia="宋体" w:hint="default"/>
          <w:w w:val="105"/>
          <w:sz w:val="20"/>
          <w:szCs w:val="20"/>
        </w:rPr>
        <w:t>免被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员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新宋体" w:hAnsi="新宋体" w:cs="新宋体" w:eastAsia="新宋体" w:hint="default"/>
          <w:w w:val="105"/>
          <w:sz w:val="20"/>
          <w:szCs w:val="20"/>
        </w:rPr>
        <w:t>④</w:t>
      </w:r>
      <w:r>
        <w:rPr>
          <w:rFonts w:ascii="宋体" w:hAnsi="宋体" w:cs="宋体" w:eastAsia="宋体" w:hint="default"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w w:val="105"/>
          <w:sz w:val="20"/>
          <w:szCs w:val="20"/>
        </w:rPr>
        <w:t>被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单位</w:t>
      </w:r>
      <w:r>
        <w:rPr>
          <w:rFonts w:ascii="宋体" w:hAnsi="宋体" w:cs="宋体" w:eastAsia="宋体" w:hint="default"/>
          <w:w w:val="105"/>
          <w:sz w:val="20"/>
          <w:szCs w:val="20"/>
        </w:rPr>
        <w:t>的董事会或</w:t>
      </w:r>
      <w:r>
        <w:rPr>
          <w:rFonts w:ascii="宋体" w:hAnsi="宋体" w:cs="宋体" w:eastAsia="宋体" w:hint="default"/>
          <w:w w:val="105"/>
          <w:sz w:val="20"/>
          <w:szCs w:val="20"/>
        </w:rPr>
        <w:t>类</w:t>
      </w:r>
      <w:r>
        <w:rPr>
          <w:rFonts w:ascii="宋体" w:hAnsi="宋体" w:cs="宋体" w:eastAsia="宋体" w:hint="default"/>
          <w:w w:val="105"/>
          <w:sz w:val="20"/>
          <w:szCs w:val="20"/>
        </w:rPr>
        <w:t>似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机构</w:t>
      </w:r>
      <w:r>
        <w:rPr>
          <w:rFonts w:ascii="宋体" w:hAnsi="宋体" w:cs="宋体" w:eastAsia="宋体" w:hint="default"/>
          <w:w w:val="105"/>
          <w:sz w:val="20"/>
          <w:szCs w:val="20"/>
        </w:rPr>
        <w:t>占</w:t>
      </w:r>
      <w:r>
        <w:rPr>
          <w:rFonts w:ascii="宋体" w:hAnsi="宋体" w:cs="宋体" w:eastAsia="宋体" w:hint="default"/>
          <w:w w:val="105"/>
          <w:sz w:val="20"/>
          <w:szCs w:val="20"/>
        </w:rPr>
        <w:t>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数表</w:t>
      </w:r>
      <w:r>
        <w:rPr>
          <w:rFonts w:ascii="宋体" w:hAnsi="宋体" w:cs="宋体" w:eastAsia="宋体" w:hint="default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39" w:lineRule="auto" w:before="0"/>
        <w:ind w:left="147" w:right="169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按</w:t>
      </w:r>
      <w:r>
        <w:rPr>
          <w:rFonts w:ascii="宋体" w:hAnsi="宋体" w:cs="宋体" w:eastAsia="宋体" w:hint="default"/>
          <w:sz w:val="20"/>
          <w:szCs w:val="20"/>
        </w:rPr>
        <w:t>照《企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z w:val="20"/>
          <w:szCs w:val="20"/>
        </w:rPr>
        <w:t>计</w:t>
      </w:r>
      <w:r>
        <w:rPr>
          <w:rFonts w:ascii="宋体" w:hAnsi="宋体" w:cs="宋体" w:eastAsia="宋体" w:hint="default"/>
          <w:sz w:val="20"/>
          <w:szCs w:val="20"/>
        </w:rPr>
        <w:t>准</w:t>
      </w:r>
      <w:r>
        <w:rPr>
          <w:rFonts w:ascii="宋体" w:hAnsi="宋体" w:cs="宋体" w:eastAsia="宋体" w:hint="default"/>
          <w:sz w:val="20"/>
          <w:szCs w:val="20"/>
        </w:rPr>
        <w:t>则</w:t>
      </w:r>
      <w:r>
        <w:rPr>
          <w:rFonts w:ascii="宋体" w:hAnsi="宋体" w:cs="宋体" w:eastAsia="宋体" w:hint="default"/>
          <w:sz w:val="20"/>
          <w:szCs w:val="20"/>
        </w:rPr>
        <w:t>第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33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—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sz w:val="20"/>
          <w:szCs w:val="20"/>
        </w:rPr>
        <w:t>财务</w:t>
      </w:r>
      <w:r>
        <w:rPr>
          <w:rFonts w:ascii="宋体" w:hAnsi="宋体" w:cs="宋体" w:eastAsia="宋体" w:hint="default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  <w:t>》</w:t>
      </w:r>
      <w:r>
        <w:rPr>
          <w:rFonts w:ascii="宋体" w:hAnsi="宋体" w:cs="宋体" w:eastAsia="宋体" w:hint="default"/>
          <w:sz w:val="20"/>
          <w:szCs w:val="20"/>
        </w:rPr>
        <w:t>的有</w:t>
      </w:r>
      <w:r>
        <w:rPr>
          <w:rFonts w:ascii="宋体" w:hAnsi="宋体" w:cs="宋体" w:eastAsia="宋体" w:hint="default"/>
          <w:i/>
          <w:sz w:val="20"/>
          <w:szCs w:val="20"/>
        </w:rPr>
        <w:t>关要</w:t>
      </w:r>
      <w:r>
        <w:rPr>
          <w:rFonts w:ascii="宋体" w:hAnsi="宋体" w:cs="宋体" w:eastAsia="宋体" w:hint="default"/>
          <w:sz w:val="20"/>
          <w:szCs w:val="20"/>
        </w:rPr>
        <w:t>求</w:t>
      </w:r>
      <w:r>
        <w:rPr>
          <w:rFonts w:ascii="宋体" w:hAnsi="宋体" w:cs="宋体" w:eastAsia="宋体" w:hint="default"/>
          <w:sz w:val="20"/>
          <w:szCs w:val="20"/>
        </w:rPr>
        <w:t>执行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即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间</w:t>
      </w:r>
      <w:r>
        <w:rPr>
          <w:rFonts w:ascii="宋体" w:hAnsi="宋体" w:cs="宋体" w:eastAsia="宋体" w:hint="default"/>
          <w:sz w:val="20"/>
          <w:szCs w:val="20"/>
        </w:rPr>
        <w:t>本公司及</w:t>
      </w:r>
      <w:r>
        <w:rPr>
          <w:rFonts w:ascii="宋体" w:hAnsi="宋体" w:cs="宋体" w:eastAsia="宋体" w:hint="default"/>
          <w:sz w:val="20"/>
          <w:szCs w:val="20"/>
        </w:rPr>
        <w:t>纳</w:t>
      </w:r>
      <w:r>
        <w:rPr>
          <w:rFonts w:ascii="宋体" w:hAnsi="宋体" w:cs="宋体" w:eastAsia="宋体" w:hint="default"/>
          <w:sz w:val="20"/>
          <w:szCs w:val="20"/>
        </w:rPr>
        <w:t>入合</w:t>
      </w:r>
      <w:r>
        <w:rPr>
          <w:rFonts w:ascii="宋体" w:hAnsi="宋体" w:cs="宋体" w:eastAsia="宋体" w:hint="default"/>
          <w:sz w:val="20"/>
          <w:szCs w:val="20"/>
        </w:rPr>
        <w:t>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子公司的个别会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表为基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资料，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整对子公司的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行编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之间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资、重大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交易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现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8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逐</w:t>
      </w:r>
      <w:r>
        <w:rPr>
          <w:rFonts w:ascii="宋体" w:hAnsi="宋体" w:cs="宋体" w:eastAsia="宋体" w:hint="default"/>
          <w:i/>
          <w:spacing w:val="-7"/>
          <w:w w:val="10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并，并</w:t>
      </w:r>
      <w:r>
        <w:rPr>
          <w:rFonts w:ascii="宋体" w:hAnsi="宋体" w:cs="宋体" w:eastAsia="宋体" w:hint="default"/>
          <w:i/>
          <w:spacing w:val="-7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7"/>
          <w:w w:val="103"/>
          <w:sz w:val="20"/>
          <w:szCs w:val="20"/>
        </w:rPr>
        <w:t>数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益（损益）</w:t>
      </w:r>
      <w:r>
        <w:rPr>
          <w:rFonts w:ascii="宋体" w:hAnsi="宋体" w:cs="宋体" w:eastAsia="宋体" w:hint="default"/>
          <w:spacing w:val="-7"/>
          <w:w w:val="10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7"/>
          <w:sz w:val="20"/>
          <w:szCs w:val="20"/>
        </w:rPr>
      </w:r>
    </w:p>
    <w:p>
      <w:pPr>
        <w:spacing w:before="90"/>
        <w:ind w:left="55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六）会计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政策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和会计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计变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更以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差错更正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458" w:lineRule="auto" w:before="0"/>
        <w:ind w:left="559" w:right="8" w:hanging="2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6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主要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、会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估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执行《企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度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据财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部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会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[2006]3</w:t>
      </w:r>
      <w:r>
        <w:rPr>
          <w:rFonts w:ascii="宋体" w:hAnsi="宋体" w:cs="宋体" w:eastAsia="宋体" w:hint="default"/>
          <w:spacing w:val="-3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i/>
          <w:spacing w:val="-3"/>
          <w:w w:val="103"/>
          <w:sz w:val="20"/>
          <w:szCs w:val="20"/>
        </w:rPr>
        <w:t>文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420" w:lineRule="auto" w:before="11"/>
        <w:ind w:left="147" w:right="10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自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07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7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本</w:t>
      </w:r>
      <w:r>
        <w:rPr>
          <w:rFonts w:ascii="宋体" w:hAnsi="宋体" w:cs="宋体" w:eastAsia="宋体" w:hint="default"/>
          <w:w w:val="10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执行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w w:val="103"/>
          <w:sz w:val="20"/>
          <w:szCs w:val="20"/>
        </w:rPr>
        <w:t>政</w:t>
      </w:r>
      <w:r>
        <w:rPr>
          <w:rFonts w:ascii="宋体" w:hAnsi="宋体" w:cs="宋体" w:eastAsia="宋体" w:hint="default"/>
          <w:w w:val="103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于</w:t>
      </w:r>
      <w:r>
        <w:rPr>
          <w:rFonts w:ascii="Times New Roman" w:hAnsi="Times New Roman" w:cs="Times New Roman" w:eastAsia="Times New Roman" w:hint="default"/>
          <w:spacing w:val="-3"/>
          <w:w w:val="103"/>
          <w:sz w:val="20"/>
          <w:szCs w:val="20"/>
        </w:rPr>
        <w:t>200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6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2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2"/>
          <w:w w:val="103"/>
          <w:sz w:val="20"/>
          <w:szCs w:val="20"/>
        </w:rPr>
        <w:t>15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日</w:t>
      </w:r>
      <w:r>
        <w:rPr>
          <w:rFonts w:ascii="宋体" w:hAnsi="宋体" w:cs="宋体" w:eastAsia="宋体" w:hint="default"/>
          <w:w w:val="103"/>
          <w:sz w:val="20"/>
          <w:szCs w:val="20"/>
        </w:rPr>
        <w:t>颁</w:t>
      </w:r>
      <w:r>
        <w:rPr>
          <w:rFonts w:ascii="宋体" w:hAnsi="宋体" w:cs="宋体" w:eastAsia="宋体" w:hint="default"/>
          <w:w w:val="103"/>
          <w:sz w:val="20"/>
          <w:szCs w:val="20"/>
        </w:rPr>
        <w:t>布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10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116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w w:val="103"/>
          <w:sz w:val="20"/>
          <w:szCs w:val="20"/>
        </w:rPr>
        <w:t>以下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简 称</w:t>
      </w:r>
      <w:r>
        <w:rPr>
          <w:rFonts w:ascii="Times New Roman" w:hAnsi="Times New Roman" w:cs="Times New Roman" w:eastAsia="Times New Roman" w:hint="default"/>
          <w:spacing w:val="-6"/>
          <w:w w:val="103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新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Times New Roman" w:hAnsi="Times New Roman" w:cs="Times New Roman" w:eastAsia="Times New Roman" w:hint="default"/>
          <w:spacing w:val="-1"/>
          <w:w w:val="103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101"/>
          <w:w w:val="103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0"/>
          <w:w w:val="103"/>
          <w:sz w:val="20"/>
          <w:szCs w:val="20"/>
        </w:rPr>
        <w:t>，</w:t>
      </w:r>
      <w:r>
        <w:rPr>
          <w:rFonts w:ascii="宋体" w:hAnsi="宋体" w:cs="宋体" w:eastAsia="宋体" w:hint="default"/>
          <w:w w:val="10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据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中</w:t>
      </w:r>
      <w:r>
        <w:rPr>
          <w:rFonts w:ascii="宋体" w:hAnsi="宋体" w:cs="宋体" w:eastAsia="宋体" w:hint="default"/>
          <w:w w:val="103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w w:val="103"/>
          <w:sz w:val="20"/>
          <w:szCs w:val="20"/>
        </w:rPr>
        <w:t>监</w:t>
      </w:r>
      <w:r>
        <w:rPr>
          <w:rFonts w:ascii="宋体" w:hAnsi="宋体" w:cs="宋体" w:eastAsia="宋体" w:hint="default"/>
          <w:spacing w:val="-1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w w:val="103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做好</w:t>
      </w:r>
      <w:r>
        <w:rPr>
          <w:rFonts w:ascii="宋体" w:hAnsi="宋体" w:cs="宋体" w:eastAsia="宋体" w:hint="default"/>
          <w:w w:val="103"/>
          <w:sz w:val="20"/>
          <w:szCs w:val="20"/>
        </w:rPr>
        <w:t>与</w:t>
      </w:r>
      <w:r>
        <w:rPr>
          <w:rFonts w:ascii="宋体" w:hAnsi="宋体" w:cs="宋体" w:eastAsia="宋体" w:hint="default"/>
          <w:w w:val="10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w w:val="103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财务</w:t>
      </w:r>
      <w:r>
        <w:rPr>
          <w:rFonts w:ascii="宋体" w:hAnsi="宋体" w:cs="宋体" w:eastAsia="宋体" w:hint="default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信</w:t>
      </w:r>
      <w:r>
        <w:rPr>
          <w:rFonts w:ascii="宋体" w:hAnsi="宋体" w:cs="宋体" w:eastAsia="宋体" w:hint="default"/>
          <w:w w:val="103"/>
          <w:sz w:val="20"/>
          <w:szCs w:val="20"/>
        </w:rPr>
        <w:t>息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披</w:t>
      </w:r>
      <w:r>
        <w:rPr>
          <w:rFonts w:ascii="宋体" w:hAnsi="宋体" w:cs="宋体" w:eastAsia="宋体" w:hint="default"/>
          <w:w w:val="103"/>
          <w:sz w:val="20"/>
          <w:szCs w:val="20"/>
        </w:rPr>
        <w:t>露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作</w:t>
      </w:r>
      <w:r>
        <w:rPr>
          <w:rFonts w:ascii="宋体" w:hAnsi="宋体" w:cs="宋体" w:eastAsia="宋体" w:hint="default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w w:val="103"/>
          <w:sz w:val="20"/>
          <w:szCs w:val="20"/>
        </w:rPr>
        <w:t>通</w:t>
      </w:r>
      <w:r>
        <w:rPr>
          <w:rFonts w:ascii="宋体" w:hAnsi="宋体" w:cs="宋体" w:eastAsia="宋体" w:hint="default"/>
          <w:spacing w:val="-10"/>
          <w:w w:val="103"/>
          <w:sz w:val="20"/>
          <w:szCs w:val="20"/>
        </w:rPr>
        <w:t>知</w:t>
      </w:r>
      <w:r>
        <w:rPr>
          <w:rFonts w:ascii="宋体" w:hAnsi="宋体" w:cs="宋体" w:eastAsia="宋体" w:hint="default"/>
          <w:w w:val="103"/>
          <w:sz w:val="20"/>
          <w:szCs w:val="20"/>
        </w:rPr>
        <w:t>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 w:line="42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140"/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422" w:lineRule="auto" w:before="43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证监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【</w:t>
      </w:r>
      <w:r>
        <w:rPr>
          <w:rFonts w:ascii="Times New Roman" w:hAnsi="Times New Roman" w:cs="Times New Roman" w:eastAsia="Times New Roman" w:hint="default"/>
          <w:spacing w:val="-4"/>
          <w:w w:val="103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】</w:t>
      </w:r>
      <w:r>
        <w:rPr>
          <w:rFonts w:ascii="Times New Roman" w:hAnsi="Times New Roman" w:cs="Times New Roman" w:eastAsia="Times New Roman" w:hint="default"/>
          <w:spacing w:val="-4"/>
          <w:w w:val="103"/>
          <w:sz w:val="20"/>
          <w:szCs w:val="20"/>
        </w:rPr>
        <w:t>136</w:t>
      </w:r>
      <w:r>
        <w:rPr>
          <w:rFonts w:ascii="Times New Roman" w:hAnsi="Times New Roman" w:cs="Times New Roman" w:eastAsia="Times New Roman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号）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《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开发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行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证</w:t>
      </w:r>
      <w:r>
        <w:rPr>
          <w:rFonts w:ascii="宋体" w:hAnsi="宋体" w:cs="宋体" w:eastAsia="宋体" w:hint="default"/>
          <w:i/>
          <w:spacing w:val="-12"/>
          <w:w w:val="103"/>
          <w:sz w:val="20"/>
          <w:szCs w:val="20"/>
        </w:rPr>
        <w:t>券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的公司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信息披露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规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问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答</w:t>
      </w:r>
      <w:r>
        <w:rPr>
          <w:rFonts w:ascii="宋体" w:hAnsi="宋体" w:cs="宋体" w:eastAsia="宋体" w:hint="default"/>
          <w:spacing w:val="-12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12"/>
          <w:w w:val="103"/>
          <w:sz w:val="20"/>
          <w:szCs w:val="20"/>
        </w:rPr>
        <w:t>7</w:t>
      </w:r>
      <w:r>
        <w:rPr>
          <w:rFonts w:ascii="Times New Roman" w:hAnsi="Times New Roman" w:cs="Times New Roman" w:eastAsia="Times New Roman" w:hint="default"/>
          <w:spacing w:val="9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2"/>
          <w:w w:val="103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旧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过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渡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2"/>
          <w:w w:val="103"/>
          <w:sz w:val="20"/>
          <w:szCs w:val="20"/>
        </w:rPr>
        <w:t>间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较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信息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披露》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则解释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号》（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财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会【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】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14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号）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的有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，确 </w:t>
      </w:r>
      <w:r>
        <w:rPr>
          <w:rFonts w:ascii="宋体" w:hAnsi="宋体" w:cs="宋体" w:eastAsia="宋体" w:hint="default"/>
          <w:w w:val="105"/>
          <w:sz w:val="20"/>
          <w:szCs w:val="20"/>
        </w:rPr>
        <w:t>认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2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为基</w:t>
      </w:r>
      <w:r>
        <w:rPr>
          <w:rFonts w:ascii="宋体" w:hAnsi="宋体" w:cs="宋体" w:eastAsia="宋体" w:hint="default"/>
          <w:w w:val="105"/>
          <w:sz w:val="20"/>
          <w:szCs w:val="20"/>
        </w:rPr>
        <w:t>础</w:t>
      </w:r>
      <w:r>
        <w:rPr>
          <w:rFonts w:ascii="宋体" w:hAnsi="宋体" w:cs="宋体" w:eastAsia="宋体" w:hint="default"/>
          <w:w w:val="105"/>
          <w:sz w:val="20"/>
          <w:szCs w:val="20"/>
        </w:rPr>
        <w:t>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结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具</w:t>
      </w:r>
      <w:r>
        <w:rPr>
          <w:rFonts w:ascii="宋体" w:hAnsi="宋体" w:cs="宋体" w:eastAsia="宋体" w:hint="default"/>
          <w:w w:val="105"/>
          <w:sz w:val="20"/>
          <w:szCs w:val="20"/>
        </w:rPr>
        <w:t>体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析</w:t>
      </w:r>
      <w:r>
        <w:rPr>
          <w:rFonts w:ascii="宋体" w:hAnsi="宋体" w:cs="宋体" w:eastAsia="宋体" w:hint="default"/>
          <w:w w:val="105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w w:val="105"/>
          <w:sz w:val="20"/>
          <w:szCs w:val="20"/>
        </w:rPr>
        <w:t>则</w:t>
      </w:r>
      <w:r>
        <w:rPr>
          <w:rFonts w:ascii="宋体" w:hAnsi="宋体" w:cs="宋体" w:eastAsia="宋体" w:hint="default"/>
          <w:w w:val="105"/>
          <w:sz w:val="20"/>
          <w:szCs w:val="20"/>
        </w:rPr>
        <w:t>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38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执行企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十九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《企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则解释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1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号》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7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追溯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95"/>
        <w:ind w:left="454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w w:val="105"/>
          <w:sz w:val="20"/>
          <w:szCs w:val="20"/>
        </w:rPr>
        <w:t>照</w:t>
      </w:r>
      <w:r>
        <w:rPr>
          <w:rFonts w:ascii="宋体" w:hAnsi="宋体" w:cs="宋体" w:eastAsia="宋体" w:hint="default"/>
          <w:w w:val="105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涉</w:t>
      </w:r>
      <w:r>
        <w:rPr>
          <w:rFonts w:ascii="宋体" w:hAnsi="宋体" w:cs="宋体" w:eastAsia="宋体" w:hint="default"/>
          <w:w w:val="105"/>
          <w:sz w:val="20"/>
          <w:szCs w:val="20"/>
        </w:rPr>
        <w:t>及的</w:t>
      </w:r>
      <w:r>
        <w:rPr>
          <w:rFonts w:ascii="宋体" w:hAnsi="宋体" w:cs="宋体" w:eastAsia="宋体" w:hint="default"/>
          <w:spacing w:val="-8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8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8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日的资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负</w:t>
      </w:r>
      <w:r>
        <w:rPr>
          <w:rFonts w:ascii="宋体" w:hAnsi="宋体" w:cs="宋体" w:eastAsia="宋体" w:hint="default"/>
          <w:w w:val="105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w w:val="105"/>
          <w:sz w:val="20"/>
          <w:szCs w:val="20"/>
        </w:rPr>
        <w:t>整事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15"/>
          <w:szCs w:val="15"/>
        </w:rPr>
      </w:pPr>
    </w:p>
    <w:p>
      <w:pPr>
        <w:spacing w:line="480" w:lineRule="auto"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①</w:t>
      </w:r>
      <w:r>
        <w:rPr>
          <w:rFonts w:ascii="宋体" w:hAnsi="宋体" w:cs="宋体" w:eastAsia="宋体" w:hint="default"/>
          <w:w w:val="105"/>
          <w:sz w:val="20"/>
          <w:szCs w:val="20"/>
        </w:rPr>
        <w:t>递</w:t>
      </w:r>
      <w:r>
        <w:rPr>
          <w:rFonts w:ascii="宋体" w:hAnsi="宋体" w:cs="宋体" w:eastAsia="宋体" w:hint="default"/>
          <w:w w:val="105"/>
          <w:sz w:val="20"/>
          <w:szCs w:val="20"/>
        </w:rPr>
        <w:t>延</w:t>
      </w:r>
      <w:r>
        <w:rPr>
          <w:rFonts w:ascii="宋体" w:hAnsi="宋体" w:cs="宋体" w:eastAsia="宋体" w:hint="default"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本公司及子公司所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</w:p>
    <w:p>
      <w:pPr>
        <w:spacing w:before="23"/>
        <w:ind w:left="147" w:right="0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公司的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6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spacing w:val="6"/>
          <w:w w:val="105"/>
          <w:sz w:val="20"/>
          <w:szCs w:val="20"/>
        </w:rPr>
        <w:t>数为</w:t>
      </w:r>
      <w:r>
        <w:rPr>
          <w:rFonts w:ascii="Times New Roman" w:hAnsi="Times New Roman" w:cs="Times New Roman" w:eastAsia="Times New Roman" w:hint="default"/>
          <w:spacing w:val="6"/>
          <w:w w:val="105"/>
          <w:sz w:val="20"/>
          <w:szCs w:val="20"/>
        </w:rPr>
        <w:t>436,813.69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调增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spacing w:val="6"/>
          <w:w w:val="105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年年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spacing w:val="6"/>
          <w:w w:val="105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spacing w:val="6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盈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积调增</w:t>
      </w:r>
      <w:r>
        <w:rPr>
          <w:rFonts w:ascii="宋体" w:hAnsi="宋体" w:cs="宋体" w:eastAsia="宋体" w:hint="default"/>
          <w:spacing w:val="6"/>
          <w:w w:val="105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6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20" w:lineRule="auto" w:before="0"/>
        <w:ind w:left="559" w:right="124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43,681.37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，年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润</w:t>
      </w:r>
      <w:r>
        <w:rPr>
          <w:rFonts w:ascii="宋体" w:hAnsi="宋体" w:cs="宋体" w:eastAsia="宋体" w:hint="default"/>
          <w:w w:val="105"/>
          <w:sz w:val="20"/>
          <w:szCs w:val="20"/>
        </w:rPr>
        <w:t>调增</w:t>
      </w:r>
      <w:r>
        <w:rPr>
          <w:rFonts w:ascii="宋体" w:hAnsi="宋体" w:cs="宋体" w:eastAsia="宋体" w:hint="default"/>
          <w:w w:val="105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393,132.32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影响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数为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560,178.18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元（除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436,813.69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旭</w:t>
      </w:r>
    </w:p>
    <w:p>
      <w:pPr>
        <w:spacing w:line="424" w:lineRule="auto" w:before="42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123,364.49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元）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调增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表</w:t>
      </w:r>
      <w:r>
        <w:rPr>
          <w:rFonts w:ascii="Times New Roman" w:hAnsi="Times New Roman" w:cs="Times New Roman" w:eastAsia="Times New Roman" w:hint="default"/>
          <w:spacing w:val="-5"/>
          <w:w w:val="10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年年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spacing w:val="-5"/>
          <w:w w:val="103"/>
          <w:sz w:val="20"/>
          <w:szCs w:val="20"/>
        </w:rPr>
        <w:t>工</w:t>
      </w:r>
      <w:r>
        <w:rPr>
          <w:rFonts w:ascii="宋体" w:hAnsi="宋体" w:cs="宋体" w:eastAsia="宋体" w:hint="default"/>
          <w:i/>
          <w:spacing w:val="-82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2"/>
          <w:sz w:val="20"/>
          <w:szCs w:val="20"/>
        </w:rPr>
        <w:t>薪酬</w:t>
      </w:r>
      <w:r>
        <w:rPr>
          <w:rFonts w:ascii="宋体" w:hAnsi="宋体" w:cs="宋体" w:eastAsia="宋体" w:hint="default"/>
          <w:spacing w:val="2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spacing w:val="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2"/>
          <w:sz w:val="20"/>
          <w:szCs w:val="20"/>
        </w:rPr>
        <w:t>盈</w:t>
      </w:r>
      <w:r>
        <w:rPr>
          <w:rFonts w:ascii="宋体" w:hAnsi="宋体" w:cs="宋体" w:eastAsia="宋体" w:hint="default"/>
          <w:spacing w:val="2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2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2"/>
          <w:sz w:val="20"/>
          <w:szCs w:val="20"/>
        </w:rPr>
        <w:t>积调增</w:t>
      </w:r>
      <w:r>
        <w:rPr>
          <w:rFonts w:ascii="宋体" w:hAnsi="宋体" w:cs="宋体" w:eastAsia="宋体" w:hint="default"/>
          <w:spacing w:val="2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61,723.43</w:t>
      </w:r>
      <w:r>
        <w:rPr>
          <w:rFonts w:ascii="宋体" w:hAnsi="宋体" w:cs="宋体" w:eastAsia="宋体" w:hint="default"/>
          <w:spacing w:val="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2"/>
          <w:sz w:val="20"/>
          <w:szCs w:val="20"/>
        </w:rPr>
        <w:t>，年</w:t>
      </w:r>
      <w:r>
        <w:rPr>
          <w:rFonts w:ascii="宋体" w:hAnsi="宋体" w:cs="宋体" w:eastAsia="宋体" w:hint="default"/>
          <w:spacing w:val="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2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2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2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spacing w:val="2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2"/>
          <w:sz w:val="20"/>
          <w:szCs w:val="20"/>
        </w:rPr>
        <w:t>润</w:t>
      </w:r>
      <w:r>
        <w:rPr>
          <w:rFonts w:ascii="宋体" w:hAnsi="宋体" w:cs="宋体" w:eastAsia="宋体" w:hint="default"/>
          <w:spacing w:val="2"/>
          <w:sz w:val="20"/>
          <w:szCs w:val="20"/>
        </w:rPr>
        <w:t>调增</w:t>
      </w:r>
      <w:r>
        <w:rPr>
          <w:rFonts w:ascii="宋体" w:hAnsi="宋体" w:cs="宋体" w:eastAsia="宋体" w:hint="default"/>
          <w:spacing w:val="2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spacing w:val="2"/>
          <w:sz w:val="20"/>
          <w:szCs w:val="20"/>
        </w:rPr>
        <w:t>462,987.45</w:t>
      </w:r>
      <w:r>
        <w:rPr>
          <w:rFonts w:ascii="宋体" w:hAnsi="宋体" w:cs="宋体" w:eastAsia="宋体" w:hint="default"/>
          <w:spacing w:val="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2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2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2"/>
          <w:sz w:val="20"/>
          <w:szCs w:val="20"/>
        </w:rPr>
        <w:t>调增</w:t>
      </w:r>
      <w:r>
        <w:rPr>
          <w:rFonts w:ascii="宋体" w:hAnsi="宋体" w:cs="宋体" w:eastAsia="宋体" w:hint="default"/>
          <w:spacing w:val="2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29,299.08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w w:val="105"/>
          <w:sz w:val="20"/>
          <w:szCs w:val="20"/>
        </w:rPr>
        <w:t>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w w:val="105"/>
          <w:sz w:val="20"/>
          <w:szCs w:val="20"/>
        </w:rPr>
        <w:t>调增</w:t>
      </w:r>
      <w:r>
        <w:rPr>
          <w:rFonts w:ascii="宋体" w:hAnsi="宋体" w:cs="宋体" w:eastAsia="宋体" w:hint="default"/>
          <w:w w:val="105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6,168.22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44" w:lineRule="auto" w:before="37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4"/>
          <w:sz w:val="20"/>
          <w:szCs w:val="20"/>
        </w:rPr>
        <w:t>本公司对</w:t>
      </w:r>
      <w:r>
        <w:rPr>
          <w:rFonts w:ascii="宋体" w:hAnsi="宋体" w:cs="宋体" w:eastAsia="宋体" w:hint="default"/>
          <w:spacing w:val="4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4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4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4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4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4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4"/>
          <w:sz w:val="20"/>
          <w:szCs w:val="20"/>
        </w:rPr>
        <w:t>贷</w:t>
      </w:r>
      <w:r>
        <w:rPr>
          <w:rFonts w:ascii="宋体" w:hAnsi="宋体" w:cs="宋体" w:eastAsia="宋体" w:hint="default"/>
          <w:i/>
          <w:spacing w:val="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4"/>
          <w:sz w:val="20"/>
          <w:szCs w:val="20"/>
        </w:rPr>
        <w:t>差</w:t>
      </w:r>
      <w:r>
        <w:rPr>
          <w:rFonts w:ascii="宋体" w:hAnsi="宋体" w:cs="宋体" w:eastAsia="宋体" w:hint="default"/>
          <w:spacing w:val="4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4"/>
          <w:sz w:val="20"/>
          <w:szCs w:val="20"/>
        </w:rPr>
        <w:t>截至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4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12</w:t>
      </w:r>
      <w:r>
        <w:rPr>
          <w:rFonts w:ascii="宋体" w:hAnsi="宋体" w:cs="宋体" w:eastAsia="宋体" w:hint="default"/>
          <w:spacing w:val="4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4"/>
          <w:sz w:val="20"/>
          <w:szCs w:val="20"/>
        </w:rPr>
        <w:t>31</w:t>
      </w:r>
      <w:r>
        <w:rPr>
          <w:rFonts w:ascii="宋体" w:hAnsi="宋体" w:cs="宋体" w:eastAsia="宋体" w:hint="default"/>
          <w:spacing w:val="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4"/>
          <w:sz w:val="20"/>
          <w:szCs w:val="20"/>
        </w:rPr>
        <w:t>尚</w:t>
      </w:r>
      <w:r>
        <w:rPr>
          <w:rFonts w:ascii="宋体" w:hAnsi="宋体" w:cs="宋体" w:eastAsia="宋体" w:hint="default"/>
          <w:spacing w:val="4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4"/>
          <w:sz w:val="20"/>
          <w:szCs w:val="20"/>
        </w:rPr>
        <w:t>摊</w:t>
      </w:r>
      <w:r>
        <w:rPr>
          <w:rFonts w:ascii="宋体" w:hAnsi="宋体" w:cs="宋体" w:eastAsia="宋体" w:hint="default"/>
          <w:spacing w:val="4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4"/>
          <w:sz w:val="20"/>
          <w:szCs w:val="20"/>
        </w:rPr>
        <w:t>完</w:t>
      </w:r>
      <w:r>
        <w:rPr>
          <w:rFonts w:ascii="宋体" w:hAnsi="宋体" w:cs="宋体" w:eastAsia="宋体" w:hint="default"/>
          <w:spacing w:val="4"/>
          <w:sz w:val="20"/>
          <w:szCs w:val="20"/>
        </w:rPr>
        <w:t>毕</w:t>
      </w:r>
      <w:r>
        <w:rPr>
          <w:rFonts w:ascii="宋体" w:hAnsi="宋体" w:cs="宋体" w:eastAsia="宋体" w:hint="default"/>
          <w:spacing w:val="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4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4"/>
          <w:sz w:val="20"/>
          <w:szCs w:val="20"/>
        </w:rPr>
        <w:t>额</w:t>
      </w:r>
    </w:p>
    <w:p>
      <w:pPr>
        <w:spacing w:line="424" w:lineRule="auto" w:before="19"/>
        <w:ind w:left="147" w:right="132" w:firstLine="0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366.46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调增合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积调增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36.65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9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润</w:t>
      </w:r>
      <w:r>
        <w:rPr>
          <w:rFonts w:ascii="宋体" w:hAnsi="宋体" w:cs="宋体" w:eastAsia="宋体" w:hint="default"/>
          <w:w w:val="105"/>
          <w:sz w:val="20"/>
          <w:szCs w:val="20"/>
        </w:rPr>
        <w:t>调增</w:t>
      </w:r>
      <w:r>
        <w:rPr>
          <w:rFonts w:ascii="宋体" w:hAnsi="宋体" w:cs="宋体" w:eastAsia="宋体" w:hint="default"/>
          <w:w w:val="105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329.81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7" w:lineRule="auto" w:before="37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本公司对在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执行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已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有的对子公司的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改按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冲减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依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法确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累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损益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整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20,421,884.97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元（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其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中：唐山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5"/>
          <w:sz w:val="20"/>
          <w:szCs w:val="20"/>
        </w:rPr>
        <w:t>18,806,679.35</w:t>
      </w:r>
      <w:r>
        <w:rPr>
          <w:rFonts w:ascii="Times New Roman" w:hAnsi="Times New Roman" w:cs="Times New Roman" w:eastAsia="Times New Roman" w:hint="default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22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z w:val="20"/>
          <w:szCs w:val="20"/>
        </w:rPr>
        <w:t>北京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光</w:t>
      </w:r>
      <w:r>
        <w:rPr>
          <w:rFonts w:ascii="宋体" w:hAnsi="宋体" w:cs="宋体" w:eastAsia="宋体" w:hint="default"/>
          <w:sz w:val="20"/>
          <w:szCs w:val="20"/>
        </w:rPr>
        <w:t>学</w:t>
      </w:r>
      <w:r>
        <w:rPr>
          <w:rFonts w:ascii="宋体" w:hAnsi="宋体" w:cs="宋体" w:eastAsia="宋体" w:hint="default"/>
          <w:sz w:val="20"/>
          <w:szCs w:val="20"/>
        </w:rPr>
        <w:t>电子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z w:val="20"/>
          <w:szCs w:val="20"/>
        </w:rPr>
        <w:t>件</w:t>
      </w:r>
      <w:r>
        <w:rPr>
          <w:rFonts w:ascii="宋体" w:hAnsi="宋体" w:cs="宋体" w:eastAsia="宋体" w:hint="default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2,974,091.99</w:t>
      </w:r>
      <w:r>
        <w:rPr>
          <w:rFonts w:ascii="宋体" w:hAnsi="宋体" w:cs="宋体" w:eastAsia="宋体" w:hint="default"/>
          <w:sz w:val="20"/>
          <w:szCs w:val="20"/>
        </w:rPr>
        <w:t>元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深圳市</w:t>
      </w:r>
      <w:r>
        <w:rPr>
          <w:rFonts w:ascii="宋体" w:hAnsi="宋体" w:cs="宋体" w:eastAsia="宋体" w:hint="default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z w:val="20"/>
          <w:szCs w:val="20"/>
        </w:rPr>
        <w:t>裕丰</w:t>
      </w:r>
      <w:r>
        <w:rPr>
          <w:rFonts w:ascii="宋体" w:hAnsi="宋体" w:cs="宋体" w:eastAsia="宋体" w:hint="default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-1,358,886.37</w:t>
      </w:r>
      <w:r>
        <w:rPr>
          <w:rFonts w:ascii="Times New Roman" w:hAnsi="Times New Roman" w:cs="Times New Roman" w:eastAsia="Times New Roman" w:hint="default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49"/>
          <w:sz w:val="20"/>
          <w:szCs w:val="20"/>
        </w:rPr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元）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调减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4"/>
          <w:w w:val="10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年年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留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存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，其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盈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积冲减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了</w:t>
      </w:r>
      <w:r>
        <w:rPr>
          <w:rFonts w:ascii="Times New Roman" w:hAnsi="Times New Roman" w:cs="Times New Roman" w:eastAsia="Times New Roman" w:hint="default"/>
          <w:spacing w:val="-4"/>
          <w:w w:val="103"/>
          <w:sz w:val="20"/>
          <w:szCs w:val="20"/>
        </w:rPr>
        <w:t>2,515,817.18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，年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未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spacing w:val="-4"/>
          <w:w w:val="10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润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冲减</w:t>
      </w:r>
      <w:r>
        <w:rPr>
          <w:rFonts w:ascii="宋体" w:hAnsi="宋体" w:cs="宋体" w:eastAsia="宋体" w:hint="default"/>
          <w:spacing w:val="-4"/>
          <w:w w:val="103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81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17,906,067.79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积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2,515,817.18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并报</w:t>
      </w:r>
      <w:r>
        <w:rPr>
          <w:rFonts w:ascii="宋体" w:hAnsi="宋体" w:cs="宋体" w:eastAsia="宋体" w:hint="default"/>
          <w:spacing w:val="31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w w:val="105"/>
          <w:sz w:val="20"/>
          <w:szCs w:val="20"/>
        </w:rPr>
        <w:t>初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配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润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2,515,817.18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4" w:lineRule="auto" w:before="35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有的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14,526,497.98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照新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</w:p>
    <w:p>
      <w:pPr>
        <w:spacing w:after="0" w:line="424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4" w:lineRule="auto" w:before="0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产调增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29,299.08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增加合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表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所有者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益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14,555,797.06</w:t>
      </w:r>
      <w:r>
        <w:rPr>
          <w:rFonts w:ascii="Times New Roman" w:hAnsi="Times New Roman" w:cs="Times New Roman" w:eastAsia="Times New Roman" w:hint="default"/>
          <w:spacing w:val="1"/>
          <w:sz w:val="20"/>
          <w:szCs w:val="20"/>
        </w:rPr>
        <w:t>   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69"/>
        <w:ind w:left="96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2"/>
          <w:szCs w:val="2"/>
        </w:rPr>
      </w:pPr>
    </w:p>
    <w:p>
      <w:pPr>
        <w:spacing w:line="81" w:lineRule="exact"/>
        <w:ind w:left="764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95.55pt;height:4.1pt;mso-position-horizontal-relative:char;mso-position-vertical-relative:line" coordorigin="0,0" coordsize="7911,82">
            <v:group style="position:absolute;left:26;top:26;width:7858;height:2" coordorigin="26,26" coordsize="7858,2">
              <v:shape style="position:absolute;left:26;top:26;width:7858;height:2" coordorigin="26,26" coordsize="7858,0" path="m26,26l7884,26e" filled="false" stroked="true" strokeweight="2.64pt" strokecolor="#000000">
                <v:path arrowok="t"/>
              </v:shape>
            </v:group>
            <v:group style="position:absolute;left:26;top:74;width:7858;height:2" coordorigin="26,74" coordsize="7858,2">
              <v:shape style="position:absolute;left:26;top:74;width:7858;height:2" coordorigin="26,74" coordsize="7858,0" path="m26,74l7884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before="47"/>
        <w:ind w:left="199" w:right="19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所有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者权益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差异调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节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743" w:val="left" w:leader="none"/>
          <w:tab w:pos="5988" w:val="left" w:leader="none"/>
          <w:tab w:pos="7524" w:val="left" w:leader="none"/>
        </w:tabs>
        <w:spacing w:before="76"/>
        <w:ind w:left="934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号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资产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负债表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合并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公司数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8" w:lineRule="exact"/>
        <w:ind w:left="77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94.35pt;height:1.45pt;mso-position-horizontal-relative:char;mso-position-vertical-relative:line" coordorigin="0,0" coordsize="7887,29">
            <v:group style="position:absolute;left:14;top:14;width:519;height:2" coordorigin="14,14" coordsize="519,2">
              <v:shape style="position:absolute;left:14;top:14;width:519;height:2" coordorigin="14,14" coordsize="519,0" path="m14,14l533,14e" filled="false" stroked="true" strokeweight="1.44pt" strokecolor="#000000">
                <v:path arrowok="t"/>
              </v:shape>
            </v:group>
            <v:group style="position:absolute;left:533;top:14;width:29;height:2" coordorigin="533,14" coordsize="29,2">
              <v:shape style="position:absolute;left:533;top:14;width:29;height:2" coordorigin="533,14" coordsize="29,0" path="m533,14l562,14e" filled="false" stroked="true" strokeweight="1.44pt" strokecolor="#000000">
                <v:path arrowok="t"/>
              </v:shape>
            </v:group>
            <v:group style="position:absolute;left:562;top:14;width:4061;height:2" coordorigin="562,14" coordsize="4061,2">
              <v:shape style="position:absolute;left:562;top:14;width:4061;height:2" coordorigin="562,14" coordsize="4061,0" path="m562,14l4622,14e" filled="false" stroked="true" strokeweight="1.44pt" strokecolor="#000000">
                <v:path arrowok="t"/>
              </v:shape>
            </v:group>
            <v:group style="position:absolute;left:4622;top:14;width:29;height:2" coordorigin="4622,14" coordsize="29,2">
              <v:shape style="position:absolute;left:4622;top:14;width:29;height:2" coordorigin="4622,14" coordsize="29,0" path="m4622,14l4651,14e" filled="false" stroked="true" strokeweight="1.44pt" strokecolor="#000000">
                <v:path arrowok="t"/>
              </v:shape>
            </v:group>
            <v:group style="position:absolute;left:4651;top:14;width:1666;height:2" coordorigin="4651,14" coordsize="1666,2">
              <v:shape style="position:absolute;left:4651;top:14;width:1666;height:2" coordorigin="4651,14" coordsize="1666,0" path="m4651,14l6317,14e" filled="false" stroked="true" strokeweight="1.44pt" strokecolor="#000000">
                <v:path arrowok="t"/>
              </v:shape>
            </v:group>
            <v:group style="position:absolute;left:6317;top:14;width:29;height:2" coordorigin="6317,14" coordsize="29,2">
              <v:shape style="position:absolute;left:6317;top:14;width:29;height:2" coordorigin="6317,14" coordsize="29,0" path="m6317,14l6346,14e" filled="false" stroked="true" strokeweight="1.44pt" strokecolor="#000000">
                <v:path arrowok="t"/>
              </v:shape>
            </v:group>
            <v:group style="position:absolute;left:6346;top:14;width:1527;height:2" coordorigin="6346,14" coordsize="1527,2">
              <v:shape style="position:absolute;left:6346;top:14;width:1527;height:2" coordorigin="6346,14" coordsize="1527,0" path="m6346,14l7872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1423" w:val="left" w:leader="none"/>
          <w:tab w:pos="5897" w:val="left" w:leader="none"/>
          <w:tab w:pos="7457" w:val="left" w:leader="none"/>
        </w:tabs>
        <w:spacing w:before="71"/>
        <w:ind w:left="1006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1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2006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b/>
          <w:bCs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b/>
          <w:bCs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所有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者权益合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计（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准则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217,461,703.74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216,554,811.79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tabs>
          <w:tab w:pos="1423" w:val="left" w:leader="none"/>
          <w:tab w:pos="5983" w:val="left" w:leader="none"/>
          <w:tab w:pos="7476" w:val="left" w:leader="none"/>
        </w:tabs>
        <w:spacing w:before="59"/>
        <w:ind w:left="1006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2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追溯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整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计数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15,080,874.40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-19,984,704.82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6017" w:val="left" w:leader="none"/>
          <w:tab w:pos="7567" w:val="left" w:leader="none"/>
        </w:tabs>
        <w:spacing w:before="0"/>
        <w:ind w:left="1423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中：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盈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积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-2,454,057.10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-2,472,099.16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6070" w:val="left" w:leader="none"/>
          <w:tab w:pos="7476" w:val="left" w:leader="none"/>
        </w:tabs>
        <w:spacing w:before="0"/>
        <w:ind w:left="1952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2,979,134.44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-17,512,605.66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5983" w:val="left" w:leader="none"/>
        </w:tabs>
        <w:spacing w:before="0"/>
        <w:ind w:left="1952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数股东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益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14,555,797.06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28" w:lineRule="exact"/>
        <w:ind w:left="77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94.35pt;height:1.45pt;mso-position-horizontal-relative:char;mso-position-vertical-relative:line" coordorigin="0,0" coordsize="7887,29">
            <v:group style="position:absolute;left:14;top:14;width:519;height:2" coordorigin="14,14" coordsize="519,2">
              <v:shape style="position:absolute;left:14;top:14;width:519;height:2" coordorigin="14,14" coordsize="519,0" path="m14,14l533,14e" filled="false" stroked="true" strokeweight="1.44pt" strokecolor="#000000">
                <v:path arrowok="t"/>
              </v:shape>
            </v:group>
            <v:group style="position:absolute;left:533;top:14;width:29;height:2" coordorigin="533,14" coordsize="29,2">
              <v:shape style="position:absolute;left:533;top:14;width:29;height:2" coordorigin="533,14" coordsize="29,0" path="m533,14l562,14e" filled="false" stroked="true" strokeweight="1.44pt" strokecolor="#000000">
                <v:path arrowok="t"/>
              </v:shape>
            </v:group>
            <v:group style="position:absolute;left:562;top:14;width:4061;height:2" coordorigin="562,14" coordsize="4061,2">
              <v:shape style="position:absolute;left:562;top:14;width:4061;height:2" coordorigin="562,14" coordsize="4061,0" path="m562,14l4622,14e" filled="false" stroked="true" strokeweight="1.44pt" strokecolor="#000000">
                <v:path arrowok="t"/>
              </v:shape>
            </v:group>
            <v:group style="position:absolute;left:4622;top:14;width:29;height:2" coordorigin="4622,14" coordsize="29,2">
              <v:shape style="position:absolute;left:4622;top:14;width:29;height:2" coordorigin="4622,14" coordsize="29,0" path="m4622,14l4651,14e" filled="false" stroked="true" strokeweight="1.44pt" strokecolor="#000000">
                <v:path arrowok="t"/>
              </v:shape>
            </v:group>
            <v:group style="position:absolute;left:4651;top:14;width:1666;height:2" coordorigin="4651,14" coordsize="1666,2">
              <v:shape style="position:absolute;left:4651;top:14;width:1666;height:2" coordorigin="4651,14" coordsize="1666,0" path="m4651,14l6317,14e" filled="false" stroked="true" strokeweight="1.44pt" strokecolor="#000000">
                <v:path arrowok="t"/>
              </v:shape>
            </v:group>
            <v:group style="position:absolute;left:6317;top:14;width:29;height:2" coordorigin="6317,14" coordsize="29,2">
              <v:shape style="position:absolute;left:6317;top:14;width:29;height:2" coordorigin="6317,14" coordsize="29,0" path="m6317,14l6346,14e" filled="false" stroked="true" strokeweight="1.44pt" strokecolor="#000000">
                <v:path arrowok="t"/>
              </v:shape>
            </v:group>
            <v:group style="position:absolute;left:6346;top:14;width:1527;height:2" coordorigin="6346,14" coordsize="1527,2">
              <v:shape style="position:absolute;left:6346;top:14;width:1527;height:2" coordorigin="6346,14" coordsize="1527,0" path="m6346,14l7872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tabs>
          <w:tab w:pos="1423" w:val="left" w:leader="none"/>
          <w:tab w:pos="5897" w:val="left" w:leader="none"/>
          <w:tab w:pos="7447" w:val="left" w:leader="none"/>
        </w:tabs>
        <w:spacing w:before="66"/>
        <w:ind w:left="1006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3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b/>
          <w:bCs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所有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者权益合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计（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准则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232,542,578.14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196,570,106.97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spacing w:line="81" w:lineRule="exact"/>
        <w:ind w:left="752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96.75pt;height:4.1pt;mso-position-horizontal-relative:char;mso-position-vertical-relative:line" coordorigin="0,0" coordsize="7935,82">
            <v:group style="position:absolute;left:29;top:53;width:538;height:2" coordorigin="29,53" coordsize="538,2">
              <v:shape style="position:absolute;left:29;top:53;width:538;height:2" coordorigin="29,53" coordsize="538,0" path="m29,53l566,53e" filled="false" stroked="true" strokeweight="2.88pt" strokecolor="#000000">
                <v:path arrowok="t"/>
              </v:shape>
            </v:group>
            <v:group style="position:absolute;left:29;top:5;width:538;height:2" coordorigin="29,5" coordsize="538,2">
              <v:shape style="position:absolute;left:29;top:5;width:538;height:2" coordorigin="29,5" coordsize="538,0" path="m29,5l566,5e" filled="false" stroked="true" strokeweight=".48pt" strokecolor="#000000">
                <v:path arrowok="t"/>
              </v:shape>
            </v:group>
            <v:group style="position:absolute;left:557;top:5;width:82;height:2" coordorigin="557,5" coordsize="82,2">
              <v:shape style="position:absolute;left:557;top:5;width:82;height:2" coordorigin="557,5" coordsize="82,0" path="m557,5l638,5e" filled="false" stroked="true" strokeweight=".48pt" strokecolor="#000000">
                <v:path arrowok="t"/>
              </v:shape>
            </v:group>
            <v:group style="position:absolute;left:557;top:53;width:82;height:2" coordorigin="557,53" coordsize="82,2">
              <v:shape style="position:absolute;left:557;top:53;width:82;height:2" coordorigin="557,53" coordsize="82,0" path="m557,53l638,53e" filled="false" stroked="true" strokeweight="2.88pt" strokecolor="#000000">
                <v:path arrowok="t"/>
              </v:shape>
            </v:group>
            <v:group style="position:absolute;left:638;top:53;width:4018;height:2" coordorigin="638,53" coordsize="4018,2">
              <v:shape style="position:absolute;left:638;top:53;width:4018;height:2" coordorigin="638,53" coordsize="4018,0" path="m638,53l4656,53e" filled="false" stroked="true" strokeweight="2.88pt" strokecolor="#000000">
                <v:path arrowok="t"/>
              </v:shape>
            </v:group>
            <v:group style="position:absolute;left:638;top:5;width:4018;height:2" coordorigin="638,5" coordsize="4018,2">
              <v:shape style="position:absolute;left:638;top:5;width:4018;height:2" coordorigin="638,5" coordsize="4018,0" path="m638,5l4656,5e" filled="false" stroked="true" strokeweight=".48pt" strokecolor="#000000">
                <v:path arrowok="t"/>
              </v:shape>
            </v:group>
            <v:group style="position:absolute;left:4642;top:5;width:87;height:2" coordorigin="4642,5" coordsize="87,2">
              <v:shape style="position:absolute;left:4642;top:5;width:87;height:2" coordorigin="4642,5" coordsize="87,0" path="m4642,5l4728,5e" filled="false" stroked="true" strokeweight=".48pt" strokecolor="#000000">
                <v:path arrowok="t"/>
              </v:shape>
            </v:group>
            <v:group style="position:absolute;left:4642;top:53;width:87;height:2" coordorigin="4642,53" coordsize="87,2">
              <v:shape style="position:absolute;left:4642;top:53;width:87;height:2" coordorigin="4642,53" coordsize="87,0" path="m4642,53l4728,53e" filled="false" stroked="true" strokeweight="2.88pt" strokecolor="#000000">
                <v:path arrowok="t"/>
              </v:shape>
            </v:group>
            <v:group style="position:absolute;left:4728;top:53;width:1623;height:2" coordorigin="4728,53" coordsize="1623,2">
              <v:shape style="position:absolute;left:4728;top:53;width:1623;height:2" coordorigin="4728,53" coordsize="1623,0" path="m4728,53l6350,53e" filled="false" stroked="true" strokeweight="2.88pt" strokecolor="#000000">
                <v:path arrowok="t"/>
              </v:shape>
            </v:group>
            <v:group style="position:absolute;left:4728;top:5;width:1623;height:2" coordorigin="4728,5" coordsize="1623,2">
              <v:shape style="position:absolute;left:4728;top:5;width:1623;height:2" coordorigin="4728,5" coordsize="1623,0" path="m4728,5l6350,5e" filled="false" stroked="true" strokeweight=".48pt" strokecolor="#000000">
                <v:path arrowok="t"/>
              </v:shape>
            </v:group>
            <v:group style="position:absolute;left:6341;top:5;width:82;height:2" coordorigin="6341,5" coordsize="82,2">
              <v:shape style="position:absolute;left:6341;top:5;width:82;height:2" coordorigin="6341,5" coordsize="82,0" path="m6341,5l6422,5e" filled="false" stroked="true" strokeweight=".48pt" strokecolor="#000000">
                <v:path arrowok="t"/>
              </v:shape>
            </v:group>
            <v:group style="position:absolute;left:6341;top:53;width:82;height:2" coordorigin="6341,53" coordsize="82,2">
              <v:shape style="position:absolute;left:6341;top:53;width:82;height:2" coordorigin="6341,53" coordsize="82,0" path="m6341,53l6422,53e" filled="false" stroked="true" strokeweight="2.88pt" strokecolor="#000000">
                <v:path arrowok="t"/>
              </v:shape>
            </v:group>
            <v:group style="position:absolute;left:6422;top:53;width:1484;height:2" coordorigin="6422,53" coordsize="1484,2">
              <v:shape style="position:absolute;left:6422;top:53;width:1484;height:2" coordorigin="6422,53" coordsize="1484,0" path="m6422,53l7906,53e" filled="false" stroked="true" strokeweight="2.88pt" strokecolor="#000000">
                <v:path arrowok="t"/>
              </v:shape>
            </v:group>
            <v:group style="position:absolute;left:6422;top:5;width:1484;height:2" coordorigin="6422,5" coordsize="1484,2">
              <v:shape style="position:absolute;left:6422;top:5;width:1484;height:2" coordorigin="6422,5" coordsize="1484,0" path="m6422,5l790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before="43"/>
        <w:ind w:left="454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对</w:t>
      </w:r>
      <w:r>
        <w:rPr>
          <w:rFonts w:ascii="宋体" w:hAnsi="宋体" w:cs="宋体" w:eastAsia="宋体" w:hint="default"/>
          <w:sz w:val="20"/>
          <w:szCs w:val="20"/>
        </w:rPr>
        <w:t>照</w:t>
      </w:r>
      <w:r>
        <w:rPr>
          <w:rFonts w:ascii="宋体" w:hAnsi="宋体" w:cs="宋体" w:eastAsia="宋体" w:hint="default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z w:val="20"/>
          <w:szCs w:val="20"/>
        </w:rPr>
        <w:t>关</w:t>
      </w:r>
      <w:r>
        <w:rPr>
          <w:rFonts w:ascii="宋体" w:hAnsi="宋体" w:cs="宋体" w:eastAsia="宋体" w:hint="default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z w:val="20"/>
          <w:szCs w:val="20"/>
        </w:rPr>
        <w:t>定</w:t>
      </w:r>
      <w:r>
        <w:rPr>
          <w:rFonts w:ascii="宋体" w:hAnsi="宋体" w:cs="宋体" w:eastAsia="宋体" w:hint="default"/>
          <w:sz w:val="20"/>
          <w:szCs w:val="20"/>
        </w:rPr>
        <w:t>，本公司</w:t>
      </w:r>
      <w:r>
        <w:rPr>
          <w:rFonts w:ascii="宋体" w:hAnsi="宋体" w:cs="宋体" w:eastAsia="宋体" w:hint="default"/>
          <w:sz w:val="20"/>
          <w:szCs w:val="20"/>
        </w:rPr>
        <w:t>涉</w:t>
      </w:r>
      <w:r>
        <w:rPr>
          <w:rFonts w:ascii="宋体" w:hAnsi="宋体" w:cs="宋体" w:eastAsia="宋体" w:hint="default"/>
          <w:sz w:val="20"/>
          <w:szCs w:val="20"/>
        </w:rPr>
        <w:t>及的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2006  </w:t>
      </w:r>
      <w:r>
        <w:rPr>
          <w:rFonts w:ascii="Times New Roman" w:hAnsi="Times New Roman" w:cs="Times New Roman" w:eastAsia="Times New Roman" w:hint="default"/>
          <w:spacing w:val="1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润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整事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i/>
          <w:sz w:val="18"/>
          <w:szCs w:val="18"/>
        </w:rPr>
      </w:pPr>
    </w:p>
    <w:p>
      <w:pPr>
        <w:spacing w:line="434" w:lineRule="auto" w:before="0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费用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本公司及子公司所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理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债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法，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此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增加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润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436,813.69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增加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润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530,879.10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增加</w:t>
      </w:r>
      <w:r>
        <w:rPr>
          <w:rFonts w:ascii="宋体" w:hAnsi="宋体" w:cs="宋体" w:eastAsia="宋体" w:hint="default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2006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w w:val="105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29,299.08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0" w:lineRule="auto" w:before="33"/>
        <w:ind w:left="147" w:right="13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②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本公司对</w:t>
      </w:r>
      <w:r>
        <w:rPr>
          <w:rFonts w:ascii="宋体" w:hAnsi="宋体" w:cs="宋体" w:eastAsia="宋体" w:hint="default"/>
          <w:w w:val="105"/>
          <w:sz w:val="20"/>
          <w:szCs w:val="20"/>
        </w:rPr>
        <w:t>原</w:t>
      </w:r>
      <w:r>
        <w:rPr>
          <w:rFonts w:ascii="宋体" w:hAnsi="宋体" w:cs="宋体" w:eastAsia="宋体" w:hint="default"/>
          <w:w w:val="105"/>
          <w:sz w:val="20"/>
          <w:szCs w:val="20"/>
        </w:rPr>
        <w:t>采</w:t>
      </w:r>
      <w:r>
        <w:rPr>
          <w:rFonts w:ascii="宋体" w:hAnsi="宋体" w:cs="宋体" w:eastAsia="宋体" w:hint="default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w w:val="105"/>
          <w:sz w:val="20"/>
          <w:szCs w:val="20"/>
        </w:rPr>
        <w:t>法</w:t>
      </w:r>
      <w:r>
        <w:rPr>
          <w:rFonts w:ascii="宋体" w:hAnsi="宋体" w:cs="宋体" w:eastAsia="宋体" w:hint="default"/>
          <w:w w:val="105"/>
          <w:sz w:val="20"/>
          <w:szCs w:val="20"/>
        </w:rPr>
        <w:t>核</w:t>
      </w:r>
      <w:r>
        <w:rPr>
          <w:rFonts w:ascii="宋体" w:hAnsi="宋体" w:cs="宋体" w:eastAsia="宋体" w:hint="default"/>
          <w:w w:val="105"/>
          <w:sz w:val="20"/>
          <w:szCs w:val="20"/>
        </w:rPr>
        <w:t>算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w w:val="105"/>
          <w:sz w:val="20"/>
          <w:szCs w:val="20"/>
        </w:rPr>
        <w:t>贷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差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截至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2006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12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月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31</w:t>
      </w:r>
      <w:r>
        <w:rPr>
          <w:rFonts w:ascii="Times New Roman" w:hAnsi="Times New Roman" w:cs="Times New Roman" w:eastAsia="Times New Roman" w:hint="default"/>
          <w:spacing w:val="-1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尚</w:t>
      </w:r>
      <w:r>
        <w:rPr>
          <w:rFonts w:ascii="宋体" w:hAnsi="宋体" w:cs="宋体" w:eastAsia="宋体" w:hint="default"/>
          <w:w w:val="105"/>
          <w:sz w:val="20"/>
          <w:szCs w:val="20"/>
        </w:rPr>
        <w:t>未</w:t>
      </w:r>
      <w:r>
        <w:rPr>
          <w:rFonts w:ascii="宋体" w:hAnsi="宋体" w:cs="宋体" w:eastAsia="宋体" w:hint="default"/>
          <w:w w:val="105"/>
          <w:sz w:val="20"/>
          <w:szCs w:val="20"/>
        </w:rPr>
        <w:t>摊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毕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余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366.46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全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冲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增加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并及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净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润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366.46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</w:t>
      </w:r>
      <w:r>
        <w:rPr>
          <w:rFonts w:ascii="宋体" w:hAnsi="宋体" w:cs="宋体" w:eastAsia="宋体" w:hint="default"/>
          <w:spacing w:val="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司对子公司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此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策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变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2006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净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利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润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10,949,311.09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422" w:lineRule="auto" w:before="46"/>
        <w:ind w:left="147" w:right="127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7"/>
          <w:sz w:val="20"/>
          <w:szCs w:val="20"/>
        </w:rPr>
        <w:t>③</w:t>
      </w:r>
      <w:r>
        <w:rPr>
          <w:rFonts w:ascii="宋体" w:hAnsi="宋体" w:cs="宋体" w:eastAsia="宋体" w:hint="default"/>
          <w:spacing w:val="7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7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7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7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7"/>
          <w:sz w:val="20"/>
          <w:szCs w:val="20"/>
        </w:rPr>
        <w:t>本公司</w:t>
      </w:r>
      <w:r>
        <w:rPr>
          <w:rFonts w:ascii="Times New Roman" w:hAnsi="Times New Roman" w:cs="Times New Roman" w:eastAsia="Times New Roman" w:hint="default"/>
          <w:spacing w:val="7"/>
          <w:sz w:val="20"/>
          <w:szCs w:val="20"/>
        </w:rPr>
        <w:t>2006</w:t>
      </w:r>
      <w:r>
        <w:rPr>
          <w:rFonts w:ascii="Times New Roman" w:hAnsi="Times New Roman" w:cs="Times New Roman" w:eastAsia="Times New Roman" w:hint="default"/>
          <w:spacing w:val="58"/>
          <w:sz w:val="20"/>
          <w:szCs w:val="20"/>
        </w:rPr>
        <w:t> 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1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11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原</w:t>
      </w:r>
      <w:r>
        <w:rPr>
          <w:rFonts w:ascii="宋体" w:hAnsi="宋体" w:cs="宋体" w:eastAsia="宋体" w:hint="default"/>
          <w:spacing w:val="11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1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11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11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11"/>
          <w:sz w:val="20"/>
          <w:szCs w:val="20"/>
        </w:rPr>
        <w:t>表中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11"/>
          <w:sz w:val="20"/>
          <w:szCs w:val="20"/>
        </w:rPr>
        <w:t>少</w:t>
      </w:r>
      <w:r>
        <w:rPr>
          <w:rFonts w:ascii="宋体" w:hAnsi="宋体" w:cs="宋体" w:eastAsia="宋体" w:hint="default"/>
          <w:i/>
          <w:spacing w:val="11"/>
          <w:sz w:val="20"/>
          <w:szCs w:val="20"/>
        </w:rPr>
        <w:t>数股东</w:t>
      </w:r>
      <w:r>
        <w:rPr>
          <w:rFonts w:ascii="宋体" w:hAnsi="宋体" w:cs="宋体" w:eastAsia="宋体" w:hint="default"/>
          <w:spacing w:val="11"/>
          <w:sz w:val="20"/>
          <w:szCs w:val="20"/>
        </w:rPr>
        <w:t>损益</w:t>
      </w:r>
      <w:r>
        <w:rPr>
          <w:rFonts w:ascii="宋体" w:hAnsi="宋体" w:cs="宋体" w:eastAsia="宋体" w:hint="default"/>
          <w:i/>
          <w:spacing w:val="11"/>
          <w:sz w:val="20"/>
          <w:szCs w:val="20"/>
        </w:rPr>
        <w:t>为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3,561,639.13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净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会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则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确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认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递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产调增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少</w:t>
      </w:r>
      <w:r>
        <w:rPr>
          <w:rFonts w:ascii="宋体" w:hAnsi="宋体" w:cs="宋体" w:eastAsia="宋体" w:hint="default"/>
          <w:spacing w:val="1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数股东</w:t>
      </w:r>
      <w:r>
        <w:rPr>
          <w:rFonts w:ascii="宋体" w:hAnsi="宋体" w:cs="宋体" w:eastAsia="宋体" w:hint="default"/>
          <w:w w:val="105"/>
          <w:sz w:val="20"/>
          <w:szCs w:val="20"/>
        </w:rPr>
        <w:t>损益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29,299.08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w w:val="105"/>
          <w:sz w:val="20"/>
          <w:szCs w:val="20"/>
        </w:rPr>
        <w:t>述</w:t>
      </w:r>
      <w:r>
        <w:rPr>
          <w:rFonts w:ascii="宋体" w:hAnsi="宋体" w:cs="宋体" w:eastAsia="宋体" w:hint="default"/>
          <w:w w:val="105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增加合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2006</w:t>
      </w:r>
      <w:r>
        <w:rPr>
          <w:rFonts w:ascii="宋体" w:hAnsi="宋体" w:cs="宋体" w:eastAsia="宋体" w:hint="default"/>
          <w:w w:val="105"/>
          <w:sz w:val="20"/>
          <w:szCs w:val="20"/>
        </w:rPr>
        <w:t>年度</w:t>
      </w:r>
      <w:r>
        <w:rPr>
          <w:rFonts w:ascii="宋体" w:hAnsi="宋体" w:cs="宋体" w:eastAsia="宋体" w:hint="default"/>
          <w:w w:val="105"/>
          <w:sz w:val="20"/>
          <w:szCs w:val="20"/>
        </w:rPr>
        <w:t>净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w w:val="105"/>
          <w:sz w:val="20"/>
          <w:szCs w:val="20"/>
        </w:rPr>
        <w:t>润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3,590,938.21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39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参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表：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i/>
          <w:sz w:val="2"/>
          <w:szCs w:val="2"/>
        </w:rPr>
      </w:pPr>
    </w:p>
    <w:p>
      <w:pPr>
        <w:spacing w:line="81" w:lineRule="exact"/>
        <w:ind w:left="83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88.35pt;height:4.1pt;mso-position-horizontal-relative:char;mso-position-vertical-relative:line" coordorigin="0,0" coordsize="7767,82">
            <v:group style="position:absolute;left:26;top:26;width:7714;height:2" coordorigin="26,26" coordsize="7714,2">
              <v:shape style="position:absolute;left:26;top:26;width:7714;height:2" coordorigin="26,26" coordsize="7714,0" path="m26,26l7740,26e" filled="false" stroked="true" strokeweight="2.64pt" strokecolor="#000000">
                <v:path arrowok="t"/>
              </v:shape>
            </v:group>
            <v:group style="position:absolute;left:26;top:74;width:7714;height:2" coordorigin="26,74" coordsize="7714,2">
              <v:shape style="position:absolute;left:26;top:74;width:7714;height:2" coordorigin="26,74" coordsize="7714,0" path="m26,74l7740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before="61"/>
        <w:ind w:left="199" w:right="196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2006 </w:t>
      </w:r>
      <w:r>
        <w:rPr>
          <w:rFonts w:ascii="Times New Roman" w:hAnsi="Times New Roman" w:cs="Times New Roman" w:eastAsia="Times New Roman" w:hint="default"/>
          <w:b/>
          <w:bCs/>
          <w:spacing w:val="2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年度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差异调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节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tabs>
          <w:tab w:pos="2926" w:val="left" w:leader="none"/>
          <w:tab w:pos="5911" w:val="left" w:leader="none"/>
          <w:tab w:pos="7471" w:val="left" w:leader="none"/>
        </w:tabs>
        <w:spacing w:before="54"/>
        <w:ind w:left="968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利润表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合并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公司数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8" w:lineRule="exact"/>
        <w:ind w:left="8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387.15pt;height:1.45pt;mso-position-horizontal-relative:char;mso-position-vertical-relative:line" coordorigin="0,0" coordsize="7743,29">
            <v:group style="position:absolute;left:14;top:14;width:572;height:2" coordorigin="14,14" coordsize="572,2">
              <v:shape style="position:absolute;left:14;top:14;width:572;height:2" coordorigin="14,14" coordsize="572,0" path="m14,14l586,14e" filled="false" stroked="true" strokeweight="1.44pt" strokecolor="#000000">
                <v:path arrowok="t"/>
              </v:shape>
            </v:group>
            <v:group style="position:absolute;left:586;top:14;width:29;height:2" coordorigin="586,14" coordsize="29,2">
              <v:shape style="position:absolute;left:586;top:14;width:29;height:2" coordorigin="586,14" coordsize="29,0" path="m586,14l614,14e" filled="false" stroked="true" strokeweight="1.44pt" strokecolor="#000000">
                <v:path arrowok="t"/>
              </v:shape>
            </v:group>
            <v:group style="position:absolute;left:614;top:14;width:3821;height:2" coordorigin="614,14" coordsize="3821,2">
              <v:shape style="position:absolute;left:614;top:14;width:3821;height:2" coordorigin="614,14" coordsize="3821,0" path="m614,14l4435,14e" filled="false" stroked="true" strokeweight="1.44pt" strokecolor="#000000">
                <v:path arrowok="t"/>
              </v:shape>
            </v:group>
            <v:group style="position:absolute;left:4435;top:14;width:29;height:2" coordorigin="4435,14" coordsize="29,2">
              <v:shape style="position:absolute;left:4435;top:14;width:29;height:2" coordorigin="4435,14" coordsize="29,0" path="m4435,14l4464,14e" filled="false" stroked="true" strokeweight="1.44pt" strokecolor="#000000">
                <v:path arrowok="t"/>
              </v:shape>
            </v:group>
            <v:group style="position:absolute;left:4464;top:14;width:1748;height:2" coordorigin="4464,14" coordsize="1748,2">
              <v:shape style="position:absolute;left:4464;top:14;width:1748;height:2" coordorigin="4464,14" coordsize="1748,0" path="m4464,14l6211,14e" filled="false" stroked="true" strokeweight="1.44pt" strokecolor="#000000">
                <v:path arrowok="t"/>
              </v:shape>
            </v:group>
            <v:group style="position:absolute;left:6211;top:14;width:29;height:2" coordorigin="6211,14" coordsize="29,2">
              <v:shape style="position:absolute;left:6211;top:14;width:29;height:2" coordorigin="6211,14" coordsize="29,0" path="m6211,14l6240,14e" filled="false" stroked="true" strokeweight="1.44pt" strokecolor="#000000">
                <v:path arrowok="t"/>
              </v:shape>
            </v:group>
            <v:group style="position:absolute;left:6240;top:14;width:1488;height:2" coordorigin="6240,14" coordsize="1488,2">
              <v:shape style="position:absolute;left:6240;top:14;width:1488;height:2" coordorigin="6240,14" coordsize="1488,0" path="m6240,14l7728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tabs>
          <w:tab w:pos="1548" w:val="left" w:leader="none"/>
          <w:tab w:pos="5950" w:val="left" w:leader="none"/>
          <w:tab w:pos="7467" w:val="left" w:leader="none"/>
        </w:tabs>
        <w:spacing w:before="71"/>
        <w:ind w:left="1102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1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2006</w:t>
      </w:r>
      <w:r>
        <w:rPr>
          <w:rFonts w:ascii="Times New Roman" w:hAnsi="Times New Roman" w:cs="Times New Roman" w:eastAsia="Times New Roman" w:hint="default"/>
          <w:b/>
          <w:bCs/>
          <w:spacing w:val="-2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净利润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会计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准则</w:t>
      </w:r>
      <w:r>
        <w:rPr>
          <w:rFonts w:ascii="宋体" w:hAnsi="宋体" w:cs="宋体" w:eastAsia="宋体" w:hint="default"/>
          <w:b/>
          <w:bCs/>
          <w:spacing w:val="-2"/>
          <w:w w:val="105"/>
          <w:sz w:val="17"/>
          <w:szCs w:val="17"/>
        </w:rPr>
        <w:t>）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25,966,318.40</w:t>
        <w:tab/>
        <w:t>24,865,018.39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9"/>
          <w:szCs w:val="9"/>
        </w:rPr>
      </w:pPr>
    </w:p>
    <w:p>
      <w:pPr>
        <w:tabs>
          <w:tab w:pos="1548" w:val="left" w:leader="none"/>
          <w:tab w:pos="6041" w:val="left" w:leader="none"/>
          <w:tab w:pos="7414" w:val="left" w:leader="none"/>
        </w:tabs>
        <w:spacing w:before="59"/>
        <w:ind w:left="1102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>2</w:t>
        <w:tab/>
      </w:r>
      <w:r>
        <w:rPr>
          <w:rFonts w:ascii="宋体" w:hAnsi="宋体" w:cs="宋体" w:eastAsia="宋体" w:hint="default"/>
          <w:spacing w:val="-3"/>
          <w:sz w:val="17"/>
          <w:szCs w:val="17"/>
        </w:rPr>
        <w:t>追溯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整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合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计数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4,122,183.77</w:t>
        <w:tab/>
        <w:t>-10,512,130.94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4"/>
          <w:szCs w:val="24"/>
        </w:rPr>
      </w:pPr>
    </w:p>
    <w:tbl>
      <w:tblPr>
        <w:tblW w:w="0" w:type="auto"/>
        <w:jc w:val="left"/>
        <w:tblInd w:w="12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0"/>
        <w:gridCol w:w="2189"/>
        <w:gridCol w:w="1385"/>
      </w:tblGrid>
      <w:tr>
        <w:trPr>
          <w:trHeight w:val="398" w:hRule="exact"/>
        </w:trPr>
        <w:tc>
          <w:tcPr>
            <w:tcW w:w="4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366.46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-10,948,944.63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08" w:hRule="exact"/>
        </w:trPr>
        <w:tc>
          <w:tcPr>
            <w:tcW w:w="4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2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530,879.10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436,813.69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6" w:hRule="exact"/>
        </w:trPr>
        <w:tc>
          <w:tcPr>
            <w:tcW w:w="41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21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3,590,938.21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4140" w:type="dxa"/>
            <w:tcBorders>
              <w:top w:val="single" w:sz="12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86" w:val="left" w:leader="none"/>
              </w:tabs>
              <w:spacing w:line="240" w:lineRule="auto" w:before="65"/>
              <w:ind w:left="24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17"/>
                <w:szCs w:val="17"/>
              </w:rPr>
              <w:t>3</w:t>
              <w:tab/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准则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89" w:type="dxa"/>
            <w:tcBorders>
              <w:top w:val="single" w:sz="12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30,088,502.17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5" w:type="dxa"/>
            <w:tcBorders>
              <w:top w:val="single" w:sz="12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14,352,887.45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before="43"/>
        <w:ind w:left="10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w w:val="105"/>
          <w:sz w:val="20"/>
          <w:szCs w:val="20"/>
        </w:rPr>
        <w:t>、本公司报告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无会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差错</w:t>
      </w:r>
      <w:r>
        <w:rPr>
          <w:rFonts w:ascii="宋体" w:hAnsi="宋体" w:cs="宋体" w:eastAsia="宋体" w:hint="default"/>
          <w:w w:val="105"/>
          <w:sz w:val="20"/>
          <w:szCs w:val="20"/>
        </w:rPr>
        <w:t>更</w:t>
      </w:r>
      <w:r>
        <w:rPr>
          <w:rFonts w:ascii="宋体" w:hAnsi="宋体" w:cs="宋体" w:eastAsia="宋体" w:hint="default"/>
          <w:w w:val="105"/>
          <w:sz w:val="20"/>
          <w:szCs w:val="20"/>
        </w:rPr>
        <w:t>正</w:t>
      </w:r>
      <w:r>
        <w:rPr>
          <w:rFonts w:ascii="宋体" w:hAnsi="宋体" w:cs="宋体" w:eastAsia="宋体" w:hint="default"/>
          <w:w w:val="105"/>
          <w:sz w:val="20"/>
          <w:szCs w:val="20"/>
        </w:rPr>
        <w:t>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三、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420" w:lineRule="auto" w:before="0"/>
        <w:ind w:left="52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售收入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17%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口货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物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法，出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口货</w:t>
      </w:r>
      <w:r>
        <w:rPr>
          <w:rFonts w:ascii="宋体" w:hAnsi="宋体" w:cs="宋体" w:eastAsia="宋体" w:hint="default"/>
          <w:w w:val="105"/>
          <w:sz w:val="20"/>
          <w:szCs w:val="20"/>
        </w:rPr>
        <w:t>物</w:t>
      </w:r>
      <w:r>
        <w:rPr>
          <w:rFonts w:ascii="宋体" w:hAnsi="宋体" w:cs="宋体" w:eastAsia="宋体" w:hint="default"/>
          <w:w w:val="105"/>
          <w:sz w:val="20"/>
          <w:szCs w:val="20"/>
        </w:rPr>
        <w:t>退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17%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6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税营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2" w:lineRule="auto" w:before="0"/>
        <w:ind w:left="527" w:right="0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城市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维护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按流转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5%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按流转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1%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子公司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北京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9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按流转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7%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39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加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加按流转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3%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w w:val="105"/>
          <w:sz w:val="20"/>
          <w:szCs w:val="20"/>
        </w:rPr>
        <w:t>教</w:t>
      </w:r>
      <w:r>
        <w:rPr>
          <w:rFonts w:ascii="宋体" w:hAnsi="宋体" w:cs="宋体" w:eastAsia="宋体" w:hint="default"/>
          <w:w w:val="105"/>
          <w:sz w:val="20"/>
          <w:szCs w:val="20"/>
        </w:rPr>
        <w:t>育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加费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w w:val="105"/>
          <w:sz w:val="20"/>
          <w:szCs w:val="20"/>
        </w:rPr>
        <w:t>教</w:t>
      </w:r>
      <w:r>
        <w:rPr>
          <w:rFonts w:ascii="宋体" w:hAnsi="宋体" w:cs="宋体" w:eastAsia="宋体" w:hint="default"/>
          <w:w w:val="105"/>
          <w:sz w:val="20"/>
          <w:szCs w:val="20"/>
        </w:rPr>
        <w:t>育</w:t>
      </w:r>
      <w:r>
        <w:rPr>
          <w:rFonts w:ascii="宋体" w:hAnsi="宋体" w:cs="宋体" w:eastAsia="宋体" w:hint="default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方</w:t>
      </w:r>
      <w:r>
        <w:rPr>
          <w:rFonts w:ascii="宋体" w:hAnsi="宋体" w:cs="宋体" w:eastAsia="宋体" w:hint="default"/>
          <w:w w:val="105"/>
          <w:sz w:val="20"/>
          <w:szCs w:val="20"/>
        </w:rPr>
        <w:t>附</w:t>
      </w:r>
      <w:r>
        <w:rPr>
          <w:rFonts w:ascii="宋体" w:hAnsi="宋体" w:cs="宋体" w:eastAsia="宋体" w:hint="default"/>
          <w:w w:val="105"/>
          <w:sz w:val="20"/>
          <w:szCs w:val="20"/>
        </w:rPr>
        <w:t>加费按流转</w:t>
      </w:r>
      <w:r>
        <w:rPr>
          <w:rFonts w:ascii="宋体" w:hAnsi="宋体" w:cs="宋体" w:eastAsia="宋体" w:hint="default"/>
          <w:w w:val="105"/>
          <w:sz w:val="20"/>
          <w:szCs w:val="20"/>
        </w:rPr>
        <w:t>税额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1%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计</w:t>
      </w:r>
      <w:r>
        <w:rPr>
          <w:rFonts w:ascii="宋体" w:hAnsi="宋体" w:cs="宋体" w:eastAsia="宋体" w:hint="default"/>
          <w:w w:val="105"/>
          <w:sz w:val="20"/>
          <w:szCs w:val="20"/>
        </w:rPr>
        <w:t>缴</w:t>
      </w:r>
      <w:r>
        <w:rPr>
          <w:rFonts w:ascii="宋体" w:hAnsi="宋体" w:cs="宋体" w:eastAsia="宋体" w:hint="default"/>
          <w:w w:val="105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427" w:lineRule="auto" w:before="0"/>
        <w:ind w:left="527" w:right="5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6</w:t>
      </w:r>
      <w:r>
        <w:rPr>
          <w:rFonts w:ascii="宋体" w:hAnsi="宋体" w:cs="宋体" w:eastAsia="宋体" w:hint="default"/>
          <w:spacing w:val="-1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33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1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1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1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1"/>
          <w:sz w:val="20"/>
          <w:szCs w:val="20"/>
        </w:rPr>
        <w:t>子公司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1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1"/>
          <w:sz w:val="20"/>
          <w:szCs w:val="20"/>
        </w:rPr>
        <w:t>裕</w:t>
      </w:r>
      <w:r>
        <w:rPr>
          <w:rFonts w:ascii="宋体" w:hAnsi="宋体" w:cs="宋体" w:eastAsia="宋体" w:hint="default"/>
          <w:i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15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额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30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％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《外商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外国企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法</w:t>
      </w:r>
      <w:r>
        <w:rPr>
          <w:rFonts w:ascii="宋体" w:hAnsi="宋体" w:cs="宋体" w:eastAsia="宋体" w:hint="default"/>
          <w:spacing w:val="-3"/>
          <w:sz w:val="20"/>
          <w:szCs w:val="20"/>
        </w:rPr>
        <w:t>》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生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性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外商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投</w:t>
      </w:r>
      <w:r>
        <w:rPr>
          <w:rFonts w:ascii="宋体" w:hAnsi="宋体" w:cs="宋体" w:eastAsia="宋体" w:hint="default"/>
          <w:i/>
          <w:spacing w:val="92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优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始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获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的年度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年和第二年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，第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第</w:t>
      </w:r>
      <w:r>
        <w:rPr>
          <w:rFonts w:ascii="宋体" w:hAnsi="宋体" w:cs="宋体" w:eastAsia="宋体" w:hint="default"/>
          <w:spacing w:val="35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五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用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15%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子公司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北京</w:t>
      </w:r>
      <w:r>
        <w:rPr>
          <w:rFonts w:ascii="宋体" w:hAnsi="宋体" w:cs="宋体" w:eastAsia="宋体" w:hint="default"/>
          <w:i/>
          <w:spacing w:val="34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晶源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裕丰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光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学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电子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件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在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中关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村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园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下</w:t>
      </w:r>
      <w:r>
        <w:rPr>
          <w:rFonts w:ascii="宋体" w:hAnsi="宋体" w:cs="宋体" w:eastAsia="宋体" w:hint="default"/>
          <w:spacing w:val="-5"/>
          <w:sz w:val="20"/>
          <w:szCs w:val="20"/>
        </w:rPr>
        <w:t>辖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的电子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城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园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注册成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5"/>
          <w:sz w:val="20"/>
          <w:szCs w:val="20"/>
        </w:rPr>
        <w:t>的高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5"/>
          <w:sz w:val="20"/>
          <w:szCs w:val="20"/>
        </w:rPr>
        <w:t>术</w:t>
      </w:r>
      <w:r>
        <w:rPr>
          <w:rFonts w:ascii="宋体" w:hAnsi="宋体" w:cs="宋体" w:eastAsia="宋体" w:hint="default"/>
          <w:spacing w:val="-5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5"/>
          <w:sz w:val="20"/>
          <w:szCs w:val="20"/>
        </w:rPr>
        <w:t>，自</w:t>
      </w:r>
      <w:r>
        <w:rPr>
          <w:rFonts w:ascii="宋体" w:hAnsi="宋体" w:cs="宋体" w:eastAsia="宋体" w:hint="default"/>
          <w:spacing w:val="36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办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年内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免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，第四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六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减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半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，第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七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起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按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15%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3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口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达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当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总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值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40%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的，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减按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10%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企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税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年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北京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14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裕丰</w:t>
      </w:r>
      <w:r>
        <w:rPr>
          <w:rFonts w:ascii="宋体" w:hAnsi="宋体" w:cs="宋体" w:eastAsia="宋体" w:hint="default"/>
          <w:w w:val="105"/>
          <w:sz w:val="20"/>
          <w:szCs w:val="20"/>
        </w:rPr>
        <w:t>光</w:t>
      </w:r>
      <w:r>
        <w:rPr>
          <w:rFonts w:ascii="宋体" w:hAnsi="宋体" w:cs="宋体" w:eastAsia="宋体" w:hint="default"/>
          <w:w w:val="105"/>
          <w:sz w:val="20"/>
          <w:szCs w:val="20"/>
        </w:rPr>
        <w:t>学</w:t>
      </w:r>
      <w:r>
        <w:rPr>
          <w:rFonts w:ascii="宋体" w:hAnsi="宋体" w:cs="宋体" w:eastAsia="宋体" w:hint="default"/>
          <w:w w:val="105"/>
          <w:sz w:val="20"/>
          <w:szCs w:val="20"/>
        </w:rPr>
        <w:t>电子</w:t>
      </w:r>
      <w:r>
        <w:rPr>
          <w:rFonts w:ascii="宋体" w:hAnsi="宋体" w:cs="宋体" w:eastAsia="宋体" w:hint="default"/>
          <w:w w:val="105"/>
          <w:sz w:val="20"/>
          <w:szCs w:val="20"/>
        </w:rPr>
        <w:t>器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件</w:t>
      </w:r>
      <w:r>
        <w:rPr>
          <w:rFonts w:ascii="宋体" w:hAnsi="宋体" w:cs="宋体" w:eastAsia="宋体" w:hint="default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适</w:t>
      </w:r>
      <w:r>
        <w:rPr>
          <w:rFonts w:ascii="宋体" w:hAnsi="宋体" w:cs="宋体" w:eastAsia="宋体" w:hint="default"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w w:val="105"/>
          <w:sz w:val="20"/>
          <w:szCs w:val="20"/>
        </w:rPr>
        <w:t>税</w:t>
      </w:r>
      <w:r>
        <w:rPr>
          <w:rFonts w:ascii="宋体" w:hAnsi="宋体" w:cs="宋体" w:eastAsia="宋体" w:hint="default"/>
          <w:w w:val="105"/>
          <w:sz w:val="20"/>
          <w:szCs w:val="20"/>
        </w:rPr>
        <w:t>率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为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7.5%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40"/>
        <w:ind w:left="10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四、</w:t>
      </w:r>
      <w:r>
        <w:rPr>
          <w:rFonts w:ascii="宋体" w:hAnsi="宋体" w:cs="宋体" w:eastAsia="宋体" w:hint="default"/>
          <w:b/>
          <w:bCs/>
          <w:spacing w:val="9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91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20"/>
          <w:pgMar w:header="1402" w:footer="1407" w:top="1800" w:bottom="1600" w:left="860" w:right="840"/>
        </w:sectPr>
      </w:pPr>
    </w:p>
    <w:p>
      <w:pPr>
        <w:spacing w:before="43"/>
        <w:ind w:left="93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48.360001pt;margin-top:18.62969pt;width:499.2pt;height:4.1pt;mso-position-horizontal-relative:page;mso-position-vertical-relative:paragraph;z-index:-542920" coordorigin="967,373" coordsize="9984,82">
            <v:group style="position:absolute;left:994;top:399;width:1575;height:2" coordorigin="994,399" coordsize="1575,2">
              <v:shape style="position:absolute;left:994;top:399;width:1575;height:2" coordorigin="994,399" coordsize="1575,0" path="m994,399l2568,399e" filled="false" stroked="true" strokeweight="2.64pt" strokecolor="#000000">
                <v:path arrowok="t"/>
              </v:shape>
            </v:group>
            <v:group style="position:absolute;left:994;top:447;width:1575;height:2" coordorigin="994,447" coordsize="1575,2">
              <v:shape style="position:absolute;left:994;top:447;width:1575;height:2" coordorigin="994,447" coordsize="1575,0" path="m994,447l2568,447e" filled="false" stroked="true" strokeweight=".72pt" strokecolor="#000000">
                <v:path arrowok="t"/>
              </v:shape>
            </v:group>
            <v:group style="position:absolute;left:2568;top:399;width:87;height:2" coordorigin="2568,399" coordsize="87,2">
              <v:shape style="position:absolute;left:2568;top:399;width:87;height:2" coordorigin="2568,399" coordsize="87,0" path="m2568,399l2654,399e" filled="false" stroked="true" strokeweight="2.64pt" strokecolor="#000000">
                <v:path arrowok="t"/>
              </v:shape>
            </v:group>
            <v:group style="position:absolute;left:2568;top:447;width:87;height:2" coordorigin="2568,447" coordsize="87,2">
              <v:shape style="position:absolute;left:2568;top:447;width:87;height:2" coordorigin="2568,447" coordsize="87,0" path="m2568,447l2654,447e" filled="false" stroked="true" strokeweight=".72pt" strokecolor="#000000">
                <v:path arrowok="t"/>
              </v:shape>
            </v:group>
            <v:group style="position:absolute;left:2654;top:399;width:970;height:2" coordorigin="2654,399" coordsize="970,2">
              <v:shape style="position:absolute;left:2654;top:399;width:970;height:2" coordorigin="2654,399" coordsize="970,0" path="m2654,399l3624,399e" filled="false" stroked="true" strokeweight="2.64pt" strokecolor="#000000">
                <v:path arrowok="t"/>
              </v:shape>
            </v:group>
            <v:group style="position:absolute;left:2654;top:447;width:970;height:2" coordorigin="2654,447" coordsize="970,2">
              <v:shape style="position:absolute;left:2654;top:447;width:970;height:2" coordorigin="2654,447" coordsize="970,0" path="m2654,447l3624,447e" filled="false" stroked="true" strokeweight=".72pt" strokecolor="#000000">
                <v:path arrowok="t"/>
              </v:shape>
            </v:group>
            <v:group style="position:absolute;left:3624;top:399;width:87;height:2" coordorigin="3624,399" coordsize="87,2">
              <v:shape style="position:absolute;left:3624;top:399;width:87;height:2" coordorigin="3624,399" coordsize="87,0" path="m3624,399l3710,399e" filled="false" stroked="true" strokeweight="2.64pt" strokecolor="#000000">
                <v:path arrowok="t"/>
              </v:shape>
            </v:group>
            <v:group style="position:absolute;left:3624;top:447;width:87;height:2" coordorigin="3624,447" coordsize="87,2">
              <v:shape style="position:absolute;left:3624;top:447;width:87;height:2" coordorigin="3624,447" coordsize="87,0" path="m3624,447l3710,447e" filled="false" stroked="true" strokeweight=".72pt" strokecolor="#000000">
                <v:path arrowok="t"/>
              </v:shape>
            </v:group>
            <v:group style="position:absolute;left:3710;top:399;width:970;height:2" coordorigin="3710,399" coordsize="970,2">
              <v:shape style="position:absolute;left:3710;top:399;width:970;height:2" coordorigin="3710,399" coordsize="970,0" path="m3710,399l4680,399e" filled="false" stroked="true" strokeweight="2.64pt" strokecolor="#000000">
                <v:path arrowok="t"/>
              </v:shape>
            </v:group>
            <v:group style="position:absolute;left:3710;top:447;width:970;height:2" coordorigin="3710,447" coordsize="970,2">
              <v:shape style="position:absolute;left:3710;top:447;width:970;height:2" coordorigin="3710,447" coordsize="970,0" path="m3710,447l4680,447e" filled="false" stroked="true" strokeweight=".72pt" strokecolor="#000000">
                <v:path arrowok="t"/>
              </v:shape>
            </v:group>
            <v:group style="position:absolute;left:4680;top:399;width:87;height:2" coordorigin="4680,399" coordsize="87,2">
              <v:shape style="position:absolute;left:4680;top:399;width:87;height:2" coordorigin="4680,399" coordsize="87,0" path="m4680,399l4766,399e" filled="false" stroked="true" strokeweight="2.64pt" strokecolor="#000000">
                <v:path arrowok="t"/>
              </v:shape>
            </v:group>
            <v:group style="position:absolute;left:4680;top:447;width:87;height:2" coordorigin="4680,447" coordsize="87,2">
              <v:shape style="position:absolute;left:4680;top:447;width:87;height:2" coordorigin="4680,447" coordsize="87,0" path="m4680,447l4766,447e" filled="false" stroked="true" strokeweight=".72pt" strokecolor="#000000">
                <v:path arrowok="t"/>
              </v:shape>
            </v:group>
            <v:group style="position:absolute;left:4766;top:399;width:2900;height:2" coordorigin="4766,399" coordsize="2900,2">
              <v:shape style="position:absolute;left:4766;top:399;width:2900;height:2" coordorigin="4766,399" coordsize="2900,0" path="m4766,399l7666,399e" filled="false" stroked="true" strokeweight="2.64pt" strokecolor="#000000">
                <v:path arrowok="t"/>
              </v:shape>
            </v:group>
            <v:group style="position:absolute;left:4766;top:447;width:2900;height:2" coordorigin="4766,447" coordsize="2900,2">
              <v:shape style="position:absolute;left:4766;top:447;width:2900;height:2" coordorigin="4766,447" coordsize="2900,0" path="m4766,447l7666,447e" filled="false" stroked="true" strokeweight=".72pt" strokecolor="#000000">
                <v:path arrowok="t"/>
              </v:shape>
            </v:group>
            <v:group style="position:absolute;left:7666;top:399;width:87;height:2" coordorigin="7666,399" coordsize="87,2">
              <v:shape style="position:absolute;left:7666;top:399;width:87;height:2" coordorigin="7666,399" coordsize="87,0" path="m7666,399l7752,399e" filled="false" stroked="true" strokeweight="2.64pt" strokecolor="#000000">
                <v:path arrowok="t"/>
              </v:shape>
            </v:group>
            <v:group style="position:absolute;left:7666;top:447;width:87;height:2" coordorigin="7666,447" coordsize="87,2">
              <v:shape style="position:absolute;left:7666;top:447;width:87;height:2" coordorigin="7666,447" coordsize="87,0" path="m7666,447l7752,447e" filled="false" stroked="true" strokeweight=".72pt" strokecolor="#000000">
                <v:path arrowok="t"/>
              </v:shape>
            </v:group>
            <v:group style="position:absolute;left:7752;top:399;width:1234;height:2" coordorigin="7752,399" coordsize="1234,2">
              <v:shape style="position:absolute;left:7752;top:399;width:1234;height:2" coordorigin="7752,399" coordsize="1234,0" path="m7752,399l8986,399e" filled="false" stroked="true" strokeweight="2.64pt" strokecolor="#000000">
                <v:path arrowok="t"/>
              </v:shape>
            </v:group>
            <v:group style="position:absolute;left:7752;top:447;width:1234;height:2" coordorigin="7752,447" coordsize="1234,2">
              <v:shape style="position:absolute;left:7752;top:447;width:1234;height:2" coordorigin="7752,447" coordsize="1234,0" path="m7752,447l8986,447e" filled="false" stroked="true" strokeweight=".72pt" strokecolor="#000000">
                <v:path arrowok="t"/>
              </v:shape>
            </v:group>
            <v:group style="position:absolute;left:8986;top:399;width:82;height:2" coordorigin="8986,399" coordsize="82,2">
              <v:shape style="position:absolute;left:8986;top:399;width:82;height:2" coordorigin="8986,399" coordsize="82,0" path="m8986,399l9067,399e" filled="false" stroked="true" strokeweight="2.64pt" strokecolor="#000000">
                <v:path arrowok="t"/>
              </v:shape>
            </v:group>
            <v:group style="position:absolute;left:8986;top:447;width:82;height:2" coordorigin="8986,447" coordsize="82,2">
              <v:shape style="position:absolute;left:8986;top:447;width:82;height:2" coordorigin="8986,447" coordsize="82,0" path="m8986,447l9067,447e" filled="false" stroked="true" strokeweight=".72pt" strokecolor="#000000">
                <v:path arrowok="t"/>
              </v:shape>
            </v:group>
            <v:group style="position:absolute;left:9067;top:399;width:975;height:2" coordorigin="9067,399" coordsize="975,2">
              <v:shape style="position:absolute;left:9067;top:399;width:975;height:2" coordorigin="9067,399" coordsize="975,0" path="m9067,399l10042,399e" filled="false" stroked="true" strokeweight="2.64pt" strokecolor="#000000">
                <v:path arrowok="t"/>
              </v:shape>
            </v:group>
            <v:group style="position:absolute;left:9067;top:447;width:975;height:2" coordorigin="9067,447" coordsize="975,2">
              <v:shape style="position:absolute;left:9067;top:447;width:975;height:2" coordorigin="9067,447" coordsize="975,0" path="m9067,447l10042,447e" filled="false" stroked="true" strokeweight=".72pt" strokecolor="#000000">
                <v:path arrowok="t"/>
              </v:shape>
            </v:group>
            <v:group style="position:absolute;left:10042;top:399;width:82;height:2" coordorigin="10042,399" coordsize="82,2">
              <v:shape style="position:absolute;left:10042;top:399;width:82;height:2" coordorigin="10042,399" coordsize="82,0" path="m10042,399l10123,399e" filled="false" stroked="true" strokeweight="2.64pt" strokecolor="#000000">
                <v:path arrowok="t"/>
              </v:shape>
            </v:group>
            <v:group style="position:absolute;left:10042;top:447;width:82;height:2" coordorigin="10042,447" coordsize="82,2">
              <v:shape style="position:absolute;left:10042;top:447;width:82;height:2" coordorigin="10042,447" coordsize="82,0" path="m10042,447l10123,447e" filled="false" stroked="true" strokeweight=".72pt" strokecolor="#000000">
                <v:path arrowok="t"/>
              </v:shape>
            </v:group>
            <v:group style="position:absolute;left:10123;top:399;width:802;height:2" coordorigin="10123,399" coordsize="802,2">
              <v:shape style="position:absolute;left:10123;top:399;width:802;height:2" coordorigin="10123,399" coordsize="802,0" path="m10123,399l10925,399e" filled="false" stroked="true" strokeweight="2.64pt" strokecolor="#000000">
                <v:path arrowok="t"/>
              </v:shape>
            </v:group>
            <v:group style="position:absolute;left:10123;top:447;width:802;height:2" coordorigin="10123,447" coordsize="802,2">
              <v:shape style="position:absolute;left:10123;top:447;width:802;height:2" coordorigin="10123,447" coordsize="802,0" path="m10123,447l10925,447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、本公司报告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入合并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的子公司基本情况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如下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1890" w:val="left" w:leader="none"/>
          <w:tab w:pos="2946" w:val="left" w:leader="none"/>
          <w:tab w:pos="4842" w:val="left" w:leader="none"/>
          <w:tab w:pos="7031" w:val="left" w:leader="none"/>
          <w:tab w:pos="8307" w:val="left" w:leader="none"/>
        </w:tabs>
        <w:spacing w:before="0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公  司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册地址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册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资本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经 营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范</w:t>
      </w:r>
      <w:r>
        <w:rPr>
          <w:rFonts w:ascii="宋体" w:hAnsi="宋体" w:cs="宋体" w:eastAsia="宋体" w:hint="default"/>
          <w:b/>
          <w:bCs/>
          <w:spacing w:val="-2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围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原始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49" w:lineRule="auto" w:before="0"/>
        <w:ind w:left="330" w:right="0" w:hanging="8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权</w:t>
      </w:r>
      <w:r>
        <w:rPr>
          <w:rFonts w:ascii="宋体" w:hAnsi="宋体" w:cs="宋体" w:eastAsia="宋体" w:hint="default"/>
          <w:b/>
          <w:bCs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9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60" w:right="840"/>
          <w:cols w:num="2" w:equalWidth="0">
            <w:col w:w="9019" w:space="106"/>
            <w:col w:w="1075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11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98.25pt;height:.5pt;mso-position-horizontal-relative:char;mso-position-vertical-relative:line" coordorigin="0,0" coordsize="9965,10">
            <v:group style="position:absolute;left:5;top:5;width:1599;height:2" coordorigin="5,5" coordsize="1599,2">
              <v:shape style="position:absolute;left:5;top:5;width:1599;height:2" coordorigin="5,5" coordsize="1599,0" path="m5,5l1603,5e" filled="false" stroked="true" strokeweight=".48pt" strokecolor="#000000">
                <v:path arrowok="t"/>
              </v:shape>
            </v:group>
            <v:group style="position:absolute;left:1589;top:5;width:10;height:2" coordorigin="1589,5" coordsize="10,2">
              <v:shape style="position:absolute;left:1589;top:5;width:10;height:2" coordorigin="1589,5" coordsize="10,0" path="m1589,5l1598,5e" filled="false" stroked="true" strokeweight=".48pt" strokecolor="#000000">
                <v:path arrowok="t"/>
              </v:shape>
            </v:group>
            <v:group style="position:absolute;left:1598;top:5;width:1061;height:2" coordorigin="1598,5" coordsize="1061,2">
              <v:shape style="position:absolute;left:1598;top:5;width:1061;height:2" coordorigin="1598,5" coordsize="1061,0" path="m1598,5l2659,5e" filled="false" stroked="true" strokeweight=".48pt" strokecolor="#000000">
                <v:path arrowok="t"/>
              </v:shape>
            </v:group>
            <v:group style="position:absolute;left:2645;top:5;width:10;height:2" coordorigin="2645,5" coordsize="10,2">
              <v:shape style="position:absolute;left:2645;top:5;width:10;height:2" coordorigin="2645,5" coordsize="10,0" path="m2645,5l2654,5e" filled="false" stroked="true" strokeweight=".48pt" strokecolor="#000000">
                <v:path arrowok="t"/>
              </v:shape>
            </v:group>
            <v:group style="position:absolute;left:2654;top:5;width:1061;height:2" coordorigin="2654,5" coordsize="1061,2">
              <v:shape style="position:absolute;left:2654;top:5;width:1061;height:2" coordorigin="2654,5" coordsize="1061,0" path="m2654,5l3715,5e" filled="false" stroked="true" strokeweight=".48pt" strokecolor="#000000">
                <v:path arrowok="t"/>
              </v:shape>
            </v:group>
            <v:group style="position:absolute;left:3701;top:5;width:10;height:2" coordorigin="3701,5" coordsize="10,2">
              <v:shape style="position:absolute;left:3701;top:5;width:10;height:2" coordorigin="3701,5" coordsize="10,0" path="m3701,5l3710,5e" filled="false" stroked="true" strokeweight=".48pt" strokecolor="#000000">
                <v:path arrowok="t"/>
              </v:shape>
            </v:group>
            <v:group style="position:absolute;left:3710;top:5;width:2991;height:2" coordorigin="3710,5" coordsize="2991,2">
              <v:shape style="position:absolute;left:3710;top:5;width:2991;height:2" coordorigin="3710,5" coordsize="2991,0" path="m3710,5l6701,5e" filled="false" stroked="true" strokeweight=".48pt" strokecolor="#000000">
                <v:path arrowok="t"/>
              </v:shape>
            </v:group>
            <v:group style="position:absolute;left:6686;top:5;width:10;height:2" coordorigin="6686,5" coordsize="10,2">
              <v:shape style="position:absolute;left:6686;top:5;width:10;height:2" coordorigin="6686,5" coordsize="10,0" path="m6686,5l6696,5e" filled="false" stroked="true" strokeweight=".48pt" strokecolor="#000000">
                <v:path arrowok="t"/>
              </v:shape>
            </v:group>
            <v:group style="position:absolute;left:6696;top:5;width:1325;height:2" coordorigin="6696,5" coordsize="1325,2">
              <v:shape style="position:absolute;left:6696;top:5;width:1325;height:2" coordorigin="6696,5" coordsize="1325,0" path="m6696,5l8021,5e" filled="false" stroked="true" strokeweight=".48pt" strokecolor="#000000">
                <v:path arrowok="t"/>
              </v:shape>
            </v:group>
            <v:group style="position:absolute;left:8006;top:5;width:10;height:2" coordorigin="8006,5" coordsize="10,2">
              <v:shape style="position:absolute;left:8006;top:5;width:10;height:2" coordorigin="8006,5" coordsize="10,0" path="m8006,5l8016,5e" filled="false" stroked="true" strokeweight=".48pt" strokecolor="#000000">
                <v:path arrowok="t"/>
              </v:shape>
            </v:group>
            <v:group style="position:absolute;left:8016;top:5;width:1061;height:2" coordorigin="8016,5" coordsize="1061,2">
              <v:shape style="position:absolute;left:8016;top:5;width:1061;height:2" coordorigin="8016,5" coordsize="1061,0" path="m8016,5l9077,5e" filled="false" stroked="true" strokeweight=".48pt" strokecolor="#000000">
                <v:path arrowok="t"/>
              </v:shape>
            </v:group>
            <v:group style="position:absolute;left:9062;top:5;width:10;height:2" coordorigin="9062,5" coordsize="10,2">
              <v:shape style="position:absolute;left:9062;top:5;width:10;height:2" coordorigin="9062,5" coordsize="10,0" path="m9062,5l9072,5e" filled="false" stroked="true" strokeweight=".48pt" strokecolor="#000000">
                <v:path arrowok="t"/>
              </v:shape>
            </v:group>
            <v:group style="position:absolute;left:9072;top:5;width:888;height:2" coordorigin="9072,5" coordsize="888,2">
              <v:shape style="position:absolute;left:9072;top:5;width:888;height:2" coordorigin="9072,5" coordsize="888,0" path="m9072,5l996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860" w:right="84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1900" w:h="16820"/>
          <w:pgMar w:header="1402" w:footer="1407" w:top="1800" w:bottom="1600" w:left="860" w:right="640"/>
        </w:sectPr>
      </w:pPr>
    </w:p>
    <w:p>
      <w:pPr>
        <w:spacing w:line="169" w:lineRule="exact" w:before="54"/>
        <w:ind w:left="243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深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圳市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i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087" w:val="left" w:leader="none"/>
          <w:tab w:pos="2979" w:val="left" w:leader="none"/>
        </w:tabs>
        <w:spacing w:line="289" w:lineRule="exact" w:before="0"/>
        <w:ind w:left="243" w:right="-1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2"/>
          <w:position w:val="-11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2"/>
          <w:position w:val="-11"/>
          <w:sz w:val="17"/>
          <w:szCs w:val="17"/>
        </w:rPr>
        <w:t>公司</w:t>
        <w:tab/>
      </w:r>
      <w:r>
        <w:rPr>
          <w:rFonts w:ascii="宋体" w:hAnsi="宋体" w:cs="宋体" w:eastAsia="宋体" w:hint="default"/>
          <w:spacing w:val="-10"/>
          <w:sz w:val="17"/>
          <w:szCs w:val="17"/>
        </w:rPr>
        <w:t>深圳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1050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9" w:lineRule="exact" w:before="54"/>
        <w:ind w:left="1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4"/>
          <w:w w:val="105"/>
        </w:rPr>
        <w:br w:type="column"/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2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及整</w:t>
      </w:r>
      <w:r>
        <w:rPr>
          <w:rFonts w:ascii="宋体" w:hAnsi="宋体" w:cs="宋体" w:eastAsia="宋体" w:hint="default"/>
          <w:i/>
          <w:spacing w:val="-24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产品</w:t>
      </w:r>
      <w:r>
        <w:rPr>
          <w:rFonts w:ascii="宋体" w:hAnsi="宋体" w:cs="宋体" w:eastAsia="宋体" w:hint="default"/>
          <w:spacing w:val="-24"/>
          <w:w w:val="105"/>
          <w:sz w:val="17"/>
          <w:szCs w:val="17"/>
        </w:rPr>
        <w:t>、电子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252" w:val="left" w:leader="none"/>
          <w:tab w:pos="4735" w:val="left" w:leader="none"/>
          <w:tab w:pos="5705" w:val="left" w:leader="none"/>
        </w:tabs>
        <w:spacing w:line="269" w:lineRule="exact" w:before="0"/>
        <w:ind w:left="17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20"/>
          <w:position w:val="-11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仪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仪</w:t>
      </w:r>
      <w:r>
        <w:rPr>
          <w:rFonts w:ascii="宋体" w:hAnsi="宋体" w:cs="宋体" w:eastAsia="宋体" w:hint="default"/>
          <w:i/>
          <w:spacing w:val="-20"/>
          <w:position w:val="-11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；</w:t>
      </w:r>
      <w:r>
        <w:rPr>
          <w:rFonts w:ascii="宋体" w:hAnsi="宋体" w:cs="宋体" w:eastAsia="宋体" w:hint="default"/>
          <w:i/>
          <w:spacing w:val="-20"/>
          <w:position w:val="-11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进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20"/>
          <w:position w:val="-11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20"/>
          <w:position w:val="-11"/>
          <w:sz w:val="17"/>
          <w:szCs w:val="17"/>
        </w:rPr>
        <w:t>业务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10,100,036.28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98%</w:t>
        <w:tab/>
        <w:t>98%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after="0" w:line="269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60" w:right="640"/>
          <w:cols w:num="2" w:equalWidth="0">
            <w:col w:w="3725" w:space="40"/>
            <w:col w:w="6635"/>
          </w:cols>
        </w:sectPr>
      </w:pPr>
    </w:p>
    <w:p>
      <w:pPr>
        <w:spacing w:before="3"/>
        <w:ind w:left="244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48.959999pt;margin-top:13.48648pt;width:497.8pt;height:153.3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81"/>
                    <w:gridCol w:w="1042"/>
                    <w:gridCol w:w="3096"/>
                    <w:gridCol w:w="1306"/>
                    <w:gridCol w:w="904"/>
                    <w:gridCol w:w="927"/>
                  </w:tblGrid>
                  <w:tr>
                    <w:trPr>
                      <w:trHeight w:val="660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95" w:val="left" w:leader="none"/>
                          </w:tabs>
                          <w:spacing w:line="177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w w:val="105"/>
                            <w:sz w:val="17"/>
                            <w:szCs w:val="17"/>
                          </w:rPr>
                          <w:t>玉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田县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9" w:lineRule="auto" w:before="8"/>
                          <w:ind w:left="98" w:right="168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晶体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镜片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真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空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镀膜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4"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；销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仪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4"/>
                            <w:w w:val="105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4"/>
                            <w:w w:val="105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24"/>
                            <w:w w:val="105"/>
                            <w:sz w:val="17"/>
                            <w:szCs w:val="17"/>
                          </w:rPr>
                          <w:t>械设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137" w:type="dxa"/>
                        <w:gridSpan w:val="3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11"/>
                            <w:w w:val="105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11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、电子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2"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产产品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2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137" w:type="dxa"/>
                        <w:gridSpan w:val="3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67" w:val="left" w:leader="none"/>
                          </w:tabs>
                          <w:spacing w:line="226" w:lineRule="exact"/>
                          <w:ind w:left="124" w:right="395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0"/>
                            <w:w w:val="105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0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right="9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5"/>
                            <w:sz w:val="17"/>
                            <w:szCs w:val="17"/>
                          </w:rPr>
                          <w:t>500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98" w:right="168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的出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和本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需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械设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1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1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3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辅材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料及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3"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w w:val="105"/>
                            <w:sz w:val="17"/>
                            <w:szCs w:val="17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spacing w:val="-2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2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100%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4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4"/>
                            <w:w w:val="105"/>
                            <w:sz w:val="17"/>
                            <w:szCs w:val="17"/>
                          </w:rPr>
                          <w:t>限定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4"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禁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止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w w:val="10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14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105"/>
                            <w:sz w:val="17"/>
                            <w:szCs w:val="17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105"/>
                            <w:sz w:val="17"/>
                            <w:szCs w:val="17"/>
                          </w:rPr>
                          <w:t>除外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w w:val="105"/>
                            <w:sz w:val="17"/>
                            <w:szCs w:val="17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pacing w:val="-19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产品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易（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948" w:val="left" w:leader="none"/>
                          </w:tabs>
                          <w:spacing w:line="240" w:lineRule="auto" w:before="91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深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w w:val="105"/>
                            <w:sz w:val="17"/>
                            <w:szCs w:val="17"/>
                          </w:rPr>
                          <w:t>圳市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position w:val="-10"/>
                            <w:sz w:val="17"/>
                            <w:szCs w:val="17"/>
                          </w:rPr>
                          <w:t>深圳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w w:val="105"/>
                            <w:sz w:val="17"/>
                            <w:szCs w:val="17"/>
                          </w:rPr>
                          <w:t>500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卖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82"/>
                            <w:w w:val="10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从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物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口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2,500,000.00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5"/>
                            <w:sz w:val="17"/>
                          </w:rPr>
                          <w:t>50%</w:t>
                        </w: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88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电子有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兴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pacing w:val="4"/>
                            <w:w w:val="104"/>
                            <w:sz w:val="17"/>
                            <w:szCs w:val="17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4"/>
                            <w:w w:val="104"/>
                            <w:sz w:val="17"/>
                            <w:szCs w:val="17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268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i/>
          <w:spacing w:val="-7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"/>
        <w:ind w:left="24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5"/>
        </w:rPr>
        <w:br w:type="column"/>
      </w:r>
      <w:r>
        <w:rPr>
          <w:rFonts w:ascii="宋体" w:hAnsi="宋体" w:cs="宋体" w:eastAsia="宋体" w:hint="default"/>
          <w:spacing w:val="-15"/>
          <w:sz w:val="17"/>
          <w:szCs w:val="17"/>
        </w:rPr>
        <w:t>河</w:t>
      </w:r>
      <w:r>
        <w:rPr>
          <w:rFonts w:ascii="宋体" w:hAnsi="宋体" w:cs="宋体" w:eastAsia="宋体" w:hint="default"/>
          <w:i/>
          <w:spacing w:val="-15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15"/>
          <w:sz w:val="17"/>
          <w:szCs w:val="17"/>
        </w:rPr>
        <w:t>省</w:t>
      </w:r>
    </w:p>
    <w:p>
      <w:pPr>
        <w:spacing w:before="113"/>
        <w:ind w:left="244" w:right="-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360</w:t>
      </w:r>
      <w:r>
        <w:rPr>
          <w:rFonts w:ascii="Times New Roman" w:hAnsi="Times New Roman" w:cs="Times New Roman" w:eastAsia="Times New Roman" w:hint="default"/>
          <w:spacing w:val="-1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"/>
        <w:ind w:left="17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2"/>
        </w:rPr>
        <w:br w:type="column"/>
      </w:r>
      <w:r>
        <w:rPr>
          <w:rFonts w:ascii="宋体" w:hAnsi="宋体" w:cs="宋体" w:eastAsia="宋体" w:hint="default"/>
          <w:i/>
          <w:spacing w:val="-22"/>
          <w:sz w:val="17"/>
          <w:szCs w:val="17"/>
        </w:rPr>
        <w:t>生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压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spacing w:val="-22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晶体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22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售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22"/>
          <w:sz w:val="17"/>
          <w:szCs w:val="17"/>
        </w:rPr>
        <w:t>产</w:t>
      </w:r>
    </w:p>
    <w:p>
      <w:pPr>
        <w:tabs>
          <w:tab w:pos="1726" w:val="left" w:leader="none"/>
          <w:tab w:pos="2695" w:val="left" w:leader="none"/>
        </w:tabs>
        <w:spacing w:before="153"/>
        <w:ind w:left="2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22,329,628.13</w:t>
        <w:tab/>
      </w:r>
      <w:r>
        <w:rPr>
          <w:rFonts w:ascii="Times New Roman"/>
          <w:spacing w:val="-1"/>
          <w:w w:val="105"/>
          <w:sz w:val="17"/>
        </w:rPr>
        <w:t>75%</w:t>
        <w:tab/>
        <w:t>75%</w:t>
      </w:r>
      <w:r>
        <w:rPr>
          <w:rFonts w:ascii="Times New Roman"/>
          <w:spacing w:val="-1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60" w:right="640"/>
          <w:cols w:num="5" w:equalWidth="0">
            <w:col w:w="1617" w:space="154"/>
            <w:col w:w="734" w:space="144"/>
            <w:col w:w="1080" w:space="40"/>
            <w:col w:w="2965" w:space="40"/>
            <w:col w:w="362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43"/>
        <w:ind w:left="94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范围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57" w:lineRule="auto" w:before="136"/>
        <w:ind w:left="527" w:right="112" w:firstLine="412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4"/>
          <w:sz w:val="20"/>
          <w:szCs w:val="20"/>
        </w:rPr>
        <w:t>报告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期新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增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入合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围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的子公司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本公司和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实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司及自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然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朱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美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玲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女士</w:t>
      </w:r>
      <w:r>
        <w:rPr>
          <w:rFonts w:ascii="宋体" w:hAnsi="宋体" w:cs="宋体" w:eastAsia="宋体" w:hint="default"/>
          <w:spacing w:val="-3"/>
          <w:sz w:val="20"/>
          <w:szCs w:val="20"/>
        </w:rPr>
        <w:t>于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2007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新</w:t>
      </w:r>
      <w:r>
        <w:rPr>
          <w:rFonts w:ascii="宋体" w:hAnsi="宋体" w:cs="宋体" w:eastAsia="宋体" w:hint="default"/>
          <w:spacing w:val="-3"/>
          <w:sz w:val="20"/>
          <w:szCs w:val="20"/>
        </w:rPr>
        <w:t>设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立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，本公司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有其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50%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股份</w:t>
      </w:r>
      <w:r>
        <w:rPr>
          <w:rFonts w:ascii="宋体" w:hAnsi="宋体" w:cs="宋体" w:eastAsia="宋体" w:hint="default"/>
          <w:spacing w:val="-3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根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深圳市</w:t>
      </w:r>
      <w:r>
        <w:rPr>
          <w:rFonts w:ascii="宋体" w:hAnsi="宋体" w:cs="宋体" w:eastAsia="宋体" w:hint="default"/>
          <w:spacing w:val="-3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健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三</w:t>
      </w:r>
      <w:r>
        <w:rPr>
          <w:rFonts w:ascii="宋体" w:hAnsi="宋体" w:cs="宋体" w:eastAsia="宋体" w:hint="default"/>
          <w:spacing w:val="-3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3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39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章</w:t>
      </w:r>
      <w:r>
        <w:rPr>
          <w:rFonts w:ascii="宋体" w:hAnsi="宋体" w:cs="宋体" w:eastAsia="宋体" w:hint="default"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w w:val="105"/>
          <w:sz w:val="20"/>
          <w:szCs w:val="20"/>
        </w:rPr>
        <w:t>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，本公司有</w:t>
      </w:r>
      <w:r>
        <w:rPr>
          <w:rFonts w:ascii="宋体" w:hAnsi="宋体" w:cs="宋体" w:eastAsia="宋体" w:hint="default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w w:val="105"/>
          <w:sz w:val="20"/>
          <w:szCs w:val="20"/>
        </w:rPr>
        <w:t>任</w:t>
      </w:r>
      <w:r>
        <w:rPr>
          <w:rFonts w:ascii="宋体" w:hAnsi="宋体" w:cs="宋体" w:eastAsia="宋体" w:hint="default"/>
          <w:w w:val="105"/>
          <w:sz w:val="20"/>
          <w:szCs w:val="20"/>
        </w:rPr>
        <w:t>命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董事会</w:t>
      </w:r>
      <w:r>
        <w:rPr>
          <w:rFonts w:ascii="宋体" w:hAnsi="宋体" w:cs="宋体" w:eastAsia="宋体" w:hint="default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w w:val="105"/>
          <w:sz w:val="20"/>
          <w:szCs w:val="20"/>
        </w:rPr>
        <w:t>员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名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因</w:t>
      </w:r>
      <w:r>
        <w:rPr>
          <w:rFonts w:ascii="宋体" w:hAnsi="宋体" w:cs="宋体" w:eastAsia="宋体" w:hint="default"/>
          <w:w w:val="105"/>
          <w:sz w:val="20"/>
          <w:szCs w:val="20"/>
        </w:rPr>
        <w:t>此</w:t>
      </w:r>
      <w:r>
        <w:rPr>
          <w:rFonts w:ascii="宋体" w:hAnsi="宋体" w:cs="宋体" w:eastAsia="宋体" w:hint="default"/>
          <w:w w:val="105"/>
          <w:sz w:val="20"/>
          <w:szCs w:val="20"/>
        </w:rPr>
        <w:t>将</w:t>
      </w:r>
      <w:r>
        <w:rPr>
          <w:rFonts w:ascii="宋体" w:hAnsi="宋体" w:cs="宋体" w:eastAsia="宋体" w:hint="default"/>
          <w:w w:val="105"/>
          <w:sz w:val="20"/>
          <w:szCs w:val="20"/>
        </w:rPr>
        <w:t>其</w:t>
      </w:r>
      <w:r>
        <w:rPr>
          <w:rFonts w:ascii="宋体" w:hAnsi="宋体" w:cs="宋体" w:eastAsia="宋体" w:hint="default"/>
          <w:w w:val="105"/>
          <w:sz w:val="20"/>
          <w:szCs w:val="20"/>
        </w:rPr>
        <w:t>纳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合</w:t>
      </w:r>
      <w:r>
        <w:rPr>
          <w:rFonts w:ascii="宋体" w:hAnsi="宋体" w:cs="宋体" w:eastAsia="宋体" w:hint="default"/>
          <w:w w:val="105"/>
          <w:sz w:val="20"/>
          <w:szCs w:val="20"/>
        </w:rPr>
        <w:t>并报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w w:val="105"/>
          <w:sz w:val="20"/>
          <w:szCs w:val="20"/>
        </w:rPr>
        <w:t>范</w:t>
      </w:r>
      <w:r>
        <w:rPr>
          <w:rFonts w:ascii="宋体" w:hAnsi="宋体" w:cs="宋体" w:eastAsia="宋体" w:hint="default"/>
          <w:w w:val="105"/>
          <w:sz w:val="20"/>
          <w:szCs w:val="20"/>
        </w:rPr>
        <w:t>围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五、</w:t>
      </w:r>
      <w:r>
        <w:rPr>
          <w:rFonts w:ascii="宋体" w:hAnsi="宋体" w:cs="宋体" w:eastAsia="宋体" w:hint="default"/>
          <w:b/>
          <w:bCs/>
          <w:spacing w:val="-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9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合并财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要项目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如无特别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说明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，以下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均为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before="0"/>
        <w:ind w:left="10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9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资金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66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3.8pt;height:4.350pt;mso-position-horizontal-relative:char;mso-position-vertical-relative:line" coordorigin="0,0" coordsize="8876,87">
            <v:group style="position:absolute;left:29;top:29;width:1882;height:2" coordorigin="29,29" coordsize="1882,2">
              <v:shape style="position:absolute;left:29;top:29;width:1882;height:2" coordorigin="29,29" coordsize="1882,0" path="m29,29l1910,29e" filled="false" stroked="true" strokeweight="2.88pt" strokecolor="#000000">
                <v:path arrowok="t"/>
              </v:shape>
            </v:group>
            <v:group style="position:absolute;left:29;top:79;width:1882;height:2" coordorigin="29,79" coordsize="1882,2">
              <v:shape style="position:absolute;left:29;top:79;width:1882;height:2" coordorigin="29,79" coordsize="1882,0" path="m29,79l1910,79e" filled="false" stroked="true" strokeweight=".72pt" strokecolor="#000000">
                <v:path arrowok="t"/>
              </v:shape>
            </v:group>
            <v:group style="position:absolute;left:1910;top:29;width:87;height:2" coordorigin="1910,29" coordsize="87,2">
              <v:shape style="position:absolute;left:1910;top:29;width:87;height:2" coordorigin="1910,29" coordsize="87,0" path="m1910,29l1997,29e" filled="false" stroked="true" strokeweight="2.88pt" strokecolor="#000000">
                <v:path arrowok="t"/>
              </v:shape>
            </v:group>
            <v:group style="position:absolute;left:1910;top:79;width:87;height:2" coordorigin="1910,79" coordsize="87,2">
              <v:shape style="position:absolute;left:1910;top:79;width:87;height:2" coordorigin="1910,79" coordsize="87,0" path="m1910,79l1997,79e" filled="false" stroked="true" strokeweight=".72pt" strokecolor="#000000">
                <v:path arrowok="t"/>
              </v:shape>
            </v:group>
            <v:group style="position:absolute;left:1997;top:29;width:3687;height:2" coordorigin="1997,29" coordsize="3687,2">
              <v:shape style="position:absolute;left:1997;top:29;width:3687;height:2" coordorigin="1997,29" coordsize="3687,0" path="m1997,29l5683,29e" filled="false" stroked="true" strokeweight="2.88pt" strokecolor="#000000">
                <v:path arrowok="t"/>
              </v:shape>
            </v:group>
            <v:group style="position:absolute;left:1997;top:79;width:3687;height:2" coordorigin="1997,79" coordsize="3687,2">
              <v:shape style="position:absolute;left:1997;top:79;width:3687;height:2" coordorigin="1997,79" coordsize="3687,0" path="m1997,79l5683,79e" filled="false" stroked="true" strokeweight=".72pt" strokecolor="#000000">
                <v:path arrowok="t"/>
              </v:shape>
            </v:group>
            <v:group style="position:absolute;left:5683;top:29;width:82;height:2" coordorigin="5683,29" coordsize="82,2">
              <v:shape style="position:absolute;left:5683;top:29;width:82;height:2" coordorigin="5683,29" coordsize="82,0" path="m5683,29l5765,29e" filled="false" stroked="true" strokeweight="2.88pt" strokecolor="#000000">
                <v:path arrowok="t"/>
              </v:shape>
            </v:group>
            <v:group style="position:absolute;left:5683;top:79;width:82;height:2" coordorigin="5683,79" coordsize="82,2">
              <v:shape style="position:absolute;left:5683;top:79;width:82;height:2" coordorigin="5683,79" coordsize="82,0" path="m5683,79l5765,79e" filled="false" stroked="true" strokeweight=".72pt" strokecolor="#000000">
                <v:path arrowok="t"/>
              </v:shape>
            </v:group>
            <v:group style="position:absolute;left:5765;top:29;width:3082;height:2" coordorigin="5765,29" coordsize="3082,2">
              <v:shape style="position:absolute;left:5765;top:29;width:3082;height:2" coordorigin="5765,29" coordsize="3082,0" path="m5765,29l8846,29e" filled="false" stroked="true" strokeweight="2.88pt" strokecolor="#000000">
                <v:path arrowok="t"/>
              </v:shape>
            </v:group>
            <v:group style="position:absolute;left:5765;top:79;width:3082;height:2" coordorigin="5765,79" coordsize="3082,2">
              <v:shape style="position:absolute;left:5765;top:79;width:3082;height:2" coordorigin="5765,79" coordsize="3082,0" path="m5765,79l8846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5683" w:val="left" w:leader="none"/>
        </w:tabs>
        <w:spacing w:before="109"/>
        <w:ind w:left="2222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909" w:val="left" w:leader="none"/>
        </w:tabs>
        <w:spacing w:line="183" w:lineRule="exact" w:before="104"/>
        <w:ind w:left="138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05" w:val="left" w:leader="none"/>
          <w:tab w:pos="4319" w:val="left" w:leader="none"/>
          <w:tab w:pos="5663" w:val="left" w:leader="none"/>
          <w:tab w:pos="6484" w:val="left" w:leader="none"/>
          <w:tab w:pos="7535" w:val="left" w:leader="none"/>
        </w:tabs>
        <w:spacing w:line="183" w:lineRule="exact" w:before="0"/>
        <w:ind w:left="2035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  <w:tab/>
        <w:t>汇率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  <w:tab/>
        <w:t>汇率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9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1414"/>
        <w:gridCol w:w="1054"/>
        <w:gridCol w:w="1366"/>
        <w:gridCol w:w="1068"/>
        <w:gridCol w:w="770"/>
        <w:gridCol w:w="1213"/>
      </w:tblGrid>
      <w:tr>
        <w:trPr>
          <w:trHeight w:val="414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136,381.85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122,073.94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20.00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0.9365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4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3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1.0045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20.09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8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民币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71,095,327.01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16,043,289.77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5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120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610,534.05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204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3"/>
                <w:sz w:val="19"/>
              </w:rPr>
              <w:t>7.3046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4,459,707.02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2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301,715.53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7.8087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2,356,006.06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25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73,590,002.00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19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2"/>
                <w:sz w:val="19"/>
              </w:rPr>
              <w:t>0.064064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4,714,469.89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9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174,085.43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156,752.13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1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0" w:val="left" w:leader="none"/>
              </w:tabs>
              <w:spacing w:line="240" w:lineRule="auto" w:before="83"/>
              <w:ind w:left="4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18,678,141.99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86" w:lineRule="exact"/>
        <w:ind w:left="64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5.2pt;height:4.350pt;mso-position-horizontal-relative:char;mso-position-vertical-relative:line" coordorigin="0,0" coordsize="8904,87">
            <v:group style="position:absolute;left:29;top:58;width:1911;height:2" coordorigin="29,58" coordsize="1911,2">
              <v:shape style="position:absolute;left:29;top:58;width:1911;height:2" coordorigin="29,58" coordsize="1911,0" path="m29,58l1939,58e" filled="false" stroked="true" strokeweight="2.88pt" strokecolor="#000000">
                <v:path arrowok="t"/>
              </v:shape>
            </v:group>
            <v:group style="position:absolute;left:29;top:7;width:1911;height:2" coordorigin="29,7" coordsize="1911,2">
              <v:shape style="position:absolute;left:29;top:7;width:1911;height:2" coordorigin="29,7" coordsize="1911,0" path="m29,7l1939,7e" filled="false" stroked="true" strokeweight=".72pt" strokecolor="#000000">
                <v:path arrowok="t"/>
              </v:shape>
            </v:group>
            <v:group style="position:absolute;left:1925;top:7;width:87;height:2" coordorigin="1925,7" coordsize="87,2">
              <v:shape style="position:absolute;left:1925;top:7;width:87;height:2" coordorigin="1925,7" coordsize="87,0" path="m1925,7l2011,7e" filled="false" stroked="true" strokeweight=".72pt" strokecolor="#000000">
                <v:path arrowok="t"/>
              </v:shape>
            </v:group>
            <v:group style="position:absolute;left:1925;top:58;width:87;height:2" coordorigin="1925,58" coordsize="87,2">
              <v:shape style="position:absolute;left:1925;top:58;width:87;height:2" coordorigin="1925,58" coordsize="87,0" path="m1925,58l2011,58e" filled="false" stroked="true" strokeweight="2.88pt" strokecolor="#000000">
                <v:path arrowok="t"/>
              </v:shape>
            </v:group>
            <v:group style="position:absolute;left:2011;top:58;width:1306;height:2" coordorigin="2011,58" coordsize="1306,2">
              <v:shape style="position:absolute;left:2011;top:58;width:1306;height:2" coordorigin="2011,58" coordsize="1306,0" path="m2011,58l3317,58e" filled="false" stroked="true" strokeweight="2.88pt" strokecolor="#000000">
                <v:path arrowok="t"/>
              </v:shape>
            </v:group>
            <v:group style="position:absolute;left:2011;top:7;width:1306;height:2" coordorigin="2011,7" coordsize="1306,2">
              <v:shape style="position:absolute;left:2011;top:7;width:1306;height:2" coordorigin="2011,7" coordsize="1306,0" path="m2011,7l3317,7e" filled="false" stroked="true" strokeweight=".72pt" strokecolor="#000000">
                <v:path arrowok="t"/>
              </v:shape>
            </v:group>
            <v:group style="position:absolute;left:3302;top:7;width:82;height:2" coordorigin="3302,7" coordsize="82,2">
              <v:shape style="position:absolute;left:3302;top:7;width:82;height:2" coordorigin="3302,7" coordsize="82,0" path="m3302,7l3384,7e" filled="false" stroked="true" strokeweight=".72pt" strokecolor="#000000">
                <v:path arrowok="t"/>
              </v:shape>
            </v:group>
            <v:group style="position:absolute;left:3302;top:58;width:82;height:2" coordorigin="3302,58" coordsize="82,2">
              <v:shape style="position:absolute;left:3302;top:58;width:82;height:2" coordorigin="3302,58" coordsize="82,0" path="m3302,58l3384,58e" filled="false" stroked="true" strokeweight="2.88pt" strokecolor="#000000">
                <v:path arrowok="t"/>
              </v:shape>
            </v:group>
            <v:group style="position:absolute;left:3384;top:58;width:912;height:2" coordorigin="3384,58" coordsize="912,2">
              <v:shape style="position:absolute;left:3384;top:58;width:912;height:2" coordorigin="3384,58" coordsize="912,0" path="m3384,58l4296,58e" filled="false" stroked="true" strokeweight="2.88pt" strokecolor="#000000">
                <v:path arrowok="t"/>
              </v:shape>
            </v:group>
            <v:group style="position:absolute;left:3384;top:7;width:912;height:2" coordorigin="3384,7" coordsize="912,2">
              <v:shape style="position:absolute;left:3384;top:7;width:912;height:2" coordorigin="3384,7" coordsize="912,0" path="m3384,7l4296,7e" filled="false" stroked="true" strokeweight=".72pt" strokecolor="#000000">
                <v:path arrowok="t"/>
              </v:shape>
            </v:group>
            <v:group style="position:absolute;left:4282;top:7;width:87;height:2" coordorigin="4282,7" coordsize="87,2">
              <v:shape style="position:absolute;left:4282;top:7;width:87;height:2" coordorigin="4282,7" coordsize="87,0" path="m4282,7l4368,7e" filled="false" stroked="true" strokeweight=".72pt" strokecolor="#000000">
                <v:path arrowok="t"/>
              </v:shape>
            </v:group>
            <v:group style="position:absolute;left:4282;top:58;width:87;height:2" coordorigin="4282,58" coordsize="87,2">
              <v:shape style="position:absolute;left:4282;top:58;width:87;height:2" coordorigin="4282,58" coordsize="87,0" path="m4282,58l4368,58e" filled="false" stroked="true" strokeweight="2.88pt" strokecolor="#000000">
                <v:path arrowok="t"/>
              </v:shape>
            </v:group>
            <v:group style="position:absolute;left:4368;top:58;width:1344;height:2" coordorigin="4368,58" coordsize="1344,2">
              <v:shape style="position:absolute;left:4368;top:58;width:1344;height:2" coordorigin="4368,58" coordsize="1344,0" path="m4368,58l5712,58e" filled="false" stroked="true" strokeweight="2.88pt" strokecolor="#000000">
                <v:path arrowok="t"/>
              </v:shape>
            </v:group>
            <v:group style="position:absolute;left:4368;top:7;width:1344;height:2" coordorigin="4368,7" coordsize="1344,2">
              <v:shape style="position:absolute;left:4368;top:7;width:1344;height:2" coordorigin="4368,7" coordsize="1344,0" path="m4368,7l5712,7e" filled="false" stroked="true" strokeweight=".72pt" strokecolor="#000000">
                <v:path arrowok="t"/>
              </v:shape>
            </v:group>
            <v:group style="position:absolute;left:5698;top:7;width:82;height:2" coordorigin="5698,7" coordsize="82,2">
              <v:shape style="position:absolute;left:5698;top:7;width:82;height:2" coordorigin="5698,7" coordsize="82,0" path="m5698,7l5779,7e" filled="false" stroked="true" strokeweight=".72pt" strokecolor="#000000">
                <v:path arrowok="t"/>
              </v:shape>
            </v:group>
            <v:group style="position:absolute;left:5698;top:58;width:82;height:2" coordorigin="5698,58" coordsize="82,2">
              <v:shape style="position:absolute;left:5698;top:58;width:82;height:2" coordorigin="5698,58" coordsize="82,0" path="m5698,58l5779,58e" filled="false" stroked="true" strokeweight="2.88pt" strokecolor="#000000">
                <v:path arrowok="t"/>
              </v:shape>
            </v:group>
            <v:group style="position:absolute;left:5779;top:58;width:1023;height:2" coordorigin="5779,58" coordsize="1023,2">
              <v:shape style="position:absolute;left:5779;top:58;width:1023;height:2" coordorigin="5779,58" coordsize="1023,0" path="m5779,58l6802,58e" filled="false" stroked="true" strokeweight="2.88pt" strokecolor="#000000">
                <v:path arrowok="t"/>
              </v:shape>
            </v:group>
            <v:group style="position:absolute;left:5779;top:7;width:1023;height:2" coordorigin="5779,7" coordsize="1023,2">
              <v:shape style="position:absolute;left:5779;top:7;width:1023;height:2" coordorigin="5779,7" coordsize="1023,0" path="m5779,7l6802,7e" filled="false" stroked="true" strokeweight=".72pt" strokecolor="#000000">
                <v:path arrowok="t"/>
              </v:shape>
            </v:group>
            <v:group style="position:absolute;left:6787;top:7;width:82;height:2" coordorigin="6787,7" coordsize="82,2">
              <v:shape style="position:absolute;left:6787;top:7;width:82;height:2" coordorigin="6787,7" coordsize="82,0" path="m6787,7l6869,7e" filled="false" stroked="true" strokeweight=".72pt" strokecolor="#000000">
                <v:path arrowok="t"/>
              </v:shape>
            </v:group>
            <v:group style="position:absolute;left:6787;top:58;width:82;height:2" coordorigin="6787,58" coordsize="82,2">
              <v:shape style="position:absolute;left:6787;top:58;width:82;height:2" coordorigin="6787,58" coordsize="82,0" path="m6787,58l6869,58e" filled="false" stroked="true" strokeweight="2.88pt" strokecolor="#000000">
                <v:path arrowok="t"/>
              </v:shape>
            </v:group>
            <v:group style="position:absolute;left:6869;top:58;width:696;height:2" coordorigin="6869,58" coordsize="696,2">
              <v:shape style="position:absolute;left:6869;top:58;width:696;height:2" coordorigin="6869,58" coordsize="696,0" path="m6869,58l7565,58e" filled="false" stroked="true" strokeweight="2.88pt" strokecolor="#000000">
                <v:path arrowok="t"/>
              </v:shape>
            </v:group>
            <v:group style="position:absolute;left:6869;top:7;width:696;height:2" coordorigin="6869,7" coordsize="696,2">
              <v:shape style="position:absolute;left:6869;top:7;width:696;height:2" coordorigin="6869,7" coordsize="696,0" path="m6869,7l7565,7e" filled="false" stroked="true" strokeweight=".72pt" strokecolor="#000000">
                <v:path arrowok="t"/>
              </v:shape>
            </v:group>
            <v:group style="position:absolute;left:7550;top:7;width:87;height:2" coordorigin="7550,7" coordsize="87,2">
              <v:shape style="position:absolute;left:7550;top:7;width:87;height:2" coordorigin="7550,7" coordsize="87,0" path="m7550,7l7637,7e" filled="false" stroked="true" strokeweight=".72pt" strokecolor="#000000">
                <v:path arrowok="t"/>
              </v:shape>
            </v:group>
            <v:group style="position:absolute;left:7550;top:58;width:87;height:2" coordorigin="7550,58" coordsize="87,2">
              <v:shape style="position:absolute;left:7550;top:58;width:87;height:2" coordorigin="7550,58" coordsize="87,0" path="m7550,58l7637,58e" filled="false" stroked="true" strokeweight="2.88pt" strokecolor="#000000">
                <v:path arrowok="t"/>
              </v:shape>
            </v:group>
            <v:group style="position:absolute;left:7637;top:58;width:1239;height:2" coordorigin="7637,58" coordsize="1239,2">
              <v:shape style="position:absolute;left:7637;top:58;width:1239;height:2" coordorigin="7637,58" coordsize="1239,0" path="m7637,58l8875,58e" filled="false" stroked="true" strokeweight="2.88pt" strokecolor="#000000">
                <v:path arrowok="t"/>
              </v:shape>
            </v:group>
            <v:group style="position:absolute;left:7637;top:7;width:1239;height:2" coordorigin="7637,7" coordsize="1239,2">
              <v:shape style="position:absolute;left:7637;top:7;width:1239;height:2" coordorigin="7637,7" coordsize="1239,0" path="m7637,7l887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7" w:lineRule="exact" w:before="0"/>
        <w:ind w:left="8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冻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放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境</w:t>
      </w:r>
      <w:r>
        <w:rPr>
          <w:rFonts w:ascii="宋体" w:hAnsi="宋体" w:cs="宋体" w:eastAsia="宋体" w:hint="default"/>
          <w:w w:val="10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潜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险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w w:val="104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8"/>
        <w:ind w:left="87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币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70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信</w:t>
      </w:r>
      <w:r>
        <w:rPr>
          <w:rFonts w:ascii="宋体" w:hAnsi="宋体" w:cs="宋体" w:eastAsia="宋体" w:hint="default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卡</w:t>
      </w:r>
      <w:r>
        <w:rPr>
          <w:rFonts w:ascii="宋体" w:hAnsi="宋体" w:cs="宋体" w:eastAsia="宋体" w:hint="default"/>
          <w:w w:val="104"/>
          <w:sz w:val="17"/>
          <w:szCs w:val="17"/>
        </w:rPr>
        <w:t>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证</w:t>
      </w:r>
      <w:r>
        <w:rPr>
          <w:rFonts w:ascii="宋体" w:hAnsi="宋体" w:cs="宋体" w:eastAsia="宋体" w:hint="default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信</w:t>
      </w:r>
      <w:r>
        <w:rPr>
          <w:rFonts w:ascii="宋体" w:hAnsi="宋体" w:cs="宋体" w:eastAsia="宋体" w:hint="default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卡</w:t>
      </w:r>
      <w:r>
        <w:rPr>
          <w:rFonts w:ascii="宋体" w:hAnsi="宋体" w:cs="宋体" w:eastAsia="宋体" w:hint="default"/>
          <w:w w:val="104"/>
          <w:sz w:val="17"/>
          <w:szCs w:val="17"/>
        </w:rPr>
        <w:t>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3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9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76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4pt;height:4.350pt;mso-position-horizontal-relative:char;mso-position-vertical-relative:line" coordorigin="0,0" coordsize="6668,87">
            <v:group style="position:absolute;left:29;top:29;width:2664;height:2" coordorigin="29,29" coordsize="2664,2">
              <v:shape style="position:absolute;left:29;top:29;width:2664;height:2" coordorigin="29,29" coordsize="2664,0" path="m29,29l2693,29e" filled="false" stroked="true" strokeweight="2.88pt" strokecolor="#000000">
                <v:path arrowok="t"/>
              </v:shape>
            </v:group>
            <v:group style="position:absolute;left:29;top:79;width:2664;height:2" coordorigin="29,79" coordsize="2664,2">
              <v:shape style="position:absolute;left:29;top:79;width:2664;height:2" coordorigin="29,79" coordsize="2664,0" path="m29,79l2693,79e" filled="false" stroked="true" strokeweight=".72pt" strokecolor="#000000">
                <v:path arrowok="t"/>
              </v:shape>
            </v:group>
            <v:group style="position:absolute;left:2693;top:29;width:82;height:2" coordorigin="2693,29" coordsize="82,2">
              <v:shape style="position:absolute;left:2693;top:29;width:82;height:2" coordorigin="2693,29" coordsize="82,0" path="m2693,29l2774,29e" filled="false" stroked="true" strokeweight="2.88pt" strokecolor="#000000">
                <v:path arrowok="t"/>
              </v:shape>
            </v:group>
            <v:group style="position:absolute;left:2693;top:79;width:82;height:2" coordorigin="2693,79" coordsize="82,2">
              <v:shape style="position:absolute;left:2693;top:79;width:82;height:2" coordorigin="2693,79" coordsize="82,0" path="m2693,79l2774,79e" filled="false" stroked="true" strokeweight=".72pt" strokecolor="#000000">
                <v:path arrowok="t"/>
              </v:shape>
            </v:group>
            <v:group style="position:absolute;left:2774;top:29;width:1834;height:2" coordorigin="2774,29" coordsize="1834,2">
              <v:shape style="position:absolute;left:2774;top:29;width:1834;height:2" coordorigin="2774,29" coordsize="1834,0" path="m2774,29l4608,29e" filled="false" stroked="true" strokeweight="2.88pt" strokecolor="#000000">
                <v:path arrowok="t"/>
              </v:shape>
            </v:group>
            <v:group style="position:absolute;left:2774;top:79;width:1834;height:2" coordorigin="2774,79" coordsize="1834,2">
              <v:shape style="position:absolute;left:2774;top:79;width:1834;height:2" coordorigin="2774,79" coordsize="1834,0" path="m2774,79l4608,79e" filled="false" stroked="true" strokeweight=".72pt" strokecolor="#000000">
                <v:path arrowok="t"/>
              </v:shape>
            </v:group>
            <v:group style="position:absolute;left:4608;top:29;width:82;height:2" coordorigin="4608,29" coordsize="82,2">
              <v:shape style="position:absolute;left:4608;top:29;width:82;height:2" coordorigin="4608,29" coordsize="82,0" path="m4608,29l4690,29e" filled="false" stroked="true" strokeweight="2.88pt" strokecolor="#000000">
                <v:path arrowok="t"/>
              </v:shape>
            </v:group>
            <v:group style="position:absolute;left:4608;top:79;width:82;height:2" coordorigin="4608,79" coordsize="82,2">
              <v:shape style="position:absolute;left:4608;top:79;width:82;height:2" coordorigin="4608,79" coordsize="82,0" path="m4608,79l4690,79e" filled="false" stroked="true" strokeweight=".72pt" strokecolor="#000000">
                <v:path arrowok="t"/>
              </v:shape>
            </v:group>
            <v:group style="position:absolute;left:4690;top:29;width:1949;height:2" coordorigin="4690,29" coordsize="1949,2">
              <v:shape style="position:absolute;left:4690;top:29;width:1949;height:2" coordorigin="4690,29" coordsize="1949,0" path="m4690,29l6638,29e" filled="false" stroked="true" strokeweight="2.88pt" strokecolor="#000000">
                <v:path arrowok="t"/>
              </v:shape>
            </v:group>
            <v:group style="position:absolute;left:4690;top:79;width:1949;height:2" coordorigin="4690,79" coordsize="1949,2">
              <v:shape style="position:absolute;left:4690;top:79;width:1949;height:2" coordorigin="4690,79" coordsize="1949,0" path="m4690,79l663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253" w:val="left" w:leader="none"/>
          <w:tab w:pos="5744" w:val="left" w:leader="none"/>
          <w:tab w:pos="7779" w:val="left" w:leader="none"/>
        </w:tabs>
        <w:spacing w:before="118"/>
        <w:ind w:left="2816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  <w:tab/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77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2pt;height:.5pt;mso-position-horizontal-relative:char;mso-position-vertical-relative:line" coordorigin="0,0" coordsize="6644,10">
            <v:group style="position:absolute;left:5;top:5;width:2688;height:2" coordorigin="5,5" coordsize="2688,2">
              <v:shape style="position:absolute;left:5;top:5;width:2688;height:2" coordorigin="5,5" coordsize="2688,0" path="m5,5l2693,5e" filled="false" stroked="true" strokeweight=".48pt" strokecolor="#000000">
                <v:path arrowok="t"/>
              </v:shape>
            </v:group>
            <v:group style="position:absolute;left:2678;top:5;width:10;height:2" coordorigin="2678,5" coordsize="10,2">
              <v:shape style="position:absolute;left:2678;top:5;width:10;height:2" coordorigin="2678,5" coordsize="10,0" path="m2678,5l2688,5e" filled="false" stroked="true" strokeweight=".48pt" strokecolor="#000000">
                <v:path arrowok="t"/>
              </v:shape>
            </v:group>
            <v:group style="position:absolute;left:2688;top:5;width:1920;height:2" coordorigin="2688,5" coordsize="1920,2">
              <v:shape style="position:absolute;left:2688;top:5;width:1920;height:2" coordorigin="2688,5" coordsize="1920,0" path="m2688,5l4608,5e" filled="false" stroked="true" strokeweight=".48pt" strokecolor="#000000">
                <v:path arrowok="t"/>
              </v:shape>
            </v:group>
            <v:group style="position:absolute;left:4594;top:5;width:10;height:2" coordorigin="4594,5" coordsize="10,2">
              <v:shape style="position:absolute;left:4594;top:5;width:10;height:2" coordorigin="4594,5" coordsize="10,0" path="m4594,5l4603,5e" filled="false" stroked="true" strokeweight=".48pt" strokecolor="#000000">
                <v:path arrowok="t"/>
              </v:shape>
            </v:group>
            <v:group style="position:absolute;left:4603;top:5;width:2036;height:2" coordorigin="4603,5" coordsize="2036,2">
              <v:shape style="position:absolute;left:4603;top:5;width:2036;height:2" coordorigin="4603,5" coordsize="2036,0" path="m4603,5l66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860" w:right="64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664;height:2" coordorigin="5,5" coordsize="2664,2">
              <v:shape style="position:absolute;left:5;top:5;width:2664;height:2" coordorigin="5,5" coordsize="2664,0" path="m5,5l2669,5e" filled="false" stroked="true" strokeweight=".48pt" strokecolor="#000000">
                <v:path arrowok="t"/>
              </v:shape>
            </v:group>
            <v:group style="position:absolute;left:2669;top:5;width:10;height:2" coordorigin="2669,5" coordsize="10,2">
              <v:shape style="position:absolute;left:2669;top:5;width:10;height:2" coordorigin="2669,5" coordsize="10,0" path="m2669,5l2678,5e" filled="false" stroked="true" strokeweight=".48pt" strokecolor="#000000">
                <v:path arrowok="t"/>
              </v:shape>
            </v:group>
            <v:group style="position:absolute;left:2678;top:5;width:1906;height:2" coordorigin="2678,5" coordsize="1906,2">
              <v:shape style="position:absolute;left:2678;top:5;width:1906;height:2" coordorigin="2678,5" coordsize="1906,0" path="m2678,5l4584,5e" filled="false" stroked="true" strokeweight=".48pt" strokecolor="#000000">
                <v:path arrowok="t"/>
              </v:shape>
            </v:group>
            <v:group style="position:absolute;left:4584;top:5;width:10;height:2" coordorigin="4584,5" coordsize="10,2">
              <v:shape style="position:absolute;left:4584;top:5;width:10;height:2" coordorigin="4584,5" coordsize="10,0" path="m4584,5l4594,5e" filled="false" stroked="true" strokeweight=".48pt" strokecolor="#000000">
                <v:path arrowok="t"/>
              </v:shape>
            </v:group>
            <v:group style="position:absolute;left:4594;top:5;width:2021;height:2" coordorigin="4594,5" coordsize="2021,2">
              <v:shape style="position:absolute;left:4594;top:5;width:2021;height:2" coordorigin="4594,5" coordsize="2021,0" path="m4594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975" w:val="left" w:leader="none"/>
        </w:tabs>
        <w:spacing w:before="88"/>
        <w:ind w:left="2215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汇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票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2,816,366.68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2873" w:val="left" w:leader="none"/>
          <w:tab w:pos="4975" w:val="left" w:leader="none"/>
        </w:tabs>
        <w:spacing w:before="59"/>
        <w:ind w:left="2436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2,816,366.68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81" w:lineRule="exact"/>
        <w:ind w:left="137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6pt;height:4.1pt;mso-position-horizontal-relative:char;mso-position-vertical-relative:line" coordorigin="0,0" coordsize="6692,82">
            <v:group style="position:absolute;left:29;top:53;width:2688;height:2" coordorigin="29,53" coordsize="2688,2">
              <v:shape style="position:absolute;left:29;top:53;width:2688;height:2" coordorigin="29,53" coordsize="2688,0" path="m29,53l2717,53e" filled="false" stroked="true" strokeweight="2.88pt" strokecolor="#000000">
                <v:path arrowok="t"/>
              </v:shape>
            </v:group>
            <v:group style="position:absolute;left:29;top:5;width:2688;height:2" coordorigin="29,5" coordsize="2688,2">
              <v:shape style="position:absolute;left:29;top:5;width:2688;height:2" coordorigin="29,5" coordsize="2688,0" path="m29,5l2717,5e" filled="false" stroked="true" strokeweight=".48pt" strokecolor="#000000">
                <v:path arrowok="t"/>
              </v:shape>
            </v:group>
            <v:group style="position:absolute;left:2702;top:5;width:82;height:2" coordorigin="2702,5" coordsize="82,2">
              <v:shape style="position:absolute;left:2702;top:5;width:82;height:2" coordorigin="2702,5" coordsize="82,0" path="m2702,5l2784,5e" filled="false" stroked="true" strokeweight=".48pt" strokecolor="#000000">
                <v:path arrowok="t"/>
              </v:shape>
            </v:group>
            <v:group style="position:absolute;left:2702;top:53;width:82;height:2" coordorigin="2702,53" coordsize="82,2">
              <v:shape style="position:absolute;left:2702;top:53;width:82;height:2" coordorigin="2702,53" coordsize="82,0" path="m2702,53l2784,53e" filled="false" stroked="true" strokeweight="2.88pt" strokecolor="#000000">
                <v:path arrowok="t"/>
              </v:shape>
            </v:group>
            <v:group style="position:absolute;left:2784;top:53;width:1848;height:2" coordorigin="2784,53" coordsize="1848,2">
              <v:shape style="position:absolute;left:2784;top:53;width:1848;height:2" coordorigin="2784,53" coordsize="1848,0" path="m2784,53l4632,53e" filled="false" stroked="true" strokeweight="2.88pt" strokecolor="#000000">
                <v:path arrowok="t"/>
              </v:shape>
            </v:group>
            <v:group style="position:absolute;left:2784;top:5;width:1848;height:2" coordorigin="2784,5" coordsize="1848,2">
              <v:shape style="position:absolute;left:2784;top:5;width:1848;height:2" coordorigin="2784,5" coordsize="1848,0" path="m2784,5l4632,5e" filled="false" stroked="true" strokeweight=".48pt" strokecolor="#000000">
                <v:path arrowok="t"/>
              </v:shape>
            </v:group>
            <v:group style="position:absolute;left:4618;top:5;width:82;height:2" coordorigin="4618,5" coordsize="82,2">
              <v:shape style="position:absolute;left:4618;top:5;width:82;height:2" coordorigin="4618,5" coordsize="82,0" path="m4618,5l4699,5e" filled="false" stroked="true" strokeweight=".48pt" strokecolor="#000000">
                <v:path arrowok="t"/>
              </v:shape>
            </v:group>
            <v:group style="position:absolute;left:4618;top:53;width:82;height:2" coordorigin="4618,53" coordsize="82,2">
              <v:shape style="position:absolute;left:4618;top:53;width:82;height:2" coordorigin="4618,53" coordsize="82,0" path="m4618,53l4699,53e" filled="false" stroked="true" strokeweight="2.88pt" strokecolor="#000000">
                <v:path arrowok="t"/>
              </v:shape>
            </v:group>
            <v:group style="position:absolute;left:4699;top:53;width:1964;height:2" coordorigin="4699,53" coordsize="1964,2">
              <v:shape style="position:absolute;left:4699;top:53;width:1964;height:2" coordorigin="4699,53" coordsize="1964,0" path="m4699,53l6662,53e" filled="false" stroked="true" strokeweight="2.88pt" strokecolor="#000000">
                <v:path arrowok="t"/>
              </v:shape>
            </v:group>
            <v:group style="position:absolute;left:4699;top:5;width:1964;height:2" coordorigin="4699,5" coordsize="1964,2">
              <v:shape style="position:absolute;left:4699;top:5;width:1964;height:2" coordorigin="4699,5" coordsize="1964,0" path="m4699,5l666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7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2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注（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w w:val="104"/>
          <w:sz w:val="17"/>
          <w:szCs w:val="17"/>
        </w:rPr>
        <w:t>事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9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79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1" w:lineRule="exact"/>
        <w:ind w:left="56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95pt;height:4.1pt;mso-position-horizontal-relative:char;mso-position-vertical-relative:line" coordorigin="0,0" coordsize="8319,82">
            <v:group style="position:absolute;left:29;top:29;width:3053;height:2" coordorigin="29,29" coordsize="3053,2">
              <v:shape style="position:absolute;left:29;top:29;width:3053;height:2" coordorigin="29,29" coordsize="3053,0" path="m29,29l3082,29e" filled="false" stroked="true" strokeweight="2.88pt" strokecolor="#000000">
                <v:path arrowok="t"/>
              </v:shape>
            </v:group>
            <v:group style="position:absolute;left:29;top:74;width:3053;height:2" coordorigin="29,74" coordsize="3053,2">
              <v:shape style="position:absolute;left:29;top:74;width:3053;height:2" coordorigin="29,74" coordsize="3053,0" path="m29,74l3082,74e" filled="false" stroked="true" strokeweight=".72pt" strokecolor="#000000">
                <v:path arrowok="t"/>
              </v:shape>
            </v:group>
            <v:group style="position:absolute;left:3082;top:29;width:87;height:2" coordorigin="3082,29" coordsize="87,2">
              <v:shape style="position:absolute;left:3082;top:29;width:87;height:2" coordorigin="3082,29" coordsize="87,0" path="m3082,29l3168,29e" filled="false" stroked="true" strokeweight="2.88pt" strokecolor="#000000">
                <v:path arrowok="t"/>
              </v:shape>
            </v:group>
            <v:group style="position:absolute;left:3082;top:74;width:87;height:2" coordorigin="3082,74" coordsize="87,2">
              <v:shape style="position:absolute;left:3082;top:74;width:87;height:2" coordorigin="3082,74" coordsize="87,0" path="m3082,74l3168,74e" filled="false" stroked="true" strokeweight=".72pt" strokecolor="#000000">
                <v:path arrowok="t"/>
              </v:shape>
            </v:group>
            <v:group style="position:absolute;left:3168;top:29;width:1244;height:2" coordorigin="3168,29" coordsize="1244,2">
              <v:shape style="position:absolute;left:3168;top:29;width:1244;height:2" coordorigin="3168,29" coordsize="1244,0" path="m3168,29l4411,29e" filled="false" stroked="true" strokeweight="2.88pt" strokecolor="#000000">
                <v:path arrowok="t"/>
              </v:shape>
            </v:group>
            <v:group style="position:absolute;left:3168;top:74;width:1244;height:2" coordorigin="3168,74" coordsize="1244,2">
              <v:shape style="position:absolute;left:3168;top:74;width:1244;height:2" coordorigin="3168,74" coordsize="1244,0" path="m3168,74l4411,74e" filled="false" stroked="true" strokeweight=".72pt" strokecolor="#000000">
                <v:path arrowok="t"/>
              </v:shape>
            </v:group>
            <v:group style="position:absolute;left:4411;top:29;width:82;height:2" coordorigin="4411,29" coordsize="82,2">
              <v:shape style="position:absolute;left:4411;top:29;width:82;height:2" coordorigin="4411,29" coordsize="82,0" path="m4411,29l4493,29e" filled="false" stroked="true" strokeweight="2.88pt" strokecolor="#000000">
                <v:path arrowok="t"/>
              </v:shape>
            </v:group>
            <v:group style="position:absolute;left:4411;top:74;width:82;height:2" coordorigin="4411,74" coordsize="82,2">
              <v:shape style="position:absolute;left:4411;top:74;width:82;height:2" coordorigin="4411,74" coordsize="82,0" path="m4411,74l4493,74e" filled="false" stroked="true" strokeweight=".72pt" strokecolor="#000000">
                <v:path arrowok="t"/>
              </v:shape>
            </v:group>
            <v:group style="position:absolute;left:4493;top:29;width:1162;height:2" coordorigin="4493,29" coordsize="1162,2">
              <v:shape style="position:absolute;left:4493;top:29;width:1162;height:2" coordorigin="4493,29" coordsize="1162,0" path="m4493,29l5654,29e" filled="false" stroked="true" strokeweight="2.88pt" strokecolor="#000000">
                <v:path arrowok="t"/>
              </v:shape>
            </v:group>
            <v:group style="position:absolute;left:4493;top:74;width:1162;height:2" coordorigin="4493,74" coordsize="1162,2">
              <v:shape style="position:absolute;left:4493;top:74;width:1162;height:2" coordorigin="4493,74" coordsize="1162,0" path="m4493,74l5654,74e" filled="false" stroked="true" strokeweight=".72pt" strokecolor="#000000">
                <v:path arrowok="t"/>
              </v:shape>
            </v:group>
            <v:group style="position:absolute;left:5654;top:29;width:87;height:2" coordorigin="5654,29" coordsize="87,2">
              <v:shape style="position:absolute;left:5654;top:29;width:87;height:2" coordorigin="5654,29" coordsize="87,0" path="m5654,29l5741,29e" filled="false" stroked="true" strokeweight="2.88pt" strokecolor="#000000">
                <v:path arrowok="t"/>
              </v:shape>
            </v:group>
            <v:group style="position:absolute;left:5654;top:74;width:87;height:2" coordorigin="5654,74" coordsize="87,2">
              <v:shape style="position:absolute;left:5654;top:74;width:87;height:2" coordorigin="5654,74" coordsize="87,0" path="m5654,74l5741,74e" filled="false" stroked="true" strokeweight=".72pt" strokecolor="#000000">
                <v:path arrowok="t"/>
              </v:shape>
            </v:group>
            <v:group style="position:absolute;left:5741;top:29;width:1224;height:2" coordorigin="5741,29" coordsize="1224,2">
              <v:shape style="position:absolute;left:5741;top:29;width:1224;height:2" coordorigin="5741,29" coordsize="1224,0" path="m5741,29l6965,29e" filled="false" stroked="true" strokeweight="2.88pt" strokecolor="#000000">
                <v:path arrowok="t"/>
              </v:shape>
            </v:group>
            <v:group style="position:absolute;left:5741;top:74;width:1224;height:2" coordorigin="5741,74" coordsize="1224,2">
              <v:shape style="position:absolute;left:5741;top:74;width:1224;height:2" coordorigin="5741,74" coordsize="1224,0" path="m5741,74l6965,74e" filled="false" stroked="true" strokeweight=".72pt" strokecolor="#000000">
                <v:path arrowok="t"/>
              </v:shape>
            </v:group>
            <v:group style="position:absolute;left:6965;top:29;width:87;height:2" coordorigin="6965,29" coordsize="87,2">
              <v:shape style="position:absolute;left:6965;top:29;width:87;height:2" coordorigin="6965,29" coordsize="87,0" path="m6965,29l7051,29e" filled="false" stroked="true" strokeweight="2.88pt" strokecolor="#000000">
                <v:path arrowok="t"/>
              </v:shape>
            </v:group>
            <v:group style="position:absolute;left:6965;top:74;width:87;height:2" coordorigin="6965,74" coordsize="87,2">
              <v:shape style="position:absolute;left:6965;top:74;width:87;height:2" coordorigin="6965,74" coordsize="87,0" path="m6965,74l7051,74e" filled="false" stroked="true" strokeweight=".72pt" strokecolor="#000000">
                <v:path arrowok="t"/>
              </v:shape>
            </v:group>
            <v:group style="position:absolute;left:7051;top:29;width:1239;height:2" coordorigin="7051,29" coordsize="1239,2">
              <v:shape style="position:absolute;left:7051;top:29;width:1239;height:2" coordorigin="7051,29" coordsize="1239,0" path="m7051,29l8290,29e" filled="false" stroked="true" strokeweight="2.88pt" strokecolor="#000000">
                <v:path arrowok="t"/>
              </v:shape>
            </v:group>
            <v:group style="position:absolute;left:7051;top:74;width:1239;height:2" coordorigin="7051,74" coordsize="1239,2">
              <v:shape style="position:absolute;left:7051;top:74;width:1239;height:2" coordorigin="7051,74" coordsize="1239,0" path="m7051,74l8290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1190" w:val="left" w:leader="none"/>
        </w:tabs>
        <w:spacing w:before="54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0.800003pt;margin-top:-5.523538pt;width:454.6pt;height:206.4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4"/>
                    <w:gridCol w:w="3146"/>
                    <w:gridCol w:w="1370"/>
                    <w:gridCol w:w="1142"/>
                    <w:gridCol w:w="1382"/>
                    <w:gridCol w:w="1258"/>
                    <w:gridCol w:w="408"/>
                  </w:tblGrid>
                  <w:tr>
                    <w:trPr>
                      <w:trHeight w:val="786" w:hRule="exact"/>
                    </w:trPr>
                    <w:tc>
                      <w:tcPr>
                        <w:tcW w:w="9091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11" w:val="left" w:leader="none"/>
                            <w:tab w:pos="3959" w:val="left" w:leader="none"/>
                            <w:tab w:pos="4991" w:val="left" w:leader="none"/>
                            <w:tab w:pos="7492" w:val="left" w:leader="none"/>
                          </w:tabs>
                          <w:spacing w:line="240" w:lineRule="auto" w:before="54"/>
                          <w:ind w:left="158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-10"/>
                            <w:sz w:val="17"/>
                            <w:szCs w:val="17"/>
                          </w:rPr>
                          <w:t>性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-10"/>
                            <w:sz w:val="17"/>
                            <w:szCs w:val="17"/>
                          </w:rPr>
                          <w:t>质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-10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-10"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sz w:val="17"/>
                            <w:szCs w:val="17"/>
                          </w:rPr>
                          <w:t>应收账款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w w:val="105"/>
                            <w:sz w:val="17"/>
                            <w:szCs w:val="17"/>
                          </w:rPr>
                          <w:t>应收账款期末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重大的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1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44,893,380.62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9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79.62%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1,394,629.39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43,498,751.23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不重大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风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合后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大的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2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不重大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6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11,490,707.44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20.38%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378,131.84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11,112,575.60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1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3" w:val="left" w:leader="none"/>
                          </w:tabs>
                          <w:spacing w:line="240" w:lineRule="auto" w:before="88"/>
                          <w:ind w:right="35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15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56,384,088.06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8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100.00%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7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1,772,761.23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5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54,611,326.83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69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按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账龄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列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示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58" w:type="dxa"/>
                        <w:tcBorders>
                          <w:top w:val="single" w:sz="33" w:space="0" w:color="000000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7" w:hRule="exact"/>
                    </w:trPr>
                    <w:tc>
                      <w:tcPr>
                        <w:tcW w:w="384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35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4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8" w:type="dxa"/>
                        <w:tcBorders>
                          <w:top w:val="single" w:sz="35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03" w:val="left" w:leader="none"/>
                          </w:tabs>
                          <w:spacing w:line="264" w:lineRule="exact" w:before="23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-9"/>
                            <w:sz w:val="17"/>
                            <w:szCs w:val="17"/>
                          </w:rPr>
                          <w:t>龄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29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9091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0" w:val="left" w:leader="none"/>
                            <w:tab w:pos="2078" w:val="left" w:leader="none"/>
                            <w:tab w:pos="2687" w:val="left" w:leader="none"/>
                            <w:tab w:pos="3268" w:val="left" w:leader="none"/>
                            <w:tab w:pos="4238" w:val="left" w:leader="none"/>
                            <w:tab w:pos="4670" w:val="left" w:leader="none"/>
                            <w:tab w:pos="5207" w:val="left" w:leader="none"/>
                            <w:tab w:pos="5644" w:val="left" w:leader="none"/>
                            <w:tab w:pos="6163" w:val="left" w:leader="none"/>
                            <w:tab w:pos="6772" w:val="left" w:leader="none"/>
                            <w:tab w:pos="7358" w:val="left" w:leader="none"/>
                            <w:tab w:pos="8327" w:val="left" w:leader="none"/>
                            <w:tab w:pos="8764" w:val="left" w:leader="none"/>
                          </w:tabs>
                          <w:spacing w:line="340" w:lineRule="exact"/>
                          <w:ind w:left="111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比例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  <w:tab/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比例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2"/>
          <w:szCs w:val="12"/>
        </w:rPr>
      </w:pPr>
      <w:r>
        <w:rPr/>
        <w:br w:type="column"/>
      </w:r>
      <w:r>
        <w:rPr>
          <w:rFonts w:ascii="宋体"/>
          <w:b/>
          <w:sz w:val="12"/>
        </w:rPr>
      </w: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415" w:space="40"/>
            <w:col w:w="1985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1"/>
          <w:szCs w:val="11"/>
        </w:rPr>
      </w:pPr>
      <w:r>
        <w:rPr/>
        <w:pict>
          <v:group style="position:absolute;margin-left:131.399994pt;margin-top:573.400024pt;width:333.15pt;height:4.1pt;mso-position-horizontal-relative:page;mso-position-vertical-relative:page;z-index:-542680" coordorigin="2628,11468" coordsize="6663,82">
            <v:group style="position:absolute;left:2654;top:11494;width:1824;height:2" coordorigin="2654,11494" coordsize="1824,2">
              <v:shape style="position:absolute;left:2654;top:11494;width:1824;height:2" coordorigin="2654,11494" coordsize="1824,0" path="m2654,11494l4478,11494e" filled="false" stroked="true" strokeweight="2.64pt" strokecolor="#000000">
                <v:path arrowok="t"/>
              </v:shape>
            </v:group>
            <v:group style="position:absolute;left:2654;top:11542;width:1824;height:2" coordorigin="2654,11542" coordsize="1824,2">
              <v:shape style="position:absolute;left:2654;top:11542;width:1824;height:2" coordorigin="2654,11542" coordsize="1824,0" path="m2654,11542l4478,11542e" filled="false" stroked="true" strokeweight=".72pt" strokecolor="#000000">
                <v:path arrowok="t"/>
              </v:shape>
            </v:group>
            <v:group style="position:absolute;left:4478;top:11494;width:82;height:2" coordorigin="4478,11494" coordsize="82,2">
              <v:shape style="position:absolute;left:4478;top:11494;width:82;height:2" coordorigin="4478,11494" coordsize="82,0" path="m4478,11494l4560,11494e" filled="false" stroked="true" strokeweight="2.64pt" strokecolor="#000000">
                <v:path arrowok="t"/>
              </v:shape>
            </v:group>
            <v:group style="position:absolute;left:4478;top:11542;width:82;height:2" coordorigin="4478,11542" coordsize="82,2">
              <v:shape style="position:absolute;left:4478;top:11542;width:82;height:2" coordorigin="4478,11542" coordsize="82,0" path="m4478,11542l4560,11542e" filled="false" stroked="true" strokeweight=".72pt" strokecolor="#000000">
                <v:path arrowok="t"/>
              </v:shape>
            </v:group>
            <v:group style="position:absolute;left:4560;top:11494;width:1344;height:2" coordorigin="4560,11494" coordsize="1344,2">
              <v:shape style="position:absolute;left:4560;top:11494;width:1344;height:2" coordorigin="4560,11494" coordsize="1344,0" path="m4560,11494l5904,11494e" filled="false" stroked="true" strokeweight="2.64pt" strokecolor="#000000">
                <v:path arrowok="t"/>
              </v:shape>
            </v:group>
            <v:group style="position:absolute;left:4560;top:11542;width:1344;height:2" coordorigin="4560,11542" coordsize="1344,2">
              <v:shape style="position:absolute;left:4560;top:11542;width:1344;height:2" coordorigin="4560,11542" coordsize="1344,0" path="m4560,11542l5904,11542e" filled="false" stroked="true" strokeweight=".72pt" strokecolor="#000000">
                <v:path arrowok="t"/>
              </v:shape>
            </v:group>
            <v:group style="position:absolute;left:5904;top:11494;width:87;height:2" coordorigin="5904,11494" coordsize="87,2">
              <v:shape style="position:absolute;left:5904;top:11494;width:87;height:2" coordorigin="5904,11494" coordsize="87,0" path="m5904,11494l5990,11494e" filled="false" stroked="true" strokeweight="2.64pt" strokecolor="#000000">
                <v:path arrowok="t"/>
              </v:shape>
            </v:group>
            <v:group style="position:absolute;left:5904;top:11542;width:87;height:2" coordorigin="5904,11542" coordsize="87,2">
              <v:shape style="position:absolute;left:5904;top:11542;width:87;height:2" coordorigin="5904,11542" coordsize="87,0" path="m5904,11542l5990,11542e" filled="false" stroked="true" strokeweight=".72pt" strokecolor="#000000">
                <v:path arrowok="t"/>
              </v:shape>
            </v:group>
            <v:group style="position:absolute;left:5990;top:11494;width:1037;height:2" coordorigin="5990,11494" coordsize="1037,2">
              <v:shape style="position:absolute;left:5990;top:11494;width:1037;height:2" coordorigin="5990,11494" coordsize="1037,0" path="m5990,11494l7027,11494e" filled="false" stroked="true" strokeweight="2.64pt" strokecolor="#000000">
                <v:path arrowok="t"/>
              </v:shape>
            </v:group>
            <v:group style="position:absolute;left:5990;top:11542;width:1037;height:2" coordorigin="5990,11542" coordsize="1037,2">
              <v:shape style="position:absolute;left:5990;top:11542;width:1037;height:2" coordorigin="5990,11542" coordsize="1037,0" path="m5990,11542l7027,11542e" filled="false" stroked="true" strokeweight=".72pt" strokecolor="#000000">
                <v:path arrowok="t"/>
              </v:shape>
            </v:group>
            <v:group style="position:absolute;left:7027;top:11494;width:82;height:2" coordorigin="7027,11494" coordsize="82,2">
              <v:shape style="position:absolute;left:7027;top:11494;width:82;height:2" coordorigin="7027,11494" coordsize="82,0" path="m7027,11494l7109,11494e" filled="false" stroked="true" strokeweight="2.64pt" strokecolor="#000000">
                <v:path arrowok="t"/>
              </v:shape>
            </v:group>
            <v:group style="position:absolute;left:7027;top:11542;width:82;height:2" coordorigin="7027,11542" coordsize="82,2">
              <v:shape style="position:absolute;left:7027;top:11542;width:82;height:2" coordorigin="7027,11542" coordsize="82,0" path="m7027,11542l7109,11542e" filled="false" stroked="true" strokeweight=".72pt" strokecolor="#000000">
                <v:path arrowok="t"/>
              </v:shape>
            </v:group>
            <v:group style="position:absolute;left:7109;top:11494;width:1047;height:2" coordorigin="7109,11494" coordsize="1047,2">
              <v:shape style="position:absolute;left:7109;top:11494;width:1047;height:2" coordorigin="7109,11494" coordsize="1047,0" path="m7109,11494l8155,11494e" filled="false" stroked="true" strokeweight="2.64pt" strokecolor="#000000">
                <v:path arrowok="t"/>
              </v:shape>
            </v:group>
            <v:group style="position:absolute;left:7109;top:11542;width:1047;height:2" coordorigin="7109,11542" coordsize="1047,2">
              <v:shape style="position:absolute;left:7109;top:11542;width:1047;height:2" coordorigin="7109,11542" coordsize="1047,0" path="m7109,11542l8155,11542e" filled="false" stroked="true" strokeweight=".72pt" strokecolor="#000000">
                <v:path arrowok="t"/>
              </v:shape>
            </v:group>
            <v:group style="position:absolute;left:8155;top:11494;width:82;height:2" coordorigin="8155,11494" coordsize="82,2">
              <v:shape style="position:absolute;left:8155;top:11494;width:82;height:2" coordorigin="8155,11494" coordsize="82,0" path="m8155,11494l8237,11494e" filled="false" stroked="true" strokeweight="2.64pt" strokecolor="#000000">
                <v:path arrowok="t"/>
              </v:shape>
            </v:group>
            <v:group style="position:absolute;left:8155;top:11542;width:82;height:2" coordorigin="8155,11542" coordsize="82,2">
              <v:shape style="position:absolute;left:8155;top:11542;width:82;height:2" coordorigin="8155,11542" coordsize="82,0" path="m8155,11542l8237,11542e" filled="false" stroked="true" strokeweight=".72pt" strokecolor="#000000">
                <v:path arrowok="t"/>
              </v:shape>
            </v:group>
            <v:group style="position:absolute;left:8237;top:11494;width:1028;height:2" coordorigin="8237,11494" coordsize="1028,2">
              <v:shape style="position:absolute;left:8237;top:11494;width:1028;height:2" coordorigin="8237,11494" coordsize="1028,0" path="m8237,11494l9264,11494e" filled="false" stroked="true" strokeweight="2.64pt" strokecolor="#000000">
                <v:path arrowok="t"/>
              </v:shape>
            </v:group>
            <v:group style="position:absolute;left:8237;top:11542;width:1028;height:2" coordorigin="8237,11542" coordsize="1028,2">
              <v:shape style="position:absolute;left:8237;top:11542;width:1028;height:2" coordorigin="8237,11542" coordsize="1028,0" path="m8237,11542l9264,11542e" filled="false" stroked="true" strokeweight=".72pt" strokecolor="#000000">
                <v:path arrowok="t"/>
              </v:shape>
            </v:group>
            <w10:wrap type="none"/>
          </v:group>
        </w:pict>
      </w:r>
    </w:p>
    <w:p>
      <w:pPr>
        <w:spacing w:line="20" w:lineRule="exact"/>
        <w:ind w:left="5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55pt;height:.5pt;mso-position-horizontal-relative:char;mso-position-vertical-relative:line" coordorigin="0,0" coordsize="8271,10">
            <v:group style="position:absolute;left:5;top:5;width:3053;height:2" coordorigin="5,5" coordsize="3053,2">
              <v:shape style="position:absolute;left:5;top:5;width:3053;height:2" coordorigin="5,5" coordsize="3053,0" path="m5,5l3058,5e" filled="false" stroked="true" strokeweight=".48pt" strokecolor="#000000">
                <v:path arrowok="t"/>
              </v:shape>
            </v:group>
            <v:group style="position:absolute;left:3058;top:5;width:10;height:2" coordorigin="3058,5" coordsize="10,2">
              <v:shape style="position:absolute;left:3058;top:5;width:10;height:2" coordorigin="3058,5" coordsize="10,0" path="m3058,5l3067,5e" filled="false" stroked="true" strokeweight=".48pt" strokecolor="#000000">
                <v:path arrowok="t"/>
              </v:shape>
            </v:group>
            <v:group style="position:absolute;left:3067;top:5;width:1320;height:2" coordorigin="3067,5" coordsize="1320,2">
              <v:shape style="position:absolute;left:3067;top:5;width:1320;height:2" coordorigin="3067,5" coordsize="1320,0" path="m3067,5l4387,5e" filled="false" stroked="true" strokeweight=".48pt" strokecolor="#000000">
                <v:path arrowok="t"/>
              </v:shape>
            </v:group>
            <v:group style="position:absolute;left:4387;top:5;width:10;height:2" coordorigin="4387,5" coordsize="10,2">
              <v:shape style="position:absolute;left:4387;top:5;width:10;height:2" coordorigin="4387,5" coordsize="10,0" path="m4387,5l4397,5e" filled="false" stroked="true" strokeweight=".48pt" strokecolor="#000000">
                <v:path arrowok="t"/>
              </v:shape>
            </v:group>
            <v:group style="position:absolute;left:4397;top:5;width:1234;height:2" coordorigin="4397,5" coordsize="1234,2">
              <v:shape style="position:absolute;left:4397;top:5;width:1234;height:2" coordorigin="4397,5" coordsize="1234,0" path="m4397,5l5630,5e" filled="false" stroked="true" strokeweight=".48pt" strokecolor="#000000">
                <v:path arrowok="t"/>
              </v:shape>
            </v:group>
            <v:group style="position:absolute;left:5630;top:5;width:10;height:2" coordorigin="5630,5" coordsize="10,2">
              <v:shape style="position:absolute;left:5630;top:5;width:10;height:2" coordorigin="5630,5" coordsize="10,0" path="m5630,5l5640,5e" filled="false" stroked="true" strokeweight=".48pt" strokecolor="#000000">
                <v:path arrowok="t"/>
              </v:shape>
            </v:group>
            <v:group style="position:absolute;left:5640;top:5;width:1301;height:2" coordorigin="5640,5" coordsize="1301,2">
              <v:shape style="position:absolute;left:5640;top:5;width:1301;height:2" coordorigin="5640,5" coordsize="1301,0" path="m5640,5l6941,5e" filled="false" stroked="true" strokeweight=".48pt" strokecolor="#000000">
                <v:path arrowok="t"/>
              </v:shape>
            </v:group>
            <v:group style="position:absolute;left:6941;top:5;width:10;height:2" coordorigin="6941,5" coordsize="10,2">
              <v:shape style="position:absolute;left:6941;top:5;width:10;height:2" coordorigin="6941,5" coordsize="10,0" path="m6941,5l6950,5e" filled="false" stroked="true" strokeweight=".48pt" strokecolor="#000000">
                <v:path arrowok="t"/>
              </v:shape>
            </v:group>
            <v:group style="position:absolute;left:6950;top:5;width:1316;height:2" coordorigin="6950,5" coordsize="1316,2">
              <v:shape style="position:absolute;left:6950;top:5;width:1316;height:2" coordorigin="6950,5" coordsize="1316,0" path="m6950,5l82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54"/>
        <w:ind w:left="353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6"/>
          <w:szCs w:val="6"/>
        </w:rPr>
      </w:pPr>
    </w:p>
    <w:tbl>
      <w:tblPr>
        <w:tblW w:w="0" w:type="auto"/>
        <w:jc w:val="left"/>
        <w:tblInd w:w="1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20"/>
        <w:gridCol w:w="596"/>
        <w:gridCol w:w="606"/>
        <w:gridCol w:w="912"/>
        <w:gridCol w:w="967"/>
        <w:gridCol w:w="991"/>
        <w:gridCol w:w="608"/>
        <w:gridCol w:w="596"/>
        <w:gridCol w:w="924"/>
        <w:gridCol w:w="914"/>
      </w:tblGrid>
      <w:tr>
        <w:trPr>
          <w:trHeight w:val="536" w:hRule="exact"/>
        </w:trPr>
        <w:tc>
          <w:tcPr>
            <w:tcW w:w="2576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3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auto" w:before="54"/>
              <w:ind w:left="116" w:right="13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b/>
                <w:bCs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79" w:type="dxa"/>
            <w:gridSpan w:val="4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(%)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35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9" w:lineRule="auto" w:before="54"/>
              <w:ind w:left="116" w:right="1961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计提</w:t>
            </w:r>
            <w:r>
              <w:rPr>
                <w:rFonts w:ascii="宋体" w:hAnsi="宋体" w:cs="宋体" w:eastAsia="宋体" w:hint="default"/>
                <w:b/>
                <w:bCs/>
                <w:spacing w:val="-72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比例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54,315,957.31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w w:val="105"/>
                <w:sz w:val="17"/>
              </w:rPr>
              <w:t>96.33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105"/>
                <w:sz w:val="17"/>
              </w:rPr>
              <w:t>3%</w:t>
            </w:r>
            <w:r>
              <w:rPr>
                <w:rFonts w:ascii="Times New Roman"/>
                <w:spacing w:val="-9"/>
                <w:sz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sz w:val="17"/>
              </w:rPr>
              <w:t>1,629,478.72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52,686,478.59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52,444,046.34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8"/>
                <w:w w:val="105"/>
                <w:sz w:val="17"/>
              </w:rPr>
              <w:t>99.33</w:t>
            </w:r>
            <w:r>
              <w:rPr>
                <w:rFonts w:ascii="Times New Roman"/>
                <w:spacing w:val="-18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105"/>
                <w:sz w:val="17"/>
              </w:rPr>
              <w:t>3%</w:t>
            </w:r>
            <w:r>
              <w:rPr>
                <w:rFonts w:ascii="Times New Roman"/>
                <w:spacing w:val="-9"/>
                <w:sz w:val="17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1,573,321.39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50,870,724.95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sz w:val="17"/>
              </w:rPr>
              <w:t>1,889,781.25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5"/>
                <w:w w:val="105"/>
                <w:sz w:val="17"/>
              </w:rPr>
              <w:t>3.35</w:t>
            </w:r>
            <w:r>
              <w:rPr>
                <w:rFonts w:ascii="Times New Roman"/>
                <w:spacing w:val="-15"/>
                <w:sz w:val="17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105"/>
                <w:sz w:val="17"/>
              </w:rPr>
              <w:t>6%</w:t>
            </w:r>
            <w:r>
              <w:rPr>
                <w:rFonts w:ascii="Times New Roman"/>
                <w:spacing w:val="-9"/>
                <w:sz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113,386.87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1,776,394.38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223,592.88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4"/>
                <w:w w:val="105"/>
                <w:sz w:val="17"/>
              </w:rPr>
              <w:t>0.42</w:t>
            </w:r>
            <w:r>
              <w:rPr>
                <w:rFonts w:ascii="Times New Roman"/>
                <w:spacing w:val="-14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9"/>
                <w:w w:val="105"/>
                <w:sz w:val="17"/>
              </w:rPr>
              <w:t>6%</w:t>
            </w:r>
            <w:r>
              <w:rPr>
                <w:rFonts w:ascii="Times New Roman"/>
                <w:spacing w:val="-9"/>
                <w:sz w:val="17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13,415.57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w w:val="105"/>
                <w:sz w:val="17"/>
              </w:rPr>
              <w:t>210,177.31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sz w:val="17"/>
              </w:rPr>
              <w:t>107,568.66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5"/>
                <w:w w:val="105"/>
                <w:sz w:val="17"/>
              </w:rPr>
              <w:t>0.19</w:t>
            </w:r>
            <w:r>
              <w:rPr>
                <w:rFonts w:ascii="Times New Roman"/>
                <w:spacing w:val="-15"/>
                <w:sz w:val="17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2"/>
                <w:w w:val="105"/>
                <w:sz w:val="17"/>
              </w:rPr>
              <w:t>12%</w:t>
            </w:r>
            <w:r>
              <w:rPr>
                <w:rFonts w:ascii="Times New Roman"/>
                <w:spacing w:val="-12"/>
                <w:sz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sz w:val="17"/>
              </w:rPr>
              <w:t>12,908.24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94,660.42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115,332.10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4"/>
                <w:w w:val="105"/>
                <w:sz w:val="17"/>
              </w:rPr>
              <w:t>0.22</w:t>
            </w:r>
            <w:r>
              <w:rPr>
                <w:rFonts w:ascii="Times New Roman"/>
                <w:spacing w:val="-14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3"/>
                <w:w w:val="105"/>
                <w:sz w:val="17"/>
              </w:rPr>
              <w:t>12%</w:t>
            </w:r>
            <w:r>
              <w:rPr>
                <w:rFonts w:ascii="Times New Roman"/>
                <w:spacing w:val="-13"/>
                <w:sz w:val="17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13,839.85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w w:val="105"/>
                <w:sz w:val="17"/>
              </w:rPr>
              <w:t>101,492.25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四年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sz w:val="17"/>
              </w:rPr>
              <w:t>70,780.84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1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5"/>
                <w:w w:val="105"/>
                <w:sz w:val="17"/>
              </w:rPr>
              <w:t>0.13</w:t>
            </w:r>
            <w:r>
              <w:rPr>
                <w:rFonts w:ascii="Times New Roman"/>
                <w:spacing w:val="-15"/>
                <w:sz w:val="17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2"/>
                <w:w w:val="105"/>
                <w:sz w:val="17"/>
              </w:rPr>
              <w:t>24%</w:t>
            </w:r>
            <w:r>
              <w:rPr>
                <w:rFonts w:ascii="Times New Roman"/>
                <w:spacing w:val="-12"/>
                <w:sz w:val="17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0"/>
                <w:sz w:val="17"/>
              </w:rPr>
              <w:t>16,987.40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53,793.44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18,207.70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4"/>
                <w:w w:val="105"/>
                <w:sz w:val="17"/>
              </w:rPr>
              <w:t>0.03</w:t>
            </w:r>
            <w:r>
              <w:rPr>
                <w:rFonts w:ascii="Times New Roman"/>
                <w:spacing w:val="-14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0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3"/>
                <w:w w:val="105"/>
                <w:sz w:val="17"/>
              </w:rPr>
              <w:t>24%</w:t>
            </w:r>
            <w:r>
              <w:rPr>
                <w:rFonts w:ascii="Times New Roman"/>
                <w:spacing w:val="-13"/>
                <w:sz w:val="17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w w:val="105"/>
                <w:sz w:val="17"/>
              </w:rPr>
              <w:t>4,369.85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1"/>
                <w:sz w:val="17"/>
              </w:rPr>
              <w:t>13,837.85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3" w:hRule="exact"/>
        </w:trPr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6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1"/>
                <w:sz w:val="17"/>
              </w:rPr>
              <w:t>56,384,088.06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2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8"/>
                <w:w w:val="105"/>
                <w:sz w:val="17"/>
              </w:rPr>
              <w:t>100.00</w:t>
            </w:r>
            <w:r>
              <w:rPr>
                <w:rFonts w:ascii="Times New Roman"/>
                <w:spacing w:val="-18"/>
                <w:sz w:val="17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0"/>
                <w:sz w:val="17"/>
              </w:rPr>
              <w:t>1,772,761.23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2"/>
                <w:sz w:val="17"/>
              </w:rPr>
              <w:t>54,611,326.83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1"/>
                <w:sz w:val="17"/>
              </w:rPr>
              <w:t>52,801,179.02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8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8"/>
                <w:w w:val="105"/>
                <w:sz w:val="17"/>
              </w:rPr>
              <w:t>100.00</w:t>
            </w:r>
            <w:r>
              <w:rPr>
                <w:rFonts w:ascii="Times New Roman"/>
                <w:spacing w:val="-18"/>
                <w:sz w:val="17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1"/>
                <w:sz w:val="17"/>
              </w:rPr>
              <w:t>1,604,946.66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1"/>
                <w:sz w:val="17"/>
              </w:rPr>
              <w:t>51,196,232.36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63" w:hRule="exact"/>
        </w:trPr>
        <w:tc>
          <w:tcPr>
            <w:tcW w:w="9096" w:type="dxa"/>
            <w:gridSpan w:val="11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2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spacing w:val="-5"/>
                <w:w w:val="10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末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i/>
                <w:spacing w:val="-5"/>
                <w:w w:val="104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i/>
                <w:spacing w:val="-4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4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4"/>
                <w:sz w:val="17"/>
                <w:szCs w:val="17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4"/>
                <w:sz w:val="17"/>
                <w:szCs w:val="17"/>
              </w:rPr>
              <w:t>41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4"/>
                <w:sz w:val="17"/>
                <w:szCs w:val="17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4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4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4"/>
                <w:sz w:val="17"/>
                <w:szCs w:val="17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w w:val="104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4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7"/>
                <w:w w:val="104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1"/>
                <w:w w:val="104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4"/>
                <w:sz w:val="17"/>
                <w:szCs w:val="17"/>
              </w:rPr>
              <w:t>9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4"/>
                <w:sz w:val="17"/>
                <w:szCs w:val="17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w w:val="104"/>
                <w:sz w:val="17"/>
                <w:szCs w:val="17"/>
              </w:rPr>
              <w:t>%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明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细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情</w:t>
            </w:r>
            <w:r>
              <w:rPr>
                <w:rFonts w:ascii="宋体" w:hAnsi="宋体" w:cs="宋体" w:eastAsia="宋体" w:hint="default"/>
                <w:i/>
                <w:spacing w:val="-5"/>
                <w:w w:val="104"/>
                <w:sz w:val="17"/>
                <w:szCs w:val="17"/>
              </w:rPr>
              <w:t>况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下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tabs>
                <w:tab w:pos="3427" w:val="left" w:leader="none"/>
                <w:tab w:pos="4708" w:val="left" w:leader="none"/>
                <w:tab w:pos="5750" w:val="left" w:leader="none"/>
                <w:tab w:pos="6868" w:val="left" w:leader="none"/>
              </w:tabs>
              <w:spacing w:line="240" w:lineRule="auto" w:before="77"/>
              <w:ind w:left="17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名称</w:t>
              <w:tab/>
              <w:t>欠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欠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年限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1"/>
                <w:sz w:val="17"/>
                <w:szCs w:val="17"/>
              </w:rPr>
              <w:t>占</w:t>
            </w:r>
            <w:r>
              <w:rPr>
                <w:rFonts w:ascii="宋体" w:hAnsi="宋体" w:cs="宋体" w:eastAsia="宋体" w:hint="default"/>
                <w:b/>
                <w:bCs/>
                <w:spacing w:val="-1"/>
                <w:position w:val="11"/>
                <w:sz w:val="17"/>
                <w:szCs w:val="17"/>
              </w:rPr>
              <w:t>应收账款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w w:val="105"/>
                <w:sz w:val="17"/>
                <w:szCs w:val="17"/>
              </w:rPr>
              <w:t>质或内容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26" w:lineRule="exact" w:before="72"/>
        <w:ind w:left="497" w:right="286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.720001pt;margin-top:-115.431252pt;width:330.5pt;height:121.6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7"/>
                    <w:gridCol w:w="1420"/>
                    <w:gridCol w:w="1056"/>
                    <w:gridCol w:w="1222"/>
                    <w:gridCol w:w="1015"/>
                  </w:tblGrid>
                  <w:tr>
                    <w:trPr>
                      <w:trHeight w:val="305" w:hRule="exact"/>
                    </w:trPr>
                    <w:tc>
                      <w:tcPr>
                        <w:tcW w:w="437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2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总额比例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7" w:hRule="exact"/>
                    </w:trPr>
                    <w:tc>
                      <w:tcPr>
                        <w:tcW w:w="18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湾希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1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5"/>
                            <w:sz w:val="17"/>
                            <w:szCs w:val="17"/>
                          </w:rPr>
                          <w:t>SIWARD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1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8,223,751.26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14.58%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8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德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SIMS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1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5,867,361.51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29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10.41%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8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DJ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1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4,860,471.86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3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8.62%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8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52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SN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1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4,650,706.10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8.25%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6" w:hRule="exact"/>
                    </w:trPr>
                    <w:tc>
                      <w:tcPr>
                        <w:tcW w:w="18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坡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TOM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15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2,839,634.03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34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5.04%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6"/>
                          <w:ind w:left="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18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8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7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7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26,441,924.76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69" w:right="0"/>
                          <w:jc w:val="center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宋体"/>
                            <w:b/>
                            <w:w w:val="101"/>
                            <w:sz w:val="23"/>
                          </w:rPr>
                          <w:t> </w:t>
                        </w:r>
                        <w:r>
                          <w:rPr>
                            <w:rFonts w:ascii="宋体"/>
                            <w:sz w:val="23"/>
                          </w:rPr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46.90%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91" w:lineRule="exact"/>
                          <w:ind w:left="38" w:right="0"/>
                          <w:jc w:val="center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宋体"/>
                            <w:b/>
                            <w:w w:val="101"/>
                            <w:sz w:val="23"/>
                          </w:rPr>
                          <w:t> </w:t>
                        </w:r>
                        <w:r>
                          <w:rPr>
                            <w:rFonts w:ascii="宋体"/>
                            <w:sz w:val="2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5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26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30" w:lineRule="exact" w:before="68"/>
        <w:ind w:left="147" w:right="124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，无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比例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大，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在本年度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分收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21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报</w:t>
      </w:r>
      <w:r>
        <w:rPr>
          <w:rFonts w:ascii="宋体" w:hAnsi="宋体" w:cs="宋体" w:eastAsia="宋体" w:hint="default"/>
          <w:w w:val="104"/>
          <w:sz w:val="17"/>
          <w:szCs w:val="17"/>
        </w:rPr>
        <w:t>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核</w:t>
      </w:r>
      <w:r>
        <w:rPr>
          <w:rFonts w:ascii="宋体" w:hAnsi="宋体" w:cs="宋体" w:eastAsia="宋体" w:hint="default"/>
          <w:w w:val="104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90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9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15pt;height:4.350pt;mso-position-horizontal-relative:char;mso-position-vertical-relative:line" coordorigin="0,0" coordsize="6663,87">
            <v:group style="position:absolute;left:29;top:29;width:1196;height:2" coordorigin="29,29" coordsize="1196,2">
              <v:shape style="position:absolute;left:29;top:29;width:1196;height:2" coordorigin="29,29" coordsize="1196,0" path="m29,29l1224,29e" filled="false" stroked="true" strokeweight="2.88pt" strokecolor="#000000">
                <v:path arrowok="t"/>
              </v:shape>
            </v:group>
            <v:group style="position:absolute;left:29;top:79;width:1196;height:2" coordorigin="29,79" coordsize="1196,2">
              <v:shape style="position:absolute;left:29;top:79;width:1196;height:2" coordorigin="29,79" coordsize="1196,0" path="m29,79l1224,79e" filled="false" stroked="true" strokeweight=".72pt" strokecolor="#000000">
                <v:path arrowok="t"/>
              </v:shape>
            </v:group>
            <v:group style="position:absolute;left:1224;top:29;width:87;height:2" coordorigin="1224,29" coordsize="87,2">
              <v:shape style="position:absolute;left:1224;top:29;width:87;height:2" coordorigin="1224,29" coordsize="87,0" path="m1224,29l1310,29e" filled="false" stroked="true" strokeweight="2.88pt" strokecolor="#000000">
                <v:path arrowok="t"/>
              </v:shape>
            </v:group>
            <v:group style="position:absolute;left:1224;top:79;width:87;height:2" coordorigin="1224,79" coordsize="87,2">
              <v:shape style="position:absolute;left:1224;top:79;width:87;height:2" coordorigin="1224,79" coordsize="87,0" path="m1224,79l1310,79e" filled="false" stroked="true" strokeweight=".72pt" strokecolor="#000000">
                <v:path arrowok="t"/>
              </v:shape>
            </v:group>
            <v:group style="position:absolute;left:1310;top:29;width:2837;height:2" coordorigin="1310,29" coordsize="2837,2">
              <v:shape style="position:absolute;left:1310;top:29;width:2837;height:2" coordorigin="1310,29" coordsize="2837,0" path="m1310,29l4147,29e" filled="false" stroked="true" strokeweight="2.88pt" strokecolor="#000000">
                <v:path arrowok="t"/>
              </v:shape>
            </v:group>
            <v:group style="position:absolute;left:1310;top:79;width:2837;height:2" coordorigin="1310,79" coordsize="2837,2">
              <v:shape style="position:absolute;left:1310;top:79;width:2837;height:2" coordorigin="1310,79" coordsize="2837,0" path="m1310,79l4147,79e" filled="false" stroked="true" strokeweight=".72pt" strokecolor="#000000">
                <v:path arrowok="t"/>
              </v:shape>
            </v:group>
            <v:group style="position:absolute;left:4147;top:29;width:87;height:2" coordorigin="4147,29" coordsize="87,2">
              <v:shape style="position:absolute;left:4147;top:29;width:87;height:2" coordorigin="4147,29" coordsize="87,0" path="m4147,29l4234,29e" filled="false" stroked="true" strokeweight="2.88pt" strokecolor="#000000">
                <v:path arrowok="t"/>
              </v:shape>
            </v:group>
            <v:group style="position:absolute;left:4147;top:79;width:87;height:2" coordorigin="4147,79" coordsize="87,2">
              <v:shape style="position:absolute;left:4147;top:79;width:87;height:2" coordorigin="4147,79" coordsize="87,0" path="m4147,79l4234,79e" filled="false" stroked="true" strokeweight=".72pt" strokecolor="#000000">
                <v:path arrowok="t"/>
              </v:shape>
            </v:group>
            <v:group style="position:absolute;left:4234;top:29;width:2400;height:2" coordorigin="4234,29" coordsize="2400,2">
              <v:shape style="position:absolute;left:4234;top:29;width:2400;height:2" coordorigin="4234,29" coordsize="2400,0" path="m4234,29l6634,29e" filled="false" stroked="true" strokeweight="2.88pt" strokecolor="#000000">
                <v:path arrowok="t"/>
              </v:shape>
            </v:group>
            <v:group style="position:absolute;left:4234;top:79;width:2400;height:2" coordorigin="4234,79" coordsize="2400,2">
              <v:shape style="position:absolute;left:4234;top:79;width:2400;height:2" coordorigin="4234,79" coordsize="2400,0" path="m4234,79l6634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145" w:val="left" w:leader="none"/>
        </w:tabs>
        <w:spacing w:line="200" w:lineRule="exact" w:before="89"/>
        <w:ind w:left="143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143" w:val="left" w:leader="none"/>
        </w:tabs>
        <w:spacing w:line="200" w:lineRule="exact" w:before="0"/>
        <w:ind w:left="170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龄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049" w:val="left" w:leader="none"/>
          <w:tab w:pos="3014" w:val="left" w:leader="none"/>
          <w:tab w:pos="4439" w:val="left" w:leader="none"/>
          <w:tab w:pos="4871" w:val="left" w:leader="none"/>
          <w:tab w:pos="5620" w:val="left" w:leader="none"/>
        </w:tabs>
        <w:spacing w:before="36"/>
        <w:ind w:left="1612" w:right="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</w:t>
      </w:r>
      <w:r>
        <w:rPr>
          <w:rFonts w:ascii="宋体" w:hAnsi="宋体" w:cs="宋体" w:eastAsia="宋体" w:hint="default"/>
          <w:b/>
          <w:bCs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</w:t>
      </w:r>
      <w:r>
        <w:rPr>
          <w:rFonts w:ascii="宋体" w:hAnsi="宋体" w:cs="宋体" w:eastAsia="宋体" w:hint="default"/>
          <w:b/>
          <w:bCs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例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20" w:lineRule="exact"/>
        <w:ind w:left="140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186;height:2" coordorigin="19,5" coordsize="1186,2">
              <v:shape style="position:absolute;left:19;top:5;width:1186;height:2" coordorigin="19,5" coordsize="1186,0" path="m19,5l1205,5e" filled="false" stroked="true" strokeweight=".48pt" strokecolor="#000000">
                <v:path arrowok="t"/>
              </v:shape>
            </v:group>
            <v:group style="position:absolute;left:1205;top:5;width:10;height:2" coordorigin="1205,5" coordsize="10,2">
              <v:shape style="position:absolute;left:1205;top:5;width:10;height:2" coordorigin="1205,5" coordsize="10,0" path="m1205,5l1214,5e" filled="false" stroked="true" strokeweight=".48pt" strokecolor="#000000">
                <v:path arrowok="t"/>
              </v:shape>
            </v:group>
            <v:group style="position:absolute;left:1214;top:5;width:1652;height:2" coordorigin="1214,5" coordsize="1652,2">
              <v:shape style="position:absolute;left:1214;top:5;width:1652;height:2" coordorigin="1214,5" coordsize="1652,0" path="m1214,5l2866,5e" filled="false" stroked="true" strokeweight=".48pt" strokecolor="#000000">
                <v:path arrowok="t"/>
              </v:shape>
            </v:group>
            <v:group style="position:absolute;left:2866;top:5;width:10;height:2" coordorigin="2866,5" coordsize="10,2">
              <v:shape style="position:absolute;left:2866;top:5;width:10;height:2" coordorigin="2866,5" coordsize="10,0" path="m2866,5l2875,5e" filled="false" stroked="true" strokeweight=".48pt" strokecolor="#000000">
                <v:path arrowok="t"/>
              </v:shape>
            </v:group>
            <v:group style="position:absolute;left:2875;top:5;width:1253;height:2" coordorigin="2875,5" coordsize="1253,2">
              <v:shape style="position:absolute;left:2875;top:5;width:1253;height:2" coordorigin="2875,5" coordsize="1253,0" path="m2875,5l4128,5e" filled="false" stroked="true" strokeweight=".48pt" strokecolor="#000000">
                <v:path arrowok="t"/>
              </v:shape>
            </v:group>
            <v:group style="position:absolute;left:4128;top:5;width:10;height:2" coordorigin="4128,5" coordsize="10,2">
              <v:shape style="position:absolute;left:4128;top:5;width:10;height:2" coordorigin="4128,5" coordsize="10,0" path="m4128,5l4138,5e" filled="false" stroked="true" strokeweight=".48pt" strokecolor="#000000">
                <v:path arrowok="t"/>
              </v:shape>
            </v:group>
            <v:group style="position:absolute;left:4138;top:5;width:1464;height:2" coordorigin="4138,5" coordsize="1464,2">
              <v:shape style="position:absolute;left:4138;top:5;width:1464;height:2" coordorigin="4138,5" coordsize="1464,0" path="m4138,5l5602,5e" filled="false" stroked="true" strokeweight=".48pt" strokecolor="#000000">
                <v:path arrowok="t"/>
              </v:shape>
            </v:group>
            <v:group style="position:absolute;left:5602;top:5;width:10;height:2" coordorigin="5602,5" coordsize="10,2">
              <v:shape style="position:absolute;left:5602;top:5;width:10;height:2" coordorigin="5602,5" coordsize="10,0" path="m5602,5l5611,5e" filled="false" stroked="true" strokeweight=".48pt" strokecolor="#000000">
                <v:path arrowok="t"/>
              </v:shape>
            </v:group>
            <v:group style="position:absolute;left:5611;top:5;width:1004;height:2" coordorigin="5611,5" coordsize="1004,2">
              <v:shape style="position:absolute;left:5611;top:5;width:1004;height:2" coordorigin="5611,5" coordsize="1004,0" path="m5611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5"/>
          <w:szCs w:val="5"/>
        </w:rPr>
      </w:pPr>
    </w:p>
    <w:tbl>
      <w:tblPr>
        <w:tblW w:w="0" w:type="auto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2"/>
        <w:gridCol w:w="1614"/>
        <w:gridCol w:w="1148"/>
        <w:gridCol w:w="1518"/>
        <w:gridCol w:w="709"/>
      </w:tblGrid>
      <w:tr>
        <w:trPr>
          <w:trHeight w:val="458" w:hRule="exact"/>
        </w:trPr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17,747,177.89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9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99.51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7,589,661.88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97.98</w:t>
            </w:r>
          </w:p>
        </w:tc>
      </w:tr>
      <w:tr>
        <w:trPr>
          <w:trHeight w:val="506" w:hRule="exact"/>
        </w:trPr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88,000.00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3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156,600.00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2.02</w:t>
            </w:r>
          </w:p>
        </w:tc>
      </w:tr>
      <w:tr>
        <w:trPr>
          <w:trHeight w:val="441" w:hRule="exact"/>
        </w:trPr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1" w:val="left" w:leader="none"/>
              </w:tabs>
              <w:spacing w:line="240" w:lineRule="auto" w:before="103"/>
              <w:ind w:left="1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24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17,835,177.89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left="24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18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7,746,261.88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2"/>
          <w:szCs w:val="2"/>
        </w:rPr>
      </w:pPr>
    </w:p>
    <w:p>
      <w:pPr>
        <w:spacing w:line="86" w:lineRule="exact"/>
        <w:ind w:left="137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6pt;height:4.350pt;mso-position-horizontal-relative:char;mso-position-vertical-relative:line" coordorigin="0,0" coordsize="6692,87">
            <v:group style="position:absolute;left:29;top:58;width:1224;height:2" coordorigin="29,58" coordsize="1224,2">
              <v:shape style="position:absolute;left:29;top:58;width:1224;height:2" coordorigin="29,58" coordsize="1224,0" path="m29,58l1253,58e" filled="false" stroked="true" strokeweight="2.88pt" strokecolor="#000000">
                <v:path arrowok="t"/>
              </v:shape>
            </v:group>
            <v:group style="position:absolute;left:29;top:7;width:1224;height:2" coordorigin="29,7" coordsize="1224,2">
              <v:shape style="position:absolute;left:29;top:7;width:1224;height:2" coordorigin="29,7" coordsize="1224,0" path="m29,7l1253,7e" filled="false" stroked="true" strokeweight=".72pt" strokecolor="#000000">
                <v:path arrowok="t"/>
              </v:shape>
            </v:group>
            <v:group style="position:absolute;left:1238;top:7;width:87;height:2" coordorigin="1238,7" coordsize="87,2">
              <v:shape style="position:absolute;left:1238;top:7;width:87;height:2" coordorigin="1238,7" coordsize="87,0" path="m1238,7l1325,7e" filled="false" stroked="true" strokeweight=".72pt" strokecolor="#000000">
                <v:path arrowok="t"/>
              </v:shape>
            </v:group>
            <v:group style="position:absolute;left:1238;top:58;width:87;height:2" coordorigin="1238,58" coordsize="87,2">
              <v:shape style="position:absolute;left:1238;top:58;width:87;height:2" coordorigin="1238,58" coordsize="87,0" path="m1238,58l1325,58e" filled="false" stroked="true" strokeweight="2.88pt" strokecolor="#000000">
                <v:path arrowok="t"/>
              </v:shape>
            </v:group>
            <v:group style="position:absolute;left:1325;top:58;width:1589;height:2" coordorigin="1325,58" coordsize="1589,2">
              <v:shape style="position:absolute;left:1325;top:58;width:1589;height:2" coordorigin="1325,58" coordsize="1589,0" path="m1325,58l2914,58e" filled="false" stroked="true" strokeweight="2.88pt" strokecolor="#000000">
                <v:path arrowok="t"/>
              </v:shape>
            </v:group>
            <v:group style="position:absolute;left:1325;top:7;width:1589;height:2" coordorigin="1325,7" coordsize="1589,2">
              <v:shape style="position:absolute;left:1325;top:7;width:1589;height:2" coordorigin="1325,7" coordsize="1589,0" path="m1325,7l2914,7e" filled="false" stroked="true" strokeweight=".72pt" strokecolor="#000000">
                <v:path arrowok="t"/>
              </v:shape>
            </v:group>
            <v:group style="position:absolute;left:2899;top:7;width:82;height:2" coordorigin="2899,7" coordsize="82,2">
              <v:shape style="position:absolute;left:2899;top:7;width:82;height:2" coordorigin="2899,7" coordsize="82,0" path="m2899,7l2981,7e" filled="false" stroked="true" strokeweight=".72pt" strokecolor="#000000">
                <v:path arrowok="t"/>
              </v:shape>
            </v:group>
            <v:group style="position:absolute;left:2899;top:58;width:82;height:2" coordorigin="2899,58" coordsize="82,2">
              <v:shape style="position:absolute;left:2899;top:58;width:82;height:2" coordorigin="2899,58" coordsize="82,0" path="m2899,58l2981,58e" filled="false" stroked="true" strokeweight="2.88pt" strokecolor="#000000">
                <v:path arrowok="t"/>
              </v:shape>
            </v:group>
            <v:group style="position:absolute;left:2981;top:58;width:1196;height:2" coordorigin="2981,58" coordsize="1196,2">
              <v:shape style="position:absolute;left:2981;top:58;width:1196;height:2" coordorigin="2981,58" coordsize="1196,0" path="m2981,58l4176,58e" filled="false" stroked="true" strokeweight="2.88pt" strokecolor="#000000">
                <v:path arrowok="t"/>
              </v:shape>
            </v:group>
            <v:group style="position:absolute;left:2981;top:7;width:1196;height:2" coordorigin="2981,7" coordsize="1196,2">
              <v:shape style="position:absolute;left:2981;top:7;width:1196;height:2" coordorigin="2981,7" coordsize="1196,0" path="m2981,7l4176,7e" filled="false" stroked="true" strokeweight=".72pt" strokecolor="#000000">
                <v:path arrowok="t"/>
              </v:shape>
            </v:group>
            <v:group style="position:absolute;left:4162;top:7;width:87;height:2" coordorigin="4162,7" coordsize="87,2">
              <v:shape style="position:absolute;left:4162;top:7;width:87;height:2" coordorigin="4162,7" coordsize="87,0" path="m4162,7l4248,7e" filled="false" stroked="true" strokeweight=".72pt" strokecolor="#000000">
                <v:path arrowok="t"/>
              </v:shape>
            </v:group>
            <v:group style="position:absolute;left:4162;top:58;width:87;height:2" coordorigin="4162,58" coordsize="87,2">
              <v:shape style="position:absolute;left:4162;top:58;width:87;height:2" coordorigin="4162,58" coordsize="87,0" path="m4162,58l4248,58e" filled="false" stroked="true" strokeweight="2.88pt" strokecolor="#000000">
                <v:path arrowok="t"/>
              </v:shape>
            </v:group>
            <v:group style="position:absolute;left:4248;top:58;width:1402;height:2" coordorigin="4248,58" coordsize="1402,2">
              <v:shape style="position:absolute;left:4248;top:58;width:1402;height:2" coordorigin="4248,58" coordsize="1402,0" path="m4248,58l5650,58e" filled="false" stroked="true" strokeweight="2.88pt" strokecolor="#000000">
                <v:path arrowok="t"/>
              </v:shape>
            </v:group>
            <v:group style="position:absolute;left:4248;top:7;width:1402;height:2" coordorigin="4248,7" coordsize="1402,2">
              <v:shape style="position:absolute;left:4248;top:7;width:1402;height:2" coordorigin="4248,7" coordsize="1402,0" path="m4248,7l5650,7e" filled="false" stroked="true" strokeweight=".72pt" strokecolor="#000000">
                <v:path arrowok="t"/>
              </v:shape>
            </v:group>
            <v:group style="position:absolute;left:5635;top:7;width:87;height:2" coordorigin="5635,7" coordsize="87,2">
              <v:shape style="position:absolute;left:5635;top:7;width:87;height:2" coordorigin="5635,7" coordsize="87,0" path="m5635,7l5722,7e" filled="false" stroked="true" strokeweight=".72pt" strokecolor="#000000">
                <v:path arrowok="t"/>
              </v:shape>
            </v:group>
            <v:group style="position:absolute;left:5635;top:58;width:87;height:2" coordorigin="5635,58" coordsize="87,2">
              <v:shape style="position:absolute;left:5635;top:58;width:87;height:2" coordorigin="5635,58" coordsize="87,0" path="m5635,58l5722,58e" filled="false" stroked="true" strokeweight="2.88pt" strokecolor="#000000">
                <v:path arrowok="t"/>
              </v:shape>
            </v:group>
            <v:group style="position:absolute;left:5722;top:58;width:941;height:2" coordorigin="5722,58" coordsize="941,2">
              <v:shape style="position:absolute;left:5722;top:58;width:941;height:2" coordorigin="5722,58" coordsize="941,0" path="m5722,58l6662,58e" filled="false" stroked="true" strokeweight="2.88pt" strokecolor="#000000">
                <v:path arrowok="t"/>
              </v:shape>
            </v:group>
            <v:group style="position:absolute;left:5722;top:7;width:941;height:2" coordorigin="5722,7" coordsize="941,2">
              <v:shape style="position:absolute;left:5722;top:7;width:941;height:2" coordorigin="5722,7" coordsize="941,0" path="m5722,7l666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Times New Roman" w:hAnsi="Times New Roman" w:cs="Times New Roman" w:eastAsia="Times New Roman" w:hint="default"/>
          <w:sz w:val="8"/>
          <w:szCs w:val="8"/>
        </w:rPr>
        <w:sectPr>
          <w:footerReference w:type="default" r:id="rId13"/>
          <w:pgSz w:w="11900" w:h="16820"/>
          <w:pgMar w:footer="1407" w:header="1402" w:top="1800" w:bottom="1600" w:left="1240" w:right="1220"/>
          <w:pgNumType w:start="88"/>
        </w:sectPr>
      </w:pPr>
    </w:p>
    <w:p>
      <w:pPr>
        <w:spacing w:line="205" w:lineRule="exact" w:before="0"/>
        <w:ind w:left="497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发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13"/>
        <w:ind w:left="497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17.360001pt;margin-top:23.610023pt;width:361.2pt;height:4.350pt;mso-position-horizontal-relative:page;mso-position-vertical-relative:paragraph;z-index:-542464" coordorigin="2347,472" coordsize="7224,87">
            <v:group style="position:absolute;left:2376;top:501;width:2607;height:2" coordorigin="2376,501" coordsize="2607,2">
              <v:shape style="position:absolute;left:2376;top:501;width:2607;height:2" coordorigin="2376,501" coordsize="2607,0" path="m2376,501l4982,501e" filled="false" stroked="true" strokeweight="2.88pt" strokecolor="#000000">
                <v:path arrowok="t"/>
              </v:shape>
            </v:group>
            <v:group style="position:absolute;left:2376;top:551;width:2607;height:2" coordorigin="2376,551" coordsize="2607,2">
              <v:shape style="position:absolute;left:2376;top:551;width:2607;height:2" coordorigin="2376,551" coordsize="2607,0" path="m2376,551l4982,551e" filled="false" stroked="true" strokeweight=".72pt" strokecolor="#000000">
                <v:path arrowok="t"/>
              </v:shape>
            </v:group>
            <v:group style="position:absolute;left:4982;top:501;width:82;height:2" coordorigin="4982,501" coordsize="82,2">
              <v:shape style="position:absolute;left:4982;top:501;width:82;height:2" coordorigin="4982,501" coordsize="82,0" path="m4982,501l5064,501e" filled="false" stroked="true" strokeweight="2.88pt" strokecolor="#000000">
                <v:path arrowok="t"/>
              </v:shape>
            </v:group>
            <v:group style="position:absolute;left:4982;top:551;width:82;height:2" coordorigin="4982,551" coordsize="82,2">
              <v:shape style="position:absolute;left:4982;top:551;width:82;height:2" coordorigin="4982,551" coordsize="82,0" path="m4982,551l5064,551e" filled="false" stroked="true" strokeweight=".72pt" strokecolor="#000000">
                <v:path arrowok="t"/>
              </v:shape>
            </v:group>
            <v:group style="position:absolute;left:5064;top:501;width:1143;height:2" coordorigin="5064,501" coordsize="1143,2">
              <v:shape style="position:absolute;left:5064;top:501;width:1143;height:2" coordorigin="5064,501" coordsize="1143,0" path="m5064,501l6206,501e" filled="false" stroked="true" strokeweight="2.88pt" strokecolor="#000000">
                <v:path arrowok="t"/>
              </v:shape>
            </v:group>
            <v:group style="position:absolute;left:5064;top:551;width:1143;height:2" coordorigin="5064,551" coordsize="1143,2">
              <v:shape style="position:absolute;left:5064;top:551;width:1143;height:2" coordorigin="5064,551" coordsize="1143,0" path="m5064,551l6206,551e" filled="false" stroked="true" strokeweight=".72pt" strokecolor="#000000">
                <v:path arrowok="t"/>
              </v:shape>
            </v:group>
            <v:group style="position:absolute;left:6206;top:501;width:82;height:2" coordorigin="6206,501" coordsize="82,2">
              <v:shape style="position:absolute;left:6206;top:501;width:82;height:2" coordorigin="6206,501" coordsize="82,0" path="m6206,501l6288,501e" filled="false" stroked="true" strokeweight="2.88pt" strokecolor="#000000">
                <v:path arrowok="t"/>
              </v:shape>
            </v:group>
            <v:group style="position:absolute;left:6206;top:551;width:82;height:2" coordorigin="6206,551" coordsize="82,2">
              <v:shape style="position:absolute;left:6206;top:551;width:82;height:2" coordorigin="6206,551" coordsize="82,0" path="m6206,551l6288,551e" filled="false" stroked="true" strokeweight=".72pt" strokecolor="#000000">
                <v:path arrowok="t"/>
              </v:shape>
            </v:group>
            <v:group style="position:absolute;left:6288;top:501;width:1028;height:2" coordorigin="6288,501" coordsize="1028,2">
              <v:shape style="position:absolute;left:6288;top:501;width:1028;height:2" coordorigin="6288,501" coordsize="1028,0" path="m6288,501l7315,501e" filled="false" stroked="true" strokeweight="2.88pt" strokecolor="#000000">
                <v:path arrowok="t"/>
              </v:shape>
            </v:group>
            <v:group style="position:absolute;left:6288;top:551;width:1028;height:2" coordorigin="6288,551" coordsize="1028,2">
              <v:shape style="position:absolute;left:6288;top:551;width:1028;height:2" coordorigin="6288,551" coordsize="1028,0" path="m6288,551l7315,551e" filled="false" stroked="true" strokeweight=".72pt" strokecolor="#000000">
                <v:path arrowok="t"/>
              </v:shape>
            </v:group>
            <v:group style="position:absolute;left:7315;top:501;width:87;height:2" coordorigin="7315,501" coordsize="87,2">
              <v:shape style="position:absolute;left:7315;top:501;width:87;height:2" coordorigin="7315,501" coordsize="87,0" path="m7315,501l7402,501e" filled="false" stroked="true" strokeweight="2.88pt" strokecolor="#000000">
                <v:path arrowok="t"/>
              </v:shape>
            </v:group>
            <v:group style="position:absolute;left:7315;top:551;width:87;height:2" coordorigin="7315,551" coordsize="87,2">
              <v:shape style="position:absolute;left:7315;top:551;width:87;height:2" coordorigin="7315,551" coordsize="87,0" path="m7315,551l7402,551e" filled="false" stroked="true" strokeweight=".72pt" strokecolor="#000000">
                <v:path arrowok="t"/>
              </v:shape>
            </v:group>
            <v:group style="position:absolute;left:7402;top:501;width:1032;height:2" coordorigin="7402,501" coordsize="1032,2">
              <v:shape style="position:absolute;left:7402;top:501;width:1032;height:2" coordorigin="7402,501" coordsize="1032,0" path="m7402,501l8434,501e" filled="false" stroked="true" strokeweight="2.88pt" strokecolor="#000000">
                <v:path arrowok="t"/>
              </v:shape>
            </v:group>
            <v:group style="position:absolute;left:7402;top:551;width:1032;height:2" coordorigin="7402,551" coordsize="1032,2">
              <v:shape style="position:absolute;left:7402;top:551;width:1032;height:2" coordorigin="7402,551" coordsize="1032,0" path="m7402,551l8434,551e" filled="false" stroked="true" strokeweight=".72pt" strokecolor="#000000">
                <v:path arrowok="t"/>
              </v:shape>
            </v:group>
            <v:group style="position:absolute;left:8434;top:501;width:82;height:2" coordorigin="8434,501" coordsize="82,2">
              <v:shape style="position:absolute;left:8434;top:501;width:82;height:2" coordorigin="8434,501" coordsize="82,0" path="m8434,501l8515,501e" filled="false" stroked="true" strokeweight="2.88pt" strokecolor="#000000">
                <v:path arrowok="t"/>
              </v:shape>
            </v:group>
            <v:group style="position:absolute;left:8434;top:551;width:82;height:2" coordorigin="8434,551" coordsize="82,2">
              <v:shape style="position:absolute;left:8434;top:551;width:82;height:2" coordorigin="8434,551" coordsize="82,0" path="m8434,551l8515,551e" filled="false" stroked="true" strokeweight=".72pt" strokecolor="#000000">
                <v:path arrowok="t"/>
              </v:shape>
            </v:group>
            <v:group style="position:absolute;left:8515;top:501;width:1028;height:2" coordorigin="8515,501" coordsize="1028,2">
              <v:shape style="position:absolute;left:8515;top:501;width:1028;height:2" coordorigin="8515,501" coordsize="1028,0" path="m8515,501l9542,501e" filled="false" stroked="true" strokeweight="2.88pt" strokecolor="#000000">
                <v:path arrowok="t"/>
              </v:shape>
            </v:group>
            <v:group style="position:absolute;left:8515;top:551;width:1028;height:2" coordorigin="8515,551" coordsize="1028,2">
              <v:shape style="position:absolute;left:8515;top:551;width:1028;height:2" coordorigin="8515,551" coordsize="1028,0" path="m8515,551l9542,551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情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况</w:t>
      </w:r>
      <w:r>
        <w:rPr>
          <w:rFonts w:ascii="宋体" w:hAnsi="宋体" w:cs="宋体" w:eastAsia="宋体" w:hint="default"/>
          <w:w w:val="104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001" w:val="left" w:leader="none"/>
          <w:tab w:pos="5172" w:val="left" w:leader="none"/>
          <w:tab w:pos="6204" w:val="left" w:leader="none"/>
        </w:tabs>
        <w:spacing w:before="82"/>
        <w:ind w:left="1956" w:right="-1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18.800003pt;margin-top:18.156471pt;width:358.35pt;height:135.1pt;mso-position-horizontal-relative:page;mso-position-vertical-relative:paragraph;z-index:1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6"/>
                    <w:gridCol w:w="1288"/>
                    <w:gridCol w:w="1108"/>
                    <w:gridCol w:w="1159"/>
                    <w:gridCol w:w="1016"/>
                  </w:tblGrid>
                  <w:tr>
                    <w:trPr>
                      <w:trHeight w:val="239" w:hRule="exact"/>
                    </w:trPr>
                    <w:tc>
                      <w:tcPr>
                        <w:tcW w:w="4991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5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总额比例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5" w:hRule="exact"/>
                    </w:trPr>
                    <w:tc>
                      <w:tcPr>
                        <w:tcW w:w="259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中华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共和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海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5,888,545.86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9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30.69%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27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2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田县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鑫隆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筑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3,705,000.00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19.31%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南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惠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2,086,500.00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4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10.87%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2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运咨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询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1,567,422.63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4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8.17%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9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天津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必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科技发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1,062,400.00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5.54%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287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7"/>
                            <w:szCs w:val="17"/>
                          </w:rPr>
                          <w:t>款</w:t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25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73" w:val="left" w:leader="none"/>
                          </w:tabs>
                          <w:spacing w:line="240" w:lineRule="auto" w:before="55"/>
                          <w:ind w:left="95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3"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14,309,868.49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2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74.58%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单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位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-2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称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年限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1"/>
          <w:position w:val="12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position w:val="12"/>
          <w:sz w:val="17"/>
          <w:szCs w:val="17"/>
        </w:rPr>
        <w:t>预付</w:t>
      </w:r>
      <w:r>
        <w:rPr>
          <w:rFonts w:ascii="宋体" w:hAnsi="宋体" w:cs="宋体" w:eastAsia="宋体" w:hint="default"/>
          <w:b/>
          <w:bCs/>
          <w:spacing w:val="-1"/>
          <w:position w:val="12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1"/>
          <w:position w:val="12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0"/>
        <w:ind w:left="180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质或内容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089" w:space="40"/>
            <w:col w:w="231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因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工</w:t>
      </w:r>
      <w:r>
        <w:rPr>
          <w:rFonts w:ascii="宋体" w:hAnsi="宋体" w:cs="宋体" w:eastAsia="宋体" w:hint="default"/>
          <w:w w:val="10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未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结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算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应收款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before="43"/>
        <w:ind w:left="559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90pt;margin-top:18.629684pt;width:415.95pt;height:4.1pt;mso-position-horizontal-relative:page;mso-position-vertical-relative:paragraph;z-index:1864" coordorigin="1800,373" coordsize="8319,82">
            <v:group style="position:absolute;left:1829;top:401;width:3020;height:2" coordorigin="1829,401" coordsize="3020,2">
              <v:shape style="position:absolute;left:1829;top:401;width:3020;height:2" coordorigin="1829,401" coordsize="3020,0" path="m1829,401l4848,401e" filled="false" stroked="true" strokeweight="2.88pt" strokecolor="#000000">
                <v:path arrowok="t"/>
              </v:shape>
            </v:group>
            <v:group style="position:absolute;left:1829;top:449;width:3020;height:2" coordorigin="1829,449" coordsize="3020,2">
              <v:shape style="position:absolute;left:1829;top:449;width:3020;height:2" coordorigin="1829,449" coordsize="3020,0" path="m1829,449l4848,449e" filled="false" stroked="true" strokeweight=".48pt" strokecolor="#000000">
                <v:path arrowok="t"/>
              </v:shape>
            </v:group>
            <v:group style="position:absolute;left:4848;top:401;width:87;height:2" coordorigin="4848,401" coordsize="87,2">
              <v:shape style="position:absolute;left:4848;top:401;width:87;height:2" coordorigin="4848,401" coordsize="87,0" path="m4848,401l4934,401e" filled="false" stroked="true" strokeweight="2.88pt" strokecolor="#000000">
                <v:path arrowok="t"/>
              </v:shape>
            </v:group>
            <v:group style="position:absolute;left:4848;top:449;width:87;height:2" coordorigin="4848,449" coordsize="87,2">
              <v:shape style="position:absolute;left:4848;top:449;width:87;height:2" coordorigin="4848,449" coordsize="87,0" path="m4848,449l4934,449e" filled="false" stroked="true" strokeweight=".48pt" strokecolor="#000000">
                <v:path arrowok="t"/>
              </v:shape>
            </v:group>
            <v:group style="position:absolute;left:4934;top:401;width:1047;height:2" coordorigin="4934,401" coordsize="1047,2">
              <v:shape style="position:absolute;left:4934;top:401;width:1047;height:2" coordorigin="4934,401" coordsize="1047,0" path="m4934,401l5981,401e" filled="false" stroked="true" strokeweight="2.88pt" strokecolor="#000000">
                <v:path arrowok="t"/>
              </v:shape>
            </v:group>
            <v:group style="position:absolute;left:4934;top:449;width:1047;height:2" coordorigin="4934,449" coordsize="1047,2">
              <v:shape style="position:absolute;left:4934;top:449;width:1047;height:2" coordorigin="4934,449" coordsize="1047,0" path="m4934,449l5981,449e" filled="false" stroked="true" strokeweight=".48pt" strokecolor="#000000">
                <v:path arrowok="t"/>
              </v:shape>
            </v:group>
            <v:group style="position:absolute;left:5981;top:401;width:82;height:2" coordorigin="5981,401" coordsize="82,2">
              <v:shape style="position:absolute;left:5981;top:401;width:82;height:2" coordorigin="5981,401" coordsize="82,0" path="m5981,401l6062,401e" filled="false" stroked="true" strokeweight="2.88pt" strokecolor="#000000">
                <v:path arrowok="t"/>
              </v:shape>
            </v:group>
            <v:group style="position:absolute;left:5981;top:449;width:82;height:2" coordorigin="5981,449" coordsize="82,2">
              <v:shape style="position:absolute;left:5981;top:449;width:82;height:2" coordorigin="5981,449" coordsize="82,0" path="m5981,449l6062,449e" filled="false" stroked="true" strokeweight=".48pt" strokecolor="#000000">
                <v:path arrowok="t"/>
              </v:shape>
            </v:group>
            <v:group style="position:absolute;left:6062;top:401;width:1186;height:2" coordorigin="6062,401" coordsize="1186,2">
              <v:shape style="position:absolute;left:6062;top:401;width:1186;height:2" coordorigin="6062,401" coordsize="1186,0" path="m6062,401l7248,401e" filled="false" stroked="true" strokeweight="2.88pt" strokecolor="#000000">
                <v:path arrowok="t"/>
              </v:shape>
            </v:group>
            <v:group style="position:absolute;left:6062;top:449;width:1186;height:2" coordorigin="6062,449" coordsize="1186,2">
              <v:shape style="position:absolute;left:6062;top:449;width:1186;height:2" coordorigin="6062,449" coordsize="1186,0" path="m6062,449l7248,449e" filled="false" stroked="true" strokeweight=".48pt" strokecolor="#000000">
                <v:path arrowok="t"/>
              </v:shape>
            </v:group>
            <v:group style="position:absolute;left:7248;top:401;width:82;height:2" coordorigin="7248,401" coordsize="82,2">
              <v:shape style="position:absolute;left:7248;top:401;width:82;height:2" coordorigin="7248,401" coordsize="82,0" path="m7248,401l7330,401e" filled="false" stroked="true" strokeweight="2.88pt" strokecolor="#000000">
                <v:path arrowok="t"/>
              </v:shape>
            </v:group>
            <v:group style="position:absolute;left:7248;top:449;width:82;height:2" coordorigin="7248,449" coordsize="82,2">
              <v:shape style="position:absolute;left:7248;top:449;width:82;height:2" coordorigin="7248,449" coordsize="82,0" path="m7248,449l7330,449e" filled="false" stroked="true" strokeweight=".48pt" strokecolor="#000000">
                <v:path arrowok="t"/>
              </v:shape>
            </v:group>
            <v:group style="position:absolute;left:7330;top:401;width:1205;height:2" coordorigin="7330,401" coordsize="1205,2">
              <v:shape style="position:absolute;left:7330;top:401;width:1205;height:2" coordorigin="7330,401" coordsize="1205,0" path="m7330,401l8534,401e" filled="false" stroked="true" strokeweight="2.88pt" strokecolor="#000000">
                <v:path arrowok="t"/>
              </v:shape>
            </v:group>
            <v:group style="position:absolute;left:7330;top:449;width:1205;height:2" coordorigin="7330,449" coordsize="1205,2">
              <v:shape style="position:absolute;left:7330;top:449;width:1205;height:2" coordorigin="7330,449" coordsize="1205,0" path="m7330,449l8534,449e" filled="false" stroked="true" strokeweight=".48pt" strokecolor="#000000">
                <v:path arrowok="t"/>
              </v:shape>
            </v:group>
            <v:group style="position:absolute;left:8534;top:401;width:87;height:2" coordorigin="8534,401" coordsize="87,2">
              <v:shape style="position:absolute;left:8534;top:401;width:87;height:2" coordorigin="8534,401" coordsize="87,0" path="m8534,401l8621,401e" filled="false" stroked="true" strokeweight="2.88pt" strokecolor="#000000">
                <v:path arrowok="t"/>
              </v:shape>
            </v:group>
            <v:group style="position:absolute;left:8534;top:449;width:87;height:2" coordorigin="8534,449" coordsize="87,2">
              <v:shape style="position:absolute;left:8534;top:449;width:87;height:2" coordorigin="8534,449" coordsize="87,0" path="m8534,449l8621,449e" filled="false" stroked="true" strokeweight=".48pt" strokecolor="#000000">
                <v:path arrowok="t"/>
              </v:shape>
            </v:group>
            <v:group style="position:absolute;left:8621;top:401;width:1469;height:2" coordorigin="8621,401" coordsize="1469,2">
              <v:shape style="position:absolute;left:8621;top:401;width:1469;height:2" coordorigin="8621,401" coordsize="1469,0" path="m8621,401l10090,401e" filled="false" stroked="true" strokeweight="2.88pt" strokecolor="#000000">
                <v:path arrowok="t"/>
              </v:shape>
            </v:group>
            <v:group style="position:absolute;left:8621;top:449;width:1469;height:2" coordorigin="8621,449" coordsize="1469,2">
              <v:shape style="position:absolute;left:8621;top:449;width:1469;height:2" coordorigin="8621,449" coordsize="1469,0" path="m8621,449l10090,44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166" w:lineRule="exact" w:before="0"/>
        <w:ind w:left="0" w:right="1274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49.279999pt;margin-top:7.816472pt;width:130.6pt;height:8.9pt;mso-position-horizontal-relative:page;mso-position-vertical-relative:paragraph;z-index:1888" type="#_x0000_t202" filled="false" stroked="false">
            <v:textbox inset="0,0,0,0">
              <w:txbxContent>
                <w:p>
                  <w:pPr>
                    <w:tabs>
                      <w:tab w:pos="523" w:val="left" w:leader="none"/>
                      <w:tab w:pos="2255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性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质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应收款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1185" w:val="left" w:leader="none"/>
        </w:tabs>
        <w:spacing w:line="28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"/>
          <w:position w:val="-11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2" w:lineRule="auto" w:before="0"/>
        <w:ind w:left="675" w:right="467" w:hanging="43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3"/>
          <w:sz w:val="17"/>
          <w:szCs w:val="17"/>
        </w:rPr>
        <w:t>应收款期末</w:t>
      </w:r>
      <w:r>
        <w:rPr>
          <w:rFonts w:ascii="宋体" w:hAnsi="宋体" w:cs="宋体" w:eastAsia="宋体" w:hint="default"/>
          <w:b/>
          <w:bCs/>
          <w:spacing w:val="-31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31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189" w:space="40"/>
            <w:col w:w="2211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0" w:lineRule="exact"/>
        <w:ind w:left="58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3pt;height:.25pt;mso-position-horizontal-relative:char;mso-position-vertical-relative:line" coordorigin="0,0" coordsize="8266,5">
            <v:group style="position:absolute;left:2;top:2;width:3020;height:2" coordorigin="2,2" coordsize="3020,2">
              <v:shape style="position:absolute;left:2;top:2;width:3020;height:2" coordorigin="2,2" coordsize="3020,0" path="m2,2l3022,2e" filled="false" stroked="true" strokeweight=".24pt" strokecolor="#000000">
                <v:path arrowok="t"/>
              </v:shape>
            </v:group>
            <v:group style="position:absolute;left:3022;top:2;width:10;height:2" coordorigin="3022,2" coordsize="10,2">
              <v:shape style="position:absolute;left:3022;top:2;width:10;height:2" coordorigin="3022,2" coordsize="10,0" path="m3022,2l3031,2e" filled="false" stroked="true" strokeweight=".24pt" strokecolor="#000000">
                <v:path arrowok="t"/>
              </v:shape>
            </v:group>
            <v:group style="position:absolute;left:3031;top:2;width:1124;height:2" coordorigin="3031,2" coordsize="1124,2">
              <v:shape style="position:absolute;left:3031;top:2;width:1124;height:2" coordorigin="3031,2" coordsize="1124,0" path="m3031,2l4154,2e" filled="false" stroked="true" strokeweight=".24pt" strokecolor="#000000">
                <v:path arrowok="t"/>
              </v:shape>
            </v:group>
            <v:group style="position:absolute;left:4154;top:2;width:10;height:2" coordorigin="4154,2" coordsize="10,2">
              <v:shape style="position:absolute;left:4154;top:2;width:10;height:2" coordorigin="4154,2" coordsize="10,0" path="m4154,2l4164,2e" filled="false" stroked="true" strokeweight=".24pt" strokecolor="#000000">
                <v:path arrowok="t"/>
              </v:shape>
            </v:group>
            <v:group style="position:absolute;left:4164;top:2;width:1258;height:2" coordorigin="4164,2" coordsize="1258,2">
              <v:shape style="position:absolute;left:4164;top:2;width:1258;height:2" coordorigin="4164,2" coordsize="1258,0" path="m4164,2l5422,2e" filled="false" stroked="true" strokeweight=".24pt" strokecolor="#000000">
                <v:path arrowok="t"/>
              </v:shape>
            </v:group>
            <v:group style="position:absolute;left:5422;top:2;width:10;height:2" coordorigin="5422,2" coordsize="10,2">
              <v:shape style="position:absolute;left:5422;top:2;width:10;height:2" coordorigin="5422,2" coordsize="10,0" path="m5422,2l5431,2e" filled="false" stroked="true" strokeweight=".24pt" strokecolor="#000000">
                <v:path arrowok="t"/>
              </v:shape>
            </v:group>
            <v:group style="position:absolute;left:5431;top:2;width:1277;height:2" coordorigin="5431,2" coordsize="1277,2">
              <v:shape style="position:absolute;left:5431;top:2;width:1277;height:2" coordorigin="5431,2" coordsize="1277,0" path="m5431,2l6708,2e" filled="false" stroked="true" strokeweight=".24pt" strokecolor="#000000">
                <v:path arrowok="t"/>
              </v:shape>
            </v:group>
            <v:group style="position:absolute;left:6708;top:2;width:10;height:2" coordorigin="6708,2" coordsize="10,2">
              <v:shape style="position:absolute;left:6708;top:2;width:10;height:2" coordorigin="6708,2" coordsize="10,0" path="m6708,2l6718,2e" filled="false" stroked="true" strokeweight=".24pt" strokecolor="#000000">
                <v:path arrowok="t"/>
              </v:shape>
            </v:group>
            <v:group style="position:absolute;left:6718;top:2;width:1546;height:2" coordorigin="6718,2" coordsize="1546,2">
              <v:shape style="position:absolute;left:6718;top:2;width:1546;height:2" coordorigin="6718,2" coordsize="1546,0" path="m6718,2l8263,2e" filled="false" stroked="true" strokeweight=".2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6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1224"/>
        <w:gridCol w:w="1255"/>
        <w:gridCol w:w="1411"/>
        <w:gridCol w:w="1283"/>
      </w:tblGrid>
      <w:tr>
        <w:trPr>
          <w:trHeight w:val="630" w:hRule="exact"/>
        </w:trPr>
        <w:tc>
          <w:tcPr>
            <w:tcW w:w="2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3,279,556.19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84.31%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3,279,556.19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6" w:hRule="exact"/>
        </w:trPr>
        <w:tc>
          <w:tcPr>
            <w:tcW w:w="2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610,279.90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6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15.69%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33,388.18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576,891.72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4" w:hRule="exact"/>
        </w:trPr>
        <w:tc>
          <w:tcPr>
            <w:tcW w:w="2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86"/>
              <w:ind w:right="8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3,889,836.09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33,388.18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3,856,447.91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86" w:lineRule="exact"/>
        <w:ind w:left="54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7.15pt;height:4.350pt;mso-position-horizontal-relative:char;mso-position-vertical-relative:line" coordorigin="0,0" coordsize="8343,87">
            <v:group style="position:absolute;left:29;top:58;width:3044;height:2" coordorigin="29,58" coordsize="3044,2">
              <v:shape style="position:absolute;left:29;top:58;width:3044;height:2" coordorigin="29,58" coordsize="3044,0" path="m29,58l3072,58e" filled="false" stroked="true" strokeweight="2.88pt" strokecolor="#000000">
                <v:path arrowok="t"/>
              </v:shape>
            </v:group>
            <v:group style="position:absolute;left:29;top:7;width:3044;height:2" coordorigin="29,7" coordsize="3044,2">
              <v:shape style="position:absolute;left:29;top:7;width:3044;height:2" coordorigin="29,7" coordsize="3044,0" path="m29,7l3072,7e" filled="false" stroked="true" strokeweight=".72pt" strokecolor="#000000">
                <v:path arrowok="t"/>
              </v:shape>
            </v:group>
            <v:group style="position:absolute;left:3058;top:7;width:87;height:2" coordorigin="3058,7" coordsize="87,2">
              <v:shape style="position:absolute;left:3058;top:7;width:87;height:2" coordorigin="3058,7" coordsize="87,0" path="m3058,7l3144,7e" filled="false" stroked="true" strokeweight=".72pt" strokecolor="#000000">
                <v:path arrowok="t"/>
              </v:shape>
            </v:group>
            <v:group style="position:absolute;left:3058;top:58;width:87;height:2" coordorigin="3058,58" coordsize="87,2">
              <v:shape style="position:absolute;left:3058;top:58;width:87;height:2" coordorigin="3058,58" coordsize="87,0" path="m3058,58l3144,58e" filled="false" stroked="true" strokeweight="2.88pt" strokecolor="#000000">
                <v:path arrowok="t"/>
              </v:shape>
            </v:group>
            <v:group style="position:absolute;left:3144;top:58;width:1061;height:2" coordorigin="3144,58" coordsize="1061,2">
              <v:shape style="position:absolute;left:3144;top:58;width:1061;height:2" coordorigin="3144,58" coordsize="1061,0" path="m3144,58l4205,58e" filled="false" stroked="true" strokeweight="2.88pt" strokecolor="#000000">
                <v:path arrowok="t"/>
              </v:shape>
            </v:group>
            <v:group style="position:absolute;left:3144;top:7;width:1061;height:2" coordorigin="3144,7" coordsize="1061,2">
              <v:shape style="position:absolute;left:3144;top:7;width:1061;height:2" coordorigin="3144,7" coordsize="1061,0" path="m3144,7l4205,7e" filled="false" stroked="true" strokeweight=".72pt" strokecolor="#000000">
                <v:path arrowok="t"/>
              </v:shape>
            </v:group>
            <v:group style="position:absolute;left:4190;top:7;width:82;height:2" coordorigin="4190,7" coordsize="82,2">
              <v:shape style="position:absolute;left:4190;top:7;width:82;height:2" coordorigin="4190,7" coordsize="82,0" path="m4190,7l4272,7e" filled="false" stroked="true" strokeweight=".72pt" strokecolor="#000000">
                <v:path arrowok="t"/>
              </v:shape>
            </v:group>
            <v:group style="position:absolute;left:4190;top:58;width:82;height:2" coordorigin="4190,58" coordsize="82,2">
              <v:shape style="position:absolute;left:4190;top:58;width:82;height:2" coordorigin="4190,58" coordsize="82,0" path="m4190,58l4272,58e" filled="false" stroked="true" strokeweight="2.88pt" strokecolor="#000000">
                <v:path arrowok="t"/>
              </v:shape>
            </v:group>
            <v:group style="position:absolute;left:4272;top:58;width:1200;height:2" coordorigin="4272,58" coordsize="1200,2">
              <v:shape style="position:absolute;left:4272;top:58;width:1200;height:2" coordorigin="4272,58" coordsize="1200,0" path="m4272,58l5472,58e" filled="false" stroked="true" strokeweight="2.88pt" strokecolor="#000000">
                <v:path arrowok="t"/>
              </v:shape>
            </v:group>
            <v:group style="position:absolute;left:4272;top:7;width:1200;height:2" coordorigin="4272,7" coordsize="1200,2">
              <v:shape style="position:absolute;left:4272;top:7;width:1200;height:2" coordorigin="4272,7" coordsize="1200,0" path="m4272,7l5472,7e" filled="false" stroked="true" strokeweight=".72pt" strokecolor="#000000">
                <v:path arrowok="t"/>
              </v:shape>
            </v:group>
            <v:group style="position:absolute;left:5458;top:7;width:82;height:2" coordorigin="5458,7" coordsize="82,2">
              <v:shape style="position:absolute;left:5458;top:7;width:82;height:2" coordorigin="5458,7" coordsize="82,0" path="m5458,7l5539,7e" filled="false" stroked="true" strokeweight=".72pt" strokecolor="#000000">
                <v:path arrowok="t"/>
              </v:shape>
            </v:group>
            <v:group style="position:absolute;left:5458;top:58;width:82;height:2" coordorigin="5458,58" coordsize="82,2">
              <v:shape style="position:absolute;left:5458;top:58;width:82;height:2" coordorigin="5458,58" coordsize="82,0" path="m5458,58l5539,58e" filled="false" stroked="true" strokeweight="2.88pt" strokecolor="#000000">
                <v:path arrowok="t"/>
              </v:shape>
            </v:group>
            <v:group style="position:absolute;left:5539;top:58;width:1220;height:2" coordorigin="5539,58" coordsize="1220,2">
              <v:shape style="position:absolute;left:5539;top:58;width:1220;height:2" coordorigin="5539,58" coordsize="1220,0" path="m5539,58l6758,58e" filled="false" stroked="true" strokeweight="2.88pt" strokecolor="#000000">
                <v:path arrowok="t"/>
              </v:shape>
            </v:group>
            <v:group style="position:absolute;left:5539;top:7;width:1220;height:2" coordorigin="5539,7" coordsize="1220,2">
              <v:shape style="position:absolute;left:5539;top:7;width:1220;height:2" coordorigin="5539,7" coordsize="1220,0" path="m5539,7l6758,7e" filled="false" stroked="true" strokeweight=".72pt" strokecolor="#000000">
                <v:path arrowok="t"/>
              </v:shape>
            </v:group>
            <v:group style="position:absolute;left:6744;top:7;width:87;height:2" coordorigin="6744,7" coordsize="87,2">
              <v:shape style="position:absolute;left:6744;top:7;width:87;height:2" coordorigin="6744,7" coordsize="87,0" path="m6744,7l6830,7e" filled="false" stroked="true" strokeweight=".72pt" strokecolor="#000000">
                <v:path arrowok="t"/>
              </v:shape>
            </v:group>
            <v:group style="position:absolute;left:6744;top:58;width:87;height:2" coordorigin="6744,58" coordsize="87,2">
              <v:shape style="position:absolute;left:6744;top:58;width:87;height:2" coordorigin="6744,58" coordsize="87,0" path="m6744,58l6830,58e" filled="false" stroked="true" strokeweight="2.88pt" strokecolor="#000000">
                <v:path arrowok="t"/>
              </v:shape>
            </v:group>
            <v:group style="position:absolute;left:6830;top:58;width:1484;height:2" coordorigin="6830,58" coordsize="1484,2">
              <v:shape style="position:absolute;left:6830;top:58;width:1484;height:2" coordorigin="6830,58" coordsize="1484,0" path="m6830,58l8314,58e" filled="false" stroked="true" strokeweight="2.88pt" strokecolor="#000000">
                <v:path arrowok="t"/>
              </v:shape>
            </v:group>
            <v:group style="position:absolute;left:6830;top:7;width:1484;height:2" coordorigin="6830,7" coordsize="1484,2">
              <v:shape style="position:absolute;left:6830;top:7;width:1484;height:2" coordorigin="6830,7" coordsize="1484,0" path="m6830,7l831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197" w:lineRule="exact" w:before="0"/>
        <w:ind w:left="675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，不存在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细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i/>
          <w:sz w:val="2"/>
          <w:szCs w:val="2"/>
        </w:rPr>
      </w:pPr>
    </w:p>
    <w:p>
      <w:pPr>
        <w:spacing w:line="86" w:lineRule="exact"/>
        <w:ind w:left="138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4pt;height:4.350pt;mso-position-horizontal-relative:char;mso-position-vertical-relative:line" coordorigin="0,0" coordsize="6668,87">
            <v:group style="position:absolute;left:29;top:29;width:2592;height:2" coordorigin="29,29" coordsize="2592,2">
              <v:shape style="position:absolute;left:29;top:29;width:2592;height:2" coordorigin="29,29" coordsize="2592,0" path="m29,29l2621,29e" filled="false" stroked="true" strokeweight="2.88pt" strokecolor="#000000">
                <v:path arrowok="t"/>
              </v:shape>
            </v:group>
            <v:group style="position:absolute;left:29;top:79;width:2592;height:2" coordorigin="29,79" coordsize="2592,2">
              <v:shape style="position:absolute;left:29;top:79;width:2592;height:2" coordorigin="29,79" coordsize="2592,0" path="m29,79l2621,79e" filled="false" stroked="true" strokeweight=".72pt" strokecolor="#000000">
                <v:path arrowok="t"/>
              </v:shape>
            </v:group>
            <v:group style="position:absolute;left:2621;top:29;width:87;height:2" coordorigin="2621,29" coordsize="87,2">
              <v:shape style="position:absolute;left:2621;top:29;width:87;height:2" coordorigin="2621,29" coordsize="87,0" path="m2621,29l2707,29e" filled="false" stroked="true" strokeweight="2.88pt" strokecolor="#000000">
                <v:path arrowok="t"/>
              </v:shape>
            </v:group>
            <v:group style="position:absolute;left:2621;top:79;width:87;height:2" coordorigin="2621,79" coordsize="87,2">
              <v:shape style="position:absolute;left:2621;top:79;width:87;height:2" coordorigin="2621,79" coordsize="87,0" path="m2621,79l2707,79e" filled="false" stroked="true" strokeweight=".72pt" strokecolor="#000000">
                <v:path arrowok="t"/>
              </v:shape>
            </v:group>
            <v:group style="position:absolute;left:2707;top:29;width:1292;height:2" coordorigin="2707,29" coordsize="1292,2">
              <v:shape style="position:absolute;left:2707;top:29;width:1292;height:2" coordorigin="2707,29" coordsize="1292,0" path="m2707,29l3998,29e" filled="false" stroked="true" strokeweight="2.88pt" strokecolor="#000000">
                <v:path arrowok="t"/>
              </v:shape>
            </v:group>
            <v:group style="position:absolute;left:2707;top:79;width:1292;height:2" coordorigin="2707,79" coordsize="1292,2">
              <v:shape style="position:absolute;left:2707;top:79;width:1292;height:2" coordorigin="2707,79" coordsize="1292,0" path="m2707,79l3998,79e" filled="false" stroked="true" strokeweight=".72pt" strokecolor="#000000">
                <v:path arrowok="t"/>
              </v:shape>
            </v:group>
            <v:group style="position:absolute;left:3998;top:29;width:87;height:2" coordorigin="3998,29" coordsize="87,2">
              <v:shape style="position:absolute;left:3998;top:29;width:87;height:2" coordorigin="3998,29" coordsize="87,0" path="m3998,29l4085,29e" filled="false" stroked="true" strokeweight="2.88pt" strokecolor="#000000">
                <v:path arrowok="t"/>
              </v:shape>
            </v:group>
            <v:group style="position:absolute;left:3998;top:79;width:87;height:2" coordorigin="3998,79" coordsize="87,2">
              <v:shape style="position:absolute;left:3998;top:79;width:87;height:2" coordorigin="3998,79" coordsize="87,0" path="m3998,79l4085,79e" filled="false" stroked="true" strokeweight=".72pt" strokecolor="#000000">
                <v:path arrowok="t"/>
              </v:shape>
            </v:group>
            <v:group style="position:absolute;left:4085;top:29;width:1316;height:2" coordorigin="4085,29" coordsize="1316,2">
              <v:shape style="position:absolute;left:4085;top:29;width:1316;height:2" coordorigin="4085,29" coordsize="1316,0" path="m4085,29l5400,29e" filled="false" stroked="true" strokeweight="2.88pt" strokecolor="#000000">
                <v:path arrowok="t"/>
              </v:shape>
            </v:group>
            <v:group style="position:absolute;left:4085;top:79;width:1316;height:2" coordorigin="4085,79" coordsize="1316,2">
              <v:shape style="position:absolute;left:4085;top:79;width:1316;height:2" coordorigin="4085,79" coordsize="1316,0" path="m4085,79l5400,79e" filled="false" stroked="true" strokeweight=".72pt" strokecolor="#000000">
                <v:path arrowok="t"/>
              </v:shape>
            </v:group>
            <v:group style="position:absolute;left:5400;top:29;width:87;height:2" coordorigin="5400,29" coordsize="87,2">
              <v:shape style="position:absolute;left:5400;top:29;width:87;height:2" coordorigin="5400,29" coordsize="87,0" path="m5400,29l5486,29e" filled="false" stroked="true" strokeweight="2.88pt" strokecolor="#000000">
                <v:path arrowok="t"/>
              </v:shape>
            </v:group>
            <v:group style="position:absolute;left:5400;top:79;width:87;height:2" coordorigin="5400,79" coordsize="87,2">
              <v:shape style="position:absolute;left:5400;top:79;width:87;height:2" coordorigin="5400,79" coordsize="87,0" path="m5400,79l5486,79e" filled="false" stroked="true" strokeweight=".72pt" strokecolor="#000000">
                <v:path arrowok="t"/>
              </v:shape>
            </v:group>
            <v:group style="position:absolute;left:5486;top:29;width:1152;height:2" coordorigin="5486,29" coordsize="1152,2">
              <v:shape style="position:absolute;left:5486;top:29;width:1152;height:2" coordorigin="5486,29" coordsize="1152,0" path="m5486,29l6638,29e" filled="false" stroked="true" strokeweight="2.88pt" strokecolor="#000000">
                <v:path arrowok="t"/>
              </v:shape>
            </v:group>
            <v:group style="position:absolute;left:5486;top:79;width:1152;height:2" coordorigin="5486,79" coordsize="1152,2">
              <v:shape style="position:absolute;left:5486;top:79;width:1152;height:2" coordorigin="5486,79" coordsize="1152,0" path="m5486,79l663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3"/>
        <w:rPr>
          <w:rFonts w:ascii="宋体" w:hAnsi="宋体" w:cs="宋体" w:eastAsia="宋体" w:hint="default"/>
          <w:i/>
          <w:sz w:val="6"/>
          <w:szCs w:val="6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1666"/>
        <w:gridCol w:w="1244"/>
        <w:gridCol w:w="1271"/>
      </w:tblGrid>
      <w:tr>
        <w:trPr>
          <w:trHeight w:val="315" w:hRule="exact"/>
        </w:trPr>
        <w:tc>
          <w:tcPr>
            <w:tcW w:w="242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6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 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位 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</w:t>
            </w:r>
            <w:r>
              <w:rPr>
                <w:rFonts w:ascii="宋体" w:hAnsi="宋体" w:cs="宋体" w:eastAsia="宋体" w:hint="default"/>
                <w:b/>
                <w:bCs/>
                <w:spacing w:val="60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8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7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质或内容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89" w:hRule="exact"/>
        </w:trPr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3,279,556.19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6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退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"/>
        <w:rPr>
          <w:rFonts w:ascii="宋体" w:hAnsi="宋体" w:cs="宋体" w:eastAsia="宋体" w:hint="default"/>
          <w:i/>
          <w:sz w:val="21"/>
          <w:szCs w:val="21"/>
        </w:rPr>
      </w:pPr>
    </w:p>
    <w:tbl>
      <w:tblPr>
        <w:tblW w:w="0" w:type="auto"/>
        <w:jc w:val="left"/>
        <w:tblInd w:w="1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739"/>
        <w:gridCol w:w="1376"/>
        <w:gridCol w:w="833"/>
      </w:tblGrid>
      <w:tr>
        <w:trPr>
          <w:trHeight w:val="388" w:hRule="exact"/>
        </w:trPr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交通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开发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12,000.00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386" w:hRule="exact"/>
        </w:trPr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田邮局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2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3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 </w:t>
            </w:r>
          </w:p>
        </w:tc>
      </w:tr>
      <w:tr>
        <w:trPr>
          <w:trHeight w:val="429" w:hRule="exact"/>
        </w:trPr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2" w:val="left" w:leader="none"/>
              </w:tabs>
              <w:spacing w:line="240" w:lineRule="auto" w:before="52"/>
              <w:ind w:left="8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2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3,292,556.19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before="43"/>
        <w:ind w:left="960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0.559998pt;margin-top:-10.170341pt;width:334.6pt;height:4.350pt;mso-position-horizontal-relative:page;mso-position-vertical-relative:paragraph;z-index:-542296" coordorigin="2611,-203" coordsize="6692,87">
            <v:group style="position:absolute;left:2640;top:-146;width:2616;height:2" coordorigin="2640,-146" coordsize="2616,2">
              <v:shape style="position:absolute;left:2640;top:-146;width:2616;height:2" coordorigin="2640,-146" coordsize="2616,0" path="m2640,-146l5256,-146e" filled="false" stroked="true" strokeweight="2.88pt" strokecolor="#000000">
                <v:path arrowok="t"/>
              </v:shape>
            </v:group>
            <v:group style="position:absolute;left:2640;top:-196;width:2616;height:2" coordorigin="2640,-196" coordsize="2616,2">
              <v:shape style="position:absolute;left:2640;top:-196;width:2616;height:2" coordorigin="2640,-196" coordsize="2616,0" path="m2640,-196l5256,-196e" filled="false" stroked="true" strokeweight=".72pt" strokecolor="#000000">
                <v:path arrowok="t"/>
              </v:shape>
            </v:group>
            <v:group style="position:absolute;left:5242;top:-196;width:87;height:2" coordorigin="5242,-196" coordsize="87,2">
              <v:shape style="position:absolute;left:5242;top:-196;width:87;height:2" coordorigin="5242,-196" coordsize="87,0" path="m5242,-196l5328,-196e" filled="false" stroked="true" strokeweight=".72pt" strokecolor="#000000">
                <v:path arrowok="t"/>
              </v:shape>
            </v:group>
            <v:group style="position:absolute;left:5242;top:-146;width:87;height:2" coordorigin="5242,-146" coordsize="87,2">
              <v:shape style="position:absolute;left:5242;top:-146;width:87;height:2" coordorigin="5242,-146" coordsize="87,0" path="m5242,-146l5328,-146e" filled="false" stroked="true" strokeweight="2.88pt" strokecolor="#000000">
                <v:path arrowok="t"/>
              </v:shape>
            </v:group>
            <v:group style="position:absolute;left:5328;top:-146;width:1306;height:2" coordorigin="5328,-146" coordsize="1306,2">
              <v:shape style="position:absolute;left:5328;top:-146;width:1306;height:2" coordorigin="5328,-146" coordsize="1306,0" path="m5328,-146l6634,-146e" filled="false" stroked="true" strokeweight="2.88pt" strokecolor="#000000">
                <v:path arrowok="t"/>
              </v:shape>
            </v:group>
            <v:group style="position:absolute;left:5328;top:-196;width:1306;height:2" coordorigin="5328,-196" coordsize="1306,2">
              <v:shape style="position:absolute;left:5328;top:-196;width:1306;height:2" coordorigin="5328,-196" coordsize="1306,0" path="m5328,-196l6634,-196e" filled="false" stroked="true" strokeweight=".72pt" strokecolor="#000000">
                <v:path arrowok="t"/>
              </v:shape>
            </v:group>
            <v:group style="position:absolute;left:6619;top:-196;width:87;height:2" coordorigin="6619,-196" coordsize="87,2">
              <v:shape style="position:absolute;left:6619;top:-196;width:87;height:2" coordorigin="6619,-196" coordsize="87,0" path="m6619,-196l6706,-196e" filled="false" stroked="true" strokeweight=".72pt" strokecolor="#000000">
                <v:path arrowok="t"/>
              </v:shape>
            </v:group>
            <v:group style="position:absolute;left:6619;top:-146;width:87;height:2" coordorigin="6619,-146" coordsize="87,2">
              <v:shape style="position:absolute;left:6619;top:-146;width:87;height:2" coordorigin="6619,-146" coordsize="87,0" path="m6619,-146l6706,-146e" filled="false" stroked="true" strokeweight="2.88pt" strokecolor="#000000">
                <v:path arrowok="t"/>
              </v:shape>
            </v:group>
            <v:group style="position:absolute;left:6706;top:-146;width:1330;height:2" coordorigin="6706,-146" coordsize="1330,2">
              <v:shape style="position:absolute;left:6706;top:-146;width:1330;height:2" coordorigin="6706,-146" coordsize="1330,0" path="m6706,-146l8035,-146e" filled="false" stroked="true" strokeweight="2.88pt" strokecolor="#000000">
                <v:path arrowok="t"/>
              </v:shape>
            </v:group>
            <v:group style="position:absolute;left:6706;top:-196;width:1330;height:2" coordorigin="6706,-196" coordsize="1330,2">
              <v:shape style="position:absolute;left:6706;top:-196;width:1330;height:2" coordorigin="6706,-196" coordsize="1330,0" path="m6706,-196l8035,-196e" filled="false" stroked="true" strokeweight=".72pt" strokecolor="#000000">
                <v:path arrowok="t"/>
              </v:shape>
            </v:group>
            <v:group style="position:absolute;left:8021;top:-196;width:87;height:2" coordorigin="8021,-196" coordsize="87,2">
              <v:shape style="position:absolute;left:8021;top:-196;width:87;height:2" coordorigin="8021,-196" coordsize="87,0" path="m8021,-196l8107,-196e" filled="false" stroked="true" strokeweight=".72pt" strokecolor="#000000">
                <v:path arrowok="t"/>
              </v:shape>
            </v:group>
            <v:group style="position:absolute;left:8021;top:-146;width:87;height:2" coordorigin="8021,-146" coordsize="87,2">
              <v:shape style="position:absolute;left:8021;top:-146;width:87;height:2" coordorigin="8021,-146" coordsize="87,0" path="m8021,-146l8107,-146e" filled="false" stroked="true" strokeweight="2.88pt" strokecolor="#000000">
                <v:path arrowok="t"/>
              </v:shape>
            </v:group>
            <v:group style="position:absolute;left:8107;top:-146;width:1167;height:2" coordorigin="8107,-146" coordsize="1167,2">
              <v:shape style="position:absolute;left:8107;top:-146;width:1167;height:2" coordorigin="8107,-146" coordsize="1167,0" path="m8107,-146l9274,-146e" filled="false" stroked="true" strokeweight="2.88pt" strokecolor="#000000">
                <v:path arrowok="t"/>
              </v:shape>
            </v:group>
            <v:group style="position:absolute;left:8107;top:-196;width:1167;height:2" coordorigin="8107,-196" coordsize="1167,2">
              <v:shape style="position:absolute;left:8107;top:-196;width:1167;height:2" coordorigin="8107,-196" coordsize="1167,0" path="m8107,-196l9274,-19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54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45pt;height:4.350pt;mso-position-horizontal-relative:char;mso-position-vertical-relative:line" coordorigin="0,0" coordsize="9149,87">
            <v:group style="position:absolute;left:29;top:29;width:879;height:2" coordorigin="29,29" coordsize="879,2">
              <v:shape style="position:absolute;left:29;top:29;width:879;height:2" coordorigin="29,29" coordsize="879,0" path="m29,29l907,29e" filled="false" stroked="true" strokeweight="2.88pt" strokecolor="#000000">
                <v:path arrowok="t"/>
              </v:shape>
            </v:group>
            <v:group style="position:absolute;left:29;top:79;width:879;height:2" coordorigin="29,79" coordsize="879,2">
              <v:shape style="position:absolute;left:29;top:79;width:879;height:2" coordorigin="29,79" coordsize="879,0" path="m29,79l907,79e" filled="false" stroked="true" strokeweight=".72pt" strokecolor="#000000">
                <v:path arrowok="t"/>
              </v:shape>
            </v:group>
            <v:group style="position:absolute;left:907;top:29;width:82;height:2" coordorigin="907,29" coordsize="82,2">
              <v:shape style="position:absolute;left:907;top:29;width:82;height:2" coordorigin="907,29" coordsize="82,0" path="m907,29l989,29e" filled="false" stroked="true" strokeweight="2.88pt" strokecolor="#000000">
                <v:path arrowok="t"/>
              </v:shape>
            </v:group>
            <v:group style="position:absolute;left:907;top:79;width:82;height:2" coordorigin="907,79" coordsize="82,2">
              <v:shape style="position:absolute;left:907;top:79;width:82;height:2" coordorigin="907,79" coordsize="82,0" path="m907,79l989,79e" filled="false" stroked="true" strokeweight=".72pt" strokecolor="#000000">
                <v:path arrowok="t"/>
              </v:shape>
            </v:group>
            <v:group style="position:absolute;left:989;top:29;width:4143;height:2" coordorigin="989,29" coordsize="4143,2">
              <v:shape style="position:absolute;left:989;top:29;width:4143;height:2" coordorigin="989,29" coordsize="4143,0" path="m989,29l5131,29e" filled="false" stroked="true" strokeweight="2.88pt" strokecolor="#000000">
                <v:path arrowok="t"/>
              </v:shape>
            </v:group>
            <v:group style="position:absolute;left:989;top:79;width:4143;height:2" coordorigin="989,79" coordsize="4143,2">
              <v:shape style="position:absolute;left:989;top:79;width:4143;height:2" coordorigin="989,79" coordsize="4143,0" path="m989,79l5131,79e" filled="false" stroked="true" strokeweight=".72pt" strokecolor="#000000">
                <v:path arrowok="t"/>
              </v:shape>
            </v:group>
            <v:group style="position:absolute;left:5131;top:29;width:82;height:2" coordorigin="5131,29" coordsize="82,2">
              <v:shape style="position:absolute;left:5131;top:29;width:82;height:2" coordorigin="5131,29" coordsize="82,0" path="m5131,29l5213,29e" filled="false" stroked="true" strokeweight="2.88pt" strokecolor="#000000">
                <v:path arrowok="t"/>
              </v:shape>
            </v:group>
            <v:group style="position:absolute;left:5131;top:79;width:82;height:2" coordorigin="5131,79" coordsize="82,2">
              <v:shape style="position:absolute;left:5131;top:79;width:82;height:2" coordorigin="5131,79" coordsize="82,0" path="m5131,79l5213,79e" filled="false" stroked="true" strokeweight=".72pt" strokecolor="#000000">
                <v:path arrowok="t"/>
              </v:shape>
            </v:group>
            <v:group style="position:absolute;left:5213;top:29;width:3908;height:2" coordorigin="5213,29" coordsize="3908,2">
              <v:shape style="position:absolute;left:5213;top:29;width:3908;height:2" coordorigin="5213,29" coordsize="3908,0" path="m5213,29l9120,29e" filled="false" stroked="true" strokeweight="2.88pt" strokecolor="#000000">
                <v:path arrowok="t"/>
              </v:shape>
            </v:group>
            <v:group style="position:absolute;left:5213;top:79;width:3908;height:2" coordorigin="5213,79" coordsize="3908,2">
              <v:shape style="position:absolute;left:5213;top:79;width:3908;height:2" coordorigin="5213,79" coordsize="3908,0" path="m5213,79l912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7"/>
          <w:szCs w:val="27"/>
        </w:rPr>
      </w:pPr>
    </w:p>
    <w:p>
      <w:pPr>
        <w:spacing w:line="232" w:lineRule="auto" w:before="60"/>
        <w:ind w:left="897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0.559998pt;margin-top:-203.130112pt;width:454.8pt;height:209.2pt;mso-position-horizontal-relative:page;mso-position-vertical-relative:paragraph;z-index: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1"/>
                    <w:gridCol w:w="974"/>
                    <w:gridCol w:w="574"/>
                    <w:gridCol w:w="816"/>
                    <w:gridCol w:w="821"/>
                    <w:gridCol w:w="991"/>
                    <w:gridCol w:w="902"/>
                    <w:gridCol w:w="566"/>
                    <w:gridCol w:w="710"/>
                    <w:gridCol w:w="867"/>
                    <w:gridCol w:w="883"/>
                  </w:tblGrid>
                  <w:tr>
                    <w:trPr>
                      <w:trHeight w:val="635" w:hRule="exact"/>
                    </w:trPr>
                    <w:tc>
                      <w:tcPr>
                        <w:tcW w:w="335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2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期末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663" w:val="left" w:leader="none"/>
                          </w:tabs>
                          <w:spacing w:line="264" w:lineRule="exact" w:before="94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-9"/>
                            <w:sz w:val="17"/>
                            <w:szCs w:val="17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78"/>
                            <w:w w:val="105"/>
                            <w:position w:val="-9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-9"/>
                            <w:sz w:val="17"/>
                            <w:szCs w:val="17"/>
                          </w:rPr>
                          <w:t>龄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741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10" w:lineRule="atLeast" w:before="6"/>
                          <w:ind w:left="3403" w:right="1754" w:firstLine="48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期初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9096" w:type="dxa"/>
                        <w:gridSpan w:val="11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5" w:val="left" w:leader="none"/>
                            <w:tab w:pos="2054" w:val="left" w:leader="none"/>
                            <w:tab w:pos="2663" w:val="left" w:leader="none"/>
                            <w:tab w:pos="3273" w:val="left" w:leader="none"/>
                            <w:tab w:pos="4295" w:val="left" w:leader="none"/>
                            <w:tab w:pos="4727" w:val="left" w:leader="none"/>
                            <w:tab w:pos="5284" w:val="left" w:leader="none"/>
                            <w:tab w:pos="5716" w:val="left" w:leader="none"/>
                            <w:tab w:pos="6163" w:val="left" w:leader="none"/>
                            <w:tab w:pos="6758" w:val="left" w:leader="none"/>
                            <w:tab w:pos="7363" w:val="left" w:leader="none"/>
                            <w:tab w:pos="8332" w:val="left" w:leader="none"/>
                            <w:tab w:pos="8769" w:val="left" w:leader="none"/>
                          </w:tabs>
                          <w:spacing w:line="340" w:lineRule="exact"/>
                          <w:ind w:left="11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比例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  <w:tab/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比例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2"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53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4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3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8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3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6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left="122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253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8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6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95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3,750,064.38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96.40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pacing w:val="-9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14,173.11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3,735,891.27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2,605,063.95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11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8"/>
                            <w:w w:val="105"/>
                            <w:sz w:val="17"/>
                          </w:rPr>
                          <w:t>95.24</w:t>
                        </w:r>
                        <w:r>
                          <w:rPr>
                            <w:rFonts w:ascii="Times New Roman"/>
                            <w:spacing w:val="-18"/>
                            <w:sz w:val="17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28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17"/>
                          </w:rPr>
                          <w:t>3%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2"/>
                            <w:sz w:val="17"/>
                          </w:rPr>
                          <w:t>4,279.11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2,600,784.84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41,606.17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sz w:val="17"/>
                          </w:rPr>
                          <w:t>1.07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pacing w:val="-9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sz w:val="17"/>
                          </w:rPr>
                          <w:t>2,496.37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39,109.80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71,249.04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5"/>
                            <w:w w:val="105"/>
                            <w:sz w:val="17"/>
                          </w:rPr>
                          <w:t>2.61</w:t>
                        </w:r>
                        <w:r>
                          <w:rPr>
                            <w:rFonts w:ascii="Times New Roman"/>
                            <w:spacing w:val="-15"/>
                            <w:sz w:val="17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8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17"/>
                          </w:rPr>
                          <w:t>6%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4,274.94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66,974.10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40,000.00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sz w:val="17"/>
                          </w:rPr>
                          <w:t>1.03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sz w:val="17"/>
                          </w:rPr>
                          <w:t>4,800.00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35,200.00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41,252.90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5"/>
                            <w:w w:val="105"/>
                            <w:sz w:val="17"/>
                          </w:rPr>
                          <w:t>1.51</w:t>
                        </w:r>
                        <w:r>
                          <w:rPr>
                            <w:rFonts w:ascii="Times New Roman"/>
                            <w:spacing w:val="-15"/>
                            <w:sz w:val="17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  <w:t>12%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4,950.35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36,302.55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40,669.86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sz w:val="17"/>
                          </w:rPr>
                          <w:t>1.05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sz w:val="17"/>
                          </w:rPr>
                          <w:t>9,760.77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30,909.09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5"/>
                            <w:w w:val="105"/>
                            <w:sz w:val="17"/>
                          </w:rPr>
                          <w:t>0.16</w:t>
                        </w:r>
                        <w:r>
                          <w:rPr>
                            <w:rFonts w:ascii="Times New Roman"/>
                            <w:spacing w:val="-15"/>
                            <w:sz w:val="17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  <w:t>24%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1,078.96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3,416.72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sz w:val="17"/>
                          </w:rPr>
                          <w:t>0.12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6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48%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9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sz w:val="17"/>
                          </w:rPr>
                          <w:t>2,157.93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2,337.75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  <w:t>48%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6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sz w:val="17"/>
                          </w:rPr>
                          <w:t>0.33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4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pacing w:val="-14"/>
                            <w:sz w:val="17"/>
                          </w:rPr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5"/>
                            <w:w w:val="105"/>
                            <w:sz w:val="17"/>
                          </w:rPr>
                          <w:t>0.48</w:t>
                        </w:r>
                        <w:r>
                          <w:rPr>
                            <w:rFonts w:ascii="Times New Roman"/>
                            <w:spacing w:val="-15"/>
                            <w:sz w:val="17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4"/>
                            <w:sz w:val="17"/>
                          </w:rPr>
                          <w:t>100%</w:t>
                        </w:r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0"/>
                            <w:sz w:val="17"/>
                          </w:rPr>
                          <w:t>3,889,836.09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0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2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0"/>
                            <w:w w:val="105"/>
                            <w:sz w:val="17"/>
                          </w:rPr>
                          <w:t>33,388.18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3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0"/>
                            <w:sz w:val="17"/>
                          </w:rPr>
                          <w:t>3,856,447.91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1"/>
                            <w:sz w:val="17"/>
                          </w:rPr>
                          <w:t>2,735,061.57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1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1"/>
                            <w:sz w:val="17"/>
                          </w:rPr>
                          <w:t>14,583.36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0"/>
                            <w:sz w:val="17"/>
                          </w:rPr>
                          <w:t>2,720,478.21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金额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84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5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度</w:t>
      </w:r>
      <w:r>
        <w:rPr>
          <w:rFonts w:ascii="宋体" w:hAnsi="宋体" w:cs="宋体" w:eastAsia="宋体" w:hint="default"/>
          <w:w w:val="10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例</w:t>
      </w:r>
      <w:r>
        <w:rPr>
          <w:rFonts w:ascii="宋体" w:hAnsi="宋体" w:cs="宋体" w:eastAsia="宋体" w:hint="default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2" w:lineRule="auto" w:before="0"/>
        <w:ind w:left="897" w:right="5829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7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7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055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13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99pt;height:4.1pt;mso-position-horizontal-relative:char;mso-position-vertical-relative:line" coordorigin="0,0" coordsize="9980,82">
            <v:group style="position:absolute;left:26;top:26;width:980;height:2" coordorigin="26,26" coordsize="980,2">
              <v:shape style="position:absolute;left:26;top:26;width:980;height:2" coordorigin="26,26" coordsize="980,0" path="m26,26l1006,26e" filled="false" stroked="true" strokeweight="2.64pt" strokecolor="#000000">
                <v:path arrowok="t"/>
              </v:shape>
            </v:group>
            <v:group style="position:absolute;left:26;top:74;width:980;height:2" coordorigin="26,74" coordsize="980,2">
              <v:shape style="position:absolute;left:26;top:74;width:980;height:2" coordorigin="26,74" coordsize="980,0" path="m26,74l1006,74e" filled="false" stroked="true" strokeweight=".72pt" strokecolor="#000000">
                <v:path arrowok="t"/>
              </v:shape>
            </v:group>
            <v:group style="position:absolute;left:1006;top:26;width:82;height:2" coordorigin="1006,26" coordsize="82,2">
              <v:shape style="position:absolute;left:1006;top:26;width:82;height:2" coordorigin="1006,26" coordsize="82,0" path="m1006,26l1087,26e" filled="false" stroked="true" strokeweight="2.64pt" strokecolor="#000000">
                <v:path arrowok="t"/>
              </v:shape>
            </v:group>
            <v:group style="position:absolute;left:1006;top:74;width:82;height:2" coordorigin="1006,74" coordsize="82,2">
              <v:shape style="position:absolute;left:1006;top:74;width:82;height:2" coordorigin="1006,74" coordsize="82,0" path="m1006,74l1087,74e" filled="false" stroked="true" strokeweight=".72pt" strokecolor="#000000">
                <v:path arrowok="t"/>
              </v:shape>
            </v:group>
            <v:group style="position:absolute;left:1087;top:26;width:2919;height:2" coordorigin="1087,26" coordsize="2919,2">
              <v:shape style="position:absolute;left:1087;top:26;width:2919;height:2" coordorigin="1087,26" coordsize="2919,0" path="m1087,26l4006,26e" filled="false" stroked="true" strokeweight="2.64pt" strokecolor="#000000">
                <v:path arrowok="t"/>
              </v:shape>
            </v:group>
            <v:group style="position:absolute;left:1087;top:74;width:2919;height:2" coordorigin="1087,74" coordsize="2919,2">
              <v:shape style="position:absolute;left:1087;top:74;width:2919;height:2" coordorigin="1087,74" coordsize="2919,0" path="m1087,74l4006,74e" filled="false" stroked="true" strokeweight=".72pt" strokecolor="#000000">
                <v:path arrowok="t"/>
              </v:shape>
            </v:group>
            <v:group style="position:absolute;left:4006;top:26;width:82;height:2" coordorigin="4006,26" coordsize="82,2">
              <v:shape style="position:absolute;left:4006;top:26;width:82;height:2" coordorigin="4006,26" coordsize="82,0" path="m4006,26l4087,26e" filled="false" stroked="true" strokeweight="2.64pt" strokecolor="#000000">
                <v:path arrowok="t"/>
              </v:shape>
            </v:group>
            <v:group style="position:absolute;left:4006;top:74;width:82;height:2" coordorigin="4006,74" coordsize="82,2">
              <v:shape style="position:absolute;left:4006;top:74;width:82;height:2" coordorigin="4006,74" coordsize="82,0" path="m4006,74l4087,74e" filled="false" stroked="true" strokeweight=".72pt" strokecolor="#000000">
                <v:path arrowok="t"/>
              </v:shape>
            </v:group>
            <v:group style="position:absolute;left:4087;top:26;width:1460;height:2" coordorigin="4087,26" coordsize="1460,2">
              <v:shape style="position:absolute;left:4087;top:26;width:1460;height:2" coordorigin="4087,26" coordsize="1460,0" path="m4087,26l5546,26e" filled="false" stroked="true" strokeweight="2.64pt" strokecolor="#000000">
                <v:path arrowok="t"/>
              </v:shape>
            </v:group>
            <v:group style="position:absolute;left:4087;top:74;width:1460;height:2" coordorigin="4087,74" coordsize="1460,2">
              <v:shape style="position:absolute;left:4087;top:74;width:1460;height:2" coordorigin="4087,74" coordsize="1460,0" path="m4087,74l5546,74e" filled="false" stroked="true" strokeweight=".72pt" strokecolor="#000000">
                <v:path arrowok="t"/>
              </v:shape>
            </v:group>
            <v:group style="position:absolute;left:5546;top:26;width:82;height:2" coordorigin="5546,26" coordsize="82,2">
              <v:shape style="position:absolute;left:5546;top:26;width:82;height:2" coordorigin="5546,26" coordsize="82,0" path="m5546,26l5628,26e" filled="false" stroked="true" strokeweight="2.64pt" strokecolor="#000000">
                <v:path arrowok="t"/>
              </v:shape>
            </v:group>
            <v:group style="position:absolute;left:5546;top:74;width:82;height:2" coordorigin="5546,74" coordsize="82,2">
              <v:shape style="position:absolute;left:5546;top:74;width:82;height:2" coordorigin="5546,74" coordsize="82,0" path="m5546,74l5628,74e" filled="false" stroked="true" strokeweight=".72pt" strokecolor="#000000">
                <v:path arrowok="t"/>
              </v:shape>
            </v:group>
            <v:group style="position:absolute;left:5628;top:26;width:1373;height:2" coordorigin="5628,26" coordsize="1373,2">
              <v:shape style="position:absolute;left:5628;top:26;width:1373;height:2" coordorigin="5628,26" coordsize="1373,0" path="m5628,26l7001,26e" filled="false" stroked="true" strokeweight="2.64pt" strokecolor="#000000">
                <v:path arrowok="t"/>
              </v:shape>
            </v:group>
            <v:group style="position:absolute;left:5628;top:74;width:1373;height:2" coordorigin="5628,74" coordsize="1373,2">
              <v:shape style="position:absolute;left:5628;top:74;width:1373;height:2" coordorigin="5628,74" coordsize="1373,0" path="m5628,74l7001,74e" filled="false" stroked="true" strokeweight=".72pt" strokecolor="#000000">
                <v:path arrowok="t"/>
              </v:shape>
            </v:group>
            <v:group style="position:absolute;left:7001;top:26;width:82;height:2" coordorigin="7001,26" coordsize="82,2">
              <v:shape style="position:absolute;left:7001;top:26;width:82;height:2" coordorigin="7001,26" coordsize="82,0" path="m7001,26l7082,26e" filled="false" stroked="true" strokeweight="2.64pt" strokecolor="#000000">
                <v:path arrowok="t"/>
              </v:shape>
            </v:group>
            <v:group style="position:absolute;left:7001;top:74;width:82;height:2" coordorigin="7001,74" coordsize="82,2">
              <v:shape style="position:absolute;left:7001;top:74;width:82;height:2" coordorigin="7001,74" coordsize="82,0" path="m7001,74l7082,74e" filled="false" stroked="true" strokeweight=".72pt" strokecolor="#000000">
                <v:path arrowok="t"/>
              </v:shape>
            </v:group>
            <v:group style="position:absolute;left:7082;top:26;width:2871;height:2" coordorigin="7082,26" coordsize="2871,2">
              <v:shape style="position:absolute;left:7082;top:26;width:2871;height:2" coordorigin="7082,26" coordsize="2871,0" path="m7082,26l9953,26e" filled="false" stroked="true" strokeweight="2.64pt" strokecolor="#000000">
                <v:path arrowok="t"/>
              </v:shape>
            </v:group>
            <v:group style="position:absolute;left:7082;top:74;width:2871;height:2" coordorigin="7082,74" coordsize="2871,2">
              <v:shape style="position:absolute;left:7082;top:74;width:2871;height:2" coordorigin="7082,74" coordsize="2871,0" path="m7082,74l9953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555" w:val="left" w:leader="none"/>
          <w:tab w:pos="6062" w:val="left" w:leader="none"/>
          <w:tab w:pos="8351" w:val="left" w:leader="none"/>
        </w:tabs>
        <w:spacing w:before="128"/>
        <w:ind w:left="2380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pgSz w:w="11900" w:h="16820"/>
          <w:pgMar w:header="1402" w:footer="1407" w:top="1800" w:bottom="1600" w:left="840" w:right="820"/>
        </w:sectPr>
      </w:pPr>
    </w:p>
    <w:p>
      <w:pPr>
        <w:tabs>
          <w:tab w:pos="2505" w:val="left" w:leader="none"/>
        </w:tabs>
        <w:spacing w:line="245" w:lineRule="exact" w:before="135"/>
        <w:ind w:left="384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  <w:tab/>
      </w:r>
      <w:r>
        <w:rPr>
          <w:rFonts w:ascii="宋体" w:hAnsi="宋体" w:cs="宋体" w:eastAsia="宋体" w:hint="default"/>
          <w:b/>
          <w:bCs/>
          <w:position w:val="5"/>
          <w:sz w:val="17"/>
          <w:szCs w:val="17"/>
        </w:rPr>
        <w:t>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505" w:val="left" w:leader="none"/>
        </w:tabs>
        <w:spacing w:line="315" w:lineRule="exact" w:before="0"/>
        <w:ind w:left="1502" w:right="-1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53.450001pt;margin-top:12.694958pt;width:489.5pt;height:108pt;mso-position-horizontal-relative:page;mso-position-vertical-relative:paragraph;z-index:2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4"/>
                    <w:gridCol w:w="1230"/>
                    <w:gridCol w:w="461"/>
                    <w:gridCol w:w="1409"/>
                    <w:gridCol w:w="1498"/>
                    <w:gridCol w:w="1392"/>
                    <w:gridCol w:w="1248"/>
                    <w:gridCol w:w="437"/>
                    <w:gridCol w:w="1182"/>
                  </w:tblGrid>
                  <w:tr>
                    <w:trPr>
                      <w:trHeight w:val="526" w:hRule="exact"/>
                    </w:trPr>
                    <w:tc>
                      <w:tcPr>
                        <w:tcW w:w="216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07" w:right="0" w:firstLine="4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0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2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19,515,945.88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19,515,945.88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198,072,385.09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6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194,889,687.92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22,698,643.05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22,698,643.05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612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产品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11,596,749.89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1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11,596,749.89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734,508,003.62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719,151,582.80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26,953,170.71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26,953,170.71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98" w:hRule="exact"/>
                    </w:trPr>
                    <w:tc>
                      <w:tcPr>
                        <w:tcW w:w="9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库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7,202,879.83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7,202,879.83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4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303,522,477.97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7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296,718,118.72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14,007,239.08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14,007,239.08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2" w:lineRule="exact" w:before="132"/>
        <w:ind w:left="0" w:right="1535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跌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4588" w:val="left" w:leader="none"/>
          <w:tab w:pos="5615" w:val="left" w:leader="none"/>
          <w:tab w:pos="6379" w:val="left" w:leader="none"/>
        </w:tabs>
        <w:spacing w:line="342" w:lineRule="exact" w:before="0"/>
        <w:ind w:left="38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净额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价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34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820"/>
          <w:cols w:num="2" w:equalWidth="0">
            <w:col w:w="2684" w:space="225"/>
            <w:col w:w="7331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189" w:lineRule="exact" w:before="54"/>
        <w:ind w:left="264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托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6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358" w:val="left" w:leader="none"/>
          <w:tab w:pos="3115" w:val="left" w:leader="none"/>
          <w:tab w:pos="4655" w:val="left" w:leader="none"/>
          <w:tab w:pos="6033" w:val="left" w:leader="none"/>
          <w:tab w:pos="7348" w:val="left" w:leader="none"/>
          <w:tab w:pos="9062" w:val="left" w:leader="none"/>
        </w:tabs>
        <w:spacing w:line="259" w:lineRule="exact" w:before="0"/>
        <w:ind w:left="26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物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资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5,460,888.97</w:t>
        <w:tab/>
        <w:t>5,460,888.97</w:t>
        <w:tab/>
        <w:t>7,979,141.33</w:t>
        <w:tab/>
        <w:t>10,116,341.14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3,323,689.16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3,323,689.16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186" w:lineRule="exact" w:before="157"/>
        <w:ind w:left="264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6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制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半</w:t>
      </w:r>
      <w:r>
        <w:rPr>
          <w:rFonts w:ascii="宋体" w:hAnsi="宋体" w:cs="宋体" w:eastAsia="宋体" w:hint="default"/>
          <w:spacing w:val="-6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67" w:val="left" w:leader="none"/>
          <w:tab w:pos="3023" w:val="left" w:leader="none"/>
          <w:tab w:pos="6023" w:val="left" w:leader="none"/>
        </w:tabs>
        <w:spacing w:line="267" w:lineRule="exact" w:before="0"/>
        <w:ind w:left="264" w:right="5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1"/>
          <w:sz w:val="17"/>
          <w:szCs w:val="17"/>
        </w:rPr>
        <w:t>品</w:t>
      </w:r>
      <w:r>
        <w:rPr>
          <w:rFonts w:ascii="宋体" w:hAnsi="宋体" w:cs="宋体" w:eastAsia="宋体" w:hint="default"/>
          <w:position w:val="-11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10,640,090.89</w:t>
        <w:tab/>
        <w:t>10,640,090.89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10,640,090.89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line="81" w:lineRule="exact"/>
        <w:ind w:left="112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00.4pt;height:4.1pt;mso-position-horizontal-relative:char;mso-position-vertical-relative:line" coordorigin="0,0" coordsize="10008,82">
            <v:group style="position:absolute;left:26;top:55;width:1008;height:2" coordorigin="26,55" coordsize="1008,2">
              <v:shape style="position:absolute;left:26;top:55;width:1008;height:2" coordorigin="26,55" coordsize="1008,0" path="m26,55l1034,55e" filled="false" stroked="true" strokeweight="2.64pt" strokecolor="#000000">
                <v:path arrowok="t"/>
              </v:shape>
            </v:group>
            <v:group style="position:absolute;left:26;top:7;width:1008;height:2" coordorigin="26,7" coordsize="1008,2">
              <v:shape style="position:absolute;left:26;top:7;width:1008;height:2" coordorigin="26,7" coordsize="1008,0" path="m26,7l1034,7e" filled="false" stroked="true" strokeweight=".72pt" strokecolor="#000000">
                <v:path arrowok="t"/>
              </v:shape>
            </v:group>
            <v:group style="position:absolute;left:1020;top:7;width:82;height:2" coordorigin="1020,7" coordsize="82,2">
              <v:shape style="position:absolute;left:1020;top:7;width:82;height:2" coordorigin="1020,7" coordsize="82,0" path="m1020,7l1102,7e" filled="false" stroked="true" strokeweight=".72pt" strokecolor="#000000">
                <v:path arrowok="t"/>
              </v:shape>
            </v:group>
            <v:group style="position:absolute;left:1020;top:55;width:82;height:2" coordorigin="1020,55" coordsize="82,2">
              <v:shape style="position:absolute;left:1020;top:55;width:82;height:2" coordorigin="1020,55" coordsize="82,0" path="m1020,55l1102,55e" filled="false" stroked="true" strokeweight="2.64pt" strokecolor="#000000">
                <v:path arrowok="t"/>
              </v:shape>
            </v:group>
            <v:group style="position:absolute;left:1102;top:55;width:1172;height:2" coordorigin="1102,55" coordsize="1172,2">
              <v:shape style="position:absolute;left:1102;top:55;width:1172;height:2" coordorigin="1102,55" coordsize="1172,0" path="m1102,55l2273,55e" filled="false" stroked="true" strokeweight="2.64pt" strokecolor="#000000">
                <v:path arrowok="t"/>
              </v:shape>
            </v:group>
            <v:group style="position:absolute;left:1102;top:7;width:1172;height:2" coordorigin="1102,7" coordsize="1172,2">
              <v:shape style="position:absolute;left:1102;top:7;width:1172;height:2" coordorigin="1102,7" coordsize="1172,0" path="m1102,7l2273,7e" filled="false" stroked="true" strokeweight=".72pt" strokecolor="#000000">
                <v:path arrowok="t"/>
              </v:shape>
            </v:group>
            <v:group style="position:absolute;left:2258;top:7;width:82;height:2" coordorigin="2258,7" coordsize="82,2">
              <v:shape style="position:absolute;left:2258;top:7;width:82;height:2" coordorigin="2258,7" coordsize="82,0" path="m2258,7l2340,7e" filled="false" stroked="true" strokeweight=".72pt" strokecolor="#000000">
                <v:path arrowok="t"/>
              </v:shape>
            </v:group>
            <v:group style="position:absolute;left:2258;top:55;width:82;height:2" coordorigin="2258,55" coordsize="82,2">
              <v:shape style="position:absolute;left:2258;top:55;width:82;height:2" coordorigin="2258,55" coordsize="82,0" path="m2258,55l2340,55e" filled="false" stroked="true" strokeweight="2.64pt" strokecolor="#000000">
                <v:path arrowok="t"/>
              </v:shape>
            </v:group>
            <v:group style="position:absolute;left:2340;top:55;width:346;height:2" coordorigin="2340,55" coordsize="346,2">
              <v:shape style="position:absolute;left:2340;top:55;width:346;height:2" coordorigin="2340,55" coordsize="346,0" path="m2340,55l2686,55e" filled="false" stroked="true" strokeweight="2.64pt" strokecolor="#000000">
                <v:path arrowok="t"/>
              </v:shape>
            </v:group>
            <v:group style="position:absolute;left:2340;top:7;width:346;height:2" coordorigin="2340,7" coordsize="346,2">
              <v:shape style="position:absolute;left:2340;top:7;width:346;height:2" coordorigin="2340,7" coordsize="346,0" path="m2340,7l2686,7e" filled="false" stroked="true" strokeweight=".72pt" strokecolor="#000000">
                <v:path arrowok="t"/>
              </v:shape>
            </v:group>
            <v:group style="position:absolute;left:2671;top:7;width:87;height:2" coordorigin="2671,7" coordsize="87,2">
              <v:shape style="position:absolute;left:2671;top:7;width:87;height:2" coordorigin="2671,7" coordsize="87,0" path="m2671,7l2758,7e" filled="false" stroked="true" strokeweight=".72pt" strokecolor="#000000">
                <v:path arrowok="t"/>
              </v:shape>
            </v:group>
            <v:group style="position:absolute;left:2671;top:55;width:87;height:2" coordorigin="2671,55" coordsize="87,2">
              <v:shape style="position:absolute;left:2671;top:55;width:87;height:2" coordorigin="2671,55" coordsize="87,0" path="m2671,55l2758,55e" filled="false" stroked="true" strokeweight="2.64pt" strokecolor="#000000">
                <v:path arrowok="t"/>
              </v:shape>
            </v:group>
            <v:group style="position:absolute;left:2758;top:55;width:1277;height:2" coordorigin="2758,55" coordsize="1277,2">
              <v:shape style="position:absolute;left:2758;top:55;width:1277;height:2" coordorigin="2758,55" coordsize="1277,0" path="m2758,55l4034,55e" filled="false" stroked="true" strokeweight="2.64pt" strokecolor="#000000">
                <v:path arrowok="t"/>
              </v:shape>
            </v:group>
            <v:group style="position:absolute;left:2758;top:7;width:1277;height:2" coordorigin="2758,7" coordsize="1277,2">
              <v:shape style="position:absolute;left:2758;top:7;width:1277;height:2" coordorigin="2758,7" coordsize="1277,0" path="m2758,7l4034,7e" filled="false" stroked="true" strokeweight=".72pt" strokecolor="#000000">
                <v:path arrowok="t"/>
              </v:shape>
            </v:group>
            <v:group style="position:absolute;left:4020;top:7;width:82;height:2" coordorigin="4020,7" coordsize="82,2">
              <v:shape style="position:absolute;left:4020;top:7;width:82;height:2" coordorigin="4020,7" coordsize="82,0" path="m4020,7l4102,7e" filled="false" stroked="true" strokeweight=".72pt" strokecolor="#000000">
                <v:path arrowok="t"/>
              </v:shape>
            </v:group>
            <v:group style="position:absolute;left:4020;top:55;width:82;height:2" coordorigin="4020,55" coordsize="82,2">
              <v:shape style="position:absolute;left:4020;top:55;width:82;height:2" coordorigin="4020,55" coordsize="82,0" path="m4020,55l4102,55e" filled="false" stroked="true" strokeweight="2.64pt" strokecolor="#000000">
                <v:path arrowok="t"/>
              </v:shape>
            </v:group>
            <v:group style="position:absolute;left:4102;top:55;width:1474;height:2" coordorigin="4102,55" coordsize="1474,2">
              <v:shape style="position:absolute;left:4102;top:55;width:1474;height:2" coordorigin="4102,55" coordsize="1474,0" path="m4102,55l5575,55e" filled="false" stroked="true" strokeweight="2.64pt" strokecolor="#000000">
                <v:path arrowok="t"/>
              </v:shape>
            </v:group>
            <v:group style="position:absolute;left:4102;top:7;width:1474;height:2" coordorigin="4102,7" coordsize="1474,2">
              <v:shape style="position:absolute;left:4102;top:7;width:1474;height:2" coordorigin="4102,7" coordsize="1474,0" path="m4102,7l5575,7e" filled="false" stroked="true" strokeweight=".72pt" strokecolor="#000000">
                <v:path arrowok="t"/>
              </v:shape>
            </v:group>
            <v:group style="position:absolute;left:5561;top:7;width:82;height:2" coordorigin="5561,7" coordsize="82,2">
              <v:shape style="position:absolute;left:5561;top:7;width:82;height:2" coordorigin="5561,7" coordsize="82,0" path="m5561,7l5642,7e" filled="false" stroked="true" strokeweight=".72pt" strokecolor="#000000">
                <v:path arrowok="t"/>
              </v:shape>
            </v:group>
            <v:group style="position:absolute;left:5561;top:55;width:82;height:2" coordorigin="5561,55" coordsize="82,2">
              <v:shape style="position:absolute;left:5561;top:55;width:82;height:2" coordorigin="5561,55" coordsize="82,0" path="m5561,55l5642,55e" filled="false" stroked="true" strokeweight="2.64pt" strokecolor="#000000">
                <v:path arrowok="t"/>
              </v:shape>
            </v:group>
            <v:group style="position:absolute;left:5642;top:55;width:1388;height:2" coordorigin="5642,55" coordsize="1388,2">
              <v:shape style="position:absolute;left:5642;top:55;width:1388;height:2" coordorigin="5642,55" coordsize="1388,0" path="m5642,55l7030,55e" filled="false" stroked="true" strokeweight="2.64pt" strokecolor="#000000">
                <v:path arrowok="t"/>
              </v:shape>
            </v:group>
            <v:group style="position:absolute;left:5642;top:7;width:1388;height:2" coordorigin="5642,7" coordsize="1388,2">
              <v:shape style="position:absolute;left:5642;top:7;width:1388;height:2" coordorigin="5642,7" coordsize="1388,0" path="m5642,7l7030,7e" filled="false" stroked="true" strokeweight=".72pt" strokecolor="#000000">
                <v:path arrowok="t"/>
              </v:shape>
            </v:group>
            <v:group style="position:absolute;left:7015;top:7;width:82;height:2" coordorigin="7015,7" coordsize="82,2">
              <v:shape style="position:absolute;left:7015;top:7;width:82;height:2" coordorigin="7015,7" coordsize="82,0" path="m7015,7l7097,7e" filled="false" stroked="true" strokeweight=".72pt" strokecolor="#000000">
                <v:path arrowok="t"/>
              </v:shape>
            </v:group>
            <v:group style="position:absolute;left:7015;top:55;width:82;height:2" coordorigin="7015,55" coordsize="82,2">
              <v:shape style="position:absolute;left:7015;top:55;width:82;height:2" coordorigin="7015,55" coordsize="82,0" path="m7015,55l7097,55e" filled="false" stroked="true" strokeweight="2.64pt" strokecolor="#000000">
                <v:path arrowok="t"/>
              </v:shape>
            </v:group>
            <v:group style="position:absolute;left:7097;top:55;width:1172;height:2" coordorigin="7097,55" coordsize="1172,2">
              <v:shape style="position:absolute;left:7097;top:55;width:1172;height:2" coordorigin="7097,55" coordsize="1172,0" path="m7097,55l8268,55e" filled="false" stroked="true" strokeweight="2.64pt" strokecolor="#000000">
                <v:path arrowok="t"/>
              </v:shape>
            </v:group>
            <v:group style="position:absolute;left:7097;top:7;width:1172;height:2" coordorigin="7097,7" coordsize="1172,2">
              <v:shape style="position:absolute;left:7097;top:7;width:1172;height:2" coordorigin="7097,7" coordsize="1172,0" path="m7097,7l8268,7e" filled="false" stroked="true" strokeweight=".72pt" strokecolor="#000000">
                <v:path arrowok="t"/>
              </v:shape>
            </v:group>
            <v:group style="position:absolute;left:8254;top:7;width:87;height:2" coordorigin="8254,7" coordsize="87,2">
              <v:shape style="position:absolute;left:8254;top:7;width:87;height:2" coordorigin="8254,7" coordsize="87,0" path="m8254,7l8340,7e" filled="false" stroked="true" strokeweight=".72pt" strokecolor="#000000">
                <v:path arrowok="t"/>
              </v:shape>
            </v:group>
            <v:group style="position:absolute;left:8254;top:55;width:87;height:2" coordorigin="8254,55" coordsize="87,2">
              <v:shape style="position:absolute;left:8254;top:55;width:87;height:2" coordorigin="8254,55" coordsize="87,0" path="m8254,55l8340,55e" filled="false" stroked="true" strokeweight="2.64pt" strokecolor="#000000">
                <v:path arrowok="t"/>
              </v:shape>
            </v:group>
            <v:group style="position:absolute;left:8340;top:55;width:399;height:2" coordorigin="8340,55" coordsize="399,2">
              <v:shape style="position:absolute;left:8340;top:55;width:399;height:2" coordorigin="8340,55" coordsize="399,0" path="m8340,55l8738,55e" filled="false" stroked="true" strokeweight="2.64pt" strokecolor="#000000">
                <v:path arrowok="t"/>
              </v:shape>
            </v:group>
            <v:group style="position:absolute;left:8340;top:7;width:399;height:2" coordorigin="8340,7" coordsize="399,2">
              <v:shape style="position:absolute;left:8340;top:7;width:399;height:2" coordorigin="8340,7" coordsize="399,0" path="m8340,7l8738,7e" filled="false" stroked="true" strokeweight=".72pt" strokecolor="#000000">
                <v:path arrowok="t"/>
              </v:shape>
            </v:group>
            <v:group style="position:absolute;left:8724;top:7;width:82;height:2" coordorigin="8724,7" coordsize="82,2">
              <v:shape style="position:absolute;left:8724;top:7;width:82;height:2" coordorigin="8724,7" coordsize="82,0" path="m8724,7l8806,7e" filled="false" stroked="true" strokeweight=".72pt" strokecolor="#000000">
                <v:path arrowok="t"/>
              </v:shape>
            </v:group>
            <v:group style="position:absolute;left:8724;top:55;width:82;height:2" coordorigin="8724,55" coordsize="82,2">
              <v:shape style="position:absolute;left:8724;top:55;width:82;height:2" coordorigin="8724,55" coordsize="82,0" path="m8724,55l8806,55e" filled="false" stroked="true" strokeweight="2.64pt" strokecolor="#000000">
                <v:path arrowok="t"/>
              </v:shape>
            </v:group>
            <v:group style="position:absolute;left:8806;top:55;width:1176;height:2" coordorigin="8806,55" coordsize="1176,2">
              <v:shape style="position:absolute;left:8806;top:55;width:1176;height:2" coordorigin="8806,55" coordsize="1176,0" path="m8806,55l9982,55e" filled="false" stroked="true" strokeweight="2.64pt" strokecolor="#000000">
                <v:path arrowok="t"/>
              </v:shape>
            </v:group>
            <v:group style="position:absolute;left:8806;top:7;width:1176;height:2" coordorigin="8806,7" coordsize="1176,2">
              <v:shape style="position:absolute;left:8806;top:7;width:1176;height:2" coordorigin="8806,7" coordsize="1176,0" path="m8806,7l998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Times New Roman" w:hAnsi="Times New Roman" w:cs="Times New Roman" w:eastAsia="Times New Roman" w:hint="default"/>
          <w:sz w:val="8"/>
          <w:szCs w:val="8"/>
        </w:rPr>
        <w:sectPr>
          <w:type w:val="continuous"/>
          <w:pgSz w:w="11900" w:h="16820"/>
          <w:pgMar w:top="1600" w:bottom="280" w:left="840" w:right="8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pict>
          <v:shape style="position:absolute;margin-left:91.440002pt;margin-top:592.119995pt;width:413.04pt;height:.48pt;mso-position-horizontal-relative:page;mso-position-vertical-relative:page;z-index:-541960" type="#_x0000_t75" stroked="false">
            <v:imagedata r:id="rId14" o:title=""/>
          </v:shape>
        </w:pict>
      </w:r>
      <w:r>
        <w:rPr/>
        <w:pict>
          <v:shape style="position:absolute;margin-left:91.440002pt;margin-top:673pt;width:413.04pt;height:.48pt;mso-position-horizontal-relative:page;mso-position-vertical-relative:page;z-index:-541936" type="#_x0000_t75" stroked="false">
            <v:imagedata r:id="rId14" o:title=""/>
          </v:shape>
        </w:pict>
      </w:r>
    </w:p>
    <w:p>
      <w:pPr>
        <w:spacing w:line="86" w:lineRule="exact"/>
        <w:ind w:left="124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99.45pt;height:4.350pt;mso-position-horizontal-relative:char;mso-position-vertical-relative:line" coordorigin="0,0" coordsize="9989,87">
            <v:group style="position:absolute;left:29;top:29;width:984;height:2" coordorigin="29,29" coordsize="984,2">
              <v:shape style="position:absolute;left:29;top:29;width:984;height:2" coordorigin="29,29" coordsize="984,0" path="m29,29l1013,29e" filled="false" stroked="true" strokeweight="2.88pt" strokecolor="#000000">
                <v:path arrowok="t"/>
              </v:shape>
            </v:group>
            <v:group style="position:absolute;left:29;top:79;width:984;height:2" coordorigin="29,79" coordsize="984,2">
              <v:shape style="position:absolute;left:29;top:79;width:984;height:2" coordorigin="29,79" coordsize="984,0" path="m29,79l1013,79e" filled="false" stroked="true" strokeweight=".72pt" strokecolor="#000000">
                <v:path arrowok="t"/>
              </v:shape>
            </v:group>
            <v:group style="position:absolute;left:1013;top:29;width:82;height:2" coordorigin="1013,29" coordsize="82,2">
              <v:shape style="position:absolute;left:1013;top:29;width:82;height:2" coordorigin="1013,29" coordsize="82,0" path="m1013,29l1094,29e" filled="false" stroked="true" strokeweight="2.88pt" strokecolor="#000000">
                <v:path arrowok="t"/>
              </v:shape>
            </v:group>
            <v:group style="position:absolute;left:1013;top:79;width:82;height:2" coordorigin="1013,79" coordsize="82,2">
              <v:shape style="position:absolute;left:1013;top:79;width:82;height:2" coordorigin="1013,79" coordsize="82,0" path="m1013,79l1094,79e" filled="false" stroked="true" strokeweight=".72pt" strokecolor="#000000">
                <v:path arrowok="t"/>
              </v:shape>
            </v:group>
            <v:group style="position:absolute;left:1094;top:29;width:1157;height:2" coordorigin="1094,29" coordsize="1157,2">
              <v:shape style="position:absolute;left:1094;top:29;width:1157;height:2" coordorigin="1094,29" coordsize="1157,0" path="m1094,29l2251,29e" filled="false" stroked="true" strokeweight="2.88pt" strokecolor="#000000">
                <v:path arrowok="t"/>
              </v:shape>
            </v:group>
            <v:group style="position:absolute;left:1094;top:79;width:1157;height:2" coordorigin="1094,79" coordsize="1157,2">
              <v:shape style="position:absolute;left:1094;top:79;width:1157;height:2" coordorigin="1094,79" coordsize="1157,0" path="m1094,79l2251,79e" filled="false" stroked="true" strokeweight=".72pt" strokecolor="#000000">
                <v:path arrowok="t"/>
              </v:shape>
            </v:group>
            <v:group style="position:absolute;left:2251;top:29;width:82;height:2" coordorigin="2251,29" coordsize="82,2">
              <v:shape style="position:absolute;left:2251;top:29;width:82;height:2" coordorigin="2251,29" coordsize="82,0" path="m2251,29l2333,29e" filled="false" stroked="true" strokeweight="2.88pt" strokecolor="#000000">
                <v:path arrowok="t"/>
              </v:shape>
            </v:group>
            <v:group style="position:absolute;left:2251;top:79;width:82;height:2" coordorigin="2251,79" coordsize="82,2">
              <v:shape style="position:absolute;left:2251;top:79;width:82;height:2" coordorigin="2251,79" coordsize="82,0" path="m2251,79l2333,79e" filled="false" stroked="true" strokeweight=".72pt" strokecolor="#000000">
                <v:path arrowok="t"/>
              </v:shape>
            </v:group>
            <v:group style="position:absolute;left:2333;top:29;width:332;height:2" coordorigin="2333,29" coordsize="332,2">
              <v:shape style="position:absolute;left:2333;top:29;width:332;height:2" coordorigin="2333,29" coordsize="332,0" path="m2333,29l2664,29e" filled="false" stroked="true" strokeweight="2.88pt" strokecolor="#000000">
                <v:path arrowok="t"/>
              </v:shape>
            </v:group>
            <v:group style="position:absolute;left:2333;top:79;width:332;height:2" coordorigin="2333,79" coordsize="332,2">
              <v:shape style="position:absolute;left:2333;top:79;width:332;height:2" coordorigin="2333,79" coordsize="332,0" path="m2333,79l2664,79e" filled="false" stroked="true" strokeweight=".72pt" strokecolor="#000000">
                <v:path arrowok="t"/>
              </v:shape>
            </v:group>
            <v:group style="position:absolute;left:2664;top:29;width:87;height:2" coordorigin="2664,29" coordsize="87,2">
              <v:shape style="position:absolute;left:2664;top:29;width:87;height:2" coordorigin="2664,29" coordsize="87,0" path="m2664,29l2750,29e" filled="false" stroked="true" strokeweight="2.88pt" strokecolor="#000000">
                <v:path arrowok="t"/>
              </v:shape>
            </v:group>
            <v:group style="position:absolute;left:2664;top:79;width:87;height:2" coordorigin="2664,79" coordsize="87,2">
              <v:shape style="position:absolute;left:2664;top:79;width:87;height:2" coordorigin="2664,79" coordsize="87,0" path="m2664,79l2750,79e" filled="false" stroked="true" strokeweight=".72pt" strokecolor="#000000">
                <v:path arrowok="t"/>
              </v:shape>
            </v:group>
            <v:group style="position:absolute;left:2750;top:29;width:1263;height:2" coordorigin="2750,29" coordsize="1263,2">
              <v:shape style="position:absolute;left:2750;top:29;width:1263;height:2" coordorigin="2750,29" coordsize="1263,0" path="m2750,29l4013,29e" filled="false" stroked="true" strokeweight="2.88pt" strokecolor="#000000">
                <v:path arrowok="t"/>
              </v:shape>
            </v:group>
            <v:group style="position:absolute;left:2750;top:79;width:1263;height:2" coordorigin="2750,79" coordsize="1263,2">
              <v:shape style="position:absolute;left:2750;top:79;width:1263;height:2" coordorigin="2750,79" coordsize="1263,0" path="m2750,79l4013,79e" filled="false" stroked="true" strokeweight=".72pt" strokecolor="#000000">
                <v:path arrowok="t"/>
              </v:shape>
            </v:group>
            <v:group style="position:absolute;left:4013;top:29;width:82;height:2" coordorigin="4013,29" coordsize="82,2">
              <v:shape style="position:absolute;left:4013;top:29;width:82;height:2" coordorigin="4013,29" coordsize="82,0" path="m4013,29l4094,29e" filled="false" stroked="true" strokeweight="2.88pt" strokecolor="#000000">
                <v:path arrowok="t"/>
              </v:shape>
            </v:group>
            <v:group style="position:absolute;left:4013;top:79;width:82;height:2" coordorigin="4013,79" coordsize="82,2">
              <v:shape style="position:absolute;left:4013;top:79;width:82;height:2" coordorigin="4013,79" coordsize="82,0" path="m4013,79l4094,79e" filled="false" stroked="true" strokeweight=".72pt" strokecolor="#000000">
                <v:path arrowok="t"/>
              </v:shape>
            </v:group>
            <v:group style="position:absolute;left:4094;top:29;width:1460;height:2" coordorigin="4094,29" coordsize="1460,2">
              <v:shape style="position:absolute;left:4094;top:29;width:1460;height:2" coordorigin="4094,29" coordsize="1460,0" path="m4094,29l5554,29e" filled="false" stroked="true" strokeweight="2.88pt" strokecolor="#000000">
                <v:path arrowok="t"/>
              </v:shape>
            </v:group>
            <v:group style="position:absolute;left:4094;top:79;width:1460;height:2" coordorigin="4094,79" coordsize="1460,2">
              <v:shape style="position:absolute;left:4094;top:79;width:1460;height:2" coordorigin="4094,79" coordsize="1460,0" path="m4094,79l5554,79e" filled="false" stroked="true" strokeweight=".72pt" strokecolor="#000000">
                <v:path arrowok="t"/>
              </v:shape>
            </v:group>
            <v:group style="position:absolute;left:5554;top:29;width:82;height:2" coordorigin="5554,29" coordsize="82,2">
              <v:shape style="position:absolute;left:5554;top:29;width:82;height:2" coordorigin="5554,29" coordsize="82,0" path="m5554,29l5635,29e" filled="false" stroked="true" strokeweight="2.88pt" strokecolor="#000000">
                <v:path arrowok="t"/>
              </v:shape>
            </v:group>
            <v:group style="position:absolute;left:5554;top:79;width:82;height:2" coordorigin="5554,79" coordsize="82,2">
              <v:shape style="position:absolute;left:5554;top:79;width:82;height:2" coordorigin="5554,79" coordsize="82,0" path="m5554,79l5635,79e" filled="false" stroked="true" strokeweight=".72pt" strokecolor="#000000">
                <v:path arrowok="t"/>
              </v:shape>
            </v:group>
            <v:group style="position:absolute;left:5635;top:29;width:1373;height:2" coordorigin="5635,29" coordsize="1373,2">
              <v:shape style="position:absolute;left:5635;top:29;width:1373;height:2" coordorigin="5635,29" coordsize="1373,0" path="m5635,29l7008,29e" filled="false" stroked="true" strokeweight="2.88pt" strokecolor="#000000">
                <v:path arrowok="t"/>
              </v:shape>
            </v:group>
            <v:group style="position:absolute;left:5635;top:79;width:1373;height:2" coordorigin="5635,79" coordsize="1373,2">
              <v:shape style="position:absolute;left:5635;top:79;width:1373;height:2" coordorigin="5635,79" coordsize="1373,0" path="m5635,79l7008,79e" filled="false" stroked="true" strokeweight=".72pt" strokecolor="#000000">
                <v:path arrowok="t"/>
              </v:shape>
            </v:group>
            <v:group style="position:absolute;left:7008;top:29;width:82;height:2" coordorigin="7008,29" coordsize="82,2">
              <v:shape style="position:absolute;left:7008;top:29;width:82;height:2" coordorigin="7008,29" coordsize="82,0" path="m7008,29l7090,29e" filled="false" stroked="true" strokeweight="2.88pt" strokecolor="#000000">
                <v:path arrowok="t"/>
              </v:shape>
            </v:group>
            <v:group style="position:absolute;left:7008;top:79;width:82;height:2" coordorigin="7008,79" coordsize="82,2">
              <v:shape style="position:absolute;left:7008;top:79;width:82;height:2" coordorigin="7008,79" coordsize="82,0" path="m7008,79l7090,79e" filled="false" stroked="true" strokeweight=".72pt" strokecolor="#000000">
                <v:path arrowok="t"/>
              </v:shape>
            </v:group>
            <v:group style="position:absolute;left:7090;top:29;width:1157;height:2" coordorigin="7090,29" coordsize="1157,2">
              <v:shape style="position:absolute;left:7090;top:29;width:1157;height:2" coordorigin="7090,29" coordsize="1157,0" path="m7090,29l8246,29e" filled="false" stroked="true" strokeweight="2.88pt" strokecolor="#000000">
                <v:path arrowok="t"/>
              </v:shape>
            </v:group>
            <v:group style="position:absolute;left:7090;top:79;width:1157;height:2" coordorigin="7090,79" coordsize="1157,2">
              <v:shape style="position:absolute;left:7090;top:79;width:1157;height:2" coordorigin="7090,79" coordsize="1157,0" path="m7090,79l8246,79e" filled="false" stroked="true" strokeweight=".72pt" strokecolor="#000000">
                <v:path arrowok="t"/>
              </v:shape>
            </v:group>
            <v:group style="position:absolute;left:8246;top:29;width:87;height:2" coordorigin="8246,29" coordsize="87,2">
              <v:shape style="position:absolute;left:8246;top:29;width:87;height:2" coordorigin="8246,29" coordsize="87,0" path="m8246,29l8333,29e" filled="false" stroked="true" strokeweight="2.88pt" strokecolor="#000000">
                <v:path arrowok="t"/>
              </v:shape>
            </v:group>
            <v:group style="position:absolute;left:8246;top:79;width:87;height:2" coordorigin="8246,79" coordsize="87,2">
              <v:shape style="position:absolute;left:8246;top:79;width:87;height:2" coordorigin="8246,79" coordsize="87,0" path="m8246,79l8333,79e" filled="false" stroked="true" strokeweight=".72pt" strokecolor="#000000">
                <v:path arrowok="t"/>
              </v:shape>
            </v:group>
            <v:group style="position:absolute;left:8333;top:29;width:384;height:2" coordorigin="8333,29" coordsize="384,2">
              <v:shape style="position:absolute;left:8333;top:29;width:384;height:2" coordorigin="8333,29" coordsize="384,0" path="m8333,29l8717,29e" filled="false" stroked="true" strokeweight="2.88pt" strokecolor="#000000">
                <v:path arrowok="t"/>
              </v:shape>
            </v:group>
            <v:group style="position:absolute;left:8333;top:79;width:384;height:2" coordorigin="8333,79" coordsize="384,2">
              <v:shape style="position:absolute;left:8333;top:79;width:384;height:2" coordorigin="8333,79" coordsize="384,0" path="m8333,79l8717,79e" filled="false" stroked="true" strokeweight=".72pt" strokecolor="#000000">
                <v:path arrowok="t"/>
              </v:shape>
            </v:group>
            <v:group style="position:absolute;left:8717;top:29;width:82;height:2" coordorigin="8717,29" coordsize="82,2">
              <v:shape style="position:absolute;left:8717;top:29;width:82;height:2" coordorigin="8717,29" coordsize="82,0" path="m8717,29l8798,29e" filled="false" stroked="true" strokeweight="2.88pt" strokecolor="#000000">
                <v:path arrowok="t"/>
              </v:shape>
            </v:group>
            <v:group style="position:absolute;left:8717;top:79;width:82;height:2" coordorigin="8717,79" coordsize="82,2">
              <v:shape style="position:absolute;left:8717;top:79;width:82;height:2" coordorigin="8717,79" coordsize="82,0" path="m8717,79l8798,79e" filled="false" stroked="true" strokeweight=".72pt" strokecolor="#000000">
                <v:path arrowok="t"/>
              </v:shape>
            </v:group>
            <v:group style="position:absolute;left:8798;top:29;width:1162;height:2" coordorigin="8798,29" coordsize="1162,2">
              <v:shape style="position:absolute;left:8798;top:29;width:1162;height:2" coordorigin="8798,29" coordsize="1162,0" path="m8798,29l9960,29e" filled="false" stroked="true" strokeweight="2.88pt" strokecolor="#000000">
                <v:path arrowok="t"/>
              </v:shape>
            </v:group>
            <v:group style="position:absolute;left:8798;top:79;width:1162;height:2" coordorigin="8798,79" coordsize="1162,2">
              <v:shape style="position:absolute;left:8798;top:79;width:1162;height:2" coordorigin="8798,79" coordsize="1162,0" path="m8798,79l9960,79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tabs>
          <w:tab w:pos="1267" w:val="left" w:leader="none"/>
          <w:tab w:pos="3023" w:val="left" w:leader="none"/>
          <w:tab w:pos="4348" w:val="left" w:leader="none"/>
          <w:tab w:pos="5807" w:val="left" w:leader="none"/>
          <w:tab w:pos="7262" w:val="left" w:leader="none"/>
          <w:tab w:pos="8971" w:val="left" w:leader="none"/>
        </w:tabs>
        <w:spacing w:before="59"/>
        <w:ind w:left="38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54,416,555.46</w:t>
        <w:tab/>
        <w:t>54,416,555.46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1,244,082,008.01</w:t>
        <w:tab/>
        <w:t>1,231,515,821.47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66,982,742.00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66,982,742.00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4"/>
          <w:szCs w:val="14"/>
        </w:rPr>
      </w:pPr>
    </w:p>
    <w:p>
      <w:pPr>
        <w:spacing w:line="81" w:lineRule="exact"/>
        <w:ind w:left="110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00.65pt;height:4.1pt;mso-position-horizontal-relative:char;mso-position-vertical-relative:line" coordorigin="0,0" coordsize="10013,82">
            <v:group style="position:absolute;left:29;top:53;width:1008;height:2" coordorigin="29,53" coordsize="1008,2">
              <v:shape style="position:absolute;left:29;top:53;width:1008;height:2" coordorigin="29,53" coordsize="1008,0" path="m29,53l1037,53e" filled="false" stroked="true" strokeweight="2.88pt" strokecolor="#000000">
                <v:path arrowok="t"/>
              </v:shape>
            </v:group>
            <v:group style="position:absolute;left:29;top:7;width:1008;height:2" coordorigin="29,7" coordsize="1008,2">
              <v:shape style="position:absolute;left:29;top:7;width:1008;height:2" coordorigin="29,7" coordsize="1008,0" path="m29,7l1037,7e" filled="false" stroked="true" strokeweight=".72pt" strokecolor="#000000">
                <v:path arrowok="t"/>
              </v:shape>
            </v:group>
            <v:group style="position:absolute;left:1022;top:7;width:82;height:2" coordorigin="1022,7" coordsize="82,2">
              <v:shape style="position:absolute;left:1022;top:7;width:82;height:2" coordorigin="1022,7" coordsize="82,0" path="m1022,7l1104,7e" filled="false" stroked="true" strokeweight=".72pt" strokecolor="#000000">
                <v:path arrowok="t"/>
              </v:shape>
            </v:group>
            <v:group style="position:absolute;left:1022;top:53;width:82;height:2" coordorigin="1022,53" coordsize="82,2">
              <v:shape style="position:absolute;left:1022;top:53;width:82;height:2" coordorigin="1022,53" coordsize="82,0" path="m1022,53l1104,53e" filled="false" stroked="true" strokeweight="2.88pt" strokecolor="#000000">
                <v:path arrowok="t"/>
              </v:shape>
            </v:group>
            <v:group style="position:absolute;left:1104;top:53;width:1172;height:2" coordorigin="1104,53" coordsize="1172,2">
              <v:shape style="position:absolute;left:1104;top:53;width:1172;height:2" coordorigin="1104,53" coordsize="1172,0" path="m1104,53l2275,53e" filled="false" stroked="true" strokeweight="2.88pt" strokecolor="#000000">
                <v:path arrowok="t"/>
              </v:shape>
            </v:group>
            <v:group style="position:absolute;left:1104;top:7;width:1172;height:2" coordorigin="1104,7" coordsize="1172,2">
              <v:shape style="position:absolute;left:1104;top:7;width:1172;height:2" coordorigin="1104,7" coordsize="1172,0" path="m1104,7l2275,7e" filled="false" stroked="true" strokeweight=".72pt" strokecolor="#000000">
                <v:path arrowok="t"/>
              </v:shape>
            </v:group>
            <v:group style="position:absolute;left:2261;top:7;width:82;height:2" coordorigin="2261,7" coordsize="82,2">
              <v:shape style="position:absolute;left:2261;top:7;width:82;height:2" coordorigin="2261,7" coordsize="82,0" path="m2261,7l2342,7e" filled="false" stroked="true" strokeweight=".72pt" strokecolor="#000000">
                <v:path arrowok="t"/>
              </v:shape>
            </v:group>
            <v:group style="position:absolute;left:2261;top:53;width:82;height:2" coordorigin="2261,53" coordsize="82,2">
              <v:shape style="position:absolute;left:2261;top:53;width:82;height:2" coordorigin="2261,53" coordsize="82,0" path="m2261,53l2342,53e" filled="false" stroked="true" strokeweight="2.88pt" strokecolor="#000000">
                <v:path arrowok="t"/>
              </v:shape>
            </v:group>
            <v:group style="position:absolute;left:2342;top:53;width:346;height:2" coordorigin="2342,53" coordsize="346,2">
              <v:shape style="position:absolute;left:2342;top:53;width:346;height:2" coordorigin="2342,53" coordsize="346,0" path="m2342,53l2688,53e" filled="false" stroked="true" strokeweight="2.88pt" strokecolor="#000000">
                <v:path arrowok="t"/>
              </v:shape>
            </v:group>
            <v:group style="position:absolute;left:2342;top:7;width:346;height:2" coordorigin="2342,7" coordsize="346,2">
              <v:shape style="position:absolute;left:2342;top:7;width:346;height:2" coordorigin="2342,7" coordsize="346,0" path="m2342,7l2688,7e" filled="false" stroked="true" strokeweight=".72pt" strokecolor="#000000">
                <v:path arrowok="t"/>
              </v:shape>
            </v:group>
            <v:group style="position:absolute;left:2674;top:7;width:87;height:2" coordorigin="2674,7" coordsize="87,2">
              <v:shape style="position:absolute;left:2674;top:7;width:87;height:2" coordorigin="2674,7" coordsize="87,0" path="m2674,7l2760,7e" filled="false" stroked="true" strokeweight=".72pt" strokecolor="#000000">
                <v:path arrowok="t"/>
              </v:shape>
            </v:group>
            <v:group style="position:absolute;left:2674;top:53;width:87;height:2" coordorigin="2674,53" coordsize="87,2">
              <v:shape style="position:absolute;left:2674;top:53;width:87;height:2" coordorigin="2674,53" coordsize="87,0" path="m2674,53l2760,53e" filled="false" stroked="true" strokeweight="2.88pt" strokecolor="#000000">
                <v:path arrowok="t"/>
              </v:shape>
            </v:group>
            <v:group style="position:absolute;left:2760;top:53;width:1277;height:2" coordorigin="2760,53" coordsize="1277,2">
              <v:shape style="position:absolute;left:2760;top:53;width:1277;height:2" coordorigin="2760,53" coordsize="1277,0" path="m2760,53l4037,53e" filled="false" stroked="true" strokeweight="2.88pt" strokecolor="#000000">
                <v:path arrowok="t"/>
              </v:shape>
            </v:group>
            <v:group style="position:absolute;left:2760;top:7;width:1277;height:2" coordorigin="2760,7" coordsize="1277,2">
              <v:shape style="position:absolute;left:2760;top:7;width:1277;height:2" coordorigin="2760,7" coordsize="1277,0" path="m2760,7l4037,7e" filled="false" stroked="true" strokeweight=".72pt" strokecolor="#000000">
                <v:path arrowok="t"/>
              </v:shape>
            </v:group>
            <v:group style="position:absolute;left:4022;top:7;width:82;height:2" coordorigin="4022,7" coordsize="82,2">
              <v:shape style="position:absolute;left:4022;top:7;width:82;height:2" coordorigin="4022,7" coordsize="82,0" path="m4022,7l4104,7e" filled="false" stroked="true" strokeweight=".72pt" strokecolor="#000000">
                <v:path arrowok="t"/>
              </v:shape>
            </v:group>
            <v:group style="position:absolute;left:4022;top:53;width:82;height:2" coordorigin="4022,53" coordsize="82,2">
              <v:shape style="position:absolute;left:4022;top:53;width:82;height:2" coordorigin="4022,53" coordsize="82,0" path="m4022,53l4104,53e" filled="false" stroked="true" strokeweight="2.88pt" strokecolor="#000000">
                <v:path arrowok="t"/>
              </v:shape>
            </v:group>
            <v:group style="position:absolute;left:4104;top:53;width:1474;height:2" coordorigin="4104,53" coordsize="1474,2">
              <v:shape style="position:absolute;left:4104;top:53;width:1474;height:2" coordorigin="4104,53" coordsize="1474,0" path="m4104,53l5578,53e" filled="false" stroked="true" strokeweight="2.88pt" strokecolor="#000000">
                <v:path arrowok="t"/>
              </v:shape>
            </v:group>
            <v:group style="position:absolute;left:4104;top:7;width:1474;height:2" coordorigin="4104,7" coordsize="1474,2">
              <v:shape style="position:absolute;left:4104;top:7;width:1474;height:2" coordorigin="4104,7" coordsize="1474,0" path="m4104,7l5578,7e" filled="false" stroked="true" strokeweight=".72pt" strokecolor="#000000">
                <v:path arrowok="t"/>
              </v:shape>
            </v:group>
            <v:group style="position:absolute;left:5563;top:7;width:82;height:2" coordorigin="5563,7" coordsize="82,2">
              <v:shape style="position:absolute;left:5563;top:7;width:82;height:2" coordorigin="5563,7" coordsize="82,0" path="m5563,7l5645,7e" filled="false" stroked="true" strokeweight=".72pt" strokecolor="#000000">
                <v:path arrowok="t"/>
              </v:shape>
            </v:group>
            <v:group style="position:absolute;left:5563;top:53;width:82;height:2" coordorigin="5563,53" coordsize="82,2">
              <v:shape style="position:absolute;left:5563;top:53;width:82;height:2" coordorigin="5563,53" coordsize="82,0" path="m5563,53l5645,53e" filled="false" stroked="true" strokeweight="2.88pt" strokecolor="#000000">
                <v:path arrowok="t"/>
              </v:shape>
            </v:group>
            <v:group style="position:absolute;left:5645;top:53;width:1388;height:2" coordorigin="5645,53" coordsize="1388,2">
              <v:shape style="position:absolute;left:5645;top:53;width:1388;height:2" coordorigin="5645,53" coordsize="1388,0" path="m5645,53l7032,53e" filled="false" stroked="true" strokeweight="2.88pt" strokecolor="#000000">
                <v:path arrowok="t"/>
              </v:shape>
            </v:group>
            <v:group style="position:absolute;left:5645;top:7;width:1388;height:2" coordorigin="5645,7" coordsize="1388,2">
              <v:shape style="position:absolute;left:5645;top:7;width:1388;height:2" coordorigin="5645,7" coordsize="1388,0" path="m5645,7l7032,7e" filled="false" stroked="true" strokeweight=".72pt" strokecolor="#000000">
                <v:path arrowok="t"/>
              </v:shape>
            </v:group>
            <v:group style="position:absolute;left:7018;top:7;width:82;height:2" coordorigin="7018,7" coordsize="82,2">
              <v:shape style="position:absolute;left:7018;top:7;width:82;height:2" coordorigin="7018,7" coordsize="82,0" path="m7018,7l7099,7e" filled="false" stroked="true" strokeweight=".72pt" strokecolor="#000000">
                <v:path arrowok="t"/>
              </v:shape>
            </v:group>
            <v:group style="position:absolute;left:7018;top:53;width:82;height:2" coordorigin="7018,53" coordsize="82,2">
              <v:shape style="position:absolute;left:7018;top:53;width:82;height:2" coordorigin="7018,53" coordsize="82,0" path="m7018,53l7099,53e" filled="false" stroked="true" strokeweight="2.88pt" strokecolor="#000000">
                <v:path arrowok="t"/>
              </v:shape>
            </v:group>
            <v:group style="position:absolute;left:7099;top:53;width:1172;height:2" coordorigin="7099,53" coordsize="1172,2">
              <v:shape style="position:absolute;left:7099;top:53;width:1172;height:2" coordorigin="7099,53" coordsize="1172,0" path="m7099,53l8270,53e" filled="false" stroked="true" strokeweight="2.88pt" strokecolor="#000000">
                <v:path arrowok="t"/>
              </v:shape>
            </v:group>
            <v:group style="position:absolute;left:7099;top:7;width:1172;height:2" coordorigin="7099,7" coordsize="1172,2">
              <v:shape style="position:absolute;left:7099;top:7;width:1172;height:2" coordorigin="7099,7" coordsize="1172,0" path="m7099,7l8270,7e" filled="false" stroked="true" strokeweight=".72pt" strokecolor="#000000">
                <v:path arrowok="t"/>
              </v:shape>
            </v:group>
            <v:group style="position:absolute;left:8256;top:7;width:87;height:2" coordorigin="8256,7" coordsize="87,2">
              <v:shape style="position:absolute;left:8256;top:7;width:87;height:2" coordorigin="8256,7" coordsize="87,0" path="m8256,7l8342,7e" filled="false" stroked="true" strokeweight=".72pt" strokecolor="#000000">
                <v:path arrowok="t"/>
              </v:shape>
            </v:group>
            <v:group style="position:absolute;left:8256;top:53;width:87;height:2" coordorigin="8256,53" coordsize="87,2">
              <v:shape style="position:absolute;left:8256;top:53;width:87;height:2" coordorigin="8256,53" coordsize="87,0" path="m8256,53l8342,53e" filled="false" stroked="true" strokeweight="2.88pt" strokecolor="#000000">
                <v:path arrowok="t"/>
              </v:shape>
            </v:group>
            <v:group style="position:absolute;left:8342;top:53;width:399;height:2" coordorigin="8342,53" coordsize="399,2">
              <v:shape style="position:absolute;left:8342;top:53;width:399;height:2" coordorigin="8342,53" coordsize="399,0" path="m8342,53l8741,53e" filled="false" stroked="true" strokeweight="2.88pt" strokecolor="#000000">
                <v:path arrowok="t"/>
              </v:shape>
            </v:group>
            <v:group style="position:absolute;left:8342;top:7;width:399;height:2" coordorigin="8342,7" coordsize="399,2">
              <v:shape style="position:absolute;left:8342;top:7;width:399;height:2" coordorigin="8342,7" coordsize="399,0" path="m8342,7l8741,7e" filled="false" stroked="true" strokeweight=".72pt" strokecolor="#000000">
                <v:path arrowok="t"/>
              </v:shape>
            </v:group>
            <v:group style="position:absolute;left:8726;top:7;width:82;height:2" coordorigin="8726,7" coordsize="82,2">
              <v:shape style="position:absolute;left:8726;top:7;width:82;height:2" coordorigin="8726,7" coordsize="82,0" path="m8726,7l8808,7e" filled="false" stroked="true" strokeweight=".72pt" strokecolor="#000000">
                <v:path arrowok="t"/>
              </v:shape>
            </v:group>
            <v:group style="position:absolute;left:8726;top:53;width:82;height:2" coordorigin="8726,53" coordsize="82,2">
              <v:shape style="position:absolute;left:8726;top:53;width:82;height:2" coordorigin="8726,53" coordsize="82,0" path="m8726,53l8808,53e" filled="false" stroked="true" strokeweight="2.88pt" strokecolor="#000000">
                <v:path arrowok="t"/>
              </v:shape>
            </v:group>
            <v:group style="position:absolute;left:8808;top:53;width:1176;height:2" coordorigin="8808,53" coordsize="1176,2">
              <v:shape style="position:absolute;left:8808;top:53;width:1176;height:2" coordorigin="8808,53" coordsize="1176,0" path="m8808,53l9984,53e" filled="false" stroked="true" strokeweight="2.88pt" strokecolor="#000000">
                <v:path arrowok="t"/>
              </v:shape>
            </v:group>
            <v:group style="position:absolute;left:8808;top:7;width:1176;height:2" coordorigin="8808,7" coordsize="1176,2">
              <v:shape style="position:absolute;left:8808;top:7;width:1176;height:2" coordorigin="8808,7" coordsize="1176,0" path="m8808,7l998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before="43"/>
        <w:ind w:left="1056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7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13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一年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内到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动资产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54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7pt;height:4.350pt;mso-position-horizontal-relative:char;mso-position-vertical-relative:line" coordorigin="0,0" coordsize="9154,87">
            <v:group style="position:absolute;left:29;top:29;width:1191;height:2" coordorigin="29,29" coordsize="1191,2">
              <v:shape style="position:absolute;left:29;top:29;width:1191;height:2" coordorigin="29,29" coordsize="1191,0" path="m29,29l1219,29e" filled="false" stroked="true" strokeweight="2.88pt" strokecolor="#000000">
                <v:path arrowok="t"/>
              </v:shape>
            </v:group>
            <v:group style="position:absolute;left:29;top:79;width:1191;height:2" coordorigin="29,79" coordsize="1191,2">
              <v:shape style="position:absolute;left:29;top:79;width:1191;height:2" coordorigin="29,79" coordsize="1191,0" path="m29,79l1219,79e" filled="false" stroked="true" strokeweight=".72pt" strokecolor="#000000">
                <v:path arrowok="t"/>
              </v:shape>
            </v:group>
            <v:group style="position:absolute;left:1219;top:29;width:87;height:2" coordorigin="1219,29" coordsize="87,2">
              <v:shape style="position:absolute;left:1219;top:29;width:87;height:2" coordorigin="1219,29" coordsize="87,0" path="m1219,29l1306,29e" filled="false" stroked="true" strokeweight="2.88pt" strokecolor="#000000">
                <v:path arrowok="t"/>
              </v:shape>
            </v:group>
            <v:group style="position:absolute;left:1219;top:79;width:87;height:2" coordorigin="1219,79" coordsize="87,2">
              <v:shape style="position:absolute;left:1219;top:79;width:87;height:2" coordorigin="1219,79" coordsize="87,0" path="m1219,79l1306,79e" filled="false" stroked="true" strokeweight=".72pt" strokecolor="#000000">
                <v:path arrowok="t"/>
              </v:shape>
            </v:group>
            <v:group style="position:absolute;left:1306;top:29;width:1143;height:2" coordorigin="1306,29" coordsize="1143,2">
              <v:shape style="position:absolute;left:1306;top:29;width:1143;height:2" coordorigin="1306,29" coordsize="1143,0" path="m1306,29l2448,29e" filled="false" stroked="true" strokeweight="2.88pt" strokecolor="#000000">
                <v:path arrowok="t"/>
              </v:shape>
            </v:group>
            <v:group style="position:absolute;left:1306;top:79;width:1143;height:2" coordorigin="1306,79" coordsize="1143,2">
              <v:shape style="position:absolute;left:1306;top:79;width:1143;height:2" coordorigin="1306,79" coordsize="1143,0" path="m1306,79l2448,79e" filled="false" stroked="true" strokeweight=".72pt" strokecolor="#000000">
                <v:path arrowok="t"/>
              </v:shape>
            </v:group>
            <v:group style="position:absolute;left:2448;top:29;width:87;height:2" coordorigin="2448,29" coordsize="87,2">
              <v:shape style="position:absolute;left:2448;top:29;width:87;height:2" coordorigin="2448,29" coordsize="87,0" path="m2448,29l2534,29e" filled="false" stroked="true" strokeweight="2.88pt" strokecolor="#000000">
                <v:path arrowok="t"/>
              </v:shape>
            </v:group>
            <v:group style="position:absolute;left:2448;top:79;width:87;height:2" coordorigin="2448,79" coordsize="87,2">
              <v:shape style="position:absolute;left:2448;top:79;width:87;height:2" coordorigin="2448,79" coordsize="87,0" path="m2448,79l2534,79e" filled="false" stroked="true" strokeweight=".72pt" strokecolor="#000000">
                <v:path arrowok="t"/>
              </v:shape>
            </v:group>
            <v:group style="position:absolute;left:2534;top:29;width:1018;height:2" coordorigin="2534,29" coordsize="1018,2">
              <v:shape style="position:absolute;left:2534;top:29;width:1018;height:2" coordorigin="2534,29" coordsize="1018,0" path="m2534,29l3552,29e" filled="false" stroked="true" strokeweight="2.88pt" strokecolor="#000000">
                <v:path arrowok="t"/>
              </v:shape>
            </v:group>
            <v:group style="position:absolute;left:2534;top:79;width:1018;height:2" coordorigin="2534,79" coordsize="1018,2">
              <v:shape style="position:absolute;left:2534;top:79;width:1018;height:2" coordorigin="2534,79" coordsize="1018,0" path="m2534,79l3552,79e" filled="false" stroked="true" strokeweight=".72pt" strokecolor="#000000">
                <v:path arrowok="t"/>
              </v:shape>
            </v:group>
            <v:group style="position:absolute;left:3552;top:29;width:82;height:2" coordorigin="3552,29" coordsize="82,2">
              <v:shape style="position:absolute;left:3552;top:29;width:82;height:2" coordorigin="3552,29" coordsize="82,0" path="m3552,29l3634,29e" filled="false" stroked="true" strokeweight="2.88pt" strokecolor="#000000">
                <v:path arrowok="t"/>
              </v:shape>
            </v:group>
            <v:group style="position:absolute;left:3552;top:79;width:82;height:2" coordorigin="3552,79" coordsize="82,2">
              <v:shape style="position:absolute;left:3552;top:79;width:82;height:2" coordorigin="3552,79" coordsize="82,0" path="m3552,79l3634,79e" filled="false" stroked="true" strokeweight=".72pt" strokecolor="#000000">
                <v:path arrowok="t"/>
              </v:shape>
            </v:group>
            <v:group style="position:absolute;left:3634;top:29;width:1056;height:2" coordorigin="3634,29" coordsize="1056,2">
              <v:shape style="position:absolute;left:3634;top:29;width:1056;height:2" coordorigin="3634,29" coordsize="1056,0" path="m3634,29l4690,29e" filled="false" stroked="true" strokeweight="2.88pt" strokecolor="#000000">
                <v:path arrowok="t"/>
              </v:shape>
            </v:group>
            <v:group style="position:absolute;left:3634;top:79;width:1056;height:2" coordorigin="3634,79" coordsize="1056,2">
              <v:shape style="position:absolute;left:3634;top:79;width:1056;height:2" coordorigin="3634,79" coordsize="1056,0" path="m3634,79l4690,79e" filled="false" stroked="true" strokeweight=".72pt" strokecolor="#000000">
                <v:path arrowok="t"/>
              </v:shape>
            </v:group>
            <v:group style="position:absolute;left:4690;top:29;width:87;height:2" coordorigin="4690,29" coordsize="87,2">
              <v:shape style="position:absolute;left:4690;top:29;width:87;height:2" coordorigin="4690,29" coordsize="87,0" path="m4690,29l4776,29e" filled="false" stroked="true" strokeweight="2.88pt" strokecolor="#000000">
                <v:path arrowok="t"/>
              </v:shape>
            </v:group>
            <v:group style="position:absolute;left:4690;top:79;width:87;height:2" coordorigin="4690,79" coordsize="87,2">
              <v:shape style="position:absolute;left:4690;top:79;width:87;height:2" coordorigin="4690,79" coordsize="87,0" path="m4690,79l4776,79e" filled="false" stroked="true" strokeweight=".72pt" strokecolor="#000000">
                <v:path arrowok="t"/>
              </v:shape>
            </v:group>
            <v:group style="position:absolute;left:4776;top:29;width:1124;height:2" coordorigin="4776,29" coordsize="1124,2">
              <v:shape style="position:absolute;left:4776;top:29;width:1124;height:2" coordorigin="4776,29" coordsize="1124,0" path="m4776,29l5899,29e" filled="false" stroked="true" strokeweight="2.88pt" strokecolor="#000000">
                <v:path arrowok="t"/>
              </v:shape>
            </v:group>
            <v:group style="position:absolute;left:4776;top:79;width:1124;height:2" coordorigin="4776,79" coordsize="1124,2">
              <v:shape style="position:absolute;left:4776;top:79;width:1124;height:2" coordorigin="4776,79" coordsize="1124,0" path="m4776,79l5899,79e" filled="false" stroked="true" strokeweight=".72pt" strokecolor="#000000">
                <v:path arrowok="t"/>
              </v:shape>
            </v:group>
            <v:group style="position:absolute;left:5899;top:29;width:87;height:2" coordorigin="5899,29" coordsize="87,2">
              <v:shape style="position:absolute;left:5899;top:29;width:87;height:2" coordorigin="5899,29" coordsize="87,0" path="m5899,29l5986,29e" filled="false" stroked="true" strokeweight="2.88pt" strokecolor="#000000">
                <v:path arrowok="t"/>
              </v:shape>
            </v:group>
            <v:group style="position:absolute;left:5899;top:79;width:87;height:2" coordorigin="5899,79" coordsize="87,2">
              <v:shape style="position:absolute;left:5899;top:79;width:87;height:2" coordorigin="5899,79" coordsize="87,0" path="m5899,79l5986,79e" filled="false" stroked="true" strokeweight=".72pt" strokecolor="#000000">
                <v:path arrowok="t"/>
              </v:shape>
            </v:group>
            <v:group style="position:absolute;left:5986;top:29;width:1119;height:2" coordorigin="5986,29" coordsize="1119,2">
              <v:shape style="position:absolute;left:5986;top:29;width:1119;height:2" coordorigin="5986,29" coordsize="1119,0" path="m5986,29l7104,29e" filled="false" stroked="true" strokeweight="2.88pt" strokecolor="#000000">
                <v:path arrowok="t"/>
              </v:shape>
            </v:group>
            <v:group style="position:absolute;left:5986;top:79;width:1119;height:2" coordorigin="5986,79" coordsize="1119,2">
              <v:shape style="position:absolute;left:5986;top:79;width:1119;height:2" coordorigin="5986,79" coordsize="1119,0" path="m5986,79l7104,79e" filled="false" stroked="true" strokeweight=".72pt" strokecolor="#000000">
                <v:path arrowok="t"/>
              </v:shape>
            </v:group>
            <v:group style="position:absolute;left:7104;top:29;width:82;height:2" coordorigin="7104,29" coordsize="82,2">
              <v:shape style="position:absolute;left:7104;top:29;width:82;height:2" coordorigin="7104,29" coordsize="82,0" path="m7104,29l7186,29e" filled="false" stroked="true" strokeweight="2.88pt" strokecolor="#000000">
                <v:path arrowok="t"/>
              </v:shape>
            </v:group>
            <v:group style="position:absolute;left:7104;top:79;width:82;height:2" coordorigin="7104,79" coordsize="82,2">
              <v:shape style="position:absolute;left:7104;top:79;width:82;height:2" coordorigin="7104,79" coordsize="82,0" path="m7104,79l7186,79e" filled="false" stroked="true" strokeweight=".72pt" strokecolor="#000000">
                <v:path arrowok="t"/>
              </v:shape>
            </v:group>
            <v:group style="position:absolute;left:7186;top:29;width:989;height:2" coordorigin="7186,29" coordsize="989,2">
              <v:shape style="position:absolute;left:7186;top:29;width:989;height:2" coordorigin="7186,29" coordsize="989,0" path="m7186,29l8174,29e" filled="false" stroked="true" strokeweight="2.88pt" strokecolor="#000000">
                <v:path arrowok="t"/>
              </v:shape>
            </v:group>
            <v:group style="position:absolute;left:7186;top:79;width:989;height:2" coordorigin="7186,79" coordsize="989,2">
              <v:shape style="position:absolute;left:7186;top:79;width:989;height:2" coordorigin="7186,79" coordsize="989,0" path="m7186,79l8174,79e" filled="false" stroked="true" strokeweight=".72pt" strokecolor="#000000">
                <v:path arrowok="t"/>
              </v:shape>
            </v:group>
            <v:group style="position:absolute;left:8174;top:29;width:87;height:2" coordorigin="8174,29" coordsize="87,2">
              <v:shape style="position:absolute;left:8174;top:29;width:87;height:2" coordorigin="8174,29" coordsize="87,0" path="m8174,29l8261,29e" filled="false" stroked="true" strokeweight="2.88pt" strokecolor="#000000">
                <v:path arrowok="t"/>
              </v:shape>
            </v:group>
            <v:group style="position:absolute;left:8174;top:79;width:87;height:2" coordorigin="8174,79" coordsize="87,2">
              <v:shape style="position:absolute;left:8174;top:79;width:87;height:2" coordorigin="8174,79" coordsize="87,0" path="m8174,79l8261,79e" filled="false" stroked="true" strokeweight=".72pt" strokecolor="#000000">
                <v:path arrowok="t"/>
              </v:shape>
            </v:group>
            <v:group style="position:absolute;left:8261;top:29;width:864;height:2" coordorigin="8261,29" coordsize="864,2">
              <v:shape style="position:absolute;left:8261;top:29;width:864;height:2" coordorigin="8261,29" coordsize="864,0" path="m8261,29l9125,29e" filled="false" stroked="true" strokeweight="2.88pt" strokecolor="#000000">
                <v:path arrowok="t"/>
              </v:shape>
            </v:group>
            <v:group style="position:absolute;left:8261;top:79;width:864;height:2" coordorigin="8261,79" coordsize="864,2">
              <v:shape style="position:absolute;left:8261;top:79;width:864;height:2" coordorigin="8261,79" coordsize="864,0" path="m8261,79l9125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36" w:val="left" w:leader="none"/>
          <w:tab w:pos="1075" w:val="left" w:leader="none"/>
          <w:tab w:pos="2423" w:val="left" w:leader="none"/>
          <w:tab w:pos="3455" w:val="left" w:leader="none"/>
          <w:tab w:pos="4631" w:val="left" w:leader="none"/>
          <w:tab w:pos="5750" w:val="left" w:leader="none"/>
          <w:tab w:pos="7055" w:val="left" w:leader="none"/>
          <w:tab w:pos="7982" w:val="left" w:leader="none"/>
        </w:tabs>
        <w:spacing w:line="275" w:lineRule="exact" w:before="0"/>
        <w:ind w:left="0" w:right="681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>目</w:t>
      </w:r>
      <w:r>
        <w:rPr>
          <w:rFonts w:ascii="宋体" w:hAnsi="宋体" w:cs="宋体" w:eastAsia="宋体" w:hint="default"/>
          <w:b/>
          <w:bCs/>
          <w:spacing w:val="3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原始发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生额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摊销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累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摊销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剩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余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摊销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1" w:lineRule="exact" w:before="0"/>
        <w:ind w:left="0" w:right="76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56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5.8pt;height:1pt;mso-position-horizontal-relative:char;mso-position-vertical-relative:line" coordorigin="0,0" coordsize="9116,20">
            <v:group style="position:absolute;left:10;top:10;width:1191;height:2" coordorigin="10,10" coordsize="1191,2">
              <v:shape style="position:absolute;left:10;top:10;width:1191;height:2" coordorigin="10,10" coordsize="1191,0" path="m10,10l1200,10e" filled="false" stroked="true" strokeweight=".96pt" strokecolor="#000000">
                <v:path arrowok="t"/>
              </v:shape>
            </v:group>
            <v:group style="position:absolute;left:1200;top:10;width:20;height:2" coordorigin="1200,10" coordsize="20,2">
              <v:shape style="position:absolute;left:1200;top:10;width:20;height:2" coordorigin="1200,10" coordsize="20,0" path="m1200,10l1219,10e" filled="false" stroked="true" strokeweight=".96pt" strokecolor="#000000">
                <v:path arrowok="t"/>
              </v:shape>
            </v:group>
            <v:group style="position:absolute;left:1219;top:10;width:1210;height:2" coordorigin="1219,10" coordsize="1210,2">
              <v:shape style="position:absolute;left:1219;top:10;width:1210;height:2" coordorigin="1219,10" coordsize="1210,0" path="m1219,10l2429,10e" filled="false" stroked="true" strokeweight=".96pt" strokecolor="#000000">
                <v:path arrowok="t"/>
              </v:shape>
            </v:group>
            <v:group style="position:absolute;left:2429;top:10;width:20;height:2" coordorigin="2429,10" coordsize="20,2">
              <v:shape style="position:absolute;left:2429;top:10;width:20;height:2" coordorigin="2429,10" coordsize="20,0" path="m2429,10l2448,10e" filled="false" stroked="true" strokeweight=".96pt" strokecolor="#000000">
                <v:path arrowok="t"/>
              </v:shape>
            </v:group>
            <v:group style="position:absolute;left:2448;top:10;width:1085;height:2" coordorigin="2448,10" coordsize="1085,2">
              <v:shape style="position:absolute;left:2448;top:10;width:1085;height:2" coordorigin="2448,10" coordsize="1085,0" path="m2448,10l3533,10e" filled="false" stroked="true" strokeweight=".96pt" strokecolor="#000000">
                <v:path arrowok="t"/>
              </v:shape>
            </v:group>
            <v:group style="position:absolute;left:3533;top:10;width:20;height:2" coordorigin="3533,10" coordsize="20,2">
              <v:shape style="position:absolute;left:3533;top:10;width:20;height:2" coordorigin="3533,10" coordsize="20,0" path="m3533,10l3552,10e" filled="false" stroked="true" strokeweight=".96pt" strokecolor="#000000">
                <v:path arrowok="t"/>
              </v:shape>
            </v:group>
            <v:group style="position:absolute;left:3552;top:10;width:1119;height:2" coordorigin="3552,10" coordsize="1119,2">
              <v:shape style="position:absolute;left:3552;top:10;width:1119;height:2" coordorigin="3552,10" coordsize="1119,0" path="m3552,10l4670,10e" filled="false" stroked="true" strokeweight=".96pt" strokecolor="#000000">
                <v:path arrowok="t"/>
              </v:shape>
            </v:group>
            <v:group style="position:absolute;left:4670;top:10;width:20;height:2" coordorigin="4670,10" coordsize="20,2">
              <v:shape style="position:absolute;left:4670;top:10;width:20;height:2" coordorigin="4670,10" coordsize="20,0" path="m4670,10l4690,10e" filled="false" stroked="true" strokeweight=".96pt" strokecolor="#000000">
                <v:path arrowok="t"/>
              </v:shape>
            </v:group>
            <v:group style="position:absolute;left:4690;top:10;width:1191;height:2" coordorigin="4690,10" coordsize="1191,2">
              <v:shape style="position:absolute;left:4690;top:10;width:1191;height:2" coordorigin="4690,10" coordsize="1191,0" path="m4690,10l5880,10e" filled="false" stroked="true" strokeweight=".96pt" strokecolor="#000000">
                <v:path arrowok="t"/>
              </v:shape>
            </v:group>
            <v:group style="position:absolute;left:5880;top:10;width:20;height:2" coordorigin="5880,10" coordsize="20,2">
              <v:shape style="position:absolute;left:5880;top:10;width:20;height:2" coordorigin="5880,10" coordsize="20,0" path="m5880,10l5899,10e" filled="false" stroked="true" strokeweight=".96pt" strokecolor="#000000">
                <v:path arrowok="t"/>
              </v:shape>
            </v:group>
            <v:group style="position:absolute;left:5899;top:10;width:1186;height:2" coordorigin="5899,10" coordsize="1186,2">
              <v:shape style="position:absolute;left:5899;top:10;width:1186;height:2" coordorigin="5899,10" coordsize="1186,0" path="m5899,10l7085,10e" filled="false" stroked="true" strokeweight=".96pt" strokecolor="#000000">
                <v:path arrowok="t"/>
              </v:shape>
            </v:group>
            <v:group style="position:absolute;left:7085;top:10;width:20;height:2" coordorigin="7085,10" coordsize="20,2">
              <v:shape style="position:absolute;left:7085;top:10;width:20;height:2" coordorigin="7085,10" coordsize="20,0" path="m7085,10l7104,10e" filled="false" stroked="true" strokeweight=".96pt" strokecolor="#000000">
                <v:path arrowok="t"/>
              </v:shape>
            </v:group>
            <v:group style="position:absolute;left:7104;top:10;width:1052;height:2" coordorigin="7104,10" coordsize="1052,2">
              <v:shape style="position:absolute;left:7104;top:10;width:1052;height:2" coordorigin="7104,10" coordsize="1052,0" path="m7104,10l8155,10e" filled="false" stroked="true" strokeweight=".96pt" strokecolor="#000000">
                <v:path arrowok="t"/>
              </v:shape>
            </v:group>
            <v:group style="position:absolute;left:8155;top:10;width:20;height:2" coordorigin="8155,10" coordsize="20,2">
              <v:shape style="position:absolute;left:8155;top:10;width:20;height:2" coordorigin="8155,10" coordsize="20,0" path="m8155,10l8174,10e" filled="false" stroked="true" strokeweight=".96pt" strokecolor="#000000">
                <v:path arrowok="t"/>
              </v:shape>
            </v:group>
            <v:group style="position:absolute;left:8174;top:10;width:932;height:2" coordorigin="8174,10" coordsize="932,2">
              <v:shape style="position:absolute;left:8174;top:10;width:932;height:2" coordorigin="8174,10" coordsize="932,0" path="m8174,10l9106,10e" filled="false" stroked="true" strokeweight=".9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6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4"/>
        <w:gridCol w:w="1746"/>
        <w:gridCol w:w="1783"/>
        <w:gridCol w:w="1210"/>
        <w:gridCol w:w="1178"/>
        <w:gridCol w:w="1032"/>
        <w:gridCol w:w="755"/>
      </w:tblGrid>
      <w:tr>
        <w:trPr>
          <w:trHeight w:val="412" w:hRule="exact"/>
        </w:trPr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3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196,397.88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193,124.58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111,292.20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114,565.50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81,832.38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4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17" w:hRule="exact"/>
        </w:trPr>
        <w:tc>
          <w:tcPr>
            <w:tcW w:w="1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17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196,397.88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193,124.58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111,292.20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8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114,565.50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left="3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81,832.38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52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8.9pt;height:4.350pt;mso-position-horizontal-relative:char;mso-position-vertical-relative:line" coordorigin="0,0" coordsize="9178,87">
            <v:group style="position:absolute;left:29;top:58;width:1215;height:2" coordorigin="29,58" coordsize="1215,2">
              <v:shape style="position:absolute;left:29;top:58;width:1215;height:2" coordorigin="29,58" coordsize="1215,0" path="m29,58l1243,58e" filled="false" stroked="true" strokeweight="2.88pt" strokecolor="#000000">
                <v:path arrowok="t"/>
              </v:shape>
            </v:group>
            <v:group style="position:absolute;left:29;top:7;width:1215;height:2" coordorigin="29,7" coordsize="1215,2">
              <v:shape style="position:absolute;left:29;top:7;width:1215;height:2" coordorigin="29,7" coordsize="1215,0" path="m29,7l1243,7e" filled="false" stroked="true" strokeweight=".72pt" strokecolor="#000000">
                <v:path arrowok="t"/>
              </v:shape>
            </v:group>
            <v:group style="position:absolute;left:1229;top:7;width:87;height:2" coordorigin="1229,7" coordsize="87,2">
              <v:shape style="position:absolute;left:1229;top:7;width:87;height:2" coordorigin="1229,7" coordsize="87,0" path="m1229,7l1315,7e" filled="false" stroked="true" strokeweight=".72pt" strokecolor="#000000">
                <v:path arrowok="t"/>
              </v:shape>
            </v:group>
            <v:group style="position:absolute;left:1229;top:58;width:87;height:2" coordorigin="1229,58" coordsize="87,2">
              <v:shape style="position:absolute;left:1229;top:58;width:87;height:2" coordorigin="1229,58" coordsize="87,0" path="m1229,58l1315,58e" filled="false" stroked="true" strokeweight="2.88pt" strokecolor="#000000">
                <v:path arrowok="t"/>
              </v:shape>
            </v:group>
            <v:group style="position:absolute;left:1315;top:58;width:1157;height:2" coordorigin="1315,58" coordsize="1157,2">
              <v:shape style="position:absolute;left:1315;top:58;width:1157;height:2" coordorigin="1315,58" coordsize="1157,0" path="m1315,58l2472,58e" filled="false" stroked="true" strokeweight="2.88pt" strokecolor="#000000">
                <v:path arrowok="t"/>
              </v:shape>
            </v:group>
            <v:group style="position:absolute;left:1315;top:7;width:1157;height:2" coordorigin="1315,7" coordsize="1157,2">
              <v:shape style="position:absolute;left:1315;top:7;width:1157;height:2" coordorigin="1315,7" coordsize="1157,0" path="m1315,7l2472,7e" filled="false" stroked="true" strokeweight=".72pt" strokecolor="#000000">
                <v:path arrowok="t"/>
              </v:shape>
            </v:group>
            <v:group style="position:absolute;left:2458;top:7;width:87;height:2" coordorigin="2458,7" coordsize="87,2">
              <v:shape style="position:absolute;left:2458;top:7;width:87;height:2" coordorigin="2458,7" coordsize="87,0" path="m2458,7l2544,7e" filled="false" stroked="true" strokeweight=".72pt" strokecolor="#000000">
                <v:path arrowok="t"/>
              </v:shape>
            </v:group>
            <v:group style="position:absolute;left:2458;top:58;width:87;height:2" coordorigin="2458,58" coordsize="87,2">
              <v:shape style="position:absolute;left:2458;top:58;width:87;height:2" coordorigin="2458,58" coordsize="87,0" path="m2458,58l2544,58e" filled="false" stroked="true" strokeweight="2.88pt" strokecolor="#000000">
                <v:path arrowok="t"/>
              </v:shape>
            </v:group>
            <v:group style="position:absolute;left:2544;top:58;width:1032;height:2" coordorigin="2544,58" coordsize="1032,2">
              <v:shape style="position:absolute;left:2544;top:58;width:1032;height:2" coordorigin="2544,58" coordsize="1032,0" path="m2544,58l3576,58e" filled="false" stroked="true" strokeweight="2.88pt" strokecolor="#000000">
                <v:path arrowok="t"/>
              </v:shape>
            </v:group>
            <v:group style="position:absolute;left:2544;top:7;width:1032;height:2" coordorigin="2544,7" coordsize="1032,2">
              <v:shape style="position:absolute;left:2544;top:7;width:1032;height:2" coordorigin="2544,7" coordsize="1032,0" path="m2544,7l3576,7e" filled="false" stroked="true" strokeweight=".72pt" strokecolor="#000000">
                <v:path arrowok="t"/>
              </v:shape>
            </v:group>
            <v:group style="position:absolute;left:3562;top:7;width:82;height:2" coordorigin="3562,7" coordsize="82,2">
              <v:shape style="position:absolute;left:3562;top:7;width:82;height:2" coordorigin="3562,7" coordsize="82,0" path="m3562,7l3643,7e" filled="false" stroked="true" strokeweight=".72pt" strokecolor="#000000">
                <v:path arrowok="t"/>
              </v:shape>
            </v:group>
            <v:group style="position:absolute;left:3562;top:58;width:82;height:2" coordorigin="3562,58" coordsize="82,2">
              <v:shape style="position:absolute;left:3562;top:58;width:82;height:2" coordorigin="3562,58" coordsize="82,0" path="m3562,58l3643,58e" filled="false" stroked="true" strokeweight="2.88pt" strokecolor="#000000">
                <v:path arrowok="t"/>
              </v:shape>
            </v:group>
            <v:group style="position:absolute;left:3643;top:58;width:1071;height:2" coordorigin="3643,58" coordsize="1071,2">
              <v:shape style="position:absolute;left:3643;top:58;width:1071;height:2" coordorigin="3643,58" coordsize="1071,0" path="m3643,58l4714,58e" filled="false" stroked="true" strokeweight="2.88pt" strokecolor="#000000">
                <v:path arrowok="t"/>
              </v:shape>
            </v:group>
            <v:group style="position:absolute;left:3643;top:7;width:1071;height:2" coordorigin="3643,7" coordsize="1071,2">
              <v:shape style="position:absolute;left:3643;top:7;width:1071;height:2" coordorigin="3643,7" coordsize="1071,0" path="m3643,7l4714,7e" filled="false" stroked="true" strokeweight=".72pt" strokecolor="#000000">
                <v:path arrowok="t"/>
              </v:shape>
            </v:group>
            <v:group style="position:absolute;left:4699;top:7;width:87;height:2" coordorigin="4699,7" coordsize="87,2">
              <v:shape style="position:absolute;left:4699;top:7;width:87;height:2" coordorigin="4699,7" coordsize="87,0" path="m4699,7l4786,7e" filled="false" stroked="true" strokeweight=".72pt" strokecolor="#000000">
                <v:path arrowok="t"/>
              </v:shape>
            </v:group>
            <v:group style="position:absolute;left:4699;top:58;width:87;height:2" coordorigin="4699,58" coordsize="87,2">
              <v:shape style="position:absolute;left:4699;top:58;width:87;height:2" coordorigin="4699,58" coordsize="87,0" path="m4699,58l4786,58e" filled="false" stroked="true" strokeweight="2.88pt" strokecolor="#000000">
                <v:path arrowok="t"/>
              </v:shape>
            </v:group>
            <v:group style="position:absolute;left:4786;top:58;width:1138;height:2" coordorigin="4786,58" coordsize="1138,2">
              <v:shape style="position:absolute;left:4786;top:58;width:1138;height:2" coordorigin="4786,58" coordsize="1138,0" path="m4786,58l5923,58e" filled="false" stroked="true" strokeweight="2.88pt" strokecolor="#000000">
                <v:path arrowok="t"/>
              </v:shape>
            </v:group>
            <v:group style="position:absolute;left:4786;top:7;width:1138;height:2" coordorigin="4786,7" coordsize="1138,2">
              <v:shape style="position:absolute;left:4786;top:7;width:1138;height:2" coordorigin="4786,7" coordsize="1138,0" path="m4786,7l5923,7e" filled="false" stroked="true" strokeweight=".72pt" strokecolor="#000000">
                <v:path arrowok="t"/>
              </v:shape>
            </v:group>
            <v:group style="position:absolute;left:5914;top:7;width:82;height:2" coordorigin="5914,7" coordsize="82,2">
              <v:shape style="position:absolute;left:5914;top:7;width:82;height:2" coordorigin="5914,7" coordsize="82,0" path="m5914,7l5995,7e" filled="false" stroked="true" strokeweight=".72pt" strokecolor="#000000">
                <v:path arrowok="t"/>
              </v:shape>
            </v:group>
            <v:group style="position:absolute;left:5914;top:58;width:82;height:2" coordorigin="5914,58" coordsize="82,2">
              <v:shape style="position:absolute;left:5914;top:58;width:82;height:2" coordorigin="5914,58" coordsize="82,0" path="m5914,58l5995,58e" filled="false" stroked="true" strokeweight="2.88pt" strokecolor="#000000">
                <v:path arrowok="t"/>
              </v:shape>
            </v:group>
            <v:group style="position:absolute;left:5995;top:58;width:1133;height:2" coordorigin="5995,58" coordsize="1133,2">
              <v:shape style="position:absolute;left:5995;top:58;width:1133;height:2" coordorigin="5995,58" coordsize="1133,0" path="m5995,58l7128,58e" filled="false" stroked="true" strokeweight="2.88pt" strokecolor="#000000">
                <v:path arrowok="t"/>
              </v:shape>
            </v:group>
            <v:group style="position:absolute;left:5995;top:7;width:1133;height:2" coordorigin="5995,7" coordsize="1133,2">
              <v:shape style="position:absolute;left:5995;top:7;width:1133;height:2" coordorigin="5995,7" coordsize="1133,0" path="m5995,7l7128,7e" filled="false" stroked="true" strokeweight=".72pt" strokecolor="#000000">
                <v:path arrowok="t"/>
              </v:shape>
            </v:group>
            <v:group style="position:absolute;left:7114;top:7;width:82;height:2" coordorigin="7114,7" coordsize="82,2">
              <v:shape style="position:absolute;left:7114;top:7;width:82;height:2" coordorigin="7114,7" coordsize="82,0" path="m7114,7l7195,7e" filled="false" stroked="true" strokeweight=".72pt" strokecolor="#000000">
                <v:path arrowok="t"/>
              </v:shape>
            </v:group>
            <v:group style="position:absolute;left:7114;top:58;width:82;height:2" coordorigin="7114,58" coordsize="82,2">
              <v:shape style="position:absolute;left:7114;top:58;width:82;height:2" coordorigin="7114,58" coordsize="82,0" path="m7114,58l7195,58e" filled="false" stroked="true" strokeweight="2.88pt" strokecolor="#000000">
                <v:path arrowok="t"/>
              </v:shape>
            </v:group>
            <v:group style="position:absolute;left:7195;top:58;width:1004;height:2" coordorigin="7195,58" coordsize="1004,2">
              <v:shape style="position:absolute;left:7195;top:58;width:1004;height:2" coordorigin="7195,58" coordsize="1004,0" path="m7195,58l8198,58e" filled="false" stroked="true" strokeweight="2.88pt" strokecolor="#000000">
                <v:path arrowok="t"/>
              </v:shape>
            </v:group>
            <v:group style="position:absolute;left:7195;top:7;width:1004;height:2" coordorigin="7195,7" coordsize="1004,2">
              <v:shape style="position:absolute;left:7195;top:7;width:1004;height:2" coordorigin="7195,7" coordsize="1004,0" path="m7195,7l8198,7e" filled="false" stroked="true" strokeweight=".72pt" strokecolor="#000000">
                <v:path arrowok="t"/>
              </v:shape>
            </v:group>
            <v:group style="position:absolute;left:8189;top:7;width:82;height:2" coordorigin="8189,7" coordsize="82,2">
              <v:shape style="position:absolute;left:8189;top:7;width:82;height:2" coordorigin="8189,7" coordsize="82,0" path="m8189,7l8270,7e" filled="false" stroked="true" strokeweight=".72pt" strokecolor="#000000">
                <v:path arrowok="t"/>
              </v:shape>
            </v:group>
            <v:group style="position:absolute;left:8189;top:58;width:82;height:2" coordorigin="8189,58" coordsize="82,2">
              <v:shape style="position:absolute;left:8189;top:58;width:82;height:2" coordorigin="8189,58" coordsize="82,0" path="m8189,58l8270,58e" filled="false" stroked="true" strokeweight="2.88pt" strokecolor="#000000">
                <v:path arrowok="t"/>
              </v:shape>
            </v:group>
            <v:group style="position:absolute;left:8270;top:58;width:879;height:2" coordorigin="8270,58" coordsize="879,2">
              <v:shape style="position:absolute;left:8270;top:58;width:879;height:2" coordorigin="8270,58" coordsize="879,0" path="m8270,58l9149,58e" filled="false" stroked="true" strokeweight="2.88pt" strokecolor="#000000">
                <v:path arrowok="t"/>
              </v:shape>
            </v:group>
            <v:group style="position:absolute;left:8270;top:7;width:879;height:2" coordorigin="8270,7" coordsize="879,2">
              <v:shape style="position:absolute;left:8270;top:7;width:879;height:2" coordorigin="8270,7" coordsize="879,0" path="m8270,7l9149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43"/>
        <w:ind w:left="1056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8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房地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96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95pt;height:4.1pt;mso-position-horizontal-relative:char;mso-position-vertical-relative:line" coordorigin="0,0" coordsize="8319,82">
            <v:group style="position:absolute;left:29;top:29;width:2592;height:2" coordorigin="29,29" coordsize="2592,2">
              <v:shape style="position:absolute;left:29;top:29;width:2592;height:2" coordorigin="29,29" coordsize="2592,0" path="m29,29l2621,29e" filled="false" stroked="true" strokeweight="2.88pt" strokecolor="#000000">
                <v:path arrowok="t"/>
              </v:shape>
            </v:group>
            <v:group style="position:absolute;left:29;top:74;width:2592;height:2" coordorigin="29,74" coordsize="2592,2">
              <v:shape style="position:absolute;left:29;top:74;width:2592;height:2" coordorigin="29,74" coordsize="2592,0" path="m29,74l2621,74e" filled="false" stroked="true" strokeweight=".72pt" strokecolor="#000000">
                <v:path arrowok="t"/>
              </v:shape>
            </v:group>
            <v:group style="position:absolute;left:2621;top:29;width:82;height:2" coordorigin="2621,29" coordsize="82,2">
              <v:shape style="position:absolute;left:2621;top:29;width:82;height:2" coordorigin="2621,29" coordsize="82,0" path="m2621,29l2702,29e" filled="false" stroked="true" strokeweight="2.88pt" strokecolor="#000000">
                <v:path arrowok="t"/>
              </v:shape>
            </v:group>
            <v:group style="position:absolute;left:2621;top:74;width:82;height:2" coordorigin="2621,74" coordsize="82,2">
              <v:shape style="position:absolute;left:2621;top:74;width:82;height:2" coordorigin="2621,74" coordsize="82,0" path="m2621,74l2702,74e" filled="false" stroked="true" strokeweight=".72pt" strokecolor="#000000">
                <v:path arrowok="t"/>
              </v:shape>
            </v:group>
            <v:group style="position:absolute;left:2702;top:29;width:1316;height:2" coordorigin="2702,29" coordsize="1316,2">
              <v:shape style="position:absolute;left:2702;top:29;width:1316;height:2" coordorigin="2702,29" coordsize="1316,0" path="m2702,29l4018,29e" filled="false" stroked="true" strokeweight="2.88pt" strokecolor="#000000">
                <v:path arrowok="t"/>
              </v:shape>
            </v:group>
            <v:group style="position:absolute;left:2702;top:74;width:1316;height:2" coordorigin="2702,74" coordsize="1316,2">
              <v:shape style="position:absolute;left:2702;top:74;width:1316;height:2" coordorigin="2702,74" coordsize="1316,0" path="m2702,74l4018,74e" filled="false" stroked="true" strokeweight=".72pt" strokecolor="#000000">
                <v:path arrowok="t"/>
              </v:shape>
            </v:group>
            <v:group style="position:absolute;left:4018;top:29;width:82;height:2" coordorigin="4018,29" coordsize="82,2">
              <v:shape style="position:absolute;left:4018;top:29;width:82;height:2" coordorigin="4018,29" coordsize="82,0" path="m4018,29l4099,29e" filled="false" stroked="true" strokeweight="2.88pt" strokecolor="#000000">
                <v:path arrowok="t"/>
              </v:shape>
            </v:group>
            <v:group style="position:absolute;left:4018;top:74;width:82;height:2" coordorigin="4018,74" coordsize="82,2">
              <v:shape style="position:absolute;left:4018;top:74;width:82;height:2" coordorigin="4018,74" coordsize="82,0" path="m4018,74l4099,74e" filled="false" stroked="true" strokeweight=".72pt" strokecolor="#000000">
                <v:path arrowok="t"/>
              </v:shape>
            </v:group>
            <v:group style="position:absolute;left:4099;top:29;width:1368;height:2" coordorigin="4099,29" coordsize="1368,2">
              <v:shape style="position:absolute;left:4099;top:29;width:1368;height:2" coordorigin="4099,29" coordsize="1368,0" path="m4099,29l5467,29e" filled="false" stroked="true" strokeweight="2.88pt" strokecolor="#000000">
                <v:path arrowok="t"/>
              </v:shape>
            </v:group>
            <v:group style="position:absolute;left:4099;top:74;width:1368;height:2" coordorigin="4099,74" coordsize="1368,2">
              <v:shape style="position:absolute;left:4099;top:74;width:1368;height:2" coordorigin="4099,74" coordsize="1368,0" path="m4099,74l5467,74e" filled="false" stroked="true" strokeweight=".72pt" strokecolor="#000000">
                <v:path arrowok="t"/>
              </v:shape>
            </v:group>
            <v:group style="position:absolute;left:5467;top:29;width:82;height:2" coordorigin="5467,29" coordsize="82,2">
              <v:shape style="position:absolute;left:5467;top:29;width:82;height:2" coordorigin="5467,29" coordsize="82,0" path="m5467,29l5549,29e" filled="false" stroked="true" strokeweight="2.88pt" strokecolor="#000000">
                <v:path arrowok="t"/>
              </v:shape>
            </v:group>
            <v:group style="position:absolute;left:5467;top:74;width:82;height:2" coordorigin="5467,74" coordsize="82,2">
              <v:shape style="position:absolute;left:5467;top:74;width:82;height:2" coordorigin="5467,74" coordsize="82,0" path="m5467,74l5549,74e" filled="false" stroked="true" strokeweight=".72pt" strokecolor="#000000">
                <v:path arrowok="t"/>
              </v:shape>
            </v:group>
            <v:group style="position:absolute;left:5549;top:29;width:1368;height:2" coordorigin="5549,29" coordsize="1368,2">
              <v:shape style="position:absolute;left:5549;top:29;width:1368;height:2" coordorigin="5549,29" coordsize="1368,0" path="m5549,29l6917,29e" filled="false" stroked="true" strokeweight="2.88pt" strokecolor="#000000">
                <v:path arrowok="t"/>
              </v:shape>
            </v:group>
            <v:group style="position:absolute;left:5549;top:74;width:1368;height:2" coordorigin="5549,74" coordsize="1368,2">
              <v:shape style="position:absolute;left:5549;top:74;width:1368;height:2" coordorigin="5549,74" coordsize="1368,0" path="m5549,74l6917,74e" filled="false" stroked="true" strokeweight=".72pt" strokecolor="#000000">
                <v:path arrowok="t"/>
              </v:shape>
            </v:group>
            <v:group style="position:absolute;left:6917;top:29;width:87;height:2" coordorigin="6917,29" coordsize="87,2">
              <v:shape style="position:absolute;left:6917;top:29;width:87;height:2" coordorigin="6917,29" coordsize="87,0" path="m6917,29l7003,29e" filled="false" stroked="true" strokeweight="2.88pt" strokecolor="#000000">
                <v:path arrowok="t"/>
              </v:shape>
            </v:group>
            <v:group style="position:absolute;left:6917;top:74;width:87;height:2" coordorigin="6917,74" coordsize="87,2">
              <v:shape style="position:absolute;left:6917;top:74;width:87;height:2" coordorigin="6917,74" coordsize="87,0" path="m6917,74l7003,74e" filled="false" stroked="true" strokeweight=".72pt" strokecolor="#000000">
                <v:path arrowok="t"/>
              </v:shape>
            </v:group>
            <v:group style="position:absolute;left:7003;top:29;width:1287;height:2" coordorigin="7003,29" coordsize="1287,2">
              <v:shape style="position:absolute;left:7003;top:29;width:1287;height:2" coordorigin="7003,29" coordsize="1287,0" path="m7003,29l8290,29e" filled="false" stroked="true" strokeweight="2.88pt" strokecolor="#000000">
                <v:path arrowok="t"/>
              </v:shape>
            </v:group>
            <v:group style="position:absolute;left:7003;top:74;width:1287;height:2" coordorigin="7003,74" coordsize="1287,2">
              <v:shape style="position:absolute;left:7003;top:74;width:1287;height:2" coordorigin="7003,74" coordsize="1287,0" path="m7003,74l8290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9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1730"/>
        <w:gridCol w:w="1493"/>
        <w:gridCol w:w="1260"/>
        <w:gridCol w:w="1212"/>
      </w:tblGrid>
      <w:tr>
        <w:trPr>
          <w:trHeight w:val="425" w:hRule="exact"/>
        </w:trPr>
        <w:tc>
          <w:tcPr>
            <w:tcW w:w="25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63" w:val="left" w:leader="none"/>
              </w:tabs>
              <w:spacing w:line="240" w:lineRule="auto" w:before="54"/>
              <w:ind w:left="2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2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6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7" w:hRule="exact"/>
        </w:trPr>
        <w:tc>
          <w:tcPr>
            <w:tcW w:w="25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11,472,804.48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178,602.35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419,740.04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598,342.39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2" w:hRule="exact"/>
        </w:trPr>
        <w:tc>
          <w:tcPr>
            <w:tcW w:w="2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5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178,602.35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7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419,740.04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598,342.39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20" w:lineRule="exact" w:before="0"/>
        <w:ind w:left="1190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1.440002pt;margin-top:-34.334496pt;width:413.04pt;height:.48pt;mso-position-horizontal-relative:page;mso-position-vertical-relative:paragraph;z-index:-542056" type="#_x0000_t75" stroked="false">
            <v:imagedata r:id="rId14" o:title=""/>
          </v:shape>
        </w:pict>
      </w:r>
      <w:r>
        <w:rPr/>
        <w:pict>
          <v:shape style="position:absolute;margin-left:91.440002pt;margin-top:-1.694497pt;width:413.04pt;height:.48pt;mso-position-horizontal-relative:page;mso-position-vertical-relative:paragraph;z-index:-542032" type="#_x0000_t75" stroked="false">
            <v:imagedata r:id="rId14" o:title=""/>
          </v:shape>
        </w:pic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备累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94"/>
        <w:ind w:left="1848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1.440002pt;margin-top:19.907726pt;width:413.04pt;height:.48pt;mso-position-horizontal-relative:page;mso-position-vertical-relative:paragraph;z-index:-542008" type="#_x0000_t75" stroked="false">
            <v:imagedata r:id="rId14" o:title=""/>
          </v:shape>
        </w:pict>
      </w:r>
      <w:r>
        <w:rPr>
          <w:rFonts w:ascii="宋体" w:hAnsi="宋体" w:cs="宋体" w:eastAsia="宋体" w:hint="default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w w:val="105"/>
          <w:sz w:val="17"/>
          <w:szCs w:val="17"/>
        </w:rPr>
        <w:t>屋</w:t>
      </w:r>
      <w:r>
        <w:rPr>
          <w:rFonts w:ascii="宋体" w:hAnsi="宋体" w:cs="宋体" w:eastAsia="宋体" w:hint="default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w w:val="105"/>
          <w:sz w:val="17"/>
          <w:szCs w:val="17"/>
        </w:rPr>
        <w:t>筑</w:t>
      </w:r>
      <w:r>
        <w:rPr>
          <w:rFonts w:ascii="宋体" w:hAnsi="宋体" w:cs="宋体" w:eastAsia="宋体" w:hint="default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3205"/>
        <w:gridCol w:w="2671"/>
      </w:tblGrid>
      <w:tr>
        <w:trPr>
          <w:trHeight w:val="357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5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11,294,202.13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10,874,462.09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11,294,202.13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10,874,462.09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30" w:lineRule="exact" w:before="15"/>
        <w:ind w:left="89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89.400002pt;margin-top:-2.042279pt;width:416.9pt;height:4.1pt;mso-position-horizontal-relative:page;mso-position-vertical-relative:paragraph;z-index:-541984" coordorigin="1788,-41" coordsize="8338,82">
            <v:group style="position:absolute;left:1814;top:14;width:2616;height:2" coordorigin="1814,14" coordsize="2616,2">
              <v:shape style="position:absolute;left:1814;top:14;width:2616;height:2" coordorigin="1814,14" coordsize="2616,0" path="m1814,14l4430,14e" filled="false" stroked="true" strokeweight="2.64pt" strokecolor="#000000">
                <v:path arrowok="t"/>
              </v:shape>
            </v:group>
            <v:group style="position:absolute;left:1814;top:-34;width:2616;height:2" coordorigin="1814,-34" coordsize="2616,2">
              <v:shape style="position:absolute;left:1814;top:-34;width:2616;height:2" coordorigin="1814,-34" coordsize="2616,0" path="m1814,-34l4430,-34e" filled="false" stroked="true" strokeweight=".72pt" strokecolor="#000000">
                <v:path arrowok="t"/>
              </v:shape>
            </v:group>
            <v:group style="position:absolute;left:4416;top:-34;width:82;height:2" coordorigin="4416,-34" coordsize="82,2">
              <v:shape style="position:absolute;left:4416;top:-34;width:82;height:2" coordorigin="4416,-34" coordsize="82,0" path="m4416,-34l4498,-34e" filled="false" stroked="true" strokeweight=".72pt" strokecolor="#000000">
                <v:path arrowok="t"/>
              </v:shape>
            </v:group>
            <v:group style="position:absolute;left:4416;top:14;width:82;height:2" coordorigin="4416,14" coordsize="82,2">
              <v:shape style="position:absolute;left:4416;top:14;width:82;height:2" coordorigin="4416,14" coordsize="82,0" path="m4416,14l4498,14e" filled="false" stroked="true" strokeweight="2.64pt" strokecolor="#000000">
                <v:path arrowok="t"/>
              </v:shape>
            </v:group>
            <v:group style="position:absolute;left:4498;top:14;width:1330;height:2" coordorigin="4498,14" coordsize="1330,2">
              <v:shape style="position:absolute;left:4498;top:14;width:1330;height:2" coordorigin="4498,14" coordsize="1330,0" path="m4498,14l5827,14e" filled="false" stroked="true" strokeweight="2.64pt" strokecolor="#000000">
                <v:path arrowok="t"/>
              </v:shape>
            </v:group>
            <v:group style="position:absolute;left:4498;top:-34;width:1330;height:2" coordorigin="4498,-34" coordsize="1330,2">
              <v:shape style="position:absolute;left:4498;top:-34;width:1330;height:2" coordorigin="4498,-34" coordsize="1330,0" path="m4498,-34l5827,-34e" filled="false" stroked="true" strokeweight=".72pt" strokecolor="#000000">
                <v:path arrowok="t"/>
              </v:shape>
            </v:group>
            <v:group style="position:absolute;left:5813;top:-34;width:82;height:2" coordorigin="5813,-34" coordsize="82,2">
              <v:shape style="position:absolute;left:5813;top:-34;width:82;height:2" coordorigin="5813,-34" coordsize="82,0" path="m5813,-34l5894,-34e" filled="false" stroked="true" strokeweight=".72pt" strokecolor="#000000">
                <v:path arrowok="t"/>
              </v:shape>
            </v:group>
            <v:group style="position:absolute;left:5813;top:14;width:82;height:2" coordorigin="5813,14" coordsize="82,2">
              <v:shape style="position:absolute;left:5813;top:14;width:82;height:2" coordorigin="5813,14" coordsize="82,0" path="m5813,14l5894,14e" filled="false" stroked="true" strokeweight="2.64pt" strokecolor="#000000">
                <v:path arrowok="t"/>
              </v:shape>
            </v:group>
            <v:group style="position:absolute;left:5894;top:14;width:1383;height:2" coordorigin="5894,14" coordsize="1383,2">
              <v:shape style="position:absolute;left:5894;top:14;width:1383;height:2" coordorigin="5894,14" coordsize="1383,0" path="m5894,14l7277,14e" filled="false" stroked="true" strokeweight="2.64pt" strokecolor="#000000">
                <v:path arrowok="t"/>
              </v:shape>
            </v:group>
            <v:group style="position:absolute;left:5894;top:-34;width:1383;height:2" coordorigin="5894,-34" coordsize="1383,2">
              <v:shape style="position:absolute;left:5894;top:-34;width:1383;height:2" coordorigin="5894,-34" coordsize="1383,0" path="m5894,-34l7277,-34e" filled="false" stroked="true" strokeweight=".72pt" strokecolor="#000000">
                <v:path arrowok="t"/>
              </v:shape>
            </v:group>
            <v:group style="position:absolute;left:7262;top:-34;width:82;height:2" coordorigin="7262,-34" coordsize="82,2">
              <v:shape style="position:absolute;left:7262;top:-34;width:82;height:2" coordorigin="7262,-34" coordsize="82,0" path="m7262,-34l7344,-34e" filled="false" stroked="true" strokeweight=".72pt" strokecolor="#000000">
                <v:path arrowok="t"/>
              </v:shape>
            </v:group>
            <v:group style="position:absolute;left:7262;top:14;width:82;height:2" coordorigin="7262,14" coordsize="82,2">
              <v:shape style="position:absolute;left:7262;top:14;width:82;height:2" coordorigin="7262,14" coordsize="82,0" path="m7262,14l7344,14e" filled="false" stroked="true" strokeweight="2.64pt" strokecolor="#000000">
                <v:path arrowok="t"/>
              </v:shape>
            </v:group>
            <v:group style="position:absolute;left:7344;top:14;width:1383;height:2" coordorigin="7344,14" coordsize="1383,2">
              <v:shape style="position:absolute;left:7344;top:14;width:1383;height:2" coordorigin="7344,14" coordsize="1383,0" path="m7344,14l8726,14e" filled="false" stroked="true" strokeweight="2.64pt" strokecolor="#000000">
                <v:path arrowok="t"/>
              </v:shape>
            </v:group>
            <v:group style="position:absolute;left:7344;top:-34;width:1383;height:2" coordorigin="7344,-34" coordsize="1383,2">
              <v:shape style="position:absolute;left:7344;top:-34;width:1383;height:2" coordorigin="7344,-34" coordsize="1383,0" path="m7344,-34l8726,-34e" filled="false" stroked="true" strokeweight=".72pt" strokecolor="#000000">
                <v:path arrowok="t"/>
              </v:shape>
            </v:group>
            <v:group style="position:absolute;left:8712;top:-34;width:87;height:2" coordorigin="8712,-34" coordsize="87,2">
              <v:shape style="position:absolute;left:8712;top:-34;width:87;height:2" coordorigin="8712,-34" coordsize="87,0" path="m8712,-34l8798,-34e" filled="false" stroked="true" strokeweight=".72pt" strokecolor="#000000">
                <v:path arrowok="t"/>
              </v:shape>
            </v:group>
            <v:group style="position:absolute;left:8712;top:14;width:87;height:2" coordorigin="8712,14" coordsize="87,2">
              <v:shape style="position:absolute;left:8712;top:14;width:87;height:2" coordorigin="8712,14" coordsize="87,0" path="m8712,14l8798,14e" filled="false" stroked="true" strokeweight="2.64pt" strokecolor="#000000">
                <v:path arrowok="t"/>
              </v:shape>
            </v:group>
            <v:group style="position:absolute;left:8798;top:14;width:1301;height:2" coordorigin="8798,14" coordsize="1301,2">
              <v:shape style="position:absolute;left:8798;top:14;width:1301;height:2" coordorigin="8798,14" coordsize="1301,0" path="m8798,14l10099,14e" filled="false" stroked="true" strokeweight="2.64pt" strokecolor="#000000">
                <v:path arrowok="t"/>
              </v:shape>
            </v:group>
            <v:group style="position:absolute;left:8798;top:-34;width:1301;height:2" coordorigin="8798,-34" coordsize="1301,2">
              <v:shape style="position:absolute;left:8798;top:-34;width:1301;height:2" coordorigin="8798,-34" coordsize="1301,0" path="m8798,-34l10099,-34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本公司子公司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公司、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面积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1800.00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30" w:lineRule="exact" w:before="9"/>
        <w:ind w:left="547" w:right="53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㎡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265.00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7,996,987.68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3,475,816.80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。本公司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模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式计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055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71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固定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96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7pt;height:4.1pt;mso-position-horizontal-relative:char;mso-position-vertical-relative:line" coordorigin="0,0" coordsize="8314,82">
            <v:group style="position:absolute;left:26;top:26;width:2592;height:2" coordorigin="26,26" coordsize="2592,2">
              <v:shape style="position:absolute;left:26;top:26;width:2592;height:2" coordorigin="26,26" coordsize="2592,0" path="m26,26l2618,26e" filled="false" stroked="true" strokeweight="2.64pt" strokecolor="#000000">
                <v:path arrowok="t"/>
              </v:shape>
            </v:group>
            <v:group style="position:absolute;left:26;top:74;width:2592;height:2" coordorigin="26,74" coordsize="2592,2">
              <v:shape style="position:absolute;left:26;top:74;width:2592;height:2" coordorigin="26,74" coordsize="2592,0" path="m26,74l2618,74e" filled="false" stroked="true" strokeweight=".72pt" strokecolor="#000000">
                <v:path arrowok="t"/>
              </v:shape>
            </v:group>
            <v:group style="position:absolute;left:2618;top:26;width:82;height:2" coordorigin="2618,26" coordsize="82,2">
              <v:shape style="position:absolute;left:2618;top:26;width:82;height:2" coordorigin="2618,26" coordsize="82,0" path="m2618,26l2700,26e" filled="false" stroked="true" strokeweight="2.64pt" strokecolor="#000000">
                <v:path arrowok="t"/>
              </v:shape>
            </v:group>
            <v:group style="position:absolute;left:2618;top:74;width:82;height:2" coordorigin="2618,74" coordsize="82,2">
              <v:shape style="position:absolute;left:2618;top:74;width:82;height:2" coordorigin="2618,74" coordsize="82,0" path="m2618,74l2700,74e" filled="false" stroked="true" strokeweight=".72pt" strokecolor="#000000">
                <v:path arrowok="t"/>
              </v:shape>
            </v:group>
            <v:group style="position:absolute;left:2700;top:26;width:1316;height:2" coordorigin="2700,26" coordsize="1316,2">
              <v:shape style="position:absolute;left:2700;top:26;width:1316;height:2" coordorigin="2700,26" coordsize="1316,0" path="m2700,26l4015,26e" filled="false" stroked="true" strokeweight="2.64pt" strokecolor="#000000">
                <v:path arrowok="t"/>
              </v:shape>
            </v:group>
            <v:group style="position:absolute;left:2700;top:74;width:1316;height:2" coordorigin="2700,74" coordsize="1316,2">
              <v:shape style="position:absolute;left:2700;top:74;width:1316;height:2" coordorigin="2700,74" coordsize="1316,0" path="m2700,74l4015,74e" filled="false" stroked="true" strokeweight=".72pt" strokecolor="#000000">
                <v:path arrowok="t"/>
              </v:shape>
            </v:group>
            <v:group style="position:absolute;left:4015;top:26;width:82;height:2" coordorigin="4015,26" coordsize="82,2">
              <v:shape style="position:absolute;left:4015;top:26;width:82;height:2" coordorigin="4015,26" coordsize="82,0" path="m4015,26l4097,26e" filled="false" stroked="true" strokeweight="2.64pt" strokecolor="#000000">
                <v:path arrowok="t"/>
              </v:shape>
            </v:group>
            <v:group style="position:absolute;left:4015;top:74;width:82;height:2" coordorigin="4015,74" coordsize="82,2">
              <v:shape style="position:absolute;left:4015;top:74;width:82;height:2" coordorigin="4015,74" coordsize="82,0" path="m4015,74l4097,74e" filled="false" stroked="true" strokeweight=".72pt" strokecolor="#000000">
                <v:path arrowok="t"/>
              </v:shape>
            </v:group>
            <v:group style="position:absolute;left:4097;top:26;width:1368;height:2" coordorigin="4097,26" coordsize="1368,2">
              <v:shape style="position:absolute;left:4097;top:26;width:1368;height:2" coordorigin="4097,26" coordsize="1368,0" path="m4097,26l5465,26e" filled="false" stroked="true" strokeweight="2.64pt" strokecolor="#000000">
                <v:path arrowok="t"/>
              </v:shape>
            </v:group>
            <v:group style="position:absolute;left:4097;top:74;width:1368;height:2" coordorigin="4097,74" coordsize="1368,2">
              <v:shape style="position:absolute;left:4097;top:74;width:1368;height:2" coordorigin="4097,74" coordsize="1368,0" path="m4097,74l5465,74e" filled="false" stroked="true" strokeweight=".72pt" strokecolor="#000000">
                <v:path arrowok="t"/>
              </v:shape>
            </v:group>
            <v:group style="position:absolute;left:5465;top:26;width:82;height:2" coordorigin="5465,26" coordsize="82,2">
              <v:shape style="position:absolute;left:5465;top:26;width:82;height:2" coordorigin="5465,26" coordsize="82,0" path="m5465,26l5546,26e" filled="false" stroked="true" strokeweight="2.64pt" strokecolor="#000000">
                <v:path arrowok="t"/>
              </v:shape>
            </v:group>
            <v:group style="position:absolute;left:5465;top:74;width:82;height:2" coordorigin="5465,74" coordsize="82,2">
              <v:shape style="position:absolute;left:5465;top:74;width:82;height:2" coordorigin="5465,74" coordsize="82,0" path="m5465,74l5546,74e" filled="false" stroked="true" strokeweight=".72pt" strokecolor="#000000">
                <v:path arrowok="t"/>
              </v:shape>
            </v:group>
            <v:group style="position:absolute;left:5546;top:26;width:1368;height:2" coordorigin="5546,26" coordsize="1368,2">
              <v:shape style="position:absolute;left:5546;top:26;width:1368;height:2" coordorigin="5546,26" coordsize="1368,0" path="m5546,26l6914,26e" filled="false" stroked="true" strokeweight="2.64pt" strokecolor="#000000">
                <v:path arrowok="t"/>
              </v:shape>
            </v:group>
            <v:group style="position:absolute;left:5546;top:74;width:1368;height:2" coordorigin="5546,74" coordsize="1368,2">
              <v:shape style="position:absolute;left:5546;top:74;width:1368;height:2" coordorigin="5546,74" coordsize="1368,0" path="m5546,74l6914,74e" filled="false" stroked="true" strokeweight=".72pt" strokecolor="#000000">
                <v:path arrowok="t"/>
              </v:shape>
            </v:group>
            <v:group style="position:absolute;left:6914;top:26;width:87;height:2" coordorigin="6914,26" coordsize="87,2">
              <v:shape style="position:absolute;left:6914;top:26;width:87;height:2" coordorigin="6914,26" coordsize="87,0" path="m6914,26l7001,26e" filled="false" stroked="true" strokeweight="2.64pt" strokecolor="#000000">
                <v:path arrowok="t"/>
              </v:shape>
            </v:group>
            <v:group style="position:absolute;left:6914;top:74;width:87;height:2" coordorigin="6914,74" coordsize="87,2">
              <v:shape style="position:absolute;left:6914;top:74;width:87;height:2" coordorigin="6914,74" coordsize="87,0" path="m6914,74l7001,74e" filled="false" stroked="true" strokeweight=".72pt" strokecolor="#000000">
                <v:path arrowok="t"/>
              </v:shape>
            </v:group>
            <v:group style="position:absolute;left:7001;top:26;width:1287;height:2" coordorigin="7001,26" coordsize="1287,2">
              <v:shape style="position:absolute;left:7001;top:26;width:1287;height:2" coordorigin="7001,26" coordsize="1287,0" path="m7001,26l8287,26e" filled="false" stroked="true" strokeweight="2.64pt" strokecolor="#000000">
                <v:path arrowok="t"/>
              </v:shape>
            </v:group>
            <v:group style="position:absolute;left:7001;top:74;width:1287;height:2" coordorigin="7001,74" coordsize="1287,2">
              <v:shape style="position:absolute;left:7001;top:74;width:1287;height:2" coordorigin="7001,74" coordsize="1287,0" path="m7001,74l8287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9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4"/>
        <w:gridCol w:w="1774"/>
        <w:gridCol w:w="1493"/>
        <w:gridCol w:w="1327"/>
        <w:gridCol w:w="1253"/>
      </w:tblGrid>
      <w:tr>
        <w:trPr>
          <w:trHeight w:val="425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14" w:val="left" w:leader="none"/>
              </w:tabs>
              <w:spacing w:line="240" w:lineRule="auto" w:before="54"/>
              <w:ind w:left="17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2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5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4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25" w:hRule="exact"/>
        </w:trPr>
        <w:tc>
          <w:tcPr>
            <w:tcW w:w="24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302,135,070.05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39,414,523.45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1,293,644.47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340,255,949.03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41,687,061.65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16,476,112.38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58,163,174.03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134,124,270.97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18,454,056.16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788,444.47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151,789,882.66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2,822,687.00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351,500.00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497,200.00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2,676,987.00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123,501,050.43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4,132,854.91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127,625,905.34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折旧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118,940,424.84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26,293,573.94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959,784.17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144,274,214.61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4,510,829.07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1,684,597.43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6,195,426.50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19,968,304.13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12,356,919.86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486,825.28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31,838,398.71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1,397,923.61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6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359,803.05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465,718.93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1,292,007.73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4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93,063,368.03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6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11,892,253.60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7,239.96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104,948,381.67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0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2,684,360.56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126,340.93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2,558,019.63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3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85,923.00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4" w:hRule="exact"/>
        </w:trPr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5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2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1,513,502.05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119,359.82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1,394,142.23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840" w:right="820"/>
        </w:sectPr>
      </w:pP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1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8"/>
        <w:gridCol w:w="2695"/>
        <w:gridCol w:w="1898"/>
        <w:gridCol w:w="1262"/>
      </w:tblGrid>
      <w:tr>
        <w:trPr>
          <w:trHeight w:val="354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8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6,621.07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6,621.07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1,078,314.44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360.04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1,077,954.40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9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固定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13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180,510,284.65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193,423,714.79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9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11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37,090,309.58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51,881,824.53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112,642,464.79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118,557,341.72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2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1,418,142.32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1,384,979.27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4" w:hRule="exact"/>
        </w:trPr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8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4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29,359,367.96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21,599,569.27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32" w:lineRule="auto" w:before="23"/>
        <w:ind w:left="897" w:right="52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1.440002pt;margin-top:-83.060112pt;width:413.04pt;height:.48pt;mso-position-horizontal-relative:page;mso-position-vertical-relative:paragraph;z-index:-541816" type="#_x0000_t75" stroked="false">
            <v:imagedata r:id="rId14" o:title=""/>
          </v:shape>
        </w:pict>
      </w:r>
      <w:r>
        <w:rPr/>
        <w:pict>
          <v:group style="position:absolute;margin-left:89.279999pt;margin-top:-2.18011pt;width:417.15pt;height:4.350pt;mso-position-horizontal-relative:page;mso-position-vertical-relative:paragraph;z-index:-541792" coordorigin="1786,-44" coordsize="8343,87">
            <v:group style="position:absolute;left:1814;top:14;width:2616;height:2" coordorigin="1814,14" coordsize="2616,2">
              <v:shape style="position:absolute;left:1814;top:14;width:2616;height:2" coordorigin="1814,14" coordsize="2616,0" path="m1814,14l4430,14e" filled="false" stroked="true" strokeweight="2.88pt" strokecolor="#000000">
                <v:path arrowok="t"/>
              </v:shape>
            </v:group>
            <v:group style="position:absolute;left:1814;top:-36;width:2616;height:2" coordorigin="1814,-36" coordsize="2616,2">
              <v:shape style="position:absolute;left:1814;top:-36;width:2616;height:2" coordorigin="1814,-36" coordsize="2616,0" path="m1814,-36l4430,-36e" filled="false" stroked="true" strokeweight=".72pt" strokecolor="#000000">
                <v:path arrowok="t"/>
              </v:shape>
            </v:group>
            <v:group style="position:absolute;left:4416;top:-36;width:82;height:2" coordorigin="4416,-36" coordsize="82,2">
              <v:shape style="position:absolute;left:4416;top:-36;width:82;height:2" coordorigin="4416,-36" coordsize="82,0" path="m4416,-36l4498,-36e" filled="false" stroked="true" strokeweight=".72pt" strokecolor="#000000">
                <v:path arrowok="t"/>
              </v:shape>
            </v:group>
            <v:group style="position:absolute;left:4416;top:14;width:82;height:2" coordorigin="4416,14" coordsize="82,2">
              <v:shape style="position:absolute;left:4416;top:14;width:82;height:2" coordorigin="4416,14" coordsize="82,0" path="m4416,14l4498,14e" filled="false" stroked="true" strokeweight="2.88pt" strokecolor="#000000">
                <v:path arrowok="t"/>
              </v:shape>
            </v:group>
            <v:group style="position:absolute;left:4498;top:14;width:1330;height:2" coordorigin="4498,14" coordsize="1330,2">
              <v:shape style="position:absolute;left:4498;top:14;width:1330;height:2" coordorigin="4498,14" coordsize="1330,0" path="m4498,14l5827,14e" filled="false" stroked="true" strokeweight="2.88pt" strokecolor="#000000">
                <v:path arrowok="t"/>
              </v:shape>
            </v:group>
            <v:group style="position:absolute;left:4498;top:-36;width:1330;height:2" coordorigin="4498,-36" coordsize="1330,2">
              <v:shape style="position:absolute;left:4498;top:-36;width:1330;height:2" coordorigin="4498,-36" coordsize="1330,0" path="m4498,-36l5827,-36e" filled="false" stroked="true" strokeweight=".72pt" strokecolor="#000000">
                <v:path arrowok="t"/>
              </v:shape>
            </v:group>
            <v:group style="position:absolute;left:5813;top:-36;width:82;height:2" coordorigin="5813,-36" coordsize="82,2">
              <v:shape style="position:absolute;left:5813;top:-36;width:82;height:2" coordorigin="5813,-36" coordsize="82,0" path="m5813,-36l5894,-36e" filled="false" stroked="true" strokeweight=".72pt" strokecolor="#000000">
                <v:path arrowok="t"/>
              </v:shape>
            </v:group>
            <v:group style="position:absolute;left:5813;top:14;width:82;height:2" coordorigin="5813,14" coordsize="82,2">
              <v:shape style="position:absolute;left:5813;top:14;width:82;height:2" coordorigin="5813,14" coordsize="82,0" path="m5813,14l5894,14e" filled="false" stroked="true" strokeweight="2.88pt" strokecolor="#000000">
                <v:path arrowok="t"/>
              </v:shape>
            </v:group>
            <v:group style="position:absolute;left:5894;top:14;width:1383;height:2" coordorigin="5894,14" coordsize="1383,2">
              <v:shape style="position:absolute;left:5894;top:14;width:1383;height:2" coordorigin="5894,14" coordsize="1383,0" path="m5894,14l7277,14e" filled="false" stroked="true" strokeweight="2.88pt" strokecolor="#000000">
                <v:path arrowok="t"/>
              </v:shape>
            </v:group>
            <v:group style="position:absolute;left:5894;top:-36;width:1383;height:2" coordorigin="5894,-36" coordsize="1383,2">
              <v:shape style="position:absolute;left:5894;top:-36;width:1383;height:2" coordorigin="5894,-36" coordsize="1383,0" path="m5894,-36l7277,-36e" filled="false" stroked="true" strokeweight=".72pt" strokecolor="#000000">
                <v:path arrowok="t"/>
              </v:shape>
            </v:group>
            <v:group style="position:absolute;left:7262;top:-36;width:82;height:2" coordorigin="7262,-36" coordsize="82,2">
              <v:shape style="position:absolute;left:7262;top:-36;width:82;height:2" coordorigin="7262,-36" coordsize="82,0" path="m7262,-36l7344,-36e" filled="false" stroked="true" strokeweight=".72pt" strokecolor="#000000">
                <v:path arrowok="t"/>
              </v:shape>
            </v:group>
            <v:group style="position:absolute;left:7262;top:14;width:82;height:2" coordorigin="7262,14" coordsize="82,2">
              <v:shape style="position:absolute;left:7262;top:14;width:82;height:2" coordorigin="7262,14" coordsize="82,0" path="m7262,14l7344,14e" filled="false" stroked="true" strokeweight="2.88pt" strokecolor="#000000">
                <v:path arrowok="t"/>
              </v:shape>
            </v:group>
            <v:group style="position:absolute;left:7344;top:14;width:1383;height:2" coordorigin="7344,14" coordsize="1383,2">
              <v:shape style="position:absolute;left:7344;top:14;width:1383;height:2" coordorigin="7344,14" coordsize="1383,0" path="m7344,14l8726,14e" filled="false" stroked="true" strokeweight="2.88pt" strokecolor="#000000">
                <v:path arrowok="t"/>
              </v:shape>
            </v:group>
            <v:group style="position:absolute;left:7344;top:-36;width:1383;height:2" coordorigin="7344,-36" coordsize="1383,2">
              <v:shape style="position:absolute;left:7344;top:-36;width:1383;height:2" coordorigin="7344,-36" coordsize="1383,0" path="m7344,-36l8726,-36e" filled="false" stroked="true" strokeweight=".72pt" strokecolor="#000000">
                <v:path arrowok="t"/>
              </v:shape>
            </v:group>
            <v:group style="position:absolute;left:8712;top:-36;width:87;height:2" coordorigin="8712,-36" coordsize="87,2">
              <v:shape style="position:absolute;left:8712;top:-36;width:87;height:2" coordorigin="8712,-36" coordsize="87,0" path="m8712,-36l8798,-36e" filled="false" stroked="true" strokeweight=".72pt" strokecolor="#000000">
                <v:path arrowok="t"/>
              </v:shape>
            </v:group>
            <v:group style="position:absolute;left:8712;top:14;width:87;height:2" coordorigin="8712,14" coordsize="87,2">
              <v:shape style="position:absolute;left:8712;top:14;width:87;height:2" coordorigin="8712,14" coordsize="87,0" path="m8712,14l8798,14e" filled="false" stroked="true" strokeweight="2.88pt" strokecolor="#000000">
                <v:path arrowok="t"/>
              </v:shape>
            </v:group>
            <v:group style="position:absolute;left:8798;top:14;width:1301;height:2" coordorigin="8798,14" coordsize="1301,2">
              <v:shape style="position:absolute;left:8798;top:14;width:1301;height:2" coordorigin="8798,14" coordsize="1301,0" path="m8798,14l10099,14e" filled="false" stroked="true" strokeweight="2.88pt" strokecolor="#000000">
                <v:path arrowok="t"/>
              </v:shape>
            </v:group>
            <v:group style="position:absolute;left:8798;top:-36;width:1301;height:2" coordorigin="8798,-36" coordsize="1301,2">
              <v:shape style="position:absolute;left:8798;top:-36;width:1301;height:2" coordorigin="8798,-36" coordsize="1301,0" path="m8798,-36l10099,-36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包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括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程</w:t>
      </w:r>
      <w:r>
        <w:rPr>
          <w:rFonts w:ascii="宋体" w:hAnsi="宋体" w:cs="宋体" w:eastAsia="宋体" w:hint="default"/>
          <w:w w:val="10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置</w:t>
      </w:r>
      <w:r>
        <w:rPr>
          <w:rFonts w:ascii="宋体" w:hAnsi="宋体" w:cs="宋体" w:eastAsia="宋体" w:hint="default"/>
          <w:w w:val="104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spacing w:val="-39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3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w w:val="104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机</w:t>
      </w:r>
      <w:r>
        <w:rPr>
          <w:rFonts w:ascii="宋体" w:hAnsi="宋体" w:cs="宋体" w:eastAsia="宋体" w:hint="default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(</w:t>
      </w:r>
      <w:r>
        <w:rPr>
          <w:rFonts w:ascii="宋体" w:hAnsi="宋体" w:cs="宋体" w:eastAsia="宋体" w:hint="default"/>
          <w:w w:val="104"/>
          <w:sz w:val="17"/>
          <w:szCs w:val="17"/>
        </w:rPr>
        <w:t>估</w:t>
      </w:r>
      <w:r>
        <w:rPr>
          <w:rFonts w:ascii="宋体" w:hAnsi="宋体" w:cs="宋体" w:eastAsia="宋体" w:hint="default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万元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作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w w:val="10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w w:val="104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w w:val="10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6"/>
        <w:ind w:left="897" w:right="528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田县</w:t>
      </w:r>
      <w:r>
        <w:rPr>
          <w:rFonts w:ascii="宋体" w:hAnsi="宋体" w:cs="宋体" w:eastAsia="宋体" w:hint="default"/>
          <w:w w:val="105"/>
          <w:sz w:val="17"/>
          <w:szCs w:val="17"/>
        </w:rPr>
        <w:t>支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260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2005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以部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8"/>
          <w:w w:val="104"/>
          <w:sz w:val="17"/>
          <w:szCs w:val="17"/>
        </w:rPr>
        <w:t>备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(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8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6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1,482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万元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6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740</w:t>
      </w:r>
      <w:r>
        <w:rPr>
          <w:rFonts w:ascii="Times New Roman" w:hAnsi="Times New Roman" w:cs="Times New Roman" w:eastAsia="Times New Roman" w:hint="default"/>
          <w:spacing w:val="1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12" w:lineRule="exact" w:before="0"/>
        <w:ind w:left="547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限：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2005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9"/>
        <w:ind w:left="547" w:right="529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10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以部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备</w:t>
      </w:r>
      <w:r>
        <w:rPr>
          <w:rFonts w:ascii="Times New Roman" w:hAnsi="Times New Roman" w:cs="Times New Roman" w:eastAsia="Times New Roman" w:hint="default"/>
          <w:spacing w:val="-10"/>
          <w:w w:val="104"/>
          <w:sz w:val="17"/>
          <w:szCs w:val="17"/>
        </w:rPr>
        <w:t>(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5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1,984.15</w:t>
      </w:r>
      <w:r>
        <w:rPr>
          <w:rFonts w:ascii="Times New Roman" w:hAnsi="Times New Roman" w:cs="Times New Roman" w:eastAsia="Times New Roman" w:hint="default"/>
          <w:spacing w:val="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万元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5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830</w:t>
      </w:r>
      <w:r>
        <w:rPr>
          <w:rFonts w:ascii="Times New Roman" w:hAnsi="Times New Roman" w:cs="Times New Roman" w:eastAsia="Times New Roman" w:hint="default"/>
          <w:spacing w:val="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2005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23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22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6" w:lineRule="exact" w:before="0"/>
        <w:ind w:left="897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6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55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10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在建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24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99.45pt;height:4.350pt;mso-position-horizontal-relative:char;mso-position-vertical-relative:line" coordorigin="0,0" coordsize="9989,87">
            <v:group style="position:absolute;left:29;top:29;width:1575;height:2" coordorigin="29,29" coordsize="1575,2">
              <v:shape style="position:absolute;left:29;top:29;width:1575;height:2" coordorigin="29,29" coordsize="1575,0" path="m29,29l1603,29e" filled="false" stroked="true" strokeweight="2.88pt" strokecolor="#000000">
                <v:path arrowok="t"/>
              </v:shape>
            </v:group>
            <v:group style="position:absolute;left:29;top:79;width:1575;height:2" coordorigin="29,79" coordsize="1575,2">
              <v:shape style="position:absolute;left:29;top:79;width:1575;height:2" coordorigin="29,79" coordsize="1575,0" path="m29,79l1603,79e" filled="false" stroked="true" strokeweight=".72pt" strokecolor="#000000">
                <v:path arrowok="t"/>
              </v:shape>
            </v:group>
            <v:group style="position:absolute;left:1603;top:29;width:87;height:2" coordorigin="1603,29" coordsize="87,2">
              <v:shape style="position:absolute;left:1603;top:29;width:87;height:2" coordorigin="1603,29" coordsize="87,0" path="m1603,29l1690,29e" filled="false" stroked="true" strokeweight="2.88pt" strokecolor="#000000">
                <v:path arrowok="t"/>
              </v:shape>
            </v:group>
            <v:group style="position:absolute;left:1603;top:79;width:87;height:2" coordorigin="1603,79" coordsize="87,2">
              <v:shape style="position:absolute;left:1603;top:79;width:87;height:2" coordorigin="1603,79" coordsize="87,0" path="m1603,79l1690,79e" filled="false" stroked="true" strokeweight=".72pt" strokecolor="#000000">
                <v:path arrowok="t"/>
              </v:shape>
            </v:group>
            <v:group style="position:absolute;left:1690;top:29;width:816;height:2" coordorigin="1690,29" coordsize="816,2">
              <v:shape style="position:absolute;left:1690;top:29;width:816;height:2" coordorigin="1690,29" coordsize="816,0" path="m1690,29l2506,29e" filled="false" stroked="true" strokeweight="2.88pt" strokecolor="#000000">
                <v:path arrowok="t"/>
              </v:shape>
            </v:group>
            <v:group style="position:absolute;left:1690;top:79;width:816;height:2" coordorigin="1690,79" coordsize="816,2">
              <v:shape style="position:absolute;left:1690;top:79;width:816;height:2" coordorigin="1690,79" coordsize="816,0" path="m1690,79l2506,79e" filled="false" stroked="true" strokeweight=".72pt" strokecolor="#000000">
                <v:path arrowok="t"/>
              </v:shape>
            </v:group>
            <v:group style="position:absolute;left:2506;top:29;width:87;height:2" coordorigin="2506,29" coordsize="87,2">
              <v:shape style="position:absolute;left:2506;top:29;width:87;height:2" coordorigin="2506,29" coordsize="87,0" path="m2506,29l2592,29e" filled="false" stroked="true" strokeweight="2.88pt" strokecolor="#000000">
                <v:path arrowok="t"/>
              </v:shape>
            </v:group>
            <v:group style="position:absolute;left:2506;top:79;width:87;height:2" coordorigin="2506,79" coordsize="87,2">
              <v:shape style="position:absolute;left:2506;top:79;width:87;height:2" coordorigin="2506,79" coordsize="87,0" path="m2506,79l2592,79e" filled="false" stroked="true" strokeweight=".72pt" strokecolor="#000000">
                <v:path arrowok="t"/>
              </v:shape>
            </v:group>
            <v:group style="position:absolute;left:2592;top:29;width:1109;height:2" coordorigin="2592,29" coordsize="1109,2">
              <v:shape style="position:absolute;left:2592;top:29;width:1109;height:2" coordorigin="2592,29" coordsize="1109,0" path="m2592,29l3701,29e" filled="false" stroked="true" strokeweight="2.88pt" strokecolor="#000000">
                <v:path arrowok="t"/>
              </v:shape>
            </v:group>
            <v:group style="position:absolute;left:2592;top:79;width:1109;height:2" coordorigin="2592,79" coordsize="1109,2">
              <v:shape style="position:absolute;left:2592;top:79;width:1109;height:2" coordorigin="2592,79" coordsize="1109,0" path="m2592,79l3701,79e" filled="false" stroked="true" strokeweight=".72pt" strokecolor="#000000">
                <v:path arrowok="t"/>
              </v:shape>
            </v:group>
            <v:group style="position:absolute;left:3701;top:29;width:87;height:2" coordorigin="3701,29" coordsize="87,2">
              <v:shape style="position:absolute;left:3701;top:29;width:87;height:2" coordorigin="3701,29" coordsize="87,0" path="m3701,29l3787,29e" filled="false" stroked="true" strokeweight="2.88pt" strokecolor="#000000">
                <v:path arrowok="t"/>
              </v:shape>
            </v:group>
            <v:group style="position:absolute;left:3701;top:79;width:87;height:2" coordorigin="3701,79" coordsize="87,2">
              <v:shape style="position:absolute;left:3701;top:79;width:87;height:2" coordorigin="3701,79" coordsize="87,0" path="m3701,79l3787,79e" filled="false" stroked="true" strokeweight=".72pt" strokecolor="#000000">
                <v:path arrowok="t"/>
              </v:shape>
            </v:group>
            <v:group style="position:absolute;left:3787;top:29;width:1258;height:2" coordorigin="3787,29" coordsize="1258,2">
              <v:shape style="position:absolute;left:3787;top:29;width:1258;height:2" coordorigin="3787,29" coordsize="1258,0" path="m3787,29l5045,29e" filled="false" stroked="true" strokeweight="2.88pt" strokecolor="#000000">
                <v:path arrowok="t"/>
              </v:shape>
            </v:group>
            <v:group style="position:absolute;left:3787;top:79;width:1258;height:2" coordorigin="3787,79" coordsize="1258,2">
              <v:shape style="position:absolute;left:3787;top:79;width:1258;height:2" coordorigin="3787,79" coordsize="1258,0" path="m3787,79l5045,79e" filled="false" stroked="true" strokeweight=".72pt" strokecolor="#000000">
                <v:path arrowok="t"/>
              </v:shape>
            </v:group>
            <v:group style="position:absolute;left:5045;top:29;width:82;height:2" coordorigin="5045,29" coordsize="82,2">
              <v:shape style="position:absolute;left:5045;top:29;width:82;height:2" coordorigin="5045,29" coordsize="82,0" path="m5045,29l5126,29e" filled="false" stroked="true" strokeweight="2.88pt" strokecolor="#000000">
                <v:path arrowok="t"/>
              </v:shape>
            </v:group>
            <v:group style="position:absolute;left:5045;top:79;width:82;height:2" coordorigin="5045,79" coordsize="82,2">
              <v:shape style="position:absolute;left:5045;top:79;width:82;height:2" coordorigin="5045,79" coordsize="82,0" path="m5045,79l5126,79e" filled="false" stroked="true" strokeweight=".72pt" strokecolor="#000000">
                <v:path arrowok="t"/>
              </v:shape>
            </v:group>
            <v:group style="position:absolute;left:5126;top:29;width:1143;height:2" coordorigin="5126,29" coordsize="1143,2">
              <v:shape style="position:absolute;left:5126;top:29;width:1143;height:2" coordorigin="5126,29" coordsize="1143,0" path="m5126,29l6269,29e" filled="false" stroked="true" strokeweight="2.88pt" strokecolor="#000000">
                <v:path arrowok="t"/>
              </v:shape>
            </v:group>
            <v:group style="position:absolute;left:5126;top:79;width:1143;height:2" coordorigin="5126,79" coordsize="1143,2">
              <v:shape style="position:absolute;left:5126;top:79;width:1143;height:2" coordorigin="5126,79" coordsize="1143,0" path="m5126,79l6269,79e" filled="false" stroked="true" strokeweight=".72pt" strokecolor="#000000">
                <v:path arrowok="t"/>
              </v:shape>
            </v:group>
            <v:group style="position:absolute;left:6269;top:29;width:82;height:2" coordorigin="6269,29" coordsize="82,2">
              <v:shape style="position:absolute;left:6269;top:29;width:82;height:2" coordorigin="6269,29" coordsize="82,0" path="m6269,29l6350,29e" filled="false" stroked="true" strokeweight="2.88pt" strokecolor="#000000">
                <v:path arrowok="t"/>
              </v:shape>
            </v:group>
            <v:group style="position:absolute;left:6269;top:79;width:82;height:2" coordorigin="6269,79" coordsize="82,2">
              <v:shape style="position:absolute;left:6269;top:79;width:82;height:2" coordorigin="6269,79" coordsize="82,0" path="m6269,79l6350,79e" filled="false" stroked="true" strokeweight=".72pt" strokecolor="#000000">
                <v:path arrowok="t"/>
              </v:shape>
            </v:group>
            <v:group style="position:absolute;left:6350;top:29;width:634;height:2" coordorigin="6350,29" coordsize="634,2">
              <v:shape style="position:absolute;left:6350;top:29;width:634;height:2" coordorigin="6350,29" coordsize="634,0" path="m6350,29l6984,29e" filled="false" stroked="true" strokeweight="2.88pt" strokecolor="#000000">
                <v:path arrowok="t"/>
              </v:shape>
            </v:group>
            <v:group style="position:absolute;left:6350;top:79;width:634;height:2" coordorigin="6350,79" coordsize="634,2">
              <v:shape style="position:absolute;left:6350;top:79;width:634;height:2" coordorigin="6350,79" coordsize="634,0" path="m6350,79l6984,79e" filled="false" stroked="true" strokeweight=".72pt" strokecolor="#000000">
                <v:path arrowok="t"/>
              </v:shape>
            </v:group>
            <v:group style="position:absolute;left:6984;top:29;width:82;height:2" coordorigin="6984,29" coordsize="82,2">
              <v:shape style="position:absolute;left:6984;top:29;width:82;height:2" coordorigin="6984,29" coordsize="82,0" path="m6984,29l7066,29e" filled="false" stroked="true" strokeweight="2.88pt" strokecolor="#000000">
                <v:path arrowok="t"/>
              </v:shape>
            </v:group>
            <v:group style="position:absolute;left:6984;top:79;width:82;height:2" coordorigin="6984,79" coordsize="82,2">
              <v:shape style="position:absolute;left:6984;top:79;width:82;height:2" coordorigin="6984,79" coordsize="82,0" path="m6984,79l7066,79e" filled="false" stroked="true" strokeweight=".72pt" strokecolor="#000000">
                <v:path arrowok="t"/>
              </v:shape>
            </v:group>
            <v:group style="position:absolute;left:7066;top:29;width:1143;height:2" coordorigin="7066,29" coordsize="1143,2">
              <v:shape style="position:absolute;left:7066;top:29;width:1143;height:2" coordorigin="7066,29" coordsize="1143,0" path="m7066,29l8208,29e" filled="false" stroked="true" strokeweight="2.88pt" strokecolor="#000000">
                <v:path arrowok="t"/>
              </v:shape>
            </v:group>
            <v:group style="position:absolute;left:7066;top:79;width:1143;height:2" coordorigin="7066,79" coordsize="1143,2">
              <v:shape style="position:absolute;left:7066;top:79;width:1143;height:2" coordorigin="7066,79" coordsize="1143,0" path="m7066,79l8208,79e" filled="false" stroked="true" strokeweight=".72pt" strokecolor="#000000">
                <v:path arrowok="t"/>
              </v:shape>
            </v:group>
            <v:group style="position:absolute;left:8208;top:29;width:82;height:2" coordorigin="8208,29" coordsize="82,2">
              <v:shape style="position:absolute;left:8208;top:29;width:82;height:2" coordorigin="8208,29" coordsize="82,0" path="m8208,29l8290,29e" filled="false" stroked="true" strokeweight="2.88pt" strokecolor="#000000">
                <v:path arrowok="t"/>
              </v:shape>
            </v:group>
            <v:group style="position:absolute;left:8208;top:79;width:82;height:2" coordorigin="8208,79" coordsize="82,2">
              <v:shape style="position:absolute;left:8208;top:79;width:82;height:2" coordorigin="8208,79" coordsize="82,0" path="m8208,79l8290,79e" filled="false" stroked="true" strokeweight=".72pt" strokecolor="#000000">
                <v:path arrowok="t"/>
              </v:shape>
            </v:group>
            <v:group style="position:absolute;left:8290;top:29;width:716;height:2" coordorigin="8290,29" coordsize="716,2">
              <v:shape style="position:absolute;left:8290;top:29;width:716;height:2" coordorigin="8290,29" coordsize="716,0" path="m8290,29l9005,29e" filled="false" stroked="true" strokeweight="2.88pt" strokecolor="#000000">
                <v:path arrowok="t"/>
              </v:shape>
            </v:group>
            <v:group style="position:absolute;left:8290;top:79;width:716;height:2" coordorigin="8290,79" coordsize="716,2">
              <v:shape style="position:absolute;left:8290;top:79;width:716;height:2" coordorigin="8290,79" coordsize="716,0" path="m8290,79l9005,79e" filled="false" stroked="true" strokeweight=".72pt" strokecolor="#000000">
                <v:path arrowok="t"/>
              </v:shape>
            </v:group>
            <v:group style="position:absolute;left:9005;top:29;width:87;height:2" coordorigin="9005,29" coordsize="87,2">
              <v:shape style="position:absolute;left:9005;top:29;width:87;height:2" coordorigin="9005,29" coordsize="87,0" path="m9005,29l9091,29e" filled="false" stroked="true" strokeweight="2.88pt" strokecolor="#000000">
                <v:path arrowok="t"/>
              </v:shape>
            </v:group>
            <v:group style="position:absolute;left:9005;top:79;width:87;height:2" coordorigin="9005,79" coordsize="87,2">
              <v:shape style="position:absolute;left:9005;top:79;width:87;height:2" coordorigin="9005,79" coordsize="87,0" path="m9005,79l9091,79e" filled="false" stroked="true" strokeweight=".72pt" strokecolor="#000000">
                <v:path arrowok="t"/>
              </v:shape>
            </v:group>
            <v:group style="position:absolute;left:9091;top:29;width:869;height:2" coordorigin="9091,29" coordsize="869,2">
              <v:shape style="position:absolute;left:9091;top:29;width:869;height:2" coordorigin="9091,29" coordsize="869,0" path="m9091,29l9960,29e" filled="false" stroked="true" strokeweight="2.88pt" strokecolor="#000000">
                <v:path arrowok="t"/>
              </v:shape>
            </v:group>
            <v:group style="position:absolute;left:9091;top:79;width:869;height:2" coordorigin="9091,79" coordsize="869,2">
              <v:shape style="position:absolute;left:9091;top:79;width:869;height:2" coordorigin="9091,79" coordsize="869,0" path="m9091,79l996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pgSz w:w="11900" w:h="16820"/>
          <w:pgMar w:header="1402" w:footer="1407" w:top="1800" w:bottom="1600" w:left="840" w:right="820"/>
        </w:sectPr>
      </w:pPr>
    </w:p>
    <w:p>
      <w:pPr>
        <w:tabs>
          <w:tab w:pos="1919" w:val="left" w:leader="none"/>
        </w:tabs>
        <w:spacing w:line="289" w:lineRule="exact" w:before="159"/>
        <w:ind w:left="59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程名称</w:t>
        <w:tab/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预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算</w:t>
      </w:r>
      <w:r>
        <w:rPr>
          <w:rFonts w:ascii="宋体" w:hAnsi="宋体" w:cs="宋体" w:eastAsia="宋体" w:hint="default"/>
          <w:b/>
          <w:bCs/>
          <w:w w:val="105"/>
          <w:position w:val="12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9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万元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1558" w:val="left" w:leader="none"/>
          <w:tab w:pos="2835" w:val="left" w:leader="none"/>
          <w:tab w:pos="3991" w:val="left" w:leader="none"/>
        </w:tabs>
        <w:spacing w:line="289" w:lineRule="exact" w:before="159"/>
        <w:ind w:left="372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入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其他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991" w:val="left" w:leader="none"/>
        </w:tabs>
        <w:spacing w:line="169" w:lineRule="exact" w:before="0"/>
        <w:ind w:left="2835" w:right="-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固定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资产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宋体"/>
          <w:b/>
          <w:sz w:val="21"/>
        </w:rPr>
      </w:r>
    </w:p>
    <w:p>
      <w:pPr>
        <w:spacing w:before="0"/>
        <w:ind w:left="48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4" w:lineRule="auto" w:before="54"/>
        <w:ind w:left="439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程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入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预</w:t>
      </w:r>
      <w:r>
        <w:rPr>
          <w:rFonts w:ascii="宋体" w:hAnsi="宋体" w:cs="宋体" w:eastAsia="宋体" w:hint="default"/>
          <w:b/>
          <w:bCs/>
          <w:spacing w:val="-6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算比例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21"/>
          <w:szCs w:val="21"/>
        </w:rPr>
      </w:pPr>
      <w:r>
        <w:rPr/>
        <w:br w:type="column"/>
      </w:r>
      <w:r>
        <w:rPr>
          <w:rFonts w:ascii="宋体"/>
          <w:b/>
          <w:sz w:val="21"/>
        </w:rPr>
      </w:r>
    </w:p>
    <w:p>
      <w:pPr>
        <w:spacing w:before="0"/>
        <w:ind w:left="20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资金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来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源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820"/>
          <w:cols w:num="5" w:equalWidth="0">
            <w:col w:w="2554" w:space="40"/>
            <w:col w:w="4348" w:space="40"/>
            <w:col w:w="1017" w:space="40"/>
            <w:col w:w="973" w:space="40"/>
            <w:col w:w="1188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20" w:lineRule="exact"/>
        <w:ind w:left="148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97.05pt;height:.5pt;mso-position-horizontal-relative:char;mso-position-vertical-relative:line" coordorigin="0,0" coordsize="9941,10">
            <v:group style="position:absolute;left:5;top:5;width:1575;height:2" coordorigin="5,5" coordsize="1575,2">
              <v:shape style="position:absolute;left:5;top:5;width:1575;height:2" coordorigin="5,5" coordsize="1575,0" path="m5,5l1579,5e" filled="false" stroked="true" strokeweight=".48pt" strokecolor="#000000">
                <v:path arrowok="t"/>
              </v:shape>
            </v:group>
            <v:group style="position:absolute;left:1579;top:5;width:10;height:2" coordorigin="1579,5" coordsize="10,2">
              <v:shape style="position:absolute;left:1579;top:5;width:10;height:2" coordorigin="1579,5" coordsize="10,0" path="m1579,5l1589,5e" filled="false" stroked="true" strokeweight=".48pt" strokecolor="#000000">
                <v:path arrowok="t"/>
              </v:shape>
            </v:group>
            <v:group style="position:absolute;left:1589;top:5;width:893;height:2" coordorigin="1589,5" coordsize="893,2">
              <v:shape style="position:absolute;left:1589;top:5;width:893;height:2" coordorigin="1589,5" coordsize="893,0" path="m1589,5l2482,5e" filled="false" stroked="true" strokeweight=".48pt" strokecolor="#000000">
                <v:path arrowok="t"/>
              </v:shape>
            </v:group>
            <v:group style="position:absolute;left:2482;top:5;width:10;height:2" coordorigin="2482,5" coordsize="10,2">
              <v:shape style="position:absolute;left:2482;top:5;width:10;height:2" coordorigin="2482,5" coordsize="10,0" path="m2482,5l2491,5e" filled="false" stroked="true" strokeweight=".48pt" strokecolor="#000000">
                <v:path arrowok="t"/>
              </v:shape>
            </v:group>
            <v:group style="position:absolute;left:2491;top:5;width:1186;height:2" coordorigin="2491,5" coordsize="1186,2">
              <v:shape style="position:absolute;left:2491;top:5;width:1186;height:2" coordorigin="2491,5" coordsize="1186,0" path="m2491,5l3677,5e" filled="false" stroked="true" strokeweight=".48pt" strokecolor="#000000">
                <v:path arrowok="t"/>
              </v:shape>
            </v:group>
            <v:group style="position:absolute;left:3677;top:5;width:10;height:2" coordorigin="3677,5" coordsize="10,2">
              <v:shape style="position:absolute;left:3677;top:5;width:10;height:2" coordorigin="3677,5" coordsize="10,0" path="m3677,5l3686,5e" filled="false" stroked="true" strokeweight=".48pt" strokecolor="#000000">
                <v:path arrowok="t"/>
              </v:shape>
            </v:group>
            <v:group style="position:absolute;left:3686;top:5;width:1335;height:2" coordorigin="3686,5" coordsize="1335,2">
              <v:shape style="position:absolute;left:3686;top:5;width:1335;height:2" coordorigin="3686,5" coordsize="1335,0" path="m3686,5l5021,5e" filled="false" stroked="true" strokeweight=".48pt" strokecolor="#000000">
                <v:path arrowok="t"/>
              </v:shape>
            </v:group>
            <v:group style="position:absolute;left:5021;top:5;width:10;height:2" coordorigin="5021,5" coordsize="10,2">
              <v:shape style="position:absolute;left:5021;top:5;width:10;height:2" coordorigin="5021,5" coordsize="10,0" path="m5021,5l5030,5e" filled="false" stroked="true" strokeweight=".48pt" strokecolor="#000000">
                <v:path arrowok="t"/>
              </v:shape>
            </v:group>
            <v:group style="position:absolute;left:5030;top:5;width:1215;height:2" coordorigin="5030,5" coordsize="1215,2">
              <v:shape style="position:absolute;left:5030;top:5;width:1215;height:2" coordorigin="5030,5" coordsize="1215,0" path="m5030,5l6245,5e" filled="false" stroked="true" strokeweight=".48pt" strokecolor="#000000">
                <v:path arrowok="t"/>
              </v:shape>
            </v:group>
            <v:group style="position:absolute;left:6245;top:5;width:10;height:2" coordorigin="6245,5" coordsize="10,2">
              <v:shape style="position:absolute;left:6245;top:5;width:10;height:2" coordorigin="6245,5" coordsize="10,0" path="m6245,5l6254,5e" filled="false" stroked="true" strokeweight=".48pt" strokecolor="#000000">
                <v:path arrowok="t"/>
              </v:shape>
            </v:group>
            <v:group style="position:absolute;left:6254;top:5;width:706;height:2" coordorigin="6254,5" coordsize="706,2">
              <v:shape style="position:absolute;left:6254;top:5;width:706;height:2" coordorigin="6254,5" coordsize="706,0" path="m6254,5l6960,5e" filled="false" stroked="true" strokeweight=".48pt" strokecolor="#000000">
                <v:path arrowok="t"/>
              </v:shape>
            </v:group>
            <v:group style="position:absolute;left:6960;top:5;width:10;height:2" coordorigin="6960,5" coordsize="10,2">
              <v:shape style="position:absolute;left:6960;top:5;width:10;height:2" coordorigin="6960,5" coordsize="10,0" path="m6960,5l6970,5e" filled="false" stroked="true" strokeweight=".48pt" strokecolor="#000000">
                <v:path arrowok="t"/>
              </v:shape>
            </v:group>
            <v:group style="position:absolute;left:6970;top:5;width:1215;height:2" coordorigin="6970,5" coordsize="1215,2">
              <v:shape style="position:absolute;left:6970;top:5;width:1215;height:2" coordorigin="6970,5" coordsize="1215,0" path="m6970,5l8184,5e" filled="false" stroked="true" strokeweight=".48pt" strokecolor="#000000">
                <v:path arrowok="t"/>
              </v:shape>
            </v:group>
            <v:group style="position:absolute;left:8184;top:5;width:10;height:2" coordorigin="8184,5" coordsize="10,2">
              <v:shape style="position:absolute;left:8184;top:5;width:10;height:2" coordorigin="8184,5" coordsize="10,0" path="m8184,5l8194,5e" filled="false" stroked="true" strokeweight=".48pt" strokecolor="#000000">
                <v:path arrowok="t"/>
              </v:shape>
            </v:group>
            <v:group style="position:absolute;left:8194;top:5;width:788;height:2" coordorigin="8194,5" coordsize="788,2">
              <v:shape style="position:absolute;left:8194;top:5;width:788;height:2" coordorigin="8194,5" coordsize="788,0" path="m8194,5l8981,5e" filled="false" stroked="true" strokeweight=".48pt" strokecolor="#000000">
                <v:path arrowok="t"/>
              </v:shape>
            </v:group>
            <v:group style="position:absolute;left:8981;top:5;width:10;height:2" coordorigin="8981,5" coordsize="10,2">
              <v:shape style="position:absolute;left:8981;top:5;width:10;height:2" coordorigin="8981,5" coordsize="10,0" path="m8981,5l8990,5e" filled="false" stroked="true" strokeweight=".48pt" strokecolor="#000000">
                <v:path arrowok="t"/>
              </v:shape>
            </v:group>
            <v:group style="position:absolute;left:8990;top:5;width:946;height:2" coordorigin="8990,5" coordsize="946,2">
              <v:shape style="position:absolute;left:8990;top:5;width:946;height:2" coordorigin="8990,5" coordsize="946,0" path="m8990,5l993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840" w:right="820"/>
        </w:sectPr>
      </w:pPr>
    </w:p>
    <w:p>
      <w:pPr>
        <w:spacing w:line="206" w:lineRule="exact" w:before="0"/>
        <w:ind w:left="264" w:right="-1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53.450001pt;margin-top:12.48875pt;width:488.55pt;height:90.95pt;mso-position-horizontal-relative:page;mso-position-vertical-relative:paragraph;z-index:2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4"/>
                    <w:gridCol w:w="824"/>
                    <w:gridCol w:w="1276"/>
                    <w:gridCol w:w="1286"/>
                    <w:gridCol w:w="1582"/>
                    <w:gridCol w:w="1646"/>
                    <w:gridCol w:w="674"/>
                    <w:gridCol w:w="919"/>
                  </w:tblGrid>
                  <w:tr>
                    <w:trPr>
                      <w:trHeight w:val="636" w:hRule="exact"/>
                    </w:trPr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42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型设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1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2,351,718.56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14,705,038.25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4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16,521,211.58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535,545.23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8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 w:before="55"/>
                          <w:ind w:left="35" w:right="149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产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7200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万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片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石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英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w w:val="105"/>
                            <w:sz w:val="17"/>
                            <w:szCs w:val="17"/>
                          </w:rPr>
                          <w:t>晶体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w w:val="105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pacing w:val="-66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14,262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32,952,364.83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4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33,500.00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32,918,864.83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技改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w w:val="105"/>
                            <w:sz w:val="17"/>
                            <w:szCs w:val="17"/>
                          </w:rPr>
                          <w:t>项目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46" w:val="left" w:leader="none"/>
                          </w:tabs>
                          <w:spacing w:line="240" w:lineRule="auto" w:before="40"/>
                          <w:ind w:left="41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16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3,947,718.56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47,657,403.08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4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18,150,711.58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33,454,410.06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晶体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技改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075" w:val="left" w:leader="none"/>
          <w:tab w:pos="3643" w:val="left" w:leader="none"/>
          <w:tab w:pos="6811" w:val="left" w:leader="none"/>
          <w:tab w:pos="7531" w:val="left" w:leader="none"/>
        </w:tabs>
        <w:spacing w:before="93"/>
        <w:ind w:left="26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2,780</w:t>
        <w:tab/>
        <w:t>1,596,000.00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1,596,000.00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100%</w:t>
        <w:tab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募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集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840" w:right="820"/>
          <w:cols w:num="2" w:equalWidth="0">
            <w:col w:w="1642" w:space="86"/>
            <w:col w:w="8512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81" w:lineRule="exact"/>
        <w:ind w:left="11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500.4pt;height:4.1pt;mso-position-horizontal-relative:char;mso-position-vertical-relative:line" coordorigin="0,0" coordsize="10008,82">
            <v:group style="position:absolute;left:26;top:74;width:1599;height:2" coordorigin="26,74" coordsize="1599,2">
              <v:shape style="position:absolute;left:26;top:74;width:1599;height:2" coordorigin="26,74" coordsize="1599,0" path="m26,74l1625,74e" filled="false" stroked="true" strokeweight=".72pt" strokecolor="#000000">
                <v:path arrowok="t"/>
              </v:shape>
            </v:group>
            <v:group style="position:absolute;left:26;top:26;width:1599;height:2" coordorigin="26,26" coordsize="1599,2">
              <v:shape style="position:absolute;left:26;top:26;width:1599;height:2" coordorigin="26,26" coordsize="1599,0" path="m26,26l1625,26e" filled="false" stroked="true" strokeweight="2.64pt" strokecolor="#000000">
                <v:path arrowok="t"/>
              </v:shape>
            </v:group>
            <v:group style="position:absolute;left:1610;top:26;width:87;height:2" coordorigin="1610,26" coordsize="87,2">
              <v:shape style="position:absolute;left:1610;top:26;width:87;height:2" coordorigin="1610,26" coordsize="87,0" path="m1610,26l1697,26e" filled="false" stroked="true" strokeweight="2.64pt" strokecolor="#000000">
                <v:path arrowok="t"/>
              </v:shape>
            </v:group>
            <v:group style="position:absolute;left:1610;top:74;width:87;height:2" coordorigin="1610,74" coordsize="87,2">
              <v:shape style="position:absolute;left:1610;top:74;width:87;height:2" coordorigin="1610,74" coordsize="87,0" path="m1610,74l1697,74e" filled="false" stroked="true" strokeweight=".72pt" strokecolor="#000000">
                <v:path arrowok="t"/>
              </v:shape>
            </v:group>
            <v:group style="position:absolute;left:1697;top:74;width:831;height:2" coordorigin="1697,74" coordsize="831,2">
              <v:shape style="position:absolute;left:1697;top:74;width:831;height:2" coordorigin="1697,74" coordsize="831,0" path="m1697,74l2527,74e" filled="false" stroked="true" strokeweight=".72pt" strokecolor="#000000">
                <v:path arrowok="t"/>
              </v:shape>
            </v:group>
            <v:group style="position:absolute;left:1697;top:26;width:831;height:2" coordorigin="1697,26" coordsize="831,2">
              <v:shape style="position:absolute;left:1697;top:26;width:831;height:2" coordorigin="1697,26" coordsize="831,0" path="m1697,26l2527,26e" filled="false" stroked="true" strokeweight="2.64pt" strokecolor="#000000">
                <v:path arrowok="t"/>
              </v:shape>
            </v:group>
            <v:group style="position:absolute;left:2513;top:26;width:87;height:2" coordorigin="2513,26" coordsize="87,2">
              <v:shape style="position:absolute;left:2513;top:26;width:87;height:2" coordorigin="2513,26" coordsize="87,0" path="m2513,26l2599,26e" filled="false" stroked="true" strokeweight="2.64pt" strokecolor="#000000">
                <v:path arrowok="t"/>
              </v:shape>
            </v:group>
            <v:group style="position:absolute;left:2513;top:74;width:87;height:2" coordorigin="2513,74" coordsize="87,2">
              <v:shape style="position:absolute;left:2513;top:74;width:87;height:2" coordorigin="2513,74" coordsize="87,0" path="m2513,74l2599,74e" filled="false" stroked="true" strokeweight=".72pt" strokecolor="#000000">
                <v:path arrowok="t"/>
              </v:shape>
            </v:group>
            <v:group style="position:absolute;left:2599;top:74;width:1124;height:2" coordorigin="2599,74" coordsize="1124,2">
              <v:shape style="position:absolute;left:2599;top:74;width:1124;height:2" coordorigin="2599,74" coordsize="1124,0" path="m2599,74l3722,74e" filled="false" stroked="true" strokeweight=".72pt" strokecolor="#000000">
                <v:path arrowok="t"/>
              </v:shape>
            </v:group>
            <v:group style="position:absolute;left:2599;top:26;width:1124;height:2" coordorigin="2599,26" coordsize="1124,2">
              <v:shape style="position:absolute;left:2599;top:26;width:1124;height:2" coordorigin="2599,26" coordsize="1124,0" path="m2599,26l3722,26e" filled="false" stroked="true" strokeweight="2.64pt" strokecolor="#000000">
                <v:path arrowok="t"/>
              </v:shape>
            </v:group>
            <v:group style="position:absolute;left:3708;top:26;width:87;height:2" coordorigin="3708,26" coordsize="87,2">
              <v:shape style="position:absolute;left:3708;top:26;width:87;height:2" coordorigin="3708,26" coordsize="87,0" path="m3708,26l3794,26e" filled="false" stroked="true" strokeweight="2.64pt" strokecolor="#000000">
                <v:path arrowok="t"/>
              </v:shape>
            </v:group>
            <v:group style="position:absolute;left:3708;top:74;width:87;height:2" coordorigin="3708,74" coordsize="87,2">
              <v:shape style="position:absolute;left:3708;top:74;width:87;height:2" coordorigin="3708,74" coordsize="87,0" path="m3708,74l3794,74e" filled="false" stroked="true" strokeweight=".72pt" strokecolor="#000000">
                <v:path arrowok="t"/>
              </v:shape>
            </v:group>
            <v:group style="position:absolute;left:3794;top:74;width:1272;height:2" coordorigin="3794,74" coordsize="1272,2">
              <v:shape style="position:absolute;left:3794;top:74;width:1272;height:2" coordorigin="3794,74" coordsize="1272,0" path="m3794,74l5066,74e" filled="false" stroked="true" strokeweight=".72pt" strokecolor="#000000">
                <v:path arrowok="t"/>
              </v:shape>
            </v:group>
            <v:group style="position:absolute;left:3794;top:26;width:1272;height:2" coordorigin="3794,26" coordsize="1272,2">
              <v:shape style="position:absolute;left:3794;top:26;width:1272;height:2" coordorigin="3794,26" coordsize="1272,0" path="m3794,26l5066,26e" filled="false" stroked="true" strokeweight="2.64pt" strokecolor="#000000">
                <v:path arrowok="t"/>
              </v:shape>
            </v:group>
            <v:group style="position:absolute;left:5052;top:26;width:82;height:2" coordorigin="5052,26" coordsize="82,2">
              <v:shape style="position:absolute;left:5052;top:26;width:82;height:2" coordorigin="5052,26" coordsize="82,0" path="m5052,26l5134,26e" filled="false" stroked="true" strokeweight="2.64pt" strokecolor="#000000">
                <v:path arrowok="t"/>
              </v:shape>
            </v:group>
            <v:group style="position:absolute;left:5052;top:74;width:82;height:2" coordorigin="5052,74" coordsize="82,2">
              <v:shape style="position:absolute;left:5052;top:74;width:82;height:2" coordorigin="5052,74" coordsize="82,0" path="m5052,74l5134,74e" filled="false" stroked="true" strokeweight=".72pt" strokecolor="#000000">
                <v:path arrowok="t"/>
              </v:shape>
            </v:group>
            <v:group style="position:absolute;left:5134;top:74;width:1157;height:2" coordorigin="5134,74" coordsize="1157,2">
              <v:shape style="position:absolute;left:5134;top:74;width:1157;height:2" coordorigin="5134,74" coordsize="1157,0" path="m5134,74l6290,74e" filled="false" stroked="true" strokeweight=".72pt" strokecolor="#000000">
                <v:path arrowok="t"/>
              </v:shape>
            </v:group>
            <v:group style="position:absolute;left:5134;top:26;width:1157;height:2" coordorigin="5134,26" coordsize="1157,2">
              <v:shape style="position:absolute;left:5134;top:26;width:1157;height:2" coordorigin="5134,26" coordsize="1157,0" path="m5134,26l6290,26e" filled="false" stroked="true" strokeweight="2.64pt" strokecolor="#000000">
                <v:path arrowok="t"/>
              </v:shape>
            </v:group>
            <v:group style="position:absolute;left:6276;top:26;width:82;height:2" coordorigin="6276,26" coordsize="82,2">
              <v:shape style="position:absolute;left:6276;top:26;width:82;height:2" coordorigin="6276,26" coordsize="82,0" path="m6276,26l6358,26e" filled="false" stroked="true" strokeweight="2.64pt" strokecolor="#000000">
                <v:path arrowok="t"/>
              </v:shape>
            </v:group>
            <v:group style="position:absolute;left:6276;top:74;width:82;height:2" coordorigin="6276,74" coordsize="82,2">
              <v:shape style="position:absolute;left:6276;top:74;width:82;height:2" coordorigin="6276,74" coordsize="82,0" path="m6276,74l6358,74e" filled="false" stroked="true" strokeweight=".72pt" strokecolor="#000000">
                <v:path arrowok="t"/>
              </v:shape>
            </v:group>
            <v:group style="position:absolute;left:6358;top:74;width:648;height:2" coordorigin="6358,74" coordsize="648,2">
              <v:shape style="position:absolute;left:6358;top:74;width:648;height:2" coordorigin="6358,74" coordsize="648,0" path="m6358,74l7006,74e" filled="false" stroked="true" strokeweight=".72pt" strokecolor="#000000">
                <v:path arrowok="t"/>
              </v:shape>
            </v:group>
            <v:group style="position:absolute;left:6358;top:26;width:648;height:2" coordorigin="6358,26" coordsize="648,2">
              <v:shape style="position:absolute;left:6358;top:26;width:648;height:2" coordorigin="6358,26" coordsize="648,0" path="m6358,26l7006,26e" filled="false" stroked="true" strokeweight="2.64pt" strokecolor="#000000">
                <v:path arrowok="t"/>
              </v:shape>
            </v:group>
            <v:group style="position:absolute;left:6991;top:26;width:82;height:2" coordorigin="6991,26" coordsize="82,2">
              <v:shape style="position:absolute;left:6991;top:26;width:82;height:2" coordorigin="6991,26" coordsize="82,0" path="m6991,26l7073,26e" filled="false" stroked="true" strokeweight="2.64pt" strokecolor="#000000">
                <v:path arrowok="t"/>
              </v:shape>
            </v:group>
            <v:group style="position:absolute;left:6991;top:74;width:82;height:2" coordorigin="6991,74" coordsize="82,2">
              <v:shape style="position:absolute;left:6991;top:74;width:82;height:2" coordorigin="6991,74" coordsize="82,0" path="m6991,74l7073,74e" filled="false" stroked="true" strokeweight=".72pt" strokecolor="#000000">
                <v:path arrowok="t"/>
              </v:shape>
            </v:group>
            <v:group style="position:absolute;left:7073;top:74;width:1157;height:2" coordorigin="7073,74" coordsize="1157,2">
              <v:shape style="position:absolute;left:7073;top:74;width:1157;height:2" coordorigin="7073,74" coordsize="1157,0" path="m7073,74l8230,74e" filled="false" stroked="true" strokeweight=".72pt" strokecolor="#000000">
                <v:path arrowok="t"/>
              </v:shape>
            </v:group>
            <v:group style="position:absolute;left:7073;top:26;width:1157;height:2" coordorigin="7073,26" coordsize="1157,2">
              <v:shape style="position:absolute;left:7073;top:26;width:1157;height:2" coordorigin="7073,26" coordsize="1157,0" path="m7073,26l8230,26e" filled="false" stroked="true" strokeweight="2.64pt" strokecolor="#000000">
                <v:path arrowok="t"/>
              </v:shape>
            </v:group>
            <v:group style="position:absolute;left:8215;top:26;width:82;height:2" coordorigin="8215,26" coordsize="82,2">
              <v:shape style="position:absolute;left:8215;top:26;width:82;height:2" coordorigin="8215,26" coordsize="82,0" path="m8215,26l8297,26e" filled="false" stroked="true" strokeweight="2.64pt" strokecolor="#000000">
                <v:path arrowok="t"/>
              </v:shape>
            </v:group>
            <v:group style="position:absolute;left:8215;top:74;width:82;height:2" coordorigin="8215,74" coordsize="82,2">
              <v:shape style="position:absolute;left:8215;top:74;width:82;height:2" coordorigin="8215,74" coordsize="82,0" path="m8215,74l8297,74e" filled="false" stroked="true" strokeweight=".72pt" strokecolor="#000000">
                <v:path arrowok="t"/>
              </v:shape>
            </v:group>
            <v:group style="position:absolute;left:8297;top:74;width:730;height:2" coordorigin="8297,74" coordsize="730,2">
              <v:shape style="position:absolute;left:8297;top:74;width:730;height:2" coordorigin="8297,74" coordsize="730,0" path="m8297,74l9026,74e" filled="false" stroked="true" strokeweight=".72pt" strokecolor="#000000">
                <v:path arrowok="t"/>
              </v:shape>
            </v:group>
            <v:group style="position:absolute;left:8297;top:26;width:730;height:2" coordorigin="8297,26" coordsize="730,2">
              <v:shape style="position:absolute;left:8297;top:26;width:730;height:2" coordorigin="8297,26" coordsize="730,0" path="m8297,26l9026,26e" filled="false" stroked="true" strokeweight="2.64pt" strokecolor="#000000">
                <v:path arrowok="t"/>
              </v:shape>
            </v:group>
            <v:group style="position:absolute;left:9012;top:26;width:87;height:2" coordorigin="9012,26" coordsize="87,2">
              <v:shape style="position:absolute;left:9012;top:26;width:87;height:2" coordorigin="9012,26" coordsize="87,0" path="m9012,26l9098,26e" filled="false" stroked="true" strokeweight="2.64pt" strokecolor="#000000">
                <v:path arrowok="t"/>
              </v:shape>
            </v:group>
            <v:group style="position:absolute;left:9012;top:74;width:87;height:2" coordorigin="9012,74" coordsize="87,2">
              <v:shape style="position:absolute;left:9012;top:74;width:87;height:2" coordorigin="9012,74" coordsize="87,0" path="m9012,74l9098,74e" filled="false" stroked="true" strokeweight=".72pt" strokecolor="#000000">
                <v:path arrowok="t"/>
              </v:shape>
            </v:group>
            <v:group style="position:absolute;left:9098;top:74;width:884;height:2" coordorigin="9098,74" coordsize="884,2">
              <v:shape style="position:absolute;left:9098;top:74;width:884;height:2" coordorigin="9098,74" coordsize="884,0" path="m9098,74l9982,74e" filled="false" stroked="true" strokeweight=".72pt" strokecolor="#000000">
                <v:path arrowok="t"/>
              </v:shape>
            </v:group>
            <v:group style="position:absolute;left:9098;top:26;width:884;height:2" coordorigin="9098,26" coordsize="884,2">
              <v:shape style="position:absolute;left:9098;top:26;width:884;height:2" coordorigin="9098,26" coordsize="884,0" path="m9098,26l9982,26e" filled="false" stroked="true" strokeweight="2.6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197" w:lineRule="exact" w:before="0"/>
        <w:ind w:left="897" w:right="5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无资本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56" w:right="5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无形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96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95pt;height:4.350pt;mso-position-horizontal-relative:char;mso-position-vertical-relative:line" coordorigin="0,0" coordsize="8319,87">
            <v:group style="position:absolute;left:29;top:29;width:1964;height:2" coordorigin="29,29" coordsize="1964,2">
              <v:shape style="position:absolute;left:29;top:29;width:1964;height:2" coordorigin="29,29" coordsize="1964,0" path="m29,29l1992,29e" filled="false" stroked="true" strokeweight="2.88pt" strokecolor="#000000">
                <v:path arrowok="t"/>
              </v:shape>
            </v:group>
            <v:group style="position:absolute;left:29;top:79;width:1964;height:2" coordorigin="29,79" coordsize="1964,2">
              <v:shape style="position:absolute;left:29;top:79;width:1964;height:2" coordorigin="29,79" coordsize="1964,0" path="m29,79l1992,79e" filled="false" stroked="true" strokeweight=".72pt" strokecolor="#000000">
                <v:path arrowok="t"/>
              </v:shape>
            </v:group>
            <v:group style="position:absolute;left:1992;top:29;width:87;height:2" coordorigin="1992,29" coordsize="87,2">
              <v:shape style="position:absolute;left:1992;top:29;width:87;height:2" coordorigin="1992,29" coordsize="87,0" path="m1992,29l2078,29e" filled="false" stroked="true" strokeweight="2.88pt" strokecolor="#000000">
                <v:path arrowok="t"/>
              </v:shape>
            </v:group>
            <v:group style="position:absolute;left:1992;top:79;width:87;height:2" coordorigin="1992,79" coordsize="87,2">
              <v:shape style="position:absolute;left:1992;top:79;width:87;height:2" coordorigin="1992,79" coordsize="87,0" path="m1992,79l2078,79e" filled="false" stroked="true" strokeweight=".72pt" strokecolor="#000000">
                <v:path arrowok="t"/>
              </v:shape>
            </v:group>
            <v:group style="position:absolute;left:2078;top:29;width:1551;height:2" coordorigin="2078,29" coordsize="1551,2">
              <v:shape style="position:absolute;left:2078;top:29;width:1551;height:2" coordorigin="2078,29" coordsize="1551,0" path="m2078,29l3629,29e" filled="false" stroked="true" strokeweight="2.88pt" strokecolor="#000000">
                <v:path arrowok="t"/>
              </v:shape>
            </v:group>
            <v:group style="position:absolute;left:2078;top:79;width:1551;height:2" coordorigin="2078,79" coordsize="1551,2">
              <v:shape style="position:absolute;left:2078;top:79;width:1551;height:2" coordorigin="2078,79" coordsize="1551,0" path="m2078,79l3629,79e" filled="false" stroked="true" strokeweight=".72pt" strokecolor="#000000">
                <v:path arrowok="t"/>
              </v:shape>
            </v:group>
            <v:group style="position:absolute;left:3629;top:29;width:87;height:2" coordorigin="3629,29" coordsize="87,2">
              <v:shape style="position:absolute;left:3629;top:29;width:87;height:2" coordorigin="3629,29" coordsize="87,0" path="m3629,29l3715,29e" filled="false" stroked="true" strokeweight="2.88pt" strokecolor="#000000">
                <v:path arrowok="t"/>
              </v:shape>
            </v:group>
            <v:group style="position:absolute;left:3629;top:79;width:87;height:2" coordorigin="3629,79" coordsize="87,2">
              <v:shape style="position:absolute;left:3629;top:79;width:87;height:2" coordorigin="3629,79" coordsize="87,0" path="m3629,79l3715,79e" filled="false" stroked="true" strokeweight=".72pt" strokecolor="#000000">
                <v:path arrowok="t"/>
              </v:shape>
            </v:group>
            <v:group style="position:absolute;left:3715;top:29;width:1416;height:2" coordorigin="3715,29" coordsize="1416,2">
              <v:shape style="position:absolute;left:3715;top:29;width:1416;height:2" coordorigin="3715,29" coordsize="1416,0" path="m3715,29l5131,29e" filled="false" stroked="true" strokeweight="2.88pt" strokecolor="#000000">
                <v:path arrowok="t"/>
              </v:shape>
            </v:group>
            <v:group style="position:absolute;left:3715;top:79;width:1416;height:2" coordorigin="3715,79" coordsize="1416,2">
              <v:shape style="position:absolute;left:3715;top:79;width:1416;height:2" coordorigin="3715,79" coordsize="1416,0" path="m3715,79l5131,79e" filled="false" stroked="true" strokeweight=".72pt" strokecolor="#000000">
                <v:path arrowok="t"/>
              </v:shape>
            </v:group>
            <v:group style="position:absolute;left:5131;top:29;width:82;height:2" coordorigin="5131,29" coordsize="82,2">
              <v:shape style="position:absolute;left:5131;top:29;width:82;height:2" coordorigin="5131,29" coordsize="82,0" path="m5131,29l5213,29e" filled="false" stroked="true" strokeweight="2.88pt" strokecolor="#000000">
                <v:path arrowok="t"/>
              </v:shape>
            </v:group>
            <v:group style="position:absolute;left:5131;top:79;width:82;height:2" coordorigin="5131,79" coordsize="82,2">
              <v:shape style="position:absolute;left:5131;top:79;width:82;height:2" coordorigin="5131,79" coordsize="82,0" path="m5131,79l5213,79e" filled="false" stroked="true" strokeweight=".72pt" strokecolor="#000000">
                <v:path arrowok="t"/>
              </v:shape>
            </v:group>
            <v:group style="position:absolute;left:5213;top:29;width:1493;height:2" coordorigin="5213,29" coordsize="1493,2">
              <v:shape style="position:absolute;left:5213;top:29;width:1493;height:2" coordorigin="5213,29" coordsize="1493,0" path="m5213,29l6706,29e" filled="false" stroked="true" strokeweight="2.88pt" strokecolor="#000000">
                <v:path arrowok="t"/>
              </v:shape>
            </v:group>
            <v:group style="position:absolute;left:5213;top:79;width:1493;height:2" coordorigin="5213,79" coordsize="1493,2">
              <v:shape style="position:absolute;left:5213;top:79;width:1493;height:2" coordorigin="5213,79" coordsize="1493,0" path="m5213,79l6706,79e" filled="false" stroked="true" strokeweight=".72pt" strokecolor="#000000">
                <v:path arrowok="t"/>
              </v:shape>
            </v:group>
            <v:group style="position:absolute;left:6706;top:29;width:82;height:2" coordorigin="6706,29" coordsize="82,2">
              <v:shape style="position:absolute;left:6706;top:29;width:82;height:2" coordorigin="6706,29" coordsize="82,0" path="m6706,29l6787,29e" filled="false" stroked="true" strokeweight="2.88pt" strokecolor="#000000">
                <v:path arrowok="t"/>
              </v:shape>
            </v:group>
            <v:group style="position:absolute;left:6706;top:79;width:82;height:2" coordorigin="6706,79" coordsize="82,2">
              <v:shape style="position:absolute;left:6706;top:79;width:82;height:2" coordorigin="6706,79" coordsize="82,0" path="m6706,79l6787,79e" filled="false" stroked="true" strokeweight=".72pt" strokecolor="#000000">
                <v:path arrowok="t"/>
              </v:shape>
            </v:group>
            <v:group style="position:absolute;left:6787;top:29;width:1503;height:2" coordorigin="6787,29" coordsize="1503,2">
              <v:shape style="position:absolute;left:6787;top:29;width:1503;height:2" coordorigin="6787,29" coordsize="1503,0" path="m6787,29l8290,29e" filled="false" stroked="true" strokeweight="2.88pt" strokecolor="#000000">
                <v:path arrowok="t"/>
              </v:shape>
            </v:group>
            <v:group style="position:absolute;left:6787;top:79;width:1503;height:2" coordorigin="6787,79" coordsize="1503,2">
              <v:shape style="position:absolute;left:6787;top:79;width:1503;height:2" coordorigin="6787,79" coordsize="1503,0" path="m6787,79l829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2"/>
          <w:szCs w:val="12"/>
        </w:rPr>
      </w:pPr>
    </w:p>
    <w:tbl>
      <w:tblPr>
        <w:tblW w:w="0" w:type="auto"/>
        <w:jc w:val="left"/>
        <w:tblInd w:w="10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3"/>
        <w:gridCol w:w="1723"/>
        <w:gridCol w:w="2230"/>
        <w:gridCol w:w="2123"/>
      </w:tblGrid>
      <w:tr>
        <w:trPr>
          <w:trHeight w:val="559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0" w:val="left" w:leader="none"/>
              </w:tabs>
              <w:spacing w:line="177" w:lineRule="exact"/>
              <w:ind w:left="56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价合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4" w:lineRule="exact"/>
              <w:ind w:left="3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15,045,503.72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435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7" w:val="left" w:leader="none"/>
                <w:tab w:pos="3357" w:val="left" w:leader="none"/>
              </w:tabs>
              <w:spacing w:line="114" w:lineRule="exact"/>
              <w:ind w:left="15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期增加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减少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3304" w:val="left" w:leader="none"/>
              </w:tabs>
              <w:spacing w:line="240" w:lineRule="auto"/>
              <w:ind w:left="53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9,000.00</w:t>
              <w:tab/>
            </w:r>
            <w:r>
              <w:rPr>
                <w:rFonts w:ascii="Times New Roman"/>
                <w:b/>
                <w:spacing w:val="-1"/>
                <w:w w:val="105"/>
                <w:sz w:val="17"/>
              </w:rPr>
              <w:t>15,054,503.72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9,574,235.95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9,583,235.95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0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74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额合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741,923.62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0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615,164.16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1,357,087.78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147,130.54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0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33,509.16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180,639.70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9" w:hRule="exact"/>
        </w:trPr>
        <w:tc>
          <w:tcPr>
            <w:tcW w:w="2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374,793.20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0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191,655.00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566,448.20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840" w:right="820"/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9"/>
          <w:szCs w:val="19"/>
        </w:rPr>
      </w:pPr>
      <w:r>
        <w:rPr/>
        <w:pict>
          <v:group style="position:absolute;margin-left:132.479996pt;margin-top:412.600006pt;width:331pt;height:.5pt;mso-position-horizontal-relative:page;mso-position-vertical-relative:page;z-index:-541672" coordorigin="2650,8252" coordsize="6620,10">
            <v:group style="position:absolute;left:2654;top:8257;width:1800;height:2" coordorigin="2654,8257" coordsize="1800,2">
              <v:shape style="position:absolute;left:2654;top:8257;width:1800;height:2" coordorigin="2654,8257" coordsize="1800,0" path="m2654,8257l4454,8257e" filled="false" stroked="true" strokeweight=".48pt" strokecolor="#000000">
                <v:path arrowok="t"/>
              </v:shape>
            </v:group>
            <v:group style="position:absolute;left:4454;top:8257;width:10;height:2" coordorigin="4454,8257" coordsize="10,2">
              <v:shape style="position:absolute;left:4454;top:8257;width:10;height:2" coordorigin="4454,8257" coordsize="10,0" path="m4454,8257l4464,8257e" filled="false" stroked="true" strokeweight=".48pt" strokecolor="#000000">
                <v:path arrowok="t"/>
              </v:shape>
            </v:group>
            <v:group style="position:absolute;left:4464;top:8257;width:1143;height:2" coordorigin="4464,8257" coordsize="1143,2">
              <v:shape style="position:absolute;left:4464;top:8257;width:1143;height:2" coordorigin="4464,8257" coordsize="1143,0" path="m4464,8257l5606,8257e" filled="false" stroked="true" strokeweight=".48pt" strokecolor="#000000">
                <v:path arrowok="t"/>
              </v:shape>
            </v:group>
            <v:group style="position:absolute;left:5606;top:8257;width:10;height:2" coordorigin="5606,8257" coordsize="10,2">
              <v:shape style="position:absolute;left:5606;top:8257;width:10;height:2" coordorigin="5606,8257" coordsize="10,0" path="m5606,8257l5616,8257e" filled="false" stroked="true" strokeweight=".48pt" strokecolor="#000000">
                <v:path arrowok="t"/>
              </v:shape>
            </v:group>
            <v:group style="position:absolute;left:5616;top:8257;width:1095;height:2" coordorigin="5616,8257" coordsize="1095,2">
              <v:shape style="position:absolute;left:5616;top:8257;width:1095;height:2" coordorigin="5616,8257" coordsize="1095,0" path="m5616,8257l6710,8257e" filled="false" stroked="true" strokeweight=".48pt" strokecolor="#000000">
                <v:path arrowok="t"/>
              </v:shape>
            </v:group>
            <v:group style="position:absolute;left:6710;top:8257;width:10;height:2" coordorigin="6710,8257" coordsize="10,2">
              <v:shape style="position:absolute;left:6710;top:8257;width:10;height:2" coordorigin="6710,8257" coordsize="10,0" path="m6710,8257l6720,8257e" filled="false" stroked="true" strokeweight=".48pt" strokecolor="#000000">
                <v:path arrowok="t"/>
              </v:shape>
            </v:group>
            <v:group style="position:absolute;left:6720;top:8257;width:1032;height:2" coordorigin="6720,8257" coordsize="1032,2">
              <v:shape style="position:absolute;left:6720;top:8257;width:1032;height:2" coordorigin="6720,8257" coordsize="1032,0" path="m6720,8257l7752,8257e" filled="false" stroked="true" strokeweight=".48pt" strokecolor="#000000">
                <v:path arrowok="t"/>
              </v:shape>
            </v:group>
            <v:group style="position:absolute;left:7752;top:8257;width:10;height:2" coordorigin="7752,8257" coordsize="10,2">
              <v:shape style="position:absolute;left:7752;top:8257;width:10;height:2" coordorigin="7752,8257" coordsize="10,0" path="m7752,8257l7762,8257e" filled="false" stroked="true" strokeweight=".48pt" strokecolor="#000000">
                <v:path arrowok="t"/>
              </v:shape>
            </v:group>
            <v:group style="position:absolute;left:7762;top:8257;width:1503;height:2" coordorigin="7762,8257" coordsize="1503,2">
              <v:shape style="position:absolute;left:7762;top:8257;width:1503;height:2" coordorigin="7762,8257" coordsize="1503,0" path="m7762,8257l9264,8257e" filled="false" stroked="true" strokeweight=".4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4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557"/>
        <w:gridCol w:w="1418"/>
        <w:gridCol w:w="1200"/>
        <w:gridCol w:w="934"/>
        <w:gridCol w:w="2309"/>
      </w:tblGrid>
      <w:tr>
        <w:trPr>
          <w:trHeight w:val="369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9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123,333.21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39,999.96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163,333.17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96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92" w:right="-1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减值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26,666.67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320,000.04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346,666.71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10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15"/>
              <w:ind w:left="192" w:right="-1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无形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14,303,580.10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13,697,415.94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1,424,137.23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1,390,628.07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9,199,442.75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9,016,787.75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276,666.79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236,666.83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0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2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230,000.00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7" w:hRule="exact"/>
        </w:trPr>
        <w:tc>
          <w:tcPr>
            <w:tcW w:w="19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3,173,333.33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2,853,333.29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12" w:hRule="exact"/>
        </w:trPr>
        <w:tc>
          <w:tcPr>
            <w:tcW w:w="1944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注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4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i/>
                <w:spacing w:val="1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i/>
                <w:spacing w:val="-5"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情况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34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309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31" w:hRule="exact"/>
        </w:trPr>
        <w:tc>
          <w:tcPr>
            <w:tcW w:w="1944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25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7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8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原始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00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5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取得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式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4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6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寿命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09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9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剩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摊销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6" w:hRule="exact"/>
        </w:trPr>
        <w:tc>
          <w:tcPr>
            <w:tcW w:w="25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1,571,267.77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6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41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27" w:hRule="exact"/>
        </w:trPr>
        <w:tc>
          <w:tcPr>
            <w:tcW w:w="25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用权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(2)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9,574,235.95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6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47</w:t>
            </w:r>
            <w:r>
              <w:rPr>
                <w:rFonts w:ascii="Times New Roman" w:hAnsi="Times New Roman" w:cs="Times New Roman" w:eastAsia="Times New Roman" w:hint="default"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25" w:hRule="exact"/>
        </w:trPr>
        <w:tc>
          <w:tcPr>
            <w:tcW w:w="25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6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27" w:hRule="exact"/>
        </w:trPr>
        <w:tc>
          <w:tcPr>
            <w:tcW w:w="25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ERP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软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(2)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6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5"/>
                <w:sz w:val="17"/>
                <w:szCs w:val="17"/>
              </w:rPr>
              <w:t>个月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72" w:hRule="exact"/>
        </w:trPr>
        <w:tc>
          <w:tcPr>
            <w:tcW w:w="25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3,200,000.00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33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63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6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8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line="230" w:lineRule="exact" w:before="29"/>
        <w:ind w:left="1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30.679993pt;margin-top:-2.070006pt;width:334.35pt;height:4.1pt;mso-position-horizontal-relative:page;mso-position-vertical-relative:paragraph;z-index:-541648" coordorigin="2614,-41" coordsize="6687,82">
            <v:group style="position:absolute;left:2640;top:14;width:1824;height:2" coordorigin="2640,14" coordsize="1824,2">
              <v:shape style="position:absolute;left:2640;top:14;width:1824;height:2" coordorigin="2640,14" coordsize="1824,0" path="m2640,14l4464,14e" filled="false" stroked="true" strokeweight="2.64pt" strokecolor="#000000">
                <v:path arrowok="t"/>
              </v:shape>
            </v:group>
            <v:group style="position:absolute;left:2640;top:-34;width:1824;height:2" coordorigin="2640,-34" coordsize="1824,2">
              <v:shape style="position:absolute;left:2640;top:-34;width:1824;height:2" coordorigin="2640,-34" coordsize="1824,0" path="m2640,-34l4464,-34e" filled="false" stroked="true" strokeweight=".72pt" strokecolor="#000000">
                <v:path arrowok="t"/>
              </v:shape>
            </v:group>
            <v:group style="position:absolute;left:4450;top:-34;width:82;height:2" coordorigin="4450,-34" coordsize="82,2">
              <v:shape style="position:absolute;left:4450;top:-34;width:82;height:2" coordorigin="4450,-34" coordsize="82,0" path="m4450,-34l4531,-34e" filled="false" stroked="true" strokeweight=".72pt" strokecolor="#000000">
                <v:path arrowok="t"/>
              </v:shape>
            </v:group>
            <v:group style="position:absolute;left:4450;top:14;width:82;height:2" coordorigin="4450,14" coordsize="82,2">
              <v:shape style="position:absolute;left:4450;top:14;width:82;height:2" coordorigin="4450,14" coordsize="82,0" path="m4450,14l4531,14e" filled="false" stroked="true" strokeweight="2.64pt" strokecolor="#000000">
                <v:path arrowok="t"/>
              </v:shape>
            </v:group>
            <v:group style="position:absolute;left:4531;top:14;width:1085;height:2" coordorigin="4531,14" coordsize="1085,2">
              <v:shape style="position:absolute;left:4531;top:14;width:1085;height:2" coordorigin="4531,14" coordsize="1085,0" path="m4531,14l5616,14e" filled="false" stroked="true" strokeweight="2.64pt" strokecolor="#000000">
                <v:path arrowok="t"/>
              </v:shape>
            </v:group>
            <v:group style="position:absolute;left:4531;top:-34;width:1085;height:2" coordorigin="4531,-34" coordsize="1085,2">
              <v:shape style="position:absolute;left:4531;top:-34;width:1085;height:2" coordorigin="4531,-34" coordsize="1085,0" path="m4531,-34l5616,-34e" filled="false" stroked="true" strokeweight=".72pt" strokecolor="#000000">
                <v:path arrowok="t"/>
              </v:shape>
            </v:group>
            <v:group style="position:absolute;left:5602;top:-34;width:87;height:2" coordorigin="5602,-34" coordsize="87,2">
              <v:shape style="position:absolute;left:5602;top:-34;width:87;height:2" coordorigin="5602,-34" coordsize="87,0" path="m5602,-34l5688,-34e" filled="false" stroked="true" strokeweight=".72pt" strokecolor="#000000">
                <v:path arrowok="t"/>
              </v:shape>
            </v:group>
            <v:group style="position:absolute;left:5602;top:14;width:87;height:2" coordorigin="5602,14" coordsize="87,2">
              <v:shape style="position:absolute;left:5602;top:14;width:87;height:2" coordorigin="5602,14" coordsize="87,0" path="m5602,14l5688,14e" filled="false" stroked="true" strokeweight="2.64pt" strokecolor="#000000">
                <v:path arrowok="t"/>
              </v:shape>
            </v:group>
            <v:group style="position:absolute;left:5688;top:14;width:1032;height:2" coordorigin="5688,14" coordsize="1032,2">
              <v:shape style="position:absolute;left:5688;top:14;width:1032;height:2" coordorigin="5688,14" coordsize="1032,0" path="m5688,14l6720,14e" filled="false" stroked="true" strokeweight="2.64pt" strokecolor="#000000">
                <v:path arrowok="t"/>
              </v:shape>
            </v:group>
            <v:group style="position:absolute;left:5688;top:-34;width:1032;height:2" coordorigin="5688,-34" coordsize="1032,2">
              <v:shape style="position:absolute;left:5688;top:-34;width:1032;height:2" coordorigin="5688,-34" coordsize="1032,0" path="m5688,-34l6720,-34e" filled="false" stroked="true" strokeweight=".72pt" strokecolor="#000000">
                <v:path arrowok="t"/>
              </v:shape>
            </v:group>
            <v:group style="position:absolute;left:6706;top:-34;width:82;height:2" coordorigin="6706,-34" coordsize="82,2">
              <v:shape style="position:absolute;left:6706;top:-34;width:82;height:2" coordorigin="6706,-34" coordsize="82,0" path="m6706,-34l6787,-34e" filled="false" stroked="true" strokeweight=".72pt" strokecolor="#000000">
                <v:path arrowok="t"/>
              </v:shape>
            </v:group>
            <v:group style="position:absolute;left:6706;top:14;width:82;height:2" coordorigin="6706,14" coordsize="82,2">
              <v:shape style="position:absolute;left:6706;top:14;width:82;height:2" coordorigin="6706,14" coordsize="82,0" path="m6706,14l6787,14e" filled="false" stroked="true" strokeweight="2.64pt" strokecolor="#000000">
                <v:path arrowok="t"/>
              </v:shape>
            </v:group>
            <v:group style="position:absolute;left:6787;top:14;width:975;height:2" coordorigin="6787,14" coordsize="975,2">
              <v:shape style="position:absolute;left:6787;top:14;width:975;height:2" coordorigin="6787,14" coordsize="975,0" path="m6787,14l7762,14e" filled="false" stroked="true" strokeweight="2.64pt" strokecolor="#000000">
                <v:path arrowok="t"/>
              </v:shape>
            </v:group>
            <v:group style="position:absolute;left:6787;top:-34;width:975;height:2" coordorigin="6787,-34" coordsize="975,2">
              <v:shape style="position:absolute;left:6787;top:-34;width:975;height:2" coordorigin="6787,-34" coordsize="975,0" path="m6787,-34l7762,-34e" filled="false" stroked="true" strokeweight=".72pt" strokecolor="#000000">
                <v:path arrowok="t"/>
              </v:shape>
            </v:group>
            <v:group style="position:absolute;left:7747;top:-34;width:82;height:2" coordorigin="7747,-34" coordsize="82,2">
              <v:shape style="position:absolute;left:7747;top:-34;width:82;height:2" coordorigin="7747,-34" coordsize="82,0" path="m7747,-34l7829,-34e" filled="false" stroked="true" strokeweight=".72pt" strokecolor="#000000">
                <v:path arrowok="t"/>
              </v:shape>
            </v:group>
            <v:group style="position:absolute;left:7747;top:14;width:82;height:2" coordorigin="7747,14" coordsize="82,2">
              <v:shape style="position:absolute;left:7747;top:14;width:82;height:2" coordorigin="7747,14" coordsize="82,0" path="m7747,14l7829,14e" filled="false" stroked="true" strokeweight="2.64pt" strokecolor="#000000">
                <v:path arrowok="t"/>
              </v:shape>
            </v:group>
            <v:group style="position:absolute;left:7829;top:14;width:1445;height:2" coordorigin="7829,14" coordsize="1445,2">
              <v:shape style="position:absolute;left:7829;top:14;width:1445;height:2" coordorigin="7829,14" coordsize="1445,0" path="m7829,14l9274,14e" filled="false" stroked="true" strokeweight="2.64pt" strokecolor="#000000">
                <v:path arrowok="t"/>
              </v:shape>
            </v:group>
            <v:group style="position:absolute;left:7829;top:-34;width:1445;height:2" coordorigin="7829,-34" coordsize="1445,2">
              <v:shape style="position:absolute;left:7829;top:-34;width:1445;height:2" coordorigin="7829,-34" coordsize="1445,0" path="m7829,-34l9274,-34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用权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(1)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股东唐山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经唐山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市金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龙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采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i/>
          <w:spacing w:val="-4"/>
          <w:w w:val="104"/>
          <w:sz w:val="17"/>
          <w:szCs w:val="17"/>
        </w:rPr>
        <w:t>基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修</w:t>
      </w:r>
      <w:r>
        <w:rPr>
          <w:rFonts w:ascii="宋体" w:hAnsi="宋体" w:cs="宋体" w:eastAsia="宋体" w:hint="default"/>
          <w:spacing w:val="-4"/>
          <w:w w:val="104"/>
          <w:sz w:val="17"/>
          <w:szCs w:val="17"/>
        </w:rPr>
        <w:t>正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系数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评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6"/>
          <w:w w:val="105"/>
          <w:sz w:val="17"/>
          <w:szCs w:val="17"/>
        </w:rPr>
        <w:t>值</w:t>
      </w:r>
      <w:r>
        <w:rPr>
          <w:rFonts w:ascii="宋体" w:hAnsi="宋体" w:cs="宋体" w:eastAsia="宋体" w:hint="default"/>
          <w:i/>
          <w:spacing w:val="-6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1,655,200.00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双</w:t>
      </w:r>
      <w:r>
        <w:rPr>
          <w:rFonts w:ascii="宋体" w:hAnsi="宋体" w:cs="宋体" w:eastAsia="宋体" w:hint="default"/>
          <w:i/>
          <w:spacing w:val="-7"/>
          <w:w w:val="105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7"/>
          <w:w w:val="105"/>
          <w:sz w:val="17"/>
          <w:szCs w:val="17"/>
        </w:rPr>
        <w:t>格</w:t>
      </w:r>
      <w:r>
        <w:rPr>
          <w:rFonts w:ascii="宋体" w:hAnsi="宋体" w:cs="宋体" w:eastAsia="宋体" w:hint="default"/>
          <w:i/>
          <w:spacing w:val="-7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2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1,571,267.77</w:t>
      </w: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用权</w:t>
      </w:r>
      <w:r>
        <w:rPr>
          <w:rFonts w:ascii="Times New Roman" w:hAnsi="Times New Roman" w:cs="Times New Roman" w:eastAsia="Times New Roman" w:hint="default"/>
          <w:spacing w:val="-5"/>
          <w:w w:val="105"/>
          <w:sz w:val="17"/>
          <w:szCs w:val="17"/>
        </w:rPr>
        <w:t>(2)</w:t>
      </w:r>
      <w:r>
        <w:rPr>
          <w:rFonts w:ascii="宋体" w:hAnsi="宋体" w:cs="宋体" w:eastAsia="宋体" w:hint="default"/>
          <w:i/>
          <w:spacing w:val="-5"/>
          <w:w w:val="105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2004</w:t>
      </w:r>
      <w:r>
        <w:rPr>
          <w:rFonts w:ascii="Times New Roman" w:hAnsi="Times New Roman" w:cs="Times New Roman" w:eastAsia="Times New Roman" w:hint="default"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14" w:lineRule="exact" w:before="0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面积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82,060.90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限为</w:t>
      </w:r>
      <w:r>
        <w:rPr>
          <w:rFonts w:ascii="宋体" w:hAnsi="宋体" w:cs="宋体" w:eastAsia="宋体" w:hint="default"/>
          <w:i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(2004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2054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</w:t>
      </w:r>
      <w:r>
        <w:rPr>
          <w:rFonts w:ascii="Times New Roman" w:hAnsi="Times New Roman" w:cs="Times New Roman" w:eastAsia="Times New Roman" w:hint="default"/>
          <w:spacing w:val="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7"/>
        <w:ind w:left="497" w:right="1372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spacing w:val="1"/>
          <w:w w:val="104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R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(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有，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1"/>
          <w:w w:val="104"/>
          <w:sz w:val="17"/>
          <w:szCs w:val="17"/>
        </w:rPr>
        <w:t>R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(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w w:val="104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质</w:t>
      </w:r>
      <w:r>
        <w:rPr>
          <w:rFonts w:ascii="宋体" w:hAnsi="宋体" w:cs="宋体" w:eastAsia="宋体" w:hint="default"/>
          <w:w w:val="104"/>
          <w:sz w:val="17"/>
          <w:szCs w:val="17"/>
        </w:rPr>
        <w:t>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度</w:t>
      </w:r>
      <w:r>
        <w:rPr>
          <w:rFonts w:ascii="宋体" w:hAnsi="宋体" w:cs="宋体" w:eastAsia="宋体" w:hint="default"/>
          <w:w w:val="104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入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生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管</w:t>
      </w:r>
      <w:r>
        <w:rPr>
          <w:rFonts w:ascii="宋体" w:hAnsi="宋体" w:cs="宋体" w:eastAsia="宋体" w:hint="default"/>
          <w:w w:val="104"/>
          <w:sz w:val="17"/>
          <w:szCs w:val="17"/>
        </w:rPr>
        <w:t>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质</w:t>
      </w:r>
      <w:r>
        <w:rPr>
          <w:rFonts w:ascii="宋体" w:hAnsi="宋体" w:cs="宋体" w:eastAsia="宋体" w:hint="default"/>
          <w:w w:val="104"/>
          <w:sz w:val="17"/>
          <w:szCs w:val="17"/>
        </w:rPr>
        <w:t>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统</w:t>
      </w:r>
      <w:r>
        <w:rPr>
          <w:rFonts w:ascii="宋体" w:hAnsi="宋体" w:cs="宋体" w:eastAsia="宋体" w:hint="default"/>
          <w:w w:val="104"/>
          <w:sz w:val="17"/>
          <w:szCs w:val="17"/>
        </w:rPr>
        <w:t>软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4" w:lineRule="exact"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w w:val="10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用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(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)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取</w:t>
      </w:r>
      <w:r>
        <w:rPr>
          <w:rFonts w:ascii="宋体" w:hAnsi="宋体" w:cs="宋体" w:eastAsia="宋体" w:hint="default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田</w:t>
      </w:r>
      <w:r>
        <w:rPr>
          <w:rFonts w:ascii="宋体" w:hAnsi="宋体" w:cs="宋体" w:eastAsia="宋体" w:hint="default"/>
          <w:w w:val="104"/>
          <w:sz w:val="17"/>
          <w:szCs w:val="17"/>
        </w:rPr>
        <w:t>县</w:t>
      </w:r>
      <w:r>
        <w:rPr>
          <w:rFonts w:ascii="宋体" w:hAnsi="宋体" w:cs="宋体" w:eastAsia="宋体" w:hint="default"/>
          <w:w w:val="104"/>
          <w:sz w:val="17"/>
          <w:szCs w:val="17"/>
        </w:rPr>
        <w:t>支</w:t>
      </w:r>
      <w:r>
        <w:rPr>
          <w:rFonts w:ascii="宋体" w:hAnsi="宋体" w:cs="宋体" w:eastAsia="宋体" w:hint="default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1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7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8" w:lineRule="exact" w:before="0"/>
        <w:ind w:left="14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23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22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日。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待摊费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41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0.35pt;height:4.350pt;mso-position-horizontal-relative:char;mso-position-vertical-relative:line" coordorigin="0,0" coordsize="8607,87">
            <v:group style="position:absolute;left:29;top:29;width:1560;height:2" coordorigin="29,29" coordsize="1560,2">
              <v:shape style="position:absolute;left:29;top:29;width:1560;height:2" coordorigin="29,29" coordsize="1560,0" path="m29,29l1589,29e" filled="false" stroked="true" strokeweight="2.88pt" strokecolor="#000000">
                <v:path arrowok="t"/>
              </v:shape>
            </v:group>
            <v:group style="position:absolute;left:29;top:79;width:1560;height:2" coordorigin="29,79" coordsize="1560,2">
              <v:shape style="position:absolute;left:29;top:79;width:1560;height:2" coordorigin="29,79" coordsize="1560,0" path="m29,79l1589,79e" filled="false" stroked="true" strokeweight=".72pt" strokecolor="#000000">
                <v:path arrowok="t"/>
              </v:shape>
            </v:group>
            <v:group style="position:absolute;left:1589;top:29;width:82;height:2" coordorigin="1589,29" coordsize="82,2">
              <v:shape style="position:absolute;left:1589;top:29;width:82;height:2" coordorigin="1589,29" coordsize="82,0" path="m1589,29l1670,29e" filled="false" stroked="true" strokeweight="2.88pt" strokecolor="#000000">
                <v:path arrowok="t"/>
              </v:shape>
            </v:group>
            <v:group style="position:absolute;left:1589;top:79;width:82;height:2" coordorigin="1589,79" coordsize="82,2">
              <v:shape style="position:absolute;left:1589;top:79;width:82;height:2" coordorigin="1589,79" coordsize="82,0" path="m1589,79l1670,79e" filled="false" stroked="true" strokeweight=".72pt" strokecolor="#000000">
                <v:path arrowok="t"/>
              </v:shape>
            </v:group>
            <v:group style="position:absolute;left:1670;top:29;width:960;height:2" coordorigin="1670,29" coordsize="960,2">
              <v:shape style="position:absolute;left:1670;top:29;width:960;height:2" coordorigin="1670,29" coordsize="960,0" path="m1670,29l2630,29e" filled="false" stroked="true" strokeweight="2.88pt" strokecolor="#000000">
                <v:path arrowok="t"/>
              </v:shape>
            </v:group>
            <v:group style="position:absolute;left:1670;top:79;width:960;height:2" coordorigin="1670,79" coordsize="960,2">
              <v:shape style="position:absolute;left:1670;top:79;width:960;height:2" coordorigin="1670,79" coordsize="960,0" path="m1670,79l2630,79e" filled="false" stroked="true" strokeweight=".72pt" strokecolor="#000000">
                <v:path arrowok="t"/>
              </v:shape>
            </v:group>
            <v:group style="position:absolute;left:2630;top:29;width:82;height:2" coordorigin="2630,29" coordsize="82,2">
              <v:shape style="position:absolute;left:2630;top:29;width:82;height:2" coordorigin="2630,29" coordsize="82,0" path="m2630,29l2712,29e" filled="false" stroked="true" strokeweight="2.88pt" strokecolor="#000000">
                <v:path arrowok="t"/>
              </v:shape>
            </v:group>
            <v:group style="position:absolute;left:2630;top:79;width:82;height:2" coordorigin="2630,79" coordsize="82,2">
              <v:shape style="position:absolute;left:2630;top:79;width:82;height:2" coordorigin="2630,79" coordsize="82,0" path="m2630,79l2712,79e" filled="false" stroked="true" strokeweight=".72pt" strokecolor="#000000">
                <v:path arrowok="t"/>
              </v:shape>
            </v:group>
            <v:group style="position:absolute;left:2712;top:29;width:960;height:2" coordorigin="2712,29" coordsize="960,2">
              <v:shape style="position:absolute;left:2712;top:29;width:960;height:2" coordorigin="2712,29" coordsize="960,0" path="m2712,29l3672,29e" filled="false" stroked="true" strokeweight="2.88pt" strokecolor="#000000">
                <v:path arrowok="t"/>
              </v:shape>
            </v:group>
            <v:group style="position:absolute;left:2712;top:79;width:960;height:2" coordorigin="2712,79" coordsize="960,2">
              <v:shape style="position:absolute;left:2712;top:79;width:960;height:2" coordorigin="2712,79" coordsize="960,0" path="m2712,79l3672,79e" filled="false" stroked="true" strokeweight=".72pt" strokecolor="#000000">
                <v:path arrowok="t"/>
              </v:shape>
            </v:group>
            <v:group style="position:absolute;left:3672;top:29;width:82;height:2" coordorigin="3672,29" coordsize="82,2">
              <v:shape style="position:absolute;left:3672;top:29;width:82;height:2" coordorigin="3672,29" coordsize="82,0" path="m3672,29l3754,29e" filled="false" stroked="true" strokeweight="2.88pt" strokecolor="#000000">
                <v:path arrowok="t"/>
              </v:shape>
            </v:group>
            <v:group style="position:absolute;left:3672;top:79;width:82;height:2" coordorigin="3672,79" coordsize="82,2">
              <v:shape style="position:absolute;left:3672;top:79;width:82;height:2" coordorigin="3672,79" coordsize="82,0" path="m3672,79l3754,79e" filled="false" stroked="true" strokeweight=".72pt" strokecolor="#000000">
                <v:path arrowok="t"/>
              </v:shape>
            </v:group>
            <v:group style="position:absolute;left:3754;top:29;width:965;height:2" coordorigin="3754,29" coordsize="965,2">
              <v:shape style="position:absolute;left:3754;top:29;width:965;height:2" coordorigin="3754,29" coordsize="965,0" path="m3754,29l4718,29e" filled="false" stroked="true" strokeweight="2.88pt" strokecolor="#000000">
                <v:path arrowok="t"/>
              </v:shape>
            </v:group>
            <v:group style="position:absolute;left:3754;top:79;width:965;height:2" coordorigin="3754,79" coordsize="965,2">
              <v:shape style="position:absolute;left:3754;top:79;width:965;height:2" coordorigin="3754,79" coordsize="965,0" path="m3754,79l4718,79e" filled="false" stroked="true" strokeweight=".72pt" strokecolor="#000000">
                <v:path arrowok="t"/>
              </v:shape>
            </v:group>
            <v:group style="position:absolute;left:4718;top:29;width:82;height:2" coordorigin="4718,29" coordsize="82,2">
              <v:shape style="position:absolute;left:4718;top:29;width:82;height:2" coordorigin="4718,29" coordsize="82,0" path="m4718,29l4800,29e" filled="false" stroked="true" strokeweight="2.88pt" strokecolor="#000000">
                <v:path arrowok="t"/>
              </v:shape>
            </v:group>
            <v:group style="position:absolute;left:4718;top:79;width:82;height:2" coordorigin="4718,79" coordsize="82,2">
              <v:shape style="position:absolute;left:4718;top:79;width:82;height:2" coordorigin="4718,79" coordsize="82,0" path="m4718,79l4800,79e" filled="false" stroked="true" strokeweight=".72pt" strokecolor="#000000">
                <v:path arrowok="t"/>
              </v:shape>
            </v:group>
            <v:group style="position:absolute;left:4800;top:29;width:855;height:2" coordorigin="4800,29" coordsize="855,2">
              <v:shape style="position:absolute;left:4800;top:29;width:855;height:2" coordorigin="4800,29" coordsize="855,0" path="m4800,29l5654,29e" filled="false" stroked="true" strokeweight="2.88pt" strokecolor="#000000">
                <v:path arrowok="t"/>
              </v:shape>
            </v:group>
            <v:group style="position:absolute;left:4800;top:79;width:855;height:2" coordorigin="4800,79" coordsize="855,2">
              <v:shape style="position:absolute;left:4800;top:79;width:855;height:2" coordorigin="4800,79" coordsize="855,0" path="m4800,79l5654,79e" filled="false" stroked="true" strokeweight=".72pt" strokecolor="#000000">
                <v:path arrowok="t"/>
              </v:shape>
            </v:group>
            <v:group style="position:absolute;left:5654;top:29;width:87;height:2" coordorigin="5654,29" coordsize="87,2">
              <v:shape style="position:absolute;left:5654;top:29;width:87;height:2" coordorigin="5654,29" coordsize="87,0" path="m5654,29l5741,29e" filled="false" stroked="true" strokeweight="2.88pt" strokecolor="#000000">
                <v:path arrowok="t"/>
              </v:shape>
            </v:group>
            <v:group style="position:absolute;left:5654;top:79;width:87;height:2" coordorigin="5654,79" coordsize="87,2">
              <v:shape style="position:absolute;left:5654;top:79;width:87;height:2" coordorigin="5654,79" coordsize="87,0" path="m5654,79l5741,79e" filled="false" stroked="true" strokeweight=".72pt" strokecolor="#000000">
                <v:path arrowok="t"/>
              </v:shape>
            </v:group>
            <v:group style="position:absolute;left:5741;top:29;width:956;height:2" coordorigin="5741,29" coordsize="956,2">
              <v:shape style="position:absolute;left:5741;top:29;width:956;height:2" coordorigin="5741,29" coordsize="956,0" path="m5741,29l6696,29e" filled="false" stroked="true" strokeweight="2.88pt" strokecolor="#000000">
                <v:path arrowok="t"/>
              </v:shape>
            </v:group>
            <v:group style="position:absolute;left:5741;top:79;width:956;height:2" coordorigin="5741,79" coordsize="956,2">
              <v:shape style="position:absolute;left:5741;top:79;width:956;height:2" coordorigin="5741,79" coordsize="956,0" path="m5741,79l6696,79e" filled="false" stroked="true" strokeweight=".72pt" strokecolor="#000000">
                <v:path arrowok="t"/>
              </v:shape>
            </v:group>
            <v:group style="position:absolute;left:6696;top:29;width:87;height:2" coordorigin="6696,29" coordsize="87,2">
              <v:shape style="position:absolute;left:6696;top:29;width:87;height:2" coordorigin="6696,29" coordsize="87,0" path="m6696,29l6782,29e" filled="false" stroked="true" strokeweight="2.88pt" strokecolor="#000000">
                <v:path arrowok="t"/>
              </v:shape>
            </v:group>
            <v:group style="position:absolute;left:6696;top:79;width:87;height:2" coordorigin="6696,79" coordsize="87,2">
              <v:shape style="position:absolute;left:6696;top:79;width:87;height:2" coordorigin="6696,79" coordsize="87,0" path="m6696,79l6782,79e" filled="false" stroked="true" strokeweight=".72pt" strokecolor="#000000">
                <v:path arrowok="t"/>
              </v:shape>
            </v:group>
            <v:group style="position:absolute;left:6782;top:29;width:855;height:2" coordorigin="6782,29" coordsize="855,2">
              <v:shape style="position:absolute;left:6782;top:29;width:855;height:2" coordorigin="6782,29" coordsize="855,0" path="m6782,29l7637,29e" filled="false" stroked="true" strokeweight="2.88pt" strokecolor="#000000">
                <v:path arrowok="t"/>
              </v:shape>
            </v:group>
            <v:group style="position:absolute;left:6782;top:79;width:855;height:2" coordorigin="6782,79" coordsize="855,2">
              <v:shape style="position:absolute;left:6782;top:79;width:855;height:2" coordorigin="6782,79" coordsize="855,0" path="m6782,79l7637,79e" filled="false" stroked="true" strokeweight=".72pt" strokecolor="#000000">
                <v:path arrowok="t"/>
              </v:shape>
            </v:group>
            <v:group style="position:absolute;left:7637;top:29;width:87;height:2" coordorigin="7637,29" coordsize="87,2">
              <v:shape style="position:absolute;left:7637;top:29;width:87;height:2" coordorigin="7637,29" coordsize="87,0" path="m7637,29l7723,29e" filled="false" stroked="true" strokeweight="2.88pt" strokecolor="#000000">
                <v:path arrowok="t"/>
              </v:shape>
            </v:group>
            <v:group style="position:absolute;left:7637;top:79;width:87;height:2" coordorigin="7637,79" coordsize="87,2">
              <v:shape style="position:absolute;left:7637;top:79;width:87;height:2" coordorigin="7637,79" coordsize="87,0" path="m7637,79l7723,79e" filled="false" stroked="true" strokeweight=".72pt" strokecolor="#000000">
                <v:path arrowok="t"/>
              </v:shape>
            </v:group>
            <v:group style="position:absolute;left:7723;top:29;width:855;height:2" coordorigin="7723,29" coordsize="855,2">
              <v:shape style="position:absolute;left:7723;top:29;width:855;height:2" coordorigin="7723,29" coordsize="855,0" path="m7723,29l8578,29e" filled="false" stroked="true" strokeweight="2.88pt" strokecolor="#000000">
                <v:path arrowok="t"/>
              </v:shape>
            </v:group>
            <v:group style="position:absolute;left:7723;top:79;width:855;height:2" coordorigin="7723,79" coordsize="855,2">
              <v:shape style="position:absolute;left:7723;top:79;width:855;height:2" coordorigin="7723,79" coordsize="855,0" path="m7723,79l857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648" w:val="left" w:leader="none"/>
          <w:tab w:pos="1387" w:val="left" w:leader="none"/>
          <w:tab w:pos="2602" w:val="left" w:leader="none"/>
          <w:tab w:pos="3562" w:val="left" w:leader="none"/>
          <w:tab w:pos="4551" w:val="left" w:leader="none"/>
          <w:tab w:pos="7560" w:val="left" w:leader="none"/>
        </w:tabs>
        <w:spacing w:before="133"/>
        <w:ind w:left="216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原始发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生额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摊销  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累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摊销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4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95pt;height:.5pt;mso-position-horizontal-relative:char;mso-position-vertical-relative:line" coordorigin="0,0" coordsize="8559,10">
            <v:group style="position:absolute;left:5;top:5;width:1560;height:2" coordorigin="5,5" coordsize="1560,2">
              <v:shape style="position:absolute;left:5;top:5;width:1560;height:2" coordorigin="5,5" coordsize="1560,0" path="m5,5l1565,5e" filled="false" stroked="true" strokeweight=".48pt" strokecolor="#000000">
                <v:path arrowok="t"/>
              </v:shape>
            </v:group>
            <v:group style="position:absolute;left:1565;top:5;width:5;height:2" coordorigin="1565,5" coordsize="5,2">
              <v:shape style="position:absolute;left:1565;top:5;width:5;height:2" coordorigin="1565,5" coordsize="5,0" path="m1565,5l1570,5e" filled="false" stroked="true" strokeweight=".48pt" strokecolor="#000000">
                <v:path arrowok="t"/>
              </v:shape>
            </v:group>
            <v:group style="position:absolute;left:1570;top:5;width:1037;height:2" coordorigin="1570,5" coordsize="1037,2">
              <v:shape style="position:absolute;left:1570;top:5;width:1037;height:2" coordorigin="1570,5" coordsize="1037,0" path="m1570,5l2606,5e" filled="false" stroked="true" strokeweight=".48pt" strokecolor="#000000">
                <v:path arrowok="t"/>
              </v:shape>
            </v:group>
            <v:group style="position:absolute;left:2606;top:5;width:10;height:2" coordorigin="2606,5" coordsize="10,2">
              <v:shape style="position:absolute;left:2606;top:5;width:10;height:2" coordorigin="2606,5" coordsize="10,0" path="m2606,5l2616,5e" filled="false" stroked="true" strokeweight=".48pt" strokecolor="#000000">
                <v:path arrowok="t"/>
              </v:shape>
            </v:group>
            <v:group style="position:absolute;left:2616;top:5;width:1032;height:2" coordorigin="2616,5" coordsize="1032,2">
              <v:shape style="position:absolute;left:2616;top:5;width:1032;height:2" coordorigin="2616,5" coordsize="1032,0" path="m2616,5l3648,5e" filled="false" stroked="true" strokeweight=".48pt" strokecolor="#000000">
                <v:path arrowok="t"/>
              </v:shape>
            </v:group>
            <v:group style="position:absolute;left:3648;top:5;width:10;height:2" coordorigin="3648,5" coordsize="10,2">
              <v:shape style="position:absolute;left:3648;top:5;width:10;height:2" coordorigin="3648,5" coordsize="10,0" path="m3648,5l3658,5e" filled="false" stroked="true" strokeweight=".48pt" strokecolor="#000000">
                <v:path arrowok="t"/>
              </v:shape>
            </v:group>
            <v:group style="position:absolute;left:3658;top:5;width:1037;height:2" coordorigin="3658,5" coordsize="1037,2">
              <v:shape style="position:absolute;left:3658;top:5;width:1037;height:2" coordorigin="3658,5" coordsize="1037,0" path="m3658,5l4694,5e" filled="false" stroked="true" strokeweight=".48pt" strokecolor="#000000">
                <v:path arrowok="t"/>
              </v:shape>
            </v:group>
            <v:group style="position:absolute;left:4694;top:5;width:10;height:2" coordorigin="4694,5" coordsize="10,2">
              <v:shape style="position:absolute;left:4694;top:5;width:10;height:2" coordorigin="4694,5" coordsize="10,0" path="m4694,5l4704,5e" filled="false" stroked="true" strokeweight=".48pt" strokecolor="#000000">
                <v:path arrowok="t"/>
              </v:shape>
            </v:group>
            <v:group style="position:absolute;left:4704;top:5;width:927;height:2" coordorigin="4704,5" coordsize="927,2">
              <v:shape style="position:absolute;left:4704;top:5;width:927;height:2" coordorigin="4704,5" coordsize="927,0" path="m4704,5l5630,5e" filled="false" stroked="true" strokeweight=".48pt" strokecolor="#000000">
                <v:path arrowok="t"/>
              </v:shape>
            </v:group>
            <v:group style="position:absolute;left:5630;top:5;width:10;height:2" coordorigin="5630,5" coordsize="10,2">
              <v:shape style="position:absolute;left:5630;top:5;width:10;height:2" coordorigin="5630,5" coordsize="10,0" path="m5630,5l5640,5e" filled="false" stroked="true" strokeweight=".48pt" strokecolor="#000000">
                <v:path arrowok="t"/>
              </v:shape>
            </v:group>
            <v:group style="position:absolute;left:5640;top:5;width:1032;height:2" coordorigin="5640,5" coordsize="1032,2">
              <v:shape style="position:absolute;left:5640;top:5;width:1032;height:2" coordorigin="5640,5" coordsize="1032,0" path="m5640,5l6672,5e" filled="false" stroked="true" strokeweight=".48pt" strokecolor="#000000">
                <v:path arrowok="t"/>
              </v:shape>
            </v:group>
            <v:group style="position:absolute;left:6672;top:5;width:10;height:2" coordorigin="6672,5" coordsize="10,2">
              <v:shape style="position:absolute;left:6672;top:5;width:10;height:2" coordorigin="6672,5" coordsize="10,0" path="m6672,5l6682,5e" filled="false" stroked="true" strokeweight=".48pt" strokecolor="#000000">
                <v:path arrowok="t"/>
              </v:shape>
            </v:group>
            <v:group style="position:absolute;left:6682;top:5;width:932;height:2" coordorigin="6682,5" coordsize="932,2">
              <v:shape style="position:absolute;left:6682;top:5;width:932;height:2" coordorigin="6682,5" coordsize="932,0" path="m6682,5l7613,5e" filled="false" stroked="true" strokeweight=".48pt" strokecolor="#000000">
                <v:path arrowok="t"/>
              </v:shape>
            </v:group>
            <v:group style="position:absolute;left:7613;top:5;width:10;height:2" coordorigin="7613,5" coordsize="10,2">
              <v:shape style="position:absolute;left:7613;top:5;width:10;height:2" coordorigin="7613,5" coordsize="10,0" path="m7613,5l7622,5e" filled="false" stroked="true" strokeweight=".48pt" strokecolor="#000000">
                <v:path arrowok="t"/>
              </v:shape>
            </v:group>
            <v:group style="position:absolute;left:7622;top:5;width:932;height:2" coordorigin="7622,5" coordsize="932,2">
              <v:shape style="position:absolute;left:7622;top:5;width:932;height:2" coordorigin="7622,5" coordsize="932,0" path="m7622,5l85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2321" w:val="left" w:leader="none"/>
          <w:tab w:pos="3363" w:val="left" w:leader="none"/>
          <w:tab w:pos="5345" w:val="left" w:leader="none"/>
          <w:tab w:pos="6391" w:val="left" w:leader="none"/>
        </w:tabs>
        <w:spacing w:before="108"/>
        <w:ind w:left="47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X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83,198.16</w:t>
        <w:tab/>
        <w:t>36,878.00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36,878.00</w:t>
        <w:tab/>
        <w:t>83,198.16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tabs>
          <w:tab w:pos="2230" w:val="left" w:leader="none"/>
          <w:tab w:pos="3271" w:val="left" w:leader="none"/>
          <w:tab w:pos="4318" w:val="left" w:leader="none"/>
          <w:tab w:pos="5345" w:val="left" w:leader="none"/>
          <w:tab w:pos="6391" w:val="left" w:leader="none"/>
        </w:tabs>
        <w:spacing w:before="54"/>
        <w:ind w:left="47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服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费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517,193.58</w:t>
        <w:tab/>
        <w:t>193,124.58</w:t>
        <w:tab/>
        <w:t>320,795.70</w:t>
        <w:tab/>
        <w:t>53,465.96</w:t>
        <w:tab/>
        <w:t>56,739.26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193,124.58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267,329.74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81" w:lineRule="exact"/>
        <w:ind w:left="40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31.05pt;height:4.1pt;mso-position-horizontal-relative:char;mso-position-vertical-relative:line" coordorigin="0,0" coordsize="8621,82">
            <v:group style="position:absolute;left:26;top:55;width:1575;height:2" coordorigin="26,55" coordsize="1575,2">
              <v:shape style="position:absolute;left:26;top:55;width:1575;height:2" coordorigin="26,55" coordsize="1575,0" path="m26,55l1601,55e" filled="false" stroked="true" strokeweight="2.64pt" strokecolor="#000000">
                <v:path arrowok="t"/>
              </v:shape>
            </v:group>
            <v:group style="position:absolute;left:26;top:7;width:1575;height:2" coordorigin="26,7" coordsize="1575,2">
              <v:shape style="position:absolute;left:26;top:7;width:1575;height:2" coordorigin="26,7" coordsize="1575,0" path="m26,7l1601,7e" filled="false" stroked="true" strokeweight=".72pt" strokecolor="#000000">
                <v:path arrowok="t"/>
              </v:shape>
            </v:group>
            <v:group style="position:absolute;left:1591;top:7;width:82;height:2" coordorigin="1591,7" coordsize="82,2">
              <v:shape style="position:absolute;left:1591;top:7;width:82;height:2" coordorigin="1591,7" coordsize="82,0" path="m1591,7l1673,7e" filled="false" stroked="true" strokeweight=".72pt" strokecolor="#000000">
                <v:path arrowok="t"/>
              </v:shape>
            </v:group>
            <v:group style="position:absolute;left:1591;top:55;width:82;height:2" coordorigin="1591,55" coordsize="82,2">
              <v:shape style="position:absolute;left:1591;top:55;width:82;height:2" coordorigin="1591,55" coordsize="82,0" path="m1591,55l1673,55e" filled="false" stroked="true" strokeweight="2.64pt" strokecolor="#000000">
                <v:path arrowok="t"/>
              </v:shape>
            </v:group>
            <v:group style="position:absolute;left:1673;top:55;width:975;height:2" coordorigin="1673,55" coordsize="975,2">
              <v:shape style="position:absolute;left:1673;top:55;width:975;height:2" coordorigin="1673,55" coordsize="975,0" path="m1673,55l2647,55e" filled="false" stroked="true" strokeweight="2.64pt" strokecolor="#000000">
                <v:path arrowok="t"/>
              </v:shape>
            </v:group>
            <v:group style="position:absolute;left:1673;top:7;width:975;height:2" coordorigin="1673,7" coordsize="975,2">
              <v:shape style="position:absolute;left:1673;top:7;width:975;height:2" coordorigin="1673,7" coordsize="975,0" path="m1673,7l2647,7e" filled="false" stroked="true" strokeweight=".72pt" strokecolor="#000000">
                <v:path arrowok="t"/>
              </v:shape>
            </v:group>
            <v:group style="position:absolute;left:2633;top:7;width:82;height:2" coordorigin="2633,7" coordsize="82,2">
              <v:shape style="position:absolute;left:2633;top:7;width:82;height:2" coordorigin="2633,7" coordsize="82,0" path="m2633,7l2714,7e" filled="false" stroked="true" strokeweight=".72pt" strokecolor="#000000">
                <v:path arrowok="t"/>
              </v:shape>
            </v:group>
            <v:group style="position:absolute;left:2633;top:55;width:82;height:2" coordorigin="2633,55" coordsize="82,2">
              <v:shape style="position:absolute;left:2633;top:55;width:82;height:2" coordorigin="2633,55" coordsize="82,0" path="m2633,55l2714,55e" filled="false" stroked="true" strokeweight="2.64pt" strokecolor="#000000">
                <v:path arrowok="t"/>
              </v:shape>
            </v:group>
            <v:group style="position:absolute;left:2714;top:55;width:975;height:2" coordorigin="2714,55" coordsize="975,2">
              <v:shape style="position:absolute;left:2714;top:55;width:975;height:2" coordorigin="2714,55" coordsize="975,0" path="m2714,55l3689,55e" filled="false" stroked="true" strokeweight="2.64pt" strokecolor="#000000">
                <v:path arrowok="t"/>
              </v:shape>
            </v:group>
            <v:group style="position:absolute;left:2714;top:7;width:975;height:2" coordorigin="2714,7" coordsize="975,2">
              <v:shape style="position:absolute;left:2714;top:7;width:975;height:2" coordorigin="2714,7" coordsize="975,0" path="m2714,7l3689,7e" filled="false" stroked="true" strokeweight=".72pt" strokecolor="#000000">
                <v:path arrowok="t"/>
              </v:shape>
            </v:group>
            <v:group style="position:absolute;left:3674;top:7;width:82;height:2" coordorigin="3674,7" coordsize="82,2">
              <v:shape style="position:absolute;left:3674;top:7;width:82;height:2" coordorigin="3674,7" coordsize="82,0" path="m3674,7l3756,7e" filled="false" stroked="true" strokeweight=".72pt" strokecolor="#000000">
                <v:path arrowok="t"/>
              </v:shape>
            </v:group>
            <v:group style="position:absolute;left:3674;top:55;width:82;height:2" coordorigin="3674,55" coordsize="82,2">
              <v:shape style="position:absolute;left:3674;top:55;width:82;height:2" coordorigin="3674,55" coordsize="82,0" path="m3674,55l3756,55e" filled="false" stroked="true" strokeweight="2.64pt" strokecolor="#000000">
                <v:path arrowok="t"/>
              </v:shape>
            </v:group>
            <v:group style="position:absolute;left:3756;top:55;width:980;height:2" coordorigin="3756,55" coordsize="980,2">
              <v:shape style="position:absolute;left:3756;top:55;width:980;height:2" coordorigin="3756,55" coordsize="980,0" path="m3756,55l4735,55e" filled="false" stroked="true" strokeweight="2.64pt" strokecolor="#000000">
                <v:path arrowok="t"/>
              </v:shape>
            </v:group>
            <v:group style="position:absolute;left:3756;top:7;width:980;height:2" coordorigin="3756,7" coordsize="980,2">
              <v:shape style="position:absolute;left:3756;top:7;width:980;height:2" coordorigin="3756,7" coordsize="980,0" path="m3756,7l4735,7e" filled="false" stroked="true" strokeweight=".72pt" strokecolor="#000000">
                <v:path arrowok="t"/>
              </v:shape>
            </v:group>
            <v:group style="position:absolute;left:4721;top:7;width:82;height:2" coordorigin="4721,7" coordsize="82,2">
              <v:shape style="position:absolute;left:4721;top:7;width:82;height:2" coordorigin="4721,7" coordsize="82,0" path="m4721,7l4802,7e" filled="false" stroked="true" strokeweight=".72pt" strokecolor="#000000">
                <v:path arrowok="t"/>
              </v:shape>
            </v:group>
            <v:group style="position:absolute;left:4721;top:55;width:82;height:2" coordorigin="4721,55" coordsize="82,2">
              <v:shape style="position:absolute;left:4721;top:55;width:82;height:2" coordorigin="4721,55" coordsize="82,0" path="m4721,55l4802,55e" filled="false" stroked="true" strokeweight="2.64pt" strokecolor="#000000">
                <v:path arrowok="t"/>
              </v:shape>
            </v:group>
            <v:group style="position:absolute;left:4802;top:55;width:869;height:2" coordorigin="4802,55" coordsize="869,2">
              <v:shape style="position:absolute;left:4802;top:55;width:869;height:2" coordorigin="4802,55" coordsize="869,0" path="m4802,55l5671,55e" filled="false" stroked="true" strokeweight="2.64pt" strokecolor="#000000">
                <v:path arrowok="t"/>
              </v:shape>
            </v:group>
            <v:group style="position:absolute;left:4802;top:7;width:869;height:2" coordorigin="4802,7" coordsize="869,2">
              <v:shape style="position:absolute;left:4802;top:7;width:869;height:2" coordorigin="4802,7" coordsize="869,0" path="m4802,7l5671,7e" filled="false" stroked="true" strokeweight=".72pt" strokecolor="#000000">
                <v:path arrowok="t"/>
              </v:shape>
            </v:group>
            <v:group style="position:absolute;left:5657;top:7;width:87;height:2" coordorigin="5657,7" coordsize="87,2">
              <v:shape style="position:absolute;left:5657;top:7;width:87;height:2" coordorigin="5657,7" coordsize="87,0" path="m5657,7l5743,7e" filled="false" stroked="true" strokeweight=".72pt" strokecolor="#000000">
                <v:path arrowok="t"/>
              </v:shape>
            </v:group>
            <v:group style="position:absolute;left:5657;top:55;width:87;height:2" coordorigin="5657,55" coordsize="87,2">
              <v:shape style="position:absolute;left:5657;top:55;width:87;height:2" coordorigin="5657,55" coordsize="87,0" path="m5657,55l5743,55e" filled="false" stroked="true" strokeweight="2.64pt" strokecolor="#000000">
                <v:path arrowok="t"/>
              </v:shape>
            </v:group>
            <v:group style="position:absolute;left:5743;top:55;width:970;height:2" coordorigin="5743,55" coordsize="970,2">
              <v:shape style="position:absolute;left:5743;top:55;width:970;height:2" coordorigin="5743,55" coordsize="970,0" path="m5743,55l6713,55e" filled="false" stroked="true" strokeweight="2.64pt" strokecolor="#000000">
                <v:path arrowok="t"/>
              </v:shape>
            </v:group>
            <v:group style="position:absolute;left:5743;top:7;width:970;height:2" coordorigin="5743,7" coordsize="970,2">
              <v:shape style="position:absolute;left:5743;top:7;width:970;height:2" coordorigin="5743,7" coordsize="970,0" path="m5743,7l6713,7e" filled="false" stroked="true" strokeweight=".72pt" strokecolor="#000000">
                <v:path arrowok="t"/>
              </v:shape>
            </v:group>
            <v:group style="position:absolute;left:6698;top:7;width:87;height:2" coordorigin="6698,7" coordsize="87,2">
              <v:shape style="position:absolute;left:6698;top:7;width:87;height:2" coordorigin="6698,7" coordsize="87,0" path="m6698,7l6785,7e" filled="false" stroked="true" strokeweight=".72pt" strokecolor="#000000">
                <v:path arrowok="t"/>
              </v:shape>
            </v:group>
            <v:group style="position:absolute;left:6698;top:55;width:87;height:2" coordorigin="6698,55" coordsize="87,2">
              <v:shape style="position:absolute;left:6698;top:55;width:87;height:2" coordorigin="6698,55" coordsize="87,0" path="m6698,55l6785,55e" filled="false" stroked="true" strokeweight="2.64pt" strokecolor="#000000">
                <v:path arrowok="t"/>
              </v:shape>
            </v:group>
            <v:group style="position:absolute;left:6785;top:55;width:869;height:2" coordorigin="6785,55" coordsize="869,2">
              <v:shape style="position:absolute;left:6785;top:55;width:869;height:2" coordorigin="6785,55" coordsize="869,0" path="m6785,55l7654,55e" filled="false" stroked="true" strokeweight="2.64pt" strokecolor="#000000">
                <v:path arrowok="t"/>
              </v:shape>
            </v:group>
            <v:group style="position:absolute;left:6785;top:7;width:869;height:2" coordorigin="6785,7" coordsize="869,2">
              <v:shape style="position:absolute;left:6785;top:7;width:869;height:2" coordorigin="6785,7" coordsize="869,0" path="m6785,7l7654,7e" filled="false" stroked="true" strokeweight=".72pt" strokecolor="#000000">
                <v:path arrowok="t"/>
              </v:shape>
            </v:group>
            <v:group style="position:absolute;left:7639;top:7;width:87;height:2" coordorigin="7639,7" coordsize="87,2">
              <v:shape style="position:absolute;left:7639;top:7;width:87;height:2" coordorigin="7639,7" coordsize="87,0" path="m7639,7l7726,7e" filled="false" stroked="true" strokeweight=".72pt" strokecolor="#000000">
                <v:path arrowok="t"/>
              </v:shape>
            </v:group>
            <v:group style="position:absolute;left:7639;top:55;width:87;height:2" coordorigin="7639,55" coordsize="87,2">
              <v:shape style="position:absolute;left:7639;top:55;width:87;height:2" coordorigin="7639,55" coordsize="87,0" path="m7639,55l7726,55e" filled="false" stroked="true" strokeweight="2.64pt" strokecolor="#000000">
                <v:path arrowok="t"/>
              </v:shape>
            </v:group>
            <v:group style="position:absolute;left:7726;top:55;width:869;height:2" coordorigin="7726,55" coordsize="869,2">
              <v:shape style="position:absolute;left:7726;top:55;width:869;height:2" coordorigin="7726,55" coordsize="869,0" path="m7726,55l8594,55e" filled="false" stroked="true" strokeweight="2.64pt" strokecolor="#000000">
                <v:path arrowok="t"/>
              </v:shape>
            </v:group>
            <v:group style="position:absolute;left:7726;top:7;width:869;height:2" coordorigin="7726,7" coordsize="869,2">
              <v:shape style="position:absolute;left:7726;top:7;width:869;height:2" coordorigin="7726,7" coordsize="869,0" path="m7726,7l859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Times New Roman" w:hAnsi="Times New Roman" w:cs="Times New Roman" w:eastAsia="Times New Roman" w:hint="default"/>
          <w:sz w:val="8"/>
          <w:szCs w:val="8"/>
        </w:rPr>
        <w:sectPr>
          <w:pgSz w:w="11900" w:h="16820"/>
          <w:pgMar w:header="1402" w:footer="1407" w:top="1800" w:bottom="1600" w:left="1240" w:right="116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86" w:lineRule="exact"/>
        <w:ind w:left="416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30.35pt;height:4.350pt;mso-position-horizontal-relative:char;mso-position-vertical-relative:line" coordorigin="0,0" coordsize="8607,87">
            <v:group style="position:absolute;left:29;top:29;width:1560;height:2" coordorigin="29,29" coordsize="1560,2">
              <v:shape style="position:absolute;left:29;top:29;width:1560;height:2" coordorigin="29,29" coordsize="1560,0" path="m29,29l1589,29e" filled="false" stroked="true" strokeweight="2.88pt" strokecolor="#000000">
                <v:path arrowok="t"/>
              </v:shape>
            </v:group>
            <v:group style="position:absolute;left:29;top:79;width:1560;height:2" coordorigin="29,79" coordsize="1560,2">
              <v:shape style="position:absolute;left:29;top:79;width:1560;height:2" coordorigin="29,79" coordsize="1560,0" path="m29,79l1589,79e" filled="false" stroked="true" strokeweight=".72pt" strokecolor="#000000">
                <v:path arrowok="t"/>
              </v:shape>
            </v:group>
            <v:group style="position:absolute;left:1589;top:29;width:82;height:2" coordorigin="1589,29" coordsize="82,2">
              <v:shape style="position:absolute;left:1589;top:29;width:82;height:2" coordorigin="1589,29" coordsize="82,0" path="m1589,29l1670,29e" filled="false" stroked="true" strokeweight="2.88pt" strokecolor="#000000">
                <v:path arrowok="t"/>
              </v:shape>
            </v:group>
            <v:group style="position:absolute;left:1589;top:79;width:82;height:2" coordorigin="1589,79" coordsize="82,2">
              <v:shape style="position:absolute;left:1589;top:79;width:82;height:2" coordorigin="1589,79" coordsize="82,0" path="m1589,79l1670,79e" filled="false" stroked="true" strokeweight=".72pt" strokecolor="#000000">
                <v:path arrowok="t"/>
              </v:shape>
            </v:group>
            <v:group style="position:absolute;left:1670;top:29;width:960;height:2" coordorigin="1670,29" coordsize="960,2">
              <v:shape style="position:absolute;left:1670;top:29;width:960;height:2" coordorigin="1670,29" coordsize="960,0" path="m1670,29l2630,29e" filled="false" stroked="true" strokeweight="2.88pt" strokecolor="#000000">
                <v:path arrowok="t"/>
              </v:shape>
            </v:group>
            <v:group style="position:absolute;left:1670;top:79;width:960;height:2" coordorigin="1670,79" coordsize="960,2">
              <v:shape style="position:absolute;left:1670;top:79;width:960;height:2" coordorigin="1670,79" coordsize="960,0" path="m1670,79l2630,79e" filled="false" stroked="true" strokeweight=".72pt" strokecolor="#000000">
                <v:path arrowok="t"/>
              </v:shape>
            </v:group>
            <v:group style="position:absolute;left:2630;top:29;width:82;height:2" coordorigin="2630,29" coordsize="82,2">
              <v:shape style="position:absolute;left:2630;top:29;width:82;height:2" coordorigin="2630,29" coordsize="82,0" path="m2630,29l2712,29e" filled="false" stroked="true" strokeweight="2.88pt" strokecolor="#000000">
                <v:path arrowok="t"/>
              </v:shape>
            </v:group>
            <v:group style="position:absolute;left:2630;top:79;width:82;height:2" coordorigin="2630,79" coordsize="82,2">
              <v:shape style="position:absolute;left:2630;top:79;width:82;height:2" coordorigin="2630,79" coordsize="82,0" path="m2630,79l2712,79e" filled="false" stroked="true" strokeweight=".72pt" strokecolor="#000000">
                <v:path arrowok="t"/>
              </v:shape>
            </v:group>
            <v:group style="position:absolute;left:2712;top:29;width:960;height:2" coordorigin="2712,29" coordsize="960,2">
              <v:shape style="position:absolute;left:2712;top:29;width:960;height:2" coordorigin="2712,29" coordsize="960,0" path="m2712,29l3672,29e" filled="false" stroked="true" strokeweight="2.88pt" strokecolor="#000000">
                <v:path arrowok="t"/>
              </v:shape>
            </v:group>
            <v:group style="position:absolute;left:2712;top:79;width:960;height:2" coordorigin="2712,79" coordsize="960,2">
              <v:shape style="position:absolute;left:2712;top:79;width:960;height:2" coordorigin="2712,79" coordsize="960,0" path="m2712,79l3672,79e" filled="false" stroked="true" strokeweight=".72pt" strokecolor="#000000">
                <v:path arrowok="t"/>
              </v:shape>
            </v:group>
            <v:group style="position:absolute;left:3672;top:29;width:82;height:2" coordorigin="3672,29" coordsize="82,2">
              <v:shape style="position:absolute;left:3672;top:29;width:82;height:2" coordorigin="3672,29" coordsize="82,0" path="m3672,29l3754,29e" filled="false" stroked="true" strokeweight="2.88pt" strokecolor="#000000">
                <v:path arrowok="t"/>
              </v:shape>
            </v:group>
            <v:group style="position:absolute;left:3672;top:79;width:82;height:2" coordorigin="3672,79" coordsize="82,2">
              <v:shape style="position:absolute;left:3672;top:79;width:82;height:2" coordorigin="3672,79" coordsize="82,0" path="m3672,79l3754,79e" filled="false" stroked="true" strokeweight=".72pt" strokecolor="#000000">
                <v:path arrowok="t"/>
              </v:shape>
            </v:group>
            <v:group style="position:absolute;left:3754;top:29;width:965;height:2" coordorigin="3754,29" coordsize="965,2">
              <v:shape style="position:absolute;left:3754;top:29;width:965;height:2" coordorigin="3754,29" coordsize="965,0" path="m3754,29l4718,29e" filled="false" stroked="true" strokeweight="2.88pt" strokecolor="#000000">
                <v:path arrowok="t"/>
              </v:shape>
            </v:group>
            <v:group style="position:absolute;left:3754;top:79;width:965;height:2" coordorigin="3754,79" coordsize="965,2">
              <v:shape style="position:absolute;left:3754;top:79;width:965;height:2" coordorigin="3754,79" coordsize="965,0" path="m3754,79l4718,79e" filled="false" stroked="true" strokeweight=".72pt" strokecolor="#000000">
                <v:path arrowok="t"/>
              </v:shape>
            </v:group>
            <v:group style="position:absolute;left:4718;top:29;width:82;height:2" coordorigin="4718,29" coordsize="82,2">
              <v:shape style="position:absolute;left:4718;top:29;width:82;height:2" coordorigin="4718,29" coordsize="82,0" path="m4718,29l4800,29e" filled="false" stroked="true" strokeweight="2.88pt" strokecolor="#000000">
                <v:path arrowok="t"/>
              </v:shape>
            </v:group>
            <v:group style="position:absolute;left:4718;top:79;width:82;height:2" coordorigin="4718,79" coordsize="82,2">
              <v:shape style="position:absolute;left:4718;top:79;width:82;height:2" coordorigin="4718,79" coordsize="82,0" path="m4718,79l4800,79e" filled="false" stroked="true" strokeweight=".72pt" strokecolor="#000000">
                <v:path arrowok="t"/>
              </v:shape>
            </v:group>
            <v:group style="position:absolute;left:4800;top:29;width:855;height:2" coordorigin="4800,29" coordsize="855,2">
              <v:shape style="position:absolute;left:4800;top:29;width:855;height:2" coordorigin="4800,29" coordsize="855,0" path="m4800,29l5654,29e" filled="false" stroked="true" strokeweight="2.88pt" strokecolor="#000000">
                <v:path arrowok="t"/>
              </v:shape>
            </v:group>
            <v:group style="position:absolute;left:4800;top:79;width:855;height:2" coordorigin="4800,79" coordsize="855,2">
              <v:shape style="position:absolute;left:4800;top:79;width:855;height:2" coordorigin="4800,79" coordsize="855,0" path="m4800,79l5654,79e" filled="false" stroked="true" strokeweight=".72pt" strokecolor="#000000">
                <v:path arrowok="t"/>
              </v:shape>
            </v:group>
            <v:group style="position:absolute;left:5654;top:29;width:87;height:2" coordorigin="5654,29" coordsize="87,2">
              <v:shape style="position:absolute;left:5654;top:29;width:87;height:2" coordorigin="5654,29" coordsize="87,0" path="m5654,29l5741,29e" filled="false" stroked="true" strokeweight="2.88pt" strokecolor="#000000">
                <v:path arrowok="t"/>
              </v:shape>
            </v:group>
            <v:group style="position:absolute;left:5654;top:79;width:87;height:2" coordorigin="5654,79" coordsize="87,2">
              <v:shape style="position:absolute;left:5654;top:79;width:87;height:2" coordorigin="5654,79" coordsize="87,0" path="m5654,79l5741,79e" filled="false" stroked="true" strokeweight=".72pt" strokecolor="#000000">
                <v:path arrowok="t"/>
              </v:shape>
            </v:group>
            <v:group style="position:absolute;left:5741;top:29;width:956;height:2" coordorigin="5741,29" coordsize="956,2">
              <v:shape style="position:absolute;left:5741;top:29;width:956;height:2" coordorigin="5741,29" coordsize="956,0" path="m5741,29l6696,29e" filled="false" stroked="true" strokeweight="2.88pt" strokecolor="#000000">
                <v:path arrowok="t"/>
              </v:shape>
            </v:group>
            <v:group style="position:absolute;left:5741;top:79;width:956;height:2" coordorigin="5741,79" coordsize="956,2">
              <v:shape style="position:absolute;left:5741;top:79;width:956;height:2" coordorigin="5741,79" coordsize="956,0" path="m5741,79l6696,79e" filled="false" stroked="true" strokeweight=".72pt" strokecolor="#000000">
                <v:path arrowok="t"/>
              </v:shape>
            </v:group>
            <v:group style="position:absolute;left:6696;top:29;width:87;height:2" coordorigin="6696,29" coordsize="87,2">
              <v:shape style="position:absolute;left:6696;top:29;width:87;height:2" coordorigin="6696,29" coordsize="87,0" path="m6696,29l6782,29e" filled="false" stroked="true" strokeweight="2.88pt" strokecolor="#000000">
                <v:path arrowok="t"/>
              </v:shape>
            </v:group>
            <v:group style="position:absolute;left:6696;top:79;width:87;height:2" coordorigin="6696,79" coordsize="87,2">
              <v:shape style="position:absolute;left:6696;top:79;width:87;height:2" coordorigin="6696,79" coordsize="87,0" path="m6696,79l6782,79e" filled="false" stroked="true" strokeweight=".72pt" strokecolor="#000000">
                <v:path arrowok="t"/>
              </v:shape>
            </v:group>
            <v:group style="position:absolute;left:6782;top:29;width:855;height:2" coordorigin="6782,29" coordsize="855,2">
              <v:shape style="position:absolute;left:6782;top:29;width:855;height:2" coordorigin="6782,29" coordsize="855,0" path="m6782,29l7637,29e" filled="false" stroked="true" strokeweight="2.88pt" strokecolor="#000000">
                <v:path arrowok="t"/>
              </v:shape>
            </v:group>
            <v:group style="position:absolute;left:6782;top:79;width:855;height:2" coordorigin="6782,79" coordsize="855,2">
              <v:shape style="position:absolute;left:6782;top:79;width:855;height:2" coordorigin="6782,79" coordsize="855,0" path="m6782,79l7637,79e" filled="false" stroked="true" strokeweight=".72pt" strokecolor="#000000">
                <v:path arrowok="t"/>
              </v:shape>
            </v:group>
            <v:group style="position:absolute;left:7637;top:29;width:87;height:2" coordorigin="7637,29" coordsize="87,2">
              <v:shape style="position:absolute;left:7637;top:29;width:87;height:2" coordorigin="7637,29" coordsize="87,0" path="m7637,29l7723,29e" filled="false" stroked="true" strokeweight="2.88pt" strokecolor="#000000">
                <v:path arrowok="t"/>
              </v:shape>
            </v:group>
            <v:group style="position:absolute;left:7637;top:79;width:87;height:2" coordorigin="7637,79" coordsize="87,2">
              <v:shape style="position:absolute;left:7637;top:79;width:87;height:2" coordorigin="7637,79" coordsize="87,0" path="m7637,79l7723,79e" filled="false" stroked="true" strokeweight=".72pt" strokecolor="#000000">
                <v:path arrowok="t"/>
              </v:shape>
            </v:group>
            <v:group style="position:absolute;left:7723;top:29;width:855;height:2" coordorigin="7723,29" coordsize="855,2">
              <v:shape style="position:absolute;left:7723;top:29;width:855;height:2" coordorigin="7723,29" coordsize="855,0" path="m7723,29l8578,29e" filled="false" stroked="true" strokeweight="2.88pt" strokecolor="#000000">
                <v:path arrowok="t"/>
              </v:shape>
            </v:group>
            <v:group style="position:absolute;left:7723;top:79;width:855;height:2" coordorigin="7723,79" coordsize="855,2">
              <v:shape style="position:absolute;left:7723;top:79;width:855;height:2" coordorigin="7723,79" coordsize="855,0" path="m7723,79l8578,79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tabs>
          <w:tab w:pos="2230" w:val="left" w:leader="none"/>
          <w:tab w:pos="3271" w:val="left" w:leader="none"/>
          <w:tab w:pos="4318" w:val="left" w:leader="none"/>
          <w:tab w:pos="5345" w:val="left" w:leader="none"/>
          <w:tab w:pos="6300" w:val="left" w:leader="none"/>
        </w:tabs>
        <w:spacing w:before="59"/>
        <w:ind w:left="104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600,391.74</w:t>
        <w:tab/>
        <w:t>230,002.58</w:t>
        <w:tab/>
        <w:t>320,795.70</w:t>
        <w:tab/>
        <w:t>90,343.96</w:t>
        <w:tab/>
        <w:t>139,937.42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193,124.58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b/>
          <w:bCs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267,329.74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14"/>
          <w:szCs w:val="14"/>
        </w:rPr>
      </w:pPr>
    </w:p>
    <w:p>
      <w:pPr>
        <w:spacing w:line="81" w:lineRule="exact"/>
        <w:ind w:left="40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31.05pt;height:4.1pt;mso-position-horizontal-relative:char;mso-position-vertical-relative:line" coordorigin="0,0" coordsize="8621,82">
            <v:group style="position:absolute;left:26;top:55;width:1575;height:2" coordorigin="26,55" coordsize="1575,2">
              <v:shape style="position:absolute;left:26;top:55;width:1575;height:2" coordorigin="26,55" coordsize="1575,0" path="m26,55l1601,55e" filled="false" stroked="true" strokeweight="2.64pt" strokecolor="#000000">
                <v:path arrowok="t"/>
              </v:shape>
            </v:group>
            <v:group style="position:absolute;left:26;top:7;width:1575;height:2" coordorigin="26,7" coordsize="1575,2">
              <v:shape style="position:absolute;left:26;top:7;width:1575;height:2" coordorigin="26,7" coordsize="1575,0" path="m26,7l1601,7e" filled="false" stroked="true" strokeweight=".72pt" strokecolor="#000000">
                <v:path arrowok="t"/>
              </v:shape>
            </v:group>
            <v:group style="position:absolute;left:1591;top:7;width:82;height:2" coordorigin="1591,7" coordsize="82,2">
              <v:shape style="position:absolute;left:1591;top:7;width:82;height:2" coordorigin="1591,7" coordsize="82,0" path="m1591,7l1673,7e" filled="false" stroked="true" strokeweight=".72pt" strokecolor="#000000">
                <v:path arrowok="t"/>
              </v:shape>
            </v:group>
            <v:group style="position:absolute;left:1591;top:55;width:82;height:2" coordorigin="1591,55" coordsize="82,2">
              <v:shape style="position:absolute;left:1591;top:55;width:82;height:2" coordorigin="1591,55" coordsize="82,0" path="m1591,55l1673,55e" filled="false" stroked="true" strokeweight="2.64pt" strokecolor="#000000">
                <v:path arrowok="t"/>
              </v:shape>
            </v:group>
            <v:group style="position:absolute;left:1673;top:55;width:975;height:2" coordorigin="1673,55" coordsize="975,2">
              <v:shape style="position:absolute;left:1673;top:55;width:975;height:2" coordorigin="1673,55" coordsize="975,0" path="m1673,55l2647,55e" filled="false" stroked="true" strokeweight="2.64pt" strokecolor="#000000">
                <v:path arrowok="t"/>
              </v:shape>
            </v:group>
            <v:group style="position:absolute;left:1673;top:7;width:975;height:2" coordorigin="1673,7" coordsize="975,2">
              <v:shape style="position:absolute;left:1673;top:7;width:975;height:2" coordorigin="1673,7" coordsize="975,0" path="m1673,7l2647,7e" filled="false" stroked="true" strokeweight=".72pt" strokecolor="#000000">
                <v:path arrowok="t"/>
              </v:shape>
            </v:group>
            <v:group style="position:absolute;left:2633;top:7;width:82;height:2" coordorigin="2633,7" coordsize="82,2">
              <v:shape style="position:absolute;left:2633;top:7;width:82;height:2" coordorigin="2633,7" coordsize="82,0" path="m2633,7l2714,7e" filled="false" stroked="true" strokeweight=".72pt" strokecolor="#000000">
                <v:path arrowok="t"/>
              </v:shape>
            </v:group>
            <v:group style="position:absolute;left:2633;top:55;width:82;height:2" coordorigin="2633,55" coordsize="82,2">
              <v:shape style="position:absolute;left:2633;top:55;width:82;height:2" coordorigin="2633,55" coordsize="82,0" path="m2633,55l2714,55e" filled="false" stroked="true" strokeweight="2.64pt" strokecolor="#000000">
                <v:path arrowok="t"/>
              </v:shape>
            </v:group>
            <v:group style="position:absolute;left:2714;top:55;width:975;height:2" coordorigin="2714,55" coordsize="975,2">
              <v:shape style="position:absolute;left:2714;top:55;width:975;height:2" coordorigin="2714,55" coordsize="975,0" path="m2714,55l3689,55e" filled="false" stroked="true" strokeweight="2.64pt" strokecolor="#000000">
                <v:path arrowok="t"/>
              </v:shape>
            </v:group>
            <v:group style="position:absolute;left:2714;top:7;width:975;height:2" coordorigin="2714,7" coordsize="975,2">
              <v:shape style="position:absolute;left:2714;top:7;width:975;height:2" coordorigin="2714,7" coordsize="975,0" path="m2714,7l3689,7e" filled="false" stroked="true" strokeweight=".72pt" strokecolor="#000000">
                <v:path arrowok="t"/>
              </v:shape>
            </v:group>
            <v:group style="position:absolute;left:3674;top:7;width:82;height:2" coordorigin="3674,7" coordsize="82,2">
              <v:shape style="position:absolute;left:3674;top:7;width:82;height:2" coordorigin="3674,7" coordsize="82,0" path="m3674,7l3756,7e" filled="false" stroked="true" strokeweight=".72pt" strokecolor="#000000">
                <v:path arrowok="t"/>
              </v:shape>
            </v:group>
            <v:group style="position:absolute;left:3674;top:55;width:82;height:2" coordorigin="3674,55" coordsize="82,2">
              <v:shape style="position:absolute;left:3674;top:55;width:82;height:2" coordorigin="3674,55" coordsize="82,0" path="m3674,55l3756,55e" filled="false" stroked="true" strokeweight="2.64pt" strokecolor="#000000">
                <v:path arrowok="t"/>
              </v:shape>
            </v:group>
            <v:group style="position:absolute;left:3756;top:55;width:980;height:2" coordorigin="3756,55" coordsize="980,2">
              <v:shape style="position:absolute;left:3756;top:55;width:980;height:2" coordorigin="3756,55" coordsize="980,0" path="m3756,55l4735,55e" filled="false" stroked="true" strokeweight="2.64pt" strokecolor="#000000">
                <v:path arrowok="t"/>
              </v:shape>
            </v:group>
            <v:group style="position:absolute;left:3756;top:7;width:980;height:2" coordorigin="3756,7" coordsize="980,2">
              <v:shape style="position:absolute;left:3756;top:7;width:980;height:2" coordorigin="3756,7" coordsize="980,0" path="m3756,7l4735,7e" filled="false" stroked="true" strokeweight=".72pt" strokecolor="#000000">
                <v:path arrowok="t"/>
              </v:shape>
            </v:group>
            <v:group style="position:absolute;left:4721;top:7;width:82;height:2" coordorigin="4721,7" coordsize="82,2">
              <v:shape style="position:absolute;left:4721;top:7;width:82;height:2" coordorigin="4721,7" coordsize="82,0" path="m4721,7l4802,7e" filled="false" stroked="true" strokeweight=".72pt" strokecolor="#000000">
                <v:path arrowok="t"/>
              </v:shape>
            </v:group>
            <v:group style="position:absolute;left:4721;top:55;width:82;height:2" coordorigin="4721,55" coordsize="82,2">
              <v:shape style="position:absolute;left:4721;top:55;width:82;height:2" coordorigin="4721,55" coordsize="82,0" path="m4721,55l4802,55e" filled="false" stroked="true" strokeweight="2.64pt" strokecolor="#000000">
                <v:path arrowok="t"/>
              </v:shape>
            </v:group>
            <v:group style="position:absolute;left:4802;top:55;width:869;height:2" coordorigin="4802,55" coordsize="869,2">
              <v:shape style="position:absolute;left:4802;top:55;width:869;height:2" coordorigin="4802,55" coordsize="869,0" path="m4802,55l5671,55e" filled="false" stroked="true" strokeweight="2.64pt" strokecolor="#000000">
                <v:path arrowok="t"/>
              </v:shape>
            </v:group>
            <v:group style="position:absolute;left:4802;top:7;width:869;height:2" coordorigin="4802,7" coordsize="869,2">
              <v:shape style="position:absolute;left:4802;top:7;width:869;height:2" coordorigin="4802,7" coordsize="869,0" path="m4802,7l5671,7e" filled="false" stroked="true" strokeweight=".72pt" strokecolor="#000000">
                <v:path arrowok="t"/>
              </v:shape>
            </v:group>
            <v:group style="position:absolute;left:5657;top:7;width:87;height:2" coordorigin="5657,7" coordsize="87,2">
              <v:shape style="position:absolute;left:5657;top:7;width:87;height:2" coordorigin="5657,7" coordsize="87,0" path="m5657,7l5743,7e" filled="false" stroked="true" strokeweight=".72pt" strokecolor="#000000">
                <v:path arrowok="t"/>
              </v:shape>
            </v:group>
            <v:group style="position:absolute;left:5657;top:55;width:87;height:2" coordorigin="5657,55" coordsize="87,2">
              <v:shape style="position:absolute;left:5657;top:55;width:87;height:2" coordorigin="5657,55" coordsize="87,0" path="m5657,55l5743,55e" filled="false" stroked="true" strokeweight="2.64pt" strokecolor="#000000">
                <v:path arrowok="t"/>
              </v:shape>
            </v:group>
            <v:group style="position:absolute;left:5743;top:55;width:970;height:2" coordorigin="5743,55" coordsize="970,2">
              <v:shape style="position:absolute;left:5743;top:55;width:970;height:2" coordorigin="5743,55" coordsize="970,0" path="m5743,55l6713,55e" filled="false" stroked="true" strokeweight="2.64pt" strokecolor="#000000">
                <v:path arrowok="t"/>
              </v:shape>
            </v:group>
            <v:group style="position:absolute;left:5743;top:7;width:970;height:2" coordorigin="5743,7" coordsize="970,2">
              <v:shape style="position:absolute;left:5743;top:7;width:970;height:2" coordorigin="5743,7" coordsize="970,0" path="m5743,7l6713,7e" filled="false" stroked="true" strokeweight=".72pt" strokecolor="#000000">
                <v:path arrowok="t"/>
              </v:shape>
            </v:group>
            <v:group style="position:absolute;left:6698;top:7;width:87;height:2" coordorigin="6698,7" coordsize="87,2">
              <v:shape style="position:absolute;left:6698;top:7;width:87;height:2" coordorigin="6698,7" coordsize="87,0" path="m6698,7l6785,7e" filled="false" stroked="true" strokeweight=".72pt" strokecolor="#000000">
                <v:path arrowok="t"/>
              </v:shape>
            </v:group>
            <v:group style="position:absolute;left:6698;top:55;width:87;height:2" coordorigin="6698,55" coordsize="87,2">
              <v:shape style="position:absolute;left:6698;top:55;width:87;height:2" coordorigin="6698,55" coordsize="87,0" path="m6698,55l6785,55e" filled="false" stroked="true" strokeweight="2.64pt" strokecolor="#000000">
                <v:path arrowok="t"/>
              </v:shape>
            </v:group>
            <v:group style="position:absolute;left:6785;top:55;width:869;height:2" coordorigin="6785,55" coordsize="869,2">
              <v:shape style="position:absolute;left:6785;top:55;width:869;height:2" coordorigin="6785,55" coordsize="869,0" path="m6785,55l7654,55e" filled="false" stroked="true" strokeweight="2.64pt" strokecolor="#000000">
                <v:path arrowok="t"/>
              </v:shape>
            </v:group>
            <v:group style="position:absolute;left:6785;top:7;width:869;height:2" coordorigin="6785,7" coordsize="869,2">
              <v:shape style="position:absolute;left:6785;top:7;width:869;height:2" coordorigin="6785,7" coordsize="869,0" path="m6785,7l7654,7e" filled="false" stroked="true" strokeweight=".72pt" strokecolor="#000000">
                <v:path arrowok="t"/>
              </v:shape>
            </v:group>
            <v:group style="position:absolute;left:7639;top:7;width:87;height:2" coordorigin="7639,7" coordsize="87,2">
              <v:shape style="position:absolute;left:7639;top:7;width:87;height:2" coordorigin="7639,7" coordsize="87,0" path="m7639,7l7726,7e" filled="false" stroked="true" strokeweight=".72pt" strokecolor="#000000">
                <v:path arrowok="t"/>
              </v:shape>
            </v:group>
            <v:group style="position:absolute;left:7639;top:55;width:87;height:2" coordorigin="7639,55" coordsize="87,2">
              <v:shape style="position:absolute;left:7639;top:55;width:87;height:2" coordorigin="7639,55" coordsize="87,0" path="m7639,55l7726,55e" filled="false" stroked="true" strokeweight="2.64pt" strokecolor="#000000">
                <v:path arrowok="t"/>
              </v:shape>
            </v:group>
            <v:group style="position:absolute;left:7726;top:55;width:869;height:2" coordorigin="7726,55" coordsize="869,2">
              <v:shape style="position:absolute;left:7726;top:55;width:869;height:2" coordorigin="7726,55" coordsize="869,0" path="m7726,55l8594,55e" filled="false" stroked="true" strokeweight="2.64pt" strokecolor="#000000">
                <v:path arrowok="t"/>
              </v:shape>
            </v:group>
            <v:group style="position:absolute;left:7726;top:7;width:869;height:2" coordorigin="7726,7" coordsize="869,2">
              <v:shape style="position:absolute;left:7726;top:7;width:869;height:2" coordorigin="7726,7" coordsize="869,0" path="m7726,7l859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7" w:lineRule="exact"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本报告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长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待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摊费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剩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余摊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内的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服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费转入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年内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流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列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pgSz w:w="11900" w:h="16820"/>
          <w:pgMar w:header="1402" w:footer="1407" w:top="1800" w:bottom="1600" w:left="1240" w:right="1160"/>
        </w:sectPr>
      </w:pPr>
    </w:p>
    <w:p>
      <w:pPr>
        <w:spacing w:before="43"/>
        <w:ind w:left="655" w:right="-1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520004pt;margin-top:16.949663pt;width:333.15pt;height:4.350pt;mso-position-horizontal-relative:page;mso-position-vertical-relative:paragraph;z-index:2896" coordorigin="2630,339" coordsize="6663,87">
            <v:group style="position:absolute;left:2659;top:368;width:1330;height:2" coordorigin="2659,368" coordsize="1330,2">
              <v:shape style="position:absolute;left:2659;top:368;width:1330;height:2" coordorigin="2659,368" coordsize="1330,0" path="m2659,368l3989,368e" filled="false" stroked="true" strokeweight="2.88pt" strokecolor="#000000">
                <v:path arrowok="t"/>
              </v:shape>
            </v:group>
            <v:group style="position:absolute;left:2659;top:418;width:1330;height:2" coordorigin="2659,418" coordsize="1330,2">
              <v:shape style="position:absolute;left:2659;top:418;width:1330;height:2" coordorigin="2659,418" coordsize="1330,0" path="m2659,418l3989,418e" filled="false" stroked="true" strokeweight=".72pt" strokecolor="#000000">
                <v:path arrowok="t"/>
              </v:shape>
            </v:group>
            <v:group style="position:absolute;left:3989;top:368;width:87;height:2" coordorigin="3989,368" coordsize="87,2">
              <v:shape style="position:absolute;left:3989;top:368;width:87;height:2" coordorigin="3989,368" coordsize="87,0" path="m3989,368l4075,368e" filled="false" stroked="true" strokeweight="2.88pt" strokecolor="#000000">
                <v:path arrowok="t"/>
              </v:shape>
            </v:group>
            <v:group style="position:absolute;left:3989;top:418;width:87;height:2" coordorigin="3989,418" coordsize="87,2">
              <v:shape style="position:absolute;left:3989;top:418;width:87;height:2" coordorigin="3989,418" coordsize="87,0" path="m3989,418l4075,418e" filled="false" stroked="true" strokeweight=".72pt" strokecolor="#000000">
                <v:path arrowok="t"/>
              </v:shape>
            </v:group>
            <v:group style="position:absolute;left:4075;top:368;width:2573;height:2" coordorigin="4075,368" coordsize="2573,2">
              <v:shape style="position:absolute;left:4075;top:368;width:2573;height:2" coordorigin="4075,368" coordsize="2573,0" path="m4075,368l6648,368e" filled="false" stroked="true" strokeweight="2.88pt" strokecolor="#000000">
                <v:path arrowok="t"/>
              </v:shape>
            </v:group>
            <v:group style="position:absolute;left:4075;top:418;width:2573;height:2" coordorigin="4075,418" coordsize="2573,2">
              <v:shape style="position:absolute;left:4075;top:418;width:2573;height:2" coordorigin="4075,418" coordsize="2573,0" path="m4075,418l6648,418e" filled="false" stroked="true" strokeweight=".72pt" strokecolor="#000000">
                <v:path arrowok="t"/>
              </v:shape>
            </v:group>
            <v:group style="position:absolute;left:6648;top:368;width:87;height:2" coordorigin="6648,368" coordsize="87,2">
              <v:shape style="position:absolute;left:6648;top:368;width:87;height:2" coordorigin="6648,368" coordsize="87,0" path="m6648,368l6734,368e" filled="false" stroked="true" strokeweight="2.88pt" strokecolor="#000000">
                <v:path arrowok="t"/>
              </v:shape>
            </v:group>
            <v:group style="position:absolute;left:6648;top:418;width:87;height:2" coordorigin="6648,418" coordsize="87,2">
              <v:shape style="position:absolute;left:6648;top:418;width:87;height:2" coordorigin="6648,418" coordsize="87,0" path="m6648,418l6734,418e" filled="false" stroked="true" strokeweight=".72pt" strokecolor="#000000">
                <v:path arrowok="t"/>
              </v:shape>
            </v:group>
            <v:group style="position:absolute;left:6734;top:368;width:2530;height:2" coordorigin="6734,368" coordsize="2530,2">
              <v:shape style="position:absolute;left:6734;top:368;width:2530;height:2" coordorigin="6734,368" coordsize="2530,0" path="m6734,368l9264,368e" filled="false" stroked="true" strokeweight="2.88pt" strokecolor="#000000">
                <v:path arrowok="t"/>
              </v:shape>
            </v:group>
            <v:group style="position:absolute;left:6734;top:418;width:2530;height:2" coordorigin="6734,418" coordsize="2530,2">
              <v:shape style="position:absolute;left:6734;top:418;width:2530;height:2" coordorigin="6734,418" coordsize="2530,0" path="m6734,418l9264,418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递延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242" w:lineRule="auto" w:before="0"/>
        <w:ind w:left="1553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引起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暂时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差</w:t>
      </w:r>
      <w:r>
        <w:rPr>
          <w:rFonts w:ascii="宋体" w:hAnsi="宋体" w:cs="宋体" w:eastAsia="宋体" w:hint="default"/>
          <w:b/>
          <w:bCs/>
          <w:spacing w:val="-49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异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的资产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或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负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tabs>
          <w:tab w:pos="3295" w:val="left" w:leader="none"/>
        </w:tabs>
        <w:spacing w:before="0"/>
        <w:ind w:left="65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99.199997pt;margin-top:18.087725pt;width:264.25pt;height:.5pt;mso-position-horizontal-relative:page;mso-position-vertical-relative:paragraph;z-index:2920" coordorigin="3984,362" coordsize="5285,10">
            <v:group style="position:absolute;left:3989;top:367;width:1344;height:2" coordorigin="3989,367" coordsize="1344,2">
              <v:shape style="position:absolute;left:3989;top:367;width:1344;height:2" coordorigin="3989,367" coordsize="1344,0" path="m3989,367l5333,367e" filled="false" stroked="true" strokeweight=".48pt" strokecolor="#000000">
                <v:path arrowok="t"/>
              </v:shape>
            </v:group>
            <v:group style="position:absolute;left:5333;top:367;width:10;height:2" coordorigin="5333,367" coordsize="10,2">
              <v:shape style="position:absolute;left:5333;top:367;width:10;height:2" coordorigin="5333,367" coordsize="10,0" path="m5333,367l5342,367e" filled="false" stroked="true" strokeweight=".48pt" strokecolor="#000000">
                <v:path arrowok="t"/>
              </v:shape>
            </v:group>
            <v:group style="position:absolute;left:5342;top:367;width:1306;height:2" coordorigin="5342,367" coordsize="1306,2">
              <v:shape style="position:absolute;left:5342;top:367;width:1306;height:2" coordorigin="5342,367" coordsize="1306,0" path="m5342,367l6648,367e" filled="false" stroked="true" strokeweight=".48pt" strokecolor="#000000">
                <v:path arrowok="t"/>
              </v:shape>
            </v:group>
            <v:group style="position:absolute;left:6648;top:367;width:10;height:2" coordorigin="6648,367" coordsize="10,2">
              <v:shape style="position:absolute;left:6648;top:367;width:10;height:2" coordorigin="6648,367" coordsize="10,0" path="m6648,367l6658,367e" filled="false" stroked="true" strokeweight=".48pt" strokecolor="#000000">
                <v:path arrowok="t"/>
              </v:shape>
            </v:group>
            <v:group style="position:absolute;left:6658;top:367;width:1301;height:2" coordorigin="6658,367" coordsize="1301,2">
              <v:shape style="position:absolute;left:6658;top:367;width:1301;height:2" coordorigin="6658,367" coordsize="1301,0" path="m6658,367l7958,367e" filled="false" stroked="true" strokeweight=".48pt" strokecolor="#000000">
                <v:path arrowok="t"/>
              </v:shape>
            </v:group>
            <v:group style="position:absolute;left:7958;top:367;width:10;height:2" coordorigin="7958,367" coordsize="10,2">
              <v:shape style="position:absolute;left:7958;top:367;width:10;height:2" coordorigin="7958,367" coordsize="10,0" path="m7958,367l7968,367e" filled="false" stroked="true" strokeweight=".48pt" strokecolor="#000000">
                <v:path arrowok="t"/>
              </v:shape>
            </v:group>
            <v:group style="position:absolute;left:7968;top:367;width:1296;height:2" coordorigin="7968,367" coordsize="1296,2">
              <v:shape style="position:absolute;left:7968;top:367;width:1296;height:2" coordorigin="7968,367" coordsize="1296,0" path="m7968,367l9264,367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160"/>
          <w:cols w:num="2" w:equalWidth="0">
            <w:col w:w="2639" w:space="524"/>
            <w:col w:w="6337"/>
          </w:cols>
        </w:sectPr>
      </w:pPr>
    </w:p>
    <w:p>
      <w:pPr>
        <w:tabs>
          <w:tab w:pos="2897" w:val="left" w:leader="none"/>
        </w:tabs>
        <w:spacing w:line="193" w:lineRule="exact" w:before="0"/>
        <w:ind w:left="181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6"/>
          <w:sz w:val="17"/>
          <w:szCs w:val="17"/>
        </w:rPr>
        <w:t>债</w:t>
      </w:r>
      <w:r>
        <w:rPr>
          <w:rFonts w:ascii="宋体" w:hAnsi="宋体" w:cs="宋体" w:eastAsia="宋体" w:hint="default"/>
          <w:b/>
          <w:bCs/>
          <w:position w:val="-6"/>
          <w:sz w:val="17"/>
          <w:szCs w:val="17"/>
        </w:rPr>
        <w:t>项目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纳税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暂时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189" w:lineRule="exact" w:before="0"/>
        <w:ind w:left="0" w:right="35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差异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7" w:lineRule="exact" w:before="0"/>
        <w:ind w:left="236" w:right="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可抵扣暂时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before="3"/>
        <w:ind w:left="231" w:right="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7" w:lineRule="exact" w:before="0"/>
        <w:ind w:left="212" w:right="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纳税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暂时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before="3"/>
        <w:ind w:left="207" w:right="3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57" w:lineRule="exact" w:before="0"/>
        <w:ind w:left="185" w:right="155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可抵扣暂时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"/>
        <w:ind w:left="180" w:right="1559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差异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160"/>
          <w:cols w:num="4" w:equalWidth="0">
            <w:col w:w="3959" w:space="40"/>
            <w:col w:w="1295" w:space="40"/>
            <w:col w:w="1271" w:space="40"/>
            <w:col w:w="2855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320;height:2" coordorigin="19,5" coordsize="1320,2">
              <v:shape style="position:absolute;left:19;top:5;width:1320;height:2" coordorigin="19,5" coordsize="1320,0" path="m19,5l1339,5e" filled="false" stroked="true" strokeweight=".48pt" strokecolor="#000000">
                <v:path arrowok="t"/>
              </v:shape>
            </v:group>
            <v:group style="position:absolute;left:1339;top:5;width:10;height:2" coordorigin="1339,5" coordsize="10,2">
              <v:shape style="position:absolute;left:1339;top:5;width:10;height:2" coordorigin="1339,5" coordsize="10,0" path="m1339,5l1349,5e" filled="false" stroked="true" strokeweight=".48pt" strokecolor="#000000">
                <v:path arrowok="t"/>
              </v:shape>
            </v:group>
            <v:group style="position:absolute;left:1349;top:5;width:1335;height:2" coordorigin="1349,5" coordsize="1335,2">
              <v:shape style="position:absolute;left:1349;top:5;width:1335;height:2" coordorigin="1349,5" coordsize="1335,0" path="m1349,5l2683,5e" filled="false" stroked="true" strokeweight=".48pt" strokecolor="#000000">
                <v:path arrowok="t"/>
              </v:shape>
            </v:group>
            <v:group style="position:absolute;left:2683;top:5;width:10;height:2" coordorigin="2683,5" coordsize="10,2">
              <v:shape style="position:absolute;left:2683;top:5;width:10;height:2" coordorigin="2683,5" coordsize="10,0" path="m2683,5l2693,5e" filled="false" stroked="true" strokeweight=".48pt" strokecolor="#000000">
                <v:path arrowok="t"/>
              </v:shape>
            </v:group>
            <v:group style="position:absolute;left:2693;top:5;width:1306;height:2" coordorigin="2693,5" coordsize="1306,2">
              <v:shape style="position:absolute;left:2693;top:5;width:1306;height:2" coordorigin="2693,5" coordsize="1306,0" path="m2693,5l3998,5e" filled="false" stroked="true" strokeweight=".48pt" strokecolor="#000000">
                <v:path arrowok="t"/>
              </v:shape>
            </v:group>
            <v:group style="position:absolute;left:3998;top:5;width:10;height:2" coordorigin="3998,5" coordsize="10,2">
              <v:shape style="position:absolute;left:3998;top:5;width:10;height:2" coordorigin="3998,5" coordsize="10,0" path="m3998,5l4008,5e" filled="false" stroked="true" strokeweight=".48pt" strokecolor="#000000">
                <v:path arrowok="t"/>
              </v:shape>
            </v:group>
            <v:group style="position:absolute;left:4008;top:5;width:1301;height:2" coordorigin="4008,5" coordsize="1301,2">
              <v:shape style="position:absolute;left:4008;top:5;width:1301;height:2" coordorigin="4008,5" coordsize="1301,0" path="m4008,5l5309,5e" filled="false" stroked="true" strokeweight=".48pt" strokecolor="#000000">
                <v:path arrowok="t"/>
              </v:shape>
            </v:group>
            <v:group style="position:absolute;left:5309;top:5;width:10;height:2" coordorigin="5309,5" coordsize="10,2">
              <v:shape style="position:absolute;left:5309;top:5;width:10;height:2" coordorigin="5309,5" coordsize="10,0" path="m5309,5l5318,5e" filled="false" stroked="true" strokeweight=".48pt" strokecolor="#000000">
                <v:path arrowok="t"/>
              </v:shape>
            </v:group>
            <v:group style="position:absolute;left:5318;top:5;width:1296;height:2" coordorigin="5318,5" coordsize="1296,2">
              <v:shape style="position:absolute;left:5318;top:5;width:1296;height:2" coordorigin="5318,5" coordsize="1296,0" path="m5318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519" w:val="left" w:leader="none"/>
          <w:tab w:pos="7135" w:val="left" w:leader="none"/>
        </w:tabs>
        <w:spacing w:before="74"/>
        <w:ind w:left="151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378,689.50</w:t>
        <w:tab/>
        <w:t>560,178.18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tabs>
          <w:tab w:pos="4519" w:val="left" w:leader="none"/>
          <w:tab w:pos="7135" w:val="left" w:leader="none"/>
        </w:tabs>
        <w:spacing w:before="59"/>
        <w:ind w:left="181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378,689.50</w:t>
        <w:tab/>
        <w:t>560,178.18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86" w:lineRule="exact"/>
        <w:ind w:left="137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6pt;height:4.350pt;mso-position-horizontal-relative:char;mso-position-vertical-relative:line" coordorigin="0,0" coordsize="6692,87">
            <v:group style="position:absolute;left:29;top:58;width:1359;height:2" coordorigin="29,58" coordsize="1359,2">
              <v:shape style="position:absolute;left:29;top:58;width:1359;height:2" coordorigin="29,58" coordsize="1359,0" path="m29,58l1387,58e" filled="false" stroked="true" strokeweight="2.88pt" strokecolor="#000000">
                <v:path arrowok="t"/>
              </v:shape>
            </v:group>
            <v:group style="position:absolute;left:29;top:7;width:1359;height:2" coordorigin="29,7" coordsize="1359,2">
              <v:shape style="position:absolute;left:29;top:7;width:1359;height:2" coordorigin="29,7" coordsize="1359,0" path="m29,7l1387,7e" filled="false" stroked="true" strokeweight=".72pt" strokecolor="#000000">
                <v:path arrowok="t"/>
              </v:shape>
            </v:group>
            <v:group style="position:absolute;left:1373;top:7;width:87;height:2" coordorigin="1373,7" coordsize="87,2">
              <v:shape style="position:absolute;left:1373;top:7;width:87;height:2" coordorigin="1373,7" coordsize="87,0" path="m1373,7l1459,7e" filled="false" stroked="true" strokeweight=".72pt" strokecolor="#000000">
                <v:path arrowok="t"/>
              </v:shape>
            </v:group>
            <v:group style="position:absolute;left:1373;top:58;width:87;height:2" coordorigin="1373,58" coordsize="87,2">
              <v:shape style="position:absolute;left:1373;top:58;width:87;height:2" coordorigin="1373,58" coordsize="87,0" path="m1373,58l1459,58e" filled="false" stroked="true" strokeweight="2.88pt" strokecolor="#000000">
                <v:path arrowok="t"/>
              </v:shape>
            </v:group>
            <v:group style="position:absolute;left:1459;top:58;width:1272;height:2" coordorigin="1459,58" coordsize="1272,2">
              <v:shape style="position:absolute;left:1459;top:58;width:1272;height:2" coordorigin="1459,58" coordsize="1272,0" path="m1459,58l2731,58e" filled="false" stroked="true" strokeweight="2.88pt" strokecolor="#000000">
                <v:path arrowok="t"/>
              </v:shape>
            </v:group>
            <v:group style="position:absolute;left:1459;top:7;width:1272;height:2" coordorigin="1459,7" coordsize="1272,2">
              <v:shape style="position:absolute;left:1459;top:7;width:1272;height:2" coordorigin="1459,7" coordsize="1272,0" path="m1459,7l2731,7e" filled="false" stroked="true" strokeweight=".72pt" strokecolor="#000000">
                <v:path arrowok="t"/>
              </v:shape>
            </v:group>
            <v:group style="position:absolute;left:2717;top:7;width:82;height:2" coordorigin="2717,7" coordsize="82,2">
              <v:shape style="position:absolute;left:2717;top:7;width:82;height:2" coordorigin="2717,7" coordsize="82,0" path="m2717,7l2798,7e" filled="false" stroked="true" strokeweight=".72pt" strokecolor="#000000">
                <v:path arrowok="t"/>
              </v:shape>
            </v:group>
            <v:group style="position:absolute;left:2717;top:58;width:82;height:2" coordorigin="2717,58" coordsize="82,2">
              <v:shape style="position:absolute;left:2717;top:58;width:82;height:2" coordorigin="2717,58" coordsize="82,0" path="m2717,58l2798,58e" filled="false" stroked="true" strokeweight="2.88pt" strokecolor="#000000">
                <v:path arrowok="t"/>
              </v:shape>
            </v:group>
            <v:group style="position:absolute;left:2798;top:58;width:1248;height:2" coordorigin="2798,58" coordsize="1248,2">
              <v:shape style="position:absolute;left:2798;top:58;width:1248;height:2" coordorigin="2798,58" coordsize="1248,0" path="m2798,58l4046,58e" filled="false" stroked="true" strokeweight="2.88pt" strokecolor="#000000">
                <v:path arrowok="t"/>
              </v:shape>
            </v:group>
            <v:group style="position:absolute;left:2798;top:7;width:1248;height:2" coordorigin="2798,7" coordsize="1248,2">
              <v:shape style="position:absolute;left:2798;top:7;width:1248;height:2" coordorigin="2798,7" coordsize="1248,0" path="m2798,7l4046,7e" filled="false" stroked="true" strokeweight=".72pt" strokecolor="#000000">
                <v:path arrowok="t"/>
              </v:shape>
            </v:group>
            <v:group style="position:absolute;left:4032;top:7;width:87;height:2" coordorigin="4032,7" coordsize="87,2">
              <v:shape style="position:absolute;left:4032;top:7;width:87;height:2" coordorigin="4032,7" coordsize="87,0" path="m4032,7l4118,7e" filled="false" stroked="true" strokeweight=".72pt" strokecolor="#000000">
                <v:path arrowok="t"/>
              </v:shape>
            </v:group>
            <v:group style="position:absolute;left:4032;top:58;width:87;height:2" coordorigin="4032,58" coordsize="87,2">
              <v:shape style="position:absolute;left:4032;top:58;width:87;height:2" coordorigin="4032,58" coordsize="87,0" path="m4032,58l4118,58e" filled="false" stroked="true" strokeweight="2.88pt" strokecolor="#000000">
                <v:path arrowok="t"/>
              </v:shape>
            </v:group>
            <v:group style="position:absolute;left:4118;top:58;width:1239;height:2" coordorigin="4118,58" coordsize="1239,2">
              <v:shape style="position:absolute;left:4118;top:58;width:1239;height:2" coordorigin="4118,58" coordsize="1239,0" path="m4118,58l5357,58e" filled="false" stroked="true" strokeweight="2.88pt" strokecolor="#000000">
                <v:path arrowok="t"/>
              </v:shape>
            </v:group>
            <v:group style="position:absolute;left:4118;top:7;width:1239;height:2" coordorigin="4118,7" coordsize="1239,2">
              <v:shape style="position:absolute;left:4118;top:7;width:1239;height:2" coordorigin="4118,7" coordsize="1239,0" path="m4118,7l5357,7e" filled="false" stroked="true" strokeweight=".72pt" strokecolor="#000000">
                <v:path arrowok="t"/>
              </v:shape>
            </v:group>
            <v:group style="position:absolute;left:5342;top:7;width:82;height:2" coordorigin="5342,7" coordsize="82,2">
              <v:shape style="position:absolute;left:5342;top:7;width:82;height:2" coordorigin="5342,7" coordsize="82,0" path="m5342,7l5424,7e" filled="false" stroked="true" strokeweight=".72pt" strokecolor="#000000">
                <v:path arrowok="t"/>
              </v:shape>
            </v:group>
            <v:group style="position:absolute;left:5342;top:58;width:82;height:2" coordorigin="5342,58" coordsize="82,2">
              <v:shape style="position:absolute;left:5342;top:58;width:82;height:2" coordorigin="5342,58" coordsize="82,0" path="m5342,58l5424,58e" filled="false" stroked="true" strokeweight="2.88pt" strokecolor="#000000">
                <v:path arrowok="t"/>
              </v:shape>
            </v:group>
            <v:group style="position:absolute;left:5424;top:58;width:1239;height:2" coordorigin="5424,58" coordsize="1239,2">
              <v:shape style="position:absolute;left:5424;top:58;width:1239;height:2" coordorigin="5424,58" coordsize="1239,0" path="m5424,58l6662,58e" filled="false" stroked="true" strokeweight="2.88pt" strokecolor="#000000">
                <v:path arrowok="t"/>
              </v:shape>
            </v:group>
            <v:group style="position:absolute;left:5424;top:7;width:1239;height:2" coordorigin="5424,7" coordsize="1239,2">
              <v:shape style="position:absolute;left:5424;top:7;width:1239;height:2" coordorigin="5424,7" coordsize="1239,0" path="m5424,7l666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before="43"/>
        <w:ind w:left="65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8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4pt;height:4.350pt;mso-position-horizontal-relative:char;mso-position-vertical-relative:line" coordorigin="0,0" coordsize="6668,87">
            <v:group style="position:absolute;left:29;top:29;width:2309;height:2" coordorigin="29,29" coordsize="2309,2">
              <v:shape style="position:absolute;left:29;top:29;width:2309;height:2" coordorigin="29,29" coordsize="2309,0" path="m29,29l2338,29e" filled="false" stroked="true" strokeweight="2.88pt" strokecolor="#000000">
                <v:path arrowok="t"/>
              </v:shape>
            </v:group>
            <v:group style="position:absolute;left:29;top:79;width:2309;height:2" coordorigin="29,79" coordsize="2309,2">
              <v:shape style="position:absolute;left:29;top:79;width:2309;height:2" coordorigin="29,79" coordsize="2309,0" path="m29,79l2338,79e" filled="false" stroked="true" strokeweight=".72pt" strokecolor="#000000">
                <v:path arrowok="t"/>
              </v:shape>
            </v:group>
            <v:group style="position:absolute;left:2338;top:29;width:82;height:2" coordorigin="2338,29" coordsize="82,2">
              <v:shape style="position:absolute;left:2338;top:29;width:82;height:2" coordorigin="2338,29" coordsize="82,0" path="m2338,29l2419,29e" filled="false" stroked="true" strokeweight="2.88pt" strokecolor="#000000">
                <v:path arrowok="t"/>
              </v:shape>
            </v:group>
            <v:group style="position:absolute;left:2338;top:79;width:82;height:2" coordorigin="2338,79" coordsize="82,2">
              <v:shape style="position:absolute;left:2338;top:79;width:82;height:2" coordorigin="2338,79" coordsize="82,0" path="m2338,79l2419,79e" filled="false" stroked="true" strokeweight=".72pt" strokecolor="#000000">
                <v:path arrowok="t"/>
              </v:shape>
            </v:group>
            <v:group style="position:absolute;left:2419;top:29;width:2002;height:2" coordorigin="2419,29" coordsize="2002,2">
              <v:shape style="position:absolute;left:2419;top:29;width:2002;height:2" coordorigin="2419,29" coordsize="2002,0" path="m2419,29l4421,29e" filled="false" stroked="true" strokeweight="2.88pt" strokecolor="#000000">
                <v:path arrowok="t"/>
              </v:shape>
            </v:group>
            <v:group style="position:absolute;left:2419;top:79;width:2002;height:2" coordorigin="2419,79" coordsize="2002,2">
              <v:shape style="position:absolute;left:2419;top:79;width:2002;height:2" coordorigin="2419,79" coordsize="2002,0" path="m2419,79l4421,79e" filled="false" stroked="true" strokeweight=".72pt" strokecolor="#000000">
                <v:path arrowok="t"/>
              </v:shape>
            </v:group>
            <v:group style="position:absolute;left:4421;top:29;width:82;height:2" coordorigin="4421,29" coordsize="82,2">
              <v:shape style="position:absolute;left:4421;top:29;width:82;height:2" coordorigin="4421,29" coordsize="82,0" path="m4421,29l4502,29e" filled="false" stroked="true" strokeweight="2.88pt" strokecolor="#000000">
                <v:path arrowok="t"/>
              </v:shape>
            </v:group>
            <v:group style="position:absolute;left:4421;top:79;width:82;height:2" coordorigin="4421,79" coordsize="82,2">
              <v:shape style="position:absolute;left:4421;top:79;width:82;height:2" coordorigin="4421,79" coordsize="82,0" path="m4421,79l4502,79e" filled="false" stroked="true" strokeweight=".72pt" strokecolor="#000000">
                <v:path arrowok="t"/>
              </v:shape>
            </v:group>
            <v:group style="position:absolute;left:4502;top:29;width:2136;height:2" coordorigin="4502,29" coordsize="2136,2">
              <v:shape style="position:absolute;left:4502;top:29;width:2136;height:2" coordorigin="4502,29" coordsize="2136,0" path="m4502,29l6638,29e" filled="false" stroked="true" strokeweight="2.88pt" strokecolor="#000000">
                <v:path arrowok="t"/>
              </v:shape>
            </v:group>
            <v:group style="position:absolute;left:4502;top:79;width:2136;height:2" coordorigin="4502,79" coordsize="2136,2">
              <v:shape style="position:absolute;left:4502;top:79;width:2136;height:2" coordorigin="4502,79" coordsize="2136,0" path="m4502,79l663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5177" w:val="left" w:leader="none"/>
          <w:tab w:pos="7399" w:val="left" w:leader="none"/>
        </w:tabs>
        <w:spacing w:before="89"/>
        <w:ind w:left="221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类别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26" w:lineRule="exact" w:before="0"/>
        <w:ind w:left="147" w:right="0" w:firstLine="528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6.009995pt;margin-top:-70.399994pt;width:323.9pt;height:73pt;mso-position-horizontal-relative:page;mso-position-vertical-relative:paragraph;z-index: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6"/>
                    <w:gridCol w:w="2709"/>
                    <w:gridCol w:w="1643"/>
                  </w:tblGrid>
                  <w:tr>
                    <w:trPr>
                      <w:trHeight w:val="359" w:hRule="exact"/>
                    </w:trPr>
                    <w:tc>
                      <w:tcPr>
                        <w:tcW w:w="21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6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2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[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注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6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7,304,600.00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19,808,700.00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1" w:hRule="exact"/>
                    </w:trPr>
                    <w:tc>
                      <w:tcPr>
                        <w:tcW w:w="2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抵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押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借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13,000,000.00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21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1" w:val="left" w:leader="none"/>
                          </w:tabs>
                          <w:spacing w:line="240" w:lineRule="auto" w:before="4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6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17,304,600.00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37,808,700.00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100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自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30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-4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2008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28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5"/>
          <w:sz w:val="17"/>
          <w:szCs w:val="17"/>
        </w:rPr>
        <w:t>日，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控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股股东唐山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供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连带责任保证担保。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138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15pt;height:4.1pt;mso-position-horizontal-relative:char;mso-position-vertical-relative:line" coordorigin="0,0" coordsize="6663,82">
            <v:group style="position:absolute;left:26;top:26;width:2319;height:2" coordorigin="26,26" coordsize="2319,2">
              <v:shape style="position:absolute;left:26;top:26;width:2319;height:2" coordorigin="26,26" coordsize="2319,0" path="m26,26l2345,26e" filled="false" stroked="true" strokeweight="2.64pt" strokecolor="#000000">
                <v:path arrowok="t"/>
              </v:shape>
            </v:group>
            <v:group style="position:absolute;left:26;top:74;width:2319;height:2" coordorigin="26,74" coordsize="2319,2">
              <v:shape style="position:absolute;left:26;top:74;width:2319;height:2" coordorigin="26,74" coordsize="2319,0" path="m26,74l2345,74e" filled="false" stroked="true" strokeweight=".72pt" strokecolor="#000000">
                <v:path arrowok="t"/>
              </v:shape>
            </v:group>
            <v:group style="position:absolute;left:2345;top:26;width:82;height:2" coordorigin="2345,26" coordsize="82,2">
              <v:shape style="position:absolute;left:2345;top:26;width:82;height:2" coordorigin="2345,26" coordsize="82,0" path="m2345,26l2426,26e" filled="false" stroked="true" strokeweight="2.64pt" strokecolor="#000000">
                <v:path arrowok="t"/>
              </v:shape>
            </v:group>
            <v:group style="position:absolute;left:2345;top:74;width:82;height:2" coordorigin="2345,74" coordsize="82,2">
              <v:shape style="position:absolute;left:2345;top:74;width:82;height:2" coordorigin="2345,74" coordsize="82,0" path="m2345,74l2426,74e" filled="false" stroked="true" strokeweight=".72pt" strokecolor="#000000">
                <v:path arrowok="t"/>
              </v:shape>
            </v:group>
            <v:group style="position:absolute;left:2426;top:26;width:2064;height:2" coordorigin="2426,26" coordsize="2064,2">
              <v:shape style="position:absolute;left:2426;top:26;width:2064;height:2" coordorigin="2426,26" coordsize="2064,0" path="m2426,26l4490,26e" filled="false" stroked="true" strokeweight="2.64pt" strokecolor="#000000">
                <v:path arrowok="t"/>
              </v:shape>
            </v:group>
            <v:group style="position:absolute;left:2426;top:74;width:2064;height:2" coordorigin="2426,74" coordsize="2064,2">
              <v:shape style="position:absolute;left:2426;top:74;width:2064;height:2" coordorigin="2426,74" coordsize="2064,0" path="m2426,74l4490,74e" filled="false" stroked="true" strokeweight=".72pt" strokecolor="#000000">
                <v:path arrowok="t"/>
              </v:shape>
            </v:group>
            <v:group style="position:absolute;left:4490;top:26;width:87;height:2" coordorigin="4490,26" coordsize="87,2">
              <v:shape style="position:absolute;left:4490;top:26;width:87;height:2" coordorigin="4490,26" coordsize="87,0" path="m4490,26l4577,26e" filled="false" stroked="true" strokeweight="2.64pt" strokecolor="#000000">
                <v:path arrowok="t"/>
              </v:shape>
            </v:group>
            <v:group style="position:absolute;left:4490;top:74;width:87;height:2" coordorigin="4490,74" coordsize="87,2">
              <v:shape style="position:absolute;left:4490;top:74;width:87;height:2" coordorigin="4490,74" coordsize="87,0" path="m4490,74l4577,74e" filled="false" stroked="true" strokeweight=".72pt" strokecolor="#000000">
                <v:path arrowok="t"/>
              </v:shape>
            </v:group>
            <v:group style="position:absolute;left:4577;top:26;width:2060;height:2" coordorigin="4577,26" coordsize="2060,2">
              <v:shape style="position:absolute;left:4577;top:26;width:2060;height:2" coordorigin="4577,26" coordsize="2060,0" path="m4577,26l6636,26e" filled="false" stroked="true" strokeweight="2.64pt" strokecolor="#000000">
                <v:path arrowok="t"/>
              </v:shape>
            </v:group>
            <v:group style="position:absolute;left:4577;top:74;width:2060;height:2" coordorigin="4577,74" coordsize="2060,2">
              <v:shape style="position:absolute;left:4577;top:74;width:2060;height:2" coordorigin="4577,74" coordsize="2060,0" path="m4577,74l663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700" w:val="left" w:leader="none"/>
          <w:tab w:pos="5249" w:val="left" w:leader="none"/>
          <w:tab w:pos="7399" w:val="left" w:leader="none"/>
        </w:tabs>
        <w:spacing w:before="123"/>
        <w:ind w:left="22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  <w:tab/>
        <w:t>类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319;height:2" coordorigin="5,5" coordsize="2319,2">
              <v:shape style="position:absolute;left:5;top:5;width:2319;height:2" coordorigin="5,5" coordsize="2319,0" path="m5,5l2323,5e" filled="false" stroked="true" strokeweight=".48pt" strokecolor="#000000">
                <v:path arrowok="t"/>
              </v:shape>
            </v:group>
            <v:group style="position:absolute;left:2323;top:5;width:10;height:2" coordorigin="2323,5" coordsize="10,2">
              <v:shape style="position:absolute;left:2323;top:5;width:10;height:2" coordorigin="2323,5" coordsize="10,0" path="m2323,5l2333,5e" filled="false" stroked="true" strokeweight=".48pt" strokecolor="#000000">
                <v:path arrowok="t"/>
              </v:shape>
            </v:group>
            <v:group style="position:absolute;left:2333;top:5;width:2136;height:2" coordorigin="2333,5" coordsize="2136,2">
              <v:shape style="position:absolute;left:2333;top:5;width:2136;height:2" coordorigin="2333,5" coordsize="2136,0" path="m2333,5l4469,5e" filled="false" stroked="true" strokeweight=".48pt" strokecolor="#000000">
                <v:path arrowok="t"/>
              </v:shape>
            </v:group>
            <v:group style="position:absolute;left:4469;top:5;width:10;height:2" coordorigin="4469,5" coordsize="10,2">
              <v:shape style="position:absolute;left:4469;top:5;width:10;height:2" coordorigin="4469,5" coordsize="10,0" path="m4469,5l4478,5e" filled="false" stroked="true" strokeweight=".48pt" strokecolor="#000000">
                <v:path arrowok="t"/>
              </v:shape>
            </v:group>
            <v:group style="position:absolute;left:4478;top:5;width:2136;height:2" coordorigin="4478,5" coordsize="2136,2">
              <v:shape style="position:absolute;left:4478;top:5;width:2136;height:2" coordorigin="4478,5" coordsize="2136,0" path="m4478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855" w:val="left" w:leader="none"/>
        </w:tabs>
        <w:spacing w:before="93"/>
        <w:ind w:left="20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承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汇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票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3,000,000.00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700" w:val="left" w:leader="none"/>
          <w:tab w:pos="4855" w:val="left" w:leader="none"/>
        </w:tabs>
        <w:spacing w:before="59"/>
        <w:ind w:left="226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3,000,000.00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81" w:lineRule="exact"/>
        <w:ind w:left="1373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35pt;height:4.1pt;mso-position-horizontal-relative:char;mso-position-vertical-relative:line" coordorigin="0,0" coordsize="6687,82">
            <v:group style="position:absolute;left:26;top:55;width:2343;height:2" coordorigin="26,55" coordsize="2343,2">
              <v:shape style="position:absolute;left:26;top:55;width:2343;height:2" coordorigin="26,55" coordsize="2343,0" path="m26,55l2369,55e" filled="false" stroked="true" strokeweight="2.64pt" strokecolor="#000000">
                <v:path arrowok="t"/>
              </v:shape>
            </v:group>
            <v:group style="position:absolute;left:26;top:7;width:2343;height:2" coordorigin="26,7" coordsize="2343,2">
              <v:shape style="position:absolute;left:26;top:7;width:2343;height:2" coordorigin="26,7" coordsize="2343,0" path="m26,7l2369,7e" filled="false" stroked="true" strokeweight=".72pt" strokecolor="#000000">
                <v:path arrowok="t"/>
              </v:shape>
            </v:group>
            <v:group style="position:absolute;left:2354;top:7;width:82;height:2" coordorigin="2354,7" coordsize="82,2">
              <v:shape style="position:absolute;left:2354;top:7;width:82;height:2" coordorigin="2354,7" coordsize="82,0" path="m2354,7l2436,7e" filled="false" stroked="true" strokeweight=".72pt" strokecolor="#000000">
                <v:path arrowok="t"/>
              </v:shape>
            </v:group>
            <v:group style="position:absolute;left:2354;top:55;width:82;height:2" coordorigin="2354,55" coordsize="82,2">
              <v:shape style="position:absolute;left:2354;top:55;width:82;height:2" coordorigin="2354,55" coordsize="82,0" path="m2354,55l2436,55e" filled="false" stroked="true" strokeweight="2.64pt" strokecolor="#000000">
                <v:path arrowok="t"/>
              </v:shape>
            </v:group>
            <v:group style="position:absolute;left:2436;top:55;width:2079;height:2" coordorigin="2436,55" coordsize="2079,2">
              <v:shape style="position:absolute;left:2436;top:55;width:2079;height:2" coordorigin="2436,55" coordsize="2079,0" path="m2436,55l4514,55e" filled="false" stroked="true" strokeweight="2.64pt" strokecolor="#000000">
                <v:path arrowok="t"/>
              </v:shape>
            </v:group>
            <v:group style="position:absolute;left:2436;top:7;width:2079;height:2" coordorigin="2436,7" coordsize="2079,2">
              <v:shape style="position:absolute;left:2436;top:7;width:2079;height:2" coordorigin="2436,7" coordsize="2079,0" path="m2436,7l4514,7e" filled="false" stroked="true" strokeweight=".72pt" strokecolor="#000000">
                <v:path arrowok="t"/>
              </v:shape>
            </v:group>
            <v:group style="position:absolute;left:4500;top:7;width:87;height:2" coordorigin="4500,7" coordsize="87,2">
              <v:shape style="position:absolute;left:4500;top:7;width:87;height:2" coordorigin="4500,7" coordsize="87,0" path="m4500,7l4586,7e" filled="false" stroked="true" strokeweight=".72pt" strokecolor="#000000">
                <v:path arrowok="t"/>
              </v:shape>
            </v:group>
            <v:group style="position:absolute;left:4500;top:55;width:87;height:2" coordorigin="4500,55" coordsize="87,2">
              <v:shape style="position:absolute;left:4500;top:55;width:87;height:2" coordorigin="4500,55" coordsize="87,0" path="m4500,55l4586,55e" filled="false" stroked="true" strokeweight="2.64pt" strokecolor="#000000">
                <v:path arrowok="t"/>
              </v:shape>
            </v:group>
            <v:group style="position:absolute;left:4586;top:55;width:2074;height:2" coordorigin="4586,55" coordsize="2074,2">
              <v:shape style="position:absolute;left:4586;top:55;width:2074;height:2" coordorigin="4586,55" coordsize="2074,0" path="m4586,55l6660,55e" filled="false" stroked="true" strokeweight="2.64pt" strokecolor="#000000">
                <v:path arrowok="t"/>
              </v:shape>
            </v:group>
            <v:group style="position:absolute;left:4586;top:7;width:2074;height:2" coordorigin="4586,7" coordsize="2074,2">
              <v:shape style="position:absolute;left:4586;top:7;width:2074;height:2" coordorigin="4586,7" coordsize="2074,0" path="m4586,7l6660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10" w:lineRule="exact" w:before="0"/>
        <w:ind w:left="67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w w:val="105"/>
          <w:sz w:val="17"/>
          <w:szCs w:val="17"/>
        </w:rPr>
        <w:t>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2008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28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1718"/>
        <w:gridCol w:w="2513"/>
        <w:gridCol w:w="1680"/>
      </w:tblGrid>
      <w:tr>
        <w:trPr>
          <w:trHeight w:val="378" w:hRule="exact"/>
        </w:trPr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16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911" w:type="dxa"/>
            <w:gridSpan w:val="3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149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11" w:val="left" w:leader="none"/>
              </w:tabs>
              <w:spacing w:line="240" w:lineRule="auto" w:before="56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账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57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80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500" w:hRule="exact"/>
        </w:trPr>
        <w:tc>
          <w:tcPr>
            <w:tcW w:w="14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25,644,896.93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25,955,706.30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92" w:hRule="exact"/>
        </w:trPr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687,489.87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87,437.17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92" w:hRule="exact"/>
        </w:trPr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57,331.91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89,860.65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5" w:hRule="exact"/>
        </w:trPr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205,655.78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134,284.84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6" w:hRule="exact"/>
        </w:trPr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1" w:val="left" w:leader="none"/>
              </w:tabs>
              <w:spacing w:line="240" w:lineRule="auto" w:before="98"/>
              <w:ind w:left="8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57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26,595,374.49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26,267,288.96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p>
      <w:pPr>
        <w:spacing w:line="81" w:lineRule="exact"/>
        <w:ind w:left="137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6pt;height:4.1pt;mso-position-horizontal-relative:char;mso-position-vertical-relative:line" coordorigin="0,0" coordsize="6692,82">
            <v:group style="position:absolute;left:29;top:53;width:2309;height:2" coordorigin="29,53" coordsize="2309,2">
              <v:shape style="position:absolute;left:29;top:53;width:2309;height:2" coordorigin="29,53" coordsize="2309,0" path="m29,53l2338,53e" filled="false" stroked="true" strokeweight="2.88pt" strokecolor="#000000">
                <v:path arrowok="t"/>
              </v:shape>
            </v:group>
            <v:group style="position:absolute;left:29;top:5;width:2309;height:2" coordorigin="29,5" coordsize="2309,2">
              <v:shape style="position:absolute;left:29;top:5;width:2309;height:2" coordorigin="29,5" coordsize="2309,0" path="m29,5l2338,5e" filled="false" stroked="true" strokeweight=".48pt" strokecolor="#000000">
                <v:path arrowok="t"/>
              </v:shape>
            </v:group>
            <v:group style="position:absolute;left:2323;top:5;width:82;height:2" coordorigin="2323,5" coordsize="82,2">
              <v:shape style="position:absolute;left:2323;top:5;width:82;height:2" coordorigin="2323,5" coordsize="82,0" path="m2323,5l2405,5e" filled="false" stroked="true" strokeweight=".48pt" strokecolor="#000000">
                <v:path arrowok="t"/>
              </v:shape>
            </v:group>
            <v:group style="position:absolute;left:2323;top:53;width:82;height:2" coordorigin="2323,53" coordsize="82,2">
              <v:shape style="position:absolute;left:2323;top:53;width:82;height:2" coordorigin="2323,53" coordsize="82,0" path="m2323,53l2405,53e" filled="false" stroked="true" strokeweight="2.88pt" strokecolor="#000000">
                <v:path arrowok="t"/>
              </v:shape>
            </v:group>
            <v:group style="position:absolute;left:2405;top:53;width:2093;height:2" coordorigin="2405,53" coordsize="2093,2">
              <v:shape style="position:absolute;left:2405;top:53;width:2093;height:2" coordorigin="2405,53" coordsize="2093,0" path="m2405,53l4498,53e" filled="false" stroked="true" strokeweight="2.88pt" strokecolor="#000000">
                <v:path arrowok="t"/>
              </v:shape>
            </v:group>
            <v:group style="position:absolute;left:2405;top:5;width:2093;height:2" coordorigin="2405,5" coordsize="2093,2">
              <v:shape style="position:absolute;left:2405;top:5;width:2093;height:2" coordorigin="2405,5" coordsize="2093,0" path="m2405,5l4498,5e" filled="false" stroked="true" strokeweight=".48pt" strokecolor="#000000">
                <v:path arrowok="t"/>
              </v:shape>
            </v:group>
            <v:group style="position:absolute;left:4488;top:5;width:82;height:2" coordorigin="4488,5" coordsize="82,2">
              <v:shape style="position:absolute;left:4488;top:5;width:82;height:2" coordorigin="4488,5" coordsize="82,0" path="m4488,5l4570,5e" filled="false" stroked="true" strokeweight=".48pt" strokecolor="#000000">
                <v:path arrowok="t"/>
              </v:shape>
            </v:group>
            <v:group style="position:absolute;left:4488;top:53;width:82;height:2" coordorigin="4488,53" coordsize="82,2">
              <v:shape style="position:absolute;left:4488;top:53;width:82;height:2" coordorigin="4488,53" coordsize="82,0" path="m4488,53l4570,53e" filled="false" stroked="true" strokeweight="2.88pt" strokecolor="#000000">
                <v:path arrowok="t"/>
              </v:shape>
            </v:group>
            <v:group style="position:absolute;left:4570;top:53;width:2093;height:2" coordorigin="4570,53" coordsize="2093,2">
              <v:shape style="position:absolute;left:4570;top:53;width:2093;height:2" coordorigin="4570,53" coordsize="2093,0" path="m4570,53l6662,53e" filled="false" stroked="true" strokeweight="2.88pt" strokecolor="#000000">
                <v:path arrowok="t"/>
              </v:shape>
            </v:group>
            <v:group style="position:absolute;left:4570;top:5;width:2093;height:2" coordorigin="4570,5" coordsize="2093,2">
              <v:shape style="position:absolute;left:4570;top:5;width:2093;height:2" coordorigin="4570,5" coordsize="2093,0" path="m4570,5l66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10" w:lineRule="exact" w:before="0"/>
        <w:ind w:left="5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末余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z w:val="17"/>
          <w:szCs w:val="17"/>
        </w:rPr>
        <w:t>中</w:t>
      </w: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应</w:t>
      </w:r>
      <w:r>
        <w:rPr>
          <w:rFonts w:ascii="宋体" w:hAnsi="宋体" w:cs="宋体" w:eastAsia="宋体" w:hint="default"/>
          <w:sz w:val="17"/>
          <w:szCs w:val="17"/>
        </w:rPr>
        <w:t>付</w:t>
      </w:r>
      <w:r>
        <w:rPr>
          <w:rFonts w:ascii="宋体" w:hAnsi="宋体" w:cs="宋体" w:eastAsia="宋体" w:hint="default"/>
          <w:sz w:val="17"/>
          <w:szCs w:val="17"/>
        </w:rPr>
        <w:t>持</w:t>
      </w:r>
      <w:r>
        <w:rPr>
          <w:rFonts w:ascii="宋体" w:hAnsi="宋体" w:cs="宋体" w:eastAsia="宋体" w:hint="default"/>
          <w:sz w:val="17"/>
          <w:szCs w:val="17"/>
        </w:rPr>
        <w:t>有本公司  </w:t>
      </w:r>
      <w:r>
        <w:rPr>
          <w:rFonts w:ascii="宋体" w:hAnsi="宋体" w:cs="宋体" w:eastAsia="宋体" w:hint="default"/>
          <w:spacing w:val="4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关联方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after="0" w:line="210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17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8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4pt;height:4.350pt;mso-position-horizontal-relative:char;mso-position-vertical-relative:line" coordorigin="0,0" coordsize="6668,87">
            <v:group style="position:absolute;left:29;top:29;width:1378;height:2" coordorigin="29,29" coordsize="1378,2">
              <v:shape style="position:absolute;left:29;top:29;width:1378;height:2" coordorigin="29,29" coordsize="1378,0" path="m29,29l1406,29e" filled="false" stroked="true" strokeweight="2.88pt" strokecolor="#000000">
                <v:path arrowok="t"/>
              </v:shape>
            </v:group>
            <v:group style="position:absolute;left:29;top:79;width:1378;height:2" coordorigin="29,79" coordsize="1378,2">
              <v:shape style="position:absolute;left:29;top:79;width:1378;height:2" coordorigin="29,79" coordsize="1378,0" path="m29,79l1406,79e" filled="false" stroked="true" strokeweight=".72pt" strokecolor="#000000">
                <v:path arrowok="t"/>
              </v:shape>
            </v:group>
            <v:group style="position:absolute;left:1406;top:29;width:87;height:2" coordorigin="1406,29" coordsize="87,2">
              <v:shape style="position:absolute;left:1406;top:29;width:87;height:2" coordorigin="1406,29" coordsize="87,0" path="m1406,29l1493,29e" filled="false" stroked="true" strokeweight="2.88pt" strokecolor="#000000">
                <v:path arrowok="t"/>
              </v:shape>
            </v:group>
            <v:group style="position:absolute;left:1406;top:79;width:87;height:2" coordorigin="1406,79" coordsize="87,2">
              <v:shape style="position:absolute;left:1406;top:79;width:87;height:2" coordorigin="1406,79" coordsize="87,0" path="m1406,79l1493,79e" filled="false" stroked="true" strokeweight=".72pt" strokecolor="#000000">
                <v:path arrowok="t"/>
              </v:shape>
            </v:group>
            <v:group style="position:absolute;left:1493;top:29;width:2607;height:2" coordorigin="1493,29" coordsize="2607,2">
              <v:shape style="position:absolute;left:1493;top:29;width:2607;height:2" coordorigin="1493,29" coordsize="2607,0" path="m1493,29l4099,29e" filled="false" stroked="true" strokeweight="2.88pt" strokecolor="#000000">
                <v:path arrowok="t"/>
              </v:shape>
            </v:group>
            <v:group style="position:absolute;left:1493;top:79;width:2607;height:2" coordorigin="1493,79" coordsize="2607,2">
              <v:shape style="position:absolute;left:1493;top:79;width:2607;height:2" coordorigin="1493,79" coordsize="2607,0" path="m1493,79l4099,79e" filled="false" stroked="true" strokeweight=".72pt" strokecolor="#000000">
                <v:path arrowok="t"/>
              </v:shape>
            </v:group>
            <v:group style="position:absolute;left:4099;top:29;width:82;height:2" coordorigin="4099,29" coordsize="82,2">
              <v:shape style="position:absolute;left:4099;top:29;width:82;height:2" coordorigin="4099,29" coordsize="82,0" path="m4099,29l4181,29e" filled="false" stroked="true" strokeweight="2.88pt" strokecolor="#000000">
                <v:path arrowok="t"/>
              </v:shape>
            </v:group>
            <v:group style="position:absolute;left:4099;top:79;width:82;height:2" coordorigin="4099,79" coordsize="82,2">
              <v:shape style="position:absolute;left:4099;top:79;width:82;height:2" coordorigin="4099,79" coordsize="82,0" path="m4099,79l4181,79e" filled="false" stroked="true" strokeweight=".72pt" strokecolor="#000000">
                <v:path arrowok="t"/>
              </v:shape>
            </v:group>
            <v:group style="position:absolute;left:4181;top:29;width:2458;height:2" coordorigin="4181,29" coordsize="2458,2">
              <v:shape style="position:absolute;left:4181;top:29;width:2458;height:2" coordorigin="4181,29" coordsize="2458,0" path="m4181,29l6638,29e" filled="false" stroked="true" strokeweight="2.88pt" strokecolor="#000000">
                <v:path arrowok="t"/>
              </v:shape>
            </v:group>
            <v:group style="position:absolute;left:4181;top:79;width:2458;height:2" coordorigin="4181,79" coordsize="2458,2">
              <v:shape style="position:absolute;left:4181;top:79;width:2458;height:2" coordorigin="4181,79" coordsize="2458,0" path="m4181,79l663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230" w:val="left" w:leader="none"/>
          <w:tab w:pos="3876" w:val="left" w:leader="none"/>
          <w:tab w:pos="6497" w:val="left" w:leader="none"/>
        </w:tabs>
        <w:spacing w:before="94"/>
        <w:ind w:left="1798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账</w:t>
        <w:tab/>
        <w:t>龄</w:t>
        <w:tab/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tabs>
          <w:tab w:pos="3708" w:val="left" w:leader="none"/>
          <w:tab w:pos="4486" w:val="left" w:leader="none"/>
          <w:tab w:pos="5892" w:val="left" w:leader="none"/>
          <w:tab w:pos="6329" w:val="left" w:leader="none"/>
          <w:tab w:pos="7039" w:val="left" w:leader="none"/>
        </w:tabs>
        <w:spacing w:before="54"/>
        <w:ind w:left="3272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％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）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％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1378;height:2" coordorigin="5,5" coordsize="1378,2">
              <v:shape style="position:absolute;left:5;top:5;width:1378;height:2" coordorigin="5,5" coordsize="1378,0" path="m5,5l1382,5e" filled="false" stroked="true" strokeweight=".48pt" strokecolor="#000000">
                <v:path arrowok="t"/>
              </v:shape>
            </v:group>
            <v:group style="position:absolute;left:1382;top:5;width:10;height:2" coordorigin="1382,5" coordsize="10,2">
              <v:shape style="position:absolute;left:1382;top:5;width:10;height:2" coordorigin="1382,5" coordsize="10,0" path="m1382,5l1392,5e" filled="false" stroked="true" strokeweight=".48pt" strokecolor="#000000">
                <v:path arrowok="t"/>
              </v:shape>
            </v:group>
            <v:group style="position:absolute;left:1392;top:5;width:1556;height:2" coordorigin="1392,5" coordsize="1556,2">
              <v:shape style="position:absolute;left:1392;top:5;width:1556;height:2" coordorigin="1392,5" coordsize="1556,0" path="m1392,5l2947,5e" filled="false" stroked="true" strokeweight=".48pt" strokecolor="#000000">
                <v:path arrowok="t"/>
              </v:shape>
            </v:group>
            <v:group style="position:absolute;left:2947;top:5;width:10;height:2" coordorigin="2947,5" coordsize="10,2">
              <v:shape style="position:absolute;left:2947;top:5;width:10;height:2" coordorigin="2947,5" coordsize="10,0" path="m2947,5l2957,5e" filled="false" stroked="true" strokeweight=".48pt" strokecolor="#000000">
                <v:path arrowok="t"/>
              </v:shape>
            </v:group>
            <v:group style="position:absolute;left:2957;top:5;width:1119;height:2" coordorigin="2957,5" coordsize="1119,2">
              <v:shape style="position:absolute;left:2957;top:5;width:1119;height:2" coordorigin="2957,5" coordsize="1119,0" path="m2957,5l4075,5e" filled="false" stroked="true" strokeweight=".48pt" strokecolor="#000000">
                <v:path arrowok="t"/>
              </v:shape>
            </v:group>
            <v:group style="position:absolute;left:4075;top:5;width:10;height:2" coordorigin="4075,5" coordsize="10,2">
              <v:shape style="position:absolute;left:4075;top:5;width:10;height:2" coordorigin="4075,5" coordsize="10,0" path="m4075,5l4085,5e" filled="false" stroked="true" strokeweight=".48pt" strokecolor="#000000">
                <v:path arrowok="t"/>
              </v:shape>
            </v:group>
            <v:group style="position:absolute;left:4085;top:5;width:1421;height:2" coordorigin="4085,5" coordsize="1421,2">
              <v:shape style="position:absolute;left:4085;top:5;width:1421;height:2" coordorigin="4085,5" coordsize="1421,0" path="m4085,5l5506,5e" filled="false" stroked="true" strokeweight=".48pt" strokecolor="#000000">
                <v:path arrowok="t"/>
              </v:shape>
            </v:group>
            <v:group style="position:absolute;left:5506;top:5;width:5;height:2" coordorigin="5506,5" coordsize="5,2">
              <v:shape style="position:absolute;left:5506;top:5;width:5;height:2" coordorigin="5506,5" coordsize="5,0" path="m5506,5l5510,5e" filled="false" stroked="true" strokeweight=".48pt" strokecolor="#000000">
                <v:path arrowok="t"/>
              </v:shape>
            </v:group>
            <v:group style="position:absolute;left:5510;top:5;width:1104;height:2" coordorigin="5510,5" coordsize="1104,2">
              <v:shape style="position:absolute;left:5510;top:5;width:1104;height:2" coordorigin="5510,5" coordsize="1104,0" path="m5510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17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1574"/>
        <w:gridCol w:w="1062"/>
        <w:gridCol w:w="1496"/>
        <w:gridCol w:w="726"/>
      </w:tblGrid>
      <w:tr>
        <w:trPr>
          <w:trHeight w:val="422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2,791,063.54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97.90</w:t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2,598,570.21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99.98</w:t>
            </w:r>
          </w:p>
        </w:tc>
      </w:tr>
      <w:tr>
        <w:trPr>
          <w:trHeight w:val="454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至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59,871.47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446.91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4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4" w:val="left" w:leader="none"/>
              </w:tabs>
              <w:spacing w:line="240" w:lineRule="auto" w:before="86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1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2,850,935.01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100.00</w:t>
            </w:r>
            <w:r>
              <w:rPr>
                <w:rFonts w:ascii="Times New Roman"/>
                <w:spacing w:val="-1"/>
                <w:sz w:val="17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21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2,599,017.12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100.00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1" w:lineRule="exact"/>
        <w:ind w:left="1373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35pt;height:4.1pt;mso-position-horizontal-relative:char;mso-position-vertical-relative:line" coordorigin="0,0" coordsize="6687,82">
            <v:group style="position:absolute;left:26;top:55;width:1402;height:2" coordorigin="26,55" coordsize="1402,2">
              <v:shape style="position:absolute;left:26;top:55;width:1402;height:2" coordorigin="26,55" coordsize="1402,0" path="m26,55l1428,55e" filled="false" stroked="true" strokeweight="2.64pt" strokecolor="#000000">
                <v:path arrowok="t"/>
              </v:shape>
            </v:group>
            <v:group style="position:absolute;left:26;top:7;width:1402;height:2" coordorigin="26,7" coordsize="1402,2">
              <v:shape style="position:absolute;left:26;top:7;width:1402;height:2" coordorigin="26,7" coordsize="1402,0" path="m26,7l1428,7e" filled="false" stroked="true" strokeweight=".72pt" strokecolor="#000000">
                <v:path arrowok="t"/>
              </v:shape>
            </v:group>
            <v:group style="position:absolute;left:1414;top:7;width:87;height:2" coordorigin="1414,7" coordsize="87,2">
              <v:shape style="position:absolute;left:1414;top:7;width:87;height:2" coordorigin="1414,7" coordsize="87,0" path="m1414,7l1500,7e" filled="false" stroked="true" strokeweight=".72pt" strokecolor="#000000">
                <v:path arrowok="t"/>
              </v:shape>
            </v:group>
            <v:group style="position:absolute;left:1414;top:55;width:87;height:2" coordorigin="1414,55" coordsize="87,2">
              <v:shape style="position:absolute;left:1414;top:55;width:87;height:2" coordorigin="1414,55" coordsize="87,0" path="m1414,55l1500,55e" filled="false" stroked="true" strokeweight="2.64pt" strokecolor="#000000">
                <v:path arrowok="t"/>
              </v:shape>
            </v:group>
            <v:group style="position:absolute;left:1500;top:55;width:1493;height:2" coordorigin="1500,55" coordsize="1493,2">
              <v:shape style="position:absolute;left:1500;top:55;width:1493;height:2" coordorigin="1500,55" coordsize="1493,0" path="m1500,55l2993,55e" filled="false" stroked="true" strokeweight="2.64pt" strokecolor="#000000">
                <v:path arrowok="t"/>
              </v:shape>
            </v:group>
            <v:group style="position:absolute;left:1500;top:7;width:1493;height:2" coordorigin="1500,7" coordsize="1493,2">
              <v:shape style="position:absolute;left:1500;top:7;width:1493;height:2" coordorigin="1500,7" coordsize="1493,0" path="m1500,7l2993,7e" filled="false" stroked="true" strokeweight=".72pt" strokecolor="#000000">
                <v:path arrowok="t"/>
              </v:shape>
            </v:group>
            <v:group style="position:absolute;left:2978;top:7;width:87;height:2" coordorigin="2978,7" coordsize="87,2">
              <v:shape style="position:absolute;left:2978;top:7;width:87;height:2" coordorigin="2978,7" coordsize="87,0" path="m2978,7l3065,7e" filled="false" stroked="true" strokeweight=".72pt" strokecolor="#000000">
                <v:path arrowok="t"/>
              </v:shape>
            </v:group>
            <v:group style="position:absolute;left:2978;top:55;width:87;height:2" coordorigin="2978,55" coordsize="87,2">
              <v:shape style="position:absolute;left:2978;top:55;width:87;height:2" coordorigin="2978,55" coordsize="87,0" path="m2978,55l3065,55e" filled="false" stroked="true" strokeweight="2.64pt" strokecolor="#000000">
                <v:path arrowok="t"/>
              </v:shape>
            </v:group>
            <v:group style="position:absolute;left:3065;top:55;width:1056;height:2" coordorigin="3065,55" coordsize="1056,2">
              <v:shape style="position:absolute;left:3065;top:55;width:1056;height:2" coordorigin="3065,55" coordsize="1056,0" path="m3065,55l4121,55e" filled="false" stroked="true" strokeweight="2.64pt" strokecolor="#000000">
                <v:path arrowok="t"/>
              </v:shape>
            </v:group>
            <v:group style="position:absolute;left:3065;top:7;width:1056;height:2" coordorigin="3065,7" coordsize="1056,2">
              <v:shape style="position:absolute;left:3065;top:7;width:1056;height:2" coordorigin="3065,7" coordsize="1056,0" path="m3065,7l4121,7e" filled="false" stroked="true" strokeweight=".72pt" strokecolor="#000000">
                <v:path arrowok="t"/>
              </v:shape>
            </v:group>
            <v:group style="position:absolute;left:4106;top:7;width:82;height:2" coordorigin="4106,7" coordsize="82,2">
              <v:shape style="position:absolute;left:4106;top:7;width:82;height:2" coordorigin="4106,7" coordsize="82,0" path="m4106,7l4188,7e" filled="false" stroked="true" strokeweight=".72pt" strokecolor="#000000">
                <v:path arrowok="t"/>
              </v:shape>
            </v:group>
            <v:group style="position:absolute;left:4106;top:55;width:82;height:2" coordorigin="4106,55" coordsize="82,2">
              <v:shape style="position:absolute;left:4106;top:55;width:82;height:2" coordorigin="4106,55" coordsize="82,0" path="m4106,55l4188,55e" filled="false" stroked="true" strokeweight="2.64pt" strokecolor="#000000">
                <v:path arrowok="t"/>
              </v:shape>
            </v:group>
            <v:group style="position:absolute;left:4188;top:55;width:1359;height:2" coordorigin="4188,55" coordsize="1359,2">
              <v:shape style="position:absolute;left:4188;top:55;width:1359;height:2" coordorigin="4188,55" coordsize="1359,0" path="m4188,55l5546,55e" filled="false" stroked="true" strokeweight="2.64pt" strokecolor="#000000">
                <v:path arrowok="t"/>
              </v:shape>
            </v:group>
            <v:group style="position:absolute;left:4188;top:7;width:1359;height:2" coordorigin="4188,7" coordsize="1359,2">
              <v:shape style="position:absolute;left:4188;top:7;width:1359;height:2" coordorigin="4188,7" coordsize="1359,0" path="m4188,7l5546,7e" filled="false" stroked="true" strokeweight=".72pt" strokecolor="#000000">
                <v:path arrowok="t"/>
              </v:shape>
            </v:group>
            <v:group style="position:absolute;left:5537;top:7;width:82;height:2" coordorigin="5537,7" coordsize="82,2">
              <v:shape style="position:absolute;left:5537;top:7;width:82;height:2" coordorigin="5537,7" coordsize="82,0" path="m5537,7l5618,7e" filled="false" stroked="true" strokeweight=".72pt" strokecolor="#000000">
                <v:path arrowok="t"/>
              </v:shape>
            </v:group>
            <v:group style="position:absolute;left:5537;top:55;width:82;height:2" coordorigin="5537,55" coordsize="82,2">
              <v:shape style="position:absolute;left:5537;top:55;width:82;height:2" coordorigin="5537,55" coordsize="82,0" path="m5537,55l5618,55e" filled="false" stroked="true" strokeweight="2.64pt" strokecolor="#000000">
                <v:path arrowok="t"/>
              </v:shape>
            </v:group>
            <v:group style="position:absolute;left:5618;top:55;width:1042;height:2" coordorigin="5618,55" coordsize="1042,2">
              <v:shape style="position:absolute;left:5618;top:55;width:1042;height:2" coordorigin="5618,55" coordsize="1042,0" path="m5618,55l6660,55e" filled="false" stroked="true" strokeweight="2.64pt" strokecolor="#000000">
                <v:path arrowok="t"/>
              </v:shape>
            </v:group>
            <v:group style="position:absolute;left:5618;top:7;width:1042;height:2" coordorigin="5618,7" coordsize="1042,2">
              <v:shape style="position:absolute;left:5618;top:7;width:1042;height:2" coordorigin="5618,7" coordsize="1042,0" path="m5618,7l66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10" w:lineRule="exact" w:before="0"/>
        <w:ind w:left="588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z w:val="17"/>
          <w:szCs w:val="17"/>
        </w:rPr>
        <w:t>：</w:t>
      </w:r>
      <w:r>
        <w:rPr>
          <w:rFonts w:ascii="宋体" w:hAnsi="宋体" w:cs="宋体" w:eastAsia="宋体" w:hint="default"/>
          <w:sz w:val="17"/>
          <w:szCs w:val="17"/>
        </w:rPr>
        <w:t>期</w:t>
      </w:r>
      <w:r>
        <w:rPr>
          <w:rFonts w:ascii="宋体" w:hAnsi="宋体" w:cs="宋体" w:eastAsia="宋体" w:hint="default"/>
          <w:sz w:val="17"/>
          <w:szCs w:val="17"/>
        </w:rPr>
        <w:t>末余</w:t>
      </w:r>
      <w:r>
        <w:rPr>
          <w:rFonts w:ascii="宋体" w:hAnsi="宋体" w:cs="宋体" w:eastAsia="宋体" w:hint="default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z w:val="17"/>
          <w:szCs w:val="17"/>
        </w:rPr>
        <w:t>中</w:t>
      </w:r>
      <w:r>
        <w:rPr>
          <w:rFonts w:ascii="宋体" w:hAnsi="宋体" w:cs="宋体" w:eastAsia="宋体" w:hint="default"/>
          <w:sz w:val="17"/>
          <w:szCs w:val="17"/>
        </w:rPr>
        <w:t>无</w:t>
      </w:r>
      <w:r>
        <w:rPr>
          <w:rFonts w:ascii="宋体" w:hAnsi="宋体" w:cs="宋体" w:eastAsia="宋体" w:hint="default"/>
          <w:sz w:val="17"/>
          <w:szCs w:val="17"/>
        </w:rPr>
        <w:t>预</w:t>
      </w:r>
      <w:r>
        <w:rPr>
          <w:rFonts w:ascii="宋体" w:hAnsi="宋体" w:cs="宋体" w:eastAsia="宋体" w:hint="default"/>
          <w:sz w:val="17"/>
          <w:szCs w:val="17"/>
        </w:rPr>
        <w:t>收持</w:t>
      </w:r>
      <w:r>
        <w:rPr>
          <w:rFonts w:ascii="宋体" w:hAnsi="宋体" w:cs="宋体" w:eastAsia="宋体" w:hint="default"/>
          <w:sz w:val="17"/>
          <w:szCs w:val="17"/>
        </w:rPr>
        <w:t>有本公司  </w:t>
      </w:r>
      <w:r>
        <w:rPr>
          <w:rFonts w:ascii="宋体" w:hAnsi="宋体" w:cs="宋体" w:eastAsia="宋体" w:hint="default"/>
          <w:spacing w:val="4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关联方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单位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薪酬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56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95pt;height:4.350pt;mso-position-horizontal-relative:char;mso-position-vertical-relative:line" coordorigin="0,0" coordsize="8319,87">
            <v:group style="position:absolute;left:29;top:29;width:2746;height:2" coordorigin="29,29" coordsize="2746,2">
              <v:shape style="position:absolute;left:29;top:29;width:2746;height:2" coordorigin="29,29" coordsize="2746,0" path="m29,29l2774,29e" filled="false" stroked="true" strokeweight="2.88pt" strokecolor="#000000">
                <v:path arrowok="t"/>
              </v:shape>
            </v:group>
            <v:group style="position:absolute;left:29;top:79;width:2746;height:2" coordorigin="29,79" coordsize="2746,2">
              <v:shape style="position:absolute;left:29;top:79;width:2746;height:2" coordorigin="29,79" coordsize="2746,0" path="m29,79l2774,79e" filled="false" stroked="true" strokeweight=".72pt" strokecolor="#000000">
                <v:path arrowok="t"/>
              </v:shape>
            </v:group>
            <v:group style="position:absolute;left:2774;top:29;width:82;height:2" coordorigin="2774,29" coordsize="82,2">
              <v:shape style="position:absolute;left:2774;top:29;width:82;height:2" coordorigin="2774,29" coordsize="82,0" path="m2774,29l2856,29e" filled="false" stroked="true" strokeweight="2.88pt" strokecolor="#000000">
                <v:path arrowok="t"/>
              </v:shape>
            </v:group>
            <v:group style="position:absolute;left:2774;top:79;width:82;height:2" coordorigin="2774,79" coordsize="82,2">
              <v:shape style="position:absolute;left:2774;top:79;width:82;height:2" coordorigin="2774,79" coordsize="82,0" path="m2774,79l2856,79e" filled="false" stroked="true" strokeweight=".72pt" strokecolor="#000000">
                <v:path arrowok="t"/>
              </v:shape>
            </v:group>
            <v:group style="position:absolute;left:2856;top:29;width:1248;height:2" coordorigin="2856,29" coordsize="1248,2">
              <v:shape style="position:absolute;left:2856;top:29;width:1248;height:2" coordorigin="2856,29" coordsize="1248,0" path="m2856,29l4104,29e" filled="false" stroked="true" strokeweight="2.88pt" strokecolor="#000000">
                <v:path arrowok="t"/>
              </v:shape>
            </v:group>
            <v:group style="position:absolute;left:2856;top:79;width:1248;height:2" coordorigin="2856,79" coordsize="1248,2">
              <v:shape style="position:absolute;left:2856;top:79;width:1248;height:2" coordorigin="2856,79" coordsize="1248,0" path="m2856,79l4104,79e" filled="false" stroked="true" strokeweight=".72pt" strokecolor="#000000">
                <v:path arrowok="t"/>
              </v:shape>
            </v:group>
            <v:group style="position:absolute;left:4104;top:29;width:87;height:2" coordorigin="4104,29" coordsize="87,2">
              <v:shape style="position:absolute;left:4104;top:29;width:87;height:2" coordorigin="4104,29" coordsize="87,0" path="m4104,29l4190,29e" filled="false" stroked="true" strokeweight="2.88pt" strokecolor="#000000">
                <v:path arrowok="t"/>
              </v:shape>
            </v:group>
            <v:group style="position:absolute;left:4104;top:79;width:87;height:2" coordorigin="4104,79" coordsize="87,2">
              <v:shape style="position:absolute;left:4104;top:79;width:87;height:2" coordorigin="4104,79" coordsize="87,0" path="m4104,79l4190,79e" filled="false" stroked="true" strokeweight=".72pt" strokecolor="#000000">
                <v:path arrowok="t"/>
              </v:shape>
            </v:group>
            <v:group style="position:absolute;left:4190;top:29;width:1450;height:2" coordorigin="4190,29" coordsize="1450,2">
              <v:shape style="position:absolute;left:4190;top:29;width:1450;height:2" coordorigin="4190,29" coordsize="1450,0" path="m4190,29l5640,29e" filled="false" stroked="true" strokeweight="2.88pt" strokecolor="#000000">
                <v:path arrowok="t"/>
              </v:shape>
            </v:group>
            <v:group style="position:absolute;left:4190;top:79;width:1450;height:2" coordorigin="4190,79" coordsize="1450,2">
              <v:shape style="position:absolute;left:4190;top:79;width:1450;height:2" coordorigin="4190,79" coordsize="1450,0" path="m4190,79l5640,79e" filled="false" stroked="true" strokeweight=".72pt" strokecolor="#000000">
                <v:path arrowok="t"/>
              </v:shape>
            </v:group>
            <v:group style="position:absolute;left:5640;top:29;width:82;height:2" coordorigin="5640,29" coordsize="82,2">
              <v:shape style="position:absolute;left:5640;top:29;width:82;height:2" coordorigin="5640,29" coordsize="82,0" path="m5640,29l5722,29e" filled="false" stroked="true" strokeweight="2.88pt" strokecolor="#000000">
                <v:path arrowok="t"/>
              </v:shape>
            </v:group>
            <v:group style="position:absolute;left:5640;top:79;width:82;height:2" coordorigin="5640,79" coordsize="82,2">
              <v:shape style="position:absolute;left:5640;top:79;width:82;height:2" coordorigin="5640,79" coordsize="82,0" path="m5640,79l5722,79e" filled="false" stroked="true" strokeweight=".72pt" strokecolor="#000000">
                <v:path arrowok="t"/>
              </v:shape>
            </v:group>
            <v:group style="position:absolute;left:5722;top:29;width:1344;height:2" coordorigin="5722,29" coordsize="1344,2">
              <v:shape style="position:absolute;left:5722;top:29;width:1344;height:2" coordorigin="5722,29" coordsize="1344,0" path="m5722,29l7066,29e" filled="false" stroked="true" strokeweight="2.88pt" strokecolor="#000000">
                <v:path arrowok="t"/>
              </v:shape>
            </v:group>
            <v:group style="position:absolute;left:5722;top:79;width:1344;height:2" coordorigin="5722,79" coordsize="1344,2">
              <v:shape style="position:absolute;left:5722;top:79;width:1344;height:2" coordorigin="5722,79" coordsize="1344,0" path="m5722,79l7066,79e" filled="false" stroked="true" strokeweight=".72pt" strokecolor="#000000">
                <v:path arrowok="t"/>
              </v:shape>
            </v:group>
            <v:group style="position:absolute;left:7066;top:29;width:87;height:2" coordorigin="7066,29" coordsize="87,2">
              <v:shape style="position:absolute;left:7066;top:29;width:87;height:2" coordorigin="7066,29" coordsize="87,0" path="m7066,29l7152,29e" filled="false" stroked="true" strokeweight="2.88pt" strokecolor="#000000">
                <v:path arrowok="t"/>
              </v:shape>
            </v:group>
            <v:group style="position:absolute;left:7066;top:79;width:87;height:2" coordorigin="7066,79" coordsize="87,2">
              <v:shape style="position:absolute;left:7066;top:79;width:87;height:2" coordorigin="7066,79" coordsize="87,0" path="m7066,79l7152,79e" filled="false" stroked="true" strokeweight=".72pt" strokecolor="#000000">
                <v:path arrowok="t"/>
              </v:shape>
            </v:group>
            <v:group style="position:absolute;left:7152;top:29;width:1138;height:2" coordorigin="7152,29" coordsize="1138,2">
              <v:shape style="position:absolute;left:7152;top:29;width:1138;height:2" coordorigin="7152,29" coordsize="1138,0" path="m7152,29l8290,29e" filled="false" stroked="true" strokeweight="2.88pt" strokecolor="#000000">
                <v:path arrowok="t"/>
              </v:shape>
            </v:group>
            <v:group style="position:absolute;left:7152;top:79;width:1138;height:2" coordorigin="7152,79" coordsize="1138,2">
              <v:shape style="position:absolute;left:7152;top:79;width:1138;height:2" coordorigin="7152,79" coordsize="1138,0" path="m7152,79l829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6"/>
        <w:gridCol w:w="1433"/>
        <w:gridCol w:w="1483"/>
        <w:gridCol w:w="1373"/>
        <w:gridCol w:w="1166"/>
      </w:tblGrid>
      <w:tr>
        <w:trPr>
          <w:trHeight w:val="425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54"/>
              <w:ind w:right="5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5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0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5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7" w:hRule="exact"/>
        </w:trPr>
        <w:tc>
          <w:tcPr>
            <w:tcW w:w="28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津贴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5,238,348.57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15,394,251.24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13,741,055.89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6,891,543.92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9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6,341,624.75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281,338.33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6,287,183.55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335,779.53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2,054,533.47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2,054,533.47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医疗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427,324.17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427,324.17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养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1,410,988.16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1,410,988.16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8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137,199.00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137,199.00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87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4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77,419.19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77,419.19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89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伤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险费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1,295.45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1,295.45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95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56" w:lineRule="auto" w:before="86"/>
              <w:ind w:left="100" w:right="768" w:firstLine="792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7"/>
                <w:szCs w:val="17"/>
              </w:rPr>
              <w:t>6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险费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307.50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307.50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907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108,102.49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0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289,794.20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5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257,050.26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140,846.43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因解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劳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动关系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给予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4" w:hRule="exact"/>
        </w:trPr>
        <w:tc>
          <w:tcPr>
            <w:tcW w:w="2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八、其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before="54"/>
        <w:ind w:left="948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结</w:t>
      </w:r>
      <w:r>
        <w:rPr>
          <w:rFonts w:ascii="宋体" w:hAnsi="宋体" w:cs="宋体" w:eastAsia="宋体" w:hint="default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w w:val="105"/>
          <w:sz w:val="17"/>
          <w:szCs w:val="17"/>
        </w:rPr>
        <w:t>支付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2134" w:val="left" w:leader="none"/>
          <w:tab w:pos="3564" w:val="left" w:leader="none"/>
          <w:tab w:pos="5086" w:val="left" w:leader="none"/>
          <w:tab w:pos="6516" w:val="left" w:leader="none"/>
          <w:tab w:pos="7831" w:val="left" w:leader="none"/>
        </w:tabs>
        <w:spacing w:before="0"/>
        <w:ind w:left="1611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11,688,075.81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18,019,917.24</w:t>
        <w:tab/>
        <w:t>22,339,823.17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7,368,169.88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81" w:lineRule="exact"/>
        <w:ind w:left="54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16.9pt;height:4.1pt;mso-position-horizontal-relative:char;mso-position-vertical-relative:line" coordorigin="0,0" coordsize="8338,82">
            <v:group style="position:absolute;left:26;top:55;width:2770;height:2" coordorigin="26,55" coordsize="2770,2">
              <v:shape style="position:absolute;left:26;top:55;width:2770;height:2" coordorigin="26,55" coordsize="2770,0" path="m26,55l2796,55e" filled="false" stroked="true" strokeweight="2.64pt" strokecolor="#000000">
                <v:path arrowok="t"/>
              </v:shape>
            </v:group>
            <v:group style="position:absolute;left:26;top:7;width:2770;height:2" coordorigin="26,7" coordsize="2770,2">
              <v:shape style="position:absolute;left:26;top:7;width:2770;height:2" coordorigin="26,7" coordsize="2770,0" path="m26,7l2796,7e" filled="false" stroked="true" strokeweight=".72pt" strokecolor="#000000">
                <v:path arrowok="t"/>
              </v:shape>
            </v:group>
            <v:group style="position:absolute;left:2782;top:7;width:82;height:2" coordorigin="2782,7" coordsize="82,2">
              <v:shape style="position:absolute;left:2782;top:7;width:82;height:2" coordorigin="2782,7" coordsize="82,0" path="m2782,7l2863,7e" filled="false" stroked="true" strokeweight=".72pt" strokecolor="#000000">
                <v:path arrowok="t"/>
              </v:shape>
            </v:group>
            <v:group style="position:absolute;left:2782;top:55;width:82;height:2" coordorigin="2782,55" coordsize="82,2">
              <v:shape style="position:absolute;left:2782;top:55;width:82;height:2" coordorigin="2782,55" coordsize="82,0" path="m2782,55l2863,55e" filled="false" stroked="true" strokeweight="2.64pt" strokecolor="#000000">
                <v:path arrowok="t"/>
              </v:shape>
            </v:group>
            <v:group style="position:absolute;left:2863;top:55;width:1263;height:2" coordorigin="2863,55" coordsize="1263,2">
              <v:shape style="position:absolute;left:2863;top:55;width:1263;height:2" coordorigin="2863,55" coordsize="1263,0" path="m2863,55l4126,55e" filled="false" stroked="true" strokeweight="2.64pt" strokecolor="#000000">
                <v:path arrowok="t"/>
              </v:shape>
            </v:group>
            <v:group style="position:absolute;left:2863;top:7;width:1263;height:2" coordorigin="2863,7" coordsize="1263,2">
              <v:shape style="position:absolute;left:2863;top:7;width:1263;height:2" coordorigin="2863,7" coordsize="1263,0" path="m2863,7l4126,7e" filled="false" stroked="true" strokeweight=".72pt" strokecolor="#000000">
                <v:path arrowok="t"/>
              </v:shape>
            </v:group>
            <v:group style="position:absolute;left:4111;top:7;width:87;height:2" coordorigin="4111,7" coordsize="87,2">
              <v:shape style="position:absolute;left:4111;top:7;width:87;height:2" coordorigin="4111,7" coordsize="87,0" path="m4111,7l4198,7e" filled="false" stroked="true" strokeweight=".72pt" strokecolor="#000000">
                <v:path arrowok="t"/>
              </v:shape>
            </v:group>
            <v:group style="position:absolute;left:4111;top:55;width:87;height:2" coordorigin="4111,55" coordsize="87,2">
              <v:shape style="position:absolute;left:4111;top:55;width:87;height:2" coordorigin="4111,55" coordsize="87,0" path="m4111,55l4198,55e" filled="false" stroked="true" strokeweight="2.64pt" strokecolor="#000000">
                <v:path arrowok="t"/>
              </v:shape>
            </v:group>
            <v:group style="position:absolute;left:4198;top:55;width:1464;height:2" coordorigin="4198,55" coordsize="1464,2">
              <v:shape style="position:absolute;left:4198;top:55;width:1464;height:2" coordorigin="4198,55" coordsize="1464,0" path="m4198,55l5662,55e" filled="false" stroked="true" strokeweight="2.64pt" strokecolor="#000000">
                <v:path arrowok="t"/>
              </v:shape>
            </v:group>
            <v:group style="position:absolute;left:4198;top:7;width:1464;height:2" coordorigin="4198,7" coordsize="1464,2">
              <v:shape style="position:absolute;left:4198;top:7;width:1464;height:2" coordorigin="4198,7" coordsize="1464,0" path="m4198,7l5662,7e" filled="false" stroked="true" strokeweight=".72pt" strokecolor="#000000">
                <v:path arrowok="t"/>
              </v:shape>
            </v:group>
            <v:group style="position:absolute;left:5647;top:7;width:82;height:2" coordorigin="5647,7" coordsize="82,2">
              <v:shape style="position:absolute;left:5647;top:7;width:82;height:2" coordorigin="5647,7" coordsize="82,0" path="m5647,7l5729,7e" filled="false" stroked="true" strokeweight=".72pt" strokecolor="#000000">
                <v:path arrowok="t"/>
              </v:shape>
            </v:group>
            <v:group style="position:absolute;left:5647;top:55;width:82;height:2" coordorigin="5647,55" coordsize="82,2">
              <v:shape style="position:absolute;left:5647;top:55;width:82;height:2" coordorigin="5647,55" coordsize="82,0" path="m5647,55l5729,55e" filled="false" stroked="true" strokeweight="2.64pt" strokecolor="#000000">
                <v:path arrowok="t"/>
              </v:shape>
            </v:group>
            <v:group style="position:absolute;left:5729;top:55;width:1359;height:2" coordorigin="5729,55" coordsize="1359,2">
              <v:shape style="position:absolute;left:5729;top:55;width:1359;height:2" coordorigin="5729,55" coordsize="1359,0" path="m5729,55l7087,55e" filled="false" stroked="true" strokeweight="2.64pt" strokecolor="#000000">
                <v:path arrowok="t"/>
              </v:shape>
            </v:group>
            <v:group style="position:absolute;left:5729;top:7;width:1359;height:2" coordorigin="5729,7" coordsize="1359,2">
              <v:shape style="position:absolute;left:5729;top:7;width:1359;height:2" coordorigin="5729,7" coordsize="1359,0" path="m5729,7l7087,7e" filled="false" stroked="true" strokeweight=".72pt" strokecolor="#000000">
                <v:path arrowok="t"/>
              </v:shape>
            </v:group>
            <v:group style="position:absolute;left:7073;top:7;width:87;height:2" coordorigin="7073,7" coordsize="87,2">
              <v:shape style="position:absolute;left:7073;top:7;width:87;height:2" coordorigin="7073,7" coordsize="87,0" path="m7073,7l7159,7e" filled="false" stroked="true" strokeweight=".72pt" strokecolor="#000000">
                <v:path arrowok="t"/>
              </v:shape>
            </v:group>
            <v:group style="position:absolute;left:7073;top:55;width:87;height:2" coordorigin="7073,55" coordsize="87,2">
              <v:shape style="position:absolute;left:7073;top:55;width:87;height:2" coordorigin="7073,55" coordsize="87,0" path="m7073,55l7159,55e" filled="false" stroked="true" strokeweight="2.64pt" strokecolor="#000000">
                <v:path arrowok="t"/>
              </v:shape>
            </v:group>
            <v:group style="position:absolute;left:7159;top:55;width:1152;height:2" coordorigin="7159,55" coordsize="1152,2">
              <v:shape style="position:absolute;left:7159;top:55;width:1152;height:2" coordorigin="7159,55" coordsize="1152,0" path="m7159,55l8311,55e" filled="false" stroked="true" strokeweight="2.64pt" strokecolor="#000000">
                <v:path arrowok="t"/>
              </v:shape>
            </v:group>
            <v:group style="position:absolute;left:7159;top:7;width:1152;height:2" coordorigin="7159,7" coordsize="1152,2">
              <v:shape style="position:absolute;left:7159;top:7;width:1152;height:2" coordorigin="7159,7" coordsize="1152,0" path="m7159,7l8311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7" w:lineRule="exact" w:before="0"/>
        <w:ind w:left="5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费余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本公司子公司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（外商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依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章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sz w:val="17"/>
          <w:szCs w:val="17"/>
        </w:rPr>
      </w:r>
    </w:p>
    <w:p>
      <w:pPr>
        <w:spacing w:before="8"/>
        <w:ind w:left="14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取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励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利基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税费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4"/>
          <w:szCs w:val="2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1969"/>
        <w:gridCol w:w="1527"/>
        <w:gridCol w:w="1354"/>
      </w:tblGrid>
      <w:tr>
        <w:trPr>
          <w:trHeight w:val="480" w:hRule="exact"/>
        </w:trPr>
        <w:tc>
          <w:tcPr>
            <w:tcW w:w="1760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23" w:val="left" w:leader="none"/>
              </w:tabs>
              <w:spacing w:line="240" w:lineRule="auto" w:before="75"/>
              <w:ind w:left="59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税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01" w:val="left" w:leader="none"/>
              </w:tabs>
              <w:spacing w:line="240" w:lineRule="auto" w:before="75"/>
              <w:ind w:left="7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税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27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7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17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增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7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2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-3,336,800.90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-4,007,534.22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17,580.00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8,865.00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1%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5%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7%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45,052.46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63,568.96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7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7.5%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15%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33%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4,034,167.12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613,918.32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个人所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6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26,105.39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sz w:val="17"/>
              </w:rPr>
              <w:t>11,913.46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7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1%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3%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27,390.26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38,460.25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8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8,745.49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12,554.24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240,001.20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7" w:hRule="exact"/>
        </w:trPr>
        <w:tc>
          <w:tcPr>
            <w:tcW w:w="1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3" w:val="left" w:leader="none"/>
              </w:tabs>
              <w:spacing w:line="240" w:lineRule="auto" w:before="79"/>
              <w:ind w:left="6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28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1,062,241.02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-3,258,253.99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1" w:lineRule="exact"/>
        <w:ind w:left="1373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35pt;height:4.1pt;mso-position-horizontal-relative:char;mso-position-vertical-relative:line" coordorigin="0,0" coordsize="6687,82">
            <v:group style="position:absolute;left:26;top:55;width:1916;height:2" coordorigin="26,55" coordsize="1916,2">
              <v:shape style="position:absolute;left:26;top:55;width:1916;height:2" coordorigin="26,55" coordsize="1916,0" path="m26,55l1942,55e" filled="false" stroked="true" strokeweight="2.64pt" strokecolor="#000000">
                <v:path arrowok="t"/>
              </v:shape>
            </v:group>
            <v:group style="position:absolute;left:26;top:7;width:1916;height:2" coordorigin="26,7" coordsize="1916,2">
              <v:shape style="position:absolute;left:26;top:7;width:1916;height:2" coordorigin="26,7" coordsize="1916,0" path="m26,7l1942,7e" filled="false" stroked="true" strokeweight=".72pt" strokecolor="#000000">
                <v:path arrowok="t"/>
              </v:shape>
            </v:group>
            <v:group style="position:absolute;left:1927;top:7;width:87;height:2" coordorigin="1927,7" coordsize="87,2">
              <v:shape style="position:absolute;left:1927;top:7;width:87;height:2" coordorigin="1927,7" coordsize="87,0" path="m1927,7l2014,7e" filled="false" stroked="true" strokeweight=".72pt" strokecolor="#000000">
                <v:path arrowok="t"/>
              </v:shape>
            </v:group>
            <v:group style="position:absolute;left:1927;top:55;width:87;height:2" coordorigin="1927,55" coordsize="87,2">
              <v:shape style="position:absolute;left:1927;top:55;width:87;height:2" coordorigin="1927,55" coordsize="87,0" path="m1927,55l2014,55e" filled="false" stroked="true" strokeweight="2.64pt" strokecolor="#000000">
                <v:path arrowok="t"/>
              </v:shape>
            </v:group>
            <v:group style="position:absolute;left:2014;top:55;width:1695;height:2" coordorigin="2014,55" coordsize="1695,2">
              <v:shape style="position:absolute;left:2014;top:55;width:1695;height:2" coordorigin="2014,55" coordsize="1695,0" path="m2014,55l3708,55e" filled="false" stroked="true" strokeweight="2.64pt" strokecolor="#000000">
                <v:path arrowok="t"/>
              </v:shape>
            </v:group>
            <v:group style="position:absolute;left:2014;top:7;width:1695;height:2" coordorigin="2014,7" coordsize="1695,2">
              <v:shape style="position:absolute;left:2014;top:7;width:1695;height:2" coordorigin="2014,7" coordsize="1695,0" path="m2014,7l3708,7e" filled="false" stroked="true" strokeweight=".72pt" strokecolor="#000000">
                <v:path arrowok="t"/>
              </v:shape>
            </v:group>
            <v:group style="position:absolute;left:3694;top:7;width:87;height:2" coordorigin="3694,7" coordsize="87,2">
              <v:shape style="position:absolute;left:3694;top:7;width:87;height:2" coordorigin="3694,7" coordsize="87,0" path="m3694,7l3780,7e" filled="false" stroked="true" strokeweight=".72pt" strokecolor="#000000">
                <v:path arrowok="t"/>
              </v:shape>
            </v:group>
            <v:group style="position:absolute;left:3694;top:55;width:87;height:2" coordorigin="3694,55" coordsize="87,2">
              <v:shape style="position:absolute;left:3694;top:55;width:87;height:2" coordorigin="3694,55" coordsize="87,0" path="m3694,55l3780,55e" filled="false" stroked="true" strokeweight="2.64pt" strokecolor="#000000">
                <v:path arrowok="t"/>
              </v:shape>
            </v:group>
            <v:group style="position:absolute;left:3780;top:55;width:1340;height:2" coordorigin="3780,55" coordsize="1340,2">
              <v:shape style="position:absolute;left:3780;top:55;width:1340;height:2" coordorigin="3780,55" coordsize="1340,0" path="m3780,55l5119,55e" filled="false" stroked="true" strokeweight="2.64pt" strokecolor="#000000">
                <v:path arrowok="t"/>
              </v:shape>
            </v:group>
            <v:group style="position:absolute;left:3780;top:7;width:1340;height:2" coordorigin="3780,7" coordsize="1340,2">
              <v:shape style="position:absolute;left:3780;top:7;width:1340;height:2" coordorigin="3780,7" coordsize="1340,0" path="m3780,7l5119,7e" filled="false" stroked="true" strokeweight=".72pt" strokecolor="#000000">
                <v:path arrowok="t"/>
              </v:shape>
            </v:group>
            <v:group style="position:absolute;left:5105;top:7;width:87;height:2" coordorigin="5105,7" coordsize="87,2">
              <v:shape style="position:absolute;left:5105;top:7;width:87;height:2" coordorigin="5105,7" coordsize="87,0" path="m5105,7l5191,7e" filled="false" stroked="true" strokeweight=".72pt" strokecolor="#000000">
                <v:path arrowok="t"/>
              </v:shape>
            </v:group>
            <v:group style="position:absolute;left:5105;top:55;width:87;height:2" coordorigin="5105,55" coordsize="87,2">
              <v:shape style="position:absolute;left:5105;top:55;width:87;height:2" coordorigin="5105,55" coordsize="87,0" path="m5105,55l5191,55e" filled="false" stroked="true" strokeweight="2.64pt" strokecolor="#000000">
                <v:path arrowok="t"/>
              </v:shape>
            </v:group>
            <v:group style="position:absolute;left:5191;top:55;width:1469;height:2" coordorigin="5191,55" coordsize="1469,2">
              <v:shape style="position:absolute;left:5191;top:55;width:1469;height:2" coordorigin="5191,55" coordsize="1469,0" path="m5191,55l6660,55e" filled="false" stroked="true" strokeweight="2.64pt" strokecolor="#000000">
                <v:path arrowok="t"/>
              </v:shape>
            </v:group>
            <v:group style="position:absolute;left:5191;top:7;width:1469;height:2" coordorigin="5191,7" coordsize="1469,2">
              <v:shape style="position:absolute;left:5191;top:7;width:1469;height:2" coordorigin="5191,7" coordsize="1469,0" path="m5191,7l66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43"/>
        <w:ind w:left="656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20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38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4pt;height:4.350pt;mso-position-horizontal-relative:char;mso-position-vertical-relative:line" coordorigin="0,0" coordsize="6668,87">
            <v:group style="position:absolute;left:29;top:29;width:3658;height:2" coordorigin="29,29" coordsize="3658,2">
              <v:shape style="position:absolute;left:29;top:29;width:3658;height:2" coordorigin="29,29" coordsize="3658,0" path="m29,29l3686,29e" filled="false" stroked="true" strokeweight="2.88pt" strokecolor="#000000">
                <v:path arrowok="t"/>
              </v:shape>
            </v:group>
            <v:group style="position:absolute;left:29;top:79;width:3658;height:2" coordorigin="29,79" coordsize="3658,2">
              <v:shape style="position:absolute;left:29;top:79;width:3658;height:2" coordorigin="29,79" coordsize="3658,0" path="m29,79l3686,79e" filled="false" stroked="true" strokeweight=".72pt" strokecolor="#000000">
                <v:path arrowok="t"/>
              </v:shape>
            </v:group>
            <v:group style="position:absolute;left:3686;top:29;width:87;height:2" coordorigin="3686,29" coordsize="87,2">
              <v:shape style="position:absolute;left:3686;top:29;width:87;height:2" coordorigin="3686,29" coordsize="87,0" path="m3686,29l3773,29e" filled="false" stroked="true" strokeweight="2.88pt" strokecolor="#000000">
                <v:path arrowok="t"/>
              </v:shape>
            </v:group>
            <v:group style="position:absolute;left:3686;top:79;width:87;height:2" coordorigin="3686,79" coordsize="87,2">
              <v:shape style="position:absolute;left:3686;top:79;width:87;height:2" coordorigin="3686,79" coordsize="87,0" path="m3686,79l3773,79e" filled="false" stroked="true" strokeweight=".72pt" strokecolor="#000000">
                <v:path arrowok="t"/>
              </v:shape>
            </v:group>
            <v:group style="position:absolute;left:3773;top:29;width:1349;height:2" coordorigin="3773,29" coordsize="1349,2">
              <v:shape style="position:absolute;left:3773;top:29;width:1349;height:2" coordorigin="3773,29" coordsize="1349,0" path="m3773,29l5122,29e" filled="false" stroked="true" strokeweight="2.88pt" strokecolor="#000000">
                <v:path arrowok="t"/>
              </v:shape>
            </v:group>
            <v:group style="position:absolute;left:3773;top:79;width:1349;height:2" coordorigin="3773,79" coordsize="1349,2">
              <v:shape style="position:absolute;left:3773;top:79;width:1349;height:2" coordorigin="3773,79" coordsize="1349,0" path="m3773,79l5122,79e" filled="false" stroked="true" strokeweight=".72pt" strokecolor="#000000">
                <v:path arrowok="t"/>
              </v:shape>
            </v:group>
            <v:group style="position:absolute;left:5122;top:29;width:82;height:2" coordorigin="5122,29" coordsize="82,2">
              <v:shape style="position:absolute;left:5122;top:29;width:82;height:2" coordorigin="5122,29" coordsize="82,0" path="m5122,29l5203,29e" filled="false" stroked="true" strokeweight="2.88pt" strokecolor="#000000">
                <v:path arrowok="t"/>
              </v:shape>
            </v:group>
            <v:group style="position:absolute;left:5122;top:79;width:82;height:2" coordorigin="5122,79" coordsize="82,2">
              <v:shape style="position:absolute;left:5122;top:79;width:82;height:2" coordorigin="5122,79" coordsize="82,0" path="m5122,79l5203,79e" filled="false" stroked="true" strokeweight=".72pt" strokecolor="#000000">
                <v:path arrowok="t"/>
              </v:shape>
            </v:group>
            <v:group style="position:absolute;left:5203;top:29;width:1436;height:2" coordorigin="5203,29" coordsize="1436,2">
              <v:shape style="position:absolute;left:5203;top:29;width:1436;height:2" coordorigin="5203,29" coordsize="1436,0" path="m5203,29l6638,29e" filled="false" stroked="true" strokeweight="2.88pt" strokecolor="#000000">
                <v:path arrowok="t"/>
              </v:shape>
            </v:group>
            <v:group style="position:absolute;left:5203;top:79;width:1436;height:2" coordorigin="5203,79" coordsize="1436,2">
              <v:shape style="position:absolute;left:5203;top:79;width:1436;height:2" coordorigin="5203,79" coordsize="1436,0" path="m5203,79l663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5873" w:val="left" w:leader="none"/>
          <w:tab w:pos="7399" w:val="left" w:leader="none"/>
        </w:tabs>
        <w:spacing w:before="75"/>
        <w:ind w:left="2892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名称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3658;height:2" coordorigin="5,5" coordsize="3658,2">
              <v:shape style="position:absolute;left:5;top:5;width:3658;height:2" coordorigin="5,5" coordsize="3658,0" path="m5,5l3662,5e" filled="false" stroked="true" strokeweight=".48pt" strokecolor="#000000">
                <v:path arrowok="t"/>
              </v:shape>
            </v:group>
            <v:group style="position:absolute;left:3662;top:5;width:10;height:2" coordorigin="3662,5" coordsize="10,2">
              <v:shape style="position:absolute;left:3662;top:5;width:10;height:2" coordorigin="3662,5" coordsize="10,0" path="m3662,5l3672,5e" filled="false" stroked="true" strokeweight=".48pt" strokecolor="#000000">
                <v:path arrowok="t"/>
              </v:shape>
            </v:group>
            <v:group style="position:absolute;left:3672;top:5;width:1426;height:2" coordorigin="3672,5" coordsize="1426,2">
              <v:shape style="position:absolute;left:3672;top:5;width:1426;height:2" coordorigin="3672,5" coordsize="1426,0" path="m3672,5l5098,5e" filled="false" stroked="true" strokeweight=".48pt" strokecolor="#000000">
                <v:path arrowok="t"/>
              </v:shape>
            </v:group>
            <v:group style="position:absolute;left:5098;top:5;width:10;height:2" coordorigin="5098,5" coordsize="10,2">
              <v:shape style="position:absolute;left:5098;top:5;width:10;height:2" coordorigin="5098,5" coordsize="10,0" path="m5098,5l5107,5e" filled="false" stroked="true" strokeweight=".48pt" strokecolor="#000000">
                <v:path arrowok="t"/>
              </v:shape>
            </v:group>
            <v:group style="position:absolute;left:5107;top:5;width:1508;height:2" coordorigin="5107,5" coordsize="1508,2">
              <v:shape style="position:absolute;left:5107;top:5;width:1508;height:2" coordorigin="5107,5" coordsize="1508,0" path="m5107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614" w:val="left" w:leader="none"/>
        </w:tabs>
        <w:spacing w:before="74"/>
        <w:ind w:left="2192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香港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实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609,009.63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tabs>
          <w:tab w:pos="5614" w:val="left" w:leader="none"/>
        </w:tabs>
        <w:spacing w:before="59"/>
        <w:ind w:left="2892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5"/>
          <w:w w:val="105"/>
          <w:sz w:val="17"/>
          <w:szCs w:val="17"/>
        </w:rPr>
        <w:t>合   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5"/>
          <w:w w:val="105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609,009.63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0"/>
          <w:szCs w:val="10"/>
        </w:rPr>
      </w:pPr>
    </w:p>
    <w:p>
      <w:pPr>
        <w:spacing w:line="86" w:lineRule="exact"/>
        <w:ind w:left="137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6pt;height:4.350pt;mso-position-horizontal-relative:char;mso-position-vertical-relative:line" coordorigin="0,0" coordsize="6692,87">
            <v:group style="position:absolute;left:29;top:58;width:3682;height:2" coordorigin="29,58" coordsize="3682,2">
              <v:shape style="position:absolute;left:29;top:58;width:3682;height:2" coordorigin="29,58" coordsize="3682,0" path="m29,58l3710,58e" filled="false" stroked="true" strokeweight="2.88pt" strokecolor="#000000">
                <v:path arrowok="t"/>
              </v:shape>
            </v:group>
            <v:group style="position:absolute;left:29;top:7;width:3682;height:2" coordorigin="29,7" coordsize="3682,2">
              <v:shape style="position:absolute;left:29;top:7;width:3682;height:2" coordorigin="29,7" coordsize="3682,0" path="m29,7l3710,7e" filled="false" stroked="true" strokeweight=".72pt" strokecolor="#000000">
                <v:path arrowok="t"/>
              </v:shape>
            </v:group>
            <v:group style="position:absolute;left:3696;top:7;width:87;height:2" coordorigin="3696,7" coordsize="87,2">
              <v:shape style="position:absolute;left:3696;top:7;width:87;height:2" coordorigin="3696,7" coordsize="87,0" path="m3696,7l3782,7e" filled="false" stroked="true" strokeweight=".72pt" strokecolor="#000000">
                <v:path arrowok="t"/>
              </v:shape>
            </v:group>
            <v:group style="position:absolute;left:3696;top:58;width:87;height:2" coordorigin="3696,58" coordsize="87,2">
              <v:shape style="position:absolute;left:3696;top:58;width:87;height:2" coordorigin="3696,58" coordsize="87,0" path="m3696,58l3782,58e" filled="false" stroked="true" strokeweight="2.88pt" strokecolor="#000000">
                <v:path arrowok="t"/>
              </v:shape>
            </v:group>
            <v:group style="position:absolute;left:3782;top:58;width:1364;height:2" coordorigin="3782,58" coordsize="1364,2">
              <v:shape style="position:absolute;left:3782;top:58;width:1364;height:2" coordorigin="3782,58" coordsize="1364,0" path="m3782,58l5146,58e" filled="false" stroked="true" strokeweight="2.88pt" strokecolor="#000000">
                <v:path arrowok="t"/>
              </v:shape>
            </v:group>
            <v:group style="position:absolute;left:3782;top:7;width:1364;height:2" coordorigin="3782,7" coordsize="1364,2">
              <v:shape style="position:absolute;left:3782;top:7;width:1364;height:2" coordorigin="3782,7" coordsize="1364,0" path="m3782,7l5146,7e" filled="false" stroked="true" strokeweight=".72pt" strokecolor="#000000">
                <v:path arrowok="t"/>
              </v:shape>
            </v:group>
            <v:group style="position:absolute;left:5131;top:7;width:82;height:2" coordorigin="5131,7" coordsize="82,2">
              <v:shape style="position:absolute;left:5131;top:7;width:82;height:2" coordorigin="5131,7" coordsize="82,0" path="m5131,7l5213,7e" filled="false" stroked="true" strokeweight=".72pt" strokecolor="#000000">
                <v:path arrowok="t"/>
              </v:shape>
            </v:group>
            <v:group style="position:absolute;left:5131;top:58;width:82;height:2" coordorigin="5131,58" coordsize="82,2">
              <v:shape style="position:absolute;left:5131;top:58;width:82;height:2" coordorigin="5131,58" coordsize="82,0" path="m5131,58l5213,58e" filled="false" stroked="true" strokeweight="2.88pt" strokecolor="#000000">
                <v:path arrowok="t"/>
              </v:shape>
            </v:group>
            <v:group style="position:absolute;left:5213;top:58;width:1450;height:2" coordorigin="5213,58" coordsize="1450,2">
              <v:shape style="position:absolute;left:5213;top:58;width:1450;height:2" coordorigin="5213,58" coordsize="1450,0" path="m5213,58l6662,58e" filled="false" stroked="true" strokeweight="2.88pt" strokecolor="#000000">
                <v:path arrowok="t"/>
              </v:shape>
            </v:group>
            <v:group style="position:absolute;left:5213;top:7;width:1450;height:2" coordorigin="5213,7" coordsize="1450,2">
              <v:shape style="position:absolute;left:5213;top:7;width:1450;height:2" coordorigin="5213,7" coordsize="1450,0" path="m5213,7l666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7" w:lineRule="exact" w:before="0"/>
        <w:ind w:left="588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本公司子公司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数股东股利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3"/>
          <w:szCs w:val="13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43"/>
        <w:ind w:left="655" w:right="-11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131.279999pt;margin-top:17.189697pt;width:333.4pt;height:4.1pt;mso-position-horizontal-relative:page;mso-position-vertical-relative:paragraph;z-index:3256" coordorigin="2626,344" coordsize="6668,82">
            <v:group style="position:absolute;left:2654;top:373;width:2765;height:2" coordorigin="2654,373" coordsize="2765,2">
              <v:shape style="position:absolute;left:2654;top:373;width:2765;height:2" coordorigin="2654,373" coordsize="2765,0" path="m2654,373l5419,373e" filled="false" stroked="true" strokeweight="2.88pt" strokecolor="#000000">
                <v:path arrowok="t"/>
              </v:shape>
            </v:group>
            <v:group style="position:absolute;left:2654;top:418;width:2765;height:2" coordorigin="2654,418" coordsize="2765,2">
              <v:shape style="position:absolute;left:2654;top:418;width:2765;height:2" coordorigin="2654,418" coordsize="2765,0" path="m2654,418l5419,418e" filled="false" stroked="true" strokeweight=".72pt" strokecolor="#000000">
                <v:path arrowok="t"/>
              </v:shape>
            </v:group>
            <v:group style="position:absolute;left:5419;top:373;width:87;height:2" coordorigin="5419,373" coordsize="87,2">
              <v:shape style="position:absolute;left:5419;top:373;width:87;height:2" coordorigin="5419,373" coordsize="87,0" path="m5419,373l5506,373e" filled="false" stroked="true" strokeweight="2.88pt" strokecolor="#000000">
                <v:path arrowok="t"/>
              </v:shape>
            </v:group>
            <v:group style="position:absolute;left:5419;top:418;width:87;height:2" coordorigin="5419,418" coordsize="87,2">
              <v:shape style="position:absolute;left:5419;top:418;width:87;height:2" coordorigin="5419,418" coordsize="87,0" path="m5419,418l5506,418e" filled="false" stroked="true" strokeweight=".72pt" strokecolor="#000000">
                <v:path arrowok="t"/>
              </v:shape>
            </v:group>
            <v:group style="position:absolute;left:5506;top:373;width:1964;height:2" coordorigin="5506,373" coordsize="1964,2">
              <v:shape style="position:absolute;left:5506;top:373;width:1964;height:2" coordorigin="5506,373" coordsize="1964,0" path="m5506,373l7469,373e" filled="false" stroked="true" strokeweight="2.88pt" strokecolor="#000000">
                <v:path arrowok="t"/>
              </v:shape>
            </v:group>
            <v:group style="position:absolute;left:5506;top:418;width:1964;height:2" coordorigin="5506,418" coordsize="1964,2">
              <v:shape style="position:absolute;left:5506;top:418;width:1964;height:2" coordorigin="5506,418" coordsize="1964,0" path="m5506,418l7469,418e" filled="false" stroked="true" strokeweight=".72pt" strokecolor="#000000">
                <v:path arrowok="t"/>
              </v:shape>
            </v:group>
            <v:group style="position:absolute;left:7469;top:373;width:87;height:2" coordorigin="7469,373" coordsize="87,2">
              <v:shape style="position:absolute;left:7469;top:373;width:87;height:2" coordorigin="7469,373" coordsize="87,0" path="m7469,373l7555,373e" filled="false" stroked="true" strokeweight="2.88pt" strokecolor="#000000">
                <v:path arrowok="t"/>
              </v:shape>
            </v:group>
            <v:group style="position:absolute;left:7469;top:418;width:87;height:2" coordorigin="7469,418" coordsize="87,2">
              <v:shape style="position:absolute;left:7469;top:418;width:87;height:2" coordorigin="7469,418" coordsize="87,0" path="m7469,418l7555,418e" filled="false" stroked="true" strokeweight=".72pt" strokecolor="#000000">
                <v:path arrowok="t"/>
              </v:shape>
            </v:group>
            <v:group style="position:absolute;left:7555;top:373;width:1709;height:2" coordorigin="7555,373" coordsize="1709,2">
              <v:shape style="position:absolute;left:7555;top:373;width:1709;height:2" coordorigin="7555,373" coordsize="1709,0" path="m7555,373l9264,373e" filled="false" stroked="true" strokeweight="2.88pt" strokecolor="#000000">
                <v:path arrowok="t"/>
              </v:shape>
            </v:group>
            <v:group style="position:absolute;left:7555;top:418;width:1709;height:2" coordorigin="7555,418" coordsize="1709,2">
              <v:shape style="position:absolute;left:7555;top:418;width:1709;height:2" coordorigin="7555,418" coordsize="1709,0" path="m7555,418l9264,418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tabs>
          <w:tab w:pos="703" w:val="left" w:leader="none"/>
          <w:tab w:pos="2734" w:val="left" w:leader="none"/>
          <w:tab w:pos="4078" w:val="left" w:leader="none"/>
        </w:tabs>
        <w:spacing w:line="158" w:lineRule="auto" w:before="121"/>
        <w:ind w:left="4692" w:right="1505" w:hanging="4512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性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应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付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款总额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spacing w:val="-1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58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226" w:space="40"/>
            <w:col w:w="7174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4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765;height:2" coordorigin="5,5" coordsize="2765,2">
              <v:shape style="position:absolute;left:5;top:5;width:2765;height:2" coordorigin="5,5" coordsize="2765,0" path="m5,5l2770,5e" filled="false" stroked="true" strokeweight=".48pt" strokecolor="#000000">
                <v:path arrowok="t"/>
              </v:shape>
            </v:group>
            <v:group style="position:absolute;left:2770;top:5;width:10;height:2" coordorigin="2770,5" coordsize="10,2">
              <v:shape style="position:absolute;left:2770;top:5;width:10;height:2" coordorigin="2770,5" coordsize="10,0" path="m2770,5l2779,5e" filled="false" stroked="true" strokeweight=".48pt" strokecolor="#000000">
                <v:path arrowok="t"/>
              </v:shape>
            </v:group>
            <v:group style="position:absolute;left:2779;top:5;width:2040;height:2" coordorigin="2779,5" coordsize="2040,2">
              <v:shape style="position:absolute;left:2779;top:5;width:2040;height:2" coordorigin="2779,5" coordsize="2040,0" path="m2779,5l4819,5e" filled="false" stroked="true" strokeweight=".48pt" strokecolor="#000000">
                <v:path arrowok="t"/>
              </v:shape>
            </v:group>
            <v:group style="position:absolute;left:4819;top:5;width:10;height:2" coordorigin="4819,5" coordsize="10,2">
              <v:shape style="position:absolute;left:4819;top:5;width:10;height:2" coordorigin="4819,5" coordsize="10,0" path="m4819,5l4829,5e" filled="false" stroked="true" strokeweight=".48pt" strokecolor="#000000">
                <v:path arrowok="t"/>
              </v:shape>
            </v:group>
            <v:group style="position:absolute;left:4829;top:5;width:1786;height:2" coordorigin="4829,5" coordsize="1786,2">
              <v:shape style="position:absolute;left:4829;top:5;width:1786;height:2" coordorigin="4829,5" coordsize="1786,0" path="m4829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24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264"/>
        <w:gridCol w:w="1329"/>
      </w:tblGrid>
      <w:tr>
        <w:trPr>
          <w:trHeight w:val="422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5,444,594.67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98.25%</w:t>
            </w:r>
          </w:p>
        </w:tc>
      </w:tr>
      <w:tr>
        <w:trPr>
          <w:trHeight w:val="454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6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97,000.00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2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1.75%</w:t>
            </w:r>
          </w:p>
        </w:tc>
      </w:tr>
      <w:tr>
        <w:trPr>
          <w:trHeight w:val="424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40" w:lineRule="auto" w:before="86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63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5,541,594.67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100.00%</w:t>
            </w:r>
            <w:r>
              <w:rPr>
                <w:rFonts w:ascii="Times New Roman"/>
                <w:spacing w:val="-2"/>
                <w:sz w:val="17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81" w:lineRule="exact"/>
        <w:ind w:left="137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6pt;height:4.1pt;mso-position-horizontal-relative:char;mso-position-vertical-relative:line" coordorigin="0,0" coordsize="6692,82">
            <v:group style="position:absolute;left:29;top:53;width:2789;height:2" coordorigin="29,53" coordsize="2789,2">
              <v:shape style="position:absolute;left:29;top:53;width:2789;height:2" coordorigin="29,53" coordsize="2789,0" path="m29,53l2818,53e" filled="false" stroked="true" strokeweight="2.88pt" strokecolor="#000000">
                <v:path arrowok="t"/>
              </v:shape>
            </v:group>
            <v:group style="position:absolute;left:29;top:7;width:2789;height:2" coordorigin="29,7" coordsize="2789,2">
              <v:shape style="position:absolute;left:29;top:7;width:2789;height:2" coordorigin="29,7" coordsize="2789,0" path="m29,7l2818,7e" filled="false" stroked="true" strokeweight=".72pt" strokecolor="#000000">
                <v:path arrowok="t"/>
              </v:shape>
            </v:group>
            <v:group style="position:absolute;left:2803;top:7;width:87;height:2" coordorigin="2803,7" coordsize="87,2">
              <v:shape style="position:absolute;left:2803;top:7;width:87;height:2" coordorigin="2803,7" coordsize="87,0" path="m2803,7l2890,7e" filled="false" stroked="true" strokeweight=".72pt" strokecolor="#000000">
                <v:path arrowok="t"/>
              </v:shape>
            </v:group>
            <v:group style="position:absolute;left:2803;top:53;width:87;height:2" coordorigin="2803,53" coordsize="87,2">
              <v:shape style="position:absolute;left:2803;top:53;width:87;height:2" coordorigin="2803,53" coordsize="87,0" path="m2803,53l2890,53e" filled="false" stroked="true" strokeweight="2.88pt" strokecolor="#000000">
                <v:path arrowok="t"/>
              </v:shape>
            </v:group>
            <v:group style="position:absolute;left:2890;top:53;width:1978;height:2" coordorigin="2890,53" coordsize="1978,2">
              <v:shape style="position:absolute;left:2890;top:53;width:1978;height:2" coordorigin="2890,53" coordsize="1978,0" path="m2890,53l4867,53e" filled="false" stroked="true" strokeweight="2.88pt" strokecolor="#000000">
                <v:path arrowok="t"/>
              </v:shape>
            </v:group>
            <v:group style="position:absolute;left:2890;top:7;width:1978;height:2" coordorigin="2890,7" coordsize="1978,2">
              <v:shape style="position:absolute;left:2890;top:7;width:1978;height:2" coordorigin="2890,7" coordsize="1978,0" path="m2890,7l4867,7e" filled="false" stroked="true" strokeweight=".72pt" strokecolor="#000000">
                <v:path arrowok="t"/>
              </v:shape>
            </v:group>
            <v:group style="position:absolute;left:4853;top:7;width:87;height:2" coordorigin="4853,7" coordsize="87,2">
              <v:shape style="position:absolute;left:4853;top:7;width:87;height:2" coordorigin="4853,7" coordsize="87,0" path="m4853,7l4939,7e" filled="false" stroked="true" strokeweight=".72pt" strokecolor="#000000">
                <v:path arrowok="t"/>
              </v:shape>
            </v:group>
            <v:group style="position:absolute;left:4853;top:53;width:87;height:2" coordorigin="4853,53" coordsize="87,2">
              <v:shape style="position:absolute;left:4853;top:53;width:87;height:2" coordorigin="4853,53" coordsize="87,0" path="m4853,53l4939,53e" filled="false" stroked="true" strokeweight="2.88pt" strokecolor="#000000">
                <v:path arrowok="t"/>
              </v:shape>
            </v:group>
            <v:group style="position:absolute;left:4939;top:53;width:1724;height:2" coordorigin="4939,53" coordsize="1724,2">
              <v:shape style="position:absolute;left:4939;top:53;width:1724;height:2" coordorigin="4939,53" coordsize="1724,0" path="m4939,53l6662,53e" filled="false" stroked="true" strokeweight="2.88pt" strokecolor="#000000">
                <v:path arrowok="t"/>
              </v:shape>
            </v:group>
            <v:group style="position:absolute;left:4939;top:7;width:1724;height:2" coordorigin="4939,7" coordsize="1724,2">
              <v:shape style="position:absolute;left:4939;top:7;width:1724;height:2" coordorigin="4939,7" coordsize="1724,0" path="m4939,7l666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8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43" w:lineRule="auto" w:before="0"/>
        <w:ind w:left="655" w:right="4722" w:hanging="159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龄超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过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年的大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6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6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84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16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内到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非流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b/>
          <w:bCs/>
          <w:spacing w:val="-5"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系一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年内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5"/>
          <w:szCs w:val="5"/>
        </w:rPr>
      </w:pPr>
    </w:p>
    <w:p>
      <w:pPr>
        <w:spacing w:line="86" w:lineRule="exact"/>
        <w:ind w:left="56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95pt;height:4.350pt;mso-position-horizontal-relative:char;mso-position-vertical-relative:line" coordorigin="0,0" coordsize="8319,87">
            <v:group style="position:absolute;left:29;top:29;width:2847;height:2" coordorigin="29,29" coordsize="2847,2">
              <v:shape style="position:absolute;left:29;top:29;width:2847;height:2" coordorigin="29,29" coordsize="2847,0" path="m29,29l2875,29e" filled="false" stroked="true" strokeweight="2.88pt" strokecolor="#000000">
                <v:path arrowok="t"/>
              </v:shape>
            </v:group>
            <v:group style="position:absolute;left:29;top:79;width:2847;height:2" coordorigin="29,79" coordsize="2847,2">
              <v:shape style="position:absolute;left:29;top:79;width:2847;height:2" coordorigin="29,79" coordsize="2847,0" path="m29,79l2875,79e" filled="false" stroked="true" strokeweight=".72pt" strokecolor="#000000">
                <v:path arrowok="t"/>
              </v:shape>
            </v:group>
            <v:group style="position:absolute;left:2875;top:29;width:87;height:2" coordorigin="2875,29" coordsize="87,2">
              <v:shape style="position:absolute;left:2875;top:29;width:87;height:2" coordorigin="2875,29" coordsize="87,0" path="m2875,29l2962,29e" filled="false" stroked="true" strokeweight="2.88pt" strokecolor="#000000">
                <v:path arrowok="t"/>
              </v:shape>
            </v:group>
            <v:group style="position:absolute;left:2875;top:79;width:87;height:2" coordorigin="2875,79" coordsize="87,2">
              <v:shape style="position:absolute;left:2875;top:79;width:87;height:2" coordorigin="2875,79" coordsize="87,0" path="m2875,79l2962,79e" filled="false" stroked="true" strokeweight=".72pt" strokecolor="#000000">
                <v:path arrowok="t"/>
              </v:shape>
            </v:group>
            <v:group style="position:absolute;left:2962;top:29;width:1244;height:2" coordorigin="2962,29" coordsize="1244,2">
              <v:shape style="position:absolute;left:2962;top:29;width:1244;height:2" coordorigin="2962,29" coordsize="1244,0" path="m2962,29l4205,29e" filled="false" stroked="true" strokeweight="2.88pt" strokecolor="#000000">
                <v:path arrowok="t"/>
              </v:shape>
            </v:group>
            <v:group style="position:absolute;left:2962;top:79;width:1244;height:2" coordorigin="2962,79" coordsize="1244,2">
              <v:shape style="position:absolute;left:2962;top:79;width:1244;height:2" coordorigin="2962,79" coordsize="1244,0" path="m2962,79l4205,79e" filled="false" stroked="true" strokeweight=".72pt" strokecolor="#000000">
                <v:path arrowok="t"/>
              </v:shape>
            </v:group>
            <v:group style="position:absolute;left:4205;top:29;width:82;height:2" coordorigin="4205,29" coordsize="82,2">
              <v:shape style="position:absolute;left:4205;top:29;width:82;height:2" coordorigin="4205,29" coordsize="82,0" path="m4205,29l4286,29e" filled="false" stroked="true" strokeweight="2.88pt" strokecolor="#000000">
                <v:path arrowok="t"/>
              </v:shape>
            </v:group>
            <v:group style="position:absolute;left:4205;top:79;width:82;height:2" coordorigin="4205,79" coordsize="82,2">
              <v:shape style="position:absolute;left:4205;top:79;width:82;height:2" coordorigin="4205,79" coordsize="82,0" path="m4205,79l4286,79e" filled="false" stroked="true" strokeweight=".72pt" strokecolor="#000000">
                <v:path arrowok="t"/>
              </v:shape>
            </v:group>
            <v:group style="position:absolute;left:4286;top:29;width:946;height:2" coordorigin="4286,29" coordsize="946,2">
              <v:shape style="position:absolute;left:4286;top:29;width:946;height:2" coordorigin="4286,29" coordsize="946,0" path="m4286,29l5232,29e" filled="false" stroked="true" strokeweight="2.88pt" strokecolor="#000000">
                <v:path arrowok="t"/>
              </v:shape>
            </v:group>
            <v:group style="position:absolute;left:4286;top:79;width:946;height:2" coordorigin="4286,79" coordsize="946,2">
              <v:shape style="position:absolute;left:4286;top:79;width:946;height:2" coordorigin="4286,79" coordsize="946,0" path="m4286,79l5232,79e" filled="false" stroked="true" strokeweight=".72pt" strokecolor="#000000">
                <v:path arrowok="t"/>
              </v:shape>
            </v:group>
            <v:group style="position:absolute;left:5232;top:29;width:82;height:2" coordorigin="5232,29" coordsize="82,2">
              <v:shape style="position:absolute;left:5232;top:29;width:82;height:2" coordorigin="5232,29" coordsize="82,0" path="m5232,29l5314,29e" filled="false" stroked="true" strokeweight="2.88pt" strokecolor="#000000">
                <v:path arrowok="t"/>
              </v:shape>
            </v:group>
            <v:group style="position:absolute;left:5232;top:79;width:82;height:2" coordorigin="5232,79" coordsize="82,2">
              <v:shape style="position:absolute;left:5232;top:79;width:82;height:2" coordorigin="5232,79" coordsize="82,0" path="m5232,79l5314,79e" filled="false" stroked="true" strokeweight=".72pt" strokecolor="#000000">
                <v:path arrowok="t"/>
              </v:shape>
            </v:group>
            <v:group style="position:absolute;left:5314;top:29;width:912;height:2" coordorigin="5314,29" coordsize="912,2">
              <v:shape style="position:absolute;left:5314;top:29;width:912;height:2" coordorigin="5314,29" coordsize="912,0" path="m5314,29l6226,29e" filled="false" stroked="true" strokeweight="2.88pt" strokecolor="#000000">
                <v:path arrowok="t"/>
              </v:shape>
            </v:group>
            <v:group style="position:absolute;left:5314;top:79;width:912;height:2" coordorigin="5314,79" coordsize="912,2">
              <v:shape style="position:absolute;left:5314;top:79;width:912;height:2" coordorigin="5314,79" coordsize="912,0" path="m5314,79l6226,79e" filled="false" stroked="true" strokeweight=".72pt" strokecolor="#000000">
                <v:path arrowok="t"/>
              </v:shape>
            </v:group>
            <v:group style="position:absolute;left:6226;top:29;width:87;height:2" coordorigin="6226,29" coordsize="87,2">
              <v:shape style="position:absolute;left:6226;top:29;width:87;height:2" coordorigin="6226,29" coordsize="87,0" path="m6226,29l6312,29e" filled="false" stroked="true" strokeweight="2.88pt" strokecolor="#000000">
                <v:path arrowok="t"/>
              </v:shape>
            </v:group>
            <v:group style="position:absolute;left:6226;top:79;width:87;height:2" coordorigin="6226,79" coordsize="87,2">
              <v:shape style="position:absolute;left:6226;top:79;width:87;height:2" coordorigin="6226,79" coordsize="87,0" path="m6226,79l6312,79e" filled="false" stroked="true" strokeweight=".72pt" strokecolor="#000000">
                <v:path arrowok="t"/>
              </v:shape>
            </v:group>
            <v:group style="position:absolute;left:6312;top:29;width:888;height:2" coordorigin="6312,29" coordsize="888,2">
              <v:shape style="position:absolute;left:6312;top:29;width:888;height:2" coordorigin="6312,29" coordsize="888,0" path="m6312,29l7200,29e" filled="false" stroked="true" strokeweight="2.88pt" strokecolor="#000000">
                <v:path arrowok="t"/>
              </v:shape>
            </v:group>
            <v:group style="position:absolute;left:6312;top:79;width:888;height:2" coordorigin="6312,79" coordsize="888,2">
              <v:shape style="position:absolute;left:6312;top:79;width:888;height:2" coordorigin="6312,79" coordsize="888,0" path="m6312,79l7200,79e" filled="false" stroked="true" strokeweight=".72pt" strokecolor="#000000">
                <v:path arrowok="t"/>
              </v:shape>
            </v:group>
            <v:group style="position:absolute;left:7200;top:29;width:82;height:2" coordorigin="7200,29" coordsize="82,2">
              <v:shape style="position:absolute;left:7200;top:29;width:82;height:2" coordorigin="7200,29" coordsize="82,0" path="m7200,29l7282,29e" filled="false" stroked="true" strokeweight="2.88pt" strokecolor="#000000">
                <v:path arrowok="t"/>
              </v:shape>
            </v:group>
            <v:group style="position:absolute;left:7200;top:79;width:82;height:2" coordorigin="7200,79" coordsize="82,2">
              <v:shape style="position:absolute;left:7200;top:79;width:82;height:2" coordorigin="7200,79" coordsize="82,0" path="m7200,79l7282,79e" filled="false" stroked="true" strokeweight=".72pt" strokecolor="#000000">
                <v:path arrowok="t"/>
              </v:shape>
            </v:group>
            <v:group style="position:absolute;left:7282;top:29;width:1008;height:2" coordorigin="7282,29" coordsize="1008,2">
              <v:shape style="position:absolute;left:7282;top:29;width:1008;height:2" coordorigin="7282,29" coordsize="1008,0" path="m7282,29l8290,29e" filled="false" stroked="true" strokeweight="2.88pt" strokecolor="#000000">
                <v:path arrowok="t"/>
              </v:shape>
            </v:group>
            <v:group style="position:absolute;left:7282;top:79;width:1008;height:2" coordorigin="7282,79" coordsize="1008,2">
              <v:shape style="position:absolute;left:7282;top:79;width:1008;height:2" coordorigin="7282,79" coordsize="1008,0" path="m7282,79l829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1"/>
        <w:rPr>
          <w:rFonts w:ascii="宋体" w:hAnsi="宋体" w:cs="宋体" w:eastAsia="宋体" w:hint="default"/>
          <w:i/>
          <w:sz w:val="7"/>
          <w:szCs w:val="7"/>
        </w:rPr>
      </w:pPr>
    </w:p>
    <w:tbl>
      <w:tblPr>
        <w:tblW w:w="0" w:type="auto"/>
        <w:jc w:val="left"/>
        <w:tblInd w:w="5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0"/>
        <w:gridCol w:w="1290"/>
        <w:gridCol w:w="1015"/>
        <w:gridCol w:w="1010"/>
        <w:gridCol w:w="1048"/>
        <w:gridCol w:w="1007"/>
      </w:tblGrid>
      <w:tr>
        <w:trPr>
          <w:trHeight w:val="493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3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款日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7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条件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52" w:hRule="exact"/>
        </w:trPr>
        <w:tc>
          <w:tcPr>
            <w:tcW w:w="28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政局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[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注（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1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1,440,000.00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2007-1-16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2008-7-21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right="7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2.55%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1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34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[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注（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2005-5-8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2008-5-7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浮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动利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10" w:hRule="exact"/>
        </w:trPr>
        <w:tc>
          <w:tcPr>
            <w:tcW w:w="2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农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[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注（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4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2005-9-23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2008-9-22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浮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动利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率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抵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押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9"/>
        <w:rPr>
          <w:rFonts w:ascii="宋体" w:hAnsi="宋体" w:cs="宋体" w:eastAsia="宋体" w:hint="default"/>
          <w:i/>
          <w:sz w:val="24"/>
          <w:szCs w:val="24"/>
        </w:rPr>
      </w:pPr>
    </w:p>
    <w:p>
      <w:pPr>
        <w:tabs>
          <w:tab w:pos="2787" w:val="left" w:leader="none"/>
          <w:tab w:pos="4212" w:val="left" w:leader="none"/>
          <w:tab w:pos="7879" w:val="left" w:leader="none"/>
        </w:tabs>
        <w:spacing w:before="59"/>
        <w:ind w:left="226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26,440,000.00</w:t>
      </w:r>
      <w:r>
        <w:rPr>
          <w:rFonts w:ascii="Times New Roman" w:hAnsi="Times New Roman" w:cs="Times New Roman" w:eastAsia="Times New Roman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114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7.15pt;height:4.350pt;mso-position-horizontal-relative:char;mso-position-vertical-relative:line" coordorigin="0,0" coordsize="8343,87">
            <v:group style="position:absolute;left:29;top:58;width:2871;height:2" coordorigin="29,58" coordsize="2871,2">
              <v:shape style="position:absolute;left:29;top:58;width:2871;height:2" coordorigin="29,58" coordsize="2871,0" path="m29,58l2899,58e" filled="false" stroked="true" strokeweight="2.88pt" strokecolor="#000000">
                <v:path arrowok="t"/>
              </v:shape>
            </v:group>
            <v:group style="position:absolute;left:29;top:7;width:2871;height:2" coordorigin="29,7" coordsize="2871,2">
              <v:shape style="position:absolute;left:29;top:7;width:2871;height:2" coordorigin="29,7" coordsize="2871,0" path="m29,7l2899,7e" filled="false" stroked="true" strokeweight=".72pt" strokecolor="#000000">
                <v:path arrowok="t"/>
              </v:shape>
            </v:group>
            <v:group style="position:absolute;left:2885;top:7;width:87;height:2" coordorigin="2885,7" coordsize="87,2">
              <v:shape style="position:absolute;left:2885;top:7;width:87;height:2" coordorigin="2885,7" coordsize="87,0" path="m2885,7l2971,7e" filled="false" stroked="true" strokeweight=".72pt" strokecolor="#000000">
                <v:path arrowok="t"/>
              </v:shape>
            </v:group>
            <v:group style="position:absolute;left:2885;top:58;width:87;height:2" coordorigin="2885,58" coordsize="87,2">
              <v:shape style="position:absolute;left:2885;top:58;width:87;height:2" coordorigin="2885,58" coordsize="87,0" path="m2885,58l2971,58e" filled="false" stroked="true" strokeweight="2.88pt" strokecolor="#000000">
                <v:path arrowok="t"/>
              </v:shape>
            </v:group>
            <v:group style="position:absolute;left:2971;top:58;width:1258;height:2" coordorigin="2971,58" coordsize="1258,2">
              <v:shape style="position:absolute;left:2971;top:58;width:1258;height:2" coordorigin="2971,58" coordsize="1258,0" path="m2971,58l4229,58e" filled="false" stroked="true" strokeweight="2.88pt" strokecolor="#000000">
                <v:path arrowok="t"/>
              </v:shape>
            </v:group>
            <v:group style="position:absolute;left:2971;top:7;width:1258;height:2" coordorigin="2971,7" coordsize="1258,2">
              <v:shape style="position:absolute;left:2971;top:7;width:1258;height:2" coordorigin="2971,7" coordsize="1258,0" path="m2971,7l4229,7e" filled="false" stroked="true" strokeweight=".72pt" strokecolor="#000000">
                <v:path arrowok="t"/>
              </v:shape>
            </v:group>
            <v:group style="position:absolute;left:4214;top:7;width:82;height:2" coordorigin="4214,7" coordsize="82,2">
              <v:shape style="position:absolute;left:4214;top:7;width:82;height:2" coordorigin="4214,7" coordsize="82,0" path="m4214,7l4296,7e" filled="false" stroked="true" strokeweight=".72pt" strokecolor="#000000">
                <v:path arrowok="t"/>
              </v:shape>
            </v:group>
            <v:group style="position:absolute;left:4214;top:58;width:82;height:2" coordorigin="4214,58" coordsize="82,2">
              <v:shape style="position:absolute;left:4214;top:58;width:82;height:2" coordorigin="4214,58" coordsize="82,0" path="m4214,58l4296,58e" filled="false" stroked="true" strokeweight="2.88pt" strokecolor="#000000">
                <v:path arrowok="t"/>
              </v:shape>
            </v:group>
            <v:group style="position:absolute;left:4296;top:58;width:960;height:2" coordorigin="4296,58" coordsize="960,2">
              <v:shape style="position:absolute;left:4296;top:58;width:960;height:2" coordorigin="4296,58" coordsize="960,0" path="m4296,58l5256,58e" filled="false" stroked="true" strokeweight="2.88pt" strokecolor="#000000">
                <v:path arrowok="t"/>
              </v:shape>
            </v:group>
            <v:group style="position:absolute;left:4296;top:7;width:960;height:2" coordorigin="4296,7" coordsize="960,2">
              <v:shape style="position:absolute;left:4296;top:7;width:960;height:2" coordorigin="4296,7" coordsize="960,0" path="m4296,7l5256,7e" filled="false" stroked="true" strokeweight=".72pt" strokecolor="#000000">
                <v:path arrowok="t"/>
              </v:shape>
            </v:group>
            <v:group style="position:absolute;left:5242;top:7;width:82;height:2" coordorigin="5242,7" coordsize="82,2">
              <v:shape style="position:absolute;left:5242;top:7;width:82;height:2" coordorigin="5242,7" coordsize="82,0" path="m5242,7l5323,7e" filled="false" stroked="true" strokeweight=".72pt" strokecolor="#000000">
                <v:path arrowok="t"/>
              </v:shape>
            </v:group>
            <v:group style="position:absolute;left:5242;top:58;width:82;height:2" coordorigin="5242,58" coordsize="82,2">
              <v:shape style="position:absolute;left:5242;top:58;width:82;height:2" coordorigin="5242,58" coordsize="82,0" path="m5242,58l5323,58e" filled="false" stroked="true" strokeweight="2.88pt" strokecolor="#000000">
                <v:path arrowok="t"/>
              </v:shape>
            </v:group>
            <v:group style="position:absolute;left:5323;top:58;width:927;height:2" coordorigin="5323,58" coordsize="927,2">
              <v:shape style="position:absolute;left:5323;top:58;width:927;height:2" coordorigin="5323,58" coordsize="927,0" path="m5323,58l6250,58e" filled="false" stroked="true" strokeweight="2.88pt" strokecolor="#000000">
                <v:path arrowok="t"/>
              </v:shape>
            </v:group>
            <v:group style="position:absolute;left:5323;top:7;width:927;height:2" coordorigin="5323,7" coordsize="927,2">
              <v:shape style="position:absolute;left:5323;top:7;width:927;height:2" coordorigin="5323,7" coordsize="927,0" path="m5323,7l6250,7e" filled="false" stroked="true" strokeweight=".72pt" strokecolor="#000000">
                <v:path arrowok="t"/>
              </v:shape>
            </v:group>
            <v:group style="position:absolute;left:6235;top:7;width:87;height:2" coordorigin="6235,7" coordsize="87,2">
              <v:shape style="position:absolute;left:6235;top:7;width:87;height:2" coordorigin="6235,7" coordsize="87,0" path="m6235,7l6322,7e" filled="false" stroked="true" strokeweight=".72pt" strokecolor="#000000">
                <v:path arrowok="t"/>
              </v:shape>
            </v:group>
            <v:group style="position:absolute;left:6235;top:58;width:87;height:2" coordorigin="6235,58" coordsize="87,2">
              <v:shape style="position:absolute;left:6235;top:58;width:87;height:2" coordorigin="6235,58" coordsize="87,0" path="m6235,58l6322,58e" filled="false" stroked="true" strokeweight="2.88pt" strokecolor="#000000">
                <v:path arrowok="t"/>
              </v:shape>
            </v:group>
            <v:group style="position:absolute;left:6322;top:58;width:903;height:2" coordorigin="6322,58" coordsize="903,2">
              <v:shape style="position:absolute;left:6322;top:58;width:903;height:2" coordorigin="6322,58" coordsize="903,0" path="m6322,58l7224,58e" filled="false" stroked="true" strokeweight="2.88pt" strokecolor="#000000">
                <v:path arrowok="t"/>
              </v:shape>
            </v:group>
            <v:group style="position:absolute;left:6322;top:7;width:903;height:2" coordorigin="6322,7" coordsize="903,2">
              <v:shape style="position:absolute;left:6322;top:7;width:903;height:2" coordorigin="6322,7" coordsize="903,0" path="m6322,7l7224,7e" filled="false" stroked="true" strokeweight=".72pt" strokecolor="#000000">
                <v:path arrowok="t"/>
              </v:shape>
            </v:group>
            <v:group style="position:absolute;left:7210;top:7;width:82;height:2" coordorigin="7210,7" coordsize="82,2">
              <v:shape style="position:absolute;left:7210;top:7;width:82;height:2" coordorigin="7210,7" coordsize="82,0" path="m7210,7l7291,7e" filled="false" stroked="true" strokeweight=".72pt" strokecolor="#000000">
                <v:path arrowok="t"/>
              </v:shape>
            </v:group>
            <v:group style="position:absolute;left:7210;top:58;width:82;height:2" coordorigin="7210,58" coordsize="82,2">
              <v:shape style="position:absolute;left:7210;top:58;width:82;height:2" coordorigin="7210,58" coordsize="82,0" path="m7210,58l7291,58e" filled="false" stroked="true" strokeweight="2.88pt" strokecolor="#000000">
                <v:path arrowok="t"/>
              </v:shape>
            </v:group>
            <v:group style="position:absolute;left:7291;top:58;width:1023;height:2" coordorigin="7291,58" coordsize="1023,2">
              <v:shape style="position:absolute;left:7291;top:58;width:1023;height:2" coordorigin="7291,58" coordsize="1023,0" path="m7291,58l8314,58e" filled="false" stroked="true" strokeweight="2.88pt" strokecolor="#000000">
                <v:path arrowok="t"/>
              </v:shape>
            </v:group>
            <v:group style="position:absolute;left:7291;top:7;width:1023;height:2" coordorigin="7291,7" coordsize="1023,2">
              <v:shape style="position:absolute;left:7291;top:7;width:1023;height:2" coordorigin="7291,7" coordsize="1023,0" path="m7291,7l8314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8" w:lineRule="exact" w:before="0"/>
        <w:ind w:left="10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笔</w:t>
      </w:r>
      <w:r>
        <w:rPr>
          <w:rFonts w:ascii="宋体" w:hAnsi="宋体" w:cs="宋体" w:eastAsia="宋体" w:hint="default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w w:val="104"/>
          <w:sz w:val="17"/>
          <w:szCs w:val="17"/>
        </w:rPr>
        <w:t>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县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河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北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省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w w:val="104"/>
          <w:sz w:val="17"/>
          <w:szCs w:val="17"/>
        </w:rPr>
        <w:t>厅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冀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w w:val="104"/>
          <w:sz w:val="17"/>
          <w:szCs w:val="17"/>
        </w:rPr>
        <w:t>建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[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]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17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于</w:t>
      </w:r>
      <w:r>
        <w:rPr>
          <w:rFonts w:ascii="宋体" w:hAnsi="宋体" w:cs="宋体" w:eastAsia="宋体" w:hint="default"/>
          <w:w w:val="104"/>
          <w:sz w:val="17"/>
          <w:szCs w:val="17"/>
        </w:rPr>
        <w:t>下</w:t>
      </w:r>
      <w:r>
        <w:rPr>
          <w:rFonts w:ascii="宋体" w:hAnsi="宋体" w:cs="宋体" w:eastAsia="宋体" w:hint="default"/>
          <w:w w:val="104"/>
          <w:sz w:val="17"/>
          <w:szCs w:val="17"/>
        </w:rPr>
        <w:t>达</w:t>
      </w:r>
      <w:r>
        <w:rPr>
          <w:rFonts w:ascii="宋体" w:hAnsi="宋体" w:cs="宋体" w:eastAsia="宋体" w:hint="default"/>
          <w:spacing w:val="-33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17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度</w:t>
      </w:r>
      <w:r>
        <w:rPr>
          <w:rFonts w:ascii="宋体" w:hAnsi="宋体" w:cs="宋体" w:eastAsia="宋体" w:hint="default"/>
          <w:w w:val="104"/>
          <w:sz w:val="17"/>
          <w:szCs w:val="17"/>
        </w:rPr>
        <w:t>第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三</w:t>
      </w:r>
      <w:r>
        <w:rPr>
          <w:rFonts w:ascii="宋体" w:hAnsi="宋体" w:cs="宋体" w:eastAsia="宋体" w:hint="default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四</w:t>
      </w:r>
      <w:r>
        <w:rPr>
          <w:rFonts w:ascii="宋体" w:hAnsi="宋体" w:cs="宋体" w:eastAsia="宋体" w:hint="default"/>
          <w:w w:val="104"/>
          <w:sz w:val="17"/>
          <w:szCs w:val="17"/>
        </w:rPr>
        <w:t>批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w w:val="104"/>
          <w:sz w:val="17"/>
          <w:szCs w:val="17"/>
        </w:rPr>
        <w:t>债</w:t>
      </w:r>
      <w:r>
        <w:rPr>
          <w:rFonts w:ascii="宋体" w:hAnsi="宋体" w:cs="宋体" w:eastAsia="宋体" w:hint="default"/>
          <w:w w:val="104"/>
          <w:sz w:val="17"/>
          <w:szCs w:val="17"/>
        </w:rPr>
        <w:t>专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0" w:lineRule="exact" w:before="20"/>
        <w:ind w:left="1097" w:right="703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划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本公司子公司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公司的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569</w:t>
      </w:r>
      <w:r>
        <w:rPr>
          <w:rFonts w:ascii="Times New Roman" w:hAnsi="Times New Roman" w:cs="Times New Roman" w:eastAsia="Times New Roman" w:hint="default"/>
          <w:spacing w:val="12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万元）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和本公司自有的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0" w:lineRule="exact" w:before="2"/>
        <w:ind w:left="1097" w:right="2643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w w:val="105"/>
          <w:sz w:val="17"/>
          <w:szCs w:val="17"/>
        </w:rPr>
        <w:t>器</w:t>
      </w:r>
      <w:r>
        <w:rPr>
          <w:rFonts w:ascii="宋体" w:hAnsi="宋体" w:cs="宋体" w:eastAsia="宋体" w:hint="default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w w:val="105"/>
          <w:sz w:val="17"/>
          <w:szCs w:val="17"/>
        </w:rPr>
        <w:t>估</w:t>
      </w:r>
      <w:r>
        <w:rPr>
          <w:rFonts w:ascii="宋体" w:hAnsi="宋体" w:cs="宋体" w:eastAsia="宋体" w:hint="default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1,482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万元）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用权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(2)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44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1,984.15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万元）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作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2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198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15pt;height:4.1pt;mso-position-horizontal-relative:char;mso-position-vertical-relative:line" coordorigin="0,0" coordsize="6663,82">
            <v:group style="position:absolute;left:26;top:26;width:2036;height:2" coordorigin="26,26" coordsize="2036,2">
              <v:shape style="position:absolute;left:26;top:26;width:2036;height:2" coordorigin="26,26" coordsize="2036,0" path="m26,26l2062,26e" filled="false" stroked="true" strokeweight="2.64pt" strokecolor="#000000">
                <v:path arrowok="t"/>
              </v:shape>
            </v:group>
            <v:group style="position:absolute;left:26;top:74;width:2036;height:2" coordorigin="26,74" coordsize="2036,2">
              <v:shape style="position:absolute;left:26;top:74;width:2036;height:2" coordorigin="26,74" coordsize="2036,0" path="m26,74l2062,74e" filled="false" stroked="true" strokeweight=".72pt" strokecolor="#000000">
                <v:path arrowok="t"/>
              </v:shape>
            </v:group>
            <v:group style="position:absolute;left:2062;top:26;width:87;height:2" coordorigin="2062,26" coordsize="87,2">
              <v:shape style="position:absolute;left:2062;top:26;width:87;height:2" coordorigin="2062,26" coordsize="87,0" path="m2062,26l2148,26e" filled="false" stroked="true" strokeweight="2.64pt" strokecolor="#000000">
                <v:path arrowok="t"/>
              </v:shape>
            </v:group>
            <v:group style="position:absolute;left:2062;top:74;width:87;height:2" coordorigin="2062,74" coordsize="87,2">
              <v:shape style="position:absolute;left:2062;top:74;width:87;height:2" coordorigin="2062,74" coordsize="87,0" path="m2062,74l2148,74e" filled="false" stroked="true" strokeweight=".72pt" strokecolor="#000000">
                <v:path arrowok="t"/>
              </v:shape>
            </v:group>
            <v:group style="position:absolute;left:2148;top:26;width:2319;height:2" coordorigin="2148,26" coordsize="2319,2">
              <v:shape style="position:absolute;left:2148;top:26;width:2319;height:2" coordorigin="2148,26" coordsize="2319,0" path="m2148,26l4466,26e" filled="false" stroked="true" strokeweight="2.64pt" strokecolor="#000000">
                <v:path arrowok="t"/>
              </v:shape>
            </v:group>
            <v:group style="position:absolute;left:2148;top:74;width:2319;height:2" coordorigin="2148,74" coordsize="2319,2">
              <v:shape style="position:absolute;left:2148;top:74;width:2319;height:2" coordorigin="2148,74" coordsize="2319,0" path="m2148,74l4466,74e" filled="false" stroked="true" strokeweight=".72pt" strokecolor="#000000">
                <v:path arrowok="t"/>
              </v:shape>
            </v:group>
            <v:group style="position:absolute;left:4466;top:26;width:82;height:2" coordorigin="4466,26" coordsize="82,2">
              <v:shape style="position:absolute;left:4466;top:26;width:82;height:2" coordorigin="4466,26" coordsize="82,0" path="m4466,26l4548,26e" filled="false" stroked="true" strokeweight="2.64pt" strokecolor="#000000">
                <v:path arrowok="t"/>
              </v:shape>
            </v:group>
            <v:group style="position:absolute;left:4466;top:74;width:82;height:2" coordorigin="4466,74" coordsize="82,2">
              <v:shape style="position:absolute;left:4466;top:74;width:82;height:2" coordorigin="4466,74" coordsize="82,0" path="m4466,74l4548,74e" filled="false" stroked="true" strokeweight=".72pt" strokecolor="#000000">
                <v:path arrowok="t"/>
              </v:shape>
            </v:group>
            <v:group style="position:absolute;left:4548;top:26;width:2088;height:2" coordorigin="4548,26" coordsize="2088,2">
              <v:shape style="position:absolute;left:4548;top:26;width:2088;height:2" coordorigin="4548,26" coordsize="2088,0" path="m4548,26l6636,26e" filled="false" stroked="true" strokeweight="2.64pt" strokecolor="#000000">
                <v:path arrowok="t"/>
              </v:shape>
            </v:group>
            <v:group style="position:absolute;left:4548;top:74;width:2088;height:2" coordorigin="4548,74" coordsize="2088,2">
              <v:shape style="position:absolute;left:4548;top:74;width:2088;height:2" coordorigin="4548,74" coordsize="2088,0" path="m4548,74l663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204" w:val="left" w:leader="none"/>
          <w:tab w:pos="5825" w:val="left" w:leader="none"/>
          <w:tab w:pos="7995" w:val="left" w:leader="none"/>
        </w:tabs>
        <w:spacing w:before="118"/>
        <w:ind w:left="268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line="20" w:lineRule="exact"/>
        <w:ind w:left="200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pt;height:.5pt;mso-position-horizontal-relative:char;mso-position-vertical-relative:line" coordorigin="0,0" coordsize="6620,10">
            <v:group style="position:absolute;left:5;top:5;width:2036;height:2" coordorigin="5,5" coordsize="2036,2">
              <v:shape style="position:absolute;left:5;top:5;width:2036;height:2" coordorigin="5,5" coordsize="2036,0" path="m5,5l2040,5e" filled="false" stroked="true" strokeweight=".48pt" strokecolor="#000000">
                <v:path arrowok="t"/>
              </v:shape>
            </v:group>
            <v:group style="position:absolute;left:2040;top:5;width:10;height:2" coordorigin="2040,5" coordsize="10,2">
              <v:shape style="position:absolute;left:2040;top:5;width:10;height:2" coordorigin="2040,5" coordsize="10,0" path="m2040,5l2050,5e" filled="false" stroked="true" strokeweight=".48pt" strokecolor="#000000">
                <v:path arrowok="t"/>
              </v:shape>
            </v:group>
            <v:group style="position:absolute;left:2050;top:5;width:2396;height:2" coordorigin="2050,5" coordsize="2396,2">
              <v:shape style="position:absolute;left:2050;top:5;width:2396;height:2" coordorigin="2050,5" coordsize="2396,0" path="m2050,5l4445,5e" filled="false" stroked="true" strokeweight=".48pt" strokecolor="#000000">
                <v:path arrowok="t"/>
              </v:shape>
            </v:group>
            <v:group style="position:absolute;left:4445;top:5;width:10;height:2" coordorigin="4445,5" coordsize="10,2">
              <v:shape style="position:absolute;left:4445;top:5;width:10;height:2" coordorigin="4445,5" coordsize="10,0" path="m4445,5l4454,5e" filled="false" stroked="true" strokeweight=".48pt" strokecolor="#000000">
                <v:path arrowok="t"/>
              </v:shape>
            </v:group>
            <v:group style="position:absolute;left:4454;top:5;width:2160;height:2" coordorigin="4454,5" coordsize="2160,2">
              <v:shape style="position:absolute;left:4454;top:5;width:2160;height:2" coordorigin="4454,5" coordsize="2160,0" path="m4454,5l661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5566" w:val="left" w:leader="none"/>
        </w:tabs>
        <w:spacing w:before="74"/>
        <w:ind w:left="26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递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益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265,000.00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tabs>
          <w:tab w:pos="3204" w:val="left" w:leader="none"/>
          <w:tab w:pos="5566" w:val="left" w:leader="none"/>
        </w:tabs>
        <w:spacing w:before="54"/>
        <w:ind w:left="26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265,000.00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86" w:lineRule="exact"/>
        <w:ind w:left="197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4.6pt;height:4.350pt;mso-position-horizontal-relative:char;mso-position-vertical-relative:line" coordorigin="0,0" coordsize="6692,87">
            <v:group style="position:absolute;left:29;top:58;width:2060;height:2" coordorigin="29,58" coordsize="2060,2">
              <v:shape style="position:absolute;left:29;top:58;width:2060;height:2" coordorigin="29,58" coordsize="2060,0" path="m29,58l2088,58e" filled="false" stroked="true" strokeweight="2.88pt" strokecolor="#000000">
                <v:path arrowok="t"/>
              </v:shape>
            </v:group>
            <v:group style="position:absolute;left:29;top:7;width:2060;height:2" coordorigin="29,7" coordsize="2060,2">
              <v:shape style="position:absolute;left:29;top:7;width:2060;height:2" coordorigin="29,7" coordsize="2060,0" path="m29,7l2088,7e" filled="false" stroked="true" strokeweight=".72pt" strokecolor="#000000">
                <v:path arrowok="t"/>
              </v:shape>
            </v:group>
            <v:group style="position:absolute;left:2074;top:7;width:87;height:2" coordorigin="2074,7" coordsize="87,2">
              <v:shape style="position:absolute;left:2074;top:7;width:87;height:2" coordorigin="2074,7" coordsize="87,0" path="m2074,7l2160,7e" filled="false" stroked="true" strokeweight=".72pt" strokecolor="#000000">
                <v:path arrowok="t"/>
              </v:shape>
            </v:group>
            <v:group style="position:absolute;left:2074;top:58;width:87;height:2" coordorigin="2074,58" coordsize="87,2">
              <v:shape style="position:absolute;left:2074;top:58;width:87;height:2" coordorigin="2074,58" coordsize="87,0" path="m2074,58l2160,58e" filled="false" stroked="true" strokeweight="2.88pt" strokecolor="#000000">
                <v:path arrowok="t"/>
              </v:shape>
            </v:group>
            <v:group style="position:absolute;left:2160;top:58;width:2333;height:2" coordorigin="2160,58" coordsize="2333,2">
              <v:shape style="position:absolute;left:2160;top:58;width:2333;height:2" coordorigin="2160,58" coordsize="2333,0" path="m2160,58l4493,58e" filled="false" stroked="true" strokeweight="2.88pt" strokecolor="#000000">
                <v:path arrowok="t"/>
              </v:shape>
            </v:group>
            <v:group style="position:absolute;left:2160;top:7;width:2333;height:2" coordorigin="2160,7" coordsize="2333,2">
              <v:shape style="position:absolute;left:2160;top:7;width:2333;height:2" coordorigin="2160,7" coordsize="2333,0" path="m2160,7l4493,7e" filled="false" stroked="true" strokeweight=".72pt" strokecolor="#000000">
                <v:path arrowok="t"/>
              </v:shape>
            </v:group>
            <v:group style="position:absolute;left:4478;top:7;width:82;height:2" coordorigin="4478,7" coordsize="82,2">
              <v:shape style="position:absolute;left:4478;top:7;width:82;height:2" coordorigin="4478,7" coordsize="82,0" path="m4478,7l4560,7e" filled="false" stroked="true" strokeweight=".72pt" strokecolor="#000000">
                <v:path arrowok="t"/>
              </v:shape>
            </v:group>
            <v:group style="position:absolute;left:4478;top:58;width:82;height:2" coordorigin="4478,58" coordsize="82,2">
              <v:shape style="position:absolute;left:4478;top:58;width:82;height:2" coordorigin="4478,58" coordsize="82,0" path="m4478,58l4560,58e" filled="false" stroked="true" strokeweight="2.88pt" strokecolor="#000000">
                <v:path arrowok="t"/>
              </v:shape>
            </v:group>
            <v:group style="position:absolute;left:4560;top:58;width:2103;height:2" coordorigin="4560,58" coordsize="2103,2">
              <v:shape style="position:absolute;left:4560;top:58;width:2103;height:2" coordorigin="4560,58" coordsize="2103,0" path="m4560,58l6662,58e" filled="false" stroked="true" strokeweight="2.88pt" strokecolor="#000000">
                <v:path arrowok="t"/>
              </v:shape>
            </v:group>
            <v:group style="position:absolute;left:4560;top:7;width:2103;height:2" coordorigin="4560,7" coordsize="2103,2">
              <v:shape style="position:absolute;left:4560;top:7;width:2103;height:2" coordorigin="4560,7" coordsize="2103,0" path="m4560,7l666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197" w:lineRule="exact" w:before="0"/>
        <w:ind w:left="10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未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府补助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2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专项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197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1pt;height:4.1pt;mso-position-horizontal-relative:char;mso-position-vertical-relative:line" coordorigin="0,0" coordsize="6682,82">
            <v:group style="position:absolute;left:26;top:26;width:2276;height:2" coordorigin="26,26" coordsize="2276,2">
              <v:shape style="position:absolute;left:26;top:26;width:2276;height:2" coordorigin="26,26" coordsize="2276,0" path="m26,26l2302,26e" filled="false" stroked="true" strokeweight="2.64pt" strokecolor="#000000">
                <v:path arrowok="t"/>
              </v:shape>
            </v:group>
            <v:group style="position:absolute;left:26;top:74;width:2276;height:2" coordorigin="26,74" coordsize="2276,2">
              <v:shape style="position:absolute;left:26;top:74;width:2276;height:2" coordorigin="26,74" coordsize="2276,0" path="m26,74l2302,74e" filled="false" stroked="true" strokeweight=".72pt" strokecolor="#000000">
                <v:path arrowok="t"/>
              </v:shape>
            </v:group>
            <v:group style="position:absolute;left:2302;top:26;width:82;height:2" coordorigin="2302,26" coordsize="82,2">
              <v:shape style="position:absolute;left:2302;top:26;width:82;height:2" coordorigin="2302,26" coordsize="82,0" path="m2302,26l2383,26e" filled="false" stroked="true" strokeweight="2.64pt" strokecolor="#000000">
                <v:path arrowok="t"/>
              </v:shape>
            </v:group>
            <v:group style="position:absolute;left:2302;top:74;width:82;height:2" coordorigin="2302,74" coordsize="82,2">
              <v:shape style="position:absolute;left:2302;top:74;width:82;height:2" coordorigin="2302,74" coordsize="82,0" path="m2302,74l2383,74e" filled="false" stroked="true" strokeweight=".72pt" strokecolor="#000000">
                <v:path arrowok="t"/>
              </v:shape>
            </v:group>
            <v:group style="position:absolute;left:2383;top:26;width:1930;height:2" coordorigin="2383,26" coordsize="1930,2">
              <v:shape style="position:absolute;left:2383;top:26;width:1930;height:2" coordorigin="2383,26" coordsize="1930,0" path="m2383,26l4313,26e" filled="false" stroked="true" strokeweight="2.64pt" strokecolor="#000000">
                <v:path arrowok="t"/>
              </v:shape>
            </v:group>
            <v:group style="position:absolute;left:2383;top:74;width:1930;height:2" coordorigin="2383,74" coordsize="1930,2">
              <v:shape style="position:absolute;left:2383;top:74;width:1930;height:2" coordorigin="2383,74" coordsize="1930,0" path="m2383,74l4313,74e" filled="false" stroked="true" strokeweight=".72pt" strokecolor="#000000">
                <v:path arrowok="t"/>
              </v:shape>
            </v:group>
            <v:group style="position:absolute;left:4313;top:26;width:82;height:2" coordorigin="4313,26" coordsize="82,2">
              <v:shape style="position:absolute;left:4313;top:26;width:82;height:2" coordorigin="4313,26" coordsize="82,0" path="m4313,26l4394,26e" filled="false" stroked="true" strokeweight="2.64pt" strokecolor="#000000">
                <v:path arrowok="t"/>
              </v:shape>
            </v:group>
            <v:group style="position:absolute;left:4313;top:74;width:82;height:2" coordorigin="4313,74" coordsize="82,2">
              <v:shape style="position:absolute;left:4313;top:74;width:82;height:2" coordorigin="4313,74" coordsize="82,0" path="m4313,74l4394,74e" filled="false" stroked="true" strokeweight=".72pt" strokecolor="#000000">
                <v:path arrowok="t"/>
              </v:shape>
            </v:group>
            <v:group style="position:absolute;left:4394;top:26;width:1090;height:2" coordorigin="4394,26" coordsize="1090,2">
              <v:shape style="position:absolute;left:4394;top:26;width:1090;height:2" coordorigin="4394,26" coordsize="1090,0" path="m4394,26l5484,26e" filled="false" stroked="true" strokeweight="2.64pt" strokecolor="#000000">
                <v:path arrowok="t"/>
              </v:shape>
            </v:group>
            <v:group style="position:absolute;left:4394;top:74;width:1090;height:2" coordorigin="4394,74" coordsize="1090,2">
              <v:shape style="position:absolute;left:4394;top:74;width:1090;height:2" coordorigin="4394,74" coordsize="1090,0" path="m4394,74l5484,74e" filled="false" stroked="true" strokeweight=".72pt" strokecolor="#000000">
                <v:path arrowok="t"/>
              </v:shape>
            </v:group>
            <v:group style="position:absolute;left:5484;top:26;width:82;height:2" coordorigin="5484,26" coordsize="82,2">
              <v:shape style="position:absolute;left:5484;top:26;width:82;height:2" coordorigin="5484,26" coordsize="82,0" path="m5484,26l5566,26e" filled="false" stroked="true" strokeweight="2.64pt" strokecolor="#000000">
                <v:path arrowok="t"/>
              </v:shape>
            </v:group>
            <v:group style="position:absolute;left:5484;top:74;width:82;height:2" coordorigin="5484,74" coordsize="82,2">
              <v:shape style="position:absolute;left:5484;top:74;width:82;height:2" coordorigin="5484,74" coordsize="82,0" path="m5484,74l5566,74e" filled="false" stroked="true" strokeweight=".72pt" strokecolor="#000000">
                <v:path arrowok="t"/>
              </v:shape>
            </v:group>
            <v:group style="position:absolute;left:5566;top:26;width:1090;height:2" coordorigin="5566,26" coordsize="1090,2">
              <v:shape style="position:absolute;left:5566;top:26;width:1090;height:2" coordorigin="5566,26" coordsize="1090,0" path="m5566,26l6655,26e" filled="false" stroked="true" strokeweight="2.64pt" strokecolor="#000000">
                <v:path arrowok="t"/>
              </v:shape>
            </v:group>
            <v:group style="position:absolute;left:5566;top:74;width:1090;height:2" coordorigin="5566,74" coordsize="1090,2">
              <v:shape style="position:absolute;left:5566;top:74;width:1090;height:2" coordorigin="5566,74" coordsize="1090,0" path="m5566,74l6655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860" w:val="left" w:leader="none"/>
          <w:tab w:pos="6828" w:val="left" w:leader="none"/>
          <w:tab w:pos="8004" w:val="left" w:leader="none"/>
        </w:tabs>
        <w:spacing w:before="152"/>
        <w:ind w:left="288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拨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源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0" w:lineRule="exact"/>
        <w:ind w:left="200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1.95pt;height:.5pt;mso-position-horizontal-relative:char;mso-position-vertical-relative:line" coordorigin="0,0" coordsize="6639,10">
            <v:group style="position:absolute;left:5;top:5;width:2276;height:2" coordorigin="5,5" coordsize="2276,2">
              <v:shape style="position:absolute;left:5;top:5;width:2276;height:2" coordorigin="5,5" coordsize="2276,0" path="m5,5l2280,5e" filled="false" stroked="true" strokeweight=".48pt" strokecolor="#000000">
                <v:path arrowok="t"/>
              </v:shape>
            </v:group>
            <v:group style="position:absolute;left:2280;top:5;width:10;height:2" coordorigin="2280,5" coordsize="10,2">
              <v:shape style="position:absolute;left:2280;top:5;width:10;height:2" coordorigin="2280,5" coordsize="10,0" path="m2280,5l2290,5e" filled="false" stroked="true" strokeweight=".48pt" strokecolor="#000000">
                <v:path arrowok="t"/>
              </v:shape>
            </v:group>
            <v:group style="position:absolute;left:2290;top:5;width:2002;height:2" coordorigin="2290,5" coordsize="2002,2">
              <v:shape style="position:absolute;left:2290;top:5;width:2002;height:2" coordorigin="2290,5" coordsize="2002,0" path="m2290,5l4291,5e" filled="false" stroked="true" strokeweight=".48pt" strokecolor="#000000">
                <v:path arrowok="t"/>
              </v:shape>
            </v:group>
            <v:group style="position:absolute;left:4291;top:5;width:5;height:2" coordorigin="4291,5" coordsize="5,2">
              <v:shape style="position:absolute;left:4291;top:5;width:5;height:2" coordorigin="4291,5" coordsize="5,0" path="m4291,5l4296,5e" filled="false" stroked="true" strokeweight=".48pt" strokecolor="#000000">
                <v:path arrowok="t"/>
              </v:shape>
            </v:group>
            <v:group style="position:absolute;left:4296;top:5;width:1167;height:2" coordorigin="4296,5" coordsize="1167,2">
              <v:shape style="position:absolute;left:4296;top:5;width:1167;height:2" coordorigin="4296,5" coordsize="1167,0" path="m4296,5l5462,5e" filled="false" stroked="true" strokeweight=".48pt" strokecolor="#000000">
                <v:path arrowok="t"/>
              </v:shape>
            </v:group>
            <v:group style="position:absolute;left:5462;top:5;width:10;height:2" coordorigin="5462,5" coordsize="10,2">
              <v:shape style="position:absolute;left:5462;top:5;width:10;height:2" coordorigin="5462,5" coordsize="10,0" path="m5462,5l5472,5e" filled="false" stroked="true" strokeweight=".48pt" strokecolor="#000000">
                <v:path arrowok="t"/>
              </v:shape>
            </v:group>
            <v:group style="position:absolute;left:5472;top:5;width:1162;height:2" coordorigin="5472,5" coordsize="1162,2">
              <v:shape style="position:absolute;left:5472;top:5;width:1162;height:2" coordorigin="5472,5" coordsize="1162,0" path="m5472,5l663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640" w:right="640"/>
        </w:sectPr>
      </w:pPr>
    </w:p>
    <w:p>
      <w:pPr>
        <w:tabs>
          <w:tab w:pos="4414" w:val="left" w:leader="none"/>
        </w:tabs>
        <w:spacing w:line="334" w:lineRule="exact" w:before="0"/>
        <w:ind w:left="210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5.529999pt;margin-top:13.20875pt;width:324.650pt;height:78.45pt;mso-position-horizontal-relative:page;mso-position-vertical-relative:paragraph;z-index:3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9"/>
                    <w:gridCol w:w="2126"/>
                    <w:gridCol w:w="1226"/>
                    <w:gridCol w:w="1012"/>
                  </w:tblGrid>
                  <w:tr>
                    <w:trPr>
                      <w:trHeight w:val="677" w:hRule="exact"/>
                    </w:trPr>
                    <w:tc>
                      <w:tcPr>
                        <w:tcW w:w="2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局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56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研究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开发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算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2"/>
                          <w:ind w:left="56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2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田县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局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[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注（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]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8"/>
                          <w:ind w:left="73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1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100,000.00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21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4" w:val="left" w:leader="none"/>
                          </w:tabs>
                          <w:spacing w:line="240" w:lineRule="auto" w:before="93"/>
                          <w:ind w:left="721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18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770,000.00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740,000.00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唐山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政局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[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]</w:t>
        <w:tab/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2"/>
          <w:position w:val="11"/>
          <w:sz w:val="17"/>
          <w:szCs w:val="17"/>
        </w:rPr>
        <w:t>项目经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2"/>
          <w:position w:val="11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2"/>
          <w:position w:val="11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tabs>
          <w:tab w:pos="1529" w:val="left" w:leader="none"/>
        </w:tabs>
        <w:spacing w:before="138"/>
        <w:ind w:left="358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Times New Roman"/>
          <w:spacing w:val="-2"/>
          <w:w w:val="105"/>
          <w:sz w:val="17"/>
        </w:rPr>
        <w:t>500,000.00</w:t>
        <w:tab/>
        <w:t>500,000.00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640" w:right="640"/>
          <w:cols w:num="2" w:equalWidth="0">
            <w:col w:w="6172" w:space="40"/>
            <w:col w:w="440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86" w:lineRule="exact"/>
        <w:ind w:left="1961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35.55pt;height:4.350pt;mso-position-horizontal-relative:char;mso-position-vertical-relative:line" coordorigin="0,0" coordsize="6711,87">
            <v:group style="position:absolute;left:29;top:58;width:2300;height:2" coordorigin="29,58" coordsize="2300,2">
              <v:shape style="position:absolute;left:29;top:58;width:2300;height:2" coordorigin="29,58" coordsize="2300,0" path="m29,58l2328,58e" filled="false" stroked="true" strokeweight="2.88pt" strokecolor="#000000">
                <v:path arrowok="t"/>
              </v:shape>
            </v:group>
            <v:group style="position:absolute;left:29;top:7;width:2300;height:2" coordorigin="29,7" coordsize="2300,2">
              <v:shape style="position:absolute;left:29;top:7;width:2300;height:2" coordorigin="29,7" coordsize="2300,0" path="m29,7l2328,7e" filled="false" stroked="true" strokeweight=".72pt" strokecolor="#000000">
                <v:path arrowok="t"/>
              </v:shape>
            </v:group>
            <v:group style="position:absolute;left:2314;top:7;width:87;height:2" coordorigin="2314,7" coordsize="87,2">
              <v:shape style="position:absolute;left:2314;top:7;width:87;height:2" coordorigin="2314,7" coordsize="87,0" path="m2314,7l2400,7e" filled="false" stroked="true" strokeweight=".72pt" strokecolor="#000000">
                <v:path arrowok="t"/>
              </v:shape>
            </v:group>
            <v:group style="position:absolute;left:2314;top:58;width:87;height:2" coordorigin="2314,58" coordsize="87,2">
              <v:shape style="position:absolute;left:2314;top:58;width:87;height:2" coordorigin="2314,58" coordsize="87,0" path="m2314,58l2400,58e" filled="false" stroked="true" strokeweight="2.88pt" strokecolor="#000000">
                <v:path arrowok="t"/>
              </v:shape>
            </v:group>
            <v:group style="position:absolute;left:2400;top:58;width:1935;height:2" coordorigin="2400,58" coordsize="1935,2">
              <v:shape style="position:absolute;left:2400;top:58;width:1935;height:2" coordorigin="2400,58" coordsize="1935,0" path="m2400,58l4334,58e" filled="false" stroked="true" strokeweight="2.88pt" strokecolor="#000000">
                <v:path arrowok="t"/>
              </v:shape>
            </v:group>
            <v:group style="position:absolute;left:2400;top:7;width:1935;height:2" coordorigin="2400,7" coordsize="1935,2">
              <v:shape style="position:absolute;left:2400;top:7;width:1935;height:2" coordorigin="2400,7" coordsize="1935,0" path="m2400,7l4334,7e" filled="false" stroked="true" strokeweight=".72pt" strokecolor="#000000">
                <v:path arrowok="t"/>
              </v:shape>
            </v:group>
            <v:group style="position:absolute;left:4325;top:7;width:82;height:2" coordorigin="4325,7" coordsize="82,2">
              <v:shape style="position:absolute;left:4325;top:7;width:82;height:2" coordorigin="4325,7" coordsize="82,0" path="m4325,7l4406,7e" filled="false" stroked="true" strokeweight=".72pt" strokecolor="#000000">
                <v:path arrowok="t"/>
              </v:shape>
            </v:group>
            <v:group style="position:absolute;left:4325;top:58;width:82;height:2" coordorigin="4325,58" coordsize="82,2">
              <v:shape style="position:absolute;left:4325;top:58;width:82;height:2" coordorigin="4325,58" coordsize="82,0" path="m4325,58l4406,58e" filled="false" stroked="true" strokeweight="2.88pt" strokecolor="#000000">
                <v:path arrowok="t"/>
              </v:shape>
            </v:group>
            <v:group style="position:absolute;left:4406;top:58;width:1104;height:2" coordorigin="4406,58" coordsize="1104,2">
              <v:shape style="position:absolute;left:4406;top:58;width:1104;height:2" coordorigin="4406,58" coordsize="1104,0" path="m4406,58l5510,58e" filled="false" stroked="true" strokeweight="2.88pt" strokecolor="#000000">
                <v:path arrowok="t"/>
              </v:shape>
            </v:group>
            <v:group style="position:absolute;left:4406;top:7;width:1104;height:2" coordorigin="4406,7" coordsize="1104,2">
              <v:shape style="position:absolute;left:4406;top:7;width:1104;height:2" coordorigin="4406,7" coordsize="1104,0" path="m4406,7l5510,7e" filled="false" stroked="true" strokeweight=".72pt" strokecolor="#000000">
                <v:path arrowok="t"/>
              </v:shape>
            </v:group>
            <v:group style="position:absolute;left:5496;top:7;width:82;height:2" coordorigin="5496,7" coordsize="82,2">
              <v:shape style="position:absolute;left:5496;top:7;width:82;height:2" coordorigin="5496,7" coordsize="82,0" path="m5496,7l5578,7e" filled="false" stroked="true" strokeweight=".72pt" strokecolor="#000000">
                <v:path arrowok="t"/>
              </v:shape>
            </v:group>
            <v:group style="position:absolute;left:5496;top:58;width:82;height:2" coordorigin="5496,58" coordsize="82,2">
              <v:shape style="position:absolute;left:5496;top:58;width:82;height:2" coordorigin="5496,58" coordsize="82,0" path="m5496,58l5578,58e" filled="false" stroked="true" strokeweight="2.88pt" strokecolor="#000000">
                <v:path arrowok="t"/>
              </v:shape>
            </v:group>
            <v:group style="position:absolute;left:5578;top:58;width:1104;height:2" coordorigin="5578,58" coordsize="1104,2">
              <v:shape style="position:absolute;left:5578;top:58;width:1104;height:2" coordorigin="5578,58" coordsize="1104,0" path="m5578,58l6682,58e" filled="false" stroked="true" strokeweight="2.88pt" strokecolor="#000000">
                <v:path arrowok="t"/>
              </v:shape>
            </v:group>
            <v:group style="position:absolute;left:5578;top:7;width:1104;height:2" coordorigin="5578,7" coordsize="1104,2">
              <v:shape style="position:absolute;left:5578;top:7;width:1104;height:2" coordorigin="5578,7" coordsize="1104,0" path="m5578,7l6682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5" w:lineRule="exact" w:before="0"/>
        <w:ind w:left="7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9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i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w w:val="104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w w:val="104"/>
          <w:sz w:val="17"/>
          <w:szCs w:val="17"/>
        </w:rPr>
        <w:t>术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1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w w:val="104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w w:val="104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转</w:t>
      </w:r>
      <w:r>
        <w:rPr>
          <w:rFonts w:ascii="宋体" w:hAnsi="宋体" w:cs="宋体" w:eastAsia="宋体" w:hint="default"/>
          <w:w w:val="10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w w:val="104"/>
          <w:sz w:val="17"/>
          <w:szCs w:val="17"/>
        </w:rPr>
        <w:t>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w w:val="104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w w:val="104"/>
          <w:sz w:val="17"/>
          <w:szCs w:val="17"/>
        </w:rPr>
        <w:t>划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项目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9"/>
        <w:ind w:left="747" w:right="707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与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w w:val="105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唐财文</w:t>
      </w:r>
      <w:r>
        <w:rPr>
          <w:rFonts w:ascii="宋体" w:hAnsi="宋体" w:cs="宋体" w:eastAsia="宋体" w:hint="default"/>
          <w:w w:val="105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[2003]48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200,000.00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系唐山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市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政局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关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付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2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》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唐财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企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[2005]25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文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w w:val="105"/>
          <w:sz w:val="17"/>
          <w:szCs w:val="17"/>
        </w:rPr>
        <w:t>拨</w:t>
      </w:r>
      <w:r>
        <w:rPr>
          <w:rFonts w:ascii="宋体" w:hAnsi="宋体" w:cs="宋体" w:eastAsia="宋体" w:hint="default"/>
          <w:w w:val="105"/>
          <w:sz w:val="17"/>
          <w:szCs w:val="17"/>
        </w:rPr>
        <w:t>付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2002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年度出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口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电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产品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研究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16" w:lineRule="exact" w:before="0"/>
        <w:ind w:left="10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田</w:t>
      </w:r>
      <w:r>
        <w:rPr>
          <w:rFonts w:ascii="宋体" w:hAnsi="宋体" w:cs="宋体" w:eastAsia="宋体" w:hint="default"/>
          <w:w w:val="104"/>
          <w:sz w:val="17"/>
          <w:szCs w:val="17"/>
        </w:rPr>
        <w:t>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w w:val="104"/>
          <w:sz w:val="17"/>
          <w:szCs w:val="17"/>
        </w:rPr>
        <w:t>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w w:val="104"/>
          <w:sz w:val="17"/>
          <w:szCs w:val="17"/>
        </w:rPr>
        <w:t>拨</w:t>
      </w:r>
      <w:r>
        <w:rPr>
          <w:rFonts w:ascii="宋体" w:hAnsi="宋体" w:cs="宋体" w:eastAsia="宋体" w:hint="default"/>
          <w:w w:val="104"/>
          <w:sz w:val="17"/>
          <w:szCs w:val="17"/>
        </w:rPr>
        <w:t>付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2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8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-5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D</w:t>
      </w:r>
      <w:r>
        <w:rPr>
          <w:rFonts w:ascii="Times New Roman" w:hAnsi="Times New Roman" w:cs="Times New Roman" w:eastAsia="Times New Roman" w:hint="default"/>
          <w:spacing w:val="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石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英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w w:val="104"/>
          <w:sz w:val="17"/>
          <w:szCs w:val="17"/>
        </w:rPr>
        <w:t>体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w w:val="104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w w:val="10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套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品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开</w:t>
      </w:r>
      <w:r>
        <w:rPr>
          <w:rFonts w:ascii="宋体" w:hAnsi="宋体" w:cs="宋体" w:eastAsia="宋体" w:hint="default"/>
          <w:w w:val="104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科</w:t>
      </w:r>
      <w:r>
        <w:rPr>
          <w:rFonts w:ascii="宋体" w:hAnsi="宋体" w:cs="宋体" w:eastAsia="宋体" w:hint="default"/>
          <w:w w:val="104"/>
          <w:sz w:val="17"/>
          <w:szCs w:val="17"/>
        </w:rPr>
        <w:t>研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w w:val="104"/>
          <w:sz w:val="17"/>
          <w:szCs w:val="17"/>
        </w:rPr>
        <w:t>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type w:val="continuous"/>
          <w:pgSz w:w="11900" w:h="16820"/>
          <w:pgMar w:top="1600" w:bottom="280" w:left="640" w:right="640"/>
        </w:sectPr>
      </w:pPr>
    </w:p>
    <w:p>
      <w:pPr>
        <w:spacing w:before="43"/>
        <w:ind w:left="12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/>
        <w:pict>
          <v:group style="position:absolute;margin-left:38.759998pt;margin-top:16.949682pt;width:518.65pt;height:4.1pt;mso-position-horizontal-relative:page;mso-position-vertical-relative:paragraph;z-index:-540760" coordorigin="775,339" coordsize="10373,82">
            <v:group style="position:absolute;left:802;top:365;width:1474;height:2" coordorigin="802,365" coordsize="1474,2">
              <v:shape style="position:absolute;left:802;top:365;width:1474;height:2" coordorigin="802,365" coordsize="1474,0" path="m802,365l2275,365e" filled="false" stroked="true" strokeweight="2.64pt" strokecolor="#000000">
                <v:path arrowok="t"/>
              </v:shape>
            </v:group>
            <v:group style="position:absolute;left:802;top:413;width:1474;height:2" coordorigin="802,413" coordsize="1474,2">
              <v:shape style="position:absolute;left:802;top:413;width:1474;height:2" coordorigin="802,413" coordsize="1474,0" path="m802,413l2275,413e" filled="false" stroked="true" strokeweight=".72pt" strokecolor="#000000">
                <v:path arrowok="t"/>
              </v:shape>
            </v:group>
            <v:group style="position:absolute;left:2275;top:365;width:87;height:2" coordorigin="2275,365" coordsize="87,2">
              <v:shape style="position:absolute;left:2275;top:365;width:87;height:2" coordorigin="2275,365" coordsize="87,0" path="m2275,365l2362,365e" filled="false" stroked="true" strokeweight="2.64pt" strokecolor="#000000">
                <v:path arrowok="t"/>
              </v:shape>
            </v:group>
            <v:group style="position:absolute;left:2275;top:413;width:87;height:2" coordorigin="2275,413" coordsize="87,2">
              <v:shape style="position:absolute;left:2275;top:413;width:87;height:2" coordorigin="2275,413" coordsize="87,0" path="m2275,413l2362,413e" filled="false" stroked="true" strokeweight=".72pt" strokecolor="#000000">
                <v:path arrowok="t"/>
              </v:shape>
            </v:group>
            <v:group style="position:absolute;left:2362;top:365;width:1200;height:2" coordorigin="2362,365" coordsize="1200,2">
              <v:shape style="position:absolute;left:2362;top:365;width:1200;height:2" coordorigin="2362,365" coordsize="1200,0" path="m2362,365l3562,365e" filled="false" stroked="true" strokeweight="2.64pt" strokecolor="#000000">
                <v:path arrowok="t"/>
              </v:shape>
            </v:group>
            <v:group style="position:absolute;left:2362;top:413;width:1200;height:2" coordorigin="2362,413" coordsize="1200,2">
              <v:shape style="position:absolute;left:2362;top:413;width:1200;height:2" coordorigin="2362,413" coordsize="1200,0" path="m2362,413l3562,413e" filled="false" stroked="true" strokeweight=".72pt" strokecolor="#000000">
                <v:path arrowok="t"/>
              </v:shape>
            </v:group>
            <v:group style="position:absolute;left:3562;top:365;width:82;height:2" coordorigin="3562,365" coordsize="82,2">
              <v:shape style="position:absolute;left:3562;top:365;width:82;height:2" coordorigin="3562,365" coordsize="82,0" path="m3562,365l3643,365e" filled="false" stroked="true" strokeweight="2.64pt" strokecolor="#000000">
                <v:path arrowok="t"/>
              </v:shape>
            </v:group>
            <v:group style="position:absolute;left:3562;top:413;width:82;height:2" coordorigin="3562,413" coordsize="82,2">
              <v:shape style="position:absolute;left:3562;top:413;width:82;height:2" coordorigin="3562,413" coordsize="82,0" path="m3562,413l3643,413e" filled="false" stroked="true" strokeweight=".72pt" strokecolor="#000000">
                <v:path arrowok="t"/>
              </v:shape>
            </v:group>
            <v:group style="position:absolute;left:3643;top:365;width:6255;height:2" coordorigin="3643,365" coordsize="6255,2">
              <v:shape style="position:absolute;left:3643;top:365;width:6255;height:2" coordorigin="3643,365" coordsize="6255,0" path="m3643,365l9898,365e" filled="false" stroked="true" strokeweight="2.64pt" strokecolor="#000000">
                <v:path arrowok="t"/>
              </v:shape>
            </v:group>
            <v:group style="position:absolute;left:3643;top:413;width:6255;height:2" coordorigin="3643,413" coordsize="6255,2">
              <v:shape style="position:absolute;left:3643;top:413;width:6255;height:2" coordorigin="3643,413" coordsize="6255,0" path="m3643,413l9898,413e" filled="false" stroked="true" strokeweight=".72pt" strokecolor="#000000">
                <v:path arrowok="t"/>
              </v:shape>
            </v:group>
            <v:group style="position:absolute;left:9898;top:365;width:82;height:2" coordorigin="9898,365" coordsize="82,2">
              <v:shape style="position:absolute;left:9898;top:365;width:82;height:2" coordorigin="9898,365" coordsize="82,0" path="m9898,365l9979,365e" filled="false" stroked="true" strokeweight="2.64pt" strokecolor="#000000">
                <v:path arrowok="t"/>
              </v:shape>
            </v:group>
            <v:group style="position:absolute;left:9898;top:413;width:82;height:2" coordorigin="9898,413" coordsize="82,2">
              <v:shape style="position:absolute;left:9898;top:413;width:82;height:2" coordorigin="9898,413" coordsize="82,0" path="m9898,413l9979,413e" filled="false" stroked="true" strokeweight=".72pt" strokecolor="#000000">
                <v:path arrowok="t"/>
              </v:shape>
            </v:group>
            <v:group style="position:absolute;left:9979;top:365;width:1143;height:2" coordorigin="9979,365" coordsize="1143,2">
              <v:shape style="position:absolute;left:9979;top:365;width:1143;height:2" coordorigin="9979,365" coordsize="1143,0" path="m9979,365l11122,365e" filled="false" stroked="true" strokeweight="2.64pt" strokecolor="#000000">
                <v:path arrowok="t"/>
              </v:shape>
            </v:group>
            <v:group style="position:absolute;left:9979;top:413;width:1143;height:2" coordorigin="9979,413" coordsize="1143,2">
              <v:shape style="position:absolute;left:9979;top:413;width:1143;height:2" coordorigin="9979,413" coordsize="1143,0" path="m9979,413l11122,41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tabs>
          <w:tab w:pos="1473" w:val="left" w:leader="none"/>
          <w:tab w:pos="2515" w:val="left" w:leader="none"/>
          <w:tab w:pos="3124" w:val="left" w:leader="none"/>
          <w:tab w:pos="3753" w:val="left" w:leader="none"/>
        </w:tabs>
        <w:spacing w:line="36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股份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类别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配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送</w:t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股</w:t>
        <w:tab/>
      </w:r>
      <w:r>
        <w:rPr>
          <w:rFonts w:ascii="宋体" w:hAnsi="宋体" w:cs="宋体" w:eastAsia="宋体" w:hint="default"/>
          <w:b/>
          <w:bCs/>
          <w:position w:val="7"/>
          <w:sz w:val="17"/>
          <w:szCs w:val="17"/>
        </w:rPr>
        <w:t>公</w:t>
      </w:r>
      <w:r>
        <w:rPr>
          <w:rFonts w:ascii="宋体" w:hAnsi="宋体" w:cs="宋体" w:eastAsia="宋体" w:hint="default"/>
          <w:b/>
          <w:bCs/>
          <w:position w:val="7"/>
          <w:sz w:val="17"/>
          <w:szCs w:val="17"/>
        </w:rPr>
        <w:t>积</w:t>
      </w:r>
      <w:r>
        <w:rPr>
          <w:rFonts w:ascii="宋体" w:hAnsi="宋体" w:cs="宋体" w:eastAsia="宋体" w:hint="default"/>
          <w:b/>
          <w:bCs/>
          <w:position w:val="7"/>
          <w:sz w:val="17"/>
          <w:szCs w:val="17"/>
        </w:rPr>
        <w:t>金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6" w:lineRule="exact" w:before="0"/>
        <w:ind w:left="0" w:right="8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8"/>
          <w:szCs w:val="18"/>
        </w:rPr>
      </w:pPr>
      <w:r>
        <w:rPr/>
        <w:br w:type="column"/>
      </w:r>
      <w:r>
        <w:rPr>
          <w:rFonts w:ascii="宋体"/>
          <w:b/>
          <w:sz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0"/>
        <w:ind w:left="14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＋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－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67" w:val="left" w:leader="none"/>
          <w:tab w:pos="2431" w:val="left" w:leader="none"/>
          <w:tab w:pos="3598" w:val="left" w:leader="none"/>
          <w:tab w:pos="4740" w:val="left" w:leader="none"/>
        </w:tabs>
        <w:spacing w:before="71"/>
        <w:ind w:left="58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增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发</w:t>
        <w:tab/>
        <w:t>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让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换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宋体" w:hAnsi="宋体" w:cs="宋体" w:eastAsia="宋体" w:hint="default"/>
          <w:b/>
          <w:bCs/>
          <w:w w:val="105"/>
          <w:position w:val="10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position w:val="10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640" w:right="640"/>
          <w:cols w:num="2" w:equalWidth="0">
            <w:col w:w="4833" w:space="40"/>
            <w:col w:w="574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1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16.75pt;height:.5pt;mso-position-horizontal-relative:char;mso-position-vertical-relative:line" coordorigin="0,0" coordsize="10335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464;height:2" coordorigin="19,5" coordsize="1464,2">
              <v:shape style="position:absolute;left:19;top:5;width:1464;height:2" coordorigin="19,5" coordsize="1464,0" path="m19,5l1483,5e" filled="false" stroked="true" strokeweight=".48pt" strokecolor="#000000">
                <v:path arrowok="t"/>
              </v:shape>
            </v:group>
            <v:group style="position:absolute;left:1483;top:5;width:10;height:2" coordorigin="1483,5" coordsize="10,2">
              <v:shape style="position:absolute;left:1483;top:5;width:10;height:2" coordorigin="1483,5" coordsize="10,0" path="m1483,5l1493,5e" filled="false" stroked="true" strokeweight=".48pt" strokecolor="#000000">
                <v:path arrowok="t"/>
              </v:shape>
            </v:group>
            <v:group style="position:absolute;left:1493;top:5;width:1277;height:2" coordorigin="1493,5" coordsize="1277,2">
              <v:shape style="position:absolute;left:1493;top:5;width:1277;height:2" coordorigin="1493,5" coordsize="1277,0" path="m1493,5l2770,5e" filled="false" stroked="true" strokeweight=".48pt" strokecolor="#000000">
                <v:path arrowok="t"/>
              </v:shape>
            </v:group>
            <v:group style="position:absolute;left:2770;top:5;width:10;height:2" coordorigin="2770,5" coordsize="10,2">
              <v:shape style="position:absolute;left:2770;top:5;width:10;height:2" coordorigin="2770,5" coordsize="10,0" path="m2770,5l2779,5e" filled="false" stroked="true" strokeweight=".48pt" strokecolor="#000000">
                <v:path arrowok="t"/>
              </v:shape>
            </v:group>
            <v:group style="position:absolute;left:2779;top:5;width:600;height:2" coordorigin="2779,5" coordsize="600,2">
              <v:shape style="position:absolute;left:2779;top:5;width:600;height:2" coordorigin="2779,5" coordsize="600,0" path="m2779,5l3379,5e" filled="false" stroked="true" strokeweight=".48pt" strokecolor="#000000">
                <v:path arrowok="t"/>
              </v:shape>
            </v:group>
            <v:group style="position:absolute;left:3379;top:5;width:10;height:2" coordorigin="3379,5" coordsize="10,2">
              <v:shape style="position:absolute;left:3379;top:5;width:10;height:2" coordorigin="3379,5" coordsize="10,0" path="m3379,5l3389,5e" filled="false" stroked="true" strokeweight=".48pt" strokecolor="#000000">
                <v:path arrowok="t"/>
              </v:shape>
            </v:group>
            <v:group style="position:absolute;left:3389;top:5;width:610;height:2" coordorigin="3389,5" coordsize="610,2">
              <v:shape style="position:absolute;left:3389;top:5;width:610;height:2" coordorigin="3389,5" coordsize="610,0" path="m3389,5l3998,5e" filled="false" stroked="true" strokeweight=".48pt" strokecolor="#000000">
                <v:path arrowok="t"/>
              </v:shape>
            </v:group>
            <v:group style="position:absolute;left:3998;top:5;width:10;height:2" coordorigin="3998,5" coordsize="10,2">
              <v:shape style="position:absolute;left:3998;top:5;width:10;height:2" coordorigin="3998,5" coordsize="10,0" path="m3998,5l4008,5e" filled="false" stroked="true" strokeweight=".48pt" strokecolor="#000000">
                <v:path arrowok="t"/>
              </v:shape>
            </v:group>
            <v:group style="position:absolute;left:4008;top:5;width:807;height:2" coordorigin="4008,5" coordsize="807,2">
              <v:shape style="position:absolute;left:4008;top:5;width:807;height:2" coordorigin="4008,5" coordsize="807,0" path="m4008,5l4814,5e" filled="false" stroked="true" strokeweight=".48pt" strokecolor="#000000">
                <v:path arrowok="t"/>
              </v:shape>
            </v:group>
            <v:group style="position:absolute;left:4814;top:5;width:10;height:2" coordorigin="4814,5" coordsize="10,2">
              <v:shape style="position:absolute;left:4814;top:5;width:10;height:2" coordorigin="4814,5" coordsize="10,0" path="m4814,5l4824,5e" filled="false" stroked="true" strokeweight=".48pt" strokecolor="#000000">
                <v:path arrowok="t"/>
              </v:shape>
            </v:group>
            <v:group style="position:absolute;left:4824;top:5;width:1325;height:2" coordorigin="4824,5" coordsize="1325,2">
              <v:shape style="position:absolute;left:4824;top:5;width:1325;height:2" coordorigin="4824,5" coordsize="1325,0" path="m4824,5l6149,5e" filled="false" stroked="true" strokeweight=".48pt" strokecolor="#000000">
                <v:path arrowok="t"/>
              </v:shape>
            </v:group>
            <v:group style="position:absolute;left:6149;top:5;width:10;height:2" coordorigin="6149,5" coordsize="10,2">
              <v:shape style="position:absolute;left:6149;top:5;width:10;height:2" coordorigin="6149,5" coordsize="10,0" path="m6149,5l6158,5e" filled="false" stroked="true" strokeweight=".48pt" strokecolor="#000000">
                <v:path arrowok="t"/>
              </v:shape>
            </v:group>
            <v:group style="position:absolute;left:6158;top:5;width:600;height:2" coordorigin="6158,5" coordsize="600,2">
              <v:shape style="position:absolute;left:6158;top:5;width:600;height:2" coordorigin="6158,5" coordsize="600,0" path="m6158,5l6758,5e" filled="false" stroked="true" strokeweight=".48pt" strokecolor="#000000">
                <v:path arrowok="t"/>
              </v:shape>
            </v:group>
            <v:group style="position:absolute;left:6758;top:5;width:10;height:2" coordorigin="6758,5" coordsize="10,2">
              <v:shape style="position:absolute;left:6758;top:5;width:10;height:2" coordorigin="6758,5" coordsize="10,0" path="m6758,5l6768,5e" filled="false" stroked="true" strokeweight=".48pt" strokecolor="#000000">
                <v:path arrowok="t"/>
              </v:shape>
            </v:group>
            <v:group style="position:absolute;left:6768;top:5;width:1114;height:2" coordorigin="6768,5" coordsize="1114,2">
              <v:shape style="position:absolute;left:6768;top:5;width:1114;height:2" coordorigin="6768,5" coordsize="1114,0" path="m6768,5l7882,5e" filled="false" stroked="true" strokeweight=".48pt" strokecolor="#000000">
                <v:path arrowok="t"/>
              </v:shape>
            </v:group>
            <v:group style="position:absolute;left:7882;top:5;width:10;height:2" coordorigin="7882,5" coordsize="10,2">
              <v:shape style="position:absolute;left:7882;top:5;width:10;height:2" coordorigin="7882,5" coordsize="10,0" path="m7882,5l7891,5e" filled="false" stroked="true" strokeweight=".48pt" strokecolor="#000000">
                <v:path arrowok="t"/>
              </v:shape>
            </v:group>
            <v:group style="position:absolute;left:7891;top:5;width:1215;height:2" coordorigin="7891,5" coordsize="1215,2">
              <v:shape style="position:absolute;left:7891;top:5;width:1215;height:2" coordorigin="7891,5" coordsize="1215,0" path="m7891,5l9106,5e" filled="false" stroked="true" strokeweight=".48pt" strokecolor="#000000">
                <v:path arrowok="t"/>
              </v:shape>
            </v:group>
            <v:group style="position:absolute;left:9106;top:5;width:10;height:2" coordorigin="9106,5" coordsize="10,2">
              <v:shape style="position:absolute;left:9106;top:5;width:10;height:2" coordorigin="9106,5" coordsize="10,0" path="m9106,5l9115,5e" filled="false" stroked="true" strokeweight=".48pt" strokecolor="#000000">
                <v:path arrowok="t"/>
              </v:shape>
            </v:group>
            <v:group style="position:absolute;left:9115;top:5;width:1215;height:2" coordorigin="9115,5" coordsize="1215,2">
              <v:shape style="position:absolute;left:9115;top:5;width:1215;height:2" coordorigin="9115,5" coordsize="1215,0" path="m9115,5l1033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807" w:val="left" w:leader="none"/>
          <w:tab w:pos="5191" w:val="left" w:leader="none"/>
          <w:tab w:pos="7087" w:val="left" w:leader="none"/>
          <w:tab w:pos="8143" w:val="left" w:leader="none"/>
          <w:tab w:pos="9372" w:val="left" w:leader="none"/>
        </w:tabs>
        <w:spacing w:before="0"/>
        <w:ind w:left="2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position w:val="6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售流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3"/>
          <w:position w:val="6"/>
          <w:sz w:val="17"/>
          <w:szCs w:val="17"/>
        </w:rPr>
        <w:t>股股份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36,370,648.00</w:t>
        <w:tab/>
        <w:t>14,500,000.00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-193,244.00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14,306,756.00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50,677,404.00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1807" w:val="left" w:leader="none"/>
          <w:tab w:pos="7145" w:val="left" w:leader="none"/>
          <w:tab w:pos="8364" w:val="left" w:leader="none"/>
          <w:tab w:pos="9372" w:val="left" w:leader="none"/>
        </w:tabs>
        <w:spacing w:before="98"/>
        <w:ind w:left="26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position w:val="5"/>
          <w:sz w:val="17"/>
          <w:szCs w:val="17"/>
        </w:rPr>
        <w:t>流</w:t>
      </w:r>
      <w:r>
        <w:rPr>
          <w:rFonts w:ascii="宋体" w:hAnsi="宋体" w:cs="宋体" w:eastAsia="宋体" w:hint="default"/>
          <w:spacing w:val="-2"/>
          <w:position w:val="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2"/>
          <w:position w:val="5"/>
          <w:sz w:val="17"/>
          <w:szCs w:val="17"/>
        </w:rPr>
        <w:t>股股份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39,129,352.00</w:t>
        <w:tab/>
        <w:t>193,244.00</w:t>
        <w:tab/>
        <w:t>193,244.00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39,322,596.00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1030" w:val="left" w:leader="none"/>
          <w:tab w:pos="1807" w:val="left" w:leader="none"/>
          <w:tab w:pos="5191" w:val="left" w:leader="none"/>
          <w:tab w:pos="8143" w:val="left" w:leader="none"/>
          <w:tab w:pos="9372" w:val="left" w:leader="none"/>
        </w:tabs>
        <w:spacing w:before="170"/>
        <w:ind w:left="59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6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position w:val="6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75,500,000.00</w:t>
        <w:tab/>
        <w:t>14,500,000.00</w:t>
        <w:tab/>
        <w:t>14,500,000.00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5"/>
          <w:sz w:val="17"/>
          <w:szCs w:val="17"/>
        </w:rPr>
        <w:t>90,000,000.00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81" w:lineRule="exact"/>
        <w:ind w:left="11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520.1pt;height:4.1pt;mso-position-horizontal-relative:char;mso-position-vertical-relative:line" coordorigin="0,0" coordsize="10402,82">
            <v:group style="position:absolute;left:29;top:53;width:1498;height:2" coordorigin="29,53" coordsize="1498,2">
              <v:shape style="position:absolute;left:29;top:53;width:1498;height:2" coordorigin="29,53" coordsize="1498,0" path="m29,53l1526,53e" filled="false" stroked="true" strokeweight="2.88pt" strokecolor="#000000">
                <v:path arrowok="t"/>
              </v:shape>
            </v:group>
            <v:group style="position:absolute;left:29;top:7;width:1498;height:2" coordorigin="29,7" coordsize="1498,2">
              <v:shape style="position:absolute;left:29;top:7;width:1498;height:2" coordorigin="29,7" coordsize="1498,0" path="m29,7l1526,7e" filled="false" stroked="true" strokeweight=".72pt" strokecolor="#000000">
                <v:path arrowok="t"/>
              </v:shape>
            </v:group>
            <v:group style="position:absolute;left:1512;top:7;width:87;height:2" coordorigin="1512,7" coordsize="87,2">
              <v:shape style="position:absolute;left:1512;top:7;width:87;height:2" coordorigin="1512,7" coordsize="87,0" path="m1512,7l1598,7e" filled="false" stroked="true" strokeweight=".72pt" strokecolor="#000000">
                <v:path arrowok="t"/>
              </v:shape>
            </v:group>
            <v:group style="position:absolute;left:1512;top:53;width:87;height:2" coordorigin="1512,53" coordsize="87,2">
              <v:shape style="position:absolute;left:1512;top:53;width:87;height:2" coordorigin="1512,53" coordsize="87,0" path="m1512,53l1598,53e" filled="false" stroked="true" strokeweight="2.88pt" strokecolor="#000000">
                <v:path arrowok="t"/>
              </v:shape>
            </v:group>
            <v:group style="position:absolute;left:1598;top:53;width:1215;height:2" coordorigin="1598,53" coordsize="1215,2">
              <v:shape style="position:absolute;left:1598;top:53;width:1215;height:2" coordorigin="1598,53" coordsize="1215,0" path="m1598,53l2813,53e" filled="false" stroked="true" strokeweight="2.88pt" strokecolor="#000000">
                <v:path arrowok="t"/>
              </v:shape>
            </v:group>
            <v:group style="position:absolute;left:1598;top:7;width:1215;height:2" coordorigin="1598,7" coordsize="1215,2">
              <v:shape style="position:absolute;left:1598;top:7;width:1215;height:2" coordorigin="1598,7" coordsize="1215,0" path="m1598,7l2813,7e" filled="false" stroked="true" strokeweight=".72pt" strokecolor="#000000">
                <v:path arrowok="t"/>
              </v:shape>
            </v:group>
            <v:group style="position:absolute;left:2798;top:7;width:82;height:2" coordorigin="2798,7" coordsize="82,2">
              <v:shape style="position:absolute;left:2798;top:7;width:82;height:2" coordorigin="2798,7" coordsize="82,0" path="m2798,7l2880,7e" filled="false" stroked="true" strokeweight=".72pt" strokecolor="#000000">
                <v:path arrowok="t"/>
              </v:shape>
            </v:group>
            <v:group style="position:absolute;left:2798;top:53;width:82;height:2" coordorigin="2798,53" coordsize="82,2">
              <v:shape style="position:absolute;left:2798;top:53;width:82;height:2" coordorigin="2798,53" coordsize="82,0" path="m2798,53l2880,53e" filled="false" stroked="true" strokeweight="2.88pt" strokecolor="#000000">
                <v:path arrowok="t"/>
              </v:shape>
            </v:group>
            <v:group style="position:absolute;left:2880;top:53;width:543;height:2" coordorigin="2880,53" coordsize="543,2">
              <v:shape style="position:absolute;left:2880;top:53;width:543;height:2" coordorigin="2880,53" coordsize="543,0" path="m2880,53l3422,53e" filled="false" stroked="true" strokeweight="2.88pt" strokecolor="#000000">
                <v:path arrowok="t"/>
              </v:shape>
            </v:group>
            <v:group style="position:absolute;left:2880;top:7;width:543;height:2" coordorigin="2880,7" coordsize="543,2">
              <v:shape style="position:absolute;left:2880;top:7;width:543;height:2" coordorigin="2880,7" coordsize="543,0" path="m2880,7l3422,7e" filled="false" stroked="true" strokeweight=".72pt" strokecolor="#000000">
                <v:path arrowok="t"/>
              </v:shape>
            </v:group>
            <v:group style="position:absolute;left:3408;top:7;width:87;height:2" coordorigin="3408,7" coordsize="87,2">
              <v:shape style="position:absolute;left:3408;top:7;width:87;height:2" coordorigin="3408,7" coordsize="87,0" path="m3408,7l3494,7e" filled="false" stroked="true" strokeweight=".72pt" strokecolor="#000000">
                <v:path arrowok="t"/>
              </v:shape>
            </v:group>
            <v:group style="position:absolute;left:3408;top:53;width:87;height:2" coordorigin="3408,53" coordsize="87,2">
              <v:shape style="position:absolute;left:3408;top:53;width:87;height:2" coordorigin="3408,53" coordsize="87,0" path="m3408,53l3494,53e" filled="false" stroked="true" strokeweight="2.88pt" strokecolor="#000000">
                <v:path arrowok="t"/>
              </v:shape>
            </v:group>
            <v:group style="position:absolute;left:3494;top:53;width:548;height:2" coordorigin="3494,53" coordsize="548,2">
              <v:shape style="position:absolute;left:3494;top:53;width:548;height:2" coordorigin="3494,53" coordsize="548,0" path="m3494,53l4042,53e" filled="false" stroked="true" strokeweight="2.88pt" strokecolor="#000000">
                <v:path arrowok="t"/>
              </v:shape>
            </v:group>
            <v:group style="position:absolute;left:3494;top:7;width:548;height:2" coordorigin="3494,7" coordsize="548,2">
              <v:shape style="position:absolute;left:3494;top:7;width:548;height:2" coordorigin="3494,7" coordsize="548,0" path="m3494,7l4042,7e" filled="false" stroked="true" strokeweight=".72pt" strokecolor="#000000">
                <v:path arrowok="t"/>
              </v:shape>
            </v:group>
            <v:group style="position:absolute;left:4027;top:7;width:82;height:2" coordorigin="4027,7" coordsize="82,2">
              <v:shape style="position:absolute;left:4027;top:7;width:82;height:2" coordorigin="4027,7" coordsize="82,0" path="m4027,7l4109,7e" filled="false" stroked="true" strokeweight=".72pt" strokecolor="#000000">
                <v:path arrowok="t"/>
              </v:shape>
            </v:group>
            <v:group style="position:absolute;left:4027;top:53;width:82;height:2" coordorigin="4027,53" coordsize="82,2">
              <v:shape style="position:absolute;left:4027;top:53;width:82;height:2" coordorigin="4027,53" coordsize="82,0" path="m4027,53l4109,53e" filled="false" stroked="true" strokeweight="2.88pt" strokecolor="#000000">
                <v:path arrowok="t"/>
              </v:shape>
            </v:group>
            <v:group style="position:absolute;left:4109;top:53;width:749;height:2" coordorigin="4109,53" coordsize="749,2">
              <v:shape style="position:absolute;left:4109;top:53;width:749;height:2" coordorigin="4109,53" coordsize="749,0" path="m4109,53l4858,53e" filled="false" stroked="true" strokeweight="2.88pt" strokecolor="#000000">
                <v:path arrowok="t"/>
              </v:shape>
            </v:group>
            <v:group style="position:absolute;left:4109;top:7;width:749;height:2" coordorigin="4109,7" coordsize="749,2">
              <v:shape style="position:absolute;left:4109;top:7;width:749;height:2" coordorigin="4109,7" coordsize="749,0" path="m4109,7l4858,7e" filled="false" stroked="true" strokeweight=".72pt" strokecolor="#000000">
                <v:path arrowok="t"/>
              </v:shape>
            </v:group>
            <v:group style="position:absolute;left:4843;top:7;width:87;height:2" coordorigin="4843,7" coordsize="87,2">
              <v:shape style="position:absolute;left:4843;top:7;width:87;height:2" coordorigin="4843,7" coordsize="87,0" path="m4843,7l4930,7e" filled="false" stroked="true" strokeweight=".72pt" strokecolor="#000000">
                <v:path arrowok="t"/>
              </v:shape>
            </v:group>
            <v:group style="position:absolute;left:4843;top:53;width:87;height:2" coordorigin="4843,53" coordsize="87,2">
              <v:shape style="position:absolute;left:4843;top:53;width:87;height:2" coordorigin="4843,53" coordsize="87,0" path="m4843,53l4930,53e" filled="false" stroked="true" strokeweight="2.88pt" strokecolor="#000000">
                <v:path arrowok="t"/>
              </v:shape>
            </v:group>
            <v:group style="position:absolute;left:4930;top:53;width:1263;height:2" coordorigin="4930,53" coordsize="1263,2">
              <v:shape style="position:absolute;left:4930;top:53;width:1263;height:2" coordorigin="4930,53" coordsize="1263,0" path="m4930,53l6192,53e" filled="false" stroked="true" strokeweight="2.88pt" strokecolor="#000000">
                <v:path arrowok="t"/>
              </v:shape>
            </v:group>
            <v:group style="position:absolute;left:4930;top:7;width:1263;height:2" coordorigin="4930,7" coordsize="1263,2">
              <v:shape style="position:absolute;left:4930;top:7;width:1263;height:2" coordorigin="4930,7" coordsize="1263,0" path="m4930,7l6192,7e" filled="false" stroked="true" strokeweight=".72pt" strokecolor="#000000">
                <v:path arrowok="t"/>
              </v:shape>
            </v:group>
            <v:group style="position:absolute;left:6178;top:7;width:87;height:2" coordorigin="6178,7" coordsize="87,2">
              <v:shape style="position:absolute;left:6178;top:7;width:87;height:2" coordorigin="6178,7" coordsize="87,0" path="m6178,7l6264,7e" filled="false" stroked="true" strokeweight=".72pt" strokecolor="#000000">
                <v:path arrowok="t"/>
              </v:shape>
            </v:group>
            <v:group style="position:absolute;left:6178;top:53;width:87;height:2" coordorigin="6178,53" coordsize="87,2">
              <v:shape style="position:absolute;left:6178;top:53;width:87;height:2" coordorigin="6178,53" coordsize="87,0" path="m6178,53l6264,53e" filled="false" stroked="true" strokeweight="2.88pt" strokecolor="#000000">
                <v:path arrowok="t"/>
              </v:shape>
            </v:group>
            <v:group style="position:absolute;left:6264;top:53;width:538;height:2" coordorigin="6264,53" coordsize="538,2">
              <v:shape style="position:absolute;left:6264;top:53;width:538;height:2" coordorigin="6264,53" coordsize="538,0" path="m6264,53l6802,53e" filled="false" stroked="true" strokeweight="2.88pt" strokecolor="#000000">
                <v:path arrowok="t"/>
              </v:shape>
            </v:group>
            <v:group style="position:absolute;left:6264;top:7;width:538;height:2" coordorigin="6264,7" coordsize="538,2">
              <v:shape style="position:absolute;left:6264;top:7;width:538;height:2" coordorigin="6264,7" coordsize="538,0" path="m6264,7l6802,7e" filled="false" stroked="true" strokeweight=".72pt" strokecolor="#000000">
                <v:path arrowok="t"/>
              </v:shape>
            </v:group>
            <v:group style="position:absolute;left:6787;top:7;width:87;height:2" coordorigin="6787,7" coordsize="87,2">
              <v:shape style="position:absolute;left:6787;top:7;width:87;height:2" coordorigin="6787,7" coordsize="87,0" path="m6787,7l6874,7e" filled="false" stroked="true" strokeweight=".72pt" strokecolor="#000000">
                <v:path arrowok="t"/>
              </v:shape>
            </v:group>
            <v:group style="position:absolute;left:6787;top:53;width:87;height:2" coordorigin="6787,53" coordsize="87,2">
              <v:shape style="position:absolute;left:6787;top:53;width:87;height:2" coordorigin="6787,53" coordsize="87,0" path="m6787,53l6874,53e" filled="false" stroked="true" strokeweight="2.88pt" strokecolor="#000000">
                <v:path arrowok="t"/>
              </v:shape>
            </v:group>
            <v:group style="position:absolute;left:6874;top:53;width:1052;height:2" coordorigin="6874,53" coordsize="1052,2">
              <v:shape style="position:absolute;left:6874;top:53;width:1052;height:2" coordorigin="6874,53" coordsize="1052,0" path="m6874,53l7925,53e" filled="false" stroked="true" strokeweight="2.88pt" strokecolor="#000000">
                <v:path arrowok="t"/>
              </v:shape>
            </v:group>
            <v:group style="position:absolute;left:6874;top:7;width:1052;height:2" coordorigin="6874,7" coordsize="1052,2">
              <v:shape style="position:absolute;left:6874;top:7;width:1052;height:2" coordorigin="6874,7" coordsize="1052,0" path="m6874,7l7925,7e" filled="false" stroked="true" strokeweight=".72pt" strokecolor="#000000">
                <v:path arrowok="t"/>
              </v:shape>
            </v:group>
            <v:group style="position:absolute;left:7910;top:7;width:82;height:2" coordorigin="7910,7" coordsize="82,2">
              <v:shape style="position:absolute;left:7910;top:7;width:82;height:2" coordorigin="7910,7" coordsize="82,0" path="m7910,7l7992,7e" filled="false" stroked="true" strokeweight=".72pt" strokecolor="#000000">
                <v:path arrowok="t"/>
              </v:shape>
            </v:group>
            <v:group style="position:absolute;left:7910;top:53;width:82;height:2" coordorigin="7910,53" coordsize="82,2">
              <v:shape style="position:absolute;left:7910;top:53;width:82;height:2" coordorigin="7910,53" coordsize="82,0" path="m7910,53l7992,53e" filled="false" stroked="true" strokeweight="2.88pt" strokecolor="#000000">
                <v:path arrowok="t"/>
              </v:shape>
            </v:group>
            <v:group style="position:absolute;left:7992;top:53;width:1157;height:2" coordorigin="7992,53" coordsize="1157,2">
              <v:shape style="position:absolute;left:7992;top:53;width:1157;height:2" coordorigin="7992,53" coordsize="1157,0" path="m7992,53l9149,53e" filled="false" stroked="true" strokeweight="2.88pt" strokecolor="#000000">
                <v:path arrowok="t"/>
              </v:shape>
            </v:group>
            <v:group style="position:absolute;left:7992;top:7;width:1157;height:2" coordorigin="7992,7" coordsize="1157,2">
              <v:shape style="position:absolute;left:7992;top:7;width:1157;height:2" coordorigin="7992,7" coordsize="1157,0" path="m7992,7l9149,7e" filled="false" stroked="true" strokeweight=".72pt" strokecolor="#000000">
                <v:path arrowok="t"/>
              </v:shape>
            </v:group>
            <v:group style="position:absolute;left:9134;top:7;width:82;height:2" coordorigin="9134,7" coordsize="82,2">
              <v:shape style="position:absolute;left:9134;top:7;width:82;height:2" coordorigin="9134,7" coordsize="82,0" path="m9134,7l9216,7e" filled="false" stroked="true" strokeweight=".72pt" strokecolor="#000000">
                <v:path arrowok="t"/>
              </v:shape>
            </v:group>
            <v:group style="position:absolute;left:9134;top:53;width:82;height:2" coordorigin="9134,53" coordsize="82,2">
              <v:shape style="position:absolute;left:9134;top:53;width:82;height:2" coordorigin="9134,53" coordsize="82,0" path="m9134,53l9216,53e" filled="false" stroked="true" strokeweight="2.88pt" strokecolor="#000000">
                <v:path arrowok="t"/>
              </v:shape>
            </v:group>
            <v:group style="position:absolute;left:9216;top:53;width:1157;height:2" coordorigin="9216,53" coordsize="1157,2">
              <v:shape style="position:absolute;left:9216;top:53;width:1157;height:2" coordorigin="9216,53" coordsize="1157,0" path="m9216,53l10373,53e" filled="false" stroked="true" strokeweight="2.88pt" strokecolor="#000000">
                <v:path arrowok="t"/>
              </v:shape>
            </v:group>
            <v:group style="position:absolute;left:9216;top:7;width:1157;height:2" coordorigin="9216,7" coordsize="1157,2">
              <v:shape style="position:absolute;left:9216;top:7;width:1157;height:2" coordorigin="9216,7" coordsize="1157,0" path="m9216,7l1037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5" w:lineRule="exact" w:before="0"/>
        <w:ind w:left="747" w:right="0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：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经中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证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督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管理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员会证监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[2007]36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文件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准，本公司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9"/>
        <w:ind w:left="747" w:right="703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1,450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本公司的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更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9,000</w:t>
      </w:r>
      <w:r>
        <w:rPr>
          <w:rFonts w:ascii="Times New Roman" w:hAnsi="Times New Roman" w:cs="Times New Roman" w:eastAsia="Times New Roman" w:hint="default"/>
          <w:spacing w:val="-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，本次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更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业经北京兴华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计师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事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所有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责任公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2007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1-8</w:t>
      </w:r>
      <w:r>
        <w:rPr>
          <w:rFonts w:ascii="Times New Roman" w:hAnsi="Times New Roman" w:cs="Times New Roman" w:eastAsia="Times New Roman" w:hint="default"/>
          <w:spacing w:val="-1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号</w:t>
      </w:r>
      <w:r>
        <w:rPr>
          <w:rFonts w:ascii="宋体" w:hAnsi="宋体" w:cs="宋体" w:eastAsia="宋体" w:hint="default"/>
          <w:w w:val="105"/>
          <w:sz w:val="17"/>
          <w:szCs w:val="17"/>
        </w:rPr>
        <w:t>验</w:t>
      </w:r>
      <w:r>
        <w:rPr>
          <w:rFonts w:ascii="宋体" w:hAnsi="宋体" w:cs="宋体" w:eastAsia="宋体" w:hint="default"/>
          <w:w w:val="105"/>
          <w:sz w:val="17"/>
          <w:szCs w:val="17"/>
        </w:rPr>
        <w:t>资报告</w:t>
      </w:r>
      <w:r>
        <w:rPr>
          <w:rFonts w:ascii="宋体" w:hAnsi="宋体" w:cs="宋体" w:eastAsia="宋体" w:hint="default"/>
          <w:w w:val="105"/>
          <w:sz w:val="17"/>
          <w:szCs w:val="17"/>
        </w:rPr>
        <w:t>验</w:t>
      </w:r>
      <w:r>
        <w:rPr>
          <w:rFonts w:ascii="宋体" w:hAnsi="宋体" w:cs="宋体" w:eastAsia="宋体" w:hint="default"/>
          <w:w w:val="105"/>
          <w:sz w:val="17"/>
          <w:szCs w:val="17"/>
        </w:rPr>
        <w:t>证确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25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26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资本公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6" w:lineRule="exact"/>
        <w:ind w:left="1985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4pt;height:4.350pt;mso-position-horizontal-relative:char;mso-position-vertical-relative:line" coordorigin="0,0" coordsize="6668,87">
            <v:group style="position:absolute;left:29;top:29;width:1733;height:2" coordorigin="29,29" coordsize="1733,2">
              <v:shape style="position:absolute;left:29;top:29;width:1733;height:2" coordorigin="29,29" coordsize="1733,0" path="m29,29l1762,29e" filled="false" stroked="true" strokeweight="2.88pt" strokecolor="#000000">
                <v:path arrowok="t"/>
              </v:shape>
            </v:group>
            <v:group style="position:absolute;left:29;top:79;width:1733;height:2" coordorigin="29,79" coordsize="1733,2">
              <v:shape style="position:absolute;left:29;top:79;width:1733;height:2" coordorigin="29,79" coordsize="1733,0" path="m29,79l1762,79e" filled="false" stroked="true" strokeweight=".72pt" strokecolor="#000000">
                <v:path arrowok="t"/>
              </v:shape>
            </v:group>
            <v:group style="position:absolute;left:1762;top:29;width:87;height:2" coordorigin="1762,29" coordsize="87,2">
              <v:shape style="position:absolute;left:1762;top:29;width:87;height:2" coordorigin="1762,29" coordsize="87,0" path="m1762,29l1848,29e" filled="false" stroked="true" strokeweight="2.88pt" strokecolor="#000000">
                <v:path arrowok="t"/>
              </v:shape>
            </v:group>
            <v:group style="position:absolute;left:1762;top:79;width:87;height:2" coordorigin="1762,79" coordsize="87,2">
              <v:shape style="position:absolute;left:1762;top:79;width:87;height:2" coordorigin="1762,79" coordsize="87,0" path="m1762,79l1848,79e" filled="false" stroked="true" strokeweight=".72pt" strokecolor="#000000">
                <v:path arrowok="t"/>
              </v:shape>
            </v:group>
            <v:group style="position:absolute;left:1848;top:29;width:1032;height:2" coordorigin="1848,29" coordsize="1032,2">
              <v:shape style="position:absolute;left:1848;top:29;width:1032;height:2" coordorigin="1848,29" coordsize="1032,0" path="m1848,29l2880,29e" filled="false" stroked="true" strokeweight="2.88pt" strokecolor="#000000">
                <v:path arrowok="t"/>
              </v:shape>
            </v:group>
            <v:group style="position:absolute;left:1848;top:79;width:1032;height:2" coordorigin="1848,79" coordsize="1032,2">
              <v:shape style="position:absolute;left:1848;top:79;width:1032;height:2" coordorigin="1848,79" coordsize="1032,0" path="m1848,79l2880,79e" filled="false" stroked="true" strokeweight=".72pt" strokecolor="#000000">
                <v:path arrowok="t"/>
              </v:shape>
            </v:group>
            <v:group style="position:absolute;left:2880;top:29;width:82;height:2" coordorigin="2880,29" coordsize="82,2">
              <v:shape style="position:absolute;left:2880;top:29;width:82;height:2" coordorigin="2880,29" coordsize="82,0" path="m2880,29l2962,29e" filled="false" stroked="true" strokeweight="2.88pt" strokecolor="#000000">
                <v:path arrowok="t"/>
              </v:shape>
            </v:group>
            <v:group style="position:absolute;left:2880;top:79;width:82;height:2" coordorigin="2880,79" coordsize="82,2">
              <v:shape style="position:absolute;left:2880;top:79;width:82;height:2" coordorigin="2880,79" coordsize="82,0" path="m2880,79l2962,79e" filled="false" stroked="true" strokeweight=".72pt" strokecolor="#000000">
                <v:path arrowok="t"/>
              </v:shape>
            </v:group>
            <v:group style="position:absolute;left:2962;top:29;width:1210;height:2" coordorigin="2962,29" coordsize="1210,2">
              <v:shape style="position:absolute;left:2962;top:29;width:1210;height:2" coordorigin="2962,29" coordsize="1210,0" path="m2962,29l4171,29e" filled="false" stroked="true" strokeweight="2.88pt" strokecolor="#000000">
                <v:path arrowok="t"/>
              </v:shape>
            </v:group>
            <v:group style="position:absolute;left:2962;top:79;width:1210;height:2" coordorigin="2962,79" coordsize="1210,2">
              <v:shape style="position:absolute;left:2962;top:79;width:1210;height:2" coordorigin="2962,79" coordsize="1210,0" path="m2962,79l4171,79e" filled="false" stroked="true" strokeweight=".72pt" strokecolor="#000000">
                <v:path arrowok="t"/>
              </v:shape>
            </v:group>
            <v:group style="position:absolute;left:4171;top:29;width:87;height:2" coordorigin="4171,29" coordsize="87,2">
              <v:shape style="position:absolute;left:4171;top:29;width:87;height:2" coordorigin="4171,29" coordsize="87,0" path="m4171,29l4258,29e" filled="false" stroked="true" strokeweight="2.88pt" strokecolor="#000000">
                <v:path arrowok="t"/>
              </v:shape>
            </v:group>
            <v:group style="position:absolute;left:4171;top:79;width:87;height:2" coordorigin="4171,79" coordsize="87,2">
              <v:shape style="position:absolute;left:4171;top:79;width:87;height:2" coordorigin="4171,79" coordsize="87,0" path="m4171,79l4258,79e" filled="false" stroked="true" strokeweight=".72pt" strokecolor="#000000">
                <v:path arrowok="t"/>
              </v:shape>
            </v:group>
            <v:group style="position:absolute;left:4258;top:29;width:1128;height:2" coordorigin="4258,29" coordsize="1128,2">
              <v:shape style="position:absolute;left:4258;top:29;width:1128;height:2" coordorigin="4258,29" coordsize="1128,0" path="m4258,29l5386,29e" filled="false" stroked="true" strokeweight="2.88pt" strokecolor="#000000">
                <v:path arrowok="t"/>
              </v:shape>
            </v:group>
            <v:group style="position:absolute;left:4258;top:79;width:1128;height:2" coordorigin="4258,79" coordsize="1128,2">
              <v:shape style="position:absolute;left:4258;top:79;width:1128;height:2" coordorigin="4258,79" coordsize="1128,0" path="m4258,79l5386,79e" filled="false" stroked="true" strokeweight=".72pt" strokecolor="#000000">
                <v:path arrowok="t"/>
              </v:shape>
            </v:group>
            <v:group style="position:absolute;left:5386;top:29;width:87;height:2" coordorigin="5386,29" coordsize="87,2">
              <v:shape style="position:absolute;left:5386;top:29;width:87;height:2" coordorigin="5386,29" coordsize="87,0" path="m5386,29l5472,29e" filled="false" stroked="true" strokeweight="2.88pt" strokecolor="#000000">
                <v:path arrowok="t"/>
              </v:shape>
            </v:group>
            <v:group style="position:absolute;left:5386;top:79;width:87;height:2" coordorigin="5386,79" coordsize="87,2">
              <v:shape style="position:absolute;left:5386;top:79;width:87;height:2" coordorigin="5386,79" coordsize="87,0" path="m5386,79l5472,79e" filled="false" stroked="true" strokeweight=".72pt" strokecolor="#000000">
                <v:path arrowok="t"/>
              </v:shape>
            </v:group>
            <v:group style="position:absolute;left:5472;top:29;width:1167;height:2" coordorigin="5472,29" coordsize="1167,2">
              <v:shape style="position:absolute;left:5472;top:29;width:1167;height:2" coordorigin="5472,29" coordsize="1167,0" path="m5472,29l6638,29e" filled="false" stroked="true" strokeweight="2.88pt" strokecolor="#000000">
                <v:path arrowok="t"/>
              </v:shape>
            </v:group>
            <v:group style="position:absolute;left:5472;top:79;width:1167;height:2" coordorigin="5472,79" coordsize="1167,2">
              <v:shape style="position:absolute;left:5472;top:79;width:1167;height:2" coordorigin="5472,79" coordsize="1167,0" path="m5472,79l663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151" w:val="left" w:leader="none"/>
          <w:tab w:pos="4313" w:val="left" w:leader="none"/>
          <w:tab w:pos="5427" w:val="left" w:leader="none"/>
          <w:tab w:pos="6641" w:val="left" w:leader="none"/>
          <w:tab w:pos="8071" w:val="left" w:leader="none"/>
        </w:tabs>
        <w:spacing w:before="70"/>
        <w:ind w:left="262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  <w:t>目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line="20" w:lineRule="exact"/>
        <w:ind w:left="199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32.2pt;height:.5pt;mso-position-horizontal-relative:char;mso-position-vertical-relative:line" coordorigin="0,0" coordsize="6644,10">
            <v:group style="position:absolute;left:5;top:5;width:1757;height:2" coordorigin="5,5" coordsize="1757,2">
              <v:shape style="position:absolute;left:5;top:5;width:1757;height:2" coordorigin="5,5" coordsize="1757,0" path="m5,5l1762,5e" filled="false" stroked="true" strokeweight=".48pt" strokecolor="#000000">
                <v:path arrowok="t"/>
              </v:shape>
            </v:group>
            <v:group style="position:absolute;left:1747;top:5;width:10;height:2" coordorigin="1747,5" coordsize="10,2">
              <v:shape style="position:absolute;left:1747;top:5;width:10;height:2" coordorigin="1747,5" coordsize="10,0" path="m1747,5l1757,5e" filled="false" stroked="true" strokeweight=".48pt" strokecolor="#000000">
                <v:path arrowok="t"/>
              </v:shape>
            </v:group>
            <v:group style="position:absolute;left:1757;top:5;width:1124;height:2" coordorigin="1757,5" coordsize="1124,2">
              <v:shape style="position:absolute;left:1757;top:5;width:1124;height:2" coordorigin="1757,5" coordsize="1124,0" path="m1757,5l2880,5e" filled="false" stroked="true" strokeweight=".48pt" strokecolor="#000000">
                <v:path arrowok="t"/>
              </v:shape>
            </v:group>
            <v:group style="position:absolute;left:2866;top:5;width:10;height:2" coordorigin="2866,5" coordsize="10,2">
              <v:shape style="position:absolute;left:2866;top:5;width:10;height:2" coordorigin="2866,5" coordsize="10,0" path="m2866,5l2875,5e" filled="false" stroked="true" strokeweight=".48pt" strokecolor="#000000">
                <v:path arrowok="t"/>
              </v:shape>
            </v:group>
            <v:group style="position:absolute;left:2875;top:5;width:1296;height:2" coordorigin="2875,5" coordsize="1296,2">
              <v:shape style="position:absolute;left:2875;top:5;width:1296;height:2" coordorigin="2875,5" coordsize="1296,0" path="m2875,5l4171,5e" filled="false" stroked="true" strokeweight=".48pt" strokecolor="#000000">
                <v:path arrowok="t"/>
              </v:shape>
            </v:group>
            <v:group style="position:absolute;left:4157;top:5;width:10;height:2" coordorigin="4157,5" coordsize="10,2">
              <v:shape style="position:absolute;left:4157;top:5;width:10;height:2" coordorigin="4157,5" coordsize="10,0" path="m4157,5l4166,5e" filled="false" stroked="true" strokeweight=".48pt" strokecolor="#000000">
                <v:path arrowok="t"/>
              </v:shape>
            </v:group>
            <v:group style="position:absolute;left:4166;top:5;width:1220;height:2" coordorigin="4166,5" coordsize="1220,2">
              <v:shape style="position:absolute;left:4166;top:5;width:1220;height:2" coordorigin="4166,5" coordsize="1220,0" path="m4166,5l5386,5e" filled="false" stroked="true" strokeweight=".48pt" strokecolor="#000000">
                <v:path arrowok="t"/>
              </v:shape>
            </v:group>
            <v:group style="position:absolute;left:5371;top:5;width:10;height:2" coordorigin="5371,5" coordsize="10,2">
              <v:shape style="position:absolute;left:5371;top:5;width:10;height:2" coordorigin="5371,5" coordsize="10,0" path="m5371,5l5381,5e" filled="false" stroked="true" strokeweight=".48pt" strokecolor="#000000">
                <v:path arrowok="t"/>
              </v:shape>
            </v:group>
            <v:group style="position:absolute;left:5381;top:5;width:1258;height:2" coordorigin="5381,5" coordsize="1258,2">
              <v:shape style="position:absolute;left:5381;top:5;width:1258;height:2" coordorigin="5381,5" coordsize="1258,0" path="m5381,5l6638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640" w:right="64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33" w:lineRule="exact"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32pt;margin-top:-61.023506pt;width:331.7pt;height:64.5pt;mso-position-horizontal-relative:page;mso-position-vertical-relative:paragraph;z-index:3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6"/>
                    <w:gridCol w:w="456"/>
                    <w:gridCol w:w="1358"/>
                    <w:gridCol w:w="1886"/>
                    <w:gridCol w:w="1807"/>
                  </w:tblGrid>
                  <w:tr>
                    <w:trPr>
                      <w:trHeight w:val="388" w:hRule="exact"/>
                    </w:trPr>
                    <w:tc>
                      <w:tcPr>
                        <w:tcW w:w="1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4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溢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78,067,203.72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125,250,000.00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203,317,203.72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1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资本公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积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3,861,231.89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3,861,231.89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1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62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81,928,435.61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10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125,250,000.00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8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207,178,435.61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报告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1,450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将</w:t>
      </w:r>
      <w:r>
        <w:rPr>
          <w:rFonts w:ascii="宋体" w:hAnsi="宋体" w:cs="宋体" w:eastAsia="宋体" w:hint="default"/>
          <w:w w:val="105"/>
          <w:sz w:val="17"/>
          <w:szCs w:val="17"/>
        </w:rPr>
        <w:t>扣除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-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525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扣除新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33" w:lineRule="exact" w:before="0"/>
        <w:ind w:left="14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1,450</w:t>
      </w:r>
      <w:r>
        <w:rPr>
          <w:rFonts w:ascii="Times New Roman" w:hAnsi="Times New Roman" w:cs="Times New Roman" w:eastAsia="Times New Roman" w:hint="default"/>
          <w:spacing w:val="-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余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12,525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万元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资本公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55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27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504"/>
        <w:gridCol w:w="1466"/>
        <w:gridCol w:w="1339"/>
        <w:gridCol w:w="1068"/>
        <w:gridCol w:w="1126"/>
      </w:tblGrid>
      <w:tr>
        <w:trPr>
          <w:trHeight w:val="415" w:hRule="exact"/>
        </w:trPr>
        <w:tc>
          <w:tcPr>
            <w:tcW w:w="110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04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5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25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68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86" w:hRule="exact"/>
        </w:trPr>
        <w:tc>
          <w:tcPr>
            <w:tcW w:w="1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积</w:t>
            </w:r>
          </w:p>
        </w:tc>
        <w:tc>
          <w:tcPr>
            <w:tcW w:w="5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9,286,628.21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4,025,166.08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9"/>
              <w:ind w:right="1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13,311,794.29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2" w:hRule="exact"/>
        </w:trPr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储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备基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2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2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展</w:t>
            </w:r>
            <w:r>
              <w:rPr>
                <w:rFonts w:ascii="宋体" w:hAnsi="宋体" w:cs="宋体" w:eastAsia="宋体" w:hint="default"/>
                <w:i/>
                <w:sz w:val="17"/>
                <w:szCs w:val="17"/>
              </w:rPr>
              <w:t>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  <w:t>金</w:t>
            </w:r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994,451.41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2" w:hRule="exact"/>
        </w:trPr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0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15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11,275,531.03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25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4,025,166.08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2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sz w:val="17"/>
              </w:rPr>
              <w:t>15,300,697.11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81" w:lineRule="exact"/>
        <w:ind w:left="137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6pt;height:4.1pt;mso-position-horizontal-relative:char;mso-position-vertical-relative:line" coordorigin="0,0" coordsize="6692,82">
            <v:group style="position:absolute;left:29;top:53;width:1728;height:2" coordorigin="29,53" coordsize="1728,2">
              <v:shape style="position:absolute;left:29;top:53;width:1728;height:2" coordorigin="29,53" coordsize="1728,0" path="m29,53l1757,53e" filled="false" stroked="true" strokeweight="2.88pt" strokecolor="#000000">
                <v:path arrowok="t"/>
              </v:shape>
            </v:group>
            <v:group style="position:absolute;left:29;top:5;width:1728;height:2" coordorigin="29,5" coordsize="1728,2">
              <v:shape style="position:absolute;left:29;top:5;width:1728;height:2" coordorigin="29,5" coordsize="1728,0" path="m29,5l1757,5e" filled="false" stroked="true" strokeweight=".48pt" strokecolor="#000000">
                <v:path arrowok="t"/>
              </v:shape>
            </v:group>
            <v:group style="position:absolute;left:1742;top:5;width:87;height:2" coordorigin="1742,5" coordsize="87,2">
              <v:shape style="position:absolute;left:1742;top:5;width:87;height:2" coordorigin="1742,5" coordsize="87,0" path="m1742,5l1829,5e" filled="false" stroked="true" strokeweight=".48pt" strokecolor="#000000">
                <v:path arrowok="t"/>
              </v:shape>
            </v:group>
            <v:group style="position:absolute;left:1742;top:53;width:87;height:2" coordorigin="1742,53" coordsize="87,2">
              <v:shape style="position:absolute;left:1742;top:53;width:87;height:2" coordorigin="1742,53" coordsize="87,0" path="m1742,53l1829,53e" filled="false" stroked="true" strokeweight="2.88pt" strokecolor="#000000">
                <v:path arrowok="t"/>
              </v:shape>
            </v:group>
            <v:group style="position:absolute;left:1829;top:53;width:1167;height:2" coordorigin="1829,53" coordsize="1167,2">
              <v:shape style="position:absolute;left:1829;top:53;width:1167;height:2" coordorigin="1829,53" coordsize="1167,0" path="m1829,53l2995,53e" filled="false" stroked="true" strokeweight="2.88pt" strokecolor="#000000">
                <v:path arrowok="t"/>
              </v:shape>
            </v:group>
            <v:group style="position:absolute;left:1829;top:5;width:1167;height:2" coordorigin="1829,5" coordsize="1167,2">
              <v:shape style="position:absolute;left:1829;top:5;width:1167;height:2" coordorigin="1829,5" coordsize="1167,0" path="m1829,5l2995,5e" filled="false" stroked="true" strokeweight=".48pt" strokecolor="#000000">
                <v:path arrowok="t"/>
              </v:shape>
            </v:group>
            <v:group style="position:absolute;left:2981;top:5;width:87;height:2" coordorigin="2981,5" coordsize="87,2">
              <v:shape style="position:absolute;left:2981;top:5;width:87;height:2" coordorigin="2981,5" coordsize="87,0" path="m2981,5l3067,5e" filled="false" stroked="true" strokeweight=".48pt" strokecolor="#000000">
                <v:path arrowok="t"/>
              </v:shape>
            </v:group>
            <v:group style="position:absolute;left:2981;top:53;width:87;height:2" coordorigin="2981,53" coordsize="87,2">
              <v:shape style="position:absolute;left:2981;top:53;width:87;height:2" coordorigin="2981,53" coordsize="87,0" path="m2981,53l3067,53e" filled="false" stroked="true" strokeweight="2.88pt" strokecolor="#000000">
                <v:path arrowok="t"/>
              </v:shape>
            </v:group>
            <v:group style="position:absolute;left:3067;top:53;width:1167;height:2" coordorigin="3067,53" coordsize="1167,2">
              <v:shape style="position:absolute;left:3067;top:53;width:1167;height:2" coordorigin="3067,53" coordsize="1167,0" path="m3067,53l4234,53e" filled="false" stroked="true" strokeweight="2.88pt" strokecolor="#000000">
                <v:path arrowok="t"/>
              </v:shape>
            </v:group>
            <v:group style="position:absolute;left:3067;top:5;width:1167;height:2" coordorigin="3067,5" coordsize="1167,2">
              <v:shape style="position:absolute;left:3067;top:5;width:1167;height:2" coordorigin="3067,5" coordsize="1167,0" path="m3067,5l4234,5e" filled="false" stroked="true" strokeweight=".48pt" strokecolor="#000000">
                <v:path arrowok="t"/>
              </v:shape>
            </v:group>
            <v:group style="position:absolute;left:4219;top:5;width:87;height:2" coordorigin="4219,5" coordsize="87,2">
              <v:shape style="position:absolute;left:4219;top:5;width:87;height:2" coordorigin="4219,5" coordsize="87,0" path="m4219,5l4306,5e" filled="false" stroked="true" strokeweight=".48pt" strokecolor="#000000">
                <v:path arrowok="t"/>
              </v:shape>
            </v:group>
            <v:group style="position:absolute;left:4219;top:53;width:87;height:2" coordorigin="4219,53" coordsize="87,2">
              <v:shape style="position:absolute;left:4219;top:53;width:87;height:2" coordorigin="4219,53" coordsize="87,0" path="m4219,53l4306,53e" filled="false" stroked="true" strokeweight="2.88pt" strokecolor="#000000">
                <v:path arrowok="t"/>
              </v:shape>
            </v:group>
            <v:group style="position:absolute;left:4306;top:53;width:1148;height:2" coordorigin="4306,53" coordsize="1148,2">
              <v:shape style="position:absolute;left:4306;top:53;width:1148;height:2" coordorigin="4306,53" coordsize="1148,0" path="m4306,53l5453,53e" filled="false" stroked="true" strokeweight="2.88pt" strokecolor="#000000">
                <v:path arrowok="t"/>
              </v:shape>
            </v:group>
            <v:group style="position:absolute;left:4306;top:5;width:1148;height:2" coordorigin="4306,5" coordsize="1148,2">
              <v:shape style="position:absolute;left:4306;top:5;width:1148;height:2" coordorigin="4306,5" coordsize="1148,0" path="m4306,5l5453,5e" filled="false" stroked="true" strokeweight=".48pt" strokecolor="#000000">
                <v:path arrowok="t"/>
              </v:shape>
            </v:group>
            <v:group style="position:absolute;left:5438;top:5;width:87;height:2" coordorigin="5438,5" coordsize="87,2">
              <v:shape style="position:absolute;left:5438;top:5;width:87;height:2" coordorigin="5438,5" coordsize="87,0" path="m5438,5l5525,5e" filled="false" stroked="true" strokeweight=".48pt" strokecolor="#000000">
                <v:path arrowok="t"/>
              </v:shape>
            </v:group>
            <v:group style="position:absolute;left:5438;top:53;width:87;height:2" coordorigin="5438,53" coordsize="87,2">
              <v:shape style="position:absolute;left:5438;top:53;width:87;height:2" coordorigin="5438,53" coordsize="87,0" path="m5438,53l5525,53e" filled="false" stroked="true" strokeweight="2.88pt" strokecolor="#000000">
                <v:path arrowok="t"/>
              </v:shape>
            </v:group>
            <v:group style="position:absolute;left:5525;top:53;width:1138;height:2" coordorigin="5525,53" coordsize="1138,2">
              <v:shape style="position:absolute;left:5525;top:53;width:1138;height:2" coordorigin="5525,53" coordsize="1138,0" path="m5525,53l6662,53e" filled="false" stroked="true" strokeweight="2.88pt" strokecolor="#000000">
                <v:path arrowok="t"/>
              </v:shape>
            </v:group>
            <v:group style="position:absolute;left:5525;top:5;width:1138;height:2" coordorigin="5525,5" coordsize="1138,2">
              <v:shape style="position:absolute;left:5525;top:5;width:1138;height:2" coordorigin="5525,5" coordsize="1138,0" path="m5525,5l6662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30" w:lineRule="exact" w:before="0"/>
        <w:ind w:left="497" w:right="12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章</w:t>
      </w:r>
      <w:r>
        <w:rPr>
          <w:rFonts w:ascii="宋体" w:hAnsi="宋体" w:cs="宋体" w:eastAsia="宋体" w:hint="default"/>
          <w:w w:val="10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按</w:t>
      </w:r>
      <w:r>
        <w:rPr>
          <w:rFonts w:ascii="宋体" w:hAnsi="宋体" w:cs="宋体" w:eastAsia="宋体" w:hint="default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w w:val="104"/>
          <w:sz w:val="17"/>
          <w:szCs w:val="17"/>
        </w:rPr>
        <w:t>润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取</w:t>
      </w:r>
      <w:r>
        <w:rPr>
          <w:rFonts w:ascii="宋体" w:hAnsi="宋体" w:cs="宋体" w:eastAsia="宋体" w:hint="default"/>
          <w:w w:val="104"/>
          <w:sz w:val="17"/>
          <w:szCs w:val="17"/>
        </w:rPr>
        <w:t>法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盈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积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与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不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致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w w:val="10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w w:val="104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追溯</w:t>
      </w:r>
      <w:r>
        <w:rPr>
          <w:rFonts w:ascii="宋体" w:hAnsi="宋体" w:cs="宋体" w:eastAsia="宋体" w:hint="default"/>
          <w:w w:val="104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整</w:t>
      </w:r>
      <w:r>
        <w:rPr>
          <w:rFonts w:ascii="宋体" w:hAnsi="宋体" w:cs="宋体" w:eastAsia="宋体" w:hint="default"/>
          <w:w w:val="10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致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参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w w:val="104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w w:val="104"/>
          <w:sz w:val="17"/>
          <w:szCs w:val="17"/>
        </w:rPr>
        <w:t>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六</w:t>
      </w:r>
      <w:r>
        <w:rPr>
          <w:rFonts w:ascii="宋体" w:hAnsi="宋体" w:cs="宋体" w:eastAsia="宋体" w:hint="default"/>
          <w:spacing w:val="-9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7"/>
        <w:gridCol w:w="2906"/>
      </w:tblGrid>
      <w:tr>
        <w:trPr>
          <w:trHeight w:val="381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28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19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7" w:hRule="exact"/>
        </w:trPr>
        <w:tc>
          <w:tcPr>
            <w:tcW w:w="4497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07" w:val="left" w:leader="none"/>
              </w:tabs>
              <w:spacing w:line="240" w:lineRule="auto" w:before="100"/>
              <w:ind w:left="40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442" w:val="left" w:leader="none"/>
              </w:tabs>
              <w:spacing w:line="240" w:lineRule="auto" w:before="100"/>
              <w:ind w:left="9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63" w:hRule="exact"/>
        </w:trPr>
        <w:tc>
          <w:tcPr>
            <w:tcW w:w="4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46,303,680.00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7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策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追溯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2,979,134.44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7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49,282,814.44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5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公司所有者的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30,950,094.59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5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4,025,166.08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5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281,338.33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5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股股利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13,500,000.00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2" w:hRule="exact"/>
        </w:trPr>
        <w:tc>
          <w:tcPr>
            <w:tcW w:w="4497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82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未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906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19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62,426,404.62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185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(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2"/>
          <w:w w:val="104"/>
          <w:sz w:val="17"/>
          <w:szCs w:val="17"/>
        </w:rPr>
        <w:t>)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策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变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更</w:t>
      </w:r>
      <w:r>
        <w:rPr>
          <w:rFonts w:ascii="宋体" w:hAnsi="宋体" w:cs="宋体" w:eastAsia="宋体" w:hint="default"/>
          <w:w w:val="104"/>
          <w:sz w:val="17"/>
          <w:szCs w:val="17"/>
        </w:rPr>
        <w:t>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溯</w:t>
      </w:r>
      <w:r>
        <w:rPr>
          <w:rFonts w:ascii="宋体" w:hAnsi="宋体" w:cs="宋体" w:eastAsia="宋体" w:hint="default"/>
          <w:w w:val="104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整</w:t>
      </w:r>
      <w:r>
        <w:rPr>
          <w:rFonts w:ascii="宋体" w:hAnsi="宋体" w:cs="宋体" w:eastAsia="宋体" w:hint="default"/>
          <w:w w:val="104"/>
          <w:sz w:val="17"/>
          <w:szCs w:val="17"/>
        </w:rPr>
        <w:t>参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见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w w:val="104"/>
          <w:sz w:val="17"/>
          <w:szCs w:val="17"/>
        </w:rPr>
        <w:t>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六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13"/>
        <w:ind w:left="411" w:right="124" w:firstLine="8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(2)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公司董事会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-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预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案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拟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31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日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90,000,000</w:t>
      </w:r>
      <w:r>
        <w:rPr>
          <w:rFonts w:ascii="Times New Roman" w:hAnsi="Times New Roman" w:cs="Times New Roman" w:eastAsia="Times New Roman" w:hint="default"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股为基数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全体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按每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w w:val="105"/>
          <w:sz w:val="17"/>
          <w:szCs w:val="17"/>
        </w:rPr>
        <w:t>派</w:t>
      </w:r>
      <w:r>
        <w:rPr>
          <w:rFonts w:ascii="宋体" w:hAnsi="宋体" w:cs="宋体" w:eastAsia="宋体" w:hint="default"/>
          <w:w w:val="105"/>
          <w:sz w:val="17"/>
          <w:szCs w:val="17"/>
        </w:rPr>
        <w:t>发现</w:t>
      </w: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1.5</w:t>
      </w:r>
      <w:r>
        <w:rPr>
          <w:rFonts w:ascii="Times New Roman" w:hAnsi="Times New Roman" w:cs="Times New Roman" w:eastAsia="Times New Roman" w:hint="default"/>
          <w:spacing w:val="-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比例发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13,500,000.00</w:t>
      </w:r>
      <w:r>
        <w:rPr>
          <w:rFonts w:ascii="Times New Roman" w:hAnsi="Times New Roman" w:cs="Times New Roman" w:eastAsia="Times New Roman" w:hint="default"/>
          <w:spacing w:val="-1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646" w:right="637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29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本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595" w:right="637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4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4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38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5.45pt;height:4.1pt;mso-position-horizontal-relative:char;mso-position-vertical-relative:line" coordorigin="0,0" coordsize="8909,82">
            <v:group style="position:absolute;left:29;top:29;width:1608;height:2" coordorigin="29,29" coordsize="1608,2">
              <v:shape style="position:absolute;left:29;top:29;width:1608;height:2" coordorigin="29,29" coordsize="1608,0" path="m29,29l1637,29e" filled="false" stroked="true" strokeweight="2.88pt" strokecolor="#000000">
                <v:path arrowok="t"/>
              </v:shape>
            </v:group>
            <v:group style="position:absolute;left:29;top:77;width:1608;height:2" coordorigin="29,77" coordsize="1608,2">
              <v:shape style="position:absolute;left:29;top:77;width:1608;height:2" coordorigin="29,77" coordsize="1608,0" path="m29,77l1637,77e" filled="false" stroked="true" strokeweight=".48pt" strokecolor="#000000">
                <v:path arrowok="t"/>
              </v:shape>
            </v:group>
            <v:group style="position:absolute;left:1637;top:29;width:87;height:2" coordorigin="1637,29" coordsize="87,2">
              <v:shape style="position:absolute;left:1637;top:29;width:87;height:2" coordorigin="1637,29" coordsize="87,0" path="m1637,29l1723,29e" filled="false" stroked="true" strokeweight="2.88pt" strokecolor="#000000">
                <v:path arrowok="t"/>
              </v:shape>
            </v:group>
            <v:group style="position:absolute;left:1637;top:77;width:87;height:2" coordorigin="1637,77" coordsize="87,2">
              <v:shape style="position:absolute;left:1637;top:77;width:87;height:2" coordorigin="1637,77" coordsize="87,0" path="m1637,77l1723,77e" filled="false" stroked="true" strokeweight=".48pt" strokecolor="#000000">
                <v:path arrowok="t"/>
              </v:shape>
            </v:group>
            <v:group style="position:absolute;left:1723;top:29;width:2367;height:2" coordorigin="1723,29" coordsize="2367,2">
              <v:shape style="position:absolute;left:1723;top:29;width:2367;height:2" coordorigin="1723,29" coordsize="2367,0" path="m1723,29l4090,29e" filled="false" stroked="true" strokeweight="2.88pt" strokecolor="#000000">
                <v:path arrowok="t"/>
              </v:shape>
            </v:group>
            <v:group style="position:absolute;left:1723;top:77;width:2367;height:2" coordorigin="1723,77" coordsize="2367,2">
              <v:shape style="position:absolute;left:1723;top:77;width:2367;height:2" coordorigin="1723,77" coordsize="2367,0" path="m1723,77l4090,77e" filled="false" stroked="true" strokeweight=".48pt" strokecolor="#000000">
                <v:path arrowok="t"/>
              </v:shape>
            </v:group>
            <v:group style="position:absolute;left:4090;top:29;width:87;height:2" coordorigin="4090,29" coordsize="87,2">
              <v:shape style="position:absolute;left:4090;top:29;width:87;height:2" coordorigin="4090,29" coordsize="87,0" path="m4090,29l4176,29e" filled="false" stroked="true" strokeweight="2.88pt" strokecolor="#000000">
                <v:path arrowok="t"/>
              </v:shape>
            </v:group>
            <v:group style="position:absolute;left:4090;top:77;width:87;height:2" coordorigin="4090,77" coordsize="87,2">
              <v:shape style="position:absolute;left:4090;top:77;width:87;height:2" coordorigin="4090,77" coordsize="87,0" path="m4090,77l4176,77e" filled="false" stroked="true" strokeweight=".48pt" strokecolor="#000000">
                <v:path arrowok="t"/>
              </v:shape>
            </v:group>
            <v:group style="position:absolute;left:4176;top:29;width:2362;height:2" coordorigin="4176,29" coordsize="2362,2">
              <v:shape style="position:absolute;left:4176;top:29;width:2362;height:2" coordorigin="4176,29" coordsize="2362,0" path="m4176,29l6538,29e" filled="false" stroked="true" strokeweight="2.88pt" strokecolor="#000000">
                <v:path arrowok="t"/>
              </v:shape>
            </v:group>
            <v:group style="position:absolute;left:4176;top:77;width:2362;height:2" coordorigin="4176,77" coordsize="2362,2">
              <v:shape style="position:absolute;left:4176;top:77;width:2362;height:2" coordorigin="4176,77" coordsize="2362,0" path="m4176,77l6538,77e" filled="false" stroked="true" strokeweight=".48pt" strokecolor="#000000">
                <v:path arrowok="t"/>
              </v:shape>
            </v:group>
            <v:group style="position:absolute;left:6538;top:29;width:87;height:2" coordorigin="6538,29" coordsize="87,2">
              <v:shape style="position:absolute;left:6538;top:29;width:87;height:2" coordorigin="6538,29" coordsize="87,0" path="m6538,29l6624,29e" filled="false" stroked="true" strokeweight="2.88pt" strokecolor="#000000">
                <v:path arrowok="t"/>
              </v:shape>
            </v:group>
            <v:group style="position:absolute;left:6538;top:77;width:87;height:2" coordorigin="6538,77" coordsize="87,2">
              <v:shape style="position:absolute;left:6538;top:77;width:87;height:2" coordorigin="6538,77" coordsize="87,0" path="m6538,77l6624,77e" filled="false" stroked="true" strokeweight=".48pt" strokecolor="#000000">
                <v:path arrowok="t"/>
              </v:shape>
            </v:group>
            <v:group style="position:absolute;left:6624;top:29;width:2256;height:2" coordorigin="6624,29" coordsize="2256,2">
              <v:shape style="position:absolute;left:6624;top:29;width:2256;height:2" coordorigin="6624,29" coordsize="2256,0" path="m6624,29l8880,29e" filled="false" stroked="true" strokeweight="2.88pt" strokecolor="#000000">
                <v:path arrowok="t"/>
              </v:shape>
            </v:group>
            <v:group style="position:absolute;left:6624;top:77;width:2256;height:2" coordorigin="6624,77" coordsize="2256,2">
              <v:shape style="position:absolute;left:6624;top:77;width:2256;height:2" coordorigin="6624,77" coordsize="2256,0" path="m6624,77l8880,77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1390" w:val="left" w:leader="none"/>
          <w:tab w:pos="2902" w:val="left" w:leader="none"/>
          <w:tab w:pos="3425" w:val="left" w:leader="none"/>
          <w:tab w:pos="4836" w:val="left" w:leader="none"/>
          <w:tab w:pos="5355" w:val="left" w:leader="none"/>
          <w:tab w:pos="5878" w:val="left" w:leader="none"/>
          <w:tab w:pos="6060" w:val="left" w:leader="none"/>
          <w:tab w:pos="7279" w:val="left" w:leader="none"/>
          <w:tab w:pos="7750" w:val="left" w:leader="none"/>
          <w:tab w:pos="8273" w:val="left" w:leader="none"/>
          <w:tab w:pos="8451" w:val="left" w:leader="none"/>
        </w:tabs>
        <w:spacing w:line="220" w:lineRule="auto" w:before="34"/>
        <w:ind w:left="2374" w:right="455" w:hanging="150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行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业</w:t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  <w:tab/>
        <w:t>入</w:t>
        <w:tab/>
        <w:tab/>
        <w:t>成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毛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41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3.05pt;height:.5pt;mso-position-horizontal-relative:char;mso-position-vertical-relative:line" coordorigin="0,0" coordsize="8861,10">
            <v:group style="position:absolute;left:5;top:5;width:1373;height:2" coordorigin="5,5" coordsize="1373,2">
              <v:shape style="position:absolute;left:5;top:5;width:1373;height:2" coordorigin="5,5" coordsize="1373,0" path="m5,5l1378,5e" filled="false" stroked="true" strokeweight=".48pt" strokecolor="#000000">
                <v:path arrowok="t"/>
              </v:shape>
            </v:group>
            <v:group style="position:absolute;left:1378;top:5;width:10;height:2" coordorigin="1378,5" coordsize="10,2">
              <v:shape style="position:absolute;left:1378;top:5;width:10;height:2" coordorigin="1378,5" coordsize="10,0" path="m1378,5l1387,5e" filled="false" stroked="true" strokeweight=".48pt" strokecolor="#000000">
                <v:path arrowok="t"/>
              </v:shape>
            </v:group>
            <v:group style="position:absolute;left:1387;top:5;width:226;height:2" coordorigin="1387,5" coordsize="226,2">
              <v:shape style="position:absolute;left:1387;top:5;width:226;height:2" coordorigin="1387,5" coordsize="226,0" path="m1387,5l1613,5e" filled="false" stroked="true" strokeweight=".48pt" strokecolor="#000000">
                <v:path arrowok="t"/>
              </v:shape>
            </v:group>
            <v:group style="position:absolute;left:1613;top:5;width:10;height:2" coordorigin="1613,5" coordsize="10,2">
              <v:shape style="position:absolute;left:1613;top:5;width:10;height:2" coordorigin="1613,5" coordsize="10,0" path="m1613,5l1622,5e" filled="false" stroked="true" strokeweight=".48pt" strokecolor="#000000">
                <v:path arrowok="t"/>
              </v:shape>
            </v:group>
            <v:group style="position:absolute;left:1622;top:5;width:980;height:2" coordorigin="1622,5" coordsize="980,2">
              <v:shape style="position:absolute;left:1622;top:5;width:980;height:2" coordorigin="1622,5" coordsize="980,0" path="m1622,5l2602,5e" filled="false" stroked="true" strokeweight=".48pt" strokecolor="#000000">
                <v:path arrowok="t"/>
              </v:shape>
            </v:group>
            <v:group style="position:absolute;left:2602;top:5;width:10;height:2" coordorigin="2602,5" coordsize="10,2">
              <v:shape style="position:absolute;left:2602;top:5;width:10;height:2" coordorigin="2602,5" coordsize="10,0" path="m2602,5l2611,5e" filled="false" stroked="true" strokeweight=".48pt" strokecolor="#000000">
                <v:path arrowok="t"/>
              </v:shape>
            </v:group>
            <v:group style="position:absolute;left:2611;top:5;width:226;height:2" coordorigin="2611,5" coordsize="226,2">
              <v:shape style="position:absolute;left:2611;top:5;width:226;height:2" coordorigin="2611,5" coordsize="226,0" path="m2611,5l2837,5e" filled="false" stroked="true" strokeweight=".48pt" strokecolor="#000000">
                <v:path arrowok="t"/>
              </v:shape>
            </v:group>
            <v:group style="position:absolute;left:2837;top:5;width:10;height:2" coordorigin="2837,5" coordsize="10,2">
              <v:shape style="position:absolute;left:2837;top:5;width:10;height:2" coordorigin="2837,5" coordsize="10,0" path="m2837,5l2846,5e" filled="false" stroked="true" strokeweight=".48pt" strokecolor="#000000">
                <v:path arrowok="t"/>
              </v:shape>
            </v:group>
            <v:group style="position:absolute;left:2846;top:5;width:984;height:2" coordorigin="2846,5" coordsize="984,2">
              <v:shape style="position:absolute;left:2846;top:5;width:984;height:2" coordorigin="2846,5" coordsize="984,0" path="m2846,5l3830,5e" filled="false" stroked="true" strokeweight=".48pt" strokecolor="#000000">
                <v:path arrowok="t"/>
              </v:shape>
            </v:group>
            <v:group style="position:absolute;left:3830;top:5;width:10;height:2" coordorigin="3830,5" coordsize="10,2">
              <v:shape style="position:absolute;left:3830;top:5;width:10;height:2" coordorigin="3830,5" coordsize="10,0" path="m3830,5l3840,5e" filled="false" stroked="true" strokeweight=".48pt" strokecolor="#000000">
                <v:path arrowok="t"/>
              </v:shape>
            </v:group>
            <v:group style="position:absolute;left:3840;top:5;width:226;height:2" coordorigin="3840,5" coordsize="226,2">
              <v:shape style="position:absolute;left:3840;top:5;width:226;height:2" coordorigin="3840,5" coordsize="226,0" path="m3840,5l4066,5e" filled="false" stroked="true" strokeweight=".48pt" strokecolor="#000000">
                <v:path arrowok="t"/>
              </v:shape>
            </v:group>
            <v:group style="position:absolute;left:4066;top:5;width:10;height:2" coordorigin="4066,5" coordsize="10,2">
              <v:shape style="position:absolute;left:4066;top:5;width:10;height:2" coordorigin="4066,5" coordsize="10,0" path="m4066,5l4075,5e" filled="false" stroked="true" strokeweight=".48pt" strokecolor="#000000">
                <v:path arrowok="t"/>
              </v:shape>
            </v:group>
            <v:group style="position:absolute;left:4075;top:5;width:999;height:2" coordorigin="4075,5" coordsize="999,2">
              <v:shape style="position:absolute;left:4075;top:5;width:999;height:2" coordorigin="4075,5" coordsize="999,0" path="m4075,5l5074,5e" filled="false" stroked="true" strokeweight=".48pt" strokecolor="#000000">
                <v:path arrowok="t"/>
              </v:shape>
            </v:group>
            <v:group style="position:absolute;left:5074;top:5;width:10;height:2" coordorigin="5074,5" coordsize="10,2">
              <v:shape style="position:absolute;left:5074;top:5;width:10;height:2" coordorigin="5074,5" coordsize="10,0" path="m5074,5l5083,5e" filled="false" stroked="true" strokeweight=".48pt" strokecolor="#000000">
                <v:path arrowok="t"/>
              </v:shape>
            </v:group>
            <v:group style="position:absolute;left:5083;top:5;width:221;height:2" coordorigin="5083,5" coordsize="221,2">
              <v:shape style="position:absolute;left:5083;top:5;width:221;height:2" coordorigin="5083,5" coordsize="221,0" path="m5083,5l5304,5e" filled="false" stroked="true" strokeweight=".48pt" strokecolor="#000000">
                <v:path arrowok="t"/>
              </v:shape>
            </v:group>
            <v:group style="position:absolute;left:5304;top:5;width:10;height:2" coordorigin="5304,5" coordsize="10,2">
              <v:shape style="position:absolute;left:5304;top:5;width:10;height:2" coordorigin="5304,5" coordsize="10,0" path="m5304,5l5314,5e" filled="false" stroked="true" strokeweight=".48pt" strokecolor="#000000">
                <v:path arrowok="t"/>
              </v:shape>
            </v:group>
            <v:group style="position:absolute;left:5314;top:5;width:965;height:2" coordorigin="5314,5" coordsize="965,2">
              <v:shape style="position:absolute;left:5314;top:5;width:965;height:2" coordorigin="5314,5" coordsize="965,0" path="m5314,5l6278,5e" filled="false" stroked="true" strokeweight=".48pt" strokecolor="#000000">
                <v:path arrowok="t"/>
              </v:shape>
            </v:group>
            <v:group style="position:absolute;left:6278;top:5;width:10;height:2" coordorigin="6278,5" coordsize="10,2">
              <v:shape style="position:absolute;left:6278;top:5;width:10;height:2" coordorigin="6278,5" coordsize="10,0" path="m6278,5l6288,5e" filled="false" stroked="true" strokeweight=".48pt" strokecolor="#000000">
                <v:path arrowok="t"/>
              </v:shape>
            </v:group>
            <v:group style="position:absolute;left:6288;top:5;width:226;height:2" coordorigin="6288,5" coordsize="226,2">
              <v:shape style="position:absolute;left:6288;top:5;width:226;height:2" coordorigin="6288,5" coordsize="226,0" path="m6288,5l6514,5e" filled="false" stroked="true" strokeweight=".48pt" strokecolor="#000000">
                <v:path arrowok="t"/>
              </v:shape>
            </v:group>
            <v:group style="position:absolute;left:6514;top:5;width:10;height:2" coordorigin="6514,5" coordsize="10,2">
              <v:shape style="position:absolute;left:6514;top:5;width:10;height:2" coordorigin="6514,5" coordsize="10,0" path="m6514,5l6523,5e" filled="false" stroked="true" strokeweight=".48pt" strokecolor="#000000">
                <v:path arrowok="t"/>
              </v:shape>
            </v:group>
            <v:group style="position:absolute;left:6523;top:5;width:984;height:2" coordorigin="6523,5" coordsize="984,2">
              <v:shape style="position:absolute;left:6523;top:5;width:984;height:2" coordorigin="6523,5" coordsize="984,0" path="m6523,5l7507,5e" filled="false" stroked="true" strokeweight=".48pt" strokecolor="#000000">
                <v:path arrowok="t"/>
              </v:shape>
            </v:group>
            <v:group style="position:absolute;left:7507;top:5;width:10;height:2" coordorigin="7507,5" coordsize="10,2">
              <v:shape style="position:absolute;left:7507;top:5;width:10;height:2" coordorigin="7507,5" coordsize="10,0" path="m7507,5l7517,5e" filled="false" stroked="true" strokeweight=".48pt" strokecolor="#000000">
                <v:path arrowok="t"/>
              </v:shape>
            </v:group>
            <v:group style="position:absolute;left:7517;top:5;width:226;height:2" coordorigin="7517,5" coordsize="226,2">
              <v:shape style="position:absolute;left:7517;top:5;width:226;height:2" coordorigin="7517,5" coordsize="226,0" path="m7517,5l7742,5e" filled="false" stroked="true" strokeweight=".48pt" strokecolor="#000000">
                <v:path arrowok="t"/>
              </v:shape>
            </v:group>
            <v:group style="position:absolute;left:7742;top:5;width:10;height:2" coordorigin="7742,5" coordsize="10,2">
              <v:shape style="position:absolute;left:7742;top:5;width:10;height:2" coordorigin="7742,5" coordsize="10,0" path="m7742,5l7752,5e" filled="false" stroked="true" strokeweight=".48pt" strokecolor="#000000">
                <v:path arrowok="t"/>
              </v:shape>
            </v:group>
            <v:group style="position:absolute;left:7752;top:5;width:869;height:2" coordorigin="7752,5" coordsize="869,2">
              <v:shape style="position:absolute;left:7752;top:5;width:869;height:2" coordorigin="7752,5" coordsize="869,0" path="m7752,5l8621,5e" filled="false" stroked="true" strokeweight=".48pt" strokecolor="#000000">
                <v:path arrowok="t"/>
              </v:shape>
            </v:group>
            <v:group style="position:absolute;left:8621;top:5;width:10;height:2" coordorigin="8621,5" coordsize="10,2">
              <v:shape style="position:absolute;left:8621;top:5;width:10;height:2" coordorigin="8621,5" coordsize="10,0" path="m8621,5l8630,5e" filled="false" stroked="true" strokeweight=".48pt" strokecolor="#000000">
                <v:path arrowok="t"/>
              </v:shape>
            </v:group>
            <v:group style="position:absolute;left:8630;top:5;width:5;height:2" coordorigin="8630,5" coordsize="5,2">
              <v:shape style="position:absolute;left:8630;top:5;width:5;height:2" coordorigin="8630,5" coordsize="5,0" path="m8630,5l8635,5e" filled="false" stroked="true" strokeweight=".48pt" strokecolor="#000000">
                <v:path arrowok="t"/>
              </v:shape>
            </v:group>
            <v:group style="position:absolute;left:8635;top:5;width:10;height:2" coordorigin="8635,5" coordsize="10,2">
              <v:shape style="position:absolute;left:8635;top:5;width:10;height:2" coordorigin="8635,5" coordsize="10,0" path="m8635,5l8645,5e" filled="false" stroked="true" strokeweight=".48pt" strokecolor="#000000">
                <v:path arrowok="t"/>
              </v:shape>
            </v:group>
            <v:group style="position:absolute;left:8645;top:5;width:212;height:2" coordorigin="8645,5" coordsize="212,2">
              <v:shape style="position:absolute;left:8645;top:5;width:212;height:2" coordorigin="8645,5" coordsize="212,0" path="m8645,5l885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827" w:val="left" w:leader="none"/>
          <w:tab w:pos="6809" w:val="left" w:leader="none"/>
        </w:tabs>
        <w:spacing w:before="103"/>
        <w:ind w:left="483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(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一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7"/>
          <w:szCs w:val="17"/>
        </w:rPr>
        <w:t>)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228,377,541.31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205,694,565.05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168,949,056.72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 </w:t>
      </w:r>
      <w:r>
        <w:rPr>
          <w:rFonts w:ascii="Times New Roman" w:hAnsi="Times New Roman" w:cs="Times New Roman" w:eastAsia="Times New Roman" w:hint="default"/>
          <w:b/>
          <w:bCs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145,820,847.97</w:t>
        <w:tab/>
        <w:t>59,428,484.59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59,873,717.08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tabs>
          <w:tab w:pos="1841" w:val="left" w:leader="none"/>
        </w:tabs>
        <w:spacing w:before="54"/>
        <w:ind w:left="718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谐振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器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187,853,002.22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168,489,653.90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139,294,296.96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122,824,826.65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48,558,705.26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   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45,664,827.25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4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339"/>
        <w:gridCol w:w="1231"/>
        <w:gridCol w:w="1229"/>
        <w:gridCol w:w="1248"/>
        <w:gridCol w:w="1178"/>
        <w:gridCol w:w="1125"/>
      </w:tblGrid>
      <w:tr>
        <w:trPr>
          <w:trHeight w:val="429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4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振荡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40,524,539.09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37,204,911.15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29,654,759.76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22,996,021.32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10,869,779.33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14,208,889.83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3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4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(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二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)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其他业务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2,647,028.21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4,215,492.20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1,485,905.56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2,859,725.51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1,161,122.65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right="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1,355,766.69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6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974,048.21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3,141,242.20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1,065,783.92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10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2,800,508.75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-91,735.71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3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340,733.45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租赁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6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1,672,980.00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7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1,074,250.00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420,121.64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59,216.76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1,252,858.36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1,015,033.24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 w:before="83"/>
              <w:ind w:left="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231,024,569.52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209,910,057.25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5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170,434,962.28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148,680,573.48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5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60,589,607.24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6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61,229,483.77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86" w:lineRule="exact"/>
        <w:ind w:left="12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47.15pt;height:4.350pt;mso-position-horizontal-relative:char;mso-position-vertical-relative:line" coordorigin="0,0" coordsize="8943,87">
            <v:group style="position:absolute;left:29;top:58;width:1642;height:2" coordorigin="29,58" coordsize="1642,2">
              <v:shape style="position:absolute;left:29;top:58;width:1642;height:2" coordorigin="29,58" coordsize="1642,0" path="m29,58l1670,58e" filled="false" stroked="true" strokeweight="2.88pt" strokecolor="#000000">
                <v:path arrowok="t"/>
              </v:shape>
            </v:group>
            <v:group style="position:absolute;left:29;top:7;width:1642;height:2" coordorigin="29,7" coordsize="1642,2">
              <v:shape style="position:absolute;left:29;top:7;width:1642;height:2" coordorigin="29,7" coordsize="1642,0" path="m29,7l1670,7e" filled="false" stroked="true" strokeweight=".72pt" strokecolor="#000000">
                <v:path arrowok="t"/>
              </v:shape>
            </v:group>
            <v:group style="position:absolute;left:1656;top:7;width:82;height:2" coordorigin="1656,7" coordsize="82,2">
              <v:shape style="position:absolute;left:1656;top:7;width:82;height:2" coordorigin="1656,7" coordsize="82,0" path="m1656,7l1738,7e" filled="false" stroked="true" strokeweight=".72pt" strokecolor="#000000">
                <v:path arrowok="t"/>
              </v:shape>
            </v:group>
            <v:group style="position:absolute;left:1656;top:58;width:82;height:2" coordorigin="1656,58" coordsize="82,2">
              <v:shape style="position:absolute;left:1656;top:58;width:82;height:2" coordorigin="1656,58" coordsize="82,0" path="m1656,58l1738,58e" filled="false" stroked="true" strokeweight="2.88pt" strokecolor="#000000">
                <v:path arrowok="t"/>
              </v:shape>
            </v:group>
            <v:group style="position:absolute;left:1738;top:58;width:1157;height:2" coordorigin="1738,58" coordsize="1157,2">
              <v:shape style="position:absolute;left:1738;top:58;width:1157;height:2" coordorigin="1738,58" coordsize="1157,0" path="m1738,58l2894,58e" filled="false" stroked="true" strokeweight="2.88pt" strokecolor="#000000">
                <v:path arrowok="t"/>
              </v:shape>
            </v:group>
            <v:group style="position:absolute;left:1738;top:7;width:1157;height:2" coordorigin="1738,7" coordsize="1157,2">
              <v:shape style="position:absolute;left:1738;top:7;width:1157;height:2" coordorigin="1738,7" coordsize="1157,0" path="m1738,7l2894,7e" filled="false" stroked="true" strokeweight=".72pt" strokecolor="#000000">
                <v:path arrowok="t"/>
              </v:shape>
            </v:group>
            <v:group style="position:absolute;left:2880;top:7;width:82;height:2" coordorigin="2880,7" coordsize="82,2">
              <v:shape style="position:absolute;left:2880;top:7;width:82;height:2" coordorigin="2880,7" coordsize="82,0" path="m2880,7l2962,7e" filled="false" stroked="true" strokeweight=".72pt" strokecolor="#000000">
                <v:path arrowok="t"/>
              </v:shape>
            </v:group>
            <v:group style="position:absolute;left:2880;top:58;width:82;height:2" coordorigin="2880,58" coordsize="82,2">
              <v:shape style="position:absolute;left:2880;top:58;width:82;height:2" coordorigin="2880,58" coordsize="82,0" path="m2880,58l2962,58e" filled="false" stroked="true" strokeweight="2.88pt" strokecolor="#000000">
                <v:path arrowok="t"/>
              </v:shape>
            </v:group>
            <v:group style="position:absolute;left:2962;top:58;width:1162;height:2" coordorigin="2962,58" coordsize="1162,2">
              <v:shape style="position:absolute;left:2962;top:58;width:1162;height:2" coordorigin="2962,58" coordsize="1162,0" path="m2962,58l4123,58e" filled="false" stroked="true" strokeweight="2.88pt" strokecolor="#000000">
                <v:path arrowok="t"/>
              </v:shape>
            </v:group>
            <v:group style="position:absolute;left:2962;top:7;width:1162;height:2" coordorigin="2962,7" coordsize="1162,2">
              <v:shape style="position:absolute;left:2962;top:7;width:1162;height:2" coordorigin="2962,7" coordsize="1162,0" path="m2962,7l4123,7e" filled="false" stroked="true" strokeweight=".72pt" strokecolor="#000000">
                <v:path arrowok="t"/>
              </v:shape>
            </v:group>
            <v:group style="position:absolute;left:4109;top:7;width:82;height:2" coordorigin="4109,7" coordsize="82,2">
              <v:shape style="position:absolute;left:4109;top:7;width:82;height:2" coordorigin="4109,7" coordsize="82,0" path="m4109,7l4190,7e" filled="false" stroked="true" strokeweight=".72pt" strokecolor="#000000">
                <v:path arrowok="t"/>
              </v:shape>
            </v:group>
            <v:group style="position:absolute;left:4109;top:58;width:82;height:2" coordorigin="4109,58" coordsize="82,2">
              <v:shape style="position:absolute;left:4109;top:58;width:82;height:2" coordorigin="4109,58" coordsize="82,0" path="m4109,58l4190,58e" filled="false" stroked="true" strokeweight="2.88pt" strokecolor="#000000">
                <v:path arrowok="t"/>
              </v:shape>
            </v:group>
            <v:group style="position:absolute;left:4190;top:58;width:1176;height:2" coordorigin="4190,58" coordsize="1176,2">
              <v:shape style="position:absolute;left:4190;top:58;width:1176;height:2" coordorigin="4190,58" coordsize="1176,0" path="m4190,58l5366,58e" filled="false" stroked="true" strokeweight="2.88pt" strokecolor="#000000">
                <v:path arrowok="t"/>
              </v:shape>
            </v:group>
            <v:group style="position:absolute;left:4190;top:7;width:1176;height:2" coordorigin="4190,7" coordsize="1176,2">
              <v:shape style="position:absolute;left:4190;top:7;width:1176;height:2" coordorigin="4190,7" coordsize="1176,0" path="m4190,7l5366,7e" filled="false" stroked="true" strokeweight=".72pt" strokecolor="#000000">
                <v:path arrowok="t"/>
              </v:shape>
            </v:group>
            <v:group style="position:absolute;left:5352;top:7;width:82;height:2" coordorigin="5352,7" coordsize="82,2">
              <v:shape style="position:absolute;left:5352;top:7;width:82;height:2" coordorigin="5352,7" coordsize="82,0" path="m5352,7l5434,7e" filled="false" stroked="true" strokeweight=".72pt" strokecolor="#000000">
                <v:path arrowok="t"/>
              </v:shape>
            </v:group>
            <v:group style="position:absolute;left:5352;top:58;width:82;height:2" coordorigin="5352,58" coordsize="82,2">
              <v:shape style="position:absolute;left:5352;top:58;width:82;height:2" coordorigin="5352,58" coordsize="82,0" path="m5352,58l5434,58e" filled="false" stroked="true" strokeweight="2.88pt" strokecolor="#000000">
                <v:path arrowok="t"/>
              </v:shape>
            </v:group>
            <v:group style="position:absolute;left:5434;top:58;width:1138;height:2" coordorigin="5434,58" coordsize="1138,2">
              <v:shape style="position:absolute;left:5434;top:58;width:1138;height:2" coordorigin="5434,58" coordsize="1138,0" path="m5434,58l6571,58e" filled="false" stroked="true" strokeweight="2.88pt" strokecolor="#000000">
                <v:path arrowok="t"/>
              </v:shape>
            </v:group>
            <v:group style="position:absolute;left:5434;top:7;width:1138;height:2" coordorigin="5434,7" coordsize="1138,2">
              <v:shape style="position:absolute;left:5434;top:7;width:1138;height:2" coordorigin="5434,7" coordsize="1138,0" path="m5434,7l6571,7e" filled="false" stroked="true" strokeweight=".72pt" strokecolor="#000000">
                <v:path arrowok="t"/>
              </v:shape>
            </v:group>
            <v:group style="position:absolute;left:6557;top:7;width:82;height:2" coordorigin="6557,7" coordsize="82,2">
              <v:shape style="position:absolute;left:6557;top:7;width:82;height:2" coordorigin="6557,7" coordsize="82,0" path="m6557,7l6638,7e" filled="false" stroked="true" strokeweight=".72pt" strokecolor="#000000">
                <v:path arrowok="t"/>
              </v:shape>
            </v:group>
            <v:group style="position:absolute;left:6557;top:58;width:82;height:2" coordorigin="6557,58" coordsize="82,2">
              <v:shape style="position:absolute;left:6557;top:58;width:82;height:2" coordorigin="6557,58" coordsize="82,0" path="m6557,58l6638,58e" filled="false" stroked="true" strokeweight="2.88pt" strokecolor="#000000">
                <v:path arrowok="t"/>
              </v:shape>
            </v:group>
            <v:group style="position:absolute;left:6638;top:58;width:1162;height:2" coordorigin="6638,58" coordsize="1162,2">
              <v:shape style="position:absolute;left:6638;top:58;width:1162;height:2" coordorigin="6638,58" coordsize="1162,0" path="m6638,58l7800,58e" filled="false" stroked="true" strokeweight="2.88pt" strokecolor="#000000">
                <v:path arrowok="t"/>
              </v:shape>
            </v:group>
            <v:group style="position:absolute;left:6638;top:7;width:1162;height:2" coordorigin="6638,7" coordsize="1162,2">
              <v:shape style="position:absolute;left:6638;top:7;width:1162;height:2" coordorigin="6638,7" coordsize="1162,0" path="m6638,7l7800,7e" filled="false" stroked="true" strokeweight=".72pt" strokecolor="#000000">
                <v:path arrowok="t"/>
              </v:shape>
            </v:group>
            <v:group style="position:absolute;left:7786;top:7;width:82;height:2" coordorigin="7786,7" coordsize="82,2">
              <v:shape style="position:absolute;left:7786;top:7;width:82;height:2" coordorigin="7786,7" coordsize="82,0" path="m7786,7l7867,7e" filled="false" stroked="true" strokeweight=".72pt" strokecolor="#000000">
                <v:path arrowok="t"/>
              </v:shape>
            </v:group>
            <v:group style="position:absolute;left:7786;top:58;width:82;height:2" coordorigin="7786,58" coordsize="82,2">
              <v:shape style="position:absolute;left:7786;top:58;width:82;height:2" coordorigin="7786,58" coordsize="82,0" path="m7786,58l7867,58e" filled="false" stroked="true" strokeweight="2.88pt" strokecolor="#000000">
                <v:path arrowok="t"/>
              </v:shape>
            </v:group>
            <v:group style="position:absolute;left:7867;top:58;width:1047;height:2" coordorigin="7867,58" coordsize="1047,2">
              <v:shape style="position:absolute;left:7867;top:58;width:1047;height:2" coordorigin="7867,58" coordsize="1047,0" path="m7867,58l8914,58e" filled="false" stroked="true" strokeweight="2.88pt" strokecolor="#000000">
                <v:path arrowok="t"/>
              </v:shape>
            </v:group>
            <v:group style="position:absolute;left:7867;top:7;width:1047;height:2" coordorigin="7867,7" coordsize="1047,2">
              <v:shape style="position:absolute;left:7867;top:7;width:1047;height:2" coordorigin="7867,7" coordsize="1047,0" path="m7867,7l891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before="43"/>
        <w:ind w:left="1068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spacing w:val="44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44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56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45pt;height:4.1pt;mso-position-horizontal-relative:char;mso-position-vertical-relative:line" coordorigin="0,0" coordsize="8309,82">
            <v:group style="position:absolute;left:26;top:26;width:903;height:2" coordorigin="26,26" coordsize="903,2">
              <v:shape style="position:absolute;left:26;top:26;width:903;height:2" coordorigin="26,26" coordsize="903,0" path="m26,26l929,26e" filled="false" stroked="true" strokeweight="2.64pt" strokecolor="#000000">
                <v:path arrowok="t"/>
              </v:shape>
            </v:group>
            <v:group style="position:absolute;left:26;top:74;width:903;height:2" coordorigin="26,74" coordsize="903,2">
              <v:shape style="position:absolute;left:26;top:74;width:903;height:2" coordorigin="26,74" coordsize="903,0" path="m26,74l929,74e" filled="false" stroked="true" strokeweight=".72pt" strokecolor="#000000">
                <v:path arrowok="t"/>
              </v:shape>
            </v:group>
            <v:group style="position:absolute;left:929;top:26;width:87;height:2" coordorigin="929,26" coordsize="87,2">
              <v:shape style="position:absolute;left:929;top:26;width:87;height:2" coordorigin="929,26" coordsize="87,0" path="m929,26l1015,26e" filled="false" stroked="true" strokeweight="2.64pt" strokecolor="#000000">
                <v:path arrowok="t"/>
              </v:shape>
            </v:group>
            <v:group style="position:absolute;left:929;top:74;width:87;height:2" coordorigin="929,74" coordsize="87,2">
              <v:shape style="position:absolute;left:929;top:74;width:87;height:2" coordorigin="929,74" coordsize="87,0" path="m929,74l1015,74e" filled="false" stroked="true" strokeweight=".72pt" strokecolor="#000000">
                <v:path arrowok="t"/>
              </v:shape>
            </v:group>
            <v:group style="position:absolute;left:1015;top:26;width:2487;height:2" coordorigin="1015,26" coordsize="2487,2">
              <v:shape style="position:absolute;left:1015;top:26;width:2487;height:2" coordorigin="1015,26" coordsize="2487,0" path="m1015,26l3502,26e" filled="false" stroked="true" strokeweight="2.64pt" strokecolor="#000000">
                <v:path arrowok="t"/>
              </v:shape>
            </v:group>
            <v:group style="position:absolute;left:1015;top:74;width:2487;height:2" coordorigin="1015,74" coordsize="2487,2">
              <v:shape style="position:absolute;left:1015;top:74;width:2487;height:2" coordorigin="1015,74" coordsize="2487,0" path="m1015,74l3502,74e" filled="false" stroked="true" strokeweight=".72pt" strokecolor="#000000">
                <v:path arrowok="t"/>
              </v:shape>
            </v:group>
            <v:group style="position:absolute;left:3502;top:26;width:82;height:2" coordorigin="3502,26" coordsize="82,2">
              <v:shape style="position:absolute;left:3502;top:26;width:82;height:2" coordorigin="3502,26" coordsize="82,0" path="m3502,26l3583,26e" filled="false" stroked="true" strokeweight="2.64pt" strokecolor="#000000">
                <v:path arrowok="t"/>
              </v:shape>
            </v:group>
            <v:group style="position:absolute;left:3502;top:74;width:82;height:2" coordorigin="3502,74" coordsize="82,2">
              <v:shape style="position:absolute;left:3502;top:74;width:82;height:2" coordorigin="3502,74" coordsize="82,0" path="m3502,74l3583,74e" filled="false" stroked="true" strokeweight=".72pt" strokecolor="#000000">
                <v:path arrowok="t"/>
              </v:shape>
            </v:group>
            <v:group style="position:absolute;left:3583;top:26;width:2453;height:2" coordorigin="3583,26" coordsize="2453,2">
              <v:shape style="position:absolute;left:3583;top:26;width:2453;height:2" coordorigin="3583,26" coordsize="2453,0" path="m3583,26l6036,26e" filled="false" stroked="true" strokeweight="2.64pt" strokecolor="#000000">
                <v:path arrowok="t"/>
              </v:shape>
            </v:group>
            <v:group style="position:absolute;left:3583;top:74;width:2453;height:2" coordorigin="3583,74" coordsize="2453,2">
              <v:shape style="position:absolute;left:3583;top:74;width:2453;height:2" coordorigin="3583,74" coordsize="2453,0" path="m3583,74l6036,74e" filled="false" stroked="true" strokeweight=".72pt" strokecolor="#000000">
                <v:path arrowok="t"/>
              </v:shape>
            </v:group>
            <v:group style="position:absolute;left:6036;top:26;width:87;height:2" coordorigin="6036,26" coordsize="87,2">
              <v:shape style="position:absolute;left:6036;top:26;width:87;height:2" coordorigin="6036,26" coordsize="87,0" path="m6036,26l6122,26e" filled="false" stroked="true" strokeweight="2.64pt" strokecolor="#000000">
                <v:path arrowok="t"/>
              </v:shape>
            </v:group>
            <v:group style="position:absolute;left:6036;top:74;width:87;height:2" coordorigin="6036,74" coordsize="87,2">
              <v:shape style="position:absolute;left:6036;top:74;width:87;height:2" coordorigin="6036,74" coordsize="87,0" path="m6036,74l6122,74e" filled="false" stroked="true" strokeweight=".72pt" strokecolor="#000000">
                <v:path arrowok="t"/>
              </v:shape>
            </v:group>
            <v:group style="position:absolute;left:6122;top:26;width:2160;height:2" coordorigin="6122,26" coordsize="2160,2">
              <v:shape style="position:absolute;left:6122;top:26;width:2160;height:2" coordorigin="6122,26" coordsize="2160,0" path="m6122,26l8282,26e" filled="false" stroked="true" strokeweight="2.64pt" strokecolor="#000000">
                <v:path arrowok="t"/>
              </v:shape>
            </v:group>
            <v:group style="position:absolute;left:6122;top:74;width:2160;height:2" coordorigin="6122,74" coordsize="2160,2">
              <v:shape style="position:absolute;left:6122;top:74;width:2160;height:2" coordorigin="6122,74" coordsize="2160,0" path="m6122,74l8282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tabs>
          <w:tab w:pos="3641" w:val="left" w:leader="none"/>
          <w:tab w:pos="6027" w:val="left" w:leader="none"/>
        </w:tabs>
        <w:spacing w:line="217" w:lineRule="exact" w:before="54"/>
        <w:ind w:left="108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收入</w:t>
        <w:tab/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毛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1169" w:val="left" w:leader="none"/>
        </w:tabs>
        <w:spacing w:line="217" w:lineRule="exact" w:before="0"/>
        <w:ind w:left="73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316" w:val="left" w:leader="none"/>
          <w:tab w:pos="3550" w:val="left" w:leader="none"/>
          <w:tab w:pos="4817" w:val="left" w:leader="none"/>
          <w:tab w:pos="6031" w:val="left" w:leader="none"/>
          <w:tab w:pos="7150" w:val="left" w:leader="none"/>
        </w:tabs>
        <w:spacing w:before="80"/>
        <w:ind w:left="1035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5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55pt;height:.5pt;mso-position-horizontal-relative:char;mso-position-vertical-relative:line" coordorigin="0,0" coordsize="8271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893;height:2" coordorigin="19,5" coordsize="893,2">
              <v:shape style="position:absolute;left:19;top:5;width:893;height:2" coordorigin="19,5" coordsize="893,0" path="m19,5l912,5e" filled="false" stroked="true" strokeweight=".48pt" strokecolor="#000000">
                <v:path arrowok="t"/>
              </v:shape>
            </v:group>
            <v:group style="position:absolute;left:912;top:5;width:10;height:2" coordorigin="912,5" coordsize="10,2">
              <v:shape style="position:absolute;left:912;top:5;width:10;height:2" coordorigin="912,5" coordsize="10,0" path="m912,5l922,5e" filled="false" stroked="true" strokeweight=".48pt" strokecolor="#000000">
                <v:path arrowok="t"/>
              </v:shape>
            </v:group>
            <v:group style="position:absolute;left:922;top:5;width:1340;height:2" coordorigin="922,5" coordsize="1340,2">
              <v:shape style="position:absolute;left:922;top:5;width:1340;height:2" coordorigin="922,5" coordsize="1340,0" path="m922,5l2261,5e" filled="false" stroked="true" strokeweight=".48pt" strokecolor="#000000">
                <v:path arrowok="t"/>
              </v:shape>
            </v:group>
            <v:group style="position:absolute;left:2261;top:5;width:10;height:2" coordorigin="2261,5" coordsize="10,2">
              <v:shape style="position:absolute;left:2261;top:5;width:10;height:2" coordorigin="2261,5" coordsize="10,0" path="m2261,5l2270,5e" filled="false" stroked="true" strokeweight=".48pt" strokecolor="#000000">
                <v:path arrowok="t"/>
              </v:shape>
            </v:group>
            <v:group style="position:absolute;left:2270;top:5;width:1215;height:2" coordorigin="2270,5" coordsize="1215,2">
              <v:shape style="position:absolute;left:2270;top:5;width:1215;height:2" coordorigin="2270,5" coordsize="1215,0" path="m2270,5l3485,5e" filled="false" stroked="true" strokeweight=".48pt" strokecolor="#000000">
                <v:path arrowok="t"/>
              </v:shape>
            </v:group>
            <v:group style="position:absolute;left:3485;top:5;width:10;height:2" coordorigin="3485,5" coordsize="10,2">
              <v:shape style="position:absolute;left:3485;top:5;width:10;height:2" coordorigin="3485,5" coordsize="10,0" path="m3485,5l3494,5e" filled="false" stroked="true" strokeweight=".48pt" strokecolor="#000000">
                <v:path arrowok="t"/>
              </v:shape>
            </v:group>
            <v:group style="position:absolute;left:3494;top:5;width:1229;height:2" coordorigin="3494,5" coordsize="1229,2">
              <v:shape style="position:absolute;left:3494;top:5;width:1229;height:2" coordorigin="3494,5" coordsize="1229,0" path="m3494,5l4723,5e" filled="false" stroked="true" strokeweight=".48pt" strokecolor="#000000">
                <v:path arrowok="t"/>
              </v:shape>
            </v:group>
            <v:group style="position:absolute;left:4723;top:5;width:10;height:2" coordorigin="4723,5" coordsize="10,2">
              <v:shape style="position:absolute;left:4723;top:5;width:10;height:2" coordorigin="4723,5" coordsize="10,0" path="m4723,5l4733,5e" filled="false" stroked="true" strokeweight=".48pt" strokecolor="#000000">
                <v:path arrowok="t"/>
              </v:shape>
            </v:group>
            <v:group style="position:absolute;left:4733;top:5;width:1287;height:2" coordorigin="4733,5" coordsize="1287,2">
              <v:shape style="position:absolute;left:4733;top:5;width:1287;height:2" coordorigin="4733,5" coordsize="1287,0" path="m4733,5l6019,5e" filled="false" stroked="true" strokeweight=".48pt" strokecolor="#000000">
                <v:path arrowok="t"/>
              </v:shape>
            </v:group>
            <v:group style="position:absolute;left:6019;top:5;width:10;height:2" coordorigin="6019,5" coordsize="10,2">
              <v:shape style="position:absolute;left:6019;top:5;width:10;height:2" coordorigin="6019,5" coordsize="10,0" path="m6019,5l6029,5e" filled="false" stroked="true" strokeweight=".48pt" strokecolor="#000000">
                <v:path arrowok="t"/>
              </v:shape>
            </v:group>
            <v:group style="position:absolute;left:6029;top:5;width:1119;height:2" coordorigin="6029,5" coordsize="1119,2">
              <v:shape style="position:absolute;left:6029;top:5;width:1119;height:2" coordorigin="6029,5" coordsize="1119,0" path="m6029,5l7147,5e" filled="false" stroked="true" strokeweight=".48pt" strokecolor="#000000">
                <v:path arrowok="t"/>
              </v:shape>
            </v:group>
            <v:group style="position:absolute;left:7147;top:5;width:10;height:2" coordorigin="7147,5" coordsize="10,2">
              <v:shape style="position:absolute;left:7147;top:5;width:10;height:2" coordorigin="7147,5" coordsize="10,0" path="m7147,5l7157,5e" filled="false" stroked="true" strokeweight=".48pt" strokecolor="#000000">
                <v:path arrowok="t"/>
              </v:shape>
            </v:group>
            <v:group style="position:absolute;left:7157;top:5;width:1109;height:2" coordorigin="7157,5" coordsize="1109,2">
              <v:shape style="position:absolute;left:7157;top:5;width:1109;height:2" coordorigin="7157,5" coordsize="1109,0" path="m7157,5l82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7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"/>
        <w:gridCol w:w="475"/>
        <w:gridCol w:w="1373"/>
        <w:gridCol w:w="1229"/>
        <w:gridCol w:w="1226"/>
        <w:gridCol w:w="1267"/>
        <w:gridCol w:w="1171"/>
        <w:gridCol w:w="1105"/>
      </w:tblGrid>
      <w:tr>
        <w:trPr>
          <w:trHeight w:val="453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183,053,969.63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148,892,283.06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141,054,576.35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119,868,902.97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41,999,393.28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29,023,380.09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3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6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189,974,873.07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178,186,752.26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6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172,545,781.76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46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147,336,415.27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5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17,429,091.31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30,850,336.99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189" w:lineRule="exact" w:before="70"/>
        <w:ind w:left="694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内</w:t>
      </w:r>
      <w:r>
        <w:rPr>
          <w:rFonts w:ascii="宋体" w:hAnsi="宋体" w:cs="宋体" w:eastAsia="宋体" w:hint="default"/>
          <w:w w:val="105"/>
          <w:sz w:val="17"/>
          <w:szCs w:val="17"/>
        </w:rPr>
        <w:t>部</w:t>
      </w:r>
      <w:r>
        <w:rPr>
          <w:rFonts w:ascii="宋体" w:hAnsi="宋体" w:cs="宋体" w:eastAsia="宋体" w:hint="default"/>
          <w:w w:val="105"/>
          <w:sz w:val="17"/>
          <w:szCs w:val="17"/>
        </w:rPr>
        <w:t>交易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35" w:val="left" w:leader="none"/>
        </w:tabs>
        <w:spacing w:line="259" w:lineRule="exact" w:before="0"/>
        <w:ind w:left="867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position w:val="-10"/>
          <w:sz w:val="17"/>
          <w:szCs w:val="17"/>
        </w:rPr>
        <w:t>抵</w:t>
      </w:r>
      <w:r>
        <w:rPr>
          <w:rFonts w:ascii="宋体" w:hAnsi="宋体" w:cs="宋体" w:eastAsia="宋体" w:hint="default"/>
          <w:position w:val="-10"/>
          <w:sz w:val="17"/>
          <w:szCs w:val="17"/>
        </w:rPr>
        <w:t>销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144,651,301.39  121,384,470.27  144,651,301.39 </w:t>
      </w:r>
      <w:r>
        <w:rPr>
          <w:rFonts w:ascii="Times New Roman" w:hAnsi="Times New Roman" w:cs="Times New Roman" w:eastAsia="Times New Roman" w:hint="default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121,384,470.27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1735" w:val="left" w:leader="none"/>
          <w:tab w:pos="6727" w:val="left" w:leader="none"/>
        </w:tabs>
        <w:spacing w:before="171"/>
        <w:ind w:left="780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228,377,541.31  205,694,565.05  168,949,056.72 </w:t>
      </w:r>
      <w:r>
        <w:rPr>
          <w:rFonts w:ascii="Times New Roman" w:hAnsi="Times New Roman" w:cs="Times New Roman" w:eastAsia="Times New Roman" w:hint="default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145,820,847.97</w:t>
        <w:tab/>
        <w:t>59,428,484.59</w:t>
      </w:r>
      <w:r>
        <w:rPr>
          <w:rFonts w:ascii="Times New Roman" w:hAnsi="Times New Roman" w:cs="Times New Roman" w:eastAsia="Times New Roman" w:hint="default"/>
          <w:b/>
          <w:bCs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59,873,717.08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81" w:lineRule="exact"/>
        <w:ind w:left="545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17.15pt;height:4.1pt;mso-position-horizontal-relative:char;mso-position-vertical-relative:line" coordorigin="0,0" coordsize="8343,82">
            <v:group style="position:absolute;left:29;top:53;width:932;height:2" coordorigin="29,53" coordsize="932,2">
              <v:shape style="position:absolute;left:29;top:53;width:932;height:2" coordorigin="29,53" coordsize="932,0" path="m29,53l960,53e" filled="false" stroked="true" strokeweight="2.88pt" strokecolor="#000000">
                <v:path arrowok="t"/>
              </v:shape>
            </v:group>
            <v:group style="position:absolute;left:29;top:7;width:932;height:2" coordorigin="29,7" coordsize="932,2">
              <v:shape style="position:absolute;left:29;top:7;width:932;height:2" coordorigin="29,7" coordsize="932,0" path="m29,7l960,7e" filled="false" stroked="true" strokeweight=".72pt" strokecolor="#000000">
                <v:path arrowok="t"/>
              </v:shape>
            </v:group>
            <v:group style="position:absolute;left:946;top:7;width:87;height:2" coordorigin="946,7" coordsize="87,2">
              <v:shape style="position:absolute;left:946;top:7;width:87;height:2" coordorigin="946,7" coordsize="87,0" path="m946,7l1032,7e" filled="false" stroked="true" strokeweight=".72pt" strokecolor="#000000">
                <v:path arrowok="t"/>
              </v:shape>
            </v:group>
            <v:group style="position:absolute;left:946;top:53;width:87;height:2" coordorigin="946,53" coordsize="87,2">
              <v:shape style="position:absolute;left:946;top:53;width:87;height:2" coordorigin="946,53" coordsize="87,0" path="m946,53l1032,53e" filled="false" stroked="true" strokeweight="2.88pt" strokecolor="#000000">
                <v:path arrowok="t"/>
              </v:shape>
            </v:group>
            <v:group style="position:absolute;left:1032;top:53;width:1277;height:2" coordorigin="1032,53" coordsize="1277,2">
              <v:shape style="position:absolute;left:1032;top:53;width:1277;height:2" coordorigin="1032,53" coordsize="1277,0" path="m1032,53l2309,53e" filled="false" stroked="true" strokeweight="2.88pt" strokecolor="#000000">
                <v:path arrowok="t"/>
              </v:shape>
            </v:group>
            <v:group style="position:absolute;left:1032;top:7;width:1277;height:2" coordorigin="1032,7" coordsize="1277,2">
              <v:shape style="position:absolute;left:1032;top:7;width:1277;height:2" coordorigin="1032,7" coordsize="1277,0" path="m1032,7l2309,7e" filled="false" stroked="true" strokeweight=".72pt" strokecolor="#000000">
                <v:path arrowok="t"/>
              </v:shape>
            </v:group>
            <v:group style="position:absolute;left:2294;top:7;width:82;height:2" coordorigin="2294,7" coordsize="82,2">
              <v:shape style="position:absolute;left:2294;top:7;width:82;height:2" coordorigin="2294,7" coordsize="82,0" path="m2294,7l2376,7e" filled="false" stroked="true" strokeweight=".72pt" strokecolor="#000000">
                <v:path arrowok="t"/>
              </v:shape>
            </v:group>
            <v:group style="position:absolute;left:2294;top:53;width:82;height:2" coordorigin="2294,53" coordsize="82,2">
              <v:shape style="position:absolute;left:2294;top:53;width:82;height:2" coordorigin="2294,53" coordsize="82,0" path="m2294,53l2376,53e" filled="false" stroked="true" strokeweight="2.88pt" strokecolor="#000000">
                <v:path arrowok="t"/>
              </v:shape>
            </v:group>
            <v:group style="position:absolute;left:2376;top:53;width:1157;height:2" coordorigin="2376,53" coordsize="1157,2">
              <v:shape style="position:absolute;left:2376;top:53;width:1157;height:2" coordorigin="2376,53" coordsize="1157,0" path="m2376,53l3533,53e" filled="false" stroked="true" strokeweight="2.88pt" strokecolor="#000000">
                <v:path arrowok="t"/>
              </v:shape>
            </v:group>
            <v:group style="position:absolute;left:2376;top:7;width:1157;height:2" coordorigin="2376,7" coordsize="1157,2">
              <v:shape style="position:absolute;left:2376;top:7;width:1157;height:2" coordorigin="2376,7" coordsize="1157,0" path="m2376,7l3533,7e" filled="false" stroked="true" strokeweight=".72pt" strokecolor="#000000">
                <v:path arrowok="t"/>
              </v:shape>
            </v:group>
            <v:group style="position:absolute;left:3518;top:7;width:82;height:2" coordorigin="3518,7" coordsize="82,2">
              <v:shape style="position:absolute;left:3518;top:7;width:82;height:2" coordorigin="3518,7" coordsize="82,0" path="m3518,7l3600,7e" filled="false" stroked="true" strokeweight=".72pt" strokecolor="#000000">
                <v:path arrowok="t"/>
              </v:shape>
            </v:group>
            <v:group style="position:absolute;left:3518;top:53;width:82;height:2" coordorigin="3518,53" coordsize="82,2">
              <v:shape style="position:absolute;left:3518;top:53;width:82;height:2" coordorigin="3518,53" coordsize="82,0" path="m3518,53l3600,53e" filled="false" stroked="true" strokeweight="2.88pt" strokecolor="#000000">
                <v:path arrowok="t"/>
              </v:shape>
            </v:group>
            <v:group style="position:absolute;left:3600;top:53;width:1172;height:2" coordorigin="3600,53" coordsize="1172,2">
              <v:shape style="position:absolute;left:3600;top:53;width:1172;height:2" coordorigin="3600,53" coordsize="1172,0" path="m3600,53l4771,53e" filled="false" stroked="true" strokeweight="2.88pt" strokecolor="#000000">
                <v:path arrowok="t"/>
              </v:shape>
            </v:group>
            <v:group style="position:absolute;left:3600;top:7;width:1172;height:2" coordorigin="3600,7" coordsize="1172,2">
              <v:shape style="position:absolute;left:3600;top:7;width:1172;height:2" coordorigin="3600,7" coordsize="1172,0" path="m3600,7l4771,7e" filled="false" stroked="true" strokeweight=".72pt" strokecolor="#000000">
                <v:path arrowok="t"/>
              </v:shape>
            </v:group>
            <v:group style="position:absolute;left:4757;top:7;width:82;height:2" coordorigin="4757,7" coordsize="82,2">
              <v:shape style="position:absolute;left:4757;top:7;width:82;height:2" coordorigin="4757,7" coordsize="82,0" path="m4757,7l4838,7e" filled="false" stroked="true" strokeweight=".72pt" strokecolor="#000000">
                <v:path arrowok="t"/>
              </v:shape>
            </v:group>
            <v:group style="position:absolute;left:4757;top:53;width:82;height:2" coordorigin="4757,53" coordsize="82,2">
              <v:shape style="position:absolute;left:4757;top:53;width:82;height:2" coordorigin="4757,53" coordsize="82,0" path="m4757,53l4838,53e" filled="false" stroked="true" strokeweight="2.88pt" strokecolor="#000000">
                <v:path arrowok="t"/>
              </v:shape>
            </v:group>
            <v:group style="position:absolute;left:4838;top:53;width:1229;height:2" coordorigin="4838,53" coordsize="1229,2">
              <v:shape style="position:absolute;left:4838;top:53;width:1229;height:2" coordorigin="4838,53" coordsize="1229,0" path="m4838,53l6067,53e" filled="false" stroked="true" strokeweight="2.88pt" strokecolor="#000000">
                <v:path arrowok="t"/>
              </v:shape>
            </v:group>
            <v:group style="position:absolute;left:4838;top:7;width:1229;height:2" coordorigin="4838,7" coordsize="1229,2">
              <v:shape style="position:absolute;left:4838;top:7;width:1229;height:2" coordorigin="4838,7" coordsize="1229,0" path="m4838,7l6067,7e" filled="false" stroked="true" strokeweight=".72pt" strokecolor="#000000">
                <v:path arrowok="t"/>
              </v:shape>
            </v:group>
            <v:group style="position:absolute;left:6053;top:7;width:87;height:2" coordorigin="6053,7" coordsize="87,2">
              <v:shape style="position:absolute;left:6053;top:7;width:87;height:2" coordorigin="6053,7" coordsize="87,0" path="m6053,7l6139,7e" filled="false" stroked="true" strokeweight=".72pt" strokecolor="#000000">
                <v:path arrowok="t"/>
              </v:shape>
            </v:group>
            <v:group style="position:absolute;left:6053;top:53;width:87;height:2" coordorigin="6053,53" coordsize="87,2">
              <v:shape style="position:absolute;left:6053;top:53;width:87;height:2" coordorigin="6053,53" coordsize="87,0" path="m6053,53l6139,53e" filled="false" stroked="true" strokeweight="2.88pt" strokecolor="#000000">
                <v:path arrowok="t"/>
              </v:shape>
            </v:group>
            <v:group style="position:absolute;left:6139;top:53;width:1056;height:2" coordorigin="6139,53" coordsize="1056,2">
              <v:shape style="position:absolute;left:6139;top:53;width:1056;height:2" coordorigin="6139,53" coordsize="1056,0" path="m6139,53l7195,53e" filled="false" stroked="true" strokeweight="2.88pt" strokecolor="#000000">
                <v:path arrowok="t"/>
              </v:shape>
            </v:group>
            <v:group style="position:absolute;left:6139;top:7;width:1056;height:2" coordorigin="6139,7" coordsize="1056,2">
              <v:shape style="position:absolute;left:6139;top:7;width:1056;height:2" coordorigin="6139,7" coordsize="1056,0" path="m6139,7l7195,7e" filled="false" stroked="true" strokeweight=".72pt" strokecolor="#000000">
                <v:path arrowok="t"/>
              </v:shape>
            </v:group>
            <v:group style="position:absolute;left:7181;top:7;width:82;height:2" coordorigin="7181,7" coordsize="82,2">
              <v:shape style="position:absolute;left:7181;top:7;width:82;height:2" coordorigin="7181,7" coordsize="82,0" path="m7181,7l7262,7e" filled="false" stroked="true" strokeweight=".72pt" strokecolor="#000000">
                <v:path arrowok="t"/>
              </v:shape>
            </v:group>
            <v:group style="position:absolute;left:7181;top:53;width:82;height:2" coordorigin="7181,53" coordsize="82,2">
              <v:shape style="position:absolute;left:7181;top:53;width:82;height:2" coordorigin="7181,53" coordsize="82,0" path="m7181,53l7262,53e" filled="false" stroked="true" strokeweight="2.88pt" strokecolor="#000000">
                <v:path arrowok="t"/>
              </v:shape>
            </v:group>
            <v:group style="position:absolute;left:7262;top:53;width:1052;height:2" coordorigin="7262,53" coordsize="1052,2">
              <v:shape style="position:absolute;left:7262;top:53;width:1052;height:2" coordorigin="7262,53" coordsize="1052,0" path="m7262,53l8314,53e" filled="false" stroked="true" strokeweight="2.88pt" strokecolor="#000000">
                <v:path arrowok="t"/>
              </v:shape>
            </v:group>
            <v:group style="position:absolute;left:7262;top:7;width:1052;height:2" coordorigin="7262,7" coordsize="1052,2">
              <v:shape style="position:absolute;left:7262;top:7;width:1052;height:2" coordorigin="7262,7" coordsize="1052,0" path="m7262,7l831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10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五名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108,815,312.91</w:t>
      </w:r>
      <w:r>
        <w:rPr>
          <w:rFonts w:ascii="Times New Roman" w:hAnsi="Times New Roman" w:cs="Times New Roman" w:eastAsia="Times New Roman" w:hint="default"/>
          <w:spacing w:val="-2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w w:val="105"/>
          <w:sz w:val="17"/>
          <w:szCs w:val="17"/>
        </w:rPr>
        <w:t>全</w:t>
      </w:r>
      <w:r>
        <w:rPr>
          <w:rFonts w:ascii="宋体" w:hAnsi="宋体" w:cs="宋体" w:eastAsia="宋体" w:hint="default"/>
          <w:w w:val="105"/>
          <w:sz w:val="17"/>
          <w:szCs w:val="17"/>
        </w:rPr>
        <w:t>部销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47.65%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33" w:lineRule="exact" w:before="54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93.050003pt;margin-top:-138.281006pt;width:370.15pt;height:144.450pt;mso-position-horizontal-relative:page;mso-position-vertical-relative:paragraph;z-index:3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7"/>
                    <w:gridCol w:w="1118"/>
                    <w:gridCol w:w="2422"/>
                    <w:gridCol w:w="1596"/>
                  </w:tblGrid>
                  <w:tr>
                    <w:trPr>
                      <w:trHeight w:val="383" w:hRule="exact"/>
                    </w:trPr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22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金及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附加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513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tcW w:w="2267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19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4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70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95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92" w:hRule="exact"/>
                    </w:trPr>
                    <w:tc>
                      <w:tcPr>
                        <w:tcW w:w="22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9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税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7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91,004.00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4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城市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维护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税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623,184.76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513,627.59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89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教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育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374,762.03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309,744.18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4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sz w:val="17"/>
                            <w:szCs w:val="17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7"/>
                            <w:szCs w:val="17"/>
                          </w:rPr>
                          <w:t>加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123,516.73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92,717.47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3" w:hRule="exact"/>
                    </w:trPr>
                    <w:tc>
                      <w:tcPr>
                        <w:tcW w:w="2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3" w:val="left" w:leader="none"/>
                          </w:tabs>
                          <w:spacing w:line="240" w:lineRule="auto" w:before="52"/>
                          <w:ind w:right="319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7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1,212,467.52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916,089.24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标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w w:val="104"/>
          <w:sz w:val="17"/>
          <w:szCs w:val="17"/>
        </w:rPr>
        <w:t>详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见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三</w:t>
      </w:r>
      <w:r>
        <w:rPr>
          <w:rFonts w:ascii="宋体" w:hAnsi="宋体" w:cs="宋体" w:eastAsia="宋体" w:hint="default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6" w:lineRule="exact"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财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[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-12"/>
          <w:w w:val="104"/>
          <w:sz w:val="17"/>
          <w:szCs w:val="17"/>
        </w:rPr>
        <w:t>]</w:t>
      </w:r>
      <w:r>
        <w:rPr>
          <w:rFonts w:ascii="宋体" w:hAnsi="宋体" w:cs="宋体" w:eastAsia="宋体" w:hint="default"/>
          <w:w w:val="104"/>
          <w:sz w:val="17"/>
          <w:szCs w:val="17"/>
        </w:rPr>
        <w:t>第</w:t>
      </w:r>
      <w:r>
        <w:rPr>
          <w:rFonts w:ascii="宋体" w:hAnsi="宋体" w:cs="宋体" w:eastAsia="宋体" w:hint="default"/>
          <w:spacing w:val="-3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7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号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文</w:t>
      </w:r>
      <w:r>
        <w:rPr>
          <w:rFonts w:ascii="宋体" w:hAnsi="宋体" w:cs="宋体" w:eastAsia="宋体" w:hint="default"/>
          <w:w w:val="104"/>
          <w:sz w:val="17"/>
          <w:szCs w:val="17"/>
        </w:rPr>
        <w:t>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w w:val="104"/>
          <w:sz w:val="17"/>
          <w:szCs w:val="17"/>
        </w:rPr>
        <w:t>于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生</w:t>
      </w:r>
      <w:r>
        <w:rPr>
          <w:rFonts w:ascii="宋体" w:hAnsi="宋体" w:cs="宋体" w:eastAsia="宋体" w:hint="default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企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货</w:t>
      </w:r>
      <w:r>
        <w:rPr>
          <w:rFonts w:ascii="宋体" w:hAnsi="宋体" w:cs="宋体" w:eastAsia="宋体" w:hint="default"/>
          <w:w w:val="104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实</w:t>
      </w:r>
      <w:r>
        <w:rPr>
          <w:rFonts w:ascii="宋体" w:hAnsi="宋体" w:cs="宋体" w:eastAsia="宋体" w:hint="default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免</w:t>
      </w:r>
      <w:r>
        <w:rPr>
          <w:rFonts w:ascii="宋体" w:hAnsi="宋体" w:cs="宋体" w:eastAsia="宋体" w:hint="default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办</w:t>
      </w:r>
      <w:r>
        <w:rPr>
          <w:rFonts w:ascii="宋体" w:hAnsi="宋体" w:cs="宋体" w:eastAsia="宋体" w:hint="default"/>
          <w:w w:val="104"/>
          <w:sz w:val="17"/>
          <w:szCs w:val="17"/>
        </w:rPr>
        <w:t>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w w:val="104"/>
          <w:sz w:val="17"/>
          <w:szCs w:val="17"/>
        </w:rPr>
        <w:t>城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市</w:t>
      </w:r>
      <w:r>
        <w:rPr>
          <w:rFonts w:ascii="宋体" w:hAnsi="宋体" w:cs="宋体" w:eastAsia="宋体" w:hint="default"/>
          <w:w w:val="104"/>
          <w:sz w:val="17"/>
          <w:szCs w:val="17"/>
        </w:rPr>
        <w:t>维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0" w:lineRule="exact" w:before="7"/>
        <w:ind w:left="147" w:right="126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护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教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育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政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策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知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》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从</w:t>
      </w:r>
      <w:r>
        <w:rPr>
          <w:rFonts w:ascii="宋体" w:hAnsi="宋体" w:cs="宋体" w:eastAsia="宋体" w:hint="default"/>
          <w:spacing w:val="-44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4"/>
          <w:sz w:val="17"/>
          <w:szCs w:val="17"/>
        </w:rPr>
        <w:t>2005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9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39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日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家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务总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局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正</w:t>
      </w:r>
      <w:r>
        <w:rPr>
          <w:rFonts w:ascii="宋体" w:hAnsi="宋体" w:cs="宋体" w:eastAsia="宋体" w:hint="default"/>
          <w:i/>
          <w:spacing w:val="-3"/>
          <w:w w:val="104"/>
          <w:sz w:val="17"/>
          <w:szCs w:val="17"/>
        </w:rPr>
        <w:t>式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审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核批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准的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当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免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税税额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4"/>
          <w:sz w:val="17"/>
          <w:szCs w:val="17"/>
        </w:rPr>
        <w:t>纳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城市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按规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(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)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城市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维护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建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教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费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1147"/>
        <w:gridCol w:w="2357"/>
        <w:gridCol w:w="1656"/>
      </w:tblGrid>
      <w:tr>
        <w:trPr>
          <w:trHeight w:val="385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5160" w:type="dxa"/>
            <w:gridSpan w:val="3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2243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17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7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2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57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36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5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22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3,425,407.33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3,896,849.22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9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：利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息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收入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1,306,051.96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166,981.95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2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89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净损益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3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3,527,203.02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1,045,735.37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2873"/>
        <w:gridCol w:w="2383"/>
        <w:gridCol w:w="1644"/>
      </w:tblGrid>
      <w:tr>
        <w:trPr>
          <w:trHeight w:val="385" w:hRule="exact"/>
        </w:trPr>
        <w:tc>
          <w:tcPr>
            <w:tcW w:w="51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194,978.98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179,859.47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51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659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43,913.75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51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50"/>
              <w:ind w:right="87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5,885,451.12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4"/>
                <w:w w:val="105"/>
                <w:sz w:val="17"/>
              </w:rPr>
              <w:t>4,955,462.11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32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减值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损失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51"/>
              <w:ind w:right="79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坏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帐</w:t>
            </w:r>
            <w:r>
              <w:rPr>
                <w:rFonts w:ascii="宋体" w:hAnsi="宋体" w:cs="宋体" w:eastAsia="宋体" w:hint="default"/>
                <w:spacing w:val="9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9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9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186,619.39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626,780.17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55"/>
              <w:ind w:right="79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66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186,619.39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626,780.17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6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33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783" w:val="left" w:leader="none"/>
              </w:tabs>
              <w:spacing w:line="240" w:lineRule="auto" w:before="56"/>
              <w:ind w:left="90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6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44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让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765,000.00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429.26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255" w:val="left" w:leader="none"/>
              </w:tabs>
              <w:spacing w:line="240" w:lineRule="auto" w:before="54"/>
              <w:ind w:left="7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4"/>
                <w:w w:val="105"/>
                <w:sz w:val="17"/>
              </w:rPr>
              <w:t>765,429.26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34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17" w:val="left" w:leader="none"/>
              </w:tabs>
              <w:spacing w:line="240" w:lineRule="auto" w:before="51"/>
              <w:ind w:left="19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4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5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3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5,400.00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2,740.00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品收入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200,650.05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96,480.79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130,116.30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63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553,000.00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638"/>
              <w:jc w:val="righ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303,080.72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60,300.00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8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4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1,062,130.77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3,289,637.09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35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56"/>
              <w:ind w:left="23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62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44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821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净损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 </w:t>
            </w:r>
          </w:p>
        </w:tc>
        <w:tc>
          <w:tcPr>
            <w:tcW w:w="23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181,109.37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221,120.43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61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6,942.30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5,500.00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3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52"/>
              <w:ind w:right="87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b/>
                <w:bCs/>
                <w:w w:val="103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62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188,051.67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226,820.43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7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36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得税费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51"/>
              <w:ind w:right="81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1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44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9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61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7,265,411.62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8,211,030.72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7"/>
          <w:szCs w:val="17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tbl>
      <w:tblPr>
        <w:tblW w:w="0" w:type="auto"/>
        <w:jc w:val="left"/>
        <w:tblInd w:w="14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1140"/>
        <w:gridCol w:w="2374"/>
        <w:gridCol w:w="1576"/>
      </w:tblGrid>
      <w:tr>
        <w:trPr>
          <w:trHeight w:val="388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132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181,488.68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-560,178.18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3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right="20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3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6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7,446,900.30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7,650,852.54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8"/>
          <w:szCs w:val="8"/>
        </w:rPr>
      </w:pPr>
    </w:p>
    <w:tbl>
      <w:tblPr>
        <w:tblW w:w="0" w:type="auto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3262"/>
        <w:gridCol w:w="1932"/>
        <w:gridCol w:w="1697"/>
      </w:tblGrid>
      <w:tr>
        <w:trPr>
          <w:trHeight w:val="378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37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动有关的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629" w:type="dxa"/>
            <w:gridSpan w:val="2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45" w:val="left" w:leader="none"/>
              </w:tabs>
              <w:spacing w:line="240" w:lineRule="auto" w:before="70"/>
              <w:ind w:left="12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60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97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1,306,051.96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139,066.90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832,608.85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3,159,480.79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474,605.92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1,380,806.38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769,500.00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45" w:val="left" w:leader="none"/>
              </w:tabs>
              <w:spacing w:line="240" w:lineRule="auto" w:before="66"/>
              <w:ind w:left="12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2,613,266.73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5,448,854.07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6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7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38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支付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动有关的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45" w:val="left" w:leader="none"/>
              </w:tabs>
              <w:spacing w:line="240" w:lineRule="auto" w:before="65"/>
              <w:ind w:left="12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600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697" w:type="dxa"/>
            <w:tcBorders>
              <w:top w:val="single" w:sz="35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89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0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售费用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4,633,243.10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4,894,327.36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4,566,082.88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5,841,030.28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238,892.73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226,948.52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4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5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6,942.30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5,700.00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6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9,237,601.56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287,279.15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89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257,244.14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31" w:hRule="exact"/>
        </w:trPr>
        <w:tc>
          <w:tcPr>
            <w:tcW w:w="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45" w:val="left" w:leader="none"/>
              </w:tabs>
              <w:spacing w:line="240" w:lineRule="auto" w:before="69"/>
              <w:ind w:left="122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3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right="60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18,682,762.57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3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11,512,529.45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tabs>
          <w:tab w:pos="1375" w:val="left" w:leader="none"/>
        </w:tabs>
        <w:spacing w:line="205" w:lineRule="exact" w:before="0"/>
        <w:ind w:left="56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六、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务报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要项目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如无特别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说明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，以下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货币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单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位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均为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32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应收账款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-106"/>
          <w:w w:val="102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56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15.95pt;height:4.1pt;mso-position-horizontal-relative:char;mso-position-vertical-relative:line" coordorigin="0,0" coordsize="8319,82">
            <v:group style="position:absolute;left:29;top:29;width:3140;height:2" coordorigin="29,29" coordsize="3140,2">
              <v:shape style="position:absolute;left:29;top:29;width:3140;height:2" coordorigin="29,29" coordsize="3140,0" path="m29,29l3168,29e" filled="false" stroked="true" strokeweight="2.88pt" strokecolor="#000000">
                <v:path arrowok="t"/>
              </v:shape>
            </v:group>
            <v:group style="position:absolute;left:29;top:74;width:3140;height:2" coordorigin="29,74" coordsize="3140,2">
              <v:shape style="position:absolute;left:29;top:74;width:3140;height:2" coordorigin="29,74" coordsize="3140,0" path="m29,74l3168,74e" filled="false" stroked="true" strokeweight=".72pt" strokecolor="#000000">
                <v:path arrowok="t"/>
              </v:shape>
            </v:group>
            <v:group style="position:absolute;left:3168;top:29;width:82;height:2" coordorigin="3168,29" coordsize="82,2">
              <v:shape style="position:absolute;left:3168;top:29;width:82;height:2" coordorigin="3168,29" coordsize="82,0" path="m3168,29l3250,29e" filled="false" stroked="true" strokeweight="2.88pt" strokecolor="#000000">
                <v:path arrowok="t"/>
              </v:shape>
            </v:group>
            <v:group style="position:absolute;left:3168;top:74;width:82;height:2" coordorigin="3168,74" coordsize="82,2">
              <v:shape style="position:absolute;left:3168;top:74;width:82;height:2" coordorigin="3168,74" coordsize="82,0" path="m3168,74l3250,74e" filled="false" stroked="true" strokeweight=".72pt" strokecolor="#000000">
                <v:path arrowok="t"/>
              </v:shape>
            </v:group>
            <v:group style="position:absolute;left:3250;top:29;width:1143;height:2" coordorigin="3250,29" coordsize="1143,2">
              <v:shape style="position:absolute;left:3250;top:29;width:1143;height:2" coordorigin="3250,29" coordsize="1143,0" path="m3250,29l4392,29e" filled="false" stroked="true" strokeweight="2.88pt" strokecolor="#000000">
                <v:path arrowok="t"/>
              </v:shape>
            </v:group>
            <v:group style="position:absolute;left:3250;top:74;width:1143;height:2" coordorigin="3250,74" coordsize="1143,2">
              <v:shape style="position:absolute;left:3250;top:74;width:1143;height:2" coordorigin="3250,74" coordsize="1143,0" path="m3250,74l4392,74e" filled="false" stroked="true" strokeweight=".72pt" strokecolor="#000000">
                <v:path arrowok="t"/>
              </v:shape>
            </v:group>
            <v:group style="position:absolute;left:4392;top:29;width:82;height:2" coordorigin="4392,29" coordsize="82,2">
              <v:shape style="position:absolute;left:4392;top:29;width:82;height:2" coordorigin="4392,29" coordsize="82,0" path="m4392,29l4474,29e" filled="false" stroked="true" strokeweight="2.88pt" strokecolor="#000000">
                <v:path arrowok="t"/>
              </v:shape>
            </v:group>
            <v:group style="position:absolute;left:4392;top:74;width:82;height:2" coordorigin="4392,74" coordsize="82,2">
              <v:shape style="position:absolute;left:4392;top:74;width:82;height:2" coordorigin="4392,74" coordsize="82,0" path="m4392,74l4474,74e" filled="false" stroked="true" strokeweight=".72pt" strokecolor="#000000">
                <v:path arrowok="t"/>
              </v:shape>
            </v:group>
            <v:group style="position:absolute;left:4474;top:29;width:1186;height:2" coordorigin="4474,29" coordsize="1186,2">
              <v:shape style="position:absolute;left:4474;top:29;width:1186;height:2" coordorigin="4474,29" coordsize="1186,0" path="m4474,29l5659,29e" filled="false" stroked="true" strokeweight="2.88pt" strokecolor="#000000">
                <v:path arrowok="t"/>
              </v:shape>
            </v:group>
            <v:group style="position:absolute;left:4474;top:74;width:1186;height:2" coordorigin="4474,74" coordsize="1186,2">
              <v:shape style="position:absolute;left:4474;top:74;width:1186;height:2" coordorigin="4474,74" coordsize="1186,0" path="m4474,74l5659,74e" filled="false" stroked="true" strokeweight=".72pt" strokecolor="#000000">
                <v:path arrowok="t"/>
              </v:shape>
            </v:group>
            <v:group style="position:absolute;left:5659;top:29;width:87;height:2" coordorigin="5659,29" coordsize="87,2">
              <v:shape style="position:absolute;left:5659;top:29;width:87;height:2" coordorigin="5659,29" coordsize="87,0" path="m5659,29l5746,29e" filled="false" stroked="true" strokeweight="2.88pt" strokecolor="#000000">
                <v:path arrowok="t"/>
              </v:shape>
            </v:group>
            <v:group style="position:absolute;left:5659;top:74;width:87;height:2" coordorigin="5659,74" coordsize="87,2">
              <v:shape style="position:absolute;left:5659;top:74;width:87;height:2" coordorigin="5659,74" coordsize="87,0" path="m5659,74l5746,74e" filled="false" stroked="true" strokeweight=".72pt" strokecolor="#000000">
                <v:path arrowok="t"/>
              </v:shape>
            </v:group>
            <v:group style="position:absolute;left:5746;top:29;width:1196;height:2" coordorigin="5746,29" coordsize="1196,2">
              <v:shape style="position:absolute;left:5746;top:29;width:1196;height:2" coordorigin="5746,29" coordsize="1196,0" path="m5746,29l6941,29e" filled="false" stroked="true" strokeweight="2.88pt" strokecolor="#000000">
                <v:path arrowok="t"/>
              </v:shape>
            </v:group>
            <v:group style="position:absolute;left:5746;top:74;width:1196;height:2" coordorigin="5746,74" coordsize="1196,2">
              <v:shape style="position:absolute;left:5746;top:74;width:1196;height:2" coordorigin="5746,74" coordsize="1196,0" path="m5746,74l6941,74e" filled="false" stroked="true" strokeweight=".72pt" strokecolor="#000000">
                <v:path arrowok="t"/>
              </v:shape>
            </v:group>
            <v:group style="position:absolute;left:6941;top:29;width:87;height:2" coordorigin="6941,29" coordsize="87,2">
              <v:shape style="position:absolute;left:6941;top:29;width:87;height:2" coordorigin="6941,29" coordsize="87,0" path="m6941,29l7027,29e" filled="false" stroked="true" strokeweight="2.88pt" strokecolor="#000000">
                <v:path arrowok="t"/>
              </v:shape>
            </v:group>
            <v:group style="position:absolute;left:6941;top:74;width:87;height:2" coordorigin="6941,74" coordsize="87,2">
              <v:shape style="position:absolute;left:6941;top:74;width:87;height:2" coordorigin="6941,74" coordsize="87,0" path="m6941,74l7027,74e" filled="false" stroked="true" strokeweight=".72pt" strokecolor="#000000">
                <v:path arrowok="t"/>
              </v:shape>
            </v:group>
            <v:group style="position:absolute;left:7027;top:29;width:1263;height:2" coordorigin="7027,29" coordsize="1263,2">
              <v:shape style="position:absolute;left:7027;top:29;width:1263;height:2" coordorigin="7027,29" coordsize="1263,0" path="m7027,29l8290,29e" filled="false" stroked="true" strokeweight="2.88pt" strokecolor="#000000">
                <v:path arrowok="t"/>
              </v:shape>
            </v:group>
            <v:group style="position:absolute;left:7027;top:74;width:1263;height:2" coordorigin="7027,74" coordsize="1263,2">
              <v:shape style="position:absolute;left:7027;top:74;width:1263;height:2" coordorigin="7027,74" coordsize="1263,0" path="m7027,74l8290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166" w:lineRule="exact" w:before="99"/>
        <w:ind w:left="0" w:right="1271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152.399994pt;margin-top:12.766487pt;width:135.6pt;height:8.9pt;mso-position-horizontal-relative:page;mso-position-vertical-relative:paragraph;z-index:3880" type="#_x0000_t202" filled="false" stroked="false">
            <v:textbox inset="0,0,0,0">
              <w:txbxContent>
                <w:p>
                  <w:pPr>
                    <w:tabs>
                      <w:tab w:pos="523" w:val="left" w:leader="none"/>
                      <w:tab w:pos="2356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性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质</w:t>
                    <w:tab/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金</w:t>
                  </w:r>
                  <w:r>
                    <w:rPr>
                      <w:rFonts w:ascii="宋体" w:hAnsi="宋体" w:cs="宋体" w:eastAsia="宋体" w:hint="default"/>
                      <w:b/>
                      <w:bCs/>
                      <w:sz w:val="17"/>
                      <w:szCs w:val="17"/>
                    </w:rPr>
                    <w:t>额</w:t>
                  </w:r>
                  <w:r>
                    <w:rPr>
                      <w:rFonts w:ascii="宋体" w:hAnsi="宋体" w:cs="宋体" w:eastAsia="宋体" w:hint="default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应收账款总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1099" w:val="left" w:leader="none"/>
        </w:tabs>
        <w:spacing w:line="286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1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position w:val="-11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position w:val="-11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spacing w:line="242" w:lineRule="auto" w:before="99"/>
        <w:ind w:left="569" w:right="431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应收账款期末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42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7401" w:space="40"/>
            <w:col w:w="1999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0"/>
          <w:szCs w:val="10"/>
        </w:rPr>
      </w:pPr>
      <w:r>
        <w:rPr/>
        <w:pict>
          <v:group style="position:absolute;margin-left:89.279999pt;margin-top:678.280029pt;width:417.15pt;height:4.1pt;mso-position-horizontal-relative:page;mso-position-vertical-relative:page;z-index:-540448" coordorigin="1786,13566" coordsize="8343,82">
            <v:group style="position:absolute;left:1814;top:13618;width:3164;height:2" coordorigin="1814,13618" coordsize="3164,2">
              <v:shape style="position:absolute;left:1814;top:13618;width:3164;height:2" coordorigin="1814,13618" coordsize="3164,0" path="m1814,13618l4978,13618e" filled="false" stroked="true" strokeweight="2.88pt" strokecolor="#000000">
                <v:path arrowok="t"/>
              </v:shape>
            </v:group>
            <v:group style="position:absolute;left:1814;top:13573;width:3164;height:2" coordorigin="1814,13573" coordsize="3164,2">
              <v:shape style="position:absolute;left:1814;top:13573;width:3164;height:2" coordorigin="1814,13573" coordsize="3164,0" path="m1814,13573l4978,13573e" filled="false" stroked="true" strokeweight=".72pt" strokecolor="#000000">
                <v:path arrowok="t"/>
              </v:shape>
            </v:group>
            <v:group style="position:absolute;left:4963;top:13573;width:82;height:2" coordorigin="4963,13573" coordsize="82,2">
              <v:shape style="position:absolute;left:4963;top:13573;width:82;height:2" coordorigin="4963,13573" coordsize="82,0" path="m4963,13573l5045,13573e" filled="false" stroked="true" strokeweight=".72pt" strokecolor="#000000">
                <v:path arrowok="t"/>
              </v:shape>
            </v:group>
            <v:group style="position:absolute;left:4963;top:13618;width:82;height:2" coordorigin="4963,13618" coordsize="82,2">
              <v:shape style="position:absolute;left:4963;top:13618;width:82;height:2" coordorigin="4963,13618" coordsize="82,0" path="m4963,13618l5045,13618e" filled="false" stroked="true" strokeweight="2.88pt" strokecolor="#000000">
                <v:path arrowok="t"/>
              </v:shape>
            </v:group>
            <v:group style="position:absolute;left:5045;top:13618;width:1157;height:2" coordorigin="5045,13618" coordsize="1157,2">
              <v:shape style="position:absolute;left:5045;top:13618;width:1157;height:2" coordorigin="5045,13618" coordsize="1157,0" path="m5045,13618l6202,13618e" filled="false" stroked="true" strokeweight="2.88pt" strokecolor="#000000">
                <v:path arrowok="t"/>
              </v:shape>
            </v:group>
            <v:group style="position:absolute;left:5045;top:13573;width:1157;height:2" coordorigin="5045,13573" coordsize="1157,2">
              <v:shape style="position:absolute;left:5045;top:13573;width:1157;height:2" coordorigin="5045,13573" coordsize="1157,0" path="m5045,13573l6202,13573e" filled="false" stroked="true" strokeweight=".72pt" strokecolor="#000000">
                <v:path arrowok="t"/>
              </v:shape>
            </v:group>
            <v:group style="position:absolute;left:6187;top:13573;width:82;height:2" coordorigin="6187,13573" coordsize="82,2">
              <v:shape style="position:absolute;left:6187;top:13573;width:82;height:2" coordorigin="6187,13573" coordsize="82,0" path="m6187,13573l6269,13573e" filled="false" stroked="true" strokeweight=".72pt" strokecolor="#000000">
                <v:path arrowok="t"/>
              </v:shape>
            </v:group>
            <v:group style="position:absolute;left:6187;top:13618;width:82;height:2" coordorigin="6187,13618" coordsize="82,2">
              <v:shape style="position:absolute;left:6187;top:13618;width:82;height:2" coordorigin="6187,13618" coordsize="82,0" path="m6187,13618l6269,13618e" filled="false" stroked="true" strokeweight="2.88pt" strokecolor="#000000">
                <v:path arrowok="t"/>
              </v:shape>
            </v:group>
            <v:group style="position:absolute;left:6269;top:13618;width:1200;height:2" coordorigin="6269,13618" coordsize="1200,2">
              <v:shape style="position:absolute;left:6269;top:13618;width:1200;height:2" coordorigin="6269,13618" coordsize="1200,0" path="m6269,13618l7469,13618e" filled="false" stroked="true" strokeweight="2.88pt" strokecolor="#000000">
                <v:path arrowok="t"/>
              </v:shape>
            </v:group>
            <v:group style="position:absolute;left:6269;top:13573;width:1200;height:2" coordorigin="6269,13573" coordsize="1200,2">
              <v:shape style="position:absolute;left:6269;top:13573;width:1200;height:2" coordorigin="6269,13573" coordsize="1200,0" path="m6269,13573l7469,13573e" filled="false" stroked="true" strokeweight=".72pt" strokecolor="#000000">
                <v:path arrowok="t"/>
              </v:shape>
            </v:group>
            <v:group style="position:absolute;left:7454;top:13573;width:87;height:2" coordorigin="7454,13573" coordsize="87,2">
              <v:shape style="position:absolute;left:7454;top:13573;width:87;height:2" coordorigin="7454,13573" coordsize="87,0" path="m7454,13573l7541,13573e" filled="false" stroked="true" strokeweight=".72pt" strokecolor="#000000">
                <v:path arrowok="t"/>
              </v:shape>
            </v:group>
            <v:group style="position:absolute;left:7454;top:13618;width:87;height:2" coordorigin="7454,13618" coordsize="87,2">
              <v:shape style="position:absolute;left:7454;top:13618;width:87;height:2" coordorigin="7454,13618" coordsize="87,0" path="m7454,13618l7541,13618e" filled="false" stroked="true" strokeweight="2.88pt" strokecolor="#000000">
                <v:path arrowok="t"/>
              </v:shape>
            </v:group>
            <v:group style="position:absolute;left:7541;top:13618;width:1210;height:2" coordorigin="7541,13618" coordsize="1210,2">
              <v:shape style="position:absolute;left:7541;top:13618;width:1210;height:2" coordorigin="7541,13618" coordsize="1210,0" path="m7541,13618l8750,13618e" filled="false" stroked="true" strokeweight="2.88pt" strokecolor="#000000">
                <v:path arrowok="t"/>
              </v:shape>
            </v:group>
            <v:group style="position:absolute;left:7541;top:13573;width:1210;height:2" coordorigin="7541,13573" coordsize="1210,2">
              <v:shape style="position:absolute;left:7541;top:13573;width:1210;height:2" coordorigin="7541,13573" coordsize="1210,0" path="m7541,13573l8750,13573e" filled="false" stroked="true" strokeweight=".72pt" strokecolor="#000000">
                <v:path arrowok="t"/>
              </v:shape>
            </v:group>
            <v:group style="position:absolute;left:8736;top:13573;width:87;height:2" coordorigin="8736,13573" coordsize="87,2">
              <v:shape style="position:absolute;left:8736;top:13573;width:87;height:2" coordorigin="8736,13573" coordsize="87,0" path="m8736,13573l8822,13573e" filled="false" stroked="true" strokeweight=".72pt" strokecolor="#000000">
                <v:path arrowok="t"/>
              </v:shape>
            </v:group>
            <v:group style="position:absolute;left:8736;top:13618;width:87;height:2" coordorigin="8736,13618" coordsize="87,2">
              <v:shape style="position:absolute;left:8736;top:13618;width:87;height:2" coordorigin="8736,13618" coordsize="87,0" path="m8736,13618l8822,13618e" filled="false" stroked="true" strokeweight="2.88pt" strokecolor="#000000">
                <v:path arrowok="t"/>
              </v:shape>
            </v:group>
            <v:group style="position:absolute;left:8822;top:13618;width:1277;height:2" coordorigin="8822,13618" coordsize="1277,2">
              <v:shape style="position:absolute;left:8822;top:13618;width:1277;height:2" coordorigin="8822,13618" coordsize="1277,0" path="m8822,13618l10099,13618e" filled="false" stroked="true" strokeweight="2.88pt" strokecolor="#000000">
                <v:path arrowok="t"/>
              </v:shape>
            </v:group>
            <v:group style="position:absolute;left:8822;top:13573;width:1277;height:2" coordorigin="8822,13573" coordsize="1277,2">
              <v:shape style="position:absolute;left:8822;top:13573;width:1277;height:2" coordorigin="8822,13573" coordsize="1277,0" path="m8822,13573l10099,13573e" filled="false" stroked="true" strokeweight=".72pt" strokecolor="#000000">
                <v:path arrowok="t"/>
              </v:shape>
            </v:group>
            <w10:wrap type="none"/>
          </v:group>
        </w:pict>
      </w:r>
    </w:p>
    <w:p>
      <w:pPr>
        <w:spacing w:line="20" w:lineRule="exact"/>
        <w:ind w:left="58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3.55pt;height:.5pt;mso-position-horizontal-relative:char;mso-position-vertical-relative:line" coordorigin="0,0" coordsize="8271,10">
            <v:group style="position:absolute;left:5;top:5;width:3140;height:2" coordorigin="5,5" coordsize="3140,2">
              <v:shape style="position:absolute;left:5;top:5;width:3140;height:2" coordorigin="5,5" coordsize="3140,0" path="m5,5l3144,5e" filled="false" stroked="true" strokeweight=".48pt" strokecolor="#000000">
                <v:path arrowok="t"/>
              </v:shape>
            </v:group>
            <v:group style="position:absolute;left:3144;top:5;width:10;height:2" coordorigin="3144,5" coordsize="10,2">
              <v:shape style="position:absolute;left:3144;top:5;width:10;height:2" coordorigin="3144,5" coordsize="10,0" path="m3144,5l3154,5e" filled="false" stroked="true" strokeweight=".48pt" strokecolor="#000000">
                <v:path arrowok="t"/>
              </v:shape>
            </v:group>
            <v:group style="position:absolute;left:3154;top:5;width:1215;height:2" coordorigin="3154,5" coordsize="1215,2">
              <v:shape style="position:absolute;left:3154;top:5;width:1215;height:2" coordorigin="3154,5" coordsize="1215,0" path="m3154,5l4368,5e" filled="false" stroked="true" strokeweight=".48pt" strokecolor="#000000">
                <v:path arrowok="t"/>
              </v:shape>
            </v:group>
            <v:group style="position:absolute;left:4368;top:5;width:10;height:2" coordorigin="4368,5" coordsize="10,2">
              <v:shape style="position:absolute;left:4368;top:5;width:10;height:2" coordorigin="4368,5" coordsize="10,0" path="m4368,5l4378,5e" filled="false" stroked="true" strokeweight=".48pt" strokecolor="#000000">
                <v:path arrowok="t"/>
              </v:shape>
            </v:group>
            <v:group style="position:absolute;left:4378;top:5;width:1258;height:2" coordorigin="4378,5" coordsize="1258,2">
              <v:shape style="position:absolute;left:4378;top:5;width:1258;height:2" coordorigin="4378,5" coordsize="1258,0" path="m4378,5l5635,5e" filled="false" stroked="true" strokeweight=".48pt" strokecolor="#000000">
                <v:path arrowok="t"/>
              </v:shape>
            </v:group>
            <v:group style="position:absolute;left:5635;top:5;width:10;height:2" coordorigin="5635,5" coordsize="10,2">
              <v:shape style="position:absolute;left:5635;top:5;width:10;height:2" coordorigin="5635,5" coordsize="10,0" path="m5635,5l5645,5e" filled="false" stroked="true" strokeweight=".48pt" strokecolor="#000000">
                <v:path arrowok="t"/>
              </v:shape>
            </v:group>
            <v:group style="position:absolute;left:5645;top:5;width:1272;height:2" coordorigin="5645,5" coordsize="1272,2">
              <v:shape style="position:absolute;left:5645;top:5;width:1272;height:2" coordorigin="5645,5" coordsize="1272,0" path="m5645,5l6917,5e" filled="false" stroked="true" strokeweight=".48pt" strokecolor="#000000">
                <v:path arrowok="t"/>
              </v:shape>
            </v:group>
            <v:group style="position:absolute;left:6917;top:5;width:10;height:2" coordorigin="6917,5" coordsize="10,2">
              <v:shape style="position:absolute;left:6917;top:5;width:10;height:2" coordorigin="6917,5" coordsize="10,0" path="m6917,5l6926,5e" filled="false" stroked="true" strokeweight=".48pt" strokecolor="#000000">
                <v:path arrowok="t"/>
              </v:shape>
            </v:group>
            <v:group style="position:absolute;left:6926;top:5;width:1340;height:2" coordorigin="6926,5" coordsize="1340,2">
              <v:shape style="position:absolute;left:6926;top:5;width:1340;height:2" coordorigin="6926,5" coordsize="1340,0" path="m6926,5l826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"/>
          <w:szCs w:val="2"/>
        </w:rPr>
      </w:pP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1889"/>
        <w:gridCol w:w="1322"/>
        <w:gridCol w:w="1145"/>
        <w:gridCol w:w="1370"/>
        <w:gridCol w:w="1694"/>
      </w:tblGrid>
      <w:tr>
        <w:trPr>
          <w:trHeight w:val="674" w:hRule="exact"/>
        </w:trPr>
        <w:tc>
          <w:tcPr>
            <w:tcW w:w="35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52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4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pacing w:val="4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4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33,342,957.38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80.27%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1,000,288.72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32,342,668.66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35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2" w:hRule="exact"/>
        </w:trPr>
        <w:tc>
          <w:tcPr>
            <w:tcW w:w="35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51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8,196,263.98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3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19.73%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254,181.98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7,942,082.00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26" w:hRule="exact"/>
        </w:trPr>
        <w:tc>
          <w:tcPr>
            <w:tcW w:w="35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8" w:val="left" w:leader="none"/>
              </w:tabs>
              <w:spacing w:line="240" w:lineRule="auto" w:before="88"/>
              <w:ind w:left="40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0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41,539,221.36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72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1,254,470.70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50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40,284,750.66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54" w:hRule="exact"/>
        </w:trPr>
        <w:tc>
          <w:tcPr>
            <w:tcW w:w="355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7"/>
              <w:ind w:left="38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账龄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670" w:type="dxa"/>
            <w:tcBorders>
              <w:top w:val="single" w:sz="3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7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889" w:type="dxa"/>
            <w:tcBorders>
              <w:top w:val="single" w:sz="3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96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532" w:type="dxa"/>
            <w:gridSpan w:val="4"/>
            <w:tcBorders>
              <w:top w:val="single" w:sz="3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line="81" w:lineRule="exact"/>
        <w:ind w:left="13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8.65pt;height:4.1pt;mso-position-horizontal-relative:char;mso-position-vertical-relative:line" coordorigin="0,0" coordsize="9173,82">
            <v:group style="position:absolute;left:26;top:55;width:908;height:2" coordorigin="26,55" coordsize="908,2">
              <v:shape style="position:absolute;left:26;top:55;width:908;height:2" coordorigin="26,55" coordsize="908,0" path="m26,55l934,55e" filled="false" stroked="true" strokeweight="2.64pt" strokecolor="#000000">
                <v:path arrowok="t"/>
              </v:shape>
            </v:group>
            <v:group style="position:absolute;left:26;top:7;width:908;height:2" coordorigin="26,7" coordsize="908,2">
              <v:shape style="position:absolute;left:26;top:7;width:908;height:2" coordorigin="26,7" coordsize="908,0" path="m26,7l934,7e" filled="false" stroked="true" strokeweight=".72pt" strokecolor="#000000">
                <v:path arrowok="t"/>
              </v:shape>
            </v:group>
            <v:group style="position:absolute;left:919;top:7;width:87;height:2" coordorigin="919,7" coordsize="87,2">
              <v:shape style="position:absolute;left:919;top:7;width:87;height:2" coordorigin="919,7" coordsize="87,0" path="m919,7l1006,7e" filled="false" stroked="true" strokeweight=".72pt" strokecolor="#000000">
                <v:path arrowok="t"/>
              </v:shape>
            </v:group>
            <v:group style="position:absolute;left:919;top:55;width:87;height:2" coordorigin="919,55" coordsize="87,2">
              <v:shape style="position:absolute;left:919;top:55;width:87;height:2" coordorigin="919,55" coordsize="87,0" path="m919,55l1006,55e" filled="false" stroked="true" strokeweight="2.64pt" strokecolor="#000000">
                <v:path arrowok="t"/>
              </v:shape>
            </v:group>
            <v:group style="position:absolute;left:1006;top:55;width:1004;height:2" coordorigin="1006,55" coordsize="1004,2">
              <v:shape style="position:absolute;left:1006;top:55;width:1004;height:2" coordorigin="1006,55" coordsize="1004,0" path="m1006,55l2009,55e" filled="false" stroked="true" strokeweight="2.64pt" strokecolor="#000000">
                <v:path arrowok="t"/>
              </v:shape>
            </v:group>
            <v:group style="position:absolute;left:1006;top:7;width:1004;height:2" coordorigin="1006,7" coordsize="1004,2">
              <v:shape style="position:absolute;left:1006;top:7;width:1004;height:2" coordorigin="1006,7" coordsize="1004,0" path="m1006,7l2009,7e" filled="false" stroked="true" strokeweight=".72pt" strokecolor="#000000">
                <v:path arrowok="t"/>
              </v:shape>
            </v:group>
            <v:group style="position:absolute;left:1994;top:7;width:82;height:2" coordorigin="1994,7" coordsize="82,2">
              <v:shape style="position:absolute;left:1994;top:7;width:82;height:2" coordorigin="1994,7" coordsize="82,0" path="m1994,7l2076,7e" filled="false" stroked="true" strokeweight=".72pt" strokecolor="#000000">
                <v:path arrowok="t"/>
              </v:shape>
            </v:group>
            <v:group style="position:absolute;left:1994;top:55;width:82;height:2" coordorigin="1994,55" coordsize="82,2">
              <v:shape style="position:absolute;left:1994;top:55;width:82;height:2" coordorigin="1994,55" coordsize="82,0" path="m1994,55l2076,55e" filled="false" stroked="true" strokeweight="2.64pt" strokecolor="#000000">
                <v:path arrowok="t"/>
              </v:shape>
            </v:group>
            <v:group style="position:absolute;left:2076;top:55;width:466;height:2" coordorigin="2076,55" coordsize="466,2">
              <v:shape style="position:absolute;left:2076;top:55;width:466;height:2" coordorigin="2076,55" coordsize="466,0" path="m2076,55l2542,55e" filled="false" stroked="true" strokeweight="2.64pt" strokecolor="#000000">
                <v:path arrowok="t"/>
              </v:shape>
            </v:group>
            <v:group style="position:absolute;left:2076;top:7;width:466;height:2" coordorigin="2076,7" coordsize="466,2">
              <v:shape style="position:absolute;left:2076;top:7;width:466;height:2" coordorigin="2076,7" coordsize="466,0" path="m2076,7l2542,7e" filled="false" stroked="true" strokeweight=".72pt" strokecolor="#000000">
                <v:path arrowok="t"/>
              </v:shape>
            </v:group>
            <v:group style="position:absolute;left:2527;top:7;width:82;height:2" coordorigin="2527,7" coordsize="82,2">
              <v:shape style="position:absolute;left:2527;top:7;width:82;height:2" coordorigin="2527,7" coordsize="82,0" path="m2527,7l2609,7e" filled="false" stroked="true" strokeweight=".72pt" strokecolor="#000000">
                <v:path arrowok="t"/>
              </v:shape>
            </v:group>
            <v:group style="position:absolute;left:2527;top:55;width:82;height:2" coordorigin="2527,55" coordsize="82,2">
              <v:shape style="position:absolute;left:2527;top:55;width:82;height:2" coordorigin="2527,55" coordsize="82,0" path="m2527,55l2609,55e" filled="false" stroked="true" strokeweight="2.64pt" strokecolor="#000000">
                <v:path arrowok="t"/>
              </v:shape>
            </v:group>
            <v:group style="position:absolute;left:2609;top:55;width:504;height:2" coordorigin="2609,55" coordsize="504,2">
              <v:shape style="position:absolute;left:2609;top:55;width:504;height:2" coordorigin="2609,55" coordsize="504,0" path="m2609,55l3113,55e" filled="false" stroked="true" strokeweight="2.64pt" strokecolor="#000000">
                <v:path arrowok="t"/>
              </v:shape>
            </v:group>
            <v:group style="position:absolute;left:2609;top:7;width:504;height:2" coordorigin="2609,7" coordsize="504,2">
              <v:shape style="position:absolute;left:2609;top:7;width:504;height:2" coordorigin="2609,7" coordsize="504,0" path="m2609,7l3113,7e" filled="false" stroked="true" strokeweight=".72pt" strokecolor="#000000">
                <v:path arrowok="t"/>
              </v:shape>
            </v:group>
            <v:group style="position:absolute;left:3103;top:7;width:82;height:2" coordorigin="3103,7" coordsize="82,2">
              <v:shape style="position:absolute;left:3103;top:7;width:82;height:2" coordorigin="3103,7" coordsize="82,0" path="m3103,7l3185,7e" filled="false" stroked="true" strokeweight=".72pt" strokecolor="#000000">
                <v:path arrowok="t"/>
              </v:shape>
            </v:group>
            <v:group style="position:absolute;left:3103;top:55;width:82;height:2" coordorigin="3103,55" coordsize="82,2">
              <v:shape style="position:absolute;left:3103;top:55;width:82;height:2" coordorigin="3103,55" coordsize="82,0" path="m3103,55l3185,55e" filled="false" stroked="true" strokeweight="2.64pt" strokecolor="#000000">
                <v:path arrowok="t"/>
              </v:shape>
            </v:group>
            <v:group style="position:absolute;left:3185;top:55;width:845;height:2" coordorigin="3185,55" coordsize="845,2">
              <v:shape style="position:absolute;left:3185;top:55;width:845;height:2" coordorigin="3185,55" coordsize="845,0" path="m3185,55l4030,55e" filled="false" stroked="true" strokeweight="2.64pt" strokecolor="#000000">
                <v:path arrowok="t"/>
              </v:shape>
            </v:group>
            <v:group style="position:absolute;left:3185;top:7;width:845;height:2" coordorigin="3185,7" coordsize="845,2">
              <v:shape style="position:absolute;left:3185;top:7;width:845;height:2" coordorigin="3185,7" coordsize="845,0" path="m3185,7l4030,7e" filled="false" stroked="true" strokeweight=".72pt" strokecolor="#000000">
                <v:path arrowok="t"/>
              </v:shape>
            </v:group>
            <v:group style="position:absolute;left:4015;top:7;width:87;height:2" coordorigin="4015,7" coordsize="87,2">
              <v:shape style="position:absolute;left:4015;top:7;width:87;height:2" coordorigin="4015,7" coordsize="87,0" path="m4015,7l4102,7e" filled="false" stroked="true" strokeweight=".72pt" strokecolor="#000000">
                <v:path arrowok="t"/>
              </v:shape>
            </v:group>
            <v:group style="position:absolute;left:4015;top:55;width:87;height:2" coordorigin="4015,55" coordsize="87,2">
              <v:shape style="position:absolute;left:4015;top:55;width:87;height:2" coordorigin="4015,55" coordsize="87,0" path="m4015,55l4102,55e" filled="false" stroked="true" strokeweight="2.64pt" strokecolor="#000000">
                <v:path arrowok="t"/>
              </v:shape>
            </v:group>
            <v:group style="position:absolute;left:4102;top:55;width:936;height:2" coordorigin="4102,55" coordsize="936,2">
              <v:shape style="position:absolute;left:4102;top:55;width:936;height:2" coordorigin="4102,55" coordsize="936,0" path="m4102,55l5038,55e" filled="false" stroked="true" strokeweight="2.64pt" strokecolor="#000000">
                <v:path arrowok="t"/>
              </v:shape>
            </v:group>
            <v:group style="position:absolute;left:4102;top:7;width:936;height:2" coordorigin="4102,7" coordsize="936,2">
              <v:shape style="position:absolute;left:4102;top:7;width:936;height:2" coordorigin="4102,7" coordsize="936,0" path="m4102,7l5038,7e" filled="false" stroked="true" strokeweight=".72pt" strokecolor="#000000">
                <v:path arrowok="t"/>
              </v:shape>
            </v:group>
            <v:group style="position:absolute;left:5028;top:7;width:82;height:2" coordorigin="5028,7" coordsize="82,2">
              <v:shape style="position:absolute;left:5028;top:7;width:82;height:2" coordorigin="5028,7" coordsize="82,0" path="m5028,7l5110,7e" filled="false" stroked="true" strokeweight=".72pt" strokecolor="#000000">
                <v:path arrowok="t"/>
              </v:shape>
            </v:group>
            <v:group style="position:absolute;left:5028;top:55;width:82;height:2" coordorigin="5028,55" coordsize="82,2">
              <v:shape style="position:absolute;left:5028;top:55;width:82;height:2" coordorigin="5028,55" coordsize="82,0" path="m5028,55l5110,55e" filled="false" stroked="true" strokeweight="2.64pt" strokecolor="#000000">
                <v:path arrowok="t"/>
              </v:shape>
            </v:group>
            <v:group style="position:absolute;left:5110;top:55;width:1004;height:2" coordorigin="5110,55" coordsize="1004,2">
              <v:shape style="position:absolute;left:5110;top:55;width:1004;height:2" coordorigin="5110,55" coordsize="1004,0" path="m5110,55l6113,55e" filled="false" stroked="true" strokeweight="2.64pt" strokecolor="#000000">
                <v:path arrowok="t"/>
              </v:shape>
            </v:group>
            <v:group style="position:absolute;left:5110;top:7;width:1004;height:2" coordorigin="5110,7" coordsize="1004,2">
              <v:shape style="position:absolute;left:5110;top:7;width:1004;height:2" coordorigin="5110,7" coordsize="1004,0" path="m5110,7l6113,7e" filled="false" stroked="true" strokeweight=".72pt" strokecolor="#000000">
                <v:path arrowok="t"/>
              </v:shape>
            </v:group>
            <v:group style="position:absolute;left:6098;top:7;width:87;height:2" coordorigin="6098,7" coordsize="87,2">
              <v:shape style="position:absolute;left:6098;top:7;width:87;height:2" coordorigin="6098,7" coordsize="87,0" path="m6098,7l6185,7e" filled="false" stroked="true" strokeweight=".72pt" strokecolor="#000000">
                <v:path arrowok="t"/>
              </v:shape>
            </v:group>
            <v:group style="position:absolute;left:6098;top:55;width:87;height:2" coordorigin="6098,55" coordsize="87,2">
              <v:shape style="position:absolute;left:6098;top:55;width:87;height:2" coordorigin="6098,55" coordsize="87,0" path="m6098,55l6185,55e" filled="false" stroked="true" strokeweight="2.64pt" strokecolor="#000000">
                <v:path arrowok="t"/>
              </v:shape>
            </v:group>
            <v:group style="position:absolute;left:6185;top:55;width:461;height:2" coordorigin="6185,55" coordsize="461,2">
              <v:shape style="position:absolute;left:6185;top:55;width:461;height:2" coordorigin="6185,55" coordsize="461,0" path="m6185,55l6646,55e" filled="false" stroked="true" strokeweight="2.64pt" strokecolor="#000000">
                <v:path arrowok="t"/>
              </v:shape>
            </v:group>
            <v:group style="position:absolute;left:6185;top:7;width:461;height:2" coordorigin="6185,7" coordsize="461,2">
              <v:shape style="position:absolute;left:6185;top:7;width:461;height:2" coordorigin="6185,7" coordsize="461,0" path="m6185,7l6646,7e" filled="false" stroked="true" strokeweight=".72pt" strokecolor="#000000">
                <v:path arrowok="t"/>
              </v:shape>
            </v:group>
            <v:group style="position:absolute;left:6631;top:7;width:87;height:2" coordorigin="6631,7" coordsize="87,2">
              <v:shape style="position:absolute;left:6631;top:7;width:87;height:2" coordorigin="6631,7" coordsize="87,0" path="m6631,7l6718,7e" filled="false" stroked="true" strokeweight=".72pt" strokecolor="#000000">
                <v:path arrowok="t"/>
              </v:shape>
            </v:group>
            <v:group style="position:absolute;left:6631;top:55;width:87;height:2" coordorigin="6631,55" coordsize="87,2">
              <v:shape style="position:absolute;left:6631;top:55;width:87;height:2" coordorigin="6631,55" coordsize="87,0" path="m6631,55l6718,55e" filled="false" stroked="true" strokeweight="2.64pt" strokecolor="#000000">
                <v:path arrowok="t"/>
              </v:shape>
            </v:group>
            <v:group style="position:absolute;left:6718;top:55;width:485;height:2" coordorigin="6718,55" coordsize="485,2">
              <v:shape style="position:absolute;left:6718;top:55;width:485;height:2" coordorigin="6718,55" coordsize="485,0" path="m6718,55l7202,55e" filled="false" stroked="true" strokeweight="2.64pt" strokecolor="#000000">
                <v:path arrowok="t"/>
              </v:shape>
            </v:group>
            <v:group style="position:absolute;left:6718;top:7;width:485;height:2" coordorigin="6718,7" coordsize="485,2">
              <v:shape style="position:absolute;left:6718;top:7;width:485;height:2" coordorigin="6718,7" coordsize="485,0" path="m6718,7l7202,7e" filled="false" stroked="true" strokeweight=".72pt" strokecolor="#000000">
                <v:path arrowok="t"/>
              </v:shape>
            </v:group>
            <v:group style="position:absolute;left:7188;top:7;width:87;height:2" coordorigin="7188,7" coordsize="87,2">
              <v:shape style="position:absolute;left:7188;top:7;width:87;height:2" coordorigin="7188,7" coordsize="87,0" path="m7188,7l7274,7e" filled="false" stroked="true" strokeweight=".72pt" strokecolor="#000000">
                <v:path arrowok="t"/>
              </v:shape>
            </v:group>
            <v:group style="position:absolute;left:7188;top:55;width:87;height:2" coordorigin="7188,55" coordsize="87,2">
              <v:shape style="position:absolute;left:7188;top:55;width:87;height:2" coordorigin="7188,55" coordsize="87,0" path="m7188,55l7274,55e" filled="false" stroked="true" strokeweight="2.64pt" strokecolor="#000000">
                <v:path arrowok="t"/>
              </v:shape>
            </v:group>
            <v:group style="position:absolute;left:7274;top:55;width:845;height:2" coordorigin="7274,55" coordsize="845,2">
              <v:shape style="position:absolute;left:7274;top:55;width:845;height:2" coordorigin="7274,55" coordsize="845,0" path="m7274,55l8119,55e" filled="false" stroked="true" strokeweight="2.64pt" strokecolor="#000000">
                <v:path arrowok="t"/>
              </v:shape>
            </v:group>
            <v:group style="position:absolute;left:7274;top:7;width:845;height:2" coordorigin="7274,7" coordsize="845,2">
              <v:shape style="position:absolute;left:7274;top:7;width:845;height:2" coordorigin="7274,7" coordsize="845,0" path="m7274,7l8119,7e" filled="false" stroked="true" strokeweight=".72pt" strokecolor="#000000">
                <v:path arrowok="t"/>
              </v:shape>
            </v:group>
            <v:group style="position:absolute;left:8105;top:7;width:82;height:2" coordorigin="8105,7" coordsize="82,2">
              <v:shape style="position:absolute;left:8105;top:7;width:82;height:2" coordorigin="8105,7" coordsize="82,0" path="m8105,7l8186,7e" filled="false" stroked="true" strokeweight=".72pt" strokecolor="#000000">
                <v:path arrowok="t"/>
              </v:shape>
            </v:group>
            <v:group style="position:absolute;left:8105;top:55;width:82;height:2" coordorigin="8105,55" coordsize="82,2">
              <v:shape style="position:absolute;left:8105;top:55;width:82;height:2" coordorigin="8105,55" coordsize="82,0" path="m8105,55l8186,55e" filled="false" stroked="true" strokeweight="2.64pt" strokecolor="#000000">
                <v:path arrowok="t"/>
              </v:shape>
            </v:group>
            <v:group style="position:absolute;left:8186;top:55;width:960;height:2" coordorigin="8186,55" coordsize="960,2">
              <v:shape style="position:absolute;left:8186;top:55;width:960;height:2" coordorigin="8186,55" coordsize="960,0" path="m8186,55l9146,55e" filled="false" stroked="true" strokeweight="2.64pt" strokecolor="#000000">
                <v:path arrowok="t"/>
              </v:shape>
            </v:group>
            <v:group style="position:absolute;left:8186;top:7;width:960;height:2" coordorigin="8186,7" coordsize="960,2">
              <v:shape style="position:absolute;left:8186;top:7;width:960;height:2" coordorigin="8186,7" coordsize="960,0" path="m8186,7l914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86" w:lineRule="exact"/>
        <w:ind w:left="968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75.15pt;height:4.350pt;mso-position-horizontal-relative:char;mso-position-vertical-relative:line" coordorigin="0,0" coordsize="7503,87">
            <v:group style="position:absolute;left:29;top:29;width:3020;height:2" coordorigin="29,29" coordsize="3020,2">
              <v:shape style="position:absolute;left:29;top:29;width:3020;height:2" coordorigin="29,29" coordsize="3020,0" path="m29,29l3048,29e" filled="false" stroked="true" strokeweight="2.88pt" strokecolor="#000000">
                <v:path arrowok="t"/>
              </v:shape>
            </v:group>
            <v:group style="position:absolute;left:29;top:79;width:3020;height:2" coordorigin="29,79" coordsize="3020,2">
              <v:shape style="position:absolute;left:29;top:79;width:3020;height:2" coordorigin="29,79" coordsize="3020,0" path="m29,79l3048,79e" filled="false" stroked="true" strokeweight=".72pt" strokecolor="#000000">
                <v:path arrowok="t"/>
              </v:shape>
            </v:group>
            <v:group style="position:absolute;left:3048;top:29;width:87;height:2" coordorigin="3048,29" coordsize="87,2">
              <v:shape style="position:absolute;left:3048;top:29;width:87;height:2" coordorigin="3048,29" coordsize="87,0" path="m3048,29l3134,29e" filled="false" stroked="true" strokeweight="2.88pt" strokecolor="#000000">
                <v:path arrowok="t"/>
              </v:shape>
            </v:group>
            <v:group style="position:absolute;left:3048;top:79;width:87;height:2" coordorigin="3048,79" coordsize="87,2">
              <v:shape style="position:absolute;left:3048;top:79;width:87;height:2" coordorigin="3048,79" coordsize="87,0" path="m3048,79l3134,79e" filled="false" stroked="true" strokeweight=".72pt" strokecolor="#000000">
                <v:path arrowok="t"/>
              </v:shape>
            </v:group>
            <v:group style="position:absolute;left:3134;top:29;width:1138;height:2" coordorigin="3134,29" coordsize="1138,2">
              <v:shape style="position:absolute;left:3134;top:29;width:1138;height:2" coordorigin="3134,29" coordsize="1138,0" path="m3134,29l4272,29e" filled="false" stroked="true" strokeweight="2.88pt" strokecolor="#000000">
                <v:path arrowok="t"/>
              </v:shape>
            </v:group>
            <v:group style="position:absolute;left:3134;top:79;width:1138;height:2" coordorigin="3134,79" coordsize="1138,2">
              <v:shape style="position:absolute;left:3134;top:79;width:1138;height:2" coordorigin="3134,79" coordsize="1138,0" path="m3134,79l4272,79e" filled="false" stroked="true" strokeweight=".72pt" strokecolor="#000000">
                <v:path arrowok="t"/>
              </v:shape>
            </v:group>
            <v:group style="position:absolute;left:4272;top:29;width:87;height:2" coordorigin="4272,29" coordsize="87,2">
              <v:shape style="position:absolute;left:4272;top:29;width:87;height:2" coordorigin="4272,29" coordsize="87,0" path="m4272,29l4358,29e" filled="false" stroked="true" strokeweight="2.88pt" strokecolor="#000000">
                <v:path arrowok="t"/>
              </v:shape>
            </v:group>
            <v:group style="position:absolute;left:4272;top:79;width:87;height:2" coordorigin="4272,79" coordsize="87,2">
              <v:shape style="position:absolute;left:4272;top:79;width:87;height:2" coordorigin="4272,79" coordsize="87,0" path="m4272,79l4358,79e" filled="false" stroked="true" strokeweight=".72pt" strokecolor="#000000">
                <v:path arrowok="t"/>
              </v:shape>
            </v:group>
            <v:group style="position:absolute;left:4358;top:29;width:836;height:2" coordorigin="4358,29" coordsize="836,2">
              <v:shape style="position:absolute;left:4358;top:29;width:836;height:2" coordorigin="4358,29" coordsize="836,0" path="m4358,29l5194,29e" filled="false" stroked="true" strokeweight="2.88pt" strokecolor="#000000">
                <v:path arrowok="t"/>
              </v:shape>
            </v:group>
            <v:group style="position:absolute;left:4358;top:79;width:836;height:2" coordorigin="4358,79" coordsize="836,2">
              <v:shape style="position:absolute;left:4358;top:79;width:836;height:2" coordorigin="4358,79" coordsize="836,0" path="m4358,79l5194,79e" filled="false" stroked="true" strokeweight=".72pt" strokecolor="#000000">
                <v:path arrowok="t"/>
              </v:shape>
            </v:group>
            <v:group style="position:absolute;left:5194;top:29;width:82;height:2" coordorigin="5194,29" coordsize="82,2">
              <v:shape style="position:absolute;left:5194;top:29;width:82;height:2" coordorigin="5194,29" coordsize="82,0" path="m5194,29l5275,29e" filled="false" stroked="true" strokeweight="2.88pt" strokecolor="#000000">
                <v:path arrowok="t"/>
              </v:shape>
            </v:group>
            <v:group style="position:absolute;left:5194;top:79;width:82;height:2" coordorigin="5194,79" coordsize="82,2">
              <v:shape style="position:absolute;left:5194;top:79;width:82;height:2" coordorigin="5194,79" coordsize="82,0" path="m5194,79l5275,79e" filled="false" stroked="true" strokeweight=".72pt" strokecolor="#000000">
                <v:path arrowok="t"/>
              </v:shape>
            </v:group>
            <v:group style="position:absolute;left:5275;top:29;width:1008;height:2" coordorigin="5275,29" coordsize="1008,2">
              <v:shape style="position:absolute;left:5275;top:29;width:1008;height:2" coordorigin="5275,29" coordsize="1008,0" path="m5275,29l6283,29e" filled="false" stroked="true" strokeweight="2.88pt" strokecolor="#000000">
                <v:path arrowok="t"/>
              </v:shape>
            </v:group>
            <v:group style="position:absolute;left:5275;top:79;width:1008;height:2" coordorigin="5275,79" coordsize="1008,2">
              <v:shape style="position:absolute;left:5275;top:79;width:1008;height:2" coordorigin="5275,79" coordsize="1008,0" path="m5275,79l6283,79e" filled="false" stroked="true" strokeweight=".72pt" strokecolor="#000000">
                <v:path arrowok="t"/>
              </v:shape>
            </v:group>
            <v:group style="position:absolute;left:6283;top:29;width:82;height:2" coordorigin="6283,29" coordsize="82,2">
              <v:shape style="position:absolute;left:6283;top:29;width:82;height:2" coordorigin="6283,29" coordsize="82,0" path="m6283,29l6365,29e" filled="false" stroked="true" strokeweight="2.88pt" strokecolor="#000000">
                <v:path arrowok="t"/>
              </v:shape>
            </v:group>
            <v:group style="position:absolute;left:6283;top:79;width:82;height:2" coordorigin="6283,79" coordsize="82,2">
              <v:shape style="position:absolute;left:6283;top:79;width:82;height:2" coordorigin="6283,79" coordsize="82,0" path="m6283,79l6365,79e" filled="false" stroked="true" strokeweight=".72pt" strokecolor="#000000">
                <v:path arrowok="t"/>
              </v:shape>
            </v:group>
            <v:group style="position:absolute;left:6365;top:29;width:1109;height:2" coordorigin="6365,29" coordsize="1109,2">
              <v:shape style="position:absolute;left:6365;top:29;width:1109;height:2" coordorigin="6365,29" coordsize="1109,0" path="m6365,29l7474,29e" filled="false" stroked="true" strokeweight="2.88pt" strokecolor="#000000">
                <v:path arrowok="t"/>
              </v:shape>
            </v:group>
            <v:group style="position:absolute;left:6365;top:79;width:1109;height:2" coordorigin="6365,79" coordsize="1109,2">
              <v:shape style="position:absolute;left:6365;top:79;width:1109;height:2" coordorigin="6365,79" coordsize="1109,0" path="m6365,79l7474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54"/>
        <w:ind w:left="0" w:right="2369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0.559998pt;margin-top:-174.24353pt;width:454.8pt;height:182.4pt;mso-position-horizontal-relative:page;mso-position-vertical-relative:paragraph;z-index: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8"/>
                    <w:gridCol w:w="529"/>
                    <w:gridCol w:w="560"/>
                    <w:gridCol w:w="862"/>
                    <w:gridCol w:w="1142"/>
                    <w:gridCol w:w="1010"/>
                    <w:gridCol w:w="519"/>
                    <w:gridCol w:w="548"/>
                    <w:gridCol w:w="1121"/>
                    <w:gridCol w:w="826"/>
                  </w:tblGrid>
                  <w:tr>
                    <w:trPr>
                      <w:trHeight w:val="278" w:hRule="exact"/>
                    </w:trPr>
                    <w:tc>
                      <w:tcPr>
                        <w:tcW w:w="3067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02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612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坏账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096" w:type="dxa"/>
                        <w:gridSpan w:val="1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555" w:val="left" w:leader="none"/>
                            <w:tab w:pos="2054" w:val="left" w:leader="none"/>
                            <w:tab w:pos="2611" w:val="left" w:leader="none"/>
                            <w:tab w:pos="3172" w:val="left" w:leader="none"/>
                            <w:tab w:pos="4185" w:val="left" w:leader="none"/>
                            <w:tab w:pos="4622" w:val="left" w:leader="none"/>
                            <w:tab w:pos="5227" w:val="left" w:leader="none"/>
                            <w:tab w:pos="5663" w:val="left" w:leader="none"/>
                            <w:tab w:pos="6163" w:val="left" w:leader="none"/>
                            <w:tab w:pos="8284" w:val="left" w:leader="none"/>
                            <w:tab w:pos="8716" w:val="left" w:leader="none"/>
                          </w:tabs>
                          <w:spacing w:line="240" w:lineRule="auto" w:before="7"/>
                          <w:ind w:left="1123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0"/>
                            <w:sz w:val="17"/>
                            <w:szCs w:val="17"/>
                          </w:rPr>
                          <w:t>比例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position w:val="11"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坏账准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  <w:tab/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10"/>
                            <w:sz w:val="17"/>
                            <w:szCs w:val="17"/>
                          </w:rPr>
                          <w:t>比例 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11"/>
                            <w:sz w:val="17"/>
                            <w:szCs w:val="17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position w:val="11"/>
                            <w:sz w:val="17"/>
                            <w:szCs w:val="17"/>
                          </w:rPr>
                          <w:t>备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15"/>
                            <w:w w:val="105"/>
                            <w:position w:val="1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坏账准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备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净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250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3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3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10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(%)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9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0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250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right="103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53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9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0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95" w:hRule="exact"/>
                    </w:trPr>
                    <w:tc>
                      <w:tcPr>
                        <w:tcW w:w="1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5" w:val="left" w:leader="none"/>
                          </w:tabs>
                          <w:spacing w:line="240" w:lineRule="auto" w:before="95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position w:val="-7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内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05"/>
                            <w:sz w:val="17"/>
                            <w:szCs w:val="17"/>
                          </w:rPr>
                          <w:t>41,301,942.73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99.43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1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17"/>
                          </w:rPr>
                          <w:t>3%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1,239,058.28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15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8"/>
                            <w:w w:val="105"/>
                            <w:sz w:val="17"/>
                          </w:rPr>
                          <w:t>40,062,884.45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49,741,545.02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9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w w:val="105"/>
                            <w:sz w:val="17"/>
                          </w:rPr>
                          <w:t>99.62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left="2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pacing w:val="-6"/>
                            <w:sz w:val="17"/>
                          </w:rPr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63" w:val="left" w:leader="none"/>
                          </w:tabs>
                          <w:spacing w:line="240" w:lineRule="auto" w:before="95"/>
                          <w:ind w:left="108" w:right="-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6"/>
                            <w:w w:val="105"/>
                            <w:sz w:val="17"/>
                          </w:rPr>
                          <w:t>1,492,246.35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8,249,298.67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7" w:val="left" w:leader="none"/>
                          </w:tabs>
                          <w:spacing w:line="240" w:lineRule="auto" w:before="89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position w:val="-7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二年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7"/>
                            <w:w w:val="105"/>
                            <w:sz w:val="17"/>
                            <w:szCs w:val="17"/>
                          </w:rPr>
                          <w:t>217,683.58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6"/>
                            <w:w w:val="105"/>
                            <w:sz w:val="17"/>
                          </w:rPr>
                          <w:t>0.52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6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17"/>
                          </w:rPr>
                          <w:t>6%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13,061.01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6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8"/>
                            <w:sz w:val="17"/>
                          </w:rPr>
                          <w:t>204,622.57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8"/>
                            <w:w w:val="105"/>
                            <w:sz w:val="17"/>
                          </w:rPr>
                          <w:t>127,737.82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0.26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2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pacing w:val="-6"/>
                            <w:sz w:val="17"/>
                          </w:rPr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7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6"/>
                            <w:w w:val="105"/>
                            <w:sz w:val="17"/>
                          </w:rPr>
                          <w:t>7,664.27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120,073.55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1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9" w:val="left" w:leader="none"/>
                          </w:tabs>
                          <w:spacing w:line="240" w:lineRule="auto" w:before="87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position w:val="-7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7"/>
                            <w:sz w:val="17"/>
                            <w:szCs w:val="17"/>
                          </w:rPr>
                          <w:t>年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w w:val="105"/>
                            <w:sz w:val="17"/>
                            <w:szCs w:val="17"/>
                          </w:rPr>
                          <w:t>19,595.05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18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6"/>
                            <w:w w:val="105"/>
                            <w:sz w:val="17"/>
                          </w:rPr>
                          <w:t>0.05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1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12%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2,351.41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15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17,243.64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38,076.86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0.08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3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7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6"/>
                            <w:w w:val="105"/>
                            <w:sz w:val="17"/>
                          </w:rPr>
                          <w:t>4,569.22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w w:val="105"/>
                            <w:sz w:val="17"/>
                          </w:rPr>
                          <w:t>33,507.64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91" w:hRule="exact"/>
                    </w:trPr>
                    <w:tc>
                      <w:tcPr>
                        <w:tcW w:w="1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8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1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24%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sz w:val="17"/>
                          </w:rPr>
                          <w:t>18,207.70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3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3"/>
                            <w:w w:val="105"/>
                            <w:sz w:val="17"/>
                          </w:rPr>
                          <w:t>0.04</w:t>
                        </w:r>
                        <w:r>
                          <w:rPr>
                            <w:rFonts w:ascii="Times New Roman"/>
                            <w:spacing w:val="-13"/>
                            <w:sz w:val="17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3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</w:r>
                      </w:p>
                    </w:tc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7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6"/>
                            <w:w w:val="105"/>
                            <w:sz w:val="17"/>
                          </w:rPr>
                          <w:t>4,369.85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w w:val="105"/>
                            <w:sz w:val="17"/>
                          </w:rPr>
                          <w:t>13,837.85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21" w:hRule="exact"/>
                    </w:trPr>
                    <w:tc>
                      <w:tcPr>
                        <w:tcW w:w="19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5" w:val="left" w:leader="none"/>
                          </w:tabs>
                          <w:spacing w:line="240" w:lineRule="auto" w:before="52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7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spacing w:val="-17"/>
                            <w:w w:val="105"/>
                            <w:sz w:val="17"/>
                            <w:szCs w:val="17"/>
                          </w:rPr>
                          <w:t>41,539,221.36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6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pacing w:val="-12"/>
                            <w:sz w:val="17"/>
                          </w:rPr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7"/>
                            <w:sz w:val="17"/>
                          </w:rPr>
                          <w:t>1,254,470.70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5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8"/>
                            <w:w w:val="105"/>
                            <w:sz w:val="17"/>
                          </w:rPr>
                          <w:t>40,284,750.66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9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7"/>
                            <w:sz w:val="17"/>
                          </w:rPr>
                          <w:t>49,925,567.40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4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6"/>
                            <w:w w:val="105"/>
                            <w:sz w:val="17"/>
                          </w:rPr>
                          <w:t>100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63" w:val="left" w:leader="none"/>
                          </w:tabs>
                          <w:spacing w:line="240" w:lineRule="auto" w:before="92"/>
                          <w:ind w:left="108" w:right="-3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6"/>
                            <w:w w:val="105"/>
                            <w:sz w:val="17"/>
                          </w:rPr>
                          <w:t>1,508,849.69</w:t>
                          <w:tab/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7"/>
                            <w:sz w:val="17"/>
                          </w:rPr>
                          <w:t>8,416,717.71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671" w:hRule="exact"/>
                    </w:trPr>
                    <w:tc>
                      <w:tcPr>
                        <w:tcW w:w="9096" w:type="dxa"/>
                        <w:gridSpan w:val="10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26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4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4"/>
                            <w:sz w:val="17"/>
                            <w:szCs w:val="17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4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4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4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4"/>
                            <w:sz w:val="17"/>
                            <w:szCs w:val="17"/>
                          </w:rPr>
                          <w:t>65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4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4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6"/>
                            <w:w w:val="104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4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4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3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7"/>
                            <w:w w:val="104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w w:val="104"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04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4"/>
                            <w:sz w:val="17"/>
                            <w:szCs w:val="17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4"/>
                            <w:sz w:val="17"/>
                            <w:szCs w:val="17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4"/>
                            <w:sz w:val="17"/>
                            <w:szCs w:val="17"/>
                          </w:rPr>
                          <w:t>况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4"/>
                            <w:sz w:val="17"/>
                            <w:szCs w:val="17"/>
                          </w:rPr>
                          <w:t>下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4"/>
                            <w:sz w:val="17"/>
                            <w:szCs w:val="17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108" w:val="left" w:leader="none"/>
                            <w:tab w:pos="5179" w:val="left" w:leader="none"/>
                            <w:tab w:pos="6100" w:val="left" w:leader="none"/>
                            <w:tab w:pos="7243" w:val="left" w:leader="none"/>
                          </w:tabs>
                          <w:spacing w:line="240" w:lineRule="auto" w:before="86"/>
                          <w:ind w:left="198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名称</w:t>
                          <w:tab/>
                          <w:t>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额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年限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11"/>
                            <w:sz w:val="17"/>
                            <w:szCs w:val="17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1"/>
                            <w:position w:val="11"/>
                            <w:sz w:val="17"/>
                            <w:szCs w:val="17"/>
                          </w:rPr>
                          <w:t>应收账款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2"/>
                            <w:w w:val="105"/>
                            <w:sz w:val="17"/>
                            <w:szCs w:val="17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2"/>
                            <w:w w:val="105"/>
                            <w:sz w:val="17"/>
                            <w:szCs w:val="17"/>
                          </w:rPr>
                          <w:t>质或内容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总额比例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9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72.75pt;height:.5pt;mso-position-horizontal-relative:char;mso-position-vertical-relative:line" coordorigin="0,0" coordsize="7455,10">
            <v:group style="position:absolute;left:5;top:5;width:3020;height:2" coordorigin="5,5" coordsize="3020,2">
              <v:shape style="position:absolute;left:5;top:5;width:3020;height:2" coordorigin="5,5" coordsize="3020,0" path="m5,5l3024,5e" filled="false" stroked="true" strokeweight=".48pt" strokecolor="#000000">
                <v:path arrowok="t"/>
              </v:shape>
            </v:group>
            <v:group style="position:absolute;left:3024;top:5;width:10;height:2" coordorigin="3024,5" coordsize="10,2">
              <v:shape style="position:absolute;left:3024;top:5;width:10;height:2" coordorigin="3024,5" coordsize="10,0" path="m3024,5l3034,5e" filled="false" stroked="true" strokeweight=".48pt" strokecolor="#000000">
                <v:path arrowok="t"/>
              </v:shape>
            </v:group>
            <v:group style="position:absolute;left:3034;top:5;width:1215;height:2" coordorigin="3034,5" coordsize="1215,2">
              <v:shape style="position:absolute;left:3034;top:5;width:1215;height:2" coordorigin="3034,5" coordsize="1215,0" path="m3034,5l4248,5e" filled="false" stroked="true" strokeweight=".48pt" strokecolor="#000000">
                <v:path arrowok="t"/>
              </v:shape>
            </v:group>
            <v:group style="position:absolute;left:4248;top:5;width:10;height:2" coordorigin="4248,5" coordsize="10,2">
              <v:shape style="position:absolute;left:4248;top:5;width:10;height:2" coordorigin="4248,5" coordsize="10,0" path="m4248,5l4258,5e" filled="false" stroked="true" strokeweight=".48pt" strokecolor="#000000">
                <v:path arrowok="t"/>
              </v:shape>
            </v:group>
            <v:group style="position:absolute;left:4258;top:5;width:912;height:2" coordorigin="4258,5" coordsize="912,2">
              <v:shape style="position:absolute;left:4258;top:5;width:912;height:2" coordorigin="4258,5" coordsize="912,0" path="m4258,5l5170,5e" filled="false" stroked="true" strokeweight=".48pt" strokecolor="#000000">
                <v:path arrowok="t"/>
              </v:shape>
            </v:group>
            <v:group style="position:absolute;left:5170;top:5;width:10;height:2" coordorigin="5170,5" coordsize="10,2">
              <v:shape style="position:absolute;left:5170;top:5;width:10;height:2" coordorigin="5170,5" coordsize="10,0" path="m5170,5l5179,5e" filled="false" stroked="true" strokeweight=".48pt" strokecolor="#000000">
                <v:path arrowok="t"/>
              </v:shape>
            </v:group>
            <v:group style="position:absolute;left:5179;top:5;width:1080;height:2" coordorigin="5179,5" coordsize="1080,2">
              <v:shape style="position:absolute;left:5179;top:5;width:1080;height:2" coordorigin="5179,5" coordsize="1080,0" path="m5179,5l6259,5e" filled="false" stroked="true" strokeweight=".48pt" strokecolor="#000000">
                <v:path arrowok="t"/>
              </v:shape>
            </v:group>
            <v:group style="position:absolute;left:6259;top:5;width:10;height:2" coordorigin="6259,5" coordsize="10,2">
              <v:shape style="position:absolute;left:6259;top:5;width:10;height:2" coordorigin="6259,5" coordsize="10,0" path="m6259,5l6269,5e" filled="false" stroked="true" strokeweight=".48pt" strokecolor="#000000">
                <v:path arrowok="t"/>
              </v:shape>
            </v:group>
            <v:group style="position:absolute;left:6269;top:5;width:1181;height:2" coordorigin="6269,5" coordsize="1181,2">
              <v:shape style="position:absolute;left:6269;top:5;width:1181;height:2" coordorigin="6269,5" coordsize="1181,0" path="m6269,5l7450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4217" w:val="left" w:leader="none"/>
          <w:tab w:pos="5374" w:val="left" w:leader="none"/>
          <w:tab w:pos="6439" w:val="left" w:leader="none"/>
          <w:tab w:pos="7678" w:val="left" w:leader="none"/>
        </w:tabs>
        <w:spacing w:before="40"/>
        <w:ind w:left="110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台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湾希</w:t>
      </w:r>
      <w:r>
        <w:rPr>
          <w:rFonts w:ascii="宋体" w:hAnsi="宋体" w:cs="宋体" w:eastAsia="宋体" w:hint="default"/>
          <w:i/>
          <w:spacing w:val="-2"/>
          <w:w w:val="105"/>
          <w:sz w:val="17"/>
          <w:szCs w:val="17"/>
        </w:rPr>
        <w:t>华</w:t>
      </w:r>
      <w:r>
        <w:rPr>
          <w:rFonts w:ascii="宋体" w:hAnsi="宋体" w:cs="宋体" w:eastAsia="宋体" w:hint="default"/>
          <w:i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SIWARD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8,223,751.26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19.80%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10" w:val="left" w:leader="none"/>
          <w:tab w:pos="4267" w:val="left" w:leader="none"/>
          <w:tab w:pos="5332" w:val="left" w:leader="none"/>
          <w:tab w:pos="6571" w:val="left" w:leader="none"/>
        </w:tabs>
        <w:spacing w:before="153"/>
        <w:ind w:left="0" w:right="29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德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SIMS</w:t>
        <w:tab/>
        <w:t>5,867,361.51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14.12%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10" w:val="left" w:leader="none"/>
          <w:tab w:pos="4267" w:val="left" w:leader="none"/>
          <w:tab w:pos="5375" w:val="left" w:leader="none"/>
          <w:tab w:pos="6571" w:val="left" w:leader="none"/>
        </w:tabs>
        <w:spacing w:before="148"/>
        <w:ind w:left="0" w:right="29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北京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晶源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裕丰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3,900,172.80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9.39%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10" w:val="left" w:leader="none"/>
          <w:tab w:pos="4267" w:val="left" w:leader="none"/>
          <w:tab w:pos="5375" w:val="left" w:leader="none"/>
          <w:tab w:pos="6571" w:val="left" w:leader="none"/>
        </w:tabs>
        <w:spacing w:before="153"/>
        <w:ind w:left="0" w:right="29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w w:val="105"/>
          <w:sz w:val="17"/>
          <w:szCs w:val="17"/>
        </w:rPr>
        <w:t>加</w:t>
      </w:r>
      <w:r>
        <w:rPr>
          <w:rFonts w:ascii="宋体" w:hAnsi="宋体" w:cs="宋体" w:eastAsia="宋体" w:hint="default"/>
          <w:w w:val="105"/>
          <w:sz w:val="17"/>
          <w:szCs w:val="17"/>
        </w:rPr>
        <w:t>坡</w:t>
      </w:r>
      <w:r>
        <w:rPr>
          <w:rFonts w:ascii="宋体" w:hAnsi="宋体" w:cs="宋体" w:eastAsia="宋体" w:hint="default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TOM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2,839,634.03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6.84%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3110" w:val="left" w:leader="none"/>
          <w:tab w:pos="4267" w:val="left" w:leader="none"/>
          <w:tab w:pos="5375" w:val="left" w:leader="none"/>
          <w:tab w:pos="6571" w:val="left" w:leader="none"/>
        </w:tabs>
        <w:spacing w:before="153"/>
        <w:ind w:left="0" w:right="297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美</w:t>
      </w:r>
      <w:r>
        <w:rPr>
          <w:rFonts w:ascii="宋体" w:hAnsi="宋体" w:cs="宋体" w:eastAsia="宋体" w:hint="default"/>
          <w:w w:val="105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AB</w:t>
        <w:tab/>
        <w:t>2,634,657.97</w:t>
        <w:tab/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内</w:t>
        <w:tab/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  <w:t>6.34%</w:t>
        <w:tab/>
      </w:r>
      <w:r>
        <w:rPr>
          <w:rFonts w:ascii="宋体" w:hAnsi="宋体" w:cs="宋体" w:eastAsia="宋体" w:hint="default"/>
          <w:w w:val="105"/>
          <w:sz w:val="17"/>
          <w:szCs w:val="17"/>
        </w:rPr>
        <w:t>货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81" w:val="left" w:leader="none"/>
          <w:tab w:pos="4180" w:val="left" w:leader="none"/>
        </w:tabs>
        <w:spacing w:before="153"/>
        <w:ind w:left="0" w:right="196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合</w:t>
      </w:r>
      <w:r>
        <w:rPr>
          <w:rFonts w:ascii="宋体" w:hAnsi="宋体" w:cs="宋体" w:eastAsia="宋体" w:hint="default"/>
          <w:b/>
          <w:bCs/>
          <w:spacing w:val="7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23,465,577.57</w:t>
        <w:tab/>
        <w:t>56.49%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8"/>
          <w:szCs w:val="8"/>
        </w:rPr>
      </w:pPr>
    </w:p>
    <w:p>
      <w:pPr>
        <w:spacing w:line="81" w:lineRule="exact"/>
        <w:ind w:left="953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376.35pt;height:4.1pt;mso-position-horizontal-relative:char;mso-position-vertical-relative:line" coordorigin="0,0" coordsize="7527,82">
            <v:group style="position:absolute;left:29;top:53;width:3044;height:2" coordorigin="29,53" coordsize="3044,2">
              <v:shape style="position:absolute;left:29;top:53;width:3044;height:2" coordorigin="29,53" coordsize="3044,0" path="m29,53l3072,53e" filled="false" stroked="true" strokeweight="2.88pt" strokecolor="#000000">
                <v:path arrowok="t"/>
              </v:shape>
            </v:group>
            <v:group style="position:absolute;left:29;top:7;width:3044;height:2" coordorigin="29,7" coordsize="3044,2">
              <v:shape style="position:absolute;left:29;top:7;width:3044;height:2" coordorigin="29,7" coordsize="3044,0" path="m29,7l3072,7e" filled="false" stroked="true" strokeweight=".72pt" strokecolor="#000000">
                <v:path arrowok="t"/>
              </v:shape>
            </v:group>
            <v:group style="position:absolute;left:3058;top:7;width:87;height:2" coordorigin="3058,7" coordsize="87,2">
              <v:shape style="position:absolute;left:3058;top:7;width:87;height:2" coordorigin="3058,7" coordsize="87,0" path="m3058,7l3144,7e" filled="false" stroked="true" strokeweight=".72pt" strokecolor="#000000">
                <v:path arrowok="t"/>
              </v:shape>
            </v:group>
            <v:group style="position:absolute;left:3058;top:53;width:87;height:2" coordorigin="3058,53" coordsize="87,2">
              <v:shape style="position:absolute;left:3058;top:53;width:87;height:2" coordorigin="3058,53" coordsize="87,0" path="m3058,53l3144,53e" filled="false" stroked="true" strokeweight="2.88pt" strokecolor="#000000">
                <v:path arrowok="t"/>
              </v:shape>
            </v:group>
            <v:group style="position:absolute;left:3144;top:53;width:1152;height:2" coordorigin="3144,53" coordsize="1152,2">
              <v:shape style="position:absolute;left:3144;top:53;width:1152;height:2" coordorigin="3144,53" coordsize="1152,0" path="m3144,53l4296,53e" filled="false" stroked="true" strokeweight="2.88pt" strokecolor="#000000">
                <v:path arrowok="t"/>
              </v:shape>
            </v:group>
            <v:group style="position:absolute;left:3144;top:7;width:1152;height:2" coordorigin="3144,7" coordsize="1152,2">
              <v:shape style="position:absolute;left:3144;top:7;width:1152;height:2" coordorigin="3144,7" coordsize="1152,0" path="m3144,7l4296,7e" filled="false" stroked="true" strokeweight=".72pt" strokecolor="#000000">
                <v:path arrowok="t"/>
              </v:shape>
            </v:group>
            <v:group style="position:absolute;left:4282;top:7;width:87;height:2" coordorigin="4282,7" coordsize="87,2">
              <v:shape style="position:absolute;left:4282;top:7;width:87;height:2" coordorigin="4282,7" coordsize="87,0" path="m4282,7l4368,7e" filled="false" stroked="true" strokeweight=".72pt" strokecolor="#000000">
                <v:path arrowok="t"/>
              </v:shape>
            </v:group>
            <v:group style="position:absolute;left:4282;top:53;width:87;height:2" coordorigin="4282,53" coordsize="87,2">
              <v:shape style="position:absolute;left:4282;top:53;width:87;height:2" coordorigin="4282,53" coordsize="87,0" path="m4282,53l4368,53e" filled="false" stroked="true" strokeweight="2.88pt" strokecolor="#000000">
                <v:path arrowok="t"/>
              </v:shape>
            </v:group>
            <v:group style="position:absolute;left:4368;top:53;width:850;height:2" coordorigin="4368,53" coordsize="850,2">
              <v:shape style="position:absolute;left:4368;top:53;width:850;height:2" coordorigin="4368,53" coordsize="850,0" path="m4368,53l5218,53e" filled="false" stroked="true" strokeweight="2.88pt" strokecolor="#000000">
                <v:path arrowok="t"/>
              </v:shape>
            </v:group>
            <v:group style="position:absolute;left:4368;top:7;width:850;height:2" coordorigin="4368,7" coordsize="850,2">
              <v:shape style="position:absolute;left:4368;top:7;width:850;height:2" coordorigin="4368,7" coordsize="850,0" path="m4368,7l5218,7e" filled="false" stroked="true" strokeweight=".72pt" strokecolor="#000000">
                <v:path arrowok="t"/>
              </v:shape>
            </v:group>
            <v:group style="position:absolute;left:5203;top:7;width:82;height:2" coordorigin="5203,7" coordsize="82,2">
              <v:shape style="position:absolute;left:5203;top:7;width:82;height:2" coordorigin="5203,7" coordsize="82,0" path="m5203,7l5285,7e" filled="false" stroked="true" strokeweight=".72pt" strokecolor="#000000">
                <v:path arrowok="t"/>
              </v:shape>
            </v:group>
            <v:group style="position:absolute;left:5203;top:53;width:82;height:2" coordorigin="5203,53" coordsize="82,2">
              <v:shape style="position:absolute;left:5203;top:53;width:82;height:2" coordorigin="5203,53" coordsize="82,0" path="m5203,53l5285,53e" filled="false" stroked="true" strokeweight="2.88pt" strokecolor="#000000">
                <v:path arrowok="t"/>
              </v:shape>
            </v:group>
            <v:group style="position:absolute;left:5285;top:53;width:1023;height:2" coordorigin="5285,53" coordsize="1023,2">
              <v:shape style="position:absolute;left:5285;top:53;width:1023;height:2" coordorigin="5285,53" coordsize="1023,0" path="m5285,53l6307,53e" filled="false" stroked="true" strokeweight="2.88pt" strokecolor="#000000">
                <v:path arrowok="t"/>
              </v:shape>
            </v:group>
            <v:group style="position:absolute;left:5285;top:7;width:1023;height:2" coordorigin="5285,7" coordsize="1023,2">
              <v:shape style="position:absolute;left:5285;top:7;width:1023;height:2" coordorigin="5285,7" coordsize="1023,0" path="m5285,7l6307,7e" filled="false" stroked="true" strokeweight=".72pt" strokecolor="#000000">
                <v:path arrowok="t"/>
              </v:shape>
            </v:group>
            <v:group style="position:absolute;left:6293;top:7;width:82;height:2" coordorigin="6293,7" coordsize="82,2">
              <v:shape style="position:absolute;left:6293;top:7;width:82;height:2" coordorigin="6293,7" coordsize="82,0" path="m6293,7l6374,7e" filled="false" stroked="true" strokeweight=".72pt" strokecolor="#000000">
                <v:path arrowok="t"/>
              </v:shape>
            </v:group>
            <v:group style="position:absolute;left:6293;top:53;width:82;height:2" coordorigin="6293,53" coordsize="82,2">
              <v:shape style="position:absolute;left:6293;top:53;width:82;height:2" coordorigin="6293,53" coordsize="82,0" path="m6293,53l6374,53e" filled="false" stroked="true" strokeweight="2.88pt" strokecolor="#000000">
                <v:path arrowok="t"/>
              </v:shape>
            </v:group>
            <v:group style="position:absolute;left:6374;top:53;width:1124;height:2" coordorigin="6374,53" coordsize="1124,2">
              <v:shape style="position:absolute;left:6374;top:53;width:1124;height:2" coordorigin="6374,53" coordsize="1124,0" path="m6374,53l7498,53e" filled="false" stroked="true" strokeweight="2.88pt" strokecolor="#000000">
                <v:path arrowok="t"/>
              </v:shape>
            </v:group>
            <v:group style="position:absolute;left:6374;top:7;width:1124;height:2" coordorigin="6374,7" coordsize="1124,2">
              <v:shape style="position:absolute;left:6374;top:7;width:1124;height:2" coordorigin="6374,7" coordsize="1124,0" path="m6374,7l749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32" w:lineRule="auto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10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5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京</w:t>
      </w:r>
      <w:r>
        <w:rPr>
          <w:rFonts w:ascii="宋体" w:hAnsi="宋体" w:cs="宋体" w:eastAsia="宋体" w:hint="default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裕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光</w:t>
      </w:r>
      <w:r>
        <w:rPr>
          <w:rFonts w:ascii="宋体" w:hAnsi="宋体" w:cs="宋体" w:eastAsia="宋体" w:hint="default"/>
          <w:w w:val="104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项为</w:t>
      </w:r>
      <w:r>
        <w:rPr>
          <w:rFonts w:ascii="宋体" w:hAnsi="宋体" w:cs="宋体" w:eastAsia="宋体" w:hint="default"/>
          <w:i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8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3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度</w:t>
      </w:r>
      <w:r>
        <w:rPr>
          <w:rFonts w:ascii="宋体" w:hAnsi="宋体" w:cs="宋体" w:eastAsia="宋体" w:hint="default"/>
          <w:w w:val="10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例</w:t>
      </w:r>
      <w:r>
        <w:rPr>
          <w:rFonts w:ascii="宋体" w:hAnsi="宋体" w:cs="宋体" w:eastAsia="宋体" w:hint="default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7" w:lineRule="auto" w:before="0"/>
        <w:ind w:left="497" w:right="5599" w:hanging="351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7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账款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0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其他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应收款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17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3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pacing w:val="-106"/>
          <w:w w:val="102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质分类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41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0.35pt;height:4.350pt;mso-position-horizontal-relative:char;mso-position-vertical-relative:line" coordorigin="0,0" coordsize="8607,87">
            <v:group style="position:absolute;left:29;top:29;width:3183;height:2" coordorigin="29,29" coordsize="3183,2">
              <v:shape style="position:absolute;left:29;top:29;width:3183;height:2" coordorigin="29,29" coordsize="3183,0" path="m29,29l3211,29e" filled="false" stroked="true" strokeweight="2.88pt" strokecolor="#000000">
                <v:path arrowok="t"/>
              </v:shape>
            </v:group>
            <v:group style="position:absolute;left:29;top:79;width:3183;height:2" coordorigin="29,79" coordsize="3183,2">
              <v:shape style="position:absolute;left:29;top:79;width:3183;height:2" coordorigin="29,79" coordsize="3183,0" path="m29,79l3211,79e" filled="false" stroked="true" strokeweight=".72pt" strokecolor="#000000">
                <v:path arrowok="t"/>
              </v:shape>
            </v:group>
            <v:group style="position:absolute;left:3211;top:29;width:87;height:2" coordorigin="3211,29" coordsize="87,2">
              <v:shape style="position:absolute;left:3211;top:29;width:87;height:2" coordorigin="3211,29" coordsize="87,0" path="m3211,29l3298,29e" filled="false" stroked="true" strokeweight="2.88pt" strokecolor="#000000">
                <v:path arrowok="t"/>
              </v:shape>
            </v:group>
            <v:group style="position:absolute;left:3211;top:79;width:87;height:2" coordorigin="3211,79" coordsize="87,2">
              <v:shape style="position:absolute;left:3211;top:79;width:87;height:2" coordorigin="3211,79" coordsize="87,0" path="m3211,79l3298,79e" filled="false" stroked="true" strokeweight=".72pt" strokecolor="#000000">
                <v:path arrowok="t"/>
              </v:shape>
            </v:group>
            <v:group style="position:absolute;left:3298;top:29;width:1090;height:2" coordorigin="3298,29" coordsize="1090,2">
              <v:shape style="position:absolute;left:3298;top:29;width:1090;height:2" coordorigin="3298,29" coordsize="1090,0" path="m3298,29l4387,29e" filled="false" stroked="true" strokeweight="2.88pt" strokecolor="#000000">
                <v:path arrowok="t"/>
              </v:shape>
            </v:group>
            <v:group style="position:absolute;left:3298;top:79;width:1090;height:2" coordorigin="3298,79" coordsize="1090,2">
              <v:shape style="position:absolute;left:3298;top:79;width:1090;height:2" coordorigin="3298,79" coordsize="1090,0" path="m3298,79l4387,79e" filled="false" stroked="true" strokeweight=".72pt" strokecolor="#000000">
                <v:path arrowok="t"/>
              </v:shape>
            </v:group>
            <v:group style="position:absolute;left:4387;top:29;width:82;height:2" coordorigin="4387,29" coordsize="82,2">
              <v:shape style="position:absolute;left:4387;top:29;width:82;height:2" coordorigin="4387,29" coordsize="82,0" path="m4387,29l4469,29e" filled="false" stroked="true" strokeweight="2.88pt" strokecolor="#000000">
                <v:path arrowok="t"/>
              </v:shape>
            </v:group>
            <v:group style="position:absolute;left:4387;top:79;width:82;height:2" coordorigin="4387,79" coordsize="82,2">
              <v:shape style="position:absolute;left:4387;top:79;width:82;height:2" coordorigin="4387,79" coordsize="82,0" path="m4387,79l4469,79e" filled="false" stroked="true" strokeweight=".72pt" strokecolor="#000000">
                <v:path arrowok="t"/>
              </v:shape>
            </v:group>
            <v:group style="position:absolute;left:4469;top:29;width:1272;height:2" coordorigin="4469,29" coordsize="1272,2">
              <v:shape style="position:absolute;left:4469;top:29;width:1272;height:2" coordorigin="4469,29" coordsize="1272,0" path="m4469,29l5741,29e" filled="false" stroked="true" strokeweight="2.88pt" strokecolor="#000000">
                <v:path arrowok="t"/>
              </v:shape>
            </v:group>
            <v:group style="position:absolute;left:4469;top:79;width:1272;height:2" coordorigin="4469,79" coordsize="1272,2">
              <v:shape style="position:absolute;left:4469;top:79;width:1272;height:2" coordorigin="4469,79" coordsize="1272,0" path="m4469,79l5741,79e" filled="false" stroked="true" strokeweight=".72pt" strokecolor="#000000">
                <v:path arrowok="t"/>
              </v:shape>
            </v:group>
            <v:group style="position:absolute;left:5741;top:29;width:82;height:2" coordorigin="5741,29" coordsize="82,2">
              <v:shape style="position:absolute;left:5741;top:29;width:82;height:2" coordorigin="5741,29" coordsize="82,0" path="m5741,29l5822,29e" filled="false" stroked="true" strokeweight="2.88pt" strokecolor="#000000">
                <v:path arrowok="t"/>
              </v:shape>
            </v:group>
            <v:group style="position:absolute;left:5741;top:79;width:82;height:2" coordorigin="5741,79" coordsize="82,2">
              <v:shape style="position:absolute;left:5741;top:79;width:82;height:2" coordorigin="5741,79" coordsize="82,0" path="m5741,79l5822,79e" filled="false" stroked="true" strokeweight=".72pt" strokecolor="#000000">
                <v:path arrowok="t"/>
              </v:shape>
            </v:group>
            <v:group style="position:absolute;left:5822;top:29;width:1253;height:2" coordorigin="5822,29" coordsize="1253,2">
              <v:shape style="position:absolute;left:5822;top:29;width:1253;height:2" coordorigin="5822,29" coordsize="1253,0" path="m5822,29l7075,29e" filled="false" stroked="true" strokeweight="2.88pt" strokecolor="#000000">
                <v:path arrowok="t"/>
              </v:shape>
            </v:group>
            <v:group style="position:absolute;left:5822;top:79;width:1253;height:2" coordorigin="5822,79" coordsize="1253,2">
              <v:shape style="position:absolute;left:5822;top:79;width:1253;height:2" coordorigin="5822,79" coordsize="1253,0" path="m5822,79l7075,79e" filled="false" stroked="true" strokeweight=".72pt" strokecolor="#000000">
                <v:path arrowok="t"/>
              </v:shape>
            </v:group>
            <v:group style="position:absolute;left:7075;top:29;width:87;height:2" coordorigin="7075,29" coordsize="87,2">
              <v:shape style="position:absolute;left:7075;top:29;width:87;height:2" coordorigin="7075,29" coordsize="87,0" path="m7075,29l7162,29e" filled="false" stroked="true" strokeweight="2.88pt" strokecolor="#000000">
                <v:path arrowok="t"/>
              </v:shape>
            </v:group>
            <v:group style="position:absolute;left:7075;top:79;width:87;height:2" coordorigin="7075,79" coordsize="87,2">
              <v:shape style="position:absolute;left:7075;top:79;width:87;height:2" coordorigin="7075,79" coordsize="87,0" path="m7075,79l7162,79e" filled="false" stroked="true" strokeweight=".72pt" strokecolor="#000000">
                <v:path arrowok="t"/>
              </v:shape>
            </v:group>
            <v:group style="position:absolute;left:7162;top:29;width:1416;height:2" coordorigin="7162,29" coordsize="1416,2">
              <v:shape style="position:absolute;left:7162;top:29;width:1416;height:2" coordorigin="7162,29" coordsize="1416,0" path="m7162,29l8578,29e" filled="false" stroked="true" strokeweight="2.88pt" strokecolor="#000000">
                <v:path arrowok="t"/>
              </v:shape>
            </v:group>
            <v:group style="position:absolute;left:7162;top:79;width:1416;height:2" coordorigin="7162,79" coordsize="1416,2">
              <v:shape style="position:absolute;left:7162;top:79;width:1416;height:2" coordorigin="7162,79" coordsize="1416,0" path="m7162,79l857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2211" w:val="left" w:leader="none"/>
          <w:tab w:pos="4049" w:val="left" w:leader="none"/>
          <w:tab w:pos="4961" w:val="left" w:leader="none"/>
        </w:tabs>
        <w:spacing w:line="165" w:lineRule="auto" w:before="156"/>
        <w:ind w:left="5047" w:right="0" w:hanging="336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性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质</w:t>
        <w:tab/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position w:val="-10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占其他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应收款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-43"/>
          <w:sz w:val="17"/>
          <w:szCs w:val="17"/>
        </w:rPr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总额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72" w:val="left" w:leader="none"/>
        </w:tabs>
        <w:spacing w:line="281" w:lineRule="exact" w:before="94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1"/>
        </w:rPr>
        <w:br w:type="column"/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坏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帐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备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-1"/>
          <w:position w:val="-10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其他</w:t>
      </w:r>
      <w:r>
        <w:rPr>
          <w:rFonts w:ascii="宋体" w:hAnsi="宋体" w:cs="宋体" w:eastAsia="宋体" w:hint="default"/>
          <w:b/>
          <w:bCs/>
          <w:spacing w:val="-3"/>
          <w:w w:val="105"/>
          <w:sz w:val="17"/>
          <w:szCs w:val="17"/>
        </w:rPr>
        <w:t>应收款期末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71" w:lineRule="exact" w:before="0"/>
        <w:ind w:left="201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净额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171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6023" w:space="40"/>
            <w:col w:w="337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20" w:lineRule="exact"/>
        <w:ind w:left="440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27.95pt;height:.5pt;mso-position-horizontal-relative:char;mso-position-vertical-relative:line" coordorigin="0,0" coordsize="8559,10">
            <v:group style="position:absolute;left:5;top:5;width:3183;height:2" coordorigin="5,5" coordsize="3183,2">
              <v:shape style="position:absolute;left:5;top:5;width:3183;height:2" coordorigin="5,5" coordsize="3183,0" path="m5,5l3187,5e" filled="false" stroked="true" strokeweight=".48pt" strokecolor="#000000">
                <v:path arrowok="t"/>
              </v:shape>
            </v:group>
            <v:group style="position:absolute;left:3187;top:5;width:10;height:2" coordorigin="3187,5" coordsize="10,2">
              <v:shape style="position:absolute;left:3187;top:5;width:10;height:2" coordorigin="3187,5" coordsize="10,0" path="m3187,5l3197,5e" filled="false" stroked="true" strokeweight=".48pt" strokecolor="#000000">
                <v:path arrowok="t"/>
              </v:shape>
            </v:group>
            <v:group style="position:absolute;left:3197;top:5;width:1167;height:2" coordorigin="3197,5" coordsize="1167,2">
              <v:shape style="position:absolute;left:3197;top:5;width:1167;height:2" coordorigin="3197,5" coordsize="1167,0" path="m3197,5l4363,5e" filled="false" stroked="true" strokeweight=".48pt" strokecolor="#000000">
                <v:path arrowok="t"/>
              </v:shape>
            </v:group>
            <v:group style="position:absolute;left:4363;top:5;width:10;height:2" coordorigin="4363,5" coordsize="10,2">
              <v:shape style="position:absolute;left:4363;top:5;width:10;height:2" coordorigin="4363,5" coordsize="10,0" path="m4363,5l4373,5e" filled="false" stroked="true" strokeweight=".48pt" strokecolor="#000000">
                <v:path arrowok="t"/>
              </v:shape>
            </v:group>
            <v:group style="position:absolute;left:4373;top:5;width:1344;height:2" coordorigin="4373,5" coordsize="1344,2">
              <v:shape style="position:absolute;left:4373;top:5;width:1344;height:2" coordorigin="4373,5" coordsize="1344,0" path="m4373,5l5717,5e" filled="false" stroked="true" strokeweight=".48pt" strokecolor="#000000">
                <v:path arrowok="t"/>
              </v:shape>
            </v:group>
            <v:group style="position:absolute;left:5717;top:5;width:10;height:2" coordorigin="5717,5" coordsize="10,2">
              <v:shape style="position:absolute;left:5717;top:5;width:10;height:2" coordorigin="5717,5" coordsize="10,0" path="m5717,5l5726,5e" filled="false" stroked="true" strokeweight=".48pt" strokecolor="#000000">
                <v:path arrowok="t"/>
              </v:shape>
            </v:group>
            <v:group style="position:absolute;left:5726;top:5;width:1325;height:2" coordorigin="5726,5" coordsize="1325,2">
              <v:shape style="position:absolute;left:5726;top:5;width:1325;height:2" coordorigin="5726,5" coordsize="1325,0" path="m5726,5l7051,5e" filled="false" stroked="true" strokeweight=".48pt" strokecolor="#000000">
                <v:path arrowok="t"/>
              </v:shape>
            </v:group>
            <v:group style="position:absolute;left:7051;top:5;width:10;height:2" coordorigin="7051,5" coordsize="10,2">
              <v:shape style="position:absolute;left:7051;top:5;width:10;height:2" coordorigin="7051,5" coordsize="10,0" path="m7051,5l7061,5e" filled="false" stroked="true" strokeweight=".48pt" strokecolor="#000000">
                <v:path arrowok="t"/>
              </v:shape>
            </v:group>
            <v:group style="position:absolute;left:7061;top:5;width:1493;height:2" coordorigin="7061,5" coordsize="1493,2">
              <v:shape style="position:absolute;left:7061;top:5;width:1493;height:2" coordorigin="7061,5" coordsize="1493,0" path="m7061,5l8554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tbl>
      <w:tblPr>
        <w:tblW w:w="0" w:type="auto"/>
        <w:jc w:val="left"/>
        <w:tblInd w:w="5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3"/>
        <w:gridCol w:w="1274"/>
        <w:gridCol w:w="1322"/>
        <w:gridCol w:w="1426"/>
        <w:gridCol w:w="1252"/>
      </w:tblGrid>
      <w:tr>
        <w:trPr>
          <w:trHeight w:val="630" w:hRule="exact"/>
        </w:trPr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单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2,363,310.94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49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93.77%</w:t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2,363,310.94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3" w:hRule="exact"/>
        </w:trPr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大的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156,991.45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6.23%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12,520.67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144,470.78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6" w:hRule="exact"/>
        </w:trPr>
        <w:tc>
          <w:tcPr>
            <w:tcW w:w="3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88"/>
              <w:ind w:right="9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合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2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2,520,302.39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4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100.00%</w:t>
            </w:r>
            <w:r>
              <w:rPr>
                <w:rFonts w:ascii="Times New Roman"/>
                <w:spacing w:val="-2"/>
                <w:sz w:val="17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28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12,520.67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2,507,781.72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86" w:lineRule="exact"/>
        <w:ind w:left="40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1.3pt;height:4.350pt;mso-position-horizontal-relative:char;mso-position-vertical-relative:line" coordorigin="0,0" coordsize="8626,87">
            <v:group style="position:absolute;left:29;top:58;width:3202;height:2" coordorigin="29,58" coordsize="3202,2">
              <v:shape style="position:absolute;left:29;top:58;width:3202;height:2" coordorigin="29,58" coordsize="3202,0" path="m29,58l3230,58e" filled="false" stroked="true" strokeweight="2.88pt" strokecolor="#000000">
                <v:path arrowok="t"/>
              </v:shape>
            </v:group>
            <v:group style="position:absolute;left:29;top:7;width:3202;height:2" coordorigin="29,7" coordsize="3202,2">
              <v:shape style="position:absolute;left:29;top:7;width:3202;height:2" coordorigin="29,7" coordsize="3202,0" path="m29,7l3230,7e" filled="false" stroked="true" strokeweight=".72pt" strokecolor="#000000">
                <v:path arrowok="t"/>
              </v:shape>
            </v:group>
            <v:group style="position:absolute;left:3216;top:7;width:87;height:2" coordorigin="3216,7" coordsize="87,2">
              <v:shape style="position:absolute;left:3216;top:7;width:87;height:2" coordorigin="3216,7" coordsize="87,0" path="m3216,7l3302,7e" filled="false" stroked="true" strokeweight=".72pt" strokecolor="#000000">
                <v:path arrowok="t"/>
              </v:shape>
            </v:group>
            <v:group style="position:absolute;left:3216;top:58;width:87;height:2" coordorigin="3216,58" coordsize="87,2">
              <v:shape style="position:absolute;left:3216;top:58;width:87;height:2" coordorigin="3216,58" coordsize="87,0" path="m3216,58l3302,58e" filled="false" stroked="true" strokeweight="2.88pt" strokecolor="#000000">
                <v:path arrowok="t"/>
              </v:shape>
            </v:group>
            <v:group style="position:absolute;left:3302;top:58;width:1104;height:2" coordorigin="3302,58" coordsize="1104,2">
              <v:shape style="position:absolute;left:3302;top:58;width:1104;height:2" coordorigin="3302,58" coordsize="1104,0" path="m3302,58l4406,58e" filled="false" stroked="true" strokeweight="2.88pt" strokecolor="#000000">
                <v:path arrowok="t"/>
              </v:shape>
            </v:group>
            <v:group style="position:absolute;left:3302;top:7;width:1104;height:2" coordorigin="3302,7" coordsize="1104,2">
              <v:shape style="position:absolute;left:3302;top:7;width:1104;height:2" coordorigin="3302,7" coordsize="1104,0" path="m3302,7l4406,7e" filled="false" stroked="true" strokeweight=".72pt" strokecolor="#000000">
                <v:path arrowok="t"/>
              </v:shape>
            </v:group>
            <v:group style="position:absolute;left:4392;top:7;width:82;height:2" coordorigin="4392,7" coordsize="82,2">
              <v:shape style="position:absolute;left:4392;top:7;width:82;height:2" coordorigin="4392,7" coordsize="82,0" path="m4392,7l4474,7e" filled="false" stroked="true" strokeweight=".72pt" strokecolor="#000000">
                <v:path arrowok="t"/>
              </v:shape>
            </v:group>
            <v:group style="position:absolute;left:4392;top:58;width:82;height:2" coordorigin="4392,58" coordsize="82,2">
              <v:shape style="position:absolute;left:4392;top:58;width:82;height:2" coordorigin="4392,58" coordsize="82,0" path="m4392,58l4474,58e" filled="false" stroked="true" strokeweight="2.88pt" strokecolor="#000000">
                <v:path arrowok="t"/>
              </v:shape>
            </v:group>
            <v:group style="position:absolute;left:4474;top:58;width:1287;height:2" coordorigin="4474,58" coordsize="1287,2">
              <v:shape style="position:absolute;left:4474;top:58;width:1287;height:2" coordorigin="4474,58" coordsize="1287,0" path="m4474,58l5760,58e" filled="false" stroked="true" strokeweight="2.88pt" strokecolor="#000000">
                <v:path arrowok="t"/>
              </v:shape>
            </v:group>
            <v:group style="position:absolute;left:4474;top:7;width:1287;height:2" coordorigin="4474,7" coordsize="1287,2">
              <v:shape style="position:absolute;left:4474;top:7;width:1287;height:2" coordorigin="4474,7" coordsize="1287,0" path="m4474,7l5760,7e" filled="false" stroked="true" strokeweight=".72pt" strokecolor="#000000">
                <v:path arrowok="t"/>
              </v:shape>
            </v:group>
            <v:group style="position:absolute;left:5746;top:7;width:82;height:2" coordorigin="5746,7" coordsize="82,2">
              <v:shape style="position:absolute;left:5746;top:7;width:82;height:2" coordorigin="5746,7" coordsize="82,0" path="m5746,7l5827,7e" filled="false" stroked="true" strokeweight=".72pt" strokecolor="#000000">
                <v:path arrowok="t"/>
              </v:shape>
            </v:group>
            <v:group style="position:absolute;left:5746;top:58;width:82;height:2" coordorigin="5746,58" coordsize="82,2">
              <v:shape style="position:absolute;left:5746;top:58;width:82;height:2" coordorigin="5746,58" coordsize="82,0" path="m5746,58l5827,58e" filled="false" stroked="true" strokeweight="2.88pt" strokecolor="#000000">
                <v:path arrowok="t"/>
              </v:shape>
            </v:group>
            <v:group style="position:absolute;left:5827;top:58;width:1268;height:2" coordorigin="5827,58" coordsize="1268,2">
              <v:shape style="position:absolute;left:5827;top:58;width:1268;height:2" coordorigin="5827,58" coordsize="1268,0" path="m5827,58l7094,58e" filled="false" stroked="true" strokeweight="2.88pt" strokecolor="#000000">
                <v:path arrowok="t"/>
              </v:shape>
            </v:group>
            <v:group style="position:absolute;left:5827;top:7;width:1268;height:2" coordorigin="5827,7" coordsize="1268,2">
              <v:shape style="position:absolute;left:5827;top:7;width:1268;height:2" coordorigin="5827,7" coordsize="1268,0" path="m5827,7l7094,7e" filled="false" stroked="true" strokeweight=".72pt" strokecolor="#000000">
                <v:path arrowok="t"/>
              </v:shape>
            </v:group>
            <v:group style="position:absolute;left:7080;top:7;width:87;height:2" coordorigin="7080,7" coordsize="87,2">
              <v:shape style="position:absolute;left:7080;top:7;width:87;height:2" coordorigin="7080,7" coordsize="87,0" path="m7080,7l7166,7e" filled="false" stroked="true" strokeweight=".72pt" strokecolor="#000000">
                <v:path arrowok="t"/>
              </v:shape>
            </v:group>
            <v:group style="position:absolute;left:7080;top:58;width:87;height:2" coordorigin="7080,58" coordsize="87,2">
              <v:shape style="position:absolute;left:7080;top:58;width:87;height:2" coordorigin="7080,58" coordsize="87,0" path="m7080,58l7166,58e" filled="false" stroked="true" strokeweight="2.88pt" strokecolor="#000000">
                <v:path arrowok="t"/>
              </v:shape>
            </v:group>
            <v:group style="position:absolute;left:7166;top:58;width:1431;height:2" coordorigin="7166,58" coordsize="1431,2">
              <v:shape style="position:absolute;left:7166;top:58;width:1431;height:2" coordorigin="7166,58" coordsize="1431,0" path="m7166,58l8597,58e" filled="false" stroked="true" strokeweight="2.88pt" strokecolor="#000000">
                <v:path arrowok="t"/>
              </v:shape>
            </v:group>
            <v:group style="position:absolute;left:7166;top:7;width:1431;height:2" coordorigin="7166,7" coordsize="1431,2">
              <v:shape style="position:absolute;left:7166;top:7;width:1431;height:2" coordorigin="7166,7" coordsize="1431,0" path="m7166,7l859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04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因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基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确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能</w:t>
      </w:r>
      <w:r>
        <w:rPr>
          <w:rFonts w:ascii="宋体" w:hAnsi="宋体" w:cs="宋体" w:eastAsia="宋体" w:hint="default"/>
          <w:w w:val="104"/>
          <w:sz w:val="17"/>
          <w:szCs w:val="17"/>
        </w:rPr>
        <w:t>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故</w:t>
      </w:r>
      <w:r>
        <w:rPr>
          <w:rFonts w:ascii="宋体" w:hAnsi="宋体" w:cs="宋体" w:eastAsia="宋体" w:hint="default"/>
          <w:w w:val="104"/>
          <w:sz w:val="17"/>
          <w:szCs w:val="17"/>
        </w:rPr>
        <w:t>未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71" w:lineRule="exact" w:before="0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账龄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86" w:lineRule="exact"/>
        <w:ind w:left="14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45pt;height:4.350pt;mso-position-horizontal-relative:char;mso-position-vertical-relative:line" coordorigin="0,0" coordsize="9149,87">
            <v:group style="position:absolute;left:29;top:29;width:879;height:2" coordorigin="29,29" coordsize="879,2">
              <v:shape style="position:absolute;left:29;top:29;width:879;height:2" coordorigin="29,29" coordsize="879,0" path="m29,29l907,29e" filled="false" stroked="true" strokeweight="2.88pt" strokecolor="#000000">
                <v:path arrowok="t"/>
              </v:shape>
            </v:group>
            <v:group style="position:absolute;left:29;top:79;width:879;height:2" coordorigin="29,79" coordsize="879,2">
              <v:shape style="position:absolute;left:29;top:79;width:879;height:2" coordorigin="29,79" coordsize="879,0" path="m29,79l907,79e" filled="false" stroked="true" strokeweight=".72pt" strokecolor="#000000">
                <v:path arrowok="t"/>
              </v:shape>
            </v:group>
            <v:group style="position:absolute;left:907;top:29;width:82;height:2" coordorigin="907,29" coordsize="82,2">
              <v:shape style="position:absolute;left:907;top:29;width:82;height:2" coordorigin="907,29" coordsize="82,0" path="m907,29l989,29e" filled="false" stroked="true" strokeweight="2.88pt" strokecolor="#000000">
                <v:path arrowok="t"/>
              </v:shape>
            </v:group>
            <v:group style="position:absolute;left:907;top:79;width:82;height:2" coordorigin="907,79" coordsize="82,2">
              <v:shape style="position:absolute;left:907;top:79;width:82;height:2" coordorigin="907,79" coordsize="82,0" path="m907,79l989,79e" filled="false" stroked="true" strokeweight=".72pt" strokecolor="#000000">
                <v:path arrowok="t"/>
              </v:shape>
            </v:group>
            <v:group style="position:absolute;left:989;top:29;width:4028;height:2" coordorigin="989,29" coordsize="4028,2">
              <v:shape style="position:absolute;left:989;top:29;width:4028;height:2" coordorigin="989,29" coordsize="4028,0" path="m989,29l5016,29e" filled="false" stroked="true" strokeweight="2.88pt" strokecolor="#000000">
                <v:path arrowok="t"/>
              </v:shape>
            </v:group>
            <v:group style="position:absolute;left:989;top:79;width:4028;height:2" coordorigin="989,79" coordsize="4028,2">
              <v:shape style="position:absolute;left:989;top:79;width:4028;height:2" coordorigin="989,79" coordsize="4028,0" path="m989,79l5016,79e" filled="false" stroked="true" strokeweight=".72pt" strokecolor="#000000">
                <v:path arrowok="t"/>
              </v:shape>
            </v:group>
            <v:group style="position:absolute;left:5016;top:29;width:82;height:2" coordorigin="5016,29" coordsize="82,2">
              <v:shape style="position:absolute;left:5016;top:29;width:82;height:2" coordorigin="5016,29" coordsize="82,0" path="m5016,29l5098,29e" filled="false" stroked="true" strokeweight="2.88pt" strokecolor="#000000">
                <v:path arrowok="t"/>
              </v:shape>
            </v:group>
            <v:group style="position:absolute;left:5016;top:79;width:82;height:2" coordorigin="5016,79" coordsize="82,2">
              <v:shape style="position:absolute;left:5016;top:79;width:82;height:2" coordorigin="5016,79" coordsize="82,0" path="m5016,79l5098,79e" filled="false" stroked="true" strokeweight=".72pt" strokecolor="#000000">
                <v:path arrowok="t"/>
              </v:shape>
            </v:group>
            <v:group style="position:absolute;left:5098;top:29;width:4023;height:2" coordorigin="5098,29" coordsize="4023,2">
              <v:shape style="position:absolute;left:5098;top:29;width:4023;height:2" coordorigin="5098,29" coordsize="4023,0" path="m5098,29l9120,29e" filled="false" stroked="true" strokeweight="2.88pt" strokecolor="#000000">
                <v:path arrowok="t"/>
              </v:shape>
            </v:group>
            <v:group style="position:absolute;left:5098;top:79;width:4023;height:2" coordorigin="5098,79" coordsize="4023,2">
              <v:shape style="position:absolute;left:5098;top:79;width:4023;height:2" coordorigin="5098,79" coordsize="4023,0" path="m5098,79l9120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811" w:val="left" w:leader="none"/>
          <w:tab w:pos="6919" w:val="left" w:leader="none"/>
        </w:tabs>
        <w:spacing w:before="16"/>
        <w:ind w:left="353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position w:val="4"/>
          <w:sz w:val="17"/>
          <w:szCs w:val="17"/>
        </w:rPr>
        <w:t>账</w:t>
      </w:r>
      <w:r>
        <w:rPr>
          <w:rFonts w:ascii="宋体" w:hAnsi="宋体" w:cs="宋体" w:eastAsia="宋体" w:hint="default"/>
          <w:b/>
          <w:bCs/>
          <w:spacing w:val="78"/>
          <w:w w:val="105"/>
          <w:position w:val="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position w:val="4"/>
          <w:sz w:val="17"/>
          <w:szCs w:val="17"/>
        </w:rPr>
        <w:t>龄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before="54"/>
        <w:ind w:left="0" w:right="71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坏账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726" w:val="left" w:leader="none"/>
          <w:tab w:pos="2254" w:val="left" w:leader="none"/>
          <w:tab w:pos="2863" w:val="left" w:leader="none"/>
          <w:tab w:pos="3579" w:val="left" w:leader="none"/>
        </w:tabs>
        <w:spacing w:line="282" w:lineRule="exact" w:before="7"/>
        <w:ind w:left="1294" w:right="-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9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position w:val="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position w:val="1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position w:val="1"/>
          <w:sz w:val="17"/>
          <w:szCs w:val="17"/>
        </w:rPr>
        <w:t>坏账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863" w:val="left" w:leader="none"/>
          <w:tab w:pos="3579" w:val="left" w:leader="none"/>
        </w:tabs>
        <w:spacing w:line="177" w:lineRule="exact" w:before="0"/>
        <w:ind w:left="2283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5" w:lineRule="exact" w:before="0"/>
        <w:ind w:left="0" w:right="713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54"/>
        <w:ind w:left="80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坏账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819" w:val="left" w:leader="none"/>
          <w:tab w:pos="1356" w:val="left" w:leader="none"/>
          <w:tab w:pos="1788" w:val="left" w:leader="none"/>
          <w:tab w:pos="2292" w:val="left" w:leader="none"/>
          <w:tab w:pos="2955" w:val="left" w:leader="none"/>
          <w:tab w:pos="3737" w:val="left" w:leader="none"/>
          <w:tab w:pos="4529" w:val="left" w:leader="none"/>
          <w:tab w:pos="4966" w:val="left" w:leader="none"/>
        </w:tabs>
        <w:spacing w:line="281" w:lineRule="exact" w:before="8"/>
        <w:ind w:left="38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position w:val="10"/>
          <w:sz w:val="17"/>
          <w:szCs w:val="17"/>
        </w:rPr>
        <w:t>比例</w:t>
        <w:tab/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备</w:t>
        <w:tab/>
      </w:r>
      <w:r>
        <w:rPr>
          <w:rFonts w:ascii="宋体" w:hAnsi="宋体" w:cs="宋体" w:eastAsia="宋体" w:hint="default"/>
          <w:b/>
          <w:bCs/>
          <w:position w:val="11"/>
          <w:sz w:val="17"/>
          <w:szCs w:val="17"/>
        </w:rPr>
        <w:t>坏账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582" w:val="left" w:leader="none"/>
          <w:tab w:pos="2364" w:val="left" w:leader="none"/>
        </w:tabs>
        <w:spacing w:line="177" w:lineRule="exact" w:before="0"/>
        <w:ind w:left="948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(%)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计提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5" w:lineRule="exact" w:before="0"/>
        <w:ind w:left="79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比例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15" w:lineRule="exact"/>
        <w:jc w:val="center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3935" w:space="40"/>
            <w:col w:w="5465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"/>
          <w:szCs w:val="2"/>
        </w:rPr>
      </w:pPr>
    </w:p>
    <w:p>
      <w:pPr>
        <w:spacing w:line="20" w:lineRule="exact"/>
        <w:ind w:left="16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5.3pt;height:.5pt;mso-position-horizontal-relative:char;mso-position-vertical-relative:line" coordorigin="0,0" coordsize="9106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869;height:2" coordorigin="19,5" coordsize="869,2">
              <v:shape style="position:absolute;left:19;top:5;width:869;height:2" coordorigin="19,5" coordsize="869,0" path="m19,5l888,5e" filled="false" stroked="true" strokeweight=".48pt" strokecolor="#000000">
                <v:path arrowok="t"/>
              </v:shape>
            </v:group>
            <v:group style="position:absolute;left:888;top:5;width:10;height:2" coordorigin="888,5" coordsize="10,2">
              <v:shape style="position:absolute;left:888;top:5;width:10;height:2" coordorigin="888,5" coordsize="10,0" path="m888,5l898,5e" filled="false" stroked="true" strokeweight=".48pt" strokecolor="#000000">
                <v:path arrowok="t"/>
              </v:shape>
            </v:group>
            <v:group style="position:absolute;left:898;top:5;width:1066;height:2" coordorigin="898,5" coordsize="1066,2">
              <v:shape style="position:absolute;left:898;top:5;width:1066;height:2" coordorigin="898,5" coordsize="1066,0" path="m898,5l1963,5e" filled="false" stroked="true" strokeweight=".48pt" strokecolor="#000000">
                <v:path arrowok="t"/>
              </v:shape>
            </v:group>
            <v:group style="position:absolute;left:1963;top:5;width:10;height:2" coordorigin="1963,5" coordsize="10,2">
              <v:shape style="position:absolute;left:1963;top:5;width:10;height:2" coordorigin="1963,5" coordsize="10,0" path="m1963,5l1973,5e" filled="false" stroked="true" strokeweight=".48pt" strokecolor="#000000">
                <v:path arrowok="t"/>
              </v:shape>
            </v:group>
            <v:group style="position:absolute;left:1973;top:5;width:581;height:2" coordorigin="1973,5" coordsize="581,2">
              <v:shape style="position:absolute;left:1973;top:5;width:581;height:2" coordorigin="1973,5" coordsize="581,0" path="m1973,5l2554,5e" filled="false" stroked="true" strokeweight=".48pt" strokecolor="#000000">
                <v:path arrowok="t"/>
              </v:shape>
            </v:group>
            <v:group style="position:absolute;left:2554;top:5;width:10;height:2" coordorigin="2554,5" coordsize="10,2">
              <v:shape style="position:absolute;left:2554;top:5;width:10;height:2" coordorigin="2554,5" coordsize="10,0" path="m2554,5l2563,5e" filled="false" stroked="true" strokeweight=".48pt" strokecolor="#000000">
                <v:path arrowok="t"/>
              </v:shape>
            </v:group>
            <v:group style="position:absolute;left:2563;top:5;width:605;height:2" coordorigin="2563,5" coordsize="605,2">
              <v:shape style="position:absolute;left:2563;top:5;width:605;height:2" coordorigin="2563,5" coordsize="605,0" path="m2563,5l3168,5e" filled="false" stroked="true" strokeweight=".48pt" strokecolor="#000000">
                <v:path arrowok="t"/>
              </v:shape>
            </v:group>
            <v:group style="position:absolute;left:3168;top:5;width:10;height:2" coordorigin="3168,5" coordsize="10,2">
              <v:shape style="position:absolute;left:3168;top:5;width:10;height:2" coordorigin="3168,5" coordsize="10,0" path="m3168,5l3178,5e" filled="false" stroked="true" strokeweight=".48pt" strokecolor="#000000">
                <v:path arrowok="t"/>
              </v:shape>
            </v:group>
            <v:group style="position:absolute;left:3178;top:5;width:807;height:2" coordorigin="3178,5" coordsize="807,2">
              <v:shape style="position:absolute;left:3178;top:5;width:807;height:2" coordorigin="3178,5" coordsize="807,0" path="m3178,5l3984,5e" filled="false" stroked="true" strokeweight=".48pt" strokecolor="#000000">
                <v:path arrowok="t"/>
              </v:shape>
            </v:group>
            <v:group style="position:absolute;left:3984;top:5;width:10;height:2" coordorigin="3984,5" coordsize="10,2">
              <v:shape style="position:absolute;left:3984;top:5;width:10;height:2" coordorigin="3984,5" coordsize="10,0" path="m3984,5l3994,5e" filled="false" stroked="true" strokeweight=".48pt" strokecolor="#000000">
                <v:path arrowok="t"/>
              </v:shape>
            </v:group>
            <v:group style="position:absolute;left:3994;top:5;width:1004;height:2" coordorigin="3994,5" coordsize="1004,2">
              <v:shape style="position:absolute;left:3994;top:5;width:1004;height:2" coordorigin="3994,5" coordsize="1004,0" path="m3994,5l4997,5e" filled="false" stroked="true" strokeweight=".48pt" strokecolor="#000000">
                <v:path arrowok="t"/>
              </v:shape>
            </v:group>
            <v:group style="position:absolute;left:4997;top:5;width:5;height:2" coordorigin="4997,5" coordsize="5,2">
              <v:shape style="position:absolute;left:4997;top:5;width:5;height:2" coordorigin="4997,5" coordsize="5,0" path="m4997,5l5002,5e" filled="false" stroked="true" strokeweight=".48pt" strokecolor="#000000">
                <v:path arrowok="t"/>
              </v:shape>
            </v:group>
            <v:group style="position:absolute;left:5002;top:5;width:927;height:2" coordorigin="5002,5" coordsize="927,2">
              <v:shape style="position:absolute;left:5002;top:5;width:927;height:2" coordorigin="5002,5" coordsize="927,0" path="m5002,5l5928,5e" filled="false" stroked="true" strokeweight=".48pt" strokecolor="#000000">
                <v:path arrowok="t"/>
              </v:shape>
            </v:group>
            <v:group style="position:absolute;left:5928;top:5;width:10;height:2" coordorigin="5928,5" coordsize="10,2">
              <v:shape style="position:absolute;left:5928;top:5;width:10;height:2" coordorigin="5928,5" coordsize="10,0" path="m5928,5l5938,5e" filled="false" stroked="true" strokeweight=".48pt" strokecolor="#000000">
                <v:path arrowok="t"/>
              </v:shape>
            </v:group>
            <v:group style="position:absolute;left:5938;top:5;width:663;height:2" coordorigin="5938,5" coordsize="663,2">
              <v:shape style="position:absolute;left:5938;top:5;width:663;height:2" coordorigin="5938,5" coordsize="663,0" path="m5938,5l6600,5e" filled="false" stroked="true" strokeweight=".48pt" strokecolor="#000000">
                <v:path arrowok="t"/>
              </v:shape>
            </v:group>
            <v:group style="position:absolute;left:6600;top:5;width:10;height:2" coordorigin="6600,5" coordsize="10,2">
              <v:shape style="position:absolute;left:6600;top:5;width:10;height:2" coordorigin="6600,5" coordsize="10,0" path="m6600,5l6610,5e" filled="false" stroked="true" strokeweight=".48pt" strokecolor="#000000">
                <v:path arrowok="t"/>
              </v:shape>
            </v:group>
            <v:group style="position:absolute;left:6610;top:5;width:648;height:2" coordorigin="6610,5" coordsize="648,2">
              <v:shape style="position:absolute;left:6610;top:5;width:648;height:2" coordorigin="6610,5" coordsize="648,0" path="m6610,5l7258,5e" filled="false" stroked="true" strokeweight=".48pt" strokecolor="#000000">
                <v:path arrowok="t"/>
              </v:shape>
            </v:group>
            <v:group style="position:absolute;left:7258;top:5;width:10;height:2" coordorigin="7258,5" coordsize="10,2">
              <v:shape style="position:absolute;left:7258;top:5;width:10;height:2" coordorigin="7258,5" coordsize="10,0" path="m7258,5l7267,5e" filled="false" stroked="true" strokeweight=".48pt" strokecolor="#000000">
                <v:path arrowok="t"/>
              </v:shape>
            </v:group>
            <v:group style="position:absolute;left:7267;top:5;width:908;height:2" coordorigin="7267,5" coordsize="908,2">
              <v:shape style="position:absolute;left:7267;top:5;width:908;height:2" coordorigin="7267,5" coordsize="908,0" path="m7267,5l8174,5e" filled="false" stroked="true" strokeweight=".48pt" strokecolor="#000000">
                <v:path arrowok="t"/>
              </v:shape>
            </v:group>
            <v:group style="position:absolute;left:8174;top:5;width:10;height:2" coordorigin="8174,5" coordsize="10,2">
              <v:shape style="position:absolute;left:8174;top:5;width:10;height:2" coordorigin="8174,5" coordsize="10,0" path="m8174,5l8184,5e" filled="false" stroked="true" strokeweight=".48pt" strokecolor="#000000">
                <v:path arrowok="t"/>
              </v:shape>
            </v:group>
            <v:group style="position:absolute;left:8184;top:5;width:917;height:2" coordorigin="8184,5" coordsize="917,2">
              <v:shape style="position:absolute;left:8184;top:5;width:917;height:2" coordorigin="8184,5" coordsize="917,0" path="m8184,5l9101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232" w:lineRule="auto" w:before="6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3.370003pt;margin-top:-135.801331pt;width:450.4pt;height:142pt;mso-position-horizontal-relative:page;mso-position-vertical-relative:paragraph;z-index:4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0"/>
                    <w:gridCol w:w="1030"/>
                    <w:gridCol w:w="610"/>
                    <w:gridCol w:w="598"/>
                    <w:gridCol w:w="834"/>
                    <w:gridCol w:w="1027"/>
                    <w:gridCol w:w="905"/>
                    <w:gridCol w:w="679"/>
                    <w:gridCol w:w="766"/>
                    <w:gridCol w:w="827"/>
                    <w:gridCol w:w="851"/>
                  </w:tblGrid>
                  <w:tr>
                    <w:trPr>
                      <w:trHeight w:val="387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2,450,806.71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97.23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3%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9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2,682.74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2,448,123.97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2,143,696.23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95.63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1,244.93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2,142,451.30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6%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68,560.00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6%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2"/>
                            <w:sz w:val="17"/>
                          </w:rPr>
                          <w:t>4,113.60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64,446.40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w w:val="105"/>
                            <w:sz w:val="17"/>
                          </w:rPr>
                          <w:t>40,000.00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7"/>
                          </w:rPr>
                          <w:t>1.59</w:t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7"/>
                          </w:rPr>
                          <w:t>12%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9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4,800.00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35,200.00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12,000.00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0.54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1,440.00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10,560.00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w w:val="105"/>
                            <w:sz w:val="17"/>
                          </w:rPr>
                          <w:t>12,000.00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7"/>
                          </w:rPr>
                          <w:t>0.48</w:t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7"/>
                          </w:rPr>
                          <w:t>24%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9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2,880.00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9,120.00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0.20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24%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1,078.96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sz w:val="17"/>
                          </w:rPr>
                          <w:t>3,416.72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w w:val="105"/>
                            <w:sz w:val="17"/>
                          </w:rPr>
                          <w:t>4,495.68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7"/>
                          </w:rPr>
                          <w:t>0.18</w:t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4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7"/>
                          </w:rPr>
                          <w:t>48%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9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2,157.93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2,337.75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48%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102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6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17"/>
                          </w:rPr>
                          <w:t>0.52</w:t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5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14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0.57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sz w:val="17"/>
                          </w:rPr>
                          <w:t>13,000.00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3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right="97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78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1"/>
                            <w:sz w:val="17"/>
                          </w:rPr>
                          <w:t>2,520,302.39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left="1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7"/>
                          </w:rPr>
                          <w:t>12,520.67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7"/>
                          </w:rPr>
                          <w:t>2,507,781.72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8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1"/>
                            <w:w w:val="105"/>
                            <w:sz w:val="17"/>
                          </w:rPr>
                          <w:t>2,241,751.91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7"/>
                          </w:rPr>
                          <w:t>100.00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1"/>
                            <w:w w:val="105"/>
                            <w:sz w:val="17"/>
                          </w:rPr>
                          <w:t>7,877.49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0"/>
                            <w:sz w:val="17"/>
                          </w:rPr>
                          <w:t>2,233,874.42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出</w:t>
      </w:r>
      <w:r>
        <w:rPr>
          <w:rFonts w:ascii="宋体" w:hAnsi="宋体" w:cs="宋体" w:eastAsia="宋体" w:hint="default"/>
          <w:w w:val="104"/>
          <w:sz w:val="17"/>
          <w:szCs w:val="17"/>
        </w:rPr>
        <w:t>口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退</w:t>
      </w:r>
      <w:r>
        <w:rPr>
          <w:rFonts w:ascii="宋体" w:hAnsi="宋体" w:cs="宋体" w:eastAsia="宋体" w:hint="default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6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11"/>
          <w:w w:val="104"/>
          <w:sz w:val="17"/>
          <w:szCs w:val="17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9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 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元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占</w:t>
      </w:r>
      <w:r>
        <w:rPr>
          <w:rFonts w:ascii="宋体" w:hAnsi="宋体" w:cs="宋体" w:eastAsia="宋体" w:hint="default"/>
          <w:w w:val="104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总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93</w:t>
      </w:r>
      <w:r>
        <w:rPr>
          <w:rFonts w:ascii="Times New Roman" w:hAnsi="Times New Roman" w:cs="Times New Roman" w:eastAsia="Times New Roman" w:hint="default"/>
          <w:spacing w:val="-6"/>
          <w:w w:val="104"/>
          <w:sz w:val="17"/>
          <w:szCs w:val="17"/>
        </w:rPr>
        <w:t>.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spacing w:val="-4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47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pacing w:val="5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表</w:t>
      </w:r>
      <w:r>
        <w:rPr>
          <w:rFonts w:ascii="宋体" w:hAnsi="宋体" w:cs="宋体" w:eastAsia="宋体" w:hint="default"/>
          <w:w w:val="104"/>
          <w:sz w:val="17"/>
          <w:szCs w:val="17"/>
        </w:rPr>
        <w:t>决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份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3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关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联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方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单</w:t>
      </w:r>
      <w:r>
        <w:rPr>
          <w:rFonts w:ascii="宋体" w:hAnsi="宋体" w:cs="宋体" w:eastAsia="宋体" w:hint="default"/>
          <w:w w:val="104"/>
          <w:sz w:val="17"/>
          <w:szCs w:val="17"/>
        </w:rPr>
        <w:t>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10"/>
          <w:w w:val="104"/>
          <w:sz w:val="17"/>
          <w:szCs w:val="17"/>
        </w:rPr>
        <w:t>项</w:t>
      </w:r>
      <w:r>
        <w:rPr>
          <w:rFonts w:ascii="宋体" w:hAnsi="宋体" w:cs="宋体" w:eastAsia="宋体" w:hint="default"/>
          <w:w w:val="104"/>
          <w:sz w:val="17"/>
          <w:szCs w:val="17"/>
        </w:rPr>
        <w:t>。 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7"/>
          <w:w w:val="104"/>
          <w:sz w:val="17"/>
          <w:szCs w:val="17"/>
        </w:rPr>
        <w:t>4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w w:val="104"/>
          <w:sz w:val="17"/>
          <w:szCs w:val="17"/>
        </w:rPr>
        <w:t>末余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中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w w:val="104"/>
          <w:sz w:val="17"/>
          <w:szCs w:val="17"/>
        </w:rPr>
        <w:t>前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度</w:t>
      </w:r>
      <w:r>
        <w:rPr>
          <w:rFonts w:ascii="宋体" w:hAnsi="宋体" w:cs="宋体" w:eastAsia="宋体" w:hint="default"/>
          <w:w w:val="104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提</w:t>
      </w:r>
      <w:r>
        <w:rPr>
          <w:rFonts w:ascii="宋体" w:hAnsi="宋体" w:cs="宋体" w:eastAsia="宋体" w:hint="default"/>
          <w:w w:val="104"/>
          <w:sz w:val="17"/>
          <w:szCs w:val="17"/>
        </w:rPr>
        <w:t>坏</w:t>
      </w:r>
      <w:r>
        <w:rPr>
          <w:rFonts w:ascii="宋体" w:hAnsi="宋体" w:cs="宋体" w:eastAsia="宋体" w:hint="default"/>
          <w:w w:val="104"/>
          <w:sz w:val="17"/>
          <w:szCs w:val="17"/>
        </w:rPr>
        <w:t>账</w:t>
      </w:r>
      <w:r>
        <w:rPr>
          <w:rFonts w:ascii="宋体" w:hAnsi="宋体" w:cs="宋体" w:eastAsia="宋体" w:hint="default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备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w w:val="104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例</w:t>
      </w:r>
      <w:r>
        <w:rPr>
          <w:rFonts w:ascii="宋体" w:hAnsi="宋体" w:cs="宋体" w:eastAsia="宋体" w:hint="default"/>
          <w:w w:val="104"/>
          <w:sz w:val="17"/>
          <w:szCs w:val="17"/>
        </w:rPr>
        <w:t>较</w:t>
      </w:r>
      <w:r>
        <w:rPr>
          <w:rFonts w:ascii="宋体" w:hAnsi="宋体" w:cs="宋体" w:eastAsia="宋体" w:hint="default"/>
          <w:w w:val="104"/>
          <w:sz w:val="17"/>
          <w:szCs w:val="17"/>
        </w:rPr>
        <w:t>大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w w:val="104"/>
          <w:sz w:val="17"/>
          <w:szCs w:val="17"/>
        </w:rPr>
        <w:t>但</w:t>
      </w:r>
      <w:r>
        <w:rPr>
          <w:rFonts w:ascii="宋体" w:hAnsi="宋体" w:cs="宋体" w:eastAsia="宋体" w:hint="default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又</w:t>
      </w:r>
      <w:r>
        <w:rPr>
          <w:rFonts w:ascii="宋体" w:hAnsi="宋体" w:cs="宋体" w:eastAsia="宋体" w:hint="default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或</w:t>
      </w:r>
      <w:r>
        <w:rPr>
          <w:rFonts w:ascii="宋体" w:hAnsi="宋体" w:cs="宋体" w:eastAsia="宋体" w:hint="default"/>
          <w:w w:val="104"/>
          <w:sz w:val="17"/>
          <w:szCs w:val="17"/>
        </w:rPr>
        <w:t>部</w:t>
      </w:r>
      <w:r>
        <w:rPr>
          <w:rFonts w:ascii="宋体" w:hAnsi="宋体" w:cs="宋体" w:eastAsia="宋体" w:hint="default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w w:val="104"/>
          <w:sz w:val="17"/>
          <w:szCs w:val="17"/>
        </w:rPr>
        <w:t>回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7" w:lineRule="auto" w:before="0"/>
        <w:ind w:left="497" w:right="5429" w:hanging="351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的，或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过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方式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注（</w:t>
      </w:r>
      <w:r>
        <w:rPr>
          <w:rFonts w:ascii="Times New Roman" w:hAnsi="Times New Roman" w:cs="Times New Roman" w:eastAsia="Times New Roman" w:hint="default"/>
          <w:spacing w:val="-7"/>
          <w:w w:val="104"/>
          <w:sz w:val="17"/>
          <w:szCs w:val="17"/>
        </w:rPr>
        <w:t>5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7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本公司报告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无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核销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款</w:t>
      </w:r>
      <w:r>
        <w:rPr>
          <w:rFonts w:ascii="宋体" w:hAnsi="宋体" w:cs="宋体" w:eastAsia="宋体" w:hint="default"/>
          <w:spacing w:val="-7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24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2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(1)</w:t>
      </w:r>
      <w:r>
        <w:rPr>
          <w:rFonts w:ascii="Times New Roman" w:hAnsi="Times New Roman" w:cs="Times New Roman" w:eastAsia="Times New Roman" w:hint="default"/>
          <w:b/>
          <w:bCs/>
          <w:spacing w:val="15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按类别列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示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149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6.75pt;height:4.1pt;mso-position-horizontal-relative:char;mso-position-vertical-relative:line" coordorigin="0,0" coordsize="9135,82">
            <v:group style="position:absolute;left:26;top:26;width:1287;height:2" coordorigin="26,26" coordsize="1287,2">
              <v:shape style="position:absolute;left:26;top:26;width:1287;height:2" coordorigin="26,26" coordsize="1287,0" path="m26,26l1313,26e" filled="false" stroked="true" strokeweight="2.64pt" strokecolor="#000000">
                <v:path arrowok="t"/>
              </v:shape>
            </v:group>
            <v:group style="position:absolute;left:26;top:74;width:1287;height:2" coordorigin="26,74" coordsize="1287,2">
              <v:shape style="position:absolute;left:26;top:74;width:1287;height:2" coordorigin="26,74" coordsize="1287,0" path="m26,74l1313,74e" filled="false" stroked="true" strokeweight=".72pt" strokecolor="#000000">
                <v:path arrowok="t"/>
              </v:shape>
            </v:group>
            <v:group style="position:absolute;left:1313;top:26;width:82;height:2" coordorigin="1313,26" coordsize="82,2">
              <v:shape style="position:absolute;left:1313;top:26;width:82;height:2" coordorigin="1313,26" coordsize="82,0" path="m1313,26l1394,26e" filled="false" stroked="true" strokeweight="2.64pt" strokecolor="#000000">
                <v:path arrowok="t"/>
              </v:shape>
            </v:group>
            <v:group style="position:absolute;left:1313;top:74;width:82;height:2" coordorigin="1313,74" coordsize="82,2">
              <v:shape style="position:absolute;left:1313;top:74;width:82;height:2" coordorigin="1313,74" coordsize="82,0" path="m1313,74l1394,74e" filled="false" stroked="true" strokeweight=".72pt" strokecolor="#000000">
                <v:path arrowok="t"/>
              </v:shape>
            </v:group>
            <v:group style="position:absolute;left:1394;top:26;width:1858;height:2" coordorigin="1394,26" coordsize="1858,2">
              <v:shape style="position:absolute;left:1394;top:26;width:1858;height:2" coordorigin="1394,26" coordsize="1858,0" path="m1394,26l3252,26e" filled="false" stroked="true" strokeweight="2.64pt" strokecolor="#000000">
                <v:path arrowok="t"/>
              </v:shape>
            </v:group>
            <v:group style="position:absolute;left:1394;top:74;width:1858;height:2" coordorigin="1394,74" coordsize="1858,2">
              <v:shape style="position:absolute;left:1394;top:74;width:1858;height:2" coordorigin="1394,74" coordsize="1858,0" path="m1394,74l3252,74e" filled="false" stroked="true" strokeweight=".72pt" strokecolor="#000000">
                <v:path arrowok="t"/>
              </v:shape>
            </v:group>
            <v:group style="position:absolute;left:3252;top:26;width:82;height:2" coordorigin="3252,26" coordsize="82,2">
              <v:shape style="position:absolute;left:3252;top:26;width:82;height:2" coordorigin="3252,26" coordsize="82,0" path="m3252,26l3334,26e" filled="false" stroked="true" strokeweight="2.64pt" strokecolor="#000000">
                <v:path arrowok="t"/>
              </v:shape>
            </v:group>
            <v:group style="position:absolute;left:3252;top:74;width:82;height:2" coordorigin="3252,74" coordsize="82,2">
              <v:shape style="position:absolute;left:3252;top:74;width:82;height:2" coordorigin="3252,74" coordsize="82,0" path="m3252,74l3334,74e" filled="false" stroked="true" strokeweight=".72pt" strokecolor="#000000">
                <v:path arrowok="t"/>
              </v:shape>
            </v:group>
            <v:group style="position:absolute;left:3334;top:26;width:1877;height:2" coordorigin="3334,26" coordsize="1877,2">
              <v:shape style="position:absolute;left:3334;top:26;width:1877;height:2" coordorigin="3334,26" coordsize="1877,0" path="m3334,26l5210,26e" filled="false" stroked="true" strokeweight="2.64pt" strokecolor="#000000">
                <v:path arrowok="t"/>
              </v:shape>
            </v:group>
            <v:group style="position:absolute;left:3334;top:74;width:1877;height:2" coordorigin="3334,74" coordsize="1877,2">
              <v:shape style="position:absolute;left:3334;top:74;width:1877;height:2" coordorigin="3334,74" coordsize="1877,0" path="m3334,74l5210,74e" filled="false" stroked="true" strokeweight=".72pt" strokecolor="#000000">
                <v:path arrowok="t"/>
              </v:shape>
            </v:group>
            <v:group style="position:absolute;left:5210;top:26;width:87;height:2" coordorigin="5210,26" coordsize="87,2">
              <v:shape style="position:absolute;left:5210;top:26;width:87;height:2" coordorigin="5210,26" coordsize="87,0" path="m5210,26l5297,26e" filled="false" stroked="true" strokeweight="2.64pt" strokecolor="#000000">
                <v:path arrowok="t"/>
              </v:shape>
            </v:group>
            <v:group style="position:absolute;left:5210;top:74;width:87;height:2" coordorigin="5210,74" coordsize="87,2">
              <v:shape style="position:absolute;left:5210;top:74;width:87;height:2" coordorigin="5210,74" coordsize="87,0" path="m5210,74l5297,74e" filled="false" stroked="true" strokeweight=".72pt" strokecolor="#000000">
                <v:path arrowok="t"/>
              </v:shape>
            </v:group>
            <v:group style="position:absolute;left:5297;top:26;width:1877;height:2" coordorigin="5297,26" coordsize="1877,2">
              <v:shape style="position:absolute;left:5297;top:26;width:1877;height:2" coordorigin="5297,26" coordsize="1877,0" path="m5297,26l7174,26e" filled="false" stroked="true" strokeweight="2.64pt" strokecolor="#000000">
                <v:path arrowok="t"/>
              </v:shape>
            </v:group>
            <v:group style="position:absolute;left:5297;top:74;width:1877;height:2" coordorigin="5297,74" coordsize="1877,2">
              <v:shape style="position:absolute;left:5297;top:74;width:1877;height:2" coordorigin="5297,74" coordsize="1877,0" path="m5297,74l7174,74e" filled="false" stroked="true" strokeweight=".72pt" strokecolor="#000000">
                <v:path arrowok="t"/>
              </v:shape>
            </v:group>
            <v:group style="position:absolute;left:7174;top:26;width:87;height:2" coordorigin="7174,26" coordsize="87,2">
              <v:shape style="position:absolute;left:7174;top:26;width:87;height:2" coordorigin="7174,26" coordsize="87,0" path="m7174,26l7260,26e" filled="false" stroked="true" strokeweight="2.64pt" strokecolor="#000000">
                <v:path arrowok="t"/>
              </v:shape>
            </v:group>
            <v:group style="position:absolute;left:7174;top:74;width:87;height:2" coordorigin="7174,74" coordsize="87,2">
              <v:shape style="position:absolute;left:7174;top:74;width:87;height:2" coordorigin="7174,74" coordsize="87,0" path="m7174,74l7260,74e" filled="false" stroked="true" strokeweight=".72pt" strokecolor="#000000">
                <v:path arrowok="t"/>
              </v:shape>
            </v:group>
            <v:group style="position:absolute;left:7260;top:26;width:1848;height:2" coordorigin="7260,26" coordsize="1848,2">
              <v:shape style="position:absolute;left:7260;top:26;width:1848;height:2" coordorigin="7260,26" coordsize="1848,0" path="m7260,26l9108,26e" filled="false" stroked="true" strokeweight="2.64pt" strokecolor="#000000">
                <v:path arrowok="t"/>
              </v:shape>
            </v:group>
            <v:group style="position:absolute;left:7260;top:74;width:1848;height:2" coordorigin="7260,74" coordsize="1848,2">
              <v:shape style="position:absolute;left:7260;top:74;width:1848;height:2" coordorigin="7260,74" coordsize="1848,0" path="m7260,74l9108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4030" w:val="left" w:leader="none"/>
          <w:tab w:pos="5993" w:val="left" w:leader="none"/>
          <w:tab w:pos="8028" w:val="left" w:leader="none"/>
        </w:tabs>
        <w:spacing w:line="202" w:lineRule="exact" w:before="18"/>
        <w:ind w:left="217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期增加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减少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91" w:val="left" w:leader="none"/>
        </w:tabs>
        <w:spacing w:line="202" w:lineRule="exact" w:before="0"/>
        <w:ind w:left="468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类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02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2316" w:val="left" w:leader="none"/>
          <w:tab w:pos="2935" w:val="left" w:leader="none"/>
        </w:tabs>
        <w:spacing w:line="220" w:lineRule="exact" w:before="1"/>
        <w:ind w:left="2931" w:right="0" w:hanging="1138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34" w:val="left" w:leader="none"/>
          <w:tab w:pos="1567" w:val="left" w:leader="none"/>
        </w:tabs>
        <w:spacing w:line="220" w:lineRule="exact" w:before="1"/>
        <w:ind w:left="1567" w:right="0" w:hanging="1157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24" w:val="left" w:leader="none"/>
          <w:tab w:pos="1558" w:val="left" w:leader="none"/>
        </w:tabs>
        <w:spacing w:line="220" w:lineRule="exact" w:before="1"/>
        <w:ind w:left="1558" w:right="0" w:hanging="1157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924" w:val="left" w:leader="none"/>
          <w:tab w:pos="1553" w:val="left" w:leader="none"/>
        </w:tabs>
        <w:spacing w:line="220" w:lineRule="exact" w:before="1"/>
        <w:ind w:left="1548" w:right="281" w:hanging="1148"/>
        <w:jc w:val="righ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金</w:t>
        <w:tab/>
      </w:r>
      <w:r>
        <w:rPr>
          <w:rFonts w:ascii="宋体" w:hAnsi="宋体" w:cs="宋体" w:eastAsia="宋体" w:hint="default"/>
          <w:b/>
          <w:bCs/>
          <w:position w:val="-4"/>
          <w:sz w:val="17"/>
          <w:szCs w:val="17"/>
        </w:rPr>
        <w:t>额</w:t>
        <w:tab/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减值</w:t>
      </w:r>
      <w:r>
        <w:rPr>
          <w:rFonts w:ascii="宋体" w:hAnsi="宋体" w:cs="宋体" w:eastAsia="宋体" w:hint="default"/>
          <w:b/>
          <w:bCs/>
          <w:spacing w:val="-7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准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20" w:lineRule="exact"/>
        <w:jc w:val="righ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4" w:equalWidth="0">
            <w:col w:w="3292" w:space="40"/>
            <w:col w:w="1924" w:space="40"/>
            <w:col w:w="1914" w:space="40"/>
            <w:col w:w="2190"/>
          </w:cols>
        </w:sectPr>
      </w:pPr>
    </w:p>
    <w:p>
      <w:pPr>
        <w:spacing w:line="20" w:lineRule="exact"/>
        <w:ind w:left="171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54.6pt;height:.5pt;mso-position-horizontal-relative:char;mso-position-vertical-relative:line" coordorigin="0,0" coordsize="9092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272;height:2" coordorigin="19,5" coordsize="1272,2">
              <v:shape style="position:absolute;left:19;top:5;width:1272;height:2" coordorigin="19,5" coordsize="1272,0" path="m19,5l1291,5e" filled="false" stroked="true" strokeweight=".48pt" strokecolor="#000000">
                <v:path arrowok="t"/>
              </v:shape>
            </v:group>
            <v:group style="position:absolute;left:1291;top:5;width:10;height:2" coordorigin="1291,5" coordsize="10,2">
              <v:shape style="position:absolute;left:1291;top:5;width:10;height:2" coordorigin="1291,5" coordsize="10,0" path="m1291,5l1301,5e" filled="false" stroked="true" strokeweight=".48pt" strokecolor="#000000">
                <v:path arrowok="t"/>
              </v:shape>
            </v:group>
            <v:group style="position:absolute;left:1301;top:5;width:5;height:2" coordorigin="1301,5" coordsize="5,2">
              <v:shape style="position:absolute;left:1301;top:5;width:5;height:2" coordorigin="1301,5" coordsize="5,0" path="m1301,5l1306,5e" filled="false" stroked="true" strokeweight=".48pt" strokecolor="#000000">
                <v:path arrowok="t"/>
              </v:shape>
            </v:group>
            <v:group style="position:absolute;left:1306;top:5;width:10;height:2" coordorigin="1306,5" coordsize="10,2">
              <v:shape style="position:absolute;left:1306;top:5;width:10;height:2" coordorigin="1306,5" coordsize="10,0" path="m1306,5l1315,5e" filled="false" stroked="true" strokeweight=".48pt" strokecolor="#000000">
                <v:path arrowok="t"/>
              </v:shape>
            </v:group>
            <v:group style="position:absolute;left:1315;top:5;width:1325;height:2" coordorigin="1315,5" coordsize="1325,2">
              <v:shape style="position:absolute;left:1315;top:5;width:1325;height:2" coordorigin="1315,5" coordsize="1325,0" path="m1315,5l2640,5e" filled="false" stroked="true" strokeweight=".48pt" strokecolor="#000000">
                <v:path arrowok="t"/>
              </v:shape>
            </v:group>
            <v:group style="position:absolute;left:2640;top:5;width:10;height:2" coordorigin="2640,5" coordsize="10,2">
              <v:shape style="position:absolute;left:2640;top:5;width:10;height:2" coordorigin="2640,5" coordsize="10,0" path="m2640,5l2650,5e" filled="false" stroked="true" strokeweight=".48pt" strokecolor="#000000">
                <v:path arrowok="t"/>
              </v:shape>
            </v:group>
            <v:group style="position:absolute;left:2650;top:5;width:10;height:2" coordorigin="2650,5" coordsize="10,2">
              <v:shape style="position:absolute;left:2650;top:5;width:10;height:2" coordorigin="2650,5" coordsize="10,0" path="m2650,5l2659,5e" filled="false" stroked="true" strokeweight=".48pt" strokecolor="#000000">
                <v:path arrowok="t"/>
              </v:shape>
            </v:group>
            <v:group style="position:absolute;left:2659;top:5;width:572;height:2" coordorigin="2659,5" coordsize="572,2">
              <v:shape style="position:absolute;left:2659;top:5;width:572;height:2" coordorigin="2659,5" coordsize="572,0" path="m2659,5l3230,5e" filled="false" stroked="true" strokeweight=".48pt" strokecolor="#000000">
                <v:path arrowok="t"/>
              </v:shape>
            </v:group>
            <v:group style="position:absolute;left:3230;top:5;width:10;height:2" coordorigin="3230,5" coordsize="10,2">
              <v:shape style="position:absolute;left:3230;top:5;width:10;height:2" coordorigin="3230,5" coordsize="10,0" path="m3230,5l3240,5e" filled="false" stroked="true" strokeweight=".48pt" strokecolor="#000000">
                <v:path arrowok="t"/>
              </v:shape>
            </v:group>
            <v:group style="position:absolute;left:3240;top:5;width:5;height:2" coordorigin="3240,5" coordsize="5,2">
              <v:shape style="position:absolute;left:3240;top:5;width:5;height:2" coordorigin="3240,5" coordsize="5,0" path="m3240,5l3245,5e" filled="false" stroked="true" strokeweight=".48pt" strokecolor="#000000">
                <v:path arrowok="t"/>
              </v:shape>
            </v:group>
            <v:group style="position:absolute;left:3245;top:5;width:1359;height:2" coordorigin="3245,5" coordsize="1359,2">
              <v:shape style="position:absolute;left:3245;top:5;width:1359;height:2" coordorigin="3245,5" coordsize="1359,0" path="m3245,5l4603,5e" filled="false" stroked="true" strokeweight=".48pt" strokecolor="#000000">
                <v:path arrowok="t"/>
              </v:shape>
            </v:group>
            <v:group style="position:absolute;left:4603;top:5;width:10;height:2" coordorigin="4603,5" coordsize="10,2">
              <v:shape style="position:absolute;left:4603;top:5;width:10;height:2" coordorigin="4603,5" coordsize="10,0" path="m4603,5l4613,5e" filled="false" stroked="true" strokeweight=".48pt" strokecolor="#000000">
                <v:path arrowok="t"/>
              </v:shape>
            </v:group>
            <v:group style="position:absolute;left:4613;top:5;width:5;height:2" coordorigin="4613,5" coordsize="5,2">
              <v:shape style="position:absolute;left:4613;top:5;width:5;height:2" coordorigin="4613,5" coordsize="5,0" path="m4613,5l4618,5e" filled="false" stroked="true" strokeweight=".48pt" strokecolor="#000000">
                <v:path arrowok="t"/>
              </v:shape>
            </v:group>
            <v:group style="position:absolute;left:4618;top:5;width:10;height:2" coordorigin="4618,5" coordsize="10,2">
              <v:shape style="position:absolute;left:4618;top:5;width:10;height:2" coordorigin="4618,5" coordsize="10,0" path="m4618,5l4627,5e" filled="false" stroked="true" strokeweight=".48pt" strokecolor="#000000">
                <v:path arrowok="t"/>
              </v:shape>
            </v:group>
            <v:group style="position:absolute;left:4627;top:5;width:562;height:2" coordorigin="4627,5" coordsize="562,2">
              <v:shape style="position:absolute;left:4627;top:5;width:562;height:2" coordorigin="4627,5" coordsize="562,0" path="m4627,5l5189,5e" filled="false" stroked="true" strokeweight=".48pt" strokecolor="#000000">
                <v:path arrowok="t"/>
              </v:shape>
            </v:group>
            <v:group style="position:absolute;left:5189;top:5;width:10;height:2" coordorigin="5189,5" coordsize="10,2">
              <v:shape style="position:absolute;left:5189;top:5;width:10;height:2" coordorigin="5189,5" coordsize="10,0" path="m5189,5l5198,5e" filled="false" stroked="true" strokeweight=".48pt" strokecolor="#000000">
                <v:path arrowok="t"/>
              </v:shape>
            </v:group>
            <v:group style="position:absolute;left:5198;top:5;width:10;height:2" coordorigin="5198,5" coordsize="10,2">
              <v:shape style="position:absolute;left:5198;top:5;width:10;height:2" coordorigin="5198,5" coordsize="10,0" path="m5198,5l5208,5e" filled="false" stroked="true" strokeweight=".48pt" strokecolor="#000000">
                <v:path arrowok="t"/>
              </v:shape>
            </v:group>
            <v:group style="position:absolute;left:5208;top:5;width:1344;height:2" coordorigin="5208,5" coordsize="1344,2">
              <v:shape style="position:absolute;left:5208;top:5;width:1344;height:2" coordorigin="5208,5" coordsize="1344,0" path="m5208,5l6552,5e" filled="false" stroked="true" strokeweight=".48pt" strokecolor="#000000">
                <v:path arrowok="t"/>
              </v:shape>
            </v:group>
            <v:group style="position:absolute;left:6552;top:5;width:10;height:2" coordorigin="6552,5" coordsize="10,2">
              <v:shape style="position:absolute;left:6552;top:5;width:10;height:2" coordorigin="6552,5" coordsize="10,0" path="m6552,5l6562,5e" filled="false" stroked="true" strokeweight=".48pt" strokecolor="#000000">
                <v:path arrowok="t"/>
              </v:shape>
            </v:group>
            <v:group style="position:absolute;left:6562;top:5;width:10;height:2" coordorigin="6562,5" coordsize="10,2">
              <v:shape style="position:absolute;left:6562;top:5;width:10;height:2" coordorigin="6562,5" coordsize="10,0" path="m6562,5l6571,5e" filled="false" stroked="true" strokeweight=".48pt" strokecolor="#000000">
                <v:path arrowok="t"/>
              </v:shape>
            </v:group>
            <v:group style="position:absolute;left:6571;top:5;width:581;height:2" coordorigin="6571,5" coordsize="581,2">
              <v:shape style="position:absolute;left:6571;top:5;width:581;height:2" coordorigin="6571,5" coordsize="581,0" path="m6571,5l7152,5e" filled="false" stroked="true" strokeweight=".48pt" strokecolor="#000000">
                <v:path arrowok="t"/>
              </v:shape>
            </v:group>
            <v:group style="position:absolute;left:7152;top:5;width:10;height:2" coordorigin="7152,5" coordsize="10,2">
              <v:shape style="position:absolute;left:7152;top:5;width:10;height:2" coordorigin="7152,5" coordsize="10,0" path="m7152,5l7162,5e" filled="false" stroked="true" strokeweight=".48pt" strokecolor="#000000">
                <v:path arrowok="t"/>
              </v:shape>
            </v:group>
            <v:group style="position:absolute;left:7162;top:5;width:10;height:2" coordorigin="7162,5" coordsize="10,2">
              <v:shape style="position:absolute;left:7162;top:5;width:10;height:2" coordorigin="7162,5" coordsize="10,0" path="m7162,5l7171,5e" filled="false" stroked="true" strokeweight=".48pt" strokecolor="#000000">
                <v:path arrowok="t"/>
              </v:shape>
            </v:group>
            <v:group style="position:absolute;left:7171;top:5;width:1325;height:2" coordorigin="7171,5" coordsize="1325,2">
              <v:shape style="position:absolute;left:7171;top:5;width:1325;height:2" coordorigin="7171,5" coordsize="1325,0" path="m7171,5l8496,5e" filled="false" stroked="true" strokeweight=".48pt" strokecolor="#000000">
                <v:path arrowok="t"/>
              </v:shape>
            </v:group>
            <v:group style="position:absolute;left:8496;top:5;width:10;height:2" coordorigin="8496,5" coordsize="10,2">
              <v:shape style="position:absolute;left:8496;top:5;width:10;height:2" coordorigin="8496,5" coordsize="10,0" path="m8496,5l8506,5e" filled="false" stroked="true" strokeweight=".48pt" strokecolor="#000000">
                <v:path arrowok="t"/>
              </v:shape>
            </v:group>
            <v:group style="position:absolute;left:8506;top:5;width:10;height:2" coordorigin="8506,5" coordsize="10,2">
              <v:shape style="position:absolute;left:8506;top:5;width:10;height:2" coordorigin="8506,5" coordsize="10,0" path="m8506,5l8515,5e" filled="false" stroked="true" strokeweight=".48pt" strokecolor="#000000">
                <v:path arrowok="t"/>
              </v:shape>
            </v:group>
            <v:group style="position:absolute;left:8515;top:5;width:572;height:2" coordorigin="8515,5" coordsize="572,2">
              <v:shape style="position:absolute;left:8515;top:5;width:572;height:2" coordorigin="8515,5" coordsize="572,0" path="m8515,5l9086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1425" w:val="left" w:leader="none"/>
          <w:tab w:pos="3479" w:val="left" w:leader="none"/>
          <w:tab w:pos="7295" w:val="left" w:leader="none"/>
        </w:tabs>
        <w:spacing w:before="59"/>
        <w:ind w:left="0" w:right="570" w:firstLine="0"/>
        <w:jc w:val="center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对子公司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33,442,964.40</w:t>
        <w:tab/>
        <w:t>6,817,154.68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40,260,119.08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tabs>
          <w:tab w:pos="1001" w:val="left" w:leader="none"/>
          <w:tab w:pos="1711" w:val="left" w:leader="none"/>
          <w:tab w:pos="3766" w:val="left" w:leader="none"/>
          <w:tab w:pos="7582" w:val="left" w:leader="none"/>
        </w:tabs>
        <w:spacing w:before="0"/>
        <w:ind w:left="478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group style="position:absolute;margin-left:68.879997pt;margin-top:15.37555pt;width:458.4pt;height:4.1pt;mso-position-horizontal-relative:page;mso-position-vertical-relative:paragraph;z-index:-540064" coordorigin="1378,308" coordsize="9168,82">
            <v:group style="position:absolute;left:1406;top:360;width:1320;height:2" coordorigin="1406,360" coordsize="1320,2">
              <v:shape style="position:absolute;left:1406;top:360;width:1320;height:2" coordorigin="1406,360" coordsize="1320,0" path="m1406,360l2726,360e" filled="false" stroked="true" strokeweight="2.88pt" strokecolor="#000000">
                <v:path arrowok="t"/>
              </v:shape>
            </v:group>
            <v:group style="position:absolute;left:1406;top:312;width:1320;height:2" coordorigin="1406,312" coordsize="1320,2">
              <v:shape style="position:absolute;left:1406;top:312;width:1320;height:2" coordorigin="1406,312" coordsize="1320,0" path="m1406,312l2726,312e" filled="false" stroked="true" strokeweight=".48pt" strokecolor="#000000">
                <v:path arrowok="t"/>
              </v:shape>
            </v:group>
            <v:group style="position:absolute;left:2712;top:312;width:82;height:2" coordorigin="2712,312" coordsize="82,2">
              <v:shape style="position:absolute;left:2712;top:312;width:82;height:2" coordorigin="2712,312" coordsize="82,0" path="m2712,312l2794,312e" filled="false" stroked="true" strokeweight=".48pt" strokecolor="#000000">
                <v:path arrowok="t"/>
              </v:shape>
            </v:group>
            <v:group style="position:absolute;left:2712;top:360;width:82;height:2" coordorigin="2712,360" coordsize="82,2">
              <v:shape style="position:absolute;left:2712;top:360;width:82;height:2" coordorigin="2712,360" coordsize="82,0" path="m2712,360l2794,360e" filled="false" stroked="true" strokeweight="2.88pt" strokecolor="#000000">
                <v:path arrowok="t"/>
              </v:shape>
            </v:group>
            <v:group style="position:absolute;left:2794;top:360;width:1277;height:2" coordorigin="2794,360" coordsize="1277,2">
              <v:shape style="position:absolute;left:2794;top:360;width:1277;height:2" coordorigin="2794,360" coordsize="1277,0" path="m2794,360l4070,360e" filled="false" stroked="true" strokeweight="2.88pt" strokecolor="#000000">
                <v:path arrowok="t"/>
              </v:shape>
            </v:group>
            <v:group style="position:absolute;left:2794;top:312;width:1277;height:2" coordorigin="2794,312" coordsize="1277,2">
              <v:shape style="position:absolute;left:2794;top:312;width:1277;height:2" coordorigin="2794,312" coordsize="1277,0" path="m2794,312l4070,312e" filled="false" stroked="true" strokeweight=".48pt" strokecolor="#000000">
                <v:path arrowok="t"/>
              </v:shape>
            </v:group>
            <v:group style="position:absolute;left:4056;top:312;width:82;height:2" coordorigin="4056,312" coordsize="82,2">
              <v:shape style="position:absolute;left:4056;top:312;width:82;height:2" coordorigin="4056,312" coordsize="82,0" path="m4056,312l4138,312e" filled="false" stroked="true" strokeweight=".48pt" strokecolor="#000000">
                <v:path arrowok="t"/>
              </v:shape>
            </v:group>
            <v:group style="position:absolute;left:4056;top:360;width:82;height:2" coordorigin="4056,360" coordsize="82,2">
              <v:shape style="position:absolute;left:4056;top:360;width:82;height:2" coordorigin="4056,360" coordsize="82,0" path="m4056,360l4138,360e" filled="false" stroked="true" strokeweight="2.88pt" strokecolor="#000000">
                <v:path arrowok="t"/>
              </v:shape>
            </v:group>
            <v:group style="position:absolute;left:4138;top:360;width:519;height:2" coordorigin="4138,360" coordsize="519,2">
              <v:shape style="position:absolute;left:4138;top:360;width:519;height:2" coordorigin="4138,360" coordsize="519,0" path="m4138,360l4656,360e" filled="false" stroked="true" strokeweight="2.88pt" strokecolor="#000000">
                <v:path arrowok="t"/>
              </v:shape>
            </v:group>
            <v:group style="position:absolute;left:4138;top:312;width:519;height:2" coordorigin="4138,312" coordsize="519,2">
              <v:shape style="position:absolute;left:4138;top:312;width:519;height:2" coordorigin="4138,312" coordsize="519,0" path="m4138,312l4656,312e" filled="false" stroked="true" strokeweight=".48pt" strokecolor="#000000">
                <v:path arrowok="t"/>
              </v:shape>
            </v:group>
            <v:group style="position:absolute;left:4646;top:312;width:82;height:2" coordorigin="4646,312" coordsize="82,2">
              <v:shape style="position:absolute;left:4646;top:312;width:82;height:2" coordorigin="4646,312" coordsize="82,0" path="m4646,312l4728,312e" filled="false" stroked="true" strokeweight=".48pt" strokecolor="#000000">
                <v:path arrowok="t"/>
              </v:shape>
            </v:group>
            <v:group style="position:absolute;left:4646;top:360;width:82;height:2" coordorigin="4646,360" coordsize="82,2">
              <v:shape style="position:absolute;left:4646;top:360;width:82;height:2" coordorigin="4646,360" coordsize="82,0" path="m4646,360l4728,360e" filled="false" stroked="true" strokeweight="2.88pt" strokecolor="#000000">
                <v:path arrowok="t"/>
              </v:shape>
            </v:group>
            <v:group style="position:absolute;left:4728;top:360;width:1311;height:2" coordorigin="4728,360" coordsize="1311,2">
              <v:shape style="position:absolute;left:4728;top:360;width:1311;height:2" coordorigin="4728,360" coordsize="1311,0" path="m4728,360l6038,360e" filled="false" stroked="true" strokeweight="2.88pt" strokecolor="#000000">
                <v:path arrowok="t"/>
              </v:shape>
            </v:group>
            <v:group style="position:absolute;left:4728;top:312;width:1311;height:2" coordorigin="4728,312" coordsize="1311,2">
              <v:shape style="position:absolute;left:4728;top:312;width:1311;height:2" coordorigin="4728,312" coordsize="1311,0" path="m4728,312l6038,312e" filled="false" stroked="true" strokeweight=".48pt" strokecolor="#000000">
                <v:path arrowok="t"/>
              </v:shape>
            </v:group>
            <v:group style="position:absolute;left:6024;top:312;width:82;height:2" coordorigin="6024,312" coordsize="82,2">
              <v:shape style="position:absolute;left:6024;top:312;width:82;height:2" coordorigin="6024,312" coordsize="82,0" path="m6024,312l6106,312e" filled="false" stroked="true" strokeweight=".48pt" strokecolor="#000000">
                <v:path arrowok="t"/>
              </v:shape>
            </v:group>
            <v:group style="position:absolute;left:6024;top:360;width:82;height:2" coordorigin="6024,360" coordsize="82,2">
              <v:shape style="position:absolute;left:6024;top:360;width:82;height:2" coordorigin="6024,360" coordsize="82,0" path="m6024,360l6106,360e" filled="false" stroked="true" strokeweight="2.88pt" strokecolor="#000000">
                <v:path arrowok="t"/>
              </v:shape>
            </v:group>
            <v:group style="position:absolute;left:6106;top:360;width:514;height:2" coordorigin="6106,360" coordsize="514,2">
              <v:shape style="position:absolute;left:6106;top:360;width:514;height:2" coordorigin="6106,360" coordsize="514,0" path="m6106,360l6619,360e" filled="false" stroked="true" strokeweight="2.88pt" strokecolor="#000000">
                <v:path arrowok="t"/>
              </v:shape>
            </v:group>
            <v:group style="position:absolute;left:6106;top:312;width:514;height:2" coordorigin="6106,312" coordsize="514,2">
              <v:shape style="position:absolute;left:6106;top:312;width:514;height:2" coordorigin="6106,312" coordsize="514,0" path="m6106,312l6619,312e" filled="false" stroked="true" strokeweight=".48pt" strokecolor="#000000">
                <v:path arrowok="t"/>
              </v:shape>
            </v:group>
            <v:group style="position:absolute;left:6605;top:312;width:87;height:2" coordorigin="6605,312" coordsize="87,2">
              <v:shape style="position:absolute;left:6605;top:312;width:87;height:2" coordorigin="6605,312" coordsize="87,0" path="m6605,312l6691,312e" filled="false" stroked="true" strokeweight=".48pt" strokecolor="#000000">
                <v:path arrowok="t"/>
              </v:shape>
            </v:group>
            <v:group style="position:absolute;left:6605;top:360;width:87;height:2" coordorigin="6605,360" coordsize="87,2">
              <v:shape style="position:absolute;left:6605;top:360;width:87;height:2" coordorigin="6605,360" coordsize="87,0" path="m6605,360l6691,360e" filled="false" stroked="true" strokeweight="2.88pt" strokecolor="#000000">
                <v:path arrowok="t"/>
              </v:shape>
            </v:group>
            <v:group style="position:absolute;left:6691;top:360;width:1292;height:2" coordorigin="6691,360" coordsize="1292,2">
              <v:shape style="position:absolute;left:6691;top:360;width:1292;height:2" coordorigin="6691,360" coordsize="1292,0" path="m6691,360l7982,360e" filled="false" stroked="true" strokeweight="2.88pt" strokecolor="#000000">
                <v:path arrowok="t"/>
              </v:shape>
            </v:group>
            <v:group style="position:absolute;left:6691;top:312;width:1292;height:2" coordorigin="6691,312" coordsize="1292,2">
              <v:shape style="position:absolute;left:6691;top:312;width:1292;height:2" coordorigin="6691,312" coordsize="1292,0" path="m6691,312l7982,312e" filled="false" stroked="true" strokeweight=".48pt" strokecolor="#000000">
                <v:path arrowok="t"/>
              </v:shape>
            </v:group>
            <v:group style="position:absolute;left:7968;top:312;width:82;height:2" coordorigin="7968,312" coordsize="82,2">
              <v:shape style="position:absolute;left:7968;top:312;width:82;height:2" coordorigin="7968,312" coordsize="82,0" path="m7968,312l8050,312e" filled="false" stroked="true" strokeweight=".48pt" strokecolor="#000000">
                <v:path arrowok="t"/>
              </v:shape>
            </v:group>
            <v:group style="position:absolute;left:7968;top:360;width:82;height:2" coordorigin="7968,360" coordsize="82,2">
              <v:shape style="position:absolute;left:7968;top:360;width:82;height:2" coordorigin="7968,360" coordsize="82,0" path="m7968,360l8050,360e" filled="false" stroked="true" strokeweight="2.88pt" strokecolor="#000000">
                <v:path arrowok="t"/>
              </v:shape>
            </v:group>
            <v:group style="position:absolute;left:8050;top:360;width:533;height:2" coordorigin="8050,360" coordsize="533,2">
              <v:shape style="position:absolute;left:8050;top:360;width:533;height:2" coordorigin="8050,360" coordsize="533,0" path="m8050,360l8582,360e" filled="false" stroked="true" strokeweight="2.88pt" strokecolor="#000000">
                <v:path arrowok="t"/>
              </v:shape>
            </v:group>
            <v:group style="position:absolute;left:8050;top:312;width:533;height:2" coordorigin="8050,312" coordsize="533,2">
              <v:shape style="position:absolute;left:8050;top:312;width:533;height:2" coordorigin="8050,312" coordsize="533,0" path="m8050,312l8582,312e" filled="false" stroked="true" strokeweight=".48pt" strokecolor="#000000">
                <v:path arrowok="t"/>
              </v:shape>
            </v:group>
            <v:group style="position:absolute;left:8568;top:312;width:87;height:2" coordorigin="8568,312" coordsize="87,2">
              <v:shape style="position:absolute;left:8568;top:312;width:87;height:2" coordorigin="8568,312" coordsize="87,0" path="m8568,312l8654,312e" filled="false" stroked="true" strokeweight=".48pt" strokecolor="#000000">
                <v:path arrowok="t"/>
              </v:shape>
            </v:group>
            <v:group style="position:absolute;left:8568;top:360;width:87;height:2" coordorigin="8568,360" coordsize="87,2">
              <v:shape style="position:absolute;left:8568;top:360;width:87;height:2" coordorigin="8568,360" coordsize="87,0" path="m8568,360l8654,360e" filled="false" stroked="true" strokeweight="2.88pt" strokecolor="#000000">
                <v:path arrowok="t"/>
              </v:shape>
            </v:group>
            <v:group style="position:absolute;left:8654;top:360;width:1272;height:2" coordorigin="8654,360" coordsize="1272,2">
              <v:shape style="position:absolute;left:8654;top:360;width:1272;height:2" coordorigin="8654,360" coordsize="1272,0" path="m8654,360l9926,360e" filled="false" stroked="true" strokeweight="2.88pt" strokecolor="#000000">
                <v:path arrowok="t"/>
              </v:shape>
            </v:group>
            <v:group style="position:absolute;left:8654;top:312;width:1272;height:2" coordorigin="8654,312" coordsize="1272,2">
              <v:shape style="position:absolute;left:8654;top:312;width:1272;height:2" coordorigin="8654,312" coordsize="1272,0" path="m8654,312l9926,312e" filled="false" stroked="true" strokeweight=".48pt" strokecolor="#000000">
                <v:path arrowok="t"/>
              </v:shape>
            </v:group>
            <v:group style="position:absolute;left:9912;top:312;width:87;height:2" coordorigin="9912,312" coordsize="87,2">
              <v:shape style="position:absolute;left:9912;top:312;width:87;height:2" coordorigin="9912,312" coordsize="87,0" path="m9912,312l9998,312e" filled="false" stroked="true" strokeweight=".48pt" strokecolor="#000000">
                <v:path arrowok="t"/>
              </v:shape>
            </v:group>
            <v:group style="position:absolute;left:9912;top:360;width:87;height:2" coordorigin="9912,360" coordsize="87,2">
              <v:shape style="position:absolute;left:9912;top:360;width:87;height:2" coordorigin="9912,360" coordsize="87,0" path="m9912,360l9998,360e" filled="false" stroked="true" strokeweight="2.88pt" strokecolor="#000000">
                <v:path arrowok="t"/>
              </v:shape>
            </v:group>
            <v:group style="position:absolute;left:9998;top:360;width:519;height:2" coordorigin="9998,360" coordsize="519,2">
              <v:shape style="position:absolute;left:9998;top:360;width:519;height:2" coordorigin="9998,360" coordsize="519,0" path="m9998,360l10517,360e" filled="false" stroked="true" strokeweight="2.88pt" strokecolor="#000000">
                <v:path arrowok="t"/>
              </v:shape>
            </v:group>
            <v:group style="position:absolute;left:9998;top:312;width:519;height:2" coordorigin="9998,312" coordsize="519,2">
              <v:shape style="position:absolute;left:9998;top:312;width:519;height:2" coordorigin="9998,312" coordsize="519,0" path="m9998,312l10517,31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position w:val="-8"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position w:val="-8"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33,442,964.40</w:t>
        <w:tab/>
        <w:t>6,817,154.68</w:t>
        <w:tab/>
        <w:t>40,260,119.08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before="9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与</w:t>
      </w:r>
      <w:r>
        <w:rPr>
          <w:rFonts w:ascii="宋体" w:hAnsi="宋体" w:cs="宋体" w:eastAsia="宋体" w:hint="default"/>
          <w:w w:val="104"/>
          <w:sz w:val="17"/>
          <w:szCs w:val="17"/>
        </w:rPr>
        <w:t>上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年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末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不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致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系</w:t>
      </w:r>
      <w:r>
        <w:rPr>
          <w:rFonts w:ascii="宋体" w:hAnsi="宋体" w:cs="宋体" w:eastAsia="宋体" w:hint="default"/>
          <w:w w:val="104"/>
          <w:sz w:val="17"/>
          <w:szCs w:val="17"/>
        </w:rPr>
        <w:t>根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据</w:t>
      </w:r>
      <w:r>
        <w:rPr>
          <w:rFonts w:ascii="宋体" w:hAnsi="宋体" w:cs="宋体" w:eastAsia="宋体" w:hint="default"/>
          <w:w w:val="104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会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准</w:t>
      </w:r>
      <w:r>
        <w:rPr>
          <w:rFonts w:ascii="宋体" w:hAnsi="宋体" w:cs="宋体" w:eastAsia="宋体" w:hint="default"/>
          <w:w w:val="104"/>
          <w:sz w:val="17"/>
          <w:szCs w:val="17"/>
        </w:rPr>
        <w:t>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追</w:t>
      </w:r>
      <w:r>
        <w:rPr>
          <w:rFonts w:ascii="宋体" w:hAnsi="宋体" w:cs="宋体" w:eastAsia="宋体" w:hint="default"/>
          <w:w w:val="104"/>
          <w:sz w:val="17"/>
          <w:szCs w:val="17"/>
        </w:rPr>
        <w:t>溯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调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整</w:t>
      </w:r>
      <w:r>
        <w:rPr>
          <w:rFonts w:ascii="宋体" w:hAnsi="宋体" w:cs="宋体" w:eastAsia="宋体" w:hint="default"/>
          <w:w w:val="10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致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参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w w:val="104"/>
          <w:sz w:val="17"/>
          <w:szCs w:val="17"/>
        </w:rPr>
        <w:t>二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w w:val="104"/>
          <w:sz w:val="17"/>
          <w:szCs w:val="17"/>
        </w:rPr>
        <w:t>二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十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六</w:t>
      </w:r>
      <w:r>
        <w:rPr>
          <w:rFonts w:ascii="宋体" w:hAnsi="宋体" w:cs="宋体" w:eastAsia="宋体" w:hint="default"/>
          <w:spacing w:val="-96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w w:val="104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"/>
        <w:ind w:left="66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(2)  </w:t>
      </w:r>
      <w:r>
        <w:rPr>
          <w:rFonts w:ascii="Times New Roman" w:hAnsi="Times New Roman" w:cs="Times New Roman" w:eastAsia="Times New Roman" w:hint="default"/>
          <w:b/>
          <w:bCs/>
          <w:spacing w:val="24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采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用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法核算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长期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权投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144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45pt;height:4.1pt;mso-position-horizontal-relative:char;mso-position-vertical-relative:line" coordorigin="0,0" coordsize="9149,82">
            <v:group style="position:absolute;left:26;top:26;width:1925;height:2" coordorigin="26,26" coordsize="1925,2">
              <v:shape style="position:absolute;left:26;top:26;width:1925;height:2" coordorigin="26,26" coordsize="1925,0" path="m26,26l1951,26e" filled="false" stroked="true" strokeweight="2.64pt" strokecolor="#000000">
                <v:path arrowok="t"/>
              </v:shape>
            </v:group>
            <v:group style="position:absolute;left:26;top:74;width:1925;height:2" coordorigin="26,74" coordsize="1925,2">
              <v:shape style="position:absolute;left:26;top:74;width:1925;height:2" coordorigin="26,74" coordsize="1925,0" path="m26,74l1951,74e" filled="false" stroked="true" strokeweight=".72pt" strokecolor="#000000">
                <v:path arrowok="t"/>
              </v:shape>
            </v:group>
            <v:group style="position:absolute;left:1951;top:26;width:87;height:2" coordorigin="1951,26" coordsize="87,2">
              <v:shape style="position:absolute;left:1951;top:26;width:87;height:2" coordorigin="1951,26" coordsize="87,0" path="m1951,26l2038,26e" filled="false" stroked="true" strokeweight="2.64pt" strokecolor="#000000">
                <v:path arrowok="t"/>
              </v:shape>
            </v:group>
            <v:group style="position:absolute;left:1951;top:74;width:87;height:2" coordorigin="1951,74" coordsize="87,2">
              <v:shape style="position:absolute;left:1951;top:74;width:87;height:2" coordorigin="1951,74" coordsize="87,0" path="m1951,74l2038,74e" filled="false" stroked="true" strokeweight=".72pt" strokecolor="#000000">
                <v:path arrowok="t"/>
              </v:shape>
            </v:group>
            <v:group style="position:absolute;left:2038;top:26;width:1104;height:2" coordorigin="2038,26" coordsize="1104,2">
              <v:shape style="position:absolute;left:2038;top:26;width:1104;height:2" coordorigin="2038,26" coordsize="1104,0" path="m2038,26l3142,26e" filled="false" stroked="true" strokeweight="2.64pt" strokecolor="#000000">
                <v:path arrowok="t"/>
              </v:shape>
            </v:group>
            <v:group style="position:absolute;left:2038;top:74;width:1104;height:2" coordorigin="2038,74" coordsize="1104,2">
              <v:shape style="position:absolute;left:2038;top:74;width:1104;height:2" coordorigin="2038,74" coordsize="1104,0" path="m2038,74l3142,74e" filled="false" stroked="true" strokeweight=".72pt" strokecolor="#000000">
                <v:path arrowok="t"/>
              </v:shape>
            </v:group>
            <v:group style="position:absolute;left:3142;top:26;width:87;height:2" coordorigin="3142,26" coordsize="87,2">
              <v:shape style="position:absolute;left:3142;top:26;width:87;height:2" coordorigin="3142,26" coordsize="87,0" path="m3142,26l3228,26e" filled="false" stroked="true" strokeweight="2.64pt" strokecolor="#000000">
                <v:path arrowok="t"/>
              </v:shape>
            </v:group>
            <v:group style="position:absolute;left:3142;top:74;width:87;height:2" coordorigin="3142,74" coordsize="87,2">
              <v:shape style="position:absolute;left:3142;top:74;width:87;height:2" coordorigin="3142,74" coordsize="87,0" path="m3142,74l3228,74e" filled="false" stroked="true" strokeweight=".72pt" strokecolor="#000000">
                <v:path arrowok="t"/>
              </v:shape>
            </v:group>
            <v:group style="position:absolute;left:3228;top:26;width:1301;height:2" coordorigin="3228,26" coordsize="1301,2">
              <v:shape style="position:absolute;left:3228;top:26;width:1301;height:2" coordorigin="3228,26" coordsize="1301,0" path="m3228,26l4529,26e" filled="false" stroked="true" strokeweight="2.64pt" strokecolor="#000000">
                <v:path arrowok="t"/>
              </v:shape>
            </v:group>
            <v:group style="position:absolute;left:3228;top:74;width:1301;height:2" coordorigin="3228,74" coordsize="1301,2">
              <v:shape style="position:absolute;left:3228;top:74;width:1301;height:2" coordorigin="3228,74" coordsize="1301,0" path="m3228,74l4529,74e" filled="false" stroked="true" strokeweight=".72pt" strokecolor="#000000">
                <v:path arrowok="t"/>
              </v:shape>
            </v:group>
            <v:group style="position:absolute;left:4529;top:26;width:87;height:2" coordorigin="4529,26" coordsize="87,2">
              <v:shape style="position:absolute;left:4529;top:26;width:87;height:2" coordorigin="4529,26" coordsize="87,0" path="m4529,26l4615,26e" filled="false" stroked="true" strokeweight="2.64pt" strokecolor="#000000">
                <v:path arrowok="t"/>
              </v:shape>
            </v:group>
            <v:group style="position:absolute;left:4529;top:74;width:87;height:2" coordorigin="4529,74" coordsize="87,2">
              <v:shape style="position:absolute;left:4529;top:74;width:87;height:2" coordorigin="4529,74" coordsize="87,0" path="m4529,74l4615,74e" filled="false" stroked="true" strokeweight=".72pt" strokecolor="#000000">
                <v:path arrowok="t"/>
              </v:shape>
            </v:group>
            <v:group style="position:absolute;left:4615;top:26;width:773;height:2" coordorigin="4615,26" coordsize="773,2">
              <v:shape style="position:absolute;left:4615;top:26;width:773;height:2" coordorigin="4615,26" coordsize="773,0" path="m4615,26l5388,26e" filled="false" stroked="true" strokeweight="2.64pt" strokecolor="#000000">
                <v:path arrowok="t"/>
              </v:shape>
            </v:group>
            <v:group style="position:absolute;left:4615;top:74;width:773;height:2" coordorigin="4615,74" coordsize="773,2">
              <v:shape style="position:absolute;left:4615;top:74;width:773;height:2" coordorigin="4615,74" coordsize="773,0" path="m4615,74l5388,74e" filled="false" stroked="true" strokeweight=".72pt" strokecolor="#000000">
                <v:path arrowok="t"/>
              </v:shape>
            </v:group>
            <v:group style="position:absolute;left:5388;top:26;width:87;height:2" coordorigin="5388,26" coordsize="87,2">
              <v:shape style="position:absolute;left:5388;top:26;width:87;height:2" coordorigin="5388,26" coordsize="87,0" path="m5388,26l5474,26e" filled="false" stroked="true" strokeweight="2.64pt" strokecolor="#000000">
                <v:path arrowok="t"/>
              </v:shape>
            </v:group>
            <v:group style="position:absolute;left:5388;top:74;width:87;height:2" coordorigin="5388,74" coordsize="87,2">
              <v:shape style="position:absolute;left:5388;top:74;width:87;height:2" coordorigin="5388,74" coordsize="87,0" path="m5388,74l5474,74e" filled="false" stroked="true" strokeweight=".72pt" strokecolor="#000000">
                <v:path arrowok="t"/>
              </v:shape>
            </v:group>
            <v:group style="position:absolute;left:5474;top:26;width:1200;height:2" coordorigin="5474,26" coordsize="1200,2">
              <v:shape style="position:absolute;left:5474;top:26;width:1200;height:2" coordorigin="5474,26" coordsize="1200,0" path="m5474,26l6674,26e" filled="false" stroked="true" strokeweight="2.64pt" strokecolor="#000000">
                <v:path arrowok="t"/>
              </v:shape>
            </v:group>
            <v:group style="position:absolute;left:5474;top:74;width:1200;height:2" coordorigin="5474,74" coordsize="1200,2">
              <v:shape style="position:absolute;left:5474;top:74;width:1200;height:2" coordorigin="5474,74" coordsize="1200,0" path="m5474,74l6674,74e" filled="false" stroked="true" strokeweight=".72pt" strokecolor="#000000">
                <v:path arrowok="t"/>
              </v:shape>
            </v:group>
            <v:group style="position:absolute;left:6674;top:26;width:87;height:2" coordorigin="6674,26" coordsize="87,2">
              <v:shape style="position:absolute;left:6674;top:26;width:87;height:2" coordorigin="6674,26" coordsize="87,0" path="m6674,26l6761,26e" filled="false" stroked="true" strokeweight="2.64pt" strokecolor="#000000">
                <v:path arrowok="t"/>
              </v:shape>
            </v:group>
            <v:group style="position:absolute;left:6674;top:74;width:87;height:2" coordorigin="6674,74" coordsize="87,2">
              <v:shape style="position:absolute;left:6674;top:74;width:87;height:2" coordorigin="6674,74" coordsize="87,0" path="m6674,74l6761,74e" filled="false" stroked="true" strokeweight=".72pt" strokecolor="#000000">
                <v:path arrowok="t"/>
              </v:shape>
            </v:group>
            <v:group style="position:absolute;left:6761;top:26;width:1133;height:2" coordorigin="6761,26" coordsize="1133,2">
              <v:shape style="position:absolute;left:6761;top:26;width:1133;height:2" coordorigin="6761,26" coordsize="1133,0" path="m6761,26l7894,26e" filled="false" stroked="true" strokeweight="2.64pt" strokecolor="#000000">
                <v:path arrowok="t"/>
              </v:shape>
            </v:group>
            <v:group style="position:absolute;left:6761;top:74;width:1133;height:2" coordorigin="6761,74" coordsize="1133,2">
              <v:shape style="position:absolute;left:6761;top:74;width:1133;height:2" coordorigin="6761,74" coordsize="1133,0" path="m6761,74l7894,74e" filled="false" stroked="true" strokeweight=".72pt" strokecolor="#000000">
                <v:path arrowok="t"/>
              </v:shape>
            </v:group>
            <v:group style="position:absolute;left:7894;top:26;width:87;height:2" coordorigin="7894,26" coordsize="87,2">
              <v:shape style="position:absolute;left:7894;top:26;width:87;height:2" coordorigin="7894,26" coordsize="87,0" path="m7894,26l7980,26e" filled="false" stroked="true" strokeweight="2.64pt" strokecolor="#000000">
                <v:path arrowok="t"/>
              </v:shape>
            </v:group>
            <v:group style="position:absolute;left:7894;top:74;width:87;height:2" coordorigin="7894,74" coordsize="87,2">
              <v:shape style="position:absolute;left:7894;top:74;width:87;height:2" coordorigin="7894,74" coordsize="87,0" path="m7894,74l7980,74e" filled="false" stroked="true" strokeweight=".72pt" strokecolor="#000000">
                <v:path arrowok="t"/>
              </v:shape>
            </v:group>
            <v:group style="position:absolute;left:7980;top:26;width:1143;height:2" coordorigin="7980,26" coordsize="1143,2">
              <v:shape style="position:absolute;left:7980;top:26;width:1143;height:2" coordorigin="7980,26" coordsize="1143,0" path="m7980,26l9122,26e" filled="false" stroked="true" strokeweight="2.64pt" strokecolor="#000000">
                <v:path arrowok="t"/>
              </v:shape>
            </v:group>
            <v:group style="position:absolute;left:7980;top:74;width:1143;height:2" coordorigin="7980,74" coordsize="1143,2">
              <v:shape style="position:absolute;left:7980;top:74;width:1143;height:2" coordorigin="7980,74" coordsize="1143,0" path="m7980,74l9122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tabs>
          <w:tab w:pos="2345" w:val="left" w:leader="none"/>
          <w:tab w:pos="3723" w:val="left" w:leader="none"/>
        </w:tabs>
        <w:spacing w:before="205"/>
        <w:ind w:left="5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70.559998pt;margin-top:24.306496pt;width:454.8pt;height:86.2pt;mso-position-horizontal-relative:page;mso-position-vertical-relative:paragraph;z-index: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95"/>
                    <w:gridCol w:w="1390"/>
                    <w:gridCol w:w="889"/>
                    <w:gridCol w:w="1325"/>
                    <w:gridCol w:w="1178"/>
                    <w:gridCol w:w="1219"/>
                  </w:tblGrid>
                  <w:tr>
                    <w:trPr>
                      <w:trHeight w:val="460" w:hRule="exact"/>
                    </w:trPr>
                    <w:tc>
                      <w:tcPr>
                        <w:tcW w:w="30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57" w:right="0"/>
                          <w:jc w:val="center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9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册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"/>
                          <w:ind w:left="190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比例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72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7" w:hRule="exact"/>
                    </w:trPr>
                    <w:tc>
                      <w:tcPr>
                        <w:tcW w:w="309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4"/>
                            <w:w w:val="105"/>
                            <w:sz w:val="17"/>
                            <w:szCs w:val="17"/>
                          </w:rPr>
                          <w:t>深圳市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14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w w:val="105"/>
                            <w:sz w:val="17"/>
                            <w:szCs w:val="17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2150" w:val="left" w:leader="none"/>
                          </w:tabs>
                          <w:spacing w:line="267" w:lineRule="exact"/>
                          <w:ind w:left="10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2"/>
                            <w:position w:val="-11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position w:val="-11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w w:val="105"/>
                            <w:sz w:val="17"/>
                            <w:szCs w:val="17"/>
                          </w:rPr>
                          <w:t>2001-2011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2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98%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10,100,036.28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30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51" w:val="left" w:leader="none"/>
                          </w:tabs>
                          <w:spacing w:line="315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12"/>
                            <w:w w:val="105"/>
                            <w:sz w:val="17"/>
                            <w:szCs w:val="17"/>
                          </w:rPr>
                          <w:t>唐山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12"/>
                            <w:w w:val="105"/>
                            <w:sz w:val="17"/>
                            <w:szCs w:val="17"/>
                          </w:rPr>
                          <w:t>旭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12"/>
                            <w:w w:val="105"/>
                            <w:sz w:val="17"/>
                            <w:szCs w:val="17"/>
                          </w:rPr>
                          <w:t>丰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67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电子有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position w:val="-10"/>
                            <w:sz w:val="17"/>
                            <w:szCs w:val="17"/>
                          </w:rPr>
                          <w:t>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position w:val="-10"/>
                            <w:sz w:val="17"/>
                            <w:szCs w:val="17"/>
                          </w:rPr>
                          <w:t>久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2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75%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1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20,592,928.12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1,736,700.01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3"/>
                          <w:ind w:left="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22,329,628.13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30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145" w:val="left" w:leader="none"/>
                          </w:tabs>
                          <w:spacing w:line="168" w:lineRule="auto" w:before="35"/>
                          <w:ind w:left="105" w:right="186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i/>
                            <w:spacing w:val="11"/>
                            <w:w w:val="105"/>
                            <w:sz w:val="17"/>
                            <w:szCs w:val="17"/>
                          </w:rPr>
                          <w:t>北京</w:t>
                        </w:r>
                        <w:r>
                          <w:rPr>
                            <w:rFonts w:ascii="宋体" w:hAnsi="宋体" w:cs="宋体" w:eastAsia="宋体" w:hint="default"/>
                            <w:spacing w:val="11"/>
                            <w:w w:val="105"/>
                            <w:sz w:val="17"/>
                            <w:szCs w:val="17"/>
                          </w:rPr>
                          <w:t>晶源</w:t>
                        </w:r>
                        <w:r>
                          <w:rPr>
                            <w:rFonts w:ascii="宋体" w:hAnsi="宋体" w:cs="宋体" w:eastAsia="宋体" w:hint="default"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6"/>
                            <w:w w:val="105"/>
                            <w:sz w:val="17"/>
                            <w:szCs w:val="17"/>
                          </w:rPr>
                          <w:t>裕丰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71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光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学</w:t>
                        </w:r>
                        <w:r>
                          <w:rPr>
                            <w:rFonts w:ascii="宋体" w:hAnsi="宋体" w:cs="宋体" w:eastAsia="宋体" w:hint="default"/>
                            <w:spacing w:val="8"/>
                            <w:w w:val="105"/>
                            <w:sz w:val="17"/>
                            <w:szCs w:val="17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w w:val="104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7"/>
                            <w:szCs w:val="17"/>
                          </w:rPr>
                          <w:t>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position w:val="-11"/>
                            <w:sz w:val="17"/>
                            <w:szCs w:val="17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7"/>
                            <w:szCs w:val="17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3"/>
                            <w:position w:val="-11"/>
                            <w:sz w:val="17"/>
                            <w:szCs w:val="17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position w:val="-11"/>
                            <w:sz w:val="17"/>
                            <w:szCs w:val="17"/>
                          </w:rPr>
                          <w:t>公司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w w:val="105"/>
                            <w:sz w:val="17"/>
                            <w:szCs w:val="17"/>
                          </w:rPr>
                          <w:t>2004-2024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88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29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100%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105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2,750,000.00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2,580,454.67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10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5,330,454.67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资公司</w:t>
      </w:r>
      <w:r>
        <w:rPr>
          <w:rFonts w:ascii="宋体" w:hAnsi="宋体" w:cs="宋体" w:eastAsia="宋体" w:hint="default"/>
          <w:b/>
          <w:bCs/>
          <w:spacing w:val="-2"/>
          <w:sz w:val="17"/>
          <w:szCs w:val="17"/>
        </w:rPr>
        <w:t>名称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限</w:t>
        <w:tab/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初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始</w:t>
      </w:r>
      <w:r>
        <w:rPr>
          <w:rFonts w:ascii="宋体" w:hAnsi="宋体" w:cs="宋体" w:eastAsia="宋体" w:hint="default"/>
          <w:b/>
          <w:bCs/>
          <w:position w:val="12"/>
          <w:sz w:val="17"/>
          <w:szCs w:val="17"/>
        </w:rPr>
        <w:t>投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7" w:lineRule="exact" w:before="0"/>
        <w:ind w:left="5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占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被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投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2"/>
        <w:ind w:left="521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资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4"/>
          <w:szCs w:val="24"/>
        </w:rPr>
      </w:pPr>
      <w:r>
        <w:rPr/>
        <w:br w:type="column"/>
      </w:r>
      <w:r>
        <w:rPr>
          <w:rFonts w:ascii="宋体"/>
          <w:b/>
          <w:sz w:val="24"/>
        </w:rPr>
      </w:r>
    </w:p>
    <w:p>
      <w:pPr>
        <w:tabs>
          <w:tab w:pos="1577" w:val="left" w:leader="none"/>
          <w:tab w:pos="2974" w:val="left" w:leader="none"/>
        </w:tabs>
        <w:spacing w:before="0"/>
        <w:ind w:left="50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期初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期增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期末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3" w:equalWidth="0">
            <w:col w:w="4257" w:space="68"/>
            <w:col w:w="1055" w:space="40"/>
            <w:col w:w="4020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54"/>
        <w:ind w:left="276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4"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42" w:lineRule="auto" w:before="0"/>
        <w:ind w:left="276" w:right="-15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深圳市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健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电子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  <w:r>
        <w:rPr/>
        <w:br w:type="column"/>
      </w:r>
      <w:r>
        <w:rPr>
          <w:rFonts w:ascii="宋体"/>
          <w:sz w:val="21"/>
        </w:rPr>
      </w:r>
    </w:p>
    <w:p>
      <w:pPr>
        <w:spacing w:line="146" w:lineRule="exact" w:before="0"/>
        <w:ind w:left="214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w w:val="105"/>
          <w:sz w:val="17"/>
        </w:rPr>
        <w:t>2007.12.10-</w:t>
      </w:r>
      <w:r>
        <w:rPr>
          <w:rFonts w:ascii="Times New Roman"/>
          <w:sz w:val="17"/>
        </w:rPr>
      </w:r>
    </w:p>
    <w:p>
      <w:pPr>
        <w:tabs>
          <w:tab w:pos="1486" w:val="left" w:leader="none"/>
          <w:tab w:pos="2892" w:val="left" w:leader="none"/>
          <w:tab w:pos="4961" w:val="left" w:leader="none"/>
          <w:tab w:pos="6190" w:val="left" w:leader="none"/>
        </w:tabs>
        <w:spacing w:line="246" w:lineRule="exact" w:before="0"/>
        <w:ind w:left="24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w w:val="105"/>
          <w:position w:val="-9"/>
          <w:sz w:val="17"/>
        </w:rPr>
        <w:t>2017.12.10</w:t>
        <w:tab/>
      </w:r>
      <w:r>
        <w:rPr>
          <w:rFonts w:ascii="Times New Roman"/>
          <w:spacing w:val="-2"/>
          <w:w w:val="105"/>
          <w:sz w:val="17"/>
        </w:rPr>
        <w:t>2,500,000.00</w:t>
        <w:tab/>
      </w:r>
      <w:r>
        <w:rPr>
          <w:rFonts w:ascii="Times New Roman"/>
          <w:spacing w:val="-1"/>
          <w:w w:val="105"/>
          <w:sz w:val="17"/>
        </w:rPr>
        <w:t>50%</w:t>
        <w:tab/>
      </w:r>
      <w:r>
        <w:rPr>
          <w:rFonts w:ascii="Times New Roman"/>
          <w:spacing w:val="-2"/>
          <w:w w:val="105"/>
          <w:sz w:val="17"/>
        </w:rPr>
        <w:t>2,500,000.00</w:t>
        <w:tab/>
        <w:t>2,500,000.00</w:t>
      </w:r>
      <w:r>
        <w:rPr>
          <w:rFonts w:ascii="Times New Roman"/>
          <w:sz w:val="17"/>
        </w:rPr>
      </w:r>
    </w:p>
    <w:p>
      <w:pPr>
        <w:spacing w:after="0" w:line="246" w:lineRule="exact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2" w:equalWidth="0">
            <w:col w:w="2020" w:space="40"/>
            <w:col w:w="7380"/>
          </w:cols>
        </w:sectPr>
      </w:pPr>
    </w:p>
    <w:p>
      <w:pPr>
        <w:tabs>
          <w:tab w:pos="1265" w:val="left" w:leader="none"/>
          <w:tab w:pos="3454" w:val="left" w:leader="none"/>
          <w:tab w:pos="5710" w:val="left" w:leader="none"/>
          <w:tab w:pos="7020" w:val="left" w:leader="none"/>
          <w:tab w:pos="8167" w:val="left" w:leader="none"/>
        </w:tabs>
        <w:spacing w:before="131"/>
        <w:ind w:left="828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合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计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35,141,800.00</w:t>
        <w:tab/>
        <w:t>33,442,964.40</w:t>
        <w:tab/>
        <w:t>6,817,154.68</w:t>
        <w:tab/>
      </w:r>
      <w:r>
        <w:rPr>
          <w:rFonts w:ascii="Times New Roman" w:hAnsi="Times New Roman" w:cs="Times New Roman" w:eastAsia="Times New Roman" w:hint="default"/>
          <w:b/>
          <w:bCs/>
          <w:spacing w:val="-3"/>
          <w:w w:val="105"/>
          <w:sz w:val="17"/>
          <w:szCs w:val="17"/>
        </w:rPr>
        <w:t>40,260,119.08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b/>
          <w:bCs/>
          <w:sz w:val="12"/>
          <w:szCs w:val="12"/>
        </w:rPr>
      </w:pPr>
    </w:p>
    <w:p>
      <w:pPr>
        <w:spacing w:line="86" w:lineRule="exact"/>
        <w:ind w:left="12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58.9pt;height:4.350pt;mso-position-horizontal-relative:char;mso-position-vertical-relative:line" coordorigin="0,0" coordsize="9178,87">
            <v:group style="position:absolute;left:29;top:58;width:1949;height:2" coordorigin="29,58" coordsize="1949,2">
              <v:shape style="position:absolute;left:29;top:58;width:1949;height:2" coordorigin="29,58" coordsize="1949,0" path="m29,58l1978,58e" filled="false" stroked="true" strokeweight="2.88pt" strokecolor="#000000">
                <v:path arrowok="t"/>
              </v:shape>
            </v:group>
            <v:group style="position:absolute;left:29;top:7;width:1949;height:2" coordorigin="29,7" coordsize="1949,2">
              <v:shape style="position:absolute;left:29;top:7;width:1949;height:2" coordorigin="29,7" coordsize="1949,0" path="m29,7l1978,7e" filled="false" stroked="true" strokeweight=".72pt" strokecolor="#000000">
                <v:path arrowok="t"/>
              </v:shape>
            </v:group>
            <v:group style="position:absolute;left:1963;top:7;width:87;height:2" coordorigin="1963,7" coordsize="87,2">
              <v:shape style="position:absolute;left:1963;top:7;width:87;height:2" coordorigin="1963,7" coordsize="87,0" path="m1963,7l2050,7e" filled="false" stroked="true" strokeweight=".72pt" strokecolor="#000000">
                <v:path arrowok="t"/>
              </v:shape>
            </v:group>
            <v:group style="position:absolute;left:1963;top:58;width:87;height:2" coordorigin="1963,58" coordsize="87,2">
              <v:shape style="position:absolute;left:1963;top:58;width:87;height:2" coordorigin="1963,58" coordsize="87,0" path="m1963,58l2050,58e" filled="false" stroked="true" strokeweight="2.88pt" strokecolor="#000000">
                <v:path arrowok="t"/>
              </v:shape>
            </v:group>
            <v:group style="position:absolute;left:2050;top:58;width:1119;height:2" coordorigin="2050,58" coordsize="1119,2">
              <v:shape style="position:absolute;left:2050;top:58;width:1119;height:2" coordorigin="2050,58" coordsize="1119,0" path="m2050,58l3168,58e" filled="false" stroked="true" strokeweight="2.88pt" strokecolor="#000000">
                <v:path arrowok="t"/>
              </v:shape>
            </v:group>
            <v:group style="position:absolute;left:2050;top:7;width:1119;height:2" coordorigin="2050,7" coordsize="1119,2">
              <v:shape style="position:absolute;left:2050;top:7;width:1119;height:2" coordorigin="2050,7" coordsize="1119,0" path="m2050,7l3168,7e" filled="false" stroked="true" strokeweight=".72pt" strokecolor="#000000">
                <v:path arrowok="t"/>
              </v:shape>
            </v:group>
            <v:group style="position:absolute;left:3154;top:7;width:87;height:2" coordorigin="3154,7" coordsize="87,2">
              <v:shape style="position:absolute;left:3154;top:7;width:87;height:2" coordorigin="3154,7" coordsize="87,0" path="m3154,7l3240,7e" filled="false" stroked="true" strokeweight=".72pt" strokecolor="#000000">
                <v:path arrowok="t"/>
              </v:shape>
            </v:group>
            <v:group style="position:absolute;left:3154;top:58;width:87;height:2" coordorigin="3154,58" coordsize="87,2">
              <v:shape style="position:absolute;left:3154;top:58;width:87;height:2" coordorigin="3154,58" coordsize="87,0" path="m3154,58l3240,58e" filled="false" stroked="true" strokeweight="2.88pt" strokecolor="#000000">
                <v:path arrowok="t"/>
              </v:shape>
            </v:group>
            <v:group style="position:absolute;left:3240;top:58;width:1316;height:2" coordorigin="3240,58" coordsize="1316,2">
              <v:shape style="position:absolute;left:3240;top:58;width:1316;height:2" coordorigin="3240,58" coordsize="1316,0" path="m3240,58l4555,58e" filled="false" stroked="true" strokeweight="2.88pt" strokecolor="#000000">
                <v:path arrowok="t"/>
              </v:shape>
            </v:group>
            <v:group style="position:absolute;left:3240;top:7;width:1316;height:2" coordorigin="3240,7" coordsize="1316,2">
              <v:shape style="position:absolute;left:3240;top:7;width:1316;height:2" coordorigin="3240,7" coordsize="1316,0" path="m3240,7l4555,7e" filled="false" stroked="true" strokeweight=".72pt" strokecolor="#000000">
                <v:path arrowok="t"/>
              </v:shape>
            </v:group>
            <v:group style="position:absolute;left:4541;top:7;width:87;height:2" coordorigin="4541,7" coordsize="87,2">
              <v:shape style="position:absolute;left:4541;top:7;width:87;height:2" coordorigin="4541,7" coordsize="87,0" path="m4541,7l4627,7e" filled="false" stroked="true" strokeweight=".72pt" strokecolor="#000000">
                <v:path arrowok="t"/>
              </v:shape>
            </v:group>
            <v:group style="position:absolute;left:4541;top:58;width:87;height:2" coordorigin="4541,58" coordsize="87,2">
              <v:shape style="position:absolute;left:4541;top:58;width:87;height:2" coordorigin="4541,58" coordsize="87,0" path="m4541,58l4627,58e" filled="false" stroked="true" strokeweight="2.88pt" strokecolor="#000000">
                <v:path arrowok="t"/>
              </v:shape>
            </v:group>
            <v:group style="position:absolute;left:4627;top:58;width:788;height:2" coordorigin="4627,58" coordsize="788,2">
              <v:shape style="position:absolute;left:4627;top:58;width:788;height:2" coordorigin="4627,58" coordsize="788,0" path="m4627,58l5414,58e" filled="false" stroked="true" strokeweight="2.88pt" strokecolor="#000000">
                <v:path arrowok="t"/>
              </v:shape>
            </v:group>
            <v:group style="position:absolute;left:4627;top:7;width:788;height:2" coordorigin="4627,7" coordsize="788,2">
              <v:shape style="position:absolute;left:4627;top:7;width:788;height:2" coordorigin="4627,7" coordsize="788,0" path="m4627,7l5414,7e" filled="false" stroked="true" strokeweight=".72pt" strokecolor="#000000">
                <v:path arrowok="t"/>
              </v:shape>
            </v:group>
            <v:group style="position:absolute;left:5400;top:7;width:87;height:2" coordorigin="5400,7" coordsize="87,2">
              <v:shape style="position:absolute;left:5400;top:7;width:87;height:2" coordorigin="5400,7" coordsize="87,0" path="m5400,7l5486,7e" filled="false" stroked="true" strokeweight=".72pt" strokecolor="#000000">
                <v:path arrowok="t"/>
              </v:shape>
            </v:group>
            <v:group style="position:absolute;left:5400;top:58;width:87;height:2" coordorigin="5400,58" coordsize="87,2">
              <v:shape style="position:absolute;left:5400;top:58;width:87;height:2" coordorigin="5400,58" coordsize="87,0" path="m5400,58l5486,58e" filled="false" stroked="true" strokeweight="2.88pt" strokecolor="#000000">
                <v:path arrowok="t"/>
              </v:shape>
            </v:group>
            <v:group style="position:absolute;left:5486;top:58;width:1215;height:2" coordorigin="5486,58" coordsize="1215,2">
              <v:shape style="position:absolute;left:5486;top:58;width:1215;height:2" coordorigin="5486,58" coordsize="1215,0" path="m5486,58l6701,58e" filled="false" stroked="true" strokeweight="2.88pt" strokecolor="#000000">
                <v:path arrowok="t"/>
              </v:shape>
            </v:group>
            <v:group style="position:absolute;left:5486;top:7;width:1215;height:2" coordorigin="5486,7" coordsize="1215,2">
              <v:shape style="position:absolute;left:5486;top:7;width:1215;height:2" coordorigin="5486,7" coordsize="1215,0" path="m5486,7l6701,7e" filled="false" stroked="true" strokeweight=".72pt" strokecolor="#000000">
                <v:path arrowok="t"/>
              </v:shape>
            </v:group>
            <v:group style="position:absolute;left:6686;top:7;width:87;height:2" coordorigin="6686,7" coordsize="87,2">
              <v:shape style="position:absolute;left:6686;top:7;width:87;height:2" coordorigin="6686,7" coordsize="87,0" path="m6686,7l6773,7e" filled="false" stroked="true" strokeweight=".72pt" strokecolor="#000000">
                <v:path arrowok="t"/>
              </v:shape>
            </v:group>
            <v:group style="position:absolute;left:6686;top:58;width:87;height:2" coordorigin="6686,58" coordsize="87,2">
              <v:shape style="position:absolute;left:6686;top:58;width:87;height:2" coordorigin="6686,58" coordsize="87,0" path="m6686,58l6773,58e" filled="false" stroked="true" strokeweight="2.88pt" strokecolor="#000000">
                <v:path arrowok="t"/>
              </v:shape>
            </v:group>
            <v:group style="position:absolute;left:6773;top:58;width:1148;height:2" coordorigin="6773,58" coordsize="1148,2">
              <v:shape style="position:absolute;left:6773;top:58;width:1148;height:2" coordorigin="6773,58" coordsize="1148,0" path="m6773,58l7920,58e" filled="false" stroked="true" strokeweight="2.88pt" strokecolor="#000000">
                <v:path arrowok="t"/>
              </v:shape>
            </v:group>
            <v:group style="position:absolute;left:6773;top:7;width:1148;height:2" coordorigin="6773,7" coordsize="1148,2">
              <v:shape style="position:absolute;left:6773;top:7;width:1148;height:2" coordorigin="6773,7" coordsize="1148,0" path="m6773,7l7920,7e" filled="false" stroked="true" strokeweight=".72pt" strokecolor="#000000">
                <v:path arrowok="t"/>
              </v:shape>
            </v:group>
            <v:group style="position:absolute;left:7906;top:7;width:87;height:2" coordorigin="7906,7" coordsize="87,2">
              <v:shape style="position:absolute;left:7906;top:7;width:87;height:2" coordorigin="7906,7" coordsize="87,0" path="m7906,7l7992,7e" filled="false" stroked="true" strokeweight=".72pt" strokecolor="#000000">
                <v:path arrowok="t"/>
              </v:shape>
            </v:group>
            <v:group style="position:absolute;left:7906;top:58;width:87;height:2" coordorigin="7906,58" coordsize="87,2">
              <v:shape style="position:absolute;left:7906;top:58;width:87;height:2" coordorigin="7906,58" coordsize="87,0" path="m7906,58l7992,58e" filled="false" stroked="true" strokeweight="2.88pt" strokecolor="#000000">
                <v:path arrowok="t"/>
              </v:shape>
            </v:group>
            <v:group style="position:absolute;left:7992;top:58;width:1157;height:2" coordorigin="7992,58" coordsize="1157,2">
              <v:shape style="position:absolute;left:7992;top:58;width:1157;height:2" coordorigin="7992,58" coordsize="1157,0" path="m7992,58l9149,58e" filled="false" stroked="true" strokeweight="2.88pt" strokecolor="#000000">
                <v:path arrowok="t"/>
              </v:shape>
            </v:group>
            <v:group style="position:absolute;left:7992;top:7;width:1157;height:2" coordorigin="7992,7" coordsize="1157,2">
              <v:shape style="position:absolute;left:7992;top:7;width:1157;height:2" coordorigin="7992,7" coordsize="1157,0" path="m7992,7l9149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8" w:lineRule="exact"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告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合</w:t>
      </w:r>
      <w:r>
        <w:rPr>
          <w:rFonts w:ascii="宋体" w:hAnsi="宋体" w:cs="宋体" w:eastAsia="宋体" w:hint="default"/>
          <w:w w:val="104"/>
          <w:sz w:val="17"/>
          <w:szCs w:val="17"/>
        </w:rPr>
        <w:t>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章</w:t>
      </w:r>
      <w:r>
        <w:rPr>
          <w:rFonts w:ascii="宋体" w:hAnsi="宋体" w:cs="宋体" w:eastAsia="宋体" w:hint="default"/>
          <w:w w:val="104"/>
          <w:sz w:val="17"/>
          <w:szCs w:val="17"/>
        </w:rPr>
        <w:t>程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定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京</w:t>
      </w:r>
      <w:r>
        <w:rPr>
          <w:rFonts w:ascii="宋体" w:hAnsi="宋体" w:cs="宋体" w:eastAsia="宋体" w:hint="default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裕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w w:val="104"/>
          <w:sz w:val="17"/>
          <w:szCs w:val="17"/>
        </w:rPr>
        <w:t>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</w:t>
      </w:r>
      <w:r>
        <w:rPr>
          <w:rFonts w:ascii="宋体" w:hAnsi="宋体" w:cs="宋体" w:eastAsia="宋体" w:hint="default"/>
          <w:w w:val="104"/>
          <w:sz w:val="17"/>
          <w:szCs w:val="17"/>
        </w:rPr>
        <w:t>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进</w:t>
      </w:r>
      <w:r>
        <w:rPr>
          <w:rFonts w:ascii="宋体" w:hAnsi="宋体" w:cs="宋体" w:eastAsia="宋体" w:hint="default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第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次</w:t>
      </w: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w w:val="104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23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7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5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21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万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19" w:lineRule="exact" w:before="0"/>
        <w:ind w:left="14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34" w:lineRule="exact" w:before="0"/>
        <w:ind w:left="497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w w:val="104"/>
          <w:sz w:val="17"/>
          <w:szCs w:val="17"/>
        </w:rPr>
        <w:t>报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告</w:t>
      </w:r>
      <w:r>
        <w:rPr>
          <w:rFonts w:ascii="宋体" w:hAnsi="宋体" w:cs="宋体" w:eastAsia="宋体" w:hint="default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自</w:t>
      </w:r>
      <w:r>
        <w:rPr>
          <w:rFonts w:ascii="宋体" w:hAnsi="宋体" w:cs="宋体" w:eastAsia="宋体" w:hint="default"/>
          <w:w w:val="104"/>
          <w:sz w:val="17"/>
          <w:szCs w:val="17"/>
        </w:rPr>
        <w:t>然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人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李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文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将</w:t>
      </w:r>
      <w:r>
        <w:rPr>
          <w:rFonts w:ascii="宋体" w:hAnsi="宋体" w:cs="宋体" w:eastAsia="宋体" w:hint="default"/>
          <w:w w:val="104"/>
          <w:sz w:val="17"/>
          <w:szCs w:val="17"/>
        </w:rPr>
        <w:t>持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北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晶</w:t>
      </w:r>
      <w:r>
        <w:rPr>
          <w:rFonts w:ascii="宋体" w:hAnsi="宋体" w:cs="宋体" w:eastAsia="宋体" w:hint="default"/>
          <w:w w:val="104"/>
          <w:sz w:val="17"/>
          <w:szCs w:val="17"/>
        </w:rPr>
        <w:t>源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裕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丰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光</w:t>
      </w:r>
      <w:r>
        <w:rPr>
          <w:rFonts w:ascii="宋体" w:hAnsi="宋体" w:cs="宋体" w:eastAsia="宋体" w:hint="default"/>
          <w:w w:val="104"/>
          <w:sz w:val="17"/>
          <w:szCs w:val="17"/>
        </w:rPr>
        <w:t>学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电子</w:t>
      </w:r>
      <w:r>
        <w:rPr>
          <w:rFonts w:ascii="宋体" w:hAnsi="宋体" w:cs="宋体" w:eastAsia="宋体" w:hint="default"/>
          <w:w w:val="104"/>
          <w:sz w:val="17"/>
          <w:szCs w:val="17"/>
        </w:rPr>
        <w:t>器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件</w:t>
      </w:r>
      <w:r>
        <w:rPr>
          <w:rFonts w:ascii="宋体" w:hAnsi="宋体" w:cs="宋体" w:eastAsia="宋体" w:hint="default"/>
          <w:w w:val="104"/>
          <w:sz w:val="17"/>
          <w:szCs w:val="17"/>
        </w:rPr>
        <w:t>有</w:t>
      </w:r>
      <w:r>
        <w:rPr>
          <w:rFonts w:ascii="宋体" w:hAnsi="宋体" w:cs="宋体" w:eastAsia="宋体" w:hint="default"/>
          <w:i/>
          <w:spacing w:val="-5"/>
          <w:w w:val="104"/>
          <w:sz w:val="17"/>
          <w:szCs w:val="17"/>
        </w:rPr>
        <w:t>限</w:t>
      </w:r>
      <w:r>
        <w:rPr>
          <w:rFonts w:ascii="宋体" w:hAnsi="宋体" w:cs="宋体" w:eastAsia="宋体" w:hint="default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4"/>
          <w:sz w:val="17"/>
          <w:szCs w:val="17"/>
        </w:rPr>
        <w:t>1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%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权</w:t>
      </w:r>
      <w:r>
        <w:rPr>
          <w:rFonts w:ascii="宋体" w:hAnsi="宋体" w:cs="宋体" w:eastAsia="宋体" w:hint="default"/>
          <w:w w:val="104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让</w:t>
      </w:r>
      <w:r>
        <w:rPr>
          <w:rFonts w:ascii="宋体" w:hAnsi="宋体" w:cs="宋体" w:eastAsia="宋体" w:hint="default"/>
          <w:w w:val="104"/>
          <w:sz w:val="17"/>
          <w:szCs w:val="17"/>
        </w:rPr>
        <w:t>给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司</w:t>
      </w:r>
      <w:r>
        <w:rPr>
          <w:rFonts w:ascii="宋体" w:hAnsi="宋体" w:cs="宋体" w:eastAsia="宋体" w:hint="default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转</w:t>
      </w:r>
      <w:r>
        <w:rPr>
          <w:rFonts w:ascii="宋体" w:hAnsi="宋体" w:cs="宋体" w:eastAsia="宋体" w:hint="default"/>
          <w:w w:val="104"/>
          <w:sz w:val="17"/>
          <w:szCs w:val="17"/>
        </w:rPr>
        <w:t>让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w w:val="104"/>
          <w:sz w:val="17"/>
          <w:szCs w:val="17"/>
        </w:rPr>
        <w:t>本公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 w:line="234" w:lineRule="exact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32" w:lineRule="exact" w:before="54"/>
        <w:ind w:left="14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z w:val="17"/>
          <w:szCs w:val="17"/>
        </w:rPr>
        <w:t>司</w:t>
      </w:r>
      <w:r>
        <w:rPr>
          <w:rFonts w:ascii="宋体" w:hAnsi="宋体" w:cs="宋体" w:eastAsia="宋体" w:hint="default"/>
          <w:sz w:val="17"/>
          <w:szCs w:val="17"/>
        </w:rPr>
        <w:t>持</w:t>
      </w:r>
      <w:r>
        <w:rPr>
          <w:rFonts w:ascii="宋体" w:hAnsi="宋体" w:cs="宋体" w:eastAsia="宋体" w:hint="default"/>
          <w:sz w:val="17"/>
          <w:szCs w:val="17"/>
        </w:rPr>
        <w:t>有</w:t>
      </w:r>
      <w:r>
        <w:rPr>
          <w:rFonts w:ascii="宋体" w:hAnsi="宋体" w:cs="宋体" w:eastAsia="宋体" w:hint="default"/>
          <w:sz w:val="17"/>
          <w:szCs w:val="17"/>
        </w:rPr>
        <w:t>该</w:t>
      </w:r>
      <w:r>
        <w:rPr>
          <w:rFonts w:ascii="宋体" w:hAnsi="宋体" w:cs="宋体" w:eastAsia="宋体" w:hint="default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100%</w:t>
      </w:r>
      <w:r>
        <w:rPr>
          <w:rFonts w:ascii="宋体" w:hAnsi="宋体" w:cs="宋体" w:eastAsia="宋体" w:hint="default"/>
          <w:i/>
          <w:sz w:val="17"/>
          <w:szCs w:val="17"/>
        </w:rPr>
        <w:t>股</w:t>
      </w:r>
      <w:r>
        <w:rPr>
          <w:rFonts w:ascii="宋体" w:hAnsi="宋体" w:cs="宋体" w:eastAsia="宋体" w:hint="default"/>
          <w:sz w:val="17"/>
          <w:szCs w:val="17"/>
        </w:rPr>
        <w:t>权</w:t>
      </w:r>
      <w:r>
        <w:rPr>
          <w:rFonts w:ascii="宋体" w:hAnsi="宋体" w:cs="宋体" w:eastAsia="宋体" w:hint="default"/>
          <w:sz w:val="17"/>
          <w:szCs w:val="17"/>
        </w:rPr>
        <w:t>。</w:t>
      </w:r>
    </w:p>
    <w:p>
      <w:pPr>
        <w:spacing w:line="340" w:lineRule="auto" w:before="0"/>
        <w:ind w:left="948" w:right="6564" w:hanging="40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19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营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业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成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本</w:t>
      </w:r>
      <w:r>
        <w:rPr>
          <w:rFonts w:ascii="宋体" w:hAnsi="宋体" w:cs="宋体" w:eastAsia="宋体" w:hint="default"/>
          <w:b/>
          <w:bCs/>
          <w:spacing w:val="-8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a)</w:t>
      </w:r>
      <w:r>
        <w:rPr>
          <w:rFonts w:ascii="Times New Roman" w:hAnsi="Times New Roman" w:cs="Times New Roman" w:eastAsia="Times New Roman" w:hint="default"/>
          <w:b/>
          <w:bCs/>
          <w:spacing w:val="3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业务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6" w:lineRule="exact"/>
        <w:ind w:left="53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1.55pt;height:4.350pt;mso-position-horizontal-relative:char;mso-position-vertical-relative:line" coordorigin="0,0" coordsize="8631,87">
            <v:group style="position:absolute;left:29;top:29;width:1239;height:2" coordorigin="29,29" coordsize="1239,2">
              <v:shape style="position:absolute;left:29;top:29;width:1239;height:2" coordorigin="29,29" coordsize="1239,0" path="m29,29l1267,29e" filled="false" stroked="true" strokeweight="2.88pt" strokecolor="#000000">
                <v:path arrowok="t"/>
              </v:shape>
            </v:group>
            <v:group style="position:absolute;left:29;top:79;width:1239;height:2" coordorigin="29,79" coordsize="1239,2">
              <v:shape style="position:absolute;left:29;top:79;width:1239;height:2" coordorigin="29,79" coordsize="1239,0" path="m29,79l1267,79e" filled="false" stroked="true" strokeweight=".72pt" strokecolor="#000000">
                <v:path arrowok="t"/>
              </v:shape>
            </v:group>
            <v:group style="position:absolute;left:1267;top:29;width:82;height:2" coordorigin="1267,29" coordsize="82,2">
              <v:shape style="position:absolute;left:1267;top:29;width:82;height:2" coordorigin="1267,29" coordsize="82,0" path="m1267,29l1349,29e" filled="false" stroked="true" strokeweight="2.88pt" strokecolor="#000000">
                <v:path arrowok="t"/>
              </v:shape>
            </v:group>
            <v:group style="position:absolute;left:1267;top:79;width:82;height:2" coordorigin="1267,79" coordsize="82,2">
              <v:shape style="position:absolute;left:1267;top:79;width:82;height:2" coordorigin="1267,79" coordsize="82,0" path="m1267,79l1349,79e" filled="false" stroked="true" strokeweight=".72pt" strokecolor="#000000">
                <v:path arrowok="t"/>
              </v:shape>
            </v:group>
            <v:group style="position:absolute;left:1349;top:29;width:2410;height:2" coordorigin="1349,29" coordsize="2410,2">
              <v:shape style="position:absolute;left:1349;top:29;width:2410;height:2" coordorigin="1349,29" coordsize="2410,0" path="m1349,29l3758,29e" filled="false" stroked="true" strokeweight="2.88pt" strokecolor="#000000">
                <v:path arrowok="t"/>
              </v:shape>
            </v:group>
            <v:group style="position:absolute;left:1349;top:79;width:2410;height:2" coordorigin="1349,79" coordsize="2410,2">
              <v:shape style="position:absolute;left:1349;top:79;width:2410;height:2" coordorigin="1349,79" coordsize="2410,0" path="m1349,79l3758,79e" filled="false" stroked="true" strokeweight=".72pt" strokecolor="#000000">
                <v:path arrowok="t"/>
              </v:shape>
            </v:group>
            <v:group style="position:absolute;left:3758;top:29;width:87;height:2" coordorigin="3758,29" coordsize="87,2">
              <v:shape style="position:absolute;left:3758;top:29;width:87;height:2" coordorigin="3758,29" coordsize="87,0" path="m3758,29l3845,29e" filled="false" stroked="true" strokeweight="2.88pt" strokecolor="#000000">
                <v:path arrowok="t"/>
              </v:shape>
            </v:group>
            <v:group style="position:absolute;left:3758;top:79;width:87;height:2" coordorigin="3758,79" coordsize="87,2">
              <v:shape style="position:absolute;left:3758;top:79;width:87;height:2" coordorigin="3758,79" coordsize="87,0" path="m3758,79l3845,79e" filled="false" stroked="true" strokeweight=".72pt" strokecolor="#000000">
                <v:path arrowok="t"/>
              </v:shape>
            </v:group>
            <v:group style="position:absolute;left:3845;top:29;width:2338;height:2" coordorigin="3845,29" coordsize="2338,2">
              <v:shape style="position:absolute;left:3845;top:29;width:2338;height:2" coordorigin="3845,29" coordsize="2338,0" path="m3845,29l6182,29e" filled="false" stroked="true" strokeweight="2.88pt" strokecolor="#000000">
                <v:path arrowok="t"/>
              </v:shape>
            </v:group>
            <v:group style="position:absolute;left:3845;top:79;width:2338;height:2" coordorigin="3845,79" coordsize="2338,2">
              <v:shape style="position:absolute;left:3845;top:79;width:2338;height:2" coordorigin="3845,79" coordsize="2338,0" path="m3845,79l6182,79e" filled="false" stroked="true" strokeweight=".72pt" strokecolor="#000000">
                <v:path arrowok="t"/>
              </v:shape>
            </v:group>
            <v:group style="position:absolute;left:6182;top:29;width:82;height:2" coordorigin="6182,29" coordsize="82,2">
              <v:shape style="position:absolute;left:6182;top:29;width:82;height:2" coordorigin="6182,29" coordsize="82,0" path="m6182,29l6264,29e" filled="false" stroked="true" strokeweight="2.88pt" strokecolor="#000000">
                <v:path arrowok="t"/>
              </v:shape>
            </v:group>
            <v:group style="position:absolute;left:6182;top:79;width:82;height:2" coordorigin="6182,79" coordsize="82,2">
              <v:shape style="position:absolute;left:6182;top:79;width:82;height:2" coordorigin="6182,79" coordsize="82,0" path="m6182,79l6264,79e" filled="false" stroked="true" strokeweight=".72pt" strokecolor="#000000">
                <v:path arrowok="t"/>
              </v:shape>
            </v:group>
            <v:group style="position:absolute;left:6264;top:29;width:2338;height:2" coordorigin="6264,29" coordsize="2338,2">
              <v:shape style="position:absolute;left:6264;top:29;width:2338;height:2" coordorigin="6264,29" coordsize="2338,0" path="m6264,29l8602,29e" filled="false" stroked="true" strokeweight="2.88pt" strokecolor="#000000">
                <v:path arrowok="t"/>
              </v:shape>
            </v:group>
            <v:group style="position:absolute;left:6264;top:79;width:2338;height:2" coordorigin="6264,79" coordsize="2338,2">
              <v:shape style="position:absolute;left:6264;top:79;width:2338;height:2" coordorigin="6264,79" coordsize="2338,0" path="m6264,79l8602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223" w:val="left" w:leader="none"/>
          <w:tab w:pos="5158" w:val="left" w:leader="none"/>
          <w:tab w:pos="5681" w:val="left" w:leader="none"/>
          <w:tab w:pos="7577" w:val="left" w:leader="none"/>
          <w:tab w:pos="8100" w:val="left" w:leader="none"/>
        </w:tabs>
        <w:spacing w:before="18"/>
        <w:ind w:left="2700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shape style="position:absolute;margin-left:82.25pt;margin-top:8.716482pt;width:436.4pt;height:162.450pt;mso-position-horizontal-relative:page;mso-position-vertical-relative:paragraph;z-index:4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3"/>
                    <w:gridCol w:w="1267"/>
                    <w:gridCol w:w="2422"/>
                    <w:gridCol w:w="1253"/>
                    <w:gridCol w:w="1207"/>
                    <w:gridCol w:w="1366"/>
                  </w:tblGrid>
                  <w:tr>
                    <w:trPr>
                      <w:trHeight w:val="455" w:hRule="exact"/>
                    </w:trPr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42" w:val="left" w:leader="none"/>
                          </w:tabs>
                          <w:spacing w:line="177" w:lineRule="exact"/>
                          <w:ind w:left="41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行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544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09" w:val="left" w:leader="none"/>
                          </w:tabs>
                          <w:spacing w:line="240" w:lineRule="auto" w:before="160"/>
                          <w:ind w:right="156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  <w:tab/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518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47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0"/>
                          <w:ind w:left="47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505" w:hRule="exact"/>
                    </w:trPr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一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主营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业务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227,037,043.17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204,164,739.85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186,738,783.67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170,200,558.80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40,298,259.50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3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33,964,181.05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left="2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谐振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187,278,316.95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168,349,754.32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157,049,239.17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147,022,418.36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30,229,077.78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7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21,327,335.96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26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振荡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器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7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39,758,726.22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35,814,985.53 </w:t>
                        </w:r>
                        <w:r>
                          <w:rPr>
                            <w:rFonts w:ascii="Times New Roman"/>
                            <w:spacing w:val="3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29,689,544.50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23,178,140.44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7"/>
                          </w:rPr>
                          <w:t>10,069,181.72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12,636,845.09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60" w:hRule="exact"/>
                    </w:trPr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其他业务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584,973.68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452,818.39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8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132,155.29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7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材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8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584,973.68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8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452,818.39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11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9"/>
                          </w:rPr>
                          <w:t>132,155.29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12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31" w:val="left" w:leader="none"/>
                          </w:tabs>
                          <w:spacing w:line="240" w:lineRule="auto" w:before="81"/>
                          <w:ind w:left="21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2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227,622,016.85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2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7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204,164,739.85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187,191,602.06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7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170,200,558.80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right="11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7"/>
                          </w:rPr>
                          <w:t>40,430,414.79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6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33,964,181.05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收</w:t>
        <w:tab/>
        <w:t>入</w:t>
        <w:tab/>
        <w:t>成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毛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20" w:lineRule="exact"/>
        <w:ind w:left="179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367.2pt;height:.5pt;mso-position-horizontal-relative:char;mso-position-vertical-relative:line" coordorigin="0,0" coordsize="7344,10">
            <v:group style="position:absolute;left:5;top:5;width:1244;height:2" coordorigin="5,5" coordsize="1244,2">
              <v:shape style="position:absolute;left:5;top:5;width:1244;height:2" coordorigin="5,5" coordsize="1244,0" path="m5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1239;height:2" coordorigin="1258,5" coordsize="1239,2">
              <v:shape style="position:absolute;left:1258;top:5;width:1239;height:2" coordorigin="1258,5" coordsize="1239,0" path="m1258,5l2496,5e" filled="false" stroked="true" strokeweight=".48pt" strokecolor="#000000">
                <v:path arrowok="t"/>
              </v:shape>
            </v:group>
            <v:group style="position:absolute;left:2496;top:5;width:10;height:2" coordorigin="2496,5" coordsize="10,2">
              <v:shape style="position:absolute;left:2496;top:5;width:10;height:2" coordorigin="2496,5" coordsize="10,0" path="m2496,5l2506,5e" filled="false" stroked="true" strokeweight=".48pt" strokecolor="#000000">
                <v:path arrowok="t"/>
              </v:shape>
            </v:group>
            <v:group style="position:absolute;left:2506;top:5;width:1162;height:2" coordorigin="2506,5" coordsize="1162,2">
              <v:shape style="position:absolute;left:2506;top:5;width:1162;height:2" coordorigin="2506,5" coordsize="1162,0" path="m2506,5l3667,5e" filled="false" stroked="true" strokeweight=".48pt" strokecolor="#000000">
                <v:path arrowok="t"/>
              </v:shape>
            </v:group>
            <v:group style="position:absolute;left:3667;top:5;width:10;height:2" coordorigin="3667,5" coordsize="10,2">
              <v:shape style="position:absolute;left:3667;top:5;width:10;height:2" coordorigin="3667,5" coordsize="10,0" path="m3667,5l3677,5e" filled="false" stroked="true" strokeweight=".48pt" strokecolor="#000000">
                <v:path arrowok="t"/>
              </v:shape>
            </v:group>
            <v:group style="position:absolute;left:3677;top:5;width:1244;height:2" coordorigin="3677,5" coordsize="1244,2">
              <v:shape style="position:absolute;left:3677;top:5;width:1244;height:2" coordorigin="3677,5" coordsize="1244,0" path="m3677,5l4920,5e" filled="false" stroked="true" strokeweight=".48pt" strokecolor="#000000">
                <v:path arrowok="t"/>
              </v:shape>
            </v:group>
            <v:group style="position:absolute;left:4920;top:5;width:10;height:2" coordorigin="4920,5" coordsize="10,2">
              <v:shape style="position:absolute;left:4920;top:5;width:10;height:2" coordorigin="4920,5" coordsize="10,0" path="m4920,5l4930,5e" filled="false" stroked="true" strokeweight=".48pt" strokecolor="#000000">
                <v:path arrowok="t"/>
              </v:shape>
            </v:group>
            <v:group style="position:absolute;left:4930;top:5;width:1157;height:2" coordorigin="4930,5" coordsize="1157,2">
              <v:shape style="position:absolute;left:4930;top:5;width:1157;height:2" coordorigin="4930,5" coordsize="1157,0" path="m4930,5l6086,5e" filled="false" stroked="true" strokeweight=".48pt" strokecolor="#000000">
                <v:path arrowok="t"/>
              </v:shape>
            </v:group>
            <v:group style="position:absolute;left:6086;top:5;width:10;height:2" coordorigin="6086,5" coordsize="10,2">
              <v:shape style="position:absolute;left:6086;top:5;width:10;height:2" coordorigin="6086,5" coordsize="10,0" path="m6086,5l6096,5e" filled="false" stroked="true" strokeweight=".48pt" strokecolor="#000000">
                <v:path arrowok="t"/>
              </v:shape>
            </v:group>
            <v:group style="position:absolute;left:6096;top:5;width:1244;height:2" coordorigin="6096,5" coordsize="1244,2">
              <v:shape style="position:absolute;left:6096;top:5;width:1244;height:2" coordorigin="6096,5" coordsize="1244,0" path="m6096,5l7339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line="86" w:lineRule="exact"/>
        <w:ind w:left="26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3pt;height:4.350pt;mso-position-horizontal-relative:char;mso-position-vertical-relative:line" coordorigin="0,0" coordsize="8660,87">
            <v:group style="position:absolute;left:29;top:58;width:1268;height:2" coordorigin="29,58" coordsize="1268,2">
              <v:shape style="position:absolute;left:29;top:58;width:1268;height:2" coordorigin="29,58" coordsize="1268,0" path="m29,58l1296,58e" filled="false" stroked="true" strokeweight="2.88pt" strokecolor="#000000">
                <v:path arrowok="t"/>
              </v:shape>
            </v:group>
            <v:group style="position:absolute;left:29;top:7;width:1268;height:2" coordorigin="29,7" coordsize="1268,2">
              <v:shape style="position:absolute;left:29;top:7;width:1268;height:2" coordorigin="29,7" coordsize="1268,0" path="m29,7l1296,7e" filled="false" stroked="true" strokeweight=".72pt" strokecolor="#000000">
                <v:path arrowok="t"/>
              </v:shape>
            </v:group>
            <v:group style="position:absolute;left:1282;top:7;width:87;height:2" coordorigin="1282,7" coordsize="87,2">
              <v:shape style="position:absolute;left:1282;top:7;width:87;height:2" coordorigin="1282,7" coordsize="87,0" path="m1282,7l1368,7e" filled="false" stroked="true" strokeweight=".72pt" strokecolor="#000000">
                <v:path arrowok="t"/>
              </v:shape>
            </v:group>
            <v:group style="position:absolute;left:1282;top:58;width:87;height:2" coordorigin="1282,58" coordsize="87,2">
              <v:shape style="position:absolute;left:1282;top:58;width:87;height:2" coordorigin="1282,58" coordsize="87,0" path="m1282,58l1368,58e" filled="false" stroked="true" strokeweight="2.88pt" strokecolor="#000000">
                <v:path arrowok="t"/>
              </v:shape>
            </v:group>
            <v:group style="position:absolute;left:1368;top:58;width:1176;height:2" coordorigin="1368,58" coordsize="1176,2">
              <v:shape style="position:absolute;left:1368;top:58;width:1176;height:2" coordorigin="1368,58" coordsize="1176,0" path="m1368,58l2544,58e" filled="false" stroked="true" strokeweight="2.88pt" strokecolor="#000000">
                <v:path arrowok="t"/>
              </v:shape>
            </v:group>
            <v:group style="position:absolute;left:1368;top:7;width:1176;height:2" coordorigin="1368,7" coordsize="1176,2">
              <v:shape style="position:absolute;left:1368;top:7;width:1176;height:2" coordorigin="1368,7" coordsize="1176,0" path="m1368,7l2544,7e" filled="false" stroked="true" strokeweight=".72pt" strokecolor="#000000">
                <v:path arrowok="t"/>
              </v:shape>
            </v:group>
            <v:group style="position:absolute;left:2530;top:7;width:87;height:2" coordorigin="2530,7" coordsize="87,2">
              <v:shape style="position:absolute;left:2530;top:7;width:87;height:2" coordorigin="2530,7" coordsize="87,0" path="m2530,7l2616,7e" filled="false" stroked="true" strokeweight=".72pt" strokecolor="#000000">
                <v:path arrowok="t"/>
              </v:shape>
            </v:group>
            <v:group style="position:absolute;left:2530;top:58;width:87;height:2" coordorigin="2530,58" coordsize="87,2">
              <v:shape style="position:absolute;left:2530;top:58;width:87;height:2" coordorigin="2530,58" coordsize="87,0" path="m2530,58l2616,58e" filled="false" stroked="true" strokeweight="2.88pt" strokecolor="#000000">
                <v:path arrowok="t"/>
              </v:shape>
            </v:group>
            <v:group style="position:absolute;left:2616;top:58;width:1176;height:2" coordorigin="2616,58" coordsize="1176,2">
              <v:shape style="position:absolute;left:2616;top:58;width:1176;height:2" coordorigin="2616,58" coordsize="1176,0" path="m2616,58l3792,58e" filled="false" stroked="true" strokeweight="2.88pt" strokecolor="#000000">
                <v:path arrowok="t"/>
              </v:shape>
            </v:group>
            <v:group style="position:absolute;left:2616;top:7;width:1176;height:2" coordorigin="2616,7" coordsize="1176,2">
              <v:shape style="position:absolute;left:2616;top:7;width:1176;height:2" coordorigin="2616,7" coordsize="1176,0" path="m2616,7l3792,7e" filled="false" stroked="true" strokeweight=".72pt" strokecolor="#000000">
                <v:path arrowok="t"/>
              </v:shape>
            </v:group>
            <v:group style="position:absolute;left:3778;top:7;width:82;height:2" coordorigin="3778,7" coordsize="82,2">
              <v:shape style="position:absolute;left:3778;top:7;width:82;height:2" coordorigin="3778,7" coordsize="82,0" path="m3778,7l3859,7e" filled="false" stroked="true" strokeweight=".72pt" strokecolor="#000000">
                <v:path arrowok="t"/>
              </v:shape>
            </v:group>
            <v:group style="position:absolute;left:3778;top:58;width:82;height:2" coordorigin="3778,58" coordsize="82,2">
              <v:shape style="position:absolute;left:3778;top:58;width:82;height:2" coordorigin="3778,58" coordsize="82,0" path="m3778,58l3859,58e" filled="false" stroked="true" strokeweight="2.88pt" strokecolor="#000000">
                <v:path arrowok="t"/>
              </v:shape>
            </v:group>
            <v:group style="position:absolute;left:3859;top:58;width:1104;height:2" coordorigin="3859,58" coordsize="1104,2">
              <v:shape style="position:absolute;left:3859;top:58;width:1104;height:2" coordorigin="3859,58" coordsize="1104,0" path="m3859,58l4963,58e" filled="false" stroked="true" strokeweight="2.88pt" strokecolor="#000000">
                <v:path arrowok="t"/>
              </v:shape>
            </v:group>
            <v:group style="position:absolute;left:3859;top:7;width:1104;height:2" coordorigin="3859,7" coordsize="1104,2">
              <v:shape style="position:absolute;left:3859;top:7;width:1104;height:2" coordorigin="3859,7" coordsize="1104,0" path="m3859,7l4963,7e" filled="false" stroked="true" strokeweight=".72pt" strokecolor="#000000">
                <v:path arrowok="t"/>
              </v:shape>
            </v:group>
            <v:group style="position:absolute;left:4949;top:7;width:87;height:2" coordorigin="4949,7" coordsize="87,2">
              <v:shape style="position:absolute;left:4949;top:7;width:87;height:2" coordorigin="4949,7" coordsize="87,0" path="m4949,7l5035,7e" filled="false" stroked="true" strokeweight=".72pt" strokecolor="#000000">
                <v:path arrowok="t"/>
              </v:shape>
            </v:group>
            <v:group style="position:absolute;left:4949;top:58;width:87;height:2" coordorigin="4949,58" coordsize="87,2">
              <v:shape style="position:absolute;left:4949;top:58;width:87;height:2" coordorigin="4949,58" coordsize="87,0" path="m4949,58l5035,58e" filled="false" stroked="true" strokeweight="2.88pt" strokecolor="#000000">
                <v:path arrowok="t"/>
              </v:shape>
            </v:group>
            <v:group style="position:absolute;left:5035;top:58;width:1176;height:2" coordorigin="5035,58" coordsize="1176,2">
              <v:shape style="position:absolute;left:5035;top:58;width:1176;height:2" coordorigin="5035,58" coordsize="1176,0" path="m5035,58l6211,58e" filled="false" stroked="true" strokeweight="2.88pt" strokecolor="#000000">
                <v:path arrowok="t"/>
              </v:shape>
            </v:group>
            <v:group style="position:absolute;left:5035;top:7;width:1176;height:2" coordorigin="5035,7" coordsize="1176,2">
              <v:shape style="position:absolute;left:5035;top:7;width:1176;height:2" coordorigin="5035,7" coordsize="1176,0" path="m5035,7l6211,7e" filled="false" stroked="true" strokeweight=".72pt" strokecolor="#000000">
                <v:path arrowok="t"/>
              </v:shape>
            </v:group>
            <v:group style="position:absolute;left:6197;top:7;width:87;height:2" coordorigin="6197,7" coordsize="87,2">
              <v:shape style="position:absolute;left:6197;top:7;width:87;height:2" coordorigin="6197,7" coordsize="87,0" path="m6197,7l6283,7e" filled="false" stroked="true" strokeweight=".72pt" strokecolor="#000000">
                <v:path arrowok="t"/>
              </v:shape>
            </v:group>
            <v:group style="position:absolute;left:6197;top:58;width:87;height:2" coordorigin="6197,58" coordsize="87,2">
              <v:shape style="position:absolute;left:6197;top:58;width:87;height:2" coordorigin="6197,58" coordsize="87,0" path="m6197,58l6283,58e" filled="false" stroked="true" strokeweight="2.88pt" strokecolor="#000000">
                <v:path arrowok="t"/>
              </v:shape>
            </v:group>
            <v:group style="position:absolute;left:6283;top:58;width:1095;height:2" coordorigin="6283,58" coordsize="1095,2">
              <v:shape style="position:absolute;left:6283;top:58;width:1095;height:2" coordorigin="6283,58" coordsize="1095,0" path="m6283,58l7378,58e" filled="false" stroked="true" strokeweight="2.88pt" strokecolor="#000000">
                <v:path arrowok="t"/>
              </v:shape>
            </v:group>
            <v:group style="position:absolute;left:6283;top:7;width:1095;height:2" coordorigin="6283,7" coordsize="1095,2">
              <v:shape style="position:absolute;left:6283;top:7;width:1095;height:2" coordorigin="6283,7" coordsize="1095,0" path="m6283,7l7378,7e" filled="false" stroked="true" strokeweight=".72pt" strokecolor="#000000">
                <v:path arrowok="t"/>
              </v:shape>
            </v:group>
            <v:group style="position:absolute;left:7363;top:7;width:87;height:2" coordorigin="7363,7" coordsize="87,2">
              <v:shape style="position:absolute;left:7363;top:7;width:87;height:2" coordorigin="7363,7" coordsize="87,0" path="m7363,7l7450,7e" filled="false" stroked="true" strokeweight=".72pt" strokecolor="#000000">
                <v:path arrowok="t"/>
              </v:shape>
            </v:group>
            <v:group style="position:absolute;left:7363;top:58;width:87;height:2" coordorigin="7363,58" coordsize="87,2">
              <v:shape style="position:absolute;left:7363;top:58;width:87;height:2" coordorigin="7363,58" coordsize="87,0" path="m7363,58l7450,58e" filled="false" stroked="true" strokeweight="2.88pt" strokecolor="#000000">
                <v:path arrowok="t"/>
              </v:shape>
            </v:group>
            <v:group style="position:absolute;left:7450;top:58;width:1181;height:2" coordorigin="7450,58" coordsize="1181,2">
              <v:shape style="position:absolute;left:7450;top:58;width:1181;height:2" coordorigin="7450,58" coordsize="1181,0" path="m7450,58l8630,58e" filled="false" stroked="true" strokeweight="2.88pt" strokecolor="#000000">
                <v:path arrowok="t"/>
              </v:shape>
            </v:group>
            <v:group style="position:absolute;left:7450;top:7;width:1181;height:2" coordorigin="7450,7" coordsize="1181,2">
              <v:shape style="position:absolute;left:7450;top:7;width:1181;height:2" coordorigin="7450,7" coordsize="1181,0" path="m7450,7l863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before="43"/>
        <w:ind w:left="948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b)</w:t>
      </w:r>
      <w:r>
        <w:rPr>
          <w:rFonts w:ascii="Times New Roman" w:hAnsi="Times New Roman" w:cs="Times New Roman" w:eastAsia="Times New Roman" w:hint="default"/>
          <w:b/>
          <w:bCs/>
          <w:spacing w:val="-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81" w:lineRule="exact"/>
        <w:ind w:left="28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3.8pt;height:4.1pt;mso-position-horizontal-relative:char;mso-position-vertical-relative:line" coordorigin="0,0" coordsize="8876,82">
            <v:group style="position:absolute;left:29;top:29;width:1383;height:2" coordorigin="29,29" coordsize="1383,2">
              <v:shape style="position:absolute;left:29;top:29;width:1383;height:2" coordorigin="29,29" coordsize="1383,0" path="m29,29l1411,29e" filled="false" stroked="true" strokeweight="2.88pt" strokecolor="#000000">
                <v:path arrowok="t"/>
              </v:shape>
            </v:group>
            <v:group style="position:absolute;left:29;top:74;width:1383;height:2" coordorigin="29,74" coordsize="1383,2">
              <v:shape style="position:absolute;left:29;top:74;width:1383;height:2" coordorigin="29,74" coordsize="1383,0" path="m29,74l1411,74e" filled="false" stroked="true" strokeweight=".72pt" strokecolor="#000000">
                <v:path arrowok="t"/>
              </v:shape>
            </v:group>
            <v:group style="position:absolute;left:1411;top:29;width:87;height:2" coordorigin="1411,29" coordsize="87,2">
              <v:shape style="position:absolute;left:1411;top:29;width:87;height:2" coordorigin="1411,29" coordsize="87,0" path="m1411,29l1498,29e" filled="false" stroked="true" strokeweight="2.88pt" strokecolor="#000000">
                <v:path arrowok="t"/>
              </v:shape>
            </v:group>
            <v:group style="position:absolute;left:1411;top:74;width:87;height:2" coordorigin="1411,74" coordsize="87,2">
              <v:shape style="position:absolute;left:1411;top:74;width:87;height:2" coordorigin="1411,74" coordsize="87,0" path="m1411,74l1498,74e" filled="false" stroked="true" strokeweight=".72pt" strokecolor="#000000">
                <v:path arrowok="t"/>
              </v:shape>
            </v:group>
            <v:group style="position:absolute;left:1498;top:29;width:2472;height:2" coordorigin="1498,29" coordsize="2472,2">
              <v:shape style="position:absolute;left:1498;top:29;width:2472;height:2" coordorigin="1498,29" coordsize="2472,0" path="m1498,29l3970,29e" filled="false" stroked="true" strokeweight="2.88pt" strokecolor="#000000">
                <v:path arrowok="t"/>
              </v:shape>
            </v:group>
            <v:group style="position:absolute;left:1498;top:74;width:2472;height:2" coordorigin="1498,74" coordsize="2472,2">
              <v:shape style="position:absolute;left:1498;top:74;width:2472;height:2" coordorigin="1498,74" coordsize="2472,0" path="m1498,74l3970,74e" filled="false" stroked="true" strokeweight=".72pt" strokecolor="#000000">
                <v:path arrowok="t"/>
              </v:shape>
            </v:group>
            <v:group style="position:absolute;left:3970;top:29;width:82;height:2" coordorigin="3970,29" coordsize="82,2">
              <v:shape style="position:absolute;left:3970;top:29;width:82;height:2" coordorigin="3970,29" coordsize="82,0" path="m3970,29l4051,29e" filled="false" stroked="true" strokeweight="2.88pt" strokecolor="#000000">
                <v:path arrowok="t"/>
              </v:shape>
            </v:group>
            <v:group style="position:absolute;left:3970;top:74;width:82;height:2" coordorigin="3970,74" coordsize="82,2">
              <v:shape style="position:absolute;left:3970;top:74;width:82;height:2" coordorigin="3970,74" coordsize="82,0" path="m3970,74l4051,74e" filled="false" stroked="true" strokeweight=".72pt" strokecolor="#000000">
                <v:path arrowok="t"/>
              </v:shape>
            </v:group>
            <v:group style="position:absolute;left:4051;top:29;width:2372;height:2" coordorigin="4051,29" coordsize="2372,2">
              <v:shape style="position:absolute;left:4051;top:29;width:2372;height:2" coordorigin="4051,29" coordsize="2372,0" path="m4051,29l6422,29e" filled="false" stroked="true" strokeweight="2.88pt" strokecolor="#000000">
                <v:path arrowok="t"/>
              </v:shape>
            </v:group>
            <v:group style="position:absolute;left:4051;top:74;width:2372;height:2" coordorigin="4051,74" coordsize="2372,2">
              <v:shape style="position:absolute;left:4051;top:74;width:2372;height:2" coordorigin="4051,74" coordsize="2372,0" path="m4051,74l6422,74e" filled="false" stroked="true" strokeweight=".72pt" strokecolor="#000000">
                <v:path arrowok="t"/>
              </v:shape>
            </v:group>
            <v:group style="position:absolute;left:6422;top:29;width:82;height:2" coordorigin="6422,29" coordsize="82,2">
              <v:shape style="position:absolute;left:6422;top:29;width:82;height:2" coordorigin="6422,29" coordsize="82,0" path="m6422,29l6504,29e" filled="false" stroked="true" strokeweight="2.88pt" strokecolor="#000000">
                <v:path arrowok="t"/>
              </v:shape>
            </v:group>
            <v:group style="position:absolute;left:6422;top:74;width:82;height:2" coordorigin="6422,74" coordsize="82,2">
              <v:shape style="position:absolute;left:6422;top:74;width:82;height:2" coordorigin="6422,74" coordsize="82,0" path="m6422,74l6504,74e" filled="false" stroked="true" strokeweight=".72pt" strokecolor="#000000">
                <v:path arrowok="t"/>
              </v:shape>
            </v:group>
            <v:group style="position:absolute;left:6504;top:29;width:2343;height:2" coordorigin="6504,29" coordsize="2343,2">
              <v:shape style="position:absolute;left:6504;top:29;width:2343;height:2" coordorigin="6504,29" coordsize="2343,0" path="m6504,29l8846,29e" filled="false" stroked="true" strokeweight="2.88pt" strokecolor="#000000">
                <v:path arrowok="t"/>
              </v:shape>
            </v:group>
            <v:group style="position:absolute;left:6504;top:74;width:2343;height:2" coordorigin="6504,74" coordsize="2343,2">
              <v:shape style="position:absolute;left:6504;top:74;width:2343;height:2" coordorigin="6504,74" coordsize="2343,0" path="m6504,74l884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tabs>
          <w:tab w:pos="3972" w:val="left" w:leader="none"/>
          <w:tab w:pos="6411" w:val="left" w:leader="none"/>
        </w:tabs>
        <w:spacing w:line="217" w:lineRule="exact" w:before="54"/>
        <w:ind w:left="1467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收入</w:t>
        <w:tab/>
        <w:t>主营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成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本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主营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业务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毛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1135" w:val="left" w:leader="none"/>
        </w:tabs>
        <w:spacing w:line="217" w:lineRule="exact" w:before="0"/>
        <w:ind w:left="699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2691" w:val="left" w:leader="none"/>
          <w:tab w:pos="3963" w:val="left" w:leader="none"/>
          <w:tab w:pos="5191" w:val="left" w:leader="none"/>
          <w:tab w:pos="6420" w:val="left" w:leader="none"/>
          <w:tab w:pos="7630" w:val="left" w:leader="none"/>
        </w:tabs>
        <w:spacing w:before="80"/>
        <w:ind w:left="1409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数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5;height:2" coordorigin="5,5" coordsize="5,2">
              <v:shape style="position:absolute;left:5;top:5;width:5;height:2" coordorigin="5,5" coordsize="5,0" path="m5,5l10,5e" filled="false" stroked="true" strokeweight=".48pt" strokecolor="#000000">
                <v:path arrowok="t"/>
              </v:shape>
            </v:group>
            <v:group style="position:absolute;left:10;top:5;width:10;height:2" coordorigin="10,5" coordsize="10,2">
              <v:shape style="position:absolute;left:10;top:5;width:10;height:2" coordorigin="10,5" coordsize="10,0" path="m10,5l19,5e" filled="false" stroked="true" strokeweight=".48pt" strokecolor="#000000">
                <v:path arrowok="t"/>
              </v:shape>
            </v:group>
            <v:group style="position:absolute;left:19;top:5;width:1373;height:2" coordorigin="19,5" coordsize="1373,2">
              <v:shape style="position:absolute;left:19;top:5;width:1373;height:2" coordorigin="19,5" coordsize="1373,0" path="m19,5l1392,5e" filled="false" stroked="true" strokeweight=".48pt" strokecolor="#000000">
                <v:path arrowok="t"/>
              </v:shape>
            </v:group>
            <v:group style="position:absolute;left:1392;top:5;width:10;height:2" coordorigin="1392,5" coordsize="10,2">
              <v:shape style="position:absolute;left:1392;top:5;width:10;height:2" coordorigin="1392,5" coordsize="10,0" path="m1392,5l1402,5e" filled="false" stroked="true" strokeweight=".48pt" strokecolor="#000000">
                <v:path arrowok="t"/>
              </v:shape>
            </v:group>
            <v:group style="position:absolute;left:1402;top:5;width:1220;height:2" coordorigin="1402,5" coordsize="1220,2">
              <v:shape style="position:absolute;left:1402;top:5;width:1220;height:2" coordorigin="1402,5" coordsize="1220,0" path="m1402,5l2621,5e" filled="false" stroked="true" strokeweight=".48pt" strokecolor="#000000">
                <v:path arrowok="t"/>
              </v:shape>
            </v:group>
            <v:group style="position:absolute;left:2621;top:5;width:10;height:2" coordorigin="2621,5" coordsize="10,2">
              <v:shape style="position:absolute;left:2621;top:5;width:10;height:2" coordorigin="2621,5" coordsize="10,0" path="m2621,5l2630,5e" filled="false" stroked="true" strokeweight=".48pt" strokecolor="#000000">
                <v:path arrowok="t"/>
              </v:shape>
            </v:group>
            <v:group style="position:absolute;left:2630;top:5;width:1320;height:2" coordorigin="2630,5" coordsize="1320,2">
              <v:shape style="position:absolute;left:2630;top:5;width:1320;height:2" coordorigin="2630,5" coordsize="1320,0" path="m2630,5l3950,5e" filled="false" stroked="true" strokeweight=".48pt" strokecolor="#000000">
                <v:path arrowok="t"/>
              </v:shape>
            </v:group>
            <v:group style="position:absolute;left:3950;top:5;width:10;height:2" coordorigin="3950,5" coordsize="10,2">
              <v:shape style="position:absolute;left:3950;top:5;width:10;height:2" coordorigin="3950,5" coordsize="10,0" path="m3950,5l3960,5e" filled="false" stroked="true" strokeweight=".48pt" strokecolor="#000000">
                <v:path arrowok="t"/>
              </v:shape>
            </v:group>
            <v:group style="position:absolute;left:3960;top:5;width:1205;height:2" coordorigin="3960,5" coordsize="1205,2">
              <v:shape style="position:absolute;left:3960;top:5;width:1205;height:2" coordorigin="3960,5" coordsize="1205,0" path="m3960,5l5165,5e" filled="false" stroked="true" strokeweight=".48pt" strokecolor="#000000">
                <v:path arrowok="t"/>
              </v:shape>
            </v:group>
            <v:group style="position:absolute;left:5165;top:5;width:10;height:2" coordorigin="5165,5" coordsize="10,2">
              <v:shape style="position:absolute;left:5165;top:5;width:10;height:2" coordorigin="5165,5" coordsize="10,0" path="m5165,5l5174,5e" filled="false" stroked="true" strokeweight=".48pt" strokecolor="#000000">
                <v:path arrowok="t"/>
              </v:shape>
            </v:group>
            <v:group style="position:absolute;left:5174;top:5;width:1229;height:2" coordorigin="5174,5" coordsize="1229,2">
              <v:shape style="position:absolute;left:5174;top:5;width:1229;height:2" coordorigin="5174,5" coordsize="1229,0" path="m5174,5l6403,5e" filled="false" stroked="true" strokeweight=".48pt" strokecolor="#000000">
                <v:path arrowok="t"/>
              </v:shape>
            </v:group>
            <v:group style="position:absolute;left:6403;top:5;width:10;height:2" coordorigin="6403,5" coordsize="10,2">
              <v:shape style="position:absolute;left:6403;top:5;width:10;height:2" coordorigin="6403,5" coordsize="10,0" path="m6403,5l6413,5e" filled="false" stroked="true" strokeweight=".48pt" strokecolor="#000000">
                <v:path arrowok="t"/>
              </v:shape>
            </v:group>
            <v:group style="position:absolute;left:6413;top:5;width:1215;height:2" coordorigin="6413,5" coordsize="1215,2">
              <v:shape style="position:absolute;left:6413;top:5;width:1215;height:2" coordorigin="6413,5" coordsize="1215,0" path="m6413,5l7627,5e" filled="false" stroked="true" strokeweight=".48pt" strokecolor="#000000">
                <v:path arrowok="t"/>
              </v:shape>
            </v:group>
            <v:group style="position:absolute;left:7627;top:5;width:10;height:2" coordorigin="7627,5" coordsize="10,2">
              <v:shape style="position:absolute;left:7627;top:5;width:10;height:2" coordorigin="7627,5" coordsize="10,0" path="m7627,5l7637,5e" filled="false" stroked="true" strokeweight=".48pt" strokecolor="#000000">
                <v:path arrowok="t"/>
              </v:shape>
            </v:group>
            <v:group style="position:absolute;left:7637;top:5;width:1191;height:2" coordorigin="7637,5" coordsize="1191,2">
              <v:shape style="position:absolute;left:7637;top:5;width:1191;height:2" coordorigin="7637,5" coordsize="1191,0" path="m7637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7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"/>
        <w:gridCol w:w="545"/>
        <w:gridCol w:w="1495"/>
        <w:gridCol w:w="1268"/>
        <w:gridCol w:w="1225"/>
        <w:gridCol w:w="1272"/>
        <w:gridCol w:w="1210"/>
        <w:gridCol w:w="1134"/>
      </w:tblGrid>
      <w:tr>
        <w:trPr>
          <w:trHeight w:val="450" w:hRule="exact"/>
        </w:trPr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95,464,378.50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12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73,781,925.38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7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66,018,045.06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53,733,990.07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29,446,333.44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20,047,935.31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509" w:hRule="exact"/>
        </w:trPr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right="4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7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131,572,664.67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left="5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130,382,814.47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120,720,738.61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0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116,466,568.73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10,851,926.06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13,916,245.74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0" w:hRule="exact"/>
        </w:trPr>
        <w:tc>
          <w:tcPr>
            <w:tcW w:w="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5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left="8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4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1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227,037,043.17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left="5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204,164,739.85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7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186,738,783.67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10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170,200,558.80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40,298,259.50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7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33,964,181.05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b/>
          <w:bCs/>
          <w:sz w:val="4"/>
          <w:szCs w:val="4"/>
        </w:rPr>
      </w:pPr>
    </w:p>
    <w:p>
      <w:pPr>
        <w:spacing w:line="81" w:lineRule="exact"/>
        <w:ind w:left="26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5.2pt;height:4.1pt;mso-position-horizontal-relative:char;mso-position-vertical-relative:line" coordorigin="0,0" coordsize="8904,82">
            <v:group style="position:absolute;left:29;top:53;width:1412;height:2" coordorigin="29,53" coordsize="1412,2">
              <v:shape style="position:absolute;left:29;top:53;width:1412;height:2" coordorigin="29,53" coordsize="1412,0" path="m29,53l1440,53e" filled="false" stroked="true" strokeweight="2.88pt" strokecolor="#000000">
                <v:path arrowok="t"/>
              </v:shape>
            </v:group>
            <v:group style="position:absolute;left:29;top:7;width:1412;height:2" coordorigin="29,7" coordsize="1412,2">
              <v:shape style="position:absolute;left:29;top:7;width:1412;height:2" coordorigin="29,7" coordsize="1412,0" path="m29,7l1440,7e" filled="false" stroked="true" strokeweight=".72pt" strokecolor="#000000">
                <v:path arrowok="t"/>
              </v:shape>
            </v:group>
            <v:group style="position:absolute;left:1426;top:7;width:87;height:2" coordorigin="1426,7" coordsize="87,2">
              <v:shape style="position:absolute;left:1426;top:7;width:87;height:2" coordorigin="1426,7" coordsize="87,0" path="m1426,7l1512,7e" filled="false" stroked="true" strokeweight=".72pt" strokecolor="#000000">
                <v:path arrowok="t"/>
              </v:shape>
            </v:group>
            <v:group style="position:absolute;left:1426;top:53;width:87;height:2" coordorigin="1426,53" coordsize="87,2">
              <v:shape style="position:absolute;left:1426;top:53;width:87;height:2" coordorigin="1426,53" coordsize="87,0" path="m1426,53l1512,53e" filled="false" stroked="true" strokeweight="2.88pt" strokecolor="#000000">
                <v:path arrowok="t"/>
              </v:shape>
            </v:group>
            <v:group style="position:absolute;left:1512;top:53;width:1157;height:2" coordorigin="1512,53" coordsize="1157,2">
              <v:shape style="position:absolute;left:1512;top:53;width:1157;height:2" coordorigin="1512,53" coordsize="1157,0" path="m1512,53l2669,53e" filled="false" stroked="true" strokeweight="2.88pt" strokecolor="#000000">
                <v:path arrowok="t"/>
              </v:shape>
            </v:group>
            <v:group style="position:absolute;left:1512;top:7;width:1157;height:2" coordorigin="1512,7" coordsize="1157,2">
              <v:shape style="position:absolute;left:1512;top:7;width:1157;height:2" coordorigin="1512,7" coordsize="1157,0" path="m1512,7l2669,7e" filled="false" stroked="true" strokeweight=".72pt" strokecolor="#000000">
                <v:path arrowok="t"/>
              </v:shape>
            </v:group>
            <v:group style="position:absolute;left:2654;top:7;width:87;height:2" coordorigin="2654,7" coordsize="87,2">
              <v:shape style="position:absolute;left:2654;top:7;width:87;height:2" coordorigin="2654,7" coordsize="87,0" path="m2654,7l2741,7e" filled="false" stroked="true" strokeweight=".72pt" strokecolor="#000000">
                <v:path arrowok="t"/>
              </v:shape>
            </v:group>
            <v:group style="position:absolute;left:2654;top:53;width:87;height:2" coordorigin="2654,53" coordsize="87,2">
              <v:shape style="position:absolute;left:2654;top:53;width:87;height:2" coordorigin="2654,53" coordsize="87,0" path="m2654,53l2741,53e" filled="false" stroked="true" strokeweight="2.88pt" strokecolor="#000000">
                <v:path arrowok="t"/>
              </v:shape>
            </v:group>
            <v:group style="position:absolute;left:2741;top:53;width:1258;height:2" coordorigin="2741,53" coordsize="1258,2">
              <v:shape style="position:absolute;left:2741;top:53;width:1258;height:2" coordorigin="2741,53" coordsize="1258,0" path="m2741,53l3998,53e" filled="false" stroked="true" strokeweight="2.88pt" strokecolor="#000000">
                <v:path arrowok="t"/>
              </v:shape>
            </v:group>
            <v:group style="position:absolute;left:2741;top:7;width:1258;height:2" coordorigin="2741,7" coordsize="1258,2">
              <v:shape style="position:absolute;left:2741;top:7;width:1258;height:2" coordorigin="2741,7" coordsize="1258,0" path="m2741,7l3998,7e" filled="false" stroked="true" strokeweight=".72pt" strokecolor="#000000">
                <v:path arrowok="t"/>
              </v:shape>
            </v:group>
            <v:group style="position:absolute;left:3984;top:7;width:82;height:2" coordorigin="3984,7" coordsize="82,2">
              <v:shape style="position:absolute;left:3984;top:7;width:82;height:2" coordorigin="3984,7" coordsize="82,0" path="m3984,7l4066,7e" filled="false" stroked="true" strokeweight=".72pt" strokecolor="#000000">
                <v:path arrowok="t"/>
              </v:shape>
            </v:group>
            <v:group style="position:absolute;left:3984;top:53;width:82;height:2" coordorigin="3984,53" coordsize="82,2">
              <v:shape style="position:absolute;left:3984;top:53;width:82;height:2" coordorigin="3984,53" coordsize="82,0" path="m3984,53l4066,53e" filled="false" stroked="true" strokeweight="2.88pt" strokecolor="#000000">
                <v:path arrowok="t"/>
              </v:shape>
            </v:group>
            <v:group style="position:absolute;left:4066;top:53;width:1148;height:2" coordorigin="4066,53" coordsize="1148,2">
              <v:shape style="position:absolute;left:4066;top:53;width:1148;height:2" coordorigin="4066,53" coordsize="1148,0" path="m4066,53l5213,53e" filled="false" stroked="true" strokeweight="2.88pt" strokecolor="#000000">
                <v:path arrowok="t"/>
              </v:shape>
            </v:group>
            <v:group style="position:absolute;left:4066;top:7;width:1148;height:2" coordorigin="4066,7" coordsize="1148,2">
              <v:shape style="position:absolute;left:4066;top:7;width:1148;height:2" coordorigin="4066,7" coordsize="1148,0" path="m4066,7l5213,7e" filled="false" stroked="true" strokeweight=".72pt" strokecolor="#000000">
                <v:path arrowok="t"/>
              </v:shape>
            </v:group>
            <v:group style="position:absolute;left:5198;top:7;width:82;height:2" coordorigin="5198,7" coordsize="82,2">
              <v:shape style="position:absolute;left:5198;top:7;width:82;height:2" coordorigin="5198,7" coordsize="82,0" path="m5198,7l5280,7e" filled="false" stroked="true" strokeweight=".72pt" strokecolor="#000000">
                <v:path arrowok="t"/>
              </v:shape>
            </v:group>
            <v:group style="position:absolute;left:5198;top:53;width:82;height:2" coordorigin="5198,53" coordsize="82,2">
              <v:shape style="position:absolute;left:5198;top:53;width:82;height:2" coordorigin="5198,53" coordsize="82,0" path="m5198,53l5280,53e" filled="false" stroked="true" strokeweight="2.88pt" strokecolor="#000000">
                <v:path arrowok="t"/>
              </v:shape>
            </v:group>
            <v:group style="position:absolute;left:5280;top:53;width:1172;height:2" coordorigin="5280,53" coordsize="1172,2">
              <v:shape style="position:absolute;left:5280;top:53;width:1172;height:2" coordorigin="5280,53" coordsize="1172,0" path="m5280,53l6451,53e" filled="false" stroked="true" strokeweight="2.88pt" strokecolor="#000000">
                <v:path arrowok="t"/>
              </v:shape>
            </v:group>
            <v:group style="position:absolute;left:5280;top:7;width:1172;height:2" coordorigin="5280,7" coordsize="1172,2">
              <v:shape style="position:absolute;left:5280;top:7;width:1172;height:2" coordorigin="5280,7" coordsize="1172,0" path="m5280,7l6451,7e" filled="false" stroked="true" strokeweight=".72pt" strokecolor="#000000">
                <v:path arrowok="t"/>
              </v:shape>
            </v:group>
            <v:group style="position:absolute;left:6437;top:7;width:82;height:2" coordorigin="6437,7" coordsize="82,2">
              <v:shape style="position:absolute;left:6437;top:7;width:82;height:2" coordorigin="6437,7" coordsize="82,0" path="m6437,7l6518,7e" filled="false" stroked="true" strokeweight=".72pt" strokecolor="#000000">
                <v:path arrowok="t"/>
              </v:shape>
            </v:group>
            <v:group style="position:absolute;left:6437;top:53;width:82;height:2" coordorigin="6437,53" coordsize="82,2">
              <v:shape style="position:absolute;left:6437;top:53;width:82;height:2" coordorigin="6437,53" coordsize="82,0" path="m6437,53l6518,53e" filled="false" stroked="true" strokeweight="2.88pt" strokecolor="#000000">
                <v:path arrowok="t"/>
              </v:shape>
            </v:group>
            <v:group style="position:absolute;left:6518;top:53;width:1157;height:2" coordorigin="6518,53" coordsize="1157,2">
              <v:shape style="position:absolute;left:6518;top:53;width:1157;height:2" coordorigin="6518,53" coordsize="1157,0" path="m6518,53l7675,53e" filled="false" stroked="true" strokeweight="2.88pt" strokecolor="#000000">
                <v:path arrowok="t"/>
              </v:shape>
            </v:group>
            <v:group style="position:absolute;left:6518;top:7;width:1157;height:2" coordorigin="6518,7" coordsize="1157,2">
              <v:shape style="position:absolute;left:6518;top:7;width:1157;height:2" coordorigin="6518,7" coordsize="1157,0" path="m6518,7l7675,7e" filled="false" stroked="true" strokeweight=".72pt" strokecolor="#000000">
                <v:path arrowok="t"/>
              </v:shape>
            </v:group>
            <v:group style="position:absolute;left:7661;top:7;width:82;height:2" coordorigin="7661,7" coordsize="82,2">
              <v:shape style="position:absolute;left:7661;top:7;width:82;height:2" coordorigin="7661,7" coordsize="82,0" path="m7661,7l7742,7e" filled="false" stroked="true" strokeweight=".72pt" strokecolor="#000000">
                <v:path arrowok="t"/>
              </v:shape>
            </v:group>
            <v:group style="position:absolute;left:7661;top:53;width:82;height:2" coordorigin="7661,53" coordsize="82,2">
              <v:shape style="position:absolute;left:7661;top:53;width:82;height:2" coordorigin="7661,53" coordsize="82,0" path="m7661,53l7742,53e" filled="false" stroked="true" strokeweight="2.88pt" strokecolor="#000000">
                <v:path arrowok="t"/>
              </v:shape>
            </v:group>
            <v:group style="position:absolute;left:7742;top:53;width:1133;height:2" coordorigin="7742,53" coordsize="1133,2">
              <v:shape style="position:absolute;left:7742;top:53;width:1133;height:2" coordorigin="7742,53" coordsize="1133,0" path="m7742,53l8875,53e" filled="false" stroked="true" strokeweight="2.88pt" strokecolor="#000000">
                <v:path arrowok="t"/>
              </v:shape>
            </v:group>
            <v:group style="position:absolute;left:7742;top:7;width:1133;height:2" coordorigin="7742,7" coordsize="1133,2">
              <v:shape style="position:absolute;left:7742;top:7;width:1133;height:2" coordorigin="7742,7" coordsize="1133,0" path="m7742,7l887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10" w:lineRule="exact" w:before="0"/>
        <w:ind w:left="49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本公司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五名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总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118,940,458.61</w:t>
      </w:r>
      <w:r>
        <w:rPr>
          <w:rFonts w:ascii="Times New Roman" w:hAnsi="Times New Roman" w:cs="Times New Roman" w:eastAsia="Times New Roman" w:hint="default"/>
          <w:spacing w:val="-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w w:val="105"/>
          <w:sz w:val="17"/>
          <w:szCs w:val="17"/>
        </w:rPr>
        <w:t>全</w:t>
      </w:r>
      <w:r>
        <w:rPr>
          <w:rFonts w:ascii="宋体" w:hAnsi="宋体" w:cs="宋体" w:eastAsia="宋体" w:hint="default"/>
          <w:w w:val="105"/>
          <w:sz w:val="17"/>
          <w:szCs w:val="17"/>
        </w:rPr>
        <w:t>部销</w:t>
      </w:r>
      <w:r>
        <w:rPr>
          <w:rFonts w:ascii="宋体" w:hAnsi="宋体" w:cs="宋体" w:eastAsia="宋体" w:hint="default"/>
          <w:w w:val="105"/>
          <w:sz w:val="17"/>
          <w:szCs w:val="17"/>
        </w:rPr>
        <w:t>售收入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52.25%</w:t>
      </w:r>
      <w:r>
        <w:rPr>
          <w:rFonts w:ascii="宋体" w:hAnsi="宋体" w:cs="宋体" w:eastAsia="宋体" w:hint="default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84"/>
        <w:ind w:left="0" w:right="1514" w:firstLine="0"/>
        <w:jc w:val="righ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87.290001pt;margin-top:-82.133202pt;width:376.4pt;height:162.4pt;mso-position-horizontal-relative:page;mso-position-vertical-relative:paragraph;z-index: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0"/>
                    <w:gridCol w:w="2946"/>
                    <w:gridCol w:w="2351"/>
                    <w:gridCol w:w="1361"/>
                  </w:tblGrid>
                  <w:tr>
                    <w:trPr>
                      <w:trHeight w:val="388" w:hRule="exact"/>
                    </w:trPr>
                    <w:tc>
                      <w:tcPr>
                        <w:tcW w:w="381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35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88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3"/>
                            <w:w w:val="105"/>
                            <w:sz w:val="20"/>
                            <w:szCs w:val="20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3"/>
                            <w:w w:val="105"/>
                            <w:sz w:val="20"/>
                            <w:szCs w:val="20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3"/>
                            <w:w w:val="105"/>
                            <w:sz w:val="20"/>
                            <w:szCs w:val="20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371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35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381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410" w:val="left" w:leader="none"/>
                          </w:tabs>
                          <w:spacing w:line="240" w:lineRule="auto" w:before="94"/>
                          <w:ind w:left="1537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项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461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35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98"/>
                          <w:jc w:val="righ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上期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95" w:hRule="exact"/>
                    </w:trPr>
                    <w:tc>
                      <w:tcPr>
                        <w:tcW w:w="381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00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、子公司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宣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5"/>
                          <w:ind w:right="4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16,827,028.87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81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00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权转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让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4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765,000.00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6167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100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末调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整的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被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spacing w:val="-5"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资公司所有者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5"/>
                            <w:sz w:val="17"/>
                            <w:szCs w:val="17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3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增减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金额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3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105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权</w:t>
                        </w:r>
                        <w:r>
                          <w:rPr>
                            <w:rFonts w:ascii="宋体" w:hAnsi="宋体" w:cs="宋体" w:eastAsia="宋体" w:hint="default"/>
                            <w:i/>
                            <w:w w:val="105"/>
                            <w:sz w:val="17"/>
                            <w:szCs w:val="17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差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摊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4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w w:val="105"/>
                            <w:sz w:val="17"/>
                          </w:rPr>
                          <w:t>1,736,700.01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293,282.79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431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12" w:val="left" w:leader="none"/>
                          </w:tabs>
                          <w:spacing w:line="240" w:lineRule="auto" w:before="52"/>
                          <w:ind w:left="489" w:right="0"/>
                          <w:jc w:val="left"/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z w:val="17"/>
                            <w:szCs w:val="17"/>
                          </w:rPr>
                          <w:t>合</w:t>
                          <w:tab/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17"/>
                            <w:szCs w:val="17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4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7"/>
                          </w:rPr>
                          <w:t>18,563,728.88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7"/>
                          <w:ind w:right="10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942,638.24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54"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spacing w:val="-3"/>
                            <w:w w:val="105"/>
                            <w:sz w:val="20"/>
                            <w:szCs w:val="20"/>
                          </w:rPr>
                          <w:t>七、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关联方关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b/>
                            <w:bCs/>
                            <w:w w:val="105"/>
                            <w:sz w:val="20"/>
                            <w:szCs w:val="20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351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1" w:type="dxa"/>
                        <w:tcBorders>
                          <w:top w:val="single" w:sz="3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3"/>
          <w:sz w:val="17"/>
        </w:rPr>
        <w:t>-115,644.55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560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、关联方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认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标准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60" w:lineRule="auto" w:before="121"/>
        <w:ind w:left="147" w:right="124" w:firstLine="412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加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两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同受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或重大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成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关联方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。本公司在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判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是否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存在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关联方关系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守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质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重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形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原则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after="0" w:line="36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69" w:lineRule="auto" w:before="43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定一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个公司的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能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据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以从该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动中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获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利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益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约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定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某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所共有的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与该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项经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活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相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的重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要财务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line="364" w:lineRule="auto" w:before="24"/>
        <w:ind w:left="559" w:right="124" w:hanging="413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决策需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享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投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方一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致同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意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存在。</w:t>
      </w:r>
      <w:r>
        <w:rPr>
          <w:rFonts w:ascii="宋体" w:hAnsi="宋体" w:cs="宋体" w:eastAsia="宋体" w:hint="default"/>
          <w:spacing w:val="-5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spacing w:val="-4"/>
          <w:sz w:val="20"/>
          <w:szCs w:val="20"/>
        </w:rPr>
        <w:t>重大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影响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是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对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一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个公司的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财务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和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经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营政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有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参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决策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力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但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并不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能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够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或者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与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他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方一</w:t>
      </w:r>
      <w:r>
        <w:rPr>
          <w:rFonts w:ascii="宋体" w:hAnsi="宋体" w:cs="宋体" w:eastAsia="宋体" w:hint="default"/>
          <w:spacing w:val="-4"/>
          <w:sz w:val="20"/>
          <w:szCs w:val="20"/>
        </w:rPr>
      </w:r>
    </w:p>
    <w:p>
      <w:pPr>
        <w:spacing w:before="32"/>
        <w:ind w:left="147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起</w:t>
      </w:r>
      <w:r>
        <w:rPr>
          <w:rFonts w:ascii="宋体" w:hAnsi="宋体" w:cs="宋体" w:eastAsia="宋体" w:hint="default"/>
          <w:w w:val="105"/>
          <w:sz w:val="20"/>
          <w:szCs w:val="20"/>
        </w:rPr>
        <w:t>共</w:t>
      </w:r>
      <w:r>
        <w:rPr>
          <w:rFonts w:ascii="宋体" w:hAnsi="宋体" w:cs="宋体" w:eastAsia="宋体" w:hint="default"/>
          <w:w w:val="105"/>
          <w:sz w:val="20"/>
          <w:szCs w:val="20"/>
        </w:rPr>
        <w:t>同</w:t>
      </w:r>
      <w:r>
        <w:rPr>
          <w:rFonts w:ascii="宋体" w:hAnsi="宋体" w:cs="宋体" w:eastAsia="宋体" w:hint="default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w w:val="105"/>
          <w:sz w:val="20"/>
          <w:szCs w:val="20"/>
        </w:rPr>
        <w:t>这</w:t>
      </w:r>
      <w:r>
        <w:rPr>
          <w:rFonts w:ascii="宋体" w:hAnsi="宋体" w:cs="宋体" w:eastAsia="宋体" w:hint="default"/>
          <w:w w:val="105"/>
          <w:sz w:val="20"/>
          <w:szCs w:val="20"/>
        </w:rPr>
        <w:t>些</w:t>
      </w:r>
      <w:r>
        <w:rPr>
          <w:rFonts w:ascii="宋体" w:hAnsi="宋体" w:cs="宋体" w:eastAsia="宋体" w:hint="default"/>
          <w:w w:val="105"/>
          <w:sz w:val="20"/>
          <w:szCs w:val="20"/>
        </w:rPr>
        <w:t>政</w:t>
      </w:r>
      <w:r>
        <w:rPr>
          <w:rFonts w:ascii="宋体" w:hAnsi="宋体" w:cs="宋体" w:eastAsia="宋体" w:hint="default"/>
          <w:w w:val="105"/>
          <w:sz w:val="20"/>
          <w:szCs w:val="20"/>
        </w:rPr>
        <w:t>策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36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、关联方简介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16"/>
        <w:ind w:left="559" w:right="124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的关联方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28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pt;height:4.350pt;mso-position-horizontal-relative:char;mso-position-vertical-relative:line" coordorigin="0,0" coordsize="8880,87">
            <v:group style="position:absolute;left:29;top:29;width:1786;height:2" coordorigin="29,29" coordsize="1786,2">
              <v:shape style="position:absolute;left:29;top:29;width:1786;height:2" coordorigin="29,29" coordsize="1786,0" path="m29,29l1814,29e" filled="false" stroked="true" strokeweight="2.88pt" strokecolor="#000000">
                <v:path arrowok="t"/>
              </v:shape>
            </v:group>
            <v:group style="position:absolute;left:29;top:79;width:1786;height:2" coordorigin="29,79" coordsize="1786,2">
              <v:shape style="position:absolute;left:29;top:79;width:1786;height:2" coordorigin="29,79" coordsize="1786,0" path="m29,79l1814,79e" filled="false" stroked="true" strokeweight=".72pt" strokecolor="#000000">
                <v:path arrowok="t"/>
              </v:shape>
            </v:group>
            <v:group style="position:absolute;left:1814;top:29;width:87;height:2" coordorigin="1814,29" coordsize="87,2">
              <v:shape style="position:absolute;left:1814;top:29;width:87;height:2" coordorigin="1814,29" coordsize="87,0" path="m1814,29l1901,29e" filled="false" stroked="true" strokeweight="2.88pt" strokecolor="#000000">
                <v:path arrowok="t"/>
              </v:shape>
            </v:group>
            <v:group style="position:absolute;left:1814;top:79;width:87;height:2" coordorigin="1814,79" coordsize="87,2">
              <v:shape style="position:absolute;left:1814;top:79;width:87;height:2" coordorigin="1814,79" coordsize="87,0" path="m1814,79l1901,79e" filled="false" stroked="true" strokeweight=".72pt" strokecolor="#000000">
                <v:path arrowok="t"/>
              </v:shape>
            </v:group>
            <v:group style="position:absolute;left:1901;top:29;width:855;height:2" coordorigin="1901,29" coordsize="855,2">
              <v:shape style="position:absolute;left:1901;top:29;width:855;height:2" coordorigin="1901,29" coordsize="855,0" path="m1901,29l2755,29e" filled="false" stroked="true" strokeweight="2.88pt" strokecolor="#000000">
                <v:path arrowok="t"/>
              </v:shape>
            </v:group>
            <v:group style="position:absolute;left:1901;top:79;width:855;height:2" coordorigin="1901,79" coordsize="855,2">
              <v:shape style="position:absolute;left:1901;top:79;width:855;height:2" coordorigin="1901,79" coordsize="855,0" path="m1901,79l2755,79e" filled="false" stroked="true" strokeweight=".72pt" strokecolor="#000000">
                <v:path arrowok="t"/>
              </v:shape>
            </v:group>
            <v:group style="position:absolute;left:2755;top:29;width:82;height:2" coordorigin="2755,29" coordsize="82,2">
              <v:shape style="position:absolute;left:2755;top:29;width:82;height:2" coordorigin="2755,29" coordsize="82,0" path="m2755,29l2837,29e" filled="false" stroked="true" strokeweight="2.88pt" strokecolor="#000000">
                <v:path arrowok="t"/>
              </v:shape>
            </v:group>
            <v:group style="position:absolute;left:2755;top:79;width:82;height:2" coordorigin="2755,79" coordsize="82,2">
              <v:shape style="position:absolute;left:2755;top:79;width:82;height:2" coordorigin="2755,79" coordsize="82,0" path="m2755,79l2837,79e" filled="false" stroked="true" strokeweight=".72pt" strokecolor="#000000">
                <v:path arrowok="t"/>
              </v:shape>
            </v:group>
            <v:group style="position:absolute;left:2837;top:29;width:1752;height:2" coordorigin="2837,29" coordsize="1752,2">
              <v:shape style="position:absolute;left:2837;top:29;width:1752;height:2" coordorigin="2837,29" coordsize="1752,0" path="m2837,29l4589,29e" filled="false" stroked="true" strokeweight="2.88pt" strokecolor="#000000">
                <v:path arrowok="t"/>
              </v:shape>
            </v:group>
            <v:group style="position:absolute;left:2837;top:79;width:1752;height:2" coordorigin="2837,79" coordsize="1752,2">
              <v:shape style="position:absolute;left:2837;top:79;width:1752;height:2" coordorigin="2837,79" coordsize="1752,0" path="m2837,79l4589,79e" filled="false" stroked="true" strokeweight=".72pt" strokecolor="#000000">
                <v:path arrowok="t"/>
              </v:shape>
            </v:group>
            <v:group style="position:absolute;left:4589;top:29;width:87;height:2" coordorigin="4589,29" coordsize="87,2">
              <v:shape style="position:absolute;left:4589;top:29;width:87;height:2" coordorigin="4589,29" coordsize="87,0" path="m4589,29l4675,29e" filled="false" stroked="true" strokeweight="2.88pt" strokecolor="#000000">
                <v:path arrowok="t"/>
              </v:shape>
            </v:group>
            <v:group style="position:absolute;left:4589;top:79;width:87;height:2" coordorigin="4589,79" coordsize="87,2">
              <v:shape style="position:absolute;left:4589;top:79;width:87;height:2" coordorigin="4589,79" coordsize="87,0" path="m4589,79l4675,79e" filled="false" stroked="true" strokeweight=".72pt" strokecolor="#000000">
                <v:path arrowok="t"/>
              </v:shape>
            </v:group>
            <v:group style="position:absolute;left:4675;top:29;width:1037;height:2" coordorigin="4675,29" coordsize="1037,2">
              <v:shape style="position:absolute;left:4675;top:29;width:1037;height:2" coordorigin="4675,29" coordsize="1037,0" path="m4675,29l5712,29e" filled="false" stroked="true" strokeweight="2.88pt" strokecolor="#000000">
                <v:path arrowok="t"/>
              </v:shape>
            </v:group>
            <v:group style="position:absolute;left:4675;top:79;width:1037;height:2" coordorigin="4675,79" coordsize="1037,2">
              <v:shape style="position:absolute;left:4675;top:79;width:1037;height:2" coordorigin="4675,79" coordsize="1037,0" path="m4675,79l5712,79e" filled="false" stroked="true" strokeweight=".72pt" strokecolor="#000000">
                <v:path arrowok="t"/>
              </v:shape>
            </v:group>
            <v:group style="position:absolute;left:5712;top:29;width:82;height:2" coordorigin="5712,29" coordsize="82,2">
              <v:shape style="position:absolute;left:5712;top:29;width:82;height:2" coordorigin="5712,29" coordsize="82,0" path="m5712,29l5794,29e" filled="false" stroked="true" strokeweight="2.88pt" strokecolor="#000000">
                <v:path arrowok="t"/>
              </v:shape>
            </v:group>
            <v:group style="position:absolute;left:5712;top:79;width:82;height:2" coordorigin="5712,79" coordsize="82,2">
              <v:shape style="position:absolute;left:5712;top:79;width:82;height:2" coordorigin="5712,79" coordsize="82,0" path="m5712,79l5794,79e" filled="false" stroked="true" strokeweight=".72pt" strokecolor="#000000">
                <v:path arrowok="t"/>
              </v:shape>
            </v:group>
            <v:group style="position:absolute;left:5794;top:29;width:936;height:2" coordorigin="5794,29" coordsize="936,2">
              <v:shape style="position:absolute;left:5794;top:29;width:936;height:2" coordorigin="5794,29" coordsize="936,0" path="m5794,29l6730,29e" filled="false" stroked="true" strokeweight="2.88pt" strokecolor="#000000">
                <v:path arrowok="t"/>
              </v:shape>
            </v:group>
            <v:group style="position:absolute;left:5794;top:79;width:936;height:2" coordorigin="5794,79" coordsize="936,2">
              <v:shape style="position:absolute;left:5794;top:79;width:936;height:2" coordorigin="5794,79" coordsize="936,0" path="m5794,79l6730,79e" filled="false" stroked="true" strokeweight=".72pt" strokecolor="#000000">
                <v:path arrowok="t"/>
              </v:shape>
            </v:group>
            <v:group style="position:absolute;left:6730;top:29;width:82;height:2" coordorigin="6730,29" coordsize="82,2">
              <v:shape style="position:absolute;left:6730;top:29;width:82;height:2" coordorigin="6730,29" coordsize="82,0" path="m6730,29l6811,29e" filled="false" stroked="true" strokeweight="2.88pt" strokecolor="#000000">
                <v:path arrowok="t"/>
              </v:shape>
            </v:group>
            <v:group style="position:absolute;left:6730;top:79;width:82;height:2" coordorigin="6730,79" coordsize="82,2">
              <v:shape style="position:absolute;left:6730;top:79;width:82;height:2" coordorigin="6730,79" coordsize="82,0" path="m6730,79l6811,79e" filled="false" stroked="true" strokeweight=".72pt" strokecolor="#000000">
                <v:path arrowok="t"/>
              </v:shape>
            </v:group>
            <v:group style="position:absolute;left:6811;top:29;width:826;height:2" coordorigin="6811,29" coordsize="826,2">
              <v:shape style="position:absolute;left:6811;top:29;width:826;height:2" coordorigin="6811,29" coordsize="826,0" path="m6811,29l7637,29e" filled="false" stroked="true" strokeweight="2.88pt" strokecolor="#000000">
                <v:path arrowok="t"/>
              </v:shape>
            </v:group>
            <v:group style="position:absolute;left:6811;top:79;width:826;height:2" coordorigin="6811,79" coordsize="826,2">
              <v:shape style="position:absolute;left:6811;top:79;width:826;height:2" coordorigin="6811,79" coordsize="826,0" path="m6811,79l7637,79e" filled="false" stroked="true" strokeweight=".72pt" strokecolor="#000000">
                <v:path arrowok="t"/>
              </v:shape>
            </v:group>
            <v:group style="position:absolute;left:7637;top:29;width:82;height:2" coordorigin="7637,29" coordsize="82,2">
              <v:shape style="position:absolute;left:7637;top:29;width:82;height:2" coordorigin="7637,29" coordsize="82,0" path="m7637,29l7718,29e" filled="false" stroked="true" strokeweight="2.88pt" strokecolor="#000000">
                <v:path arrowok="t"/>
              </v:shape>
            </v:group>
            <v:group style="position:absolute;left:7637;top:79;width:82;height:2" coordorigin="7637,79" coordsize="82,2">
              <v:shape style="position:absolute;left:7637;top:79;width:82;height:2" coordorigin="7637,79" coordsize="82,0" path="m7637,79l7718,79e" filled="false" stroked="true" strokeweight=".72pt" strokecolor="#000000">
                <v:path arrowok="t"/>
              </v:shape>
            </v:group>
            <v:group style="position:absolute;left:7718;top:29;width:1133;height:2" coordorigin="7718,29" coordsize="1133,2">
              <v:shape style="position:absolute;left:7718;top:29;width:1133;height:2" coordorigin="7718,29" coordsize="1133,0" path="m7718,29l8851,29e" filled="false" stroked="true" strokeweight="2.88pt" strokecolor="#000000">
                <v:path arrowok="t"/>
              </v:shape>
            </v:group>
            <v:group style="position:absolute;left:7718;top:79;width:1133;height:2" coordorigin="7718,79" coordsize="1133,2">
              <v:shape style="position:absolute;left:7718;top:79;width:1133;height:2" coordorigin="7718,79" coordsize="1133,0" path="m7718,79l8851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pgSz w:w="11900" w:h="16820"/>
          <w:pgMar w:header="1402" w:footer="1407" w:top="1800" w:bottom="1600" w:left="1240" w:right="1220"/>
        </w:sectPr>
      </w:pPr>
    </w:p>
    <w:p>
      <w:pPr>
        <w:tabs>
          <w:tab w:pos="2215" w:val="left" w:leader="none"/>
          <w:tab w:pos="3343" w:val="left" w:leader="none"/>
        </w:tabs>
        <w:spacing w:before="147"/>
        <w:ind w:left="593" w:right="-11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企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名</w:t>
      </w:r>
      <w:r>
        <w:rPr>
          <w:rFonts w:ascii="宋体" w:hAnsi="宋体" w:cs="宋体" w:eastAsia="宋体" w:hint="default"/>
          <w:b/>
          <w:bCs/>
          <w:spacing w:val="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称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册地址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主  营 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b/>
          <w:bCs/>
          <w:spacing w:val="6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02" w:lineRule="exact" w:before="0"/>
        <w:ind w:left="468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与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本公司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02" w:lineRule="exact" w:before="0"/>
        <w:ind w:left="324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经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济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性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质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02" w:lineRule="exact" w:before="0"/>
        <w:ind w:left="30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7"/>
          <w:szCs w:val="17"/>
        </w:rPr>
        <w:t>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定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代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47"/>
        <w:ind w:left="24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组织机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构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代码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220"/>
          <w:cols w:num="5" w:equalWidth="0">
            <w:col w:w="4573" w:space="40"/>
            <w:col w:w="1180" w:space="40"/>
            <w:col w:w="1036" w:space="40"/>
            <w:col w:w="839" w:space="40"/>
            <w:col w:w="1652"/>
          </w:cols>
        </w:sect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814"/>
        <w:gridCol w:w="1954"/>
        <w:gridCol w:w="1082"/>
        <w:gridCol w:w="974"/>
        <w:gridCol w:w="938"/>
        <w:gridCol w:w="1195"/>
      </w:tblGrid>
      <w:tr>
        <w:trPr>
          <w:trHeight w:val="325" w:hRule="exact"/>
        </w:trPr>
        <w:tc>
          <w:tcPr>
            <w:tcW w:w="4632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9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或类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型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9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9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8" w:hRule="exact"/>
        </w:trPr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河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北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7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7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20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22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2"/>
                <w:sz w:val="17"/>
                <w:szCs w:val="17"/>
              </w:rPr>
              <w:t>孟令富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10519867-4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  <w:tr>
        <w:trPr>
          <w:trHeight w:val="252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2"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9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开发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1"/>
                <w:w w:val="105"/>
                <w:sz w:val="17"/>
                <w:szCs w:val="17"/>
              </w:rPr>
              <w:t>及整</w:t>
            </w:r>
            <w:r>
              <w:rPr>
                <w:rFonts w:ascii="宋体" w:hAnsi="宋体" w:cs="宋体" w:eastAsia="宋体" w:hint="default"/>
                <w:i/>
                <w:spacing w:val="-21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7"/>
                <w:szCs w:val="17"/>
              </w:rPr>
              <w:t>产品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7"/>
                <w:szCs w:val="17"/>
              </w:rPr>
              <w:t>、电子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21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21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21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7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7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  <w:t>毕立</w:t>
            </w: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  <w:t>新</w:t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73109620-2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  <w:tr>
        <w:trPr>
          <w:trHeight w:val="257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14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9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7"/>
                <w:szCs w:val="17"/>
              </w:rPr>
              <w:t>98%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河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北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省</w:t>
            </w: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石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晶体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元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7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7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228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2"/>
                <w:sz w:val="17"/>
                <w:szCs w:val="17"/>
              </w:rPr>
              <w:t>阎永江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73435743-9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  <w:tr>
        <w:trPr>
          <w:trHeight w:val="254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4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2"/>
                <w:w w:val="105"/>
                <w:sz w:val="17"/>
                <w:szCs w:val="17"/>
              </w:rPr>
              <w:t>玉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7"/>
                <w:szCs w:val="17"/>
              </w:rPr>
              <w:t>田县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2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22"/>
                <w:w w:val="105"/>
                <w:sz w:val="17"/>
                <w:szCs w:val="17"/>
              </w:rPr>
              <w:t>产品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9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7"/>
                <w:szCs w:val="17"/>
              </w:rPr>
              <w:t>75%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工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石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英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晶体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14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镜片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真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空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镀膜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；销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spacing w:val="-14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仪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表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械设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、电子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设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；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自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产品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的出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7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7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3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0"/>
                <w:w w:val="10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204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15"/>
                <w:sz w:val="17"/>
                <w:szCs w:val="17"/>
              </w:rPr>
              <w:t>阎</w:t>
            </w: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  <w:t>立</w:t>
            </w: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  <w:t>群</w:t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75960844-1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  <w:tr>
        <w:trPr>
          <w:trHeight w:val="257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和本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需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15"/>
                <w:w w:val="105"/>
                <w:sz w:val="17"/>
                <w:szCs w:val="17"/>
              </w:rPr>
              <w:t>机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械设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0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6"/>
                <w:w w:val="105"/>
                <w:sz w:val="17"/>
                <w:szCs w:val="17"/>
              </w:rPr>
              <w:t>100%</w:t>
            </w:r>
            <w:r>
              <w:rPr>
                <w:rFonts w:ascii="宋体" w:hAnsi="宋体" w:cs="宋体" w:eastAsia="宋体" w:hint="default"/>
                <w:spacing w:val="-16"/>
                <w:w w:val="105"/>
                <w:sz w:val="17"/>
                <w:szCs w:val="17"/>
              </w:rPr>
              <w:t>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8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零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配</w:t>
            </w:r>
            <w:r>
              <w:rPr>
                <w:rFonts w:ascii="宋体" w:hAnsi="宋体" w:cs="宋体" w:eastAsia="宋体" w:hint="default"/>
                <w:i/>
                <w:spacing w:val="-14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辅材</w:t>
            </w:r>
            <w:r>
              <w:rPr>
                <w:rFonts w:ascii="宋体" w:hAnsi="宋体" w:cs="宋体" w:eastAsia="宋体" w:hint="default"/>
                <w:spacing w:val="-14"/>
                <w:w w:val="105"/>
                <w:sz w:val="17"/>
                <w:szCs w:val="17"/>
              </w:rPr>
              <w:t>料</w:t>
            </w:r>
            <w:r>
              <w:rPr>
                <w:rFonts w:ascii="宋体" w:hAnsi="宋体" w:cs="宋体" w:eastAsia="宋体" w:hint="default"/>
                <w:spacing w:val="-14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但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限定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i/>
                <w:spacing w:val="-1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或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禁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止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-13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-13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除外</w:t>
            </w:r>
            <w:r>
              <w:rPr>
                <w:rFonts w:ascii="宋体" w:hAnsi="宋体" w:cs="宋体" w:eastAsia="宋体" w:hint="default"/>
                <w:spacing w:val="-15"/>
                <w:w w:val="105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 w:hint="default"/>
                <w:spacing w:val="-15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产品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购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内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贸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易（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20"/>
                <w:w w:val="104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卖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20"/>
                <w:w w:val="10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7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本公司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i/>
                <w:spacing w:val="-17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17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2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23"/>
                <w:w w:val="105"/>
                <w:sz w:val="17"/>
                <w:szCs w:val="17"/>
              </w:rPr>
              <w:t>责任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9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6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12"/>
                <w:sz w:val="17"/>
                <w:szCs w:val="17"/>
              </w:rPr>
              <w:t>阎永江</w:t>
            </w:r>
            <w:r>
              <w:rPr>
                <w:rFonts w:ascii="宋体" w:hAnsi="宋体" w:cs="宋体" w:eastAsia="宋体" w:hint="default"/>
                <w:i/>
                <w:spacing w:val="-66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6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67000584-7</w:t>
            </w:r>
            <w:r>
              <w:rPr>
                <w:rFonts w:ascii="Times New Roman"/>
                <w:spacing w:val="-3"/>
                <w:sz w:val="17"/>
              </w:rPr>
            </w:r>
          </w:p>
        </w:tc>
      </w:tr>
      <w:tr>
        <w:trPr>
          <w:trHeight w:val="257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事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技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术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进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2"/>
                <w:w w:val="105"/>
                <w:sz w:val="17"/>
                <w:szCs w:val="17"/>
              </w:rPr>
              <w:t>口</w:t>
            </w:r>
            <w:r>
              <w:rPr>
                <w:rFonts w:ascii="宋体" w:hAnsi="宋体" w:cs="宋体" w:eastAsia="宋体" w:hint="default"/>
                <w:spacing w:val="2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9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17"/>
                <w:w w:val="105"/>
                <w:sz w:val="17"/>
                <w:szCs w:val="17"/>
              </w:rPr>
              <w:t>50%</w:t>
            </w:r>
            <w:r>
              <w:rPr>
                <w:rFonts w:ascii="宋体" w:hAnsi="宋体" w:cs="宋体" w:eastAsia="宋体" w:hint="default"/>
                <w:spacing w:val="-17"/>
                <w:w w:val="105"/>
                <w:sz w:val="17"/>
                <w:szCs w:val="17"/>
              </w:rPr>
              <w:t>子公司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20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不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国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5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家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专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品</w:t>
            </w:r>
            <w:r>
              <w:rPr>
                <w:rFonts w:ascii="宋体" w:hAnsi="宋体" w:cs="宋体" w:eastAsia="宋体" w:hint="default"/>
                <w:spacing w:val="-92"/>
                <w:w w:val="104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9"/>
                <w:w w:val="104"/>
                <w:sz w:val="17"/>
                <w:szCs w:val="17"/>
              </w:rPr>
              <w:t>，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兴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26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5.2pt;height:4.350pt;mso-position-horizontal-relative:char;mso-position-vertical-relative:line" coordorigin="0,0" coordsize="8904,87">
            <v:group style="position:absolute;left:29;top:58;width:1810;height:2" coordorigin="29,58" coordsize="1810,2">
              <v:shape style="position:absolute;left:29;top:58;width:1810;height:2" coordorigin="29,58" coordsize="1810,0" path="m29,58l1838,58e" filled="false" stroked="true" strokeweight="2.88pt" strokecolor="#000000">
                <v:path arrowok="t"/>
              </v:shape>
            </v:group>
            <v:group style="position:absolute;left:29;top:7;width:1810;height:2" coordorigin="29,7" coordsize="1810,2">
              <v:shape style="position:absolute;left:29;top:7;width:1810;height:2" coordorigin="29,7" coordsize="1810,0" path="m29,7l1838,7e" filled="false" stroked="true" strokeweight=".72pt" strokecolor="#000000">
                <v:path arrowok="t"/>
              </v:shape>
            </v:group>
            <v:group style="position:absolute;left:1824;top:7;width:87;height:2" coordorigin="1824,7" coordsize="87,2">
              <v:shape style="position:absolute;left:1824;top:7;width:87;height:2" coordorigin="1824,7" coordsize="87,0" path="m1824,7l1910,7e" filled="false" stroked="true" strokeweight=".72pt" strokecolor="#000000">
                <v:path arrowok="t"/>
              </v:shape>
            </v:group>
            <v:group style="position:absolute;left:1824;top:58;width:87;height:2" coordorigin="1824,58" coordsize="87,2">
              <v:shape style="position:absolute;left:1824;top:58;width:87;height:2" coordorigin="1824,58" coordsize="87,0" path="m1824,58l1910,58e" filled="false" stroked="true" strokeweight="2.88pt" strokecolor="#000000">
                <v:path arrowok="t"/>
              </v:shape>
            </v:group>
            <v:group style="position:absolute;left:1910;top:58;width:869;height:2" coordorigin="1910,58" coordsize="869,2">
              <v:shape style="position:absolute;left:1910;top:58;width:869;height:2" coordorigin="1910,58" coordsize="869,0" path="m1910,58l2779,58e" filled="false" stroked="true" strokeweight="2.88pt" strokecolor="#000000">
                <v:path arrowok="t"/>
              </v:shape>
            </v:group>
            <v:group style="position:absolute;left:1910;top:7;width:869;height:2" coordorigin="1910,7" coordsize="869,2">
              <v:shape style="position:absolute;left:1910;top:7;width:869;height:2" coordorigin="1910,7" coordsize="869,0" path="m1910,7l2779,7e" filled="false" stroked="true" strokeweight=".72pt" strokecolor="#000000">
                <v:path arrowok="t"/>
              </v:shape>
            </v:group>
            <v:group style="position:absolute;left:2765;top:7;width:82;height:2" coordorigin="2765,7" coordsize="82,2">
              <v:shape style="position:absolute;left:2765;top:7;width:82;height:2" coordorigin="2765,7" coordsize="82,0" path="m2765,7l2846,7e" filled="false" stroked="true" strokeweight=".72pt" strokecolor="#000000">
                <v:path arrowok="t"/>
              </v:shape>
            </v:group>
            <v:group style="position:absolute;left:2765;top:58;width:82;height:2" coordorigin="2765,58" coordsize="82,2">
              <v:shape style="position:absolute;left:2765;top:58;width:82;height:2" coordorigin="2765,58" coordsize="82,0" path="m2765,58l2846,58e" filled="false" stroked="true" strokeweight="2.88pt" strokecolor="#000000">
                <v:path arrowok="t"/>
              </v:shape>
            </v:group>
            <v:group style="position:absolute;left:2846;top:58;width:1767;height:2" coordorigin="2846,58" coordsize="1767,2">
              <v:shape style="position:absolute;left:2846;top:58;width:1767;height:2" coordorigin="2846,58" coordsize="1767,0" path="m2846,58l4613,58e" filled="false" stroked="true" strokeweight="2.88pt" strokecolor="#000000">
                <v:path arrowok="t"/>
              </v:shape>
            </v:group>
            <v:group style="position:absolute;left:2846;top:7;width:1767;height:2" coordorigin="2846,7" coordsize="1767,2">
              <v:shape style="position:absolute;left:2846;top:7;width:1767;height:2" coordorigin="2846,7" coordsize="1767,0" path="m2846,7l4613,7e" filled="false" stroked="true" strokeweight=".72pt" strokecolor="#000000">
                <v:path arrowok="t"/>
              </v:shape>
            </v:group>
            <v:group style="position:absolute;left:4598;top:7;width:87;height:2" coordorigin="4598,7" coordsize="87,2">
              <v:shape style="position:absolute;left:4598;top:7;width:87;height:2" coordorigin="4598,7" coordsize="87,0" path="m4598,7l4685,7e" filled="false" stroked="true" strokeweight=".72pt" strokecolor="#000000">
                <v:path arrowok="t"/>
              </v:shape>
            </v:group>
            <v:group style="position:absolute;left:4598;top:58;width:87;height:2" coordorigin="4598,58" coordsize="87,2">
              <v:shape style="position:absolute;left:4598;top:58;width:87;height:2" coordorigin="4598,58" coordsize="87,0" path="m4598,58l4685,58e" filled="false" stroked="true" strokeweight="2.88pt" strokecolor="#000000">
                <v:path arrowok="t"/>
              </v:shape>
            </v:group>
            <v:group style="position:absolute;left:4685;top:58;width:1052;height:2" coordorigin="4685,58" coordsize="1052,2">
              <v:shape style="position:absolute;left:4685;top:58;width:1052;height:2" coordorigin="4685,58" coordsize="1052,0" path="m4685,58l5736,58e" filled="false" stroked="true" strokeweight="2.88pt" strokecolor="#000000">
                <v:path arrowok="t"/>
              </v:shape>
            </v:group>
            <v:group style="position:absolute;left:4685;top:7;width:1052;height:2" coordorigin="4685,7" coordsize="1052,2">
              <v:shape style="position:absolute;left:4685;top:7;width:1052;height:2" coordorigin="4685,7" coordsize="1052,0" path="m4685,7l5736,7e" filled="false" stroked="true" strokeweight=".72pt" strokecolor="#000000">
                <v:path arrowok="t"/>
              </v:shape>
            </v:group>
            <v:group style="position:absolute;left:5722;top:7;width:82;height:2" coordorigin="5722,7" coordsize="82,2">
              <v:shape style="position:absolute;left:5722;top:7;width:82;height:2" coordorigin="5722,7" coordsize="82,0" path="m5722,7l5803,7e" filled="false" stroked="true" strokeweight=".72pt" strokecolor="#000000">
                <v:path arrowok="t"/>
              </v:shape>
            </v:group>
            <v:group style="position:absolute;left:5722;top:58;width:82;height:2" coordorigin="5722,58" coordsize="82,2">
              <v:shape style="position:absolute;left:5722;top:58;width:82;height:2" coordorigin="5722,58" coordsize="82,0" path="m5722,58l5803,58e" filled="false" stroked="true" strokeweight="2.88pt" strokecolor="#000000">
                <v:path arrowok="t"/>
              </v:shape>
            </v:group>
            <v:group style="position:absolute;left:5803;top:58;width:951;height:2" coordorigin="5803,58" coordsize="951,2">
              <v:shape style="position:absolute;left:5803;top:58;width:951;height:2" coordorigin="5803,58" coordsize="951,0" path="m5803,58l6754,58e" filled="false" stroked="true" strokeweight="2.88pt" strokecolor="#000000">
                <v:path arrowok="t"/>
              </v:shape>
            </v:group>
            <v:group style="position:absolute;left:5803;top:7;width:951;height:2" coordorigin="5803,7" coordsize="951,2">
              <v:shape style="position:absolute;left:5803;top:7;width:951;height:2" coordorigin="5803,7" coordsize="951,0" path="m5803,7l6754,7e" filled="false" stroked="true" strokeweight=".72pt" strokecolor="#000000">
                <v:path arrowok="t"/>
              </v:shape>
            </v:group>
            <v:group style="position:absolute;left:6739;top:7;width:87;height:2" coordorigin="6739,7" coordsize="87,2">
              <v:shape style="position:absolute;left:6739;top:7;width:87;height:2" coordorigin="6739,7" coordsize="87,0" path="m6739,7l6826,7e" filled="false" stroked="true" strokeweight=".72pt" strokecolor="#000000">
                <v:path arrowok="t"/>
              </v:shape>
            </v:group>
            <v:group style="position:absolute;left:6739;top:58;width:87;height:2" coordorigin="6739,58" coordsize="87,2">
              <v:shape style="position:absolute;left:6739;top:58;width:87;height:2" coordorigin="6739,58" coordsize="87,0" path="m6739,58l6826,58e" filled="false" stroked="true" strokeweight="2.88pt" strokecolor="#000000">
                <v:path arrowok="t"/>
              </v:shape>
            </v:group>
            <v:group style="position:absolute;left:6826;top:58;width:836;height:2" coordorigin="6826,58" coordsize="836,2">
              <v:shape style="position:absolute;left:6826;top:58;width:836;height:2" coordorigin="6826,58" coordsize="836,0" path="m6826,58l7661,58e" filled="false" stroked="true" strokeweight="2.88pt" strokecolor="#000000">
                <v:path arrowok="t"/>
              </v:shape>
            </v:group>
            <v:group style="position:absolute;left:6826;top:7;width:836;height:2" coordorigin="6826,7" coordsize="836,2">
              <v:shape style="position:absolute;left:6826;top:7;width:836;height:2" coordorigin="6826,7" coordsize="836,0" path="m6826,7l7661,7e" filled="false" stroked="true" strokeweight=".72pt" strokecolor="#000000">
                <v:path arrowok="t"/>
              </v:shape>
            </v:group>
            <v:group style="position:absolute;left:7646;top:7;width:82;height:2" coordorigin="7646,7" coordsize="82,2">
              <v:shape style="position:absolute;left:7646;top:7;width:82;height:2" coordorigin="7646,7" coordsize="82,0" path="m7646,7l7728,7e" filled="false" stroked="true" strokeweight=".72pt" strokecolor="#000000">
                <v:path arrowok="t"/>
              </v:shape>
            </v:group>
            <v:group style="position:absolute;left:7646;top:58;width:82;height:2" coordorigin="7646,58" coordsize="82,2">
              <v:shape style="position:absolute;left:7646;top:58;width:82;height:2" coordorigin="7646,58" coordsize="82,0" path="m7646,58l7728,58e" filled="false" stroked="true" strokeweight="2.88pt" strokecolor="#000000">
                <v:path arrowok="t"/>
              </v:shape>
            </v:group>
            <v:group style="position:absolute;left:7728;top:58;width:1148;height:2" coordorigin="7728,58" coordsize="1148,2">
              <v:shape style="position:absolute;left:7728;top:58;width:1148;height:2" coordorigin="7728,58" coordsize="1148,0" path="m7728,58l8875,58e" filled="false" stroked="true" strokeweight="2.88pt" strokecolor="#000000">
                <v:path arrowok="t"/>
              </v:shape>
            </v:group>
            <v:group style="position:absolute;left:7728;top:7;width:1148;height:2" coordorigin="7728,7" coordsize="1148,2">
              <v:shape style="position:absolute;left:7728;top:7;width:1148;height:2" coordorigin="7728,7" coordsize="1148,0" path="m7728,7l887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240" w:right="122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  <w:r>
        <w:rPr/>
        <w:pict>
          <v:group style="position:absolute;margin-left:75.360001pt;margin-top:287.320007pt;width:445.2pt;height:4.350pt;mso-position-horizontal-relative:page;mso-position-vertical-relative:page;z-index:-539680" coordorigin="1507,5746" coordsize="8904,87">
            <v:group style="position:absolute;left:1536;top:5804;width:3106;height:2" coordorigin="1536,5804" coordsize="3106,2">
              <v:shape style="position:absolute;left:1536;top:5804;width:3106;height:2" coordorigin="1536,5804" coordsize="3106,0" path="m1536,5804l4642,5804e" filled="false" stroked="true" strokeweight="2.88pt" strokecolor="#000000">
                <v:path arrowok="t"/>
              </v:shape>
            </v:group>
            <v:group style="position:absolute;left:1536;top:5754;width:3106;height:2" coordorigin="1536,5754" coordsize="3106,2">
              <v:shape style="position:absolute;left:1536;top:5754;width:3106;height:2" coordorigin="1536,5754" coordsize="3106,0" path="m1536,5754l4642,5754e" filled="false" stroked="true" strokeweight=".72pt" strokecolor="#000000">
                <v:path arrowok="t"/>
              </v:shape>
            </v:group>
            <v:group style="position:absolute;left:4627;top:5754;width:82;height:2" coordorigin="4627,5754" coordsize="82,2">
              <v:shape style="position:absolute;left:4627;top:5754;width:82;height:2" coordorigin="4627,5754" coordsize="82,0" path="m4627,5754l4709,5754e" filled="false" stroked="true" strokeweight=".72pt" strokecolor="#000000">
                <v:path arrowok="t"/>
              </v:shape>
            </v:group>
            <v:group style="position:absolute;left:4627;top:5804;width:82;height:2" coordorigin="4627,5804" coordsize="82,2">
              <v:shape style="position:absolute;left:4627;top:5804;width:82;height:2" coordorigin="4627,5804" coordsize="82,0" path="m4627,5804l4709,5804e" filled="false" stroked="true" strokeweight="2.88pt" strokecolor="#000000">
                <v:path arrowok="t"/>
              </v:shape>
            </v:group>
            <v:group style="position:absolute;left:4709;top:5804;width:1436;height:2" coordorigin="4709,5804" coordsize="1436,2">
              <v:shape style="position:absolute;left:4709;top:5804;width:1436;height:2" coordorigin="4709,5804" coordsize="1436,0" path="m4709,5804l6144,5804e" filled="false" stroked="true" strokeweight="2.88pt" strokecolor="#000000">
                <v:path arrowok="t"/>
              </v:shape>
            </v:group>
            <v:group style="position:absolute;left:4709;top:5754;width:1436;height:2" coordorigin="4709,5754" coordsize="1436,2">
              <v:shape style="position:absolute;left:4709;top:5754;width:1436;height:2" coordorigin="4709,5754" coordsize="1436,0" path="m4709,5754l6144,5754e" filled="false" stroked="true" strokeweight=".72pt" strokecolor="#000000">
                <v:path arrowok="t"/>
              </v:shape>
            </v:group>
            <v:group style="position:absolute;left:6130;top:5754;width:87;height:2" coordorigin="6130,5754" coordsize="87,2">
              <v:shape style="position:absolute;left:6130;top:5754;width:87;height:2" coordorigin="6130,5754" coordsize="87,0" path="m6130,5754l6216,5754e" filled="false" stroked="true" strokeweight=".72pt" strokecolor="#000000">
                <v:path arrowok="t"/>
              </v:shape>
            </v:group>
            <v:group style="position:absolute;left:6130;top:5804;width:87;height:2" coordorigin="6130,5804" coordsize="87,2">
              <v:shape style="position:absolute;left:6130;top:5804;width:87;height:2" coordorigin="6130,5804" coordsize="87,0" path="m6130,5804l6216,5804e" filled="false" stroked="true" strokeweight="2.88pt" strokecolor="#000000">
                <v:path arrowok="t"/>
              </v:shape>
            </v:group>
            <v:group style="position:absolute;left:6216;top:5804;width:1306;height:2" coordorigin="6216,5804" coordsize="1306,2">
              <v:shape style="position:absolute;left:6216;top:5804;width:1306;height:2" coordorigin="6216,5804" coordsize="1306,0" path="m6216,5804l7522,5804e" filled="false" stroked="true" strokeweight="2.88pt" strokecolor="#000000">
                <v:path arrowok="t"/>
              </v:shape>
            </v:group>
            <v:group style="position:absolute;left:6216;top:5754;width:1306;height:2" coordorigin="6216,5754" coordsize="1306,2">
              <v:shape style="position:absolute;left:6216;top:5754;width:1306;height:2" coordorigin="6216,5754" coordsize="1306,0" path="m6216,5754l7522,5754e" filled="false" stroked="true" strokeweight=".72pt" strokecolor="#000000">
                <v:path arrowok="t"/>
              </v:shape>
            </v:group>
            <v:group style="position:absolute;left:7507;top:5754;width:87;height:2" coordorigin="7507,5754" coordsize="87,2">
              <v:shape style="position:absolute;left:7507;top:5754;width:87;height:2" coordorigin="7507,5754" coordsize="87,0" path="m7507,5754l7594,5754e" filled="false" stroked="true" strokeweight=".72pt" strokecolor="#000000">
                <v:path arrowok="t"/>
              </v:shape>
            </v:group>
            <v:group style="position:absolute;left:7507;top:5804;width:87;height:2" coordorigin="7507,5804" coordsize="87,2">
              <v:shape style="position:absolute;left:7507;top:5804;width:87;height:2" coordorigin="7507,5804" coordsize="87,0" path="m7507,5804l7594,5804e" filled="false" stroked="true" strokeweight="2.88pt" strokecolor="#000000">
                <v:path arrowok="t"/>
              </v:shape>
            </v:group>
            <v:group style="position:absolute;left:7594;top:5804;width:1335;height:2" coordorigin="7594,5804" coordsize="1335,2">
              <v:shape style="position:absolute;left:7594;top:5804;width:1335;height:2" coordorigin="7594,5804" coordsize="1335,0" path="m7594,5804l8928,5804e" filled="false" stroked="true" strokeweight="2.88pt" strokecolor="#000000">
                <v:path arrowok="t"/>
              </v:shape>
            </v:group>
            <v:group style="position:absolute;left:7594;top:5754;width:1335;height:2" coordorigin="7594,5754" coordsize="1335,2">
              <v:shape style="position:absolute;left:7594;top:5754;width:1335;height:2" coordorigin="7594,5754" coordsize="1335,0" path="m7594,5754l8928,5754e" filled="false" stroked="true" strokeweight=".72pt" strokecolor="#000000">
                <v:path arrowok="t"/>
              </v:shape>
            </v:group>
            <v:group style="position:absolute;left:8914;top:5754;width:87;height:2" coordorigin="8914,5754" coordsize="87,2">
              <v:shape style="position:absolute;left:8914;top:5754;width:87;height:2" coordorigin="8914,5754" coordsize="87,0" path="m8914,5754l9000,5754e" filled="false" stroked="true" strokeweight=".72pt" strokecolor="#000000">
                <v:path arrowok="t"/>
              </v:shape>
            </v:group>
            <v:group style="position:absolute;left:8914;top:5804;width:87;height:2" coordorigin="8914,5804" coordsize="87,2">
              <v:shape style="position:absolute;left:8914;top:5804;width:87;height:2" coordorigin="8914,5804" coordsize="87,0" path="m8914,5804l9000,5804e" filled="false" stroked="true" strokeweight="2.88pt" strokecolor="#000000">
                <v:path arrowok="t"/>
              </v:shape>
            </v:group>
            <v:group style="position:absolute;left:9000;top:5804;width:1383;height:2" coordorigin="9000,5804" coordsize="1383,2">
              <v:shape style="position:absolute;left:9000;top:5804;width:1383;height:2" coordorigin="9000,5804" coordsize="1383,0" path="m9000,5804l10382,5804e" filled="false" stroked="true" strokeweight="2.88pt" strokecolor="#000000">
                <v:path arrowok="t"/>
              </v:shape>
            </v:group>
            <v:group style="position:absolute;left:9000;top:5754;width:1383;height:2" coordorigin="9000,5754" coordsize="1383,2">
              <v:shape style="position:absolute;left:9000;top:5754;width:1383;height:2" coordorigin="9000,5754" coordsize="1383,0" path="m9000,5754l10382,5754e" filled="false" stroked="true" strokeweight=".72pt" strokecolor="#000000">
                <v:path arrowok="t"/>
              </v:shape>
            </v:group>
            <w10:wrap type="none"/>
          </v:group>
        </w:pict>
      </w:r>
    </w:p>
    <w:p>
      <w:pPr>
        <w:spacing w:line="367" w:lineRule="auto" w:before="54"/>
        <w:ind w:left="3147" w:right="470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5.360001pt;margin-top:38.307709pt;width:445.2pt;height:4.350pt;mso-position-horizontal-relative:page;mso-position-vertical-relative:paragraph;z-index:-539704" coordorigin="1507,766" coordsize="8904,87">
            <v:group style="position:absolute;left:1536;top:824;width:1810;height:2" coordorigin="1536,824" coordsize="1810,2">
              <v:shape style="position:absolute;left:1536;top:824;width:1810;height:2" coordorigin="1536,824" coordsize="1810,0" path="m1536,824l3346,824e" filled="false" stroked="true" strokeweight="2.88pt" strokecolor="#000000">
                <v:path arrowok="t"/>
              </v:shape>
            </v:group>
            <v:group style="position:absolute;left:1536;top:773;width:1810;height:2" coordorigin="1536,773" coordsize="1810,2">
              <v:shape style="position:absolute;left:1536;top:773;width:1810;height:2" coordorigin="1536,773" coordsize="1810,0" path="m1536,773l3346,773e" filled="false" stroked="true" strokeweight=".72pt" strokecolor="#000000">
                <v:path arrowok="t"/>
              </v:shape>
            </v:group>
            <v:group style="position:absolute;left:3331;top:773;width:87;height:2" coordorigin="3331,773" coordsize="87,2">
              <v:shape style="position:absolute;left:3331;top:773;width:87;height:2" coordorigin="3331,773" coordsize="87,0" path="m3331,773l3418,773e" filled="false" stroked="true" strokeweight=".72pt" strokecolor="#000000">
                <v:path arrowok="t"/>
              </v:shape>
            </v:group>
            <v:group style="position:absolute;left:3331;top:824;width:87;height:2" coordorigin="3331,824" coordsize="87,2">
              <v:shape style="position:absolute;left:3331;top:824;width:87;height:2" coordorigin="3331,824" coordsize="87,0" path="m3331,824l3418,824e" filled="false" stroked="true" strokeweight="2.88pt" strokecolor="#000000">
                <v:path arrowok="t"/>
              </v:shape>
            </v:group>
            <v:group style="position:absolute;left:3418;top:824;width:869;height:2" coordorigin="3418,824" coordsize="869,2">
              <v:shape style="position:absolute;left:3418;top:824;width:869;height:2" coordorigin="3418,824" coordsize="869,0" path="m3418,824l4286,824e" filled="false" stroked="true" strokeweight="2.88pt" strokecolor="#000000">
                <v:path arrowok="t"/>
              </v:shape>
            </v:group>
            <v:group style="position:absolute;left:3418;top:773;width:869;height:2" coordorigin="3418,773" coordsize="869,2">
              <v:shape style="position:absolute;left:3418;top:773;width:869;height:2" coordorigin="3418,773" coordsize="869,0" path="m3418,773l4286,773e" filled="false" stroked="true" strokeweight=".72pt" strokecolor="#000000">
                <v:path arrowok="t"/>
              </v:shape>
            </v:group>
            <v:group style="position:absolute;left:4272;top:773;width:82;height:2" coordorigin="4272,773" coordsize="82,2">
              <v:shape style="position:absolute;left:4272;top:773;width:82;height:2" coordorigin="4272,773" coordsize="82,0" path="m4272,773l4354,773e" filled="false" stroked="true" strokeweight=".72pt" strokecolor="#000000">
                <v:path arrowok="t"/>
              </v:shape>
            </v:group>
            <v:group style="position:absolute;left:4272;top:824;width:82;height:2" coordorigin="4272,824" coordsize="82,2">
              <v:shape style="position:absolute;left:4272;top:824;width:82;height:2" coordorigin="4272,824" coordsize="82,0" path="m4272,824l4354,824e" filled="false" stroked="true" strokeweight="2.88pt" strokecolor="#000000">
                <v:path arrowok="t"/>
              </v:shape>
            </v:group>
            <v:group style="position:absolute;left:4354;top:824;width:1767;height:2" coordorigin="4354,824" coordsize="1767,2">
              <v:shape style="position:absolute;left:4354;top:824;width:1767;height:2" coordorigin="4354,824" coordsize="1767,0" path="m4354,824l6120,824e" filled="false" stroked="true" strokeweight="2.88pt" strokecolor="#000000">
                <v:path arrowok="t"/>
              </v:shape>
            </v:group>
            <v:group style="position:absolute;left:4354;top:773;width:1767;height:2" coordorigin="4354,773" coordsize="1767,2">
              <v:shape style="position:absolute;left:4354;top:773;width:1767;height:2" coordorigin="4354,773" coordsize="1767,0" path="m4354,773l6120,773e" filled="false" stroked="true" strokeweight=".72pt" strokecolor="#000000">
                <v:path arrowok="t"/>
              </v:shape>
            </v:group>
            <v:group style="position:absolute;left:6106;top:773;width:87;height:2" coordorigin="6106,773" coordsize="87,2">
              <v:shape style="position:absolute;left:6106;top:773;width:87;height:2" coordorigin="6106,773" coordsize="87,0" path="m6106,773l6192,773e" filled="false" stroked="true" strokeweight=".72pt" strokecolor="#000000">
                <v:path arrowok="t"/>
              </v:shape>
            </v:group>
            <v:group style="position:absolute;left:6106;top:824;width:87;height:2" coordorigin="6106,824" coordsize="87,2">
              <v:shape style="position:absolute;left:6106;top:824;width:87;height:2" coordorigin="6106,824" coordsize="87,0" path="m6106,824l6192,824e" filled="false" stroked="true" strokeweight="2.88pt" strokecolor="#000000">
                <v:path arrowok="t"/>
              </v:shape>
            </v:group>
            <v:group style="position:absolute;left:6192;top:824;width:1052;height:2" coordorigin="6192,824" coordsize="1052,2">
              <v:shape style="position:absolute;left:6192;top:824;width:1052;height:2" coordorigin="6192,824" coordsize="1052,0" path="m6192,824l7243,824e" filled="false" stroked="true" strokeweight="2.88pt" strokecolor="#000000">
                <v:path arrowok="t"/>
              </v:shape>
            </v:group>
            <v:group style="position:absolute;left:6192;top:773;width:1052;height:2" coordorigin="6192,773" coordsize="1052,2">
              <v:shape style="position:absolute;left:6192;top:773;width:1052;height:2" coordorigin="6192,773" coordsize="1052,0" path="m6192,773l7243,773e" filled="false" stroked="true" strokeweight=".72pt" strokecolor="#000000">
                <v:path arrowok="t"/>
              </v:shape>
            </v:group>
            <v:group style="position:absolute;left:7229;top:773;width:82;height:2" coordorigin="7229,773" coordsize="82,2">
              <v:shape style="position:absolute;left:7229;top:773;width:82;height:2" coordorigin="7229,773" coordsize="82,0" path="m7229,773l7310,773e" filled="false" stroked="true" strokeweight=".72pt" strokecolor="#000000">
                <v:path arrowok="t"/>
              </v:shape>
            </v:group>
            <v:group style="position:absolute;left:7229;top:824;width:82;height:2" coordorigin="7229,824" coordsize="82,2">
              <v:shape style="position:absolute;left:7229;top:824;width:82;height:2" coordorigin="7229,824" coordsize="82,0" path="m7229,824l7310,824e" filled="false" stroked="true" strokeweight="2.88pt" strokecolor="#000000">
                <v:path arrowok="t"/>
              </v:shape>
            </v:group>
            <v:group style="position:absolute;left:7310;top:824;width:951;height:2" coordorigin="7310,824" coordsize="951,2">
              <v:shape style="position:absolute;left:7310;top:824;width:951;height:2" coordorigin="7310,824" coordsize="951,0" path="m7310,824l8261,824e" filled="false" stroked="true" strokeweight="2.88pt" strokecolor="#000000">
                <v:path arrowok="t"/>
              </v:shape>
            </v:group>
            <v:group style="position:absolute;left:7310;top:773;width:951;height:2" coordorigin="7310,773" coordsize="951,2">
              <v:shape style="position:absolute;left:7310;top:773;width:951;height:2" coordorigin="7310,773" coordsize="951,0" path="m7310,773l8261,773e" filled="false" stroked="true" strokeweight=".72pt" strokecolor="#000000">
                <v:path arrowok="t"/>
              </v:shape>
            </v:group>
            <v:group style="position:absolute;left:8246;top:773;width:87;height:2" coordorigin="8246,773" coordsize="87,2">
              <v:shape style="position:absolute;left:8246;top:773;width:87;height:2" coordorigin="8246,773" coordsize="87,0" path="m8246,773l8333,773e" filled="false" stroked="true" strokeweight=".72pt" strokecolor="#000000">
                <v:path arrowok="t"/>
              </v:shape>
            </v:group>
            <v:group style="position:absolute;left:8246;top:824;width:87;height:2" coordorigin="8246,824" coordsize="87,2">
              <v:shape style="position:absolute;left:8246;top:824;width:87;height:2" coordorigin="8246,824" coordsize="87,0" path="m8246,824l8333,824e" filled="false" stroked="true" strokeweight="2.88pt" strokecolor="#000000">
                <v:path arrowok="t"/>
              </v:shape>
            </v:group>
            <v:group style="position:absolute;left:8333;top:824;width:836;height:2" coordorigin="8333,824" coordsize="836,2">
              <v:shape style="position:absolute;left:8333;top:824;width:836;height:2" coordorigin="8333,824" coordsize="836,0" path="m8333,824l9168,824e" filled="false" stroked="true" strokeweight="2.88pt" strokecolor="#000000">
                <v:path arrowok="t"/>
              </v:shape>
            </v:group>
            <v:group style="position:absolute;left:8333;top:773;width:836;height:2" coordorigin="8333,773" coordsize="836,2">
              <v:shape style="position:absolute;left:8333;top:773;width:836;height:2" coordorigin="8333,773" coordsize="836,0" path="m8333,773l9168,773e" filled="false" stroked="true" strokeweight=".72pt" strokecolor="#000000">
                <v:path arrowok="t"/>
              </v:shape>
            </v:group>
            <v:group style="position:absolute;left:9154;top:773;width:82;height:2" coordorigin="9154,773" coordsize="82,2">
              <v:shape style="position:absolute;left:9154;top:773;width:82;height:2" coordorigin="9154,773" coordsize="82,0" path="m9154,773l9235,773e" filled="false" stroked="true" strokeweight=".72pt" strokecolor="#000000">
                <v:path arrowok="t"/>
              </v:shape>
            </v:group>
            <v:group style="position:absolute;left:9154;top:824;width:82;height:2" coordorigin="9154,824" coordsize="82,2">
              <v:shape style="position:absolute;left:9154;top:824;width:82;height:2" coordorigin="9154,824" coordsize="82,0" path="m9154,824l9235,824e" filled="false" stroked="true" strokeweight="2.88pt" strokecolor="#000000">
                <v:path arrowok="t"/>
              </v:shape>
            </v:group>
            <v:group style="position:absolute;left:9235;top:824;width:1148;height:2" coordorigin="9235,824" coordsize="1148,2">
              <v:shape style="position:absolute;left:9235;top:824;width:1148;height:2" coordorigin="9235,824" coordsize="1148,0" path="m9235,824l10382,824e" filled="false" stroked="true" strokeweight="2.88pt" strokecolor="#000000">
                <v:path arrowok="t"/>
              </v:shape>
            </v:group>
            <v:group style="position:absolute;left:9235;top:773;width:1148;height:2" coordorigin="9235,773" coordsize="1148,2">
              <v:shape style="position:absolute;left:9235;top:773;width:1148;height:2" coordorigin="9235,773" coordsize="1148,0" path="m9235,773l10382,77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办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实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具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体</w:t>
      </w:r>
      <w:r>
        <w:rPr>
          <w:rFonts w:ascii="宋体" w:hAnsi="宋体" w:cs="宋体" w:eastAsia="宋体" w:hint="default"/>
          <w:i/>
          <w:spacing w:val="2"/>
          <w:w w:val="105"/>
          <w:sz w:val="17"/>
          <w:szCs w:val="17"/>
        </w:rPr>
        <w:t>项目</w:t>
      </w:r>
      <w:r>
        <w:rPr>
          <w:rFonts w:ascii="宋体" w:hAnsi="宋体" w:cs="宋体" w:eastAsia="宋体" w:hint="default"/>
          <w:spacing w:val="2"/>
          <w:w w:val="105"/>
          <w:sz w:val="17"/>
          <w:szCs w:val="17"/>
        </w:rPr>
        <w:t>另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w w:val="105"/>
          <w:sz w:val="17"/>
          <w:szCs w:val="17"/>
        </w:rPr>
        <w:t>申</w:t>
      </w:r>
      <w:r>
        <w:rPr>
          <w:rFonts w:ascii="宋体" w:hAnsi="宋体" w:cs="宋体" w:eastAsia="宋体" w:hint="default"/>
          <w:w w:val="105"/>
          <w:sz w:val="17"/>
          <w:szCs w:val="17"/>
        </w:rPr>
        <w:t>报</w:t>
      </w:r>
      <w:r>
        <w:rPr>
          <w:rFonts w:ascii="宋体" w:hAnsi="宋体" w:cs="宋体" w:eastAsia="宋体" w:hint="default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18"/>
        <w:ind w:left="6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2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）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制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关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系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的关联方的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资本及其变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化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469"/>
        <w:gridCol w:w="1382"/>
        <w:gridCol w:w="1366"/>
        <w:gridCol w:w="1411"/>
      </w:tblGrid>
      <w:tr>
        <w:trPr>
          <w:trHeight w:val="478" w:hRule="exact"/>
        </w:trPr>
        <w:tc>
          <w:tcPr>
            <w:tcW w:w="3194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11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9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8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66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8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11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2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7" w:hRule="exact"/>
        </w:trPr>
        <w:tc>
          <w:tcPr>
            <w:tcW w:w="319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10,080,000.00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10,080,000.00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6" w:hRule="exact"/>
        </w:trPr>
        <w:tc>
          <w:tcPr>
            <w:tcW w:w="3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10,500,000.00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10,500,000.00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6" w:hRule="exact"/>
        </w:trPr>
        <w:tc>
          <w:tcPr>
            <w:tcW w:w="3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29,772,000.00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29,772,000.00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1" w:hRule="exact"/>
        </w:trPr>
        <w:tc>
          <w:tcPr>
            <w:tcW w:w="3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7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3,055,550.00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1,944,450.00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88" w:hRule="exact"/>
        </w:trPr>
        <w:tc>
          <w:tcPr>
            <w:tcW w:w="3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0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8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98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600" w:hRule="exact"/>
        </w:trPr>
        <w:tc>
          <w:tcPr>
            <w:tcW w:w="882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3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的关联方所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股份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及其变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7"/>
          <w:szCs w:val="7"/>
        </w:rPr>
      </w:pPr>
    </w:p>
    <w:tbl>
      <w:tblPr>
        <w:tblW w:w="0" w:type="auto"/>
        <w:jc w:val="left"/>
        <w:tblInd w:w="3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315"/>
        <w:gridCol w:w="718"/>
        <w:gridCol w:w="1138"/>
        <w:gridCol w:w="1109"/>
        <w:gridCol w:w="1344"/>
        <w:gridCol w:w="761"/>
      </w:tblGrid>
      <w:tr>
        <w:trPr>
          <w:trHeight w:val="524" w:hRule="exact"/>
        </w:trPr>
        <w:tc>
          <w:tcPr>
            <w:tcW w:w="2434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名称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73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期初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18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期增加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09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47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减少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77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期末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61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43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16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3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26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41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4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百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比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99" w:hRule="exact"/>
        </w:trPr>
        <w:tc>
          <w:tcPr>
            <w:tcW w:w="2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科技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31,767,575.00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42.08%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31,767,575.00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35.30%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4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深圳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10,290,000.00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9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98.00%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10,290,000.00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98.00%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2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唐山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旭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22,329,000.00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9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75.00%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22,329,000.00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75.00%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17"/>
                <w:szCs w:val="17"/>
              </w:rPr>
              <w:t>北京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17"/>
                <w:szCs w:val="17"/>
              </w:rPr>
              <w:t>裕丰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光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学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电子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器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2,750,000.00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90.00%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2,250,000.00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7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5,000,000.00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100.00%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2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有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深圳市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晶源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健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17"/>
                <w:szCs w:val="17"/>
              </w:rPr>
              <w:t>三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电子有</w:t>
            </w:r>
            <w:r>
              <w:rPr>
                <w:rFonts w:ascii="宋体" w:hAnsi="宋体" w:cs="宋体" w:eastAsia="宋体" w:hint="default"/>
                <w:i/>
                <w:spacing w:val="6"/>
                <w:w w:val="105"/>
                <w:sz w:val="17"/>
                <w:szCs w:val="17"/>
              </w:rPr>
              <w:t>限</w:t>
            </w:r>
            <w:r>
              <w:rPr>
                <w:rFonts w:ascii="宋体" w:hAnsi="宋体" w:cs="宋体" w:eastAsia="宋体" w:hint="default"/>
                <w:spacing w:val="6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6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1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2,500,000.00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2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50.00%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70" w:hRule="exact"/>
        </w:trPr>
        <w:tc>
          <w:tcPr>
            <w:tcW w:w="2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司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26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5.2pt;height:4.350pt;mso-position-horizontal-relative:char;mso-position-vertical-relative:line" coordorigin="0,0" coordsize="8904,87">
            <v:group style="position:absolute;left:29;top:58;width:2448;height:2" coordorigin="29,58" coordsize="2448,2">
              <v:shape style="position:absolute;left:29;top:58;width:2448;height:2" coordorigin="29,58" coordsize="2448,0" path="m29,58l2477,58e" filled="false" stroked="true" strokeweight="2.88pt" strokecolor="#000000">
                <v:path arrowok="t"/>
              </v:shape>
            </v:group>
            <v:group style="position:absolute;left:29;top:7;width:2448;height:2" coordorigin="29,7" coordsize="2448,2">
              <v:shape style="position:absolute;left:29;top:7;width:2448;height:2" coordorigin="29,7" coordsize="2448,0" path="m29,7l2477,7e" filled="false" stroked="true" strokeweight=".72pt" strokecolor="#000000">
                <v:path arrowok="t"/>
              </v:shape>
            </v:group>
            <v:group style="position:absolute;left:2462;top:7;width:87;height:2" coordorigin="2462,7" coordsize="87,2">
              <v:shape style="position:absolute;left:2462;top:7;width:87;height:2" coordorigin="2462,7" coordsize="87,0" path="m2462,7l2549,7e" filled="false" stroked="true" strokeweight=".72pt" strokecolor="#000000">
                <v:path arrowok="t"/>
              </v:shape>
            </v:group>
            <v:group style="position:absolute;left:2462;top:58;width:87;height:2" coordorigin="2462,58" coordsize="87,2">
              <v:shape style="position:absolute;left:2462;top:58;width:87;height:2" coordorigin="2462,58" coordsize="87,0" path="m2462,58l2549,58e" filled="false" stroked="true" strokeweight="2.88pt" strokecolor="#000000">
                <v:path arrowok="t"/>
              </v:shape>
            </v:group>
            <v:group style="position:absolute;left:2549;top:58;width:1148;height:2" coordorigin="2549,58" coordsize="1148,2">
              <v:shape style="position:absolute;left:2549;top:58;width:1148;height:2" coordorigin="2549,58" coordsize="1148,0" path="m2549,58l3696,58e" filled="false" stroked="true" strokeweight="2.88pt" strokecolor="#000000">
                <v:path arrowok="t"/>
              </v:shape>
            </v:group>
            <v:group style="position:absolute;left:2549;top:7;width:1148;height:2" coordorigin="2549,7" coordsize="1148,2">
              <v:shape style="position:absolute;left:2549;top:7;width:1148;height:2" coordorigin="2549,7" coordsize="1148,0" path="m2549,7l3696,7e" filled="false" stroked="true" strokeweight=".72pt" strokecolor="#000000">
                <v:path arrowok="t"/>
              </v:shape>
            </v:group>
            <v:group style="position:absolute;left:3682;top:7;width:87;height:2" coordorigin="3682,7" coordsize="87,2">
              <v:shape style="position:absolute;left:3682;top:7;width:87;height:2" coordorigin="3682,7" coordsize="87,0" path="m3682,7l3768,7e" filled="false" stroked="true" strokeweight=".72pt" strokecolor="#000000">
                <v:path arrowok="t"/>
              </v:shape>
            </v:group>
            <v:group style="position:absolute;left:3682;top:58;width:87;height:2" coordorigin="3682,58" coordsize="87,2">
              <v:shape style="position:absolute;left:3682;top:58;width:87;height:2" coordorigin="3682,58" coordsize="87,0" path="m3682,58l3768,58e" filled="false" stroked="true" strokeweight="2.88pt" strokecolor="#000000">
                <v:path arrowok="t"/>
              </v:shape>
            </v:group>
            <v:group style="position:absolute;left:3768;top:58;width:725;height:2" coordorigin="3768,58" coordsize="725,2">
              <v:shape style="position:absolute;left:3768;top:58;width:725;height:2" coordorigin="3768,58" coordsize="725,0" path="m3768,58l4493,58e" filled="false" stroked="true" strokeweight="2.88pt" strokecolor="#000000">
                <v:path arrowok="t"/>
              </v:shape>
            </v:group>
            <v:group style="position:absolute;left:3768;top:7;width:725;height:2" coordorigin="3768,7" coordsize="725,2">
              <v:shape style="position:absolute;left:3768;top:7;width:725;height:2" coordorigin="3768,7" coordsize="725,0" path="m3768,7l4493,7e" filled="false" stroked="true" strokeweight=".72pt" strokecolor="#000000">
                <v:path arrowok="t"/>
              </v:shape>
            </v:group>
            <v:group style="position:absolute;left:4478;top:7;width:82;height:2" coordorigin="4478,7" coordsize="82,2">
              <v:shape style="position:absolute;left:4478;top:7;width:82;height:2" coordorigin="4478,7" coordsize="82,0" path="m4478,7l4560,7e" filled="false" stroked="true" strokeweight=".72pt" strokecolor="#000000">
                <v:path arrowok="t"/>
              </v:shape>
            </v:group>
            <v:group style="position:absolute;left:4478;top:58;width:82;height:2" coordorigin="4478,58" coordsize="82,2">
              <v:shape style="position:absolute;left:4478;top:58;width:82;height:2" coordorigin="4478,58" coordsize="82,0" path="m4478,58l4560,58e" filled="false" stroked="true" strokeweight="2.88pt" strokecolor="#000000">
                <v:path arrowok="t"/>
              </v:shape>
            </v:group>
            <v:group style="position:absolute;left:4560;top:58;width:1080;height:2" coordorigin="4560,58" coordsize="1080,2">
              <v:shape style="position:absolute;left:4560;top:58;width:1080;height:2" coordorigin="4560,58" coordsize="1080,0" path="m4560,58l5640,58e" filled="false" stroked="true" strokeweight="2.88pt" strokecolor="#000000">
                <v:path arrowok="t"/>
              </v:shape>
            </v:group>
            <v:group style="position:absolute;left:4560;top:7;width:1080;height:2" coordorigin="4560,7" coordsize="1080,2">
              <v:shape style="position:absolute;left:4560;top:7;width:1080;height:2" coordorigin="4560,7" coordsize="1080,0" path="m4560,7l5640,7e" filled="false" stroked="true" strokeweight=".72pt" strokecolor="#000000">
                <v:path arrowok="t"/>
              </v:shape>
            </v:group>
            <v:group style="position:absolute;left:5626;top:7;width:87;height:2" coordorigin="5626,7" coordsize="87,2">
              <v:shape style="position:absolute;left:5626;top:7;width:87;height:2" coordorigin="5626,7" coordsize="87,0" path="m5626,7l5712,7e" filled="false" stroked="true" strokeweight=".72pt" strokecolor="#000000">
                <v:path arrowok="t"/>
              </v:shape>
            </v:group>
            <v:group style="position:absolute;left:5626;top:58;width:87;height:2" coordorigin="5626,58" coordsize="87,2">
              <v:shape style="position:absolute;left:5626;top:58;width:87;height:2" coordorigin="5626,58" coordsize="87,0" path="m5626,58l5712,58e" filled="false" stroked="true" strokeweight="2.88pt" strokecolor="#000000">
                <v:path arrowok="t"/>
              </v:shape>
            </v:group>
            <v:group style="position:absolute;left:5712;top:58;width:1037;height:2" coordorigin="5712,58" coordsize="1037,2">
              <v:shape style="position:absolute;left:5712;top:58;width:1037;height:2" coordorigin="5712,58" coordsize="1037,0" path="m5712,58l6749,58e" filled="false" stroked="true" strokeweight="2.88pt" strokecolor="#000000">
                <v:path arrowok="t"/>
              </v:shape>
            </v:group>
            <v:group style="position:absolute;left:5712;top:7;width:1037;height:2" coordorigin="5712,7" coordsize="1037,2">
              <v:shape style="position:absolute;left:5712;top:7;width:1037;height:2" coordorigin="5712,7" coordsize="1037,0" path="m5712,7l6749,7e" filled="false" stroked="true" strokeweight=".72pt" strokecolor="#000000">
                <v:path arrowok="t"/>
              </v:shape>
            </v:group>
            <v:group style="position:absolute;left:6734;top:7;width:87;height:2" coordorigin="6734,7" coordsize="87,2">
              <v:shape style="position:absolute;left:6734;top:7;width:87;height:2" coordorigin="6734,7" coordsize="87,0" path="m6734,7l6821,7e" filled="false" stroked="true" strokeweight=".72pt" strokecolor="#000000">
                <v:path arrowok="t"/>
              </v:shape>
            </v:group>
            <v:group style="position:absolute;left:6734;top:58;width:87;height:2" coordorigin="6734,58" coordsize="87,2">
              <v:shape style="position:absolute;left:6734;top:58;width:87;height:2" coordorigin="6734,58" coordsize="87,0" path="m6734,58l6821,58e" filled="false" stroked="true" strokeweight="2.88pt" strokecolor="#000000">
                <v:path arrowok="t"/>
              </v:shape>
            </v:group>
            <v:group style="position:absolute;left:6821;top:58;width:1143;height:2" coordorigin="6821,58" coordsize="1143,2">
              <v:shape style="position:absolute;left:6821;top:58;width:1143;height:2" coordorigin="6821,58" coordsize="1143,0" path="m6821,58l7963,58e" filled="false" stroked="true" strokeweight="2.88pt" strokecolor="#000000">
                <v:path arrowok="t"/>
              </v:shape>
            </v:group>
            <v:group style="position:absolute;left:6821;top:7;width:1143;height:2" coordorigin="6821,7" coordsize="1143,2">
              <v:shape style="position:absolute;left:6821;top:7;width:1143;height:2" coordorigin="6821,7" coordsize="1143,0" path="m6821,7l7963,7e" filled="false" stroked="true" strokeweight=".72pt" strokecolor="#000000">
                <v:path arrowok="t"/>
              </v:shape>
            </v:group>
            <v:group style="position:absolute;left:7949;top:7;width:87;height:2" coordorigin="7949,7" coordsize="87,2">
              <v:shape style="position:absolute;left:7949;top:7;width:87;height:2" coordorigin="7949,7" coordsize="87,0" path="m7949,7l8035,7e" filled="false" stroked="true" strokeweight=".72pt" strokecolor="#000000">
                <v:path arrowok="t"/>
              </v:shape>
            </v:group>
            <v:group style="position:absolute;left:7949;top:58;width:87;height:2" coordorigin="7949,58" coordsize="87,2">
              <v:shape style="position:absolute;left:7949;top:58;width:87;height:2" coordorigin="7949,58" coordsize="87,0" path="m7949,58l8035,58e" filled="false" stroked="true" strokeweight="2.88pt" strokecolor="#000000">
                <v:path arrowok="t"/>
              </v:shape>
            </v:group>
            <v:group style="position:absolute;left:8035;top:58;width:840;height:2" coordorigin="8035,58" coordsize="840,2">
              <v:shape style="position:absolute;left:8035;top:58;width:840;height:2" coordorigin="8035,58" coordsize="840,0" path="m8035,58l8875,58e" filled="false" stroked="true" strokeweight="2.88pt" strokecolor="#000000">
                <v:path arrowok="t"/>
              </v:shape>
            </v:group>
            <v:group style="position:absolute;left:8035;top:7;width:840;height:2" coordorigin="8035,7" coordsize="840,2">
              <v:shape style="position:absolute;left:8035;top:7;width:840;height:2" coordorigin="8035,7" coordsize="840,0" path="m8035,7l887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50" w:lineRule="exact" w:before="0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、关联方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交易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16"/>
        <w:ind w:left="56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</w:t>
      </w:r>
      <w:r>
        <w:rPr>
          <w:rFonts w:ascii="宋体" w:hAnsi="宋体" w:cs="宋体" w:eastAsia="宋体" w:hint="default"/>
          <w:w w:val="105"/>
          <w:sz w:val="20"/>
          <w:szCs w:val="20"/>
        </w:rPr>
        <w:t>向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w w:val="105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唐山</w:t>
      </w:r>
      <w:r>
        <w:rPr>
          <w:rFonts w:ascii="宋体" w:hAnsi="宋体" w:cs="宋体" w:eastAsia="宋体" w:hint="default"/>
          <w:w w:val="105"/>
          <w:sz w:val="20"/>
          <w:szCs w:val="20"/>
        </w:rPr>
        <w:t>分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入</w:t>
      </w:r>
      <w:r>
        <w:rPr>
          <w:rFonts w:ascii="宋体" w:hAnsi="宋体" w:cs="宋体" w:eastAsia="宋体" w:hint="default"/>
          <w:w w:val="105"/>
          <w:sz w:val="20"/>
          <w:szCs w:val="20"/>
        </w:rPr>
        <w:t>短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1,000,000.00</w:t>
      </w:r>
      <w:r>
        <w:rPr>
          <w:rFonts w:ascii="Times New Roman" w:hAnsi="Times New Roman" w:cs="Times New Roman" w:eastAsia="Times New Roman" w:hint="default"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美</w:t>
      </w:r>
      <w:r>
        <w:rPr>
          <w:rFonts w:ascii="宋体" w:hAnsi="宋体" w:cs="宋体" w:eastAsia="宋体" w:hint="default"/>
          <w:w w:val="105"/>
          <w:sz w:val="20"/>
          <w:szCs w:val="20"/>
        </w:rPr>
        <w:t>元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限为</w:t>
      </w:r>
      <w:r>
        <w:rPr>
          <w:rFonts w:ascii="宋体" w:hAnsi="宋体" w:cs="宋体" w:eastAsia="宋体" w:hint="default"/>
          <w:i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21"/>
        <w:ind w:left="14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30</w:t>
      </w:r>
      <w:r>
        <w:rPr>
          <w:rFonts w:ascii="Times New Roman" w:hAnsi="Times New Roman" w:cs="Times New Roman" w:eastAsia="Times New Roman" w:hint="default"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日</w:t>
      </w:r>
      <w:r>
        <w:rPr>
          <w:rFonts w:ascii="宋体" w:hAnsi="宋体" w:cs="宋体" w:eastAsia="宋体" w:hint="default"/>
          <w:w w:val="105"/>
          <w:sz w:val="20"/>
          <w:szCs w:val="20"/>
        </w:rPr>
        <w:t>至</w:t>
      </w:r>
      <w:r>
        <w:rPr>
          <w:rFonts w:ascii="宋体" w:hAnsi="宋体" w:cs="宋体" w:eastAsia="宋体" w:hint="default"/>
          <w:spacing w:val="-7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2008</w:t>
      </w:r>
      <w:r>
        <w:rPr>
          <w:rFonts w:ascii="Times New Roman" w:hAnsi="Times New Roman" w:cs="Times New Roman" w:eastAsia="Times New Roman" w:hint="default"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 w:hint="default"/>
          <w:spacing w:val="-19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7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28</w:t>
      </w:r>
      <w:r>
        <w:rPr>
          <w:rFonts w:ascii="Times New Roman" w:hAnsi="Times New Roman" w:cs="Times New Roman" w:eastAsia="Times New Roman" w:hint="default"/>
          <w:spacing w:val="-22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日。本公司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股股东唐山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有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公司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笔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提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供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连带责任保证担保。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tabs>
          <w:tab w:pos="1375" w:val="left" w:leader="none"/>
        </w:tabs>
        <w:spacing w:line="360" w:lineRule="auto" w:before="121"/>
        <w:ind w:left="559" w:right="4339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、关联方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应收应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余额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本公司报告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末</w:t>
      </w:r>
      <w:r>
        <w:rPr>
          <w:rFonts w:ascii="宋体" w:hAnsi="宋体" w:cs="宋体" w:eastAsia="宋体" w:hint="default"/>
          <w:w w:val="105"/>
          <w:sz w:val="20"/>
          <w:szCs w:val="20"/>
        </w:rPr>
        <w:t>无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收</w:t>
      </w:r>
      <w:r>
        <w:rPr>
          <w:rFonts w:ascii="宋体" w:hAnsi="宋体" w:cs="宋体" w:eastAsia="宋体" w:hint="default"/>
          <w:w w:val="105"/>
          <w:sz w:val="20"/>
          <w:szCs w:val="20"/>
        </w:rPr>
        <w:t>应</w:t>
      </w:r>
      <w:r>
        <w:rPr>
          <w:rFonts w:ascii="宋体" w:hAnsi="宋体" w:cs="宋体" w:eastAsia="宋体" w:hint="default"/>
          <w:w w:val="105"/>
          <w:sz w:val="20"/>
          <w:szCs w:val="20"/>
        </w:rPr>
        <w:t>付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关联方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w w:val="105"/>
          <w:sz w:val="20"/>
          <w:szCs w:val="20"/>
        </w:rPr>
        <w:t>余</w:t>
      </w:r>
      <w:r>
        <w:rPr>
          <w:rFonts w:ascii="宋体" w:hAnsi="宋体" w:cs="宋体" w:eastAsia="宋体" w:hint="default"/>
          <w:w w:val="105"/>
          <w:sz w:val="20"/>
          <w:szCs w:val="20"/>
        </w:rPr>
        <w:t>额</w:t>
      </w:r>
      <w:r>
        <w:rPr>
          <w:rFonts w:ascii="宋体" w:hAnsi="宋体" w:cs="宋体" w:eastAsia="宋体" w:hint="default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八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或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有事项</w:t>
      </w:r>
      <w:r>
        <w:rPr>
          <w:rFonts w:ascii="宋体" w:hAnsi="宋体" w:cs="宋体" w:eastAsia="宋体" w:hint="default"/>
          <w:b/>
          <w:bCs/>
          <w:w w:val="102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截至</w:t>
      </w:r>
      <w:r>
        <w:rPr>
          <w:rFonts w:ascii="宋体" w:hAnsi="宋体" w:cs="宋体" w:eastAsia="宋体" w:hint="default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z w:val="20"/>
          <w:szCs w:val="20"/>
        </w:rPr>
        <w:t>要</w:t>
      </w:r>
      <w:r>
        <w:rPr>
          <w:rFonts w:ascii="宋体" w:hAnsi="宋体" w:cs="宋体" w:eastAsia="宋体" w:hint="default"/>
          <w:sz w:val="20"/>
          <w:szCs w:val="20"/>
        </w:rPr>
        <w:t>披露</w:t>
      </w:r>
      <w:r>
        <w:rPr>
          <w:rFonts w:ascii="宋体" w:hAnsi="宋体" w:cs="宋体" w:eastAsia="宋体" w:hint="default"/>
          <w:sz w:val="20"/>
          <w:szCs w:val="20"/>
        </w:rPr>
        <w:t>的重大或有事</w:t>
      </w:r>
      <w:r>
        <w:rPr>
          <w:rFonts w:ascii="宋体" w:hAnsi="宋体" w:cs="宋体" w:eastAsia="宋体" w:hint="default"/>
          <w:i/>
          <w:sz w:val="20"/>
          <w:szCs w:val="20"/>
        </w:rPr>
        <w:t>项</w:t>
      </w:r>
      <w:r>
        <w:rPr>
          <w:rFonts w:ascii="宋体" w:hAnsi="宋体" w:cs="宋体" w:eastAsia="宋体" w:hint="default"/>
          <w:sz w:val="20"/>
          <w:szCs w:val="20"/>
        </w:rPr>
        <w:t>。 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九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承诺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345" w:lineRule="auto" w:before="32"/>
        <w:ind w:left="147" w:right="0" w:firstLine="508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报告日，本公司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自有的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价值</w:t>
      </w:r>
      <w:r>
        <w:rPr>
          <w:rFonts w:ascii="Times New Roman" w:hAnsi="Times New Roman" w:cs="Times New Roman" w:eastAsia="Times New Roman" w:hint="default"/>
          <w:spacing w:val="-2"/>
          <w:sz w:val="20"/>
          <w:szCs w:val="20"/>
        </w:rPr>
        <w:t>1,482.00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万元）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作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押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得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spacing w:val="-2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银</w:t>
      </w:r>
      <w:r>
        <w:rPr>
          <w:rFonts w:ascii="宋体" w:hAnsi="宋体" w:cs="宋体" w:eastAsia="宋体" w:hint="default"/>
          <w:w w:val="103"/>
          <w:sz w:val="20"/>
          <w:szCs w:val="20"/>
        </w:rPr>
        <w:t> 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玉</w:t>
      </w:r>
      <w:r>
        <w:rPr>
          <w:rFonts w:ascii="宋体" w:hAnsi="宋体" w:cs="宋体" w:eastAsia="宋体" w:hint="default"/>
          <w:w w:val="105"/>
          <w:sz w:val="20"/>
          <w:szCs w:val="20"/>
        </w:rPr>
        <w:t>田县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740</w:t>
      </w:r>
      <w:r>
        <w:rPr>
          <w:rFonts w:ascii="宋体" w:hAnsi="宋体" w:cs="宋体" w:eastAsia="宋体" w:hint="default"/>
          <w:w w:val="105"/>
          <w:sz w:val="20"/>
          <w:szCs w:val="20"/>
        </w:rPr>
        <w:t>万元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i/>
          <w:sz w:val="3"/>
          <w:szCs w:val="3"/>
        </w:rPr>
      </w:pPr>
    </w:p>
    <w:p>
      <w:pPr>
        <w:spacing w:line="86" w:lineRule="exact"/>
        <w:ind w:left="28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pt;height:4.350pt;mso-position-horizontal-relative:char;mso-position-vertical-relative:line" coordorigin="0,0" coordsize="8880,87">
            <v:group style="position:absolute;left:29;top:29;width:2492;height:2" coordorigin="29,29" coordsize="2492,2">
              <v:shape style="position:absolute;left:29;top:29;width:2492;height:2" coordorigin="29,29" coordsize="2492,0" path="m29,29l2520,29e" filled="false" stroked="true" strokeweight="2.88pt" strokecolor="#000000">
                <v:path arrowok="t"/>
              </v:shape>
            </v:group>
            <v:group style="position:absolute;left:29;top:79;width:2492;height:2" coordorigin="29,79" coordsize="2492,2">
              <v:shape style="position:absolute;left:29;top:79;width:2492;height:2" coordorigin="29,79" coordsize="2492,0" path="m29,79l2520,79e" filled="false" stroked="true" strokeweight=".72pt" strokecolor="#000000">
                <v:path arrowok="t"/>
              </v:shape>
            </v:group>
            <v:group style="position:absolute;left:2520;top:29;width:87;height:2" coordorigin="2520,29" coordsize="87,2">
              <v:shape style="position:absolute;left:2520;top:29;width:87;height:2" coordorigin="2520,29" coordsize="87,0" path="m2520,29l2606,29e" filled="false" stroked="true" strokeweight="2.88pt" strokecolor="#000000">
                <v:path arrowok="t"/>
              </v:shape>
            </v:group>
            <v:group style="position:absolute;left:2520;top:79;width:87;height:2" coordorigin="2520,79" coordsize="87,2">
              <v:shape style="position:absolute;left:2520;top:79;width:87;height:2" coordorigin="2520,79" coordsize="87,0" path="m2520,79l2606,79e" filled="false" stroked="true" strokeweight=".72pt" strokecolor="#000000">
                <v:path arrowok="t"/>
              </v:shape>
            </v:group>
            <v:group style="position:absolute;left:2606;top:29;width:1287;height:2" coordorigin="2606,29" coordsize="1287,2">
              <v:shape style="position:absolute;left:2606;top:29;width:1287;height:2" coordorigin="2606,29" coordsize="1287,0" path="m2606,29l3893,29e" filled="false" stroked="true" strokeweight="2.88pt" strokecolor="#000000">
                <v:path arrowok="t"/>
              </v:shape>
            </v:group>
            <v:group style="position:absolute;left:2606;top:79;width:1287;height:2" coordorigin="2606,79" coordsize="1287,2">
              <v:shape style="position:absolute;left:2606;top:79;width:1287;height:2" coordorigin="2606,79" coordsize="1287,0" path="m2606,79l3893,79e" filled="false" stroked="true" strokeweight=".72pt" strokecolor="#000000">
                <v:path arrowok="t"/>
              </v:shape>
            </v:group>
            <v:group style="position:absolute;left:3893;top:29;width:87;height:2" coordorigin="3893,29" coordsize="87,2">
              <v:shape style="position:absolute;left:3893;top:29;width:87;height:2" coordorigin="3893,29" coordsize="87,0" path="m3893,29l3979,29e" filled="false" stroked="true" strokeweight="2.88pt" strokecolor="#000000">
                <v:path arrowok="t"/>
              </v:shape>
            </v:group>
            <v:group style="position:absolute;left:3893;top:79;width:87;height:2" coordorigin="3893,79" coordsize="87,2">
              <v:shape style="position:absolute;left:3893;top:79;width:87;height:2" coordorigin="3893,79" coordsize="87,0" path="m3893,79l3979,79e" filled="false" stroked="true" strokeweight=".72pt" strokecolor="#000000">
                <v:path arrowok="t"/>
              </v:shape>
            </v:group>
            <v:group style="position:absolute;left:3979;top:29;width:946;height:2" coordorigin="3979,29" coordsize="946,2">
              <v:shape style="position:absolute;left:3979;top:29;width:946;height:2" coordorigin="3979,29" coordsize="946,0" path="m3979,29l4925,29e" filled="false" stroked="true" strokeweight="2.88pt" strokecolor="#000000">
                <v:path arrowok="t"/>
              </v:shape>
            </v:group>
            <v:group style="position:absolute;left:3979;top:79;width:946;height:2" coordorigin="3979,79" coordsize="946,2">
              <v:shape style="position:absolute;left:3979;top:79;width:946;height:2" coordorigin="3979,79" coordsize="946,0" path="m3979,79l4925,79e" filled="false" stroked="true" strokeweight=".72pt" strokecolor="#000000">
                <v:path arrowok="t"/>
              </v:shape>
            </v:group>
            <v:group style="position:absolute;left:4925;top:29;width:87;height:2" coordorigin="4925,29" coordsize="87,2">
              <v:shape style="position:absolute;left:4925;top:29;width:87;height:2" coordorigin="4925,29" coordsize="87,0" path="m4925,29l5011,29e" filled="false" stroked="true" strokeweight="2.88pt" strokecolor="#000000">
                <v:path arrowok="t"/>
              </v:shape>
            </v:group>
            <v:group style="position:absolute;left:4925;top:79;width:87;height:2" coordorigin="4925,79" coordsize="87,2">
              <v:shape style="position:absolute;left:4925;top:79;width:87;height:2" coordorigin="4925,79" coordsize="87,0" path="m4925,79l5011,79e" filled="false" stroked="true" strokeweight=".72pt" strokecolor="#000000">
                <v:path arrowok="t"/>
              </v:shape>
            </v:group>
            <v:group style="position:absolute;left:5011;top:29;width:946;height:2" coordorigin="5011,29" coordsize="946,2">
              <v:shape style="position:absolute;left:5011;top:29;width:946;height:2" coordorigin="5011,29" coordsize="946,0" path="m5011,29l5957,29e" filled="false" stroked="true" strokeweight="2.88pt" strokecolor="#000000">
                <v:path arrowok="t"/>
              </v:shape>
            </v:group>
            <v:group style="position:absolute;left:5011;top:79;width:946;height:2" coordorigin="5011,79" coordsize="946,2">
              <v:shape style="position:absolute;left:5011;top:79;width:946;height:2" coordorigin="5011,79" coordsize="946,0" path="m5011,79l5957,79e" filled="false" stroked="true" strokeweight=".72pt" strokecolor="#000000">
                <v:path arrowok="t"/>
              </v:shape>
            </v:group>
            <v:group style="position:absolute;left:5957;top:29;width:87;height:2" coordorigin="5957,29" coordsize="87,2">
              <v:shape style="position:absolute;left:5957;top:29;width:87;height:2" coordorigin="5957,29" coordsize="87,0" path="m5957,29l6043,29e" filled="false" stroked="true" strokeweight="2.88pt" strokecolor="#000000">
                <v:path arrowok="t"/>
              </v:shape>
            </v:group>
            <v:group style="position:absolute;left:5957;top:79;width:87;height:2" coordorigin="5957,79" coordsize="87,2">
              <v:shape style="position:absolute;left:5957;top:79;width:87;height:2" coordorigin="5957,79" coordsize="87,0" path="m5957,79l6043,79e" filled="false" stroked="true" strokeweight=".72pt" strokecolor="#000000">
                <v:path arrowok="t"/>
              </v:shape>
            </v:group>
            <v:group style="position:absolute;left:6043;top:29;width:1090;height:2" coordorigin="6043,29" coordsize="1090,2">
              <v:shape style="position:absolute;left:6043;top:29;width:1090;height:2" coordorigin="6043,29" coordsize="1090,0" path="m6043,29l7133,29e" filled="false" stroked="true" strokeweight="2.88pt" strokecolor="#000000">
                <v:path arrowok="t"/>
              </v:shape>
            </v:group>
            <v:group style="position:absolute;left:6043;top:79;width:1090;height:2" coordorigin="6043,79" coordsize="1090,2">
              <v:shape style="position:absolute;left:6043;top:79;width:1090;height:2" coordorigin="6043,79" coordsize="1090,0" path="m6043,79l7133,79e" filled="false" stroked="true" strokeweight=".72pt" strokecolor="#000000">
                <v:path arrowok="t"/>
              </v:shape>
            </v:group>
            <v:group style="position:absolute;left:7133;top:29;width:82;height:2" coordorigin="7133,29" coordsize="82,2">
              <v:shape style="position:absolute;left:7133;top:29;width:82;height:2" coordorigin="7133,29" coordsize="82,0" path="m7133,29l7214,29e" filled="false" stroked="true" strokeweight="2.88pt" strokecolor="#000000">
                <v:path arrowok="t"/>
              </v:shape>
            </v:group>
            <v:group style="position:absolute;left:7133;top:79;width:82;height:2" coordorigin="7133,79" coordsize="82,2">
              <v:shape style="position:absolute;left:7133;top:79;width:82;height:2" coordorigin="7133,79" coordsize="82,0" path="m7133,79l7214,79e" filled="false" stroked="true" strokeweight=".72pt" strokecolor="#000000">
                <v:path arrowok="t"/>
              </v:shape>
            </v:group>
            <v:group style="position:absolute;left:7214;top:29;width:1637;height:2" coordorigin="7214,29" coordsize="1637,2">
              <v:shape style="position:absolute;left:7214;top:29;width:1637;height:2" coordorigin="7214,29" coordsize="1637,0" path="m7214,29l8851,29e" filled="false" stroked="true" strokeweight="2.88pt" strokecolor="#000000">
                <v:path arrowok="t"/>
              </v:shape>
            </v:group>
            <v:group style="position:absolute;left:7214;top:79;width:1637;height:2" coordorigin="7214,79" coordsize="1637,2">
              <v:shape style="position:absolute;left:7214;top:79;width:1637;height:2" coordorigin="7214,79" coordsize="1637,0" path="m7214,79l8851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2547" w:val="left" w:leader="none"/>
          <w:tab w:pos="3574" w:val="left" w:leader="none"/>
          <w:tab w:pos="4697" w:val="left" w:leader="none"/>
          <w:tab w:pos="5796" w:val="left" w:leader="none"/>
          <w:tab w:pos="7155" w:val="left" w:leader="none"/>
        </w:tabs>
        <w:spacing w:before="42"/>
        <w:ind w:left="430" w:right="0" w:firstLine="0"/>
        <w:jc w:val="center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条件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利率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款期间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center"/>
        <w:rPr>
          <w:rFonts w:ascii="宋体" w:hAnsi="宋体" w:cs="宋体" w:eastAsia="宋体" w:hint="default"/>
          <w:sz w:val="17"/>
          <w:szCs w:val="17"/>
        </w:rPr>
        <w:sectPr>
          <w:footerReference w:type="default" r:id="rId15"/>
          <w:pgSz w:w="11900" w:h="16820"/>
          <w:pgMar w:footer="2089" w:header="1402" w:top="1800" w:bottom="2280" w:left="1240" w:right="116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6" w:lineRule="exact"/>
        <w:ind w:left="28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pt;height:4.350pt;mso-position-horizontal-relative:char;mso-position-vertical-relative:line" coordorigin="0,0" coordsize="8880,87">
            <v:group style="position:absolute;left:29;top:29;width:2492;height:2" coordorigin="29,29" coordsize="2492,2">
              <v:shape style="position:absolute;left:29;top:29;width:2492;height:2" coordorigin="29,29" coordsize="2492,0" path="m29,29l2520,29e" filled="false" stroked="true" strokeweight="2.88pt" strokecolor="#000000">
                <v:path arrowok="t"/>
              </v:shape>
            </v:group>
            <v:group style="position:absolute;left:29;top:79;width:2492;height:2" coordorigin="29,79" coordsize="2492,2">
              <v:shape style="position:absolute;left:29;top:79;width:2492;height:2" coordorigin="29,79" coordsize="2492,0" path="m29,79l2520,79e" filled="false" stroked="true" strokeweight=".72pt" strokecolor="#000000">
                <v:path arrowok="t"/>
              </v:shape>
            </v:group>
            <v:group style="position:absolute;left:2520;top:29;width:87;height:2" coordorigin="2520,29" coordsize="87,2">
              <v:shape style="position:absolute;left:2520;top:29;width:87;height:2" coordorigin="2520,29" coordsize="87,0" path="m2520,29l2606,29e" filled="false" stroked="true" strokeweight="2.88pt" strokecolor="#000000">
                <v:path arrowok="t"/>
              </v:shape>
            </v:group>
            <v:group style="position:absolute;left:2520;top:79;width:87;height:2" coordorigin="2520,79" coordsize="87,2">
              <v:shape style="position:absolute;left:2520;top:79;width:87;height:2" coordorigin="2520,79" coordsize="87,0" path="m2520,79l2606,79e" filled="false" stroked="true" strokeweight=".72pt" strokecolor="#000000">
                <v:path arrowok="t"/>
              </v:shape>
            </v:group>
            <v:group style="position:absolute;left:2606;top:29;width:1287;height:2" coordorigin="2606,29" coordsize="1287,2">
              <v:shape style="position:absolute;left:2606;top:29;width:1287;height:2" coordorigin="2606,29" coordsize="1287,0" path="m2606,29l3893,29e" filled="false" stroked="true" strokeweight="2.88pt" strokecolor="#000000">
                <v:path arrowok="t"/>
              </v:shape>
            </v:group>
            <v:group style="position:absolute;left:2606;top:79;width:1287;height:2" coordorigin="2606,79" coordsize="1287,2">
              <v:shape style="position:absolute;left:2606;top:79;width:1287;height:2" coordorigin="2606,79" coordsize="1287,0" path="m2606,79l3893,79e" filled="false" stroked="true" strokeweight=".72pt" strokecolor="#000000">
                <v:path arrowok="t"/>
              </v:shape>
            </v:group>
            <v:group style="position:absolute;left:3893;top:29;width:87;height:2" coordorigin="3893,29" coordsize="87,2">
              <v:shape style="position:absolute;left:3893;top:29;width:87;height:2" coordorigin="3893,29" coordsize="87,0" path="m3893,29l3979,29e" filled="false" stroked="true" strokeweight="2.88pt" strokecolor="#000000">
                <v:path arrowok="t"/>
              </v:shape>
            </v:group>
            <v:group style="position:absolute;left:3893;top:79;width:87;height:2" coordorigin="3893,79" coordsize="87,2">
              <v:shape style="position:absolute;left:3893;top:79;width:87;height:2" coordorigin="3893,79" coordsize="87,0" path="m3893,79l3979,79e" filled="false" stroked="true" strokeweight=".72pt" strokecolor="#000000">
                <v:path arrowok="t"/>
              </v:shape>
            </v:group>
            <v:group style="position:absolute;left:3979;top:29;width:946;height:2" coordorigin="3979,29" coordsize="946,2">
              <v:shape style="position:absolute;left:3979;top:29;width:946;height:2" coordorigin="3979,29" coordsize="946,0" path="m3979,29l4925,29e" filled="false" stroked="true" strokeweight="2.88pt" strokecolor="#000000">
                <v:path arrowok="t"/>
              </v:shape>
            </v:group>
            <v:group style="position:absolute;left:3979;top:79;width:946;height:2" coordorigin="3979,79" coordsize="946,2">
              <v:shape style="position:absolute;left:3979;top:79;width:946;height:2" coordorigin="3979,79" coordsize="946,0" path="m3979,79l4925,79e" filled="false" stroked="true" strokeweight=".72pt" strokecolor="#000000">
                <v:path arrowok="t"/>
              </v:shape>
            </v:group>
            <v:group style="position:absolute;left:4925;top:29;width:87;height:2" coordorigin="4925,29" coordsize="87,2">
              <v:shape style="position:absolute;left:4925;top:29;width:87;height:2" coordorigin="4925,29" coordsize="87,0" path="m4925,29l5011,29e" filled="false" stroked="true" strokeweight="2.88pt" strokecolor="#000000">
                <v:path arrowok="t"/>
              </v:shape>
            </v:group>
            <v:group style="position:absolute;left:4925;top:79;width:87;height:2" coordorigin="4925,79" coordsize="87,2">
              <v:shape style="position:absolute;left:4925;top:79;width:87;height:2" coordorigin="4925,79" coordsize="87,0" path="m4925,79l5011,79e" filled="false" stroked="true" strokeweight=".72pt" strokecolor="#000000">
                <v:path arrowok="t"/>
              </v:shape>
            </v:group>
            <v:group style="position:absolute;left:5011;top:29;width:946;height:2" coordorigin="5011,29" coordsize="946,2">
              <v:shape style="position:absolute;left:5011;top:29;width:946;height:2" coordorigin="5011,29" coordsize="946,0" path="m5011,29l5957,29e" filled="false" stroked="true" strokeweight="2.88pt" strokecolor="#000000">
                <v:path arrowok="t"/>
              </v:shape>
            </v:group>
            <v:group style="position:absolute;left:5011;top:79;width:946;height:2" coordorigin="5011,79" coordsize="946,2">
              <v:shape style="position:absolute;left:5011;top:79;width:946;height:2" coordorigin="5011,79" coordsize="946,0" path="m5011,79l5957,79e" filled="false" stroked="true" strokeweight=".72pt" strokecolor="#000000">
                <v:path arrowok="t"/>
              </v:shape>
            </v:group>
            <v:group style="position:absolute;left:5957;top:29;width:87;height:2" coordorigin="5957,29" coordsize="87,2">
              <v:shape style="position:absolute;left:5957;top:29;width:87;height:2" coordorigin="5957,29" coordsize="87,0" path="m5957,29l6043,29e" filled="false" stroked="true" strokeweight="2.88pt" strokecolor="#000000">
                <v:path arrowok="t"/>
              </v:shape>
            </v:group>
            <v:group style="position:absolute;left:5957;top:79;width:87;height:2" coordorigin="5957,79" coordsize="87,2">
              <v:shape style="position:absolute;left:5957;top:79;width:87;height:2" coordorigin="5957,79" coordsize="87,0" path="m5957,79l6043,79e" filled="false" stroked="true" strokeweight=".72pt" strokecolor="#000000">
                <v:path arrowok="t"/>
              </v:shape>
            </v:group>
            <v:group style="position:absolute;left:6043;top:29;width:1090;height:2" coordorigin="6043,29" coordsize="1090,2">
              <v:shape style="position:absolute;left:6043;top:29;width:1090;height:2" coordorigin="6043,29" coordsize="1090,0" path="m6043,29l7133,29e" filled="false" stroked="true" strokeweight="2.88pt" strokecolor="#000000">
                <v:path arrowok="t"/>
              </v:shape>
            </v:group>
            <v:group style="position:absolute;left:6043;top:79;width:1090;height:2" coordorigin="6043,79" coordsize="1090,2">
              <v:shape style="position:absolute;left:6043;top:79;width:1090;height:2" coordorigin="6043,79" coordsize="1090,0" path="m6043,79l7133,79e" filled="false" stroked="true" strokeweight=".72pt" strokecolor="#000000">
                <v:path arrowok="t"/>
              </v:shape>
            </v:group>
            <v:group style="position:absolute;left:7133;top:29;width:82;height:2" coordorigin="7133,29" coordsize="82,2">
              <v:shape style="position:absolute;left:7133;top:29;width:82;height:2" coordorigin="7133,29" coordsize="82,0" path="m7133,29l7214,29e" filled="false" stroked="true" strokeweight="2.88pt" strokecolor="#000000">
                <v:path arrowok="t"/>
              </v:shape>
            </v:group>
            <v:group style="position:absolute;left:7133;top:79;width:82;height:2" coordorigin="7133,79" coordsize="82,2">
              <v:shape style="position:absolute;left:7133;top:79;width:82;height:2" coordorigin="7133,79" coordsize="82,0" path="m7133,79l7214,79e" filled="false" stroked="true" strokeweight=".72pt" strokecolor="#000000">
                <v:path arrowok="t"/>
              </v:shape>
            </v:group>
            <v:group style="position:absolute;left:7214;top:29;width:1637;height:2" coordorigin="7214,29" coordsize="1637,2">
              <v:shape style="position:absolute;left:7214;top:29;width:1637;height:2" coordorigin="7214,29" coordsize="1637,0" path="m7214,29l8851,29e" filled="false" stroked="true" strokeweight="2.88pt" strokecolor="#000000">
                <v:path arrowok="t"/>
              </v:shape>
            </v:group>
            <v:group style="position:absolute;left:7214;top:79;width:1637;height:2" coordorigin="7214,79" coordsize="1637,2">
              <v:shape style="position:absolute;left:7214;top:79;width:1637;height:2" coordorigin="7214,79" coordsize="1637,0" path="m7214,79l8851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238" w:val="left" w:leader="none"/>
          <w:tab w:pos="4347" w:val="left" w:leader="none"/>
          <w:tab w:pos="5379" w:val="left" w:leader="none"/>
          <w:tab w:pos="6377" w:val="left" w:leader="none"/>
          <w:tab w:pos="7577" w:val="left" w:leader="none"/>
        </w:tabs>
        <w:spacing w:before="22"/>
        <w:ind w:left="598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民币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担保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浮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7,400,000.00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2005.5.8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2008.5.7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86" w:lineRule="exact"/>
        <w:ind w:left="267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45.2pt;height:4.350pt;mso-position-horizontal-relative:char;mso-position-vertical-relative:line" coordorigin="0,0" coordsize="8904,87">
            <v:group style="position:absolute;left:29;top:58;width:2516;height:2" coordorigin="29,58" coordsize="2516,2">
              <v:shape style="position:absolute;left:29;top:58;width:2516;height:2" coordorigin="29,58" coordsize="2516,0" path="m29,58l2544,58e" filled="false" stroked="true" strokeweight="2.88pt" strokecolor="#000000">
                <v:path arrowok="t"/>
              </v:shape>
            </v:group>
            <v:group style="position:absolute;left:29;top:7;width:2516;height:2" coordorigin="29,7" coordsize="2516,2">
              <v:shape style="position:absolute;left:29;top:7;width:2516;height:2" coordorigin="29,7" coordsize="2516,0" path="m29,7l2544,7e" filled="false" stroked="true" strokeweight=".72pt" strokecolor="#000000">
                <v:path arrowok="t"/>
              </v:shape>
            </v:group>
            <v:group style="position:absolute;left:2530;top:7;width:87;height:2" coordorigin="2530,7" coordsize="87,2">
              <v:shape style="position:absolute;left:2530;top:7;width:87;height:2" coordorigin="2530,7" coordsize="87,0" path="m2530,7l2616,7e" filled="false" stroked="true" strokeweight=".72pt" strokecolor="#000000">
                <v:path arrowok="t"/>
              </v:shape>
            </v:group>
            <v:group style="position:absolute;left:2530;top:58;width:87;height:2" coordorigin="2530,58" coordsize="87,2">
              <v:shape style="position:absolute;left:2530;top:58;width:87;height:2" coordorigin="2530,58" coordsize="87,0" path="m2530,58l2616,58e" filled="false" stroked="true" strokeweight="2.88pt" strokecolor="#000000">
                <v:path arrowok="t"/>
              </v:shape>
            </v:group>
            <v:group style="position:absolute;left:2616;top:58;width:1301;height:2" coordorigin="2616,58" coordsize="1301,2">
              <v:shape style="position:absolute;left:2616;top:58;width:1301;height:2" coordorigin="2616,58" coordsize="1301,0" path="m2616,58l3917,58e" filled="false" stroked="true" strokeweight="2.88pt" strokecolor="#000000">
                <v:path arrowok="t"/>
              </v:shape>
            </v:group>
            <v:group style="position:absolute;left:2616;top:7;width:1301;height:2" coordorigin="2616,7" coordsize="1301,2">
              <v:shape style="position:absolute;left:2616;top:7;width:1301;height:2" coordorigin="2616,7" coordsize="1301,0" path="m2616,7l3917,7e" filled="false" stroked="true" strokeweight=".72pt" strokecolor="#000000">
                <v:path arrowok="t"/>
              </v:shape>
            </v:group>
            <v:group style="position:absolute;left:3902;top:7;width:87;height:2" coordorigin="3902,7" coordsize="87,2">
              <v:shape style="position:absolute;left:3902;top:7;width:87;height:2" coordorigin="3902,7" coordsize="87,0" path="m3902,7l3989,7e" filled="false" stroked="true" strokeweight=".72pt" strokecolor="#000000">
                <v:path arrowok="t"/>
              </v:shape>
            </v:group>
            <v:group style="position:absolute;left:3902;top:58;width:87;height:2" coordorigin="3902,58" coordsize="87,2">
              <v:shape style="position:absolute;left:3902;top:58;width:87;height:2" coordorigin="3902,58" coordsize="87,0" path="m3902,58l3989,58e" filled="false" stroked="true" strokeweight="2.88pt" strokecolor="#000000">
                <v:path arrowok="t"/>
              </v:shape>
            </v:group>
            <v:group style="position:absolute;left:3989;top:58;width:960;height:2" coordorigin="3989,58" coordsize="960,2">
              <v:shape style="position:absolute;left:3989;top:58;width:960;height:2" coordorigin="3989,58" coordsize="960,0" path="m3989,58l4949,58e" filled="false" stroked="true" strokeweight="2.88pt" strokecolor="#000000">
                <v:path arrowok="t"/>
              </v:shape>
            </v:group>
            <v:group style="position:absolute;left:3989;top:7;width:960;height:2" coordorigin="3989,7" coordsize="960,2">
              <v:shape style="position:absolute;left:3989;top:7;width:960;height:2" coordorigin="3989,7" coordsize="960,0" path="m3989,7l4949,7e" filled="false" stroked="true" strokeweight=".72pt" strokecolor="#000000">
                <v:path arrowok="t"/>
              </v:shape>
            </v:group>
            <v:group style="position:absolute;left:4934;top:7;width:87;height:2" coordorigin="4934,7" coordsize="87,2">
              <v:shape style="position:absolute;left:4934;top:7;width:87;height:2" coordorigin="4934,7" coordsize="87,0" path="m4934,7l5021,7e" filled="false" stroked="true" strokeweight=".72pt" strokecolor="#000000">
                <v:path arrowok="t"/>
              </v:shape>
            </v:group>
            <v:group style="position:absolute;left:4934;top:58;width:87;height:2" coordorigin="4934,58" coordsize="87,2">
              <v:shape style="position:absolute;left:4934;top:58;width:87;height:2" coordorigin="4934,58" coordsize="87,0" path="m4934,58l5021,58e" filled="false" stroked="true" strokeweight="2.88pt" strokecolor="#000000">
                <v:path arrowok="t"/>
              </v:shape>
            </v:group>
            <v:group style="position:absolute;left:5021;top:58;width:960;height:2" coordorigin="5021,58" coordsize="960,2">
              <v:shape style="position:absolute;left:5021;top:58;width:960;height:2" coordorigin="5021,58" coordsize="960,0" path="m5021,58l5981,58e" filled="false" stroked="true" strokeweight="2.88pt" strokecolor="#000000">
                <v:path arrowok="t"/>
              </v:shape>
            </v:group>
            <v:group style="position:absolute;left:5021;top:7;width:960;height:2" coordorigin="5021,7" coordsize="960,2">
              <v:shape style="position:absolute;left:5021;top:7;width:960;height:2" coordorigin="5021,7" coordsize="960,0" path="m5021,7l5981,7e" filled="false" stroked="true" strokeweight=".72pt" strokecolor="#000000">
                <v:path arrowok="t"/>
              </v:shape>
            </v:group>
            <v:group style="position:absolute;left:5966;top:7;width:87;height:2" coordorigin="5966,7" coordsize="87,2">
              <v:shape style="position:absolute;left:5966;top:7;width:87;height:2" coordorigin="5966,7" coordsize="87,0" path="m5966,7l6053,7e" filled="false" stroked="true" strokeweight=".72pt" strokecolor="#000000">
                <v:path arrowok="t"/>
              </v:shape>
            </v:group>
            <v:group style="position:absolute;left:5966;top:58;width:87;height:2" coordorigin="5966,58" coordsize="87,2">
              <v:shape style="position:absolute;left:5966;top:58;width:87;height:2" coordorigin="5966,58" coordsize="87,0" path="m5966,58l6053,58e" filled="false" stroked="true" strokeweight="2.88pt" strokecolor="#000000">
                <v:path arrowok="t"/>
              </v:shape>
            </v:group>
            <v:group style="position:absolute;left:6053;top:58;width:1104;height:2" coordorigin="6053,58" coordsize="1104,2">
              <v:shape style="position:absolute;left:6053;top:58;width:1104;height:2" coordorigin="6053,58" coordsize="1104,0" path="m6053,58l7157,58e" filled="false" stroked="true" strokeweight="2.88pt" strokecolor="#000000">
                <v:path arrowok="t"/>
              </v:shape>
            </v:group>
            <v:group style="position:absolute;left:6053;top:7;width:1104;height:2" coordorigin="6053,7" coordsize="1104,2">
              <v:shape style="position:absolute;left:6053;top:7;width:1104;height:2" coordorigin="6053,7" coordsize="1104,0" path="m6053,7l7157,7e" filled="false" stroked="true" strokeweight=".72pt" strokecolor="#000000">
                <v:path arrowok="t"/>
              </v:shape>
            </v:group>
            <v:group style="position:absolute;left:7142;top:7;width:82;height:2" coordorigin="7142,7" coordsize="82,2">
              <v:shape style="position:absolute;left:7142;top:7;width:82;height:2" coordorigin="7142,7" coordsize="82,0" path="m7142,7l7224,7e" filled="false" stroked="true" strokeweight=".72pt" strokecolor="#000000">
                <v:path arrowok="t"/>
              </v:shape>
            </v:group>
            <v:group style="position:absolute;left:7142;top:58;width:82;height:2" coordorigin="7142,58" coordsize="82,2">
              <v:shape style="position:absolute;left:7142;top:58;width:82;height:2" coordorigin="7142,58" coordsize="82,0" path="m7142,58l7224,58e" filled="false" stroked="true" strokeweight="2.88pt" strokecolor="#000000">
                <v:path arrowok="t"/>
              </v:shape>
            </v:group>
            <v:group style="position:absolute;left:7224;top:58;width:1652;height:2" coordorigin="7224,58" coordsize="1652,2">
              <v:shape style="position:absolute;left:7224;top:58;width:1652;height:2" coordorigin="7224,58" coordsize="1652,0" path="m7224,58l8875,58e" filled="false" stroked="true" strokeweight="2.88pt" strokecolor="#000000">
                <v:path arrowok="t"/>
              </v:shape>
            </v:group>
            <v:group style="position:absolute;left:7224;top:7;width:1652;height:2" coordorigin="7224,7" coordsize="1652,2">
              <v:shape style="position:absolute;left:7224;top:7;width:1652;height:2" coordorigin="7224,7" coordsize="1652,0" path="m7224,7l887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45" w:lineRule="exact" w:before="0"/>
        <w:ind w:left="656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2</w:t>
      </w:r>
      <w:r>
        <w:rPr>
          <w:rFonts w:ascii="宋体" w:hAnsi="宋体" w:cs="宋体" w:eastAsia="宋体" w:hint="default"/>
          <w:spacing w:val="-4"/>
          <w:sz w:val="20"/>
          <w:szCs w:val="20"/>
        </w:rPr>
        <w:t>、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报告日，本公司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控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子公司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—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唐山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晶源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旭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电子有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限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公司的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机</w:t>
      </w:r>
      <w:r>
        <w:rPr>
          <w:rFonts w:ascii="宋体" w:hAnsi="宋体" w:cs="宋体" w:eastAsia="宋体" w:hint="default"/>
          <w:spacing w:val="-4"/>
          <w:sz w:val="20"/>
          <w:szCs w:val="20"/>
        </w:rPr>
        <w:t>器</w:t>
      </w:r>
      <w:r>
        <w:rPr>
          <w:rFonts w:ascii="宋体" w:hAnsi="宋体" w:cs="宋体" w:eastAsia="宋体" w:hint="default"/>
          <w:spacing w:val="-4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pacing w:val="-4"/>
          <w:sz w:val="20"/>
          <w:szCs w:val="20"/>
        </w:rPr>
        <w:t>备</w:t>
      </w:r>
      <w:r>
        <w:rPr>
          <w:rFonts w:ascii="宋体" w:hAnsi="宋体" w:cs="宋体" w:eastAsia="宋体" w:hint="default"/>
          <w:spacing w:val="-4"/>
          <w:sz w:val="20"/>
          <w:szCs w:val="20"/>
        </w:rPr>
        <w:t>（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估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价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569.00</w:t>
      </w:r>
      <w:r>
        <w:rPr>
          <w:rFonts w:ascii="宋体" w:hAnsi="宋体" w:cs="宋体" w:eastAsia="宋体" w:hint="default"/>
          <w:spacing w:val="-4"/>
          <w:sz w:val="20"/>
          <w:szCs w:val="20"/>
        </w:rPr>
        <w:t>万元）</w:t>
      </w:r>
    </w:p>
    <w:p>
      <w:pPr>
        <w:spacing w:before="126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w w:val="105"/>
          <w:sz w:val="20"/>
          <w:szCs w:val="20"/>
        </w:rPr>
        <w:t>押</w:t>
      </w:r>
      <w:r>
        <w:rPr>
          <w:rFonts w:ascii="宋体" w:hAnsi="宋体" w:cs="宋体" w:eastAsia="宋体" w:hint="default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w w:val="105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玉</w:t>
      </w:r>
      <w:r>
        <w:rPr>
          <w:rFonts w:ascii="宋体" w:hAnsi="宋体" w:cs="宋体" w:eastAsia="宋体" w:hint="default"/>
          <w:w w:val="105"/>
          <w:sz w:val="20"/>
          <w:szCs w:val="20"/>
        </w:rPr>
        <w:t>田县</w:t>
      </w:r>
      <w:r>
        <w:rPr>
          <w:rFonts w:ascii="宋体" w:hAnsi="宋体" w:cs="宋体" w:eastAsia="宋体" w:hint="default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w w:val="105"/>
          <w:sz w:val="20"/>
          <w:szCs w:val="20"/>
        </w:rPr>
        <w:t>行</w:t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260</w:t>
      </w:r>
      <w:r>
        <w:rPr>
          <w:rFonts w:ascii="宋体" w:hAnsi="宋体" w:cs="宋体" w:eastAsia="宋体" w:hint="default"/>
          <w:w w:val="105"/>
          <w:sz w:val="20"/>
          <w:szCs w:val="20"/>
        </w:rPr>
        <w:t>万元</w:t>
      </w:r>
      <w:r>
        <w:rPr>
          <w:rFonts w:ascii="宋体" w:hAnsi="宋体" w:cs="宋体" w:eastAsia="宋体" w:hint="default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1"/>
          <w:szCs w:val="11"/>
        </w:rPr>
      </w:pPr>
    </w:p>
    <w:p>
      <w:pPr>
        <w:spacing w:line="86" w:lineRule="exact"/>
        <w:ind w:left="28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pt;height:4.350pt;mso-position-horizontal-relative:char;mso-position-vertical-relative:line" coordorigin="0,0" coordsize="8880,87">
            <v:group style="position:absolute;left:29;top:29;width:2492;height:2" coordorigin="29,29" coordsize="2492,2">
              <v:shape style="position:absolute;left:29;top:29;width:2492;height:2" coordorigin="29,29" coordsize="2492,0" path="m29,29l2520,29e" filled="false" stroked="true" strokeweight="2.88pt" strokecolor="#000000">
                <v:path arrowok="t"/>
              </v:shape>
            </v:group>
            <v:group style="position:absolute;left:29;top:79;width:2492;height:2" coordorigin="29,79" coordsize="2492,2">
              <v:shape style="position:absolute;left:29;top:79;width:2492;height:2" coordorigin="29,79" coordsize="2492,0" path="m29,79l2520,79e" filled="false" stroked="true" strokeweight=".72pt" strokecolor="#000000">
                <v:path arrowok="t"/>
              </v:shape>
            </v:group>
            <v:group style="position:absolute;left:2520;top:29;width:87;height:2" coordorigin="2520,29" coordsize="87,2">
              <v:shape style="position:absolute;left:2520;top:29;width:87;height:2" coordorigin="2520,29" coordsize="87,0" path="m2520,29l2606,29e" filled="false" stroked="true" strokeweight="2.88pt" strokecolor="#000000">
                <v:path arrowok="t"/>
              </v:shape>
            </v:group>
            <v:group style="position:absolute;left:2520;top:79;width:87;height:2" coordorigin="2520,79" coordsize="87,2">
              <v:shape style="position:absolute;left:2520;top:79;width:87;height:2" coordorigin="2520,79" coordsize="87,0" path="m2520,79l2606,79e" filled="false" stroked="true" strokeweight=".72pt" strokecolor="#000000">
                <v:path arrowok="t"/>
              </v:shape>
            </v:group>
            <v:group style="position:absolute;left:2606;top:29;width:1287;height:2" coordorigin="2606,29" coordsize="1287,2">
              <v:shape style="position:absolute;left:2606;top:29;width:1287;height:2" coordorigin="2606,29" coordsize="1287,0" path="m2606,29l3893,29e" filled="false" stroked="true" strokeweight="2.88pt" strokecolor="#000000">
                <v:path arrowok="t"/>
              </v:shape>
            </v:group>
            <v:group style="position:absolute;left:2606;top:79;width:1287;height:2" coordorigin="2606,79" coordsize="1287,2">
              <v:shape style="position:absolute;left:2606;top:79;width:1287;height:2" coordorigin="2606,79" coordsize="1287,0" path="m2606,79l3893,79e" filled="false" stroked="true" strokeweight=".72pt" strokecolor="#000000">
                <v:path arrowok="t"/>
              </v:shape>
            </v:group>
            <v:group style="position:absolute;left:3893;top:29;width:87;height:2" coordorigin="3893,29" coordsize="87,2">
              <v:shape style="position:absolute;left:3893;top:29;width:87;height:2" coordorigin="3893,29" coordsize="87,0" path="m3893,29l3979,29e" filled="false" stroked="true" strokeweight="2.88pt" strokecolor="#000000">
                <v:path arrowok="t"/>
              </v:shape>
            </v:group>
            <v:group style="position:absolute;left:3893;top:79;width:87;height:2" coordorigin="3893,79" coordsize="87,2">
              <v:shape style="position:absolute;left:3893;top:79;width:87;height:2" coordorigin="3893,79" coordsize="87,0" path="m3893,79l3979,79e" filled="false" stroked="true" strokeweight=".72pt" strokecolor="#000000">
                <v:path arrowok="t"/>
              </v:shape>
            </v:group>
            <v:group style="position:absolute;left:3979;top:29;width:946;height:2" coordorigin="3979,29" coordsize="946,2">
              <v:shape style="position:absolute;left:3979;top:29;width:946;height:2" coordorigin="3979,29" coordsize="946,0" path="m3979,29l4925,29e" filled="false" stroked="true" strokeweight="2.88pt" strokecolor="#000000">
                <v:path arrowok="t"/>
              </v:shape>
            </v:group>
            <v:group style="position:absolute;left:3979;top:79;width:946;height:2" coordorigin="3979,79" coordsize="946,2">
              <v:shape style="position:absolute;left:3979;top:79;width:946;height:2" coordorigin="3979,79" coordsize="946,0" path="m3979,79l4925,79e" filled="false" stroked="true" strokeweight=".72pt" strokecolor="#000000">
                <v:path arrowok="t"/>
              </v:shape>
            </v:group>
            <v:group style="position:absolute;left:4925;top:29;width:87;height:2" coordorigin="4925,29" coordsize="87,2">
              <v:shape style="position:absolute;left:4925;top:29;width:87;height:2" coordorigin="4925,29" coordsize="87,0" path="m4925,29l5011,29e" filled="false" stroked="true" strokeweight="2.88pt" strokecolor="#000000">
                <v:path arrowok="t"/>
              </v:shape>
            </v:group>
            <v:group style="position:absolute;left:4925;top:79;width:87;height:2" coordorigin="4925,79" coordsize="87,2">
              <v:shape style="position:absolute;left:4925;top:79;width:87;height:2" coordorigin="4925,79" coordsize="87,0" path="m4925,79l5011,79e" filled="false" stroked="true" strokeweight=".72pt" strokecolor="#000000">
                <v:path arrowok="t"/>
              </v:shape>
            </v:group>
            <v:group style="position:absolute;left:5011;top:29;width:946;height:2" coordorigin="5011,29" coordsize="946,2">
              <v:shape style="position:absolute;left:5011;top:29;width:946;height:2" coordorigin="5011,29" coordsize="946,0" path="m5011,29l5957,29e" filled="false" stroked="true" strokeweight="2.88pt" strokecolor="#000000">
                <v:path arrowok="t"/>
              </v:shape>
            </v:group>
            <v:group style="position:absolute;left:5011;top:79;width:946;height:2" coordorigin="5011,79" coordsize="946,2">
              <v:shape style="position:absolute;left:5011;top:79;width:946;height:2" coordorigin="5011,79" coordsize="946,0" path="m5011,79l5957,79e" filled="false" stroked="true" strokeweight=".72pt" strokecolor="#000000">
                <v:path arrowok="t"/>
              </v:shape>
            </v:group>
            <v:group style="position:absolute;left:5957;top:29;width:87;height:2" coordorigin="5957,29" coordsize="87,2">
              <v:shape style="position:absolute;left:5957;top:29;width:87;height:2" coordorigin="5957,29" coordsize="87,0" path="m5957,29l6043,29e" filled="false" stroked="true" strokeweight="2.88pt" strokecolor="#000000">
                <v:path arrowok="t"/>
              </v:shape>
            </v:group>
            <v:group style="position:absolute;left:5957;top:79;width:87;height:2" coordorigin="5957,79" coordsize="87,2">
              <v:shape style="position:absolute;left:5957;top:79;width:87;height:2" coordorigin="5957,79" coordsize="87,0" path="m5957,79l6043,79e" filled="false" stroked="true" strokeweight=".72pt" strokecolor="#000000">
                <v:path arrowok="t"/>
              </v:shape>
            </v:group>
            <v:group style="position:absolute;left:6043;top:29;width:1090;height:2" coordorigin="6043,29" coordsize="1090,2">
              <v:shape style="position:absolute;left:6043;top:29;width:1090;height:2" coordorigin="6043,29" coordsize="1090,0" path="m6043,29l7133,29e" filled="false" stroked="true" strokeweight="2.88pt" strokecolor="#000000">
                <v:path arrowok="t"/>
              </v:shape>
            </v:group>
            <v:group style="position:absolute;left:6043;top:79;width:1090;height:2" coordorigin="6043,79" coordsize="1090,2">
              <v:shape style="position:absolute;left:6043;top:79;width:1090;height:2" coordorigin="6043,79" coordsize="1090,0" path="m6043,79l7133,79e" filled="false" stroked="true" strokeweight=".72pt" strokecolor="#000000">
                <v:path arrowok="t"/>
              </v:shape>
            </v:group>
            <v:group style="position:absolute;left:7133;top:29;width:82;height:2" coordorigin="7133,29" coordsize="82,2">
              <v:shape style="position:absolute;left:7133;top:29;width:82;height:2" coordorigin="7133,29" coordsize="82,0" path="m7133,29l7214,29e" filled="false" stroked="true" strokeweight="2.88pt" strokecolor="#000000">
                <v:path arrowok="t"/>
              </v:shape>
            </v:group>
            <v:group style="position:absolute;left:7133;top:79;width:82;height:2" coordorigin="7133,79" coordsize="82,2">
              <v:shape style="position:absolute;left:7133;top:79;width:82;height:2" coordorigin="7133,79" coordsize="82,0" path="m7133,79l7214,79e" filled="false" stroked="true" strokeweight=".72pt" strokecolor="#000000">
                <v:path arrowok="t"/>
              </v:shape>
            </v:group>
            <v:group style="position:absolute;left:7214;top:29;width:1637;height:2" coordorigin="7214,29" coordsize="1637,2">
              <v:shape style="position:absolute;left:7214;top:29;width:1637;height:2" coordorigin="7214,29" coordsize="1637,0" path="m7214,29l8851,29e" filled="false" stroked="true" strokeweight="2.88pt" strokecolor="#000000">
                <v:path arrowok="t"/>
              </v:shape>
            </v:group>
            <v:group style="position:absolute;left:7214;top:79;width:1637;height:2" coordorigin="7214,79" coordsize="1637,2">
              <v:shape style="position:absolute;left:7214;top:79;width:1637;height:2" coordorigin="7214,79" coordsize="1637,0" path="m7214,79l8851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319" w:val="left" w:leader="none"/>
          <w:tab w:pos="4347" w:val="left" w:leader="none"/>
          <w:tab w:pos="5470" w:val="left" w:leader="none"/>
          <w:tab w:pos="6569" w:val="left" w:leader="none"/>
          <w:tab w:pos="7927" w:val="left" w:leader="none"/>
        </w:tabs>
        <w:spacing w:before="61"/>
        <w:ind w:left="1203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条件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利率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款期间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7"/>
          <w:szCs w:val="17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2492;height:2" coordorigin="5,5" coordsize="2492,2">
              <v:shape style="position:absolute;left:5;top:5;width:2492;height:2" coordorigin="5,5" coordsize="2492,0" path="m5,5l2496,5e" filled="false" stroked="true" strokeweight=".48pt" strokecolor="#000000">
                <v:path arrowok="t"/>
              </v:shape>
            </v:group>
            <v:group style="position:absolute;left:2496;top:5;width:10;height:2" coordorigin="2496,5" coordsize="10,2">
              <v:shape style="position:absolute;left:2496;top:5;width:10;height:2" coordorigin="2496,5" coordsize="10,0" path="m2496,5l2506,5e" filled="false" stroked="true" strokeweight=".48pt" strokecolor="#000000">
                <v:path arrowok="t"/>
              </v:shape>
            </v:group>
            <v:group style="position:absolute;left:2506;top:5;width:1364;height:2" coordorigin="2506,5" coordsize="1364,2">
              <v:shape style="position:absolute;left:2506;top:5;width:1364;height:2" coordorigin="2506,5" coordsize="1364,0" path="m2506,5l3869,5e" filled="false" stroked="true" strokeweight=".48pt" strokecolor="#000000">
                <v:path arrowok="t"/>
              </v:shape>
            </v:group>
            <v:group style="position:absolute;left:3869;top:5;width:10;height:2" coordorigin="3869,5" coordsize="10,2">
              <v:shape style="position:absolute;left:3869;top:5;width:10;height:2" coordorigin="3869,5" coordsize="10,0" path="m3869,5l3878,5e" filled="false" stroked="true" strokeweight=".48pt" strokecolor="#000000">
                <v:path arrowok="t"/>
              </v:shape>
            </v:group>
            <v:group style="position:absolute;left:3878;top:5;width:1023;height:2" coordorigin="3878,5" coordsize="1023,2">
              <v:shape style="position:absolute;left:3878;top:5;width:1023;height:2" coordorigin="3878,5" coordsize="1023,0" path="m3878,5l4901,5e" filled="false" stroked="true" strokeweight=".48pt" strokecolor="#000000">
                <v:path arrowok="t"/>
              </v:shape>
            </v:group>
            <v:group style="position:absolute;left:4901;top:5;width:10;height:2" coordorigin="4901,5" coordsize="10,2">
              <v:shape style="position:absolute;left:4901;top:5;width:10;height:2" coordorigin="4901,5" coordsize="10,0" path="m4901,5l4910,5e" filled="false" stroked="true" strokeweight=".48pt" strokecolor="#000000">
                <v:path arrowok="t"/>
              </v:shape>
            </v:group>
            <v:group style="position:absolute;left:4910;top:5;width:1023;height:2" coordorigin="4910,5" coordsize="1023,2">
              <v:shape style="position:absolute;left:4910;top:5;width:1023;height:2" coordorigin="4910,5" coordsize="1023,0" path="m4910,5l5933,5e" filled="false" stroked="true" strokeweight=".48pt" strokecolor="#000000">
                <v:path arrowok="t"/>
              </v:shape>
            </v:group>
            <v:group style="position:absolute;left:5933;top:5;width:10;height:2" coordorigin="5933,5" coordsize="10,2">
              <v:shape style="position:absolute;left:5933;top:5;width:10;height:2" coordorigin="5933,5" coordsize="10,0" path="m5933,5l5942,5e" filled="false" stroked="true" strokeweight=".48pt" strokecolor="#000000">
                <v:path arrowok="t"/>
              </v:shape>
            </v:group>
            <v:group style="position:absolute;left:5942;top:5;width:1167;height:2" coordorigin="5942,5" coordsize="1167,2">
              <v:shape style="position:absolute;left:5942;top:5;width:1167;height:2" coordorigin="5942,5" coordsize="1167,0" path="m5942,5l7109,5e" filled="false" stroked="true" strokeweight=".48pt" strokecolor="#000000">
                <v:path arrowok="t"/>
              </v:shape>
            </v:group>
            <v:group style="position:absolute;left:7109;top:5;width:10;height:2" coordorigin="7109,5" coordsize="10,2">
              <v:shape style="position:absolute;left:7109;top:5;width:10;height:2" coordorigin="7109,5" coordsize="10,0" path="m7109,5l7118,5e" filled="false" stroked="true" strokeweight=".48pt" strokecolor="#000000">
                <v:path arrowok="t"/>
              </v:shape>
            </v:group>
            <v:group style="position:absolute;left:7118;top:5;width:1709;height:2" coordorigin="7118,5" coordsize="1709,2">
              <v:shape style="position:absolute;left:7118;top:5;width:1709;height:2" coordorigin="7118,5" coordsize="1709,0" path="m7118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238" w:val="left" w:leader="none"/>
          <w:tab w:pos="4347" w:val="left" w:leader="none"/>
          <w:tab w:pos="5379" w:val="left" w:leader="none"/>
          <w:tab w:pos="6377" w:val="left" w:leader="none"/>
          <w:tab w:pos="7577" w:val="left" w:leader="none"/>
        </w:tabs>
        <w:spacing w:before="16"/>
        <w:ind w:left="598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民币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担保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浮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2,600,000.00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2005.5.8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2008.5.7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81" w:lineRule="exact"/>
        <w:ind w:left="269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45pt;height:4.1pt;mso-position-horizontal-relative:char;mso-position-vertical-relative:line" coordorigin="0,0" coordsize="8900,82">
            <v:group style="position:absolute;left:26;top:55;width:2516;height:2" coordorigin="26,55" coordsize="2516,2">
              <v:shape style="position:absolute;left:26;top:55;width:2516;height:2" coordorigin="26,55" coordsize="2516,0" path="m26,55l2542,55e" filled="false" stroked="true" strokeweight="2.64pt" strokecolor="#000000">
                <v:path arrowok="t"/>
              </v:shape>
            </v:group>
            <v:group style="position:absolute;left:26;top:7;width:2516;height:2" coordorigin="26,7" coordsize="2516,2">
              <v:shape style="position:absolute;left:26;top:7;width:2516;height:2" coordorigin="26,7" coordsize="2516,0" path="m26,7l2542,7e" filled="false" stroked="true" strokeweight=".72pt" strokecolor="#000000">
                <v:path arrowok="t"/>
              </v:shape>
            </v:group>
            <v:group style="position:absolute;left:2527;top:7;width:87;height:2" coordorigin="2527,7" coordsize="87,2">
              <v:shape style="position:absolute;left:2527;top:7;width:87;height:2" coordorigin="2527,7" coordsize="87,0" path="m2527,7l2614,7e" filled="false" stroked="true" strokeweight=".72pt" strokecolor="#000000">
                <v:path arrowok="t"/>
              </v:shape>
            </v:group>
            <v:group style="position:absolute;left:2527;top:55;width:87;height:2" coordorigin="2527,55" coordsize="87,2">
              <v:shape style="position:absolute;left:2527;top:55;width:87;height:2" coordorigin="2527,55" coordsize="87,0" path="m2527,55l2614,55e" filled="false" stroked="true" strokeweight="2.64pt" strokecolor="#000000">
                <v:path arrowok="t"/>
              </v:shape>
            </v:group>
            <v:group style="position:absolute;left:2614;top:55;width:1301;height:2" coordorigin="2614,55" coordsize="1301,2">
              <v:shape style="position:absolute;left:2614;top:55;width:1301;height:2" coordorigin="2614,55" coordsize="1301,0" path="m2614,55l3914,55e" filled="false" stroked="true" strokeweight="2.64pt" strokecolor="#000000">
                <v:path arrowok="t"/>
              </v:shape>
            </v:group>
            <v:group style="position:absolute;left:2614;top:7;width:1301;height:2" coordorigin="2614,7" coordsize="1301,2">
              <v:shape style="position:absolute;left:2614;top:7;width:1301;height:2" coordorigin="2614,7" coordsize="1301,0" path="m2614,7l3914,7e" filled="false" stroked="true" strokeweight=".72pt" strokecolor="#000000">
                <v:path arrowok="t"/>
              </v:shape>
            </v:group>
            <v:group style="position:absolute;left:3900;top:7;width:87;height:2" coordorigin="3900,7" coordsize="87,2">
              <v:shape style="position:absolute;left:3900;top:7;width:87;height:2" coordorigin="3900,7" coordsize="87,0" path="m3900,7l3986,7e" filled="false" stroked="true" strokeweight=".72pt" strokecolor="#000000">
                <v:path arrowok="t"/>
              </v:shape>
            </v:group>
            <v:group style="position:absolute;left:3900;top:55;width:87;height:2" coordorigin="3900,55" coordsize="87,2">
              <v:shape style="position:absolute;left:3900;top:55;width:87;height:2" coordorigin="3900,55" coordsize="87,0" path="m3900,55l3986,55e" filled="false" stroked="true" strokeweight="2.64pt" strokecolor="#000000">
                <v:path arrowok="t"/>
              </v:shape>
            </v:group>
            <v:group style="position:absolute;left:3986;top:55;width:960;height:2" coordorigin="3986,55" coordsize="960,2">
              <v:shape style="position:absolute;left:3986;top:55;width:960;height:2" coordorigin="3986,55" coordsize="960,0" path="m3986,55l4946,55e" filled="false" stroked="true" strokeweight="2.64pt" strokecolor="#000000">
                <v:path arrowok="t"/>
              </v:shape>
            </v:group>
            <v:group style="position:absolute;left:3986;top:7;width:960;height:2" coordorigin="3986,7" coordsize="960,2">
              <v:shape style="position:absolute;left:3986;top:7;width:960;height:2" coordorigin="3986,7" coordsize="960,0" path="m3986,7l4946,7e" filled="false" stroked="true" strokeweight=".72pt" strokecolor="#000000">
                <v:path arrowok="t"/>
              </v:shape>
            </v:group>
            <v:group style="position:absolute;left:4932;top:7;width:87;height:2" coordorigin="4932,7" coordsize="87,2">
              <v:shape style="position:absolute;left:4932;top:7;width:87;height:2" coordorigin="4932,7" coordsize="87,0" path="m4932,7l5018,7e" filled="false" stroked="true" strokeweight=".72pt" strokecolor="#000000">
                <v:path arrowok="t"/>
              </v:shape>
            </v:group>
            <v:group style="position:absolute;left:4932;top:55;width:87;height:2" coordorigin="4932,55" coordsize="87,2">
              <v:shape style="position:absolute;left:4932;top:55;width:87;height:2" coordorigin="4932,55" coordsize="87,0" path="m4932,55l5018,55e" filled="false" stroked="true" strokeweight="2.64pt" strokecolor="#000000">
                <v:path arrowok="t"/>
              </v:shape>
            </v:group>
            <v:group style="position:absolute;left:5018;top:55;width:960;height:2" coordorigin="5018,55" coordsize="960,2">
              <v:shape style="position:absolute;left:5018;top:55;width:960;height:2" coordorigin="5018,55" coordsize="960,0" path="m5018,55l5978,55e" filled="false" stroked="true" strokeweight="2.64pt" strokecolor="#000000">
                <v:path arrowok="t"/>
              </v:shape>
            </v:group>
            <v:group style="position:absolute;left:5018;top:7;width:960;height:2" coordorigin="5018,7" coordsize="960,2">
              <v:shape style="position:absolute;left:5018;top:7;width:960;height:2" coordorigin="5018,7" coordsize="960,0" path="m5018,7l5978,7e" filled="false" stroked="true" strokeweight=".72pt" strokecolor="#000000">
                <v:path arrowok="t"/>
              </v:shape>
            </v:group>
            <v:group style="position:absolute;left:5964;top:7;width:87;height:2" coordorigin="5964,7" coordsize="87,2">
              <v:shape style="position:absolute;left:5964;top:7;width:87;height:2" coordorigin="5964,7" coordsize="87,0" path="m5964,7l6050,7e" filled="false" stroked="true" strokeweight=".72pt" strokecolor="#000000">
                <v:path arrowok="t"/>
              </v:shape>
            </v:group>
            <v:group style="position:absolute;left:5964;top:55;width:87;height:2" coordorigin="5964,55" coordsize="87,2">
              <v:shape style="position:absolute;left:5964;top:55;width:87;height:2" coordorigin="5964,55" coordsize="87,0" path="m5964,55l6050,55e" filled="false" stroked="true" strokeweight="2.64pt" strokecolor="#000000">
                <v:path arrowok="t"/>
              </v:shape>
            </v:group>
            <v:group style="position:absolute;left:6050;top:55;width:1104;height:2" coordorigin="6050,55" coordsize="1104,2">
              <v:shape style="position:absolute;left:6050;top:55;width:1104;height:2" coordorigin="6050,55" coordsize="1104,0" path="m6050,55l7154,55e" filled="false" stroked="true" strokeweight="2.64pt" strokecolor="#000000">
                <v:path arrowok="t"/>
              </v:shape>
            </v:group>
            <v:group style="position:absolute;left:6050;top:7;width:1104;height:2" coordorigin="6050,7" coordsize="1104,2">
              <v:shape style="position:absolute;left:6050;top:7;width:1104;height:2" coordorigin="6050,7" coordsize="1104,0" path="m6050,7l7154,7e" filled="false" stroked="true" strokeweight=".72pt" strokecolor="#000000">
                <v:path arrowok="t"/>
              </v:shape>
            </v:group>
            <v:group style="position:absolute;left:7140;top:7;width:82;height:2" coordorigin="7140,7" coordsize="82,2">
              <v:shape style="position:absolute;left:7140;top:7;width:82;height:2" coordorigin="7140,7" coordsize="82,0" path="m7140,7l7222,7e" filled="false" stroked="true" strokeweight=".72pt" strokecolor="#000000">
                <v:path arrowok="t"/>
              </v:shape>
            </v:group>
            <v:group style="position:absolute;left:7140;top:55;width:82;height:2" coordorigin="7140,55" coordsize="82,2">
              <v:shape style="position:absolute;left:7140;top:55;width:82;height:2" coordorigin="7140,55" coordsize="82,0" path="m7140,55l7222,55e" filled="false" stroked="true" strokeweight="2.64pt" strokecolor="#000000">
                <v:path arrowok="t"/>
              </v:shape>
            </v:group>
            <v:group style="position:absolute;left:7222;top:55;width:1652;height:2" coordorigin="7222,55" coordsize="1652,2">
              <v:shape style="position:absolute;left:7222;top:55;width:1652;height:2" coordorigin="7222,55" coordsize="1652,0" path="m7222,55l8873,55e" filled="false" stroked="true" strokeweight="2.64pt" strokecolor="#000000">
                <v:path arrowok="t"/>
              </v:shape>
            </v:group>
            <v:group style="position:absolute;left:7222;top:7;width:1652;height:2" coordorigin="7222,7" coordsize="1652,2">
              <v:shape style="position:absolute;left:7222;top:7;width:1652;height:2" coordorigin="7222,7" coordsize="1652,0" path="m7222,7l887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50" w:lineRule="exact" w:before="0"/>
        <w:ind w:left="656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、</w:t>
      </w:r>
      <w:r>
        <w:rPr>
          <w:rFonts w:ascii="宋体" w:hAnsi="宋体" w:cs="宋体" w:eastAsia="宋体" w:hint="default"/>
          <w:sz w:val="20"/>
          <w:szCs w:val="20"/>
        </w:rPr>
        <w:t>截至</w:t>
      </w:r>
      <w:r>
        <w:rPr>
          <w:rFonts w:ascii="宋体" w:hAnsi="宋体" w:cs="宋体" w:eastAsia="宋体" w:hint="default"/>
          <w:sz w:val="20"/>
          <w:szCs w:val="20"/>
        </w:rPr>
        <w:t>报告日，本公司</w:t>
      </w:r>
      <w:r>
        <w:rPr>
          <w:rFonts w:ascii="宋体" w:hAnsi="宋体" w:cs="宋体" w:eastAsia="宋体" w:hint="default"/>
          <w:sz w:val="20"/>
          <w:szCs w:val="20"/>
        </w:rPr>
        <w:t>以</w:t>
      </w:r>
      <w:r>
        <w:rPr>
          <w:rFonts w:ascii="宋体" w:hAnsi="宋体" w:cs="宋体" w:eastAsia="宋体" w:hint="default"/>
          <w:sz w:val="20"/>
          <w:szCs w:val="20"/>
        </w:rPr>
        <w:t>自有的</w:t>
      </w:r>
      <w:r>
        <w:rPr>
          <w:rFonts w:ascii="宋体" w:hAnsi="宋体" w:cs="宋体" w:eastAsia="宋体" w:hint="default"/>
          <w:sz w:val="20"/>
          <w:szCs w:val="20"/>
        </w:rPr>
        <w:t>部</w:t>
      </w:r>
      <w:r>
        <w:rPr>
          <w:rFonts w:ascii="宋体" w:hAnsi="宋体" w:cs="宋体" w:eastAsia="宋体" w:hint="default"/>
          <w:sz w:val="20"/>
          <w:szCs w:val="20"/>
        </w:rPr>
        <w:t>分</w:t>
      </w:r>
      <w:r>
        <w:rPr>
          <w:rFonts w:ascii="宋体" w:hAnsi="宋体" w:cs="宋体" w:eastAsia="宋体" w:hint="default"/>
          <w:i/>
          <w:sz w:val="20"/>
          <w:szCs w:val="20"/>
        </w:rPr>
        <w:t>机</w:t>
      </w:r>
      <w:r>
        <w:rPr>
          <w:rFonts w:ascii="宋体" w:hAnsi="宋体" w:cs="宋体" w:eastAsia="宋体" w:hint="default"/>
          <w:sz w:val="20"/>
          <w:szCs w:val="20"/>
        </w:rPr>
        <w:t>器</w:t>
      </w:r>
      <w:r>
        <w:rPr>
          <w:rFonts w:ascii="宋体" w:hAnsi="宋体" w:cs="宋体" w:eastAsia="宋体" w:hint="default"/>
          <w:sz w:val="20"/>
          <w:szCs w:val="20"/>
        </w:rPr>
        <w:t>设</w:t>
      </w:r>
      <w:r>
        <w:rPr>
          <w:rFonts w:ascii="宋体" w:hAnsi="宋体" w:cs="宋体" w:eastAsia="宋体" w:hint="default"/>
          <w:i/>
          <w:sz w:val="20"/>
          <w:szCs w:val="20"/>
        </w:rPr>
        <w:t>备</w:t>
      </w: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评</w:t>
      </w:r>
      <w:r>
        <w:rPr>
          <w:rFonts w:ascii="宋体" w:hAnsi="宋体" w:cs="宋体" w:eastAsia="宋体" w:hint="default"/>
          <w:sz w:val="20"/>
          <w:szCs w:val="20"/>
        </w:rPr>
        <w:t>估</w:t>
      </w:r>
      <w:r>
        <w:rPr>
          <w:rFonts w:ascii="宋体" w:hAnsi="宋体" w:cs="宋体" w:eastAsia="宋体" w:hint="default"/>
          <w:sz w:val="20"/>
          <w:szCs w:val="20"/>
        </w:rPr>
        <w:t>价值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1,984.15</w:t>
      </w:r>
      <w:r>
        <w:rPr>
          <w:rFonts w:ascii="宋体" w:hAnsi="宋体" w:cs="宋体" w:eastAsia="宋体" w:hint="default"/>
          <w:sz w:val="20"/>
          <w:szCs w:val="20"/>
        </w:rPr>
        <w:t>万元）</w:t>
      </w:r>
      <w:r>
        <w:rPr>
          <w:rFonts w:ascii="宋体" w:hAnsi="宋体" w:cs="宋体" w:eastAsia="宋体" w:hint="default"/>
          <w:sz w:val="20"/>
          <w:szCs w:val="20"/>
        </w:rPr>
        <w:t>抵</w:t>
      </w:r>
      <w:r>
        <w:rPr>
          <w:rFonts w:ascii="宋体" w:hAnsi="宋体" w:cs="宋体" w:eastAsia="宋体" w:hint="default"/>
          <w:sz w:val="20"/>
          <w:szCs w:val="20"/>
        </w:rPr>
        <w:t>押</w:t>
      </w:r>
      <w:r>
        <w:rPr>
          <w:rFonts w:ascii="宋体" w:hAnsi="宋体" w:cs="宋体" w:eastAsia="宋体" w:hint="default"/>
          <w:sz w:val="20"/>
          <w:szCs w:val="20"/>
        </w:rPr>
        <w:t>取</w:t>
      </w:r>
      <w:r>
        <w:rPr>
          <w:rFonts w:ascii="宋体" w:hAnsi="宋体" w:cs="宋体" w:eastAsia="宋体" w:hint="default"/>
          <w:sz w:val="20"/>
          <w:szCs w:val="20"/>
        </w:rPr>
        <w:t>得</w:t>
      </w:r>
      <w:r>
        <w:rPr>
          <w:rFonts w:ascii="宋体" w:hAnsi="宋体" w:cs="宋体" w:eastAsia="宋体" w:hint="default"/>
          <w:i/>
          <w:sz w:val="20"/>
          <w:szCs w:val="20"/>
        </w:rPr>
        <w:t>中</w:t>
      </w:r>
      <w:r>
        <w:rPr>
          <w:rFonts w:ascii="宋体" w:hAnsi="宋体" w:cs="宋体" w:eastAsia="宋体" w:hint="default"/>
          <w:sz w:val="20"/>
          <w:szCs w:val="20"/>
        </w:rPr>
        <w:t>国</w:t>
      </w:r>
      <w:r>
        <w:rPr>
          <w:rFonts w:ascii="宋体" w:hAnsi="宋体" w:cs="宋体" w:eastAsia="宋体" w:hint="default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sz w:val="20"/>
          <w:szCs w:val="20"/>
        </w:rPr>
        <w:t>业</w:t>
      </w:r>
      <w:r>
        <w:rPr>
          <w:rFonts w:ascii="宋体" w:hAnsi="宋体" w:cs="宋体" w:eastAsia="宋体" w:hint="default"/>
          <w:sz w:val="20"/>
          <w:szCs w:val="20"/>
        </w:rPr>
        <w:t>银</w:t>
      </w:r>
      <w:r>
        <w:rPr>
          <w:rFonts w:ascii="宋体" w:hAnsi="宋体" w:cs="宋体" w:eastAsia="宋体" w:hint="default"/>
          <w:sz w:val="20"/>
          <w:szCs w:val="20"/>
        </w:rPr>
        <w:t>行</w:t>
      </w:r>
    </w:p>
    <w:p>
      <w:pPr>
        <w:spacing w:before="121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田县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830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万元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i/>
          <w:sz w:val="11"/>
          <w:szCs w:val="11"/>
        </w:rPr>
      </w:pPr>
    </w:p>
    <w:p>
      <w:pPr>
        <w:spacing w:line="81" w:lineRule="exact"/>
        <w:ind w:left="28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pt;height:4.1pt;mso-position-horizontal-relative:char;mso-position-vertical-relative:line" coordorigin="0,0" coordsize="8880,82">
            <v:group style="position:absolute;left:29;top:29;width:2492;height:2" coordorigin="29,29" coordsize="2492,2">
              <v:shape style="position:absolute;left:29;top:29;width:2492;height:2" coordorigin="29,29" coordsize="2492,0" path="m29,29l2520,29e" filled="false" stroked="true" strokeweight="2.88pt" strokecolor="#000000">
                <v:path arrowok="t"/>
              </v:shape>
            </v:group>
            <v:group style="position:absolute;left:29;top:77;width:2492;height:2" coordorigin="29,77" coordsize="2492,2">
              <v:shape style="position:absolute;left:29;top:77;width:2492;height:2" coordorigin="29,77" coordsize="2492,0" path="m29,77l2520,77e" filled="false" stroked="true" strokeweight=".48pt" strokecolor="#000000">
                <v:path arrowok="t"/>
              </v:shape>
            </v:group>
            <v:group style="position:absolute;left:2520;top:29;width:87;height:2" coordorigin="2520,29" coordsize="87,2">
              <v:shape style="position:absolute;left:2520;top:29;width:87;height:2" coordorigin="2520,29" coordsize="87,0" path="m2520,29l2606,29e" filled="false" stroked="true" strokeweight="2.88pt" strokecolor="#000000">
                <v:path arrowok="t"/>
              </v:shape>
            </v:group>
            <v:group style="position:absolute;left:2520;top:77;width:87;height:2" coordorigin="2520,77" coordsize="87,2">
              <v:shape style="position:absolute;left:2520;top:77;width:87;height:2" coordorigin="2520,77" coordsize="87,0" path="m2520,77l2606,77e" filled="false" stroked="true" strokeweight=".48pt" strokecolor="#000000">
                <v:path arrowok="t"/>
              </v:shape>
            </v:group>
            <v:group style="position:absolute;left:2606;top:29;width:1287;height:2" coordorigin="2606,29" coordsize="1287,2">
              <v:shape style="position:absolute;left:2606;top:29;width:1287;height:2" coordorigin="2606,29" coordsize="1287,0" path="m2606,29l3893,29e" filled="false" stroked="true" strokeweight="2.88pt" strokecolor="#000000">
                <v:path arrowok="t"/>
              </v:shape>
            </v:group>
            <v:group style="position:absolute;left:2606;top:77;width:1287;height:2" coordorigin="2606,77" coordsize="1287,2">
              <v:shape style="position:absolute;left:2606;top:77;width:1287;height:2" coordorigin="2606,77" coordsize="1287,0" path="m2606,77l3893,77e" filled="false" stroked="true" strokeweight=".48pt" strokecolor="#000000">
                <v:path arrowok="t"/>
              </v:shape>
            </v:group>
            <v:group style="position:absolute;left:3893;top:29;width:87;height:2" coordorigin="3893,29" coordsize="87,2">
              <v:shape style="position:absolute;left:3893;top:29;width:87;height:2" coordorigin="3893,29" coordsize="87,0" path="m3893,29l3979,29e" filled="false" stroked="true" strokeweight="2.88pt" strokecolor="#000000">
                <v:path arrowok="t"/>
              </v:shape>
            </v:group>
            <v:group style="position:absolute;left:3893;top:77;width:87;height:2" coordorigin="3893,77" coordsize="87,2">
              <v:shape style="position:absolute;left:3893;top:77;width:87;height:2" coordorigin="3893,77" coordsize="87,0" path="m3893,77l3979,77e" filled="false" stroked="true" strokeweight=".48pt" strokecolor="#000000">
                <v:path arrowok="t"/>
              </v:shape>
            </v:group>
            <v:group style="position:absolute;left:3979;top:29;width:946;height:2" coordorigin="3979,29" coordsize="946,2">
              <v:shape style="position:absolute;left:3979;top:29;width:946;height:2" coordorigin="3979,29" coordsize="946,0" path="m3979,29l4925,29e" filled="false" stroked="true" strokeweight="2.88pt" strokecolor="#000000">
                <v:path arrowok="t"/>
              </v:shape>
            </v:group>
            <v:group style="position:absolute;left:3979;top:77;width:946;height:2" coordorigin="3979,77" coordsize="946,2">
              <v:shape style="position:absolute;left:3979;top:77;width:946;height:2" coordorigin="3979,77" coordsize="946,0" path="m3979,77l4925,77e" filled="false" stroked="true" strokeweight=".48pt" strokecolor="#000000">
                <v:path arrowok="t"/>
              </v:shape>
            </v:group>
            <v:group style="position:absolute;left:4925;top:29;width:87;height:2" coordorigin="4925,29" coordsize="87,2">
              <v:shape style="position:absolute;left:4925;top:29;width:87;height:2" coordorigin="4925,29" coordsize="87,0" path="m4925,29l5011,29e" filled="false" stroked="true" strokeweight="2.88pt" strokecolor="#000000">
                <v:path arrowok="t"/>
              </v:shape>
            </v:group>
            <v:group style="position:absolute;left:4925;top:77;width:87;height:2" coordorigin="4925,77" coordsize="87,2">
              <v:shape style="position:absolute;left:4925;top:77;width:87;height:2" coordorigin="4925,77" coordsize="87,0" path="m4925,77l5011,77e" filled="false" stroked="true" strokeweight=".48pt" strokecolor="#000000">
                <v:path arrowok="t"/>
              </v:shape>
            </v:group>
            <v:group style="position:absolute;left:5011;top:29;width:946;height:2" coordorigin="5011,29" coordsize="946,2">
              <v:shape style="position:absolute;left:5011;top:29;width:946;height:2" coordorigin="5011,29" coordsize="946,0" path="m5011,29l5957,29e" filled="false" stroked="true" strokeweight="2.88pt" strokecolor="#000000">
                <v:path arrowok="t"/>
              </v:shape>
            </v:group>
            <v:group style="position:absolute;left:5011;top:77;width:946;height:2" coordorigin="5011,77" coordsize="946,2">
              <v:shape style="position:absolute;left:5011;top:77;width:946;height:2" coordorigin="5011,77" coordsize="946,0" path="m5011,77l5957,77e" filled="false" stroked="true" strokeweight=".48pt" strokecolor="#000000">
                <v:path arrowok="t"/>
              </v:shape>
            </v:group>
            <v:group style="position:absolute;left:5957;top:29;width:87;height:2" coordorigin="5957,29" coordsize="87,2">
              <v:shape style="position:absolute;left:5957;top:29;width:87;height:2" coordorigin="5957,29" coordsize="87,0" path="m5957,29l6043,29e" filled="false" stroked="true" strokeweight="2.88pt" strokecolor="#000000">
                <v:path arrowok="t"/>
              </v:shape>
            </v:group>
            <v:group style="position:absolute;left:5957;top:77;width:87;height:2" coordorigin="5957,77" coordsize="87,2">
              <v:shape style="position:absolute;left:5957;top:77;width:87;height:2" coordorigin="5957,77" coordsize="87,0" path="m5957,77l6043,77e" filled="false" stroked="true" strokeweight=".48pt" strokecolor="#000000">
                <v:path arrowok="t"/>
              </v:shape>
            </v:group>
            <v:group style="position:absolute;left:6043;top:29;width:1090;height:2" coordorigin="6043,29" coordsize="1090,2">
              <v:shape style="position:absolute;left:6043;top:29;width:1090;height:2" coordorigin="6043,29" coordsize="1090,0" path="m6043,29l7133,29e" filled="false" stroked="true" strokeweight="2.88pt" strokecolor="#000000">
                <v:path arrowok="t"/>
              </v:shape>
            </v:group>
            <v:group style="position:absolute;left:6043;top:77;width:1090;height:2" coordorigin="6043,77" coordsize="1090,2">
              <v:shape style="position:absolute;left:6043;top:77;width:1090;height:2" coordorigin="6043,77" coordsize="1090,0" path="m6043,77l7133,77e" filled="false" stroked="true" strokeweight=".48pt" strokecolor="#000000">
                <v:path arrowok="t"/>
              </v:shape>
            </v:group>
            <v:group style="position:absolute;left:7133;top:29;width:82;height:2" coordorigin="7133,29" coordsize="82,2">
              <v:shape style="position:absolute;left:7133;top:29;width:82;height:2" coordorigin="7133,29" coordsize="82,0" path="m7133,29l7214,29e" filled="false" stroked="true" strokeweight="2.88pt" strokecolor="#000000">
                <v:path arrowok="t"/>
              </v:shape>
            </v:group>
            <v:group style="position:absolute;left:7133;top:77;width:82;height:2" coordorigin="7133,77" coordsize="82,2">
              <v:shape style="position:absolute;left:7133;top:77;width:82;height:2" coordorigin="7133,77" coordsize="82,0" path="m7133,77l7214,77e" filled="false" stroked="true" strokeweight=".48pt" strokecolor="#000000">
                <v:path arrowok="t"/>
              </v:shape>
            </v:group>
            <v:group style="position:absolute;left:7214;top:29;width:1637;height:2" coordorigin="7214,29" coordsize="1637,2">
              <v:shape style="position:absolute;left:7214;top:29;width:1637;height:2" coordorigin="7214,29" coordsize="1637,0" path="m7214,29l8851,29e" filled="false" stroked="true" strokeweight="2.88pt" strokecolor="#000000">
                <v:path arrowok="t"/>
              </v:shape>
            </v:group>
            <v:group style="position:absolute;left:7214;top:77;width:1637;height:2" coordorigin="7214,77" coordsize="1637,2">
              <v:shape style="position:absolute;left:7214;top:77;width:1637;height:2" coordorigin="7214,77" coordsize="1637,0" path="m7214,77l8851,77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319" w:val="left" w:leader="none"/>
          <w:tab w:pos="4347" w:val="left" w:leader="none"/>
          <w:tab w:pos="5470" w:val="left" w:leader="none"/>
          <w:tab w:pos="6569" w:val="left" w:leader="none"/>
          <w:tab w:pos="7927" w:val="left" w:leader="none"/>
        </w:tabs>
        <w:spacing w:before="27"/>
        <w:ind w:left="1203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条件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利率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款期间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2492;height:2" coordorigin="5,5" coordsize="2492,2">
              <v:shape style="position:absolute;left:5;top:5;width:2492;height:2" coordorigin="5,5" coordsize="2492,0" path="m5,5l2496,5e" filled="false" stroked="true" strokeweight=".48pt" strokecolor="#000000">
                <v:path arrowok="t"/>
              </v:shape>
            </v:group>
            <v:group style="position:absolute;left:2496;top:5;width:10;height:2" coordorigin="2496,5" coordsize="10,2">
              <v:shape style="position:absolute;left:2496;top:5;width:10;height:2" coordorigin="2496,5" coordsize="10,0" path="m2496,5l2506,5e" filled="false" stroked="true" strokeweight=".48pt" strokecolor="#000000">
                <v:path arrowok="t"/>
              </v:shape>
            </v:group>
            <v:group style="position:absolute;left:2506;top:5;width:1364;height:2" coordorigin="2506,5" coordsize="1364,2">
              <v:shape style="position:absolute;left:2506;top:5;width:1364;height:2" coordorigin="2506,5" coordsize="1364,0" path="m2506,5l3869,5e" filled="false" stroked="true" strokeweight=".48pt" strokecolor="#000000">
                <v:path arrowok="t"/>
              </v:shape>
            </v:group>
            <v:group style="position:absolute;left:3869;top:5;width:10;height:2" coordorigin="3869,5" coordsize="10,2">
              <v:shape style="position:absolute;left:3869;top:5;width:10;height:2" coordorigin="3869,5" coordsize="10,0" path="m3869,5l3878,5e" filled="false" stroked="true" strokeweight=".48pt" strokecolor="#000000">
                <v:path arrowok="t"/>
              </v:shape>
            </v:group>
            <v:group style="position:absolute;left:3878;top:5;width:1023;height:2" coordorigin="3878,5" coordsize="1023,2">
              <v:shape style="position:absolute;left:3878;top:5;width:1023;height:2" coordorigin="3878,5" coordsize="1023,0" path="m3878,5l4901,5e" filled="false" stroked="true" strokeweight=".48pt" strokecolor="#000000">
                <v:path arrowok="t"/>
              </v:shape>
            </v:group>
            <v:group style="position:absolute;left:4901;top:5;width:10;height:2" coordorigin="4901,5" coordsize="10,2">
              <v:shape style="position:absolute;left:4901;top:5;width:10;height:2" coordorigin="4901,5" coordsize="10,0" path="m4901,5l4910,5e" filled="false" stroked="true" strokeweight=".48pt" strokecolor="#000000">
                <v:path arrowok="t"/>
              </v:shape>
            </v:group>
            <v:group style="position:absolute;left:4910;top:5;width:1023;height:2" coordorigin="4910,5" coordsize="1023,2">
              <v:shape style="position:absolute;left:4910;top:5;width:1023;height:2" coordorigin="4910,5" coordsize="1023,0" path="m4910,5l5933,5e" filled="false" stroked="true" strokeweight=".48pt" strokecolor="#000000">
                <v:path arrowok="t"/>
              </v:shape>
            </v:group>
            <v:group style="position:absolute;left:5933;top:5;width:10;height:2" coordorigin="5933,5" coordsize="10,2">
              <v:shape style="position:absolute;left:5933;top:5;width:10;height:2" coordorigin="5933,5" coordsize="10,0" path="m5933,5l5942,5e" filled="false" stroked="true" strokeweight=".48pt" strokecolor="#000000">
                <v:path arrowok="t"/>
              </v:shape>
            </v:group>
            <v:group style="position:absolute;left:5942;top:5;width:1167;height:2" coordorigin="5942,5" coordsize="1167,2">
              <v:shape style="position:absolute;left:5942;top:5;width:1167;height:2" coordorigin="5942,5" coordsize="1167,0" path="m5942,5l7109,5e" filled="false" stroked="true" strokeweight=".48pt" strokecolor="#000000">
                <v:path arrowok="t"/>
              </v:shape>
            </v:group>
            <v:group style="position:absolute;left:7109;top:5;width:10;height:2" coordorigin="7109,5" coordsize="10,2">
              <v:shape style="position:absolute;left:7109;top:5;width:10;height:2" coordorigin="7109,5" coordsize="10,0" path="m7109,5l7118,5e" filled="false" stroked="true" strokeweight=".48pt" strokecolor="#000000">
                <v:path arrowok="t"/>
              </v:shape>
            </v:group>
            <v:group style="position:absolute;left:7118;top:5;width:1709;height:2" coordorigin="7118,5" coordsize="1709,2">
              <v:shape style="position:absolute;left:7118;top:5;width:1709;height:2" coordorigin="7118,5" coordsize="1709,0" path="m7118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footerReference w:type="default" r:id="rId16"/>
          <w:pgSz w:w="11900" w:h="16820"/>
          <w:pgMar w:footer="1407" w:header="1402" w:top="1800" w:bottom="1600" w:left="1240" w:right="1140"/>
          <w:pgNumType w:start="106"/>
        </w:sectPr>
      </w:pPr>
    </w:p>
    <w:p>
      <w:pPr>
        <w:tabs>
          <w:tab w:pos="3238" w:val="left" w:leader="none"/>
        </w:tabs>
        <w:spacing w:before="132"/>
        <w:ind w:left="598" w:right="-2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  <w:tab/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民币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86" w:lineRule="exact" w:before="0"/>
        <w:ind w:left="636" w:right="-19" w:hanging="87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spacing w:val="-2"/>
          <w:w w:val="105"/>
        </w:rPr>
        <w:br w:type="column"/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最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高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2"/>
          <w:sz w:val="17"/>
          <w:szCs w:val="17"/>
        </w:rPr>
      </w:r>
    </w:p>
    <w:p>
      <w:pPr>
        <w:spacing w:before="118"/>
        <w:ind w:left="636" w:right="-19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4"/>
          <w:w w:val="105"/>
          <w:sz w:val="17"/>
          <w:szCs w:val="17"/>
        </w:rPr>
        <w:t>担保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279" w:val="left" w:leader="none"/>
          <w:tab w:pos="2441" w:val="left" w:leader="none"/>
        </w:tabs>
        <w:spacing w:before="132"/>
        <w:ind w:left="281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7"/>
          <w:szCs w:val="17"/>
        </w:rPr>
        <w:t>浮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8,300,000.00</w:t>
        <w:tab/>
        <w:t>2005.9.23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2008.9.22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240" w:right="1140"/>
          <w:cols w:num="3" w:equalWidth="0">
            <w:col w:w="3762" w:space="40"/>
            <w:col w:w="1256" w:space="40"/>
            <w:col w:w="442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81" w:lineRule="exact"/>
        <w:ind w:left="269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45pt;height:4.1pt;mso-position-horizontal-relative:char;mso-position-vertical-relative:line" coordorigin="0,0" coordsize="8900,82">
            <v:group style="position:absolute;left:26;top:55;width:2516;height:2" coordorigin="26,55" coordsize="2516,2">
              <v:shape style="position:absolute;left:26;top:55;width:2516;height:2" coordorigin="26,55" coordsize="2516,0" path="m26,55l2542,55e" filled="false" stroked="true" strokeweight="2.64pt" strokecolor="#000000">
                <v:path arrowok="t"/>
              </v:shape>
            </v:group>
            <v:group style="position:absolute;left:26;top:7;width:2516;height:2" coordorigin="26,7" coordsize="2516,2">
              <v:shape style="position:absolute;left:26;top:7;width:2516;height:2" coordorigin="26,7" coordsize="2516,0" path="m26,7l2542,7e" filled="false" stroked="true" strokeweight=".72pt" strokecolor="#000000">
                <v:path arrowok="t"/>
              </v:shape>
            </v:group>
            <v:group style="position:absolute;left:2527;top:7;width:87;height:2" coordorigin="2527,7" coordsize="87,2">
              <v:shape style="position:absolute;left:2527;top:7;width:87;height:2" coordorigin="2527,7" coordsize="87,0" path="m2527,7l2614,7e" filled="false" stroked="true" strokeweight=".72pt" strokecolor="#000000">
                <v:path arrowok="t"/>
              </v:shape>
            </v:group>
            <v:group style="position:absolute;left:2527;top:55;width:87;height:2" coordorigin="2527,55" coordsize="87,2">
              <v:shape style="position:absolute;left:2527;top:55;width:87;height:2" coordorigin="2527,55" coordsize="87,0" path="m2527,55l2614,55e" filled="false" stroked="true" strokeweight="2.64pt" strokecolor="#000000">
                <v:path arrowok="t"/>
              </v:shape>
            </v:group>
            <v:group style="position:absolute;left:2614;top:55;width:1301;height:2" coordorigin="2614,55" coordsize="1301,2">
              <v:shape style="position:absolute;left:2614;top:55;width:1301;height:2" coordorigin="2614,55" coordsize="1301,0" path="m2614,55l3914,55e" filled="false" stroked="true" strokeweight="2.64pt" strokecolor="#000000">
                <v:path arrowok="t"/>
              </v:shape>
            </v:group>
            <v:group style="position:absolute;left:2614;top:7;width:1301;height:2" coordorigin="2614,7" coordsize="1301,2">
              <v:shape style="position:absolute;left:2614;top:7;width:1301;height:2" coordorigin="2614,7" coordsize="1301,0" path="m2614,7l3914,7e" filled="false" stroked="true" strokeweight=".72pt" strokecolor="#000000">
                <v:path arrowok="t"/>
              </v:shape>
            </v:group>
            <v:group style="position:absolute;left:3900;top:7;width:87;height:2" coordorigin="3900,7" coordsize="87,2">
              <v:shape style="position:absolute;left:3900;top:7;width:87;height:2" coordorigin="3900,7" coordsize="87,0" path="m3900,7l3986,7e" filled="false" stroked="true" strokeweight=".72pt" strokecolor="#000000">
                <v:path arrowok="t"/>
              </v:shape>
            </v:group>
            <v:group style="position:absolute;left:3900;top:55;width:87;height:2" coordorigin="3900,55" coordsize="87,2">
              <v:shape style="position:absolute;left:3900;top:55;width:87;height:2" coordorigin="3900,55" coordsize="87,0" path="m3900,55l3986,55e" filled="false" stroked="true" strokeweight="2.64pt" strokecolor="#000000">
                <v:path arrowok="t"/>
              </v:shape>
            </v:group>
            <v:group style="position:absolute;left:3986;top:55;width:960;height:2" coordorigin="3986,55" coordsize="960,2">
              <v:shape style="position:absolute;left:3986;top:55;width:960;height:2" coordorigin="3986,55" coordsize="960,0" path="m3986,55l4946,55e" filled="false" stroked="true" strokeweight="2.64pt" strokecolor="#000000">
                <v:path arrowok="t"/>
              </v:shape>
            </v:group>
            <v:group style="position:absolute;left:3986;top:7;width:960;height:2" coordorigin="3986,7" coordsize="960,2">
              <v:shape style="position:absolute;left:3986;top:7;width:960;height:2" coordorigin="3986,7" coordsize="960,0" path="m3986,7l4946,7e" filled="false" stroked="true" strokeweight=".72pt" strokecolor="#000000">
                <v:path arrowok="t"/>
              </v:shape>
            </v:group>
            <v:group style="position:absolute;left:4932;top:7;width:87;height:2" coordorigin="4932,7" coordsize="87,2">
              <v:shape style="position:absolute;left:4932;top:7;width:87;height:2" coordorigin="4932,7" coordsize="87,0" path="m4932,7l5018,7e" filled="false" stroked="true" strokeweight=".72pt" strokecolor="#000000">
                <v:path arrowok="t"/>
              </v:shape>
            </v:group>
            <v:group style="position:absolute;left:4932;top:55;width:87;height:2" coordorigin="4932,55" coordsize="87,2">
              <v:shape style="position:absolute;left:4932;top:55;width:87;height:2" coordorigin="4932,55" coordsize="87,0" path="m4932,55l5018,55e" filled="false" stroked="true" strokeweight="2.64pt" strokecolor="#000000">
                <v:path arrowok="t"/>
              </v:shape>
            </v:group>
            <v:group style="position:absolute;left:5018;top:55;width:960;height:2" coordorigin="5018,55" coordsize="960,2">
              <v:shape style="position:absolute;left:5018;top:55;width:960;height:2" coordorigin="5018,55" coordsize="960,0" path="m5018,55l5978,55e" filled="false" stroked="true" strokeweight="2.64pt" strokecolor="#000000">
                <v:path arrowok="t"/>
              </v:shape>
            </v:group>
            <v:group style="position:absolute;left:5018;top:7;width:960;height:2" coordorigin="5018,7" coordsize="960,2">
              <v:shape style="position:absolute;left:5018;top:7;width:960;height:2" coordorigin="5018,7" coordsize="960,0" path="m5018,7l5978,7e" filled="false" stroked="true" strokeweight=".72pt" strokecolor="#000000">
                <v:path arrowok="t"/>
              </v:shape>
            </v:group>
            <v:group style="position:absolute;left:5964;top:7;width:87;height:2" coordorigin="5964,7" coordsize="87,2">
              <v:shape style="position:absolute;left:5964;top:7;width:87;height:2" coordorigin="5964,7" coordsize="87,0" path="m5964,7l6050,7e" filled="false" stroked="true" strokeweight=".72pt" strokecolor="#000000">
                <v:path arrowok="t"/>
              </v:shape>
            </v:group>
            <v:group style="position:absolute;left:5964;top:55;width:87;height:2" coordorigin="5964,55" coordsize="87,2">
              <v:shape style="position:absolute;left:5964;top:55;width:87;height:2" coordorigin="5964,55" coordsize="87,0" path="m5964,55l6050,55e" filled="false" stroked="true" strokeweight="2.64pt" strokecolor="#000000">
                <v:path arrowok="t"/>
              </v:shape>
            </v:group>
            <v:group style="position:absolute;left:6050;top:55;width:1104;height:2" coordorigin="6050,55" coordsize="1104,2">
              <v:shape style="position:absolute;left:6050;top:55;width:1104;height:2" coordorigin="6050,55" coordsize="1104,0" path="m6050,55l7154,55e" filled="false" stroked="true" strokeweight="2.64pt" strokecolor="#000000">
                <v:path arrowok="t"/>
              </v:shape>
            </v:group>
            <v:group style="position:absolute;left:6050;top:7;width:1104;height:2" coordorigin="6050,7" coordsize="1104,2">
              <v:shape style="position:absolute;left:6050;top:7;width:1104;height:2" coordorigin="6050,7" coordsize="1104,0" path="m6050,7l7154,7e" filled="false" stroked="true" strokeweight=".72pt" strokecolor="#000000">
                <v:path arrowok="t"/>
              </v:shape>
            </v:group>
            <v:group style="position:absolute;left:7140;top:7;width:82;height:2" coordorigin="7140,7" coordsize="82,2">
              <v:shape style="position:absolute;left:7140;top:7;width:82;height:2" coordorigin="7140,7" coordsize="82,0" path="m7140,7l7222,7e" filled="false" stroked="true" strokeweight=".72pt" strokecolor="#000000">
                <v:path arrowok="t"/>
              </v:shape>
            </v:group>
            <v:group style="position:absolute;left:7140;top:55;width:82;height:2" coordorigin="7140,55" coordsize="82,2">
              <v:shape style="position:absolute;left:7140;top:55;width:82;height:2" coordorigin="7140,55" coordsize="82,0" path="m7140,55l7222,55e" filled="false" stroked="true" strokeweight="2.64pt" strokecolor="#000000">
                <v:path arrowok="t"/>
              </v:shape>
            </v:group>
            <v:group style="position:absolute;left:7222;top:55;width:1652;height:2" coordorigin="7222,55" coordsize="1652,2">
              <v:shape style="position:absolute;left:7222;top:55;width:1652;height:2" coordorigin="7222,55" coordsize="1652,0" path="m7222,55l8873,55e" filled="false" stroked="true" strokeweight="2.64pt" strokecolor="#000000">
                <v:path arrowok="t"/>
              </v:shape>
            </v:group>
            <v:group style="position:absolute;left:7222;top:7;width:1652;height:2" coordorigin="7222,7" coordsize="1652,2">
              <v:shape style="position:absolute;left:7222;top:7;width:1652;height:2" coordorigin="7222,7" coordsize="1652,0" path="m7222,7l8873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50" w:lineRule="exact" w:before="0"/>
        <w:ind w:left="656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、本公司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地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用权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抵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押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取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得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国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农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业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银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玉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田县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支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行</w:t>
      </w:r>
      <w:r>
        <w:rPr>
          <w:rFonts w:ascii="Times New Roman" w:hAnsi="Times New Roman" w:cs="Times New Roman" w:eastAsia="Times New Roman" w:hint="default"/>
          <w:spacing w:val="-3"/>
          <w:w w:val="105"/>
          <w:sz w:val="20"/>
          <w:szCs w:val="20"/>
        </w:rPr>
        <w:t>670.00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万元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长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，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情况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121"/>
        <w:ind w:left="147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5"/>
          <w:sz w:val="20"/>
          <w:szCs w:val="20"/>
        </w:rPr>
        <w:t>如</w:t>
      </w:r>
      <w:r>
        <w:rPr>
          <w:rFonts w:ascii="宋体" w:hAnsi="宋体" w:cs="宋体" w:eastAsia="宋体" w:hint="default"/>
          <w:w w:val="105"/>
          <w:sz w:val="20"/>
          <w:szCs w:val="20"/>
        </w:rPr>
        <w:t>下</w:t>
      </w:r>
      <w:r>
        <w:rPr>
          <w:rFonts w:ascii="宋体" w:hAnsi="宋体" w:cs="宋体" w:eastAsia="宋体" w:hint="default"/>
          <w:i/>
          <w:w w:val="105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i/>
          <w:sz w:val="12"/>
          <w:szCs w:val="12"/>
        </w:rPr>
      </w:pPr>
    </w:p>
    <w:p>
      <w:pPr>
        <w:spacing w:line="81" w:lineRule="exact"/>
        <w:ind w:left="28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44pt;height:4.1pt;mso-position-horizontal-relative:char;mso-position-vertical-relative:line" coordorigin="0,0" coordsize="8880,82">
            <v:group style="position:absolute;left:29;top:29;width:2492;height:2" coordorigin="29,29" coordsize="2492,2">
              <v:shape style="position:absolute;left:29;top:29;width:2492;height:2" coordorigin="29,29" coordsize="2492,0" path="m29,29l2520,29e" filled="false" stroked="true" strokeweight="2.88pt" strokecolor="#000000">
                <v:path arrowok="t"/>
              </v:shape>
            </v:group>
            <v:group style="position:absolute;left:29;top:77;width:2492;height:2" coordorigin="29,77" coordsize="2492,2">
              <v:shape style="position:absolute;left:29;top:77;width:2492;height:2" coordorigin="29,77" coordsize="2492,0" path="m29,77l2520,77e" filled="false" stroked="true" strokeweight=".48pt" strokecolor="#000000">
                <v:path arrowok="t"/>
              </v:shape>
            </v:group>
            <v:group style="position:absolute;left:2520;top:29;width:87;height:2" coordorigin="2520,29" coordsize="87,2">
              <v:shape style="position:absolute;left:2520;top:29;width:87;height:2" coordorigin="2520,29" coordsize="87,0" path="m2520,29l2606,29e" filled="false" stroked="true" strokeweight="2.88pt" strokecolor="#000000">
                <v:path arrowok="t"/>
              </v:shape>
            </v:group>
            <v:group style="position:absolute;left:2520;top:77;width:87;height:2" coordorigin="2520,77" coordsize="87,2">
              <v:shape style="position:absolute;left:2520;top:77;width:87;height:2" coordorigin="2520,77" coordsize="87,0" path="m2520,77l2606,77e" filled="false" stroked="true" strokeweight=".48pt" strokecolor="#000000">
                <v:path arrowok="t"/>
              </v:shape>
            </v:group>
            <v:group style="position:absolute;left:2606;top:29;width:1287;height:2" coordorigin="2606,29" coordsize="1287,2">
              <v:shape style="position:absolute;left:2606;top:29;width:1287;height:2" coordorigin="2606,29" coordsize="1287,0" path="m2606,29l3893,29e" filled="false" stroked="true" strokeweight="2.88pt" strokecolor="#000000">
                <v:path arrowok="t"/>
              </v:shape>
            </v:group>
            <v:group style="position:absolute;left:2606;top:77;width:1287;height:2" coordorigin="2606,77" coordsize="1287,2">
              <v:shape style="position:absolute;left:2606;top:77;width:1287;height:2" coordorigin="2606,77" coordsize="1287,0" path="m2606,77l3893,77e" filled="false" stroked="true" strokeweight=".48pt" strokecolor="#000000">
                <v:path arrowok="t"/>
              </v:shape>
            </v:group>
            <v:group style="position:absolute;left:3893;top:29;width:87;height:2" coordorigin="3893,29" coordsize="87,2">
              <v:shape style="position:absolute;left:3893;top:29;width:87;height:2" coordorigin="3893,29" coordsize="87,0" path="m3893,29l3979,29e" filled="false" stroked="true" strokeweight="2.88pt" strokecolor="#000000">
                <v:path arrowok="t"/>
              </v:shape>
            </v:group>
            <v:group style="position:absolute;left:3893;top:77;width:87;height:2" coordorigin="3893,77" coordsize="87,2">
              <v:shape style="position:absolute;left:3893;top:77;width:87;height:2" coordorigin="3893,77" coordsize="87,0" path="m3893,77l3979,77e" filled="false" stroked="true" strokeweight=".48pt" strokecolor="#000000">
                <v:path arrowok="t"/>
              </v:shape>
            </v:group>
            <v:group style="position:absolute;left:3979;top:29;width:946;height:2" coordorigin="3979,29" coordsize="946,2">
              <v:shape style="position:absolute;left:3979;top:29;width:946;height:2" coordorigin="3979,29" coordsize="946,0" path="m3979,29l4925,29e" filled="false" stroked="true" strokeweight="2.88pt" strokecolor="#000000">
                <v:path arrowok="t"/>
              </v:shape>
            </v:group>
            <v:group style="position:absolute;left:3979;top:77;width:946;height:2" coordorigin="3979,77" coordsize="946,2">
              <v:shape style="position:absolute;left:3979;top:77;width:946;height:2" coordorigin="3979,77" coordsize="946,0" path="m3979,77l4925,77e" filled="false" stroked="true" strokeweight=".48pt" strokecolor="#000000">
                <v:path arrowok="t"/>
              </v:shape>
            </v:group>
            <v:group style="position:absolute;left:4925;top:29;width:87;height:2" coordorigin="4925,29" coordsize="87,2">
              <v:shape style="position:absolute;left:4925;top:29;width:87;height:2" coordorigin="4925,29" coordsize="87,0" path="m4925,29l5011,29e" filled="false" stroked="true" strokeweight="2.88pt" strokecolor="#000000">
                <v:path arrowok="t"/>
              </v:shape>
            </v:group>
            <v:group style="position:absolute;left:4925;top:77;width:87;height:2" coordorigin="4925,77" coordsize="87,2">
              <v:shape style="position:absolute;left:4925;top:77;width:87;height:2" coordorigin="4925,77" coordsize="87,0" path="m4925,77l5011,77e" filled="false" stroked="true" strokeweight=".48pt" strokecolor="#000000">
                <v:path arrowok="t"/>
              </v:shape>
            </v:group>
            <v:group style="position:absolute;left:5011;top:29;width:946;height:2" coordorigin="5011,29" coordsize="946,2">
              <v:shape style="position:absolute;left:5011;top:29;width:946;height:2" coordorigin="5011,29" coordsize="946,0" path="m5011,29l5957,29e" filled="false" stroked="true" strokeweight="2.88pt" strokecolor="#000000">
                <v:path arrowok="t"/>
              </v:shape>
            </v:group>
            <v:group style="position:absolute;left:5011;top:77;width:946;height:2" coordorigin="5011,77" coordsize="946,2">
              <v:shape style="position:absolute;left:5011;top:77;width:946;height:2" coordorigin="5011,77" coordsize="946,0" path="m5011,77l5957,77e" filled="false" stroked="true" strokeweight=".48pt" strokecolor="#000000">
                <v:path arrowok="t"/>
              </v:shape>
            </v:group>
            <v:group style="position:absolute;left:5957;top:29;width:87;height:2" coordorigin="5957,29" coordsize="87,2">
              <v:shape style="position:absolute;left:5957;top:29;width:87;height:2" coordorigin="5957,29" coordsize="87,0" path="m5957,29l6043,29e" filled="false" stroked="true" strokeweight="2.88pt" strokecolor="#000000">
                <v:path arrowok="t"/>
              </v:shape>
            </v:group>
            <v:group style="position:absolute;left:5957;top:77;width:87;height:2" coordorigin="5957,77" coordsize="87,2">
              <v:shape style="position:absolute;left:5957;top:77;width:87;height:2" coordorigin="5957,77" coordsize="87,0" path="m5957,77l6043,77e" filled="false" stroked="true" strokeweight=".48pt" strokecolor="#000000">
                <v:path arrowok="t"/>
              </v:shape>
            </v:group>
            <v:group style="position:absolute;left:6043;top:29;width:1090;height:2" coordorigin="6043,29" coordsize="1090,2">
              <v:shape style="position:absolute;left:6043;top:29;width:1090;height:2" coordorigin="6043,29" coordsize="1090,0" path="m6043,29l7133,29e" filled="false" stroked="true" strokeweight="2.88pt" strokecolor="#000000">
                <v:path arrowok="t"/>
              </v:shape>
            </v:group>
            <v:group style="position:absolute;left:6043;top:77;width:1090;height:2" coordorigin="6043,77" coordsize="1090,2">
              <v:shape style="position:absolute;left:6043;top:77;width:1090;height:2" coordorigin="6043,77" coordsize="1090,0" path="m6043,77l7133,77e" filled="false" stroked="true" strokeweight=".48pt" strokecolor="#000000">
                <v:path arrowok="t"/>
              </v:shape>
            </v:group>
            <v:group style="position:absolute;left:7133;top:29;width:82;height:2" coordorigin="7133,29" coordsize="82,2">
              <v:shape style="position:absolute;left:7133;top:29;width:82;height:2" coordorigin="7133,29" coordsize="82,0" path="m7133,29l7214,29e" filled="false" stroked="true" strokeweight="2.88pt" strokecolor="#000000">
                <v:path arrowok="t"/>
              </v:shape>
            </v:group>
            <v:group style="position:absolute;left:7133;top:77;width:82;height:2" coordorigin="7133,77" coordsize="82,2">
              <v:shape style="position:absolute;left:7133;top:77;width:82;height:2" coordorigin="7133,77" coordsize="82,0" path="m7133,77l7214,77e" filled="false" stroked="true" strokeweight=".48pt" strokecolor="#000000">
                <v:path arrowok="t"/>
              </v:shape>
            </v:group>
            <v:group style="position:absolute;left:7214;top:29;width:1637;height:2" coordorigin="7214,29" coordsize="1637,2">
              <v:shape style="position:absolute;left:7214;top:29;width:1637;height:2" coordorigin="7214,29" coordsize="1637,0" path="m7214,29l8851,29e" filled="false" stroked="true" strokeweight="2.88pt" strokecolor="#000000">
                <v:path arrowok="t"/>
              </v:shape>
            </v:group>
            <v:group style="position:absolute;left:7214;top:77;width:1637;height:2" coordorigin="7214,77" coordsize="1637,2">
              <v:shape style="position:absolute;left:7214;top:77;width:1637;height:2" coordorigin="7214,77" coordsize="1637,0" path="m7214,77l8851,77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3319" w:val="left" w:leader="none"/>
          <w:tab w:pos="4347" w:val="left" w:leader="none"/>
          <w:tab w:pos="5470" w:val="left" w:leader="none"/>
          <w:tab w:pos="6569" w:val="left" w:leader="none"/>
          <w:tab w:pos="7927" w:val="left" w:leader="none"/>
        </w:tabs>
        <w:spacing w:before="27"/>
        <w:ind w:left="1203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贷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单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币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种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款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条件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年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利率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pacing w:val="7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b/>
          <w:bCs/>
          <w:spacing w:val="3"/>
          <w:w w:val="105"/>
          <w:sz w:val="17"/>
          <w:szCs w:val="17"/>
        </w:rPr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款期间</w:t>
      </w:r>
      <w:r>
        <w:rPr>
          <w:rFonts w:ascii="宋体" w:hAnsi="宋体" w:cs="宋体" w:eastAsia="宋体" w:hint="default"/>
          <w:b/>
          <w:bCs/>
          <w:w w:val="103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20" w:lineRule="exact"/>
        <w:ind w:left="305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41.6pt;height:.5pt;mso-position-horizontal-relative:char;mso-position-vertical-relative:line" coordorigin="0,0" coordsize="8832,10">
            <v:group style="position:absolute;left:5;top:5;width:2492;height:2" coordorigin="5,5" coordsize="2492,2">
              <v:shape style="position:absolute;left:5;top:5;width:2492;height:2" coordorigin="5,5" coordsize="2492,0" path="m5,5l2496,5e" filled="false" stroked="true" strokeweight=".48pt" strokecolor="#000000">
                <v:path arrowok="t"/>
              </v:shape>
            </v:group>
            <v:group style="position:absolute;left:2496;top:5;width:10;height:2" coordorigin="2496,5" coordsize="10,2">
              <v:shape style="position:absolute;left:2496;top:5;width:10;height:2" coordorigin="2496,5" coordsize="10,0" path="m2496,5l2506,5e" filled="false" stroked="true" strokeweight=".48pt" strokecolor="#000000">
                <v:path arrowok="t"/>
              </v:shape>
            </v:group>
            <v:group style="position:absolute;left:2506;top:5;width:1364;height:2" coordorigin="2506,5" coordsize="1364,2">
              <v:shape style="position:absolute;left:2506;top:5;width:1364;height:2" coordorigin="2506,5" coordsize="1364,0" path="m2506,5l3869,5e" filled="false" stroked="true" strokeweight=".48pt" strokecolor="#000000">
                <v:path arrowok="t"/>
              </v:shape>
            </v:group>
            <v:group style="position:absolute;left:3869;top:5;width:10;height:2" coordorigin="3869,5" coordsize="10,2">
              <v:shape style="position:absolute;left:3869;top:5;width:10;height:2" coordorigin="3869,5" coordsize="10,0" path="m3869,5l3878,5e" filled="false" stroked="true" strokeweight=".48pt" strokecolor="#000000">
                <v:path arrowok="t"/>
              </v:shape>
            </v:group>
            <v:group style="position:absolute;left:3878;top:5;width:1023;height:2" coordorigin="3878,5" coordsize="1023,2">
              <v:shape style="position:absolute;left:3878;top:5;width:1023;height:2" coordorigin="3878,5" coordsize="1023,0" path="m3878,5l4901,5e" filled="false" stroked="true" strokeweight=".48pt" strokecolor="#000000">
                <v:path arrowok="t"/>
              </v:shape>
            </v:group>
            <v:group style="position:absolute;left:4901;top:5;width:10;height:2" coordorigin="4901,5" coordsize="10,2">
              <v:shape style="position:absolute;left:4901;top:5;width:10;height:2" coordorigin="4901,5" coordsize="10,0" path="m4901,5l4910,5e" filled="false" stroked="true" strokeweight=".48pt" strokecolor="#000000">
                <v:path arrowok="t"/>
              </v:shape>
            </v:group>
            <v:group style="position:absolute;left:4910;top:5;width:1023;height:2" coordorigin="4910,5" coordsize="1023,2">
              <v:shape style="position:absolute;left:4910;top:5;width:1023;height:2" coordorigin="4910,5" coordsize="1023,0" path="m4910,5l5933,5e" filled="false" stroked="true" strokeweight=".48pt" strokecolor="#000000">
                <v:path arrowok="t"/>
              </v:shape>
            </v:group>
            <v:group style="position:absolute;left:5933;top:5;width:10;height:2" coordorigin="5933,5" coordsize="10,2">
              <v:shape style="position:absolute;left:5933;top:5;width:10;height:2" coordorigin="5933,5" coordsize="10,0" path="m5933,5l5942,5e" filled="false" stroked="true" strokeweight=".48pt" strokecolor="#000000">
                <v:path arrowok="t"/>
              </v:shape>
            </v:group>
            <v:group style="position:absolute;left:5942;top:5;width:1167;height:2" coordorigin="5942,5" coordsize="1167,2">
              <v:shape style="position:absolute;left:5942;top:5;width:1167;height:2" coordorigin="5942,5" coordsize="1167,0" path="m5942,5l7109,5e" filled="false" stroked="true" strokeweight=".48pt" strokecolor="#000000">
                <v:path arrowok="t"/>
              </v:shape>
            </v:group>
            <v:group style="position:absolute;left:7109;top:5;width:10;height:2" coordorigin="7109,5" coordsize="10,2">
              <v:shape style="position:absolute;left:7109;top:5;width:10;height:2" coordorigin="7109,5" coordsize="10,0" path="m7109,5l7118,5e" filled="false" stroked="true" strokeweight=".48pt" strokecolor="#000000">
                <v:path arrowok="t"/>
              </v:shape>
            </v:group>
            <v:group style="position:absolute;left:7118;top:5;width:1709;height:2" coordorigin="7118,5" coordsize="1709,2">
              <v:shape style="position:absolute;left:7118;top:5;width:1709;height:2" coordorigin="7118,5" coordsize="1709,0" path="m7118,5l882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tabs>
          <w:tab w:pos="3238" w:val="left" w:leader="none"/>
          <w:tab w:pos="4347" w:val="left" w:leader="none"/>
          <w:tab w:pos="5379" w:val="left" w:leader="none"/>
          <w:tab w:pos="6377" w:val="left" w:leader="none"/>
          <w:tab w:pos="7539" w:val="left" w:leader="none"/>
        </w:tabs>
        <w:spacing w:before="40"/>
        <w:ind w:left="598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国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农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田县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行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人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民币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抵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担保</w:t>
        <w:tab/>
      </w:r>
      <w:r>
        <w:rPr>
          <w:rFonts w:ascii="宋体" w:hAnsi="宋体" w:cs="宋体" w:eastAsia="宋体" w:hint="default"/>
          <w:spacing w:val="-2"/>
          <w:sz w:val="17"/>
          <w:szCs w:val="17"/>
        </w:rPr>
        <w:t>浮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6,700,000.00</w:t>
        <w:tab/>
        <w:t>2005.9.23</w:t>
      </w:r>
      <w:r>
        <w:rPr>
          <w:rFonts w:ascii="宋体" w:hAnsi="宋体" w:cs="宋体" w:eastAsia="宋体" w:hint="default"/>
          <w:spacing w:val="-2"/>
          <w:w w:val="105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2008.9.22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86" w:lineRule="exact"/>
        <w:ind w:left="267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45.2pt;height:4.350pt;mso-position-horizontal-relative:char;mso-position-vertical-relative:line" coordorigin="0,0" coordsize="8904,87">
            <v:group style="position:absolute;left:29;top:58;width:2516;height:2" coordorigin="29,58" coordsize="2516,2">
              <v:shape style="position:absolute;left:29;top:58;width:2516;height:2" coordorigin="29,58" coordsize="2516,0" path="m29,58l2544,58e" filled="false" stroked="true" strokeweight="2.88pt" strokecolor="#000000">
                <v:path arrowok="t"/>
              </v:shape>
            </v:group>
            <v:group style="position:absolute;left:29;top:7;width:2516;height:2" coordorigin="29,7" coordsize="2516,2">
              <v:shape style="position:absolute;left:29;top:7;width:2516;height:2" coordorigin="29,7" coordsize="2516,0" path="m29,7l2544,7e" filled="false" stroked="true" strokeweight=".72pt" strokecolor="#000000">
                <v:path arrowok="t"/>
              </v:shape>
            </v:group>
            <v:group style="position:absolute;left:2530;top:7;width:87;height:2" coordorigin="2530,7" coordsize="87,2">
              <v:shape style="position:absolute;left:2530;top:7;width:87;height:2" coordorigin="2530,7" coordsize="87,0" path="m2530,7l2616,7e" filled="false" stroked="true" strokeweight=".72pt" strokecolor="#000000">
                <v:path arrowok="t"/>
              </v:shape>
            </v:group>
            <v:group style="position:absolute;left:2530;top:58;width:87;height:2" coordorigin="2530,58" coordsize="87,2">
              <v:shape style="position:absolute;left:2530;top:58;width:87;height:2" coordorigin="2530,58" coordsize="87,0" path="m2530,58l2616,58e" filled="false" stroked="true" strokeweight="2.88pt" strokecolor="#000000">
                <v:path arrowok="t"/>
              </v:shape>
            </v:group>
            <v:group style="position:absolute;left:2616;top:58;width:1301;height:2" coordorigin="2616,58" coordsize="1301,2">
              <v:shape style="position:absolute;left:2616;top:58;width:1301;height:2" coordorigin="2616,58" coordsize="1301,0" path="m2616,58l3917,58e" filled="false" stroked="true" strokeweight="2.88pt" strokecolor="#000000">
                <v:path arrowok="t"/>
              </v:shape>
            </v:group>
            <v:group style="position:absolute;left:2616;top:7;width:1301;height:2" coordorigin="2616,7" coordsize="1301,2">
              <v:shape style="position:absolute;left:2616;top:7;width:1301;height:2" coordorigin="2616,7" coordsize="1301,0" path="m2616,7l3917,7e" filled="false" stroked="true" strokeweight=".72pt" strokecolor="#000000">
                <v:path arrowok="t"/>
              </v:shape>
            </v:group>
            <v:group style="position:absolute;left:3902;top:7;width:87;height:2" coordorigin="3902,7" coordsize="87,2">
              <v:shape style="position:absolute;left:3902;top:7;width:87;height:2" coordorigin="3902,7" coordsize="87,0" path="m3902,7l3989,7e" filled="false" stroked="true" strokeweight=".72pt" strokecolor="#000000">
                <v:path arrowok="t"/>
              </v:shape>
            </v:group>
            <v:group style="position:absolute;left:3902;top:58;width:87;height:2" coordorigin="3902,58" coordsize="87,2">
              <v:shape style="position:absolute;left:3902;top:58;width:87;height:2" coordorigin="3902,58" coordsize="87,0" path="m3902,58l3989,58e" filled="false" stroked="true" strokeweight="2.88pt" strokecolor="#000000">
                <v:path arrowok="t"/>
              </v:shape>
            </v:group>
            <v:group style="position:absolute;left:3989;top:58;width:960;height:2" coordorigin="3989,58" coordsize="960,2">
              <v:shape style="position:absolute;left:3989;top:58;width:960;height:2" coordorigin="3989,58" coordsize="960,0" path="m3989,58l4949,58e" filled="false" stroked="true" strokeweight="2.88pt" strokecolor="#000000">
                <v:path arrowok="t"/>
              </v:shape>
            </v:group>
            <v:group style="position:absolute;left:3989;top:7;width:960;height:2" coordorigin="3989,7" coordsize="960,2">
              <v:shape style="position:absolute;left:3989;top:7;width:960;height:2" coordorigin="3989,7" coordsize="960,0" path="m3989,7l4949,7e" filled="false" stroked="true" strokeweight=".72pt" strokecolor="#000000">
                <v:path arrowok="t"/>
              </v:shape>
            </v:group>
            <v:group style="position:absolute;left:4934;top:7;width:87;height:2" coordorigin="4934,7" coordsize="87,2">
              <v:shape style="position:absolute;left:4934;top:7;width:87;height:2" coordorigin="4934,7" coordsize="87,0" path="m4934,7l5021,7e" filled="false" stroked="true" strokeweight=".72pt" strokecolor="#000000">
                <v:path arrowok="t"/>
              </v:shape>
            </v:group>
            <v:group style="position:absolute;left:4934;top:58;width:87;height:2" coordorigin="4934,58" coordsize="87,2">
              <v:shape style="position:absolute;left:4934;top:58;width:87;height:2" coordorigin="4934,58" coordsize="87,0" path="m4934,58l5021,58e" filled="false" stroked="true" strokeweight="2.88pt" strokecolor="#000000">
                <v:path arrowok="t"/>
              </v:shape>
            </v:group>
            <v:group style="position:absolute;left:5021;top:58;width:960;height:2" coordorigin="5021,58" coordsize="960,2">
              <v:shape style="position:absolute;left:5021;top:58;width:960;height:2" coordorigin="5021,58" coordsize="960,0" path="m5021,58l5981,58e" filled="false" stroked="true" strokeweight="2.88pt" strokecolor="#000000">
                <v:path arrowok="t"/>
              </v:shape>
            </v:group>
            <v:group style="position:absolute;left:5021;top:7;width:960;height:2" coordorigin="5021,7" coordsize="960,2">
              <v:shape style="position:absolute;left:5021;top:7;width:960;height:2" coordorigin="5021,7" coordsize="960,0" path="m5021,7l5981,7e" filled="false" stroked="true" strokeweight=".72pt" strokecolor="#000000">
                <v:path arrowok="t"/>
              </v:shape>
            </v:group>
            <v:group style="position:absolute;left:5966;top:7;width:87;height:2" coordorigin="5966,7" coordsize="87,2">
              <v:shape style="position:absolute;left:5966;top:7;width:87;height:2" coordorigin="5966,7" coordsize="87,0" path="m5966,7l6053,7e" filled="false" stroked="true" strokeweight=".72pt" strokecolor="#000000">
                <v:path arrowok="t"/>
              </v:shape>
            </v:group>
            <v:group style="position:absolute;left:5966;top:58;width:87;height:2" coordorigin="5966,58" coordsize="87,2">
              <v:shape style="position:absolute;left:5966;top:58;width:87;height:2" coordorigin="5966,58" coordsize="87,0" path="m5966,58l6053,58e" filled="false" stroked="true" strokeweight="2.88pt" strokecolor="#000000">
                <v:path arrowok="t"/>
              </v:shape>
            </v:group>
            <v:group style="position:absolute;left:6053;top:58;width:1104;height:2" coordorigin="6053,58" coordsize="1104,2">
              <v:shape style="position:absolute;left:6053;top:58;width:1104;height:2" coordorigin="6053,58" coordsize="1104,0" path="m6053,58l7157,58e" filled="false" stroked="true" strokeweight="2.88pt" strokecolor="#000000">
                <v:path arrowok="t"/>
              </v:shape>
            </v:group>
            <v:group style="position:absolute;left:6053;top:7;width:1104;height:2" coordorigin="6053,7" coordsize="1104,2">
              <v:shape style="position:absolute;left:6053;top:7;width:1104;height:2" coordorigin="6053,7" coordsize="1104,0" path="m6053,7l7157,7e" filled="false" stroked="true" strokeweight=".72pt" strokecolor="#000000">
                <v:path arrowok="t"/>
              </v:shape>
            </v:group>
            <v:group style="position:absolute;left:7142;top:7;width:82;height:2" coordorigin="7142,7" coordsize="82,2">
              <v:shape style="position:absolute;left:7142;top:7;width:82;height:2" coordorigin="7142,7" coordsize="82,0" path="m7142,7l7224,7e" filled="false" stroked="true" strokeweight=".72pt" strokecolor="#000000">
                <v:path arrowok="t"/>
              </v:shape>
            </v:group>
            <v:group style="position:absolute;left:7142;top:58;width:82;height:2" coordorigin="7142,58" coordsize="82,2">
              <v:shape style="position:absolute;left:7142;top:58;width:82;height:2" coordorigin="7142,58" coordsize="82,0" path="m7142,58l7224,58e" filled="false" stroked="true" strokeweight="2.88pt" strokecolor="#000000">
                <v:path arrowok="t"/>
              </v:shape>
            </v:group>
            <v:group style="position:absolute;left:7224;top:58;width:1652;height:2" coordorigin="7224,58" coordsize="1652,2">
              <v:shape style="position:absolute;left:7224;top:58;width:1652;height:2" coordorigin="7224,58" coordsize="1652,0" path="m7224,58l8875,58e" filled="false" stroked="true" strokeweight="2.88pt" strokecolor="#000000">
                <v:path arrowok="t"/>
              </v:shape>
            </v:group>
            <v:group style="position:absolute;left:7224;top:7;width:1652;height:2" coordorigin="7224,7" coordsize="1652,2">
              <v:shape style="position:absolute;left:7224;top:7;width:1652;height:2" coordorigin="7224,7" coordsize="1652,0" path="m7224,7l8875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tabs>
          <w:tab w:pos="1375" w:val="left" w:leader="none"/>
        </w:tabs>
        <w:spacing w:line="230" w:lineRule="exact" w:before="0"/>
        <w:ind w:left="56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负债表日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中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整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事项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41"/>
        <w:ind w:left="56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截至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报告日，本公司无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需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要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的重大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期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后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非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调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整事</w:t>
      </w:r>
      <w:r>
        <w:rPr>
          <w:rFonts w:ascii="宋体" w:hAnsi="宋体" w:cs="宋体" w:eastAsia="宋体" w:hint="default"/>
          <w:i/>
          <w:spacing w:val="-3"/>
          <w:w w:val="105"/>
          <w:sz w:val="20"/>
          <w:szCs w:val="20"/>
        </w:rPr>
        <w:t>项</w:t>
      </w:r>
      <w:r>
        <w:rPr>
          <w:rFonts w:ascii="宋体" w:hAnsi="宋体" w:cs="宋体" w:eastAsia="宋体" w:hint="default"/>
          <w:spacing w:val="-3"/>
          <w:w w:val="105"/>
          <w:sz w:val="20"/>
          <w:szCs w:val="20"/>
        </w:rPr>
        <w:t>。</w:t>
      </w:r>
      <w:r>
        <w:rPr>
          <w:rFonts w:ascii="宋体" w:hAnsi="宋体" w:cs="宋体" w:eastAsia="宋体" w:hint="default"/>
          <w:spacing w:val="-3"/>
          <w:sz w:val="20"/>
          <w:szCs w:val="20"/>
        </w:rPr>
      </w:r>
    </w:p>
    <w:p>
      <w:pPr>
        <w:spacing w:before="136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一、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58"/>
          <w:w w:val="105"/>
          <w:sz w:val="20"/>
          <w:szCs w:val="20"/>
        </w:rPr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before="136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1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2007 </w:t>
      </w:r>
      <w:r>
        <w:rPr>
          <w:rFonts w:ascii="Times New Roman" w:hAnsi="Times New Roman" w:cs="Times New Roman" w:eastAsia="Times New Roman" w:hint="default"/>
          <w:b/>
          <w:bCs/>
          <w:spacing w:val="17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年度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净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资产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收益率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和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每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股</w:t>
      </w:r>
      <w:r>
        <w:rPr>
          <w:rFonts w:ascii="宋体" w:hAnsi="宋体" w:cs="宋体" w:eastAsia="宋体" w:hint="default"/>
          <w:b/>
          <w:bCs/>
          <w:sz w:val="20"/>
          <w:szCs w:val="20"/>
        </w:rPr>
        <w:t>收益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86" w:lineRule="exact"/>
        <w:ind w:left="14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7pt;height:4.350pt;mso-position-horizontal-relative:char;mso-position-vertical-relative:line" coordorigin="0,0" coordsize="9154,87">
            <v:group style="position:absolute;left:29;top:29;width:4364;height:2" coordorigin="29,29" coordsize="4364,2">
              <v:shape style="position:absolute;left:29;top:29;width:4364;height:2" coordorigin="29,29" coordsize="4364,0" path="m29,29l4392,29e" filled="false" stroked="true" strokeweight="2.88pt" strokecolor="#000000">
                <v:path arrowok="t"/>
              </v:shape>
            </v:group>
            <v:group style="position:absolute;left:29;top:79;width:4364;height:2" coordorigin="29,79" coordsize="4364,2">
              <v:shape style="position:absolute;left:29;top:79;width:4364;height:2" coordorigin="29,79" coordsize="4364,0" path="m29,79l4392,79e" filled="false" stroked="true" strokeweight=".72pt" strokecolor="#000000">
                <v:path arrowok="t"/>
              </v:shape>
            </v:group>
            <v:group style="position:absolute;left:4392;top:29;width:87;height:2" coordorigin="4392,29" coordsize="87,2">
              <v:shape style="position:absolute;left:4392;top:29;width:87;height:2" coordorigin="4392,29" coordsize="87,0" path="m4392,29l4478,29e" filled="false" stroked="true" strokeweight="2.88pt" strokecolor="#000000">
                <v:path arrowok="t"/>
              </v:shape>
            </v:group>
            <v:group style="position:absolute;left:4392;top:79;width:87;height:2" coordorigin="4392,79" coordsize="87,2">
              <v:shape style="position:absolute;left:4392;top:79;width:87;height:2" coordorigin="4392,79" coordsize="87,0" path="m4392,79l4478,79e" filled="false" stroked="true" strokeweight=".72pt" strokecolor="#000000">
                <v:path arrowok="t"/>
              </v:shape>
            </v:group>
            <v:group style="position:absolute;left:4478;top:29;width:2016;height:2" coordorigin="4478,29" coordsize="2016,2">
              <v:shape style="position:absolute;left:4478;top:29;width:2016;height:2" coordorigin="4478,29" coordsize="2016,0" path="m4478,29l6494,29e" filled="false" stroked="true" strokeweight="2.88pt" strokecolor="#000000">
                <v:path arrowok="t"/>
              </v:shape>
            </v:group>
            <v:group style="position:absolute;left:4478;top:79;width:2016;height:2" coordorigin="4478,79" coordsize="2016,2">
              <v:shape style="position:absolute;left:4478;top:79;width:2016;height:2" coordorigin="4478,79" coordsize="2016,0" path="m4478,79l6494,79e" filled="false" stroked="true" strokeweight=".72pt" strokecolor="#000000">
                <v:path arrowok="t"/>
              </v:shape>
            </v:group>
            <v:group style="position:absolute;left:6494;top:29;width:87;height:2" coordorigin="6494,29" coordsize="87,2">
              <v:shape style="position:absolute;left:6494;top:29;width:87;height:2" coordorigin="6494,29" coordsize="87,0" path="m6494,29l6581,29e" filled="false" stroked="true" strokeweight="2.88pt" strokecolor="#000000">
                <v:path arrowok="t"/>
              </v:shape>
            </v:group>
            <v:group style="position:absolute;left:6494;top:79;width:87;height:2" coordorigin="6494,79" coordsize="87,2">
              <v:shape style="position:absolute;left:6494;top:79;width:87;height:2" coordorigin="6494,79" coordsize="87,0" path="m6494,79l6581,79e" filled="false" stroked="true" strokeweight=".72pt" strokecolor="#000000">
                <v:path arrowok="t"/>
              </v:shape>
            </v:group>
            <v:group style="position:absolute;left:6581;top:29;width:2544;height:2" coordorigin="6581,29" coordsize="2544,2">
              <v:shape style="position:absolute;left:6581;top:29;width:2544;height:2" coordorigin="6581,29" coordsize="2544,0" path="m6581,29l9125,29e" filled="false" stroked="true" strokeweight="2.88pt" strokecolor="#000000">
                <v:path arrowok="t"/>
              </v:shape>
            </v:group>
            <v:group style="position:absolute;left:6581;top:79;width:2544;height:2" coordorigin="6581,79" coordsize="2544,2">
              <v:shape style="position:absolute;left:6581;top:79;width:2544;height:2" coordorigin="6581,79" coordsize="2544,0" path="m6581,79l9125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7697" w:val="left" w:leader="none"/>
        </w:tabs>
        <w:spacing w:line="153" w:lineRule="exact" w:before="0"/>
        <w:ind w:left="5239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资产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收益率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41" w:val="left" w:leader="none"/>
        </w:tabs>
        <w:spacing w:line="174" w:lineRule="exact" w:before="0"/>
        <w:ind w:left="1318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"/>
          <w:szCs w:val="3"/>
        </w:rPr>
      </w:pPr>
    </w:p>
    <w:tbl>
      <w:tblPr>
        <w:tblW w:w="0" w:type="auto"/>
        <w:jc w:val="left"/>
        <w:tblInd w:w="1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2"/>
        <w:gridCol w:w="1090"/>
        <w:gridCol w:w="982"/>
        <w:gridCol w:w="1313"/>
        <w:gridCol w:w="1375"/>
      </w:tblGrid>
      <w:tr>
        <w:trPr>
          <w:trHeight w:val="321" w:hRule="exact"/>
        </w:trPr>
        <w:tc>
          <w:tcPr>
            <w:tcW w:w="43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面摊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薄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加权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平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均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48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基本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稀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释每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收益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291" w:hRule="exact"/>
        </w:trPr>
        <w:tc>
          <w:tcPr>
            <w:tcW w:w="43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8.26%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9.34%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0.3583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0.3583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43" w:hRule="exact"/>
        </w:trPr>
        <w:tc>
          <w:tcPr>
            <w:tcW w:w="434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0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扣除非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润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7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7.47%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6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8.44%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0.3240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17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0.3240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90" w:hRule="exact"/>
        </w:trPr>
        <w:tc>
          <w:tcPr>
            <w:tcW w:w="4342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38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0"/>
                <w:szCs w:val="20"/>
              </w:rPr>
              <w:t>2006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1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收益率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090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single" w:sz="3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147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57.7pt;height:4.350pt;mso-position-horizontal-relative:char;mso-position-vertical-relative:line" coordorigin="0,0" coordsize="9154,87">
            <v:group style="position:absolute;left:29;top:29;width:4364;height:2" coordorigin="29,29" coordsize="4364,2">
              <v:shape style="position:absolute;left:29;top:29;width:4364;height:2" coordorigin="29,29" coordsize="4364,0" path="m29,29l4392,29e" filled="false" stroked="true" strokeweight="2.88pt" strokecolor="#000000">
                <v:path arrowok="t"/>
              </v:shape>
            </v:group>
            <v:group style="position:absolute;left:29;top:79;width:4364;height:2" coordorigin="29,79" coordsize="4364,2">
              <v:shape style="position:absolute;left:29;top:79;width:4364;height:2" coordorigin="29,79" coordsize="4364,0" path="m29,79l4392,79e" filled="false" stroked="true" strokeweight=".72pt" strokecolor="#000000">
                <v:path arrowok="t"/>
              </v:shape>
            </v:group>
            <v:group style="position:absolute;left:4392;top:29;width:87;height:2" coordorigin="4392,29" coordsize="87,2">
              <v:shape style="position:absolute;left:4392;top:29;width:87;height:2" coordorigin="4392,29" coordsize="87,0" path="m4392,29l4478,29e" filled="false" stroked="true" strokeweight="2.88pt" strokecolor="#000000">
                <v:path arrowok="t"/>
              </v:shape>
            </v:group>
            <v:group style="position:absolute;left:4392;top:79;width:87;height:2" coordorigin="4392,79" coordsize="87,2">
              <v:shape style="position:absolute;left:4392;top:79;width:87;height:2" coordorigin="4392,79" coordsize="87,0" path="m4392,79l4478,79e" filled="false" stroked="true" strokeweight=".72pt" strokecolor="#000000">
                <v:path arrowok="t"/>
              </v:shape>
            </v:group>
            <v:group style="position:absolute;left:4478;top:29;width:1959;height:2" coordorigin="4478,29" coordsize="1959,2">
              <v:shape style="position:absolute;left:4478;top:29;width:1959;height:2" coordorigin="4478,29" coordsize="1959,0" path="m4478,29l6437,29e" filled="false" stroked="true" strokeweight="2.88pt" strokecolor="#000000">
                <v:path arrowok="t"/>
              </v:shape>
            </v:group>
            <v:group style="position:absolute;left:4478;top:79;width:1959;height:2" coordorigin="4478,79" coordsize="1959,2">
              <v:shape style="position:absolute;left:4478;top:79;width:1959;height:2" coordorigin="4478,79" coordsize="1959,0" path="m4478,79l6437,79e" filled="false" stroked="true" strokeweight=".72pt" strokecolor="#000000">
                <v:path arrowok="t"/>
              </v:shape>
            </v:group>
            <v:group style="position:absolute;left:6437;top:29;width:87;height:2" coordorigin="6437,29" coordsize="87,2">
              <v:shape style="position:absolute;left:6437;top:29;width:87;height:2" coordorigin="6437,29" coordsize="87,0" path="m6437,29l6523,29e" filled="false" stroked="true" strokeweight="2.88pt" strokecolor="#000000">
                <v:path arrowok="t"/>
              </v:shape>
            </v:group>
            <v:group style="position:absolute;left:6437;top:79;width:87;height:2" coordorigin="6437,79" coordsize="87,2">
              <v:shape style="position:absolute;left:6437;top:79;width:87;height:2" coordorigin="6437,79" coordsize="87,0" path="m6437,79l6523,79e" filled="false" stroked="true" strokeweight=".72pt" strokecolor="#000000">
                <v:path arrowok="t"/>
              </v:shape>
            </v:group>
            <v:group style="position:absolute;left:6523;top:29;width:2602;height:2" coordorigin="6523,29" coordsize="2602,2">
              <v:shape style="position:absolute;left:6523;top:29;width:2602;height:2" coordorigin="6523,29" coordsize="2602,0" path="m6523,29l9125,29e" filled="false" stroked="true" strokeweight="2.88pt" strokecolor="#000000">
                <v:path arrowok="t"/>
              </v:shape>
            </v:group>
            <v:group style="position:absolute;left:6523;top:79;width:2602;height:2" coordorigin="6523,79" coordsize="2602,2">
              <v:shape style="position:absolute;left:6523;top:79;width:2602;height:2" coordorigin="6523,79" coordsize="2602,0" path="m6523,79l9125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7663" w:val="left" w:leader="none"/>
        </w:tabs>
        <w:spacing w:line="153" w:lineRule="exact" w:before="0"/>
        <w:ind w:left="5211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净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资产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收益率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1841" w:val="left" w:leader="none"/>
        </w:tabs>
        <w:spacing w:line="170" w:lineRule="exact" w:before="0"/>
        <w:ind w:left="1318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目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tabs>
          <w:tab w:pos="5719" w:val="left" w:leader="none"/>
          <w:tab w:pos="6751" w:val="left" w:leader="none"/>
          <w:tab w:pos="8115" w:val="left" w:leader="none"/>
        </w:tabs>
        <w:spacing w:line="219" w:lineRule="exact" w:before="0"/>
        <w:ind w:left="4697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70.320pt;margin-top:18.16621pt;width:455.55pt;height:.5pt;mso-position-horizontal-relative:page;mso-position-vertical-relative:paragraph;z-index:-539320" coordorigin="1406,363" coordsize="9111,10">
            <v:group style="position:absolute;left:1411;top:368;width:5;height:2" coordorigin="1411,368" coordsize="5,2">
              <v:shape style="position:absolute;left:1411;top:368;width:5;height:2" coordorigin="1411,368" coordsize="5,0" path="m1411,368l1416,368e" filled="false" stroked="true" strokeweight=".48pt" strokecolor="#000000">
                <v:path arrowok="t"/>
              </v:shape>
            </v:group>
            <v:group style="position:absolute;left:1416;top:368;width:10;height:2" coordorigin="1416,368" coordsize="10,2">
              <v:shape style="position:absolute;left:1416;top:368;width:10;height:2" coordorigin="1416,368" coordsize="10,0" path="m1416,368l1426,368e" filled="false" stroked="true" strokeweight=".48pt" strokecolor="#000000">
                <v:path arrowok="t"/>
              </v:shape>
            </v:group>
            <v:group style="position:absolute;left:1426;top:368;width:4354;height:2" coordorigin="1426,368" coordsize="4354,2">
              <v:shape style="position:absolute;left:1426;top:368;width:4354;height:2" coordorigin="1426,368" coordsize="4354,0" path="m1426,368l5779,368e" filled="false" stroked="true" strokeweight=".48pt" strokecolor="#000000">
                <v:path arrowok="t"/>
              </v:shape>
            </v:group>
            <v:group style="position:absolute;left:5779;top:368;width:10;height:2" coordorigin="5779,368" coordsize="10,2">
              <v:shape style="position:absolute;left:5779;top:368;width:10;height:2" coordorigin="5779,368" coordsize="10,0" path="m5779,368l5789,368e" filled="false" stroked="true" strokeweight=".48pt" strokecolor="#000000">
                <v:path arrowok="t"/>
              </v:shape>
            </v:group>
            <v:group style="position:absolute;left:5789;top:368;width:994;height:2" coordorigin="5789,368" coordsize="994,2">
              <v:shape style="position:absolute;left:5789;top:368;width:994;height:2" coordorigin="5789,368" coordsize="994,0" path="m5789,368l6782,368e" filled="false" stroked="true" strokeweight=".48pt" strokecolor="#000000">
                <v:path arrowok="t"/>
              </v:shape>
            </v:group>
            <v:group style="position:absolute;left:6782;top:368;width:10;height:2" coordorigin="6782,368" coordsize="10,2">
              <v:shape style="position:absolute;left:6782;top:368;width:10;height:2" coordorigin="6782,368" coordsize="10,0" path="m6782,368l6792,368e" filled="false" stroked="true" strokeweight=".48pt" strokecolor="#000000">
                <v:path arrowok="t"/>
              </v:shape>
            </v:group>
            <v:group style="position:absolute;left:6792;top:368;width:1032;height:2" coordorigin="6792,368" coordsize="1032,2">
              <v:shape style="position:absolute;left:6792;top:368;width:1032;height:2" coordorigin="6792,368" coordsize="1032,0" path="m6792,368l7824,368e" filled="false" stroked="true" strokeweight=".48pt" strokecolor="#000000">
                <v:path arrowok="t"/>
              </v:shape>
            </v:group>
            <v:group style="position:absolute;left:7824;top:368;width:10;height:2" coordorigin="7824,368" coordsize="10,2">
              <v:shape style="position:absolute;left:7824;top:368;width:10;height:2" coordorigin="7824,368" coordsize="10,0" path="m7824,368l7834,368e" filled="false" stroked="true" strokeweight=".48pt" strokecolor="#000000">
                <v:path arrowok="t"/>
              </v:shape>
            </v:group>
            <v:group style="position:absolute;left:7834;top:368;width:1402;height:2" coordorigin="7834,368" coordsize="1402,2">
              <v:shape style="position:absolute;left:7834;top:368;width:1402;height:2" coordorigin="7834,368" coordsize="1402,0" path="m7834,368l9235,368e" filled="false" stroked="true" strokeweight=".48pt" strokecolor="#000000">
                <v:path arrowok="t"/>
              </v:shape>
            </v:group>
            <v:group style="position:absolute;left:9235;top:368;width:10;height:2" coordorigin="9235,368" coordsize="10,2">
              <v:shape style="position:absolute;left:9235;top:368;width:10;height:2" coordorigin="9235,368" coordsize="10,0" path="m9235,368l9245,368e" filled="false" stroked="true" strokeweight=".48pt" strokecolor="#000000">
                <v:path arrowok="t"/>
              </v:shape>
            </v:group>
            <v:group style="position:absolute;left:9245;top:368;width:1268;height:2" coordorigin="9245,368" coordsize="1268,2">
              <v:shape style="position:absolute;left:9245;top:368;width:1268;height:2" coordorigin="9245,368" coordsize="1268,0" path="m9245,368l10512,36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b/>
          <w:bCs/>
          <w:sz w:val="17"/>
          <w:szCs w:val="17"/>
        </w:rPr>
        <w:t>全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面摊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薄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加权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平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均</w:t>
        <w:tab/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基本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每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1"/>
          <w:sz w:val="17"/>
          <w:szCs w:val="17"/>
        </w:rPr>
        <w:t>收益</w:t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稀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释每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b/>
          <w:bCs/>
          <w:spacing w:val="-1"/>
          <w:w w:val="105"/>
          <w:sz w:val="17"/>
          <w:szCs w:val="17"/>
        </w:rPr>
        <w:t>收益</w:t>
      </w:r>
      <w:r>
        <w:rPr>
          <w:rFonts w:ascii="宋体" w:hAnsi="宋体" w:cs="宋体" w:eastAsia="宋体" w:hint="default"/>
          <w:spacing w:val="-1"/>
          <w:sz w:val="17"/>
          <w:szCs w:val="17"/>
        </w:rPr>
      </w:r>
    </w:p>
    <w:p>
      <w:pPr>
        <w:tabs>
          <w:tab w:pos="4779" w:val="left" w:leader="none"/>
          <w:tab w:pos="5801" w:val="left" w:leader="none"/>
          <w:tab w:pos="7054" w:val="left" w:leader="none"/>
          <w:tab w:pos="8403" w:val="left" w:leader="none"/>
        </w:tabs>
        <w:spacing w:before="128"/>
        <w:ind w:left="271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12.16%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12.86%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0.3510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0.3510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tabs>
          <w:tab w:pos="4779" w:val="left" w:leader="none"/>
          <w:tab w:pos="5806" w:val="left" w:leader="none"/>
          <w:tab w:pos="7054" w:val="left" w:leader="none"/>
          <w:tab w:pos="8403" w:val="left" w:leader="none"/>
        </w:tabs>
        <w:spacing w:before="103"/>
        <w:ind w:left="271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扣除非</w:t>
      </w:r>
      <w:r>
        <w:rPr>
          <w:rFonts w:ascii="宋体" w:hAnsi="宋体" w:cs="宋体" w:eastAsia="宋体" w:hint="default"/>
          <w:i/>
          <w:spacing w:val="-3"/>
          <w:position w:val="6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-3"/>
          <w:position w:val="6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3"/>
          <w:position w:val="6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3"/>
          <w:position w:val="6"/>
          <w:sz w:val="17"/>
          <w:szCs w:val="17"/>
        </w:rPr>
        <w:t>润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10.53%</w:t>
        <w:tab/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11.14%</w:t>
        <w:tab/>
      </w:r>
      <w:r>
        <w:rPr>
          <w:rFonts w:ascii="Times New Roman" w:hAnsi="Times New Roman" w:cs="Times New Roman" w:eastAsia="Times New Roman" w:hint="default"/>
          <w:spacing w:val="-1"/>
          <w:w w:val="105"/>
          <w:sz w:val="17"/>
          <w:szCs w:val="17"/>
        </w:rPr>
        <w:t>0.3041</w:t>
        <w:tab/>
        <w:t>0.3041</w:t>
      </w:r>
      <w:r>
        <w:rPr>
          <w:rFonts w:ascii="Times New Roman" w:hAnsi="Times New Roman" w:cs="Times New Roman" w:eastAsia="Times New Roman" w:hint="default"/>
          <w:spacing w:val="-1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86" w:lineRule="exact"/>
        <w:ind w:left="12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59.15pt;height:4.350pt;mso-position-horizontal-relative:char;mso-position-vertical-relative:line" coordorigin="0,0" coordsize="9183,87">
            <v:group style="position:absolute;left:29;top:58;width:4392;height:2" coordorigin="29,58" coordsize="4392,2">
              <v:shape style="position:absolute;left:29;top:58;width:4392;height:2" coordorigin="29,58" coordsize="4392,0" path="m29,58l4421,58e" filled="false" stroked="true" strokeweight="2.88pt" strokecolor="#000000">
                <v:path arrowok="t"/>
              </v:shape>
            </v:group>
            <v:group style="position:absolute;left:29;top:7;width:4392;height:2" coordorigin="29,7" coordsize="4392,2">
              <v:shape style="position:absolute;left:29;top:7;width:4392;height:2" coordorigin="29,7" coordsize="4392,0" path="m29,7l4421,7e" filled="false" stroked="true" strokeweight=".72pt" strokecolor="#000000">
                <v:path arrowok="t"/>
              </v:shape>
            </v:group>
            <v:group style="position:absolute;left:4406;top:7;width:87;height:2" coordorigin="4406,7" coordsize="87,2">
              <v:shape style="position:absolute;left:4406;top:7;width:87;height:2" coordorigin="4406,7" coordsize="87,0" path="m4406,7l4493,7e" filled="false" stroked="true" strokeweight=".72pt" strokecolor="#000000">
                <v:path arrowok="t"/>
              </v:shape>
            </v:group>
            <v:group style="position:absolute;left:4406;top:58;width:87;height:2" coordorigin="4406,58" coordsize="87,2">
              <v:shape style="position:absolute;left:4406;top:58;width:87;height:2" coordorigin="4406,58" coordsize="87,0" path="m4406,58l4493,58e" filled="false" stroked="true" strokeweight="2.88pt" strokecolor="#000000">
                <v:path arrowok="t"/>
              </v:shape>
            </v:group>
            <v:group style="position:absolute;left:4493;top:58;width:932;height:2" coordorigin="4493,58" coordsize="932,2">
              <v:shape style="position:absolute;left:4493;top:58;width:932;height:2" coordorigin="4493,58" coordsize="932,0" path="m4493,58l5424,58e" filled="false" stroked="true" strokeweight="2.88pt" strokecolor="#000000">
                <v:path arrowok="t"/>
              </v:shape>
            </v:group>
            <v:group style="position:absolute;left:4493;top:7;width:932;height:2" coordorigin="4493,7" coordsize="932,2">
              <v:shape style="position:absolute;left:4493;top:7;width:932;height:2" coordorigin="4493,7" coordsize="932,0" path="m4493,7l5424,7e" filled="false" stroked="true" strokeweight=".72pt" strokecolor="#000000">
                <v:path arrowok="t"/>
              </v:shape>
            </v:group>
            <v:group style="position:absolute;left:5410;top:7;width:87;height:2" coordorigin="5410,7" coordsize="87,2">
              <v:shape style="position:absolute;left:5410;top:7;width:87;height:2" coordorigin="5410,7" coordsize="87,0" path="m5410,7l5496,7e" filled="false" stroked="true" strokeweight=".72pt" strokecolor="#000000">
                <v:path arrowok="t"/>
              </v:shape>
            </v:group>
            <v:group style="position:absolute;left:5410;top:58;width:87;height:2" coordorigin="5410,58" coordsize="87,2">
              <v:shape style="position:absolute;left:5410;top:58;width:87;height:2" coordorigin="5410,58" coordsize="87,0" path="m5410,58l5496,58e" filled="false" stroked="true" strokeweight="2.88pt" strokecolor="#000000">
                <v:path arrowok="t"/>
              </v:shape>
            </v:group>
            <v:group style="position:absolute;left:5496;top:58;width:970;height:2" coordorigin="5496,58" coordsize="970,2">
              <v:shape style="position:absolute;left:5496;top:58;width:970;height:2" coordorigin="5496,58" coordsize="970,0" path="m5496,58l6466,58e" filled="false" stroked="true" strokeweight="2.88pt" strokecolor="#000000">
                <v:path arrowok="t"/>
              </v:shape>
            </v:group>
            <v:group style="position:absolute;left:5496;top:7;width:970;height:2" coordorigin="5496,7" coordsize="970,2">
              <v:shape style="position:absolute;left:5496;top:7;width:970;height:2" coordorigin="5496,7" coordsize="970,0" path="m5496,7l6466,7e" filled="false" stroked="true" strokeweight=".72pt" strokecolor="#000000">
                <v:path arrowok="t"/>
              </v:shape>
            </v:group>
            <v:group style="position:absolute;left:6451;top:7;width:87;height:2" coordorigin="6451,7" coordsize="87,2">
              <v:shape style="position:absolute;left:6451;top:7;width:87;height:2" coordorigin="6451,7" coordsize="87,0" path="m6451,7l6538,7e" filled="false" stroked="true" strokeweight=".72pt" strokecolor="#000000">
                <v:path arrowok="t"/>
              </v:shape>
            </v:group>
            <v:group style="position:absolute;left:6451;top:58;width:87;height:2" coordorigin="6451,58" coordsize="87,2">
              <v:shape style="position:absolute;left:6451;top:58;width:87;height:2" coordorigin="6451,58" coordsize="87,0" path="m6451,58l6538,58e" filled="false" stroked="true" strokeweight="2.88pt" strokecolor="#000000">
                <v:path arrowok="t"/>
              </v:shape>
            </v:group>
            <v:group style="position:absolute;left:6538;top:58;width:1340;height:2" coordorigin="6538,58" coordsize="1340,2">
              <v:shape style="position:absolute;left:6538;top:58;width:1340;height:2" coordorigin="6538,58" coordsize="1340,0" path="m6538,58l7877,58e" filled="false" stroked="true" strokeweight="2.88pt" strokecolor="#000000">
                <v:path arrowok="t"/>
              </v:shape>
            </v:group>
            <v:group style="position:absolute;left:6538;top:7;width:1340;height:2" coordorigin="6538,7" coordsize="1340,2">
              <v:shape style="position:absolute;left:6538;top:7;width:1340;height:2" coordorigin="6538,7" coordsize="1340,0" path="m6538,7l7877,7e" filled="false" stroked="true" strokeweight=".72pt" strokecolor="#000000">
                <v:path arrowok="t"/>
              </v:shape>
            </v:group>
            <v:group style="position:absolute;left:7862;top:7;width:87;height:2" coordorigin="7862,7" coordsize="87,2">
              <v:shape style="position:absolute;left:7862;top:7;width:87;height:2" coordorigin="7862,7" coordsize="87,0" path="m7862,7l7949,7e" filled="false" stroked="true" strokeweight=".72pt" strokecolor="#000000">
                <v:path arrowok="t"/>
              </v:shape>
            </v:group>
            <v:group style="position:absolute;left:7862;top:58;width:87;height:2" coordorigin="7862,58" coordsize="87,2">
              <v:shape style="position:absolute;left:7862;top:58;width:87;height:2" coordorigin="7862,58" coordsize="87,0" path="m7862,58l7949,58e" filled="false" stroked="true" strokeweight="2.88pt" strokecolor="#000000">
                <v:path arrowok="t"/>
              </v:shape>
            </v:group>
            <v:group style="position:absolute;left:7949;top:58;width:1205;height:2" coordorigin="7949,58" coordsize="1205,2">
              <v:shape style="position:absolute;left:7949;top:58;width:1205;height:2" coordorigin="7949,58" coordsize="1205,0" path="m7949,58l9154,58e" filled="false" stroked="true" strokeweight="2.88pt" strokecolor="#000000">
                <v:path arrowok="t"/>
              </v:shape>
            </v:group>
            <v:group style="position:absolute;left:7949;top:7;width:1205;height:2" coordorigin="7949,7" coordsize="1205,2">
              <v:shape style="position:absolute;left:7949;top:7;width:1205;height:2" coordorigin="7949,7" coordsize="1205,0" path="m7949,7l9154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02" w:lineRule="exact" w:before="0"/>
        <w:ind w:left="497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1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全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面摊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薄</w:t>
      </w:r>
      <w:r>
        <w:rPr>
          <w:rFonts w:ascii="宋体" w:hAnsi="宋体" w:cs="宋体" w:eastAsia="宋体" w:hint="default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5"/>
          <w:w w:val="104"/>
          <w:sz w:val="17"/>
          <w:szCs w:val="17"/>
        </w:rPr>
        <w:t>=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3"/>
          <w:w w:val="104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26" w:lineRule="exact" w:before="0"/>
        <w:ind w:left="535" w:right="8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i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P </w:t>
      </w:r>
      <w:r>
        <w:rPr>
          <w:rFonts w:ascii="Times New Roman" w:hAnsi="Times New Roman" w:cs="Times New Roman" w:eastAsia="Times New Roman" w:hint="default"/>
          <w:spacing w:val="22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20" w:lineRule="exact" w:before="0"/>
        <w:ind w:left="147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13"/>
          <w:sz w:val="17"/>
          <w:szCs w:val="17"/>
        </w:rPr>
      </w:r>
    </w:p>
    <w:p>
      <w:pPr>
        <w:spacing w:before="8"/>
        <w:ind w:left="535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13"/>
          <w:w w:val="105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润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数股东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损益金额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“</w:t>
      </w:r>
      <w:r>
        <w:rPr>
          <w:rFonts w:ascii="宋体" w:hAnsi="宋体" w:cs="宋体" w:eastAsia="宋体" w:hint="default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股股</w:t>
      </w:r>
      <w:r>
        <w:rPr>
          <w:rFonts w:ascii="宋体" w:hAnsi="宋体" w:cs="宋体" w:eastAsia="宋体" w:hint="default"/>
          <w:i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240" w:right="1140"/>
        </w:sectPr>
      </w:pPr>
    </w:p>
    <w:p>
      <w:pPr>
        <w:spacing w:line="240" w:lineRule="auto" w:before="11"/>
        <w:rPr>
          <w:rFonts w:ascii="宋体" w:hAnsi="宋体" w:cs="宋体" w:eastAsia="宋体" w:hint="default"/>
          <w:i/>
          <w:sz w:val="14"/>
          <w:szCs w:val="14"/>
        </w:rPr>
      </w:pPr>
    </w:p>
    <w:p>
      <w:pPr>
        <w:spacing w:line="230" w:lineRule="exact" w:before="68"/>
        <w:ind w:left="147" w:right="191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i/>
          <w:w w:val="104"/>
          <w:sz w:val="17"/>
          <w:szCs w:val="17"/>
        </w:rPr>
        <w:t>东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9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润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以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扣除</w:t>
      </w:r>
      <w:r>
        <w:rPr>
          <w:rFonts w:ascii="宋体" w:hAnsi="宋体" w:cs="宋体" w:eastAsia="宋体" w:hint="default"/>
          <w:spacing w:val="11"/>
          <w:w w:val="104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4"/>
          <w:sz w:val="17"/>
          <w:szCs w:val="17"/>
        </w:rPr>
        <w:t>数股东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合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并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4"/>
          <w:sz w:val="17"/>
          <w:szCs w:val="17"/>
        </w:rPr>
        <w:t>为基</w:t>
      </w:r>
      <w:r>
        <w:rPr>
          <w:rFonts w:ascii="宋体" w:hAnsi="宋体" w:cs="宋体" w:eastAsia="宋体" w:hint="default"/>
          <w:i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4"/>
          <w:sz w:val="17"/>
          <w:szCs w:val="17"/>
        </w:rPr>
        <w:t>础</w:t>
      </w:r>
      <w:r>
        <w:rPr>
          <w:rFonts w:ascii="宋体" w:hAnsi="宋体" w:cs="宋体" w:eastAsia="宋体" w:hint="default"/>
          <w:spacing w:val="6"/>
          <w:w w:val="104"/>
          <w:sz w:val="17"/>
          <w:szCs w:val="17"/>
        </w:rPr>
        <w:t>，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扣除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2"/>
          <w:w w:val="104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2"/>
          <w:w w:val="104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2"/>
          <w:w w:val="104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2"/>
          <w:w w:val="104"/>
          <w:sz w:val="17"/>
          <w:szCs w:val="17"/>
        </w:rPr>
        <w:t>损益（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应考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虑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-67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40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-40"/>
          <w:w w:val="104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85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子公司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非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损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"/>
          <w:w w:val="105"/>
          <w:sz w:val="17"/>
          <w:szCs w:val="17"/>
        </w:rPr>
        <w:t>益（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应考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虑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影响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64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占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“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Times New Roman" w:hAnsi="Times New Roman" w:cs="Times New Roman" w:eastAsia="Times New Roman" w:hint="default"/>
          <w:spacing w:val="13"/>
          <w:w w:val="105"/>
          <w:sz w:val="17"/>
          <w:szCs w:val="17"/>
        </w:rPr>
        <w:t>”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不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包括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数股东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益金额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11"/>
          <w:sz w:val="17"/>
          <w:szCs w:val="17"/>
        </w:rPr>
      </w:r>
    </w:p>
    <w:p>
      <w:pPr>
        <w:spacing w:line="218" w:lineRule="exact" w:before="0"/>
        <w:ind w:left="535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加权平均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产收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率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=P/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11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+NP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2</w:t>
      </w:r>
      <w:r>
        <w:rPr>
          <w:rFonts w:ascii="Times New Roman" w:hAnsi="Times New Roman" w:cs="Times New Roman" w:eastAsia="Times New Roman" w:hint="default"/>
          <w:spacing w:val="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+E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—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±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0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7"/>
          <w:sz w:val="17"/>
          <w:szCs w:val="17"/>
        </w:rPr>
      </w:r>
    </w:p>
    <w:p>
      <w:pPr>
        <w:spacing w:line="220" w:lineRule="auto" w:before="5"/>
        <w:ind w:left="147" w:right="172" w:firstLine="388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1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别对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应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于归属于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NP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41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初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2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38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行新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1"/>
          <w:w w:val="105"/>
          <w:sz w:val="17"/>
          <w:szCs w:val="17"/>
        </w:rPr>
        <w:t>Ej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购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分红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的、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-8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3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13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30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1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1"/>
          <w:w w:val="105"/>
          <w:sz w:val="17"/>
          <w:szCs w:val="17"/>
        </w:rPr>
        <w:t>年度月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21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新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增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i/>
          <w:spacing w:val="14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26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E</w:t>
      </w:r>
      <w:r>
        <w:rPr>
          <w:rFonts w:ascii="Times New Roman" w:hAnsi="Times New Roman" w:cs="Times New Roman" w:eastAsia="Times New Roman" w:hint="default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18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他交易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或事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引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产增减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生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他净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产增减</w:t>
      </w:r>
      <w:r>
        <w:rPr>
          <w:rFonts w:ascii="宋体" w:hAnsi="宋体" w:cs="宋体" w:eastAsia="宋体" w:hint="default"/>
          <w:spacing w:val="-8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变动</w:t>
      </w:r>
      <w:r>
        <w:rPr>
          <w:rFonts w:ascii="宋体" w:hAnsi="宋体" w:cs="宋体" w:eastAsia="宋体" w:hint="default"/>
          <w:i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69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8"/>
          <w:sz w:val="17"/>
          <w:szCs w:val="17"/>
        </w:rPr>
      </w:r>
    </w:p>
    <w:p>
      <w:pPr>
        <w:spacing w:line="239" w:lineRule="exact" w:before="10"/>
        <w:ind w:left="497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4"/>
          <w:sz w:val="17"/>
          <w:szCs w:val="17"/>
        </w:rPr>
        <w:t>注</w:t>
      </w:r>
      <w:r>
        <w:rPr>
          <w:rFonts w:ascii="宋体" w:hAnsi="宋体" w:cs="宋体" w:eastAsia="宋体" w:hint="default"/>
          <w:spacing w:val="-5"/>
          <w:w w:val="104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2"/>
          <w:w w:val="104"/>
          <w:sz w:val="17"/>
          <w:szCs w:val="17"/>
        </w:rPr>
        <w:t>2</w:t>
      </w:r>
      <w:r>
        <w:rPr>
          <w:rFonts w:ascii="宋体" w:hAnsi="宋体" w:cs="宋体" w:eastAsia="宋体" w:hint="default"/>
          <w:spacing w:val="-92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基</w:t>
      </w:r>
      <w:r>
        <w:rPr>
          <w:rFonts w:ascii="宋体" w:hAnsi="宋体" w:cs="宋体" w:eastAsia="宋体" w:hint="default"/>
          <w:w w:val="104"/>
          <w:sz w:val="17"/>
          <w:szCs w:val="17"/>
        </w:rPr>
        <w:t>本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每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9"/>
          <w:w w:val="104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9"/>
          <w:w w:val="104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=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8"/>
          <w:w w:val="104"/>
          <w:sz w:val="17"/>
          <w:szCs w:val="17"/>
        </w:rPr>
        <w:t>÷</w:t>
      </w:r>
      <w:r>
        <w:rPr>
          <w:rFonts w:ascii="宋体" w:hAnsi="宋体" w:cs="宋体" w:eastAsia="宋体" w:hint="default"/>
          <w:w w:val="104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position w:val="-2"/>
          <w:sz w:val="11"/>
          <w:szCs w:val="11"/>
        </w:rPr>
        <w:t>1</w:t>
      </w:r>
      <w:r>
        <w:rPr>
          <w:rFonts w:ascii="Times New Roman" w:hAnsi="Times New Roman" w:cs="Times New Roman" w:eastAsia="Times New Roman" w:hint="default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4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2"/>
          <w:sz w:val="11"/>
          <w:szCs w:val="11"/>
        </w:rPr>
        <w:t>0</w:t>
      </w:r>
      <w:r>
        <w:rPr>
          <w:rFonts w:ascii="宋体" w:hAnsi="宋体" w:cs="宋体" w:eastAsia="宋体" w:hint="default"/>
          <w:w w:val="104"/>
          <w:sz w:val="17"/>
          <w:szCs w:val="17"/>
        </w:rPr>
        <w:t>－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1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w w:val="104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w w:val="104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2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4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4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2"/>
          <w:sz w:val="11"/>
          <w:szCs w:val="11"/>
        </w:rPr>
        <w:t>0</w:t>
      </w:r>
      <w:r>
        <w:rPr>
          <w:rFonts w:ascii="宋体" w:hAnsi="宋体" w:cs="宋体" w:eastAsia="宋体" w:hint="default"/>
          <w:w w:val="104"/>
          <w:sz w:val="17"/>
          <w:szCs w:val="17"/>
        </w:rPr>
        <w:t>－</w:t>
      </w:r>
      <w:r>
        <w:rPr>
          <w:rFonts w:ascii="宋体" w:hAnsi="宋体" w:cs="宋体" w:eastAsia="宋体" w:hint="default"/>
          <w:spacing w:val="-66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9"/>
          <w:w w:val="104"/>
          <w:position w:val="-2"/>
          <w:sz w:val="11"/>
          <w:szCs w:val="11"/>
        </w:rPr>
        <w:t>k</w:t>
      </w:r>
      <w:r>
        <w:rPr>
          <w:rFonts w:ascii="宋体" w:hAnsi="宋体" w:cs="宋体" w:eastAsia="宋体" w:hint="default"/>
          <w:w w:val="104"/>
          <w:sz w:val="17"/>
          <w:szCs w:val="17"/>
        </w:rPr>
        <w:t>）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28" w:lineRule="exact" w:before="0"/>
        <w:ind w:left="535" w:right="8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稀释每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7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益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=[P+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已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稀释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潜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息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－转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费用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×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（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1-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率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）</w:t>
      </w:r>
      <w:r>
        <w:rPr>
          <w:rFonts w:ascii="Times New Roman" w:hAnsi="Times New Roman" w:cs="Times New Roman" w:eastAsia="Times New Roman" w:hint="default"/>
          <w:spacing w:val="9"/>
          <w:w w:val="105"/>
          <w:sz w:val="17"/>
          <w:szCs w:val="17"/>
        </w:rPr>
        <w:t>]/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2"/>
          <w:sz w:val="11"/>
          <w:szCs w:val="11"/>
        </w:rPr>
        <w:t>1</w:t>
      </w:r>
      <w:r>
        <w:rPr>
          <w:rFonts w:ascii="Times New Roman" w:hAnsi="Times New Roman" w:cs="Times New Roman" w:eastAsia="Times New Roman" w:hint="default"/>
          <w:spacing w:val="31"/>
          <w:w w:val="105"/>
          <w:position w:val="-2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+</w:t>
      </w:r>
      <w:r>
        <w:rPr>
          <w:rFonts w:ascii="Times New Roman" w:hAnsi="Times New Roman" w:cs="Times New Roman" w:eastAsia="Times New Roman" w:hint="default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5"/>
          <w:sz w:val="11"/>
          <w:szCs w:val="11"/>
        </w:rPr>
      </w:r>
    </w:p>
    <w:p>
      <w:pPr>
        <w:spacing w:line="223" w:lineRule="exact" w:before="0"/>
        <w:ind w:left="147" w:right="0" w:firstLine="0"/>
        <w:jc w:val="both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1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16"/>
          <w:w w:val="10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1"/>
          <w:sz w:val="11"/>
          <w:szCs w:val="11"/>
        </w:rPr>
        <w:t>0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－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6"/>
          <w:w w:val="10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×</w:t>
      </w:r>
      <w:r>
        <w:rPr>
          <w:rFonts w:ascii="Times New Roman" w:hAnsi="Times New Roman" w:cs="Times New Roman" w:eastAsia="Times New Roman" w:hint="default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6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6"/>
          <w:w w:val="105"/>
          <w:position w:val="-1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1"/>
          <w:w w:val="10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÷</w:t>
      </w:r>
      <w:r>
        <w:rPr>
          <w:rFonts w:ascii="Times New Roman" w:hAnsi="Times New Roman" w:cs="Times New Roman" w:eastAsia="Times New Roman" w:hint="default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1"/>
          <w:sz w:val="11"/>
          <w:szCs w:val="11"/>
        </w:rPr>
        <w:t>0</w:t>
      </w:r>
      <w:r>
        <w:rPr>
          <w:rFonts w:ascii="宋体" w:hAnsi="宋体" w:cs="宋体" w:eastAsia="宋体" w:hint="default"/>
          <w:spacing w:val="5"/>
          <w:w w:val="105"/>
          <w:sz w:val="17"/>
          <w:szCs w:val="17"/>
        </w:rPr>
        <w:t>－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1"/>
          <w:sz w:val="11"/>
          <w:szCs w:val="11"/>
        </w:rPr>
        <w:t>k </w:t>
      </w:r>
      <w:r>
        <w:rPr>
          <w:rFonts w:ascii="Times New Roman" w:hAnsi="Times New Roman" w:cs="Times New Roman" w:eastAsia="Times New Roman" w:hint="default"/>
          <w:spacing w:val="3"/>
          <w:w w:val="105"/>
          <w:position w:val="-1"/>
          <w:sz w:val="11"/>
          <w:szCs w:val="11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+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证、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加权平均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4"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4"/>
          <w:w w:val="105"/>
          <w:sz w:val="17"/>
          <w:szCs w:val="17"/>
        </w:rPr>
        <w:t>）</w:t>
      </w:r>
      <w:r>
        <w:rPr>
          <w:rFonts w:ascii="宋体" w:hAnsi="宋体" w:cs="宋体" w:eastAsia="宋体" w:hint="default"/>
          <w:spacing w:val="4"/>
          <w:sz w:val="17"/>
          <w:szCs w:val="17"/>
        </w:rPr>
      </w:r>
    </w:p>
    <w:p>
      <w:pPr>
        <w:spacing w:line="220" w:lineRule="auto" w:before="7"/>
        <w:ind w:left="147" w:right="8" w:firstLine="388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中：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P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扣除非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经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常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性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损益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归属于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5"/>
          <w:w w:val="105"/>
          <w:sz w:val="17"/>
          <w:szCs w:val="17"/>
        </w:rPr>
        <w:t>股股东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5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7"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发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在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外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普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通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加权平均</w:t>
      </w:r>
      <w:r>
        <w:rPr>
          <w:rFonts w:ascii="宋体" w:hAnsi="宋体" w:cs="宋体" w:eastAsia="宋体" w:hint="default"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数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19"/>
          <w:w w:val="10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-19"/>
          <w:w w:val="104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-19"/>
          <w:w w:val="104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13"/>
          <w:w w:val="104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初</w:t>
      </w:r>
      <w:r>
        <w:rPr>
          <w:rFonts w:ascii="宋体" w:hAnsi="宋体" w:cs="宋体" w:eastAsia="宋体" w:hint="default"/>
          <w:i/>
          <w:spacing w:val="4"/>
          <w:w w:val="104"/>
          <w:sz w:val="17"/>
          <w:szCs w:val="17"/>
        </w:rPr>
        <w:t>股份总数</w:t>
      </w:r>
      <w:r>
        <w:rPr>
          <w:rFonts w:ascii="宋体" w:hAnsi="宋体" w:cs="宋体" w:eastAsia="宋体" w:hint="default"/>
          <w:spacing w:val="4"/>
          <w:w w:val="104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4"/>
          <w:w w:val="104"/>
          <w:sz w:val="17"/>
          <w:szCs w:val="17"/>
        </w:rPr>
        <w:t>S1</w:t>
      </w:r>
      <w:r>
        <w:rPr>
          <w:rFonts w:ascii="Times New Roman" w:hAnsi="Times New Roman" w:cs="Times New Roman" w:eastAsia="Times New Roman" w:hint="default"/>
          <w:spacing w:val="23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公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积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14"/>
          <w:w w:val="104"/>
          <w:sz w:val="17"/>
          <w:szCs w:val="17"/>
        </w:rPr>
        <w:t>转增</w:t>
      </w:r>
      <w:r>
        <w:rPr>
          <w:rFonts w:ascii="宋体" w:hAnsi="宋体" w:cs="宋体" w:eastAsia="宋体" w:hint="default"/>
          <w:i/>
          <w:spacing w:val="14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4"/>
          <w:sz w:val="17"/>
          <w:szCs w:val="17"/>
        </w:rPr>
        <w:t>本或</w:t>
      </w:r>
      <w:r>
        <w:rPr>
          <w:rFonts w:ascii="宋体" w:hAnsi="宋体" w:cs="宋体" w:eastAsia="宋体" w:hint="default"/>
          <w:i/>
          <w:spacing w:val="10"/>
          <w:w w:val="104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4"/>
          <w:sz w:val="17"/>
          <w:szCs w:val="17"/>
        </w:rPr>
        <w:t>票</w:t>
      </w:r>
      <w:r>
        <w:rPr>
          <w:rFonts w:ascii="宋体" w:hAnsi="宋体" w:cs="宋体" w:eastAsia="宋体" w:hint="default"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4"/>
          <w:w w:val="104"/>
          <w:sz w:val="17"/>
          <w:szCs w:val="17"/>
        </w:rPr>
        <w:t>股利</w:t>
      </w:r>
      <w:r>
        <w:rPr>
          <w:rFonts w:ascii="宋体" w:hAnsi="宋体" w:cs="宋体" w:eastAsia="宋体" w:hint="default"/>
          <w:i/>
          <w:spacing w:val="-68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配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13"/>
          <w:w w:val="104"/>
          <w:sz w:val="17"/>
          <w:szCs w:val="17"/>
        </w:rPr>
        <w:t>股份数</w:t>
      </w:r>
      <w:r>
        <w:rPr>
          <w:rFonts w:ascii="宋体" w:hAnsi="宋体" w:cs="宋体" w:eastAsia="宋体" w:hint="default"/>
          <w:spacing w:val="13"/>
          <w:w w:val="104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87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因发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行新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或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股份数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10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回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购等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7"/>
          <w:w w:val="105"/>
          <w:sz w:val="17"/>
          <w:szCs w:val="17"/>
        </w:rPr>
        <w:t>股份数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7"/>
          <w:w w:val="105"/>
          <w:sz w:val="17"/>
          <w:szCs w:val="17"/>
        </w:rPr>
        <w:t>S</w:t>
      </w:r>
      <w:r>
        <w:rPr>
          <w:rFonts w:ascii="Times New Roman" w:hAnsi="Times New Roman" w:cs="Times New Roman" w:eastAsia="Times New Roman" w:hint="default"/>
          <w:spacing w:val="7"/>
          <w:w w:val="105"/>
          <w:position w:val="-2"/>
          <w:sz w:val="11"/>
          <w:szCs w:val="11"/>
        </w:rPr>
        <w:t>k</w:t>
      </w:r>
      <w:r>
        <w:rPr>
          <w:rFonts w:ascii="Times New Roman" w:hAnsi="Times New Roman" w:cs="Times New Roman" w:eastAsia="Times New Roman" w:hint="default"/>
          <w:spacing w:val="16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缩股数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；</w:t>
      </w:r>
      <w:r>
        <w:rPr>
          <w:rFonts w:ascii="Times New Roman" w:hAnsi="Times New Roman" w:cs="Times New Roman" w:eastAsia="Times New Roman" w:hint="default"/>
          <w:spacing w:val="8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8"/>
          <w:w w:val="105"/>
          <w:position w:val="-2"/>
          <w:sz w:val="11"/>
          <w:szCs w:val="11"/>
        </w:rPr>
        <w:t>0</w:t>
      </w:r>
      <w:r>
        <w:rPr>
          <w:rFonts w:ascii="Times New Roman" w:hAnsi="Times New Roman" w:cs="Times New Roman" w:eastAsia="Times New Roman" w:hint="default"/>
          <w:spacing w:val="10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4"/>
          <w:w w:val="105"/>
          <w:sz w:val="17"/>
          <w:szCs w:val="17"/>
        </w:rPr>
        <w:t>年度月</w:t>
      </w:r>
      <w:r>
        <w:rPr>
          <w:rFonts w:ascii="宋体" w:hAnsi="宋体" w:cs="宋体" w:eastAsia="宋体" w:hint="default"/>
          <w:spacing w:val="-85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85"/>
          <w:w w:val="105"/>
          <w:sz w:val="17"/>
          <w:szCs w:val="17"/>
        </w:rPr>
      </w:r>
      <w:r>
        <w:rPr>
          <w:rFonts w:ascii="宋体" w:hAnsi="宋体" w:cs="宋体" w:eastAsia="宋体" w:hint="default"/>
          <w:i/>
          <w:spacing w:val="10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10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i</w:t>
      </w:r>
      <w:r>
        <w:rPr>
          <w:rFonts w:ascii="Times New Roman" w:hAnsi="Times New Roman" w:cs="Times New Roman" w:eastAsia="Times New Roman" w:hint="default"/>
          <w:spacing w:val="6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9"/>
          <w:w w:val="105"/>
          <w:sz w:val="17"/>
          <w:szCs w:val="17"/>
        </w:rPr>
        <w:t>增加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9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7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7"/>
          <w:w w:val="105"/>
          <w:sz w:val="17"/>
          <w:szCs w:val="17"/>
        </w:rPr>
        <w:t>；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2"/>
          <w:sz w:val="11"/>
          <w:szCs w:val="11"/>
        </w:rPr>
        <w:t>j</w:t>
      </w:r>
      <w:r>
        <w:rPr>
          <w:rFonts w:ascii="Times New Roman" w:hAnsi="Times New Roman" w:cs="Times New Roman" w:eastAsia="Times New Roman" w:hint="default"/>
          <w:spacing w:val="12"/>
          <w:w w:val="105"/>
          <w:position w:val="-2"/>
          <w:sz w:val="11"/>
          <w:szCs w:val="11"/>
        </w:rPr>
        <w:t> 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12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12"/>
          <w:w w:val="105"/>
          <w:sz w:val="17"/>
          <w:szCs w:val="17"/>
        </w:rPr>
        <w:t>股份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下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i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13"/>
          <w:w w:val="105"/>
          <w:sz w:val="17"/>
          <w:szCs w:val="17"/>
        </w:rPr>
        <w:t>份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起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至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年度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末</w:t>
      </w:r>
      <w:r>
        <w:rPr>
          <w:rFonts w:ascii="宋体" w:hAnsi="宋体" w:cs="宋体" w:eastAsia="宋体" w:hint="default"/>
          <w:spacing w:val="13"/>
          <w:w w:val="105"/>
          <w:sz w:val="17"/>
          <w:szCs w:val="17"/>
        </w:rPr>
        <w:t>的月</w:t>
      </w:r>
      <w:r>
        <w:rPr>
          <w:rFonts w:ascii="宋体" w:hAnsi="宋体" w:cs="宋体" w:eastAsia="宋体" w:hint="default"/>
          <w:spacing w:val="-70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8"/>
          <w:w w:val="105"/>
          <w:sz w:val="17"/>
          <w:szCs w:val="17"/>
        </w:rPr>
        <w:t>份数</w:t>
      </w:r>
      <w:r>
        <w:rPr>
          <w:rFonts w:ascii="宋体" w:hAnsi="宋体" w:cs="宋体" w:eastAsia="宋体" w:hint="default"/>
          <w:spacing w:val="8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8"/>
          <w:sz w:val="17"/>
          <w:szCs w:val="17"/>
        </w:rPr>
      </w:r>
    </w:p>
    <w:p>
      <w:pPr>
        <w:spacing w:line="253" w:lineRule="exact" w:before="0"/>
        <w:ind w:left="559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spacing w:val="-2"/>
          <w:sz w:val="20"/>
          <w:szCs w:val="20"/>
        </w:rPr>
        <w:t>3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、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20"/>
          <w:szCs w:val="20"/>
        </w:rPr>
        <w:t>2007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  </w:t>
      </w:r>
      <w:r>
        <w:rPr>
          <w:rFonts w:ascii="Times New Roman" w:hAnsi="Times New Roman" w:cs="Times New Roman" w:eastAsia="Times New Roman" w:hint="default"/>
          <w:b/>
          <w:bCs/>
          <w:spacing w:val="48"/>
          <w:sz w:val="20"/>
          <w:szCs w:val="20"/>
        </w:rPr>
        <w:t> 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年度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非经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常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性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损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益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（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已扣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除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所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得税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影响</w:t>
      </w:r>
      <w:r>
        <w:rPr>
          <w:rFonts w:ascii="宋体" w:hAnsi="宋体" w:cs="宋体" w:eastAsia="宋体" w:hint="default"/>
          <w:b/>
          <w:bCs/>
          <w:spacing w:val="-2"/>
          <w:sz w:val="20"/>
          <w:szCs w:val="20"/>
        </w:rPr>
        <w:t>数）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1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0"/>
        <w:gridCol w:w="2160"/>
      </w:tblGrid>
      <w:tr>
        <w:trPr>
          <w:trHeight w:val="458" w:hRule="exact"/>
        </w:trPr>
        <w:tc>
          <w:tcPr>
            <w:tcW w:w="4450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8"/>
              <w:ind w:left="12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34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7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35" w:hRule="exact"/>
        </w:trPr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5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30,950,094.59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7" w:hRule="exact"/>
        </w:trPr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508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扣除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置损益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686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-121,343.28</w:t>
            </w:r>
          </w:p>
        </w:tc>
      </w:tr>
      <w:tr>
        <w:trPr>
          <w:trHeight w:val="446" w:hRule="exact"/>
        </w:trPr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府补助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6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370,315.00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1" w:hRule="exact"/>
        </w:trPr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冲减当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2,374,825.82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58" w:hRule="exact"/>
        </w:trPr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01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除上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他营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336,479.65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26" w:hRule="exact"/>
        </w:trPr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13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扣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除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非经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常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right="6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27,989,817.40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81" w:lineRule="exact"/>
        <w:ind w:left="1373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4.35pt;height:4.1pt;mso-position-horizontal-relative:char;mso-position-vertical-relative:line" coordorigin="0,0" coordsize="6687,82">
            <v:group style="position:absolute;left:26;top:55;width:4589;height:2" coordorigin="26,55" coordsize="4589,2">
              <v:shape style="position:absolute;left:26;top:55;width:4589;height:2" coordorigin="26,55" coordsize="4589,0" path="m26,55l4615,55e" filled="false" stroked="true" strokeweight="2.64pt" strokecolor="#000000">
                <v:path arrowok="t"/>
              </v:shape>
            </v:group>
            <v:group style="position:absolute;left:26;top:7;width:4589;height:2" coordorigin="26,7" coordsize="4589,2">
              <v:shape style="position:absolute;left:26;top:7;width:4589;height:2" coordorigin="26,7" coordsize="4589,0" path="m26,7l4615,7e" filled="false" stroked="true" strokeweight=".72pt" strokecolor="#000000">
                <v:path arrowok="t"/>
              </v:shape>
            </v:group>
            <v:group style="position:absolute;left:4601;top:7;width:82;height:2" coordorigin="4601,7" coordsize="82,2">
              <v:shape style="position:absolute;left:4601;top:7;width:82;height:2" coordorigin="4601,7" coordsize="82,0" path="m4601,7l4682,7e" filled="false" stroked="true" strokeweight=".72pt" strokecolor="#000000">
                <v:path arrowok="t"/>
              </v:shape>
            </v:group>
            <v:group style="position:absolute;left:4601;top:55;width:82;height:2" coordorigin="4601,55" coordsize="82,2">
              <v:shape style="position:absolute;left:4601;top:55;width:82;height:2" coordorigin="4601,55" coordsize="82,0" path="m4601,55l4682,55e" filled="false" stroked="true" strokeweight="2.64pt" strokecolor="#000000">
                <v:path arrowok="t"/>
              </v:shape>
            </v:group>
            <v:group style="position:absolute;left:4682;top:55;width:1978;height:2" coordorigin="4682,55" coordsize="1978,2">
              <v:shape style="position:absolute;left:4682;top:55;width:1978;height:2" coordorigin="4682,55" coordsize="1978,0" path="m4682,55l6660,55e" filled="false" stroked="true" strokeweight="2.64pt" strokecolor="#000000">
                <v:path arrowok="t"/>
              </v:shape>
            </v:group>
            <v:group style="position:absolute;left:4682;top:7;width:1978;height:2" coordorigin="4682,7" coordsize="1978,2">
              <v:shape style="position:absolute;left:4682;top:7;width:1978;height:2" coordorigin="4682,7" coordsize="1978,0" path="m4682,7l6660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50" w:lineRule="exact" w:before="0"/>
        <w:ind w:left="56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4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定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面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执行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考信息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13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3449"/>
        <w:gridCol w:w="1351"/>
        <w:gridCol w:w="1342"/>
      </w:tblGrid>
      <w:tr>
        <w:trPr>
          <w:trHeight w:val="454" w:hRule="exact"/>
        </w:trPr>
        <w:tc>
          <w:tcPr>
            <w:tcW w:w="679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0" w:right="0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3449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15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利润表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合并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42" w:type="dxa"/>
            <w:tcBorders>
              <w:top w:val="single" w:sz="35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8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公司数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59" w:hRule="exact"/>
        </w:trPr>
        <w:tc>
          <w:tcPr>
            <w:tcW w:w="67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49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准则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25,966,318.40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2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24,865,018.39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0" w:hRule="exact"/>
        </w:trPr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追溯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4,122,183.77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8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-10,512,130.94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809" w:hRule="exact"/>
        </w:trPr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1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准则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假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执行新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会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信息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30,088,502.17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14,352,887.45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15" w:hRule="exact"/>
        </w:trPr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计数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4,838,848.45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4,497,572.34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77" w:hRule="exact"/>
        </w:trPr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冲减福</w:t>
            </w:r>
            <w:r>
              <w:rPr>
                <w:rFonts w:ascii="宋体" w:hAnsi="宋体" w:cs="宋体" w:eastAsia="宋体" w:hint="default"/>
                <w:i/>
                <w:spacing w:val="-4"/>
                <w:w w:val="105"/>
                <w:sz w:val="17"/>
                <w:szCs w:val="17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（扣除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影响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后</w:t>
            </w:r>
            <w:r>
              <w:rPr>
                <w:rFonts w:ascii="宋体" w:hAnsi="宋体" w:cs="宋体" w:eastAsia="宋体" w:hint="default"/>
                <w:spacing w:val="-4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4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4,838,848.45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4,497,572.34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60" w:hRule="exact"/>
        </w:trPr>
        <w:tc>
          <w:tcPr>
            <w:tcW w:w="6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44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41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27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模拟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净利润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7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34,927,350.62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9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1"/>
                <w:sz w:val="17"/>
              </w:rPr>
              <w:t>18,850,459.79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b/>
          <w:bCs/>
          <w:sz w:val="5"/>
          <w:szCs w:val="5"/>
        </w:rPr>
      </w:pPr>
    </w:p>
    <w:p>
      <w:pPr>
        <w:spacing w:line="81" w:lineRule="exact"/>
        <w:ind w:left="1272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44.65pt;height:4.1pt;mso-position-horizontal-relative:char;mso-position-vertical-relative:line" coordorigin="0,0" coordsize="6893,82">
            <v:group style="position:absolute;left:26;top:55;width:725;height:2" coordorigin="26,55" coordsize="725,2">
              <v:shape style="position:absolute;left:26;top:55;width:725;height:2" coordorigin="26,55" coordsize="725,0" path="m26,55l751,55e" filled="false" stroked="true" strokeweight="2.64pt" strokecolor="#000000">
                <v:path arrowok="t"/>
              </v:shape>
            </v:group>
            <v:group style="position:absolute;left:26;top:7;width:725;height:2" coordorigin="26,7" coordsize="725,2">
              <v:shape style="position:absolute;left:26;top:7;width:725;height:2" coordorigin="26,7" coordsize="725,0" path="m26,7l751,7e" filled="false" stroked="true" strokeweight=".72pt" strokecolor="#000000">
                <v:path arrowok="t"/>
              </v:shape>
            </v:group>
            <v:group style="position:absolute;left:737;top:7;width:87;height:2" coordorigin="737,7" coordsize="87,2">
              <v:shape style="position:absolute;left:737;top:7;width:87;height:2" coordorigin="737,7" coordsize="87,0" path="m737,7l823,7e" filled="false" stroked="true" strokeweight=".72pt" strokecolor="#000000">
                <v:path arrowok="t"/>
              </v:shape>
            </v:group>
            <v:group style="position:absolute;left:737;top:55;width:87;height:2" coordorigin="737,55" coordsize="87,2">
              <v:shape style="position:absolute;left:737;top:55;width:87;height:2" coordorigin="737,55" coordsize="87,0" path="m737,55l823,55e" filled="false" stroked="true" strokeweight="2.64pt" strokecolor="#000000">
                <v:path arrowok="t"/>
              </v:shape>
            </v:group>
            <v:group style="position:absolute;left:823;top:55;width:3192;height:2" coordorigin="823,55" coordsize="3192,2">
              <v:shape style="position:absolute;left:823;top:55;width:3192;height:2" coordorigin="823,55" coordsize="3192,0" path="m823,55l4015,55e" filled="false" stroked="true" strokeweight="2.64pt" strokecolor="#000000">
                <v:path arrowok="t"/>
              </v:shape>
            </v:group>
            <v:group style="position:absolute;left:823;top:7;width:3192;height:2" coordorigin="823,7" coordsize="3192,2">
              <v:shape style="position:absolute;left:823;top:7;width:3192;height:2" coordorigin="823,7" coordsize="3192,0" path="m823,7l4015,7e" filled="false" stroked="true" strokeweight=".72pt" strokecolor="#000000">
                <v:path arrowok="t"/>
              </v:shape>
            </v:group>
            <v:group style="position:absolute;left:4001;top:7;width:82;height:2" coordorigin="4001,7" coordsize="82,2">
              <v:shape style="position:absolute;left:4001;top:7;width:82;height:2" coordorigin="4001,7" coordsize="82,0" path="m4001,7l4082,7e" filled="false" stroked="true" strokeweight=".72pt" strokecolor="#000000">
                <v:path arrowok="t"/>
              </v:shape>
            </v:group>
            <v:group style="position:absolute;left:4001;top:55;width:82;height:2" coordorigin="4001,55" coordsize="82,2">
              <v:shape style="position:absolute;left:4001;top:55;width:82;height:2" coordorigin="4001,55" coordsize="82,0" path="m4001,55l4082,55e" filled="false" stroked="true" strokeweight="2.64pt" strokecolor="#000000">
                <v:path arrowok="t"/>
              </v:shape>
            </v:group>
            <v:group style="position:absolute;left:4082;top:55;width:1364;height:2" coordorigin="4082,55" coordsize="1364,2">
              <v:shape style="position:absolute;left:4082;top:55;width:1364;height:2" coordorigin="4082,55" coordsize="1364,0" path="m4082,55l5446,55e" filled="false" stroked="true" strokeweight="2.64pt" strokecolor="#000000">
                <v:path arrowok="t"/>
              </v:shape>
            </v:group>
            <v:group style="position:absolute;left:4082;top:7;width:1364;height:2" coordorigin="4082,7" coordsize="1364,2">
              <v:shape style="position:absolute;left:4082;top:7;width:1364;height:2" coordorigin="4082,7" coordsize="1364,0" path="m4082,7l5446,7e" filled="false" stroked="true" strokeweight=".72pt" strokecolor="#000000">
                <v:path arrowok="t"/>
              </v:shape>
            </v:group>
            <v:group style="position:absolute;left:5431;top:7;width:82;height:2" coordorigin="5431,7" coordsize="82,2">
              <v:shape style="position:absolute;left:5431;top:7;width:82;height:2" coordorigin="5431,7" coordsize="82,0" path="m5431,7l5513,7e" filled="false" stroked="true" strokeweight=".72pt" strokecolor="#000000">
                <v:path arrowok="t"/>
              </v:shape>
            </v:group>
            <v:group style="position:absolute;left:5431;top:55;width:82;height:2" coordorigin="5431,55" coordsize="82,2">
              <v:shape style="position:absolute;left:5431;top:55;width:82;height:2" coordorigin="5431,55" coordsize="82,0" path="m5431,55l5513,55e" filled="false" stroked="true" strokeweight="2.64pt" strokecolor="#000000">
                <v:path arrowok="t"/>
              </v:shape>
            </v:group>
            <v:group style="position:absolute;left:5513;top:55;width:1354;height:2" coordorigin="5513,55" coordsize="1354,2">
              <v:shape style="position:absolute;left:5513;top:55;width:1354;height:2" coordorigin="5513,55" coordsize="1354,0" path="m5513,55l6866,55e" filled="false" stroked="true" strokeweight="2.64pt" strokecolor="#000000">
                <v:path arrowok="t"/>
              </v:shape>
            </v:group>
            <v:group style="position:absolute;left:5513;top:7;width:1354;height:2" coordorigin="5513,7" coordsize="1354,2">
              <v:shape style="position:absolute;left:5513;top:7;width:1354;height:2" coordorigin="5513,7" coordsize="1354,0" path="m5513,7l6866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50" w:lineRule="exact" w:before="0"/>
        <w:ind w:left="550" w:right="8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5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现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量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补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充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资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料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6" w:lineRule="exact"/>
        <w:ind w:left="353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6.8pt;height:4.350pt;mso-position-horizontal-relative:char;mso-position-vertical-relative:line" coordorigin="0,0" coordsize="8736,87">
            <v:group style="position:absolute;left:29;top:29;width:4824;height:2" coordorigin="29,29" coordsize="4824,2">
              <v:shape style="position:absolute;left:29;top:29;width:4824;height:2" coordorigin="29,29" coordsize="4824,0" path="m29,29l4853,29e" filled="false" stroked="true" strokeweight="2.88pt" strokecolor="#000000">
                <v:path arrowok="t"/>
              </v:shape>
            </v:group>
            <v:group style="position:absolute;left:29;top:79;width:4824;height:2" coordorigin="29,79" coordsize="4824,2">
              <v:shape style="position:absolute;left:29;top:79;width:4824;height:2" coordorigin="29,79" coordsize="4824,0" path="m29,79l4853,79e" filled="false" stroked="true" strokeweight=".72pt" strokecolor="#000000">
                <v:path arrowok="t"/>
              </v:shape>
            </v:group>
            <v:group style="position:absolute;left:4853;top:29;width:87;height:2" coordorigin="4853,29" coordsize="87,2">
              <v:shape style="position:absolute;left:4853;top:29;width:87;height:2" coordorigin="4853,29" coordsize="87,0" path="m4853,29l4939,29e" filled="false" stroked="true" strokeweight="2.88pt" strokecolor="#000000">
                <v:path arrowok="t"/>
              </v:shape>
            </v:group>
            <v:group style="position:absolute;left:4853;top:79;width:87;height:2" coordorigin="4853,79" coordsize="87,2">
              <v:shape style="position:absolute;left:4853;top:79;width:87;height:2" coordorigin="4853,79" coordsize="87,0" path="m4853,79l4939,79e" filled="false" stroked="true" strokeweight=".72pt" strokecolor="#000000">
                <v:path arrowok="t"/>
              </v:shape>
            </v:group>
            <v:group style="position:absolute;left:4939;top:29;width:615;height:2" coordorigin="4939,29" coordsize="615,2">
              <v:shape style="position:absolute;left:4939;top:29;width:615;height:2" coordorigin="4939,29" coordsize="615,0" path="m4939,29l5554,29e" filled="false" stroked="true" strokeweight="2.88pt" strokecolor="#000000">
                <v:path arrowok="t"/>
              </v:shape>
            </v:group>
            <v:group style="position:absolute;left:4939;top:79;width:615;height:2" coordorigin="4939,79" coordsize="615,2">
              <v:shape style="position:absolute;left:4939;top:79;width:615;height:2" coordorigin="4939,79" coordsize="615,0" path="m4939,79l5554,79e" filled="false" stroked="true" strokeweight=".72pt" strokecolor="#000000">
                <v:path arrowok="t"/>
              </v:shape>
            </v:group>
            <v:group style="position:absolute;left:5554;top:29;width:87;height:2" coordorigin="5554,29" coordsize="87,2">
              <v:shape style="position:absolute;left:5554;top:29;width:87;height:2" coordorigin="5554,29" coordsize="87,0" path="m5554,29l5640,29e" filled="false" stroked="true" strokeweight="2.88pt" strokecolor="#000000">
                <v:path arrowok="t"/>
              </v:shape>
            </v:group>
            <v:group style="position:absolute;left:5554;top:79;width:87;height:2" coordorigin="5554,79" coordsize="87,2">
              <v:shape style="position:absolute;left:5554;top:79;width:87;height:2" coordorigin="5554,79" coordsize="87,0" path="m5554,79l5640,79e" filled="false" stroked="true" strokeweight=".72pt" strokecolor="#000000">
                <v:path arrowok="t"/>
              </v:shape>
            </v:group>
            <v:group style="position:absolute;left:5640;top:29;width:1488;height:2" coordorigin="5640,29" coordsize="1488,2">
              <v:shape style="position:absolute;left:5640;top:29;width:1488;height:2" coordorigin="5640,29" coordsize="1488,0" path="m5640,29l7128,29e" filled="false" stroked="true" strokeweight="2.88pt" strokecolor="#000000">
                <v:path arrowok="t"/>
              </v:shape>
            </v:group>
            <v:group style="position:absolute;left:5640;top:79;width:1488;height:2" coordorigin="5640,79" coordsize="1488,2">
              <v:shape style="position:absolute;left:5640;top:79;width:1488;height:2" coordorigin="5640,79" coordsize="1488,0" path="m5640,79l7128,79e" filled="false" stroked="true" strokeweight=".72pt" strokecolor="#000000">
                <v:path arrowok="t"/>
              </v:shape>
            </v:group>
            <v:group style="position:absolute;left:7128;top:29;width:87;height:2" coordorigin="7128,29" coordsize="87,2">
              <v:shape style="position:absolute;left:7128;top:29;width:87;height:2" coordorigin="7128,29" coordsize="87,0" path="m7128,29l7214,29e" filled="false" stroked="true" strokeweight="2.88pt" strokecolor="#000000">
                <v:path arrowok="t"/>
              </v:shape>
            </v:group>
            <v:group style="position:absolute;left:7128;top:79;width:87;height:2" coordorigin="7128,79" coordsize="87,2">
              <v:shape style="position:absolute;left:7128;top:79;width:87;height:2" coordorigin="7128,79" coordsize="87,0" path="m7128,79l7214,79e" filled="false" stroked="true" strokeweight=".72pt" strokecolor="#000000">
                <v:path arrowok="t"/>
              </v:shape>
            </v:group>
            <v:group style="position:absolute;left:7214;top:29;width:1493;height:2" coordorigin="7214,29" coordsize="1493,2">
              <v:shape style="position:absolute;left:7214;top:29;width:1493;height:2" coordorigin="7214,29" coordsize="1493,0" path="m7214,29l8707,29e" filled="false" stroked="true" strokeweight="2.88pt" strokecolor="#000000">
                <v:path arrowok="t"/>
              </v:shape>
            </v:group>
            <v:group style="position:absolute;left:7214;top:79;width:1493;height:2" coordorigin="7214,79" coordsize="1493,2">
              <v:shape style="position:absolute;left:7214;top:79;width:1493;height:2" coordorigin="7214,79" coordsize="1493,0" path="m7214,79l8707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5383" w:val="left" w:leader="none"/>
          <w:tab w:pos="6675" w:val="left" w:leader="none"/>
          <w:tab w:pos="8254" w:val="left" w:leader="none"/>
        </w:tabs>
        <w:spacing w:before="51"/>
        <w:ind w:left="483" w:right="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2"/>
          <w:sz w:val="17"/>
          <w:szCs w:val="17"/>
        </w:rPr>
        <w:t>1</w:t>
      </w:r>
      <w:r>
        <w:rPr>
          <w:rFonts w:ascii="宋体" w:hAnsi="宋体" w:cs="宋体" w:eastAsia="宋体" w:hint="default"/>
          <w:spacing w:val="-2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利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润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调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节为经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营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动</w:t>
      </w:r>
      <w:r>
        <w:rPr>
          <w:rFonts w:ascii="宋体" w:hAnsi="宋体" w:cs="宋体" w:eastAsia="宋体" w:hint="default"/>
          <w:spacing w:val="-2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2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流量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注释</w:t>
        <w:tab/>
      </w:r>
      <w:r>
        <w:rPr>
          <w:rFonts w:ascii="宋体" w:hAnsi="宋体" w:cs="宋体" w:eastAsia="宋体" w:hint="default"/>
          <w:b/>
          <w:bCs/>
          <w:sz w:val="17"/>
          <w:szCs w:val="17"/>
        </w:rPr>
        <w:t>本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期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额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上期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额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20" w:lineRule="exact"/>
        <w:ind w:left="36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35.6pt;height:.5pt;mso-position-horizontal-relative:char;mso-position-vertical-relative:line" coordorigin="0,0" coordsize="8712,10">
            <v:group style="position:absolute;left:5;top:5;width:4848;height:2" coordorigin="5,5" coordsize="4848,2">
              <v:shape style="position:absolute;left:5;top:5;width:4848;height:2" coordorigin="5,5" coordsize="4848,0" path="m5,5l4853,5e" filled="false" stroked="true" strokeweight=".48pt" strokecolor="#000000">
                <v:path arrowok="t"/>
              </v:shape>
            </v:group>
            <v:group style="position:absolute;left:4838;top:5;width:10;height:2" coordorigin="4838,5" coordsize="10,2">
              <v:shape style="position:absolute;left:4838;top:5;width:10;height:2" coordorigin="4838,5" coordsize="10,0" path="m4838,5l4848,5e" filled="false" stroked="true" strokeweight=".48pt" strokecolor="#000000">
                <v:path arrowok="t"/>
              </v:shape>
            </v:group>
            <v:group style="position:absolute;left:4848;top:5;width:706;height:2" coordorigin="4848,5" coordsize="706,2">
              <v:shape style="position:absolute;left:4848;top:5;width:706;height:2" coordorigin="4848,5" coordsize="706,0" path="m4848,5l5554,5e" filled="false" stroked="true" strokeweight=".48pt" strokecolor="#000000">
                <v:path arrowok="t"/>
              </v:shape>
            </v:group>
            <v:group style="position:absolute;left:5539;top:5;width:10;height:2" coordorigin="5539,5" coordsize="10,2">
              <v:shape style="position:absolute;left:5539;top:5;width:10;height:2" coordorigin="5539,5" coordsize="10,0" path="m5539,5l5549,5e" filled="false" stroked="true" strokeweight=".48pt" strokecolor="#000000">
                <v:path arrowok="t"/>
              </v:shape>
            </v:group>
            <v:group style="position:absolute;left:5549;top:5;width:1580;height:2" coordorigin="5549,5" coordsize="1580,2">
              <v:shape style="position:absolute;left:5549;top:5;width:1580;height:2" coordorigin="5549,5" coordsize="1580,0" path="m5549,5l7128,5e" filled="false" stroked="true" strokeweight=".48pt" strokecolor="#000000">
                <v:path arrowok="t"/>
              </v:shape>
            </v:group>
            <v:group style="position:absolute;left:7114;top:5;width:10;height:2" coordorigin="7114,5" coordsize="10,2">
              <v:shape style="position:absolute;left:7114;top:5;width:10;height:2" coordorigin="7114,5" coordsize="10,0" path="m7114,5l7123,5e" filled="false" stroked="true" strokeweight=".48pt" strokecolor="#000000">
                <v:path arrowok="t"/>
              </v:shape>
            </v:group>
            <v:group style="position:absolute;left:7123;top:5;width:1584;height:2" coordorigin="7123,5" coordsize="1584,2">
              <v:shape style="position:absolute;left:7123;top:5;width:1584;height:2" coordorigin="7123,5" coordsize="1584,0" path="m7123,5l8707,5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 w:hint="default"/>
          <w:sz w:val="2"/>
          <w:szCs w:val="2"/>
        </w:rPr>
        <w:sectPr>
          <w:pgSz w:w="11900" w:h="16820"/>
          <w:pgMar w:header="1402" w:footer="1407" w:top="1800" w:bottom="1600" w:left="1240" w:right="1180"/>
        </w:sectPr>
      </w:pP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86" w:lineRule="exact"/>
        <w:ind w:left="353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6.8pt;height:4.350pt;mso-position-horizontal-relative:char;mso-position-vertical-relative:line" coordorigin="0,0" coordsize="8736,87">
            <v:group style="position:absolute;left:29;top:29;width:4824;height:2" coordorigin="29,29" coordsize="4824,2">
              <v:shape style="position:absolute;left:29;top:29;width:4824;height:2" coordorigin="29,29" coordsize="4824,0" path="m29,29l4853,29e" filled="false" stroked="true" strokeweight="2.88pt" strokecolor="#000000">
                <v:path arrowok="t"/>
              </v:shape>
            </v:group>
            <v:group style="position:absolute;left:29;top:79;width:4824;height:2" coordorigin="29,79" coordsize="4824,2">
              <v:shape style="position:absolute;left:29;top:79;width:4824;height:2" coordorigin="29,79" coordsize="4824,0" path="m29,79l4853,79e" filled="false" stroked="true" strokeweight=".72pt" strokecolor="#000000">
                <v:path arrowok="t"/>
              </v:shape>
            </v:group>
            <v:group style="position:absolute;left:4853;top:29;width:87;height:2" coordorigin="4853,29" coordsize="87,2">
              <v:shape style="position:absolute;left:4853;top:29;width:87;height:2" coordorigin="4853,29" coordsize="87,0" path="m4853,29l4939,29e" filled="false" stroked="true" strokeweight="2.88pt" strokecolor="#000000">
                <v:path arrowok="t"/>
              </v:shape>
            </v:group>
            <v:group style="position:absolute;left:4853;top:79;width:87;height:2" coordorigin="4853,79" coordsize="87,2">
              <v:shape style="position:absolute;left:4853;top:79;width:87;height:2" coordorigin="4853,79" coordsize="87,0" path="m4853,79l4939,79e" filled="false" stroked="true" strokeweight=".72pt" strokecolor="#000000">
                <v:path arrowok="t"/>
              </v:shape>
            </v:group>
            <v:group style="position:absolute;left:4939;top:29;width:615;height:2" coordorigin="4939,29" coordsize="615,2">
              <v:shape style="position:absolute;left:4939;top:29;width:615;height:2" coordorigin="4939,29" coordsize="615,0" path="m4939,29l5554,29e" filled="false" stroked="true" strokeweight="2.88pt" strokecolor="#000000">
                <v:path arrowok="t"/>
              </v:shape>
            </v:group>
            <v:group style="position:absolute;left:4939;top:79;width:615;height:2" coordorigin="4939,79" coordsize="615,2">
              <v:shape style="position:absolute;left:4939;top:79;width:615;height:2" coordorigin="4939,79" coordsize="615,0" path="m4939,79l5554,79e" filled="false" stroked="true" strokeweight=".72pt" strokecolor="#000000">
                <v:path arrowok="t"/>
              </v:shape>
            </v:group>
            <v:group style="position:absolute;left:5554;top:29;width:87;height:2" coordorigin="5554,29" coordsize="87,2">
              <v:shape style="position:absolute;left:5554;top:29;width:87;height:2" coordorigin="5554,29" coordsize="87,0" path="m5554,29l5640,29e" filled="false" stroked="true" strokeweight="2.88pt" strokecolor="#000000">
                <v:path arrowok="t"/>
              </v:shape>
            </v:group>
            <v:group style="position:absolute;left:5554;top:79;width:87;height:2" coordorigin="5554,79" coordsize="87,2">
              <v:shape style="position:absolute;left:5554;top:79;width:87;height:2" coordorigin="5554,79" coordsize="87,0" path="m5554,79l5640,79e" filled="false" stroked="true" strokeweight=".72pt" strokecolor="#000000">
                <v:path arrowok="t"/>
              </v:shape>
            </v:group>
            <v:group style="position:absolute;left:5640;top:29;width:1488;height:2" coordorigin="5640,29" coordsize="1488,2">
              <v:shape style="position:absolute;left:5640;top:29;width:1488;height:2" coordorigin="5640,29" coordsize="1488,0" path="m5640,29l7128,29e" filled="false" stroked="true" strokeweight="2.88pt" strokecolor="#000000">
                <v:path arrowok="t"/>
              </v:shape>
            </v:group>
            <v:group style="position:absolute;left:5640;top:79;width:1488;height:2" coordorigin="5640,79" coordsize="1488,2">
              <v:shape style="position:absolute;left:5640;top:79;width:1488;height:2" coordorigin="5640,79" coordsize="1488,0" path="m5640,79l7128,79e" filled="false" stroked="true" strokeweight=".72pt" strokecolor="#000000">
                <v:path arrowok="t"/>
              </v:shape>
            </v:group>
            <v:group style="position:absolute;left:7128;top:29;width:87;height:2" coordorigin="7128,29" coordsize="87,2">
              <v:shape style="position:absolute;left:7128;top:29;width:87;height:2" coordorigin="7128,29" coordsize="87,0" path="m7128,29l7214,29e" filled="false" stroked="true" strokeweight="2.88pt" strokecolor="#000000">
                <v:path arrowok="t"/>
              </v:shape>
            </v:group>
            <v:group style="position:absolute;left:7128;top:79;width:87;height:2" coordorigin="7128,79" coordsize="87,2">
              <v:shape style="position:absolute;left:7128;top:79;width:87;height:2" coordorigin="7128,79" coordsize="87,0" path="m7128,79l7214,79e" filled="false" stroked="true" strokeweight=".72pt" strokecolor="#000000">
                <v:path arrowok="t"/>
              </v:shape>
            </v:group>
            <v:group style="position:absolute;left:7214;top:29;width:1493;height:2" coordorigin="7214,29" coordsize="1493,2">
              <v:shape style="position:absolute;left:7214;top:29;width:1493;height:2" coordorigin="7214,29" coordsize="1493,0" path="m7214,29l8707,29e" filled="false" stroked="true" strokeweight="2.88pt" strokecolor="#000000">
                <v:path arrowok="t"/>
              </v:shape>
            </v:group>
            <v:group style="position:absolute;left:7214;top:79;width:1493;height:2" coordorigin="7214,79" coordsize="1493,2">
              <v:shape style="position:absolute;left:7214;top:79;width:1493;height:2" coordorigin="7214,79" coordsize="1493,0" path="m7214,79l8707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6372" w:val="left" w:leader="none"/>
          <w:tab w:pos="7951" w:val="left" w:leader="none"/>
        </w:tabs>
        <w:spacing w:line="224" w:lineRule="exact" w:before="0"/>
        <w:ind w:left="919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净利润</w:t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32,286,755.54</w:t>
        <w:tab/>
        <w:t>30,088,502.17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tabs>
          <w:tab w:pos="6588" w:val="left" w:leader="none"/>
          <w:tab w:pos="8038" w:val="left" w:leader="none"/>
        </w:tabs>
        <w:spacing w:before="115"/>
        <w:ind w:left="574" w:right="124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加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2"/>
          <w:sz w:val="17"/>
          <w:szCs w:val="17"/>
        </w:rPr>
        <w:t>产减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值</w:t>
      </w:r>
      <w:r>
        <w:rPr>
          <w:rFonts w:ascii="宋体" w:hAnsi="宋体" w:cs="宋体" w:eastAsia="宋体" w:hint="default"/>
          <w:spacing w:val="-2"/>
          <w:sz w:val="17"/>
          <w:szCs w:val="17"/>
        </w:rPr>
        <w:t>准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186,619.39</w:t>
        <w:tab/>
        <w:t>2,276,703.12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tbl>
      <w:tblPr>
        <w:tblW w:w="0" w:type="auto"/>
        <w:jc w:val="left"/>
        <w:tblInd w:w="8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6"/>
        <w:gridCol w:w="1329"/>
        <w:gridCol w:w="1357"/>
      </w:tblGrid>
      <w:tr>
        <w:trPr>
          <w:trHeight w:val="266" w:hRule="exact"/>
        </w:trPr>
        <w:tc>
          <w:tcPr>
            <w:tcW w:w="68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50" w:val="left" w:leader="none"/>
              </w:tabs>
              <w:spacing w:line="180" w:lineRule="exact"/>
              <w:ind w:left="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i/>
                <w:spacing w:val="-3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  <w:t>旧</w:t>
              <w:tab/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26,713,313.98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22,517,896.03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68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6" w:val="left" w:leader="none"/>
              </w:tabs>
              <w:spacing w:line="240" w:lineRule="auto" w:before="33"/>
              <w:ind w:left="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产摊</w:t>
            </w:r>
            <w:r>
              <w:rPr>
                <w:rFonts w:ascii="宋体" w:hAnsi="宋体" w:cs="宋体" w:eastAsia="宋体" w:hint="default"/>
                <w:spacing w:val="-1"/>
                <w:sz w:val="17"/>
                <w:szCs w:val="17"/>
              </w:rPr>
              <w:t>销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615,164.16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1,476,830.79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4" w:hRule="exact"/>
        </w:trPr>
        <w:tc>
          <w:tcPr>
            <w:tcW w:w="68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6" w:val="left" w:leader="none"/>
              </w:tabs>
              <w:spacing w:line="240" w:lineRule="auto" w:before="30"/>
              <w:ind w:left="97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2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待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摊费用摊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  <w:t>销</w:t>
              <w:tab/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5"/>
                <w:sz w:val="17"/>
                <w:szCs w:val="17"/>
              </w:rPr>
              <w:t>433,739.13</w:t>
            </w:r>
            <w:r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57,124.66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6" w:hRule="exact"/>
        </w:trPr>
        <w:tc>
          <w:tcPr>
            <w:tcW w:w="68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left="116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处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w w:val="104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4"/>
                <w:sz w:val="17"/>
                <w:szCs w:val="17"/>
              </w:rPr>
              <w:t>,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i/>
                <w:spacing w:val="-5"/>
                <w:w w:val="104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82"/>
                <w:w w:val="104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4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181,109.37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91,004.13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59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固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财务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6,952,610.35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4,867,580.49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失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-765,429.26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181,488.68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-560,178.18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-12,566,186.54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-17,244,766.15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25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-20,708,277.64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right="33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-5,785,815.17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付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6,414,191.33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5,443,109.89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8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9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5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4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经营活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动产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净额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59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40,690,527.75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3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42,462,562.52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374" w:lineRule="auto" w:before="12"/>
        <w:ind w:left="833" w:right="5599" w:hanging="351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sz w:val="17"/>
          <w:szCs w:val="17"/>
        </w:rPr>
        <w:t>2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、不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的重大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投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资和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筹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活</w:t>
      </w:r>
      <w:r>
        <w:rPr>
          <w:rFonts w:ascii="宋体" w:hAnsi="宋体" w:cs="宋体" w:eastAsia="宋体" w:hint="default"/>
          <w:i/>
          <w:spacing w:val="-3"/>
          <w:sz w:val="17"/>
          <w:szCs w:val="17"/>
        </w:rPr>
        <w:t>动：</w:t>
      </w:r>
      <w:r>
        <w:rPr>
          <w:rFonts w:ascii="宋体" w:hAnsi="宋体" w:cs="宋体" w:eastAsia="宋体" w:hint="default"/>
          <w:i/>
          <w:spacing w:val="7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务</w:t>
      </w:r>
      <w:r>
        <w:rPr>
          <w:rFonts w:ascii="宋体" w:hAnsi="宋体" w:cs="宋体" w:eastAsia="宋体" w:hint="default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为</w:t>
      </w:r>
      <w:r>
        <w:rPr>
          <w:rFonts w:ascii="宋体" w:hAnsi="宋体" w:cs="宋体" w:eastAsia="宋体" w:hint="default"/>
          <w:w w:val="105"/>
          <w:sz w:val="17"/>
          <w:szCs w:val="17"/>
        </w:rPr>
        <w:t>资本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转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换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融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租</w:t>
      </w:r>
      <w:r>
        <w:rPr>
          <w:rFonts w:ascii="宋体" w:hAnsi="宋体" w:cs="宋体" w:eastAsia="宋体" w:hint="default"/>
          <w:w w:val="105"/>
          <w:sz w:val="17"/>
          <w:szCs w:val="17"/>
        </w:rPr>
        <w:t>入</w:t>
      </w:r>
      <w:r>
        <w:rPr>
          <w:rFonts w:ascii="宋体" w:hAnsi="宋体" w:cs="宋体" w:eastAsia="宋体" w:hint="default"/>
          <w:w w:val="105"/>
          <w:sz w:val="17"/>
          <w:szCs w:val="17"/>
        </w:rPr>
        <w:t>固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定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32"/>
        <w:ind w:left="483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3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变动情况：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9"/>
        <w:rPr>
          <w:rFonts w:ascii="宋体" w:hAnsi="宋体" w:cs="宋体" w:eastAsia="宋体" w:hint="default"/>
          <w:i/>
          <w:sz w:val="4"/>
          <w:szCs w:val="4"/>
        </w:rPr>
      </w:pP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9"/>
        <w:gridCol w:w="1706"/>
        <w:gridCol w:w="1579"/>
        <w:gridCol w:w="1128"/>
      </w:tblGrid>
      <w:tr>
        <w:trPr>
          <w:trHeight w:val="369" w:hRule="exact"/>
        </w:trPr>
        <w:tc>
          <w:tcPr>
            <w:tcW w:w="4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65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18,678,141.99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1054" w:hRule="exact"/>
        </w:trPr>
        <w:tc>
          <w:tcPr>
            <w:tcW w:w="4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81" w:lineRule="auto" w:before="35"/>
              <w:ind w:left="115" w:right="2064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加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末余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w w:val="104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初余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18,678,141.99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28,240,893.21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62" w:hRule="exact"/>
        </w:trPr>
        <w:tc>
          <w:tcPr>
            <w:tcW w:w="4289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80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金及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pacing w:val="-2"/>
                <w:sz w:val="17"/>
                <w:szCs w:val="17"/>
              </w:rPr>
              <w:t>等价物净增加额</w:t>
            </w:r>
            <w:r>
              <w:rPr>
                <w:rFonts w:ascii="宋体" w:hAnsi="宋体" w:cs="宋体" w:eastAsia="宋体" w:hint="default"/>
                <w:spacing w:val="-2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9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3"/>
                <w:w w:val="105"/>
                <w:sz w:val="17"/>
              </w:rPr>
              <w:t>61,901,847.94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single" w:sz="3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-9,562,751.22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2" w:hRule="exact"/>
        </w:trPr>
        <w:tc>
          <w:tcPr>
            <w:tcW w:w="4289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9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20"/>
                <w:szCs w:val="20"/>
              </w:rPr>
              <w:t>6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金和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20"/>
                <w:szCs w:val="20"/>
              </w:rPr>
              <w:t>等价物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06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79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8" w:type="dxa"/>
            <w:tcBorders>
              <w:top w:val="single" w:sz="35" w:space="0" w:color="000000"/>
              <w:left w:val="nil" w:sz="6" w:space="0" w:color="auto"/>
              <w:bottom w:val="single" w:sz="3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3" w:hRule="exact"/>
        </w:trPr>
        <w:tc>
          <w:tcPr>
            <w:tcW w:w="4289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947" w:val="left" w:leader="none"/>
              </w:tabs>
              <w:spacing w:line="240" w:lineRule="auto" w:before="75"/>
              <w:ind w:left="2423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项</w:t>
              <w:tab/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目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本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579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7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上期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b/>
                <w:bCs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128" w:type="dxa"/>
            <w:tcBorders>
              <w:top w:val="single" w:sz="33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42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4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80,579,989.93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18,678,141.99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9" w:hRule="exact"/>
        </w:trPr>
        <w:tc>
          <w:tcPr>
            <w:tcW w:w="4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324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136,400.58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1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122,094.03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2" w:hRule="exact"/>
        </w:trPr>
        <w:tc>
          <w:tcPr>
            <w:tcW w:w="42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83"/>
              <w:jc w:val="righ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支付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80,269,503.92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7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3"/>
                <w:w w:val="105"/>
                <w:sz w:val="17"/>
              </w:rPr>
              <w:t>18,399,295.83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i/>
          <w:sz w:val="7"/>
          <w:szCs w:val="7"/>
        </w:rPr>
      </w:pPr>
    </w:p>
    <w:p>
      <w:pPr>
        <w:spacing w:line="86" w:lineRule="exact"/>
        <w:ind w:left="1366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5.05pt;height:4.350pt;mso-position-horizontal-relative:char;mso-position-vertical-relative:line" coordorigin="0,0" coordsize="6701,87">
            <v:group style="position:absolute;left:29;top:58;width:3490;height:2" coordorigin="29,58" coordsize="3490,2">
              <v:shape style="position:absolute;left:29;top:58;width:3490;height:2" coordorigin="29,58" coordsize="3490,0" path="m29,58l3518,58e" filled="false" stroked="true" strokeweight="2.88pt" strokecolor="#000000">
                <v:path arrowok="t"/>
              </v:shape>
            </v:group>
            <v:group style="position:absolute;left:29;top:7;width:3490;height:2" coordorigin="29,7" coordsize="3490,2">
              <v:shape style="position:absolute;left:29;top:7;width:3490;height:2" coordorigin="29,7" coordsize="3490,0" path="m29,7l3518,7e" filled="false" stroked="true" strokeweight=".72pt" strokecolor="#000000">
                <v:path arrowok="t"/>
              </v:shape>
            </v:group>
            <v:group style="position:absolute;left:3504;top:7;width:87;height:2" coordorigin="3504,7" coordsize="87,2">
              <v:shape style="position:absolute;left:3504;top:7;width:87;height:2" coordorigin="3504,7" coordsize="87,0" path="m3504,7l3590,7e" filled="false" stroked="true" strokeweight=".72pt" strokecolor="#000000">
                <v:path arrowok="t"/>
              </v:shape>
            </v:group>
            <v:group style="position:absolute;left:3504;top:58;width:87;height:2" coordorigin="3504,58" coordsize="87,2">
              <v:shape style="position:absolute;left:3504;top:58;width:87;height:2" coordorigin="3504,58" coordsize="87,0" path="m3504,58l3590,58e" filled="false" stroked="true" strokeweight="2.88pt" strokecolor="#000000">
                <v:path arrowok="t"/>
              </v:shape>
            </v:group>
            <v:group style="position:absolute;left:3590;top:58;width:1503;height:2" coordorigin="3590,58" coordsize="1503,2">
              <v:shape style="position:absolute;left:3590;top:58;width:1503;height:2" coordorigin="3590,58" coordsize="1503,0" path="m3590,58l5093,58e" filled="false" stroked="true" strokeweight="2.88pt" strokecolor="#000000">
                <v:path arrowok="t"/>
              </v:shape>
            </v:group>
            <v:group style="position:absolute;left:3590;top:7;width:1503;height:2" coordorigin="3590,7" coordsize="1503,2">
              <v:shape style="position:absolute;left:3590;top:7;width:1503;height:2" coordorigin="3590,7" coordsize="1503,0" path="m3590,7l5093,7e" filled="false" stroked="true" strokeweight=".72pt" strokecolor="#000000">
                <v:path arrowok="t"/>
              </v:shape>
            </v:group>
            <v:group style="position:absolute;left:5078;top:7;width:87;height:2" coordorigin="5078,7" coordsize="87,2">
              <v:shape style="position:absolute;left:5078;top:7;width:87;height:2" coordorigin="5078,7" coordsize="87,0" path="m5078,7l5165,7e" filled="false" stroked="true" strokeweight=".72pt" strokecolor="#000000">
                <v:path arrowok="t"/>
              </v:shape>
            </v:group>
            <v:group style="position:absolute;left:5078;top:58;width:87;height:2" coordorigin="5078,58" coordsize="87,2">
              <v:shape style="position:absolute;left:5078;top:58;width:87;height:2" coordorigin="5078,58" coordsize="87,0" path="m5078,58l5165,58e" filled="false" stroked="true" strokeweight="2.88pt" strokecolor="#000000">
                <v:path arrowok="t"/>
              </v:shape>
            </v:group>
            <v:group style="position:absolute;left:5165;top:58;width:1508;height:2" coordorigin="5165,58" coordsize="1508,2">
              <v:shape style="position:absolute;left:5165;top:58;width:1508;height:2" coordorigin="5165,58" coordsize="1508,0" path="m5165,58l6672,58e" filled="false" stroked="true" strokeweight="2.88pt" strokecolor="#000000">
                <v:path arrowok="t"/>
              </v:shape>
            </v:group>
            <v:group style="position:absolute;left:5165;top:7;width:1508;height:2" coordorigin="5165,7" coordsize="1508,2">
              <v:shape style="position:absolute;left:5165;top:7;width:1508;height:2" coordorigin="5165,7" coordsize="1508,0" path="m5165,7l6672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6" w:lineRule="exact"/>
        <w:rPr>
          <w:rFonts w:ascii="宋体" w:hAnsi="宋体" w:cs="宋体" w:eastAsia="宋体" w:hint="default"/>
          <w:sz w:val="8"/>
          <w:szCs w:val="8"/>
        </w:rPr>
        <w:sectPr>
          <w:pgSz w:w="11900" w:h="16820"/>
          <w:pgMar w:header="1402" w:footer="1407" w:top="1800" w:bottom="1600" w:left="1240" w:right="1220"/>
        </w:sectPr>
      </w:pPr>
    </w:p>
    <w:p>
      <w:pPr>
        <w:spacing w:line="240" w:lineRule="auto" w:before="12"/>
        <w:rPr>
          <w:rFonts w:ascii="宋体" w:hAnsi="宋体" w:cs="宋体" w:eastAsia="宋体" w:hint="default"/>
          <w:i/>
          <w:sz w:val="20"/>
          <w:szCs w:val="20"/>
        </w:rPr>
      </w:pPr>
    </w:p>
    <w:p>
      <w:pPr>
        <w:spacing w:line="86" w:lineRule="exact"/>
        <w:ind w:left="150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333.85pt;height:4.350pt;mso-position-horizontal-relative:char;mso-position-vertical-relative:line" coordorigin="0,0" coordsize="6677,87">
            <v:group style="position:absolute;left:29;top:29;width:3466;height:2" coordorigin="29,29" coordsize="3466,2">
              <v:shape style="position:absolute;left:29;top:29;width:3466;height:2" coordorigin="29,29" coordsize="3466,0" path="m29,29l3494,29e" filled="false" stroked="true" strokeweight="2.88pt" strokecolor="#000000">
                <v:path arrowok="t"/>
              </v:shape>
            </v:group>
            <v:group style="position:absolute;left:29;top:79;width:3466;height:2" coordorigin="29,79" coordsize="3466,2">
              <v:shape style="position:absolute;left:29;top:79;width:3466;height:2" coordorigin="29,79" coordsize="3466,0" path="m29,79l3494,79e" filled="false" stroked="true" strokeweight=".72pt" strokecolor="#000000">
                <v:path arrowok="t"/>
              </v:shape>
            </v:group>
            <v:group style="position:absolute;left:3494;top:29;width:87;height:2" coordorigin="3494,29" coordsize="87,2">
              <v:shape style="position:absolute;left:3494;top:29;width:87;height:2" coordorigin="3494,29" coordsize="87,0" path="m3494,29l3581,29e" filled="false" stroked="true" strokeweight="2.88pt" strokecolor="#000000">
                <v:path arrowok="t"/>
              </v:shape>
            </v:group>
            <v:group style="position:absolute;left:3494;top:79;width:87;height:2" coordorigin="3494,79" coordsize="87,2">
              <v:shape style="position:absolute;left:3494;top:79;width:87;height:2" coordorigin="3494,79" coordsize="87,0" path="m3494,79l3581,79e" filled="false" stroked="true" strokeweight=".72pt" strokecolor="#000000">
                <v:path arrowok="t"/>
              </v:shape>
            </v:group>
            <v:group style="position:absolute;left:3581;top:29;width:1488;height:2" coordorigin="3581,29" coordsize="1488,2">
              <v:shape style="position:absolute;left:3581;top:29;width:1488;height:2" coordorigin="3581,29" coordsize="1488,0" path="m3581,29l5069,29e" filled="false" stroked="true" strokeweight="2.88pt" strokecolor="#000000">
                <v:path arrowok="t"/>
              </v:shape>
            </v:group>
            <v:group style="position:absolute;left:3581;top:79;width:1488;height:2" coordorigin="3581,79" coordsize="1488,2">
              <v:shape style="position:absolute;left:3581;top:79;width:1488;height:2" coordorigin="3581,79" coordsize="1488,0" path="m3581,79l5069,79e" filled="false" stroked="true" strokeweight=".72pt" strokecolor="#000000">
                <v:path arrowok="t"/>
              </v:shape>
            </v:group>
            <v:group style="position:absolute;left:5069;top:29;width:87;height:2" coordorigin="5069,29" coordsize="87,2">
              <v:shape style="position:absolute;left:5069;top:29;width:87;height:2" coordorigin="5069,29" coordsize="87,0" path="m5069,29l5155,29e" filled="false" stroked="true" strokeweight="2.88pt" strokecolor="#000000">
                <v:path arrowok="t"/>
              </v:shape>
            </v:group>
            <v:group style="position:absolute;left:5069;top:79;width:87;height:2" coordorigin="5069,79" coordsize="87,2">
              <v:shape style="position:absolute;left:5069;top:79;width:87;height:2" coordorigin="5069,79" coordsize="87,0" path="m5069,79l5155,79e" filled="false" stroked="true" strokeweight=".72pt" strokecolor="#000000">
                <v:path arrowok="t"/>
              </v:shape>
            </v:group>
            <v:group style="position:absolute;left:5155;top:29;width:1493;height:2" coordorigin="5155,29" coordsize="1493,2">
              <v:shape style="position:absolute;left:5155;top:29;width:1493;height:2" coordorigin="5155,29" coordsize="1493,0" path="m5155,29l6648,29e" filled="false" stroked="true" strokeweight="2.88pt" strokecolor="#000000">
                <v:path arrowok="t"/>
              </v:shape>
            </v:group>
            <v:group style="position:absolute;left:5155;top:79;width:1493;height:2" coordorigin="5155,79" coordsize="1493,2">
              <v:shape style="position:absolute;left:5155;top:79;width:1493;height:2" coordorigin="5155,79" coordsize="1493,0" path="m5155,79l6648,79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tabs>
          <w:tab w:pos="5676" w:val="left" w:leader="none"/>
          <w:tab w:pos="7255" w:val="left" w:leader="none"/>
        </w:tabs>
        <w:spacing w:before="32"/>
        <w:ind w:left="198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随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支付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的其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他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货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174,085.43</w:t>
        <w:tab/>
        <w:t>156,752.13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487" w:lineRule="auto" w:before="54"/>
        <w:ind w:left="1985" w:right="5218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可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支付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的存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央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银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存</w:t>
      </w:r>
      <w:r>
        <w:rPr>
          <w:rFonts w:ascii="宋体" w:hAnsi="宋体" w:cs="宋体" w:eastAsia="宋体" w:hint="default"/>
          <w:w w:val="105"/>
          <w:sz w:val="17"/>
          <w:szCs w:val="17"/>
        </w:rPr>
        <w:t>放同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业</w:t>
      </w:r>
      <w:r>
        <w:rPr>
          <w:rFonts w:ascii="宋体" w:hAnsi="宋体" w:cs="宋体" w:eastAsia="宋体" w:hint="default"/>
          <w:w w:val="105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项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496" w:lineRule="auto" w:before="68"/>
        <w:ind w:left="1635" w:right="5478" w:firstLine="35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2"/>
          <w:sz w:val="17"/>
          <w:szCs w:val="17"/>
        </w:rPr>
        <w:t>拆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放同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业</w:t>
      </w:r>
      <w:r>
        <w:rPr>
          <w:rFonts w:ascii="宋体" w:hAnsi="宋体" w:cs="宋体" w:eastAsia="宋体" w:hint="default"/>
          <w:spacing w:val="-2"/>
          <w:sz w:val="17"/>
          <w:szCs w:val="17"/>
        </w:rPr>
        <w:t>款</w:t>
      </w:r>
      <w:r>
        <w:rPr>
          <w:rFonts w:ascii="宋体" w:hAnsi="宋体" w:cs="宋体" w:eastAsia="宋体" w:hint="default"/>
          <w:i/>
          <w:spacing w:val="-2"/>
          <w:sz w:val="17"/>
          <w:szCs w:val="17"/>
        </w:rPr>
        <w:t>项</w:t>
      </w:r>
      <w:r>
        <w:rPr>
          <w:rFonts w:ascii="宋体" w:hAnsi="宋体" w:cs="宋体" w:eastAsia="宋体" w:hint="default"/>
          <w:i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二、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before="37"/>
        <w:ind w:left="1812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中：三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个月内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债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券投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5460" w:val="left" w:leader="none"/>
          <w:tab w:pos="7039" w:val="left" w:leader="none"/>
        </w:tabs>
        <w:spacing w:before="0"/>
        <w:ind w:left="1635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3"/>
          <w:sz w:val="17"/>
          <w:szCs w:val="17"/>
        </w:rPr>
        <w:t>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期</w:t>
      </w:r>
      <w:r>
        <w:rPr>
          <w:rFonts w:ascii="宋体" w:hAnsi="宋体" w:cs="宋体" w:eastAsia="宋体" w:hint="default"/>
          <w:spacing w:val="-3"/>
          <w:sz w:val="17"/>
          <w:szCs w:val="17"/>
        </w:rPr>
        <w:t>末现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  <w:t>余</w:t>
      </w:r>
      <w:r>
        <w:rPr>
          <w:rFonts w:ascii="宋体" w:hAnsi="宋体" w:cs="宋体" w:eastAsia="宋体" w:hint="default"/>
          <w:spacing w:val="-3"/>
          <w:sz w:val="17"/>
          <w:szCs w:val="17"/>
        </w:rPr>
        <w:t>额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80,579,989.93</w:t>
        <w:tab/>
        <w:t>18,678,141.99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9"/>
          <w:szCs w:val="9"/>
        </w:rPr>
        <w:sectPr>
          <w:pgSz w:w="11900" w:h="16820"/>
          <w:pgMar w:header="1402" w:footer="1407" w:top="1800" w:bottom="1600" w:left="1120" w:right="1100"/>
        </w:sectPr>
      </w:pPr>
    </w:p>
    <w:p>
      <w:pPr>
        <w:spacing w:line="367" w:lineRule="auto" w:before="54"/>
        <w:ind w:left="1635" w:right="0" w:firstLine="177"/>
        <w:jc w:val="left"/>
        <w:rPr>
          <w:rFonts w:ascii="宋体" w:hAnsi="宋体" w:cs="宋体" w:eastAsia="宋体" w:hint="default"/>
          <w:sz w:val="17"/>
          <w:szCs w:val="17"/>
        </w:rPr>
      </w:pPr>
      <w:r>
        <w:rPr/>
        <w:pict>
          <v:group style="position:absolute;margin-left:130.320007pt;margin-top:38.307716pt;width:335.05pt;height:4.1pt;mso-position-horizontal-relative:page;mso-position-vertical-relative:paragraph;z-index:-539032" coordorigin="2606,766" coordsize="6701,82">
            <v:group style="position:absolute;left:2635;top:819;width:3490;height:2" coordorigin="2635,819" coordsize="3490,2">
              <v:shape style="position:absolute;left:2635;top:819;width:3490;height:2" coordorigin="2635,819" coordsize="3490,0" path="m2635,819l6125,819e" filled="false" stroked="true" strokeweight="2.88pt" strokecolor="#000000">
                <v:path arrowok="t"/>
              </v:shape>
            </v:group>
            <v:group style="position:absolute;left:2635;top:771;width:3490;height:2" coordorigin="2635,771" coordsize="3490,2">
              <v:shape style="position:absolute;left:2635;top:771;width:3490;height:2" coordorigin="2635,771" coordsize="3490,0" path="m2635,771l6125,771e" filled="false" stroked="true" strokeweight=".48pt" strokecolor="#000000">
                <v:path arrowok="t"/>
              </v:shape>
            </v:group>
            <v:group style="position:absolute;left:6110;top:771;width:87;height:2" coordorigin="6110,771" coordsize="87,2">
              <v:shape style="position:absolute;left:6110;top:771;width:87;height:2" coordorigin="6110,771" coordsize="87,0" path="m6110,771l6197,771e" filled="false" stroked="true" strokeweight=".48pt" strokecolor="#000000">
                <v:path arrowok="t"/>
              </v:shape>
            </v:group>
            <v:group style="position:absolute;left:6110;top:819;width:87;height:2" coordorigin="6110,819" coordsize="87,2">
              <v:shape style="position:absolute;left:6110;top:819;width:87;height:2" coordorigin="6110,819" coordsize="87,0" path="m6110,819l6197,819e" filled="false" stroked="true" strokeweight="2.88pt" strokecolor="#000000">
                <v:path arrowok="t"/>
              </v:shape>
            </v:group>
            <v:group style="position:absolute;left:6197;top:819;width:1503;height:2" coordorigin="6197,819" coordsize="1503,2">
              <v:shape style="position:absolute;left:6197;top:819;width:1503;height:2" coordorigin="6197,819" coordsize="1503,0" path="m6197,819l7699,819e" filled="false" stroked="true" strokeweight="2.88pt" strokecolor="#000000">
                <v:path arrowok="t"/>
              </v:shape>
            </v:group>
            <v:group style="position:absolute;left:6197;top:771;width:1503;height:2" coordorigin="6197,771" coordsize="1503,2">
              <v:shape style="position:absolute;left:6197;top:771;width:1503;height:2" coordorigin="6197,771" coordsize="1503,0" path="m6197,771l7699,771e" filled="false" stroked="true" strokeweight=".48pt" strokecolor="#000000">
                <v:path arrowok="t"/>
              </v:shape>
            </v:group>
            <v:group style="position:absolute;left:7685;top:771;width:87;height:2" coordorigin="7685,771" coordsize="87,2">
              <v:shape style="position:absolute;left:7685;top:771;width:87;height:2" coordorigin="7685,771" coordsize="87,0" path="m7685,771l7771,771e" filled="false" stroked="true" strokeweight=".48pt" strokecolor="#000000">
                <v:path arrowok="t"/>
              </v:shape>
            </v:group>
            <v:group style="position:absolute;left:7685;top:819;width:87;height:2" coordorigin="7685,819" coordsize="87,2">
              <v:shape style="position:absolute;left:7685;top:819;width:87;height:2" coordorigin="7685,819" coordsize="87,0" path="m7685,819l7771,819e" filled="false" stroked="true" strokeweight="2.88pt" strokecolor="#000000">
                <v:path arrowok="t"/>
              </v:shape>
            </v:group>
            <v:group style="position:absolute;left:7771;top:819;width:1508;height:2" coordorigin="7771,819" coordsize="1508,2">
              <v:shape style="position:absolute;left:7771;top:819;width:1508;height:2" coordorigin="7771,819" coordsize="1508,0" path="m7771,819l9278,819e" filled="false" stroked="true" strokeweight="2.88pt" strokecolor="#000000">
                <v:path arrowok="t"/>
              </v:shape>
            </v:group>
            <v:group style="position:absolute;left:7771;top:771;width:1508;height:2" coordorigin="7771,771" coordsize="1508,2">
              <v:shape style="position:absolute;left:7771;top:771;width:1508;height:2" coordorigin="7771,771" coordsize="1508,0" path="m7771,771l9278,771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6"/>
          <w:sz w:val="17"/>
          <w:szCs w:val="17"/>
        </w:rPr>
        <w:t>其</w:t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中：</w:t>
      </w:r>
      <w:r>
        <w:rPr>
          <w:rFonts w:ascii="宋体" w:hAnsi="宋体" w:cs="宋体" w:eastAsia="宋体" w:hint="default"/>
          <w:spacing w:val="-6"/>
          <w:sz w:val="17"/>
          <w:szCs w:val="17"/>
        </w:rPr>
        <w:t>母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公司或</w:t>
      </w:r>
      <w:r>
        <w:rPr>
          <w:rFonts w:ascii="宋体" w:hAnsi="宋体" w:cs="宋体" w:eastAsia="宋体" w:hint="default"/>
          <w:spacing w:val="-6"/>
          <w:sz w:val="17"/>
          <w:szCs w:val="17"/>
        </w:rPr>
        <w:t>集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团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内子公司</w:t>
      </w:r>
      <w:r>
        <w:rPr>
          <w:rFonts w:ascii="宋体" w:hAnsi="宋体" w:cs="宋体" w:eastAsia="宋体" w:hint="default"/>
          <w:spacing w:val="-6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6"/>
          <w:sz w:val="17"/>
          <w:szCs w:val="17"/>
        </w:rPr>
        <w:t>用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受</w:t>
      </w:r>
      <w:r>
        <w:rPr>
          <w:rFonts w:ascii="宋体" w:hAnsi="宋体" w:cs="宋体" w:eastAsia="宋体" w:hint="default"/>
          <w:i/>
          <w:spacing w:val="-6"/>
          <w:sz w:val="17"/>
          <w:szCs w:val="17"/>
        </w:rPr>
        <w:t>限</w:t>
      </w:r>
      <w:r>
        <w:rPr>
          <w:rFonts w:ascii="宋体" w:hAnsi="宋体" w:cs="宋体" w:eastAsia="宋体" w:hint="default"/>
          <w:spacing w:val="-6"/>
          <w:sz w:val="17"/>
          <w:szCs w:val="17"/>
        </w:rPr>
        <w:t>制</w:t>
      </w:r>
      <w:r>
        <w:rPr>
          <w:rFonts w:ascii="宋体" w:hAnsi="宋体" w:cs="宋体" w:eastAsia="宋体" w:hint="default"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等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价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物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tabs>
          <w:tab w:pos="2398" w:val="left" w:leader="none"/>
        </w:tabs>
        <w:spacing w:before="0"/>
        <w:ind w:left="819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Times New Roman"/>
          <w:spacing w:val="-2"/>
          <w:sz w:val="17"/>
        </w:rPr>
        <w:t>70,000.00</w:t>
        <w:tab/>
      </w:r>
      <w:r>
        <w:rPr>
          <w:rFonts w:ascii="Times New Roman"/>
          <w:spacing w:val="-2"/>
          <w:w w:val="105"/>
          <w:sz w:val="17"/>
        </w:rPr>
        <w:t>70,000.00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7"/>
          <w:szCs w:val="17"/>
        </w:rPr>
        <w:sectPr>
          <w:type w:val="continuous"/>
          <w:pgSz w:w="11900" w:h="16820"/>
          <w:pgMar w:top="1600" w:bottom="280" w:left="1120" w:right="1100"/>
          <w:cols w:num="2" w:equalWidth="0">
            <w:col w:w="4909" w:space="40"/>
            <w:col w:w="4731"/>
          </w:cols>
        </w:sectPr>
      </w:pPr>
    </w:p>
    <w:p>
      <w:pPr>
        <w:spacing w:before="113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7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、资产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减值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备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明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细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130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71.15pt;height:4.1pt;mso-position-horizontal-relative:char;mso-position-vertical-relative:line" coordorigin="0,0" coordsize="9423,82">
            <v:group style="position:absolute;left:26;top:26;width:3020;height:2" coordorigin="26,26" coordsize="3020,2">
              <v:shape style="position:absolute;left:26;top:26;width:3020;height:2" coordorigin="26,26" coordsize="3020,0" path="m26,26l3046,26e" filled="false" stroked="true" strokeweight="2.64pt" strokecolor="#000000">
                <v:path arrowok="t"/>
              </v:shape>
            </v:group>
            <v:group style="position:absolute;left:26;top:74;width:3020;height:2" coordorigin="26,74" coordsize="3020,2">
              <v:shape style="position:absolute;left:26;top:74;width:3020;height:2" coordorigin="26,74" coordsize="3020,0" path="m26,74l3046,74e" filled="false" stroked="true" strokeweight=".72pt" strokecolor="#000000">
                <v:path arrowok="t"/>
              </v:shape>
            </v:group>
            <v:group style="position:absolute;left:3046;top:26;width:82;height:2" coordorigin="3046,26" coordsize="82,2">
              <v:shape style="position:absolute;left:3046;top:26;width:82;height:2" coordorigin="3046,26" coordsize="82,0" path="m3046,26l3127,26e" filled="false" stroked="true" strokeweight="2.64pt" strokecolor="#000000">
                <v:path arrowok="t"/>
              </v:shape>
            </v:group>
            <v:group style="position:absolute;left:3046;top:74;width:82;height:2" coordorigin="3046,74" coordsize="82,2">
              <v:shape style="position:absolute;left:3046;top:74;width:82;height:2" coordorigin="3046,74" coordsize="82,0" path="m3046,74l3127,74e" filled="false" stroked="true" strokeweight=".72pt" strokecolor="#000000">
                <v:path arrowok="t"/>
              </v:shape>
            </v:group>
            <v:group style="position:absolute;left:3127;top:26;width:1373;height:2" coordorigin="3127,26" coordsize="1373,2">
              <v:shape style="position:absolute;left:3127;top:26;width:1373;height:2" coordorigin="3127,26" coordsize="1373,0" path="m3127,26l4500,26e" filled="false" stroked="true" strokeweight="2.64pt" strokecolor="#000000">
                <v:path arrowok="t"/>
              </v:shape>
            </v:group>
            <v:group style="position:absolute;left:3127;top:74;width:1373;height:2" coordorigin="3127,74" coordsize="1373,2">
              <v:shape style="position:absolute;left:3127;top:74;width:1373;height:2" coordorigin="3127,74" coordsize="1373,0" path="m3127,74l4500,74e" filled="false" stroked="true" strokeweight=".72pt" strokecolor="#000000">
                <v:path arrowok="t"/>
              </v:shape>
            </v:group>
            <v:group style="position:absolute;left:4500;top:26;width:87;height:2" coordorigin="4500,26" coordsize="87,2">
              <v:shape style="position:absolute;left:4500;top:26;width:87;height:2" coordorigin="4500,26" coordsize="87,0" path="m4500,26l4586,26e" filled="false" stroked="true" strokeweight="2.64pt" strokecolor="#000000">
                <v:path arrowok="t"/>
              </v:shape>
            </v:group>
            <v:group style="position:absolute;left:4500;top:74;width:87;height:2" coordorigin="4500,74" coordsize="87,2">
              <v:shape style="position:absolute;left:4500;top:74;width:87;height:2" coordorigin="4500,74" coordsize="87,0" path="m4500,74l4586,74e" filled="false" stroked="true" strokeweight=".72pt" strokecolor="#000000">
                <v:path arrowok="t"/>
              </v:shape>
            </v:group>
            <v:group style="position:absolute;left:4586;top:26;width:1162;height:2" coordorigin="4586,26" coordsize="1162,2">
              <v:shape style="position:absolute;left:4586;top:26;width:1162;height:2" coordorigin="4586,26" coordsize="1162,0" path="m4586,26l5748,26e" filled="false" stroked="true" strokeweight="2.64pt" strokecolor="#000000">
                <v:path arrowok="t"/>
              </v:shape>
            </v:group>
            <v:group style="position:absolute;left:4586;top:74;width:1162;height:2" coordorigin="4586,74" coordsize="1162,2">
              <v:shape style="position:absolute;left:4586;top:74;width:1162;height:2" coordorigin="4586,74" coordsize="1162,0" path="m4586,74l5748,74e" filled="false" stroked="true" strokeweight=".72pt" strokecolor="#000000">
                <v:path arrowok="t"/>
              </v:shape>
            </v:group>
            <v:group style="position:absolute;left:5748;top:26;width:87;height:2" coordorigin="5748,26" coordsize="87,2">
              <v:shape style="position:absolute;left:5748;top:26;width:87;height:2" coordorigin="5748,26" coordsize="87,0" path="m5748,26l5834,26e" filled="false" stroked="true" strokeweight="2.64pt" strokecolor="#000000">
                <v:path arrowok="t"/>
              </v:shape>
            </v:group>
            <v:group style="position:absolute;left:5748;top:74;width:87;height:2" coordorigin="5748,74" coordsize="87,2">
              <v:shape style="position:absolute;left:5748;top:74;width:87;height:2" coordorigin="5748,74" coordsize="87,0" path="m5748,74l5834,74e" filled="false" stroked="true" strokeweight=".72pt" strokecolor="#000000">
                <v:path arrowok="t"/>
              </v:shape>
            </v:group>
            <v:group style="position:absolute;left:5834;top:26;width:1997;height:2" coordorigin="5834,26" coordsize="1997,2">
              <v:shape style="position:absolute;left:5834;top:26;width:1997;height:2" coordorigin="5834,26" coordsize="1997,0" path="m5834,26l7831,26e" filled="false" stroked="true" strokeweight="2.64pt" strokecolor="#000000">
                <v:path arrowok="t"/>
              </v:shape>
            </v:group>
            <v:group style="position:absolute;left:5834;top:74;width:1997;height:2" coordorigin="5834,74" coordsize="1997,2">
              <v:shape style="position:absolute;left:5834;top:74;width:1997;height:2" coordorigin="5834,74" coordsize="1997,0" path="m5834,74l7831,74e" filled="false" stroked="true" strokeweight=".72pt" strokecolor="#000000">
                <v:path arrowok="t"/>
              </v:shape>
            </v:group>
            <v:group style="position:absolute;left:7831;top:26;width:87;height:2" coordorigin="7831,26" coordsize="87,2">
              <v:shape style="position:absolute;left:7831;top:26;width:87;height:2" coordorigin="7831,26" coordsize="87,0" path="m7831,26l7918,26e" filled="false" stroked="true" strokeweight="2.64pt" strokecolor="#000000">
                <v:path arrowok="t"/>
              </v:shape>
            </v:group>
            <v:group style="position:absolute;left:7831;top:74;width:87;height:2" coordorigin="7831,74" coordsize="87,2">
              <v:shape style="position:absolute;left:7831;top:74;width:87;height:2" coordorigin="7831,74" coordsize="87,0" path="m7831,74l7918,74e" filled="false" stroked="true" strokeweight=".72pt" strokecolor="#000000">
                <v:path arrowok="t"/>
              </v:shape>
            </v:group>
            <v:group style="position:absolute;left:7918;top:26;width:1479;height:2" coordorigin="7918,26" coordsize="1479,2">
              <v:shape style="position:absolute;left:7918;top:26;width:1479;height:2" coordorigin="7918,26" coordsize="1479,0" path="m7918,26l9396,26e" filled="false" stroked="true" strokeweight="2.64pt" strokecolor="#000000">
                <v:path arrowok="t"/>
              </v:shape>
            </v:group>
            <v:group style="position:absolute;left:7918;top:74;width:1479;height:2" coordorigin="7918,74" coordsize="1479,2">
              <v:shape style="position:absolute;left:7918;top:74;width:1479;height:2" coordorigin="7918,74" coordsize="1479,0" path="m7918,74l9396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120" w:right="1100"/>
        </w:sectPr>
      </w:pPr>
    </w:p>
    <w:p>
      <w:pPr>
        <w:tabs>
          <w:tab w:pos="3319" w:val="left" w:leader="none"/>
        </w:tabs>
        <w:spacing w:before="138"/>
        <w:ind w:left="1323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项 </w:t>
      </w:r>
      <w:r>
        <w:rPr>
          <w:rFonts w:ascii="宋体" w:hAnsi="宋体" w:cs="宋体" w:eastAsia="宋体" w:hint="default"/>
          <w:b/>
          <w:bCs/>
          <w:spacing w:val="8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b/>
          <w:bCs/>
          <w:spacing w:val="83"/>
          <w:w w:val="105"/>
          <w:sz w:val="19"/>
          <w:szCs w:val="19"/>
        </w:rPr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目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ab/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年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初账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余额 </w:t>
      </w:r>
      <w:r>
        <w:rPr>
          <w:rFonts w:ascii="宋体" w:hAnsi="宋体" w:cs="宋体" w:eastAsia="宋体" w:hint="default"/>
          <w:b/>
          <w:bCs/>
          <w:spacing w:val="28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b/>
          <w:bCs/>
          <w:spacing w:val="28"/>
          <w:w w:val="105"/>
          <w:sz w:val="19"/>
          <w:szCs w:val="19"/>
        </w:rPr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计提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b/>
          <w:bCs/>
          <w:w w:val="10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34" w:lineRule="exact" w:before="0"/>
        <w:ind w:left="269" w:right="0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本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减少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额</w:t>
      </w:r>
      <w:r>
        <w:rPr>
          <w:rFonts w:ascii="宋体" w:hAnsi="宋体" w:cs="宋体" w:eastAsia="宋体" w:hint="default"/>
          <w:b/>
          <w:bCs/>
          <w:w w:val="10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1306" w:val="left" w:leader="none"/>
        </w:tabs>
        <w:spacing w:before="145"/>
        <w:ind w:left="269" w:right="0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b/>
          <w:bCs/>
          <w:spacing w:val="-1"/>
          <w:sz w:val="19"/>
          <w:szCs w:val="19"/>
        </w:rPr>
        <w:t>转</w:t>
      </w:r>
      <w:r>
        <w:rPr>
          <w:rFonts w:ascii="宋体" w:hAnsi="宋体" w:cs="宋体" w:eastAsia="宋体" w:hint="default"/>
          <w:b/>
          <w:bCs/>
          <w:spacing w:val="-1"/>
          <w:sz w:val="19"/>
          <w:szCs w:val="19"/>
        </w:rPr>
        <w:t>回</w:t>
      </w:r>
      <w:r>
        <w:rPr>
          <w:rFonts w:ascii="宋体" w:hAnsi="宋体" w:cs="宋体" w:eastAsia="宋体" w:hint="default"/>
          <w:b/>
          <w:bCs/>
          <w:spacing w:val="-1"/>
          <w:sz w:val="19"/>
          <w:szCs w:val="19"/>
        </w:rPr>
        <w:tab/>
      </w:r>
      <w:r>
        <w:rPr>
          <w:rFonts w:ascii="宋体" w:hAnsi="宋体" w:cs="宋体" w:eastAsia="宋体" w:hint="default"/>
          <w:b/>
          <w:bCs/>
          <w:spacing w:val="-1"/>
          <w:w w:val="105"/>
          <w:sz w:val="19"/>
          <w:szCs w:val="19"/>
        </w:rPr>
        <w:t>转销</w:t>
      </w:r>
      <w:r>
        <w:rPr>
          <w:rFonts w:ascii="宋体" w:hAnsi="宋体" w:cs="宋体" w:eastAsia="宋体" w:hint="default"/>
          <w:b/>
          <w:bCs/>
          <w:w w:val="10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138"/>
        <w:ind w:left="432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w w:val="105"/>
        </w:rPr>
        <w:br w:type="column"/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期末账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面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余额</w:t>
      </w:r>
      <w:r>
        <w:rPr>
          <w:rFonts w:ascii="宋体" w:hAnsi="宋体" w:cs="宋体" w:eastAsia="宋体" w:hint="default"/>
          <w:b/>
          <w:bCs/>
          <w:w w:val="102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00" w:h="16820"/>
          <w:pgMar w:top="1600" w:bottom="280" w:left="1120" w:right="1100"/>
          <w:cols w:num="3" w:equalWidth="0">
            <w:col w:w="5853" w:space="40"/>
            <w:col w:w="1799" w:space="40"/>
            <w:col w:w="1948"/>
          </w:cols>
        </w:sectPr>
      </w:pPr>
    </w:p>
    <w:p>
      <w:pPr>
        <w:tabs>
          <w:tab w:pos="3607" w:val="left" w:leader="none"/>
          <w:tab w:pos="4985" w:val="left" w:leader="none"/>
          <w:tab w:pos="8503" w:val="left" w:leader="none"/>
        </w:tabs>
        <w:spacing w:before="140"/>
        <w:ind w:left="25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9"/>
          <w:szCs w:val="19"/>
        </w:rPr>
        <w:t>一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账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备</w:t>
      </w:r>
      <w:r>
        <w:rPr>
          <w:rFonts w:ascii="宋体" w:hAnsi="宋体" w:cs="宋体" w:eastAsia="宋体" w:hint="default"/>
          <w:spacing w:val="-2"/>
          <w:sz w:val="19"/>
          <w:szCs w:val="19"/>
        </w:rPr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1,619,530.02</w:t>
        <w:tab/>
        <w:t>186,619.39</w:t>
        <w:tab/>
        <w:t>1,806,149.41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79" w:lineRule="auto" w:before="130"/>
        <w:ind w:left="257" w:right="5218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二、存</w:t>
      </w:r>
      <w:r>
        <w:rPr>
          <w:rFonts w:ascii="宋体" w:hAnsi="宋体" w:cs="宋体" w:eastAsia="宋体" w:hint="default"/>
          <w:w w:val="105"/>
          <w:sz w:val="19"/>
          <w:szCs w:val="19"/>
        </w:rPr>
        <w:t>货</w:t>
      </w:r>
      <w:r>
        <w:rPr>
          <w:rFonts w:ascii="宋体" w:hAnsi="宋体" w:cs="宋体" w:eastAsia="宋体" w:hint="default"/>
          <w:w w:val="105"/>
          <w:sz w:val="19"/>
          <w:szCs w:val="19"/>
        </w:rPr>
        <w:t>跌</w:t>
      </w:r>
      <w:r>
        <w:rPr>
          <w:rFonts w:ascii="宋体" w:hAnsi="宋体" w:cs="宋体" w:eastAsia="宋体" w:hint="default"/>
          <w:w w:val="105"/>
          <w:sz w:val="19"/>
          <w:szCs w:val="19"/>
        </w:rPr>
        <w:t>价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三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可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供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出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售</w:t>
      </w:r>
      <w:r>
        <w:rPr>
          <w:rFonts w:ascii="宋体" w:hAnsi="宋体" w:cs="宋体" w:eastAsia="宋体" w:hint="default"/>
          <w:spacing w:val="-2"/>
          <w:sz w:val="19"/>
          <w:szCs w:val="19"/>
        </w:rPr>
        <w:t>金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融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spacing w:val="3"/>
          <w:sz w:val="19"/>
          <w:szCs w:val="19"/>
        </w:rPr>
        <w:t> </w:t>
      </w:r>
      <w:r>
        <w:rPr>
          <w:rFonts w:ascii="宋体" w:hAnsi="宋体" w:cs="宋体" w:eastAsia="宋体" w:hint="default"/>
          <w:w w:val="105"/>
          <w:sz w:val="19"/>
          <w:szCs w:val="19"/>
        </w:rPr>
        <w:t>四、</w:t>
      </w:r>
      <w:r>
        <w:rPr>
          <w:rFonts w:ascii="宋体" w:hAnsi="宋体" w:cs="宋体" w:eastAsia="宋体" w:hint="default"/>
          <w:w w:val="105"/>
          <w:sz w:val="19"/>
          <w:szCs w:val="19"/>
        </w:rPr>
        <w:t>持</w:t>
      </w:r>
      <w:r>
        <w:rPr>
          <w:rFonts w:ascii="宋体" w:hAnsi="宋体" w:cs="宋体" w:eastAsia="宋体" w:hint="default"/>
          <w:w w:val="105"/>
          <w:sz w:val="19"/>
          <w:szCs w:val="19"/>
        </w:rPr>
        <w:t>有</w:t>
      </w:r>
      <w:r>
        <w:rPr>
          <w:rFonts w:ascii="宋体" w:hAnsi="宋体" w:cs="宋体" w:eastAsia="宋体" w:hint="default"/>
          <w:w w:val="105"/>
          <w:sz w:val="19"/>
          <w:szCs w:val="19"/>
        </w:rPr>
        <w:t>至</w:t>
      </w:r>
      <w:r>
        <w:rPr>
          <w:rFonts w:ascii="宋体" w:hAnsi="宋体" w:cs="宋体" w:eastAsia="宋体" w:hint="default"/>
          <w:w w:val="105"/>
          <w:sz w:val="19"/>
          <w:szCs w:val="19"/>
        </w:rPr>
        <w:t>到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五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长</w:t>
      </w:r>
      <w:r>
        <w:rPr>
          <w:rFonts w:ascii="宋体" w:hAnsi="宋体" w:cs="宋体" w:eastAsia="宋体" w:hint="default"/>
          <w:w w:val="105"/>
          <w:sz w:val="19"/>
          <w:szCs w:val="19"/>
        </w:rPr>
        <w:t>期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股</w:t>
      </w:r>
      <w:r>
        <w:rPr>
          <w:rFonts w:ascii="宋体" w:hAnsi="宋体" w:cs="宋体" w:eastAsia="宋体" w:hint="default"/>
          <w:w w:val="105"/>
          <w:sz w:val="19"/>
          <w:szCs w:val="19"/>
        </w:rPr>
        <w:t>权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六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投</w:t>
      </w:r>
      <w:r>
        <w:rPr>
          <w:rFonts w:ascii="宋体" w:hAnsi="宋体" w:cs="宋体" w:eastAsia="宋体" w:hint="default"/>
          <w:w w:val="105"/>
          <w:sz w:val="19"/>
          <w:szCs w:val="19"/>
        </w:rPr>
        <w:t>资性</w:t>
      </w:r>
      <w:r>
        <w:rPr>
          <w:rFonts w:ascii="宋体" w:hAnsi="宋体" w:cs="宋体" w:eastAsia="宋体" w:hint="default"/>
          <w:w w:val="105"/>
          <w:sz w:val="19"/>
          <w:szCs w:val="19"/>
        </w:rPr>
        <w:t>房</w:t>
      </w:r>
      <w:r>
        <w:rPr>
          <w:rFonts w:ascii="宋体" w:hAnsi="宋体" w:cs="宋体" w:eastAsia="宋体" w:hint="default"/>
          <w:w w:val="105"/>
          <w:sz w:val="19"/>
          <w:szCs w:val="19"/>
        </w:rPr>
        <w:t>地</w:t>
      </w:r>
      <w:r>
        <w:rPr>
          <w:rFonts w:ascii="宋体" w:hAnsi="宋体" w:cs="宋体" w:eastAsia="宋体" w:hint="default"/>
          <w:w w:val="105"/>
          <w:sz w:val="19"/>
          <w:szCs w:val="19"/>
        </w:rPr>
        <w:t>产减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3607" w:val="left" w:leader="none"/>
          <w:tab w:pos="7068" w:val="left" w:leader="none"/>
          <w:tab w:pos="8503" w:val="left" w:leader="none"/>
        </w:tabs>
        <w:spacing w:before="30"/>
        <w:ind w:left="257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i/>
          <w:spacing w:val="-2"/>
          <w:sz w:val="19"/>
          <w:szCs w:val="19"/>
        </w:rPr>
        <w:t>七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固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定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备</w:t>
        <w:tab/>
      </w:r>
      <w:r>
        <w:rPr>
          <w:rFonts w:ascii="Times New Roman" w:hAnsi="Times New Roman" w:cs="Times New Roman" w:eastAsia="Times New Roman" w:hint="default"/>
          <w:spacing w:val="-2"/>
          <w:w w:val="105"/>
          <w:sz w:val="17"/>
          <w:szCs w:val="17"/>
        </w:rPr>
        <w:t>2,684,360.56</w:t>
        <w:tab/>
        <w:t>126,340.93</w:t>
        <w:tab/>
        <w:t>2,558,019.63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376" w:lineRule="auto" w:before="135"/>
        <w:ind w:left="257" w:right="665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105"/>
          <w:sz w:val="19"/>
          <w:szCs w:val="19"/>
        </w:rPr>
        <w:t>八、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程物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九</w:t>
      </w:r>
      <w:r>
        <w:rPr>
          <w:rFonts w:ascii="宋体" w:hAnsi="宋体" w:cs="宋体" w:eastAsia="宋体" w:hint="default"/>
          <w:w w:val="105"/>
          <w:sz w:val="19"/>
          <w:szCs w:val="19"/>
        </w:rPr>
        <w:t>、在</w:t>
      </w:r>
      <w:r>
        <w:rPr>
          <w:rFonts w:ascii="宋体" w:hAnsi="宋体" w:cs="宋体" w:eastAsia="宋体" w:hint="default"/>
          <w:w w:val="105"/>
          <w:sz w:val="19"/>
          <w:szCs w:val="19"/>
        </w:rPr>
        <w:t>建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工</w:t>
      </w:r>
      <w:r>
        <w:rPr>
          <w:rFonts w:ascii="宋体" w:hAnsi="宋体" w:cs="宋体" w:eastAsia="宋体" w:hint="default"/>
          <w:w w:val="105"/>
          <w:sz w:val="19"/>
          <w:szCs w:val="19"/>
        </w:rPr>
        <w:t>程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十</w:t>
      </w:r>
      <w:r>
        <w:rPr>
          <w:rFonts w:ascii="宋体" w:hAnsi="宋体" w:cs="宋体" w:eastAsia="宋体" w:hint="default"/>
          <w:spacing w:val="-2"/>
          <w:sz w:val="19"/>
          <w:szCs w:val="19"/>
        </w:rPr>
        <w:t>、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</w:t>
      </w:r>
      <w:r>
        <w:rPr>
          <w:rFonts w:ascii="宋体" w:hAnsi="宋体" w:cs="宋体" w:eastAsia="宋体" w:hint="default"/>
          <w:spacing w:val="-2"/>
          <w:sz w:val="19"/>
          <w:szCs w:val="19"/>
        </w:rPr>
        <w:t>性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生</w:t>
      </w:r>
      <w:r>
        <w:rPr>
          <w:rFonts w:ascii="宋体" w:hAnsi="宋体" w:cs="宋体" w:eastAsia="宋体" w:hint="default"/>
          <w:spacing w:val="-2"/>
          <w:sz w:val="19"/>
          <w:szCs w:val="19"/>
        </w:rPr>
        <w:t>物</w:t>
      </w:r>
      <w:r>
        <w:rPr>
          <w:rFonts w:ascii="宋体" w:hAnsi="宋体" w:cs="宋体" w:eastAsia="宋体" w:hint="default"/>
          <w:spacing w:val="-2"/>
          <w:sz w:val="19"/>
          <w:szCs w:val="19"/>
        </w:rPr>
        <w:t>资</w:t>
      </w:r>
      <w:r>
        <w:rPr>
          <w:rFonts w:ascii="宋体" w:hAnsi="宋体" w:cs="宋体" w:eastAsia="宋体" w:hint="default"/>
          <w:spacing w:val="-2"/>
          <w:sz w:val="19"/>
          <w:szCs w:val="19"/>
        </w:rPr>
        <w:t>产减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值</w:t>
      </w:r>
      <w:r>
        <w:rPr>
          <w:rFonts w:ascii="宋体" w:hAnsi="宋体" w:cs="宋体" w:eastAsia="宋体" w:hint="default"/>
          <w:spacing w:val="-2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spacing w:val="-2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spacing w:val="-1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十一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油</w:t>
      </w:r>
      <w:r>
        <w:rPr>
          <w:rFonts w:ascii="宋体" w:hAnsi="宋体" w:cs="宋体" w:eastAsia="宋体" w:hint="default"/>
          <w:w w:val="105"/>
          <w:sz w:val="19"/>
          <w:szCs w:val="19"/>
        </w:rPr>
        <w:t>气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十</w:t>
      </w:r>
      <w:r>
        <w:rPr>
          <w:rFonts w:ascii="宋体" w:hAnsi="宋体" w:cs="宋体" w:eastAsia="宋体" w:hint="default"/>
          <w:w w:val="105"/>
          <w:sz w:val="19"/>
          <w:szCs w:val="19"/>
        </w:rPr>
        <w:t>二、无</w:t>
      </w:r>
      <w:r>
        <w:rPr>
          <w:rFonts w:ascii="宋体" w:hAnsi="宋体" w:cs="宋体" w:eastAsia="宋体" w:hint="default"/>
          <w:w w:val="105"/>
          <w:sz w:val="19"/>
          <w:szCs w:val="19"/>
        </w:rPr>
        <w:t>形</w:t>
      </w:r>
      <w:r>
        <w:rPr>
          <w:rFonts w:ascii="宋体" w:hAnsi="宋体" w:cs="宋体" w:eastAsia="宋体" w:hint="default"/>
          <w:w w:val="105"/>
          <w:sz w:val="19"/>
          <w:szCs w:val="19"/>
        </w:rPr>
        <w:t>资</w:t>
      </w:r>
      <w:r>
        <w:rPr>
          <w:rFonts w:ascii="宋体" w:hAnsi="宋体" w:cs="宋体" w:eastAsia="宋体" w:hint="default"/>
          <w:w w:val="105"/>
          <w:sz w:val="19"/>
          <w:szCs w:val="19"/>
        </w:rPr>
        <w:t>产减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十三</w:t>
      </w:r>
      <w:r>
        <w:rPr>
          <w:rFonts w:ascii="宋体" w:hAnsi="宋体" w:cs="宋体" w:eastAsia="宋体" w:hint="default"/>
          <w:w w:val="105"/>
          <w:sz w:val="19"/>
          <w:szCs w:val="19"/>
        </w:rPr>
        <w:t>、</w:t>
      </w:r>
      <w:r>
        <w:rPr>
          <w:rFonts w:ascii="宋体" w:hAnsi="宋体" w:cs="宋体" w:eastAsia="宋体" w:hint="default"/>
          <w:w w:val="105"/>
          <w:sz w:val="19"/>
          <w:szCs w:val="19"/>
        </w:rPr>
        <w:t>商</w:t>
      </w:r>
      <w:r>
        <w:rPr>
          <w:rFonts w:ascii="宋体" w:hAnsi="宋体" w:cs="宋体" w:eastAsia="宋体" w:hint="default"/>
          <w:w w:val="105"/>
          <w:sz w:val="19"/>
          <w:szCs w:val="19"/>
        </w:rPr>
        <w:t>誉</w:t>
      </w:r>
      <w:r>
        <w:rPr>
          <w:rFonts w:ascii="宋体" w:hAnsi="宋体" w:cs="宋体" w:eastAsia="宋体" w:hint="default"/>
          <w:w w:val="105"/>
          <w:sz w:val="19"/>
          <w:szCs w:val="19"/>
        </w:rPr>
        <w:t>减</w:t>
      </w:r>
      <w:r>
        <w:rPr>
          <w:rFonts w:ascii="宋体" w:hAnsi="宋体" w:cs="宋体" w:eastAsia="宋体" w:hint="default"/>
          <w:w w:val="105"/>
          <w:sz w:val="19"/>
          <w:szCs w:val="19"/>
        </w:rPr>
        <w:t>值</w:t>
      </w:r>
      <w:r>
        <w:rPr>
          <w:rFonts w:ascii="宋体" w:hAnsi="宋体" w:cs="宋体" w:eastAsia="宋体" w:hint="default"/>
          <w:w w:val="105"/>
          <w:sz w:val="19"/>
          <w:szCs w:val="19"/>
        </w:rPr>
        <w:t>准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备</w:t>
      </w:r>
      <w:r>
        <w:rPr>
          <w:rFonts w:ascii="宋体" w:hAnsi="宋体" w:cs="宋体" w:eastAsia="宋体" w:hint="default"/>
          <w:i/>
          <w:w w:val="103"/>
          <w:sz w:val="19"/>
          <w:szCs w:val="19"/>
        </w:rPr>
        <w:t> </w:t>
      </w:r>
      <w:r>
        <w:rPr>
          <w:rFonts w:ascii="宋体" w:hAnsi="宋体" w:cs="宋体" w:eastAsia="宋体" w:hint="default"/>
          <w:i/>
          <w:w w:val="105"/>
          <w:sz w:val="19"/>
          <w:szCs w:val="19"/>
        </w:rPr>
        <w:t>十</w:t>
      </w:r>
      <w:r>
        <w:rPr>
          <w:rFonts w:ascii="宋体" w:hAnsi="宋体" w:cs="宋体" w:eastAsia="宋体" w:hint="default"/>
          <w:w w:val="105"/>
          <w:sz w:val="19"/>
          <w:szCs w:val="19"/>
        </w:rPr>
        <w:t>四、其</w:t>
      </w:r>
      <w:r>
        <w:rPr>
          <w:rFonts w:ascii="宋体" w:hAnsi="宋体" w:cs="宋体" w:eastAsia="宋体" w:hint="default"/>
          <w:w w:val="105"/>
          <w:sz w:val="19"/>
          <w:szCs w:val="19"/>
        </w:rPr>
        <w:t>他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tabs>
          <w:tab w:pos="3607" w:val="left" w:leader="none"/>
          <w:tab w:pos="4985" w:val="left" w:leader="none"/>
          <w:tab w:pos="7068" w:val="left" w:leader="none"/>
          <w:tab w:pos="8503" w:val="left" w:leader="none"/>
        </w:tabs>
        <w:spacing w:before="32"/>
        <w:ind w:left="1323" w:right="0" w:firstLine="0"/>
        <w:jc w:val="left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合 </w:t>
      </w:r>
      <w:r>
        <w:rPr>
          <w:rFonts w:ascii="宋体" w:hAnsi="宋体" w:cs="宋体" w:eastAsia="宋体" w:hint="default"/>
          <w:b/>
          <w:bCs/>
          <w:spacing w:val="83"/>
          <w:w w:val="105"/>
          <w:sz w:val="19"/>
          <w:szCs w:val="19"/>
        </w:rPr>
        <w:t> </w:t>
      </w:r>
      <w:r>
        <w:rPr>
          <w:rFonts w:ascii="宋体" w:hAnsi="宋体" w:cs="宋体" w:eastAsia="宋体" w:hint="default"/>
          <w:b/>
          <w:bCs/>
          <w:spacing w:val="83"/>
          <w:w w:val="105"/>
          <w:sz w:val="19"/>
          <w:szCs w:val="19"/>
        </w:rPr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>计</w:t>
      </w:r>
      <w:r>
        <w:rPr>
          <w:rFonts w:ascii="宋体" w:hAnsi="宋体" w:cs="宋体" w:eastAsia="宋体" w:hint="default"/>
          <w:b/>
          <w:bCs/>
          <w:w w:val="105"/>
          <w:sz w:val="19"/>
          <w:szCs w:val="19"/>
        </w:rPr>
        <w:tab/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5"/>
          <w:sz w:val="17"/>
          <w:szCs w:val="17"/>
        </w:rPr>
        <w:t>4,303,890.58</w:t>
        <w:tab/>
        <w:t>186,619.39</w:t>
        <w:tab/>
        <w:t>126,340.93</w:t>
        <w:tab/>
        <w:t>4,364,169.04</w:t>
      </w:r>
      <w:r>
        <w:rPr>
          <w:rFonts w:ascii="Times New Roman" w:hAnsi="Times New Roman" w:cs="Times New Roman" w:eastAsia="Times New Roman" w:hint="default"/>
          <w:sz w:val="17"/>
          <w:szCs w:val="17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13"/>
          <w:szCs w:val="13"/>
        </w:rPr>
      </w:pPr>
    </w:p>
    <w:p>
      <w:pPr>
        <w:spacing w:line="86" w:lineRule="exact"/>
        <w:ind w:left="108" w:right="0" w:firstLine="0"/>
        <w:rPr>
          <w:rFonts w:ascii="Times New Roman" w:hAnsi="Times New Roman" w:cs="Times New Roman" w:eastAsia="Times New Roman" w:hint="default"/>
          <w:sz w:val="8"/>
          <w:szCs w:val="8"/>
        </w:rPr>
      </w:pP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  <w:pict>
          <v:group style="width:472.8pt;height:4.350pt;mso-position-horizontal-relative:char;mso-position-vertical-relative:line" coordorigin="0,0" coordsize="9456,87">
            <v:group style="position:absolute;left:29;top:79;width:3044;height:2" coordorigin="29,79" coordsize="3044,2">
              <v:shape style="position:absolute;left:29;top:79;width:3044;height:2" coordorigin="29,79" coordsize="3044,0" path="m29,79l3072,79e" filled="false" stroked="true" strokeweight=".72pt" strokecolor="#000000">
                <v:path arrowok="t"/>
              </v:shape>
            </v:group>
            <v:group style="position:absolute;left:29;top:29;width:3044;height:2" coordorigin="29,29" coordsize="3044,2">
              <v:shape style="position:absolute;left:29;top:29;width:3044;height:2" coordorigin="29,29" coordsize="3044,0" path="m29,29l3072,29e" filled="false" stroked="true" strokeweight="2.88pt" strokecolor="#000000">
                <v:path arrowok="t"/>
              </v:shape>
            </v:group>
            <v:group style="position:absolute;left:3062;top:29;width:82;height:2" coordorigin="3062,29" coordsize="82,2">
              <v:shape style="position:absolute;left:3062;top:29;width:82;height:2" coordorigin="3062,29" coordsize="82,0" path="m3062,29l3144,29e" filled="false" stroked="true" strokeweight="2.88pt" strokecolor="#000000">
                <v:path arrowok="t"/>
              </v:shape>
            </v:group>
            <v:group style="position:absolute;left:3062;top:79;width:82;height:2" coordorigin="3062,79" coordsize="82,2">
              <v:shape style="position:absolute;left:3062;top:79;width:82;height:2" coordorigin="3062,79" coordsize="82,0" path="m3062,79l3144,79e" filled="false" stroked="true" strokeweight=".72pt" strokecolor="#000000">
                <v:path arrowok="t"/>
              </v:shape>
            </v:group>
            <v:group style="position:absolute;left:3144;top:79;width:1388;height:2" coordorigin="3144,79" coordsize="1388,2">
              <v:shape style="position:absolute;left:3144;top:79;width:1388;height:2" coordorigin="3144,79" coordsize="1388,0" path="m3144,79l4531,79e" filled="false" stroked="true" strokeweight=".72pt" strokecolor="#000000">
                <v:path arrowok="t"/>
              </v:shape>
            </v:group>
            <v:group style="position:absolute;left:3144;top:29;width:1388;height:2" coordorigin="3144,29" coordsize="1388,2">
              <v:shape style="position:absolute;left:3144;top:29;width:1388;height:2" coordorigin="3144,29" coordsize="1388,0" path="m3144,29l4531,29e" filled="false" stroked="true" strokeweight="2.88pt" strokecolor="#000000">
                <v:path arrowok="t"/>
              </v:shape>
            </v:group>
            <v:group style="position:absolute;left:4517;top:29;width:87;height:2" coordorigin="4517,29" coordsize="87,2">
              <v:shape style="position:absolute;left:4517;top:29;width:87;height:2" coordorigin="4517,29" coordsize="87,0" path="m4517,29l4603,29e" filled="false" stroked="true" strokeweight="2.88pt" strokecolor="#000000">
                <v:path arrowok="t"/>
              </v:shape>
            </v:group>
            <v:group style="position:absolute;left:4517;top:79;width:87;height:2" coordorigin="4517,79" coordsize="87,2">
              <v:shape style="position:absolute;left:4517;top:79;width:87;height:2" coordorigin="4517,79" coordsize="87,0" path="m4517,79l4603,79e" filled="false" stroked="true" strokeweight=".72pt" strokecolor="#000000">
                <v:path arrowok="t"/>
              </v:shape>
            </v:group>
            <v:group style="position:absolute;left:4603;top:79;width:1176;height:2" coordorigin="4603,79" coordsize="1176,2">
              <v:shape style="position:absolute;left:4603;top:79;width:1176;height:2" coordorigin="4603,79" coordsize="1176,0" path="m4603,79l5779,79e" filled="false" stroked="true" strokeweight=".72pt" strokecolor="#000000">
                <v:path arrowok="t"/>
              </v:shape>
            </v:group>
            <v:group style="position:absolute;left:4603;top:29;width:1176;height:2" coordorigin="4603,29" coordsize="1176,2">
              <v:shape style="position:absolute;left:4603;top:29;width:1176;height:2" coordorigin="4603,29" coordsize="1176,0" path="m4603,29l5779,29e" filled="false" stroked="true" strokeweight="2.88pt" strokecolor="#000000">
                <v:path arrowok="t"/>
              </v:shape>
            </v:group>
            <v:group style="position:absolute;left:5765;top:29;width:87;height:2" coordorigin="5765,29" coordsize="87,2">
              <v:shape style="position:absolute;left:5765;top:29;width:87;height:2" coordorigin="5765,29" coordsize="87,0" path="m5765,29l5851,29e" filled="false" stroked="true" strokeweight="2.88pt" strokecolor="#000000">
                <v:path arrowok="t"/>
              </v:shape>
            </v:group>
            <v:group style="position:absolute;left:5765;top:79;width:87;height:2" coordorigin="5765,79" coordsize="87,2">
              <v:shape style="position:absolute;left:5765;top:79;width:87;height:2" coordorigin="5765,79" coordsize="87,0" path="m5765,79l5851,79e" filled="false" stroked="true" strokeweight=".72pt" strokecolor="#000000">
                <v:path arrowok="t"/>
              </v:shape>
            </v:group>
            <v:group style="position:absolute;left:5851;top:79;width:869;height:2" coordorigin="5851,79" coordsize="869,2">
              <v:shape style="position:absolute;left:5851;top:79;width:869;height:2" coordorigin="5851,79" coordsize="869,0" path="m5851,79l6720,79e" filled="false" stroked="true" strokeweight=".72pt" strokecolor="#000000">
                <v:path arrowok="t"/>
              </v:shape>
            </v:group>
            <v:group style="position:absolute;left:5851;top:29;width:869;height:2" coordorigin="5851,29" coordsize="869,2">
              <v:shape style="position:absolute;left:5851;top:29;width:869;height:2" coordorigin="5851,29" coordsize="869,0" path="m5851,29l6720,29e" filled="false" stroked="true" strokeweight="2.88pt" strokecolor="#000000">
                <v:path arrowok="t"/>
              </v:shape>
            </v:group>
            <v:group style="position:absolute;left:6706;top:29;width:82;height:2" coordorigin="6706,29" coordsize="82,2">
              <v:shape style="position:absolute;left:6706;top:29;width:82;height:2" coordorigin="6706,29" coordsize="82,0" path="m6706,29l6787,29e" filled="false" stroked="true" strokeweight="2.88pt" strokecolor="#000000">
                <v:path arrowok="t"/>
              </v:shape>
            </v:group>
            <v:group style="position:absolute;left:6706;top:79;width:82;height:2" coordorigin="6706,79" coordsize="82,2">
              <v:shape style="position:absolute;left:6706;top:79;width:82;height:2" coordorigin="6706,79" coordsize="82,0" path="m6706,79l6787,79e" filled="false" stroked="true" strokeweight=".72pt" strokecolor="#000000">
                <v:path arrowok="t"/>
              </v:shape>
            </v:group>
            <v:group style="position:absolute;left:6787;top:79;width:1076;height:2" coordorigin="6787,79" coordsize="1076,2">
              <v:shape style="position:absolute;left:6787;top:79;width:1076;height:2" coordorigin="6787,79" coordsize="1076,0" path="m6787,79l7862,79e" filled="false" stroked="true" strokeweight=".72pt" strokecolor="#000000">
                <v:path arrowok="t"/>
              </v:shape>
            </v:group>
            <v:group style="position:absolute;left:6787;top:29;width:1076;height:2" coordorigin="6787,29" coordsize="1076,2">
              <v:shape style="position:absolute;left:6787;top:29;width:1076;height:2" coordorigin="6787,29" coordsize="1076,0" path="m6787,29l7862,29e" filled="false" stroked="true" strokeweight="2.88pt" strokecolor="#000000">
                <v:path arrowok="t"/>
              </v:shape>
            </v:group>
            <v:group style="position:absolute;left:7848;top:29;width:87;height:2" coordorigin="7848,29" coordsize="87,2">
              <v:shape style="position:absolute;left:7848;top:29;width:87;height:2" coordorigin="7848,29" coordsize="87,0" path="m7848,29l7934,29e" filled="false" stroked="true" strokeweight="2.88pt" strokecolor="#000000">
                <v:path arrowok="t"/>
              </v:shape>
            </v:group>
            <v:group style="position:absolute;left:7848;top:79;width:87;height:2" coordorigin="7848,79" coordsize="87,2">
              <v:shape style="position:absolute;left:7848;top:79;width:87;height:2" coordorigin="7848,79" coordsize="87,0" path="m7848,79l7934,79e" filled="false" stroked="true" strokeweight=".72pt" strokecolor="#000000">
                <v:path arrowok="t"/>
              </v:shape>
            </v:group>
            <v:group style="position:absolute;left:7934;top:79;width:1493;height:2" coordorigin="7934,79" coordsize="1493,2">
              <v:shape style="position:absolute;left:7934;top:79;width:1493;height:2" coordorigin="7934,79" coordsize="1493,0" path="m7934,79l9427,79e" filled="false" stroked="true" strokeweight=".72pt" strokecolor="#000000">
                <v:path arrowok="t"/>
              </v:shape>
            </v:group>
            <v:group style="position:absolute;left:7934;top:29;width:1493;height:2" coordorigin="7934,29" coordsize="1493,2">
              <v:shape style="position:absolute;left:7934;top:29;width:1493;height:2" coordorigin="7934,29" coordsize="1493,0" path="m7934,29l9427,29e" filled="false" stroked="true" strokeweight="2.8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8"/>
          <w:szCs w:val="8"/>
        </w:rPr>
      </w:r>
    </w:p>
    <w:p>
      <w:pPr>
        <w:spacing w:line="250" w:lineRule="exact" w:before="0"/>
        <w:ind w:left="680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w w:val="105"/>
          <w:sz w:val="20"/>
          <w:szCs w:val="20"/>
        </w:rPr>
        <w:t>8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、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新旧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会计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准则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股东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权益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差异调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节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表对比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披露</w:t>
      </w:r>
      <w:r>
        <w:rPr>
          <w:rFonts w:ascii="宋体" w:hAnsi="宋体" w:cs="宋体" w:eastAsia="宋体" w:hint="default"/>
          <w:b/>
          <w:bCs/>
          <w:w w:val="105"/>
          <w:sz w:val="20"/>
          <w:szCs w:val="20"/>
        </w:rPr>
        <w:t>表</w:t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1"/>
          <w:szCs w:val="11"/>
        </w:rPr>
      </w:pPr>
    </w:p>
    <w:p>
      <w:pPr>
        <w:spacing w:line="81" w:lineRule="exact"/>
        <w:ind w:left="461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7.8pt;height:4.1pt;mso-position-horizontal-relative:char;mso-position-vertical-relative:line" coordorigin="0,0" coordsize="8756,82">
            <v:group style="position:absolute;left:26;top:26;width:389;height:2" coordorigin="26,26" coordsize="389,2">
              <v:shape style="position:absolute;left:26;top:26;width:389;height:2" coordorigin="26,26" coordsize="389,0" path="m26,26l415,26e" filled="false" stroked="true" strokeweight="2.64pt" strokecolor="#000000">
                <v:path arrowok="t"/>
              </v:shape>
            </v:group>
            <v:group style="position:absolute;left:26;top:74;width:389;height:2" coordorigin="26,74" coordsize="389,2">
              <v:shape style="position:absolute;left:26;top:74;width:389;height:2" coordorigin="26,74" coordsize="389,0" path="m26,74l415,74e" filled="false" stroked="true" strokeweight=".72pt" strokecolor="#000000">
                <v:path arrowok="t"/>
              </v:shape>
            </v:group>
            <v:group style="position:absolute;left:415;top:26;width:82;height:2" coordorigin="415,26" coordsize="82,2">
              <v:shape style="position:absolute;left:415;top:26;width:82;height:2" coordorigin="415,26" coordsize="82,0" path="m415,26l497,26e" filled="false" stroked="true" strokeweight="2.64pt" strokecolor="#000000">
                <v:path arrowok="t"/>
              </v:shape>
            </v:group>
            <v:group style="position:absolute;left:415;top:74;width:82;height:2" coordorigin="415,74" coordsize="82,2">
              <v:shape style="position:absolute;left:415;top:74;width:82;height:2" coordorigin="415,74" coordsize="82,0" path="m415,74l497,74e" filled="false" stroked="true" strokeweight=".72pt" strokecolor="#000000">
                <v:path arrowok="t"/>
              </v:shape>
            </v:group>
            <v:group style="position:absolute;left:497;top:26;width:3648;height:2" coordorigin="497,26" coordsize="3648,2">
              <v:shape style="position:absolute;left:497;top:26;width:3648;height:2" coordorigin="497,26" coordsize="3648,0" path="m497,26l4145,26e" filled="false" stroked="true" strokeweight="2.64pt" strokecolor="#000000">
                <v:path arrowok="t"/>
              </v:shape>
            </v:group>
            <v:group style="position:absolute;left:497;top:74;width:3648;height:2" coordorigin="497,74" coordsize="3648,2">
              <v:shape style="position:absolute;left:497;top:74;width:3648;height:2" coordorigin="497,74" coordsize="3648,0" path="m497,74l4145,74e" filled="false" stroked="true" strokeweight=".72pt" strokecolor="#000000">
                <v:path arrowok="t"/>
              </v:shape>
            </v:group>
            <v:group style="position:absolute;left:4145;top:26;width:87;height:2" coordorigin="4145,26" coordsize="87,2">
              <v:shape style="position:absolute;left:4145;top:26;width:87;height:2" coordorigin="4145,26" coordsize="87,0" path="m4145,26l4231,26e" filled="false" stroked="true" strokeweight="2.64pt" strokecolor="#000000">
                <v:path arrowok="t"/>
              </v:shape>
            </v:group>
            <v:group style="position:absolute;left:4145;top:74;width:87;height:2" coordorigin="4145,74" coordsize="87,2">
              <v:shape style="position:absolute;left:4145;top:74;width:87;height:2" coordorigin="4145,74" coordsize="87,0" path="m4145,74l4231,74e" filled="false" stroked="true" strokeweight=".72pt" strokecolor="#000000">
                <v:path arrowok="t"/>
              </v:shape>
            </v:group>
            <v:group style="position:absolute;left:4231;top:26;width:1258;height:2" coordorigin="4231,26" coordsize="1258,2">
              <v:shape style="position:absolute;left:4231;top:26;width:1258;height:2" coordorigin="4231,26" coordsize="1258,0" path="m4231,26l5489,26e" filled="false" stroked="true" strokeweight="2.64pt" strokecolor="#000000">
                <v:path arrowok="t"/>
              </v:shape>
            </v:group>
            <v:group style="position:absolute;left:4231;top:74;width:1258;height:2" coordorigin="4231,74" coordsize="1258,2">
              <v:shape style="position:absolute;left:4231;top:74;width:1258;height:2" coordorigin="4231,74" coordsize="1258,0" path="m4231,74l5489,74e" filled="false" stroked="true" strokeweight=".72pt" strokecolor="#000000">
                <v:path arrowok="t"/>
              </v:shape>
            </v:group>
            <v:group style="position:absolute;left:5489;top:26;width:82;height:2" coordorigin="5489,26" coordsize="82,2">
              <v:shape style="position:absolute;left:5489;top:26;width:82;height:2" coordorigin="5489,26" coordsize="82,0" path="m5489,26l5570,26e" filled="false" stroked="true" strokeweight="2.64pt" strokecolor="#000000">
                <v:path arrowok="t"/>
              </v:shape>
            </v:group>
            <v:group style="position:absolute;left:5489;top:74;width:82;height:2" coordorigin="5489,74" coordsize="82,2">
              <v:shape style="position:absolute;left:5489;top:74;width:82;height:2" coordorigin="5489,74" coordsize="82,0" path="m5489,74l5570,74e" filled="false" stroked="true" strokeweight=".72pt" strokecolor="#000000">
                <v:path arrowok="t"/>
              </v:shape>
            </v:group>
            <v:group style="position:absolute;left:5570;top:26;width:1253;height:2" coordorigin="5570,26" coordsize="1253,2">
              <v:shape style="position:absolute;left:5570;top:26;width:1253;height:2" coordorigin="5570,26" coordsize="1253,0" path="m5570,26l6823,26e" filled="false" stroked="true" strokeweight="2.64pt" strokecolor="#000000">
                <v:path arrowok="t"/>
              </v:shape>
            </v:group>
            <v:group style="position:absolute;left:5570;top:74;width:1253;height:2" coordorigin="5570,74" coordsize="1253,2">
              <v:shape style="position:absolute;left:5570;top:74;width:1253;height:2" coordorigin="5570,74" coordsize="1253,0" path="m5570,74l6823,74e" filled="false" stroked="true" strokeweight=".72pt" strokecolor="#000000">
                <v:path arrowok="t"/>
              </v:shape>
            </v:group>
            <v:group style="position:absolute;left:6823;top:26;width:87;height:2" coordorigin="6823,26" coordsize="87,2">
              <v:shape style="position:absolute;left:6823;top:26;width:87;height:2" coordorigin="6823,26" coordsize="87,0" path="m6823,26l6910,26e" filled="false" stroked="true" strokeweight="2.64pt" strokecolor="#000000">
                <v:path arrowok="t"/>
              </v:shape>
            </v:group>
            <v:group style="position:absolute;left:6823;top:74;width:87;height:2" coordorigin="6823,74" coordsize="87,2">
              <v:shape style="position:absolute;left:6823;top:74;width:87;height:2" coordorigin="6823,74" coordsize="87,0" path="m6823,74l6910,74e" filled="false" stroked="true" strokeweight=".72pt" strokecolor="#000000">
                <v:path arrowok="t"/>
              </v:shape>
            </v:group>
            <v:group style="position:absolute;left:6910;top:26;width:855;height:2" coordorigin="6910,26" coordsize="855,2">
              <v:shape style="position:absolute;left:6910;top:26;width:855;height:2" coordorigin="6910,26" coordsize="855,0" path="m6910,26l7764,26e" filled="false" stroked="true" strokeweight="2.64pt" strokecolor="#000000">
                <v:path arrowok="t"/>
              </v:shape>
            </v:group>
            <v:group style="position:absolute;left:6910;top:74;width:855;height:2" coordorigin="6910,74" coordsize="855,2">
              <v:shape style="position:absolute;left:6910;top:74;width:855;height:2" coordorigin="6910,74" coordsize="855,0" path="m6910,74l7764,74e" filled="false" stroked="true" strokeweight=".72pt" strokecolor="#000000">
                <v:path arrowok="t"/>
              </v:shape>
            </v:group>
            <v:group style="position:absolute;left:7764;top:26;width:82;height:2" coordorigin="7764,26" coordsize="82,2">
              <v:shape style="position:absolute;left:7764;top:26;width:82;height:2" coordorigin="7764,26" coordsize="82,0" path="m7764,26l7846,26e" filled="false" stroked="true" strokeweight="2.64pt" strokecolor="#000000">
                <v:path arrowok="t"/>
              </v:shape>
            </v:group>
            <v:group style="position:absolute;left:7764;top:74;width:82;height:2" coordorigin="7764,74" coordsize="82,2">
              <v:shape style="position:absolute;left:7764;top:74;width:82;height:2" coordorigin="7764,74" coordsize="82,0" path="m7764,74l7846,74e" filled="false" stroked="true" strokeweight=".72pt" strokecolor="#000000">
                <v:path arrowok="t"/>
              </v:shape>
            </v:group>
            <v:group style="position:absolute;left:7846;top:26;width:884;height:2" coordorigin="7846,26" coordsize="884,2">
              <v:shape style="position:absolute;left:7846;top:26;width:884;height:2" coordorigin="7846,26" coordsize="884,0" path="m7846,26l8729,26e" filled="false" stroked="true" strokeweight="2.64pt" strokecolor="#000000">
                <v:path arrowok="t"/>
              </v:shape>
            </v:group>
            <v:group style="position:absolute;left:7846;top:74;width:884;height:2" coordorigin="7846,74" coordsize="884,2">
              <v:shape style="position:absolute;left:7846;top:74;width:884;height:2" coordorigin="7846,74" coordsize="884,0" path="m7846,74l8729,74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after="0" w:line="81" w:lineRule="exact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00" w:h="16820"/>
          <w:pgMar w:top="1600" w:bottom="280" w:left="1120" w:right="1100"/>
        </w:sectPr>
      </w:pPr>
    </w:p>
    <w:p>
      <w:pPr>
        <w:spacing w:line="198" w:lineRule="exact" w:before="47"/>
        <w:ind w:left="59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编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68" w:lineRule="exact" w:before="0"/>
        <w:ind w:left="0" w:right="0" w:firstLine="0"/>
        <w:jc w:val="righ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项目</w:t>
      </w:r>
      <w:r>
        <w:rPr>
          <w:rFonts w:ascii="宋体" w:hAnsi="宋体" w:cs="宋体" w:eastAsia="宋体" w:hint="default"/>
          <w:b/>
          <w:bCs/>
          <w:sz w:val="17"/>
          <w:szCs w:val="17"/>
        </w:rPr>
        <w:t>名称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193" w:lineRule="exact" w:before="0"/>
        <w:ind w:left="593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号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43" w:lineRule="auto" w:before="47"/>
        <w:ind w:left="699" w:right="-17" w:hanging="106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b/>
          <w:bCs/>
          <w:spacing w:val="-13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年报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披露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343" w:lineRule="auto" w:before="47"/>
        <w:ind w:left="564" w:right="-16" w:hanging="2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 w:hint="default"/>
          <w:b/>
          <w:bCs/>
          <w:w w:val="105"/>
          <w:sz w:val="17"/>
          <w:szCs w:val="17"/>
        </w:rPr>
        <w:t>2006</w:t>
      </w:r>
      <w:r>
        <w:rPr>
          <w:rFonts w:ascii="Times New Roman" w:hAnsi="Times New Roman" w:cs="Times New Roman" w:eastAsia="Times New Roman" w:hint="default"/>
          <w:b/>
          <w:bCs/>
          <w:spacing w:val="-8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年报</w:t>
      </w:r>
      <w:r>
        <w:rPr>
          <w:rFonts w:ascii="宋体" w:hAnsi="宋体" w:cs="宋体" w:eastAsia="宋体" w:hint="default"/>
          <w:b/>
          <w:bCs/>
          <w:w w:val="104"/>
          <w:sz w:val="17"/>
          <w:szCs w:val="17"/>
        </w:rPr>
        <w:t> 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披露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  <w:r>
        <w:rPr/>
        <w:br w:type="column"/>
      </w:r>
      <w:r>
        <w:rPr>
          <w:rFonts w:ascii="宋体"/>
          <w:b/>
          <w:sz w:val="16"/>
        </w:rPr>
      </w:r>
    </w:p>
    <w:p>
      <w:pPr>
        <w:tabs>
          <w:tab w:pos="1323" w:val="left" w:leader="none"/>
        </w:tabs>
        <w:spacing w:before="0"/>
        <w:ind w:left="540" w:right="-1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b/>
          <w:bCs/>
          <w:sz w:val="17"/>
          <w:szCs w:val="17"/>
        </w:rPr>
        <w:t>差异</w:t>
        <w:tab/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b/>
          <w:bCs/>
          <w:w w:val="105"/>
          <w:sz w:val="17"/>
          <w:szCs w:val="17"/>
        </w:rPr>
        <w:t>说明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00" w:h="16820"/>
          <w:pgMar w:top="1600" w:bottom="280" w:left="1120" w:right="1100"/>
          <w:cols w:num="4" w:equalWidth="0">
            <w:col w:w="3109" w:space="1211"/>
            <w:col w:w="1343" w:space="40"/>
            <w:col w:w="1300" w:space="40"/>
            <w:col w:w="2637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0"/>
          <w:szCs w:val="10"/>
        </w:rPr>
      </w:pPr>
    </w:p>
    <w:p>
      <w:pPr>
        <w:spacing w:line="28" w:lineRule="exact"/>
        <w:ind w:left="4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position w:val="0"/>
          <w:sz w:val="2"/>
          <w:szCs w:val="2"/>
        </w:rPr>
        <w:pict>
          <v:group style="width:437.8pt;height:1.45pt;mso-position-horizontal-relative:char;mso-position-vertical-relative:line" coordorigin="0,0" coordsize="8756,29">
            <v:group style="position:absolute;left:14;top:14;width:413;height:2" coordorigin="14,14" coordsize="413,2">
              <v:shape style="position:absolute;left:14;top:14;width:413;height:2" coordorigin="14,14" coordsize="413,0" path="m14,14l427,14e" filled="false" stroked="true" strokeweight="1.44pt" strokecolor="#000000">
                <v:path arrowok="t"/>
              </v:shape>
            </v:group>
            <v:group style="position:absolute;left:413;top:14;width:29;height:2" coordorigin="413,14" coordsize="29,2">
              <v:shape style="position:absolute;left:413;top:14;width:29;height:2" coordorigin="413,14" coordsize="29,0" path="m413,14l442,14e" filled="false" stroked="true" strokeweight="1.44pt" strokecolor="#000000">
                <v:path arrowok="t"/>
              </v:shape>
            </v:group>
            <v:group style="position:absolute;left:442;top:14;width:3716;height:2" coordorigin="442,14" coordsize="3716,2">
              <v:shape style="position:absolute;left:442;top:14;width:3716;height:2" coordorigin="442,14" coordsize="3716,0" path="m442,14l4157,14e" filled="false" stroked="true" strokeweight="1.44pt" strokecolor="#000000">
                <v:path arrowok="t"/>
              </v:shape>
            </v:group>
            <v:group style="position:absolute;left:4142;top:14;width:29;height:2" coordorigin="4142,14" coordsize="29,2">
              <v:shape style="position:absolute;left:4142;top:14;width:29;height:2" coordorigin="4142,14" coordsize="29,0" path="m4142,14l4171,14e" filled="false" stroked="true" strokeweight="1.44pt" strokecolor="#000000">
                <v:path arrowok="t"/>
              </v:shape>
            </v:group>
            <v:group style="position:absolute;left:4171;top:14;width:1330;height:2" coordorigin="4171,14" coordsize="1330,2">
              <v:shape style="position:absolute;left:4171;top:14;width:1330;height:2" coordorigin="4171,14" coordsize="1330,0" path="m4171,14l5501,14e" filled="false" stroked="true" strokeweight="1.44pt" strokecolor="#000000">
                <v:path arrowok="t"/>
              </v:shape>
            </v:group>
            <v:group style="position:absolute;left:5486;top:14;width:29;height:2" coordorigin="5486,14" coordsize="29,2">
              <v:shape style="position:absolute;left:5486;top:14;width:29;height:2" coordorigin="5486,14" coordsize="29,0" path="m5486,14l5515,14e" filled="false" stroked="true" strokeweight="1.44pt" strokecolor="#000000">
                <v:path arrowok="t"/>
              </v:shape>
            </v:group>
            <v:group style="position:absolute;left:5515;top:14;width:1320;height:2" coordorigin="5515,14" coordsize="1320,2">
              <v:shape style="position:absolute;left:5515;top:14;width:1320;height:2" coordorigin="5515,14" coordsize="1320,0" path="m5515,14l6835,14e" filled="false" stroked="true" strokeweight="1.44pt" strokecolor="#000000">
                <v:path arrowok="t"/>
              </v:shape>
            </v:group>
            <v:group style="position:absolute;left:6821;top:14;width:29;height:2" coordorigin="6821,14" coordsize="29,2">
              <v:shape style="position:absolute;left:6821;top:14;width:29;height:2" coordorigin="6821,14" coordsize="29,0" path="m6821,14l6850,14e" filled="false" stroked="true" strokeweight="1.44pt" strokecolor="#000000">
                <v:path arrowok="t"/>
              </v:shape>
            </v:group>
            <v:group style="position:absolute;left:6850;top:14;width:927;height:2" coordorigin="6850,14" coordsize="927,2">
              <v:shape style="position:absolute;left:6850;top:14;width:927;height:2" coordorigin="6850,14" coordsize="927,0" path="m6850,14l7776,14e" filled="false" stroked="true" strokeweight="1.44pt" strokecolor="#000000">
                <v:path arrowok="t"/>
              </v:shape>
            </v:group>
            <v:group style="position:absolute;left:7762;top:14;width:29;height:2" coordorigin="7762,14" coordsize="29,2">
              <v:shape style="position:absolute;left:7762;top:14;width:29;height:2" coordorigin="7762,14" coordsize="29,0" path="m7762,14l7790,14e" filled="false" stroked="true" strokeweight="1.44pt" strokecolor="#000000">
                <v:path arrowok="t"/>
              </v:shape>
            </v:group>
            <v:group style="position:absolute;left:7790;top:14;width:951;height:2" coordorigin="7790,14" coordsize="951,2">
              <v:shape style="position:absolute;left:7790;top:14;width:951;height:2" coordorigin="7790,14" coordsize="951,0" path="m7790,14l8741,14e" filled="false" stroked="true" strokeweight="1.44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宋体" w:hAnsi="宋体" w:cs="宋体" w:eastAsia="宋体" w:hint="default"/>
          <w:sz w:val="2"/>
          <w:szCs w:val="2"/>
        </w:rPr>
        <w:sectPr>
          <w:type w:val="continuous"/>
          <w:pgSz w:w="11900" w:h="16820"/>
          <w:pgMar w:top="1600" w:bottom="280" w:left="1120" w:right="110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14"/>
          <w:szCs w:val="14"/>
        </w:rPr>
      </w:pPr>
    </w:p>
    <w:tbl>
      <w:tblPr>
        <w:tblW w:w="0" w:type="auto"/>
        <w:jc w:val="left"/>
        <w:tblInd w:w="3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3754"/>
        <w:gridCol w:w="1334"/>
        <w:gridCol w:w="1344"/>
        <w:gridCol w:w="972"/>
        <w:gridCol w:w="902"/>
      </w:tblGrid>
      <w:tr>
        <w:trPr>
          <w:trHeight w:val="450" w:hRule="exact"/>
        </w:trPr>
        <w:tc>
          <w:tcPr>
            <w:tcW w:w="3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789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2006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8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217,461,703.74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217,461,703.74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874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2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原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准则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4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366.46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366.46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341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制下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形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成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用权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期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贷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w w:val="105"/>
                <w:sz w:val="17"/>
              </w:rPr>
              <w:t>366.46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right="13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366.46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47"/>
              <w:jc w:val="center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无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差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异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</w:tr>
      <w:tr>
        <w:trPr>
          <w:trHeight w:val="473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式计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费用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4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辞退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股份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支付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预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计负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条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义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同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制下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企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根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则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准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4"/>
                <w:sz w:val="17"/>
              </w:rPr>
              <w:t>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以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公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允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价值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量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且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变动计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入当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期损益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4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债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工具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生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金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融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工具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所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得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税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524,710.88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sz w:val="17"/>
              </w:rPr>
              <w:t>529,337.06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2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-4,626.18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[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413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少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数股东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权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20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>14,555,797.06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34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spacing w:val="-2"/>
                <w:w w:val="105"/>
                <w:sz w:val="17"/>
              </w:rPr>
              <w:t>14,557,339.10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2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-1,542.04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34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[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5"/>
                <w:sz w:val="17"/>
                <w:szCs w:val="17"/>
              </w:rPr>
              <w:t>]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7"/>
                <w:szCs w:val="17"/>
              </w:rPr>
            </w:r>
          </w:p>
        </w:tc>
      </w:tr>
      <w:tr>
        <w:trPr>
          <w:trHeight w:val="454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B </w:t>
            </w:r>
            <w:r>
              <w:rPr>
                <w:rFonts w:ascii="宋体" w:hAnsi="宋体" w:cs="宋体" w:eastAsia="宋体" w:hint="default"/>
                <w:i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w w:val="105"/>
                <w:sz w:val="17"/>
                <w:szCs w:val="17"/>
              </w:rPr>
              <w:t>H</w:t>
            </w:r>
            <w:r>
              <w:rPr>
                <w:rFonts w:ascii="Times New Roman" w:hAnsi="Times New Roman" w:cs="Times New Roman" w:eastAsia="Times New Roman" w:hint="default"/>
                <w:spacing w:val="-14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i/>
                <w:spacing w:val="-3"/>
                <w:w w:val="105"/>
                <w:sz w:val="17"/>
                <w:szCs w:val="17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上市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追溯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w w:val="105"/>
                <w:sz w:val="17"/>
                <w:szCs w:val="17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6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15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107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其</w:t>
            </w:r>
            <w:r>
              <w:rPr>
                <w:rFonts w:ascii="宋体" w:hAnsi="宋体" w:cs="宋体" w:eastAsia="宋体" w:hint="default"/>
                <w:w w:val="105"/>
                <w:sz w:val="17"/>
                <w:szCs w:val="17"/>
              </w:rPr>
              <w:t>他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9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8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52"/>
                <w:w w:val="10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w w:val="105"/>
                <w:sz w:val="17"/>
                <w:szCs w:val="17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pacing w:val="-9"/>
                <w:w w:val="105"/>
                <w:sz w:val="17"/>
                <w:szCs w:val="17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股东</w:t>
            </w:r>
            <w:r>
              <w:rPr>
                <w:rFonts w:ascii="宋体" w:hAnsi="宋体" w:cs="宋体" w:eastAsia="宋体" w:hint="default"/>
                <w:b/>
                <w:bCs/>
                <w:w w:val="105"/>
                <w:sz w:val="17"/>
                <w:szCs w:val="17"/>
              </w:rPr>
              <w:t>权益</w:t>
            </w:r>
            <w:r>
              <w:rPr>
                <w:rFonts w:ascii="宋体" w:hAnsi="宋体" w:cs="宋体" w:eastAsia="宋体" w:hint="default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15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w w:val="105"/>
                <w:sz w:val="17"/>
              </w:rPr>
              <w:t>232,542,578.14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1"/>
              <w:jc w:val="righ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spacing w:val="-2"/>
                <w:sz w:val="17"/>
              </w:rPr>
              <w:t>232,548,746.36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9"/>
              <w:jc w:val="center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-6,168.22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8" w:hRule="exact"/>
        </w:trPr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250"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（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新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会计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准则</w:t>
            </w:r>
            <w:r>
              <w:rPr>
                <w:rFonts w:ascii="宋体" w:hAnsi="宋体" w:cs="宋体" w:eastAsia="宋体" w:hint="default"/>
                <w:b/>
                <w:bCs/>
                <w:spacing w:val="-3"/>
                <w:w w:val="105"/>
                <w:sz w:val="17"/>
                <w:szCs w:val="17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7"/>
                <w:szCs w:val="17"/>
              </w:rPr>
            </w:r>
          </w:p>
        </w:tc>
        <w:tc>
          <w:tcPr>
            <w:tcW w:w="13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b/>
          <w:bCs/>
          <w:sz w:val="3"/>
          <w:szCs w:val="3"/>
        </w:rPr>
      </w:pPr>
    </w:p>
    <w:p>
      <w:pPr>
        <w:spacing w:line="86" w:lineRule="exact"/>
        <w:ind w:left="324" w:right="0" w:firstLine="0"/>
        <w:rPr>
          <w:rFonts w:ascii="宋体" w:hAnsi="宋体" w:cs="宋体" w:eastAsia="宋体" w:hint="default"/>
          <w:sz w:val="8"/>
          <w:szCs w:val="8"/>
        </w:rPr>
      </w:pPr>
      <w:r>
        <w:rPr>
          <w:rFonts w:ascii="宋体" w:hAnsi="宋体" w:cs="宋体" w:eastAsia="宋体" w:hint="default"/>
          <w:position w:val="-1"/>
          <w:sz w:val="8"/>
          <w:szCs w:val="8"/>
        </w:rPr>
        <w:pict>
          <v:group style="width:439.2pt;height:4.350pt;mso-position-horizontal-relative:char;mso-position-vertical-relative:line" coordorigin="0,0" coordsize="8784,87">
            <v:group style="position:absolute;left:29;top:58;width:413;height:2" coordorigin="29,58" coordsize="413,2">
              <v:shape style="position:absolute;left:29;top:58;width:413;height:2" coordorigin="29,58" coordsize="413,0" path="m29,58l442,58e" filled="false" stroked="true" strokeweight="2.88pt" strokecolor="#000000">
                <v:path arrowok="t"/>
              </v:shape>
            </v:group>
            <v:group style="position:absolute;left:29;top:7;width:413;height:2" coordorigin="29,7" coordsize="413,2">
              <v:shape style="position:absolute;left:29;top:7;width:413;height:2" coordorigin="29,7" coordsize="413,0" path="m29,7l442,7e" filled="false" stroked="true" strokeweight=".72pt" strokecolor="#000000">
                <v:path arrowok="t"/>
              </v:shape>
            </v:group>
            <v:group style="position:absolute;left:427;top:7;width:82;height:2" coordorigin="427,7" coordsize="82,2">
              <v:shape style="position:absolute;left:427;top:7;width:82;height:2" coordorigin="427,7" coordsize="82,0" path="m427,7l509,7e" filled="false" stroked="true" strokeweight=".72pt" strokecolor="#000000">
                <v:path arrowok="t"/>
              </v:shape>
            </v:group>
            <v:group style="position:absolute;left:427;top:58;width:82;height:2" coordorigin="427,58" coordsize="82,2">
              <v:shape style="position:absolute;left:427;top:58;width:82;height:2" coordorigin="427,58" coordsize="82,0" path="m427,58l509,58e" filled="false" stroked="true" strokeweight="2.88pt" strokecolor="#000000">
                <v:path arrowok="t"/>
              </v:shape>
            </v:group>
            <v:group style="position:absolute;left:509;top:58;width:3663;height:2" coordorigin="509,58" coordsize="3663,2">
              <v:shape style="position:absolute;left:509;top:58;width:3663;height:2" coordorigin="509,58" coordsize="3663,0" path="m509,58l4171,58e" filled="false" stroked="true" strokeweight="2.88pt" strokecolor="#000000">
                <v:path arrowok="t"/>
              </v:shape>
            </v:group>
            <v:group style="position:absolute;left:509;top:7;width:3663;height:2" coordorigin="509,7" coordsize="3663,2">
              <v:shape style="position:absolute;left:509;top:7;width:3663;height:2" coordorigin="509,7" coordsize="3663,0" path="m509,7l4171,7e" filled="false" stroked="true" strokeweight=".72pt" strokecolor="#000000">
                <v:path arrowok="t"/>
              </v:shape>
            </v:group>
            <v:group style="position:absolute;left:4157;top:7;width:87;height:2" coordorigin="4157,7" coordsize="87,2">
              <v:shape style="position:absolute;left:4157;top:7;width:87;height:2" coordorigin="4157,7" coordsize="87,0" path="m4157,7l4243,7e" filled="false" stroked="true" strokeweight=".72pt" strokecolor="#000000">
                <v:path arrowok="t"/>
              </v:shape>
            </v:group>
            <v:group style="position:absolute;left:4157;top:58;width:87;height:2" coordorigin="4157,58" coordsize="87,2">
              <v:shape style="position:absolute;left:4157;top:58;width:87;height:2" coordorigin="4157,58" coordsize="87,0" path="m4157,58l4243,58e" filled="false" stroked="true" strokeweight="2.88pt" strokecolor="#000000">
                <v:path arrowok="t"/>
              </v:shape>
            </v:group>
            <v:group style="position:absolute;left:4243;top:58;width:1272;height:2" coordorigin="4243,58" coordsize="1272,2">
              <v:shape style="position:absolute;left:4243;top:58;width:1272;height:2" coordorigin="4243,58" coordsize="1272,0" path="m4243,58l5515,58e" filled="false" stroked="true" strokeweight="2.88pt" strokecolor="#000000">
                <v:path arrowok="t"/>
              </v:shape>
            </v:group>
            <v:group style="position:absolute;left:4243;top:7;width:1272;height:2" coordorigin="4243,7" coordsize="1272,2">
              <v:shape style="position:absolute;left:4243;top:7;width:1272;height:2" coordorigin="4243,7" coordsize="1272,0" path="m4243,7l5515,7e" filled="false" stroked="true" strokeweight=".72pt" strokecolor="#000000">
                <v:path arrowok="t"/>
              </v:shape>
            </v:group>
            <v:group style="position:absolute;left:5501;top:7;width:82;height:2" coordorigin="5501,7" coordsize="82,2">
              <v:shape style="position:absolute;left:5501;top:7;width:82;height:2" coordorigin="5501,7" coordsize="82,0" path="m5501,7l5582,7e" filled="false" stroked="true" strokeweight=".72pt" strokecolor="#000000">
                <v:path arrowok="t"/>
              </v:shape>
            </v:group>
            <v:group style="position:absolute;left:5501;top:58;width:82;height:2" coordorigin="5501,58" coordsize="82,2">
              <v:shape style="position:absolute;left:5501;top:58;width:82;height:2" coordorigin="5501,58" coordsize="82,0" path="m5501,58l5582,58e" filled="false" stroked="true" strokeweight="2.88pt" strokecolor="#000000">
                <v:path arrowok="t"/>
              </v:shape>
            </v:group>
            <v:group style="position:absolute;left:5582;top:58;width:1268;height:2" coordorigin="5582,58" coordsize="1268,2">
              <v:shape style="position:absolute;left:5582;top:58;width:1268;height:2" coordorigin="5582,58" coordsize="1268,0" path="m5582,58l6850,58e" filled="false" stroked="true" strokeweight="2.88pt" strokecolor="#000000">
                <v:path arrowok="t"/>
              </v:shape>
            </v:group>
            <v:group style="position:absolute;left:5582;top:7;width:1268;height:2" coordorigin="5582,7" coordsize="1268,2">
              <v:shape style="position:absolute;left:5582;top:7;width:1268;height:2" coordorigin="5582,7" coordsize="1268,0" path="m5582,7l6850,7e" filled="false" stroked="true" strokeweight=".72pt" strokecolor="#000000">
                <v:path arrowok="t"/>
              </v:shape>
            </v:group>
            <v:group style="position:absolute;left:6835;top:7;width:87;height:2" coordorigin="6835,7" coordsize="87,2">
              <v:shape style="position:absolute;left:6835;top:7;width:87;height:2" coordorigin="6835,7" coordsize="87,0" path="m6835,7l6922,7e" filled="false" stroked="true" strokeweight=".72pt" strokecolor="#000000">
                <v:path arrowok="t"/>
              </v:shape>
            </v:group>
            <v:group style="position:absolute;left:6835;top:58;width:87;height:2" coordorigin="6835,58" coordsize="87,2">
              <v:shape style="position:absolute;left:6835;top:58;width:87;height:2" coordorigin="6835,58" coordsize="87,0" path="m6835,58l6922,58e" filled="false" stroked="true" strokeweight="2.88pt" strokecolor="#000000">
                <v:path arrowok="t"/>
              </v:shape>
            </v:group>
            <v:group style="position:absolute;left:6922;top:58;width:869;height:2" coordorigin="6922,58" coordsize="869,2">
              <v:shape style="position:absolute;left:6922;top:58;width:869;height:2" coordorigin="6922,58" coordsize="869,0" path="m6922,58l7790,58e" filled="false" stroked="true" strokeweight="2.88pt" strokecolor="#000000">
                <v:path arrowok="t"/>
              </v:shape>
            </v:group>
            <v:group style="position:absolute;left:6922;top:7;width:869;height:2" coordorigin="6922,7" coordsize="869,2">
              <v:shape style="position:absolute;left:6922;top:7;width:869;height:2" coordorigin="6922,7" coordsize="869,0" path="m6922,7l7790,7e" filled="false" stroked="true" strokeweight=".72pt" strokecolor="#000000">
                <v:path arrowok="t"/>
              </v:shape>
            </v:group>
            <v:group style="position:absolute;left:7776;top:7;width:82;height:2" coordorigin="7776,7" coordsize="82,2">
              <v:shape style="position:absolute;left:7776;top:7;width:82;height:2" coordorigin="7776,7" coordsize="82,0" path="m7776,7l7858,7e" filled="false" stroked="true" strokeweight=".72pt" strokecolor="#000000">
                <v:path arrowok="t"/>
              </v:shape>
            </v:group>
            <v:group style="position:absolute;left:7776;top:58;width:82;height:2" coordorigin="7776,58" coordsize="82,2">
              <v:shape style="position:absolute;left:7776;top:58;width:82;height:2" coordorigin="7776,58" coordsize="82,0" path="m7776,58l7858,58e" filled="false" stroked="true" strokeweight="2.88pt" strokecolor="#000000">
                <v:path arrowok="t"/>
              </v:shape>
            </v:group>
            <v:group style="position:absolute;left:7858;top:58;width:898;height:2" coordorigin="7858,58" coordsize="898,2">
              <v:shape style="position:absolute;left:7858;top:58;width:898;height:2" coordorigin="7858,58" coordsize="898,0" path="m7858,58l8755,58e" filled="false" stroked="true" strokeweight="2.88pt" strokecolor="#000000">
                <v:path arrowok="t"/>
              </v:shape>
            </v:group>
            <v:group style="position:absolute;left:7858;top:7;width:898;height:2" coordorigin="7858,7" coordsize="898,2">
              <v:shape style="position:absolute;left:7858;top:7;width:898;height:2" coordorigin="7858,7" coordsize="898,0" path="m7858,7l8755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1"/>
          <w:sz w:val="8"/>
          <w:szCs w:val="8"/>
        </w:rPr>
      </w:r>
    </w:p>
    <w:p>
      <w:pPr>
        <w:spacing w:line="210" w:lineRule="exact" w:before="0"/>
        <w:ind w:left="535" w:right="0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spacing w:val="6"/>
          <w:w w:val="105"/>
          <w:sz w:val="17"/>
          <w:szCs w:val="17"/>
        </w:rPr>
        <w:t>注</w:t>
      </w:r>
      <w:r>
        <w:rPr>
          <w:rFonts w:ascii="宋体" w:hAnsi="宋体" w:cs="宋体" w:eastAsia="宋体" w:hint="default"/>
          <w:i/>
          <w:spacing w:val="6"/>
          <w:w w:val="105"/>
          <w:sz w:val="17"/>
          <w:szCs w:val="17"/>
        </w:rPr>
        <w:t>：</w:t>
      </w:r>
      <w:r>
        <w:rPr>
          <w:rFonts w:ascii="宋体" w:hAnsi="宋体" w:cs="宋体" w:eastAsia="宋体" w:hint="default"/>
          <w:i/>
          <w:spacing w:val="-7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21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w w:val="105"/>
          <w:sz w:val="17"/>
          <w:szCs w:val="17"/>
        </w:rPr>
        <w:t>年报</w:t>
      </w:r>
      <w:r>
        <w:rPr>
          <w:rFonts w:ascii="宋体" w:hAnsi="宋体" w:cs="宋体" w:eastAsia="宋体" w:hint="default"/>
          <w:w w:val="105"/>
          <w:sz w:val="17"/>
          <w:szCs w:val="17"/>
        </w:rPr>
        <w:t>将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唐山</w:t>
      </w:r>
      <w:r>
        <w:rPr>
          <w:rFonts w:ascii="宋体" w:hAnsi="宋体" w:cs="宋体" w:eastAsia="宋体" w:hint="default"/>
          <w:w w:val="105"/>
          <w:sz w:val="17"/>
          <w:szCs w:val="17"/>
        </w:rPr>
        <w:t>晶源</w:t>
      </w:r>
      <w:r>
        <w:rPr>
          <w:rFonts w:ascii="宋体" w:hAnsi="宋体" w:cs="宋体" w:eastAsia="宋体" w:hint="default"/>
          <w:w w:val="105"/>
          <w:sz w:val="17"/>
          <w:szCs w:val="17"/>
        </w:rPr>
        <w:t>旭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丰</w:t>
      </w:r>
      <w:r>
        <w:rPr>
          <w:rFonts w:ascii="宋体" w:hAnsi="宋体" w:cs="宋体" w:eastAsia="宋体" w:hint="default"/>
          <w:w w:val="105"/>
          <w:sz w:val="17"/>
          <w:szCs w:val="17"/>
        </w:rPr>
        <w:t>电子有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限</w:t>
      </w:r>
      <w:r>
        <w:rPr>
          <w:rFonts w:ascii="宋体" w:hAnsi="宋体" w:cs="宋体" w:eastAsia="宋体" w:hint="default"/>
          <w:w w:val="105"/>
          <w:sz w:val="17"/>
          <w:szCs w:val="17"/>
        </w:rPr>
        <w:t>公司</w:t>
      </w:r>
      <w:r>
        <w:rPr>
          <w:rFonts w:ascii="宋体" w:hAnsi="宋体" w:cs="宋体" w:eastAsia="宋体" w:hint="default"/>
          <w:w w:val="105"/>
          <w:sz w:val="17"/>
          <w:szCs w:val="17"/>
        </w:rPr>
        <w:t>因</w:t>
      </w:r>
      <w:r>
        <w:rPr>
          <w:rFonts w:ascii="宋体" w:hAnsi="宋体" w:cs="宋体" w:eastAsia="宋体" w:hint="default"/>
          <w:w w:val="105"/>
          <w:sz w:val="17"/>
          <w:szCs w:val="17"/>
        </w:rPr>
        <w:t>确</w:t>
      </w:r>
      <w:r>
        <w:rPr>
          <w:rFonts w:ascii="宋体" w:hAnsi="宋体" w:cs="宋体" w:eastAsia="宋体" w:hint="default"/>
          <w:w w:val="105"/>
          <w:sz w:val="17"/>
          <w:szCs w:val="17"/>
        </w:rPr>
        <w:t>认</w:t>
      </w:r>
      <w:r>
        <w:rPr>
          <w:rFonts w:ascii="宋体" w:hAnsi="宋体" w:cs="宋体" w:eastAsia="宋体" w:hint="default"/>
          <w:w w:val="105"/>
          <w:sz w:val="17"/>
          <w:szCs w:val="17"/>
        </w:rPr>
        <w:t>递</w:t>
      </w:r>
      <w:r>
        <w:rPr>
          <w:rFonts w:ascii="宋体" w:hAnsi="宋体" w:cs="宋体" w:eastAsia="宋体" w:hint="default"/>
          <w:w w:val="105"/>
          <w:sz w:val="17"/>
          <w:szCs w:val="17"/>
        </w:rPr>
        <w:t>延</w:t>
      </w:r>
      <w:r>
        <w:rPr>
          <w:rFonts w:ascii="宋体" w:hAnsi="宋体" w:cs="宋体" w:eastAsia="宋体" w:hint="default"/>
          <w:w w:val="105"/>
          <w:sz w:val="17"/>
          <w:szCs w:val="17"/>
        </w:rPr>
        <w:t>所</w:t>
      </w:r>
      <w:r>
        <w:rPr>
          <w:rFonts w:ascii="宋体" w:hAnsi="宋体" w:cs="宋体" w:eastAsia="宋体" w:hint="default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w w:val="105"/>
          <w:sz w:val="17"/>
          <w:szCs w:val="17"/>
        </w:rPr>
        <w:t>资</w:t>
      </w:r>
      <w:r>
        <w:rPr>
          <w:rFonts w:ascii="宋体" w:hAnsi="宋体" w:cs="宋体" w:eastAsia="宋体" w:hint="default"/>
          <w:w w:val="105"/>
          <w:sz w:val="17"/>
          <w:szCs w:val="17"/>
        </w:rPr>
        <w:t>产调增</w:t>
      </w:r>
      <w:r>
        <w:rPr>
          <w:rFonts w:ascii="宋体" w:hAnsi="宋体" w:cs="宋体" w:eastAsia="宋体" w:hint="default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w w:val="105"/>
          <w:sz w:val="17"/>
          <w:szCs w:val="17"/>
        </w:rPr>
        <w:t>净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利</w:t>
      </w:r>
      <w:r>
        <w:rPr>
          <w:rFonts w:ascii="宋体" w:hAnsi="宋体" w:cs="宋体" w:eastAsia="宋体" w:hint="default"/>
          <w:w w:val="105"/>
          <w:sz w:val="17"/>
          <w:szCs w:val="17"/>
        </w:rPr>
        <w:t>润</w:t>
      </w:r>
      <w:r>
        <w:rPr>
          <w:rFonts w:ascii="宋体" w:hAnsi="宋体" w:cs="宋体" w:eastAsia="宋体" w:hint="default"/>
          <w:i/>
          <w:w w:val="105"/>
          <w:sz w:val="17"/>
          <w:szCs w:val="17"/>
        </w:rPr>
        <w:t>计</w:t>
      </w:r>
      <w:r>
        <w:rPr>
          <w:rFonts w:ascii="宋体" w:hAnsi="宋体" w:cs="宋体" w:eastAsia="宋体" w:hint="default"/>
          <w:w w:val="105"/>
          <w:sz w:val="17"/>
          <w:szCs w:val="17"/>
        </w:rPr>
        <w:t>提</w:t>
      </w:r>
      <w:r>
        <w:rPr>
          <w:rFonts w:ascii="宋体" w:hAnsi="宋体" w:cs="宋体" w:eastAsia="宋体" w:hint="default"/>
          <w:w w:val="105"/>
          <w:sz w:val="17"/>
          <w:szCs w:val="17"/>
        </w:rPr>
        <w:t>了</w:t>
      </w:r>
      <w:r>
        <w:rPr>
          <w:rFonts w:ascii="宋体" w:hAnsi="宋体" w:cs="宋体" w:eastAsia="宋体" w:hint="default"/>
          <w:spacing w:val="-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05"/>
          <w:sz w:val="17"/>
          <w:szCs w:val="17"/>
        </w:rPr>
        <w:t>5%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职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奖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励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福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利基</w:t>
      </w:r>
      <w:r>
        <w:rPr>
          <w:rFonts w:ascii="宋体" w:hAnsi="宋体" w:cs="宋体" w:eastAsia="宋体" w:hint="default"/>
          <w:sz w:val="17"/>
          <w:szCs w:val="17"/>
        </w:rPr>
      </w:r>
    </w:p>
    <w:p>
      <w:pPr>
        <w:spacing w:before="105"/>
        <w:ind w:left="147" w:right="124" w:firstLine="0"/>
        <w:jc w:val="left"/>
        <w:rPr>
          <w:rFonts w:ascii="宋体" w:hAnsi="宋体" w:cs="宋体" w:eastAsia="宋体" w:hint="default"/>
          <w:sz w:val="17"/>
          <w:szCs w:val="17"/>
        </w:rPr>
      </w:pPr>
      <w:r>
        <w:rPr>
          <w:rFonts w:ascii="宋体" w:hAnsi="宋体" w:cs="宋体" w:eastAsia="宋体" w:hint="default"/>
          <w:w w:val="105"/>
          <w:sz w:val="17"/>
          <w:szCs w:val="17"/>
        </w:rPr>
        <w:t>金</w:t>
      </w:r>
      <w:r>
        <w:rPr>
          <w:rFonts w:ascii="宋体" w:hAnsi="宋体" w:cs="宋体" w:eastAsia="宋体" w:hint="default"/>
          <w:w w:val="105"/>
          <w:sz w:val="17"/>
          <w:szCs w:val="17"/>
        </w:rPr>
        <w:t>，</w:t>
      </w:r>
      <w:r>
        <w:rPr>
          <w:rFonts w:ascii="宋体" w:hAnsi="宋体" w:cs="宋体" w:eastAsia="宋体" w:hint="default"/>
          <w:w w:val="105"/>
          <w:sz w:val="17"/>
          <w:szCs w:val="17"/>
        </w:rPr>
        <w:t>使</w:t>
      </w:r>
      <w:r>
        <w:rPr>
          <w:rFonts w:ascii="宋体" w:hAnsi="宋体" w:cs="宋体" w:eastAsia="宋体" w:hint="default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2007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披露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的所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得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税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、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数股东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益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影响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分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别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比</w:t>
      </w:r>
      <w:r>
        <w:rPr>
          <w:rFonts w:ascii="宋体" w:hAnsi="宋体" w:cs="宋体" w:eastAsia="宋体" w:hint="default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2006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年报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原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披露</w:t>
      </w:r>
      <w:r>
        <w:rPr>
          <w:rFonts w:ascii="宋体" w:hAnsi="宋体" w:cs="宋体" w:eastAsia="宋体" w:hint="default"/>
          <w:i/>
          <w:spacing w:val="-3"/>
          <w:w w:val="105"/>
          <w:sz w:val="17"/>
          <w:szCs w:val="17"/>
        </w:rPr>
        <w:t>数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减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少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4,626.18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和</w:t>
      </w:r>
      <w:r>
        <w:rPr>
          <w:rFonts w:ascii="宋体" w:hAnsi="宋体" w:cs="宋体" w:eastAsia="宋体" w:hint="default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 w:hint="default"/>
          <w:w w:val="105"/>
          <w:sz w:val="17"/>
          <w:szCs w:val="17"/>
        </w:rPr>
        <w:t>1,542.04</w:t>
      </w:r>
      <w:r>
        <w:rPr>
          <w:rFonts w:ascii="Times New Roman" w:hAnsi="Times New Roman" w:cs="Times New Roman" w:eastAsia="Times New Roman" w:hint="default"/>
          <w:spacing w:val="-6"/>
          <w:w w:val="105"/>
          <w:sz w:val="17"/>
          <w:szCs w:val="17"/>
        </w:rPr>
        <w:t> 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元</w:t>
      </w:r>
      <w:r>
        <w:rPr>
          <w:rFonts w:ascii="宋体" w:hAnsi="宋体" w:cs="宋体" w:eastAsia="宋体" w:hint="default"/>
          <w:spacing w:val="-3"/>
          <w:w w:val="105"/>
          <w:sz w:val="17"/>
          <w:szCs w:val="17"/>
        </w:rPr>
        <w:t>。</w:t>
      </w:r>
      <w:r>
        <w:rPr>
          <w:rFonts w:ascii="宋体" w:hAnsi="宋体" w:cs="宋体" w:eastAsia="宋体" w:hint="default"/>
          <w:spacing w:val="-3"/>
          <w:sz w:val="17"/>
          <w:szCs w:val="17"/>
        </w:rPr>
      </w:r>
    </w:p>
    <w:p>
      <w:pPr>
        <w:spacing w:after="0"/>
        <w:jc w:val="left"/>
        <w:rPr>
          <w:rFonts w:ascii="宋体" w:hAnsi="宋体" w:cs="宋体" w:eastAsia="宋体" w:hint="default"/>
          <w:sz w:val="17"/>
          <w:szCs w:val="17"/>
        </w:rPr>
        <w:sectPr>
          <w:footerReference w:type="default" r:id="rId17"/>
          <w:pgSz w:w="11900" w:h="16820"/>
          <w:pgMar w:footer="1407" w:header="1402" w:top="1800" w:bottom="1600" w:left="1240" w:right="1220"/>
          <w:pgNumType w:start="11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50" w:lineRule="exact"/>
        <w:ind w:left="2878" w:right="124"/>
        <w:jc w:val="left"/>
        <w:rPr>
          <w:b w:val="0"/>
          <w:bCs w:val="0"/>
        </w:rPr>
      </w:pPr>
      <w:r>
        <w:rPr/>
        <w:t>第</w:t>
      </w:r>
      <w:r>
        <w:rPr>
          <w:rFonts w:ascii="宋体" w:hAnsi="宋体" w:cs="宋体" w:eastAsia="宋体" w:hint="default"/>
        </w:rPr>
        <w:t>十</w:t>
      </w:r>
      <w:r>
        <w:rPr/>
        <w:t>一节</w:t>
      </w:r>
      <w:r>
        <w:rPr>
          <w:spacing w:val="-1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查文件</w:t>
      </w:r>
      <w:r>
        <w:rPr/>
        <w:t>目录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360" w:lineRule="auto" w:before="0"/>
        <w:ind w:left="147" w:right="1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、载有法</w:t>
      </w:r>
      <w:r>
        <w:rPr>
          <w:rFonts w:ascii="宋体" w:hAnsi="宋体" w:cs="宋体" w:eastAsia="宋体" w:hint="default"/>
          <w:i/>
          <w:sz w:val="23"/>
          <w:szCs w:val="23"/>
        </w:rPr>
        <w:t>定代表</w:t>
      </w:r>
      <w:r>
        <w:rPr>
          <w:rFonts w:ascii="宋体" w:hAnsi="宋体" w:cs="宋体" w:eastAsia="宋体" w:hint="default"/>
          <w:sz w:val="23"/>
          <w:szCs w:val="23"/>
        </w:rPr>
        <w:t>人、</w:t>
      </w:r>
      <w:r>
        <w:rPr>
          <w:rFonts w:ascii="宋体" w:hAnsi="宋体" w:cs="宋体" w:eastAsia="宋体" w:hint="default"/>
          <w:i/>
          <w:sz w:val="23"/>
          <w:szCs w:val="23"/>
        </w:rPr>
        <w:t>主</w:t>
      </w:r>
      <w:r>
        <w:rPr>
          <w:rFonts w:ascii="宋体" w:hAnsi="宋体" w:cs="宋体" w:eastAsia="宋体" w:hint="default"/>
          <w:sz w:val="23"/>
          <w:szCs w:val="23"/>
        </w:rPr>
        <w:t>管会</w:t>
      </w:r>
      <w:r>
        <w:rPr>
          <w:rFonts w:ascii="宋体" w:hAnsi="宋体" w:cs="宋体" w:eastAsia="宋体" w:hint="default"/>
          <w:i/>
          <w:sz w:val="23"/>
          <w:szCs w:val="23"/>
        </w:rPr>
        <w:t>计工作负</w:t>
      </w:r>
      <w:r>
        <w:rPr>
          <w:rFonts w:ascii="宋体" w:hAnsi="宋体" w:cs="宋体" w:eastAsia="宋体" w:hint="default"/>
          <w:sz w:val="23"/>
          <w:szCs w:val="23"/>
        </w:rPr>
        <w:t>责人、会</w:t>
      </w:r>
      <w:r>
        <w:rPr>
          <w:rFonts w:ascii="宋体" w:hAnsi="宋体" w:cs="宋体" w:eastAsia="宋体" w:hint="default"/>
          <w:i/>
          <w:sz w:val="23"/>
          <w:szCs w:val="23"/>
        </w:rPr>
        <w:t>计机构负</w:t>
      </w:r>
      <w:r>
        <w:rPr>
          <w:rFonts w:ascii="宋体" w:hAnsi="宋体" w:cs="宋体" w:eastAsia="宋体" w:hint="default"/>
          <w:sz w:val="23"/>
          <w:szCs w:val="23"/>
        </w:rPr>
        <w:t>责人</w:t>
      </w:r>
      <w:r>
        <w:rPr>
          <w:rFonts w:ascii="宋体" w:hAnsi="宋体" w:cs="宋体" w:eastAsia="宋体" w:hint="default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的</w:t>
      </w:r>
      <w:r>
        <w:rPr>
          <w:rFonts w:ascii="宋体" w:hAnsi="宋体" w:cs="宋体" w:eastAsia="宋体" w:hint="default"/>
          <w:i/>
          <w:sz w:val="23"/>
          <w:szCs w:val="23"/>
        </w:rPr>
        <w:t>财务</w:t>
      </w:r>
      <w:r>
        <w:rPr>
          <w:rFonts w:ascii="宋体" w:hAnsi="宋体" w:cs="宋体" w:eastAsia="宋体" w:hint="default"/>
          <w:sz w:val="23"/>
          <w:szCs w:val="23"/>
        </w:rPr>
        <w:t>报</w:t>
      </w:r>
      <w:r>
        <w:rPr>
          <w:rFonts w:ascii="宋体" w:hAnsi="宋体" w:cs="宋体" w:eastAsia="宋体" w:hint="default"/>
          <w:i/>
          <w:sz w:val="23"/>
          <w:szCs w:val="23"/>
        </w:rPr>
        <w:t>表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2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二、载有会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事</w:t>
      </w:r>
      <w:r>
        <w:rPr>
          <w:rFonts w:ascii="宋体" w:hAnsi="宋体" w:cs="宋体" w:eastAsia="宋体" w:hint="default"/>
          <w:i/>
          <w:sz w:val="23"/>
          <w:szCs w:val="23"/>
        </w:rPr>
        <w:t>务</w:t>
      </w:r>
      <w:r>
        <w:rPr>
          <w:rFonts w:ascii="宋体" w:hAnsi="宋体" w:cs="宋体" w:eastAsia="宋体" w:hint="default"/>
          <w:sz w:val="23"/>
          <w:szCs w:val="23"/>
        </w:rPr>
        <w:t>所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会</w:t>
      </w:r>
      <w:r>
        <w:rPr>
          <w:rFonts w:ascii="宋体" w:hAnsi="宋体" w:cs="宋体" w:eastAsia="宋体" w:hint="default"/>
          <w:i/>
          <w:sz w:val="23"/>
          <w:szCs w:val="23"/>
        </w:rPr>
        <w:t>计师</w:t>
      </w:r>
      <w:r>
        <w:rPr>
          <w:rFonts w:ascii="宋体" w:hAnsi="宋体" w:cs="宋体" w:eastAsia="宋体" w:hint="default"/>
          <w:sz w:val="23"/>
          <w:szCs w:val="23"/>
        </w:rPr>
        <w:t>签</w:t>
      </w:r>
      <w:r>
        <w:rPr>
          <w:rFonts w:ascii="宋体" w:hAnsi="宋体" w:cs="宋体" w:eastAsia="宋体" w:hint="default"/>
          <w:i/>
          <w:sz w:val="23"/>
          <w:szCs w:val="23"/>
        </w:rPr>
        <w:t>名</w:t>
      </w:r>
      <w:r>
        <w:rPr>
          <w:rFonts w:ascii="宋体" w:hAnsi="宋体" w:cs="宋体" w:eastAsia="宋体" w:hint="default"/>
          <w:sz w:val="23"/>
          <w:szCs w:val="23"/>
        </w:rPr>
        <w:t>并</w:t>
      </w:r>
      <w:r>
        <w:rPr>
          <w:rFonts w:ascii="宋体" w:hAnsi="宋体" w:cs="宋体" w:eastAsia="宋体" w:hint="default"/>
          <w:sz w:val="23"/>
          <w:szCs w:val="23"/>
        </w:rPr>
        <w:t>盖</w:t>
      </w:r>
      <w:r>
        <w:rPr>
          <w:rFonts w:ascii="宋体" w:hAnsi="宋体" w:cs="宋体" w:eastAsia="宋体" w:hint="default"/>
          <w:sz w:val="23"/>
          <w:szCs w:val="23"/>
        </w:rPr>
        <w:t>章</w:t>
      </w:r>
      <w:r>
        <w:rPr>
          <w:rFonts w:ascii="宋体" w:hAnsi="宋体" w:cs="宋体" w:eastAsia="宋体" w:hint="default"/>
          <w:sz w:val="23"/>
          <w:szCs w:val="23"/>
        </w:rPr>
        <w:t>的审</w:t>
      </w:r>
      <w:r>
        <w:rPr>
          <w:rFonts w:ascii="宋体" w:hAnsi="宋体" w:cs="宋体" w:eastAsia="宋体" w:hint="default"/>
          <w:i/>
          <w:sz w:val="23"/>
          <w:szCs w:val="23"/>
        </w:rPr>
        <w:t>计</w:t>
      </w:r>
      <w:r>
        <w:rPr>
          <w:rFonts w:ascii="宋体" w:hAnsi="宋体" w:cs="宋体" w:eastAsia="宋体" w:hint="default"/>
          <w:sz w:val="23"/>
          <w:szCs w:val="23"/>
        </w:rPr>
        <w:t>报告</w:t>
      </w:r>
      <w:r>
        <w:rPr>
          <w:rFonts w:ascii="宋体" w:hAnsi="宋体" w:cs="宋体" w:eastAsia="宋体" w:hint="default"/>
          <w:sz w:val="23"/>
          <w:szCs w:val="23"/>
        </w:rPr>
        <w:t>原</w:t>
      </w:r>
      <w:r>
        <w:rPr>
          <w:rFonts w:ascii="宋体" w:hAnsi="宋体" w:cs="宋体" w:eastAsia="宋体" w:hint="default"/>
          <w:i/>
          <w:sz w:val="23"/>
          <w:szCs w:val="23"/>
        </w:rPr>
        <w:t>件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pacing w:val="-4"/>
          <w:sz w:val="23"/>
          <w:szCs w:val="23"/>
        </w:rPr>
        <w:t> </w:t>
      </w:r>
      <w:r>
        <w:rPr>
          <w:rFonts w:ascii="宋体" w:hAnsi="宋体" w:cs="宋体" w:eastAsia="宋体" w:hint="default"/>
          <w:spacing w:val="-4"/>
          <w:sz w:val="23"/>
          <w:szCs w:val="23"/>
        </w:rPr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三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、报告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内在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中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国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证监会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指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定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报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上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开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披露</w:t>
      </w:r>
      <w:r>
        <w:rPr>
          <w:rFonts w:ascii="宋体" w:hAnsi="宋体" w:cs="宋体" w:eastAsia="宋体" w:hint="default"/>
          <w:spacing w:val="-2"/>
          <w:sz w:val="23"/>
          <w:szCs w:val="23"/>
        </w:rPr>
        <w:t>过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的所有公司</w:t>
      </w:r>
      <w:r>
        <w:rPr>
          <w:rFonts w:ascii="宋体" w:hAnsi="宋体" w:cs="宋体" w:eastAsia="宋体" w:hint="default"/>
          <w:i/>
          <w:spacing w:val="-2"/>
          <w:sz w:val="23"/>
          <w:szCs w:val="23"/>
        </w:rPr>
        <w:t>文件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正</w:t>
      </w:r>
      <w:r>
        <w:rPr>
          <w:rFonts w:ascii="宋体" w:hAnsi="宋体" w:cs="宋体" w:eastAsia="宋体" w:hint="default"/>
          <w:spacing w:val="-2"/>
          <w:sz w:val="23"/>
          <w:szCs w:val="23"/>
        </w:rPr>
        <w:t>本及公告的</w:t>
      </w:r>
      <w:r>
        <w:rPr>
          <w:rFonts w:ascii="宋体" w:hAnsi="宋体" w:cs="宋体" w:eastAsia="宋体" w:hint="default"/>
          <w:spacing w:val="-2"/>
          <w:sz w:val="23"/>
          <w:szCs w:val="23"/>
        </w:rPr>
        <w:t>原</w:t>
      </w:r>
      <w:r>
        <w:rPr>
          <w:rFonts w:ascii="宋体" w:hAnsi="宋体" w:cs="宋体" w:eastAsia="宋体" w:hint="default"/>
          <w:spacing w:val="-2"/>
          <w:sz w:val="23"/>
          <w:szCs w:val="23"/>
        </w:rPr>
        <w:t>稿</w:t>
      </w:r>
      <w:r>
        <w:rPr>
          <w:rFonts w:ascii="宋体" w:hAnsi="宋体" w:cs="宋体" w:eastAsia="宋体" w:hint="default"/>
          <w:spacing w:val="-2"/>
          <w:sz w:val="23"/>
          <w:szCs w:val="23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 w:before="0"/>
        <w:ind w:right="124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  <w:i/>
        </w:rPr>
        <w:t>文件</w:t>
      </w:r>
      <w:r>
        <w:rPr>
          <w:rFonts w:ascii="宋体" w:hAnsi="宋体" w:cs="宋体" w:eastAsia="宋体" w:hint="default"/>
        </w:rPr>
        <w:t>均</w:t>
      </w:r>
      <w:r>
        <w:rPr/>
        <w:t>完整</w:t>
      </w:r>
      <w:r>
        <w:rPr>
          <w:rFonts w:ascii="宋体" w:hAnsi="宋体" w:cs="宋体" w:eastAsia="宋体" w:hint="default"/>
          <w:i/>
        </w:rPr>
        <w:t>备</w:t>
      </w:r>
      <w:r>
        <w:rPr>
          <w:rFonts w:ascii="宋体" w:hAnsi="宋体" w:cs="宋体" w:eastAsia="宋体" w:hint="default"/>
        </w:rPr>
        <w:t>置于</w:t>
      </w:r>
      <w:r>
        <w:rPr/>
        <w:t>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/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35"/>
          <w:szCs w:val="35"/>
        </w:rPr>
      </w:pPr>
    </w:p>
    <w:p>
      <w:pPr>
        <w:spacing w:line="362" w:lineRule="auto" w:before="0"/>
        <w:ind w:left="5705" w:right="516" w:firstLine="0"/>
        <w:jc w:val="center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i/>
          <w:spacing w:val="-3"/>
          <w:sz w:val="23"/>
          <w:szCs w:val="23"/>
        </w:rPr>
        <w:t>唐山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晶源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裕丰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电子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股份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3"/>
          <w:sz w:val="23"/>
          <w:szCs w:val="23"/>
        </w:rPr>
        <w:t> 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董事</w:t>
      </w:r>
      <w:r>
        <w:rPr>
          <w:rFonts w:ascii="宋体" w:hAnsi="宋体" w:cs="宋体" w:eastAsia="宋体" w:hint="default"/>
          <w:i/>
          <w:spacing w:val="-3"/>
          <w:sz w:val="23"/>
          <w:szCs w:val="23"/>
        </w:rPr>
        <w:t>长：阎永江</w:t>
      </w:r>
      <w:r>
        <w:rPr>
          <w:rFonts w:ascii="宋体" w:hAnsi="宋体" w:cs="宋体" w:eastAsia="宋体" w:hint="default"/>
          <w:i/>
          <w:spacing w:val="-5"/>
          <w:w w:val="10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二〇〇八年四月八日</w:t>
      </w:r>
    </w:p>
    <w:sectPr>
      <w:pgSz w:w="11900" w:h="16820"/>
      <w:pgMar w:header="1402" w:footer="1407" w:top="1800" w:bottom="1600" w:left="12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新宋体">
    <w:altName w:val="新宋体"/>
    <w:charset w:val="86"/>
    <w:family w:val="modern"/>
    <w:pitch w:val="fixed"/>
  </w:font>
  <w:font w:name="华文中宋">
    <w:altName w:val="华文中宋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7.720001pt;margin-top:759.648743pt;width:81pt;height:11.4pt;mso-position-horizontal-relative:page;mso-position-vertical-relative:page;z-index:-5432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112</w:t>
                </w:r>
                <w:r>
                  <w:rPr>
                    <w:rFonts w:ascii="Times New Roman" w:hAnsi="Times New Roman" w:cs="Times New Roman" w:eastAsia="Times New Roman" w:hint="default"/>
                    <w:spacing w:val="11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54318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112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5.480003pt;margin-top:730.359985pt;width:445pt;height:2.65pt;mso-position-horizontal-relative:page;mso-position-vertical-relative:page;z-index:-543160" coordorigin="1510,14607" coordsize="8900,53">
          <v:group style="position:absolute;left:1536;top:14634;width:2516;height:2" coordorigin="1536,14634" coordsize="2516,2">
            <v:shape style="position:absolute;left:1536;top:14634;width:2516;height:2" coordorigin="1536,14634" coordsize="2516,0" path="m1536,14634l4051,14634e" filled="false" stroked="true" strokeweight="2.64pt" strokecolor="#000000">
              <v:path arrowok="t"/>
            </v:shape>
          </v:group>
          <v:group style="position:absolute;left:4037;top:14634;width:87;height:2" coordorigin="4037,14634" coordsize="87,2">
            <v:shape style="position:absolute;left:4037;top:14634;width:87;height:2" coordorigin="4037,14634" coordsize="87,0" path="m4037,14634l4123,14634e" filled="false" stroked="true" strokeweight="2.64pt" strokecolor="#000000">
              <v:path arrowok="t"/>
            </v:shape>
          </v:group>
          <v:group style="position:absolute;left:4123;top:14634;width:1301;height:2" coordorigin="4123,14634" coordsize="1301,2">
            <v:shape style="position:absolute;left:4123;top:14634;width:1301;height:2" coordorigin="4123,14634" coordsize="1301,0" path="m4123,14634l5424,14634e" filled="false" stroked="true" strokeweight="2.64pt" strokecolor="#000000">
              <v:path arrowok="t"/>
            </v:shape>
          </v:group>
          <v:group style="position:absolute;left:5410;top:14634;width:87;height:2" coordorigin="5410,14634" coordsize="87,2">
            <v:shape style="position:absolute;left:5410;top:14634;width:87;height:2" coordorigin="5410,14634" coordsize="87,0" path="m5410,14634l5496,14634e" filled="false" stroked="true" strokeweight="2.64pt" strokecolor="#000000">
              <v:path arrowok="t"/>
            </v:shape>
          </v:group>
          <v:group style="position:absolute;left:5496;top:14634;width:960;height:2" coordorigin="5496,14634" coordsize="960,2">
            <v:shape style="position:absolute;left:5496;top:14634;width:960;height:2" coordorigin="5496,14634" coordsize="960,0" path="m5496,14634l6456,14634e" filled="false" stroked="true" strokeweight="2.64pt" strokecolor="#000000">
              <v:path arrowok="t"/>
            </v:shape>
          </v:group>
          <v:group style="position:absolute;left:6442;top:14634;width:87;height:2" coordorigin="6442,14634" coordsize="87,2">
            <v:shape style="position:absolute;left:6442;top:14634;width:87;height:2" coordorigin="6442,14634" coordsize="87,0" path="m6442,14634l6528,14634e" filled="false" stroked="true" strokeweight="2.64pt" strokecolor="#000000">
              <v:path arrowok="t"/>
            </v:shape>
          </v:group>
          <v:group style="position:absolute;left:6528;top:14634;width:960;height:2" coordorigin="6528,14634" coordsize="960,2">
            <v:shape style="position:absolute;left:6528;top:14634;width:960;height:2" coordorigin="6528,14634" coordsize="960,0" path="m6528,14634l7488,14634e" filled="false" stroked="true" strokeweight="2.64pt" strokecolor="#000000">
              <v:path arrowok="t"/>
            </v:shape>
          </v:group>
          <v:group style="position:absolute;left:7474;top:14634;width:87;height:2" coordorigin="7474,14634" coordsize="87,2">
            <v:shape style="position:absolute;left:7474;top:14634;width:87;height:2" coordorigin="7474,14634" coordsize="87,0" path="m7474,14634l7560,14634e" filled="false" stroked="true" strokeweight="2.64pt" strokecolor="#000000">
              <v:path arrowok="t"/>
            </v:shape>
          </v:group>
          <v:group style="position:absolute;left:7560;top:14634;width:1104;height:2" coordorigin="7560,14634" coordsize="1104,2">
            <v:shape style="position:absolute;left:7560;top:14634;width:1104;height:2" coordorigin="7560,14634" coordsize="1104,0" path="m7560,14634l8664,14634e" filled="false" stroked="true" strokeweight="2.64pt" strokecolor="#000000">
              <v:path arrowok="t"/>
            </v:shape>
          </v:group>
          <v:group style="position:absolute;left:8650;top:14634;width:82;height:2" coordorigin="8650,14634" coordsize="82,2">
            <v:shape style="position:absolute;left:8650;top:14634;width:82;height:2" coordorigin="8650,14634" coordsize="82,0" path="m8650,14634l8731,14634e" filled="false" stroked="true" strokeweight="2.64pt" strokecolor="#000000">
              <v:path arrowok="t"/>
            </v:shape>
          </v:group>
          <v:group style="position:absolute;left:8731;top:14634;width:1652;height:2" coordorigin="8731,14634" coordsize="1652,2">
            <v:shape style="position:absolute;left:8731;top:14634;width:1652;height:2" coordorigin="8731,14634" coordsize="1652,0" path="m8731,14634l10382,14634e" filled="false" stroked="true" strokeweight="2.64pt" strokecolor="#000000">
              <v:path arrowok="t"/>
            </v:shape>
          </v:group>
          <w10:wrap type="none"/>
        </v:group>
      </w:pict>
    </w:r>
    <w:r>
      <w:rPr/>
      <w:pict>
        <v:group style="position:absolute;margin-left:76.440002pt;margin-top:728.919983pt;width:443.05pt;height:.75pt;mso-position-horizontal-relative:page;mso-position-vertical-relative:page;z-index:-543136" coordorigin="1529,14578" coordsize="8861,15">
          <v:group style="position:absolute;left:1536;top:14586;width:2516;height:2" coordorigin="1536,14586" coordsize="2516,2">
            <v:shape style="position:absolute;left:1536;top:14586;width:2516;height:2" coordorigin="1536,14586" coordsize="2516,0" path="m1536,14586l4051,14586e" filled="false" stroked="true" strokeweight=".72pt" strokecolor="#000000">
              <v:path arrowok="t"/>
            </v:shape>
          </v:group>
          <v:group style="position:absolute;left:4037;top:14586;width:87;height:2" coordorigin="4037,14586" coordsize="87,2">
            <v:shape style="position:absolute;left:4037;top:14586;width:87;height:2" coordorigin="4037,14586" coordsize="87,0" path="m4037,14586l4123,14586e" filled="false" stroked="true" strokeweight=".72pt" strokecolor="#000000">
              <v:path arrowok="t"/>
            </v:shape>
          </v:group>
          <v:group style="position:absolute;left:4123;top:14586;width:1301;height:2" coordorigin="4123,14586" coordsize="1301,2">
            <v:shape style="position:absolute;left:4123;top:14586;width:1301;height:2" coordorigin="4123,14586" coordsize="1301,0" path="m4123,14586l5424,14586e" filled="false" stroked="true" strokeweight=".72pt" strokecolor="#000000">
              <v:path arrowok="t"/>
            </v:shape>
          </v:group>
          <v:group style="position:absolute;left:5410;top:14586;width:87;height:2" coordorigin="5410,14586" coordsize="87,2">
            <v:shape style="position:absolute;left:5410;top:14586;width:87;height:2" coordorigin="5410,14586" coordsize="87,0" path="m5410,14586l5496,14586e" filled="false" stroked="true" strokeweight=".72pt" strokecolor="#000000">
              <v:path arrowok="t"/>
            </v:shape>
          </v:group>
          <v:group style="position:absolute;left:5496;top:14586;width:960;height:2" coordorigin="5496,14586" coordsize="960,2">
            <v:shape style="position:absolute;left:5496;top:14586;width:960;height:2" coordorigin="5496,14586" coordsize="960,0" path="m5496,14586l6456,14586e" filled="false" stroked="true" strokeweight=".72pt" strokecolor="#000000">
              <v:path arrowok="t"/>
            </v:shape>
          </v:group>
          <v:group style="position:absolute;left:6442;top:14586;width:87;height:2" coordorigin="6442,14586" coordsize="87,2">
            <v:shape style="position:absolute;left:6442;top:14586;width:87;height:2" coordorigin="6442,14586" coordsize="87,0" path="m6442,14586l6528,14586e" filled="false" stroked="true" strokeweight=".72pt" strokecolor="#000000">
              <v:path arrowok="t"/>
            </v:shape>
          </v:group>
          <v:group style="position:absolute;left:6528;top:14586;width:960;height:2" coordorigin="6528,14586" coordsize="960,2">
            <v:shape style="position:absolute;left:6528;top:14586;width:960;height:2" coordorigin="6528,14586" coordsize="960,0" path="m6528,14586l7488,14586e" filled="false" stroked="true" strokeweight=".72pt" strokecolor="#000000">
              <v:path arrowok="t"/>
            </v:shape>
          </v:group>
          <v:group style="position:absolute;left:7474;top:14586;width:87;height:2" coordorigin="7474,14586" coordsize="87,2">
            <v:shape style="position:absolute;left:7474;top:14586;width:87;height:2" coordorigin="7474,14586" coordsize="87,0" path="m7474,14586l7560,14586e" filled="false" stroked="true" strokeweight=".72pt" strokecolor="#000000">
              <v:path arrowok="t"/>
            </v:shape>
          </v:group>
          <v:group style="position:absolute;left:7560;top:14586;width:1104;height:2" coordorigin="7560,14586" coordsize="1104,2">
            <v:shape style="position:absolute;left:7560;top:14586;width:1104;height:2" coordorigin="7560,14586" coordsize="1104,0" path="m7560,14586l8664,14586e" filled="false" stroked="true" strokeweight=".72pt" strokecolor="#000000">
              <v:path arrowok="t"/>
            </v:shape>
          </v:group>
          <v:group style="position:absolute;left:8650;top:14586;width:82;height:2" coordorigin="8650,14586" coordsize="82,2">
            <v:shape style="position:absolute;left:8650;top:14586;width:82;height:2" coordorigin="8650,14586" coordsize="82,0" path="m8650,14586l8731,14586e" filled="false" stroked="true" strokeweight=".72pt" strokecolor="#000000">
              <v:path arrowok="t"/>
            </v:shape>
          </v:group>
          <v:group style="position:absolute;left:8731;top:14586;width:1652;height:2" coordorigin="8731,14586" coordsize="1652,2">
            <v:shape style="position:absolute;left:8731;top:14586;width:1652;height:2" coordorigin="8731,14586" coordsize="1652,0" path="m8731,14586l10382,14586e" filled="false" stroked="true" strokeweight=".72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255.559998pt;margin-top:759.648743pt;width:85.3pt;height:11.4pt;mso-position-horizontal-relative:page;mso-position-vertical-relative:page;z-index:-54311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105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112</w:t>
                </w:r>
                <w:r>
                  <w:rPr>
                    <w:rFonts w:ascii="Times New Roman" w:hAnsi="Times New Roman" w:cs="Times New Roman" w:eastAsia="Times New Roman" w:hint="default"/>
                    <w:spacing w:val="9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54308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112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55.559998pt;margin-top:759.648743pt;width:85.3pt;height:11.4pt;mso-position-horizontal-relative:page;mso-position-vertical-relative:page;z-index:-543064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第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 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 共 </w:t>
                </w:r>
                <w:r>
                  <w:rPr>
                    <w:rFonts w:ascii="Times New Roman" w:hAnsi="Times New Roman" w:cs="Times New Roman" w:eastAsia="Times New Roman" w:hint="default"/>
                    <w:w w:val="105"/>
                    <w:sz w:val="17"/>
                    <w:szCs w:val="17"/>
                  </w:rPr>
                  <w:t>112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页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360001pt;margin-top:70.120003pt;width:16.8pt;height:15.84pt;mso-position-horizontal-relative:page;mso-position-vertical-relative:page;z-index:-543280" type="#_x0000_t75" stroked="false">
          <v:imagedata r:id="rId1" o:title=""/>
        </v:shape>
      </w:pict>
    </w:r>
    <w:r>
      <w:rPr/>
      <w:pict>
        <v:group style="position:absolute;margin-left:67.919998pt;margin-top:90.160004pt;width:460.6pt;height:.1pt;mso-position-horizontal-relative:page;mso-position-vertical-relative:page;z-index:-543256" coordorigin="1358,1803" coordsize="9212,2">
          <v:shape style="position:absolute;left:1358;top:1803;width:9212;height:2" coordorigin="1358,1803" coordsize="9212,0" path="m1358,1803l10570,180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160004pt;margin-top:77.328751pt;width:443.15pt;height:11.4pt;mso-position-horizontal-relative:page;mso-position-vertical-relative:page;z-index:-5432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7"/>
                    <w:szCs w:val="17"/>
                  </w:rPr>
                </w:pP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  <w:t>晶源电子【</w:t>
                </w:r>
                <w:r>
                  <w:rPr>
                    <w:rFonts w:ascii="Times New Roman" w:hAnsi="Times New Roman" w:cs="Times New Roman" w:eastAsia="Times New Roman" w:hint="default"/>
                    <w:spacing w:val="-8"/>
                    <w:w w:val="105"/>
                    <w:sz w:val="17"/>
                    <w:szCs w:val="17"/>
                  </w:rPr>
                  <w:t>002049</w:t>
                </w: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  <w:t>】                                                                         </w:t>
                </w:r>
                <w:r>
                  <w:rPr>
                    <w:rFonts w:ascii="宋体" w:hAnsi="宋体" w:cs="宋体" w:eastAsia="宋体" w:hint="default"/>
                    <w:spacing w:val="-8"/>
                    <w:w w:val="105"/>
                    <w:sz w:val="17"/>
                    <w:szCs w:val="17"/>
                  </w:rPr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2007</w:t>
                </w:r>
                <w:r>
                  <w:rPr>
                    <w:rFonts w:ascii="宋体" w:hAnsi="宋体" w:cs="宋体" w:eastAsia="宋体" w:hint="default"/>
                    <w:spacing w:val="-3"/>
                    <w:w w:val="105"/>
                    <w:sz w:val="17"/>
                    <w:szCs w:val="17"/>
                  </w:rPr>
                  <w:t> </w:t>
                </w:r>
                <w:r>
                  <w:rPr>
                    <w:rFonts w:ascii="宋体" w:hAnsi="宋体" w:cs="宋体" w:eastAsia="宋体" w:hint="default"/>
                    <w:w w:val="105"/>
                    <w:sz w:val="17"/>
                    <w:szCs w:val="17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sz w:val="17"/>
                    <w:szCs w:val="17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0"/>
      <w:ind w:left="612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宋体" w:hAnsi="宋体" w:eastAsia="宋体"/>
      <w:b/>
      <w:bCs/>
      <w:sz w:val="35"/>
      <w:szCs w:val="35"/>
    </w:rPr>
  </w:style>
  <w:style w:styleId="Heading2" w:type="paragraph">
    <w:name w:val="Heading 2"/>
    <w:basedOn w:val="Normal"/>
    <w:uiPriority w:val="1"/>
    <w:qFormat/>
    <w:pPr>
      <w:ind w:left="683"/>
      <w:outlineLvl w:val="2"/>
    </w:pPr>
    <w:rPr>
      <w:rFonts w:ascii="宋体" w:hAnsi="宋体" w:eastAsia="宋体"/>
      <w:b/>
      <w:bCs/>
      <w:sz w:val="27"/>
      <w:szCs w:val="27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黑体" w:hAnsi="黑体" w:eastAsia="黑体"/>
      <w:sz w:val="27"/>
      <w:szCs w:val="27"/>
    </w:rPr>
  </w:style>
  <w:style w:styleId="Heading4" w:type="paragraph">
    <w:name w:val="Heading 4"/>
    <w:basedOn w:val="Normal"/>
    <w:uiPriority w:val="1"/>
    <w:qFormat/>
    <w:pPr>
      <w:ind w:left="45"/>
      <w:outlineLvl w:val="4"/>
    </w:pPr>
    <w:rPr>
      <w:rFonts w:ascii="宋体" w:hAnsi="宋体" w:eastAsia="宋体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tzm66@126.com" TargetMode="External"/><Relationship Id="rId9" Type="http://schemas.openxmlformats.org/officeDocument/2006/relationships/hyperlink" Target="mailto:zhengquan@jingyuan.com" TargetMode="External"/><Relationship Id="rId10" Type="http://schemas.openxmlformats.org/officeDocument/2006/relationships/hyperlink" Target="http://www.jingyuan.com/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image" Target="media/image3.png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2007年年度报告.doc</dc:title>
  <dcterms:created xsi:type="dcterms:W3CDTF">2020-05-07T12:13:14Z</dcterms:created>
  <dcterms:modified xsi:type="dcterms:W3CDTF">2020-05-07T12:13:14Z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2008-04-07T00:00:00Z</vt:filetime>
  </property>
</Properties>
</file>